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B7C1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EC71D60" wp14:editId="18FA3553">
                <wp:simplePos x="0" y="0"/>
                <wp:positionH relativeFrom="page">
                  <wp:posOffset>19050</wp:posOffset>
                </wp:positionH>
                <wp:positionV relativeFrom="paragraph">
                  <wp:posOffset>-714375</wp:posOffset>
                </wp:positionV>
                <wp:extent cx="7772400" cy="10058400"/>
                <wp:effectExtent l="0" t="0" r="0" b="0"/>
                <wp:wrapNone/>
                <wp:docPr id="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613A" id="Rectangle 1" o:spid="_x0000_s1026" alt="&quot;&quot;" style="position:absolute;margin-left:1.5pt;margin-top:-5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457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35C098CF" w14:textId="77777777" w:rsidTr="000F44F8">
        <w:tc>
          <w:tcPr>
            <w:tcW w:w="540" w:type="dxa"/>
          </w:tcPr>
          <w:p w14:paraId="6D493E41" w14:textId="77777777" w:rsidR="00166F4D" w:rsidRDefault="00166F4D" w:rsidP="000F44F8"/>
        </w:tc>
        <w:tc>
          <w:tcPr>
            <w:tcW w:w="9720" w:type="dxa"/>
            <w:gridSpan w:val="8"/>
          </w:tcPr>
          <w:p w14:paraId="2DE626F8" w14:textId="78B4E50C" w:rsidR="00166F4D" w:rsidRDefault="00B10A85" w:rsidP="000F44F8">
            <w:pPr>
              <w:pStyle w:val="Title"/>
            </w:pPr>
            <w:r>
              <w:t>Hayden Walpole</w:t>
            </w:r>
            <w:r w:rsidR="003F146F">
              <w:t xml:space="preserve"> – Trailblazers Resume</w:t>
            </w:r>
          </w:p>
        </w:tc>
        <w:tc>
          <w:tcPr>
            <w:tcW w:w="450" w:type="dxa"/>
          </w:tcPr>
          <w:p w14:paraId="7171CC89" w14:textId="77777777" w:rsidR="00166F4D" w:rsidRDefault="00166F4D" w:rsidP="000F44F8"/>
        </w:tc>
      </w:tr>
      <w:tr w:rsidR="00166F4D" w14:paraId="58E1699A" w14:textId="77777777" w:rsidTr="000F44F8">
        <w:tc>
          <w:tcPr>
            <w:tcW w:w="540" w:type="dxa"/>
          </w:tcPr>
          <w:p w14:paraId="38B30C8D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47F53E69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26681D09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032EA26A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F195C34" w14:textId="77777777" w:rsidR="00166F4D" w:rsidRDefault="00166F4D" w:rsidP="000F44F8"/>
        </w:tc>
        <w:tc>
          <w:tcPr>
            <w:tcW w:w="450" w:type="dxa"/>
          </w:tcPr>
          <w:p w14:paraId="7AF30A5C" w14:textId="77777777" w:rsidR="00166F4D" w:rsidRDefault="00166F4D" w:rsidP="000F44F8"/>
        </w:tc>
      </w:tr>
      <w:tr w:rsidR="00166F4D" w14:paraId="73B3D55B" w14:textId="77777777" w:rsidTr="000F44F8">
        <w:trPr>
          <w:trHeight w:val="665"/>
        </w:trPr>
        <w:tc>
          <w:tcPr>
            <w:tcW w:w="540" w:type="dxa"/>
          </w:tcPr>
          <w:p w14:paraId="5A9D0E4A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3A0273" w14:textId="10E81900" w:rsidR="00166F4D" w:rsidRDefault="008A2D40" w:rsidP="000F44F8">
            <w:pPr>
              <w:pStyle w:val="Subtitle"/>
            </w:pPr>
            <w:r>
              <w:t>Computer Engineering Undergraduate</w:t>
            </w:r>
          </w:p>
        </w:tc>
        <w:tc>
          <w:tcPr>
            <w:tcW w:w="450" w:type="dxa"/>
          </w:tcPr>
          <w:p w14:paraId="0A7CE041" w14:textId="77777777" w:rsidR="00166F4D" w:rsidRDefault="00166F4D" w:rsidP="000F44F8"/>
        </w:tc>
      </w:tr>
      <w:tr w:rsidR="00166F4D" w14:paraId="1532D139" w14:textId="77777777" w:rsidTr="000F44F8">
        <w:trPr>
          <w:trHeight w:val="350"/>
        </w:trPr>
        <w:tc>
          <w:tcPr>
            <w:tcW w:w="540" w:type="dxa"/>
          </w:tcPr>
          <w:p w14:paraId="550D09A8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703846C6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3A00047A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2DB8A18D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1F1A60E9" w14:textId="77777777" w:rsidR="00166F4D" w:rsidRDefault="00166F4D" w:rsidP="000F44F8"/>
        </w:tc>
        <w:tc>
          <w:tcPr>
            <w:tcW w:w="450" w:type="dxa"/>
          </w:tcPr>
          <w:p w14:paraId="52049772" w14:textId="77777777" w:rsidR="00166F4D" w:rsidRDefault="00166F4D" w:rsidP="000F44F8"/>
        </w:tc>
      </w:tr>
      <w:tr w:rsidR="00166F4D" w14:paraId="1165F6A1" w14:textId="77777777" w:rsidTr="00166F4D">
        <w:trPr>
          <w:trHeight w:val="405"/>
        </w:trPr>
        <w:tc>
          <w:tcPr>
            <w:tcW w:w="540" w:type="dxa"/>
          </w:tcPr>
          <w:p w14:paraId="59914542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51ACEBE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BEB35A6C67694B078683D2E150E4108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607A19BA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739D215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103D3D7C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9D9A112AAE8A464C991410C4831BEC12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186C66F6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1B6A597" w14:textId="77777777" w:rsidR="00166F4D" w:rsidRDefault="00166F4D" w:rsidP="000F44F8"/>
        </w:tc>
        <w:tc>
          <w:tcPr>
            <w:tcW w:w="450" w:type="dxa"/>
          </w:tcPr>
          <w:p w14:paraId="26FB4A81" w14:textId="77777777" w:rsidR="00166F4D" w:rsidRDefault="00166F4D" w:rsidP="000F44F8"/>
        </w:tc>
      </w:tr>
      <w:tr w:rsidR="00166F4D" w14:paraId="799EC3FB" w14:textId="77777777" w:rsidTr="00166F4D">
        <w:trPr>
          <w:trHeight w:val="3140"/>
        </w:trPr>
        <w:tc>
          <w:tcPr>
            <w:tcW w:w="540" w:type="dxa"/>
          </w:tcPr>
          <w:p w14:paraId="0FB34812" w14:textId="77777777" w:rsidR="00166F4D" w:rsidRDefault="00166F4D" w:rsidP="000F44F8"/>
        </w:tc>
        <w:tc>
          <w:tcPr>
            <w:tcW w:w="2894" w:type="dxa"/>
            <w:gridSpan w:val="2"/>
          </w:tcPr>
          <w:p w14:paraId="6BE09C40" w14:textId="69FFA4F2" w:rsidR="00166F4D" w:rsidRPr="002D6898" w:rsidRDefault="00B10A85" w:rsidP="000F44F8">
            <w:pPr>
              <w:pStyle w:val="Heading2"/>
            </w:pPr>
            <w:r>
              <w:t>385-397-9333</w:t>
            </w:r>
          </w:p>
          <w:p w14:paraId="22D7288E" w14:textId="60D12751" w:rsidR="00166F4D" w:rsidRPr="002D6898" w:rsidRDefault="00B10A85" w:rsidP="000F44F8">
            <w:pPr>
              <w:pStyle w:val="Heading2"/>
            </w:pPr>
            <w:r>
              <w:t>Haydenwalpole@gmail.com</w:t>
            </w:r>
          </w:p>
          <w:p w14:paraId="333B993E" w14:textId="59B3A631" w:rsidR="00166F4D" w:rsidRDefault="00B10A85" w:rsidP="000F44F8">
            <w:pPr>
              <w:pStyle w:val="Heading2"/>
            </w:pPr>
            <w:r>
              <w:t>hwalpole@canyonsleeper.com</w:t>
            </w:r>
          </w:p>
        </w:tc>
        <w:tc>
          <w:tcPr>
            <w:tcW w:w="976" w:type="dxa"/>
          </w:tcPr>
          <w:p w14:paraId="1072A835" w14:textId="77777777" w:rsidR="00166F4D" w:rsidRDefault="00166F4D" w:rsidP="000F44F8"/>
        </w:tc>
        <w:tc>
          <w:tcPr>
            <w:tcW w:w="5850" w:type="dxa"/>
            <w:gridSpan w:val="5"/>
          </w:tcPr>
          <w:p w14:paraId="23FCC79C" w14:textId="39866D7A" w:rsidR="00166F4D" w:rsidRDefault="00EA18B2" w:rsidP="000F44F8">
            <w:r>
              <w:t xml:space="preserve">I am a Computer Engineering undergrad at the University of Utah. I Enjoy working with </w:t>
            </w:r>
            <w:r w:rsidR="00B6267F">
              <w:t>others and</w:t>
            </w:r>
            <w:r>
              <w:t xml:space="preserve"> was a councilor in 2018 for a weeklong Nation Youth Leadership Training course hosted by the BSA. </w:t>
            </w:r>
            <w:r w:rsidR="00B6267F">
              <w:t>In my free time I enjoy being outside woodworking, gardening, hiking, and windsurfing. I</w:t>
            </w:r>
            <w:r>
              <w:t xml:space="preserve"> Currently have 2 years’ experience working as a LabVIEW engineer, and have developed a custom application to view and manipulate large TDMS file data.</w:t>
            </w:r>
            <w:r w:rsidR="00B6267F">
              <w:t xml:space="preserve"> I am seeking roles to further develop my problem-solving abilities to help businesses expand their product applications.</w:t>
            </w:r>
          </w:p>
          <w:p w14:paraId="19ABB413" w14:textId="43DD8324" w:rsidR="00B6267F" w:rsidRDefault="00B6267F" w:rsidP="000F44F8"/>
        </w:tc>
        <w:tc>
          <w:tcPr>
            <w:tcW w:w="450" w:type="dxa"/>
          </w:tcPr>
          <w:p w14:paraId="6B2806EE" w14:textId="77777777" w:rsidR="00166F4D" w:rsidRDefault="00166F4D" w:rsidP="000F44F8"/>
        </w:tc>
      </w:tr>
      <w:tr w:rsidR="00166F4D" w14:paraId="44952F31" w14:textId="77777777" w:rsidTr="00892BB6">
        <w:trPr>
          <w:trHeight w:val="423"/>
        </w:trPr>
        <w:tc>
          <w:tcPr>
            <w:tcW w:w="540" w:type="dxa"/>
          </w:tcPr>
          <w:p w14:paraId="5AD16732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2E70E279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2EAE5E3D950843A8885C0978507A5843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BAD18B8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A9A1FBC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5C067C9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F2DD14B226114E08B5914521430165F8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415A407E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3E68FDA3" w14:textId="77777777" w:rsidR="00166F4D" w:rsidRDefault="00166F4D" w:rsidP="000F44F8"/>
        </w:tc>
        <w:tc>
          <w:tcPr>
            <w:tcW w:w="450" w:type="dxa"/>
          </w:tcPr>
          <w:p w14:paraId="5CD72437" w14:textId="77777777" w:rsidR="00166F4D" w:rsidRDefault="00166F4D" w:rsidP="000F44F8"/>
        </w:tc>
      </w:tr>
      <w:tr w:rsidR="00166F4D" w14:paraId="4D97C128" w14:textId="77777777" w:rsidTr="008A2D40">
        <w:trPr>
          <w:trHeight w:val="1898"/>
        </w:trPr>
        <w:tc>
          <w:tcPr>
            <w:tcW w:w="540" w:type="dxa"/>
          </w:tcPr>
          <w:p w14:paraId="2A404325" w14:textId="77777777" w:rsidR="00166F4D" w:rsidRDefault="00166F4D" w:rsidP="000F44F8"/>
        </w:tc>
        <w:tc>
          <w:tcPr>
            <w:tcW w:w="2894" w:type="dxa"/>
            <w:gridSpan w:val="2"/>
          </w:tcPr>
          <w:p w14:paraId="129BC40F" w14:textId="007232B1" w:rsidR="008A2D40" w:rsidRDefault="00CD5982" w:rsidP="00166F4D">
            <w:pPr>
              <w:pStyle w:val="Heading2"/>
            </w:pPr>
            <w:r>
              <w:t>Problem Solving</w:t>
            </w:r>
          </w:p>
          <w:p w14:paraId="380F4FC5" w14:textId="0E280CEE" w:rsidR="00CD5982" w:rsidRPr="00CD5982" w:rsidRDefault="006D6C77" w:rsidP="00CD5982">
            <w:r>
              <w:t>Leadership and communication</w:t>
            </w:r>
          </w:p>
          <w:p w14:paraId="2B91F079" w14:textId="01FE44A3" w:rsidR="00166F4D" w:rsidRDefault="008A2D40" w:rsidP="00166F4D">
            <w:pPr>
              <w:pStyle w:val="Heading2"/>
            </w:pPr>
            <w:r>
              <w:t>LabVIEW I&amp;II</w:t>
            </w:r>
            <w:r w:rsidR="00B10A85">
              <w:t xml:space="preserve"> core </w:t>
            </w:r>
            <w:r>
              <w:t>certified.</w:t>
            </w:r>
          </w:p>
          <w:p w14:paraId="72FA28DB" w14:textId="1F68C146" w:rsidR="008A2D40" w:rsidRDefault="008A2D40" w:rsidP="008A2D40">
            <w:r>
              <w:t>Proficient in Python and Java</w:t>
            </w:r>
          </w:p>
          <w:p w14:paraId="10CB5999" w14:textId="2EA25AB6" w:rsidR="006D6C77" w:rsidRDefault="00EA18B2" w:rsidP="008A2D40">
            <w:r>
              <w:t xml:space="preserve">Adaptable </w:t>
            </w:r>
          </w:p>
          <w:p w14:paraId="4587A92E" w14:textId="77777777" w:rsidR="00CD5982" w:rsidRDefault="00CD5982" w:rsidP="008A2D40"/>
          <w:p w14:paraId="42C04960" w14:textId="52611F4A" w:rsidR="008A2D40" w:rsidRPr="008A2D40" w:rsidRDefault="008A2D40" w:rsidP="008A2D40"/>
        </w:tc>
        <w:tc>
          <w:tcPr>
            <w:tcW w:w="976" w:type="dxa"/>
          </w:tcPr>
          <w:p w14:paraId="65CBBFC4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54889E84" w14:textId="05D6D54B" w:rsidR="00166F4D" w:rsidRPr="00173B36" w:rsidRDefault="00CD5982" w:rsidP="00166F4D">
            <w:pPr>
              <w:pStyle w:val="Heading2"/>
            </w:pPr>
            <w:r>
              <w:t>Full time missionary for LDS church</w:t>
            </w:r>
          </w:p>
          <w:p w14:paraId="1835FF67" w14:textId="296F7C8F" w:rsidR="00166F4D" w:rsidRPr="00173B36" w:rsidRDefault="008A2D40" w:rsidP="00166F4D">
            <w:pPr>
              <w:pStyle w:val="Heading3"/>
            </w:pPr>
            <w:r>
              <w:t>20</w:t>
            </w:r>
            <w:r w:rsidR="00CD5982">
              <w:t>19</w:t>
            </w:r>
            <w:r>
              <w:t>-202</w:t>
            </w:r>
            <w:r w:rsidR="00CD5982">
              <w:t>1</w:t>
            </w:r>
          </w:p>
          <w:p w14:paraId="44A83682" w14:textId="3EFA5DB6" w:rsidR="00166F4D" w:rsidRDefault="00CD5982" w:rsidP="00166F4D">
            <w:r>
              <w:t xml:space="preserve">Spent 2 years in Riverside California as a full-time missionary </w:t>
            </w:r>
            <w:r w:rsidR="006D6C77">
              <w:t>serving</w:t>
            </w:r>
            <w:r>
              <w:t xml:space="preserve"> Spanish congregations. Spent 18 months as a mission leader coordinating 10 hours of weekly service for a group of 40 other missionaries with other </w:t>
            </w:r>
            <w:r w:rsidR="006D6C77">
              <w:t xml:space="preserve">denominational </w:t>
            </w:r>
            <w:r>
              <w:t xml:space="preserve">churches and service organizations in the areas. </w:t>
            </w:r>
          </w:p>
          <w:p w14:paraId="622DD3AC" w14:textId="77777777" w:rsidR="00CD5982" w:rsidRPr="00E35677" w:rsidRDefault="00CD5982" w:rsidP="00166F4D"/>
          <w:p w14:paraId="368C921C" w14:textId="43F0BEDC" w:rsidR="006D6C77" w:rsidRPr="00B6267F" w:rsidRDefault="006D6C77" w:rsidP="00CD5982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B6267F">
              <w:rPr>
                <w:b/>
                <w:bCs/>
                <w:sz w:val="22"/>
                <w:szCs w:val="22"/>
              </w:rPr>
              <w:t>Ornate Custom Cabinetry</w:t>
            </w:r>
          </w:p>
          <w:p w14:paraId="32BDF4E9" w14:textId="4524F9B6" w:rsidR="00CD5982" w:rsidRPr="00173B36" w:rsidRDefault="00CD5982" w:rsidP="00CD5982">
            <w:pPr>
              <w:pStyle w:val="Heading2"/>
            </w:pPr>
            <w:r>
              <w:t>Custom Cabinet Carpenter</w:t>
            </w:r>
          </w:p>
          <w:p w14:paraId="0184B1EE" w14:textId="325A66D6" w:rsidR="00CD5982" w:rsidRPr="00CD5982" w:rsidRDefault="00CD5982" w:rsidP="00CD5982">
            <w:pPr>
              <w:pStyle w:val="Heading3"/>
            </w:pPr>
            <w:r>
              <w:t>2021-202</w:t>
            </w:r>
            <w:r>
              <w:t>2</w:t>
            </w:r>
          </w:p>
          <w:p w14:paraId="3210F7C6" w14:textId="37248629" w:rsidR="00CD5982" w:rsidRDefault="006D6C77" w:rsidP="00CD5982">
            <w:r>
              <w:t>Spent</w:t>
            </w:r>
            <w:r w:rsidR="00CD5982">
              <w:t xml:space="preserve"> 15 months </w:t>
            </w:r>
            <w:r w:rsidR="00CD5982">
              <w:t xml:space="preserve">installing custom high-end residential and commercial cabinets. Developed a knowledge of custom construction techniques, precision woodworking tools, and on the site problem solving. </w:t>
            </w:r>
            <w:r w:rsidR="00B6267F">
              <w:t>Improved my ability to woodwork with precision and quality.</w:t>
            </w:r>
          </w:p>
          <w:p w14:paraId="1F56FA6B" w14:textId="0D1326A3" w:rsidR="00166F4D" w:rsidRDefault="00166F4D" w:rsidP="00166F4D">
            <w:r>
              <w:t xml:space="preserve"> </w:t>
            </w:r>
          </w:p>
          <w:p w14:paraId="66D1A9C5" w14:textId="44DC7D55" w:rsidR="00166F4D" w:rsidRPr="00B6267F" w:rsidRDefault="006D6C77" w:rsidP="00166F4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6267F">
              <w:rPr>
                <w:b/>
                <w:bCs/>
                <w:sz w:val="22"/>
                <w:szCs w:val="22"/>
              </w:rPr>
              <w:t>Canyonsleeper</w:t>
            </w:r>
            <w:proofErr w:type="spellEnd"/>
          </w:p>
          <w:p w14:paraId="146ACEAC" w14:textId="401DB04F" w:rsidR="00166F4D" w:rsidRPr="00173B36" w:rsidRDefault="00CD5982" w:rsidP="00166F4D">
            <w:pPr>
              <w:pStyle w:val="Heading2"/>
            </w:pPr>
            <w:r>
              <w:t>Testing Engineer Intern</w:t>
            </w:r>
          </w:p>
          <w:p w14:paraId="2C95C982" w14:textId="77777777" w:rsidR="00166F4D" w:rsidRDefault="00CD5982" w:rsidP="006D6C77">
            <w:pPr>
              <w:pStyle w:val="Heading3"/>
            </w:pPr>
            <w:r>
              <w:t>2022-Present</w:t>
            </w:r>
          </w:p>
          <w:p w14:paraId="45F0358D" w14:textId="053B73F8" w:rsidR="006D6C77" w:rsidRPr="006D6C77" w:rsidRDefault="006D6C77" w:rsidP="006D6C77">
            <w:r>
              <w:t xml:space="preserve">Responsible for </w:t>
            </w:r>
            <w:r w:rsidRPr="006D6C77">
              <w:t>Analy</w:t>
            </w:r>
            <w:r>
              <w:t>sis</w:t>
            </w:r>
            <w:r w:rsidRPr="006D6C77">
              <w:t xml:space="preserve">, design and develop tests and test-automation </w:t>
            </w:r>
            <w:r>
              <w:t xml:space="preserve">fixtures for a variety of aerospace applications. Trained in documentation and Source control of LabVIEW code used and generating reports on tests of equipment and aerospace parts. </w:t>
            </w:r>
            <w:r w:rsidR="00EA18B2">
              <w:t xml:space="preserve">Daily tasks require group problem </w:t>
            </w:r>
            <w:r w:rsidR="00EA18B2">
              <w:lastRenderedPageBreak/>
              <w:t>solving to accomplish a variety of software and hardware implementations.</w:t>
            </w:r>
          </w:p>
        </w:tc>
        <w:tc>
          <w:tcPr>
            <w:tcW w:w="450" w:type="dxa"/>
          </w:tcPr>
          <w:p w14:paraId="2B433D69" w14:textId="77777777" w:rsidR="00166F4D" w:rsidRDefault="00166F4D" w:rsidP="000F44F8"/>
        </w:tc>
      </w:tr>
      <w:tr w:rsidR="00166F4D" w14:paraId="67D0FF0F" w14:textId="77777777" w:rsidTr="00166F4D">
        <w:trPr>
          <w:trHeight w:val="423"/>
        </w:trPr>
        <w:tc>
          <w:tcPr>
            <w:tcW w:w="540" w:type="dxa"/>
          </w:tcPr>
          <w:p w14:paraId="51D9F778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1F78B90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63E712A05B8C4A648D03786ABD4EA97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00B1EC68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4C70422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21F66897" w14:textId="77777777" w:rsidR="00166F4D" w:rsidRDefault="00166F4D" w:rsidP="000F44F8"/>
        </w:tc>
        <w:tc>
          <w:tcPr>
            <w:tcW w:w="450" w:type="dxa"/>
          </w:tcPr>
          <w:p w14:paraId="05173ECD" w14:textId="77777777" w:rsidR="00166F4D" w:rsidRDefault="00166F4D" w:rsidP="000F44F8"/>
        </w:tc>
      </w:tr>
      <w:tr w:rsidR="00166F4D" w14:paraId="47E9F2A3" w14:textId="77777777" w:rsidTr="00166F4D">
        <w:trPr>
          <w:trHeight w:val="423"/>
        </w:trPr>
        <w:tc>
          <w:tcPr>
            <w:tcW w:w="540" w:type="dxa"/>
          </w:tcPr>
          <w:p w14:paraId="57D5D251" w14:textId="77777777" w:rsidR="00166F4D" w:rsidRDefault="00166F4D" w:rsidP="000F44F8"/>
        </w:tc>
        <w:tc>
          <w:tcPr>
            <w:tcW w:w="2894" w:type="dxa"/>
            <w:gridSpan w:val="2"/>
          </w:tcPr>
          <w:p w14:paraId="40F24E88" w14:textId="5A6AB36A" w:rsidR="00166F4D" w:rsidRDefault="00B10A85" w:rsidP="00166F4D">
            <w:pPr>
              <w:pStyle w:val="Heading2"/>
            </w:pPr>
            <w:r>
              <w:t>Davis High School</w:t>
            </w:r>
          </w:p>
          <w:p w14:paraId="4A71D1E2" w14:textId="6407B2B7" w:rsidR="008A2D40" w:rsidRPr="008A2D40" w:rsidRDefault="008A2D40" w:rsidP="008A2D40">
            <w:r>
              <w:t>Kaysville, UT</w:t>
            </w:r>
          </w:p>
          <w:p w14:paraId="2ABBA0D5" w14:textId="170CB771" w:rsidR="00166F4D" w:rsidRPr="00173B36" w:rsidRDefault="00B10A85" w:rsidP="00166F4D">
            <w:pPr>
              <w:pStyle w:val="Heading3"/>
            </w:pPr>
            <w:r>
              <w:t>2016-2019</w:t>
            </w:r>
          </w:p>
          <w:p w14:paraId="7B15D4A8" w14:textId="4C50859D" w:rsidR="00166F4D" w:rsidRPr="00173B36" w:rsidRDefault="008A2D40" w:rsidP="00166F4D">
            <w:r>
              <w:t xml:space="preserve">Graduated with a </w:t>
            </w:r>
            <w:r w:rsidR="00CD5982">
              <w:t>High Honor roll H</w:t>
            </w:r>
            <w:r>
              <w:t xml:space="preserve">ighschool </w:t>
            </w:r>
            <w:r w:rsidR="00CD5982">
              <w:t>diploma</w:t>
            </w:r>
          </w:p>
          <w:p w14:paraId="0E3E7416" w14:textId="77777777" w:rsidR="00166F4D" w:rsidRPr="0036697C" w:rsidRDefault="00166F4D" w:rsidP="00166F4D"/>
          <w:p w14:paraId="0CF818C2" w14:textId="166005AD" w:rsidR="00166F4D" w:rsidRDefault="00B10A85" w:rsidP="00166F4D">
            <w:pPr>
              <w:pStyle w:val="Heading2"/>
            </w:pPr>
            <w:r>
              <w:t>University of Utah</w:t>
            </w:r>
          </w:p>
          <w:p w14:paraId="7CC6869A" w14:textId="2094F0E2" w:rsidR="008A2D40" w:rsidRPr="008A2D40" w:rsidRDefault="008A2D40" w:rsidP="008A2D40">
            <w:r>
              <w:t>Salt Lake City, UT</w:t>
            </w:r>
          </w:p>
          <w:p w14:paraId="24DA76C3" w14:textId="2AF70720" w:rsidR="00166F4D" w:rsidRPr="00173B36" w:rsidRDefault="00B10A85" w:rsidP="00166F4D">
            <w:pPr>
              <w:pStyle w:val="Heading3"/>
            </w:pPr>
            <w:r>
              <w:t>2021-Current</w:t>
            </w:r>
          </w:p>
          <w:p w14:paraId="6C0AD7BA" w14:textId="7894FCBD" w:rsidR="00166F4D" w:rsidRDefault="00B10A85" w:rsidP="00E07B9E">
            <w:r>
              <w:t>Pursuing degree in Computer Engineering, and minor in Biomedical Engineering</w:t>
            </w:r>
          </w:p>
        </w:tc>
        <w:tc>
          <w:tcPr>
            <w:tcW w:w="976" w:type="dxa"/>
          </w:tcPr>
          <w:p w14:paraId="7702DFF2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44563DFA" w14:textId="77777777" w:rsidR="00166F4D" w:rsidRDefault="00166F4D" w:rsidP="000F44F8"/>
        </w:tc>
        <w:tc>
          <w:tcPr>
            <w:tcW w:w="450" w:type="dxa"/>
          </w:tcPr>
          <w:p w14:paraId="3B946B6C" w14:textId="77777777" w:rsidR="00166F4D" w:rsidRDefault="00166F4D" w:rsidP="000F44F8"/>
        </w:tc>
      </w:tr>
    </w:tbl>
    <w:p w14:paraId="750E4056" w14:textId="77777777" w:rsidR="00E41AB4" w:rsidRPr="00173B36" w:rsidRDefault="00E41AB4" w:rsidP="00262B06"/>
    <w:sectPr w:rsidR="00E41AB4" w:rsidRPr="00173B36" w:rsidSect="009C1A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D906" w14:textId="77777777" w:rsidR="00465525" w:rsidRDefault="00465525" w:rsidP="00BA3E51">
      <w:r>
        <w:separator/>
      </w:r>
    </w:p>
  </w:endnote>
  <w:endnote w:type="continuationSeparator" w:id="0">
    <w:p w14:paraId="302AD399" w14:textId="77777777" w:rsidR="00465525" w:rsidRDefault="0046552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9DBB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2B2A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7F33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C721" w14:textId="77777777" w:rsidR="00465525" w:rsidRDefault="00465525" w:rsidP="00BA3E51">
      <w:r>
        <w:separator/>
      </w:r>
    </w:p>
  </w:footnote>
  <w:footnote w:type="continuationSeparator" w:id="0">
    <w:p w14:paraId="3A273650" w14:textId="77777777" w:rsidR="00465525" w:rsidRDefault="00465525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940D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BF3D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FEC0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85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D7844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D602A"/>
    <w:rsid w:val="003E02DA"/>
    <w:rsid w:val="003E1692"/>
    <w:rsid w:val="003E7783"/>
    <w:rsid w:val="003F146F"/>
    <w:rsid w:val="003F1663"/>
    <w:rsid w:val="003F4931"/>
    <w:rsid w:val="00430D9E"/>
    <w:rsid w:val="00442A0E"/>
    <w:rsid w:val="00443C70"/>
    <w:rsid w:val="00465525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6D6C77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A2D40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0A85"/>
    <w:rsid w:val="00B14E21"/>
    <w:rsid w:val="00B431B6"/>
    <w:rsid w:val="00B54AD3"/>
    <w:rsid w:val="00B6267F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CD5982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A18B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1CA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1E1B6"/>
  <w15:chartTrackingRefBased/>
  <w15:docId w15:val="{977B0092-A503-4A34-9398-8053D24E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82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B35A6C67694B078683D2E150E4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D936C-D6CA-4C96-A834-43183FF38AE2}"/>
      </w:docPartPr>
      <w:docPartBody>
        <w:p w:rsidR="002D1441" w:rsidRDefault="00000000">
          <w:pPr>
            <w:pStyle w:val="BEB35A6C67694B078683D2E150E41080"/>
          </w:pPr>
          <w:r w:rsidRPr="00173B36">
            <w:t>CONTACT</w:t>
          </w:r>
        </w:p>
      </w:docPartBody>
    </w:docPart>
    <w:docPart>
      <w:docPartPr>
        <w:name w:val="9D9A112AAE8A464C991410C4831BE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CC81-5B45-4666-98AA-09A3922E7C01}"/>
      </w:docPartPr>
      <w:docPartBody>
        <w:p w:rsidR="002D1441" w:rsidRDefault="00000000">
          <w:pPr>
            <w:pStyle w:val="9D9A112AAE8A464C991410C4831BEC12"/>
          </w:pPr>
          <w:r w:rsidRPr="00173B36">
            <w:t>PROFILE</w:t>
          </w:r>
        </w:p>
      </w:docPartBody>
    </w:docPart>
    <w:docPart>
      <w:docPartPr>
        <w:name w:val="2EAE5E3D950843A8885C0978507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4E0F3-B26B-4B08-9B85-321FB6683AD9}"/>
      </w:docPartPr>
      <w:docPartBody>
        <w:p w:rsidR="002D1441" w:rsidRDefault="00000000">
          <w:pPr>
            <w:pStyle w:val="2EAE5E3D950843A8885C0978507A5843"/>
          </w:pPr>
          <w:r w:rsidRPr="00173B36">
            <w:t>SKILLS</w:t>
          </w:r>
        </w:p>
      </w:docPartBody>
    </w:docPart>
    <w:docPart>
      <w:docPartPr>
        <w:name w:val="F2DD14B226114E08B591452143016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078A-2EF2-4093-AD07-CE595DDF05FF}"/>
      </w:docPartPr>
      <w:docPartBody>
        <w:p w:rsidR="002D1441" w:rsidRDefault="00000000">
          <w:pPr>
            <w:pStyle w:val="F2DD14B226114E08B5914521430165F8"/>
          </w:pPr>
          <w:r w:rsidRPr="00173B36">
            <w:t>EXPERIENCE</w:t>
          </w:r>
        </w:p>
      </w:docPartBody>
    </w:docPart>
    <w:docPart>
      <w:docPartPr>
        <w:name w:val="63E712A05B8C4A648D03786ABD4EA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C8706-87A6-4C8B-AA26-3EECD8FB414D}"/>
      </w:docPartPr>
      <w:docPartBody>
        <w:p w:rsidR="002D1441" w:rsidRDefault="00000000">
          <w:pPr>
            <w:pStyle w:val="63E712A05B8C4A648D03786ABD4EA97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EF"/>
    <w:rsid w:val="00032021"/>
    <w:rsid w:val="002D1441"/>
    <w:rsid w:val="006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8D44BE3B54535AB27B68C1347B2F8">
    <w:name w:val="91B8D44BE3B54535AB27B68C1347B2F8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F05097F131B14F5CB37AB5E1A2424ADA">
    <w:name w:val="F05097F131B14F5CB37AB5E1A2424ADA"/>
  </w:style>
  <w:style w:type="paragraph" w:customStyle="1" w:styleId="BEB35A6C67694B078683D2E150E41080">
    <w:name w:val="BEB35A6C67694B078683D2E150E41080"/>
  </w:style>
  <w:style w:type="paragraph" w:customStyle="1" w:styleId="9D9A112AAE8A464C991410C4831BEC12">
    <w:name w:val="9D9A112AAE8A464C991410C4831BEC12"/>
  </w:style>
  <w:style w:type="paragraph" w:customStyle="1" w:styleId="BE04A3BEC8684C4990F2896E01F70A3A">
    <w:name w:val="BE04A3BEC8684C4990F2896E01F70A3A"/>
  </w:style>
  <w:style w:type="paragraph" w:customStyle="1" w:styleId="E36E3475E7634478A09C3436BB52D1BC">
    <w:name w:val="E36E3475E7634478A09C3436BB52D1BC"/>
  </w:style>
  <w:style w:type="paragraph" w:customStyle="1" w:styleId="B84EA0BEB64B4BE59E524BE7E89D2AB7">
    <w:name w:val="B84EA0BEB64B4BE59E524BE7E89D2AB7"/>
  </w:style>
  <w:style w:type="paragraph" w:customStyle="1" w:styleId="4C66AA86BFDC4D6C8ABD0FC6EE0A18FD">
    <w:name w:val="4C66AA86BFDC4D6C8ABD0FC6EE0A18FD"/>
  </w:style>
  <w:style w:type="paragraph" w:customStyle="1" w:styleId="2EAE5E3D950843A8885C0978507A5843">
    <w:name w:val="2EAE5E3D950843A8885C0978507A5843"/>
  </w:style>
  <w:style w:type="paragraph" w:customStyle="1" w:styleId="F2DD14B226114E08B5914521430165F8">
    <w:name w:val="F2DD14B226114E08B5914521430165F8"/>
  </w:style>
  <w:style w:type="paragraph" w:customStyle="1" w:styleId="EF2186A700BD43A2B6FC20DD988BD6A9">
    <w:name w:val="EF2186A700BD43A2B6FC20DD988BD6A9"/>
  </w:style>
  <w:style w:type="paragraph" w:customStyle="1" w:styleId="60A030ABFFF649AA8E04AAB91DE194FE">
    <w:name w:val="60A030ABFFF649AA8E04AAB91DE194FE"/>
  </w:style>
  <w:style w:type="paragraph" w:customStyle="1" w:styleId="8076E5C7CFCB4D308C12D63B089D2373">
    <w:name w:val="8076E5C7CFCB4D308C12D63B089D2373"/>
  </w:style>
  <w:style w:type="paragraph" w:customStyle="1" w:styleId="314F42E9E0AB4B5E9F20F35AD6D02A4C">
    <w:name w:val="314F42E9E0AB4B5E9F20F35AD6D02A4C"/>
  </w:style>
  <w:style w:type="paragraph" w:customStyle="1" w:styleId="7A9D4F3632A34E9E8058E7AE65C0DB8C">
    <w:name w:val="7A9D4F3632A34E9E8058E7AE65C0DB8C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3733C6814FD842A18DF5333CAA98FA48">
    <w:name w:val="3733C6814FD842A18DF5333CAA98FA48"/>
  </w:style>
  <w:style w:type="paragraph" w:customStyle="1" w:styleId="2DD121D81CEF4C66BD79F62C61D2EA58">
    <w:name w:val="2DD121D81CEF4C66BD79F62C61D2EA58"/>
  </w:style>
  <w:style w:type="paragraph" w:customStyle="1" w:styleId="C6EDF06F6E614BF4BE6ED50761D36657">
    <w:name w:val="C6EDF06F6E614BF4BE6ED50761D36657"/>
  </w:style>
  <w:style w:type="paragraph" w:customStyle="1" w:styleId="9366A47DB1234529AA0E8ADBD3D68623">
    <w:name w:val="9366A47DB1234529AA0E8ADBD3D68623"/>
  </w:style>
  <w:style w:type="paragraph" w:customStyle="1" w:styleId="72474ACB99144AB89F09592EC917AE8D">
    <w:name w:val="72474ACB99144AB89F09592EC917AE8D"/>
  </w:style>
  <w:style w:type="paragraph" w:customStyle="1" w:styleId="1A4C2A4AC6DB4190947D00B2DC31DC0F">
    <w:name w:val="1A4C2A4AC6DB4190947D00B2DC31DC0F"/>
  </w:style>
  <w:style w:type="paragraph" w:customStyle="1" w:styleId="31F7BCFBAB3444159131E95176F30D85">
    <w:name w:val="31F7BCFBAB3444159131E95176F30D85"/>
  </w:style>
  <w:style w:type="paragraph" w:customStyle="1" w:styleId="F4EF43C70F2644EE8FBB10AC95B52D9D">
    <w:name w:val="F4EF43C70F2644EE8FBB10AC95B52D9D"/>
  </w:style>
  <w:style w:type="paragraph" w:customStyle="1" w:styleId="FC2FBFA779C04B05A6514782F9C7EEFE">
    <w:name w:val="FC2FBFA779C04B05A6514782F9C7EEFE"/>
  </w:style>
  <w:style w:type="paragraph" w:customStyle="1" w:styleId="C4B4512D0C394E5492B94CAA5048DD4A">
    <w:name w:val="C4B4512D0C394E5492B94CAA5048DD4A"/>
  </w:style>
  <w:style w:type="paragraph" w:customStyle="1" w:styleId="63E712A05B8C4A648D03786ABD4EA970">
    <w:name w:val="63E712A05B8C4A648D03786ABD4EA970"/>
  </w:style>
  <w:style w:type="paragraph" w:customStyle="1" w:styleId="DFB7CD0E07DB47BEAA37BA3C24FCAD2F">
    <w:name w:val="DFB7CD0E07DB47BEAA37BA3C24FCAD2F"/>
  </w:style>
  <w:style w:type="paragraph" w:customStyle="1" w:styleId="1237D329972648ECA326C0DE43E0DF9F">
    <w:name w:val="1237D329972648ECA326C0DE43E0DF9F"/>
  </w:style>
  <w:style w:type="paragraph" w:customStyle="1" w:styleId="E818B5AC56D7489DB868D032E9674AED">
    <w:name w:val="E818B5AC56D7489DB868D032E9674AED"/>
  </w:style>
  <w:style w:type="paragraph" w:customStyle="1" w:styleId="C8132172314E40D184183A0CA10F7518">
    <w:name w:val="C8132172314E40D184183A0CA10F7518"/>
  </w:style>
  <w:style w:type="paragraph" w:customStyle="1" w:styleId="C509D9EACC404F3D9EE0E254ED525121">
    <w:name w:val="C509D9EACC404F3D9EE0E254ED525121"/>
  </w:style>
  <w:style w:type="paragraph" w:customStyle="1" w:styleId="2D706B598BB6481E892C0FCC766E35AF">
    <w:name w:val="2D706B598BB6481E892C0FCC766E3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Walpole</dc:creator>
  <cp:keywords/>
  <dc:description/>
  <cp:lastModifiedBy>Hayden Walpole</cp:lastModifiedBy>
  <cp:revision>3</cp:revision>
  <dcterms:created xsi:type="dcterms:W3CDTF">2024-04-10T18:46:00Z</dcterms:created>
  <dcterms:modified xsi:type="dcterms:W3CDTF">2024-04-10T18:46:00Z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