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D067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0EA90924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05D0582A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</w:t>
      </w:r>
      <w:r w:rsidR="00F4766E">
        <w:rPr>
          <w:sz w:val="28"/>
          <w:szCs w:val="28"/>
        </w:rPr>
        <w:t>1180</w:t>
      </w:r>
      <w:r>
        <w:rPr>
          <w:sz w:val="28"/>
          <w:szCs w:val="28"/>
        </w:rPr>
        <w:t>)</w:t>
      </w:r>
    </w:p>
    <w:p w14:paraId="24D2EB92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4AA40F3D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12E970C7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0983F10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FB218A">
        <w:rPr>
          <w:sz w:val="28"/>
          <w:szCs w:val="28"/>
        </w:rPr>
        <w:t>1918900-DEV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890"/>
        <w:gridCol w:w="1710"/>
        <w:gridCol w:w="1705"/>
      </w:tblGrid>
      <w:tr w:rsidR="004514D6" w14:paraId="0FC66BA4" w14:textId="77777777" w:rsidTr="00822C6B">
        <w:trPr>
          <w:trHeight w:val="755"/>
          <w:jc w:val="center"/>
        </w:trPr>
        <w:tc>
          <w:tcPr>
            <w:tcW w:w="2065" w:type="dxa"/>
          </w:tcPr>
          <w:p w14:paraId="0BB80835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980" w:type="dxa"/>
          </w:tcPr>
          <w:p w14:paraId="2E1F7FFE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890" w:type="dxa"/>
          </w:tcPr>
          <w:p w14:paraId="097E0998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710" w:type="dxa"/>
          </w:tcPr>
          <w:p w14:paraId="4342C949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705" w:type="dxa"/>
          </w:tcPr>
          <w:p w14:paraId="7430D0C8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367EAC79" w14:textId="77777777" w:rsidTr="00822C6B">
        <w:trPr>
          <w:trHeight w:val="414"/>
          <w:jc w:val="center"/>
        </w:trPr>
        <w:tc>
          <w:tcPr>
            <w:tcW w:w="2065" w:type="dxa"/>
          </w:tcPr>
          <w:p w14:paraId="4A1C241B" w14:textId="57B914F4" w:rsidR="004514D6" w:rsidRDefault="00FB218A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980" w:type="dxa"/>
          </w:tcPr>
          <w:p w14:paraId="34A1FC1F" w14:textId="0AAB55DD" w:rsidR="004514D6" w:rsidRDefault="00FB218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Hayden</w:t>
            </w:r>
          </w:p>
        </w:tc>
        <w:tc>
          <w:tcPr>
            <w:tcW w:w="1890" w:type="dxa"/>
          </w:tcPr>
          <w:p w14:paraId="455202B5" w14:textId="510B41D8" w:rsidR="004514D6" w:rsidRDefault="00FB218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</w:t>
            </w:r>
          </w:p>
        </w:tc>
        <w:tc>
          <w:tcPr>
            <w:tcW w:w="1710" w:type="dxa"/>
          </w:tcPr>
          <w:p w14:paraId="763EC499" w14:textId="188C2356" w:rsidR="004514D6" w:rsidRDefault="00FB218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1705" w:type="dxa"/>
          </w:tcPr>
          <w:p w14:paraId="61092288" w14:textId="2BF7371A" w:rsidR="004514D6" w:rsidRDefault="00FB218A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6/12/2023 2:54:00 PM</w:t>
            </w:r>
          </w:p>
        </w:tc>
      </w:tr>
    </w:tbl>
    <w:p w14:paraId="34AB7B78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41DD4C85" w14:textId="77777777" w:rsidTr="00FB218A">
        <w:trPr>
          <w:trHeight w:val="287"/>
          <w:jc w:val="center"/>
        </w:trPr>
        <w:tc>
          <w:tcPr>
            <w:tcW w:w="4675" w:type="dxa"/>
          </w:tcPr>
          <w:p w14:paraId="31AC7872" w14:textId="77777777" w:rsidR="00137E87" w:rsidRPr="00AB48BB" w:rsidRDefault="00AB48BB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 w:rsidRPr="00AB48BB">
              <w:rPr>
                <w:b/>
                <w:bCs/>
                <w:sz w:val="36"/>
                <w:szCs w:val="36"/>
              </w:rPr>
              <w:t>Summary of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 </w:t>
            </w:r>
            <w:r w:rsidR="00C45509" w:rsidRPr="00AB48BB">
              <w:rPr>
                <w:b/>
                <w:bCs/>
                <w:sz w:val="36"/>
                <w:szCs w:val="36"/>
              </w:rPr>
              <w:t>T</w:t>
            </w:r>
            <w:r w:rsidR="00137E87" w:rsidRPr="00AB48BB">
              <w:rPr>
                <w:b/>
                <w:bCs/>
                <w:sz w:val="36"/>
                <w:szCs w:val="36"/>
              </w:rPr>
              <w:t xml:space="preserve">est </w:t>
            </w:r>
            <w:r w:rsidR="00C45509" w:rsidRPr="00AB48BB">
              <w:rPr>
                <w:b/>
                <w:bCs/>
                <w:sz w:val="36"/>
                <w:szCs w:val="36"/>
              </w:rPr>
              <w:t>R</w:t>
            </w:r>
            <w:r w:rsidR="00137E87" w:rsidRPr="00AB48BB">
              <w:rPr>
                <w:b/>
                <w:bCs/>
                <w:sz w:val="36"/>
                <w:szCs w:val="36"/>
              </w:rPr>
              <w:t>esults: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40957CB0" w14:textId="7DD9F798" w:rsidR="00137E87" w:rsidRPr="00AB48BB" w:rsidRDefault="00FB218A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Fail</w:t>
            </w:r>
          </w:p>
        </w:tc>
      </w:tr>
      <w:tr w:rsidR="00137E87" w14:paraId="204E7B48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61CD6953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3EA937E4" w14:textId="77777777" w:rsidTr="00FB218A">
        <w:trPr>
          <w:jc w:val="center"/>
        </w:trPr>
        <w:tc>
          <w:tcPr>
            <w:tcW w:w="4675" w:type="dxa"/>
          </w:tcPr>
          <w:p w14:paraId="7DDC42BB" w14:textId="77777777" w:rsidR="00137E87" w:rsidRPr="00AB48BB" w:rsidRDefault="00AB48BB" w:rsidP="00AB48BB">
            <w:pPr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05F90E60" w14:textId="77777777" w:rsidR="00137E87" w:rsidRPr="00AB48BB" w:rsidRDefault="00137E87" w:rsidP="00AB48BB">
            <w:pPr>
              <w:pStyle w:val="BodyText"/>
              <w:spacing w:after="60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B48BB">
              <w:rPr>
                <w:b/>
                <w:bCs/>
                <w:sz w:val="32"/>
                <w:szCs w:val="32"/>
              </w:rPr>
              <w:t>Pass/Fail</w:t>
            </w:r>
          </w:p>
        </w:tc>
      </w:tr>
      <w:tr w:rsidR="008571B8" w14:paraId="7C37A8A8" w14:textId="77777777" w:rsidTr="00FB218A">
        <w:trPr>
          <w:jc w:val="center"/>
        </w:trPr>
        <w:tc>
          <w:tcPr>
            <w:tcW w:w="4675" w:type="dxa"/>
          </w:tcPr>
          <w:p w14:paraId="7CD1F673" w14:textId="77777777" w:rsidR="00AD5DCB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6.1 Visual Examination of the Product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DE884B4" w14:textId="35574205" w:rsidR="008571B8" w:rsidRPr="00AB48BB" w:rsidRDefault="00FB218A" w:rsidP="00857ECD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0EF124D8" w14:textId="77777777" w:rsidTr="00FB218A">
        <w:trPr>
          <w:jc w:val="center"/>
        </w:trPr>
        <w:tc>
          <w:tcPr>
            <w:tcW w:w="4675" w:type="dxa"/>
          </w:tcPr>
          <w:p w14:paraId="7E4E28DE" w14:textId="77777777" w:rsidR="00395E23" w:rsidRPr="00AB48BB" w:rsidRDefault="003809E7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782C5F6" w14:textId="293A1EF1" w:rsidR="00395E23" w:rsidRPr="00AB48BB" w:rsidRDefault="00FB218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395E23" w14:paraId="0C482CEF" w14:textId="77777777" w:rsidTr="00FB218A">
        <w:trPr>
          <w:jc w:val="center"/>
        </w:trPr>
        <w:tc>
          <w:tcPr>
            <w:tcW w:w="4675" w:type="dxa"/>
          </w:tcPr>
          <w:p w14:paraId="541F27F7" w14:textId="77777777" w:rsidR="00395E23" w:rsidRPr="00AB48BB" w:rsidRDefault="00AD5DCB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6.3 Bonding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4A4D2318" w14:textId="21F8C21D" w:rsidR="00395E23" w:rsidRPr="00AB48BB" w:rsidRDefault="00FB218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3B9CA120" w14:textId="77777777" w:rsidTr="00FB218A">
        <w:trPr>
          <w:trHeight w:val="70"/>
          <w:jc w:val="center"/>
        </w:trPr>
        <w:tc>
          <w:tcPr>
            <w:tcW w:w="4675" w:type="dxa"/>
          </w:tcPr>
          <w:p w14:paraId="47F07ECD" w14:textId="77777777" w:rsidR="00D77886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6.4 Resistance and Inductance Test (motor and Solenoid)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703D5E3A" w14:textId="72BEC4C7" w:rsidR="00C65713" w:rsidRPr="00AB48BB" w:rsidRDefault="00FB218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7D54DC84" w14:textId="794D54AF" w:rsidR="00C65713" w:rsidRPr="00AB48BB" w:rsidRDefault="00FB218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395E23" w14:paraId="7282D6C5" w14:textId="77777777" w:rsidTr="00FB218A">
        <w:trPr>
          <w:jc w:val="center"/>
        </w:trPr>
        <w:tc>
          <w:tcPr>
            <w:tcW w:w="4675" w:type="dxa"/>
          </w:tcPr>
          <w:p w14:paraId="02DE1521" w14:textId="77777777" w:rsidR="00395E23" w:rsidRPr="00AB48BB" w:rsidRDefault="00D77886" w:rsidP="00AB48B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6.5 Power ON UUT Checks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CDD57ED" w14:textId="4C4474BE" w:rsidR="00395E23" w:rsidRPr="00AB48BB" w:rsidRDefault="00FB218A" w:rsidP="00395E2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318C9822" w14:textId="77777777" w:rsidTr="00FB218A">
        <w:trPr>
          <w:jc w:val="center"/>
        </w:trPr>
        <w:tc>
          <w:tcPr>
            <w:tcW w:w="4675" w:type="dxa"/>
          </w:tcPr>
          <w:p w14:paraId="207632D6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</w:t>
            </w:r>
            <w:r w:rsidR="00F4766E">
              <w:rPr>
                <w:b/>
                <w:bCs/>
                <w:sz w:val="20"/>
                <w:szCs w:val="20"/>
              </w:rPr>
              <w:t>.1</w:t>
            </w:r>
            <w:r w:rsidRPr="00AB48BB">
              <w:rPr>
                <w:b/>
                <w:bCs/>
                <w:sz w:val="20"/>
                <w:szCs w:val="20"/>
              </w:rPr>
              <w:t xml:space="preserve"> </w:t>
            </w:r>
            <w:r w:rsidR="00F4766E">
              <w:rPr>
                <w:b/>
                <w:bCs/>
                <w:sz w:val="20"/>
                <w:szCs w:val="20"/>
              </w:rPr>
              <w:t>MCE (MCE1, MCE2, MCE3) Power Up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71890B8A" w14:textId="286E93E1" w:rsidR="00C65713" w:rsidRPr="00AB48BB" w:rsidRDefault="00FB218A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C65713" w14:paraId="3FE3163A" w14:textId="77777777" w:rsidTr="00FB218A">
        <w:trPr>
          <w:trHeight w:val="170"/>
          <w:jc w:val="center"/>
        </w:trPr>
        <w:tc>
          <w:tcPr>
            <w:tcW w:w="4675" w:type="dxa"/>
          </w:tcPr>
          <w:p w14:paraId="79B51283" w14:textId="77777777" w:rsidR="00C65713" w:rsidRPr="00AB48BB" w:rsidRDefault="00C65713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32941457" w14:textId="047B4CB1" w:rsidR="00C65713" w:rsidRPr="00AB48BB" w:rsidRDefault="00FB218A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75DD250B" w14:textId="671D3791" w:rsidR="00C65713" w:rsidRPr="00AB48BB" w:rsidRDefault="00FB218A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12803" w14:paraId="347248BE" w14:textId="77777777" w:rsidTr="00FB218A">
        <w:trPr>
          <w:trHeight w:val="224"/>
          <w:jc w:val="center"/>
        </w:trPr>
        <w:tc>
          <w:tcPr>
            <w:tcW w:w="4675" w:type="dxa"/>
          </w:tcPr>
          <w:p w14:paraId="05D87309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6.6.4 Brake Release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5BC1CA14" w14:textId="21AA66EC" w:rsidR="00612803" w:rsidRPr="00AB48BB" w:rsidRDefault="00FB218A" w:rsidP="0061280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Pass</w:t>
            </w:r>
          </w:p>
        </w:tc>
      </w:tr>
      <w:tr w:rsidR="006D15A2" w14:paraId="6E178007" w14:textId="77777777" w:rsidTr="00FB218A">
        <w:trPr>
          <w:trHeight w:val="530"/>
          <w:jc w:val="center"/>
        </w:trPr>
        <w:tc>
          <w:tcPr>
            <w:tcW w:w="4675" w:type="dxa"/>
          </w:tcPr>
          <w:p w14:paraId="1F5D74F2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6.6.5 N1 and N2 Extend Mechanical Stops and MCE Rigging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5F5C2C2C" w14:textId="0D507DE0" w:rsidR="006D15A2" w:rsidRPr="00AB48BB" w:rsidRDefault="00FB218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54CB39DD" w14:textId="77777777" w:rsidTr="00FB218A">
        <w:trPr>
          <w:jc w:val="center"/>
        </w:trPr>
        <w:tc>
          <w:tcPr>
            <w:tcW w:w="4675" w:type="dxa"/>
          </w:tcPr>
          <w:p w14:paraId="169789E7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6.6.6 N1 and N2 Stroke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4E92120C" w14:textId="57A08026" w:rsidR="006D15A2" w:rsidRPr="00AB48BB" w:rsidRDefault="00FB218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034A6EC2" w14:textId="77777777" w:rsidTr="00FB218A">
        <w:trPr>
          <w:jc w:val="center"/>
        </w:trPr>
        <w:tc>
          <w:tcPr>
            <w:tcW w:w="4675" w:type="dxa"/>
          </w:tcPr>
          <w:p w14:paraId="1377B585" w14:textId="77777777" w:rsidR="00680458" w:rsidRPr="00AB48BB" w:rsidRDefault="00680458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6.6.7 Performance Test – unloaded operation (one channel operation)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727B67CF" w14:textId="1D38AA5F" w:rsidR="006D15A2" w:rsidRPr="00AB48BB" w:rsidRDefault="00FB218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2D0E820C" w14:textId="77777777" w:rsidTr="00FB218A">
        <w:trPr>
          <w:jc w:val="center"/>
        </w:trPr>
        <w:tc>
          <w:tcPr>
            <w:tcW w:w="4675" w:type="dxa"/>
          </w:tcPr>
          <w:p w14:paraId="5987B402" w14:textId="77777777" w:rsidR="000E675C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46119F06" w14:textId="61B86F29" w:rsidR="006D15A2" w:rsidRPr="00AB48BB" w:rsidRDefault="00FB218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  <w:tr w:rsidR="006D15A2" w14:paraId="1C10A010" w14:textId="77777777" w:rsidTr="00FB218A">
        <w:trPr>
          <w:jc w:val="center"/>
        </w:trPr>
        <w:tc>
          <w:tcPr>
            <w:tcW w:w="4675" w:type="dxa"/>
          </w:tcPr>
          <w:p w14:paraId="209FCA2C" w14:textId="77777777" w:rsidR="006D15A2" w:rsidRPr="00AB48BB" w:rsidRDefault="000E675C" w:rsidP="00AB48BB">
            <w:pPr>
              <w:rPr>
                <w:b/>
                <w:bCs/>
                <w:sz w:val="20"/>
                <w:szCs w:val="20"/>
              </w:rPr>
            </w:pPr>
            <w:r w:rsidRPr="00AB48BB">
              <w:rPr>
                <w:b/>
                <w:bCs/>
                <w:sz w:val="20"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2D1BBC39" w14:textId="1BD2E536" w:rsidR="006D15A2" w:rsidRPr="00AB48BB" w:rsidRDefault="00FB218A" w:rsidP="006D15A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Fail</w:t>
            </w:r>
          </w:p>
        </w:tc>
      </w:tr>
    </w:tbl>
    <w:p w14:paraId="44D958FC" w14:textId="77777777" w:rsidR="006F08DD" w:rsidRDefault="006F08DD" w:rsidP="00133482">
      <w:pPr>
        <w:pStyle w:val="Heading9"/>
        <w:rPr>
          <w:b/>
          <w:bCs/>
          <w:sz w:val="32"/>
          <w:szCs w:val="32"/>
        </w:rPr>
      </w:pPr>
      <w:bookmarkStart w:id="0" w:name="_Ref127525995"/>
      <w:bookmarkStart w:id="1" w:name="_Hlk122079207"/>
      <w:r>
        <w:rPr>
          <w:b/>
          <w:bCs/>
          <w:sz w:val="32"/>
          <w:szCs w:val="32"/>
        </w:rPr>
        <w:br w:type="page"/>
      </w:r>
    </w:p>
    <w:p w14:paraId="613786D9" w14:textId="77777777" w:rsidR="006F08DD" w:rsidRPr="006F08DD" w:rsidRDefault="006F08DD" w:rsidP="006F08DD">
      <w:pPr>
        <w:pStyle w:val="Heading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8DD" w14:paraId="6DBCB732" w14:textId="77777777" w:rsidTr="006F08DD">
        <w:tc>
          <w:tcPr>
            <w:tcW w:w="4675" w:type="dxa"/>
          </w:tcPr>
          <w:p w14:paraId="2A3D21BA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Unit</w:t>
            </w:r>
          </w:p>
        </w:tc>
        <w:tc>
          <w:tcPr>
            <w:tcW w:w="4675" w:type="dxa"/>
          </w:tcPr>
          <w:p w14:paraId="0643AFD2" w14:textId="77777777" w:rsidR="006F08DD" w:rsidRDefault="006F08DD" w:rsidP="006F08DD">
            <w:pPr>
              <w:pStyle w:val="Heading9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Abbreviation used</w:t>
            </w:r>
          </w:p>
        </w:tc>
      </w:tr>
      <w:tr w:rsidR="006F08DD" w14:paraId="0E5950E6" w14:textId="77777777" w:rsidTr="006F08DD">
        <w:tc>
          <w:tcPr>
            <w:tcW w:w="4675" w:type="dxa"/>
          </w:tcPr>
          <w:p w14:paraId="7BCCE3EF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Pounds</w:t>
            </w:r>
          </w:p>
        </w:tc>
        <w:tc>
          <w:tcPr>
            <w:tcW w:w="4675" w:type="dxa"/>
          </w:tcPr>
          <w:p w14:paraId="7E5141E1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 w:rsidRPr="006F08DD">
              <w:rPr>
                <w:sz w:val="22"/>
                <w:szCs w:val="22"/>
              </w:rPr>
              <w:t>lbs.</w:t>
            </w:r>
          </w:p>
        </w:tc>
      </w:tr>
      <w:tr w:rsidR="006F08DD" w14:paraId="7318AB3F" w14:textId="77777777" w:rsidTr="006F08DD">
        <w:tc>
          <w:tcPr>
            <w:tcW w:w="4675" w:type="dxa"/>
          </w:tcPr>
          <w:p w14:paraId="13813A49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6F08DD">
              <w:rPr>
                <w:sz w:val="22"/>
                <w:szCs w:val="22"/>
              </w:rPr>
              <w:t>illiohms</w:t>
            </w:r>
          </w:p>
        </w:tc>
        <w:tc>
          <w:tcPr>
            <w:tcW w:w="4675" w:type="dxa"/>
          </w:tcPr>
          <w:p w14:paraId="5FA5B4DF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mOhms</w:t>
            </w:r>
            <w:proofErr w:type="spellEnd"/>
          </w:p>
        </w:tc>
      </w:tr>
      <w:tr w:rsidR="006F08DD" w14:paraId="26D09E17" w14:textId="77777777" w:rsidTr="006F08DD">
        <w:tc>
          <w:tcPr>
            <w:tcW w:w="4675" w:type="dxa"/>
          </w:tcPr>
          <w:p w14:paraId="146E80BB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  <w:tc>
          <w:tcPr>
            <w:tcW w:w="4675" w:type="dxa"/>
          </w:tcPr>
          <w:p w14:paraId="6E4D4EB0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Ohms</w:t>
            </w:r>
          </w:p>
        </w:tc>
      </w:tr>
      <w:tr w:rsidR="006F08DD" w14:paraId="30152CFF" w14:textId="77777777" w:rsidTr="006F08DD">
        <w:tc>
          <w:tcPr>
            <w:tcW w:w="4675" w:type="dxa"/>
          </w:tcPr>
          <w:p w14:paraId="2C4D9E6A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MilliHertz</w:t>
            </w:r>
            <w:proofErr w:type="spellEnd"/>
          </w:p>
        </w:tc>
        <w:tc>
          <w:tcPr>
            <w:tcW w:w="4675" w:type="dxa"/>
          </w:tcPr>
          <w:p w14:paraId="38C31BFB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mH</w:t>
            </w:r>
            <w:r w:rsidR="007E0E80">
              <w:rPr>
                <w:sz w:val="22"/>
                <w:szCs w:val="22"/>
              </w:rPr>
              <w:t>z</w:t>
            </w:r>
            <w:proofErr w:type="spellEnd"/>
          </w:p>
        </w:tc>
      </w:tr>
      <w:tr w:rsidR="00996987" w14:paraId="16ADA5FF" w14:textId="77777777" w:rsidTr="006F08DD">
        <w:tc>
          <w:tcPr>
            <w:tcW w:w="4675" w:type="dxa"/>
          </w:tcPr>
          <w:p w14:paraId="376C110C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Hertz</w:t>
            </w:r>
          </w:p>
        </w:tc>
        <w:tc>
          <w:tcPr>
            <w:tcW w:w="4675" w:type="dxa"/>
          </w:tcPr>
          <w:p w14:paraId="47D6CE1A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Hz</w:t>
            </w:r>
          </w:p>
        </w:tc>
      </w:tr>
      <w:tr w:rsidR="006F08DD" w14:paraId="3AD70B3E" w14:textId="77777777" w:rsidTr="006F08DD">
        <w:tc>
          <w:tcPr>
            <w:tcW w:w="4675" w:type="dxa"/>
          </w:tcPr>
          <w:p w14:paraId="1EC5E65B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4675" w:type="dxa"/>
          </w:tcPr>
          <w:p w14:paraId="2922E5CF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</w:tr>
      <w:tr w:rsidR="006F08DD" w14:paraId="5E124ED1" w14:textId="77777777" w:rsidTr="006F08DD">
        <w:tc>
          <w:tcPr>
            <w:tcW w:w="4675" w:type="dxa"/>
          </w:tcPr>
          <w:p w14:paraId="66D72994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Pounds of force</w:t>
            </w:r>
          </w:p>
        </w:tc>
        <w:tc>
          <w:tcPr>
            <w:tcW w:w="4675" w:type="dxa"/>
          </w:tcPr>
          <w:p w14:paraId="67630DB9" w14:textId="77777777" w:rsidR="006F08DD" w:rsidRPr="006F08DD" w:rsidRDefault="006F08D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</w:tr>
      <w:tr w:rsidR="006F08DD" w14:paraId="2FDDAF7D" w14:textId="77777777" w:rsidTr="006F08DD">
        <w:tc>
          <w:tcPr>
            <w:tcW w:w="4675" w:type="dxa"/>
          </w:tcPr>
          <w:p w14:paraId="7F66953E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Ampheres</w:t>
            </w:r>
            <w:proofErr w:type="spellEnd"/>
          </w:p>
        </w:tc>
        <w:tc>
          <w:tcPr>
            <w:tcW w:w="4675" w:type="dxa"/>
          </w:tcPr>
          <w:p w14:paraId="1D786C41" w14:textId="77777777" w:rsidR="006F08DD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996987" w14:paraId="1C3A9B8A" w14:textId="77777777" w:rsidTr="006F08DD">
        <w:tc>
          <w:tcPr>
            <w:tcW w:w="4675" w:type="dxa"/>
          </w:tcPr>
          <w:p w14:paraId="66A218E3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 </w:t>
            </w:r>
            <w:r w:rsidR="007E0E80">
              <w:rPr>
                <w:sz w:val="22"/>
                <w:szCs w:val="22"/>
              </w:rPr>
              <w:t>values in Hexadecimal</w:t>
            </w:r>
          </w:p>
        </w:tc>
        <w:tc>
          <w:tcPr>
            <w:tcW w:w="4675" w:type="dxa"/>
          </w:tcPr>
          <w:p w14:paraId="73A1AB6E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</w:t>
            </w:r>
          </w:p>
        </w:tc>
      </w:tr>
      <w:tr w:rsidR="00996987" w14:paraId="18A6A470" w14:textId="77777777" w:rsidTr="006F08DD">
        <w:tc>
          <w:tcPr>
            <w:tcW w:w="4675" w:type="dxa"/>
          </w:tcPr>
          <w:p w14:paraId="0F6DCB49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 per Second</w:t>
            </w:r>
          </w:p>
        </w:tc>
        <w:tc>
          <w:tcPr>
            <w:tcW w:w="4675" w:type="dxa"/>
          </w:tcPr>
          <w:p w14:paraId="021C744F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in/s</w:t>
            </w:r>
          </w:p>
        </w:tc>
      </w:tr>
      <w:tr w:rsidR="00996987" w14:paraId="0B4A886B" w14:textId="77777777" w:rsidTr="006F08DD">
        <w:tc>
          <w:tcPr>
            <w:tcW w:w="4675" w:type="dxa"/>
          </w:tcPr>
          <w:p w14:paraId="4BFF16D5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Milliseconds</w:t>
            </w:r>
          </w:p>
        </w:tc>
        <w:tc>
          <w:tcPr>
            <w:tcW w:w="4675" w:type="dxa"/>
          </w:tcPr>
          <w:p w14:paraId="141BD86D" w14:textId="77777777" w:rsidR="00996987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</w:p>
        </w:tc>
      </w:tr>
      <w:tr w:rsidR="00996987" w14:paraId="4D584CD8" w14:textId="77777777" w:rsidTr="006F08DD">
        <w:tc>
          <w:tcPr>
            <w:tcW w:w="4675" w:type="dxa"/>
          </w:tcPr>
          <w:p w14:paraId="45603AE6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  <w:tc>
          <w:tcPr>
            <w:tcW w:w="4675" w:type="dxa"/>
          </w:tcPr>
          <w:p w14:paraId="17C07514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seconds</w:t>
            </w:r>
          </w:p>
        </w:tc>
      </w:tr>
      <w:tr w:rsidR="00996987" w14:paraId="1FC9A23D" w14:textId="77777777" w:rsidTr="006F08DD">
        <w:tc>
          <w:tcPr>
            <w:tcW w:w="4675" w:type="dxa"/>
          </w:tcPr>
          <w:p w14:paraId="4F88C65F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Decibel</w:t>
            </w:r>
          </w:p>
        </w:tc>
        <w:tc>
          <w:tcPr>
            <w:tcW w:w="4675" w:type="dxa"/>
          </w:tcPr>
          <w:p w14:paraId="4D2F046D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</w:tr>
      <w:tr w:rsidR="00996987" w14:paraId="3D57E98B" w14:textId="77777777" w:rsidTr="006F08DD">
        <w:tc>
          <w:tcPr>
            <w:tcW w:w="4675" w:type="dxa"/>
          </w:tcPr>
          <w:p w14:paraId="1561D36E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Degrees</w:t>
            </w:r>
          </w:p>
        </w:tc>
        <w:tc>
          <w:tcPr>
            <w:tcW w:w="4675" w:type="dxa"/>
          </w:tcPr>
          <w:p w14:paraId="64F8F18F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</w:t>
            </w:r>
          </w:p>
        </w:tc>
      </w:tr>
      <w:tr w:rsidR="00996987" w14:paraId="1332FBDD" w14:textId="77777777" w:rsidTr="006F08DD">
        <w:tc>
          <w:tcPr>
            <w:tcW w:w="4675" w:type="dxa"/>
          </w:tcPr>
          <w:p w14:paraId="70A7573B" w14:textId="77777777" w:rsidR="00996987" w:rsidRPr="006F08DD" w:rsidRDefault="007E0E80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Tolerance in the range of</w:t>
            </w:r>
          </w:p>
        </w:tc>
        <w:tc>
          <w:tcPr>
            <w:tcW w:w="4675" w:type="dxa"/>
          </w:tcPr>
          <w:p w14:paraId="5ECA5530" w14:textId="77777777" w:rsidR="00996987" w:rsidRPr="006F08DD" w:rsidRDefault="00996987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+/-</w:t>
            </w:r>
          </w:p>
        </w:tc>
      </w:tr>
      <w:tr w:rsidR="008B46AD" w14:paraId="3F497B2A" w14:textId="77777777" w:rsidTr="006F08DD">
        <w:tc>
          <w:tcPr>
            <w:tcW w:w="4675" w:type="dxa"/>
          </w:tcPr>
          <w:p w14:paraId="25F51691" w14:textId="77777777" w:rsidR="008B46AD" w:rsidRDefault="008B46AD" w:rsidP="006F08DD">
            <w:pPr>
              <w:pStyle w:val="Heading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Requirements</w:t>
            </w:r>
          </w:p>
        </w:tc>
        <w:tc>
          <w:tcPr>
            <w:tcW w:w="4675" w:type="dxa"/>
          </w:tcPr>
          <w:p w14:paraId="466F84E1" w14:textId="77777777" w:rsidR="008B46AD" w:rsidRDefault="008B46AD" w:rsidP="006F08DD">
            <w:pPr>
              <w:pStyle w:val="Heading9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Reqs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0106C26B" w14:textId="77777777" w:rsidR="00546B2F" w:rsidRDefault="00546B2F" w:rsidP="00546B2F">
      <w:r>
        <w:br w:type="page"/>
      </w:r>
    </w:p>
    <w:p w14:paraId="7B5D3345" w14:textId="77777777" w:rsidR="00546B2F" w:rsidRPr="00546B2F" w:rsidRDefault="00546B2F" w:rsidP="00546B2F"/>
    <w:p w14:paraId="4184EB4F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6.1. Visual Examination of the Product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5CCB1B48" w14:textId="77777777" w:rsidTr="00FB218A">
        <w:tc>
          <w:tcPr>
            <w:tcW w:w="6835" w:type="dxa"/>
          </w:tcPr>
          <w:bookmarkEnd w:id="1"/>
          <w:p w14:paraId="234403DA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035486FC" w14:textId="2588F0BF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6E279AA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69625DCD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77"/>
        <w:gridCol w:w="1912"/>
        <w:gridCol w:w="1693"/>
        <w:gridCol w:w="2168"/>
      </w:tblGrid>
      <w:tr w:rsidR="00F9472B" w14:paraId="329C50CE" w14:textId="77777777" w:rsidTr="00FD6402">
        <w:tc>
          <w:tcPr>
            <w:tcW w:w="9350" w:type="dxa"/>
            <w:gridSpan w:val="4"/>
          </w:tcPr>
          <w:p w14:paraId="7DB562CD" w14:textId="77777777" w:rsidR="00F9472B" w:rsidRPr="0095150B" w:rsidRDefault="00F9472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UUT Weight</w:t>
            </w:r>
          </w:p>
        </w:tc>
      </w:tr>
      <w:tr w:rsidR="001F4556" w14:paraId="3E81FFB1" w14:textId="77777777" w:rsidTr="00805762">
        <w:tc>
          <w:tcPr>
            <w:tcW w:w="3577" w:type="dxa"/>
          </w:tcPr>
          <w:p w14:paraId="31D4ABE7" w14:textId="77777777" w:rsidR="001F4556" w:rsidRPr="0095150B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773" w:type="dxa"/>
            <w:gridSpan w:val="3"/>
          </w:tcPr>
          <w:p w14:paraId="46D3982E" w14:textId="77777777" w:rsidR="001F4556" w:rsidRPr="0095150B" w:rsidRDefault="001F4556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1F4556" w14:paraId="0E4EA434" w14:textId="77777777" w:rsidTr="00FB218A">
        <w:tc>
          <w:tcPr>
            <w:tcW w:w="3577" w:type="dxa"/>
          </w:tcPr>
          <w:p w14:paraId="1C3B011F" w14:textId="77777777" w:rsidR="001F4556" w:rsidRPr="001F4556" w:rsidRDefault="001F4556" w:rsidP="001F455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UUT weight should not exceed</w:t>
            </w:r>
          </w:p>
        </w:tc>
        <w:tc>
          <w:tcPr>
            <w:tcW w:w="1912" w:type="dxa"/>
          </w:tcPr>
          <w:p w14:paraId="1EA6B13E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Actual Weight</w:t>
            </w:r>
          </w:p>
        </w:tc>
        <w:tc>
          <w:tcPr>
            <w:tcW w:w="1693" w:type="dxa"/>
          </w:tcPr>
          <w:p w14:paraId="7BEA6D17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168" w:type="dxa"/>
            <w:tcBorders>
              <w:bottom w:val="single" w:sz="4" w:space="0" w:color="auto"/>
            </w:tcBorders>
          </w:tcPr>
          <w:p w14:paraId="6B67F5D4" w14:textId="77777777" w:rsidR="001F4556" w:rsidRPr="001F4556" w:rsidRDefault="001F4556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1F4556">
              <w:rPr>
                <w:b/>
                <w:bCs/>
                <w:szCs w:val="20"/>
              </w:rPr>
              <w:t>Pass/Fail</w:t>
            </w:r>
          </w:p>
        </w:tc>
      </w:tr>
      <w:tr w:rsidR="001F4556" w14:paraId="0930C6B2" w14:textId="77777777" w:rsidTr="00FB218A">
        <w:tc>
          <w:tcPr>
            <w:tcW w:w="3577" w:type="dxa"/>
          </w:tcPr>
          <w:p w14:paraId="79FE1ECD" w14:textId="47897001" w:rsidR="001F4556" w:rsidRDefault="00FB218A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912" w:type="dxa"/>
          </w:tcPr>
          <w:p w14:paraId="24F09C5B" w14:textId="205D356D" w:rsidR="001F4556" w:rsidRDefault="00FB218A" w:rsidP="001F455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1F4556">
              <w:rPr>
                <w:szCs w:val="20"/>
              </w:rPr>
              <w:t xml:space="preserve"> </w:t>
            </w:r>
          </w:p>
        </w:tc>
        <w:tc>
          <w:tcPr>
            <w:tcW w:w="1693" w:type="dxa"/>
          </w:tcPr>
          <w:p w14:paraId="3DAB0887" w14:textId="77777777" w:rsidR="001F4556" w:rsidRDefault="006F08DD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1F4556">
              <w:rPr>
                <w:szCs w:val="20"/>
              </w:rPr>
              <w:t>bs</w:t>
            </w:r>
            <w:r w:rsidR="004F7B2C">
              <w:rPr>
                <w:szCs w:val="20"/>
              </w:rPr>
              <w:t>.</w:t>
            </w:r>
          </w:p>
        </w:tc>
        <w:tc>
          <w:tcPr>
            <w:tcW w:w="2168" w:type="dxa"/>
            <w:shd w:val="solid" w:color="B9FF93" w:fill="auto"/>
          </w:tcPr>
          <w:p w14:paraId="65730918" w14:textId="7E254664" w:rsidR="001F4556" w:rsidRDefault="00FB218A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F436080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46D9CD11" w14:textId="77777777" w:rsidR="00810EB1" w:rsidRPr="00810EB1" w:rsidRDefault="00133482" w:rsidP="00810EB1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  <w:bookmarkStart w:id="4" w:name="_Ref129073835"/>
    </w:p>
    <w:p w14:paraId="2C9CD25A" w14:textId="77777777" w:rsidR="00810EB1" w:rsidRPr="00BD39EA" w:rsidRDefault="00810EB1" w:rsidP="00810EB1">
      <w:pPr>
        <w:pStyle w:val="Caption"/>
        <w:keepNext/>
        <w:ind w:left="0"/>
        <w:jc w:val="left"/>
        <w:rPr>
          <w:i w:val="0"/>
          <w:iCs w:val="0"/>
        </w:rPr>
      </w:pPr>
      <w:r w:rsidRPr="00293C09">
        <w:rPr>
          <w:bCs/>
          <w:szCs w:val="20"/>
        </w:rPr>
        <w:t>Bonding resistance</w:t>
      </w:r>
      <w:r>
        <w:rPr>
          <w:bCs/>
          <w:szCs w:val="20"/>
        </w:rPr>
        <w:t>:</w:t>
      </w:r>
      <w:r w:rsidRPr="004D6A80">
        <w:rPr>
          <w:bCs/>
          <w:color w:val="F3533F" w:themeColor="accent6"/>
        </w:rPr>
        <w:t xml:space="preserve">     </w:t>
      </w:r>
      <w:r w:rsidR="008B46AD">
        <w:rPr>
          <w:bCs/>
          <w:color w:val="F3533F" w:themeColor="accent6"/>
        </w:rPr>
        <w:t xml:space="preserve"> </w:t>
      </w:r>
      <w:r w:rsidR="008B46AD">
        <w:rPr>
          <w:bCs/>
          <w:szCs w:val="20"/>
        </w:rPr>
        <w:t xml:space="preserve">  </w:t>
      </w:r>
      <w:r w:rsidR="00441125" w:rsidRPr="004D6A80">
        <w:rPr>
          <w:bCs/>
          <w:color w:val="F3533F" w:themeColor="accent6"/>
        </w:rPr>
        <w:t xml:space="preserve"> 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170"/>
        <w:gridCol w:w="1170"/>
        <w:gridCol w:w="1080"/>
        <w:gridCol w:w="1110"/>
        <w:gridCol w:w="1140"/>
        <w:gridCol w:w="1080"/>
      </w:tblGrid>
      <w:tr w:rsidR="00810EB1" w:rsidRPr="00CF01D2" w14:paraId="5925B37E" w14:textId="77777777" w:rsidTr="00FA57AA">
        <w:trPr>
          <w:trHeight w:val="297"/>
        </w:trPr>
        <w:tc>
          <w:tcPr>
            <w:tcW w:w="9360" w:type="dxa"/>
            <w:gridSpan w:val="8"/>
          </w:tcPr>
          <w:p w14:paraId="173EA3FC" w14:textId="77777777" w:rsidR="00810EB1" w:rsidRDefault="00810EB1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Bonding Resistance</w:t>
            </w:r>
          </w:p>
        </w:tc>
      </w:tr>
      <w:tr w:rsidR="00395DBD" w:rsidRPr="00CF01D2" w14:paraId="04478CBC" w14:textId="77777777" w:rsidTr="00FA57AA">
        <w:trPr>
          <w:trHeight w:val="297"/>
        </w:trPr>
        <w:tc>
          <w:tcPr>
            <w:tcW w:w="2610" w:type="dxa"/>
            <w:gridSpan w:val="2"/>
          </w:tcPr>
          <w:p w14:paraId="1663C46A" w14:textId="77777777" w:rsidR="00A11A7B" w:rsidRPr="0009590E" w:rsidRDefault="00A11A7B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2340" w:type="dxa"/>
            <w:gridSpan w:val="2"/>
          </w:tcPr>
          <w:p w14:paraId="0C72CF9B" w14:textId="77777777" w:rsidR="00A11A7B" w:rsidRPr="0009590E" w:rsidRDefault="00A11A7B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  <w:tc>
          <w:tcPr>
            <w:tcW w:w="1080" w:type="dxa"/>
          </w:tcPr>
          <w:p w14:paraId="2B933085" w14:textId="77777777" w:rsidR="00A11A7B" w:rsidRPr="0009590E" w:rsidRDefault="00395DBD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Cs w:val="20"/>
              </w:rPr>
              <w:t>Reqs</w:t>
            </w:r>
            <w:proofErr w:type="spellEnd"/>
            <w:r w:rsidR="00FA57AA">
              <w:rPr>
                <w:b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330" w:type="dxa"/>
            <w:gridSpan w:val="3"/>
          </w:tcPr>
          <w:p w14:paraId="48B93588" w14:textId="77777777" w:rsidR="00A11A7B" w:rsidRPr="0009590E" w:rsidRDefault="00395DBD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FA57AA" w:rsidRPr="00CF01D2" w14:paraId="77D1CB2D" w14:textId="77777777" w:rsidTr="00FB218A">
        <w:trPr>
          <w:trHeight w:val="297"/>
        </w:trPr>
        <w:tc>
          <w:tcPr>
            <w:tcW w:w="1440" w:type="dxa"/>
          </w:tcPr>
          <w:p w14:paraId="47EEB21B" w14:textId="77777777" w:rsidR="00810EB1" w:rsidRPr="0009590E" w:rsidRDefault="00810EB1" w:rsidP="00D41945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170" w:type="dxa"/>
          </w:tcPr>
          <w:p w14:paraId="2B339D49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Simplex max allowed</w:t>
            </w:r>
          </w:p>
        </w:tc>
        <w:tc>
          <w:tcPr>
            <w:tcW w:w="1170" w:type="dxa"/>
          </w:tcPr>
          <w:p w14:paraId="7625CD70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  <w:r>
              <w:rPr>
                <w:b/>
                <w:bCs/>
                <w:color w:val="000000" w:themeColor="text1"/>
                <w:szCs w:val="20"/>
              </w:rPr>
              <w:t xml:space="preserve"> Actual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3472C50" w14:textId="77777777" w:rsidR="00810EB1" w:rsidRDefault="00810EB1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Pass/Fail</w:t>
            </w:r>
          </w:p>
        </w:tc>
        <w:tc>
          <w:tcPr>
            <w:tcW w:w="1080" w:type="dxa"/>
          </w:tcPr>
          <w:p w14:paraId="7C7BBED1" w14:textId="77777777" w:rsidR="00810EB1" w:rsidRPr="0009590E" w:rsidRDefault="00810EB1" w:rsidP="00395DBD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Duplex max allowed</w:t>
            </w:r>
          </w:p>
        </w:tc>
        <w:tc>
          <w:tcPr>
            <w:tcW w:w="1110" w:type="dxa"/>
          </w:tcPr>
          <w:p w14:paraId="32545C40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  <w:r>
              <w:rPr>
                <w:b/>
                <w:bCs/>
                <w:color w:val="000000" w:themeColor="text1"/>
                <w:szCs w:val="20"/>
              </w:rPr>
              <w:t xml:space="preserve"> Actual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6963D4B2" w14:textId="77777777" w:rsidR="00810EB1" w:rsidRDefault="00810EB1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Pass/Fail</w:t>
            </w:r>
          </w:p>
        </w:tc>
        <w:tc>
          <w:tcPr>
            <w:tcW w:w="1080" w:type="dxa"/>
          </w:tcPr>
          <w:p w14:paraId="35E39B83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FA57AA" w:rsidRPr="00CF01D2" w14:paraId="299538E2" w14:textId="77777777" w:rsidTr="00FB218A">
        <w:trPr>
          <w:trHeight w:val="297"/>
        </w:trPr>
        <w:tc>
          <w:tcPr>
            <w:tcW w:w="1440" w:type="dxa"/>
          </w:tcPr>
          <w:p w14:paraId="466C6E57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170" w:type="dxa"/>
          </w:tcPr>
          <w:p w14:paraId="48D1D626" w14:textId="44B4C32C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70" w:type="dxa"/>
          </w:tcPr>
          <w:p w14:paraId="351141C7" w14:textId="1775B435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solid" w:color="B9FF93" w:fill="auto"/>
          </w:tcPr>
          <w:p w14:paraId="72153E31" w14:textId="14174060" w:rsidR="00810EB1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080" w:type="dxa"/>
          </w:tcPr>
          <w:p w14:paraId="33FFC1E8" w14:textId="3A4ACC96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12.5</w:t>
            </w:r>
          </w:p>
        </w:tc>
        <w:tc>
          <w:tcPr>
            <w:tcW w:w="1110" w:type="dxa"/>
          </w:tcPr>
          <w:p w14:paraId="75BEAE88" w14:textId="7BC6DEAC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solid" w:color="B9FF93" w:fill="auto"/>
          </w:tcPr>
          <w:p w14:paraId="2F3A7BA9" w14:textId="256A611D" w:rsidR="00810EB1" w:rsidRPr="00390E5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080" w:type="dxa"/>
          </w:tcPr>
          <w:p w14:paraId="71A6DDBB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FA57AA" w:rsidRPr="00CF01D2" w14:paraId="385F9972" w14:textId="77777777" w:rsidTr="00FB218A">
        <w:trPr>
          <w:trHeight w:val="297"/>
        </w:trPr>
        <w:tc>
          <w:tcPr>
            <w:tcW w:w="1440" w:type="dxa"/>
          </w:tcPr>
          <w:p w14:paraId="5CB409F2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170" w:type="dxa"/>
          </w:tcPr>
          <w:p w14:paraId="01EE6C93" w14:textId="769720E2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70" w:type="dxa"/>
          </w:tcPr>
          <w:p w14:paraId="32C7E6D8" w14:textId="5D47C2F6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solid" w:color="B9FF93" w:fill="auto"/>
          </w:tcPr>
          <w:p w14:paraId="39EFC317" w14:textId="1E79C02B" w:rsidR="00810EB1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080" w:type="dxa"/>
          </w:tcPr>
          <w:p w14:paraId="3E1C12EF" w14:textId="2C5D1732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110" w:type="dxa"/>
          </w:tcPr>
          <w:p w14:paraId="560F42E6" w14:textId="7F6BAE60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solid" w:color="B9FF93" w:fill="auto"/>
          </w:tcPr>
          <w:p w14:paraId="228656DC" w14:textId="5D756B94" w:rsidR="00810EB1" w:rsidRPr="00390E5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080" w:type="dxa"/>
          </w:tcPr>
          <w:p w14:paraId="16BEFF94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FA57AA" w:rsidRPr="00CF01D2" w14:paraId="3A6EA170" w14:textId="77777777" w:rsidTr="00FB218A">
        <w:trPr>
          <w:trHeight w:val="297"/>
        </w:trPr>
        <w:tc>
          <w:tcPr>
            <w:tcW w:w="1440" w:type="dxa"/>
          </w:tcPr>
          <w:p w14:paraId="468E8B99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170" w:type="dxa"/>
          </w:tcPr>
          <w:p w14:paraId="658E369C" w14:textId="3FCDEA91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170" w:type="dxa"/>
          </w:tcPr>
          <w:p w14:paraId="1BD1EA32" w14:textId="3E4E35DE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solid" w:color="FF7575" w:fill="auto"/>
          </w:tcPr>
          <w:p w14:paraId="5F124CBD" w14:textId="6A28D5AC" w:rsidR="00810EB1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C16E0ED" w14:textId="0A3810AC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14:paraId="74BFBE02" w14:textId="236BC386" w:rsidR="00810EB1" w:rsidRPr="0009590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solid" w:color="B9FF93" w:fill="auto"/>
          </w:tcPr>
          <w:p w14:paraId="7AE951BA" w14:textId="7838A66C" w:rsidR="00810EB1" w:rsidRPr="00390E5E" w:rsidRDefault="00FB218A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080" w:type="dxa"/>
          </w:tcPr>
          <w:p w14:paraId="63F14846" w14:textId="77777777" w:rsidR="00810EB1" w:rsidRPr="0009590E" w:rsidRDefault="00810EB1" w:rsidP="00D41945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F14F8D" w:rsidRPr="00CF01D2" w14:paraId="172BA139" w14:textId="77777777" w:rsidTr="00FB218A">
        <w:trPr>
          <w:trHeight w:val="297"/>
        </w:trPr>
        <w:tc>
          <w:tcPr>
            <w:tcW w:w="3780" w:type="dxa"/>
            <w:gridSpan w:val="3"/>
          </w:tcPr>
          <w:p w14:paraId="413410C4" w14:textId="77777777" w:rsidR="00F14F8D" w:rsidRPr="006C165A" w:rsidRDefault="00F14F8D" w:rsidP="00D4194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2250" w:type="dxa"/>
            <w:gridSpan w:val="2"/>
            <w:shd w:val="solid" w:color="FF7575" w:fill="auto"/>
          </w:tcPr>
          <w:p w14:paraId="05740932" w14:textId="2873D993" w:rsidR="00F14F8D" w:rsidRPr="006C165A" w:rsidRDefault="00FB218A" w:rsidP="00D4194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250" w:type="dxa"/>
            <w:gridSpan w:val="2"/>
            <w:shd w:val="solid" w:color="B9FF93" w:fill="auto"/>
          </w:tcPr>
          <w:p w14:paraId="4F917C69" w14:textId="25553DE3" w:rsidR="00F14F8D" w:rsidRPr="006C165A" w:rsidRDefault="00FB218A" w:rsidP="00D4194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B5E994B" w14:textId="77777777" w:rsidR="00F14F8D" w:rsidRPr="006C165A" w:rsidRDefault="00F14F8D" w:rsidP="00D4194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7FD4CC6A" w14:textId="77777777" w:rsidR="00D72895" w:rsidRDefault="00810EB1" w:rsidP="00133482">
      <w:pPr>
        <w:pStyle w:val="Heading9"/>
        <w:rPr>
          <w:rStyle w:val="Heading9Char"/>
          <w:b/>
          <w:bCs/>
          <w:sz w:val="32"/>
          <w:szCs w:val="32"/>
        </w:rPr>
      </w:pPr>
      <w:r>
        <w:rPr>
          <w:rStyle w:val="Heading9Char"/>
          <w:b/>
          <w:bCs/>
          <w:sz w:val="32"/>
          <w:szCs w:val="32"/>
        </w:rPr>
        <w:br w:type="page"/>
      </w:r>
    </w:p>
    <w:p w14:paraId="21B2EE01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68615AA0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72336C" w14:paraId="6E3287EF" w14:textId="77777777" w:rsidTr="00F913EC">
        <w:tc>
          <w:tcPr>
            <w:tcW w:w="9311" w:type="dxa"/>
            <w:gridSpan w:val="7"/>
          </w:tcPr>
          <w:p w14:paraId="79DEAA27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Resistances</w:t>
            </w:r>
          </w:p>
        </w:tc>
      </w:tr>
      <w:tr w:rsidR="00133482" w14:paraId="7905AF55" w14:textId="77777777" w:rsidTr="0072336C">
        <w:tc>
          <w:tcPr>
            <w:tcW w:w="4545" w:type="dxa"/>
            <w:gridSpan w:val="3"/>
          </w:tcPr>
          <w:p w14:paraId="2395E01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66" w:type="dxa"/>
            <w:gridSpan w:val="4"/>
          </w:tcPr>
          <w:p w14:paraId="47C2034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2F781BA2" w14:textId="77777777" w:rsidTr="00FB218A">
        <w:tc>
          <w:tcPr>
            <w:tcW w:w="2271" w:type="dxa"/>
          </w:tcPr>
          <w:p w14:paraId="6A24549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106" w:type="dxa"/>
          </w:tcPr>
          <w:p w14:paraId="0ECD7F9F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8" w:type="dxa"/>
          </w:tcPr>
          <w:p w14:paraId="7CA59FAB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78EB6A1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7A50ED42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0DAAEA2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10" w:type="dxa"/>
          </w:tcPr>
          <w:p w14:paraId="70E5804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3A51499F" w14:textId="77777777" w:rsidTr="00FB218A">
        <w:tc>
          <w:tcPr>
            <w:tcW w:w="2271" w:type="dxa"/>
          </w:tcPr>
          <w:p w14:paraId="2DC8F3E3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106" w:type="dxa"/>
          </w:tcPr>
          <w:p w14:paraId="114123BC" w14:textId="74ADB64E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0B0495BA" w14:textId="45F3BE48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9F0BD69" w14:textId="6F2FD116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0.121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B9FF93" w:fill="auto"/>
          </w:tcPr>
          <w:p w14:paraId="339F51DE" w14:textId="1BC7119F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B9FF93" w:fill="auto"/>
          </w:tcPr>
          <w:p w14:paraId="02147AA2" w14:textId="44BD5DB7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010" w:type="dxa"/>
          </w:tcPr>
          <w:p w14:paraId="66B1492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0E820E6" w14:textId="77777777" w:rsidTr="00FB218A">
        <w:tc>
          <w:tcPr>
            <w:tcW w:w="2271" w:type="dxa"/>
          </w:tcPr>
          <w:p w14:paraId="5B82366C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106" w:type="dxa"/>
          </w:tcPr>
          <w:p w14:paraId="2D6EA906" w14:textId="355562B7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09571237" w14:textId="64DF9F01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C6282F2" w14:textId="22E77A13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A467C3F" w14:textId="0951414E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0.152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B9FF93" w:fill="auto"/>
          </w:tcPr>
          <w:p w14:paraId="1D1939F5" w14:textId="0E4063C2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0.221</w:t>
            </w:r>
          </w:p>
        </w:tc>
        <w:tc>
          <w:tcPr>
            <w:tcW w:w="1010" w:type="dxa"/>
          </w:tcPr>
          <w:p w14:paraId="6BD120E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26D3618" w14:textId="77777777" w:rsidTr="00FB218A">
        <w:tc>
          <w:tcPr>
            <w:tcW w:w="2271" w:type="dxa"/>
          </w:tcPr>
          <w:p w14:paraId="7442EF71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106" w:type="dxa"/>
          </w:tcPr>
          <w:p w14:paraId="46E8C4BA" w14:textId="135C5714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6ACFE504" w14:textId="14B5EDB1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B9FF93" w:fill="auto"/>
          </w:tcPr>
          <w:p w14:paraId="4491B54D" w14:textId="13689E53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B9FF93" w:fill="auto"/>
          </w:tcPr>
          <w:p w14:paraId="24E525B6" w14:textId="0B00BE8D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0.2312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B9FF93" w:fill="auto"/>
          </w:tcPr>
          <w:p w14:paraId="05E48FB0" w14:textId="2A20409A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0.2313</w:t>
            </w:r>
          </w:p>
        </w:tc>
        <w:tc>
          <w:tcPr>
            <w:tcW w:w="1010" w:type="dxa"/>
          </w:tcPr>
          <w:p w14:paraId="2C68FAE0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70A654B" w14:textId="77777777" w:rsidTr="00FB218A">
        <w:tc>
          <w:tcPr>
            <w:tcW w:w="2271" w:type="dxa"/>
          </w:tcPr>
          <w:p w14:paraId="42C124F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106" w:type="dxa"/>
          </w:tcPr>
          <w:p w14:paraId="06B2EC73" w14:textId="0B19801B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68" w:type="dxa"/>
          </w:tcPr>
          <w:p w14:paraId="1925A26A" w14:textId="79424453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53D47D8B" w14:textId="5F55A744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0.265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9E130D0" w14:textId="60768901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B9FF93" w:fill="auto"/>
          </w:tcPr>
          <w:p w14:paraId="6F1A63F1" w14:textId="25D9A4A8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</w:t>
            </w:r>
          </w:p>
        </w:tc>
        <w:tc>
          <w:tcPr>
            <w:tcW w:w="1010" w:type="dxa"/>
          </w:tcPr>
          <w:p w14:paraId="6279003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4CB71A73" w14:textId="77777777" w:rsidTr="00FB218A">
        <w:tc>
          <w:tcPr>
            <w:tcW w:w="2271" w:type="dxa"/>
          </w:tcPr>
          <w:p w14:paraId="44DCDF3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106" w:type="dxa"/>
          </w:tcPr>
          <w:p w14:paraId="686CFDB3" w14:textId="052C4B28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68" w:type="dxa"/>
          </w:tcPr>
          <w:p w14:paraId="384DB45D" w14:textId="2D3543C3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80D22B0" w14:textId="4A133609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0.258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AF877AE" w14:textId="35B64B28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0.245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9141B76" w14:textId="7A0B7086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0.258</w:t>
            </w:r>
          </w:p>
        </w:tc>
        <w:tc>
          <w:tcPr>
            <w:tcW w:w="1010" w:type="dxa"/>
          </w:tcPr>
          <w:p w14:paraId="536E621F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04786792" w14:textId="77777777" w:rsidTr="00FB218A">
        <w:tc>
          <w:tcPr>
            <w:tcW w:w="4545" w:type="dxa"/>
            <w:gridSpan w:val="3"/>
          </w:tcPr>
          <w:p w14:paraId="277E89CB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56" w:type="dxa"/>
            <w:gridSpan w:val="3"/>
            <w:shd w:val="solid" w:color="FF7575" w:fill="auto"/>
          </w:tcPr>
          <w:p w14:paraId="3C78E652" w14:textId="0A817BD6" w:rsidR="00291A72" w:rsidRPr="006C165A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0528ACC3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1A29FE65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58111E90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7"/>
        <w:gridCol w:w="1306"/>
        <w:gridCol w:w="1352"/>
        <w:gridCol w:w="1530"/>
        <w:gridCol w:w="1620"/>
        <w:gridCol w:w="1530"/>
        <w:gridCol w:w="895"/>
      </w:tblGrid>
      <w:tr w:rsidR="0072336C" w14:paraId="40F1A623" w14:textId="77777777" w:rsidTr="00A10CC1">
        <w:tc>
          <w:tcPr>
            <w:tcW w:w="9350" w:type="dxa"/>
            <w:gridSpan w:val="7"/>
          </w:tcPr>
          <w:p w14:paraId="23CE6B28" w14:textId="77777777" w:rsidR="0072336C" w:rsidRDefault="0072336C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Inductances</w:t>
            </w:r>
          </w:p>
        </w:tc>
      </w:tr>
      <w:tr w:rsidR="00133482" w14:paraId="12E4F9D3" w14:textId="77777777" w:rsidTr="00F263D4">
        <w:tc>
          <w:tcPr>
            <w:tcW w:w="3775" w:type="dxa"/>
            <w:gridSpan w:val="3"/>
          </w:tcPr>
          <w:p w14:paraId="117F66EF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5F9C869C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228DE21D" w14:textId="77777777" w:rsidTr="00FB218A">
        <w:tc>
          <w:tcPr>
            <w:tcW w:w="1117" w:type="dxa"/>
          </w:tcPr>
          <w:p w14:paraId="7550BD6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357E5F79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4C217CFF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BC52CE3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657C9AC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E090B8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021CB665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3EF86459" w14:textId="77777777" w:rsidTr="00FB218A">
        <w:tc>
          <w:tcPr>
            <w:tcW w:w="1117" w:type="dxa"/>
          </w:tcPr>
          <w:p w14:paraId="38282677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06" w:type="dxa"/>
          </w:tcPr>
          <w:p w14:paraId="775868FC" w14:textId="28B1D303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15C08FE0" w14:textId="63814AF1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175C2F76" w14:textId="4DB8275C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4695865A" w14:textId="7B6E9AD5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71500548" w14:textId="1C029DCD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0.25</w:t>
            </w:r>
          </w:p>
        </w:tc>
        <w:tc>
          <w:tcPr>
            <w:tcW w:w="895" w:type="dxa"/>
          </w:tcPr>
          <w:p w14:paraId="25E78C2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731F8BF5" w14:textId="77777777" w:rsidTr="00FB218A">
        <w:tc>
          <w:tcPr>
            <w:tcW w:w="1117" w:type="dxa"/>
          </w:tcPr>
          <w:p w14:paraId="5A2E7C4D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06" w:type="dxa"/>
          </w:tcPr>
          <w:p w14:paraId="44638B3C" w14:textId="2368855F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9E160E7" w14:textId="58EC6709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164F4B2C" w14:textId="630D72D0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7B0394DF" w14:textId="50F9F483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3733090" w14:textId="76807665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0.255</w:t>
            </w:r>
          </w:p>
        </w:tc>
        <w:tc>
          <w:tcPr>
            <w:tcW w:w="895" w:type="dxa"/>
          </w:tcPr>
          <w:p w14:paraId="051AE06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26EA8C02" w14:textId="77777777" w:rsidTr="00FB218A">
        <w:tc>
          <w:tcPr>
            <w:tcW w:w="1117" w:type="dxa"/>
          </w:tcPr>
          <w:p w14:paraId="1C492D38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06" w:type="dxa"/>
          </w:tcPr>
          <w:p w14:paraId="3E587085" w14:textId="4E8F0F81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61E17A7A" w14:textId="0B3F2159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22248432" w14:textId="33D44982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6DF03EE3" w14:textId="0D083DDB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34A98AAB" w14:textId="22ACC148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0.152</w:t>
            </w:r>
          </w:p>
        </w:tc>
        <w:tc>
          <w:tcPr>
            <w:tcW w:w="895" w:type="dxa"/>
          </w:tcPr>
          <w:p w14:paraId="673993DE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1B314874" w14:textId="77777777" w:rsidTr="00FB218A">
        <w:trPr>
          <w:trHeight w:val="350"/>
        </w:trPr>
        <w:tc>
          <w:tcPr>
            <w:tcW w:w="1117" w:type="dxa"/>
          </w:tcPr>
          <w:p w14:paraId="0F09F2D5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06" w:type="dxa"/>
          </w:tcPr>
          <w:p w14:paraId="0BB5A182" w14:textId="0C6B93FA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5201C0AE" w14:textId="7C2053F3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849C5DA" w14:textId="5CC2C8C7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31381297" w14:textId="6BA17823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F2DEEE4" w14:textId="23A8F87C" w:rsidR="0013348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895" w:type="dxa"/>
          </w:tcPr>
          <w:p w14:paraId="303277F9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r w:rsidR="007E0E80">
              <w:rPr>
                <w:szCs w:val="20"/>
              </w:rPr>
              <w:t>z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291A72" w14:paraId="2B05B0AF" w14:textId="77777777" w:rsidTr="00FB218A">
        <w:trPr>
          <w:trHeight w:val="350"/>
        </w:trPr>
        <w:tc>
          <w:tcPr>
            <w:tcW w:w="3775" w:type="dxa"/>
            <w:gridSpan w:val="3"/>
          </w:tcPr>
          <w:p w14:paraId="4CB53812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5F34F1A4" w14:textId="6ED9A047" w:rsidR="00291A72" w:rsidRPr="006C165A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0D26F806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1457ED63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0C3AB134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42ACE13F" w14:textId="77777777" w:rsidR="00617D1C" w:rsidRDefault="00617D1C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>
        <w:rPr>
          <w:b/>
          <w:bCs/>
          <w:sz w:val="32"/>
          <w:szCs w:val="32"/>
        </w:rPr>
        <w:br w:type="page"/>
      </w:r>
    </w:p>
    <w:p w14:paraId="7D4A010E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6.5 Power ON UUT Checks</w:t>
      </w:r>
      <w:bookmarkEnd w:id="6"/>
    </w:p>
    <w:p w14:paraId="1B1767C1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 w:rsidR="0072336C">
        <w:rPr>
          <w:szCs w:val="20"/>
        </w:rPr>
        <w:t>reported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72336C" w14:paraId="0F71B010" w14:textId="77777777" w:rsidTr="00DD5AD2">
        <w:tc>
          <w:tcPr>
            <w:tcW w:w="9350" w:type="dxa"/>
            <w:gridSpan w:val="4"/>
          </w:tcPr>
          <w:p w14:paraId="6BF41FB7" w14:textId="77777777" w:rsidR="0072336C" w:rsidRP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Power ON UUT Checks</w:t>
            </w:r>
          </w:p>
        </w:tc>
      </w:tr>
      <w:tr w:rsidR="00091B22" w14:paraId="0660F309" w14:textId="77777777" w:rsidTr="00091B22">
        <w:tc>
          <w:tcPr>
            <w:tcW w:w="2336" w:type="dxa"/>
          </w:tcPr>
          <w:p w14:paraId="177BFD9A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0ABCC1BC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4F6D6679" w14:textId="77777777" w:rsidTr="00FB218A">
        <w:tc>
          <w:tcPr>
            <w:tcW w:w="2336" w:type="dxa"/>
          </w:tcPr>
          <w:p w14:paraId="50585A6A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68916C8C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2DFE211C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0948F861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A3992" w14:paraId="41D7B740" w14:textId="77777777" w:rsidTr="00FB218A">
        <w:tc>
          <w:tcPr>
            <w:tcW w:w="2336" w:type="dxa"/>
          </w:tcPr>
          <w:p w14:paraId="33010381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48F033A5" w14:textId="15305E21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-0.0033</w:t>
            </w:r>
          </w:p>
        </w:tc>
        <w:tc>
          <w:tcPr>
            <w:tcW w:w="900" w:type="dxa"/>
          </w:tcPr>
          <w:p w14:paraId="41FA1B3B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2F37B8E" w14:textId="47A66709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016255A" w14:textId="77777777" w:rsidTr="00FB218A">
        <w:trPr>
          <w:trHeight w:val="332"/>
        </w:trPr>
        <w:tc>
          <w:tcPr>
            <w:tcW w:w="2336" w:type="dxa"/>
          </w:tcPr>
          <w:p w14:paraId="0B9DE2BA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430FB031" w14:textId="6A00C0B5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-0.0016</w:t>
            </w:r>
          </w:p>
        </w:tc>
        <w:tc>
          <w:tcPr>
            <w:tcW w:w="900" w:type="dxa"/>
          </w:tcPr>
          <w:p w14:paraId="4BE73199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F66A6B3" w14:textId="04F28804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7E9426C1" w14:textId="77777777" w:rsidTr="00FB218A">
        <w:tc>
          <w:tcPr>
            <w:tcW w:w="2336" w:type="dxa"/>
          </w:tcPr>
          <w:p w14:paraId="0CA3BF25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00E8B2EE" w14:textId="314C9413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0.0147</w:t>
            </w:r>
          </w:p>
        </w:tc>
        <w:tc>
          <w:tcPr>
            <w:tcW w:w="900" w:type="dxa"/>
          </w:tcPr>
          <w:p w14:paraId="7A2508AF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79CB1290" w14:textId="1E326DEB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3A7B0C7D" w14:textId="77777777" w:rsidTr="00FB218A">
        <w:tc>
          <w:tcPr>
            <w:tcW w:w="2336" w:type="dxa"/>
          </w:tcPr>
          <w:p w14:paraId="149FB17A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4D68566F" w14:textId="1E3A0F39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36C8B43F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CB79925" w14:textId="750001BD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6F040BEC" w14:textId="77777777" w:rsidTr="00FB218A">
        <w:tc>
          <w:tcPr>
            <w:tcW w:w="2336" w:type="dxa"/>
          </w:tcPr>
          <w:p w14:paraId="1D9AEE68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5BB8BAD6" w14:textId="2E44B7BA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58E48047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11A0A25" w14:textId="6C7DC424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5D23C6DC" w14:textId="77777777" w:rsidTr="00FB218A">
        <w:tc>
          <w:tcPr>
            <w:tcW w:w="2336" w:type="dxa"/>
          </w:tcPr>
          <w:p w14:paraId="094A5ED0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052411A1" w14:textId="43F520D4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53C50C94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980615B" w14:textId="5A049C1E" w:rsidR="000A3992" w:rsidRDefault="00FB218A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01632DC1" w14:textId="77777777" w:rsidTr="00FB218A">
        <w:tc>
          <w:tcPr>
            <w:tcW w:w="2336" w:type="dxa"/>
          </w:tcPr>
          <w:p w14:paraId="4090C7DA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0D4FDF8C" w14:textId="63855913" w:rsidR="00091B2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4C3FC02C" w14:textId="77777777" w:rsidR="00091B22" w:rsidRDefault="00F07FE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4BC284F" w14:textId="0BC8996F" w:rsidR="00091B22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A184B82" w14:textId="77777777" w:rsidTr="00FB218A">
        <w:tc>
          <w:tcPr>
            <w:tcW w:w="2336" w:type="dxa"/>
          </w:tcPr>
          <w:p w14:paraId="54DEEA6D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06D442FA" w14:textId="1C16E2C8" w:rsidR="00091B22" w:rsidRDefault="00FB218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181A1490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B93A471" w14:textId="024485DA" w:rsidR="00091B22" w:rsidRDefault="00FB218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625FE0D" w14:textId="77777777" w:rsidTr="00FB218A">
        <w:tc>
          <w:tcPr>
            <w:tcW w:w="2336" w:type="dxa"/>
          </w:tcPr>
          <w:p w14:paraId="01158682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31D5D942" w14:textId="44340EDC" w:rsidR="00091B22" w:rsidRDefault="00FB218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900" w:type="dxa"/>
          </w:tcPr>
          <w:p w14:paraId="73FC7D03" w14:textId="77777777" w:rsidR="00091B22" w:rsidRDefault="00F07FEF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  <w:r w:rsidR="009F3452">
              <w:rPr>
                <w:szCs w:val="20"/>
              </w:rPr>
              <w:t>de</w:t>
            </w:r>
          </w:p>
        </w:tc>
        <w:tc>
          <w:tcPr>
            <w:tcW w:w="3145" w:type="dxa"/>
            <w:shd w:val="solid" w:color="B9FF93" w:fill="auto"/>
          </w:tcPr>
          <w:p w14:paraId="3854BEBC" w14:textId="310A3F7E" w:rsidR="00091B22" w:rsidRDefault="00FB218A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1A9004B4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221127E9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0734EA2B" w14:textId="77777777" w:rsidR="00617D1C" w:rsidRDefault="00617D1C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>
        <w:rPr>
          <w:b/>
          <w:bCs/>
          <w:sz w:val="32"/>
          <w:szCs w:val="32"/>
        </w:rPr>
        <w:br w:type="page"/>
      </w:r>
    </w:p>
    <w:p w14:paraId="140822E7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r w:rsidRPr="00C65713">
        <w:rPr>
          <w:b/>
          <w:bCs/>
          <w:sz w:val="32"/>
          <w:szCs w:val="32"/>
        </w:rPr>
        <w:lastRenderedPageBreak/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172FC300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72336C" w14:paraId="45CAFBBC" w14:textId="77777777" w:rsidTr="0051409D">
        <w:trPr>
          <w:trHeight w:val="289"/>
        </w:trPr>
        <w:tc>
          <w:tcPr>
            <w:tcW w:w="9350" w:type="dxa"/>
            <w:gridSpan w:val="5"/>
          </w:tcPr>
          <w:p w14:paraId="1E588AA1" w14:textId="77777777" w:rsidR="0072336C" w:rsidRPr="0072336C" w:rsidRDefault="0072336C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Functional Check Out</w:t>
            </w:r>
          </w:p>
        </w:tc>
      </w:tr>
      <w:tr w:rsidR="00EE4EAB" w14:paraId="0FD6210A" w14:textId="77777777" w:rsidTr="00B02586">
        <w:trPr>
          <w:trHeight w:val="289"/>
        </w:trPr>
        <w:tc>
          <w:tcPr>
            <w:tcW w:w="2713" w:type="dxa"/>
          </w:tcPr>
          <w:p w14:paraId="17282C72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7B3DE063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58A8D2B7" w14:textId="77777777" w:rsidTr="00B02586">
        <w:trPr>
          <w:trHeight w:val="289"/>
        </w:trPr>
        <w:tc>
          <w:tcPr>
            <w:tcW w:w="2713" w:type="dxa"/>
          </w:tcPr>
          <w:p w14:paraId="24BE45D7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328A0E57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17" w:type="dxa"/>
          </w:tcPr>
          <w:p w14:paraId="7554F326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5700E6F3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6943EE69" w14:textId="77777777" w:rsidTr="00FB218A">
        <w:trPr>
          <w:trHeight w:val="289"/>
        </w:trPr>
        <w:tc>
          <w:tcPr>
            <w:tcW w:w="2713" w:type="dxa"/>
            <w:vMerge w:val="restart"/>
          </w:tcPr>
          <w:p w14:paraId="5FA89989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  <w:vMerge w:val="restart"/>
          </w:tcPr>
          <w:p w14:paraId="6216FB8D" w14:textId="6D28F10A" w:rsidR="00B02586" w:rsidRPr="00850524" w:rsidRDefault="00FB218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  <w:vMerge w:val="restart"/>
          </w:tcPr>
          <w:p w14:paraId="26BD47CF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4678A624" w14:textId="77777777" w:rsidR="00B02586" w:rsidRPr="00850524" w:rsidRDefault="00B02586" w:rsidP="00AB48B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1D8A9A08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B02586" w14:paraId="734DC76D" w14:textId="77777777" w:rsidTr="00FB218A">
        <w:trPr>
          <w:trHeight w:val="691"/>
        </w:trPr>
        <w:tc>
          <w:tcPr>
            <w:tcW w:w="2713" w:type="dxa"/>
            <w:vMerge/>
          </w:tcPr>
          <w:p w14:paraId="6E1E1340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12D567AD" w14:textId="77777777" w:rsidR="00B02586" w:rsidRPr="00850524" w:rsidRDefault="00B0258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1FF72134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6C19B0F" w14:textId="65921FAD" w:rsidR="00B02586" w:rsidRPr="00850524" w:rsidRDefault="00FB218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2C66801E" w14:textId="5F2A5731" w:rsidR="00B02586" w:rsidRDefault="00FB218A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5BA21643" w14:textId="77777777" w:rsidTr="00FB218A">
        <w:trPr>
          <w:trHeight w:val="981"/>
        </w:trPr>
        <w:tc>
          <w:tcPr>
            <w:tcW w:w="2713" w:type="dxa"/>
          </w:tcPr>
          <w:p w14:paraId="09E89A36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3B70B59A" w14:textId="05EBB735" w:rsidR="00B02586" w:rsidRPr="00850524" w:rsidRDefault="00FB218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6DF3A052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365A5FA7" w14:textId="3ADB5056" w:rsidR="00B02586" w:rsidRPr="00850524" w:rsidRDefault="00FB218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1458DE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31382A65" w14:textId="77777777" w:rsidTr="00FB218A">
        <w:trPr>
          <w:trHeight w:val="981"/>
        </w:trPr>
        <w:tc>
          <w:tcPr>
            <w:tcW w:w="2713" w:type="dxa"/>
          </w:tcPr>
          <w:p w14:paraId="743CEB78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60224058" w14:textId="37DA8736" w:rsidR="00B02586" w:rsidRPr="00850524" w:rsidRDefault="00FB218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</w:tcPr>
          <w:p w14:paraId="1D0B6396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58F82F62" w14:textId="258839E7" w:rsidR="00B02586" w:rsidRPr="00850524" w:rsidRDefault="00FB218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443E9DCA" w14:textId="6A0C5420" w:rsidR="00B02586" w:rsidRDefault="00FB218A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5DF40A4A" w14:textId="77777777" w:rsidTr="00FB218A">
        <w:trPr>
          <w:trHeight w:val="981"/>
        </w:trPr>
        <w:tc>
          <w:tcPr>
            <w:tcW w:w="2713" w:type="dxa"/>
          </w:tcPr>
          <w:p w14:paraId="52BF40A1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0E1F3576" w14:textId="168406E4" w:rsidR="00B02586" w:rsidRPr="00850524" w:rsidRDefault="00FB218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5E52A298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233479F0" w14:textId="4C62CCC4" w:rsidR="00B02586" w:rsidRPr="00850524" w:rsidRDefault="00FB218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36A210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02586" w14:paraId="05A659F8" w14:textId="77777777" w:rsidTr="00FB218A">
        <w:trPr>
          <w:trHeight w:val="981"/>
        </w:trPr>
        <w:tc>
          <w:tcPr>
            <w:tcW w:w="2713" w:type="dxa"/>
          </w:tcPr>
          <w:p w14:paraId="763BA7D9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69A33068" w14:textId="0E018E9B" w:rsidR="00B02586" w:rsidRPr="00850524" w:rsidRDefault="00FB218A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0.0012</w:t>
            </w:r>
          </w:p>
        </w:tc>
        <w:tc>
          <w:tcPr>
            <w:tcW w:w="917" w:type="dxa"/>
          </w:tcPr>
          <w:p w14:paraId="3484FA4C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C82FA64" w14:textId="118E7EBF" w:rsidR="00B02586" w:rsidRPr="00850524" w:rsidRDefault="00FB218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77CCC4C9" w14:textId="14C9EF4E" w:rsidR="00B02586" w:rsidRDefault="00FB218A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02586" w14:paraId="12FE499F" w14:textId="77777777" w:rsidTr="00FB218A">
        <w:trPr>
          <w:trHeight w:val="634"/>
        </w:trPr>
        <w:tc>
          <w:tcPr>
            <w:tcW w:w="2713" w:type="dxa"/>
          </w:tcPr>
          <w:p w14:paraId="59D637D0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0A2813A9" w14:textId="20B1A097" w:rsidR="00B02586" w:rsidRPr="00850524" w:rsidRDefault="00FB218A" w:rsidP="0006798E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3E86FFDA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5C1236A5" w14:textId="28E17A03" w:rsidR="00B02586" w:rsidRPr="00850524" w:rsidRDefault="00FB218A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41C739B9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405B2351" w14:textId="77777777" w:rsidR="006233EA" w:rsidRDefault="006233EA" w:rsidP="006233EA">
      <w:pPr>
        <w:pStyle w:val="BodyText"/>
        <w:ind w:left="0"/>
      </w:pPr>
      <w:bookmarkStart w:id="8" w:name="_Ref127526694"/>
    </w:p>
    <w:p w14:paraId="0366AA01" w14:textId="77777777" w:rsidR="005A312A" w:rsidRPr="007463D8" w:rsidRDefault="005A312A" w:rsidP="006233EA">
      <w:pPr>
        <w:pStyle w:val="BodyText"/>
        <w:ind w:left="0"/>
      </w:pPr>
    </w:p>
    <w:p w14:paraId="14949818" w14:textId="77777777" w:rsidR="00AB14FD" w:rsidRDefault="00AB14FD" w:rsidP="00291A72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39B9F3F" w14:textId="77777777" w:rsidR="00291A72" w:rsidRDefault="009E44C7" w:rsidP="00291A7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6.6.3 Holding Load Test</w:t>
      </w:r>
      <w:bookmarkEnd w:id="8"/>
    </w:p>
    <w:p w14:paraId="2438F527" w14:textId="77777777" w:rsidR="00AB14FD" w:rsidRPr="006233EA" w:rsidRDefault="00AB14FD" w:rsidP="00AB14FD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p w14:paraId="382194A9" w14:textId="77777777" w:rsidR="00AB14FD" w:rsidRPr="00AB14FD" w:rsidRDefault="00AB14FD" w:rsidP="00AB14FD">
      <w:pPr>
        <w:pStyle w:val="BodyText"/>
        <w:ind w:left="0"/>
      </w:pPr>
    </w:p>
    <w:p w14:paraId="7B50F9C6" w14:textId="77777777" w:rsidR="00291A72" w:rsidRPr="0058284C" w:rsidRDefault="00291A72" w:rsidP="006C00DD">
      <w:pPr>
        <w:pStyle w:val="BodyText"/>
        <w:ind w:left="0"/>
        <w:jc w:val="center"/>
        <w:rPr>
          <w:sz w:val="16"/>
          <w:szCs w:val="16"/>
        </w:rPr>
      </w:pPr>
    </w:p>
    <w:p w14:paraId="3C842254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1885565" wp14:editId="411A3908">
            <wp:extent cx="5943600" cy="1344930"/>
            <wp:effectExtent l="0" t="0" r="0" b="7620"/>
            <wp:docPr id="1122268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6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C749" w14:textId="33A3F72C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-Hold Brake OFF for MCE 1</w:t>
      </w:r>
    </w:p>
    <w:p w14:paraId="6C8B0DB9" w14:textId="14BD481C" w:rsidR="00291A72" w:rsidRPr="0058284C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4D9A3449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DC4500A" wp14:editId="06774819">
            <wp:extent cx="5943600" cy="1453515"/>
            <wp:effectExtent l="0" t="0" r="0" b="0"/>
            <wp:docPr id="44436448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644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A0F3" w14:textId="5D23CD9E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-Hold Brake OFF for MCE 2</w:t>
      </w:r>
    </w:p>
    <w:p w14:paraId="2D9A6885" w14:textId="3F1617C2" w:rsidR="00291A72" w:rsidRPr="00291A72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3806FE65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3F4A788" wp14:editId="54A9FA3F">
            <wp:extent cx="5943600" cy="1453515"/>
            <wp:effectExtent l="0" t="0" r="0" b="0"/>
            <wp:docPr id="63925941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94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35F0" w14:textId="0302571A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-Hold Brake OFF for MCE 3</w:t>
      </w:r>
    </w:p>
    <w:p w14:paraId="17A888F7" w14:textId="3D170AD2" w:rsidR="00C65713" w:rsidRPr="00AB14FD" w:rsidRDefault="00C65713" w:rsidP="00AB14FD">
      <w:pPr>
        <w:pStyle w:val="BodyText"/>
        <w:ind w:left="0"/>
        <w:jc w:val="center"/>
      </w:pP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1710"/>
        <w:gridCol w:w="1170"/>
        <w:gridCol w:w="1620"/>
        <w:gridCol w:w="784"/>
        <w:gridCol w:w="1461"/>
      </w:tblGrid>
      <w:tr w:rsidR="00B45742" w14:paraId="570B8EC6" w14:textId="77777777" w:rsidTr="006704A2">
        <w:trPr>
          <w:trHeight w:val="360"/>
        </w:trPr>
        <w:tc>
          <w:tcPr>
            <w:tcW w:w="9350" w:type="dxa"/>
            <w:gridSpan w:val="6"/>
          </w:tcPr>
          <w:p w14:paraId="379B2C9F" w14:textId="77777777" w:rsidR="00B45742" w:rsidRPr="00133482" w:rsidRDefault="00B45742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Holding Load Test -</w:t>
            </w:r>
            <w:r w:rsidR="00AB14FD">
              <w:rPr>
                <w:b/>
                <w:bCs/>
                <w:sz w:val="22"/>
                <w:szCs w:val="22"/>
              </w:rPr>
              <w:t xml:space="preserve"> B</w:t>
            </w:r>
            <w:r w:rsidRPr="006233EA">
              <w:rPr>
                <w:b/>
                <w:bCs/>
                <w:sz w:val="22"/>
                <w:szCs w:val="22"/>
              </w:rPr>
              <w:t>rake OFF, LEMA Output Locked</w:t>
            </w:r>
          </w:p>
        </w:tc>
      </w:tr>
      <w:tr w:rsidR="003C0329" w14:paraId="0B1DB319" w14:textId="77777777" w:rsidTr="003C0329">
        <w:trPr>
          <w:trHeight w:val="360"/>
        </w:trPr>
        <w:tc>
          <w:tcPr>
            <w:tcW w:w="5485" w:type="dxa"/>
            <w:gridSpan w:val="3"/>
          </w:tcPr>
          <w:p w14:paraId="717138EA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3865" w:type="dxa"/>
            <w:gridSpan w:val="3"/>
          </w:tcPr>
          <w:p w14:paraId="1FA153EF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3C0329" w14:paraId="651A3DB9" w14:textId="77777777" w:rsidTr="00FB218A">
        <w:trPr>
          <w:trHeight w:val="360"/>
        </w:trPr>
        <w:tc>
          <w:tcPr>
            <w:tcW w:w="2605" w:type="dxa"/>
          </w:tcPr>
          <w:p w14:paraId="0D6C6D33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710" w:type="dxa"/>
          </w:tcPr>
          <w:p w14:paraId="13A5E9F6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170" w:type="dxa"/>
          </w:tcPr>
          <w:p w14:paraId="5F0D5131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20" w:type="dxa"/>
          </w:tcPr>
          <w:p w14:paraId="1CF0A1F0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784" w:type="dxa"/>
          </w:tcPr>
          <w:p w14:paraId="5681458F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385662D4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3C0329" w14:paraId="0A8110E8" w14:textId="77777777" w:rsidTr="00FB218A">
        <w:trPr>
          <w:trHeight w:val="662"/>
        </w:trPr>
        <w:tc>
          <w:tcPr>
            <w:tcW w:w="2605" w:type="dxa"/>
            <w:vMerge w:val="restart"/>
          </w:tcPr>
          <w:p w14:paraId="3ABED2D3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45AAC2B7" w14:textId="77777777" w:rsidR="003C0329" w:rsidRPr="00E048AF" w:rsidRDefault="003C0329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42FCCD0F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14:paraId="77538579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5A3468AB" w14:textId="496A2BD6" w:rsidR="003C0329" w:rsidRPr="00E048AF" w:rsidRDefault="00FB218A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-216.6035</w:t>
            </w:r>
          </w:p>
        </w:tc>
        <w:tc>
          <w:tcPr>
            <w:tcW w:w="784" w:type="dxa"/>
          </w:tcPr>
          <w:p w14:paraId="27A04FC0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4C20343E" w14:textId="1560332E" w:rsidR="003C0329" w:rsidRPr="00E048AF" w:rsidRDefault="00FB218A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0329" w14:paraId="47068DB4" w14:textId="77777777" w:rsidTr="00FB218A">
        <w:trPr>
          <w:trHeight w:val="360"/>
        </w:trPr>
        <w:tc>
          <w:tcPr>
            <w:tcW w:w="2605" w:type="dxa"/>
            <w:vMerge/>
          </w:tcPr>
          <w:p w14:paraId="14725AB8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20EEE6F" w14:textId="77777777" w:rsidR="003C0329" w:rsidRPr="00E048AF" w:rsidRDefault="003C0329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11DDC489" w14:textId="77777777" w:rsidR="003C0329" w:rsidRDefault="003C0329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3C975B2" w14:textId="1F70A044" w:rsidR="003C0329" w:rsidRPr="00E048AF" w:rsidRDefault="00FB218A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5.9971</w:t>
            </w:r>
          </w:p>
        </w:tc>
        <w:tc>
          <w:tcPr>
            <w:tcW w:w="784" w:type="dxa"/>
          </w:tcPr>
          <w:p w14:paraId="62B4E170" w14:textId="77777777" w:rsidR="003C0329" w:rsidRPr="00E048AF" w:rsidRDefault="003C0329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5039733B" w14:textId="5062CE23" w:rsidR="003C0329" w:rsidRPr="00E048AF" w:rsidRDefault="00FB218A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10B632A1" w14:textId="77777777" w:rsidTr="00FB218A">
        <w:trPr>
          <w:trHeight w:val="680"/>
        </w:trPr>
        <w:tc>
          <w:tcPr>
            <w:tcW w:w="2605" w:type="dxa"/>
            <w:vMerge w:val="restart"/>
          </w:tcPr>
          <w:p w14:paraId="6177021D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2D98F691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6037DEF5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5A714561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467F750D" w14:textId="26919C86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164.4921</w:t>
            </w:r>
          </w:p>
        </w:tc>
        <w:tc>
          <w:tcPr>
            <w:tcW w:w="784" w:type="dxa"/>
          </w:tcPr>
          <w:p w14:paraId="22BA5342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6118D527" w14:textId="2278C4AA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7794681E" w14:textId="77777777" w:rsidTr="00FB218A">
        <w:trPr>
          <w:trHeight w:val="360"/>
        </w:trPr>
        <w:tc>
          <w:tcPr>
            <w:tcW w:w="2605" w:type="dxa"/>
            <w:vMerge/>
          </w:tcPr>
          <w:p w14:paraId="38C10ED3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162814D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1B076036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502A70D" w14:textId="386C0EE2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-6.0098</w:t>
            </w:r>
          </w:p>
        </w:tc>
        <w:tc>
          <w:tcPr>
            <w:tcW w:w="784" w:type="dxa"/>
          </w:tcPr>
          <w:p w14:paraId="51CF5060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94B44A0" w14:textId="617C58AA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2BE6EED8" w14:textId="77777777" w:rsidTr="00FB218A">
        <w:trPr>
          <w:trHeight w:val="698"/>
        </w:trPr>
        <w:tc>
          <w:tcPr>
            <w:tcW w:w="2605" w:type="dxa"/>
            <w:vMerge w:val="restart"/>
          </w:tcPr>
          <w:p w14:paraId="136B375E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1337DD5B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6133951E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12EC8E6C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182075A4" w14:textId="5230EC66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-296.0239</w:t>
            </w:r>
          </w:p>
        </w:tc>
        <w:tc>
          <w:tcPr>
            <w:tcW w:w="784" w:type="dxa"/>
          </w:tcPr>
          <w:p w14:paraId="304DD518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34F4BC42" w14:textId="6FD676DE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1A6B821" w14:textId="77777777" w:rsidTr="00FB218A">
        <w:trPr>
          <w:trHeight w:val="360"/>
        </w:trPr>
        <w:tc>
          <w:tcPr>
            <w:tcW w:w="2605" w:type="dxa"/>
            <w:vMerge/>
          </w:tcPr>
          <w:p w14:paraId="55659727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564A655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714DEBAF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55578C7D" w14:textId="78FB8D3A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6.003</w:t>
            </w:r>
          </w:p>
        </w:tc>
        <w:tc>
          <w:tcPr>
            <w:tcW w:w="784" w:type="dxa"/>
          </w:tcPr>
          <w:p w14:paraId="1AB57140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3DC675EC" w14:textId="754D39F9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5F7900A8" w14:textId="77777777" w:rsidTr="00FB218A">
        <w:trPr>
          <w:trHeight w:val="617"/>
        </w:trPr>
        <w:tc>
          <w:tcPr>
            <w:tcW w:w="2605" w:type="dxa"/>
            <w:vMerge w:val="restart"/>
          </w:tcPr>
          <w:p w14:paraId="73F271D9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370683F3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1000D8DF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B8CA374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2D6754B6" w14:textId="5515FA30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239.0158</w:t>
            </w:r>
          </w:p>
        </w:tc>
        <w:tc>
          <w:tcPr>
            <w:tcW w:w="784" w:type="dxa"/>
          </w:tcPr>
          <w:p w14:paraId="70298D1A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05170720" w14:textId="7878A8DA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54DD8BB5" w14:textId="77777777" w:rsidTr="00FB218A">
        <w:trPr>
          <w:trHeight w:val="360"/>
        </w:trPr>
        <w:tc>
          <w:tcPr>
            <w:tcW w:w="2605" w:type="dxa"/>
            <w:vMerge/>
          </w:tcPr>
          <w:p w14:paraId="401B296A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D108F10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2F4D4490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424C0395" w14:textId="471783DE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-5.9996</w:t>
            </w:r>
          </w:p>
        </w:tc>
        <w:tc>
          <w:tcPr>
            <w:tcW w:w="784" w:type="dxa"/>
          </w:tcPr>
          <w:p w14:paraId="7932389A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6B2651B" w14:textId="2ECAFD0B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5AF5508D" w14:textId="77777777" w:rsidTr="00FB218A">
        <w:trPr>
          <w:trHeight w:val="635"/>
        </w:trPr>
        <w:tc>
          <w:tcPr>
            <w:tcW w:w="2605" w:type="dxa"/>
            <w:vMerge w:val="restart"/>
          </w:tcPr>
          <w:p w14:paraId="524582DB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4FB9FF2C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2D7F1F3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0DE425A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9A42C57" w14:textId="6F46ED41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-197.1626</w:t>
            </w:r>
          </w:p>
        </w:tc>
        <w:tc>
          <w:tcPr>
            <w:tcW w:w="784" w:type="dxa"/>
          </w:tcPr>
          <w:p w14:paraId="5A4607E8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4BAA2FB7" w14:textId="237AA733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376C722" w14:textId="77777777" w:rsidTr="00FB218A">
        <w:trPr>
          <w:trHeight w:val="360"/>
        </w:trPr>
        <w:tc>
          <w:tcPr>
            <w:tcW w:w="2605" w:type="dxa"/>
            <w:vMerge/>
          </w:tcPr>
          <w:p w14:paraId="10201F98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B68D30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3F75627A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154FCA79" w14:textId="0A6FF1A6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6.0037</w:t>
            </w:r>
          </w:p>
        </w:tc>
        <w:tc>
          <w:tcPr>
            <w:tcW w:w="784" w:type="dxa"/>
          </w:tcPr>
          <w:p w14:paraId="311749DE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65798F2E" w14:textId="0071353A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460E064D" w14:textId="77777777" w:rsidTr="00FB218A">
        <w:trPr>
          <w:trHeight w:val="653"/>
        </w:trPr>
        <w:tc>
          <w:tcPr>
            <w:tcW w:w="2605" w:type="dxa"/>
            <w:vMerge w:val="restart"/>
          </w:tcPr>
          <w:p w14:paraId="7EC21AA5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77852E17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4B4615D3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5AC02807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18CC6F5C" w14:textId="7E4FF309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213.1724</w:t>
            </w:r>
          </w:p>
        </w:tc>
        <w:tc>
          <w:tcPr>
            <w:tcW w:w="784" w:type="dxa"/>
          </w:tcPr>
          <w:p w14:paraId="75D8D597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1A86F266" w14:textId="71512DD7" w:rsidR="003C0329" w:rsidRDefault="00FB218A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412E75F5" w14:textId="77777777" w:rsidTr="00FB218A">
        <w:trPr>
          <w:trHeight w:val="360"/>
        </w:trPr>
        <w:tc>
          <w:tcPr>
            <w:tcW w:w="2605" w:type="dxa"/>
            <w:vMerge/>
          </w:tcPr>
          <w:p w14:paraId="23148A3F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6608574B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6909D23A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38D2F02F" w14:textId="298BE63F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-6.0004</w:t>
            </w:r>
          </w:p>
        </w:tc>
        <w:tc>
          <w:tcPr>
            <w:tcW w:w="784" w:type="dxa"/>
          </w:tcPr>
          <w:p w14:paraId="0F55113F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shd w:val="solid" w:color="B9FF93" w:fill="auto"/>
          </w:tcPr>
          <w:p w14:paraId="4D834D04" w14:textId="4878DBAB" w:rsidR="003C0329" w:rsidRDefault="00FB218A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2E701A3C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1DAB4EA9" w14:textId="77777777" w:rsidR="009E44C7" w:rsidRDefault="0072336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9E44C7">
        <w:rPr>
          <w:b/>
          <w:bCs/>
          <w:sz w:val="22"/>
          <w:szCs w:val="22"/>
        </w:rPr>
        <w:lastRenderedPageBreak/>
        <w:t>6.6.3.2</w:t>
      </w:r>
      <w:r w:rsidR="009E44C7" w:rsidRPr="00D706C7">
        <w:rPr>
          <w:b/>
          <w:bCs/>
          <w:sz w:val="22"/>
          <w:szCs w:val="22"/>
        </w:rPr>
        <w:t xml:space="preserve"> Brake ON, LEMA Output Free</w:t>
      </w:r>
    </w:p>
    <w:p w14:paraId="4FF55B39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003114BE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CF8245F" wp14:editId="6D7D4228">
            <wp:extent cx="5943600" cy="1958340"/>
            <wp:effectExtent l="0" t="0" r="0" b="3810"/>
            <wp:docPr id="106821069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06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71B2" w14:textId="2F1F038D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-Hold Brake ON for MCE 1</w:t>
      </w:r>
    </w:p>
    <w:p w14:paraId="12B96B88" w14:textId="70FB9FDF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39CCF479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071EC82" wp14:editId="16404963">
            <wp:extent cx="5943600" cy="1861820"/>
            <wp:effectExtent l="0" t="0" r="0" b="5080"/>
            <wp:docPr id="42369437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94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9DED" w14:textId="54675510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-Hold Brake ON for MCE 2</w:t>
      </w:r>
    </w:p>
    <w:p w14:paraId="6E5F015E" w14:textId="3CFC6574" w:rsidR="0058284C" w:rsidRPr="00291A72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3F9A8896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B5491C0" wp14:editId="3192019E">
            <wp:extent cx="5943600" cy="1847850"/>
            <wp:effectExtent l="0" t="0" r="0" b="0"/>
            <wp:docPr id="59919676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967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A9D3" w14:textId="00512B2E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-Hold Brake ON for MCE 3</w:t>
      </w:r>
    </w:p>
    <w:p w14:paraId="4DC45F7F" w14:textId="59B63EF8" w:rsidR="0058284C" w:rsidRPr="00291A72" w:rsidRDefault="0058284C" w:rsidP="0058284C">
      <w:pPr>
        <w:pStyle w:val="BodyText"/>
        <w:ind w:left="0"/>
        <w:jc w:val="center"/>
      </w:pPr>
    </w:p>
    <w:p w14:paraId="019057CB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B45742" w14:paraId="5A796C4C" w14:textId="77777777" w:rsidTr="001428F9">
        <w:trPr>
          <w:trHeight w:val="575"/>
        </w:trPr>
        <w:tc>
          <w:tcPr>
            <w:tcW w:w="9350" w:type="dxa"/>
            <w:gridSpan w:val="7"/>
          </w:tcPr>
          <w:p w14:paraId="1984B342" w14:textId="77777777" w:rsidR="00B45742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Holding Load Test - </w:t>
            </w:r>
            <w:r w:rsidRPr="006233EA">
              <w:rPr>
                <w:b/>
                <w:bCs/>
                <w:sz w:val="22"/>
                <w:szCs w:val="22"/>
              </w:rPr>
              <w:t>Brake O</w:t>
            </w:r>
            <w:r>
              <w:rPr>
                <w:b/>
                <w:bCs/>
                <w:sz w:val="22"/>
                <w:szCs w:val="22"/>
              </w:rPr>
              <w:t>N</w:t>
            </w:r>
            <w:r w:rsidRPr="006233EA">
              <w:rPr>
                <w:b/>
                <w:bCs/>
                <w:sz w:val="22"/>
                <w:szCs w:val="22"/>
              </w:rPr>
              <w:t xml:space="preserve">, LEMA Output </w:t>
            </w:r>
            <w:r>
              <w:rPr>
                <w:b/>
                <w:bCs/>
                <w:sz w:val="22"/>
                <w:szCs w:val="22"/>
              </w:rPr>
              <w:t>Free</w:t>
            </w:r>
          </w:p>
          <w:p w14:paraId="12DD9A69" w14:textId="77777777" w:rsidR="00B45742" w:rsidRPr="00A009C7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12.6 +</w:t>
            </w:r>
            <w:r w:rsidR="00EF75E2">
              <w:rPr>
                <w:b/>
                <w:bCs/>
                <w:sz w:val="22"/>
                <w:szCs w:val="22"/>
              </w:rPr>
              <w:t>/</w:t>
            </w:r>
            <w:r w:rsidRPr="00A009C7">
              <w:rPr>
                <w:b/>
                <w:bCs/>
                <w:sz w:val="22"/>
                <w:szCs w:val="22"/>
              </w:rPr>
              <w:t xml:space="preserve">-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A009C7">
              <w:rPr>
                <w:b/>
                <w:bCs/>
                <w:sz w:val="22"/>
                <w:szCs w:val="22"/>
              </w:rPr>
              <w:t xml:space="preserve"> Amps for 3-5 sec</w:t>
            </w:r>
            <w:r w:rsidR="00EF75E2">
              <w:rPr>
                <w:b/>
                <w:bCs/>
                <w:sz w:val="22"/>
                <w:szCs w:val="22"/>
              </w:rPr>
              <w:t>onds</w:t>
            </w:r>
          </w:p>
        </w:tc>
      </w:tr>
      <w:tr w:rsidR="00A009C7" w14:paraId="6ED97088" w14:textId="77777777" w:rsidTr="00850524">
        <w:trPr>
          <w:trHeight w:val="575"/>
        </w:trPr>
        <w:tc>
          <w:tcPr>
            <w:tcW w:w="1975" w:type="dxa"/>
          </w:tcPr>
          <w:p w14:paraId="7F3C8000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4F07872C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73259696" w14:textId="77777777" w:rsidTr="00FB218A">
        <w:tc>
          <w:tcPr>
            <w:tcW w:w="1975" w:type="dxa"/>
          </w:tcPr>
          <w:p w14:paraId="26BF1189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0B107FA0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12FCE236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A7EF73B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43DF3C18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66113E42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E8E4624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59324C77" w14:textId="77777777" w:rsidTr="00FB218A">
        <w:tc>
          <w:tcPr>
            <w:tcW w:w="1975" w:type="dxa"/>
          </w:tcPr>
          <w:p w14:paraId="040EEB96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</w:t>
            </w:r>
            <w:r>
              <w:rPr>
                <w:sz w:val="22"/>
                <w:szCs w:val="22"/>
              </w:rPr>
              <w:t>.2.1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4B708CF8" w14:textId="7D331C06" w:rsidR="00A009C7" w:rsidRDefault="00FB218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6.0002</w:t>
            </w:r>
          </w:p>
        </w:tc>
        <w:tc>
          <w:tcPr>
            <w:tcW w:w="810" w:type="dxa"/>
          </w:tcPr>
          <w:p w14:paraId="37DCD7C4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2E4E5398" w14:textId="697790A2" w:rsidR="00A009C7" w:rsidRDefault="00FB218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0DE9BC73" w14:textId="0E5D19A4" w:rsidR="00A009C7" w:rsidRDefault="00FB218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-0.0008</w:t>
            </w:r>
          </w:p>
        </w:tc>
        <w:tc>
          <w:tcPr>
            <w:tcW w:w="900" w:type="dxa"/>
          </w:tcPr>
          <w:p w14:paraId="5AEF2D2A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24A4969A" w14:textId="559CFAE7" w:rsidR="00A009C7" w:rsidRDefault="00FB218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24A313F" w14:textId="77777777" w:rsidTr="00FB218A">
        <w:tc>
          <w:tcPr>
            <w:tcW w:w="1975" w:type="dxa"/>
          </w:tcPr>
          <w:p w14:paraId="79AC45BF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6.3.2.1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0FCAC64" w14:textId="002F5CE5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-5.9882</w:t>
            </w:r>
          </w:p>
        </w:tc>
        <w:tc>
          <w:tcPr>
            <w:tcW w:w="810" w:type="dxa"/>
          </w:tcPr>
          <w:p w14:paraId="586E69D8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1EDF646E" w14:textId="08E69409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7B1C8515" w14:textId="59C183DA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-0.0024</w:t>
            </w:r>
          </w:p>
        </w:tc>
        <w:tc>
          <w:tcPr>
            <w:tcW w:w="900" w:type="dxa"/>
          </w:tcPr>
          <w:p w14:paraId="102A6E8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6DE8968" w14:textId="749BC23A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25A74000" w14:textId="77777777" w:rsidTr="00FB218A">
        <w:tc>
          <w:tcPr>
            <w:tcW w:w="1975" w:type="dxa"/>
          </w:tcPr>
          <w:p w14:paraId="53502F41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</w:t>
            </w:r>
            <w:r w:rsidR="000A399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0A399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.2.2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4631A3A2" w14:textId="44B069B3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6.0064</w:t>
            </w:r>
          </w:p>
        </w:tc>
        <w:tc>
          <w:tcPr>
            <w:tcW w:w="810" w:type="dxa"/>
          </w:tcPr>
          <w:p w14:paraId="795F619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5B2F61E6" w14:textId="5299FE32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43CBAD90" w14:textId="7406DC56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-0.0055</w:t>
            </w:r>
          </w:p>
        </w:tc>
        <w:tc>
          <w:tcPr>
            <w:tcW w:w="900" w:type="dxa"/>
          </w:tcPr>
          <w:p w14:paraId="77CE5490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418EFDB1" w14:textId="2C269E68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F378099" w14:textId="77777777" w:rsidTr="00FB218A">
        <w:tc>
          <w:tcPr>
            <w:tcW w:w="1975" w:type="dxa"/>
          </w:tcPr>
          <w:p w14:paraId="1C4F0B88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0A3992">
              <w:rPr>
                <w:sz w:val="22"/>
                <w:szCs w:val="22"/>
              </w:rPr>
              <w:t>6.6.3.2.2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1F7A177B" w14:textId="0629F117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-5.9905</w:t>
            </w:r>
          </w:p>
        </w:tc>
        <w:tc>
          <w:tcPr>
            <w:tcW w:w="810" w:type="dxa"/>
          </w:tcPr>
          <w:p w14:paraId="29E3909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1A2DDE13" w14:textId="26AD3158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6CAD38BF" w14:textId="04962D5B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-0.0063</w:t>
            </w:r>
          </w:p>
        </w:tc>
        <w:tc>
          <w:tcPr>
            <w:tcW w:w="900" w:type="dxa"/>
          </w:tcPr>
          <w:p w14:paraId="4C66D9E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20C2E0D1" w14:textId="6FB049B4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5E0E0AF7" w14:textId="77777777" w:rsidTr="00FB218A">
        <w:tc>
          <w:tcPr>
            <w:tcW w:w="1975" w:type="dxa"/>
          </w:tcPr>
          <w:p w14:paraId="3F4D6325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 6.6.3.2.3</w:t>
            </w:r>
            <w:r>
              <w:rPr>
                <w:sz w:val="22"/>
                <w:szCs w:val="22"/>
              </w:rPr>
              <w:t xml:space="preserve"> step </w:t>
            </w:r>
            <w:r w:rsidR="000A399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16E15C22" w14:textId="5FF3DA32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5.991</w:t>
            </w:r>
          </w:p>
        </w:tc>
        <w:tc>
          <w:tcPr>
            <w:tcW w:w="810" w:type="dxa"/>
          </w:tcPr>
          <w:p w14:paraId="5E984816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131255A0" w14:textId="4487C57C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416BA89A" w14:textId="2A0B1A4E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-0.0134</w:t>
            </w:r>
          </w:p>
        </w:tc>
        <w:tc>
          <w:tcPr>
            <w:tcW w:w="900" w:type="dxa"/>
          </w:tcPr>
          <w:p w14:paraId="5A2FEEB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7BE6BDD8" w14:textId="7B01C68E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6529E39F" w14:textId="77777777" w:rsidTr="00FB218A">
        <w:tc>
          <w:tcPr>
            <w:tcW w:w="1975" w:type="dxa"/>
          </w:tcPr>
          <w:p w14:paraId="5BC79D8A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A3992">
              <w:rPr>
                <w:sz w:val="22"/>
                <w:szCs w:val="22"/>
              </w:rPr>
              <w:t>6.6.3.2.3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13F3A1FC" w14:textId="205BC2B8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-5.9951</w:t>
            </w:r>
          </w:p>
        </w:tc>
        <w:tc>
          <w:tcPr>
            <w:tcW w:w="810" w:type="dxa"/>
          </w:tcPr>
          <w:p w14:paraId="0499F4C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21501A8F" w14:textId="7FB6DA7A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1917B67E" w14:textId="45B10156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-0.0142</w:t>
            </w:r>
          </w:p>
        </w:tc>
        <w:tc>
          <w:tcPr>
            <w:tcW w:w="900" w:type="dxa"/>
          </w:tcPr>
          <w:p w14:paraId="3DC0D1B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293B5B4A" w14:textId="05C06D73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130E3E61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>
        <w:rPr>
          <w:b/>
          <w:bCs/>
          <w:sz w:val="32"/>
          <w:szCs w:val="32"/>
        </w:rPr>
        <w:br w:type="page"/>
      </w:r>
    </w:p>
    <w:p w14:paraId="247BCD22" w14:textId="77777777" w:rsidR="009E44C7" w:rsidRPr="00F4766E" w:rsidRDefault="009E44C7" w:rsidP="00F4766E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B45742" w14:paraId="1386085D" w14:textId="77777777" w:rsidTr="00E354CE">
        <w:trPr>
          <w:trHeight w:val="323"/>
        </w:trPr>
        <w:tc>
          <w:tcPr>
            <w:tcW w:w="9350" w:type="dxa"/>
            <w:gridSpan w:val="6"/>
          </w:tcPr>
          <w:p w14:paraId="3C79462D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Brake Release Test</w:t>
            </w:r>
          </w:p>
        </w:tc>
      </w:tr>
      <w:tr w:rsidR="002A4FCB" w14:paraId="25D5F06B" w14:textId="77777777" w:rsidTr="00E0617C">
        <w:trPr>
          <w:trHeight w:val="323"/>
        </w:trPr>
        <w:tc>
          <w:tcPr>
            <w:tcW w:w="4135" w:type="dxa"/>
            <w:gridSpan w:val="3"/>
          </w:tcPr>
          <w:p w14:paraId="17FB8D5D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286AD76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0A651A1C" w14:textId="77777777" w:rsidTr="00FB218A">
        <w:trPr>
          <w:trHeight w:val="581"/>
        </w:trPr>
        <w:tc>
          <w:tcPr>
            <w:tcW w:w="1705" w:type="dxa"/>
          </w:tcPr>
          <w:p w14:paraId="1B751197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753083BA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613A6769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189E1644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03C8F07F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4EBED7AE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26F7A3F1" w14:textId="77777777" w:rsidTr="00FB218A">
        <w:trPr>
          <w:trHeight w:val="332"/>
        </w:trPr>
        <w:tc>
          <w:tcPr>
            <w:tcW w:w="1705" w:type="dxa"/>
          </w:tcPr>
          <w:p w14:paraId="63A76D3A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291627BB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1FF0CB8" w14:textId="77777777" w:rsidR="005A312A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620" w:type="dxa"/>
          </w:tcPr>
          <w:p w14:paraId="4097DC3D" w14:textId="77C6DFF2" w:rsidR="005A312A" w:rsidRPr="00850524" w:rsidRDefault="00FB218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1CE8F17F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2F8546BE" w14:textId="771F2C6A" w:rsidR="005A312A" w:rsidRPr="00850524" w:rsidRDefault="00FB218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285C426F" w14:textId="77777777" w:rsidTr="00FB218A">
        <w:trPr>
          <w:trHeight w:val="323"/>
        </w:trPr>
        <w:tc>
          <w:tcPr>
            <w:tcW w:w="1705" w:type="dxa"/>
          </w:tcPr>
          <w:p w14:paraId="055921E1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47757999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00C6B9A7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62CCF1B1" w14:textId="7D2C5D9F" w:rsidR="00716380" w:rsidRPr="00850524" w:rsidRDefault="00FB218A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6B60EBB7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003FBDAD" w14:textId="59C7F402" w:rsidR="00716380" w:rsidRPr="00850524" w:rsidRDefault="00FB218A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7253AEB1" w14:textId="77777777" w:rsidTr="00FB218A">
        <w:trPr>
          <w:trHeight w:val="323"/>
        </w:trPr>
        <w:tc>
          <w:tcPr>
            <w:tcW w:w="1705" w:type="dxa"/>
          </w:tcPr>
          <w:p w14:paraId="766D52B8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5B0B667C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5F6796CF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24117564" w14:textId="7F6D5B2D" w:rsidR="00716380" w:rsidRPr="00850524" w:rsidRDefault="00FB218A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4CD15046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15016A32" w14:textId="760974EA" w:rsidR="00716380" w:rsidRPr="00850524" w:rsidRDefault="00FB218A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0F61B4CA" w14:textId="77777777" w:rsidR="00404D04" w:rsidRDefault="00404D04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</w:p>
    <w:p w14:paraId="32615FDB" w14:textId="77777777" w:rsidR="00314FDE" w:rsidRPr="00F4766E" w:rsidRDefault="00D53B8C" w:rsidP="00F4766E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Start w:id="12" w:name="_Hlk122094669"/>
      <w:bookmarkEnd w:id="10"/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970"/>
        <w:gridCol w:w="2175"/>
        <w:gridCol w:w="1756"/>
        <w:gridCol w:w="2449"/>
      </w:tblGrid>
      <w:tr w:rsidR="00B45742" w14:paraId="14F96D3D" w14:textId="77777777" w:rsidTr="00BF771E">
        <w:tc>
          <w:tcPr>
            <w:tcW w:w="9350" w:type="dxa"/>
            <w:gridSpan w:val="4"/>
          </w:tcPr>
          <w:p w14:paraId="5CA7306B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472242">
              <w:rPr>
                <w:b/>
                <w:bCs/>
                <w:szCs w:val="20"/>
              </w:rPr>
              <w:t>Extend using M1/N1</w:t>
            </w:r>
          </w:p>
        </w:tc>
      </w:tr>
      <w:tr w:rsidR="002A4FCB" w14:paraId="4B32F0EF" w14:textId="77777777" w:rsidTr="00C45509">
        <w:tc>
          <w:tcPr>
            <w:tcW w:w="2970" w:type="dxa"/>
          </w:tcPr>
          <w:p w14:paraId="3FE0740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80" w:type="dxa"/>
            <w:gridSpan w:val="3"/>
          </w:tcPr>
          <w:p w14:paraId="20CF491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785FFD42" w14:textId="77777777" w:rsidTr="00FB218A">
        <w:tc>
          <w:tcPr>
            <w:tcW w:w="2970" w:type="dxa"/>
          </w:tcPr>
          <w:p w14:paraId="7C51DFE8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75" w:type="dxa"/>
          </w:tcPr>
          <w:p w14:paraId="6C07B460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7E9FB2B1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4F973F30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52EC563F" w14:textId="77777777" w:rsidTr="00FB218A">
        <w:tc>
          <w:tcPr>
            <w:tcW w:w="2970" w:type="dxa"/>
          </w:tcPr>
          <w:p w14:paraId="1583D19A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2175" w:type="dxa"/>
          </w:tcPr>
          <w:p w14:paraId="7D0CC7E6" w14:textId="4E348483" w:rsidR="002A4FCB" w:rsidRDefault="00FB218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6E5DC347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1E197D65" w14:textId="2B02BF91" w:rsidR="002A4FCB" w:rsidRDefault="00FB218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5B88E80" w14:textId="77777777" w:rsidTr="00FB218A">
        <w:tc>
          <w:tcPr>
            <w:tcW w:w="2970" w:type="dxa"/>
          </w:tcPr>
          <w:p w14:paraId="4FB57E76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2175" w:type="dxa"/>
          </w:tcPr>
          <w:p w14:paraId="00C14AF7" w14:textId="5DF70799" w:rsidR="002A4FCB" w:rsidRDefault="00FB218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5.9836</w:t>
            </w:r>
          </w:p>
        </w:tc>
        <w:tc>
          <w:tcPr>
            <w:tcW w:w="1756" w:type="dxa"/>
          </w:tcPr>
          <w:p w14:paraId="12658DE5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5D014B74" w14:textId="06DBF768" w:rsidR="002A4FCB" w:rsidRDefault="00FB218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6DD48C8F" w14:textId="77777777" w:rsidTr="00FB218A">
        <w:tc>
          <w:tcPr>
            <w:tcW w:w="2970" w:type="dxa"/>
          </w:tcPr>
          <w:p w14:paraId="643F8F20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175" w:type="dxa"/>
          </w:tcPr>
          <w:p w14:paraId="7562BB87" w14:textId="70E54359" w:rsidR="002A4FCB" w:rsidRDefault="00FB218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0.0693</w:t>
            </w:r>
          </w:p>
        </w:tc>
        <w:tc>
          <w:tcPr>
            <w:tcW w:w="1756" w:type="dxa"/>
          </w:tcPr>
          <w:p w14:paraId="67C12260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7750B249" w14:textId="45912B4A" w:rsidR="002A4FCB" w:rsidRDefault="00FB218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6C9BA7E5" w14:textId="77777777" w:rsidTr="00FB218A">
        <w:tc>
          <w:tcPr>
            <w:tcW w:w="2970" w:type="dxa"/>
          </w:tcPr>
          <w:p w14:paraId="0E21357A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2175" w:type="dxa"/>
          </w:tcPr>
          <w:p w14:paraId="2B0D2F9C" w14:textId="424C5357" w:rsidR="002A4FCB" w:rsidRDefault="00FB218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33E8468B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70E71849" w14:textId="7E0AF185" w:rsidR="002A4FCB" w:rsidRDefault="00FB218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A84F44E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499D0E68" w14:textId="77777777" w:rsidR="002A4FCB" w:rsidRPr="002A4FCB" w:rsidRDefault="002A4FCB" w:rsidP="002A4FCB">
      <w:pPr>
        <w:pStyle w:val="BodyText"/>
        <w:spacing w:after="60"/>
        <w:ind w:left="0"/>
        <w:rPr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6"/>
        <w:gridCol w:w="2088"/>
        <w:gridCol w:w="1834"/>
        <w:gridCol w:w="2492"/>
      </w:tblGrid>
      <w:tr w:rsidR="00B45742" w14:paraId="5D48A590" w14:textId="77777777" w:rsidTr="00892D03">
        <w:tc>
          <w:tcPr>
            <w:tcW w:w="9350" w:type="dxa"/>
            <w:gridSpan w:val="4"/>
          </w:tcPr>
          <w:p w14:paraId="293E7CDB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45742">
              <w:rPr>
                <w:b/>
                <w:bCs/>
                <w:szCs w:val="20"/>
              </w:rPr>
              <w:t>Extend using M2/N2</w:t>
            </w:r>
          </w:p>
        </w:tc>
      </w:tr>
      <w:tr w:rsidR="002A4FCB" w14:paraId="57FFF055" w14:textId="77777777" w:rsidTr="00B45742">
        <w:tc>
          <w:tcPr>
            <w:tcW w:w="2936" w:type="dxa"/>
          </w:tcPr>
          <w:p w14:paraId="4704748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414" w:type="dxa"/>
            <w:gridSpan w:val="3"/>
          </w:tcPr>
          <w:p w14:paraId="10F667FC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699C87D6" w14:textId="77777777" w:rsidTr="00FB218A">
        <w:tc>
          <w:tcPr>
            <w:tcW w:w="2936" w:type="dxa"/>
          </w:tcPr>
          <w:p w14:paraId="10B3D927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088" w:type="dxa"/>
          </w:tcPr>
          <w:p w14:paraId="5E9E72B3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834" w:type="dxa"/>
          </w:tcPr>
          <w:p w14:paraId="7FA32C71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31ECEF13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25CE9F49" w14:textId="77777777" w:rsidTr="00FB218A">
        <w:tc>
          <w:tcPr>
            <w:tcW w:w="2936" w:type="dxa"/>
          </w:tcPr>
          <w:p w14:paraId="3514181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r w:rsidR="00B24509">
              <w:rPr>
                <w:szCs w:val="20"/>
              </w:rPr>
              <w:t>engaged (</w:t>
            </w:r>
            <w:r>
              <w:rPr>
                <w:szCs w:val="20"/>
              </w:rPr>
              <w:t>M2 current saturated)</w:t>
            </w:r>
          </w:p>
        </w:tc>
        <w:tc>
          <w:tcPr>
            <w:tcW w:w="2088" w:type="dxa"/>
          </w:tcPr>
          <w:p w14:paraId="5EEC69FE" w14:textId="0007BA34" w:rsidR="002A4FCB" w:rsidRDefault="00FB218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834" w:type="dxa"/>
          </w:tcPr>
          <w:p w14:paraId="2EAB0DFD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73447F25" w14:textId="549CF173" w:rsidR="002A4FCB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55EB630C" w14:textId="77777777" w:rsidTr="00FB218A">
        <w:tc>
          <w:tcPr>
            <w:tcW w:w="2936" w:type="dxa"/>
          </w:tcPr>
          <w:p w14:paraId="02C17C47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088" w:type="dxa"/>
          </w:tcPr>
          <w:p w14:paraId="53C97194" w14:textId="0BD1B275" w:rsidR="002A4FCB" w:rsidRDefault="00FB218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6.0061</w:t>
            </w:r>
          </w:p>
        </w:tc>
        <w:tc>
          <w:tcPr>
            <w:tcW w:w="1834" w:type="dxa"/>
          </w:tcPr>
          <w:p w14:paraId="72172709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FF7575" w:fill="auto"/>
          </w:tcPr>
          <w:p w14:paraId="7D41872A" w14:textId="0A8F4DF8" w:rsidR="002A4FCB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7FAA67E5" w14:textId="77777777" w:rsidTr="00FB218A">
        <w:tc>
          <w:tcPr>
            <w:tcW w:w="2936" w:type="dxa"/>
          </w:tcPr>
          <w:p w14:paraId="4243A8E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088" w:type="dxa"/>
          </w:tcPr>
          <w:p w14:paraId="38B2EB06" w14:textId="39A98FCD" w:rsidR="002A4FCB" w:rsidRDefault="00FB218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0.0228</w:t>
            </w:r>
          </w:p>
        </w:tc>
        <w:tc>
          <w:tcPr>
            <w:tcW w:w="1834" w:type="dxa"/>
          </w:tcPr>
          <w:p w14:paraId="42EF27DC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6BD9053A" w14:textId="7769D9F4" w:rsidR="002A4FCB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14C72051" w14:textId="77777777" w:rsidTr="00FB218A">
        <w:tc>
          <w:tcPr>
            <w:tcW w:w="2936" w:type="dxa"/>
          </w:tcPr>
          <w:p w14:paraId="4760B6B3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088" w:type="dxa"/>
          </w:tcPr>
          <w:p w14:paraId="644DCA44" w14:textId="6B09D844" w:rsidR="002A4FCB" w:rsidRDefault="00FB218A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1755795C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451D6C0E" w14:textId="78165D24" w:rsidR="002A4FCB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C697BA9" w14:textId="77777777" w:rsidTr="00FB218A">
        <w:tc>
          <w:tcPr>
            <w:tcW w:w="2936" w:type="dxa"/>
          </w:tcPr>
          <w:p w14:paraId="362F84FD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088" w:type="dxa"/>
          </w:tcPr>
          <w:p w14:paraId="580DB547" w14:textId="6DEABD27" w:rsidR="002A4FCB" w:rsidRPr="00FE54D1" w:rsidRDefault="00FB218A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20F036B1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shd w:val="solid" w:color="B9FF93" w:fill="auto"/>
          </w:tcPr>
          <w:p w14:paraId="3A6EEC3C" w14:textId="39031EC9" w:rsidR="002A4FCB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5B9CF46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bookmarkEnd w:id="11"/>
      <w:bookmarkEnd w:id="12"/>
      <w:r>
        <w:rPr>
          <w:b/>
          <w:bCs/>
          <w:sz w:val="32"/>
          <w:szCs w:val="32"/>
        </w:rPr>
        <w:br w:type="page"/>
      </w:r>
    </w:p>
    <w:p w14:paraId="445171D8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1636"/>
        <w:gridCol w:w="1430"/>
        <w:gridCol w:w="1430"/>
        <w:gridCol w:w="1901"/>
        <w:gridCol w:w="850"/>
        <w:gridCol w:w="2103"/>
      </w:tblGrid>
      <w:tr w:rsidR="00597DAB" w14:paraId="41BF35B2" w14:textId="77777777" w:rsidTr="001F2A53">
        <w:trPr>
          <w:trHeight w:val="350"/>
        </w:trPr>
        <w:tc>
          <w:tcPr>
            <w:tcW w:w="9350" w:type="dxa"/>
            <w:gridSpan w:val="6"/>
          </w:tcPr>
          <w:p w14:paraId="038934E7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N1 and N2 Stroke Check Position</w:t>
            </w:r>
          </w:p>
        </w:tc>
      </w:tr>
      <w:tr w:rsidR="00597DAB" w14:paraId="4C106F62" w14:textId="77777777" w:rsidTr="005014A9">
        <w:trPr>
          <w:trHeight w:val="350"/>
        </w:trPr>
        <w:tc>
          <w:tcPr>
            <w:tcW w:w="4496" w:type="dxa"/>
            <w:gridSpan w:val="3"/>
          </w:tcPr>
          <w:p w14:paraId="5F7BB4D8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27D5B1BD" w14:textId="77777777" w:rsidR="00597DAB" w:rsidRPr="002A4FCB" w:rsidRDefault="00597DA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57847449" w14:textId="77777777" w:rsidTr="00FB218A">
        <w:trPr>
          <w:trHeight w:val="279"/>
        </w:trPr>
        <w:tc>
          <w:tcPr>
            <w:tcW w:w="1636" w:type="dxa"/>
            <w:vMerge w:val="restart"/>
          </w:tcPr>
          <w:p w14:paraId="2D8DE6A2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</w:p>
        </w:tc>
        <w:tc>
          <w:tcPr>
            <w:tcW w:w="1430" w:type="dxa"/>
          </w:tcPr>
          <w:p w14:paraId="37D59B23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18AD4FBB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4BD86D62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850" w:type="dxa"/>
          </w:tcPr>
          <w:p w14:paraId="48E92823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3B590E5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5242F1FB" w14:textId="77777777" w:rsidTr="00FB218A">
        <w:trPr>
          <w:trHeight w:val="279"/>
        </w:trPr>
        <w:tc>
          <w:tcPr>
            <w:tcW w:w="1636" w:type="dxa"/>
            <w:vMerge/>
          </w:tcPr>
          <w:p w14:paraId="0F6DFF39" w14:textId="77777777" w:rsidR="00597DAB" w:rsidRPr="000E538E" w:rsidRDefault="00597DA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30" w:type="dxa"/>
          </w:tcPr>
          <w:p w14:paraId="09E4D400" w14:textId="323999AD" w:rsidR="00597DAB" w:rsidRPr="000E538E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16.7445</w:t>
            </w:r>
          </w:p>
        </w:tc>
        <w:tc>
          <w:tcPr>
            <w:tcW w:w="1430" w:type="dxa"/>
          </w:tcPr>
          <w:p w14:paraId="2AA5B082" w14:textId="47427DF0" w:rsidR="00597DAB" w:rsidRPr="000E538E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0.0845</w:t>
            </w:r>
          </w:p>
        </w:tc>
        <w:tc>
          <w:tcPr>
            <w:tcW w:w="1901" w:type="dxa"/>
          </w:tcPr>
          <w:p w14:paraId="31714105" w14:textId="60A3244A" w:rsidR="00597DAB" w:rsidRPr="000E538E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16.3</w:t>
            </w:r>
          </w:p>
        </w:tc>
        <w:tc>
          <w:tcPr>
            <w:tcW w:w="850" w:type="dxa"/>
          </w:tcPr>
          <w:p w14:paraId="60D835D4" w14:textId="77777777" w:rsidR="00597DAB" w:rsidRPr="000E538E" w:rsidRDefault="00597DA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FF7575" w:fill="auto"/>
          </w:tcPr>
          <w:p w14:paraId="6195FE20" w14:textId="22AB9126" w:rsidR="00597DAB" w:rsidRPr="000E538E" w:rsidRDefault="00FB218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97DAB" w14:paraId="7F750E90" w14:textId="77777777" w:rsidTr="005014A9">
        <w:trPr>
          <w:trHeight w:val="279"/>
        </w:trPr>
        <w:tc>
          <w:tcPr>
            <w:tcW w:w="4496" w:type="dxa"/>
            <w:gridSpan w:val="3"/>
          </w:tcPr>
          <w:p w14:paraId="6D4A1AA6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854" w:type="dxa"/>
            <w:gridSpan w:val="3"/>
          </w:tcPr>
          <w:p w14:paraId="4EED44CB" w14:textId="77777777" w:rsidR="00597DAB" w:rsidRPr="002A4FCB" w:rsidRDefault="00597DAB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A6607A" w14:paraId="627F98FE" w14:textId="77777777" w:rsidTr="00FB218A">
        <w:trPr>
          <w:trHeight w:val="279"/>
        </w:trPr>
        <w:tc>
          <w:tcPr>
            <w:tcW w:w="1636" w:type="dxa"/>
          </w:tcPr>
          <w:p w14:paraId="48BC9CF4" w14:textId="77777777" w:rsidR="00597DAB" w:rsidRPr="002A4FCB" w:rsidRDefault="00597DA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430" w:type="dxa"/>
          </w:tcPr>
          <w:p w14:paraId="06DE1330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430" w:type="dxa"/>
          </w:tcPr>
          <w:p w14:paraId="1092C40D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901" w:type="dxa"/>
          </w:tcPr>
          <w:p w14:paraId="6977CF42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850" w:type="dxa"/>
          </w:tcPr>
          <w:p w14:paraId="3456FB15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07EB21E2" w14:textId="77777777" w:rsidR="00597DAB" w:rsidRPr="002A4FCB" w:rsidRDefault="00597DA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A6607A" w14:paraId="0E3B7FCE" w14:textId="77777777" w:rsidTr="00FB218A">
        <w:trPr>
          <w:trHeight w:val="279"/>
        </w:trPr>
        <w:tc>
          <w:tcPr>
            <w:tcW w:w="1636" w:type="dxa"/>
          </w:tcPr>
          <w:p w14:paraId="541D2376" w14:textId="77777777" w:rsidR="00597DAB" w:rsidRPr="000E538E" w:rsidRDefault="00597DAB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7CE641E0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287A30AD" w14:textId="77777777" w:rsidR="00597DAB" w:rsidRPr="002E6C02" w:rsidRDefault="005014A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72AA31E3" w14:textId="1722906D" w:rsidR="00597DAB" w:rsidRPr="000E538E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0648D7E4" w14:textId="77777777" w:rsidR="00597DAB" w:rsidRDefault="00597DA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38EF436" w14:textId="55291E0A" w:rsidR="00597DAB" w:rsidRPr="000E538E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2C0543B" w14:textId="77777777" w:rsidTr="00FB218A">
        <w:trPr>
          <w:trHeight w:val="279"/>
        </w:trPr>
        <w:tc>
          <w:tcPr>
            <w:tcW w:w="1636" w:type="dxa"/>
          </w:tcPr>
          <w:p w14:paraId="1BA2C08E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1430" w:type="dxa"/>
          </w:tcPr>
          <w:p w14:paraId="4DC1BC56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1C63044A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1DA84494" w14:textId="0475BB58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1.7249</w:t>
            </w:r>
          </w:p>
        </w:tc>
        <w:tc>
          <w:tcPr>
            <w:tcW w:w="850" w:type="dxa"/>
          </w:tcPr>
          <w:p w14:paraId="5B5BB65C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686FC408" w14:textId="3AF25B70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3A21CDD3" w14:textId="77777777" w:rsidTr="00FB218A">
        <w:trPr>
          <w:trHeight w:val="279"/>
        </w:trPr>
        <w:tc>
          <w:tcPr>
            <w:tcW w:w="1636" w:type="dxa"/>
          </w:tcPr>
          <w:p w14:paraId="476C0F6F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1798F16A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430" w:type="dxa"/>
          </w:tcPr>
          <w:p w14:paraId="61722C0C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7410BF91" w14:textId="7B6063C2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41921D81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1D82B336" w14:textId="7BDB9822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189B248B" w14:textId="77777777" w:rsidTr="00FB218A">
        <w:trPr>
          <w:trHeight w:val="279"/>
        </w:trPr>
        <w:tc>
          <w:tcPr>
            <w:tcW w:w="1636" w:type="dxa"/>
          </w:tcPr>
          <w:p w14:paraId="3DE1DBC3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1430" w:type="dxa"/>
          </w:tcPr>
          <w:p w14:paraId="1CB8A5F4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72C33A82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46A88842" w14:textId="03E24D66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850" w:type="dxa"/>
          </w:tcPr>
          <w:p w14:paraId="4A802FB5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32B30387" w14:textId="52D6AA99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835527C" w14:textId="77777777" w:rsidTr="00FB218A">
        <w:trPr>
          <w:trHeight w:val="279"/>
        </w:trPr>
        <w:tc>
          <w:tcPr>
            <w:tcW w:w="1636" w:type="dxa"/>
          </w:tcPr>
          <w:p w14:paraId="12D59B73" w14:textId="77777777" w:rsidR="005014A9" w:rsidRDefault="005014A9" w:rsidP="005014A9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1430" w:type="dxa"/>
          </w:tcPr>
          <w:p w14:paraId="27B95209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0B8CF326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39589E0B" w14:textId="34636290" w:rsidR="005014A9" w:rsidRPr="002E6C02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850" w:type="dxa"/>
          </w:tcPr>
          <w:p w14:paraId="17B3F067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6D1A622D" w14:textId="71D1ECFD" w:rsidR="005014A9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2E57BD83" w14:textId="77777777" w:rsidTr="00FB218A">
        <w:trPr>
          <w:trHeight w:val="279"/>
        </w:trPr>
        <w:tc>
          <w:tcPr>
            <w:tcW w:w="1636" w:type="dxa"/>
          </w:tcPr>
          <w:p w14:paraId="20AA1586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ins from Null using M3 </w:t>
            </w:r>
          </w:p>
        </w:tc>
        <w:tc>
          <w:tcPr>
            <w:tcW w:w="1430" w:type="dxa"/>
          </w:tcPr>
          <w:p w14:paraId="38086B2E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430" w:type="dxa"/>
          </w:tcPr>
          <w:p w14:paraId="360491B6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6856D053" w14:textId="63BE925A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1.7241</w:t>
            </w:r>
          </w:p>
        </w:tc>
        <w:tc>
          <w:tcPr>
            <w:tcW w:w="850" w:type="dxa"/>
          </w:tcPr>
          <w:p w14:paraId="6582FEDB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solid" w:color="B9FF93" w:fill="auto"/>
          </w:tcPr>
          <w:p w14:paraId="6D77F751" w14:textId="3E0045E7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6607A" w14:paraId="43A99FF5" w14:textId="77777777" w:rsidTr="00FB218A">
        <w:trPr>
          <w:trHeight w:val="279"/>
        </w:trPr>
        <w:tc>
          <w:tcPr>
            <w:tcW w:w="1636" w:type="dxa"/>
          </w:tcPr>
          <w:p w14:paraId="770E1165" w14:textId="77777777" w:rsidR="005014A9" w:rsidRPr="000E538E" w:rsidRDefault="005014A9" w:rsidP="005014A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1430" w:type="dxa"/>
          </w:tcPr>
          <w:p w14:paraId="71BE427B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-0.575</w:t>
            </w:r>
          </w:p>
        </w:tc>
        <w:tc>
          <w:tcPr>
            <w:tcW w:w="1430" w:type="dxa"/>
          </w:tcPr>
          <w:p w14:paraId="2B094D04" w14:textId="77777777" w:rsidR="005014A9" w:rsidRPr="002E6C02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7837C3">
              <w:rPr>
                <w:szCs w:val="20"/>
              </w:rPr>
              <w:t>0.1</w:t>
            </w:r>
          </w:p>
        </w:tc>
        <w:tc>
          <w:tcPr>
            <w:tcW w:w="1901" w:type="dxa"/>
          </w:tcPr>
          <w:p w14:paraId="1EDC4E53" w14:textId="07C2DDA0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-0.5735</w:t>
            </w:r>
          </w:p>
        </w:tc>
        <w:tc>
          <w:tcPr>
            <w:tcW w:w="850" w:type="dxa"/>
          </w:tcPr>
          <w:p w14:paraId="04B57EA7" w14:textId="77777777" w:rsidR="005014A9" w:rsidRDefault="005014A9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103" w:type="dxa"/>
            <w:shd w:val="solid" w:color="B9FF93" w:fill="auto"/>
          </w:tcPr>
          <w:p w14:paraId="41C87E7F" w14:textId="355D2AE0" w:rsidR="005014A9" w:rsidRPr="000E538E" w:rsidRDefault="00FB218A" w:rsidP="005014A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D6A6154" w14:textId="77777777" w:rsidR="00B45742" w:rsidRDefault="00B45742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5524BFDC" w14:textId="77777777" w:rsidR="00B45742" w:rsidRPr="00B45742" w:rsidRDefault="00993300" w:rsidP="00B45742">
      <w:pPr>
        <w:pStyle w:val="Caption"/>
        <w:keepNext/>
        <w:ind w:left="0"/>
        <w:jc w:val="left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B45742" w14:paraId="47720351" w14:textId="77777777" w:rsidTr="00881C38">
        <w:trPr>
          <w:trHeight w:val="260"/>
        </w:trPr>
        <w:tc>
          <w:tcPr>
            <w:tcW w:w="9350" w:type="dxa"/>
            <w:gridSpan w:val="6"/>
          </w:tcPr>
          <w:p w14:paraId="7DE14DC9" w14:textId="77777777" w:rsidR="00B45742" w:rsidRPr="00734544" w:rsidRDefault="00750243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All </w:t>
            </w:r>
            <w:r w:rsidR="00993300">
              <w:rPr>
                <w:b/>
                <w:bCs/>
                <w:szCs w:val="20"/>
              </w:rPr>
              <w:t xml:space="preserve">Motor Stroke Check </w:t>
            </w:r>
            <w:r>
              <w:rPr>
                <w:b/>
                <w:bCs/>
                <w:szCs w:val="20"/>
              </w:rPr>
              <w:t>Description</w:t>
            </w:r>
          </w:p>
        </w:tc>
      </w:tr>
      <w:tr w:rsidR="00B45742" w14:paraId="6923D44A" w14:textId="77777777" w:rsidTr="004F2033">
        <w:trPr>
          <w:trHeight w:val="260"/>
        </w:trPr>
        <w:tc>
          <w:tcPr>
            <w:tcW w:w="5485" w:type="dxa"/>
            <w:gridSpan w:val="3"/>
          </w:tcPr>
          <w:p w14:paraId="7BF61875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2B153F22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B45742" w14:paraId="756EAE6C" w14:textId="77777777" w:rsidTr="00FB218A">
        <w:trPr>
          <w:trHeight w:val="260"/>
        </w:trPr>
        <w:tc>
          <w:tcPr>
            <w:tcW w:w="2425" w:type="dxa"/>
          </w:tcPr>
          <w:p w14:paraId="1E940C07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309E26A9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3E3DEB20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6871FA46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779B2C7D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1706A82E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B45742" w14:paraId="5B85752A" w14:textId="77777777" w:rsidTr="00FB218A">
        <w:trPr>
          <w:trHeight w:val="514"/>
        </w:trPr>
        <w:tc>
          <w:tcPr>
            <w:tcW w:w="2425" w:type="dxa"/>
          </w:tcPr>
          <w:p w14:paraId="32264A8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020659CB" w14:textId="04536141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8AF6310" w14:textId="100B6AAD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B783E00" w14:textId="3F4521EA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0.0108</w:t>
            </w:r>
          </w:p>
        </w:tc>
        <w:tc>
          <w:tcPr>
            <w:tcW w:w="720" w:type="dxa"/>
          </w:tcPr>
          <w:p w14:paraId="1EEF40A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5B90C293" w14:textId="72AA4DA7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09D1234B" w14:textId="77777777" w:rsidTr="00FB218A">
        <w:trPr>
          <w:trHeight w:val="890"/>
        </w:trPr>
        <w:tc>
          <w:tcPr>
            <w:tcW w:w="2425" w:type="dxa"/>
          </w:tcPr>
          <w:p w14:paraId="29ECBE73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7A5314B8" w14:textId="5BA4F0F1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604ED9F7" w14:textId="0BAFCCD6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C0CD423" w14:textId="1E7CC46D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0.0108</w:t>
            </w:r>
          </w:p>
        </w:tc>
        <w:tc>
          <w:tcPr>
            <w:tcW w:w="720" w:type="dxa"/>
          </w:tcPr>
          <w:p w14:paraId="233322C6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7BC9DA85" w14:textId="3AB0FB90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19E4E179" w14:textId="77777777" w:rsidTr="00FB218A">
        <w:trPr>
          <w:trHeight w:val="514"/>
        </w:trPr>
        <w:tc>
          <w:tcPr>
            <w:tcW w:w="2425" w:type="dxa"/>
          </w:tcPr>
          <w:p w14:paraId="3743BB34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3C719441" w14:textId="5985DEEE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6C515DB3" w14:textId="7EB8E16B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8847EF0" w14:textId="330B5C3F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-0.3647</w:t>
            </w:r>
          </w:p>
        </w:tc>
        <w:tc>
          <w:tcPr>
            <w:tcW w:w="720" w:type="dxa"/>
          </w:tcPr>
          <w:p w14:paraId="5E0667A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36C40AF3" w14:textId="146A6426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F1C19C9" w14:textId="77777777" w:rsidTr="00FB218A">
        <w:trPr>
          <w:trHeight w:val="514"/>
        </w:trPr>
        <w:tc>
          <w:tcPr>
            <w:tcW w:w="2425" w:type="dxa"/>
          </w:tcPr>
          <w:p w14:paraId="7CAAA696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39C5BB35" w14:textId="5DA9BDBB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1ABBDB0" w14:textId="2B15FEFE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498F62E" w14:textId="7AF8BC46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-0.3647</w:t>
            </w:r>
          </w:p>
        </w:tc>
        <w:tc>
          <w:tcPr>
            <w:tcW w:w="720" w:type="dxa"/>
          </w:tcPr>
          <w:p w14:paraId="5B293C9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5807678B" w14:textId="317C22CD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166DD901" w14:textId="77777777" w:rsidTr="00FB218A">
        <w:trPr>
          <w:trHeight w:val="506"/>
        </w:trPr>
        <w:tc>
          <w:tcPr>
            <w:tcW w:w="2425" w:type="dxa"/>
          </w:tcPr>
          <w:p w14:paraId="64160923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3C696ABE" w14:textId="133E788E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3330CB7F" w14:textId="28DDE3D3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1FBA41F" w14:textId="04E3C51A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5DD4230F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2E51E292" w14:textId="3CA8D809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32CE89D6" w14:textId="77777777" w:rsidTr="00FB218A">
        <w:trPr>
          <w:trHeight w:val="514"/>
        </w:trPr>
        <w:tc>
          <w:tcPr>
            <w:tcW w:w="2425" w:type="dxa"/>
          </w:tcPr>
          <w:p w14:paraId="0F2AA64D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23A8E85" w14:textId="1FD32332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B7A6725" w14:textId="66F226BC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31D3E6C3" w14:textId="3B019921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29488508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5E24549A" w14:textId="19EF3632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6E273E14" w14:textId="77777777" w:rsidTr="00FB218A">
        <w:trPr>
          <w:trHeight w:val="514"/>
        </w:trPr>
        <w:tc>
          <w:tcPr>
            <w:tcW w:w="2425" w:type="dxa"/>
          </w:tcPr>
          <w:p w14:paraId="388AB42E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3C2F0F98" w14:textId="0AEE0DA0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4760D9C" w14:textId="67F23CB5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FF5203E" w14:textId="13A29F63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0.9505</w:t>
            </w:r>
          </w:p>
        </w:tc>
        <w:tc>
          <w:tcPr>
            <w:tcW w:w="720" w:type="dxa"/>
          </w:tcPr>
          <w:p w14:paraId="29E2CD0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7CE16687" w14:textId="17723DF6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AE16966" w14:textId="77777777" w:rsidTr="00FB218A">
        <w:trPr>
          <w:trHeight w:val="506"/>
        </w:trPr>
        <w:tc>
          <w:tcPr>
            <w:tcW w:w="2425" w:type="dxa"/>
          </w:tcPr>
          <w:p w14:paraId="72857AF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5CBB073" w14:textId="2651CD01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23CE758" w14:textId="7BE9D534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5840452" w14:textId="6EAF53F8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54A68040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1292F583" w14:textId="17A63C92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4F47C1F6" w14:textId="77777777" w:rsidTr="00FB218A">
        <w:trPr>
          <w:trHeight w:val="514"/>
        </w:trPr>
        <w:tc>
          <w:tcPr>
            <w:tcW w:w="2425" w:type="dxa"/>
          </w:tcPr>
          <w:p w14:paraId="24953A7C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BF16504" w14:textId="2553DBB5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46BD063F" w14:textId="2540519D" w:rsidR="00B45742" w:rsidRDefault="00FB218A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CA576C7" w14:textId="55C181D3" w:rsidR="00B45742" w:rsidRDefault="00FB218A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52CA8C9B" w14:textId="77777777" w:rsidR="00B45742" w:rsidRDefault="00B45742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3F80E7C2" w14:textId="640BA77B" w:rsidR="00B45742" w:rsidRDefault="00FB218A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EE8D4F5" w14:textId="77777777" w:rsidR="006953D6" w:rsidRDefault="006953D6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153E85A3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4B98E17D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1A35AB3" wp14:editId="3496DF0A">
            <wp:extent cx="5429250" cy="2343150"/>
            <wp:effectExtent l="0" t="0" r="0" b="0"/>
            <wp:docPr id="47196235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23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4FED" w14:textId="52FD916F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1A996E65" w14:textId="1A4B08AF" w:rsidR="00347F85" w:rsidRDefault="00347F85" w:rsidP="004C17BC">
      <w:pPr>
        <w:pStyle w:val="BodyText"/>
        <w:ind w:left="0"/>
        <w:jc w:val="center"/>
      </w:pPr>
    </w:p>
    <w:p w14:paraId="53CC1CDC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4AB2333" wp14:editId="00C0376C">
            <wp:extent cx="5429250" cy="2343150"/>
            <wp:effectExtent l="0" t="0" r="0" b="0"/>
            <wp:docPr id="463704223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42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0780" w14:textId="35F12261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One</w:t>
      </w:r>
    </w:p>
    <w:p w14:paraId="0B2CEAAB" w14:textId="467363E5" w:rsidR="00347F85" w:rsidRDefault="00347F85" w:rsidP="004C17BC">
      <w:pPr>
        <w:pStyle w:val="BodyText"/>
        <w:ind w:left="0"/>
        <w:jc w:val="center"/>
      </w:pPr>
    </w:p>
    <w:p w14:paraId="5CF75DC0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50091E9E" wp14:editId="5777318C">
            <wp:extent cx="5429250" cy="2343150"/>
            <wp:effectExtent l="0" t="0" r="0" b="0"/>
            <wp:docPr id="167894158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4158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6572" w14:textId="42DAF651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M1 Delta for Motor One</w:t>
      </w:r>
    </w:p>
    <w:p w14:paraId="55334AA8" w14:textId="38137189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F263D4" w14:paraId="175352F8" w14:textId="77777777" w:rsidTr="00EC1453">
        <w:trPr>
          <w:trHeight w:val="368"/>
        </w:trPr>
        <w:tc>
          <w:tcPr>
            <w:tcW w:w="9350" w:type="dxa"/>
            <w:gridSpan w:val="7"/>
          </w:tcPr>
          <w:p w14:paraId="2BC3F323" w14:textId="77777777" w:rsidR="00F263D4" w:rsidRDefault="00F263D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1 STROKE CHECK</w:t>
            </w:r>
          </w:p>
        </w:tc>
      </w:tr>
      <w:tr w:rsidR="00734544" w14:paraId="2D6A6763" w14:textId="77777777" w:rsidTr="00F263D4">
        <w:trPr>
          <w:trHeight w:val="368"/>
        </w:trPr>
        <w:tc>
          <w:tcPr>
            <w:tcW w:w="4590" w:type="dxa"/>
            <w:gridSpan w:val="3"/>
          </w:tcPr>
          <w:p w14:paraId="72A2B1FB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6692EBBC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0457D560" w14:textId="77777777" w:rsidTr="00FB218A">
        <w:trPr>
          <w:trHeight w:val="523"/>
        </w:trPr>
        <w:tc>
          <w:tcPr>
            <w:tcW w:w="2199" w:type="dxa"/>
          </w:tcPr>
          <w:p w14:paraId="660CFD81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B663514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3B0EF35E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479B3257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27E7219A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6900DD4C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13689F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52F98BCA" w14:textId="77777777" w:rsidTr="00FB218A">
        <w:trPr>
          <w:trHeight w:val="523"/>
        </w:trPr>
        <w:tc>
          <w:tcPr>
            <w:tcW w:w="2199" w:type="dxa"/>
          </w:tcPr>
          <w:p w14:paraId="38A17507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25136D61" w14:textId="535B3424" w:rsidR="002A4FCB" w:rsidRDefault="00FB218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7557E1ED" w14:textId="35B97D48" w:rsidR="002A4FCB" w:rsidRDefault="00FB218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47832A12" w14:textId="3B72BB23" w:rsidR="002A4FCB" w:rsidRDefault="00FB218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0.1993</w:t>
            </w:r>
          </w:p>
          <w:p w14:paraId="0DF1E0D0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134A5119" w14:textId="7307E907" w:rsidR="002A4FCB" w:rsidRDefault="00FB218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0.1993</w:t>
            </w:r>
          </w:p>
          <w:p w14:paraId="2515F524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566A1D60" w14:textId="77777777" w:rsidR="002A4FCB" w:rsidRDefault="00AB48B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2A4FCB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3FF5C7AA" w14:textId="3860FA75" w:rsidR="002A4FCB" w:rsidRDefault="00FB218A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089522C4" w14:textId="77777777" w:rsidTr="00FB218A">
        <w:trPr>
          <w:trHeight w:val="523"/>
        </w:trPr>
        <w:tc>
          <w:tcPr>
            <w:tcW w:w="2199" w:type="dxa"/>
          </w:tcPr>
          <w:p w14:paraId="4A74A5B7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78063571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213D39B2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44DB2F11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27A96B01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297AD850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8C92B75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2B94E557" w14:textId="77777777" w:rsidTr="00FB218A">
        <w:trPr>
          <w:trHeight w:val="665"/>
        </w:trPr>
        <w:tc>
          <w:tcPr>
            <w:tcW w:w="2199" w:type="dxa"/>
          </w:tcPr>
          <w:p w14:paraId="5C6364F6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6C250E33" w14:textId="67897E68" w:rsidR="005A312A" w:rsidRPr="00994843" w:rsidRDefault="00FB218A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649EBCC0" w14:textId="45984101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38BC0644" w14:textId="0167453C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1.598</w:t>
            </w:r>
          </w:p>
        </w:tc>
        <w:tc>
          <w:tcPr>
            <w:tcW w:w="1347" w:type="dxa"/>
          </w:tcPr>
          <w:p w14:paraId="2049237D" w14:textId="2E970712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0.0079</w:t>
            </w:r>
          </w:p>
        </w:tc>
        <w:tc>
          <w:tcPr>
            <w:tcW w:w="1114" w:type="dxa"/>
          </w:tcPr>
          <w:p w14:paraId="30E3428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197B55BD" w14:textId="6988EA6F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492B1E4A" w14:textId="77777777" w:rsidTr="00FB218A">
        <w:trPr>
          <w:trHeight w:val="830"/>
        </w:trPr>
        <w:tc>
          <w:tcPr>
            <w:tcW w:w="2199" w:type="dxa"/>
          </w:tcPr>
          <w:p w14:paraId="0A2EFE7E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47E5F0FA" w14:textId="0C06DCD8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5B5A926A" w14:textId="119D5FAA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3CAFE66B" w14:textId="6FA8984C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0.6016</w:t>
            </w:r>
          </w:p>
        </w:tc>
        <w:tc>
          <w:tcPr>
            <w:tcW w:w="1347" w:type="dxa"/>
          </w:tcPr>
          <w:p w14:paraId="43275EA7" w14:textId="53A9F892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0.3748</w:t>
            </w:r>
          </w:p>
        </w:tc>
        <w:tc>
          <w:tcPr>
            <w:tcW w:w="1114" w:type="dxa"/>
          </w:tcPr>
          <w:p w14:paraId="586706F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382BA20" w14:textId="6FD29FC3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23C2C266" w14:textId="77777777" w:rsidTr="00F263D4">
        <w:trPr>
          <w:trHeight w:val="523"/>
        </w:trPr>
        <w:tc>
          <w:tcPr>
            <w:tcW w:w="2199" w:type="dxa"/>
          </w:tcPr>
          <w:p w14:paraId="1635CD5C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2913F90C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7E4604CB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5F32CBDE" w14:textId="58D0BC6D" w:rsidR="002A4FCB" w:rsidRPr="00E364E5" w:rsidRDefault="00FB218A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2.1954</w:t>
            </w:r>
          </w:p>
        </w:tc>
        <w:tc>
          <w:tcPr>
            <w:tcW w:w="1347" w:type="dxa"/>
          </w:tcPr>
          <w:p w14:paraId="3AC3E1AF" w14:textId="652B1A1B" w:rsidR="002A4FCB" w:rsidRPr="00E364E5" w:rsidRDefault="00FB218A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0.3244</w:t>
            </w:r>
          </w:p>
        </w:tc>
        <w:tc>
          <w:tcPr>
            <w:tcW w:w="1114" w:type="dxa"/>
            <w:shd w:val="clear" w:color="auto" w:fill="auto"/>
          </w:tcPr>
          <w:p w14:paraId="07B5CED8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64CCE6E5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01A8896B" w14:textId="77777777" w:rsidR="00382D74" w:rsidRPr="00382D74" w:rsidRDefault="00382D74" w:rsidP="00382D74">
      <w:pPr>
        <w:pStyle w:val="BodyText"/>
      </w:pPr>
    </w:p>
    <w:p w14:paraId="39AC707D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2764421B" w14:textId="77777777" w:rsidR="006953D6" w:rsidRDefault="006953D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4C48CAD1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6AC0D622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E9A72DE" wp14:editId="7A8C0593">
            <wp:extent cx="5429250" cy="2343150"/>
            <wp:effectExtent l="0" t="0" r="0" b="0"/>
            <wp:docPr id="99785117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11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D50F" w14:textId="7B828EE9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1F9998EE" w14:textId="7E1AF1F2" w:rsidR="00347F85" w:rsidRDefault="00347F85" w:rsidP="00850524">
      <w:pPr>
        <w:pStyle w:val="BodyText"/>
        <w:ind w:left="0"/>
        <w:jc w:val="center"/>
      </w:pPr>
    </w:p>
    <w:p w14:paraId="68A003B9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DAAD214" wp14:editId="313728DD">
            <wp:extent cx="5429250" cy="2343150"/>
            <wp:effectExtent l="0" t="0" r="0" b="0"/>
            <wp:docPr id="197059917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9917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C039" w14:textId="37AB4393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-Current for Motor Two</w:t>
      </w:r>
    </w:p>
    <w:p w14:paraId="628CB69B" w14:textId="7FFB595B" w:rsidR="00347F85" w:rsidRDefault="00347F85" w:rsidP="00850524">
      <w:pPr>
        <w:pStyle w:val="BodyText"/>
        <w:ind w:left="0"/>
        <w:jc w:val="center"/>
      </w:pPr>
    </w:p>
    <w:p w14:paraId="75E705E8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04492871" wp14:editId="10CFC6E7">
            <wp:extent cx="5429250" cy="2343150"/>
            <wp:effectExtent l="0" t="0" r="0" b="0"/>
            <wp:docPr id="251215920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59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987B" w14:textId="073AE799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M1 Delta for Motor Two</w:t>
      </w:r>
    </w:p>
    <w:p w14:paraId="4B463179" w14:textId="5412F252" w:rsidR="00347F85" w:rsidRPr="00347F85" w:rsidRDefault="00347F85" w:rsidP="00F263D4">
      <w:pPr>
        <w:pStyle w:val="BodyText"/>
        <w:ind w:left="0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50243" w14:paraId="0AD841B3" w14:textId="77777777" w:rsidTr="00750243">
        <w:trPr>
          <w:trHeight w:val="350"/>
        </w:trPr>
        <w:tc>
          <w:tcPr>
            <w:tcW w:w="9343" w:type="dxa"/>
            <w:gridSpan w:val="7"/>
          </w:tcPr>
          <w:p w14:paraId="5EE4CEA4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2 STROKE CHECK</w:t>
            </w:r>
          </w:p>
        </w:tc>
      </w:tr>
      <w:tr w:rsidR="00734544" w14:paraId="4A67F007" w14:textId="77777777" w:rsidTr="00B84A12">
        <w:trPr>
          <w:trHeight w:val="524"/>
        </w:trPr>
        <w:tc>
          <w:tcPr>
            <w:tcW w:w="4590" w:type="dxa"/>
            <w:gridSpan w:val="3"/>
          </w:tcPr>
          <w:p w14:paraId="255D1485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7EE8F766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0F147172" w14:textId="77777777" w:rsidTr="00FB218A">
        <w:trPr>
          <w:trHeight w:val="524"/>
        </w:trPr>
        <w:tc>
          <w:tcPr>
            <w:tcW w:w="2070" w:type="dxa"/>
          </w:tcPr>
          <w:p w14:paraId="10700CA5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35A1D01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1BB8B40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17DF812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746AA4B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3A3EABE5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15543BD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425575AB" w14:textId="77777777" w:rsidTr="00FB218A">
        <w:trPr>
          <w:trHeight w:val="524"/>
        </w:trPr>
        <w:tc>
          <w:tcPr>
            <w:tcW w:w="2070" w:type="dxa"/>
          </w:tcPr>
          <w:p w14:paraId="1E50D657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1E3B9CBA" w14:textId="7FF3B58F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6FF84C3B" w14:textId="47DB469A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23916A46" w14:textId="69FB32E7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0.2003</w:t>
            </w:r>
          </w:p>
          <w:p w14:paraId="1CA6B634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42A8BA43" w14:textId="064312E9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0.2003</w:t>
            </w:r>
          </w:p>
          <w:p w14:paraId="5DFE8038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0789C30F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734544">
              <w:rPr>
                <w:szCs w:val="20"/>
              </w:rPr>
              <w:t>n/s</w:t>
            </w:r>
          </w:p>
        </w:tc>
        <w:tc>
          <w:tcPr>
            <w:tcW w:w="1113" w:type="dxa"/>
            <w:shd w:val="solid" w:color="B9FF93" w:fill="auto"/>
          </w:tcPr>
          <w:p w14:paraId="4B0CBA57" w14:textId="53C1EE66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2C9A8284" w14:textId="77777777" w:rsidTr="00FB218A">
        <w:trPr>
          <w:trHeight w:val="524"/>
        </w:trPr>
        <w:tc>
          <w:tcPr>
            <w:tcW w:w="2070" w:type="dxa"/>
          </w:tcPr>
          <w:p w14:paraId="639007B2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27842B0E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14748770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557C94E0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27683044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631060D7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6600488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3C733DD1" w14:textId="77777777" w:rsidTr="00FB218A">
        <w:trPr>
          <w:trHeight w:val="667"/>
        </w:trPr>
        <w:tc>
          <w:tcPr>
            <w:tcW w:w="2070" w:type="dxa"/>
          </w:tcPr>
          <w:p w14:paraId="3E8DC2C4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5F75B79C" w14:textId="55660BE3" w:rsidR="00734544" w:rsidRPr="00994843" w:rsidRDefault="00FB218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4211D6C7" w14:textId="796E2599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41697AD7" w14:textId="17A97D3D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1.5963</w:t>
            </w:r>
          </w:p>
        </w:tc>
        <w:tc>
          <w:tcPr>
            <w:tcW w:w="1346" w:type="dxa"/>
          </w:tcPr>
          <w:p w14:paraId="069A6F30" w14:textId="6659CD40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0.0078</w:t>
            </w:r>
          </w:p>
        </w:tc>
        <w:tc>
          <w:tcPr>
            <w:tcW w:w="1113" w:type="dxa"/>
          </w:tcPr>
          <w:p w14:paraId="6DA8392F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69A6BB7B" w14:textId="45F9066D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2F6E0696" w14:textId="77777777" w:rsidTr="00FB218A">
        <w:trPr>
          <w:trHeight w:val="832"/>
        </w:trPr>
        <w:tc>
          <w:tcPr>
            <w:tcW w:w="2070" w:type="dxa"/>
          </w:tcPr>
          <w:p w14:paraId="2C17567D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165DD1E7" w14:textId="755B41C3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284A5240" w14:textId="444A3838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46423818" w14:textId="2ADE5821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0.5984</w:t>
            </w:r>
          </w:p>
        </w:tc>
        <w:tc>
          <w:tcPr>
            <w:tcW w:w="1346" w:type="dxa"/>
          </w:tcPr>
          <w:p w14:paraId="756EB833" w14:textId="544AAF96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0.3748</w:t>
            </w:r>
          </w:p>
        </w:tc>
        <w:tc>
          <w:tcPr>
            <w:tcW w:w="1113" w:type="dxa"/>
          </w:tcPr>
          <w:p w14:paraId="339D614F" w14:textId="77777777" w:rsidR="00734544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</w:t>
            </w:r>
          </w:p>
        </w:tc>
        <w:tc>
          <w:tcPr>
            <w:tcW w:w="1113" w:type="dxa"/>
            <w:shd w:val="solid" w:color="FF7575" w:fill="auto"/>
          </w:tcPr>
          <w:p w14:paraId="37AAD304" w14:textId="50E77FAB" w:rsidR="00734544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5A1B80C3" w14:textId="77777777" w:rsidTr="00B84A12">
        <w:trPr>
          <w:trHeight w:val="524"/>
        </w:trPr>
        <w:tc>
          <w:tcPr>
            <w:tcW w:w="2070" w:type="dxa"/>
          </w:tcPr>
          <w:p w14:paraId="2AFF82EF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274EC785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1448F1BE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4D6EB0E2" w14:textId="50093DF2" w:rsidR="00734544" w:rsidRPr="00E364E5" w:rsidRDefault="00FB218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1.2012</w:t>
            </w:r>
          </w:p>
        </w:tc>
        <w:tc>
          <w:tcPr>
            <w:tcW w:w="1346" w:type="dxa"/>
          </w:tcPr>
          <w:p w14:paraId="2A84A40C" w14:textId="3992EF97" w:rsidR="00734544" w:rsidRPr="00E364E5" w:rsidRDefault="00FB218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0.2857</w:t>
            </w:r>
          </w:p>
        </w:tc>
        <w:tc>
          <w:tcPr>
            <w:tcW w:w="1113" w:type="dxa"/>
            <w:shd w:val="clear" w:color="auto" w:fill="FFFFFF" w:themeFill="background1"/>
          </w:tcPr>
          <w:p w14:paraId="3D9620F3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437AD3C8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6C27A243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4788D3FC" w14:textId="77777777" w:rsidR="006953D6" w:rsidRDefault="00F263D4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6953D6">
        <w:rPr>
          <w:i w:val="0"/>
          <w:iCs w:val="0"/>
          <w:sz w:val="28"/>
          <w:szCs w:val="28"/>
        </w:rPr>
        <w:br w:type="page"/>
      </w:r>
    </w:p>
    <w:p w14:paraId="673936E6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416CCA8F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4E6D937" wp14:editId="60BDD115">
            <wp:extent cx="5429250" cy="2343150"/>
            <wp:effectExtent l="0" t="0" r="0" b="0"/>
            <wp:docPr id="399568339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6833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B136" w14:textId="4FE72A82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18FBF2EB" w14:textId="586BFA43" w:rsidR="00FB100A" w:rsidRDefault="00FB100A" w:rsidP="004C17BC">
      <w:pPr>
        <w:pStyle w:val="BodyText"/>
        <w:ind w:left="0"/>
        <w:jc w:val="center"/>
      </w:pPr>
    </w:p>
    <w:p w14:paraId="7CA73AC7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869D1E0" wp14:editId="3589E66F">
            <wp:extent cx="5429250" cy="2343150"/>
            <wp:effectExtent l="0" t="0" r="0" b="0"/>
            <wp:docPr id="177220680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0680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D031" w14:textId="61A85B78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-Current for Motor Three</w:t>
      </w:r>
    </w:p>
    <w:p w14:paraId="14A2E14A" w14:textId="44B55C6A" w:rsidR="00FB100A" w:rsidRDefault="00FB100A" w:rsidP="004C17BC">
      <w:pPr>
        <w:pStyle w:val="BodyText"/>
        <w:ind w:left="0"/>
        <w:jc w:val="center"/>
      </w:pPr>
    </w:p>
    <w:p w14:paraId="3730EE13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C76E80A" wp14:editId="1EAA889D">
            <wp:extent cx="5429250" cy="2343150"/>
            <wp:effectExtent l="0" t="0" r="0" b="0"/>
            <wp:docPr id="1024373300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330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2A63" w14:textId="445F4F0F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M3 Delta for Motor Three</w:t>
      </w:r>
    </w:p>
    <w:p w14:paraId="47A98509" w14:textId="4F3173B6" w:rsidR="00750243" w:rsidRPr="00FB100A" w:rsidRDefault="00750243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750243" w14:paraId="31FBED80" w14:textId="77777777" w:rsidTr="00970822">
        <w:trPr>
          <w:trHeight w:val="350"/>
        </w:trPr>
        <w:tc>
          <w:tcPr>
            <w:tcW w:w="9350" w:type="dxa"/>
            <w:gridSpan w:val="7"/>
          </w:tcPr>
          <w:p w14:paraId="4D618A1A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3 STROKE CHECK</w:t>
            </w:r>
          </w:p>
        </w:tc>
      </w:tr>
      <w:tr w:rsidR="003050CA" w14:paraId="4CDBBB14" w14:textId="77777777" w:rsidTr="00B84A12">
        <w:trPr>
          <w:trHeight w:val="350"/>
        </w:trPr>
        <w:tc>
          <w:tcPr>
            <w:tcW w:w="4680" w:type="dxa"/>
            <w:gridSpan w:val="3"/>
          </w:tcPr>
          <w:p w14:paraId="28D30A1D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4337C05E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085BC49F" w14:textId="77777777" w:rsidTr="00FB218A">
        <w:trPr>
          <w:trHeight w:val="523"/>
        </w:trPr>
        <w:tc>
          <w:tcPr>
            <w:tcW w:w="2199" w:type="dxa"/>
          </w:tcPr>
          <w:p w14:paraId="24A4BB72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5EB7BB56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499AB18D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4E9A49DC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10105C62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5EB4DED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BD4A8C7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488CF022" w14:textId="77777777" w:rsidTr="00FB218A">
        <w:trPr>
          <w:trHeight w:val="523"/>
        </w:trPr>
        <w:tc>
          <w:tcPr>
            <w:tcW w:w="2199" w:type="dxa"/>
          </w:tcPr>
          <w:p w14:paraId="4392B192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6DB31583" w14:textId="7F21C75E" w:rsidR="0018109E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0A4D3CE0" w14:textId="428F349A" w:rsidR="0018109E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502521A2" w14:textId="791998F3" w:rsidR="0018109E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0.1995</w:t>
            </w:r>
          </w:p>
          <w:p w14:paraId="3B882FE6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72A2618B" w14:textId="60DC90B5" w:rsidR="0018109E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0.1995</w:t>
            </w:r>
          </w:p>
          <w:p w14:paraId="5A850D47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3D5B3954" w14:textId="77777777" w:rsidR="0018109E" w:rsidRDefault="00AB48B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18109E">
              <w:rPr>
                <w:szCs w:val="20"/>
              </w:rPr>
              <w:t>n/s</w:t>
            </w:r>
          </w:p>
        </w:tc>
        <w:tc>
          <w:tcPr>
            <w:tcW w:w="1114" w:type="dxa"/>
            <w:shd w:val="solid" w:color="B9FF93" w:fill="auto"/>
          </w:tcPr>
          <w:p w14:paraId="6FB331DD" w14:textId="523A05AE" w:rsidR="0018109E" w:rsidRDefault="00FB218A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2860AA6E" w14:textId="77777777" w:rsidTr="00FB218A">
        <w:trPr>
          <w:trHeight w:val="523"/>
        </w:trPr>
        <w:tc>
          <w:tcPr>
            <w:tcW w:w="2199" w:type="dxa"/>
          </w:tcPr>
          <w:p w14:paraId="61E52423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2EA8401D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07B05382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128053D5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601CCF4B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4C4963EF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368BB30C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4348830E" w14:textId="77777777" w:rsidTr="00FB218A">
        <w:trPr>
          <w:trHeight w:val="665"/>
        </w:trPr>
        <w:tc>
          <w:tcPr>
            <w:tcW w:w="2199" w:type="dxa"/>
          </w:tcPr>
          <w:p w14:paraId="1F76F3FD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317AE2F7" w14:textId="0E3CB756" w:rsidR="005A312A" w:rsidRPr="00994843" w:rsidRDefault="00FB218A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5261DE18" w14:textId="48D089E4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0F9219AF" w14:textId="3550C42E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1.5895</w:t>
            </w:r>
          </w:p>
        </w:tc>
        <w:tc>
          <w:tcPr>
            <w:tcW w:w="1347" w:type="dxa"/>
          </w:tcPr>
          <w:p w14:paraId="72F015AE" w14:textId="73A0546F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0.0079</w:t>
            </w:r>
          </w:p>
        </w:tc>
        <w:tc>
          <w:tcPr>
            <w:tcW w:w="1114" w:type="dxa"/>
          </w:tcPr>
          <w:p w14:paraId="7F7C9C8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6A8D216F" w14:textId="25934722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A5AE528" w14:textId="77777777" w:rsidTr="00FB218A">
        <w:trPr>
          <w:trHeight w:val="830"/>
        </w:trPr>
        <w:tc>
          <w:tcPr>
            <w:tcW w:w="2199" w:type="dxa"/>
          </w:tcPr>
          <w:p w14:paraId="4FD880DC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3FD44A6B" w14:textId="4457D4F7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4E37C42F" w14:textId="730F4AE0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4C6E2CB2" w14:textId="303D849C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0.5977</w:t>
            </w:r>
          </w:p>
        </w:tc>
        <w:tc>
          <w:tcPr>
            <w:tcW w:w="1347" w:type="dxa"/>
          </w:tcPr>
          <w:p w14:paraId="39B5788A" w14:textId="47930779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01DE11B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3F5B3DB3" w14:textId="6054F16B" w:rsidR="005A312A" w:rsidRDefault="00FB218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42CDBE7E" w14:textId="77777777" w:rsidTr="00B84A12">
        <w:trPr>
          <w:trHeight w:val="523"/>
        </w:trPr>
        <w:tc>
          <w:tcPr>
            <w:tcW w:w="2199" w:type="dxa"/>
          </w:tcPr>
          <w:p w14:paraId="7C15F3F0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713C382B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2E43BEBC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77F90889" w14:textId="44EBC648" w:rsidR="0018109E" w:rsidRPr="00E364E5" w:rsidRDefault="00FB218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1.1757</w:t>
            </w:r>
          </w:p>
        </w:tc>
        <w:tc>
          <w:tcPr>
            <w:tcW w:w="1347" w:type="dxa"/>
          </w:tcPr>
          <w:p w14:paraId="27C97299" w14:textId="1B955C0A" w:rsidR="0018109E" w:rsidRPr="00E364E5" w:rsidRDefault="00FB218A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0.3353</w:t>
            </w:r>
          </w:p>
        </w:tc>
        <w:tc>
          <w:tcPr>
            <w:tcW w:w="1114" w:type="dxa"/>
            <w:shd w:val="clear" w:color="auto" w:fill="FFFFFF" w:themeFill="background1"/>
          </w:tcPr>
          <w:p w14:paraId="763E10C0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4615864B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6A11BA0B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451B22C5" w14:textId="77777777" w:rsidR="006953D6" w:rsidRDefault="006953D6" w:rsidP="007463D8">
      <w:pPr>
        <w:pStyle w:val="Heading9"/>
        <w:rPr>
          <w:rStyle w:val="Heading9Char"/>
          <w:b/>
          <w:bCs/>
          <w:sz w:val="32"/>
          <w:szCs w:val="32"/>
        </w:rPr>
      </w:pPr>
      <w:bookmarkStart w:id="14" w:name="_Ref129074067"/>
      <w:r>
        <w:rPr>
          <w:rStyle w:val="Heading9Char"/>
          <w:b/>
          <w:bCs/>
          <w:sz w:val="32"/>
          <w:szCs w:val="32"/>
        </w:rPr>
        <w:br w:type="page"/>
      </w:r>
    </w:p>
    <w:p w14:paraId="3D11B330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6B14072F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color w:val="auto"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.1</w:t>
      </w:r>
      <w:r w:rsidR="005D10C6" w:rsidRPr="00993300">
        <w:rPr>
          <w:b/>
          <w:bCs/>
          <w:sz w:val="28"/>
          <w:szCs w:val="28"/>
        </w:rPr>
        <w:t>.1</w:t>
      </w:r>
      <w:r w:rsidR="00A32BF2" w:rsidRPr="00993300">
        <w:rPr>
          <w:b/>
          <w:bCs/>
          <w:sz w:val="28"/>
          <w:szCs w:val="28"/>
        </w:rPr>
        <w:t xml:space="preserve"> MCE 1 - Step Response Test </w:t>
      </w:r>
    </w:p>
    <w:p w14:paraId="7A64929A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16B091FA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4327EFA" wp14:editId="2655BD37">
            <wp:extent cx="5943600" cy="2218690"/>
            <wp:effectExtent l="0" t="0" r="0" b="0"/>
            <wp:docPr id="563188937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8893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E649" w14:textId="7D3868A3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One</w:t>
      </w:r>
    </w:p>
    <w:p w14:paraId="7F5919F3" w14:textId="772662FE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84570CC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F6116E" w14:paraId="496240C0" w14:textId="77777777" w:rsidTr="005725EB">
        <w:tc>
          <w:tcPr>
            <w:tcW w:w="9350" w:type="dxa"/>
            <w:gridSpan w:val="4"/>
          </w:tcPr>
          <w:p w14:paraId="3B04FCC7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3050CA" w14:paraId="5840EB95" w14:textId="77777777" w:rsidTr="003050CA">
        <w:tc>
          <w:tcPr>
            <w:tcW w:w="3145" w:type="dxa"/>
          </w:tcPr>
          <w:p w14:paraId="595AD326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0C634B00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07B9FC90" w14:textId="77777777" w:rsidTr="00FB218A">
        <w:tc>
          <w:tcPr>
            <w:tcW w:w="3145" w:type="dxa"/>
          </w:tcPr>
          <w:p w14:paraId="4D9A8FE4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D8EF2B9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30027554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695BF459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4D6F702E" w14:textId="77777777" w:rsidTr="00FB218A">
        <w:tc>
          <w:tcPr>
            <w:tcW w:w="3145" w:type="dxa"/>
          </w:tcPr>
          <w:p w14:paraId="051AC7F4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F75927C" w14:textId="1828193A" w:rsidR="003050CA" w:rsidRDefault="00FB218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3.2653</w:t>
            </w:r>
          </w:p>
        </w:tc>
        <w:tc>
          <w:tcPr>
            <w:tcW w:w="1408" w:type="dxa"/>
          </w:tcPr>
          <w:p w14:paraId="0C819DC1" w14:textId="77777777" w:rsidR="003050CA" w:rsidRDefault="00AB48BB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638DAE95" w14:textId="79A09AE7" w:rsidR="003050CA" w:rsidRPr="003B2DF7" w:rsidRDefault="00FB218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5E923B7F" w14:textId="77777777" w:rsidTr="00FB218A">
        <w:tc>
          <w:tcPr>
            <w:tcW w:w="3145" w:type="dxa"/>
          </w:tcPr>
          <w:p w14:paraId="472F7DAF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3F58EC6" w14:textId="29550AE8" w:rsidR="003050CA" w:rsidRPr="00C847E4" w:rsidRDefault="00FB218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0.2097</w:t>
            </w:r>
          </w:p>
        </w:tc>
        <w:tc>
          <w:tcPr>
            <w:tcW w:w="1408" w:type="dxa"/>
          </w:tcPr>
          <w:p w14:paraId="7E73007E" w14:textId="77777777" w:rsidR="003050CA" w:rsidRDefault="00B2450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37" w:type="dxa"/>
            <w:shd w:val="solid" w:color="FF7575" w:fill="auto"/>
          </w:tcPr>
          <w:p w14:paraId="1CE6D551" w14:textId="37212CC0" w:rsidR="003050CA" w:rsidRDefault="00FB218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B016462" w14:textId="77777777" w:rsidR="00A32BF2" w:rsidRPr="006770F5" w:rsidRDefault="00A32BF2" w:rsidP="00A32BF2">
      <w:pPr>
        <w:rPr>
          <w:b/>
          <w:bCs/>
          <w:u w:val="single"/>
        </w:rPr>
      </w:pPr>
    </w:p>
    <w:p w14:paraId="6F74D6FF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00BA4501" w14:textId="77777777" w:rsidTr="00F81E32">
        <w:tc>
          <w:tcPr>
            <w:tcW w:w="9350" w:type="dxa"/>
            <w:gridSpan w:val="4"/>
          </w:tcPr>
          <w:p w14:paraId="7068D4D8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3050CA" w14:paraId="2EE5EE0E" w14:textId="77777777" w:rsidTr="003050CA">
        <w:tc>
          <w:tcPr>
            <w:tcW w:w="3145" w:type="dxa"/>
          </w:tcPr>
          <w:p w14:paraId="04F5E573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8701516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6A8924D6" w14:textId="77777777" w:rsidTr="00FB218A">
        <w:tc>
          <w:tcPr>
            <w:tcW w:w="3145" w:type="dxa"/>
          </w:tcPr>
          <w:p w14:paraId="45EA4961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80DF437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A5EC3FC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0918ADE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78F3F345" w14:textId="77777777" w:rsidTr="00FB218A">
        <w:tc>
          <w:tcPr>
            <w:tcW w:w="3145" w:type="dxa"/>
          </w:tcPr>
          <w:p w14:paraId="2A571CCE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AF8E1D3" w14:textId="6A2BD945" w:rsidR="003050CA" w:rsidRDefault="00FB218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-3.259</w:t>
            </w:r>
          </w:p>
        </w:tc>
        <w:tc>
          <w:tcPr>
            <w:tcW w:w="1373" w:type="dxa"/>
          </w:tcPr>
          <w:p w14:paraId="68FC576F" w14:textId="77777777" w:rsidR="003050CA" w:rsidRDefault="00AB48BB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3050CA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3B319DD" w14:textId="039F2FCD" w:rsidR="003050CA" w:rsidRDefault="00FB218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0E2BC11D" w14:textId="77777777" w:rsidTr="00FB218A">
        <w:tc>
          <w:tcPr>
            <w:tcW w:w="3145" w:type="dxa"/>
          </w:tcPr>
          <w:p w14:paraId="41C8A2EA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491EC6CB" w14:textId="7466CD58" w:rsidR="003050CA" w:rsidRDefault="00FB218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0.2094</w:t>
            </w:r>
          </w:p>
        </w:tc>
        <w:tc>
          <w:tcPr>
            <w:tcW w:w="1373" w:type="dxa"/>
          </w:tcPr>
          <w:p w14:paraId="3CBD4724" w14:textId="77777777" w:rsidR="003050CA" w:rsidRDefault="00B24509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45F1169" w14:textId="67B21C44" w:rsidR="003050CA" w:rsidRDefault="00FB218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F9C3274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6485977" w14:textId="77777777" w:rsidR="00B24509" w:rsidRDefault="00B24509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9D1575" w14:textId="77777777" w:rsidR="00F10743" w:rsidRPr="00F10743" w:rsidRDefault="00D53B8C" w:rsidP="00F10743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sz w:val="28"/>
          <w:szCs w:val="28"/>
        </w:rPr>
        <w:t>7</w:t>
      </w:r>
      <w:r w:rsidR="005D10C6" w:rsidRPr="00993300">
        <w:rPr>
          <w:b/>
          <w:bCs/>
          <w:sz w:val="28"/>
          <w:szCs w:val="28"/>
        </w:rPr>
        <w:t>.1.2</w:t>
      </w:r>
      <w:r w:rsidR="00A32BF2" w:rsidRPr="00993300">
        <w:rPr>
          <w:b/>
          <w:bCs/>
          <w:sz w:val="28"/>
          <w:szCs w:val="28"/>
        </w:rPr>
        <w:t xml:space="preserve"> MCE 1 - Frequency Response</w:t>
      </w:r>
      <w:r w:rsidR="00A32BF2" w:rsidRPr="00993300">
        <w:rPr>
          <w:sz w:val="28"/>
          <w:szCs w:val="28"/>
        </w:rPr>
        <w:tab/>
        <w:t xml:space="preserve"> </w:t>
      </w:r>
    </w:p>
    <w:p w14:paraId="254CDA36" w14:textId="77777777" w:rsidR="00F10743" w:rsidRDefault="00F10743" w:rsidP="00F1074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703EBD33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864801B" wp14:editId="7FD8CE54">
            <wp:extent cx="5943600" cy="2218690"/>
            <wp:effectExtent l="0" t="0" r="0" b="0"/>
            <wp:docPr id="495781063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8106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512D" w14:textId="73BDB563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One</w:t>
      </w:r>
    </w:p>
    <w:p w14:paraId="105BFFA5" w14:textId="6027C1B2" w:rsidR="00F10743" w:rsidRDefault="00F10743" w:rsidP="00F1074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77111A3E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30362A8" wp14:editId="4088C333">
            <wp:extent cx="5943600" cy="1009015"/>
            <wp:effectExtent l="0" t="0" r="0" b="635"/>
            <wp:docPr id="2025829077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2907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439" w14:textId="1B7F825E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Phase for Motor One</w:t>
      </w:r>
    </w:p>
    <w:p w14:paraId="346B1A7F" w14:textId="1D5C4007" w:rsidR="00F10743" w:rsidRDefault="00F10743" w:rsidP="00F1074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152603A3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352DB90" wp14:editId="11CCE3A0">
            <wp:extent cx="5943600" cy="1338580"/>
            <wp:effectExtent l="0" t="0" r="0" b="0"/>
            <wp:docPr id="1706391486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9148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A32" w14:textId="071056A2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Magnitude for Motor One</w:t>
      </w:r>
    </w:p>
    <w:p w14:paraId="0BE44927" w14:textId="05E74A9C" w:rsidR="00F10743" w:rsidRPr="00B51664" w:rsidRDefault="00F10743" w:rsidP="00F1074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FD7122E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08E148F7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263D4" w14:paraId="61FE52EA" w14:textId="77777777" w:rsidTr="00F263D4">
        <w:trPr>
          <w:trHeight w:val="440"/>
        </w:trPr>
        <w:tc>
          <w:tcPr>
            <w:tcW w:w="9350" w:type="dxa"/>
            <w:gridSpan w:val="5"/>
          </w:tcPr>
          <w:p w14:paraId="45B8EA38" w14:textId="77777777" w:rsidR="00F263D4" w:rsidRPr="0040772A" w:rsidRDefault="00F6116E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 xml:space="preserve">MCE 1 - </w:t>
            </w:r>
            <w:r w:rsidRPr="00F858AC">
              <w:rPr>
                <w:b/>
                <w:bCs/>
                <w:szCs w:val="20"/>
              </w:rPr>
              <w:t>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274F9A" w14:paraId="389792AB" w14:textId="77777777" w:rsidTr="00FB218A">
        <w:trPr>
          <w:trHeight w:val="628"/>
        </w:trPr>
        <w:tc>
          <w:tcPr>
            <w:tcW w:w="1993" w:type="dxa"/>
          </w:tcPr>
          <w:p w14:paraId="74BFBC69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7AAC0D70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358C8749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B2ED043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7DF884E2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420EDDB1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F5BB86D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0CBF015F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6A44FD6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7F46A620" w14:textId="77777777" w:rsidTr="00FB218A">
        <w:trPr>
          <w:trHeight w:val="333"/>
        </w:trPr>
        <w:tc>
          <w:tcPr>
            <w:tcW w:w="1993" w:type="dxa"/>
          </w:tcPr>
          <w:p w14:paraId="29E2805D" w14:textId="36F3DFB5" w:rsidR="00274F9A" w:rsidRDefault="00FB218A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71634C3E" w14:textId="44D9FACB" w:rsidR="00274F9A" w:rsidRDefault="00FB218A" w:rsidP="00877863">
            <w:pPr>
              <w:pStyle w:val="BodyText"/>
              <w:spacing w:after="60"/>
              <w:ind w:left="0"/>
            </w:pPr>
            <w:r>
              <w:t>-0.0868914</w:t>
            </w:r>
          </w:p>
        </w:tc>
        <w:tc>
          <w:tcPr>
            <w:tcW w:w="1864" w:type="dxa"/>
          </w:tcPr>
          <w:p w14:paraId="0970EC46" w14:textId="1AE8132A" w:rsidR="00274F9A" w:rsidRDefault="00FB218A" w:rsidP="00877863">
            <w:pPr>
              <w:pStyle w:val="BodyText"/>
              <w:spacing w:after="60"/>
              <w:ind w:left="0"/>
            </w:pPr>
            <w:r>
              <w:t>-3.0096</w:t>
            </w:r>
          </w:p>
        </w:tc>
        <w:tc>
          <w:tcPr>
            <w:tcW w:w="1860" w:type="dxa"/>
          </w:tcPr>
          <w:p w14:paraId="4C24F5BF" w14:textId="407AA081" w:rsidR="00274F9A" w:rsidRDefault="00FB218A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0F482B1" w14:textId="0F764E9A" w:rsidR="00274F9A" w:rsidRDefault="00FB218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5E31D37" w14:textId="77777777" w:rsidTr="00FB218A">
        <w:trPr>
          <w:trHeight w:val="346"/>
        </w:trPr>
        <w:tc>
          <w:tcPr>
            <w:tcW w:w="1993" w:type="dxa"/>
          </w:tcPr>
          <w:p w14:paraId="5460140F" w14:textId="50C2D6D8" w:rsidR="00274F9A" w:rsidRDefault="00FB218A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4EE55CD" w14:textId="38C63DE1" w:rsidR="00274F9A" w:rsidRDefault="00FB218A" w:rsidP="00877863">
            <w:pPr>
              <w:pStyle w:val="BodyText"/>
              <w:spacing w:after="60"/>
              <w:ind w:left="0"/>
            </w:pPr>
            <w:r>
              <w:t>-0.212072</w:t>
            </w:r>
          </w:p>
        </w:tc>
        <w:tc>
          <w:tcPr>
            <w:tcW w:w="1864" w:type="dxa"/>
          </w:tcPr>
          <w:p w14:paraId="465E3E7D" w14:textId="139812A3" w:rsidR="00274F9A" w:rsidRDefault="00FB218A" w:rsidP="00877863">
            <w:pPr>
              <w:pStyle w:val="BodyText"/>
              <w:spacing w:after="60"/>
              <w:ind w:left="0"/>
            </w:pPr>
            <w:r>
              <w:t>-12.762</w:t>
            </w:r>
          </w:p>
        </w:tc>
        <w:tc>
          <w:tcPr>
            <w:tcW w:w="1860" w:type="dxa"/>
          </w:tcPr>
          <w:p w14:paraId="289010E9" w14:textId="4E6C7DA7" w:rsidR="00274F9A" w:rsidRDefault="00FB218A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9E589C5" w14:textId="49809DB8" w:rsidR="00274F9A" w:rsidRDefault="00FB218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1ED8E772" w14:textId="77777777" w:rsidTr="00FB218A">
        <w:trPr>
          <w:trHeight w:val="333"/>
        </w:trPr>
        <w:tc>
          <w:tcPr>
            <w:tcW w:w="1993" w:type="dxa"/>
          </w:tcPr>
          <w:p w14:paraId="64E487DE" w14:textId="3F98BF69" w:rsidR="00274F9A" w:rsidRDefault="00FB218A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1  Hz</w:t>
            </w:r>
            <w:proofErr w:type="gramEnd"/>
          </w:p>
        </w:tc>
        <w:tc>
          <w:tcPr>
            <w:tcW w:w="1683" w:type="dxa"/>
          </w:tcPr>
          <w:p w14:paraId="2E3D3507" w14:textId="4665B268" w:rsidR="00274F9A" w:rsidRDefault="00FB218A" w:rsidP="00877863">
            <w:pPr>
              <w:pStyle w:val="BodyText"/>
              <w:spacing w:after="60"/>
              <w:ind w:left="0"/>
            </w:pPr>
            <w:r>
              <w:t>-0.282405</w:t>
            </w:r>
          </w:p>
        </w:tc>
        <w:tc>
          <w:tcPr>
            <w:tcW w:w="1864" w:type="dxa"/>
          </w:tcPr>
          <w:p w14:paraId="7D281E2A" w14:textId="3BB0CC67" w:rsidR="00274F9A" w:rsidRDefault="00FB218A" w:rsidP="00877863">
            <w:pPr>
              <w:pStyle w:val="BodyText"/>
              <w:spacing w:after="60"/>
              <w:ind w:left="0"/>
            </w:pPr>
            <w:r>
              <w:t>-24.192</w:t>
            </w:r>
          </w:p>
        </w:tc>
        <w:tc>
          <w:tcPr>
            <w:tcW w:w="1860" w:type="dxa"/>
          </w:tcPr>
          <w:p w14:paraId="071A1C2F" w14:textId="089E4D35" w:rsidR="00274F9A" w:rsidRDefault="00FB218A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FB7F259" w14:textId="5644A5C6" w:rsidR="00274F9A" w:rsidRDefault="00FB218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DBA0A47" w14:textId="77777777" w:rsidTr="00FB218A">
        <w:trPr>
          <w:trHeight w:val="346"/>
        </w:trPr>
        <w:tc>
          <w:tcPr>
            <w:tcW w:w="1993" w:type="dxa"/>
          </w:tcPr>
          <w:p w14:paraId="0233D337" w14:textId="4C24E02E" w:rsidR="00274F9A" w:rsidRDefault="00FB218A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193A8D72" w14:textId="3DB9140F" w:rsidR="00274F9A" w:rsidRDefault="00FB218A" w:rsidP="00877863">
            <w:pPr>
              <w:pStyle w:val="BodyText"/>
              <w:spacing w:after="60"/>
              <w:ind w:left="0"/>
            </w:pPr>
            <w:r>
              <w:t>-0.761445</w:t>
            </w:r>
          </w:p>
        </w:tc>
        <w:tc>
          <w:tcPr>
            <w:tcW w:w="1864" w:type="dxa"/>
          </w:tcPr>
          <w:p w14:paraId="76510530" w14:textId="1359931C" w:rsidR="00274F9A" w:rsidRDefault="00FB218A" w:rsidP="00877863">
            <w:pPr>
              <w:pStyle w:val="BodyText"/>
              <w:spacing w:after="60"/>
              <w:ind w:left="0"/>
            </w:pPr>
            <w:r>
              <w:t>-46.944</w:t>
            </w:r>
          </w:p>
        </w:tc>
        <w:tc>
          <w:tcPr>
            <w:tcW w:w="1860" w:type="dxa"/>
          </w:tcPr>
          <w:p w14:paraId="1D40EAD1" w14:textId="6A815A34" w:rsidR="00274F9A" w:rsidRDefault="00FB218A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E7D0873" w14:textId="1D36A9B5" w:rsidR="00274F9A" w:rsidRDefault="00FB218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003B1ED" w14:textId="77777777" w:rsidTr="00FB218A">
        <w:trPr>
          <w:trHeight w:val="333"/>
        </w:trPr>
        <w:tc>
          <w:tcPr>
            <w:tcW w:w="1993" w:type="dxa"/>
          </w:tcPr>
          <w:p w14:paraId="65293236" w14:textId="5AA59281" w:rsidR="00274F9A" w:rsidRDefault="00FB218A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78783B86" w14:textId="1CF245D1" w:rsidR="00274F9A" w:rsidRDefault="00FB218A" w:rsidP="00877863">
            <w:pPr>
              <w:pStyle w:val="BodyText"/>
              <w:spacing w:after="60"/>
              <w:ind w:left="0"/>
            </w:pPr>
            <w:r>
              <w:t>-1.34783</w:t>
            </w:r>
          </w:p>
        </w:tc>
        <w:tc>
          <w:tcPr>
            <w:tcW w:w="1864" w:type="dxa"/>
          </w:tcPr>
          <w:p w14:paraId="379071D3" w14:textId="6B9F090E" w:rsidR="00274F9A" w:rsidRDefault="00FB218A" w:rsidP="00877863">
            <w:pPr>
              <w:pStyle w:val="BodyText"/>
              <w:spacing w:after="60"/>
              <w:ind w:left="0"/>
            </w:pPr>
            <w:r>
              <w:t>-69.768</w:t>
            </w:r>
          </w:p>
        </w:tc>
        <w:tc>
          <w:tcPr>
            <w:tcW w:w="1860" w:type="dxa"/>
          </w:tcPr>
          <w:p w14:paraId="3B6B8617" w14:textId="5BB8BBD9" w:rsidR="00274F9A" w:rsidRDefault="00FB218A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704036A" w14:textId="23E7F0EC" w:rsidR="00274F9A" w:rsidRDefault="00FB218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7301370C" w14:textId="77777777" w:rsidTr="00FB218A">
        <w:trPr>
          <w:trHeight w:val="333"/>
        </w:trPr>
        <w:tc>
          <w:tcPr>
            <w:tcW w:w="1993" w:type="dxa"/>
          </w:tcPr>
          <w:p w14:paraId="08CDC8B0" w14:textId="1CE374B4" w:rsidR="00274F9A" w:rsidRDefault="00FB218A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5998B784" w14:textId="5D00DF67" w:rsidR="00274F9A" w:rsidRDefault="00FB218A" w:rsidP="00877863">
            <w:pPr>
              <w:pStyle w:val="BodyText"/>
              <w:spacing w:after="60"/>
              <w:ind w:left="0"/>
            </w:pPr>
            <w:r>
              <w:t>-2.20461</w:t>
            </w:r>
          </w:p>
        </w:tc>
        <w:tc>
          <w:tcPr>
            <w:tcW w:w="1864" w:type="dxa"/>
          </w:tcPr>
          <w:p w14:paraId="52C529E7" w14:textId="2E7041B9" w:rsidR="00274F9A" w:rsidRDefault="00FB218A" w:rsidP="00877863">
            <w:pPr>
              <w:pStyle w:val="BodyText"/>
              <w:spacing w:after="60"/>
              <w:ind w:left="0"/>
            </w:pPr>
            <w:r>
              <w:t>-90.288</w:t>
            </w:r>
          </w:p>
        </w:tc>
        <w:tc>
          <w:tcPr>
            <w:tcW w:w="1860" w:type="dxa"/>
          </w:tcPr>
          <w:p w14:paraId="70E572C9" w14:textId="19D92037" w:rsidR="00274F9A" w:rsidRDefault="00FB218A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D716A21" w14:textId="7355D04A" w:rsidR="00274F9A" w:rsidRDefault="00FB218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9F161BB" w14:textId="77777777" w:rsidTr="00FB218A">
        <w:trPr>
          <w:trHeight w:val="346"/>
        </w:trPr>
        <w:tc>
          <w:tcPr>
            <w:tcW w:w="1993" w:type="dxa"/>
          </w:tcPr>
          <w:p w14:paraId="10A9B701" w14:textId="7A247053" w:rsidR="00274F9A" w:rsidRDefault="00FB218A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59DE6DB7" w14:textId="62F60A19" w:rsidR="00274F9A" w:rsidRDefault="00FB218A" w:rsidP="00877863">
            <w:pPr>
              <w:pStyle w:val="BodyText"/>
              <w:spacing w:after="60"/>
              <w:ind w:left="0"/>
            </w:pPr>
            <w:r>
              <w:t>-1.52034</w:t>
            </w:r>
          </w:p>
        </w:tc>
        <w:tc>
          <w:tcPr>
            <w:tcW w:w="1864" w:type="dxa"/>
          </w:tcPr>
          <w:p w14:paraId="4523E2D7" w14:textId="20FCED04" w:rsidR="00274F9A" w:rsidRDefault="00FB218A" w:rsidP="00877863">
            <w:pPr>
              <w:pStyle w:val="BodyText"/>
              <w:spacing w:after="60"/>
              <w:ind w:left="0"/>
            </w:pPr>
            <w:r>
              <w:t>-111.6</w:t>
            </w:r>
          </w:p>
        </w:tc>
        <w:tc>
          <w:tcPr>
            <w:tcW w:w="1860" w:type="dxa"/>
          </w:tcPr>
          <w:p w14:paraId="0CC23863" w14:textId="67B6BB5E" w:rsidR="00274F9A" w:rsidRDefault="00FB218A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11F9DF1F" w14:textId="6DC2CCE7" w:rsidR="00274F9A" w:rsidRDefault="00FB218A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C3F28FC" w14:textId="77777777" w:rsidR="00A32BF2" w:rsidRDefault="00A32BF2" w:rsidP="00A32BF2">
      <w:pPr>
        <w:pStyle w:val="BodyText"/>
        <w:spacing w:after="60"/>
        <w:ind w:left="0"/>
      </w:pPr>
    </w:p>
    <w:p w14:paraId="1E143486" w14:textId="77777777" w:rsidR="00A32BF2" w:rsidRPr="00993300" w:rsidRDefault="006953D6" w:rsidP="00A32BF2">
      <w:pPr>
        <w:pStyle w:val="BodyText"/>
        <w:spacing w:after="60"/>
        <w:ind w:left="0"/>
        <w:rPr>
          <w:sz w:val="28"/>
          <w:szCs w:val="28"/>
        </w:rPr>
      </w:pPr>
      <w:r>
        <w:br w:type="page"/>
      </w:r>
      <w:r w:rsidR="00D53B8C"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2.1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Step Response Test</w:t>
      </w:r>
    </w:p>
    <w:p w14:paraId="082FBE97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3F1E94AD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3EB9FF5B" wp14:editId="2AC773FF">
            <wp:extent cx="5943600" cy="2218690"/>
            <wp:effectExtent l="0" t="0" r="0" b="0"/>
            <wp:docPr id="2101027506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750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78DB" w14:textId="1717353A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Results for Motor Two</w:t>
      </w:r>
    </w:p>
    <w:p w14:paraId="2AAF6C64" w14:textId="33362462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26DE0163" w14:textId="77777777" w:rsidR="00A062BE" w:rsidRDefault="00A062BE" w:rsidP="00A32BF2">
      <w:pPr>
        <w:pStyle w:val="BodyText"/>
        <w:spacing w:after="60"/>
        <w:ind w:left="0"/>
      </w:pPr>
    </w:p>
    <w:p w14:paraId="2DE7EA43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31600106" w14:textId="77777777" w:rsidTr="003D7E41">
        <w:tc>
          <w:tcPr>
            <w:tcW w:w="9350" w:type="dxa"/>
            <w:gridSpan w:val="4"/>
          </w:tcPr>
          <w:p w14:paraId="3512E821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68749BD8" w14:textId="77777777" w:rsidTr="006C2C30">
        <w:tc>
          <w:tcPr>
            <w:tcW w:w="3145" w:type="dxa"/>
          </w:tcPr>
          <w:p w14:paraId="4B13FE2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909CFC5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9D68D3D" w14:textId="77777777" w:rsidTr="00FB218A">
        <w:tc>
          <w:tcPr>
            <w:tcW w:w="3145" w:type="dxa"/>
          </w:tcPr>
          <w:p w14:paraId="5C8BA12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3B266C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E1CD12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291AE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29B5E93" w14:textId="77777777" w:rsidTr="00FB218A">
        <w:tc>
          <w:tcPr>
            <w:tcW w:w="3145" w:type="dxa"/>
          </w:tcPr>
          <w:p w14:paraId="76F53BA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8FE04A8" w14:textId="5607C5CA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3.2712</w:t>
            </w:r>
          </w:p>
        </w:tc>
        <w:tc>
          <w:tcPr>
            <w:tcW w:w="1373" w:type="dxa"/>
          </w:tcPr>
          <w:p w14:paraId="04056119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D6ABB2C" w14:textId="652FF1F1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17041F32" w14:textId="77777777" w:rsidTr="00FB218A">
        <w:tc>
          <w:tcPr>
            <w:tcW w:w="3145" w:type="dxa"/>
          </w:tcPr>
          <w:p w14:paraId="7D881433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87BF0D2" w14:textId="05C26449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0.2111</w:t>
            </w:r>
          </w:p>
        </w:tc>
        <w:tc>
          <w:tcPr>
            <w:tcW w:w="1373" w:type="dxa"/>
          </w:tcPr>
          <w:p w14:paraId="75D291B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A2CE2C3" w14:textId="3D757D68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42D782A" w14:textId="77777777" w:rsidR="000B365F" w:rsidRPr="006770F5" w:rsidRDefault="000B365F" w:rsidP="003C50A3">
      <w:pPr>
        <w:rPr>
          <w:b/>
          <w:bCs/>
          <w:u w:val="single"/>
        </w:rPr>
      </w:pPr>
    </w:p>
    <w:p w14:paraId="2F67A32C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C5F5C56" w14:textId="77777777" w:rsidTr="00220D55">
        <w:tc>
          <w:tcPr>
            <w:tcW w:w="9350" w:type="dxa"/>
            <w:gridSpan w:val="4"/>
          </w:tcPr>
          <w:p w14:paraId="35EBA680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750BF385" w14:textId="77777777" w:rsidTr="006C2C30">
        <w:tc>
          <w:tcPr>
            <w:tcW w:w="3145" w:type="dxa"/>
          </w:tcPr>
          <w:p w14:paraId="61660EE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357A970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46C992A" w14:textId="77777777" w:rsidTr="00FB218A">
        <w:tc>
          <w:tcPr>
            <w:tcW w:w="3145" w:type="dxa"/>
          </w:tcPr>
          <w:p w14:paraId="668A1A3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B1DB02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CFB12F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7138F4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BFAE791" w14:textId="77777777" w:rsidTr="00FB218A">
        <w:tc>
          <w:tcPr>
            <w:tcW w:w="3145" w:type="dxa"/>
          </w:tcPr>
          <w:p w14:paraId="053CE29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BCC5CFF" w14:textId="06B4E294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-3.265</w:t>
            </w:r>
          </w:p>
        </w:tc>
        <w:tc>
          <w:tcPr>
            <w:tcW w:w="1373" w:type="dxa"/>
          </w:tcPr>
          <w:p w14:paraId="3A185C55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39AFD79" w14:textId="7C4E14C2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D63919B" w14:textId="77777777" w:rsidTr="00FB218A">
        <w:tc>
          <w:tcPr>
            <w:tcW w:w="3145" w:type="dxa"/>
          </w:tcPr>
          <w:p w14:paraId="639292F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91E1B14" w14:textId="2A4A815E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0.2075</w:t>
            </w:r>
          </w:p>
        </w:tc>
        <w:tc>
          <w:tcPr>
            <w:tcW w:w="1373" w:type="dxa"/>
          </w:tcPr>
          <w:p w14:paraId="63018AF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D3CB7CA" w14:textId="2AA8E2B9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FD5BD40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25CA2734" w14:textId="77777777" w:rsidR="00FC168C" w:rsidRDefault="00FC168C" w:rsidP="00A32BF2">
      <w:pPr>
        <w:pStyle w:val="BodyText"/>
        <w:spacing w:after="60"/>
        <w:ind w:left="0"/>
      </w:pPr>
    </w:p>
    <w:p w14:paraId="574EBF65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1166CD" w14:textId="77777777" w:rsidR="00A32BF2" w:rsidRPr="00F10743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7.2.2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Frequency Response Test</w:t>
      </w:r>
    </w:p>
    <w:p w14:paraId="4DA18988" w14:textId="77777777" w:rsidR="00F10743" w:rsidRDefault="00F10743" w:rsidP="00F1074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6EF3ECA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7F67066" wp14:editId="176BF2A8">
            <wp:extent cx="5943600" cy="2218690"/>
            <wp:effectExtent l="0" t="0" r="0" b="0"/>
            <wp:docPr id="1743384557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8455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A7D8" w14:textId="113B3B52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Phase for Motor One</w:t>
      </w:r>
    </w:p>
    <w:p w14:paraId="4926160D" w14:textId="3AFAE9FC" w:rsidR="00F10743" w:rsidRDefault="00F10743" w:rsidP="00F1074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76C82925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461AF81" wp14:editId="2C9E3366">
            <wp:extent cx="5943600" cy="1009015"/>
            <wp:effectExtent l="0" t="0" r="0" b="635"/>
            <wp:docPr id="1480313591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359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68D9" w14:textId="6BBF85FA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Phase for Motor Two</w:t>
      </w:r>
    </w:p>
    <w:p w14:paraId="5528D3ED" w14:textId="7EFACE45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8D67BDC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7251762" wp14:editId="3F8DE806">
            <wp:extent cx="5943600" cy="1338580"/>
            <wp:effectExtent l="0" t="0" r="0" b="0"/>
            <wp:docPr id="790319644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1964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790B" w14:textId="6CB91D6E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Magnitude for Motor Two</w:t>
      </w:r>
    </w:p>
    <w:p w14:paraId="1A5717D2" w14:textId="3B370563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1A399C46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66AAC762" w14:textId="77777777" w:rsidTr="00F6116E">
        <w:trPr>
          <w:trHeight w:val="350"/>
        </w:trPr>
        <w:tc>
          <w:tcPr>
            <w:tcW w:w="9350" w:type="dxa"/>
            <w:gridSpan w:val="5"/>
          </w:tcPr>
          <w:p w14:paraId="2F2CD9C3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 xml:space="preserve">MCE 2 - Frequency </w:t>
            </w:r>
            <w:proofErr w:type="gramStart"/>
            <w:r w:rsidRPr="00D001B8">
              <w:rPr>
                <w:b/>
                <w:bCs/>
              </w:rPr>
              <w:t>Response</w:t>
            </w:r>
            <w:r>
              <w:rPr>
                <w:b/>
                <w:bCs/>
              </w:rPr>
              <w:t xml:space="preserve">  Unloaded</w:t>
            </w:r>
            <w:proofErr w:type="gramEnd"/>
          </w:p>
        </w:tc>
      </w:tr>
      <w:tr w:rsidR="008A5EA2" w14:paraId="5F0D83BC" w14:textId="77777777" w:rsidTr="00FB218A">
        <w:trPr>
          <w:trHeight w:val="628"/>
        </w:trPr>
        <w:tc>
          <w:tcPr>
            <w:tcW w:w="1993" w:type="dxa"/>
          </w:tcPr>
          <w:p w14:paraId="40AFE79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3755A39E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B72AA9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</w:t>
            </w:r>
            <w:r w:rsidR="00996987">
              <w:rPr>
                <w:b/>
                <w:bCs/>
              </w:rPr>
              <w:t>B</w:t>
            </w:r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2907DDB8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2DD1946B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5C3785AA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90FBED2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4C1865FD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2F5A4E4" w14:textId="77777777" w:rsidTr="00FB218A">
        <w:trPr>
          <w:trHeight w:val="333"/>
        </w:trPr>
        <w:tc>
          <w:tcPr>
            <w:tcW w:w="1993" w:type="dxa"/>
          </w:tcPr>
          <w:p w14:paraId="2483A18F" w14:textId="428F2C1A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68D9B1C1" w14:textId="099BAA8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0.117812</w:t>
            </w:r>
          </w:p>
        </w:tc>
        <w:tc>
          <w:tcPr>
            <w:tcW w:w="1864" w:type="dxa"/>
          </w:tcPr>
          <w:p w14:paraId="02852BE8" w14:textId="7B6748FF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-2.214</w:t>
            </w:r>
          </w:p>
        </w:tc>
        <w:tc>
          <w:tcPr>
            <w:tcW w:w="1860" w:type="dxa"/>
          </w:tcPr>
          <w:p w14:paraId="49F2213F" w14:textId="6DAA266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8F2500B" w14:textId="2B55E1E9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6A0DF8D" w14:textId="77777777" w:rsidTr="00FB218A">
        <w:trPr>
          <w:trHeight w:val="346"/>
        </w:trPr>
        <w:tc>
          <w:tcPr>
            <w:tcW w:w="1993" w:type="dxa"/>
          </w:tcPr>
          <w:p w14:paraId="14C39214" w14:textId="7EC4ED7E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2DC7B52D" w14:textId="63D80637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0.0907945</w:t>
            </w:r>
          </w:p>
        </w:tc>
        <w:tc>
          <w:tcPr>
            <w:tcW w:w="1864" w:type="dxa"/>
          </w:tcPr>
          <w:p w14:paraId="617E43C1" w14:textId="77B51E09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-11.394</w:t>
            </w:r>
          </w:p>
        </w:tc>
        <w:tc>
          <w:tcPr>
            <w:tcW w:w="1860" w:type="dxa"/>
          </w:tcPr>
          <w:p w14:paraId="43FA3D19" w14:textId="29BAB4C0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206B6D4" w14:textId="3ABF846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81276F6" w14:textId="77777777" w:rsidTr="00FB218A">
        <w:trPr>
          <w:trHeight w:val="333"/>
        </w:trPr>
        <w:tc>
          <w:tcPr>
            <w:tcW w:w="1993" w:type="dxa"/>
          </w:tcPr>
          <w:p w14:paraId="64ACD380" w14:textId="0269913B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553AC6F1" w14:textId="26F53A02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-0.0730935</w:t>
            </w:r>
          </w:p>
        </w:tc>
        <w:tc>
          <w:tcPr>
            <w:tcW w:w="1864" w:type="dxa"/>
          </w:tcPr>
          <w:p w14:paraId="4AEEE58A" w14:textId="150773A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-23.256</w:t>
            </w:r>
          </w:p>
        </w:tc>
        <w:tc>
          <w:tcPr>
            <w:tcW w:w="1860" w:type="dxa"/>
          </w:tcPr>
          <w:p w14:paraId="49E8BEBE" w14:textId="4C9733C5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0EA502D" w14:textId="061B27ED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51EE6DC" w14:textId="77777777" w:rsidTr="00FB218A">
        <w:trPr>
          <w:trHeight w:val="346"/>
        </w:trPr>
        <w:tc>
          <w:tcPr>
            <w:tcW w:w="1993" w:type="dxa"/>
          </w:tcPr>
          <w:p w14:paraId="376A8014" w14:textId="5D1FC0D8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lastRenderedPageBreak/>
              <w:t>2  Hz</w:t>
            </w:r>
            <w:proofErr w:type="gramEnd"/>
          </w:p>
        </w:tc>
        <w:tc>
          <w:tcPr>
            <w:tcW w:w="1683" w:type="dxa"/>
          </w:tcPr>
          <w:p w14:paraId="0BC053DD" w14:textId="091B093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-0.540418</w:t>
            </w:r>
          </w:p>
        </w:tc>
        <w:tc>
          <w:tcPr>
            <w:tcW w:w="1864" w:type="dxa"/>
          </w:tcPr>
          <w:p w14:paraId="6C5DFB88" w14:textId="66D342E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-46.872</w:t>
            </w:r>
          </w:p>
        </w:tc>
        <w:tc>
          <w:tcPr>
            <w:tcW w:w="1860" w:type="dxa"/>
          </w:tcPr>
          <w:p w14:paraId="6C877DB9" w14:textId="40CCA7CD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4EF2303" w14:textId="5EDB36B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63E8E91" w14:textId="77777777" w:rsidTr="00FB218A">
        <w:trPr>
          <w:trHeight w:val="333"/>
        </w:trPr>
        <w:tc>
          <w:tcPr>
            <w:tcW w:w="1993" w:type="dxa"/>
          </w:tcPr>
          <w:p w14:paraId="0D8B4551" w14:textId="652A46F3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32EEDB2A" w14:textId="21F0C18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-1.33188</w:t>
            </w:r>
          </w:p>
        </w:tc>
        <w:tc>
          <w:tcPr>
            <w:tcW w:w="1864" w:type="dxa"/>
          </w:tcPr>
          <w:p w14:paraId="105AB094" w14:textId="0013A8C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-69.228</w:t>
            </w:r>
          </w:p>
        </w:tc>
        <w:tc>
          <w:tcPr>
            <w:tcW w:w="1860" w:type="dxa"/>
          </w:tcPr>
          <w:p w14:paraId="0234DAD6" w14:textId="4861ED8F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0BBF8A4" w14:textId="4437847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371CED1" w14:textId="77777777" w:rsidTr="00FB218A">
        <w:trPr>
          <w:trHeight w:val="333"/>
        </w:trPr>
        <w:tc>
          <w:tcPr>
            <w:tcW w:w="1993" w:type="dxa"/>
          </w:tcPr>
          <w:p w14:paraId="28EFF2C5" w14:textId="72CEFF48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18413BD9" w14:textId="0A245BF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-1.73928</w:t>
            </w:r>
          </w:p>
        </w:tc>
        <w:tc>
          <w:tcPr>
            <w:tcW w:w="1864" w:type="dxa"/>
          </w:tcPr>
          <w:p w14:paraId="19A1A3DD" w14:textId="6AF726D2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-92.016</w:t>
            </w:r>
          </w:p>
        </w:tc>
        <w:tc>
          <w:tcPr>
            <w:tcW w:w="1860" w:type="dxa"/>
          </w:tcPr>
          <w:p w14:paraId="69181951" w14:textId="3B53E0C0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9035EE" w14:textId="73A787AD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E8A3061" w14:textId="77777777" w:rsidTr="00FB218A">
        <w:trPr>
          <w:trHeight w:val="346"/>
        </w:trPr>
        <w:tc>
          <w:tcPr>
            <w:tcW w:w="1993" w:type="dxa"/>
          </w:tcPr>
          <w:p w14:paraId="6017FC38" w14:textId="4D4F1126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1333D773" w14:textId="582339D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-1.04446</w:t>
            </w:r>
          </w:p>
        </w:tc>
        <w:tc>
          <w:tcPr>
            <w:tcW w:w="1864" w:type="dxa"/>
          </w:tcPr>
          <w:p w14:paraId="46DD07DB" w14:textId="2066464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-112.5</w:t>
            </w:r>
          </w:p>
        </w:tc>
        <w:tc>
          <w:tcPr>
            <w:tcW w:w="1860" w:type="dxa"/>
          </w:tcPr>
          <w:p w14:paraId="2883356D" w14:textId="5BB7372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CA55A68" w14:textId="5AEC3AD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66EE8F6" w14:textId="77777777" w:rsidR="006953D6" w:rsidRDefault="006953D6" w:rsidP="00B34EBB">
      <w:pPr>
        <w:pStyle w:val="BodyText"/>
        <w:tabs>
          <w:tab w:val="left" w:pos="2153"/>
        </w:tabs>
        <w:spacing w:after="60"/>
        <w:ind w:left="0"/>
      </w:pPr>
      <w:r>
        <w:br w:type="page"/>
      </w:r>
    </w:p>
    <w:p w14:paraId="37EBD240" w14:textId="77777777" w:rsidR="00A32BF2" w:rsidRPr="00993300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3 – Step Response Test</w:t>
      </w:r>
    </w:p>
    <w:p w14:paraId="7F828DDD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3315EA68" wp14:editId="0C41D7D6">
            <wp:extent cx="5943600" cy="2218690"/>
            <wp:effectExtent l="0" t="0" r="0" b="0"/>
            <wp:docPr id="559282194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219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626D" w14:textId="22937F6F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Results for Motor Three</w:t>
      </w:r>
    </w:p>
    <w:p w14:paraId="6CEDB385" w14:textId="46FD53BE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760CE016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6FDA60C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BE49EF8" w14:textId="77777777" w:rsidTr="00AD0147">
        <w:tc>
          <w:tcPr>
            <w:tcW w:w="9350" w:type="dxa"/>
            <w:gridSpan w:val="4"/>
          </w:tcPr>
          <w:p w14:paraId="2BD8168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12848056" w14:textId="77777777" w:rsidTr="006C2C30">
        <w:tc>
          <w:tcPr>
            <w:tcW w:w="3145" w:type="dxa"/>
          </w:tcPr>
          <w:p w14:paraId="2CB361D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8BD5576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7F0469DA" w14:textId="77777777" w:rsidTr="00FB218A">
        <w:tc>
          <w:tcPr>
            <w:tcW w:w="3145" w:type="dxa"/>
          </w:tcPr>
          <w:p w14:paraId="003C2F7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FF4F7D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3D4BB4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320DE7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DC05F22" w14:textId="77777777" w:rsidTr="00FB218A">
        <w:tc>
          <w:tcPr>
            <w:tcW w:w="3145" w:type="dxa"/>
          </w:tcPr>
          <w:p w14:paraId="675DC77B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3BA9A1F" w14:textId="41013EC2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3.2685</w:t>
            </w:r>
          </w:p>
        </w:tc>
        <w:tc>
          <w:tcPr>
            <w:tcW w:w="1373" w:type="dxa"/>
          </w:tcPr>
          <w:p w14:paraId="78B741F8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96AB577" w14:textId="7D99BD98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6EC5DCE3" w14:textId="77777777" w:rsidTr="00FB218A">
        <w:tc>
          <w:tcPr>
            <w:tcW w:w="3145" w:type="dxa"/>
          </w:tcPr>
          <w:p w14:paraId="580E917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41EE59B8" w14:textId="5FFDCF28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0.1929</w:t>
            </w:r>
          </w:p>
        </w:tc>
        <w:tc>
          <w:tcPr>
            <w:tcW w:w="1373" w:type="dxa"/>
          </w:tcPr>
          <w:p w14:paraId="6FF4AE2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8C8EA01" w14:textId="2781B23F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7B7D6F8" w14:textId="77777777" w:rsidR="000B365F" w:rsidRPr="006770F5" w:rsidRDefault="000B365F" w:rsidP="00A42D5E">
      <w:pPr>
        <w:rPr>
          <w:b/>
          <w:bCs/>
          <w:u w:val="single"/>
        </w:rPr>
      </w:pPr>
    </w:p>
    <w:p w14:paraId="22BEAE27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67C1165" w14:textId="77777777" w:rsidTr="00D16766">
        <w:tc>
          <w:tcPr>
            <w:tcW w:w="9350" w:type="dxa"/>
            <w:gridSpan w:val="4"/>
          </w:tcPr>
          <w:p w14:paraId="082BE1A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745E03F7" w14:textId="77777777" w:rsidTr="006C2C30">
        <w:tc>
          <w:tcPr>
            <w:tcW w:w="3145" w:type="dxa"/>
          </w:tcPr>
          <w:p w14:paraId="30B407B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599B268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4373985" w14:textId="77777777" w:rsidTr="00FB218A">
        <w:tc>
          <w:tcPr>
            <w:tcW w:w="3145" w:type="dxa"/>
          </w:tcPr>
          <w:p w14:paraId="55CAFFC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7C4836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8F148F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B897AC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8C167FB" w14:textId="77777777" w:rsidTr="00FB218A">
        <w:tc>
          <w:tcPr>
            <w:tcW w:w="3145" w:type="dxa"/>
          </w:tcPr>
          <w:p w14:paraId="15A6836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00ACE78" w14:textId="4DD49BC5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-3.276</w:t>
            </w:r>
          </w:p>
        </w:tc>
        <w:tc>
          <w:tcPr>
            <w:tcW w:w="1373" w:type="dxa"/>
          </w:tcPr>
          <w:p w14:paraId="299FAE35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DEAEE35" w14:textId="0506D25A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6EF62B67" w14:textId="77777777" w:rsidTr="00FB218A">
        <w:tc>
          <w:tcPr>
            <w:tcW w:w="3145" w:type="dxa"/>
          </w:tcPr>
          <w:p w14:paraId="5EBEE46B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C4DCDB6" w14:textId="120619EA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0.1893</w:t>
            </w:r>
          </w:p>
        </w:tc>
        <w:tc>
          <w:tcPr>
            <w:tcW w:w="1373" w:type="dxa"/>
          </w:tcPr>
          <w:p w14:paraId="2FD9AE16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CF85C35" w14:textId="05AE07D5" w:rsidR="000B365F" w:rsidRDefault="00FB218A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4EBF990" w14:textId="77777777" w:rsidR="000B365F" w:rsidRDefault="000B365F" w:rsidP="00F76922"/>
    <w:p w14:paraId="1BD1FFED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3EF40" w14:textId="77777777" w:rsidR="00A32BF2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.3.2</w:t>
      </w:r>
      <w:r w:rsidR="00A32BF2" w:rsidRPr="00993300">
        <w:rPr>
          <w:b/>
          <w:bCs/>
          <w:sz w:val="28"/>
          <w:szCs w:val="28"/>
        </w:rPr>
        <w:t xml:space="preserve"> MCE 3 Frequency Response Test</w:t>
      </w:r>
      <w:r w:rsidR="00A32BF2" w:rsidRPr="00993300">
        <w:rPr>
          <w:sz w:val="28"/>
          <w:szCs w:val="28"/>
        </w:rPr>
        <w:t xml:space="preserve"> </w:t>
      </w:r>
    </w:p>
    <w:p w14:paraId="490E6761" w14:textId="77777777" w:rsidR="00F10743" w:rsidRDefault="00F10743" w:rsidP="00F1074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27B1DA51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79391BB" wp14:editId="12162D51">
            <wp:extent cx="5943600" cy="2218690"/>
            <wp:effectExtent l="0" t="0" r="0" b="0"/>
            <wp:docPr id="661309376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0937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243F" w14:textId="68C43452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Phase for Motor One</w:t>
      </w:r>
    </w:p>
    <w:p w14:paraId="48A0DB1D" w14:textId="4C530349" w:rsidR="00F10743" w:rsidRPr="00993300" w:rsidRDefault="00F10743" w:rsidP="00F10743">
      <w:pPr>
        <w:pStyle w:val="BodyText"/>
        <w:spacing w:after="60"/>
        <w:ind w:left="0"/>
        <w:jc w:val="center"/>
        <w:rPr>
          <w:sz w:val="28"/>
          <w:szCs w:val="28"/>
        </w:rPr>
      </w:pPr>
    </w:p>
    <w:p w14:paraId="51588CBC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33DC50A" wp14:editId="07191B3B">
            <wp:extent cx="5943600" cy="1009015"/>
            <wp:effectExtent l="0" t="0" r="0" b="635"/>
            <wp:docPr id="348078383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838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EC07" w14:textId="7128F93A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Phase for Motor Three</w:t>
      </w:r>
    </w:p>
    <w:p w14:paraId="5E02D06F" w14:textId="64A2B722" w:rsidR="007456A2" w:rsidRDefault="007456A2" w:rsidP="000B560C">
      <w:pPr>
        <w:pStyle w:val="BodyText"/>
        <w:spacing w:after="60"/>
        <w:ind w:left="0"/>
        <w:jc w:val="center"/>
      </w:pPr>
    </w:p>
    <w:p w14:paraId="6D3C0F8B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D9D30AD" wp14:editId="60B85D29">
            <wp:extent cx="5943600" cy="1338580"/>
            <wp:effectExtent l="0" t="0" r="0" b="0"/>
            <wp:docPr id="1567920609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060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993" w14:textId="500AB05C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Magnitude for Motor Three</w:t>
      </w:r>
    </w:p>
    <w:p w14:paraId="2D03178E" w14:textId="3394C450" w:rsidR="00A32BF2" w:rsidRPr="00F10743" w:rsidRDefault="00A32BF2" w:rsidP="00F10743">
      <w:pPr>
        <w:pStyle w:val="BodyText"/>
        <w:spacing w:after="60"/>
        <w:ind w:left="0"/>
        <w:jc w:val="center"/>
      </w:pPr>
    </w:p>
    <w:p w14:paraId="6AAB6545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0CAAE73F" w14:textId="77777777" w:rsidTr="00F6116E">
        <w:trPr>
          <w:trHeight w:val="350"/>
        </w:trPr>
        <w:tc>
          <w:tcPr>
            <w:tcW w:w="9350" w:type="dxa"/>
            <w:gridSpan w:val="5"/>
          </w:tcPr>
          <w:p w14:paraId="4C58FB3B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>MCE 3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32D30F1F" w14:textId="77777777" w:rsidTr="00FB218A">
        <w:trPr>
          <w:trHeight w:val="628"/>
        </w:trPr>
        <w:tc>
          <w:tcPr>
            <w:tcW w:w="1993" w:type="dxa"/>
          </w:tcPr>
          <w:p w14:paraId="1376031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160C9AB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9256FD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C3FCF2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16FB4C1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41A39D72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CDBFEF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ED25BA5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4712AF12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5F047117" w14:textId="77777777" w:rsidTr="00FB218A">
        <w:trPr>
          <w:trHeight w:val="333"/>
        </w:trPr>
        <w:tc>
          <w:tcPr>
            <w:tcW w:w="1993" w:type="dxa"/>
          </w:tcPr>
          <w:p w14:paraId="65F7D9F9" w14:textId="5D803613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70720AC2" w14:textId="3702D980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0.117812</w:t>
            </w:r>
          </w:p>
        </w:tc>
        <w:tc>
          <w:tcPr>
            <w:tcW w:w="1864" w:type="dxa"/>
          </w:tcPr>
          <w:p w14:paraId="6213A47E" w14:textId="4AB6B87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-2.2068</w:t>
            </w:r>
          </w:p>
        </w:tc>
        <w:tc>
          <w:tcPr>
            <w:tcW w:w="1860" w:type="dxa"/>
          </w:tcPr>
          <w:p w14:paraId="269A64E5" w14:textId="0C435B07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C1D66FB" w14:textId="25E40F6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1FE73CC0" w14:textId="77777777" w:rsidTr="00FB218A">
        <w:trPr>
          <w:trHeight w:val="346"/>
        </w:trPr>
        <w:tc>
          <w:tcPr>
            <w:tcW w:w="1993" w:type="dxa"/>
          </w:tcPr>
          <w:p w14:paraId="48736B41" w14:textId="797A8046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EE665AC" w14:textId="6B97EB7F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0.0636932</w:t>
            </w:r>
          </w:p>
        </w:tc>
        <w:tc>
          <w:tcPr>
            <w:tcW w:w="1864" w:type="dxa"/>
          </w:tcPr>
          <w:p w14:paraId="37D72EC8" w14:textId="1229326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-11.556</w:t>
            </w:r>
          </w:p>
        </w:tc>
        <w:tc>
          <w:tcPr>
            <w:tcW w:w="1860" w:type="dxa"/>
          </w:tcPr>
          <w:p w14:paraId="552A8A71" w14:textId="4D0FA5B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0DFE72" w14:textId="11E1B8E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F8C1B0A" w14:textId="77777777" w:rsidTr="00FB218A">
        <w:trPr>
          <w:trHeight w:val="333"/>
        </w:trPr>
        <w:tc>
          <w:tcPr>
            <w:tcW w:w="1993" w:type="dxa"/>
          </w:tcPr>
          <w:p w14:paraId="0512435B" w14:textId="5F3FE430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lastRenderedPageBreak/>
              <w:t>1  Hz</w:t>
            </w:r>
            <w:proofErr w:type="gramEnd"/>
          </w:p>
        </w:tc>
        <w:tc>
          <w:tcPr>
            <w:tcW w:w="1683" w:type="dxa"/>
          </w:tcPr>
          <w:p w14:paraId="28AEB6FA" w14:textId="3121DE6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-0.0455633</w:t>
            </w:r>
          </w:p>
        </w:tc>
        <w:tc>
          <w:tcPr>
            <w:tcW w:w="1864" w:type="dxa"/>
          </w:tcPr>
          <w:p w14:paraId="51AE6225" w14:textId="2E22FABF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-22.968</w:t>
            </w:r>
          </w:p>
        </w:tc>
        <w:tc>
          <w:tcPr>
            <w:tcW w:w="1860" w:type="dxa"/>
          </w:tcPr>
          <w:p w14:paraId="29F810AA" w14:textId="5DC48C6F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CA420D3" w14:textId="7474C76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B2C2594" w14:textId="77777777" w:rsidTr="00FB218A">
        <w:trPr>
          <w:trHeight w:val="346"/>
        </w:trPr>
        <w:tc>
          <w:tcPr>
            <w:tcW w:w="1993" w:type="dxa"/>
          </w:tcPr>
          <w:p w14:paraId="2CF6270D" w14:textId="3C23B495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7A44DE15" w14:textId="6B454C53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-0.628156</w:t>
            </w:r>
          </w:p>
        </w:tc>
        <w:tc>
          <w:tcPr>
            <w:tcW w:w="1864" w:type="dxa"/>
          </w:tcPr>
          <w:p w14:paraId="3F08CCF5" w14:textId="5C0F448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-46.44</w:t>
            </w:r>
          </w:p>
        </w:tc>
        <w:tc>
          <w:tcPr>
            <w:tcW w:w="1860" w:type="dxa"/>
          </w:tcPr>
          <w:p w14:paraId="4FAB9A43" w14:textId="6680E568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549CC38" w14:textId="40D352E3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7F21A69" w14:textId="77777777" w:rsidTr="00FB218A">
        <w:trPr>
          <w:trHeight w:val="333"/>
        </w:trPr>
        <w:tc>
          <w:tcPr>
            <w:tcW w:w="1993" w:type="dxa"/>
          </w:tcPr>
          <w:p w14:paraId="67AAA988" w14:textId="3735CC4B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1936AF89" w14:textId="4346CDE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-1.31595</w:t>
            </w:r>
          </w:p>
        </w:tc>
        <w:tc>
          <w:tcPr>
            <w:tcW w:w="1864" w:type="dxa"/>
          </w:tcPr>
          <w:p w14:paraId="61F8C82D" w14:textId="157E167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-68.364</w:t>
            </w:r>
          </w:p>
        </w:tc>
        <w:tc>
          <w:tcPr>
            <w:tcW w:w="1860" w:type="dxa"/>
          </w:tcPr>
          <w:p w14:paraId="20244309" w14:textId="38D83E09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A2C7E32" w14:textId="42E450A8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CC60F21" w14:textId="77777777" w:rsidTr="00FB218A">
        <w:trPr>
          <w:trHeight w:val="333"/>
        </w:trPr>
        <w:tc>
          <w:tcPr>
            <w:tcW w:w="1993" w:type="dxa"/>
          </w:tcPr>
          <w:p w14:paraId="6DEBE43E" w14:textId="61D35392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0D9FFDE9" w14:textId="0339E4F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-1.57901</w:t>
            </w:r>
          </w:p>
        </w:tc>
        <w:tc>
          <w:tcPr>
            <w:tcW w:w="1864" w:type="dxa"/>
          </w:tcPr>
          <w:p w14:paraId="4DDC8FF6" w14:textId="0EC7E81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-90.72</w:t>
            </w:r>
          </w:p>
        </w:tc>
        <w:tc>
          <w:tcPr>
            <w:tcW w:w="1860" w:type="dxa"/>
          </w:tcPr>
          <w:p w14:paraId="218BB2AD" w14:textId="4521FF9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7525651" w14:textId="353B233A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D8CCE48" w14:textId="77777777" w:rsidTr="00FB218A">
        <w:trPr>
          <w:trHeight w:val="346"/>
        </w:trPr>
        <w:tc>
          <w:tcPr>
            <w:tcW w:w="1993" w:type="dxa"/>
          </w:tcPr>
          <w:p w14:paraId="553F5D8C" w14:textId="6A66A791" w:rsidR="008A5EA2" w:rsidRDefault="00FB218A" w:rsidP="00AB48BB">
            <w:pPr>
              <w:pStyle w:val="BodyText"/>
              <w:spacing w:after="60"/>
              <w:ind w:left="0"/>
              <w:jc w:val="center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7AF4A7BC" w14:textId="72FAA4A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-1.38479</w:t>
            </w:r>
          </w:p>
        </w:tc>
        <w:tc>
          <w:tcPr>
            <w:tcW w:w="1864" w:type="dxa"/>
          </w:tcPr>
          <w:p w14:paraId="16D3DC5F" w14:textId="0ADD8CFC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-109.08</w:t>
            </w:r>
          </w:p>
        </w:tc>
        <w:tc>
          <w:tcPr>
            <w:tcW w:w="1860" w:type="dxa"/>
          </w:tcPr>
          <w:p w14:paraId="58B9F2C4" w14:textId="6A1838A7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0A32344" w14:textId="3E423DFA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5DD26D42" w14:textId="77777777" w:rsidR="00FA2B9E" w:rsidRDefault="00FA2B9E" w:rsidP="00FA2B9E">
      <w:pPr>
        <w:pStyle w:val="BodyText"/>
      </w:pPr>
      <w:bookmarkStart w:id="15" w:name="_Ref127526660"/>
    </w:p>
    <w:p w14:paraId="6CB6534B" w14:textId="77777777" w:rsidR="00FA2B9E" w:rsidRDefault="00FA2B9E" w:rsidP="00FA2B9E">
      <w:pPr>
        <w:pStyle w:val="BodyText"/>
      </w:pPr>
    </w:p>
    <w:p w14:paraId="29A647AD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18932F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28D35C06" w14:textId="77777777" w:rsidR="0016660E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proofErr w:type="gramStart"/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 xml:space="preserve">.1.1 </w:t>
      </w:r>
      <w:r w:rsidR="00033D62" w:rsidRPr="00993300">
        <w:rPr>
          <w:b/>
          <w:bCs/>
          <w:sz w:val="28"/>
          <w:szCs w:val="28"/>
        </w:rPr>
        <w:t xml:space="preserve"> MC</w:t>
      </w:r>
      <w:r w:rsidR="001D767E" w:rsidRPr="00993300">
        <w:rPr>
          <w:b/>
          <w:bCs/>
          <w:sz w:val="28"/>
          <w:szCs w:val="28"/>
        </w:rPr>
        <w:t>E</w:t>
      </w:r>
      <w:proofErr w:type="gramEnd"/>
      <w:r w:rsidR="00033D62" w:rsidRPr="00993300">
        <w:rPr>
          <w:b/>
          <w:bCs/>
          <w:sz w:val="28"/>
          <w:szCs w:val="28"/>
        </w:rPr>
        <w:t>1 – Step Response Test</w:t>
      </w:r>
    </w:p>
    <w:p w14:paraId="59099F88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26913735" wp14:editId="49EC47F2">
            <wp:extent cx="5943600" cy="2218690"/>
            <wp:effectExtent l="0" t="0" r="0" b="0"/>
            <wp:docPr id="702499399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939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0403" w14:textId="1F58154C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Results for Motor One Loaded</w:t>
      </w:r>
    </w:p>
    <w:p w14:paraId="4F7E2606" w14:textId="399D0D07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358597D6" w14:textId="77777777" w:rsidR="000B365F" w:rsidRPr="00A25CAC" w:rsidRDefault="0051280A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A25CAC">
        <w:rPr>
          <w:b/>
          <w:bCs/>
          <w:szCs w:val="20"/>
          <w:u w:val="single"/>
        </w:rPr>
        <w:t xml:space="preserve">225 </w:t>
      </w:r>
      <w:proofErr w:type="spellStart"/>
      <w:r w:rsidR="001873E0" w:rsidRPr="00A25CAC">
        <w:rPr>
          <w:b/>
          <w:bCs/>
          <w:szCs w:val="20"/>
          <w:u w:val="single"/>
        </w:rPr>
        <w:t>l</w:t>
      </w:r>
      <w:r w:rsidRPr="00A25CAC">
        <w:rPr>
          <w:b/>
          <w:bCs/>
          <w:szCs w:val="20"/>
          <w:u w:val="single"/>
        </w:rPr>
        <w:t>bf</w:t>
      </w:r>
      <w:proofErr w:type="spellEnd"/>
      <w:r w:rsidRPr="00A25CAC">
        <w:rPr>
          <w:b/>
          <w:bCs/>
          <w:szCs w:val="20"/>
          <w:u w:val="single"/>
        </w:rPr>
        <w:t xml:space="preserve"> tension</w:t>
      </w:r>
      <w:r w:rsidR="000B365F" w:rsidRPr="00A25CAC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724DEF79" w14:textId="77777777" w:rsidTr="00896960">
        <w:tc>
          <w:tcPr>
            <w:tcW w:w="9350" w:type="dxa"/>
            <w:gridSpan w:val="4"/>
          </w:tcPr>
          <w:p w14:paraId="611EB68B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 </w:t>
            </w:r>
          </w:p>
        </w:tc>
      </w:tr>
      <w:tr w:rsidR="000B365F" w14:paraId="5709383F" w14:textId="77777777" w:rsidTr="006C2C30">
        <w:tc>
          <w:tcPr>
            <w:tcW w:w="3145" w:type="dxa"/>
          </w:tcPr>
          <w:p w14:paraId="32E8F44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DEF7932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68C95DA" w14:textId="77777777" w:rsidTr="00FB218A">
        <w:tc>
          <w:tcPr>
            <w:tcW w:w="3145" w:type="dxa"/>
          </w:tcPr>
          <w:p w14:paraId="17BFB4D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08A2BF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FC4BC7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97E8A4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F355C10" w14:textId="77777777" w:rsidTr="00FB218A">
        <w:tc>
          <w:tcPr>
            <w:tcW w:w="3145" w:type="dxa"/>
          </w:tcPr>
          <w:p w14:paraId="5A5D72A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E0391A9" w14:textId="04DABBC6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3.2369</w:t>
            </w:r>
          </w:p>
        </w:tc>
        <w:tc>
          <w:tcPr>
            <w:tcW w:w="1373" w:type="dxa"/>
          </w:tcPr>
          <w:p w14:paraId="79F7CDF1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2A496AE" w14:textId="1DC1A1D5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77BB556" w14:textId="77777777" w:rsidTr="00FB218A">
        <w:tc>
          <w:tcPr>
            <w:tcW w:w="3145" w:type="dxa"/>
          </w:tcPr>
          <w:p w14:paraId="6D19BD42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F7E791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1F8921F" w14:textId="6B59E947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0.1945</w:t>
            </w:r>
          </w:p>
        </w:tc>
        <w:tc>
          <w:tcPr>
            <w:tcW w:w="1373" w:type="dxa"/>
          </w:tcPr>
          <w:p w14:paraId="380A612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13E610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11E0391" w14:textId="47784F45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FE85326" w14:textId="77777777" w:rsidR="000B365F" w:rsidRDefault="000B365F" w:rsidP="00033D62"/>
    <w:p w14:paraId="7ECAA767" w14:textId="77777777" w:rsidR="000B365F" w:rsidRPr="000B365F" w:rsidRDefault="0051280A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DB795D3" w14:textId="77777777" w:rsidTr="00DD5B0A">
        <w:tc>
          <w:tcPr>
            <w:tcW w:w="9350" w:type="dxa"/>
            <w:gridSpan w:val="4"/>
          </w:tcPr>
          <w:p w14:paraId="3F850903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 </w:t>
            </w:r>
          </w:p>
        </w:tc>
      </w:tr>
      <w:tr w:rsidR="000B365F" w14:paraId="7F750F88" w14:textId="77777777" w:rsidTr="006C2C30">
        <w:tc>
          <w:tcPr>
            <w:tcW w:w="3145" w:type="dxa"/>
          </w:tcPr>
          <w:p w14:paraId="36FBA26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E925934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58F287EA" w14:textId="77777777" w:rsidTr="00FB218A">
        <w:tc>
          <w:tcPr>
            <w:tcW w:w="3145" w:type="dxa"/>
          </w:tcPr>
          <w:p w14:paraId="48E1C71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8A0CDB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C0012E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9E2480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46D191DE" w14:textId="77777777" w:rsidTr="00FB218A">
        <w:tc>
          <w:tcPr>
            <w:tcW w:w="3145" w:type="dxa"/>
          </w:tcPr>
          <w:p w14:paraId="6B55058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7C11C7A" w14:textId="2F27F7B8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-3.2787</w:t>
            </w:r>
          </w:p>
        </w:tc>
        <w:tc>
          <w:tcPr>
            <w:tcW w:w="1373" w:type="dxa"/>
          </w:tcPr>
          <w:p w14:paraId="066E3C7B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4E12EB16" w14:textId="336F6821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C45FC20" w14:textId="77777777" w:rsidTr="00FB218A">
        <w:tc>
          <w:tcPr>
            <w:tcW w:w="3145" w:type="dxa"/>
          </w:tcPr>
          <w:p w14:paraId="70D5DA8C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72E1216" w14:textId="624BF46F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0.2033</w:t>
            </w:r>
          </w:p>
        </w:tc>
        <w:tc>
          <w:tcPr>
            <w:tcW w:w="1373" w:type="dxa"/>
          </w:tcPr>
          <w:p w14:paraId="1D78BF1E" w14:textId="77777777" w:rsidR="000B365F" w:rsidRDefault="000B365F" w:rsidP="001458A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C48B5A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C6E3DCF" w14:textId="6A7EFA44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3E62DDE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107A7A1D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B172131" w14:textId="77777777" w:rsidTr="0080567B">
        <w:tc>
          <w:tcPr>
            <w:tcW w:w="9350" w:type="dxa"/>
            <w:gridSpan w:val="4"/>
          </w:tcPr>
          <w:p w14:paraId="45AB638E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686D8573" w14:textId="77777777" w:rsidTr="006C2C30">
        <w:tc>
          <w:tcPr>
            <w:tcW w:w="3145" w:type="dxa"/>
          </w:tcPr>
          <w:p w14:paraId="2161302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88098A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7871F53" w14:textId="77777777" w:rsidTr="00FB218A">
        <w:tc>
          <w:tcPr>
            <w:tcW w:w="3145" w:type="dxa"/>
          </w:tcPr>
          <w:p w14:paraId="4CA588D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58031F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209CCF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D08D95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07C24F5" w14:textId="77777777" w:rsidTr="00FB218A">
        <w:tc>
          <w:tcPr>
            <w:tcW w:w="3145" w:type="dxa"/>
          </w:tcPr>
          <w:p w14:paraId="65C96D8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B7B7442" w14:textId="5F554AE2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3.3315</w:t>
            </w:r>
          </w:p>
        </w:tc>
        <w:tc>
          <w:tcPr>
            <w:tcW w:w="1373" w:type="dxa"/>
          </w:tcPr>
          <w:p w14:paraId="4A280C3A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D69D778" w14:textId="47BFC639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BB9AA9C" w14:textId="77777777" w:rsidTr="00FB218A">
        <w:tc>
          <w:tcPr>
            <w:tcW w:w="3145" w:type="dxa"/>
          </w:tcPr>
          <w:p w14:paraId="15A2A95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C473C6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3E443E8" w14:textId="73798D0F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0.1959</w:t>
            </w:r>
          </w:p>
        </w:tc>
        <w:tc>
          <w:tcPr>
            <w:tcW w:w="1373" w:type="dxa"/>
          </w:tcPr>
          <w:p w14:paraId="170DFFF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F22452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0C4DF5C" w14:textId="09949EF1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CD2E282" w14:textId="77777777" w:rsidR="000B365F" w:rsidRDefault="000B365F" w:rsidP="0093190E"/>
    <w:p w14:paraId="71488C23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71DABBF" w14:textId="77777777" w:rsidTr="009F34E4">
        <w:tc>
          <w:tcPr>
            <w:tcW w:w="9350" w:type="dxa"/>
            <w:gridSpan w:val="4"/>
          </w:tcPr>
          <w:p w14:paraId="0734FEBF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0273D305" w14:textId="77777777" w:rsidTr="006C2C30">
        <w:tc>
          <w:tcPr>
            <w:tcW w:w="3145" w:type="dxa"/>
          </w:tcPr>
          <w:p w14:paraId="6852875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11FF7D7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25A90E7" w14:textId="77777777" w:rsidTr="00FB218A">
        <w:tc>
          <w:tcPr>
            <w:tcW w:w="3145" w:type="dxa"/>
          </w:tcPr>
          <w:p w14:paraId="3073071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7E4A20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928C3C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BEA9B7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26798FC" w14:textId="77777777" w:rsidTr="00FB218A">
        <w:tc>
          <w:tcPr>
            <w:tcW w:w="3145" w:type="dxa"/>
          </w:tcPr>
          <w:p w14:paraId="3775A6A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786A850" w14:textId="243F1387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-3.2257</w:t>
            </w:r>
          </w:p>
        </w:tc>
        <w:tc>
          <w:tcPr>
            <w:tcW w:w="1373" w:type="dxa"/>
          </w:tcPr>
          <w:p w14:paraId="43F3CA85" w14:textId="77777777" w:rsidR="000B365F" w:rsidRDefault="00AB48BB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AAD38C3" w14:textId="439B7D3B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B7DF599" w14:textId="77777777" w:rsidTr="00FB218A">
        <w:tc>
          <w:tcPr>
            <w:tcW w:w="3145" w:type="dxa"/>
          </w:tcPr>
          <w:p w14:paraId="3B64D70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69A45CB" w14:textId="3F4B8D4A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0.1833</w:t>
            </w:r>
          </w:p>
        </w:tc>
        <w:tc>
          <w:tcPr>
            <w:tcW w:w="1373" w:type="dxa"/>
          </w:tcPr>
          <w:p w14:paraId="0774483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302A2F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733DBA3" w14:textId="1B144304" w:rsidR="000B365F" w:rsidRDefault="00FB218A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A43D250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56E817D6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20E73F3E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</w:p>
    <w:p w14:paraId="6271E079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.1.2</w:t>
      </w:r>
      <w:r w:rsidR="00C04B42" w:rsidRPr="00993300">
        <w:rPr>
          <w:b/>
          <w:bCs/>
          <w:sz w:val="28"/>
          <w:szCs w:val="28"/>
        </w:rPr>
        <w:t xml:space="preserve"> MCE 1 – Frequency Response Test</w:t>
      </w:r>
    </w:p>
    <w:p w14:paraId="45BD6F94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0F6E50A4" w14:textId="77777777" w:rsidR="000C5CE3" w:rsidRDefault="001D767E" w:rsidP="000C5CE3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13CEE56E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9D17448" wp14:editId="126577A1">
            <wp:extent cx="5943600" cy="2218690"/>
            <wp:effectExtent l="0" t="0" r="0" b="0"/>
            <wp:docPr id="1977438880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888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BA5" w14:textId="2FFC584F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Frequency for Motor One Loaded Tension</w:t>
      </w:r>
    </w:p>
    <w:p w14:paraId="16186F2F" w14:textId="14EAEE91" w:rsidR="000C5CE3" w:rsidRDefault="000C5CE3" w:rsidP="000C5CE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5E761832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1E1FC76" wp14:editId="772A178C">
            <wp:extent cx="5943600" cy="1094740"/>
            <wp:effectExtent l="0" t="0" r="0" b="0"/>
            <wp:docPr id="2073750386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5038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E89" w14:textId="3A4C5D43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Phase for Motor One Loaded Tension</w:t>
      </w:r>
    </w:p>
    <w:p w14:paraId="426E1C1D" w14:textId="4C2C66F1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D8AC188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8D55DEA" wp14:editId="434B3185">
            <wp:extent cx="5943600" cy="1452245"/>
            <wp:effectExtent l="0" t="0" r="0" b="0"/>
            <wp:docPr id="211664873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4873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8294" w14:textId="380BFA12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Magnitude for Motor One Loaded Tension</w:t>
      </w:r>
    </w:p>
    <w:p w14:paraId="15396DAA" w14:textId="3D7FDE95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730C02A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7BF6FCD6" w14:textId="77777777" w:rsidTr="00F6116E">
        <w:trPr>
          <w:trHeight w:val="350"/>
        </w:trPr>
        <w:tc>
          <w:tcPr>
            <w:tcW w:w="9350" w:type="dxa"/>
            <w:gridSpan w:val="5"/>
          </w:tcPr>
          <w:p w14:paraId="0448E7F3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8A5EA2" w14:paraId="52025F9D" w14:textId="77777777" w:rsidTr="00FB218A">
        <w:trPr>
          <w:trHeight w:val="628"/>
        </w:trPr>
        <w:tc>
          <w:tcPr>
            <w:tcW w:w="1993" w:type="dxa"/>
          </w:tcPr>
          <w:p w14:paraId="4D4E9A5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5B8424DE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7873EFF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A88C17D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B738DD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B1511C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257BA4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A917462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92A977C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E8567BF" w14:textId="77777777" w:rsidTr="00FB218A">
        <w:trPr>
          <w:trHeight w:val="333"/>
        </w:trPr>
        <w:tc>
          <w:tcPr>
            <w:tcW w:w="1993" w:type="dxa"/>
          </w:tcPr>
          <w:p w14:paraId="401AF5A2" w14:textId="1AC1DD89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654E1B65" w14:textId="1A5C8F43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-0.212072</w:t>
            </w:r>
          </w:p>
        </w:tc>
        <w:tc>
          <w:tcPr>
            <w:tcW w:w="1864" w:type="dxa"/>
          </w:tcPr>
          <w:p w14:paraId="007DDFD7" w14:textId="5E4A193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-3.0024</w:t>
            </w:r>
          </w:p>
        </w:tc>
        <w:tc>
          <w:tcPr>
            <w:tcW w:w="1860" w:type="dxa"/>
          </w:tcPr>
          <w:p w14:paraId="7800EF07" w14:textId="27664D63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6DEDB06" w14:textId="4E7E019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96482B4" w14:textId="77777777" w:rsidTr="00FB218A">
        <w:trPr>
          <w:trHeight w:val="346"/>
        </w:trPr>
        <w:tc>
          <w:tcPr>
            <w:tcW w:w="1993" w:type="dxa"/>
          </w:tcPr>
          <w:p w14:paraId="1EE9D9D0" w14:textId="106F5677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0C55C8B9" w14:textId="1A54BE77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-0.310697</w:t>
            </w:r>
          </w:p>
        </w:tc>
        <w:tc>
          <w:tcPr>
            <w:tcW w:w="1864" w:type="dxa"/>
          </w:tcPr>
          <w:p w14:paraId="5202119C" w14:textId="1C504B57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-12.654</w:t>
            </w:r>
          </w:p>
        </w:tc>
        <w:tc>
          <w:tcPr>
            <w:tcW w:w="1860" w:type="dxa"/>
          </w:tcPr>
          <w:p w14:paraId="346A748D" w14:textId="3118B54D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30607C2" w14:textId="7F42E0E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D61D98A" w14:textId="77777777" w:rsidTr="00FB218A">
        <w:trPr>
          <w:trHeight w:val="333"/>
        </w:trPr>
        <w:tc>
          <w:tcPr>
            <w:tcW w:w="1993" w:type="dxa"/>
          </w:tcPr>
          <w:p w14:paraId="2FF71C84" w14:textId="68DD223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360DC7B9" w14:textId="06761BF5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-0.424798</w:t>
            </w:r>
          </w:p>
        </w:tc>
        <w:tc>
          <w:tcPr>
            <w:tcW w:w="1864" w:type="dxa"/>
          </w:tcPr>
          <w:p w14:paraId="49B3E0E5" w14:textId="781CB03C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-25.128</w:t>
            </w:r>
          </w:p>
        </w:tc>
        <w:tc>
          <w:tcPr>
            <w:tcW w:w="1860" w:type="dxa"/>
          </w:tcPr>
          <w:p w14:paraId="14C77F1F" w14:textId="130BF41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4647824" w14:textId="71F388EA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8ED3AAE" w14:textId="77777777" w:rsidTr="00FB218A">
        <w:trPr>
          <w:trHeight w:val="346"/>
        </w:trPr>
        <w:tc>
          <w:tcPr>
            <w:tcW w:w="1993" w:type="dxa"/>
          </w:tcPr>
          <w:p w14:paraId="0DE36285" w14:textId="36A57305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6747448F" w14:textId="01B41A7A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-0.957659</w:t>
            </w:r>
          </w:p>
        </w:tc>
        <w:tc>
          <w:tcPr>
            <w:tcW w:w="1864" w:type="dxa"/>
          </w:tcPr>
          <w:p w14:paraId="341DFD4A" w14:textId="742AE51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-48.96</w:t>
            </w:r>
          </w:p>
        </w:tc>
        <w:tc>
          <w:tcPr>
            <w:tcW w:w="1860" w:type="dxa"/>
          </w:tcPr>
          <w:p w14:paraId="7D8AC377" w14:textId="6FAEA6D0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79A64A" w14:textId="185D127F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59B0EFF8" w14:textId="77777777" w:rsidTr="00FB218A">
        <w:trPr>
          <w:trHeight w:val="333"/>
        </w:trPr>
        <w:tc>
          <w:tcPr>
            <w:tcW w:w="1993" w:type="dxa"/>
          </w:tcPr>
          <w:p w14:paraId="0FF0D7DE" w14:textId="127FEC0A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5960B09" w14:textId="508F06F0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-1.57429</w:t>
            </w:r>
          </w:p>
        </w:tc>
        <w:tc>
          <w:tcPr>
            <w:tcW w:w="1864" w:type="dxa"/>
          </w:tcPr>
          <w:p w14:paraId="08321245" w14:textId="1E703A6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-69.876</w:t>
            </w:r>
          </w:p>
        </w:tc>
        <w:tc>
          <w:tcPr>
            <w:tcW w:w="1860" w:type="dxa"/>
          </w:tcPr>
          <w:p w14:paraId="03F384D0" w14:textId="0F367EB2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03AC554" w14:textId="121FB72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FFB4693" w14:textId="77777777" w:rsidTr="00FB218A">
        <w:trPr>
          <w:trHeight w:val="333"/>
        </w:trPr>
        <w:tc>
          <w:tcPr>
            <w:tcW w:w="1993" w:type="dxa"/>
          </w:tcPr>
          <w:p w14:paraId="73F2EFBB" w14:textId="0E4BC158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49E3D5B0" w14:textId="212FFF48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-2.09872</w:t>
            </w:r>
          </w:p>
        </w:tc>
        <w:tc>
          <w:tcPr>
            <w:tcW w:w="1864" w:type="dxa"/>
          </w:tcPr>
          <w:p w14:paraId="4489AB69" w14:textId="1B28DDE9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-90.864</w:t>
            </w:r>
          </w:p>
        </w:tc>
        <w:tc>
          <w:tcPr>
            <w:tcW w:w="1860" w:type="dxa"/>
          </w:tcPr>
          <w:p w14:paraId="7081B940" w14:textId="796834B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BACD1D9" w14:textId="12DA344C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04F3D048" w14:textId="77777777" w:rsidTr="00FB218A">
        <w:trPr>
          <w:trHeight w:val="346"/>
        </w:trPr>
        <w:tc>
          <w:tcPr>
            <w:tcW w:w="1993" w:type="dxa"/>
          </w:tcPr>
          <w:p w14:paraId="15CF5FF4" w14:textId="3701652C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4FA0D281" w14:textId="743D5F8D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-1.65291</w:t>
            </w:r>
          </w:p>
        </w:tc>
        <w:tc>
          <w:tcPr>
            <w:tcW w:w="1864" w:type="dxa"/>
          </w:tcPr>
          <w:p w14:paraId="67B887E9" w14:textId="098634E9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-112.5</w:t>
            </w:r>
          </w:p>
        </w:tc>
        <w:tc>
          <w:tcPr>
            <w:tcW w:w="1860" w:type="dxa"/>
          </w:tcPr>
          <w:p w14:paraId="2D42E8D0" w14:textId="5E24F5D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AEA2E01" w14:textId="133A46A3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88A0DA2" w14:textId="77777777" w:rsidR="00A25CAC" w:rsidRDefault="00A25CA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0339D187" w14:textId="77777777" w:rsidR="000C5CE3" w:rsidRDefault="00D10C0B" w:rsidP="000C5CE3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7035D0E5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3D51497" wp14:editId="1A3B5C8C">
            <wp:extent cx="5943600" cy="2218690"/>
            <wp:effectExtent l="0" t="0" r="0" b="0"/>
            <wp:docPr id="2117329702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29702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C97D" w14:textId="3385756A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Frequency for Motor One Loaded Compression</w:t>
      </w:r>
    </w:p>
    <w:p w14:paraId="5C27DB11" w14:textId="0643C052" w:rsidR="000C5CE3" w:rsidRDefault="000C5CE3" w:rsidP="000C5CE3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</w:p>
    <w:p w14:paraId="2A3B3B8F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36680BAD" wp14:editId="2F6E9DED">
            <wp:extent cx="5943600" cy="1094740"/>
            <wp:effectExtent l="0" t="0" r="0" b="0"/>
            <wp:docPr id="1825324590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2459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A794" w14:textId="10AA96BF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Phase for Motor One Loaded Compression</w:t>
      </w:r>
    </w:p>
    <w:p w14:paraId="000C0FC5" w14:textId="3310E558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5ABDCC8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43363E5" wp14:editId="0A365003">
            <wp:extent cx="5943600" cy="1452245"/>
            <wp:effectExtent l="0" t="0" r="0" b="0"/>
            <wp:docPr id="1783900174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00174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EC2" w14:textId="02FB4A19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Magnitude for Motor One Loaded Compression</w:t>
      </w:r>
    </w:p>
    <w:p w14:paraId="69C5B4F5" w14:textId="2FF1ADF8" w:rsidR="00696334" w:rsidRDefault="00154423" w:rsidP="000C5CE3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 xml:space="preserve">  </w:t>
      </w:r>
    </w:p>
    <w:p w14:paraId="60BC0447" w14:textId="77777777" w:rsidR="00154423" w:rsidRPr="004F4C1E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3107A068" w14:textId="77777777" w:rsidTr="00F6116E">
        <w:trPr>
          <w:trHeight w:val="350"/>
        </w:trPr>
        <w:tc>
          <w:tcPr>
            <w:tcW w:w="9350" w:type="dxa"/>
            <w:gridSpan w:val="5"/>
          </w:tcPr>
          <w:p w14:paraId="27FD0723" w14:textId="77777777" w:rsidR="00F6116E" w:rsidRPr="0040772A" w:rsidRDefault="00F6116E" w:rsidP="0015442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542BB1" w14:paraId="68EB6FB0" w14:textId="77777777" w:rsidTr="00FB218A">
        <w:trPr>
          <w:trHeight w:val="628"/>
        </w:trPr>
        <w:tc>
          <w:tcPr>
            <w:tcW w:w="1993" w:type="dxa"/>
          </w:tcPr>
          <w:p w14:paraId="0CA195B1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DF86DF6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E9F34DC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CBBA222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547AD65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9D3DAA1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F770B48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4F8BD38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157FF51F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3DA948F6" w14:textId="77777777" w:rsidTr="00FB218A">
        <w:trPr>
          <w:trHeight w:val="333"/>
        </w:trPr>
        <w:tc>
          <w:tcPr>
            <w:tcW w:w="1993" w:type="dxa"/>
          </w:tcPr>
          <w:p w14:paraId="2B28B371" w14:textId="76C0C8B2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5378BD3B" w14:textId="438720B3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-0.942407</w:t>
            </w:r>
          </w:p>
        </w:tc>
        <w:tc>
          <w:tcPr>
            <w:tcW w:w="1864" w:type="dxa"/>
          </w:tcPr>
          <w:p w14:paraId="5A006FB3" w14:textId="59142E6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-8.8128</w:t>
            </w:r>
          </w:p>
        </w:tc>
        <w:tc>
          <w:tcPr>
            <w:tcW w:w="1860" w:type="dxa"/>
          </w:tcPr>
          <w:p w14:paraId="5DCA1C1D" w14:textId="7DF53568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DA56891" w14:textId="0AFAF31A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7F3DB295" w14:textId="77777777" w:rsidTr="00FB218A">
        <w:trPr>
          <w:trHeight w:val="346"/>
        </w:trPr>
        <w:tc>
          <w:tcPr>
            <w:tcW w:w="1993" w:type="dxa"/>
          </w:tcPr>
          <w:p w14:paraId="2260C762" w14:textId="59FAAE28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75CDAF0C" w14:textId="00F80B87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-1.12722</w:t>
            </w:r>
          </w:p>
        </w:tc>
        <w:tc>
          <w:tcPr>
            <w:tcW w:w="1864" w:type="dxa"/>
          </w:tcPr>
          <w:p w14:paraId="6EC16541" w14:textId="08B42B1D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-19.566</w:t>
            </w:r>
          </w:p>
        </w:tc>
        <w:tc>
          <w:tcPr>
            <w:tcW w:w="1860" w:type="dxa"/>
          </w:tcPr>
          <w:p w14:paraId="0C565F3C" w14:textId="6D59E3E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8903492" w14:textId="5A050AC0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6B58564D" w14:textId="77777777" w:rsidTr="00FB218A">
        <w:trPr>
          <w:trHeight w:val="333"/>
        </w:trPr>
        <w:tc>
          <w:tcPr>
            <w:tcW w:w="1993" w:type="dxa"/>
          </w:tcPr>
          <w:p w14:paraId="7CF8ED65" w14:textId="1C760892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74B831DA" w14:textId="30495F4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-1.17404</w:t>
            </w:r>
          </w:p>
        </w:tc>
        <w:tc>
          <w:tcPr>
            <w:tcW w:w="1864" w:type="dxa"/>
          </w:tcPr>
          <w:p w14:paraId="595D6344" w14:textId="3F6AE58F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-31.572</w:t>
            </w:r>
          </w:p>
        </w:tc>
        <w:tc>
          <w:tcPr>
            <w:tcW w:w="1860" w:type="dxa"/>
          </w:tcPr>
          <w:p w14:paraId="6EB61745" w14:textId="159DD629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AA79DAA" w14:textId="2FC7EA83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4A004F4" w14:textId="77777777" w:rsidTr="00FB218A">
        <w:trPr>
          <w:trHeight w:val="346"/>
        </w:trPr>
        <w:tc>
          <w:tcPr>
            <w:tcW w:w="1993" w:type="dxa"/>
          </w:tcPr>
          <w:p w14:paraId="36F3B61E" w14:textId="65C0AD10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3E9E7756" w14:textId="2D4AB236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-1.92555</w:t>
            </w:r>
          </w:p>
        </w:tc>
        <w:tc>
          <w:tcPr>
            <w:tcW w:w="1864" w:type="dxa"/>
          </w:tcPr>
          <w:p w14:paraId="6055014C" w14:textId="27770DD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-55.656</w:t>
            </w:r>
          </w:p>
        </w:tc>
        <w:tc>
          <w:tcPr>
            <w:tcW w:w="1860" w:type="dxa"/>
          </w:tcPr>
          <w:p w14:paraId="381F9F65" w14:textId="2613F195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032B6EA" w14:textId="0856B11C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4B2A2D8E" w14:textId="77777777" w:rsidTr="00FB218A">
        <w:trPr>
          <w:trHeight w:val="333"/>
        </w:trPr>
        <w:tc>
          <w:tcPr>
            <w:tcW w:w="1993" w:type="dxa"/>
          </w:tcPr>
          <w:p w14:paraId="29EAC53B" w14:textId="2187BB14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2E9D31F1" w14:textId="0222C1DA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-2.5744</w:t>
            </w:r>
          </w:p>
        </w:tc>
        <w:tc>
          <w:tcPr>
            <w:tcW w:w="1864" w:type="dxa"/>
          </w:tcPr>
          <w:p w14:paraId="5F91A54B" w14:textId="689A5BD3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-78.732</w:t>
            </w:r>
          </w:p>
        </w:tc>
        <w:tc>
          <w:tcPr>
            <w:tcW w:w="1860" w:type="dxa"/>
          </w:tcPr>
          <w:p w14:paraId="717F17AB" w14:textId="3C22D8AF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3BBEAC4" w14:textId="5D620358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390BA085" w14:textId="77777777" w:rsidTr="00FB218A">
        <w:trPr>
          <w:trHeight w:val="333"/>
        </w:trPr>
        <w:tc>
          <w:tcPr>
            <w:tcW w:w="1993" w:type="dxa"/>
          </w:tcPr>
          <w:p w14:paraId="2C227DF3" w14:textId="0CD2B09A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42469331" w14:textId="2760656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-2.57555</w:t>
            </w:r>
          </w:p>
        </w:tc>
        <w:tc>
          <w:tcPr>
            <w:tcW w:w="1864" w:type="dxa"/>
          </w:tcPr>
          <w:p w14:paraId="28899652" w14:textId="3888F9F1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-100.944</w:t>
            </w:r>
          </w:p>
        </w:tc>
        <w:tc>
          <w:tcPr>
            <w:tcW w:w="1860" w:type="dxa"/>
          </w:tcPr>
          <w:p w14:paraId="41588142" w14:textId="04085CEC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B63A707" w14:textId="5085F32D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8A5EA2" w14:paraId="2AC97CAA" w14:textId="77777777" w:rsidTr="00FB218A">
        <w:trPr>
          <w:trHeight w:val="346"/>
        </w:trPr>
        <w:tc>
          <w:tcPr>
            <w:tcW w:w="1993" w:type="dxa"/>
          </w:tcPr>
          <w:p w14:paraId="0E19D43A" w14:textId="4D13DE3D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0FEF7A9B" w14:textId="0E419FCE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-1.62253</w:t>
            </w:r>
          </w:p>
        </w:tc>
        <w:tc>
          <w:tcPr>
            <w:tcW w:w="1864" w:type="dxa"/>
          </w:tcPr>
          <w:p w14:paraId="713F555C" w14:textId="7ED69F0B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-123.66</w:t>
            </w:r>
          </w:p>
        </w:tc>
        <w:tc>
          <w:tcPr>
            <w:tcW w:w="1860" w:type="dxa"/>
          </w:tcPr>
          <w:p w14:paraId="25BAAE73" w14:textId="3A648F25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5C3275B" w14:textId="3ED460F9" w:rsidR="008A5EA2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0EC05EDA" w14:textId="77777777" w:rsidR="00DB3AA2" w:rsidRDefault="00DB3AA2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3838D" w14:textId="77777777" w:rsidR="004F4C1E" w:rsidRPr="00993300" w:rsidRDefault="00D53B8C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2.1</w:t>
      </w:r>
      <w:r w:rsidR="00120530" w:rsidRPr="00993300">
        <w:rPr>
          <w:b/>
          <w:bCs/>
          <w:sz w:val="28"/>
          <w:szCs w:val="28"/>
        </w:rPr>
        <w:t xml:space="preserve"> </w:t>
      </w:r>
      <w:r w:rsidR="001D767E" w:rsidRPr="00993300">
        <w:rPr>
          <w:b/>
          <w:bCs/>
          <w:sz w:val="28"/>
          <w:szCs w:val="28"/>
        </w:rPr>
        <w:t>MCE 2 – Step Response Test</w:t>
      </w:r>
    </w:p>
    <w:p w14:paraId="72DA6E18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75EAA3B9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4B1E8EA" wp14:editId="4E9DFB09">
            <wp:extent cx="5943600" cy="2218690"/>
            <wp:effectExtent l="0" t="0" r="0" b="0"/>
            <wp:docPr id="1575756961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5696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D9A2" w14:textId="651FFF89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Results for Motor Two Loaded Tension</w:t>
      </w:r>
    </w:p>
    <w:p w14:paraId="40BE7F90" w14:textId="2E1BA737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67308011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E83006D" w14:textId="77777777" w:rsidTr="00BB22A2">
        <w:tc>
          <w:tcPr>
            <w:tcW w:w="9350" w:type="dxa"/>
            <w:gridSpan w:val="4"/>
          </w:tcPr>
          <w:p w14:paraId="4AADF453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0B365F" w14:paraId="24596372" w14:textId="77777777" w:rsidTr="006C2C30">
        <w:tc>
          <w:tcPr>
            <w:tcW w:w="3145" w:type="dxa"/>
          </w:tcPr>
          <w:p w14:paraId="52B41B2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281B068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FC3936E" w14:textId="77777777" w:rsidTr="00FB218A">
        <w:tc>
          <w:tcPr>
            <w:tcW w:w="3145" w:type="dxa"/>
          </w:tcPr>
          <w:p w14:paraId="1448C1D7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6411C2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AE14C0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02F405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9B22B5D" w14:textId="77777777" w:rsidTr="00FB218A">
        <w:tc>
          <w:tcPr>
            <w:tcW w:w="3145" w:type="dxa"/>
          </w:tcPr>
          <w:p w14:paraId="3CFBD6A7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4668987" w14:textId="55E61782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3.254</w:t>
            </w:r>
          </w:p>
        </w:tc>
        <w:tc>
          <w:tcPr>
            <w:tcW w:w="1373" w:type="dxa"/>
          </w:tcPr>
          <w:p w14:paraId="0CB6D71D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D67298F" w14:textId="4ABA7922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FCBF467" w14:textId="77777777" w:rsidTr="00FB218A">
        <w:tc>
          <w:tcPr>
            <w:tcW w:w="3145" w:type="dxa"/>
          </w:tcPr>
          <w:p w14:paraId="23367584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B46FD8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D79F7B1" w14:textId="72877706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0.1877</w:t>
            </w:r>
          </w:p>
        </w:tc>
        <w:tc>
          <w:tcPr>
            <w:tcW w:w="1373" w:type="dxa"/>
          </w:tcPr>
          <w:p w14:paraId="7B2029A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BEBACB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B4E8EE0" w14:textId="6BF080F3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E6BE2C4" w14:textId="77777777" w:rsidR="000B365F" w:rsidRDefault="000B365F" w:rsidP="000B365F"/>
    <w:p w14:paraId="6BE760C0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574E9193" w14:textId="77777777" w:rsidTr="003E41A2">
        <w:tc>
          <w:tcPr>
            <w:tcW w:w="9350" w:type="dxa"/>
            <w:gridSpan w:val="4"/>
          </w:tcPr>
          <w:p w14:paraId="2677A701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0B365F" w14:paraId="24600E59" w14:textId="77777777" w:rsidTr="006C2C30">
        <w:tc>
          <w:tcPr>
            <w:tcW w:w="3145" w:type="dxa"/>
          </w:tcPr>
          <w:p w14:paraId="7C33A7C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4B8E618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457942D" w14:textId="77777777" w:rsidTr="00FB218A">
        <w:tc>
          <w:tcPr>
            <w:tcW w:w="3145" w:type="dxa"/>
          </w:tcPr>
          <w:p w14:paraId="141327D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DEBAC0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5339BB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7E9185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D29BE24" w14:textId="77777777" w:rsidTr="00FB218A">
        <w:tc>
          <w:tcPr>
            <w:tcW w:w="3145" w:type="dxa"/>
          </w:tcPr>
          <w:p w14:paraId="6EDC62C7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7C663BB" w14:textId="7B9363D8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-3.3121</w:t>
            </w:r>
          </w:p>
        </w:tc>
        <w:tc>
          <w:tcPr>
            <w:tcW w:w="1373" w:type="dxa"/>
          </w:tcPr>
          <w:p w14:paraId="30ECC517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651DA20" w14:textId="10133227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37670EA9" w14:textId="77777777" w:rsidTr="00FB218A">
        <w:tc>
          <w:tcPr>
            <w:tcW w:w="3145" w:type="dxa"/>
          </w:tcPr>
          <w:p w14:paraId="15702D9E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B92C544" w14:textId="1A2077CD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0.2259</w:t>
            </w:r>
          </w:p>
        </w:tc>
        <w:tc>
          <w:tcPr>
            <w:tcW w:w="1373" w:type="dxa"/>
          </w:tcPr>
          <w:p w14:paraId="18A6846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731BD2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A317BCB" w14:textId="401917BF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7AA432A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29DF469A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82F1B92" w14:textId="77777777" w:rsidTr="00990F05">
        <w:tc>
          <w:tcPr>
            <w:tcW w:w="9350" w:type="dxa"/>
            <w:gridSpan w:val="4"/>
          </w:tcPr>
          <w:p w14:paraId="75A43917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737202D7" w14:textId="77777777" w:rsidTr="006C2C30">
        <w:tc>
          <w:tcPr>
            <w:tcW w:w="3145" w:type="dxa"/>
          </w:tcPr>
          <w:p w14:paraId="02417F6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5C0E085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4423AE1" w14:textId="77777777" w:rsidTr="00FB218A">
        <w:tc>
          <w:tcPr>
            <w:tcW w:w="3145" w:type="dxa"/>
          </w:tcPr>
          <w:p w14:paraId="77E3EF9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E6C171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3BF1BC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599B1A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F8AFEE2" w14:textId="77777777" w:rsidTr="00FB218A">
        <w:tc>
          <w:tcPr>
            <w:tcW w:w="3145" w:type="dxa"/>
          </w:tcPr>
          <w:p w14:paraId="4BD974F9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06946E0" w14:textId="1EE703C0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3.3011</w:t>
            </w:r>
          </w:p>
        </w:tc>
        <w:tc>
          <w:tcPr>
            <w:tcW w:w="1373" w:type="dxa"/>
          </w:tcPr>
          <w:p w14:paraId="11D0F816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8CA2F73" w14:textId="6D14444B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DC80633" w14:textId="77777777" w:rsidTr="00FB218A">
        <w:tc>
          <w:tcPr>
            <w:tcW w:w="3145" w:type="dxa"/>
          </w:tcPr>
          <w:p w14:paraId="3260EF1B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4BC1B1D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0CFF5BE" w14:textId="57BF7A8D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0.2236</w:t>
            </w:r>
          </w:p>
        </w:tc>
        <w:tc>
          <w:tcPr>
            <w:tcW w:w="1373" w:type="dxa"/>
          </w:tcPr>
          <w:p w14:paraId="2513712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5E9046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75A49A5" w14:textId="06664181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DA2A266" w14:textId="77777777" w:rsidR="000B365F" w:rsidRDefault="000B365F" w:rsidP="000B365F"/>
    <w:p w14:paraId="133D1506" w14:textId="77777777" w:rsidR="00533A5F" w:rsidRDefault="00533A5F" w:rsidP="000B365F"/>
    <w:p w14:paraId="295C454C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CF35F42" w14:textId="77777777" w:rsidTr="00B45F17">
        <w:tc>
          <w:tcPr>
            <w:tcW w:w="9350" w:type="dxa"/>
            <w:gridSpan w:val="4"/>
          </w:tcPr>
          <w:p w14:paraId="53DB3E57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11BABF41" w14:textId="77777777" w:rsidTr="006C2C30">
        <w:tc>
          <w:tcPr>
            <w:tcW w:w="3145" w:type="dxa"/>
          </w:tcPr>
          <w:p w14:paraId="3F9A1DA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6714041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960309F" w14:textId="77777777" w:rsidTr="00FB218A">
        <w:tc>
          <w:tcPr>
            <w:tcW w:w="3145" w:type="dxa"/>
          </w:tcPr>
          <w:p w14:paraId="4447D89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34CC04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278DF6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21E243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2C1BEB6" w14:textId="77777777" w:rsidTr="00FB218A">
        <w:tc>
          <w:tcPr>
            <w:tcW w:w="3145" w:type="dxa"/>
          </w:tcPr>
          <w:p w14:paraId="4A35F7B0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36BF00F" w14:textId="526EAFE5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-3.2464</w:t>
            </w:r>
          </w:p>
        </w:tc>
        <w:tc>
          <w:tcPr>
            <w:tcW w:w="1373" w:type="dxa"/>
          </w:tcPr>
          <w:p w14:paraId="2EE5301D" w14:textId="77777777" w:rsidR="000B365F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0B365F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9739903" w14:textId="0302E9C5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C2D0018" w14:textId="77777777" w:rsidTr="00FB218A">
        <w:tc>
          <w:tcPr>
            <w:tcW w:w="3145" w:type="dxa"/>
          </w:tcPr>
          <w:p w14:paraId="6DBE35EA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5273E21" w14:textId="00F814FE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0.2146</w:t>
            </w:r>
          </w:p>
        </w:tc>
        <w:tc>
          <w:tcPr>
            <w:tcW w:w="1373" w:type="dxa"/>
          </w:tcPr>
          <w:p w14:paraId="3D87560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BFBFC7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D107A34" w14:textId="5AA1DE65" w:rsidR="000B365F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5698571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7C310907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00344E9A" w14:textId="77777777" w:rsidR="001924AB" w:rsidRPr="00993300" w:rsidRDefault="006953D6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sz w:val="22"/>
          <w:szCs w:val="22"/>
        </w:rPr>
        <w:br w:type="page"/>
      </w:r>
      <w:r w:rsidR="009752CE"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2 – Frequency response Test</w:t>
      </w:r>
    </w:p>
    <w:p w14:paraId="71B82390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40393F4E" w14:textId="77777777" w:rsidR="000C5CE3" w:rsidRDefault="00F873E9" w:rsidP="000C5CE3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3BB504DF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726AF4F" wp14:editId="75316995">
            <wp:extent cx="5943600" cy="2218690"/>
            <wp:effectExtent l="0" t="0" r="0" b="0"/>
            <wp:docPr id="1971500943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00943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36C" w14:textId="29803F99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Frequency for Motor Two Loaded Tension</w:t>
      </w:r>
    </w:p>
    <w:p w14:paraId="6F3E5C17" w14:textId="081F816E" w:rsidR="000C5CE3" w:rsidRDefault="000C5CE3" w:rsidP="000C5CE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65FC681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0662493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4A9D1DA" wp14:editId="72E0F658">
            <wp:extent cx="5943600" cy="1452245"/>
            <wp:effectExtent l="0" t="0" r="0" b="0"/>
            <wp:docPr id="2137415222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5222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EFB3" w14:textId="78AC9687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- Magnitude for Motor Two Loaded Tension</w:t>
      </w:r>
    </w:p>
    <w:p w14:paraId="037EDAB4" w14:textId="77777777" w:rsidR="00FB218A" w:rsidRDefault="004B3123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FB218A">
        <w:rPr>
          <w:noProof/>
          <w:sz w:val="16"/>
          <w:szCs w:val="16"/>
        </w:rPr>
        <w:drawing>
          <wp:inline distT="0" distB="0" distL="0" distR="0" wp14:anchorId="24014FF3" wp14:editId="53FFBCF1">
            <wp:extent cx="5943600" cy="1094740"/>
            <wp:effectExtent l="0" t="0" r="0" b="0"/>
            <wp:docPr id="526524204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24204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DD25" w14:textId="153B69D8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- Phase for Motor Two Loaded Tension</w:t>
      </w:r>
    </w:p>
    <w:p w14:paraId="634F2F48" w14:textId="454BAED4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79A58F15" w14:textId="77777777" w:rsidTr="00533A5F">
        <w:trPr>
          <w:trHeight w:val="350"/>
        </w:trPr>
        <w:tc>
          <w:tcPr>
            <w:tcW w:w="9350" w:type="dxa"/>
            <w:gridSpan w:val="5"/>
          </w:tcPr>
          <w:p w14:paraId="6FD5D6FD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</w:p>
        </w:tc>
      </w:tr>
      <w:tr w:rsidR="00185EFA" w14:paraId="239E37D3" w14:textId="77777777" w:rsidTr="00FB218A">
        <w:trPr>
          <w:trHeight w:val="628"/>
        </w:trPr>
        <w:tc>
          <w:tcPr>
            <w:tcW w:w="1993" w:type="dxa"/>
          </w:tcPr>
          <w:p w14:paraId="5F6F1D7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44CAAD1C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E5FD235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2D0FF639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5865C0AC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29D69C3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7BEF5187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27179344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4E796ED8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3E3C11A7" w14:textId="77777777" w:rsidTr="00FB218A">
        <w:trPr>
          <w:trHeight w:val="333"/>
        </w:trPr>
        <w:tc>
          <w:tcPr>
            <w:tcW w:w="1993" w:type="dxa"/>
          </w:tcPr>
          <w:p w14:paraId="07D06DF3" w14:textId="20AD4F92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6216C403" w14:textId="33D266D6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-0.0181206</w:t>
            </w:r>
          </w:p>
        </w:tc>
        <w:tc>
          <w:tcPr>
            <w:tcW w:w="1864" w:type="dxa"/>
          </w:tcPr>
          <w:p w14:paraId="1E6AA4E6" w14:textId="36220E98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-2.3184</w:t>
            </w:r>
          </w:p>
        </w:tc>
        <w:tc>
          <w:tcPr>
            <w:tcW w:w="1860" w:type="dxa"/>
          </w:tcPr>
          <w:p w14:paraId="7C44BE0E" w14:textId="549838E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43C0942" w14:textId="5749C3E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D476A08" w14:textId="77777777" w:rsidTr="00FB218A">
        <w:trPr>
          <w:trHeight w:val="346"/>
        </w:trPr>
        <w:tc>
          <w:tcPr>
            <w:tcW w:w="1993" w:type="dxa"/>
          </w:tcPr>
          <w:p w14:paraId="217E0411" w14:textId="20FEF2F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lastRenderedPageBreak/>
              <w:t>0.5 HZ</w:t>
            </w:r>
          </w:p>
        </w:tc>
        <w:tc>
          <w:tcPr>
            <w:tcW w:w="1683" w:type="dxa"/>
          </w:tcPr>
          <w:p w14:paraId="7A6ED631" w14:textId="6FBBB2E3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-0.00443087</w:t>
            </w:r>
          </w:p>
        </w:tc>
        <w:tc>
          <w:tcPr>
            <w:tcW w:w="1864" w:type="dxa"/>
          </w:tcPr>
          <w:p w14:paraId="091C03B9" w14:textId="198648EA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-12.276</w:t>
            </w:r>
          </w:p>
        </w:tc>
        <w:tc>
          <w:tcPr>
            <w:tcW w:w="1860" w:type="dxa"/>
          </w:tcPr>
          <w:p w14:paraId="12C795AB" w14:textId="03904A3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DC58336" w14:textId="148098FA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48EACF6" w14:textId="77777777" w:rsidTr="00FB218A">
        <w:trPr>
          <w:trHeight w:val="333"/>
        </w:trPr>
        <w:tc>
          <w:tcPr>
            <w:tcW w:w="1993" w:type="dxa"/>
          </w:tcPr>
          <w:p w14:paraId="67BBB6AE" w14:textId="6FD1BBE8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275C2221" w14:textId="5C22B595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-0.26829</w:t>
            </w:r>
          </w:p>
        </w:tc>
        <w:tc>
          <w:tcPr>
            <w:tcW w:w="1864" w:type="dxa"/>
          </w:tcPr>
          <w:p w14:paraId="14961B91" w14:textId="2EE1BF9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-24.66</w:t>
            </w:r>
          </w:p>
        </w:tc>
        <w:tc>
          <w:tcPr>
            <w:tcW w:w="1860" w:type="dxa"/>
          </w:tcPr>
          <w:p w14:paraId="5DAC3967" w14:textId="6AED611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323194F" w14:textId="04331E2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460400F" w14:textId="77777777" w:rsidTr="00FB218A">
        <w:trPr>
          <w:trHeight w:val="346"/>
        </w:trPr>
        <w:tc>
          <w:tcPr>
            <w:tcW w:w="1993" w:type="dxa"/>
          </w:tcPr>
          <w:p w14:paraId="508E3B39" w14:textId="7193082A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7B82DC16" w14:textId="065B5A7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-0.701952</w:t>
            </w:r>
          </w:p>
        </w:tc>
        <w:tc>
          <w:tcPr>
            <w:tcW w:w="1864" w:type="dxa"/>
          </w:tcPr>
          <w:p w14:paraId="664224C9" w14:textId="3183248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-48.096</w:t>
            </w:r>
          </w:p>
        </w:tc>
        <w:tc>
          <w:tcPr>
            <w:tcW w:w="1860" w:type="dxa"/>
          </w:tcPr>
          <w:p w14:paraId="128A2956" w14:textId="2084105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9607473" w14:textId="60B21A43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81A75D4" w14:textId="77777777" w:rsidTr="00FB218A">
        <w:trPr>
          <w:trHeight w:val="333"/>
        </w:trPr>
        <w:tc>
          <w:tcPr>
            <w:tcW w:w="1993" w:type="dxa"/>
          </w:tcPr>
          <w:p w14:paraId="5B8668F2" w14:textId="11DCFED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4E750286" w14:textId="662A1B0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-1.52526</w:t>
            </w:r>
          </w:p>
        </w:tc>
        <w:tc>
          <w:tcPr>
            <w:tcW w:w="1864" w:type="dxa"/>
          </w:tcPr>
          <w:p w14:paraId="79EEBD1F" w14:textId="37472F3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-71.172</w:t>
            </w:r>
          </w:p>
        </w:tc>
        <w:tc>
          <w:tcPr>
            <w:tcW w:w="1860" w:type="dxa"/>
          </w:tcPr>
          <w:p w14:paraId="56DA446C" w14:textId="532FCEC5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E7FCE4F" w14:textId="6C1C2E6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A58E95A" w14:textId="77777777" w:rsidTr="00FB218A">
        <w:trPr>
          <w:trHeight w:val="333"/>
        </w:trPr>
        <w:tc>
          <w:tcPr>
            <w:tcW w:w="1993" w:type="dxa"/>
          </w:tcPr>
          <w:p w14:paraId="0A272AA6" w14:textId="1BAA2F6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1B9BD39C" w14:textId="3F33D00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-2.00727</w:t>
            </w:r>
          </w:p>
        </w:tc>
        <w:tc>
          <w:tcPr>
            <w:tcW w:w="1864" w:type="dxa"/>
          </w:tcPr>
          <w:p w14:paraId="4411CF14" w14:textId="072714D2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-91.008</w:t>
            </w:r>
          </w:p>
        </w:tc>
        <w:tc>
          <w:tcPr>
            <w:tcW w:w="1860" w:type="dxa"/>
          </w:tcPr>
          <w:p w14:paraId="7A421013" w14:textId="0BFCAF9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36F92A0" w14:textId="3FA08805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9C02B96" w14:textId="77777777" w:rsidTr="00FB218A">
        <w:trPr>
          <w:trHeight w:val="346"/>
        </w:trPr>
        <w:tc>
          <w:tcPr>
            <w:tcW w:w="1993" w:type="dxa"/>
          </w:tcPr>
          <w:p w14:paraId="3FFD0ABF" w14:textId="0F5BAC2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69920E56" w14:textId="4AE819A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-1.72596</w:t>
            </w:r>
          </w:p>
        </w:tc>
        <w:tc>
          <w:tcPr>
            <w:tcW w:w="1864" w:type="dxa"/>
          </w:tcPr>
          <w:p w14:paraId="233CE7FD" w14:textId="452BF793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-109.62</w:t>
            </w:r>
          </w:p>
        </w:tc>
        <w:tc>
          <w:tcPr>
            <w:tcW w:w="1860" w:type="dxa"/>
          </w:tcPr>
          <w:p w14:paraId="729C9A37" w14:textId="5CAABEB3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CD530DB" w14:textId="1D62ADC6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7C54CDDD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5C6A9636" w14:textId="77777777" w:rsidR="000C5CE3" w:rsidRDefault="00F873E9" w:rsidP="000C5CE3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="00533A5F" w:rsidRPr="00D001B8">
        <w:rPr>
          <w:b/>
          <w:bCs/>
          <w:u w:val="single"/>
        </w:rPr>
        <w:t>lbf</w:t>
      </w:r>
      <w:proofErr w:type="spellEnd"/>
      <w:r w:rsidR="00533A5F" w:rsidRPr="00D001B8">
        <w:rPr>
          <w:b/>
          <w:bCs/>
          <w:u w:val="single"/>
        </w:rPr>
        <w:t xml:space="preserve"> Compression</w:t>
      </w:r>
    </w:p>
    <w:p w14:paraId="213932C3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7C5D87E" wp14:editId="781DD37D">
            <wp:extent cx="5943600" cy="2218690"/>
            <wp:effectExtent l="0" t="0" r="0" b="0"/>
            <wp:docPr id="606847900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790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D83" w14:textId="11DDB5DA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- Frequency for Motor One Loaded Compression</w:t>
      </w:r>
    </w:p>
    <w:p w14:paraId="00118A6F" w14:textId="6B010567" w:rsidR="00F873E9" w:rsidRDefault="00F873E9" w:rsidP="000C5CE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BF87E9E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57992453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6F02649" wp14:editId="3149E386">
            <wp:extent cx="5943600" cy="1452245"/>
            <wp:effectExtent l="0" t="0" r="0" b="0"/>
            <wp:docPr id="1452215429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15429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D65" w14:textId="373BC3F4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- Magnitude for Motor Two Loaded Compression</w:t>
      </w:r>
    </w:p>
    <w:p w14:paraId="2B3BFE2C" w14:textId="77777777" w:rsidR="00FB218A" w:rsidRDefault="004B3123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FB218A">
        <w:rPr>
          <w:noProof/>
          <w:sz w:val="16"/>
          <w:szCs w:val="16"/>
        </w:rPr>
        <w:drawing>
          <wp:inline distT="0" distB="0" distL="0" distR="0" wp14:anchorId="18CEF65E" wp14:editId="35E6B5B4">
            <wp:extent cx="5943600" cy="1094740"/>
            <wp:effectExtent l="0" t="0" r="0" b="0"/>
            <wp:docPr id="1899807121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0712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F0F" w14:textId="5F382987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- Phase for Motor Two Loaded Compression</w:t>
      </w:r>
    </w:p>
    <w:p w14:paraId="471E5961" w14:textId="13E09EE2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27C26585" w14:textId="77777777" w:rsidTr="00533A5F">
        <w:trPr>
          <w:trHeight w:val="350"/>
        </w:trPr>
        <w:tc>
          <w:tcPr>
            <w:tcW w:w="9350" w:type="dxa"/>
            <w:gridSpan w:val="5"/>
          </w:tcPr>
          <w:p w14:paraId="7257A784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lastRenderedPageBreak/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</w:p>
        </w:tc>
      </w:tr>
      <w:tr w:rsidR="00185EFA" w14:paraId="7BCE0399" w14:textId="77777777" w:rsidTr="00FB218A">
        <w:trPr>
          <w:trHeight w:val="628"/>
        </w:trPr>
        <w:tc>
          <w:tcPr>
            <w:tcW w:w="1993" w:type="dxa"/>
          </w:tcPr>
          <w:p w14:paraId="67BD6ED0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951170C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6EE205E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85C9D66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740F376E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6CE6DF3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85CC7D6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A6B3E4C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5F41D67B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A541CAE" w14:textId="77777777" w:rsidTr="00FB218A">
        <w:trPr>
          <w:trHeight w:val="333"/>
        </w:trPr>
        <w:tc>
          <w:tcPr>
            <w:tcW w:w="1993" w:type="dxa"/>
          </w:tcPr>
          <w:p w14:paraId="296CF966" w14:textId="2AF31AF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54A8786C" w14:textId="4B5EC92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-0.791343</w:t>
            </w:r>
          </w:p>
        </w:tc>
        <w:tc>
          <w:tcPr>
            <w:tcW w:w="1864" w:type="dxa"/>
          </w:tcPr>
          <w:p w14:paraId="5E20B42E" w14:textId="681F2FD1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-8.7624</w:t>
            </w:r>
          </w:p>
        </w:tc>
        <w:tc>
          <w:tcPr>
            <w:tcW w:w="1860" w:type="dxa"/>
          </w:tcPr>
          <w:p w14:paraId="27AD2699" w14:textId="71F2195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8AE85E9" w14:textId="3F5D41A5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30B1F055" w14:textId="77777777" w:rsidTr="00FB218A">
        <w:trPr>
          <w:trHeight w:val="346"/>
        </w:trPr>
        <w:tc>
          <w:tcPr>
            <w:tcW w:w="1993" w:type="dxa"/>
          </w:tcPr>
          <w:p w14:paraId="27DCFB4E" w14:textId="2D6C04F3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63A1ACBC" w14:textId="2406ACB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-0.911986</w:t>
            </w:r>
          </w:p>
        </w:tc>
        <w:tc>
          <w:tcPr>
            <w:tcW w:w="1864" w:type="dxa"/>
          </w:tcPr>
          <w:p w14:paraId="4C6C9A7D" w14:textId="7E6040D1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-19.026</w:t>
            </w:r>
          </w:p>
        </w:tc>
        <w:tc>
          <w:tcPr>
            <w:tcW w:w="1860" w:type="dxa"/>
          </w:tcPr>
          <w:p w14:paraId="7D6F805A" w14:textId="3070C6F3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99BFFD2" w14:textId="2118E07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553BE95" w14:textId="77777777" w:rsidTr="00FB218A">
        <w:trPr>
          <w:trHeight w:val="333"/>
        </w:trPr>
        <w:tc>
          <w:tcPr>
            <w:tcW w:w="1993" w:type="dxa"/>
          </w:tcPr>
          <w:p w14:paraId="355DCCF0" w14:textId="47499EA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6A8BE7C7" w14:textId="6E597211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-1.1428</w:t>
            </w:r>
          </w:p>
        </w:tc>
        <w:tc>
          <w:tcPr>
            <w:tcW w:w="1864" w:type="dxa"/>
          </w:tcPr>
          <w:p w14:paraId="1447C045" w14:textId="12CDF7C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-31.32</w:t>
            </w:r>
          </w:p>
        </w:tc>
        <w:tc>
          <w:tcPr>
            <w:tcW w:w="1860" w:type="dxa"/>
          </w:tcPr>
          <w:p w14:paraId="1FA7DE07" w14:textId="63DF2BE2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5FD668C" w14:textId="534727B6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6722D147" w14:textId="77777777" w:rsidTr="00FB218A">
        <w:trPr>
          <w:trHeight w:val="346"/>
        </w:trPr>
        <w:tc>
          <w:tcPr>
            <w:tcW w:w="1993" w:type="dxa"/>
          </w:tcPr>
          <w:p w14:paraId="58C33D08" w14:textId="6AFCB19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5509531E" w14:textId="0510C0D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-1.73984</w:t>
            </w:r>
          </w:p>
        </w:tc>
        <w:tc>
          <w:tcPr>
            <w:tcW w:w="1864" w:type="dxa"/>
          </w:tcPr>
          <w:p w14:paraId="61C67F5C" w14:textId="344F541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-55.656</w:t>
            </w:r>
          </w:p>
        </w:tc>
        <w:tc>
          <w:tcPr>
            <w:tcW w:w="1860" w:type="dxa"/>
          </w:tcPr>
          <w:p w14:paraId="1710E7FB" w14:textId="2D24135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EA04FD0" w14:textId="4E1019BA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3CDD3E21" w14:textId="77777777" w:rsidTr="00FB218A">
        <w:trPr>
          <w:trHeight w:val="333"/>
        </w:trPr>
        <w:tc>
          <w:tcPr>
            <w:tcW w:w="1993" w:type="dxa"/>
          </w:tcPr>
          <w:p w14:paraId="3DC36E3B" w14:textId="4E6DCCD4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0D689452" w14:textId="300CF3C8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-2.50195</w:t>
            </w:r>
          </w:p>
        </w:tc>
        <w:tc>
          <w:tcPr>
            <w:tcW w:w="1864" w:type="dxa"/>
          </w:tcPr>
          <w:p w14:paraId="000EBAD3" w14:textId="41B53DE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-79.596</w:t>
            </w:r>
          </w:p>
        </w:tc>
        <w:tc>
          <w:tcPr>
            <w:tcW w:w="1860" w:type="dxa"/>
          </w:tcPr>
          <w:p w14:paraId="5021EA7F" w14:textId="0A1CB9D4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02DECAB" w14:textId="04FB175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02F67FF" w14:textId="77777777" w:rsidTr="00FB218A">
        <w:trPr>
          <w:trHeight w:val="333"/>
        </w:trPr>
        <w:tc>
          <w:tcPr>
            <w:tcW w:w="1993" w:type="dxa"/>
          </w:tcPr>
          <w:p w14:paraId="0EA541F2" w14:textId="1FD7038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74DF9F1A" w14:textId="16B035E1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-2.47968</w:t>
            </w:r>
          </w:p>
        </w:tc>
        <w:tc>
          <w:tcPr>
            <w:tcW w:w="1864" w:type="dxa"/>
          </w:tcPr>
          <w:p w14:paraId="41E79F82" w14:textId="68003B0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-102.24</w:t>
            </w:r>
          </w:p>
        </w:tc>
        <w:tc>
          <w:tcPr>
            <w:tcW w:w="1860" w:type="dxa"/>
          </w:tcPr>
          <w:p w14:paraId="6DDF09D4" w14:textId="75D03BF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088EE6C" w14:textId="5099ADE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EEA01BC" w14:textId="77777777" w:rsidTr="00FB218A">
        <w:trPr>
          <w:trHeight w:val="346"/>
        </w:trPr>
        <w:tc>
          <w:tcPr>
            <w:tcW w:w="1993" w:type="dxa"/>
          </w:tcPr>
          <w:p w14:paraId="75B57567" w14:textId="595546E4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4D65F378" w14:textId="378D80F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-1.55385</w:t>
            </w:r>
          </w:p>
        </w:tc>
        <w:tc>
          <w:tcPr>
            <w:tcW w:w="1864" w:type="dxa"/>
          </w:tcPr>
          <w:p w14:paraId="5B3A1098" w14:textId="755992D6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-123.3</w:t>
            </w:r>
          </w:p>
        </w:tc>
        <w:tc>
          <w:tcPr>
            <w:tcW w:w="1860" w:type="dxa"/>
          </w:tcPr>
          <w:p w14:paraId="5D9B746E" w14:textId="490FF7E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FCE784D" w14:textId="7FA6B05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2514205" w14:textId="77777777" w:rsidR="006953D6" w:rsidRDefault="006953D6" w:rsidP="00B34EBB">
      <w:pPr>
        <w:pStyle w:val="BodyText"/>
        <w:spacing w:after="60"/>
        <w:ind w:left="0"/>
        <w:rPr>
          <w:sz w:val="22"/>
          <w:szCs w:val="22"/>
        </w:rPr>
      </w:pPr>
    </w:p>
    <w:p w14:paraId="525E808C" w14:textId="77777777" w:rsidR="00533A5F" w:rsidRDefault="00533A5F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E7666AF" w14:textId="77777777" w:rsidR="001924AB" w:rsidRPr="00993300" w:rsidRDefault="009752CE" w:rsidP="00B34EBB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1</w:t>
      </w:r>
      <w:r w:rsidR="00F873E9" w:rsidRPr="00993300">
        <w:rPr>
          <w:b/>
          <w:bCs/>
          <w:sz w:val="28"/>
          <w:szCs w:val="28"/>
        </w:rPr>
        <w:t xml:space="preserve"> MCE 3 – Step Response Test</w:t>
      </w:r>
    </w:p>
    <w:p w14:paraId="28947F3D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B6B9A52" wp14:editId="69156EB4">
            <wp:extent cx="5943600" cy="2218690"/>
            <wp:effectExtent l="0" t="0" r="0" b="0"/>
            <wp:docPr id="1461116681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1668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FF5B" w14:textId="2E86B043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- Results for Motor Three</w:t>
      </w:r>
    </w:p>
    <w:p w14:paraId="6F4E09A9" w14:textId="498C5B39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1FD57A2E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9B04243" w14:textId="77777777" w:rsidTr="009276DA">
        <w:tc>
          <w:tcPr>
            <w:tcW w:w="9350" w:type="dxa"/>
            <w:gridSpan w:val="4"/>
          </w:tcPr>
          <w:p w14:paraId="5BBCEBD5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FA2B9E" w14:paraId="779E31F2" w14:textId="77777777" w:rsidTr="006C2C30">
        <w:tc>
          <w:tcPr>
            <w:tcW w:w="3145" w:type="dxa"/>
          </w:tcPr>
          <w:p w14:paraId="79EAF62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5F23313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6770641D" w14:textId="77777777" w:rsidTr="00FB218A">
        <w:tc>
          <w:tcPr>
            <w:tcW w:w="3145" w:type="dxa"/>
          </w:tcPr>
          <w:p w14:paraId="0AEF0D2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FD8249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1FFF6F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3B23A3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446C39A1" w14:textId="77777777" w:rsidTr="00FB218A">
        <w:tc>
          <w:tcPr>
            <w:tcW w:w="3145" w:type="dxa"/>
          </w:tcPr>
          <w:p w14:paraId="5DBD8A58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B713BB1" w14:textId="28E464C2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3.2558</w:t>
            </w:r>
          </w:p>
        </w:tc>
        <w:tc>
          <w:tcPr>
            <w:tcW w:w="1373" w:type="dxa"/>
          </w:tcPr>
          <w:p w14:paraId="520BDA74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BC87639" w14:textId="1A21ECB4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2D11750B" w14:textId="77777777" w:rsidTr="00FB218A">
        <w:tc>
          <w:tcPr>
            <w:tcW w:w="3145" w:type="dxa"/>
          </w:tcPr>
          <w:p w14:paraId="06EBB5ED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1BAEEFC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132A035" w14:textId="0362CABB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0.2038</w:t>
            </w:r>
          </w:p>
        </w:tc>
        <w:tc>
          <w:tcPr>
            <w:tcW w:w="1373" w:type="dxa"/>
          </w:tcPr>
          <w:p w14:paraId="2E38DA1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61346B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C8DF58A" w14:textId="7BF311AC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1C3EC88" w14:textId="77777777" w:rsidR="00FA2B9E" w:rsidRDefault="00FA2B9E" w:rsidP="00FA2B9E"/>
    <w:p w14:paraId="2455E677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0A4188D5" w14:textId="77777777" w:rsidTr="00BE0AC2">
        <w:tc>
          <w:tcPr>
            <w:tcW w:w="9350" w:type="dxa"/>
            <w:gridSpan w:val="4"/>
          </w:tcPr>
          <w:p w14:paraId="0E771A88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FA2B9E" w14:paraId="54DB9349" w14:textId="77777777" w:rsidTr="006C2C30">
        <w:tc>
          <w:tcPr>
            <w:tcW w:w="3145" w:type="dxa"/>
          </w:tcPr>
          <w:p w14:paraId="0F2B1A6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03A10F7B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67109F4C" w14:textId="77777777" w:rsidTr="00FB218A">
        <w:tc>
          <w:tcPr>
            <w:tcW w:w="3145" w:type="dxa"/>
          </w:tcPr>
          <w:p w14:paraId="06AE3AC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51297C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556585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C878BF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249DB281" w14:textId="77777777" w:rsidTr="00FB218A">
        <w:tc>
          <w:tcPr>
            <w:tcW w:w="3145" w:type="dxa"/>
          </w:tcPr>
          <w:p w14:paraId="03BC2564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3F32DB1" w14:textId="12BE60A1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-3.3179</w:t>
            </w:r>
          </w:p>
        </w:tc>
        <w:tc>
          <w:tcPr>
            <w:tcW w:w="1373" w:type="dxa"/>
          </w:tcPr>
          <w:p w14:paraId="032CBA45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5F289CF" w14:textId="6D50E73E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22F94750" w14:textId="77777777" w:rsidTr="00FB218A">
        <w:tc>
          <w:tcPr>
            <w:tcW w:w="3145" w:type="dxa"/>
          </w:tcPr>
          <w:p w14:paraId="50D5C35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3B407EC" w14:textId="52B1F218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0.2097</w:t>
            </w:r>
          </w:p>
        </w:tc>
        <w:tc>
          <w:tcPr>
            <w:tcW w:w="1373" w:type="dxa"/>
          </w:tcPr>
          <w:p w14:paraId="1CA0B35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C0DCD5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88AE17D" w14:textId="1D285E26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03185CE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16E6FD17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1E3D6114" w14:textId="77777777" w:rsidTr="009445F2">
        <w:tc>
          <w:tcPr>
            <w:tcW w:w="9350" w:type="dxa"/>
            <w:gridSpan w:val="4"/>
          </w:tcPr>
          <w:p w14:paraId="3688193F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FA2B9E" w14:paraId="39D50DE2" w14:textId="77777777" w:rsidTr="006C2C30">
        <w:tc>
          <w:tcPr>
            <w:tcW w:w="3145" w:type="dxa"/>
          </w:tcPr>
          <w:p w14:paraId="33C1F1E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26A79F2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3F9B10C3" w14:textId="77777777" w:rsidTr="00FB218A">
        <w:tc>
          <w:tcPr>
            <w:tcW w:w="3145" w:type="dxa"/>
          </w:tcPr>
          <w:p w14:paraId="3D82703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016E08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8B0043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39D964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7B639598" w14:textId="77777777" w:rsidTr="00FB218A">
        <w:tc>
          <w:tcPr>
            <w:tcW w:w="3145" w:type="dxa"/>
          </w:tcPr>
          <w:p w14:paraId="3ADEE30E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3B95E3D" w14:textId="4366DC9C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3.313</w:t>
            </w:r>
          </w:p>
        </w:tc>
        <w:tc>
          <w:tcPr>
            <w:tcW w:w="1373" w:type="dxa"/>
          </w:tcPr>
          <w:p w14:paraId="49610EF2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B872A04" w14:textId="1B3552C2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280FBA12" w14:textId="77777777" w:rsidTr="00FB218A">
        <w:tc>
          <w:tcPr>
            <w:tcW w:w="3145" w:type="dxa"/>
          </w:tcPr>
          <w:p w14:paraId="366EE6A0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7924C1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27DB82B" w14:textId="3ADE210F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0.2079</w:t>
            </w:r>
          </w:p>
        </w:tc>
        <w:tc>
          <w:tcPr>
            <w:tcW w:w="1373" w:type="dxa"/>
          </w:tcPr>
          <w:p w14:paraId="4C0F0AB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81BA23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72B029A" w14:textId="13EDA1BE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E61FC22" w14:textId="77777777" w:rsidR="00533A5F" w:rsidRDefault="00533A5F" w:rsidP="00FA2B9E"/>
    <w:p w14:paraId="10129C04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288E4EB4" w14:textId="77777777" w:rsidTr="000519A7">
        <w:tc>
          <w:tcPr>
            <w:tcW w:w="9350" w:type="dxa"/>
            <w:gridSpan w:val="4"/>
          </w:tcPr>
          <w:p w14:paraId="34F7FC14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FA2B9E" w14:paraId="1F11A0A7" w14:textId="77777777" w:rsidTr="006C2C30">
        <w:tc>
          <w:tcPr>
            <w:tcW w:w="3145" w:type="dxa"/>
          </w:tcPr>
          <w:p w14:paraId="766E152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82E30C3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26A99256" w14:textId="77777777" w:rsidTr="00FB218A">
        <w:tc>
          <w:tcPr>
            <w:tcW w:w="3145" w:type="dxa"/>
          </w:tcPr>
          <w:p w14:paraId="024CEB3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BE8F1A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28A740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490EB8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1265C8E" w14:textId="77777777" w:rsidTr="00FB218A">
        <w:tc>
          <w:tcPr>
            <w:tcW w:w="3145" w:type="dxa"/>
          </w:tcPr>
          <w:p w14:paraId="525FA85C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ACAB753" w14:textId="7BBD1E22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-3.2466</w:t>
            </w:r>
          </w:p>
        </w:tc>
        <w:tc>
          <w:tcPr>
            <w:tcW w:w="1373" w:type="dxa"/>
          </w:tcPr>
          <w:p w14:paraId="0DE7C632" w14:textId="77777777" w:rsidR="00FA2B9E" w:rsidRDefault="00AB48BB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  <w:r w:rsidR="00FA2B9E">
              <w:rPr>
                <w:szCs w:val="20"/>
              </w:rPr>
              <w:t>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FAB13E1" w14:textId="58375C66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7F2054EE" w14:textId="77777777" w:rsidTr="00FB218A">
        <w:tc>
          <w:tcPr>
            <w:tcW w:w="3145" w:type="dxa"/>
          </w:tcPr>
          <w:p w14:paraId="27B987CF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139BC9F9" w14:textId="6D766A94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0.1987</w:t>
            </w:r>
          </w:p>
        </w:tc>
        <w:tc>
          <w:tcPr>
            <w:tcW w:w="1373" w:type="dxa"/>
          </w:tcPr>
          <w:p w14:paraId="5AA00AA8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8C5A78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1B88702" w14:textId="60E38FC0" w:rsidR="00FA2B9E" w:rsidRDefault="00FB218A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6671C4F" w14:textId="77777777" w:rsidR="00DB3AA2" w:rsidRDefault="00DB3AA2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B5C145" w14:textId="77777777" w:rsidR="001924AB" w:rsidRPr="00DB3AA2" w:rsidRDefault="009752CE" w:rsidP="00F858AC">
      <w:pPr>
        <w:pStyle w:val="BodyText"/>
        <w:spacing w:after="60"/>
        <w:ind w:left="0"/>
        <w:rPr>
          <w:sz w:val="22"/>
          <w:szCs w:val="22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3 – Frequency Response Test</w:t>
      </w:r>
    </w:p>
    <w:p w14:paraId="33C41AE1" w14:textId="77777777" w:rsidR="000C5CE3" w:rsidRDefault="00185EFA" w:rsidP="000C5CE3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7B17A2F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D8F4AEF" wp14:editId="12E5D8BD">
            <wp:extent cx="5943600" cy="2218690"/>
            <wp:effectExtent l="0" t="0" r="0" b="0"/>
            <wp:docPr id="1885249285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49285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0636" w14:textId="22FD481A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>
        <w:t>- Frequency for Motor Two Loaded Tension</w:t>
      </w:r>
    </w:p>
    <w:p w14:paraId="05480707" w14:textId="3DAF4331" w:rsidR="00185EFA" w:rsidRDefault="00185EFA" w:rsidP="000C5CE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742507D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CBFCE65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2844FCA" wp14:editId="135532DC">
            <wp:extent cx="5943600" cy="1452245"/>
            <wp:effectExtent l="0" t="0" r="0" b="0"/>
            <wp:docPr id="164313930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393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BBD4" w14:textId="29DC32F1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44</w:t>
        </w:r>
      </w:fldSimple>
      <w:r>
        <w:t>- Magnitude for Motor Three Loaded Tension</w:t>
      </w:r>
    </w:p>
    <w:p w14:paraId="44BB88E5" w14:textId="77777777" w:rsidR="00FB218A" w:rsidRDefault="00185EF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FB218A">
        <w:rPr>
          <w:noProof/>
          <w:sz w:val="16"/>
          <w:szCs w:val="16"/>
        </w:rPr>
        <w:drawing>
          <wp:inline distT="0" distB="0" distL="0" distR="0" wp14:anchorId="679BC51F" wp14:editId="3D232EE0">
            <wp:extent cx="5943600" cy="1094740"/>
            <wp:effectExtent l="0" t="0" r="0" b="0"/>
            <wp:docPr id="14115526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526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9A72" w14:textId="52892D35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45</w:t>
        </w:r>
      </w:fldSimple>
      <w:r>
        <w:t>- Phase for Motor Three Loaded Tension</w:t>
      </w:r>
    </w:p>
    <w:p w14:paraId="0616A70D" w14:textId="28AE6092" w:rsidR="00F8453F" w:rsidRPr="00185EFA" w:rsidRDefault="00F8453F" w:rsidP="00F8453F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36F67980" w14:textId="77777777" w:rsidTr="0072336C">
        <w:trPr>
          <w:trHeight w:val="350"/>
        </w:trPr>
        <w:tc>
          <w:tcPr>
            <w:tcW w:w="9350" w:type="dxa"/>
            <w:gridSpan w:val="5"/>
          </w:tcPr>
          <w:p w14:paraId="2E1356D2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 xml:space="preserve">MCE 3 – </w:t>
            </w:r>
            <w:r>
              <w:rPr>
                <w:b/>
                <w:bCs/>
                <w:sz w:val="22"/>
                <w:szCs w:val="22"/>
              </w:rPr>
              <w:t xml:space="preserve">Tension </w:t>
            </w:r>
            <w:r w:rsidRPr="00D001B8">
              <w:rPr>
                <w:b/>
                <w:bCs/>
                <w:sz w:val="22"/>
                <w:szCs w:val="22"/>
              </w:rPr>
              <w:t>Frequency Response</w:t>
            </w:r>
          </w:p>
        </w:tc>
      </w:tr>
      <w:tr w:rsidR="00185EFA" w14:paraId="26FEFE6D" w14:textId="77777777" w:rsidTr="00FB218A">
        <w:trPr>
          <w:trHeight w:val="628"/>
        </w:trPr>
        <w:tc>
          <w:tcPr>
            <w:tcW w:w="1993" w:type="dxa"/>
          </w:tcPr>
          <w:p w14:paraId="289FFAB8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C6228CE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CC4370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E7F2F3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042B1E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9AF1CB1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DEC9A3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68E57A6F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4696EC96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07CA4BA3" w14:textId="77777777" w:rsidTr="00FB218A">
        <w:trPr>
          <w:trHeight w:val="333"/>
        </w:trPr>
        <w:tc>
          <w:tcPr>
            <w:tcW w:w="1993" w:type="dxa"/>
          </w:tcPr>
          <w:p w14:paraId="1F735D76" w14:textId="7489A7A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27D544BF" w14:textId="5FF08BE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-0.0181206</w:t>
            </w:r>
          </w:p>
        </w:tc>
        <w:tc>
          <w:tcPr>
            <w:tcW w:w="1864" w:type="dxa"/>
          </w:tcPr>
          <w:p w14:paraId="3BBB14CD" w14:textId="2E32152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-2.0232</w:t>
            </w:r>
          </w:p>
        </w:tc>
        <w:tc>
          <w:tcPr>
            <w:tcW w:w="1860" w:type="dxa"/>
          </w:tcPr>
          <w:p w14:paraId="1319C5E8" w14:textId="49690C4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ECA090E" w14:textId="260FDFE4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8757704" w14:textId="77777777" w:rsidTr="00FB218A">
        <w:trPr>
          <w:trHeight w:val="346"/>
        </w:trPr>
        <w:tc>
          <w:tcPr>
            <w:tcW w:w="1993" w:type="dxa"/>
          </w:tcPr>
          <w:p w14:paraId="76C44EC1" w14:textId="19E40F4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640E3833" w14:textId="5D29D33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-0.00443087</w:t>
            </w:r>
          </w:p>
        </w:tc>
        <w:tc>
          <w:tcPr>
            <w:tcW w:w="1864" w:type="dxa"/>
          </w:tcPr>
          <w:p w14:paraId="108EE08F" w14:textId="0EFA614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-11.664</w:t>
            </w:r>
          </w:p>
        </w:tc>
        <w:tc>
          <w:tcPr>
            <w:tcW w:w="1860" w:type="dxa"/>
          </w:tcPr>
          <w:p w14:paraId="5449943B" w14:textId="6239D34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5C883D0" w14:textId="2727CE6C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10C28A4" w14:textId="77777777" w:rsidTr="00FB218A">
        <w:trPr>
          <w:trHeight w:val="333"/>
        </w:trPr>
        <w:tc>
          <w:tcPr>
            <w:tcW w:w="1993" w:type="dxa"/>
          </w:tcPr>
          <w:p w14:paraId="6D638D9F" w14:textId="4DBEE8D2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lastRenderedPageBreak/>
              <w:t>1 HZ</w:t>
            </w:r>
          </w:p>
        </w:tc>
        <w:tc>
          <w:tcPr>
            <w:tcW w:w="1683" w:type="dxa"/>
          </w:tcPr>
          <w:p w14:paraId="1F3CFD4E" w14:textId="2FF6AC6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-0.226092</w:t>
            </w:r>
          </w:p>
        </w:tc>
        <w:tc>
          <w:tcPr>
            <w:tcW w:w="1864" w:type="dxa"/>
          </w:tcPr>
          <w:p w14:paraId="01CE6C96" w14:textId="74F246E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-24.048</w:t>
            </w:r>
          </w:p>
        </w:tc>
        <w:tc>
          <w:tcPr>
            <w:tcW w:w="1860" w:type="dxa"/>
          </w:tcPr>
          <w:p w14:paraId="67286266" w14:textId="7741BC32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53CDD5" w14:textId="1EDEA23C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44554F1A" w14:textId="77777777" w:rsidTr="00FB218A">
        <w:trPr>
          <w:trHeight w:val="346"/>
        </w:trPr>
        <w:tc>
          <w:tcPr>
            <w:tcW w:w="1993" w:type="dxa"/>
          </w:tcPr>
          <w:p w14:paraId="1A7FE144" w14:textId="571BDB5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36F19E55" w14:textId="62BB55E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-0.672358</w:t>
            </w:r>
          </w:p>
        </w:tc>
        <w:tc>
          <w:tcPr>
            <w:tcW w:w="1864" w:type="dxa"/>
          </w:tcPr>
          <w:p w14:paraId="6E53F84B" w14:textId="128F02BA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-47.016</w:t>
            </w:r>
          </w:p>
        </w:tc>
        <w:tc>
          <w:tcPr>
            <w:tcW w:w="1860" w:type="dxa"/>
          </w:tcPr>
          <w:p w14:paraId="26695826" w14:textId="70A57B3A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26769DF" w14:textId="17754C58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3EC3F149" w14:textId="77777777" w:rsidTr="00FB218A">
        <w:trPr>
          <w:trHeight w:val="333"/>
        </w:trPr>
        <w:tc>
          <w:tcPr>
            <w:tcW w:w="1993" w:type="dxa"/>
          </w:tcPr>
          <w:p w14:paraId="17C8700A" w14:textId="170E8106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7F7EF011" w14:textId="227890BC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-1.54158</w:t>
            </w:r>
          </w:p>
        </w:tc>
        <w:tc>
          <w:tcPr>
            <w:tcW w:w="1864" w:type="dxa"/>
          </w:tcPr>
          <w:p w14:paraId="43CCC478" w14:textId="198DC2B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-69.876</w:t>
            </w:r>
          </w:p>
        </w:tc>
        <w:tc>
          <w:tcPr>
            <w:tcW w:w="1860" w:type="dxa"/>
          </w:tcPr>
          <w:p w14:paraId="219A1905" w14:textId="5FD238A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FBE9E19" w14:textId="2795B29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0F3E6176" w14:textId="77777777" w:rsidTr="00FB218A">
        <w:trPr>
          <w:trHeight w:val="333"/>
        </w:trPr>
        <w:tc>
          <w:tcPr>
            <w:tcW w:w="1993" w:type="dxa"/>
          </w:tcPr>
          <w:p w14:paraId="7E0C4CF1" w14:textId="3857EB18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38F0A812" w14:textId="25A6CF9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-1.90026</w:t>
            </w:r>
          </w:p>
        </w:tc>
        <w:tc>
          <w:tcPr>
            <w:tcW w:w="1864" w:type="dxa"/>
          </w:tcPr>
          <w:p w14:paraId="036C9163" w14:textId="2D0DD851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-93.456</w:t>
            </w:r>
          </w:p>
        </w:tc>
        <w:tc>
          <w:tcPr>
            <w:tcW w:w="1860" w:type="dxa"/>
          </w:tcPr>
          <w:p w14:paraId="77122415" w14:textId="0730707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DFF1E69" w14:textId="7822916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4E42D2D" w14:textId="77777777" w:rsidTr="00FB218A">
        <w:trPr>
          <w:trHeight w:val="346"/>
        </w:trPr>
        <w:tc>
          <w:tcPr>
            <w:tcW w:w="1993" w:type="dxa"/>
          </w:tcPr>
          <w:p w14:paraId="672DB1FF" w14:textId="59E6BEA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5F128470" w14:textId="6266060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-1.408</w:t>
            </w:r>
          </w:p>
        </w:tc>
        <w:tc>
          <w:tcPr>
            <w:tcW w:w="1864" w:type="dxa"/>
          </w:tcPr>
          <w:p w14:paraId="646F9FBE" w14:textId="5E888E9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-111.6</w:t>
            </w:r>
          </w:p>
        </w:tc>
        <w:tc>
          <w:tcPr>
            <w:tcW w:w="1860" w:type="dxa"/>
          </w:tcPr>
          <w:p w14:paraId="29501ACF" w14:textId="112BCCA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0121486D" w14:textId="37F6CAC1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70A5FE4C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2B19A505" w14:textId="77777777" w:rsidR="000C5CE3" w:rsidRDefault="00185EFA" w:rsidP="000C5CE3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2F61B55A" w14:textId="77777777" w:rsidR="00FB218A" w:rsidRDefault="00FB218A" w:rsidP="00FB218A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3E9A05D" wp14:editId="0AE1F76D">
            <wp:extent cx="5943600" cy="2218690"/>
            <wp:effectExtent l="0" t="0" r="0" b="0"/>
            <wp:docPr id="1219568302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8302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1BE1" w14:textId="0D7FBAF8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46</w:t>
        </w:r>
      </w:fldSimple>
      <w:r>
        <w:t>- Frequency for Motor Three Loaded Compression</w:t>
      </w:r>
    </w:p>
    <w:p w14:paraId="11DC6A97" w14:textId="6B0B6655" w:rsidR="00185EFA" w:rsidRDefault="00185EFA" w:rsidP="000C5CE3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FF1D80E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5A7F86C" w14:textId="77777777" w:rsidR="00FB218A" w:rsidRDefault="00FB218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70EA8A0" wp14:editId="45F57F98">
            <wp:extent cx="5943600" cy="1452245"/>
            <wp:effectExtent l="0" t="0" r="0" b="0"/>
            <wp:docPr id="375423695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23695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415D" w14:textId="6E61089A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47</w:t>
        </w:r>
      </w:fldSimple>
      <w:r>
        <w:t>- Magnitude for Motor Three Loaded Compression</w:t>
      </w:r>
    </w:p>
    <w:p w14:paraId="7EABDFE4" w14:textId="77777777" w:rsidR="00FB218A" w:rsidRDefault="00185EFA" w:rsidP="00FB218A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FB218A">
        <w:rPr>
          <w:noProof/>
          <w:sz w:val="16"/>
          <w:szCs w:val="16"/>
        </w:rPr>
        <w:drawing>
          <wp:inline distT="0" distB="0" distL="0" distR="0" wp14:anchorId="7FC6A519" wp14:editId="43B532DF">
            <wp:extent cx="5943600" cy="1094740"/>
            <wp:effectExtent l="0" t="0" r="0" b="0"/>
            <wp:docPr id="852757207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57207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FA5" w14:textId="5765A83E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48</w:t>
        </w:r>
      </w:fldSimple>
      <w:r>
        <w:t>- Phase for Motor Three Loaded Compression</w:t>
      </w:r>
    </w:p>
    <w:p w14:paraId="0BFA6994" w14:textId="151FC3EC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454307ED" w14:textId="77777777" w:rsidTr="0072336C">
        <w:trPr>
          <w:trHeight w:val="350"/>
        </w:trPr>
        <w:tc>
          <w:tcPr>
            <w:tcW w:w="9350" w:type="dxa"/>
            <w:gridSpan w:val="5"/>
          </w:tcPr>
          <w:p w14:paraId="20B11A19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lastRenderedPageBreak/>
              <w:t>MCE 3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185EFA" w14:paraId="789AE162" w14:textId="77777777" w:rsidTr="00FB218A">
        <w:trPr>
          <w:trHeight w:val="628"/>
        </w:trPr>
        <w:tc>
          <w:tcPr>
            <w:tcW w:w="1993" w:type="dxa"/>
          </w:tcPr>
          <w:p w14:paraId="3793D695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D9BD08B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D9C4A1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FD3869D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0DFED3B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99CD31D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05BE1D7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FF3DAEF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6922D6E4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3BA8E0E" w14:textId="77777777" w:rsidTr="00FB218A">
        <w:trPr>
          <w:trHeight w:val="333"/>
        </w:trPr>
        <w:tc>
          <w:tcPr>
            <w:tcW w:w="1993" w:type="dxa"/>
          </w:tcPr>
          <w:p w14:paraId="68C576C4" w14:textId="3C6A28A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0.1 HZ</w:t>
            </w:r>
          </w:p>
        </w:tc>
        <w:tc>
          <w:tcPr>
            <w:tcW w:w="1683" w:type="dxa"/>
          </w:tcPr>
          <w:p w14:paraId="7A6A3B4E" w14:textId="1011A19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-0.821347</w:t>
            </w:r>
          </w:p>
        </w:tc>
        <w:tc>
          <w:tcPr>
            <w:tcW w:w="1864" w:type="dxa"/>
          </w:tcPr>
          <w:p w14:paraId="58721413" w14:textId="66CADA8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-8.8128</w:t>
            </w:r>
          </w:p>
        </w:tc>
        <w:tc>
          <w:tcPr>
            <w:tcW w:w="1860" w:type="dxa"/>
          </w:tcPr>
          <w:p w14:paraId="2B78F6BE" w14:textId="272DFC0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A9EA8B2" w14:textId="1510A1E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2A8921F" w14:textId="77777777" w:rsidTr="00FB218A">
        <w:trPr>
          <w:trHeight w:val="346"/>
        </w:trPr>
        <w:tc>
          <w:tcPr>
            <w:tcW w:w="1993" w:type="dxa"/>
          </w:tcPr>
          <w:p w14:paraId="76E87D4F" w14:textId="34D9337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0.5 HZ</w:t>
            </w:r>
          </w:p>
        </w:tc>
        <w:tc>
          <w:tcPr>
            <w:tcW w:w="1683" w:type="dxa"/>
          </w:tcPr>
          <w:p w14:paraId="501C31D0" w14:textId="0B9949C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-0.881668</w:t>
            </w:r>
          </w:p>
        </w:tc>
        <w:tc>
          <w:tcPr>
            <w:tcW w:w="1864" w:type="dxa"/>
          </w:tcPr>
          <w:p w14:paraId="64AFEAFA" w14:textId="5FB0DC63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-19.026</w:t>
            </w:r>
          </w:p>
        </w:tc>
        <w:tc>
          <w:tcPr>
            <w:tcW w:w="1860" w:type="dxa"/>
          </w:tcPr>
          <w:p w14:paraId="4BD660AC" w14:textId="39FB02AB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A4776E1" w14:textId="2B19503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753034E7" w14:textId="77777777" w:rsidTr="00FB218A">
        <w:trPr>
          <w:trHeight w:val="333"/>
        </w:trPr>
        <w:tc>
          <w:tcPr>
            <w:tcW w:w="1993" w:type="dxa"/>
          </w:tcPr>
          <w:p w14:paraId="37FA76D2" w14:textId="42462049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1 HZ</w:t>
            </w:r>
          </w:p>
        </w:tc>
        <w:tc>
          <w:tcPr>
            <w:tcW w:w="1683" w:type="dxa"/>
          </w:tcPr>
          <w:p w14:paraId="1EAD1BAD" w14:textId="5BFD52E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-1.17404</w:t>
            </w:r>
          </w:p>
        </w:tc>
        <w:tc>
          <w:tcPr>
            <w:tcW w:w="1864" w:type="dxa"/>
          </w:tcPr>
          <w:p w14:paraId="720B76F7" w14:textId="0AA23A9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-31.284</w:t>
            </w:r>
          </w:p>
        </w:tc>
        <w:tc>
          <w:tcPr>
            <w:tcW w:w="1860" w:type="dxa"/>
          </w:tcPr>
          <w:p w14:paraId="3CDFC7A2" w14:textId="581D011C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FFA6CE3" w14:textId="563BF7F4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272E8188" w14:textId="77777777" w:rsidTr="00FB218A">
        <w:trPr>
          <w:trHeight w:val="346"/>
        </w:trPr>
        <w:tc>
          <w:tcPr>
            <w:tcW w:w="1993" w:type="dxa"/>
          </w:tcPr>
          <w:p w14:paraId="556A663F" w14:textId="6502E3C3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2 HZ</w:t>
            </w:r>
          </w:p>
        </w:tc>
        <w:tc>
          <w:tcPr>
            <w:tcW w:w="1683" w:type="dxa"/>
          </w:tcPr>
          <w:p w14:paraId="6DE1611D" w14:textId="3AE8AD0C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-1.65672</w:t>
            </w:r>
          </w:p>
        </w:tc>
        <w:tc>
          <w:tcPr>
            <w:tcW w:w="1864" w:type="dxa"/>
          </w:tcPr>
          <w:p w14:paraId="7A579AC1" w14:textId="66A3F196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-54.576</w:t>
            </w:r>
          </w:p>
        </w:tc>
        <w:tc>
          <w:tcPr>
            <w:tcW w:w="1860" w:type="dxa"/>
          </w:tcPr>
          <w:p w14:paraId="0DD8DCD2" w14:textId="71151A7A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39C1DC2" w14:textId="07EB62A1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BFF6627" w14:textId="77777777" w:rsidTr="00FB218A">
        <w:trPr>
          <w:trHeight w:val="333"/>
        </w:trPr>
        <w:tc>
          <w:tcPr>
            <w:tcW w:w="1993" w:type="dxa"/>
          </w:tcPr>
          <w:p w14:paraId="3E2C0105" w14:textId="399B821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3 HZ</w:t>
            </w:r>
          </w:p>
        </w:tc>
        <w:tc>
          <w:tcPr>
            <w:tcW w:w="1683" w:type="dxa"/>
          </w:tcPr>
          <w:p w14:paraId="392FE2A6" w14:textId="1DDA7856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-2.48743</w:t>
            </w:r>
          </w:p>
        </w:tc>
        <w:tc>
          <w:tcPr>
            <w:tcW w:w="1864" w:type="dxa"/>
          </w:tcPr>
          <w:p w14:paraId="7D16DF3B" w14:textId="75467250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-78.948</w:t>
            </w:r>
          </w:p>
        </w:tc>
        <w:tc>
          <w:tcPr>
            <w:tcW w:w="1860" w:type="dxa"/>
          </w:tcPr>
          <w:p w14:paraId="717ECDF8" w14:textId="6F07D60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8B0A6E5" w14:textId="4413F07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12D7331B" w14:textId="77777777" w:rsidTr="00FB218A">
        <w:trPr>
          <w:trHeight w:val="333"/>
        </w:trPr>
        <w:tc>
          <w:tcPr>
            <w:tcW w:w="1993" w:type="dxa"/>
          </w:tcPr>
          <w:p w14:paraId="2FFE9A2B" w14:textId="59070C9D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4 HZ</w:t>
            </w:r>
          </w:p>
        </w:tc>
        <w:tc>
          <w:tcPr>
            <w:tcW w:w="1683" w:type="dxa"/>
          </w:tcPr>
          <w:p w14:paraId="556D3FB5" w14:textId="7E7BCD48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-2.88547</w:t>
            </w:r>
          </w:p>
        </w:tc>
        <w:tc>
          <w:tcPr>
            <w:tcW w:w="1864" w:type="dxa"/>
          </w:tcPr>
          <w:p w14:paraId="5B31E5A8" w14:textId="7A7FEA62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-101.088</w:t>
            </w:r>
          </w:p>
        </w:tc>
        <w:tc>
          <w:tcPr>
            <w:tcW w:w="1860" w:type="dxa"/>
          </w:tcPr>
          <w:p w14:paraId="2444553F" w14:textId="362FA3E7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C8704FC" w14:textId="694F4FE4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  <w:tr w:rsidR="00185EFA" w14:paraId="5048F311" w14:textId="77777777" w:rsidTr="00FB218A">
        <w:trPr>
          <w:trHeight w:val="346"/>
        </w:trPr>
        <w:tc>
          <w:tcPr>
            <w:tcW w:w="1993" w:type="dxa"/>
          </w:tcPr>
          <w:p w14:paraId="64D05A83" w14:textId="2217EA74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5 HZ</w:t>
            </w:r>
          </w:p>
        </w:tc>
        <w:tc>
          <w:tcPr>
            <w:tcW w:w="1683" w:type="dxa"/>
          </w:tcPr>
          <w:p w14:paraId="282D4D46" w14:textId="0A8A191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-1.8951</w:t>
            </w:r>
          </w:p>
        </w:tc>
        <w:tc>
          <w:tcPr>
            <w:tcW w:w="1864" w:type="dxa"/>
          </w:tcPr>
          <w:p w14:paraId="6CFA4FAB" w14:textId="5A4EBB8A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-122.22</w:t>
            </w:r>
          </w:p>
        </w:tc>
        <w:tc>
          <w:tcPr>
            <w:tcW w:w="1860" w:type="dxa"/>
          </w:tcPr>
          <w:p w14:paraId="59CF39C6" w14:textId="5FE77D5E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DE83512" w14:textId="4EC1687F" w:rsidR="00185EFA" w:rsidRDefault="00FB218A" w:rsidP="00AB48BB">
            <w:pPr>
              <w:pStyle w:val="BodyText"/>
              <w:spacing w:after="60"/>
              <w:ind w:left="0"/>
              <w:jc w:val="center"/>
            </w:pPr>
            <w:r>
              <w:t>Pass</w:t>
            </w:r>
          </w:p>
        </w:tc>
      </w:tr>
    </w:tbl>
    <w:p w14:paraId="19A1B303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6B5D39C7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7E7044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77A5CCF9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2EB5586E" w14:textId="77777777" w:rsidR="00010E01" w:rsidRDefault="00010E01" w:rsidP="00010E01">
      <w:pPr>
        <w:pStyle w:val="BodyText"/>
        <w:ind w:left="0"/>
        <w:jc w:val="center"/>
      </w:pPr>
    </w:p>
    <w:p w14:paraId="15C11E1A" w14:textId="77777777" w:rsidR="00FB218A" w:rsidRDefault="00FB218A" w:rsidP="00FB218A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9BAF410" wp14:editId="3C6EFFF1">
            <wp:extent cx="3771900" cy="2447925"/>
            <wp:effectExtent l="0" t="0" r="0" b="9525"/>
            <wp:docPr id="193302906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29062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91BB" w14:textId="5E4FFA17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49</w:t>
        </w:r>
      </w:fldSimple>
      <w:r>
        <w:t>- Backlash Simplex brake 1 On, Duplex brake 2 Off</w:t>
      </w:r>
    </w:p>
    <w:p w14:paraId="7E0E440E" w14:textId="646F1D3A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00"/>
        <w:gridCol w:w="1705"/>
      </w:tblGrid>
      <w:tr w:rsidR="0072336C" w14:paraId="6BB1360B" w14:textId="77777777" w:rsidTr="0072336C">
        <w:trPr>
          <w:trHeight w:val="287"/>
        </w:trPr>
        <w:tc>
          <w:tcPr>
            <w:tcW w:w="9350" w:type="dxa"/>
            <w:gridSpan w:val="6"/>
          </w:tcPr>
          <w:p w14:paraId="0455D3F6" w14:textId="77777777" w:rsidR="0072336C" w:rsidRDefault="0072336C" w:rsidP="0072336C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>Simplex Brake 1 – ON; Duplex brake 2 – OFF</w:t>
            </w:r>
          </w:p>
        </w:tc>
      </w:tr>
      <w:tr w:rsidR="007060CA" w14:paraId="3C2A4DB2" w14:textId="77777777" w:rsidTr="00DA645B">
        <w:trPr>
          <w:trHeight w:val="368"/>
        </w:trPr>
        <w:tc>
          <w:tcPr>
            <w:tcW w:w="5215" w:type="dxa"/>
            <w:gridSpan w:val="3"/>
          </w:tcPr>
          <w:p w14:paraId="08732E40" w14:textId="77777777" w:rsidR="007060CA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45C1F03E" w14:textId="77777777" w:rsidR="007060CA" w:rsidRPr="00F40D11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7060CA" w14:paraId="54818DD3" w14:textId="77777777" w:rsidTr="00FB218A">
        <w:tc>
          <w:tcPr>
            <w:tcW w:w="2335" w:type="dxa"/>
          </w:tcPr>
          <w:p w14:paraId="3DF370F8" w14:textId="77777777" w:rsidR="007060CA" w:rsidRDefault="007060CA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3F41A2A0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5408A75F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6B09B9C8" w14:textId="77777777" w:rsidR="007060CA" w:rsidRDefault="00DA645B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00" w:type="dxa"/>
          </w:tcPr>
          <w:p w14:paraId="6F29186D" w14:textId="77777777" w:rsidR="007060CA" w:rsidRPr="00E57985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169B07A9" w14:textId="77777777" w:rsidR="007060CA" w:rsidRDefault="007060C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A645B" w14:paraId="15C67BDB" w14:textId="77777777" w:rsidTr="00FB218A">
        <w:trPr>
          <w:trHeight w:val="665"/>
        </w:trPr>
        <w:tc>
          <w:tcPr>
            <w:tcW w:w="2335" w:type="dxa"/>
            <w:vMerge w:val="restart"/>
          </w:tcPr>
          <w:p w14:paraId="092AB0AC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3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45C861DE" w14:textId="77777777" w:rsidR="00DA645B" w:rsidRPr="00F34F82" w:rsidRDefault="00DA645B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35F6202" w14:textId="77777777" w:rsidR="00DA645B" w:rsidRPr="00F34F82" w:rsidRDefault="006D0173" w:rsidP="00DA645B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6D3FB0D4" w14:textId="1384166C" w:rsidR="00DA645B" w:rsidRPr="00AF2819" w:rsidRDefault="00FB218A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0.0016</w:t>
            </w:r>
          </w:p>
        </w:tc>
        <w:tc>
          <w:tcPr>
            <w:tcW w:w="900" w:type="dxa"/>
          </w:tcPr>
          <w:p w14:paraId="3F6FA782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3979EEAF" w14:textId="1D439358" w:rsidR="00DA645B" w:rsidRPr="00AF2819" w:rsidRDefault="00FB218A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048EC5F8" w14:textId="77777777" w:rsidTr="00FB218A">
        <w:trPr>
          <w:trHeight w:val="467"/>
        </w:trPr>
        <w:tc>
          <w:tcPr>
            <w:tcW w:w="2335" w:type="dxa"/>
            <w:vMerge/>
          </w:tcPr>
          <w:p w14:paraId="7A8A3096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276D4E4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3D205F8" w14:textId="77777777" w:rsidR="00DA645B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6B3BDE72" w14:textId="63C017D4" w:rsidR="00DA645B" w:rsidRPr="00AF2819" w:rsidRDefault="00FB218A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49.3431</w:t>
            </w:r>
          </w:p>
        </w:tc>
        <w:tc>
          <w:tcPr>
            <w:tcW w:w="900" w:type="dxa"/>
          </w:tcPr>
          <w:p w14:paraId="72D1B612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7242B7B6" w14:textId="746AC1BA" w:rsidR="00DA645B" w:rsidRPr="00AF2819" w:rsidRDefault="00FB218A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3B2EF885" w14:textId="77777777" w:rsidTr="00FB218A">
        <w:trPr>
          <w:trHeight w:val="593"/>
        </w:trPr>
        <w:tc>
          <w:tcPr>
            <w:tcW w:w="2335" w:type="dxa"/>
            <w:vMerge w:val="restart"/>
          </w:tcPr>
          <w:p w14:paraId="744D7084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(Motor 2 and Motor 3 zero position) </w:t>
            </w:r>
          </w:p>
        </w:tc>
        <w:tc>
          <w:tcPr>
            <w:tcW w:w="1440" w:type="dxa"/>
          </w:tcPr>
          <w:p w14:paraId="59E26559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5D56E8AA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6A2899B9" w14:textId="1796AE9D" w:rsidR="00F34F82" w:rsidRPr="00AF2819" w:rsidRDefault="00FB218A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-0.0071</w:t>
            </w:r>
          </w:p>
        </w:tc>
        <w:tc>
          <w:tcPr>
            <w:tcW w:w="900" w:type="dxa"/>
          </w:tcPr>
          <w:p w14:paraId="329E317D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solid" w:color="B9FF93" w:fill="auto"/>
          </w:tcPr>
          <w:p w14:paraId="79DD55BC" w14:textId="546EDF12" w:rsidR="00F34F82" w:rsidRPr="00AF2819" w:rsidRDefault="00FB218A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F34F82" w14:paraId="10B5D19A" w14:textId="77777777" w:rsidTr="00FB218A">
        <w:trPr>
          <w:trHeight w:val="620"/>
        </w:trPr>
        <w:tc>
          <w:tcPr>
            <w:tcW w:w="2335" w:type="dxa"/>
            <w:vMerge/>
          </w:tcPr>
          <w:p w14:paraId="1400DD76" w14:textId="77777777" w:rsidR="00F34F82" w:rsidRDefault="00F34F82" w:rsidP="00F34F82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03CB4DD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33F33038" w14:textId="77777777" w:rsidR="00F34F82" w:rsidRPr="00F34F82" w:rsidRDefault="00F34F82" w:rsidP="00F34F82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138D9516" w14:textId="28503BB9" w:rsidR="00F34F82" w:rsidRPr="00AF2819" w:rsidRDefault="00FB218A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-50.707</w:t>
            </w:r>
          </w:p>
        </w:tc>
        <w:tc>
          <w:tcPr>
            <w:tcW w:w="900" w:type="dxa"/>
          </w:tcPr>
          <w:p w14:paraId="399D2C75" w14:textId="77777777" w:rsidR="00F34F82" w:rsidRPr="00AF2819" w:rsidRDefault="00F34F82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05" w:type="dxa"/>
            <w:shd w:val="solid" w:color="B9FF93" w:fill="auto"/>
          </w:tcPr>
          <w:p w14:paraId="5DBF5892" w14:textId="4168FDDE" w:rsidR="00F34F82" w:rsidRPr="00AF2819" w:rsidRDefault="00FB218A" w:rsidP="00F34F8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2A36BE63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1132B3B6" w14:textId="77777777" w:rsidR="006953D6" w:rsidRDefault="006953D6" w:rsidP="00E0617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24F521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6.6.9.2</w:t>
      </w:r>
      <w:r w:rsidR="00A25CAC">
        <w:rPr>
          <w:sz w:val="22"/>
          <w:szCs w:val="22"/>
        </w:rPr>
        <w:t xml:space="preserve"> 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61DCCCAD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45BF6CCC" w14:textId="77777777" w:rsidR="00FB218A" w:rsidRDefault="00FB218A" w:rsidP="00FB218A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70F282C3" wp14:editId="358C18DC">
            <wp:extent cx="3771900" cy="2447925"/>
            <wp:effectExtent l="0" t="0" r="0" b="9525"/>
            <wp:docPr id="1675080924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0924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9571" w14:textId="2B91E1F9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50</w:t>
        </w:r>
      </w:fldSimple>
      <w:r>
        <w:t>- Backlash Simplex brake 1 Off, Duplex brake 2 On</w:t>
      </w:r>
    </w:p>
    <w:p w14:paraId="6EA4F2F2" w14:textId="297D44A6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530"/>
        <w:gridCol w:w="990"/>
        <w:gridCol w:w="1615"/>
      </w:tblGrid>
      <w:tr w:rsidR="0072336C" w14:paraId="7BA63B68" w14:textId="77777777" w:rsidTr="005248E2">
        <w:trPr>
          <w:trHeight w:val="368"/>
        </w:trPr>
        <w:tc>
          <w:tcPr>
            <w:tcW w:w="9350" w:type="dxa"/>
            <w:gridSpan w:val="6"/>
          </w:tcPr>
          <w:p w14:paraId="49090F8C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 xml:space="preserve">Simplex Brake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706C7">
              <w:rPr>
                <w:b/>
                <w:bCs/>
                <w:sz w:val="22"/>
                <w:szCs w:val="22"/>
              </w:rPr>
              <w:t xml:space="preserve"> – OFF; Duplex Brake 2 – ON</w:t>
            </w:r>
          </w:p>
        </w:tc>
      </w:tr>
      <w:tr w:rsidR="006D0173" w14:paraId="081BD896" w14:textId="77777777" w:rsidTr="00E374F8">
        <w:trPr>
          <w:trHeight w:val="368"/>
        </w:trPr>
        <w:tc>
          <w:tcPr>
            <w:tcW w:w="5215" w:type="dxa"/>
            <w:gridSpan w:val="3"/>
          </w:tcPr>
          <w:p w14:paraId="334204E9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06C32980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618F36C6" w14:textId="77777777" w:rsidTr="00FB218A">
        <w:tc>
          <w:tcPr>
            <w:tcW w:w="2335" w:type="dxa"/>
          </w:tcPr>
          <w:p w14:paraId="2F50B81A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46B38D78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71470E21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530" w:type="dxa"/>
          </w:tcPr>
          <w:p w14:paraId="4DF60A83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72FE2D9C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C28BAB3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1F7BBBD3" w14:textId="77777777" w:rsidTr="00FB218A">
        <w:trPr>
          <w:trHeight w:val="665"/>
        </w:trPr>
        <w:tc>
          <w:tcPr>
            <w:tcW w:w="2335" w:type="dxa"/>
            <w:vMerge w:val="restart"/>
          </w:tcPr>
          <w:p w14:paraId="4E352A49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68A422F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7BDF1009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7771817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530" w:type="dxa"/>
          </w:tcPr>
          <w:p w14:paraId="6EE3F6B4" w14:textId="43B9B47F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0.0472</w:t>
            </w:r>
          </w:p>
        </w:tc>
        <w:tc>
          <w:tcPr>
            <w:tcW w:w="990" w:type="dxa"/>
          </w:tcPr>
          <w:p w14:paraId="3A7C5B1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4FC04DF6" w14:textId="111C4506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473AFD6" w14:textId="77777777" w:rsidTr="00FB218A">
        <w:trPr>
          <w:trHeight w:val="467"/>
        </w:trPr>
        <w:tc>
          <w:tcPr>
            <w:tcW w:w="2335" w:type="dxa"/>
            <w:vMerge/>
          </w:tcPr>
          <w:p w14:paraId="68E13EE1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436248B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C24A410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34B6E32A" w14:textId="1E1D9962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49.7043</w:t>
            </w:r>
          </w:p>
        </w:tc>
        <w:tc>
          <w:tcPr>
            <w:tcW w:w="990" w:type="dxa"/>
          </w:tcPr>
          <w:p w14:paraId="67358491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0B2BA55E" w14:textId="6F32C932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10F53071" w14:textId="77777777" w:rsidTr="00FB218A">
        <w:trPr>
          <w:trHeight w:val="593"/>
        </w:trPr>
        <w:tc>
          <w:tcPr>
            <w:tcW w:w="2335" w:type="dxa"/>
            <w:vMerge w:val="restart"/>
          </w:tcPr>
          <w:p w14:paraId="052D706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e</w:t>
            </w:r>
            <w:r w:rsidR="008E30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3B3EA43E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r w:rsidR="008E3063">
              <w:rPr>
                <w:sz w:val="22"/>
                <w:szCs w:val="22"/>
              </w:rPr>
              <w:t>Motor</w:t>
            </w:r>
            <w:r>
              <w:rPr>
                <w:sz w:val="22"/>
                <w:szCs w:val="22"/>
              </w:rPr>
              <w:t xml:space="preserve"> 1 </w:t>
            </w:r>
            <w:r w:rsidR="008E3063">
              <w:rPr>
                <w:sz w:val="22"/>
                <w:szCs w:val="22"/>
              </w:rPr>
              <w:t xml:space="preserve">zero </w:t>
            </w:r>
            <w:r>
              <w:rPr>
                <w:sz w:val="22"/>
                <w:szCs w:val="22"/>
              </w:rPr>
              <w:t>position)</w:t>
            </w:r>
          </w:p>
        </w:tc>
        <w:tc>
          <w:tcPr>
            <w:tcW w:w="1440" w:type="dxa"/>
          </w:tcPr>
          <w:p w14:paraId="6D2FC386" w14:textId="77777777" w:rsidR="006D0173" w:rsidRPr="00F34F82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5C6CE630" w14:textId="77777777" w:rsidR="006D0173" w:rsidRPr="00F34F82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530" w:type="dxa"/>
          </w:tcPr>
          <w:p w14:paraId="58C798AD" w14:textId="021D28EA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0.0378</w:t>
            </w:r>
          </w:p>
        </w:tc>
        <w:tc>
          <w:tcPr>
            <w:tcW w:w="990" w:type="dxa"/>
          </w:tcPr>
          <w:p w14:paraId="7C390B7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solid" w:color="B9FF93" w:fill="auto"/>
          </w:tcPr>
          <w:p w14:paraId="337B017F" w14:textId="68ACC660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0104F23" w14:textId="77777777" w:rsidTr="00FB218A">
        <w:trPr>
          <w:trHeight w:val="620"/>
        </w:trPr>
        <w:tc>
          <w:tcPr>
            <w:tcW w:w="2335" w:type="dxa"/>
            <w:vMerge/>
          </w:tcPr>
          <w:p w14:paraId="29502795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30B5261" w14:textId="77777777" w:rsidR="006D0173" w:rsidRPr="00F34F82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-</w:t>
            </w:r>
            <w:r w:rsidR="006D0173" w:rsidRPr="00F34F82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6463FF25" w14:textId="77777777" w:rsidR="006D0173" w:rsidRPr="00F34F82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F34F8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530" w:type="dxa"/>
          </w:tcPr>
          <w:p w14:paraId="6B401937" w14:textId="1070488F" w:rsidR="006D0173" w:rsidRPr="00AF2819" w:rsidRDefault="00FB218A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-49.5757</w:t>
            </w:r>
          </w:p>
        </w:tc>
        <w:tc>
          <w:tcPr>
            <w:tcW w:w="990" w:type="dxa"/>
          </w:tcPr>
          <w:p w14:paraId="15143D9B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615" w:type="dxa"/>
            <w:shd w:val="solid" w:color="B9FF93" w:fill="auto"/>
          </w:tcPr>
          <w:p w14:paraId="448C2911" w14:textId="0EDFCC80" w:rsidR="006D0173" w:rsidRPr="00AF2819" w:rsidRDefault="00FB218A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1CB8C304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771E26FF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5ACB0DD4" w14:textId="77777777" w:rsidR="006953D6" w:rsidRDefault="006953D6" w:rsidP="00ED6CA4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ADE6E55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023B9770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0B0B9625" w14:textId="77777777" w:rsidR="00FB218A" w:rsidRDefault="00FB218A" w:rsidP="00FB218A">
      <w:pPr>
        <w:pStyle w:val="Caption"/>
        <w:keepNext/>
        <w:ind w:left="0"/>
      </w:pPr>
      <w:r>
        <w:rPr>
          <w:noProof/>
          <w:sz w:val="16"/>
          <w:szCs w:val="16"/>
        </w:rPr>
        <w:drawing>
          <wp:inline distT="0" distB="0" distL="0" distR="0" wp14:anchorId="76EABF1A" wp14:editId="142522A0">
            <wp:extent cx="3771900" cy="2447925"/>
            <wp:effectExtent l="0" t="0" r="0" b="9525"/>
            <wp:docPr id="489345355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45355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C6BB" w14:textId="488C2754" w:rsidR="00FB218A" w:rsidRDefault="00FB218A" w:rsidP="00FB218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51</w:t>
        </w:r>
      </w:fldSimple>
      <w:r>
        <w:t>- Backlash Simplex brake 1 Off, Duplex brake 2 Off</w:t>
      </w:r>
    </w:p>
    <w:p w14:paraId="432D4E06" w14:textId="05578EBD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620"/>
        <w:gridCol w:w="990"/>
        <w:gridCol w:w="1525"/>
      </w:tblGrid>
      <w:tr w:rsidR="0072336C" w14:paraId="5A8F9F31" w14:textId="77777777" w:rsidTr="00445C89">
        <w:trPr>
          <w:trHeight w:val="368"/>
        </w:trPr>
        <w:tc>
          <w:tcPr>
            <w:tcW w:w="9350" w:type="dxa"/>
            <w:gridSpan w:val="6"/>
          </w:tcPr>
          <w:p w14:paraId="3C1707B6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07512">
              <w:rPr>
                <w:b/>
                <w:bCs/>
                <w:sz w:val="22"/>
                <w:szCs w:val="22"/>
              </w:rPr>
              <w:t>Both Brakes OFF</w:t>
            </w:r>
          </w:p>
        </w:tc>
      </w:tr>
      <w:tr w:rsidR="006D0173" w14:paraId="36ACCA8D" w14:textId="77777777" w:rsidTr="00E374F8">
        <w:trPr>
          <w:trHeight w:val="368"/>
        </w:trPr>
        <w:tc>
          <w:tcPr>
            <w:tcW w:w="5215" w:type="dxa"/>
            <w:gridSpan w:val="3"/>
          </w:tcPr>
          <w:p w14:paraId="52DAFEFB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3674B767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7AD1625B" w14:textId="77777777" w:rsidTr="00FB218A">
        <w:tc>
          <w:tcPr>
            <w:tcW w:w="2335" w:type="dxa"/>
          </w:tcPr>
          <w:p w14:paraId="1DE35ECA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36B81D83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5050F1EC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4C5DC193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990" w:type="dxa"/>
          </w:tcPr>
          <w:p w14:paraId="43D8123F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14:paraId="5340DFAA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5B04E0EE" w14:textId="77777777" w:rsidTr="00FB218A">
        <w:trPr>
          <w:trHeight w:val="665"/>
        </w:trPr>
        <w:tc>
          <w:tcPr>
            <w:tcW w:w="2335" w:type="dxa"/>
            <w:vMerge w:val="restart"/>
          </w:tcPr>
          <w:p w14:paraId="4DB748F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0B7670EA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proofErr w:type="gramStart"/>
            <w:r>
              <w:rPr>
                <w:sz w:val="22"/>
                <w:szCs w:val="22"/>
              </w:rPr>
              <w:t xml:space="preserve">holding  </w:t>
            </w:r>
            <w:r w:rsidR="008E3063">
              <w:rPr>
                <w:sz w:val="22"/>
                <w:szCs w:val="22"/>
              </w:rPr>
              <w:t>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59D6844B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159E0F6F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0.005 </w:t>
            </w:r>
          </w:p>
        </w:tc>
        <w:tc>
          <w:tcPr>
            <w:tcW w:w="1620" w:type="dxa"/>
          </w:tcPr>
          <w:p w14:paraId="6BC2D529" w14:textId="02472453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0.0055</w:t>
            </w:r>
          </w:p>
        </w:tc>
        <w:tc>
          <w:tcPr>
            <w:tcW w:w="990" w:type="dxa"/>
          </w:tcPr>
          <w:p w14:paraId="2C787CC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2558CEDE" w14:textId="59CC820D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71DC5582" w14:textId="77777777" w:rsidTr="00FB218A">
        <w:trPr>
          <w:trHeight w:val="467"/>
        </w:trPr>
        <w:tc>
          <w:tcPr>
            <w:tcW w:w="2335" w:type="dxa"/>
            <w:vMerge/>
          </w:tcPr>
          <w:p w14:paraId="6535F2D6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1B1D68E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7E80E51E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31E2A071" w14:textId="62BAFCAF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50.0095</w:t>
            </w:r>
          </w:p>
        </w:tc>
        <w:tc>
          <w:tcPr>
            <w:tcW w:w="990" w:type="dxa"/>
          </w:tcPr>
          <w:p w14:paraId="5E31E24B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3AC34FE2" w14:textId="05878E8E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28E5A3F7" w14:textId="77777777" w:rsidTr="00FB218A">
        <w:trPr>
          <w:trHeight w:val="593"/>
        </w:trPr>
        <w:tc>
          <w:tcPr>
            <w:tcW w:w="2335" w:type="dxa"/>
            <w:vMerge w:val="restart"/>
          </w:tcPr>
          <w:p w14:paraId="2CC95636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-35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42FD245E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1 and </w:t>
            </w:r>
            <w:r w:rsidR="008E3063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otor 2 </w:t>
            </w:r>
            <w:r w:rsidR="008E3063">
              <w:rPr>
                <w:sz w:val="22"/>
                <w:szCs w:val="22"/>
              </w:rPr>
              <w:t>holding zero</w:t>
            </w:r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04690052" w14:textId="77777777" w:rsidR="006D0173" w:rsidRPr="006C3D13" w:rsidRDefault="006D0173" w:rsidP="006D0173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B3DF8EB" w14:textId="77777777" w:rsidR="006D0173" w:rsidRPr="006C3D13" w:rsidRDefault="002B2756" w:rsidP="002B2756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0.005</w:t>
            </w:r>
          </w:p>
        </w:tc>
        <w:tc>
          <w:tcPr>
            <w:tcW w:w="1620" w:type="dxa"/>
          </w:tcPr>
          <w:p w14:paraId="238332E1" w14:textId="446429AD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-0.0039</w:t>
            </w:r>
          </w:p>
        </w:tc>
        <w:tc>
          <w:tcPr>
            <w:tcW w:w="990" w:type="dxa"/>
          </w:tcPr>
          <w:p w14:paraId="7B439D9A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B9FF93" w:fill="auto"/>
          </w:tcPr>
          <w:p w14:paraId="6C02222A" w14:textId="657FC3B8" w:rsidR="006D0173" w:rsidRPr="00AF2819" w:rsidRDefault="00FB218A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51B167C7" w14:textId="77777777" w:rsidTr="00FB218A">
        <w:trPr>
          <w:trHeight w:val="620"/>
        </w:trPr>
        <w:tc>
          <w:tcPr>
            <w:tcW w:w="2335" w:type="dxa"/>
            <w:vMerge/>
          </w:tcPr>
          <w:p w14:paraId="0CCFF43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0D82E95" w14:textId="77777777" w:rsidR="006D0173" w:rsidRPr="006C3D13" w:rsidRDefault="008E306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-</w:t>
            </w:r>
            <w:r w:rsidR="006D0173" w:rsidRPr="006C3D13">
              <w:rPr>
                <w:color w:val="FF0000"/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207FCCBE" w14:textId="77777777" w:rsidR="006D0173" w:rsidRPr="006C3D13" w:rsidRDefault="006D0173" w:rsidP="00E374F8">
            <w:pPr>
              <w:pStyle w:val="BodyText"/>
              <w:spacing w:after="6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6C3D13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1620" w:type="dxa"/>
          </w:tcPr>
          <w:p w14:paraId="61DE5ADB" w14:textId="4D34CA86" w:rsidR="006D0173" w:rsidRPr="00AF2819" w:rsidRDefault="00FB218A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-49.8032</w:t>
            </w:r>
          </w:p>
        </w:tc>
        <w:tc>
          <w:tcPr>
            <w:tcW w:w="990" w:type="dxa"/>
          </w:tcPr>
          <w:p w14:paraId="2A50687D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525" w:type="dxa"/>
            <w:shd w:val="solid" w:color="B9FF93" w:fill="auto"/>
          </w:tcPr>
          <w:p w14:paraId="69C55096" w14:textId="7DF5789E" w:rsidR="006D0173" w:rsidRPr="00AF2819" w:rsidRDefault="00FB218A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1DE71C9B" w14:textId="77777777" w:rsidR="00907A67" w:rsidRPr="00907A67" w:rsidRDefault="00907A67" w:rsidP="006D0173">
      <w:pPr>
        <w:pStyle w:val="BodyText"/>
        <w:ind w:left="0"/>
      </w:pPr>
    </w:p>
    <w:p w14:paraId="46411B95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61"/>
      <w:footerReference w:type="default" r:id="rId62"/>
      <w:headerReference w:type="first" r:id="rId63"/>
      <w:footerReference w:type="first" r:id="rId64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2B7E" w14:textId="77777777" w:rsidR="00C361CB" w:rsidRDefault="00C361CB">
      <w:pPr>
        <w:spacing w:after="0" w:line="240" w:lineRule="auto"/>
      </w:pPr>
      <w:r>
        <w:separator/>
      </w:r>
    </w:p>
  </w:endnote>
  <w:endnote w:type="continuationSeparator" w:id="0">
    <w:p w14:paraId="7CEF5014" w14:textId="77777777" w:rsidR="00C361CB" w:rsidRDefault="00C361CB">
      <w:pPr>
        <w:spacing w:after="0" w:line="240" w:lineRule="auto"/>
      </w:pPr>
      <w:r>
        <w:continuationSeparator/>
      </w:r>
    </w:p>
  </w:endnote>
  <w:endnote w:type="continuationNotice" w:id="1">
    <w:p w14:paraId="45EF3525" w14:textId="77777777" w:rsidR="00C361CB" w:rsidRDefault="00C36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F237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14E4FD07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2FCBAF3D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CC04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6A252D3" wp14:editId="1C50286B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63A64D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678B" w14:textId="77777777" w:rsidR="00C361CB" w:rsidRDefault="00C361CB">
      <w:pPr>
        <w:spacing w:after="0" w:line="240" w:lineRule="auto"/>
      </w:pPr>
      <w:r>
        <w:separator/>
      </w:r>
    </w:p>
  </w:footnote>
  <w:footnote w:type="continuationSeparator" w:id="0">
    <w:p w14:paraId="18CDD15E" w14:textId="77777777" w:rsidR="00C361CB" w:rsidRDefault="00C361CB">
      <w:pPr>
        <w:spacing w:after="0" w:line="240" w:lineRule="auto"/>
      </w:pPr>
      <w:r>
        <w:continuationSeparator/>
      </w:r>
    </w:p>
  </w:footnote>
  <w:footnote w:type="continuationNotice" w:id="1">
    <w:p w14:paraId="48A794CA" w14:textId="77777777" w:rsidR="00C361CB" w:rsidRDefault="00C36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3C81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4266CE50" wp14:editId="7D05BE35">
          <wp:extent cx="1256030" cy="335280"/>
          <wp:effectExtent l="0" t="0" r="1270" b="762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0C59D5B1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47BA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605EEDB7" wp14:editId="34D26610">
          <wp:extent cx="1256030" cy="335280"/>
          <wp:effectExtent l="0" t="0" r="1270" b="762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7E107186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8A"/>
    <w:rsid w:val="00000C7E"/>
    <w:rsid w:val="0000233A"/>
    <w:rsid w:val="0000330E"/>
    <w:rsid w:val="000038E1"/>
    <w:rsid w:val="00003944"/>
    <w:rsid w:val="00003CD1"/>
    <w:rsid w:val="0000418F"/>
    <w:rsid w:val="000051EE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3CCC"/>
    <w:rsid w:val="00044E7B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6798E"/>
    <w:rsid w:val="000719FA"/>
    <w:rsid w:val="000720A0"/>
    <w:rsid w:val="000725E3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655B"/>
    <w:rsid w:val="000971FE"/>
    <w:rsid w:val="00097615"/>
    <w:rsid w:val="00097D8E"/>
    <w:rsid w:val="000A1B9A"/>
    <w:rsid w:val="000A1F05"/>
    <w:rsid w:val="000A265D"/>
    <w:rsid w:val="000A35CE"/>
    <w:rsid w:val="000A3992"/>
    <w:rsid w:val="000A42A5"/>
    <w:rsid w:val="000A4574"/>
    <w:rsid w:val="000A48DD"/>
    <w:rsid w:val="000A4CB1"/>
    <w:rsid w:val="000B09AA"/>
    <w:rsid w:val="000B139F"/>
    <w:rsid w:val="000B15C9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5CE3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16C"/>
    <w:rsid w:val="000E6351"/>
    <w:rsid w:val="000E675C"/>
    <w:rsid w:val="000E6877"/>
    <w:rsid w:val="000E697B"/>
    <w:rsid w:val="000F0F2B"/>
    <w:rsid w:val="000F1831"/>
    <w:rsid w:val="000F1B80"/>
    <w:rsid w:val="000F63F7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4ABE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58A6"/>
    <w:rsid w:val="001463A5"/>
    <w:rsid w:val="001475EF"/>
    <w:rsid w:val="001510BB"/>
    <w:rsid w:val="00153836"/>
    <w:rsid w:val="00154423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235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1D95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376D"/>
    <w:rsid w:val="001E4934"/>
    <w:rsid w:val="001E6B43"/>
    <w:rsid w:val="001F0270"/>
    <w:rsid w:val="001F234F"/>
    <w:rsid w:val="001F2804"/>
    <w:rsid w:val="001F3063"/>
    <w:rsid w:val="001F3DF6"/>
    <w:rsid w:val="001F4556"/>
    <w:rsid w:val="001F4571"/>
    <w:rsid w:val="001F5965"/>
    <w:rsid w:val="001F755E"/>
    <w:rsid w:val="00201D39"/>
    <w:rsid w:val="002040A8"/>
    <w:rsid w:val="00205BF5"/>
    <w:rsid w:val="00206357"/>
    <w:rsid w:val="00207926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756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5CB4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DBD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193"/>
    <w:rsid w:val="003B64AF"/>
    <w:rsid w:val="003B71E1"/>
    <w:rsid w:val="003C0329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E737F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192"/>
    <w:rsid w:val="00401DF9"/>
    <w:rsid w:val="0040254E"/>
    <w:rsid w:val="00403881"/>
    <w:rsid w:val="00404D04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125"/>
    <w:rsid w:val="00441429"/>
    <w:rsid w:val="00441762"/>
    <w:rsid w:val="004441A8"/>
    <w:rsid w:val="00444530"/>
    <w:rsid w:val="004457D4"/>
    <w:rsid w:val="004466C3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1B5B"/>
    <w:rsid w:val="004949C4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B2C"/>
    <w:rsid w:val="004F7FC3"/>
    <w:rsid w:val="005002F6"/>
    <w:rsid w:val="00500875"/>
    <w:rsid w:val="00500E23"/>
    <w:rsid w:val="005014A9"/>
    <w:rsid w:val="005015E1"/>
    <w:rsid w:val="00503B17"/>
    <w:rsid w:val="00505436"/>
    <w:rsid w:val="0050736F"/>
    <w:rsid w:val="00510224"/>
    <w:rsid w:val="00511627"/>
    <w:rsid w:val="00511F3A"/>
    <w:rsid w:val="00512461"/>
    <w:rsid w:val="005124E1"/>
    <w:rsid w:val="0051280A"/>
    <w:rsid w:val="00513019"/>
    <w:rsid w:val="005130F2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3A5F"/>
    <w:rsid w:val="00534242"/>
    <w:rsid w:val="00534D45"/>
    <w:rsid w:val="0053772A"/>
    <w:rsid w:val="005427CD"/>
    <w:rsid w:val="00542BB1"/>
    <w:rsid w:val="00545041"/>
    <w:rsid w:val="00545402"/>
    <w:rsid w:val="00546B2F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55D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3812"/>
    <w:rsid w:val="005842E5"/>
    <w:rsid w:val="005850F7"/>
    <w:rsid w:val="005856BC"/>
    <w:rsid w:val="00585790"/>
    <w:rsid w:val="00585A27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5FEA"/>
    <w:rsid w:val="005963A9"/>
    <w:rsid w:val="00597DAB"/>
    <w:rsid w:val="00597E48"/>
    <w:rsid w:val="005A0066"/>
    <w:rsid w:val="005A0525"/>
    <w:rsid w:val="005A2157"/>
    <w:rsid w:val="005A2E75"/>
    <w:rsid w:val="005A2FB0"/>
    <w:rsid w:val="005A312A"/>
    <w:rsid w:val="005A4791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4BD1"/>
    <w:rsid w:val="005D522C"/>
    <w:rsid w:val="005D5492"/>
    <w:rsid w:val="005D5E7A"/>
    <w:rsid w:val="005D6050"/>
    <w:rsid w:val="005D76A8"/>
    <w:rsid w:val="005D7FCD"/>
    <w:rsid w:val="005E025D"/>
    <w:rsid w:val="005E0E28"/>
    <w:rsid w:val="005E3C40"/>
    <w:rsid w:val="005E5D60"/>
    <w:rsid w:val="005E65B1"/>
    <w:rsid w:val="005E68F2"/>
    <w:rsid w:val="005E694A"/>
    <w:rsid w:val="005E7144"/>
    <w:rsid w:val="005E73A6"/>
    <w:rsid w:val="005E78FB"/>
    <w:rsid w:val="005F137A"/>
    <w:rsid w:val="005F1706"/>
    <w:rsid w:val="005F2B93"/>
    <w:rsid w:val="005F2F62"/>
    <w:rsid w:val="005F6171"/>
    <w:rsid w:val="005F7312"/>
    <w:rsid w:val="005F7C2F"/>
    <w:rsid w:val="0060044B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17D1C"/>
    <w:rsid w:val="00620A0A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0458"/>
    <w:rsid w:val="006813C2"/>
    <w:rsid w:val="006817DF"/>
    <w:rsid w:val="00681EC4"/>
    <w:rsid w:val="00683797"/>
    <w:rsid w:val="00684173"/>
    <w:rsid w:val="00685579"/>
    <w:rsid w:val="00693624"/>
    <w:rsid w:val="006953D6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2674"/>
    <w:rsid w:val="006B3305"/>
    <w:rsid w:val="006B3614"/>
    <w:rsid w:val="006B624C"/>
    <w:rsid w:val="006C00DD"/>
    <w:rsid w:val="006C3501"/>
    <w:rsid w:val="006C39F4"/>
    <w:rsid w:val="006C3AD0"/>
    <w:rsid w:val="006C3D13"/>
    <w:rsid w:val="006C3D87"/>
    <w:rsid w:val="006C4256"/>
    <w:rsid w:val="006C5B59"/>
    <w:rsid w:val="006C5ECB"/>
    <w:rsid w:val="006C6155"/>
    <w:rsid w:val="006C6276"/>
    <w:rsid w:val="006C7D0A"/>
    <w:rsid w:val="006C7D61"/>
    <w:rsid w:val="006D0173"/>
    <w:rsid w:val="006D0D09"/>
    <w:rsid w:val="006D15A2"/>
    <w:rsid w:val="006D1C24"/>
    <w:rsid w:val="006D3882"/>
    <w:rsid w:val="006D3DE0"/>
    <w:rsid w:val="006D4124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8DD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1488"/>
    <w:rsid w:val="007038D9"/>
    <w:rsid w:val="00703A3D"/>
    <w:rsid w:val="00703BE8"/>
    <w:rsid w:val="00704130"/>
    <w:rsid w:val="0070428A"/>
    <w:rsid w:val="007060C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380"/>
    <w:rsid w:val="00716598"/>
    <w:rsid w:val="0071695C"/>
    <w:rsid w:val="00716BD8"/>
    <w:rsid w:val="00716D01"/>
    <w:rsid w:val="007174EB"/>
    <w:rsid w:val="00717699"/>
    <w:rsid w:val="0072336C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16E"/>
    <w:rsid w:val="007456A2"/>
    <w:rsid w:val="007463D8"/>
    <w:rsid w:val="00746725"/>
    <w:rsid w:val="00750243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2F4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30D4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0E80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0EB1"/>
    <w:rsid w:val="0081240C"/>
    <w:rsid w:val="0081435A"/>
    <w:rsid w:val="00815C9D"/>
    <w:rsid w:val="00816D4C"/>
    <w:rsid w:val="0082074B"/>
    <w:rsid w:val="00820C08"/>
    <w:rsid w:val="008228FB"/>
    <w:rsid w:val="00822C6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36918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0AB2"/>
    <w:rsid w:val="008621D7"/>
    <w:rsid w:val="0086246F"/>
    <w:rsid w:val="00863BC7"/>
    <w:rsid w:val="00864F54"/>
    <w:rsid w:val="00865330"/>
    <w:rsid w:val="00865797"/>
    <w:rsid w:val="008659C6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0EFC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6AD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17F"/>
    <w:rsid w:val="008D1C8A"/>
    <w:rsid w:val="008D272E"/>
    <w:rsid w:val="008D2A0A"/>
    <w:rsid w:val="008D3D97"/>
    <w:rsid w:val="008D447F"/>
    <w:rsid w:val="008D45D9"/>
    <w:rsid w:val="008D6AC5"/>
    <w:rsid w:val="008D7B15"/>
    <w:rsid w:val="008D7F9A"/>
    <w:rsid w:val="008E2346"/>
    <w:rsid w:val="008E28F8"/>
    <w:rsid w:val="008E3063"/>
    <w:rsid w:val="008E370A"/>
    <w:rsid w:val="008E7616"/>
    <w:rsid w:val="008F0E66"/>
    <w:rsid w:val="008F1F91"/>
    <w:rsid w:val="008F22AC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C9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455A5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3300"/>
    <w:rsid w:val="009951F2"/>
    <w:rsid w:val="00995B5E"/>
    <w:rsid w:val="00996987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0238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367"/>
    <w:rsid w:val="009E579F"/>
    <w:rsid w:val="009E5A87"/>
    <w:rsid w:val="009E7466"/>
    <w:rsid w:val="009E7C70"/>
    <w:rsid w:val="009E7D15"/>
    <w:rsid w:val="009E7D63"/>
    <w:rsid w:val="009F0AE2"/>
    <w:rsid w:val="009F0D5B"/>
    <w:rsid w:val="009F3452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1A7B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CAC"/>
    <w:rsid w:val="00A25D47"/>
    <w:rsid w:val="00A263B9"/>
    <w:rsid w:val="00A26941"/>
    <w:rsid w:val="00A32BF2"/>
    <w:rsid w:val="00A330FA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607A"/>
    <w:rsid w:val="00A6733D"/>
    <w:rsid w:val="00A67968"/>
    <w:rsid w:val="00A67B59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14FD"/>
    <w:rsid w:val="00AB287D"/>
    <w:rsid w:val="00AB36AA"/>
    <w:rsid w:val="00AB48BB"/>
    <w:rsid w:val="00AB4BFB"/>
    <w:rsid w:val="00AB68FA"/>
    <w:rsid w:val="00AB7E94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5DCB"/>
    <w:rsid w:val="00AD7C4A"/>
    <w:rsid w:val="00AE0C04"/>
    <w:rsid w:val="00AE1057"/>
    <w:rsid w:val="00AE1249"/>
    <w:rsid w:val="00AE4498"/>
    <w:rsid w:val="00AE5AEF"/>
    <w:rsid w:val="00AE7664"/>
    <w:rsid w:val="00AE7A66"/>
    <w:rsid w:val="00AF1FDC"/>
    <w:rsid w:val="00AF2819"/>
    <w:rsid w:val="00AF452C"/>
    <w:rsid w:val="00AF462C"/>
    <w:rsid w:val="00AF606D"/>
    <w:rsid w:val="00AF61DA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180"/>
    <w:rsid w:val="00B1290D"/>
    <w:rsid w:val="00B13AE2"/>
    <w:rsid w:val="00B13C5F"/>
    <w:rsid w:val="00B16220"/>
    <w:rsid w:val="00B16498"/>
    <w:rsid w:val="00B22EE2"/>
    <w:rsid w:val="00B23FE3"/>
    <w:rsid w:val="00B24509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742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9EA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5E24"/>
    <w:rsid w:val="00BE61F0"/>
    <w:rsid w:val="00BE63DD"/>
    <w:rsid w:val="00BE6B4F"/>
    <w:rsid w:val="00BF391B"/>
    <w:rsid w:val="00BF44D7"/>
    <w:rsid w:val="00BF474F"/>
    <w:rsid w:val="00BF4903"/>
    <w:rsid w:val="00BF4B6B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116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E49"/>
    <w:rsid w:val="00C30F7B"/>
    <w:rsid w:val="00C31756"/>
    <w:rsid w:val="00C31954"/>
    <w:rsid w:val="00C31A61"/>
    <w:rsid w:val="00C32FA0"/>
    <w:rsid w:val="00C34F91"/>
    <w:rsid w:val="00C35D17"/>
    <w:rsid w:val="00C361CB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509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22F6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0EA7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48D0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2895"/>
    <w:rsid w:val="00D750AA"/>
    <w:rsid w:val="00D752D6"/>
    <w:rsid w:val="00D763C3"/>
    <w:rsid w:val="00D77534"/>
    <w:rsid w:val="00D776C7"/>
    <w:rsid w:val="00D77886"/>
    <w:rsid w:val="00D806E3"/>
    <w:rsid w:val="00D809B2"/>
    <w:rsid w:val="00D818F5"/>
    <w:rsid w:val="00D83DA4"/>
    <w:rsid w:val="00D85006"/>
    <w:rsid w:val="00D85238"/>
    <w:rsid w:val="00D866C3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34C1"/>
    <w:rsid w:val="00DA54E5"/>
    <w:rsid w:val="00DA584E"/>
    <w:rsid w:val="00DA58AE"/>
    <w:rsid w:val="00DA645B"/>
    <w:rsid w:val="00DA744A"/>
    <w:rsid w:val="00DA7D76"/>
    <w:rsid w:val="00DA7F17"/>
    <w:rsid w:val="00DB0DFA"/>
    <w:rsid w:val="00DB0F7E"/>
    <w:rsid w:val="00DB114D"/>
    <w:rsid w:val="00DB1745"/>
    <w:rsid w:val="00DB1A93"/>
    <w:rsid w:val="00DB3AA2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31C0"/>
    <w:rsid w:val="00DD5C0E"/>
    <w:rsid w:val="00DD7225"/>
    <w:rsid w:val="00DD7E6E"/>
    <w:rsid w:val="00DE0898"/>
    <w:rsid w:val="00DE30A7"/>
    <w:rsid w:val="00DE3667"/>
    <w:rsid w:val="00DE42CD"/>
    <w:rsid w:val="00DE4880"/>
    <w:rsid w:val="00DE4E5A"/>
    <w:rsid w:val="00DE5433"/>
    <w:rsid w:val="00DE663B"/>
    <w:rsid w:val="00DF05E3"/>
    <w:rsid w:val="00DF1E67"/>
    <w:rsid w:val="00DF20D5"/>
    <w:rsid w:val="00DF2E96"/>
    <w:rsid w:val="00DF2FD7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33F4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A5F13"/>
    <w:rsid w:val="00EB0BEE"/>
    <w:rsid w:val="00EB1910"/>
    <w:rsid w:val="00EB310F"/>
    <w:rsid w:val="00EB3991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6E61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E7D3C"/>
    <w:rsid w:val="00EF20F5"/>
    <w:rsid w:val="00EF389E"/>
    <w:rsid w:val="00EF4D03"/>
    <w:rsid w:val="00EF4DFB"/>
    <w:rsid w:val="00EF5013"/>
    <w:rsid w:val="00EF5038"/>
    <w:rsid w:val="00EF5143"/>
    <w:rsid w:val="00EF52C2"/>
    <w:rsid w:val="00EF75E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07FEF"/>
    <w:rsid w:val="00F10743"/>
    <w:rsid w:val="00F10836"/>
    <w:rsid w:val="00F119C5"/>
    <w:rsid w:val="00F13CF7"/>
    <w:rsid w:val="00F14F8D"/>
    <w:rsid w:val="00F156D6"/>
    <w:rsid w:val="00F15EFD"/>
    <w:rsid w:val="00F200A9"/>
    <w:rsid w:val="00F207DF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3D4"/>
    <w:rsid w:val="00F264E7"/>
    <w:rsid w:val="00F26948"/>
    <w:rsid w:val="00F31546"/>
    <w:rsid w:val="00F31EC7"/>
    <w:rsid w:val="00F33A4D"/>
    <w:rsid w:val="00F33BB1"/>
    <w:rsid w:val="00F34467"/>
    <w:rsid w:val="00F345D6"/>
    <w:rsid w:val="00F34F82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4766E"/>
    <w:rsid w:val="00F50E45"/>
    <w:rsid w:val="00F514DA"/>
    <w:rsid w:val="00F52D97"/>
    <w:rsid w:val="00F535B0"/>
    <w:rsid w:val="00F53CA2"/>
    <w:rsid w:val="00F545A6"/>
    <w:rsid w:val="00F55468"/>
    <w:rsid w:val="00F559BC"/>
    <w:rsid w:val="00F56876"/>
    <w:rsid w:val="00F6116E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453F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472B"/>
    <w:rsid w:val="00F94F6F"/>
    <w:rsid w:val="00F954B5"/>
    <w:rsid w:val="00F95ABF"/>
    <w:rsid w:val="00F9606F"/>
    <w:rsid w:val="00F97091"/>
    <w:rsid w:val="00F9769D"/>
    <w:rsid w:val="00FA10AF"/>
    <w:rsid w:val="00FA14E6"/>
    <w:rsid w:val="00FA2B9E"/>
    <w:rsid w:val="00FA5226"/>
    <w:rsid w:val="00FA57AA"/>
    <w:rsid w:val="00FA5D76"/>
    <w:rsid w:val="00FA5DFD"/>
    <w:rsid w:val="00FB100A"/>
    <w:rsid w:val="00FB14E8"/>
    <w:rsid w:val="00FB218A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68527"/>
  <w15:chartTrackingRefBased/>
  <w15:docId w15:val="{5C0BFE8D-AC76-447D-AB41-B4B07418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9D0238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header" Target="header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6</TotalTime>
  <Pages>45</Pages>
  <Words>3513</Words>
  <Characters>20026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2023-06-14T18:01:00Z</cp:lastPrinted>
  <dcterms:created xsi:type="dcterms:W3CDTF">2023-06-14T17:59:00Z</dcterms:created>
  <dcterms:modified xsi:type="dcterms:W3CDTF">2023-06-14T18:05:00Z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