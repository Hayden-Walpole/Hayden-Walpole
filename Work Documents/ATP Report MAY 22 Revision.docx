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CE67" w14:textId="77777777" w:rsidR="00857ECD" w:rsidRPr="000B560C" w:rsidRDefault="00857ECD" w:rsidP="00F559BC">
      <w:pPr>
        <w:pStyle w:val="Caption"/>
        <w:keepNext/>
        <w:ind w:left="0"/>
        <w:jc w:val="left"/>
      </w:pPr>
    </w:p>
    <w:p w14:paraId="3BE8318A" w14:textId="77777777" w:rsid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 xml:space="preserve">Acceptance Test </w:t>
      </w:r>
      <w:r w:rsidR="004514D6">
        <w:rPr>
          <w:sz w:val="28"/>
          <w:szCs w:val="28"/>
        </w:rPr>
        <w:t>Procedure</w:t>
      </w:r>
    </w:p>
    <w:p w14:paraId="55C1592B" w14:textId="77777777" w:rsidR="00857ECD" w:rsidRPr="00857ECD" w:rsidRDefault="004514D6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Results (SKYDOC-XXXX)</w:t>
      </w:r>
    </w:p>
    <w:p w14:paraId="75869EE2" w14:textId="77777777" w:rsidR="00F559BC" w:rsidRDefault="00857ECD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488A4341" w14:textId="77777777" w:rsidR="00857ECD" w:rsidRP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Skyryse Flight OS LEMA TPX 325</w:t>
      </w:r>
    </w:p>
    <w:p w14:paraId="7B42F7E4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532CD984" w14:textId="77777777" w:rsidR="005D5492" w:rsidRDefault="004B7C66" w:rsidP="004B7C66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Software Version: </w:t>
      </w:r>
      <w:r w:rsidR="0061454D">
        <w:rPr>
          <w:sz w:val="28"/>
          <w:szCs w:val="28"/>
        </w:rPr>
        <w:t>1918900-0.9.4.121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1890"/>
        <w:gridCol w:w="1710"/>
        <w:gridCol w:w="1705"/>
      </w:tblGrid>
      <w:tr w:rsidR="004514D6" w14:paraId="645345A3" w14:textId="77777777" w:rsidTr="00822C6B">
        <w:trPr>
          <w:trHeight w:val="755"/>
          <w:jc w:val="center"/>
        </w:trPr>
        <w:tc>
          <w:tcPr>
            <w:tcW w:w="2065" w:type="dxa"/>
          </w:tcPr>
          <w:p w14:paraId="7AA1882C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1980" w:type="dxa"/>
          </w:tcPr>
          <w:p w14:paraId="21F1FD6B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1890" w:type="dxa"/>
          </w:tcPr>
          <w:p w14:paraId="5B93A80B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</w:t>
            </w:r>
          </w:p>
        </w:tc>
        <w:tc>
          <w:tcPr>
            <w:tcW w:w="1710" w:type="dxa"/>
          </w:tcPr>
          <w:p w14:paraId="4AA29459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  <w:tc>
          <w:tcPr>
            <w:tcW w:w="1705" w:type="dxa"/>
          </w:tcPr>
          <w:p w14:paraId="5A21F8D1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Start Time</w:t>
            </w:r>
          </w:p>
        </w:tc>
      </w:tr>
      <w:tr w:rsidR="004514D6" w14:paraId="08DEAA40" w14:textId="77777777" w:rsidTr="00822C6B">
        <w:trPr>
          <w:trHeight w:val="414"/>
          <w:jc w:val="center"/>
        </w:trPr>
        <w:tc>
          <w:tcPr>
            <w:tcW w:w="2065" w:type="dxa"/>
          </w:tcPr>
          <w:p w14:paraId="69A364A4" w14:textId="57ED1B38" w:rsidR="004514D6" w:rsidRDefault="0061454D" w:rsidP="00BF752F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</w:t>
            </w:r>
          </w:p>
        </w:tc>
        <w:tc>
          <w:tcPr>
            <w:tcW w:w="1980" w:type="dxa"/>
          </w:tcPr>
          <w:p w14:paraId="3C58CD08" w14:textId="49EB5D38" w:rsidR="004514D6" w:rsidRDefault="0061454D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Shawn</w:t>
            </w:r>
          </w:p>
        </w:tc>
        <w:tc>
          <w:tcPr>
            <w:tcW w:w="1890" w:type="dxa"/>
          </w:tcPr>
          <w:p w14:paraId="35BE8380" w14:textId="56717693" w:rsidR="004514D6" w:rsidRDefault="0061454D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Engineering</w:t>
            </w:r>
          </w:p>
        </w:tc>
        <w:tc>
          <w:tcPr>
            <w:tcW w:w="1710" w:type="dxa"/>
          </w:tcPr>
          <w:p w14:paraId="68C785F0" w14:textId="32077388" w:rsidR="004514D6" w:rsidRDefault="0061454D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0030</w:t>
            </w:r>
          </w:p>
        </w:tc>
        <w:tc>
          <w:tcPr>
            <w:tcW w:w="1705" w:type="dxa"/>
          </w:tcPr>
          <w:p w14:paraId="496A2A1E" w14:textId="14AA0320" w:rsidR="004514D6" w:rsidRDefault="0061454D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5/15/2023 6:10:52 PM</w:t>
            </w:r>
          </w:p>
        </w:tc>
      </w:tr>
    </w:tbl>
    <w:p w14:paraId="61361B8F" w14:textId="77777777" w:rsidR="00291A72" w:rsidRPr="00F22CD4" w:rsidRDefault="00291A72" w:rsidP="000B560C">
      <w:pPr>
        <w:pStyle w:val="BodyText"/>
        <w:spacing w:after="60"/>
        <w:ind w:left="0"/>
        <w:rPr>
          <w:b/>
          <w:bCs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37E87" w14:paraId="3880D375" w14:textId="77777777" w:rsidTr="0061454D">
        <w:trPr>
          <w:trHeight w:val="287"/>
          <w:jc w:val="center"/>
        </w:trPr>
        <w:tc>
          <w:tcPr>
            <w:tcW w:w="4675" w:type="dxa"/>
          </w:tcPr>
          <w:p w14:paraId="73CC33A2" w14:textId="77777777" w:rsidR="00137E87" w:rsidRPr="00AB48BB" w:rsidRDefault="00AB48BB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AB48BB">
              <w:rPr>
                <w:b/>
                <w:bCs/>
                <w:sz w:val="36"/>
                <w:szCs w:val="36"/>
              </w:rPr>
              <w:t>Summary of</w:t>
            </w:r>
            <w:r w:rsidR="00137E87" w:rsidRPr="00AB48BB">
              <w:rPr>
                <w:b/>
                <w:bCs/>
                <w:sz w:val="36"/>
                <w:szCs w:val="36"/>
              </w:rPr>
              <w:t xml:space="preserve"> </w:t>
            </w:r>
            <w:r w:rsidR="00C45509" w:rsidRPr="00AB48BB">
              <w:rPr>
                <w:b/>
                <w:bCs/>
                <w:sz w:val="36"/>
                <w:szCs w:val="36"/>
              </w:rPr>
              <w:t>T</w:t>
            </w:r>
            <w:r w:rsidR="00137E87" w:rsidRPr="00AB48BB">
              <w:rPr>
                <w:b/>
                <w:bCs/>
                <w:sz w:val="36"/>
                <w:szCs w:val="36"/>
              </w:rPr>
              <w:t xml:space="preserve">est </w:t>
            </w:r>
            <w:r w:rsidR="00C45509" w:rsidRPr="00AB48BB">
              <w:rPr>
                <w:b/>
                <w:bCs/>
                <w:sz w:val="36"/>
                <w:szCs w:val="36"/>
              </w:rPr>
              <w:t>R</w:t>
            </w:r>
            <w:r w:rsidR="00137E87" w:rsidRPr="00AB48BB">
              <w:rPr>
                <w:b/>
                <w:bCs/>
                <w:sz w:val="36"/>
                <w:szCs w:val="36"/>
              </w:rPr>
              <w:t>esults: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7BE5C343" w14:textId="722F8B3C" w:rsidR="00137E87" w:rsidRPr="00AB48BB" w:rsidRDefault="0061454D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Fail</w:t>
            </w:r>
          </w:p>
        </w:tc>
      </w:tr>
      <w:tr w:rsidR="00137E87" w14:paraId="5B8B5E6F" w14:textId="77777777" w:rsidTr="00137E87">
        <w:trPr>
          <w:trHeight w:val="215"/>
          <w:jc w:val="center"/>
        </w:trPr>
        <w:tc>
          <w:tcPr>
            <w:tcW w:w="9350" w:type="dxa"/>
            <w:gridSpan w:val="3"/>
          </w:tcPr>
          <w:p w14:paraId="413CFB8E" w14:textId="77777777" w:rsidR="00137E87" w:rsidRPr="00137E87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37E87" w14:paraId="45508BA5" w14:textId="77777777" w:rsidTr="0061454D">
        <w:trPr>
          <w:jc w:val="center"/>
        </w:trPr>
        <w:tc>
          <w:tcPr>
            <w:tcW w:w="4675" w:type="dxa"/>
          </w:tcPr>
          <w:p w14:paraId="0CB2BF17" w14:textId="77777777" w:rsidR="00137E87" w:rsidRPr="00AB48BB" w:rsidRDefault="00AB48BB" w:rsidP="00AB48BB">
            <w:pPr>
              <w:jc w:val="center"/>
              <w:rPr>
                <w:b/>
                <w:bCs/>
                <w:sz w:val="32"/>
                <w:szCs w:val="32"/>
              </w:rPr>
            </w:pPr>
            <w:r w:rsidRPr="00AB48BB">
              <w:rPr>
                <w:b/>
                <w:bCs/>
                <w:sz w:val="32"/>
                <w:szCs w:val="32"/>
              </w:rPr>
              <w:t>Requirements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40598503" w14:textId="77777777" w:rsidR="00137E87" w:rsidRPr="00AB48BB" w:rsidRDefault="00137E87" w:rsidP="00AB48BB">
            <w:pPr>
              <w:pStyle w:val="BodyText"/>
              <w:spacing w:after="6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B48BB">
              <w:rPr>
                <w:b/>
                <w:bCs/>
                <w:sz w:val="32"/>
                <w:szCs w:val="32"/>
              </w:rPr>
              <w:t>Pass/Fail</w:t>
            </w:r>
          </w:p>
        </w:tc>
      </w:tr>
      <w:tr w:rsidR="008571B8" w14:paraId="5A8FCFC6" w14:textId="77777777" w:rsidTr="0061454D">
        <w:trPr>
          <w:jc w:val="center"/>
        </w:trPr>
        <w:tc>
          <w:tcPr>
            <w:tcW w:w="4675" w:type="dxa"/>
          </w:tcPr>
          <w:p w14:paraId="3E0A24B0" w14:textId="77777777" w:rsidR="00AD5DCB" w:rsidRPr="00AB48BB" w:rsidRDefault="00AD5DCB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6.1 Visual Examination of the Product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262E556C" w14:textId="41640689" w:rsidR="008571B8" w:rsidRPr="00AB48BB" w:rsidRDefault="0061454D" w:rsidP="00857ECD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395E23" w14:paraId="55E2AECD" w14:textId="77777777" w:rsidTr="0061454D">
        <w:trPr>
          <w:jc w:val="center"/>
        </w:trPr>
        <w:tc>
          <w:tcPr>
            <w:tcW w:w="4675" w:type="dxa"/>
          </w:tcPr>
          <w:p w14:paraId="5A22B9F7" w14:textId="77777777" w:rsidR="00395E23" w:rsidRPr="00AB48BB" w:rsidRDefault="003809E7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6.2 Weight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01452D2C" w14:textId="7A4E87A2" w:rsidR="00395E23" w:rsidRPr="00AB48BB" w:rsidRDefault="0061454D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395E23" w14:paraId="7233AA19" w14:textId="77777777" w:rsidTr="0061454D">
        <w:trPr>
          <w:jc w:val="center"/>
        </w:trPr>
        <w:tc>
          <w:tcPr>
            <w:tcW w:w="4675" w:type="dxa"/>
          </w:tcPr>
          <w:p w14:paraId="7458C2B1" w14:textId="77777777" w:rsidR="00395E23" w:rsidRPr="00AB48BB" w:rsidRDefault="00AD5DCB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6.3 Bonding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0C31EBE7" w14:textId="00FDB4E7" w:rsidR="00395E23" w:rsidRPr="00AB48BB" w:rsidRDefault="0061454D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C65713" w14:paraId="0F661CF2" w14:textId="77777777" w:rsidTr="0061454D">
        <w:trPr>
          <w:trHeight w:val="70"/>
          <w:jc w:val="center"/>
        </w:trPr>
        <w:tc>
          <w:tcPr>
            <w:tcW w:w="4675" w:type="dxa"/>
          </w:tcPr>
          <w:p w14:paraId="43116F3A" w14:textId="77777777" w:rsidR="00D77886" w:rsidRPr="00AB48BB" w:rsidRDefault="00D77886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6.4 Resistance and Inductance Test (motor and Solenoid)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0EE4DE83" w14:textId="544ECFE6" w:rsidR="00C65713" w:rsidRPr="00AB48BB" w:rsidRDefault="0061454D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7D390447" w14:textId="186741AD" w:rsidR="00C65713" w:rsidRPr="00AB48BB" w:rsidRDefault="0061454D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395E23" w14:paraId="690B02DA" w14:textId="77777777" w:rsidTr="0061454D">
        <w:trPr>
          <w:jc w:val="center"/>
        </w:trPr>
        <w:tc>
          <w:tcPr>
            <w:tcW w:w="4675" w:type="dxa"/>
          </w:tcPr>
          <w:p w14:paraId="5B711AD9" w14:textId="77777777" w:rsidR="00395E23" w:rsidRPr="00AB48BB" w:rsidRDefault="00D77886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6.5 Power ON UUT Checks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1D1FD3BF" w14:textId="223D43D3" w:rsidR="00395E23" w:rsidRPr="00AB48BB" w:rsidRDefault="0061454D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C65713" w14:paraId="4F855D3F" w14:textId="77777777" w:rsidTr="0061454D">
        <w:trPr>
          <w:jc w:val="center"/>
        </w:trPr>
        <w:tc>
          <w:tcPr>
            <w:tcW w:w="4675" w:type="dxa"/>
          </w:tcPr>
          <w:p w14:paraId="66795570" w14:textId="77777777" w:rsidR="00C65713" w:rsidRPr="00AB48BB" w:rsidRDefault="00C65713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 Functional Check Out</w:t>
            </w:r>
          </w:p>
        </w:tc>
        <w:tc>
          <w:tcPr>
            <w:tcW w:w="4675" w:type="dxa"/>
            <w:gridSpan w:val="2"/>
            <w:shd w:val="solid" w:color="B9FF93" w:fill="auto"/>
          </w:tcPr>
          <w:p w14:paraId="57CF8746" w14:textId="07A8EDA7" w:rsidR="00C65713" w:rsidRPr="00AB48BB" w:rsidRDefault="0061454D" w:rsidP="0061280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C65713" w14:paraId="5DCAEE4E" w14:textId="77777777" w:rsidTr="0061454D">
        <w:trPr>
          <w:trHeight w:val="170"/>
          <w:jc w:val="center"/>
        </w:trPr>
        <w:tc>
          <w:tcPr>
            <w:tcW w:w="4675" w:type="dxa"/>
          </w:tcPr>
          <w:p w14:paraId="4A572B67" w14:textId="77777777" w:rsidR="00C65713" w:rsidRPr="00AB48BB" w:rsidRDefault="00C65713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6.6.3 Holding Load Test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0D28EF61" w14:textId="55E60A24" w:rsidR="00C65713" w:rsidRPr="00AB48BB" w:rsidRDefault="0061454D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7674115C" w14:textId="3432FB40" w:rsidR="00C65713" w:rsidRPr="00AB48BB" w:rsidRDefault="0061454D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12803" w14:paraId="139A4639" w14:textId="77777777" w:rsidTr="0061454D">
        <w:trPr>
          <w:trHeight w:val="224"/>
          <w:jc w:val="center"/>
        </w:trPr>
        <w:tc>
          <w:tcPr>
            <w:tcW w:w="4675" w:type="dxa"/>
          </w:tcPr>
          <w:p w14:paraId="4D251827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6.6.4 Brake Release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231C66A3" w14:textId="32340568" w:rsidR="00612803" w:rsidRPr="00AB48BB" w:rsidRDefault="0061454D" w:rsidP="0061280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6D15A2" w14:paraId="0027CCBB" w14:textId="77777777" w:rsidTr="0061454D">
        <w:trPr>
          <w:trHeight w:val="530"/>
          <w:jc w:val="center"/>
        </w:trPr>
        <w:tc>
          <w:tcPr>
            <w:tcW w:w="4675" w:type="dxa"/>
          </w:tcPr>
          <w:p w14:paraId="2084A55E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6.6.5 N1 and N2 Extend Mechanical Stops and MCE Rigging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1BC8C484" w14:textId="709BECF4" w:rsidR="006D15A2" w:rsidRPr="00AB48BB" w:rsidRDefault="0061454D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213A2666" w14:textId="77777777" w:rsidTr="0061454D">
        <w:trPr>
          <w:jc w:val="center"/>
        </w:trPr>
        <w:tc>
          <w:tcPr>
            <w:tcW w:w="4675" w:type="dxa"/>
          </w:tcPr>
          <w:p w14:paraId="11E5CE12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6.6.6 N1 and N2 Stroke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381F3B7E" w14:textId="175FC25E" w:rsidR="006D15A2" w:rsidRPr="00AB48BB" w:rsidRDefault="0061454D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2B0EB3BC" w14:textId="77777777" w:rsidTr="0061454D">
        <w:trPr>
          <w:jc w:val="center"/>
        </w:trPr>
        <w:tc>
          <w:tcPr>
            <w:tcW w:w="4675" w:type="dxa"/>
          </w:tcPr>
          <w:p w14:paraId="4EDFEA00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6.6.7 Performance Test – unloaded operation (one channel operation)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7F20DEC2" w14:textId="6FEA9EC6" w:rsidR="006D15A2" w:rsidRPr="00AB48BB" w:rsidRDefault="0061454D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21C28382" w14:textId="77777777" w:rsidTr="0061454D">
        <w:trPr>
          <w:jc w:val="center"/>
        </w:trPr>
        <w:tc>
          <w:tcPr>
            <w:tcW w:w="4675" w:type="dxa"/>
          </w:tcPr>
          <w:p w14:paraId="6E12057E" w14:textId="77777777" w:rsidR="000E675C" w:rsidRPr="00AB48BB" w:rsidRDefault="000E675C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6.6.8 Performance Test – Loaded Operation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44699694" w14:textId="5FCC07C7" w:rsidR="006D15A2" w:rsidRPr="00AB48BB" w:rsidRDefault="0061454D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7DC329F2" w14:textId="77777777" w:rsidTr="0061454D">
        <w:trPr>
          <w:jc w:val="center"/>
        </w:trPr>
        <w:tc>
          <w:tcPr>
            <w:tcW w:w="4675" w:type="dxa"/>
          </w:tcPr>
          <w:p w14:paraId="3E3BE09A" w14:textId="77777777" w:rsidR="006D15A2" w:rsidRPr="00AB48BB" w:rsidRDefault="000E675C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6.6.9 Backlash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1A244DA3" w14:textId="713C807F" w:rsidR="006D15A2" w:rsidRPr="00AB48BB" w:rsidRDefault="0061454D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</w:tbl>
    <w:p w14:paraId="432D30E9" w14:textId="77777777" w:rsidR="006F08DD" w:rsidRDefault="006F08DD" w:rsidP="00133482">
      <w:pPr>
        <w:pStyle w:val="Heading9"/>
        <w:rPr>
          <w:b/>
          <w:bCs/>
          <w:sz w:val="32"/>
          <w:szCs w:val="32"/>
        </w:rPr>
      </w:pPr>
      <w:bookmarkStart w:id="0" w:name="_Ref127525995"/>
      <w:bookmarkStart w:id="1" w:name="_Hlk122079207"/>
      <w:r>
        <w:rPr>
          <w:b/>
          <w:bCs/>
          <w:sz w:val="32"/>
          <w:szCs w:val="32"/>
        </w:rPr>
        <w:br w:type="page"/>
      </w:r>
    </w:p>
    <w:p w14:paraId="37BA2832" w14:textId="77777777" w:rsidR="006F08DD" w:rsidRPr="006F08DD" w:rsidRDefault="006F08DD" w:rsidP="006F08DD">
      <w:pPr>
        <w:pStyle w:val="Heading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of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8DD" w14:paraId="5B21C0D8" w14:textId="77777777" w:rsidTr="006F08DD">
        <w:tc>
          <w:tcPr>
            <w:tcW w:w="4675" w:type="dxa"/>
          </w:tcPr>
          <w:p w14:paraId="7BA4DFED" w14:textId="77777777" w:rsidR="006F08DD" w:rsidRDefault="006F08DD" w:rsidP="006F08DD">
            <w:pPr>
              <w:pStyle w:val="Heading9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4675" w:type="dxa"/>
          </w:tcPr>
          <w:p w14:paraId="7F2F7829" w14:textId="77777777" w:rsidR="006F08DD" w:rsidRDefault="006F08DD" w:rsidP="006F08DD">
            <w:pPr>
              <w:pStyle w:val="Heading9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Abbreviation used</w:t>
            </w:r>
          </w:p>
        </w:tc>
      </w:tr>
      <w:tr w:rsidR="006F08DD" w14:paraId="145A891F" w14:textId="77777777" w:rsidTr="006F08DD">
        <w:tc>
          <w:tcPr>
            <w:tcW w:w="4675" w:type="dxa"/>
          </w:tcPr>
          <w:p w14:paraId="38EFF35D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 w:rsidRPr="006F08DD">
              <w:rPr>
                <w:sz w:val="22"/>
                <w:szCs w:val="22"/>
              </w:rPr>
              <w:t>Pounds</w:t>
            </w:r>
          </w:p>
        </w:tc>
        <w:tc>
          <w:tcPr>
            <w:tcW w:w="4675" w:type="dxa"/>
          </w:tcPr>
          <w:p w14:paraId="685808E8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 w:rsidRPr="006F08DD">
              <w:rPr>
                <w:sz w:val="22"/>
                <w:szCs w:val="22"/>
              </w:rPr>
              <w:t>lbs.</w:t>
            </w:r>
          </w:p>
        </w:tc>
      </w:tr>
      <w:tr w:rsidR="006F08DD" w14:paraId="78339A63" w14:textId="77777777" w:rsidTr="006F08DD">
        <w:tc>
          <w:tcPr>
            <w:tcW w:w="4675" w:type="dxa"/>
          </w:tcPr>
          <w:p w14:paraId="704B1FC2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Pr="006F08DD">
              <w:rPr>
                <w:sz w:val="22"/>
                <w:szCs w:val="22"/>
              </w:rPr>
              <w:t>illiohms</w:t>
            </w:r>
          </w:p>
        </w:tc>
        <w:tc>
          <w:tcPr>
            <w:tcW w:w="4675" w:type="dxa"/>
          </w:tcPr>
          <w:p w14:paraId="0D0E49D8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mOhms</w:t>
            </w:r>
          </w:p>
        </w:tc>
      </w:tr>
      <w:tr w:rsidR="006F08DD" w14:paraId="5648A7BA" w14:textId="77777777" w:rsidTr="006F08DD">
        <w:tc>
          <w:tcPr>
            <w:tcW w:w="4675" w:type="dxa"/>
          </w:tcPr>
          <w:p w14:paraId="6EB6CDA2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Ohms</w:t>
            </w:r>
          </w:p>
        </w:tc>
        <w:tc>
          <w:tcPr>
            <w:tcW w:w="4675" w:type="dxa"/>
          </w:tcPr>
          <w:p w14:paraId="75FBC1D9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Ohms</w:t>
            </w:r>
          </w:p>
        </w:tc>
      </w:tr>
      <w:tr w:rsidR="006F08DD" w14:paraId="2688A714" w14:textId="77777777" w:rsidTr="006F08DD">
        <w:tc>
          <w:tcPr>
            <w:tcW w:w="4675" w:type="dxa"/>
          </w:tcPr>
          <w:p w14:paraId="3C577B30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MilliHertz</w:t>
            </w:r>
          </w:p>
        </w:tc>
        <w:tc>
          <w:tcPr>
            <w:tcW w:w="4675" w:type="dxa"/>
          </w:tcPr>
          <w:p w14:paraId="031DBA81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</w:t>
            </w:r>
            <w:r w:rsidR="007E0E80">
              <w:rPr>
                <w:sz w:val="22"/>
                <w:szCs w:val="22"/>
              </w:rPr>
              <w:t>z</w:t>
            </w:r>
          </w:p>
        </w:tc>
      </w:tr>
      <w:tr w:rsidR="00996987" w14:paraId="4D40F211" w14:textId="77777777" w:rsidTr="006F08DD">
        <w:tc>
          <w:tcPr>
            <w:tcW w:w="4675" w:type="dxa"/>
          </w:tcPr>
          <w:p w14:paraId="637E774B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Hertz</w:t>
            </w:r>
          </w:p>
        </w:tc>
        <w:tc>
          <w:tcPr>
            <w:tcW w:w="4675" w:type="dxa"/>
          </w:tcPr>
          <w:p w14:paraId="05B35E9A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Hz</w:t>
            </w:r>
          </w:p>
        </w:tc>
      </w:tr>
      <w:tr w:rsidR="006F08DD" w14:paraId="1E6DAB49" w14:textId="77777777" w:rsidTr="006F08DD">
        <w:tc>
          <w:tcPr>
            <w:tcW w:w="4675" w:type="dxa"/>
          </w:tcPr>
          <w:p w14:paraId="4F9351E3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4675" w:type="dxa"/>
          </w:tcPr>
          <w:p w14:paraId="61B957E4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</w:tr>
      <w:tr w:rsidR="006F08DD" w14:paraId="3034815F" w14:textId="77777777" w:rsidTr="006F08DD">
        <w:tc>
          <w:tcPr>
            <w:tcW w:w="4675" w:type="dxa"/>
          </w:tcPr>
          <w:p w14:paraId="7050C0BF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Pounds of force</w:t>
            </w:r>
          </w:p>
        </w:tc>
        <w:tc>
          <w:tcPr>
            <w:tcW w:w="4675" w:type="dxa"/>
          </w:tcPr>
          <w:p w14:paraId="64FF4630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lbf</w:t>
            </w:r>
          </w:p>
        </w:tc>
      </w:tr>
      <w:tr w:rsidR="006F08DD" w14:paraId="73A9E7E2" w14:textId="77777777" w:rsidTr="006F08DD">
        <w:tc>
          <w:tcPr>
            <w:tcW w:w="4675" w:type="dxa"/>
          </w:tcPr>
          <w:p w14:paraId="6953DC7F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Ampheres</w:t>
            </w:r>
          </w:p>
        </w:tc>
        <w:tc>
          <w:tcPr>
            <w:tcW w:w="4675" w:type="dxa"/>
          </w:tcPr>
          <w:p w14:paraId="513EDCD0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996987" w14:paraId="062380BC" w14:textId="77777777" w:rsidTr="006F08DD">
        <w:tc>
          <w:tcPr>
            <w:tcW w:w="4675" w:type="dxa"/>
          </w:tcPr>
          <w:p w14:paraId="5831BE83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 </w:t>
            </w:r>
            <w:r w:rsidR="007E0E80">
              <w:rPr>
                <w:sz w:val="22"/>
                <w:szCs w:val="22"/>
              </w:rPr>
              <w:t>values in Hexadecimal</w:t>
            </w:r>
          </w:p>
        </w:tc>
        <w:tc>
          <w:tcPr>
            <w:tcW w:w="4675" w:type="dxa"/>
          </w:tcPr>
          <w:p w14:paraId="076699B6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</w:t>
            </w:r>
          </w:p>
        </w:tc>
      </w:tr>
      <w:tr w:rsidR="00996987" w14:paraId="0167CF10" w14:textId="77777777" w:rsidTr="006F08DD">
        <w:tc>
          <w:tcPr>
            <w:tcW w:w="4675" w:type="dxa"/>
          </w:tcPr>
          <w:p w14:paraId="1B0E66D2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 per Second</w:t>
            </w:r>
          </w:p>
        </w:tc>
        <w:tc>
          <w:tcPr>
            <w:tcW w:w="4675" w:type="dxa"/>
          </w:tcPr>
          <w:p w14:paraId="128B3473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in/s</w:t>
            </w:r>
          </w:p>
        </w:tc>
      </w:tr>
      <w:tr w:rsidR="00996987" w14:paraId="6C20A402" w14:textId="77777777" w:rsidTr="006F08DD">
        <w:tc>
          <w:tcPr>
            <w:tcW w:w="4675" w:type="dxa"/>
          </w:tcPr>
          <w:p w14:paraId="067F3D88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Milliseconds</w:t>
            </w:r>
          </w:p>
        </w:tc>
        <w:tc>
          <w:tcPr>
            <w:tcW w:w="4675" w:type="dxa"/>
          </w:tcPr>
          <w:p w14:paraId="5A683E08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</w:t>
            </w:r>
          </w:p>
        </w:tc>
      </w:tr>
      <w:tr w:rsidR="00996987" w14:paraId="3F5CA404" w14:textId="77777777" w:rsidTr="006F08DD">
        <w:tc>
          <w:tcPr>
            <w:tcW w:w="4675" w:type="dxa"/>
          </w:tcPr>
          <w:p w14:paraId="3B40DF48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Seconds</w:t>
            </w:r>
          </w:p>
        </w:tc>
        <w:tc>
          <w:tcPr>
            <w:tcW w:w="4675" w:type="dxa"/>
          </w:tcPr>
          <w:p w14:paraId="42C29F0E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seconds</w:t>
            </w:r>
          </w:p>
        </w:tc>
      </w:tr>
      <w:tr w:rsidR="00996987" w14:paraId="7B3610C4" w14:textId="77777777" w:rsidTr="006F08DD">
        <w:tc>
          <w:tcPr>
            <w:tcW w:w="4675" w:type="dxa"/>
          </w:tcPr>
          <w:p w14:paraId="600D15AD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Decibel</w:t>
            </w:r>
          </w:p>
        </w:tc>
        <w:tc>
          <w:tcPr>
            <w:tcW w:w="4675" w:type="dxa"/>
          </w:tcPr>
          <w:p w14:paraId="71058116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</w:p>
        </w:tc>
      </w:tr>
      <w:tr w:rsidR="00996987" w14:paraId="15BC413D" w14:textId="77777777" w:rsidTr="006F08DD">
        <w:tc>
          <w:tcPr>
            <w:tcW w:w="4675" w:type="dxa"/>
          </w:tcPr>
          <w:p w14:paraId="642E1F12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Degrees</w:t>
            </w:r>
          </w:p>
        </w:tc>
        <w:tc>
          <w:tcPr>
            <w:tcW w:w="4675" w:type="dxa"/>
          </w:tcPr>
          <w:p w14:paraId="586AD6B8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</w:t>
            </w:r>
          </w:p>
        </w:tc>
      </w:tr>
      <w:tr w:rsidR="00996987" w14:paraId="072A1634" w14:textId="77777777" w:rsidTr="006F08DD">
        <w:tc>
          <w:tcPr>
            <w:tcW w:w="4675" w:type="dxa"/>
          </w:tcPr>
          <w:p w14:paraId="721F8651" w14:textId="77777777" w:rsidR="00996987" w:rsidRPr="006F08DD" w:rsidRDefault="007E0E80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Tolerance in the range of</w:t>
            </w:r>
          </w:p>
        </w:tc>
        <w:tc>
          <w:tcPr>
            <w:tcW w:w="4675" w:type="dxa"/>
          </w:tcPr>
          <w:p w14:paraId="3E70C45E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+/-</w:t>
            </w:r>
          </w:p>
        </w:tc>
      </w:tr>
    </w:tbl>
    <w:p w14:paraId="74A28A60" w14:textId="77777777" w:rsidR="00546B2F" w:rsidRDefault="00546B2F" w:rsidP="00546B2F">
      <w:r>
        <w:br w:type="page"/>
      </w:r>
    </w:p>
    <w:p w14:paraId="1AA37BA4" w14:textId="77777777" w:rsidR="00546B2F" w:rsidRPr="00546B2F" w:rsidRDefault="00546B2F" w:rsidP="00546B2F"/>
    <w:p w14:paraId="0CCAF250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6.1. Visual Examination of the Product</w:t>
      </w:r>
      <w:bookmarkEnd w:id="0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835"/>
        <w:gridCol w:w="2525"/>
      </w:tblGrid>
      <w:tr w:rsidR="00133482" w14:paraId="77014FBB" w14:textId="77777777" w:rsidTr="0061454D">
        <w:tc>
          <w:tcPr>
            <w:tcW w:w="6835" w:type="dxa"/>
          </w:tcPr>
          <w:bookmarkEnd w:id="1"/>
          <w:p w14:paraId="60BE8F39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525" w:type="dxa"/>
            <w:shd w:val="solid" w:color="B9FF93" w:fill="auto"/>
          </w:tcPr>
          <w:p w14:paraId="09896556" w14:textId="5EFACD6F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085CC1AE" w14:textId="77777777" w:rsidR="00133482" w:rsidRPr="007463D8" w:rsidRDefault="00133482" w:rsidP="00133482">
      <w:pPr>
        <w:pStyle w:val="BodyText"/>
      </w:pPr>
      <w:bookmarkStart w:id="2" w:name="_Ref127526002"/>
    </w:p>
    <w:bookmarkEnd w:id="2"/>
    <w:p w14:paraId="697EF6B7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6.2 Weight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77"/>
        <w:gridCol w:w="1912"/>
        <w:gridCol w:w="1693"/>
        <w:gridCol w:w="2168"/>
      </w:tblGrid>
      <w:tr w:rsidR="00F9472B" w14:paraId="12BB524B" w14:textId="77777777" w:rsidTr="00FD6402">
        <w:tc>
          <w:tcPr>
            <w:tcW w:w="9350" w:type="dxa"/>
            <w:gridSpan w:val="4"/>
          </w:tcPr>
          <w:p w14:paraId="46CBC7C3" w14:textId="77777777" w:rsidR="00F9472B" w:rsidRPr="0095150B" w:rsidRDefault="00F9472B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UUT Weight</w:t>
            </w:r>
          </w:p>
        </w:tc>
      </w:tr>
      <w:tr w:rsidR="001F4556" w14:paraId="7E20612D" w14:textId="77777777" w:rsidTr="00805762">
        <w:tc>
          <w:tcPr>
            <w:tcW w:w="3577" w:type="dxa"/>
          </w:tcPr>
          <w:p w14:paraId="3750C18B" w14:textId="77777777" w:rsidR="001F4556" w:rsidRPr="0095150B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773" w:type="dxa"/>
            <w:gridSpan w:val="3"/>
          </w:tcPr>
          <w:p w14:paraId="301DB11D" w14:textId="77777777" w:rsidR="001F4556" w:rsidRPr="0095150B" w:rsidRDefault="001F4556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Results</w:t>
            </w:r>
          </w:p>
        </w:tc>
      </w:tr>
      <w:tr w:rsidR="001F4556" w14:paraId="7C8D5DDC" w14:textId="77777777" w:rsidTr="0061454D">
        <w:tc>
          <w:tcPr>
            <w:tcW w:w="3577" w:type="dxa"/>
          </w:tcPr>
          <w:p w14:paraId="3B3CEBAA" w14:textId="77777777" w:rsidR="001F4556" w:rsidRPr="001F4556" w:rsidRDefault="001F4556" w:rsidP="001F455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UUT weight should not exceed</w:t>
            </w:r>
          </w:p>
        </w:tc>
        <w:tc>
          <w:tcPr>
            <w:tcW w:w="1912" w:type="dxa"/>
          </w:tcPr>
          <w:p w14:paraId="2B29BD63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Actual Weight</w:t>
            </w:r>
          </w:p>
        </w:tc>
        <w:tc>
          <w:tcPr>
            <w:tcW w:w="1693" w:type="dxa"/>
          </w:tcPr>
          <w:p w14:paraId="7B5356A1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168" w:type="dxa"/>
            <w:tcBorders>
              <w:bottom w:val="single" w:sz="4" w:space="0" w:color="auto"/>
            </w:tcBorders>
          </w:tcPr>
          <w:p w14:paraId="472F4C42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Pass/Fail</w:t>
            </w:r>
          </w:p>
        </w:tc>
      </w:tr>
      <w:tr w:rsidR="001F4556" w14:paraId="5CCDB470" w14:textId="77777777" w:rsidTr="0061454D">
        <w:tc>
          <w:tcPr>
            <w:tcW w:w="3577" w:type="dxa"/>
          </w:tcPr>
          <w:p w14:paraId="5656B19D" w14:textId="7961C6A7" w:rsidR="001F4556" w:rsidRDefault="0061454D" w:rsidP="001F455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1F4556">
              <w:rPr>
                <w:szCs w:val="20"/>
              </w:rPr>
              <w:t xml:space="preserve"> </w:t>
            </w:r>
          </w:p>
        </w:tc>
        <w:tc>
          <w:tcPr>
            <w:tcW w:w="1912" w:type="dxa"/>
          </w:tcPr>
          <w:p w14:paraId="56E8B511" w14:textId="145ADE2A" w:rsidR="001F4556" w:rsidRDefault="0061454D" w:rsidP="001F455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1F4556">
              <w:rPr>
                <w:szCs w:val="20"/>
              </w:rPr>
              <w:t xml:space="preserve"> </w:t>
            </w:r>
          </w:p>
        </w:tc>
        <w:tc>
          <w:tcPr>
            <w:tcW w:w="1693" w:type="dxa"/>
          </w:tcPr>
          <w:p w14:paraId="38772FA2" w14:textId="77777777" w:rsidR="001F4556" w:rsidRDefault="006F08DD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l</w:t>
            </w:r>
            <w:r w:rsidR="001F4556">
              <w:rPr>
                <w:szCs w:val="20"/>
              </w:rPr>
              <w:t>bs</w:t>
            </w:r>
            <w:r w:rsidR="004F7B2C">
              <w:rPr>
                <w:szCs w:val="20"/>
              </w:rPr>
              <w:t>.</w:t>
            </w:r>
          </w:p>
        </w:tc>
        <w:tc>
          <w:tcPr>
            <w:tcW w:w="2168" w:type="dxa"/>
            <w:shd w:val="solid" w:color="B9FF93" w:fill="auto"/>
          </w:tcPr>
          <w:p w14:paraId="4F6B2740" w14:textId="085EBD43" w:rsidR="001F4556" w:rsidRDefault="0061454D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5A9025FF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670E8465" w14:textId="77777777" w:rsidR="00133482" w:rsidRPr="007463D8" w:rsidRDefault="00133482" w:rsidP="00133482">
      <w:pPr>
        <w:pStyle w:val="Heading9"/>
        <w:rPr>
          <w:sz w:val="32"/>
          <w:szCs w:val="32"/>
        </w:rPr>
      </w:pPr>
      <w:bookmarkStart w:id="3" w:name="_Ref127526785"/>
      <w:r w:rsidRPr="007463D8">
        <w:rPr>
          <w:rStyle w:val="Heading8Char"/>
          <w:rFonts w:eastAsiaTheme="minorHAnsi" w:cstheme="minorBidi"/>
          <w:i w:val="0"/>
          <w:color w:val="404040" w:themeColor="text1" w:themeTint="BF"/>
          <w:sz w:val="32"/>
          <w:szCs w:val="32"/>
        </w:rPr>
        <w:t>6.3 Bonding</w:t>
      </w:r>
      <w:bookmarkEnd w:id="3"/>
      <w:r w:rsidRPr="007463D8">
        <w:rPr>
          <w:sz w:val="32"/>
          <w:szCs w:val="32"/>
        </w:rPr>
        <w:t xml:space="preserve"> </w:t>
      </w:r>
    </w:p>
    <w:p w14:paraId="32FA11F3" w14:textId="77777777" w:rsidR="00133482" w:rsidRPr="00293C09" w:rsidRDefault="00133482" w:rsidP="00133482">
      <w:pPr>
        <w:pStyle w:val="BodyText"/>
        <w:spacing w:after="60"/>
        <w:ind w:left="0"/>
        <w:rPr>
          <w:szCs w:val="20"/>
        </w:rPr>
      </w:pPr>
      <w:r w:rsidRPr="00293C09">
        <w:rPr>
          <w:b/>
          <w:bCs/>
          <w:szCs w:val="20"/>
        </w:rPr>
        <w:t>Bonding resistance</w:t>
      </w:r>
      <w:r>
        <w:rPr>
          <w:b/>
          <w:bCs/>
          <w:szCs w:val="20"/>
        </w:rPr>
        <w:t>:</w:t>
      </w:r>
      <w:r w:rsidRPr="004D6A80">
        <w:rPr>
          <w:b/>
          <w:bCs/>
          <w:color w:val="F3533F" w:themeColor="accent6"/>
        </w:rPr>
        <w:t xml:space="preserve">       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09" w:type="dxa"/>
        <w:tblInd w:w="-5" w:type="dxa"/>
        <w:tblLook w:val="04A0" w:firstRow="1" w:lastRow="0" w:firstColumn="1" w:lastColumn="0" w:noHBand="0" w:noVBand="1"/>
      </w:tblPr>
      <w:tblGrid>
        <w:gridCol w:w="2238"/>
        <w:gridCol w:w="1106"/>
        <w:gridCol w:w="1161"/>
        <w:gridCol w:w="1885"/>
        <w:gridCol w:w="1869"/>
        <w:gridCol w:w="1050"/>
      </w:tblGrid>
      <w:tr w:rsidR="0072336C" w:rsidRPr="00CF01D2" w14:paraId="1ECB4AE5" w14:textId="77777777" w:rsidTr="005327AE">
        <w:trPr>
          <w:trHeight w:val="297"/>
        </w:trPr>
        <w:tc>
          <w:tcPr>
            <w:tcW w:w="9309" w:type="dxa"/>
            <w:gridSpan w:val="6"/>
          </w:tcPr>
          <w:p w14:paraId="3E8F6966" w14:textId="77777777" w:rsid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Bonding Resistance</w:t>
            </w:r>
          </w:p>
        </w:tc>
      </w:tr>
      <w:tr w:rsidR="00133482" w:rsidRPr="00CF01D2" w14:paraId="41FC1342" w14:textId="77777777" w:rsidTr="00617D1C">
        <w:trPr>
          <w:trHeight w:val="297"/>
        </w:trPr>
        <w:tc>
          <w:tcPr>
            <w:tcW w:w="4505" w:type="dxa"/>
            <w:gridSpan w:val="3"/>
          </w:tcPr>
          <w:p w14:paraId="7804E8B0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804" w:type="dxa"/>
            <w:gridSpan w:val="3"/>
          </w:tcPr>
          <w:p w14:paraId="6F5F9C4C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:rsidRPr="00CF01D2" w14:paraId="3C675BF5" w14:textId="77777777" w:rsidTr="0061454D">
        <w:trPr>
          <w:trHeight w:val="297"/>
        </w:trPr>
        <w:tc>
          <w:tcPr>
            <w:tcW w:w="2238" w:type="dxa"/>
          </w:tcPr>
          <w:p w14:paraId="7E7BAA5B" w14:textId="77777777" w:rsidR="00133482" w:rsidRPr="0009590E" w:rsidRDefault="00133482" w:rsidP="006C2C30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106" w:type="dxa"/>
          </w:tcPr>
          <w:p w14:paraId="69436E06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161" w:type="dxa"/>
          </w:tcPr>
          <w:p w14:paraId="5AE0DDE1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14:paraId="7FACEAAF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27B435A2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  <w:tc>
          <w:tcPr>
            <w:tcW w:w="1050" w:type="dxa"/>
          </w:tcPr>
          <w:p w14:paraId="477A5DA5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Units</w:t>
            </w:r>
          </w:p>
        </w:tc>
      </w:tr>
      <w:tr w:rsidR="00133482" w:rsidRPr="00CF01D2" w14:paraId="57F5ADB2" w14:textId="77777777" w:rsidTr="0061454D">
        <w:trPr>
          <w:trHeight w:val="297"/>
        </w:trPr>
        <w:tc>
          <w:tcPr>
            <w:tcW w:w="2238" w:type="dxa"/>
          </w:tcPr>
          <w:p w14:paraId="643F97C0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Motor End Cap</w:t>
            </w:r>
          </w:p>
        </w:tc>
        <w:tc>
          <w:tcPr>
            <w:tcW w:w="1106" w:type="dxa"/>
          </w:tcPr>
          <w:p w14:paraId="76AD811B" w14:textId="5F79B7AD" w:rsidR="00133482" w:rsidRPr="0009590E" w:rsidRDefault="0061454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161" w:type="dxa"/>
          </w:tcPr>
          <w:p w14:paraId="793ED946" w14:textId="55454143" w:rsidR="00133482" w:rsidRPr="0009590E" w:rsidRDefault="0061454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shd w:val="solid" w:color="FF7575" w:fill="auto"/>
          </w:tcPr>
          <w:p w14:paraId="7B2244FE" w14:textId="72229A32" w:rsidR="00133482" w:rsidRPr="0009590E" w:rsidRDefault="0061454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solid" w:color="FF7575" w:fill="auto"/>
          </w:tcPr>
          <w:p w14:paraId="6CBDBA22" w14:textId="22557467" w:rsidR="00133482" w:rsidRPr="0009590E" w:rsidRDefault="0061454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1050" w:type="dxa"/>
          </w:tcPr>
          <w:p w14:paraId="459A9FEA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(mOhms)</w:t>
            </w:r>
          </w:p>
        </w:tc>
      </w:tr>
      <w:tr w:rsidR="00133482" w:rsidRPr="00CF01D2" w14:paraId="67647740" w14:textId="77777777" w:rsidTr="0061454D">
        <w:trPr>
          <w:trHeight w:val="297"/>
        </w:trPr>
        <w:tc>
          <w:tcPr>
            <w:tcW w:w="2238" w:type="dxa"/>
          </w:tcPr>
          <w:p w14:paraId="07156FC4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106" w:type="dxa"/>
          </w:tcPr>
          <w:p w14:paraId="5C6D6D78" w14:textId="32FEC8DA" w:rsidR="00133482" w:rsidRPr="0009590E" w:rsidRDefault="0061454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161" w:type="dxa"/>
          </w:tcPr>
          <w:p w14:paraId="6D0D886E" w14:textId="3E5DD29A" w:rsidR="00133482" w:rsidRPr="0009590E" w:rsidRDefault="0061454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shd w:val="solid" w:color="FF7575" w:fill="auto"/>
          </w:tcPr>
          <w:p w14:paraId="3B37DD1F" w14:textId="0FF357BF" w:rsidR="00133482" w:rsidRPr="0009590E" w:rsidRDefault="0061454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solid" w:color="FF7575" w:fill="auto"/>
          </w:tcPr>
          <w:p w14:paraId="692ABD29" w14:textId="1357BD52" w:rsidR="00133482" w:rsidRPr="0009590E" w:rsidRDefault="0061454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050" w:type="dxa"/>
          </w:tcPr>
          <w:p w14:paraId="27A7B200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(mOhms)</w:t>
            </w:r>
          </w:p>
        </w:tc>
      </w:tr>
      <w:tr w:rsidR="00133482" w:rsidRPr="00CF01D2" w14:paraId="605B45DA" w14:textId="77777777" w:rsidTr="0061454D">
        <w:trPr>
          <w:trHeight w:val="297"/>
        </w:trPr>
        <w:tc>
          <w:tcPr>
            <w:tcW w:w="2238" w:type="dxa"/>
          </w:tcPr>
          <w:p w14:paraId="143FB682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106" w:type="dxa"/>
          </w:tcPr>
          <w:p w14:paraId="6B494E0C" w14:textId="6C6EA062" w:rsidR="00133482" w:rsidRPr="0009590E" w:rsidRDefault="0061454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7.5</w:t>
            </w:r>
          </w:p>
        </w:tc>
        <w:tc>
          <w:tcPr>
            <w:tcW w:w="1161" w:type="dxa"/>
          </w:tcPr>
          <w:p w14:paraId="764424BB" w14:textId="6B0BD3EC" w:rsidR="00133482" w:rsidRPr="0009590E" w:rsidRDefault="0061454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shd w:val="solid" w:color="FF7575" w:fill="auto"/>
          </w:tcPr>
          <w:p w14:paraId="2F421C3C" w14:textId="5E786793" w:rsidR="00133482" w:rsidRPr="0009590E" w:rsidRDefault="0061454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solid" w:color="FF7575" w:fill="auto"/>
          </w:tcPr>
          <w:p w14:paraId="1641FED8" w14:textId="5A10D283" w:rsidR="00133482" w:rsidRPr="0009590E" w:rsidRDefault="0061454D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050" w:type="dxa"/>
          </w:tcPr>
          <w:p w14:paraId="7CDA5E29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(mOhms)</w:t>
            </w:r>
          </w:p>
        </w:tc>
      </w:tr>
      <w:tr w:rsidR="00291A72" w:rsidRPr="00CF01D2" w14:paraId="0105197C" w14:textId="77777777" w:rsidTr="0061454D">
        <w:trPr>
          <w:trHeight w:val="297"/>
        </w:trPr>
        <w:tc>
          <w:tcPr>
            <w:tcW w:w="4505" w:type="dxa"/>
            <w:gridSpan w:val="3"/>
          </w:tcPr>
          <w:p w14:paraId="289398E2" w14:textId="77777777" w:rsidR="00291A72" w:rsidRPr="0009590E" w:rsidRDefault="00291A7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Bonding Pass/Fail</w:t>
            </w:r>
          </w:p>
        </w:tc>
        <w:tc>
          <w:tcPr>
            <w:tcW w:w="3754" w:type="dxa"/>
            <w:gridSpan w:val="2"/>
            <w:shd w:val="solid" w:color="FF7575" w:fill="auto"/>
          </w:tcPr>
          <w:p w14:paraId="415CE407" w14:textId="24F368A5" w:rsidR="00291A72" w:rsidRPr="006C165A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14:paraId="23A4B6CA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3BAF6311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527865C8" w14:textId="77777777" w:rsidR="00617D1C" w:rsidRDefault="00617D1C" w:rsidP="00133482">
      <w:pPr>
        <w:pStyle w:val="Heading9"/>
        <w:rPr>
          <w:rStyle w:val="Heading9Char"/>
          <w:b/>
          <w:bCs/>
          <w:sz w:val="32"/>
          <w:szCs w:val="32"/>
        </w:rPr>
      </w:pPr>
      <w:bookmarkStart w:id="4" w:name="_Ref129073835"/>
      <w:r>
        <w:rPr>
          <w:rStyle w:val="Heading9Char"/>
          <w:b/>
          <w:bCs/>
          <w:sz w:val="32"/>
          <w:szCs w:val="32"/>
        </w:rPr>
        <w:br w:type="page"/>
      </w:r>
    </w:p>
    <w:p w14:paraId="6FE59075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6.4 Resistance and Inductance Test</w:t>
      </w:r>
      <w:r w:rsidRPr="007463D8">
        <w:rPr>
          <w:rStyle w:val="Heading8Char"/>
          <w:rFonts w:eastAsiaTheme="minorHAnsi" w:cstheme="minorBidi"/>
          <w:b w:val="0"/>
          <w:bCs w:val="0"/>
          <w:i w:val="0"/>
          <w:color w:val="404040" w:themeColor="text1" w:themeTint="BF"/>
          <w:sz w:val="32"/>
          <w:szCs w:val="32"/>
        </w:rPr>
        <w:t xml:space="preserve"> </w:t>
      </w:r>
      <w:r w:rsidRPr="007463D8">
        <w:rPr>
          <w:b/>
          <w:bCs/>
          <w:sz w:val="32"/>
          <w:szCs w:val="32"/>
        </w:rPr>
        <w:t>(motor and solenoid)</w:t>
      </w:r>
      <w:bookmarkEnd w:id="4"/>
    </w:p>
    <w:p w14:paraId="54E3BA6F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szCs w:val="20"/>
        </w:rPr>
      </w:pPr>
      <w:bookmarkStart w:id="5" w:name="_Hlk127527090"/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2271"/>
        <w:gridCol w:w="1106"/>
        <w:gridCol w:w="1168"/>
        <w:gridCol w:w="1252"/>
        <w:gridCol w:w="1252"/>
        <w:gridCol w:w="1252"/>
        <w:gridCol w:w="1010"/>
      </w:tblGrid>
      <w:tr w:rsidR="0072336C" w14:paraId="64A61807" w14:textId="77777777" w:rsidTr="00F913EC">
        <w:tc>
          <w:tcPr>
            <w:tcW w:w="9311" w:type="dxa"/>
            <w:gridSpan w:val="7"/>
          </w:tcPr>
          <w:p w14:paraId="3F741DC0" w14:textId="77777777" w:rsid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Resistances</w:t>
            </w:r>
          </w:p>
        </w:tc>
      </w:tr>
      <w:tr w:rsidR="00133482" w14:paraId="4CB5C1BD" w14:textId="77777777" w:rsidTr="0072336C">
        <w:tc>
          <w:tcPr>
            <w:tcW w:w="4545" w:type="dxa"/>
            <w:gridSpan w:val="3"/>
          </w:tcPr>
          <w:p w14:paraId="52F4B71C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766" w:type="dxa"/>
            <w:gridSpan w:val="4"/>
          </w:tcPr>
          <w:p w14:paraId="11217C99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04B71D57" w14:textId="77777777" w:rsidTr="0061454D">
        <w:tc>
          <w:tcPr>
            <w:tcW w:w="2271" w:type="dxa"/>
          </w:tcPr>
          <w:p w14:paraId="73D6466D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Pins</w:t>
            </w:r>
          </w:p>
        </w:tc>
        <w:tc>
          <w:tcPr>
            <w:tcW w:w="1106" w:type="dxa"/>
          </w:tcPr>
          <w:p w14:paraId="7E58AA79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8" w:type="dxa"/>
          </w:tcPr>
          <w:p w14:paraId="2A90CCEF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1012B2BC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385F9BD5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46EA036F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1010" w:type="dxa"/>
          </w:tcPr>
          <w:p w14:paraId="1A9296FD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288F1F56" w14:textId="77777777" w:rsidTr="0061454D">
        <w:tc>
          <w:tcPr>
            <w:tcW w:w="2271" w:type="dxa"/>
          </w:tcPr>
          <w:p w14:paraId="7FED3345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106" w:type="dxa"/>
          </w:tcPr>
          <w:p w14:paraId="49D4E5C3" w14:textId="01B1FC8A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077F41E2" w14:textId="010F2E63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80F3EFD" w14:textId="2F8E6B1C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BF0391E" w14:textId="7408B570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09CBF923" w14:textId="6B9ECFBF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1010" w:type="dxa"/>
          </w:tcPr>
          <w:p w14:paraId="712160E5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3DD47B68" w14:textId="77777777" w:rsidTr="0061454D">
        <w:tc>
          <w:tcPr>
            <w:tcW w:w="2271" w:type="dxa"/>
          </w:tcPr>
          <w:p w14:paraId="15B200AF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G </w:t>
            </w:r>
          </w:p>
        </w:tc>
        <w:tc>
          <w:tcPr>
            <w:tcW w:w="1106" w:type="dxa"/>
          </w:tcPr>
          <w:p w14:paraId="68D0F644" w14:textId="736555C3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33846D7D" w14:textId="773E863C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7A6925A1" w14:textId="734924BF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ED58DCC" w14:textId="3AF412BE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51AD8BC6" w14:textId="407FD2AC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010" w:type="dxa"/>
          </w:tcPr>
          <w:p w14:paraId="09D7FB68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6251E071" w14:textId="77777777" w:rsidTr="0061454D">
        <w:tc>
          <w:tcPr>
            <w:tcW w:w="2271" w:type="dxa"/>
          </w:tcPr>
          <w:p w14:paraId="1B8F0838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106" w:type="dxa"/>
          </w:tcPr>
          <w:p w14:paraId="593B121A" w14:textId="317732DC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4A324D68" w14:textId="44E6ED73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06D06015" w14:textId="1BF38706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0302BC2E" w14:textId="3D7D83A4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1AF9ED2E" w14:textId="634E769E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010" w:type="dxa"/>
          </w:tcPr>
          <w:p w14:paraId="010CC799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5C81D9BB" w14:textId="77777777" w:rsidTr="0061454D">
        <w:tc>
          <w:tcPr>
            <w:tcW w:w="2271" w:type="dxa"/>
          </w:tcPr>
          <w:p w14:paraId="7A1C412A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106" w:type="dxa"/>
          </w:tcPr>
          <w:p w14:paraId="28FCE610" w14:textId="52A302A3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6.55</w:t>
            </w:r>
          </w:p>
        </w:tc>
        <w:tc>
          <w:tcPr>
            <w:tcW w:w="1168" w:type="dxa"/>
          </w:tcPr>
          <w:p w14:paraId="0912CCC2" w14:textId="33147AB0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0.44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145D2E5" w14:textId="33B37620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4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5EB8594E" w14:textId="06C76858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146F56D" w14:textId="2AFAACB8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010" w:type="dxa"/>
          </w:tcPr>
          <w:p w14:paraId="7A424C9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61B59517" w14:textId="77777777" w:rsidTr="0061454D">
        <w:tc>
          <w:tcPr>
            <w:tcW w:w="2271" w:type="dxa"/>
          </w:tcPr>
          <w:p w14:paraId="7C8ACBD9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106" w:type="dxa"/>
          </w:tcPr>
          <w:p w14:paraId="73BB39C4" w14:textId="50D2FDF5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5000000</w:t>
            </w:r>
          </w:p>
        </w:tc>
        <w:tc>
          <w:tcPr>
            <w:tcW w:w="1168" w:type="dxa"/>
          </w:tcPr>
          <w:p w14:paraId="70A410CE" w14:textId="13B43A7B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125B1BC" w14:textId="065A608D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5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7E205FB8" w14:textId="2DE1A31C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B0521A9" w14:textId="58856D20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010" w:type="dxa"/>
          </w:tcPr>
          <w:p w14:paraId="4EE92823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(Ohms)</w:t>
            </w:r>
          </w:p>
        </w:tc>
      </w:tr>
      <w:tr w:rsidR="00291A72" w14:paraId="2BD4CD2C" w14:textId="77777777" w:rsidTr="0061454D">
        <w:tc>
          <w:tcPr>
            <w:tcW w:w="4545" w:type="dxa"/>
            <w:gridSpan w:val="3"/>
          </w:tcPr>
          <w:p w14:paraId="0E256D0C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Resistances Pass/Fail</w:t>
            </w:r>
          </w:p>
        </w:tc>
        <w:tc>
          <w:tcPr>
            <w:tcW w:w="3756" w:type="dxa"/>
            <w:gridSpan w:val="3"/>
            <w:shd w:val="solid" w:color="FF7575" w:fill="auto"/>
          </w:tcPr>
          <w:p w14:paraId="4CD52918" w14:textId="60F3758C" w:rsidR="00291A72" w:rsidRPr="006C165A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28965F5A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1DCFE3C8" w14:textId="77777777" w:rsidR="001A274F" w:rsidRDefault="001A274F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4B623E7B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Pr="00303926">
        <w:rPr>
          <w:b/>
          <w:bCs/>
          <w:color w:val="000000" w:themeColor="text1"/>
        </w:rPr>
        <w:t xml:space="preserve">               </w:t>
      </w:r>
      <w:r>
        <w:rPr>
          <w:b/>
          <w:bCs/>
          <w:color w:val="000000" w:themeColor="text1"/>
        </w:rPr>
        <w:t xml:space="preserve">      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17"/>
        <w:gridCol w:w="1306"/>
        <w:gridCol w:w="1352"/>
        <w:gridCol w:w="1530"/>
        <w:gridCol w:w="1620"/>
        <w:gridCol w:w="1530"/>
        <w:gridCol w:w="895"/>
      </w:tblGrid>
      <w:tr w:rsidR="0072336C" w14:paraId="149536AA" w14:textId="77777777" w:rsidTr="00A10CC1">
        <w:tc>
          <w:tcPr>
            <w:tcW w:w="9350" w:type="dxa"/>
            <w:gridSpan w:val="7"/>
          </w:tcPr>
          <w:p w14:paraId="1303D1D3" w14:textId="77777777" w:rsidR="0072336C" w:rsidRDefault="0072336C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Inductances</w:t>
            </w:r>
          </w:p>
        </w:tc>
      </w:tr>
      <w:tr w:rsidR="00133482" w14:paraId="75ECD854" w14:textId="77777777" w:rsidTr="00F263D4">
        <w:tc>
          <w:tcPr>
            <w:tcW w:w="3775" w:type="dxa"/>
            <w:gridSpan w:val="3"/>
          </w:tcPr>
          <w:p w14:paraId="3B5ED546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5575" w:type="dxa"/>
            <w:gridSpan w:val="4"/>
          </w:tcPr>
          <w:p w14:paraId="4028BD24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3C18B1BA" w14:textId="77777777" w:rsidTr="0061454D">
        <w:tc>
          <w:tcPr>
            <w:tcW w:w="1117" w:type="dxa"/>
          </w:tcPr>
          <w:p w14:paraId="1A340EF2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06" w:type="dxa"/>
          </w:tcPr>
          <w:p w14:paraId="5A2E1A47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352" w:type="dxa"/>
          </w:tcPr>
          <w:p w14:paraId="35B2F0C2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CCB0996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43B816F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9E12CCD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895" w:type="dxa"/>
          </w:tcPr>
          <w:p w14:paraId="4E80BE7D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429FB306" w14:textId="77777777" w:rsidTr="0061454D">
        <w:tc>
          <w:tcPr>
            <w:tcW w:w="1117" w:type="dxa"/>
          </w:tcPr>
          <w:p w14:paraId="1A671120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306" w:type="dxa"/>
          </w:tcPr>
          <w:p w14:paraId="7F08C952" w14:textId="3FEED8FD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0F2040AF" w14:textId="5087037A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635E30A5" w14:textId="3E0A203D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2F7D1730" w14:textId="53AEF264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6CEF5FD5" w14:textId="62284969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363C4E96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(mH</w:t>
            </w:r>
            <w:r w:rsidR="007E0E80">
              <w:rPr>
                <w:szCs w:val="20"/>
              </w:rPr>
              <w:t>z</w:t>
            </w:r>
            <w:r w:rsidRPr="00DC69EC">
              <w:rPr>
                <w:szCs w:val="20"/>
              </w:rPr>
              <w:t>)</w:t>
            </w:r>
          </w:p>
        </w:tc>
      </w:tr>
      <w:tr w:rsidR="00133482" w14:paraId="18D49C4E" w14:textId="77777777" w:rsidTr="0061454D">
        <w:tc>
          <w:tcPr>
            <w:tcW w:w="1117" w:type="dxa"/>
          </w:tcPr>
          <w:p w14:paraId="03A3C18E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306" w:type="dxa"/>
          </w:tcPr>
          <w:p w14:paraId="3C4505EE" w14:textId="7CD3F918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3F014EC8" w14:textId="6B0812DD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303827E6" w14:textId="7556B670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755F62D7" w14:textId="0A95FD3D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675FCC76" w14:textId="2922E2FC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6133BC88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(mH</w:t>
            </w:r>
            <w:r w:rsidR="007E0E80">
              <w:rPr>
                <w:szCs w:val="20"/>
              </w:rPr>
              <w:t>z</w:t>
            </w:r>
            <w:r w:rsidRPr="00DC69EC">
              <w:rPr>
                <w:szCs w:val="20"/>
              </w:rPr>
              <w:t>)</w:t>
            </w:r>
          </w:p>
        </w:tc>
      </w:tr>
      <w:tr w:rsidR="00133482" w14:paraId="48510F9B" w14:textId="77777777" w:rsidTr="0061454D">
        <w:tc>
          <w:tcPr>
            <w:tcW w:w="1117" w:type="dxa"/>
          </w:tcPr>
          <w:p w14:paraId="2F7D0938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1306" w:type="dxa"/>
          </w:tcPr>
          <w:p w14:paraId="6AD77B9D" w14:textId="4EBF524B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67AE20CE" w14:textId="1CC4E582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1E2D78E6" w14:textId="48A57309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5183BEE9" w14:textId="0E3AECB3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463FC2B1" w14:textId="08CE4E53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95" w:type="dxa"/>
          </w:tcPr>
          <w:p w14:paraId="171CD62C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(mH</w:t>
            </w:r>
            <w:r w:rsidR="007E0E80">
              <w:rPr>
                <w:szCs w:val="20"/>
              </w:rPr>
              <w:t>z</w:t>
            </w:r>
            <w:r w:rsidRPr="00DC69EC">
              <w:rPr>
                <w:szCs w:val="20"/>
              </w:rPr>
              <w:t>)</w:t>
            </w:r>
          </w:p>
        </w:tc>
      </w:tr>
      <w:tr w:rsidR="00133482" w14:paraId="2E113356" w14:textId="77777777" w:rsidTr="0061454D">
        <w:trPr>
          <w:trHeight w:val="350"/>
        </w:trPr>
        <w:tc>
          <w:tcPr>
            <w:tcW w:w="1117" w:type="dxa"/>
          </w:tcPr>
          <w:p w14:paraId="68D07AEF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1306" w:type="dxa"/>
          </w:tcPr>
          <w:p w14:paraId="2109038F" w14:textId="466F11EA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1352" w:type="dxa"/>
          </w:tcPr>
          <w:p w14:paraId="71DA4B87" w14:textId="158413A5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5E907E4A" w14:textId="563FAA78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6849CDA6" w14:textId="70CA9C8B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7263414D" w14:textId="0666AA74" w:rsidR="0013348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64CD2BA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(mH</w:t>
            </w:r>
            <w:r w:rsidR="007E0E80">
              <w:rPr>
                <w:szCs w:val="20"/>
              </w:rPr>
              <w:t>z</w:t>
            </w:r>
            <w:r w:rsidRPr="00DC69EC">
              <w:rPr>
                <w:szCs w:val="20"/>
              </w:rPr>
              <w:t>)</w:t>
            </w:r>
          </w:p>
        </w:tc>
      </w:tr>
      <w:tr w:rsidR="00291A72" w14:paraId="643CCB6B" w14:textId="77777777" w:rsidTr="0061454D">
        <w:trPr>
          <w:trHeight w:val="350"/>
        </w:trPr>
        <w:tc>
          <w:tcPr>
            <w:tcW w:w="3775" w:type="dxa"/>
            <w:gridSpan w:val="3"/>
          </w:tcPr>
          <w:p w14:paraId="64EB3984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Inductances Pass/Fail</w:t>
            </w:r>
          </w:p>
        </w:tc>
        <w:tc>
          <w:tcPr>
            <w:tcW w:w="4680" w:type="dxa"/>
            <w:gridSpan w:val="3"/>
            <w:shd w:val="solid" w:color="FF7575" w:fill="auto"/>
          </w:tcPr>
          <w:p w14:paraId="2F0A5D89" w14:textId="37FA27C5" w:rsidR="00291A72" w:rsidRPr="006C165A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3BB32FC7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0B54B7D1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4C1C8EA3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7E98E884" w14:textId="77777777" w:rsidR="00617D1C" w:rsidRDefault="00617D1C" w:rsidP="000B422F">
      <w:pPr>
        <w:pStyle w:val="Heading9"/>
        <w:rPr>
          <w:b/>
          <w:bCs/>
          <w:sz w:val="32"/>
          <w:szCs w:val="32"/>
        </w:rPr>
      </w:pPr>
      <w:bookmarkStart w:id="6" w:name="_Ref127526027"/>
      <w:bookmarkEnd w:id="5"/>
      <w:r>
        <w:rPr>
          <w:b/>
          <w:bCs/>
          <w:sz w:val="32"/>
          <w:szCs w:val="32"/>
        </w:rPr>
        <w:br w:type="page"/>
      </w:r>
    </w:p>
    <w:p w14:paraId="4B1CFFF8" w14:textId="77777777" w:rsidR="00133482" w:rsidRPr="000B422F" w:rsidRDefault="00133482" w:rsidP="000B422F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6.5 Power ON UUT Checks</w:t>
      </w:r>
      <w:bookmarkEnd w:id="6"/>
    </w:p>
    <w:p w14:paraId="3294BC37" w14:textId="77777777" w:rsidR="00133482" w:rsidRPr="00062FE3" w:rsidRDefault="00133482" w:rsidP="00133482">
      <w:pPr>
        <w:pStyle w:val="BodyText"/>
        <w:spacing w:after="60"/>
        <w:ind w:left="0"/>
        <w:rPr>
          <w:szCs w:val="20"/>
        </w:rPr>
      </w:pPr>
      <w:r>
        <w:rPr>
          <w:szCs w:val="20"/>
        </w:rPr>
        <w:t xml:space="preserve">Confirm all sensors are reporting nominal values and no faults </w:t>
      </w:r>
      <w:proofErr w:type="gramStart"/>
      <w:r w:rsidR="0072336C">
        <w:rPr>
          <w:szCs w:val="20"/>
        </w:rPr>
        <w:t>reported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969"/>
        <w:gridCol w:w="900"/>
        <w:gridCol w:w="3145"/>
      </w:tblGrid>
      <w:tr w:rsidR="0072336C" w14:paraId="59388A79" w14:textId="77777777" w:rsidTr="00DD5AD2">
        <w:tc>
          <w:tcPr>
            <w:tcW w:w="9350" w:type="dxa"/>
            <w:gridSpan w:val="4"/>
          </w:tcPr>
          <w:p w14:paraId="0F054BC5" w14:textId="77777777" w:rsidR="0072336C" w:rsidRP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Power ON UUT Checks</w:t>
            </w:r>
          </w:p>
        </w:tc>
      </w:tr>
      <w:tr w:rsidR="00091B22" w14:paraId="52763DB2" w14:textId="77777777" w:rsidTr="00091B22">
        <w:tc>
          <w:tcPr>
            <w:tcW w:w="2336" w:type="dxa"/>
          </w:tcPr>
          <w:p w14:paraId="69252FDA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7014" w:type="dxa"/>
            <w:gridSpan w:val="3"/>
          </w:tcPr>
          <w:p w14:paraId="52A9AD9D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Results</w:t>
            </w:r>
          </w:p>
        </w:tc>
      </w:tr>
      <w:tr w:rsidR="00091B22" w14:paraId="29EF5D9C" w14:textId="77777777" w:rsidTr="0061454D">
        <w:tc>
          <w:tcPr>
            <w:tcW w:w="2336" w:type="dxa"/>
          </w:tcPr>
          <w:p w14:paraId="1D29B174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Sensor</w:t>
            </w:r>
          </w:p>
        </w:tc>
        <w:tc>
          <w:tcPr>
            <w:tcW w:w="2969" w:type="dxa"/>
          </w:tcPr>
          <w:p w14:paraId="6389762C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Value</w:t>
            </w:r>
          </w:p>
        </w:tc>
        <w:tc>
          <w:tcPr>
            <w:tcW w:w="900" w:type="dxa"/>
          </w:tcPr>
          <w:p w14:paraId="2B875751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022D9665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Pass/Fail</w:t>
            </w:r>
          </w:p>
        </w:tc>
      </w:tr>
      <w:tr w:rsidR="000A3992" w14:paraId="28CF9147" w14:textId="77777777" w:rsidTr="0061454D">
        <w:tc>
          <w:tcPr>
            <w:tcW w:w="2336" w:type="dxa"/>
          </w:tcPr>
          <w:p w14:paraId="5EE6F700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969" w:type="dxa"/>
          </w:tcPr>
          <w:p w14:paraId="5D9E96DC" w14:textId="72F7DD00" w:rsidR="000A3992" w:rsidRDefault="0061454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-0.0001</w:t>
            </w:r>
          </w:p>
        </w:tc>
        <w:tc>
          <w:tcPr>
            <w:tcW w:w="900" w:type="dxa"/>
          </w:tcPr>
          <w:p w14:paraId="280E6A4A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C104FBB" w14:textId="2E7C918C" w:rsidR="000A3992" w:rsidRDefault="0061454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75E7042D" w14:textId="77777777" w:rsidTr="0061454D">
        <w:trPr>
          <w:trHeight w:val="332"/>
        </w:trPr>
        <w:tc>
          <w:tcPr>
            <w:tcW w:w="2336" w:type="dxa"/>
          </w:tcPr>
          <w:p w14:paraId="3E050A30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969" w:type="dxa"/>
          </w:tcPr>
          <w:p w14:paraId="6264B285" w14:textId="207C685D" w:rsidR="000A3992" w:rsidRDefault="0061454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-0.0030</w:t>
            </w:r>
          </w:p>
        </w:tc>
        <w:tc>
          <w:tcPr>
            <w:tcW w:w="900" w:type="dxa"/>
          </w:tcPr>
          <w:p w14:paraId="4C218569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3D07F8F8" w14:textId="30ED3A8A" w:rsidR="000A3992" w:rsidRDefault="0061454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44F1CC21" w14:textId="77777777" w:rsidTr="0061454D">
        <w:tc>
          <w:tcPr>
            <w:tcW w:w="2336" w:type="dxa"/>
          </w:tcPr>
          <w:p w14:paraId="3A983A7E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969" w:type="dxa"/>
          </w:tcPr>
          <w:p w14:paraId="7D08CF42" w14:textId="62210C0B" w:rsidR="000A3992" w:rsidRDefault="0061454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-0.0112</w:t>
            </w:r>
          </w:p>
        </w:tc>
        <w:tc>
          <w:tcPr>
            <w:tcW w:w="900" w:type="dxa"/>
          </w:tcPr>
          <w:p w14:paraId="56040EDC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74BAFFBC" w14:textId="559BC0A2" w:rsidR="000A3992" w:rsidRDefault="0061454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21E5DA53" w14:textId="77777777" w:rsidTr="0061454D">
        <w:tc>
          <w:tcPr>
            <w:tcW w:w="2336" w:type="dxa"/>
          </w:tcPr>
          <w:p w14:paraId="0B30D925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969" w:type="dxa"/>
          </w:tcPr>
          <w:p w14:paraId="6C071B08" w14:textId="4F0CB021" w:rsidR="000A3992" w:rsidRDefault="0061454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67A503C1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08DFB13" w14:textId="33795157" w:rsidR="000A3992" w:rsidRDefault="0061454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3E8D9A2A" w14:textId="77777777" w:rsidTr="0061454D">
        <w:tc>
          <w:tcPr>
            <w:tcW w:w="2336" w:type="dxa"/>
          </w:tcPr>
          <w:p w14:paraId="09F57481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969" w:type="dxa"/>
          </w:tcPr>
          <w:p w14:paraId="28831DE1" w14:textId="4B054D91" w:rsidR="000A3992" w:rsidRDefault="0061454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491E103D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2161C349" w14:textId="1808DE9F" w:rsidR="000A3992" w:rsidRDefault="0061454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2B28D029" w14:textId="77777777" w:rsidTr="0061454D">
        <w:tc>
          <w:tcPr>
            <w:tcW w:w="2336" w:type="dxa"/>
          </w:tcPr>
          <w:p w14:paraId="59602482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969" w:type="dxa"/>
          </w:tcPr>
          <w:p w14:paraId="5865749A" w14:textId="5395C022" w:rsidR="000A3992" w:rsidRDefault="0061454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47372EEE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2B104B63" w14:textId="72788560" w:rsidR="000A3992" w:rsidRDefault="0061454D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54464CDA" w14:textId="77777777" w:rsidTr="0061454D">
        <w:tc>
          <w:tcPr>
            <w:tcW w:w="2336" w:type="dxa"/>
          </w:tcPr>
          <w:p w14:paraId="57C67B67" w14:textId="77777777" w:rsidR="00091B22" w:rsidRDefault="00091B2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969" w:type="dxa"/>
          </w:tcPr>
          <w:p w14:paraId="7478F555" w14:textId="494D21E5" w:rsidR="00091B2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900" w:type="dxa"/>
          </w:tcPr>
          <w:p w14:paraId="5F68B2B1" w14:textId="77777777" w:rsidR="00091B22" w:rsidRDefault="00F07FE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E9C1108" w14:textId="08065BC2" w:rsidR="00091B22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51766AF9" w14:textId="77777777" w:rsidTr="0061454D">
        <w:tc>
          <w:tcPr>
            <w:tcW w:w="2336" w:type="dxa"/>
          </w:tcPr>
          <w:p w14:paraId="27FF2515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969" w:type="dxa"/>
          </w:tcPr>
          <w:p w14:paraId="023E60F6" w14:textId="0D127CEE" w:rsidR="00091B22" w:rsidRDefault="0061454D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900" w:type="dxa"/>
          </w:tcPr>
          <w:p w14:paraId="2E1A780A" w14:textId="77777777" w:rsidR="00091B22" w:rsidRDefault="00F07FEF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87BD3BA" w14:textId="145366D8" w:rsidR="00091B22" w:rsidRDefault="0061454D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47712C05" w14:textId="77777777" w:rsidTr="0061454D">
        <w:tc>
          <w:tcPr>
            <w:tcW w:w="2336" w:type="dxa"/>
          </w:tcPr>
          <w:p w14:paraId="46F2BB95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969" w:type="dxa"/>
          </w:tcPr>
          <w:p w14:paraId="691316E6" w14:textId="08142C42" w:rsidR="00091B22" w:rsidRDefault="0061454D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900" w:type="dxa"/>
          </w:tcPr>
          <w:p w14:paraId="1C62523E" w14:textId="77777777" w:rsidR="00091B22" w:rsidRDefault="00F07FEF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shd w:val="solid" w:color="B9FF93" w:fill="auto"/>
          </w:tcPr>
          <w:p w14:paraId="02F9E274" w14:textId="53D3F374" w:rsidR="00091B22" w:rsidRDefault="0061454D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5BB29847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6D88D22D" w14:textId="77777777" w:rsidR="005A312A" w:rsidRPr="001F2804" w:rsidRDefault="005A312A" w:rsidP="00DC4AF2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34F40840" w14:textId="77777777" w:rsidR="00617D1C" w:rsidRDefault="00617D1C" w:rsidP="00C65713">
      <w:pPr>
        <w:pStyle w:val="Heading9"/>
        <w:rPr>
          <w:b/>
          <w:bCs/>
          <w:sz w:val="32"/>
          <w:szCs w:val="32"/>
        </w:rPr>
      </w:pPr>
      <w:bookmarkStart w:id="7" w:name="_Ref129093891"/>
      <w:r>
        <w:rPr>
          <w:b/>
          <w:bCs/>
          <w:sz w:val="32"/>
          <w:szCs w:val="32"/>
        </w:rPr>
        <w:br w:type="page"/>
      </w:r>
    </w:p>
    <w:p w14:paraId="10ED5B7D" w14:textId="77777777" w:rsidR="001232B8" w:rsidRPr="00C65713" w:rsidRDefault="004D5296" w:rsidP="00C65713">
      <w:pPr>
        <w:pStyle w:val="Heading9"/>
        <w:rPr>
          <w:b/>
          <w:bCs/>
          <w:sz w:val="32"/>
          <w:szCs w:val="32"/>
        </w:rPr>
      </w:pPr>
      <w:r w:rsidRPr="00C65713">
        <w:rPr>
          <w:b/>
          <w:bCs/>
          <w:sz w:val="32"/>
          <w:szCs w:val="32"/>
        </w:rPr>
        <w:lastRenderedPageBreak/>
        <w:t>6.</w:t>
      </w:r>
      <w:r w:rsidR="00025F87" w:rsidRPr="00C65713">
        <w:rPr>
          <w:b/>
          <w:bCs/>
          <w:sz w:val="32"/>
          <w:szCs w:val="32"/>
        </w:rPr>
        <w:t>6</w:t>
      </w:r>
      <w:r w:rsidRPr="00C65713">
        <w:rPr>
          <w:b/>
          <w:bCs/>
          <w:sz w:val="32"/>
          <w:szCs w:val="32"/>
        </w:rPr>
        <w:t xml:space="preserve"> </w:t>
      </w:r>
      <w:r w:rsidR="001232B8" w:rsidRPr="00C65713">
        <w:rPr>
          <w:rStyle w:val="Heading9Char"/>
          <w:b/>
          <w:bCs/>
          <w:sz w:val="32"/>
          <w:szCs w:val="32"/>
        </w:rPr>
        <w:t>Functional Check Out</w:t>
      </w:r>
      <w:bookmarkEnd w:id="7"/>
    </w:p>
    <w:p w14:paraId="7CDB94E3" w14:textId="77777777" w:rsidR="00EE4EAB" w:rsidRPr="00DB0F7E" w:rsidRDefault="00D53B8C" w:rsidP="00EE4EAB">
      <w:pPr>
        <w:pStyle w:val="BodyText"/>
        <w:spacing w:after="60"/>
        <w:ind w:left="0"/>
        <w:rPr>
          <w:b/>
          <w:bCs/>
          <w:szCs w:val="20"/>
        </w:rPr>
      </w:pPr>
      <w:r w:rsidRPr="00DB0F7E">
        <w:rPr>
          <w:b/>
          <w:bCs/>
          <w:szCs w:val="20"/>
        </w:rPr>
        <w:t>6.</w:t>
      </w:r>
      <w:r w:rsidR="00025F87" w:rsidRPr="00DB0F7E">
        <w:rPr>
          <w:b/>
          <w:bCs/>
          <w:szCs w:val="20"/>
        </w:rPr>
        <w:t>6</w:t>
      </w:r>
      <w:r w:rsidRPr="00DB0F7E">
        <w:rPr>
          <w:b/>
          <w:bCs/>
          <w:szCs w:val="20"/>
        </w:rPr>
        <w:t>.1</w:t>
      </w:r>
      <w:r w:rsidR="001866D8" w:rsidRPr="00DB0F7E">
        <w:rPr>
          <w:b/>
          <w:bCs/>
          <w:szCs w:val="20"/>
        </w:rPr>
        <w:t xml:space="preserve"> </w:t>
      </w:r>
      <w:r w:rsidR="001232B8" w:rsidRPr="00DB0F7E">
        <w:rPr>
          <w:b/>
          <w:bCs/>
          <w:szCs w:val="20"/>
        </w:rPr>
        <w:t>MCE1, MCE 2, MC</w:t>
      </w:r>
      <w:r w:rsidR="003B71E1" w:rsidRPr="00DB0F7E">
        <w:rPr>
          <w:b/>
          <w:bCs/>
          <w:szCs w:val="20"/>
        </w:rPr>
        <w:t>E</w:t>
      </w:r>
      <w:r w:rsidR="001232B8" w:rsidRPr="00DB0F7E">
        <w:rPr>
          <w:b/>
          <w:bCs/>
          <w:szCs w:val="20"/>
        </w:rPr>
        <w:t>3 Power Up</w:t>
      </w:r>
    </w:p>
    <w:tbl>
      <w:tblPr>
        <w:tblStyle w:val="TableGrid"/>
        <w:tblW w:w="5000" w:type="pct"/>
        <w:tblInd w:w="-113" w:type="dxa"/>
        <w:tblLook w:val="04A0" w:firstRow="1" w:lastRow="0" w:firstColumn="1" w:lastColumn="0" w:noHBand="0" w:noVBand="1"/>
      </w:tblPr>
      <w:tblGrid>
        <w:gridCol w:w="2713"/>
        <w:gridCol w:w="2111"/>
        <w:gridCol w:w="917"/>
        <w:gridCol w:w="2075"/>
        <w:gridCol w:w="1534"/>
      </w:tblGrid>
      <w:tr w:rsidR="0072336C" w14:paraId="03E8F79E" w14:textId="77777777" w:rsidTr="0051409D">
        <w:trPr>
          <w:trHeight w:val="289"/>
        </w:trPr>
        <w:tc>
          <w:tcPr>
            <w:tcW w:w="9350" w:type="dxa"/>
            <w:gridSpan w:val="5"/>
          </w:tcPr>
          <w:p w14:paraId="0EEBB770" w14:textId="77777777" w:rsidR="0072336C" w:rsidRPr="0072336C" w:rsidRDefault="0072336C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Functional Check Out</w:t>
            </w:r>
          </w:p>
        </w:tc>
      </w:tr>
      <w:tr w:rsidR="00EE4EAB" w14:paraId="2E3AC0A3" w14:textId="77777777" w:rsidTr="00B02586">
        <w:trPr>
          <w:trHeight w:val="289"/>
        </w:trPr>
        <w:tc>
          <w:tcPr>
            <w:tcW w:w="2713" w:type="dxa"/>
          </w:tcPr>
          <w:p w14:paraId="1B701728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637" w:type="dxa"/>
            <w:gridSpan w:val="4"/>
          </w:tcPr>
          <w:p w14:paraId="36351A32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EE4EAB" w14:paraId="09E3E880" w14:textId="77777777" w:rsidTr="00B02586">
        <w:trPr>
          <w:trHeight w:val="289"/>
        </w:trPr>
        <w:tc>
          <w:tcPr>
            <w:tcW w:w="2713" w:type="dxa"/>
          </w:tcPr>
          <w:p w14:paraId="1EFD0A34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11" w:type="dxa"/>
          </w:tcPr>
          <w:p w14:paraId="6C7D3053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Ballnut position</w:t>
            </w:r>
          </w:p>
        </w:tc>
        <w:tc>
          <w:tcPr>
            <w:tcW w:w="917" w:type="dxa"/>
          </w:tcPr>
          <w:p w14:paraId="19B3CC47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3609" w:type="dxa"/>
            <w:gridSpan w:val="2"/>
          </w:tcPr>
          <w:p w14:paraId="21B07778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B02586" w14:paraId="2BE9C0C3" w14:textId="77777777" w:rsidTr="0061454D">
        <w:trPr>
          <w:trHeight w:val="289"/>
        </w:trPr>
        <w:tc>
          <w:tcPr>
            <w:tcW w:w="2713" w:type="dxa"/>
            <w:vMerge w:val="restart"/>
          </w:tcPr>
          <w:p w14:paraId="075B28EE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1 reports values for Ballnut position and motor current </w:t>
            </w:r>
          </w:p>
        </w:tc>
        <w:tc>
          <w:tcPr>
            <w:tcW w:w="2111" w:type="dxa"/>
            <w:vMerge w:val="restart"/>
          </w:tcPr>
          <w:p w14:paraId="4F3DEF4D" w14:textId="467DE78D" w:rsidR="00B02586" w:rsidRPr="00850524" w:rsidRDefault="0061454D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17" w:type="dxa"/>
            <w:vMerge w:val="restart"/>
          </w:tcPr>
          <w:p w14:paraId="161249B2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56A1FAA5" w14:textId="77777777" w:rsidR="00B02586" w:rsidRPr="00850524" w:rsidRDefault="00B02586" w:rsidP="00AB48B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Ballnut Position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1F1962A3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C3AD0">
              <w:rPr>
                <w:color w:val="auto"/>
                <w:szCs w:val="20"/>
              </w:rPr>
              <w:t>Current</w:t>
            </w:r>
          </w:p>
        </w:tc>
      </w:tr>
      <w:tr w:rsidR="00B02586" w14:paraId="5C4E2A55" w14:textId="77777777" w:rsidTr="0061454D">
        <w:trPr>
          <w:trHeight w:val="691"/>
        </w:trPr>
        <w:tc>
          <w:tcPr>
            <w:tcW w:w="2713" w:type="dxa"/>
            <w:vMerge/>
          </w:tcPr>
          <w:p w14:paraId="4194BF7F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111" w:type="dxa"/>
            <w:vMerge/>
          </w:tcPr>
          <w:p w14:paraId="02834FFF" w14:textId="77777777" w:rsidR="00B02586" w:rsidRPr="00850524" w:rsidRDefault="00B0258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dxa"/>
            <w:vMerge/>
          </w:tcPr>
          <w:p w14:paraId="02A0897C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3C71517" w14:textId="415C2DBA" w:rsidR="00B02586" w:rsidRPr="00850524" w:rsidRDefault="0061454D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67810949" w14:textId="7EF07555" w:rsidR="00B02586" w:rsidRDefault="0061454D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7BE77FFB" w14:textId="77777777" w:rsidTr="0061454D">
        <w:trPr>
          <w:trHeight w:val="981"/>
        </w:trPr>
        <w:tc>
          <w:tcPr>
            <w:tcW w:w="2713" w:type="dxa"/>
          </w:tcPr>
          <w:p w14:paraId="3DBADF89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M1(QPS)</w:t>
            </w:r>
          </w:p>
        </w:tc>
        <w:tc>
          <w:tcPr>
            <w:tcW w:w="2111" w:type="dxa"/>
          </w:tcPr>
          <w:p w14:paraId="451E70BF" w14:textId="39D2C1DF" w:rsidR="00B02586" w:rsidRPr="00850524" w:rsidRDefault="0061454D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3BD83165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FEBB9A5" w14:textId="00078236" w:rsidR="00B02586" w:rsidRPr="00850524" w:rsidRDefault="0061454D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D37F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02586" w14:paraId="13B6DEF6" w14:textId="77777777" w:rsidTr="0061454D">
        <w:trPr>
          <w:trHeight w:val="981"/>
        </w:trPr>
        <w:tc>
          <w:tcPr>
            <w:tcW w:w="2713" w:type="dxa"/>
          </w:tcPr>
          <w:p w14:paraId="7B25C002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2 reports values for Ballnut position and motor current </w:t>
            </w:r>
          </w:p>
        </w:tc>
        <w:tc>
          <w:tcPr>
            <w:tcW w:w="2111" w:type="dxa"/>
          </w:tcPr>
          <w:p w14:paraId="7244086E" w14:textId="7686221B" w:rsidR="00B02586" w:rsidRPr="00850524" w:rsidRDefault="0061454D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0.0003</w:t>
            </w:r>
          </w:p>
        </w:tc>
        <w:tc>
          <w:tcPr>
            <w:tcW w:w="917" w:type="dxa"/>
          </w:tcPr>
          <w:p w14:paraId="37045FF8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3DE2783F" w14:textId="4FF0B8D3" w:rsidR="00B02586" w:rsidRPr="00850524" w:rsidRDefault="0061454D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342BE9D8" w14:textId="2BE222D5" w:rsidR="00B02586" w:rsidRDefault="0061454D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0AE20C04" w14:textId="77777777" w:rsidTr="0061454D">
        <w:trPr>
          <w:trHeight w:val="981"/>
        </w:trPr>
        <w:tc>
          <w:tcPr>
            <w:tcW w:w="2713" w:type="dxa"/>
          </w:tcPr>
          <w:p w14:paraId="69942E86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M2(QPS)</w:t>
            </w:r>
          </w:p>
        </w:tc>
        <w:tc>
          <w:tcPr>
            <w:tcW w:w="2111" w:type="dxa"/>
          </w:tcPr>
          <w:p w14:paraId="74C9BC7E" w14:textId="11002131" w:rsidR="00B02586" w:rsidRPr="00850524" w:rsidRDefault="0061454D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7A512A9A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16DC4777" w14:textId="3EDD997B" w:rsidR="00B02586" w:rsidRPr="00850524" w:rsidRDefault="0061454D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E5AE7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02586" w14:paraId="6872BEDF" w14:textId="77777777" w:rsidTr="0061454D">
        <w:trPr>
          <w:trHeight w:val="981"/>
        </w:trPr>
        <w:tc>
          <w:tcPr>
            <w:tcW w:w="2713" w:type="dxa"/>
          </w:tcPr>
          <w:p w14:paraId="1CF39C7E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3 reports values for Ballnut position and motor current </w:t>
            </w:r>
          </w:p>
        </w:tc>
        <w:tc>
          <w:tcPr>
            <w:tcW w:w="2111" w:type="dxa"/>
          </w:tcPr>
          <w:p w14:paraId="48C7599A" w14:textId="1A83E2AD" w:rsidR="00B02586" w:rsidRPr="00850524" w:rsidRDefault="0061454D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-0.0083</w:t>
            </w:r>
          </w:p>
        </w:tc>
        <w:tc>
          <w:tcPr>
            <w:tcW w:w="917" w:type="dxa"/>
          </w:tcPr>
          <w:p w14:paraId="22C53BE5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03977698" w14:textId="257A1E30" w:rsidR="00B02586" w:rsidRPr="00850524" w:rsidRDefault="0061454D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64AD53BF" w14:textId="7DD0F0CE" w:rsidR="00B02586" w:rsidRDefault="0061454D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1B7CCD16" w14:textId="77777777" w:rsidTr="0061454D">
        <w:trPr>
          <w:trHeight w:val="634"/>
        </w:trPr>
        <w:tc>
          <w:tcPr>
            <w:tcW w:w="2713" w:type="dxa"/>
          </w:tcPr>
          <w:p w14:paraId="15114DDA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M3(QPS)</w:t>
            </w:r>
          </w:p>
        </w:tc>
        <w:tc>
          <w:tcPr>
            <w:tcW w:w="2111" w:type="dxa"/>
          </w:tcPr>
          <w:p w14:paraId="53E459B1" w14:textId="05385F5D" w:rsidR="00B02586" w:rsidRPr="00850524" w:rsidRDefault="0061454D" w:rsidP="0006798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7A51CFA9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2F9889F8" w14:textId="6F608253" w:rsidR="00B02586" w:rsidRPr="00850524" w:rsidRDefault="0061454D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09F1C770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1DD47DB7" w14:textId="77777777" w:rsidR="006233EA" w:rsidRDefault="006233EA" w:rsidP="006233EA">
      <w:pPr>
        <w:pStyle w:val="BodyText"/>
        <w:ind w:left="0"/>
      </w:pPr>
      <w:bookmarkStart w:id="8" w:name="_Ref127526694"/>
    </w:p>
    <w:p w14:paraId="7BE79C36" w14:textId="77777777" w:rsidR="005A312A" w:rsidRPr="007463D8" w:rsidRDefault="005A312A" w:rsidP="006233EA">
      <w:pPr>
        <w:pStyle w:val="BodyText"/>
        <w:ind w:left="0"/>
      </w:pPr>
    </w:p>
    <w:p w14:paraId="7F60AF6F" w14:textId="77777777" w:rsidR="00AB14FD" w:rsidRDefault="00AB14FD" w:rsidP="00291A72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374437" w14:textId="77777777" w:rsidR="00291A72" w:rsidRDefault="009E44C7" w:rsidP="00291A7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6.6.3 Holding Load Test</w:t>
      </w:r>
      <w:bookmarkEnd w:id="8"/>
    </w:p>
    <w:p w14:paraId="5240B471" w14:textId="77777777" w:rsidR="00AB14FD" w:rsidRPr="006233EA" w:rsidRDefault="00AB14FD" w:rsidP="00AB14FD">
      <w:pPr>
        <w:pStyle w:val="BodyText"/>
        <w:spacing w:after="60"/>
        <w:ind w:left="0"/>
        <w:rPr>
          <w:b/>
          <w:bCs/>
          <w:sz w:val="22"/>
          <w:szCs w:val="22"/>
        </w:rPr>
      </w:pPr>
      <w:r w:rsidRPr="006233EA">
        <w:rPr>
          <w:b/>
          <w:bCs/>
          <w:sz w:val="22"/>
          <w:szCs w:val="22"/>
        </w:rPr>
        <w:t>6.6.3.1 Brake OFF, LEMA Output Locked</w:t>
      </w:r>
    </w:p>
    <w:p w14:paraId="17573150" w14:textId="77777777" w:rsidR="00AB14FD" w:rsidRPr="00AB14FD" w:rsidRDefault="00AB14FD" w:rsidP="00AB14FD">
      <w:pPr>
        <w:pStyle w:val="BodyText"/>
        <w:ind w:left="0"/>
      </w:pPr>
    </w:p>
    <w:p w14:paraId="070B90E0" w14:textId="77777777" w:rsidR="00291A72" w:rsidRPr="0058284C" w:rsidRDefault="00291A72" w:rsidP="006C00DD">
      <w:pPr>
        <w:pStyle w:val="BodyText"/>
        <w:ind w:left="0"/>
        <w:jc w:val="center"/>
        <w:rPr>
          <w:sz w:val="16"/>
          <w:szCs w:val="16"/>
        </w:rPr>
      </w:pPr>
    </w:p>
    <w:p w14:paraId="5EB5EDD2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3D4B3FE" wp14:editId="1A4E8D06">
            <wp:extent cx="5943600" cy="1344930"/>
            <wp:effectExtent l="0" t="0" r="0" b="7620"/>
            <wp:docPr id="146261937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193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7506" w14:textId="3B992DE3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-Hold Brake OFF for MCE 1</w:t>
      </w:r>
    </w:p>
    <w:p w14:paraId="61C18770" w14:textId="7BD2BD52" w:rsidR="00291A72" w:rsidRPr="0058284C" w:rsidRDefault="00291A72" w:rsidP="00291A72">
      <w:pPr>
        <w:pStyle w:val="BodyText"/>
        <w:ind w:left="0"/>
        <w:jc w:val="center"/>
        <w:rPr>
          <w:sz w:val="16"/>
          <w:szCs w:val="16"/>
        </w:rPr>
      </w:pPr>
    </w:p>
    <w:p w14:paraId="54BC3C39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58EA67F" wp14:editId="33550107">
            <wp:extent cx="5943600" cy="1453515"/>
            <wp:effectExtent l="0" t="0" r="0" b="0"/>
            <wp:docPr id="73484398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439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2B13" w14:textId="51ED610B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-Hold Brake OFF for MCE 2</w:t>
      </w:r>
    </w:p>
    <w:p w14:paraId="5875B804" w14:textId="4CCFA365" w:rsidR="00291A72" w:rsidRPr="00291A72" w:rsidRDefault="00291A72" w:rsidP="00291A72">
      <w:pPr>
        <w:pStyle w:val="BodyText"/>
        <w:ind w:left="0"/>
        <w:jc w:val="center"/>
        <w:rPr>
          <w:sz w:val="16"/>
          <w:szCs w:val="16"/>
        </w:rPr>
      </w:pPr>
    </w:p>
    <w:p w14:paraId="49EEE7DC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7C8581C" wp14:editId="4E5F4171">
            <wp:extent cx="5943600" cy="1453515"/>
            <wp:effectExtent l="0" t="0" r="0" b="0"/>
            <wp:docPr id="847551828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5182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C261" w14:textId="0E2DA24F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-Hold Brake OFF for MCE 3</w:t>
      </w:r>
    </w:p>
    <w:p w14:paraId="3721539C" w14:textId="3BFBE78D" w:rsidR="00C65713" w:rsidRPr="00AB14FD" w:rsidRDefault="00C65713" w:rsidP="00AB14FD">
      <w:pPr>
        <w:pStyle w:val="BodyText"/>
        <w:ind w:left="0"/>
        <w:jc w:val="center"/>
      </w:pPr>
    </w:p>
    <w:tbl>
      <w:tblPr>
        <w:tblStyle w:val="TableGrid"/>
        <w:tblpPr w:leftFromText="180" w:rightFromText="180" w:vertAnchor="text" w:horzAnchor="margin" w:tblpY="-53"/>
        <w:tblW w:w="5000" w:type="pct"/>
        <w:tblLayout w:type="fixed"/>
        <w:tblLook w:val="04A0" w:firstRow="1" w:lastRow="0" w:firstColumn="1" w:lastColumn="0" w:noHBand="0" w:noVBand="1"/>
      </w:tblPr>
      <w:tblGrid>
        <w:gridCol w:w="2605"/>
        <w:gridCol w:w="1710"/>
        <w:gridCol w:w="1170"/>
        <w:gridCol w:w="1620"/>
        <w:gridCol w:w="784"/>
        <w:gridCol w:w="1461"/>
      </w:tblGrid>
      <w:tr w:rsidR="00B45742" w14:paraId="280BF3A0" w14:textId="77777777" w:rsidTr="006704A2">
        <w:trPr>
          <w:trHeight w:val="360"/>
        </w:trPr>
        <w:tc>
          <w:tcPr>
            <w:tcW w:w="9350" w:type="dxa"/>
            <w:gridSpan w:val="6"/>
          </w:tcPr>
          <w:p w14:paraId="14915F91" w14:textId="77777777" w:rsidR="00B45742" w:rsidRPr="00133482" w:rsidRDefault="00B45742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Holding Load Test -</w:t>
            </w:r>
            <w:r w:rsidR="00AB14FD">
              <w:rPr>
                <w:b/>
                <w:bCs/>
                <w:sz w:val="22"/>
                <w:szCs w:val="22"/>
              </w:rPr>
              <w:t xml:space="preserve"> B</w:t>
            </w:r>
            <w:r w:rsidRPr="006233EA">
              <w:rPr>
                <w:b/>
                <w:bCs/>
                <w:sz w:val="22"/>
                <w:szCs w:val="22"/>
              </w:rPr>
              <w:t>rake OFF, LEMA Output Locked</w:t>
            </w:r>
          </w:p>
        </w:tc>
      </w:tr>
      <w:tr w:rsidR="003C0329" w14:paraId="76CAC033" w14:textId="77777777" w:rsidTr="003C0329">
        <w:trPr>
          <w:trHeight w:val="360"/>
        </w:trPr>
        <w:tc>
          <w:tcPr>
            <w:tcW w:w="5485" w:type="dxa"/>
            <w:gridSpan w:val="3"/>
          </w:tcPr>
          <w:p w14:paraId="6D8E1292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3865" w:type="dxa"/>
            <w:gridSpan w:val="3"/>
          </w:tcPr>
          <w:p w14:paraId="7E6B55E2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3C0329" w14:paraId="051878D6" w14:textId="77777777" w:rsidTr="0061454D">
        <w:trPr>
          <w:trHeight w:val="360"/>
        </w:trPr>
        <w:tc>
          <w:tcPr>
            <w:tcW w:w="2605" w:type="dxa"/>
          </w:tcPr>
          <w:p w14:paraId="5B3C6388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B02586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710" w:type="dxa"/>
          </w:tcPr>
          <w:p w14:paraId="36C32DC0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Expected Output Force/Amps</w:t>
            </w:r>
          </w:p>
        </w:tc>
        <w:tc>
          <w:tcPr>
            <w:tcW w:w="1170" w:type="dxa"/>
          </w:tcPr>
          <w:p w14:paraId="78BEF451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20" w:type="dxa"/>
          </w:tcPr>
          <w:p w14:paraId="50AFB1E6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Actual Output force/Amps</w:t>
            </w:r>
          </w:p>
        </w:tc>
        <w:tc>
          <w:tcPr>
            <w:tcW w:w="784" w:type="dxa"/>
          </w:tcPr>
          <w:p w14:paraId="7F48A2BC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Units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209812DD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Output force/Amps, Pass/Fail</w:t>
            </w:r>
          </w:p>
        </w:tc>
      </w:tr>
      <w:tr w:rsidR="003C0329" w14:paraId="20604B9F" w14:textId="77777777" w:rsidTr="0061454D">
        <w:trPr>
          <w:trHeight w:val="662"/>
        </w:trPr>
        <w:tc>
          <w:tcPr>
            <w:tcW w:w="2605" w:type="dxa"/>
            <w:vMerge w:val="restart"/>
          </w:tcPr>
          <w:p w14:paraId="16E06756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6.6.3.1.1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39E90D8F" w14:textId="77777777" w:rsidR="003C0329" w:rsidRPr="00E048AF" w:rsidRDefault="003C0329" w:rsidP="00C65713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3CB9ED15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14:paraId="43C91911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14D3843C" w14:textId="0BEF751D" w:rsidR="003C0329" w:rsidRPr="00E048AF" w:rsidRDefault="0061454D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-230.0967</w:t>
            </w:r>
          </w:p>
        </w:tc>
        <w:tc>
          <w:tcPr>
            <w:tcW w:w="784" w:type="dxa"/>
          </w:tcPr>
          <w:p w14:paraId="1184AA39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48AF">
              <w:rPr>
                <w:szCs w:val="20"/>
              </w:rPr>
              <w:t>lbf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2982F791" w14:textId="09084C04" w:rsidR="003C0329" w:rsidRPr="00E048AF" w:rsidRDefault="0061454D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0329" w14:paraId="61314F4E" w14:textId="77777777" w:rsidTr="0061454D">
        <w:trPr>
          <w:trHeight w:val="360"/>
        </w:trPr>
        <w:tc>
          <w:tcPr>
            <w:tcW w:w="2605" w:type="dxa"/>
            <w:vMerge/>
          </w:tcPr>
          <w:p w14:paraId="2941D35A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5D55ED33" w14:textId="77777777" w:rsidR="003C0329" w:rsidRPr="00E048AF" w:rsidRDefault="003C0329" w:rsidP="006C00DD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44799EA2" w14:textId="77777777" w:rsidR="003C0329" w:rsidRDefault="003C0329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08C79648" w14:textId="39FD944E" w:rsidR="003C0329" w:rsidRPr="00E048AF" w:rsidRDefault="0061454D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5.9991</w:t>
            </w:r>
          </w:p>
        </w:tc>
        <w:tc>
          <w:tcPr>
            <w:tcW w:w="784" w:type="dxa"/>
          </w:tcPr>
          <w:p w14:paraId="6BDCEB12" w14:textId="77777777" w:rsidR="003C0329" w:rsidRPr="00E048AF" w:rsidRDefault="003C0329" w:rsidP="00E048A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1533041B" w14:textId="3C116BB5" w:rsidR="003C0329" w:rsidRPr="00E048AF" w:rsidRDefault="0061454D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545A55B9" w14:textId="77777777" w:rsidTr="0061454D">
        <w:trPr>
          <w:trHeight w:val="680"/>
        </w:trPr>
        <w:tc>
          <w:tcPr>
            <w:tcW w:w="2605" w:type="dxa"/>
            <w:vMerge w:val="restart"/>
          </w:tcPr>
          <w:p w14:paraId="3BBC58D3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proofErr w:type="gramStart"/>
            <w:r>
              <w:rPr>
                <w:sz w:val="22"/>
                <w:szCs w:val="22"/>
              </w:rPr>
              <w:t>6.6.3.1.1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43A8694C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2EDC6FDD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59BC304C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2395CA99" w14:textId="19DB3F85" w:rsidR="003C0329" w:rsidRDefault="0061454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193.4135</w:t>
            </w:r>
          </w:p>
        </w:tc>
        <w:tc>
          <w:tcPr>
            <w:tcW w:w="784" w:type="dxa"/>
          </w:tcPr>
          <w:p w14:paraId="448A1424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00338AA4" w14:textId="283A4FAF" w:rsidR="003C0329" w:rsidRDefault="0061454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17AC056F" w14:textId="77777777" w:rsidTr="0061454D">
        <w:trPr>
          <w:trHeight w:val="360"/>
        </w:trPr>
        <w:tc>
          <w:tcPr>
            <w:tcW w:w="2605" w:type="dxa"/>
            <w:vMerge/>
          </w:tcPr>
          <w:p w14:paraId="28977121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54DBB576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0BCD4BBC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5DDF12EF" w14:textId="72DAB1AB" w:rsidR="003C0329" w:rsidRDefault="0061454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-6.0068</w:t>
            </w:r>
          </w:p>
        </w:tc>
        <w:tc>
          <w:tcPr>
            <w:tcW w:w="784" w:type="dxa"/>
          </w:tcPr>
          <w:p w14:paraId="51E63809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0800899D" w14:textId="4D711A5C" w:rsidR="003C0329" w:rsidRDefault="0061454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2D9B883F" w14:textId="77777777" w:rsidTr="0061454D">
        <w:trPr>
          <w:trHeight w:val="698"/>
        </w:trPr>
        <w:tc>
          <w:tcPr>
            <w:tcW w:w="2605" w:type="dxa"/>
            <w:vMerge w:val="restart"/>
          </w:tcPr>
          <w:p w14:paraId="3D592C0C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6.6.3.1.2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20FB8F18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6DAD512D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2D1013CD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5CD45B0A" w14:textId="048AEDB0" w:rsidR="003C0329" w:rsidRDefault="0061454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-232.3745</w:t>
            </w:r>
          </w:p>
        </w:tc>
        <w:tc>
          <w:tcPr>
            <w:tcW w:w="784" w:type="dxa"/>
          </w:tcPr>
          <w:p w14:paraId="59B577FB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048AF">
              <w:rPr>
                <w:szCs w:val="20"/>
              </w:rPr>
              <w:t>lbf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21C8C0DC" w14:textId="56895E05" w:rsidR="003C0329" w:rsidRDefault="0061454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7967862B" w14:textId="77777777" w:rsidTr="0061454D">
        <w:trPr>
          <w:trHeight w:val="360"/>
        </w:trPr>
        <w:tc>
          <w:tcPr>
            <w:tcW w:w="2605" w:type="dxa"/>
            <w:vMerge/>
          </w:tcPr>
          <w:p w14:paraId="42C6A7F0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5A256DDD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68F4A2A8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0C10EC0A" w14:textId="2D6E0614" w:rsidR="003C0329" w:rsidRDefault="0061454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6.0066</w:t>
            </w:r>
          </w:p>
        </w:tc>
        <w:tc>
          <w:tcPr>
            <w:tcW w:w="784" w:type="dxa"/>
          </w:tcPr>
          <w:p w14:paraId="003BE96B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157660AD" w14:textId="79C21CEA" w:rsidR="003C0329" w:rsidRDefault="0061454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256C1AED" w14:textId="77777777" w:rsidTr="0061454D">
        <w:trPr>
          <w:trHeight w:val="617"/>
        </w:trPr>
        <w:tc>
          <w:tcPr>
            <w:tcW w:w="2605" w:type="dxa"/>
            <w:vMerge w:val="restart"/>
          </w:tcPr>
          <w:p w14:paraId="1393061B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proofErr w:type="gramStart"/>
            <w:r>
              <w:rPr>
                <w:sz w:val="22"/>
                <w:szCs w:val="22"/>
              </w:rPr>
              <w:t>6.6.3.1.2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0A5E07D0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545E6D69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45982D7C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7A15CDCD" w14:textId="7E17C0E5" w:rsidR="003C0329" w:rsidRDefault="0061454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216.5055</w:t>
            </w:r>
          </w:p>
        </w:tc>
        <w:tc>
          <w:tcPr>
            <w:tcW w:w="784" w:type="dxa"/>
          </w:tcPr>
          <w:p w14:paraId="318536EC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5E98C28A" w14:textId="21C16A6C" w:rsidR="003C0329" w:rsidRDefault="0061454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414C1D3A" w14:textId="77777777" w:rsidTr="0061454D">
        <w:trPr>
          <w:trHeight w:val="360"/>
        </w:trPr>
        <w:tc>
          <w:tcPr>
            <w:tcW w:w="2605" w:type="dxa"/>
            <w:vMerge/>
          </w:tcPr>
          <w:p w14:paraId="3F51B410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3C75ABF8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095320FD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55253FDC" w14:textId="2C927D33" w:rsidR="003C0329" w:rsidRDefault="0061454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-5.9994</w:t>
            </w:r>
          </w:p>
        </w:tc>
        <w:tc>
          <w:tcPr>
            <w:tcW w:w="784" w:type="dxa"/>
          </w:tcPr>
          <w:p w14:paraId="110FAC5F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21547D00" w14:textId="5C01F10E" w:rsidR="003C0329" w:rsidRDefault="0061454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56FA9721" w14:textId="77777777" w:rsidTr="0061454D">
        <w:trPr>
          <w:trHeight w:val="635"/>
        </w:trPr>
        <w:tc>
          <w:tcPr>
            <w:tcW w:w="2605" w:type="dxa"/>
            <w:vMerge w:val="restart"/>
          </w:tcPr>
          <w:p w14:paraId="200A04B3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6.6.3.1.3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3B631D92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64723C02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0D750DFE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5EA68703" w14:textId="4D5A231B" w:rsidR="003C0329" w:rsidRDefault="0061454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-195.5713</w:t>
            </w:r>
          </w:p>
        </w:tc>
        <w:tc>
          <w:tcPr>
            <w:tcW w:w="784" w:type="dxa"/>
          </w:tcPr>
          <w:p w14:paraId="359671B5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048AF">
              <w:rPr>
                <w:szCs w:val="20"/>
              </w:rPr>
              <w:t>lbf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6794EAA5" w14:textId="092F573C" w:rsidR="003C0329" w:rsidRDefault="0061454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03D1576F" w14:textId="77777777" w:rsidTr="0061454D">
        <w:trPr>
          <w:trHeight w:val="360"/>
        </w:trPr>
        <w:tc>
          <w:tcPr>
            <w:tcW w:w="2605" w:type="dxa"/>
            <w:vMerge/>
          </w:tcPr>
          <w:p w14:paraId="6684A900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0A5440F1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5D4C0C28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497B339F" w14:textId="42E0BE11" w:rsidR="003C0329" w:rsidRDefault="0061454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5.994</w:t>
            </w:r>
          </w:p>
        </w:tc>
        <w:tc>
          <w:tcPr>
            <w:tcW w:w="784" w:type="dxa"/>
          </w:tcPr>
          <w:p w14:paraId="1678337B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1C5BAB8F" w14:textId="30F48CF7" w:rsidR="003C0329" w:rsidRDefault="0061454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334CD4FC" w14:textId="77777777" w:rsidTr="0061454D">
        <w:trPr>
          <w:trHeight w:val="653"/>
        </w:trPr>
        <w:tc>
          <w:tcPr>
            <w:tcW w:w="2605" w:type="dxa"/>
            <w:vMerge w:val="restart"/>
          </w:tcPr>
          <w:p w14:paraId="1113DF92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</w:t>
            </w:r>
            <w:proofErr w:type="gramStart"/>
            <w:r>
              <w:rPr>
                <w:sz w:val="22"/>
                <w:szCs w:val="22"/>
              </w:rPr>
              <w:t>6.6.3.1.3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427497E4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0DF3D3FB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5E1808F7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5B1CE231" w14:textId="47FA722B" w:rsidR="003C0329" w:rsidRDefault="0061454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211.3652</w:t>
            </w:r>
          </w:p>
        </w:tc>
        <w:tc>
          <w:tcPr>
            <w:tcW w:w="784" w:type="dxa"/>
          </w:tcPr>
          <w:p w14:paraId="7E1E524E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6C4878BD" w14:textId="02ED8E77" w:rsidR="003C0329" w:rsidRDefault="0061454D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7C6D2724" w14:textId="77777777" w:rsidTr="0061454D">
        <w:trPr>
          <w:trHeight w:val="360"/>
        </w:trPr>
        <w:tc>
          <w:tcPr>
            <w:tcW w:w="2605" w:type="dxa"/>
            <w:vMerge/>
          </w:tcPr>
          <w:p w14:paraId="259397CC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2A333531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098C689A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6A95A094" w14:textId="0E785573" w:rsidR="003C0329" w:rsidRDefault="0061454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-6.0063</w:t>
            </w:r>
          </w:p>
        </w:tc>
        <w:tc>
          <w:tcPr>
            <w:tcW w:w="784" w:type="dxa"/>
          </w:tcPr>
          <w:p w14:paraId="093E364B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shd w:val="solid" w:color="B9FF93" w:fill="auto"/>
          </w:tcPr>
          <w:p w14:paraId="32B59DA2" w14:textId="286A27B5" w:rsidR="003C0329" w:rsidRDefault="0061454D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</w:tbl>
    <w:p w14:paraId="02838160" w14:textId="77777777" w:rsidR="00DB0F7E" w:rsidRPr="00D706C7" w:rsidRDefault="00DB0F7E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0A06E591" w14:textId="77777777" w:rsidR="009E44C7" w:rsidRDefault="0072336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  <w:r w:rsidR="009E44C7">
        <w:rPr>
          <w:b/>
          <w:bCs/>
          <w:sz w:val="22"/>
          <w:szCs w:val="22"/>
        </w:rPr>
        <w:lastRenderedPageBreak/>
        <w:t>6.6.3.2</w:t>
      </w:r>
      <w:r w:rsidR="009E44C7" w:rsidRPr="00D706C7">
        <w:rPr>
          <w:b/>
          <w:bCs/>
          <w:sz w:val="22"/>
          <w:szCs w:val="22"/>
        </w:rPr>
        <w:t xml:space="preserve"> Brake ON, LEMA Output Free</w:t>
      </w:r>
    </w:p>
    <w:p w14:paraId="45A1AD2A" w14:textId="77777777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76602965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2A54E8A" wp14:editId="06C9C882">
            <wp:extent cx="5943600" cy="1958340"/>
            <wp:effectExtent l="0" t="0" r="0" b="3810"/>
            <wp:docPr id="69869102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9102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EFFD" w14:textId="7B580C59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-Hold Brake ON for MCE 1</w:t>
      </w:r>
    </w:p>
    <w:p w14:paraId="667D0BA6" w14:textId="43B0F2D2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20F016BE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F8669E4" wp14:editId="328404C1">
            <wp:extent cx="5943600" cy="1861820"/>
            <wp:effectExtent l="0" t="0" r="0" b="5080"/>
            <wp:docPr id="17983430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430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422D" w14:textId="58C3C452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-Hold Brake ON for MCE 2</w:t>
      </w:r>
    </w:p>
    <w:p w14:paraId="6634C355" w14:textId="46D2D2DC" w:rsidR="0058284C" w:rsidRPr="00291A72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05726762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2F5B864" wp14:editId="70440477">
            <wp:extent cx="5943600" cy="1847850"/>
            <wp:effectExtent l="0" t="0" r="0" b="0"/>
            <wp:docPr id="63936486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6486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D50D" w14:textId="2BE47902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-Hold Brake ON for MCE 3</w:t>
      </w:r>
    </w:p>
    <w:p w14:paraId="11368087" w14:textId="61C2B3A3" w:rsidR="0058284C" w:rsidRPr="00291A72" w:rsidRDefault="0058284C" w:rsidP="0058284C">
      <w:pPr>
        <w:pStyle w:val="BodyText"/>
        <w:ind w:left="0"/>
        <w:jc w:val="center"/>
      </w:pPr>
    </w:p>
    <w:p w14:paraId="72ED7D0D" w14:textId="77777777" w:rsidR="0058284C" w:rsidRPr="00091B22" w:rsidRDefault="0058284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810"/>
        <w:gridCol w:w="1710"/>
        <w:gridCol w:w="1350"/>
        <w:gridCol w:w="900"/>
        <w:gridCol w:w="1255"/>
      </w:tblGrid>
      <w:tr w:rsidR="00B45742" w14:paraId="669C1388" w14:textId="77777777" w:rsidTr="001428F9">
        <w:trPr>
          <w:trHeight w:val="575"/>
        </w:trPr>
        <w:tc>
          <w:tcPr>
            <w:tcW w:w="9350" w:type="dxa"/>
            <w:gridSpan w:val="7"/>
          </w:tcPr>
          <w:p w14:paraId="1BE35CE7" w14:textId="77777777" w:rsidR="00B45742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Holding Load Test - </w:t>
            </w:r>
            <w:r w:rsidRPr="006233EA">
              <w:rPr>
                <w:b/>
                <w:bCs/>
                <w:sz w:val="22"/>
                <w:szCs w:val="22"/>
              </w:rPr>
              <w:t>Brake O</w:t>
            </w:r>
            <w:r>
              <w:rPr>
                <w:b/>
                <w:bCs/>
                <w:sz w:val="22"/>
                <w:szCs w:val="22"/>
              </w:rPr>
              <w:t>N</w:t>
            </w:r>
            <w:r w:rsidRPr="006233EA">
              <w:rPr>
                <w:b/>
                <w:bCs/>
                <w:sz w:val="22"/>
                <w:szCs w:val="22"/>
              </w:rPr>
              <w:t xml:space="preserve">, LEMA Output </w:t>
            </w:r>
            <w:r>
              <w:rPr>
                <w:b/>
                <w:bCs/>
                <w:sz w:val="22"/>
                <w:szCs w:val="22"/>
              </w:rPr>
              <w:t>Free</w:t>
            </w:r>
          </w:p>
          <w:p w14:paraId="7C6FC316" w14:textId="77777777" w:rsidR="00B45742" w:rsidRPr="00A009C7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12.6 +</w:t>
            </w:r>
            <w:r w:rsidR="00EF75E2">
              <w:rPr>
                <w:b/>
                <w:bCs/>
                <w:sz w:val="22"/>
                <w:szCs w:val="22"/>
              </w:rPr>
              <w:t>/</w:t>
            </w:r>
            <w:r w:rsidRPr="00A009C7">
              <w:rPr>
                <w:b/>
                <w:bCs/>
                <w:sz w:val="22"/>
                <w:szCs w:val="22"/>
              </w:rPr>
              <w:t xml:space="preserve">-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A009C7">
              <w:rPr>
                <w:b/>
                <w:bCs/>
                <w:sz w:val="22"/>
                <w:szCs w:val="22"/>
              </w:rPr>
              <w:t xml:space="preserve"> Amps for 3-5 sec</w:t>
            </w:r>
            <w:r w:rsidR="00EF75E2">
              <w:rPr>
                <w:b/>
                <w:bCs/>
                <w:sz w:val="22"/>
                <w:szCs w:val="22"/>
              </w:rPr>
              <w:t>onds</w:t>
            </w:r>
          </w:p>
        </w:tc>
      </w:tr>
      <w:tr w:rsidR="00A009C7" w14:paraId="582E54FB" w14:textId="77777777" w:rsidTr="00850524">
        <w:trPr>
          <w:trHeight w:val="575"/>
        </w:trPr>
        <w:tc>
          <w:tcPr>
            <w:tcW w:w="1975" w:type="dxa"/>
          </w:tcPr>
          <w:p w14:paraId="0CA64205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7375" w:type="dxa"/>
            <w:gridSpan w:val="6"/>
          </w:tcPr>
          <w:p w14:paraId="613F65B9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Results</w:t>
            </w:r>
          </w:p>
        </w:tc>
      </w:tr>
      <w:tr w:rsidR="00A009C7" w14:paraId="0ABC8E6F" w14:textId="77777777" w:rsidTr="0061454D">
        <w:tc>
          <w:tcPr>
            <w:tcW w:w="1975" w:type="dxa"/>
          </w:tcPr>
          <w:p w14:paraId="047EF4CF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350" w:type="dxa"/>
          </w:tcPr>
          <w:p w14:paraId="15825197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 Current</w:t>
            </w:r>
          </w:p>
        </w:tc>
        <w:tc>
          <w:tcPr>
            <w:tcW w:w="810" w:type="dxa"/>
          </w:tcPr>
          <w:p w14:paraId="4380BDA9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CF8D1E3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Current Pass/Fail</w:t>
            </w:r>
          </w:p>
        </w:tc>
        <w:tc>
          <w:tcPr>
            <w:tcW w:w="1350" w:type="dxa"/>
          </w:tcPr>
          <w:p w14:paraId="3098D4F9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 xml:space="preserve">Position feedback </w:t>
            </w:r>
          </w:p>
        </w:tc>
        <w:tc>
          <w:tcPr>
            <w:tcW w:w="900" w:type="dxa"/>
          </w:tcPr>
          <w:p w14:paraId="722F1052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Units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12921F04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Position Feedback Pass/Fail</w:t>
            </w:r>
          </w:p>
        </w:tc>
      </w:tr>
      <w:tr w:rsidR="00A009C7" w14:paraId="0866E05B" w14:textId="77777777" w:rsidTr="0061454D">
        <w:tc>
          <w:tcPr>
            <w:tcW w:w="1975" w:type="dxa"/>
          </w:tcPr>
          <w:p w14:paraId="7EB0F1B7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</w:t>
            </w:r>
            <w:r>
              <w:rPr>
                <w:sz w:val="22"/>
                <w:szCs w:val="22"/>
              </w:rPr>
              <w:t>.2.1 step I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6535FEED" w14:textId="3B3CDF6B" w:rsidR="00A009C7" w:rsidRDefault="0061454D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6.0005</w:t>
            </w:r>
          </w:p>
        </w:tc>
        <w:tc>
          <w:tcPr>
            <w:tcW w:w="810" w:type="dxa"/>
          </w:tcPr>
          <w:p w14:paraId="6381B744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02609E7F" w14:textId="48F4051C" w:rsidR="00A009C7" w:rsidRDefault="0061454D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350" w:type="dxa"/>
          </w:tcPr>
          <w:p w14:paraId="4FAD2C1A" w14:textId="25C6AB0A" w:rsidR="00A009C7" w:rsidRDefault="0061454D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-0.0016</w:t>
            </w:r>
          </w:p>
        </w:tc>
        <w:tc>
          <w:tcPr>
            <w:tcW w:w="900" w:type="dxa"/>
          </w:tcPr>
          <w:p w14:paraId="4181C39B" w14:textId="77777777" w:rsidR="00A009C7" w:rsidRDefault="005A312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2A39D9D7" w14:textId="48819A61" w:rsidR="00A009C7" w:rsidRDefault="0061454D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0A377752" w14:textId="77777777" w:rsidTr="0061454D">
        <w:tc>
          <w:tcPr>
            <w:tcW w:w="1975" w:type="dxa"/>
          </w:tcPr>
          <w:p w14:paraId="6DB9AEF7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6.3.2.1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077A2482" w14:textId="415585C3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-6.0049</w:t>
            </w:r>
          </w:p>
        </w:tc>
        <w:tc>
          <w:tcPr>
            <w:tcW w:w="810" w:type="dxa"/>
          </w:tcPr>
          <w:p w14:paraId="73D73C8E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233B0FAB" w14:textId="498A1F55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2BD4E52B" w14:textId="12D894BA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-0.0024</w:t>
            </w:r>
          </w:p>
        </w:tc>
        <w:tc>
          <w:tcPr>
            <w:tcW w:w="900" w:type="dxa"/>
          </w:tcPr>
          <w:p w14:paraId="2168787E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3FE33365" w14:textId="5F79CC50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67B4A326" w14:textId="77777777" w:rsidTr="0061454D">
        <w:tc>
          <w:tcPr>
            <w:tcW w:w="1975" w:type="dxa"/>
          </w:tcPr>
          <w:p w14:paraId="0CE93F29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2, 6.</w:t>
            </w:r>
            <w:r w:rsidR="000A399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="000A399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.2.2 step i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6B28CE7A" w14:textId="4F731CA4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6.009</w:t>
            </w:r>
          </w:p>
        </w:tc>
        <w:tc>
          <w:tcPr>
            <w:tcW w:w="810" w:type="dxa"/>
          </w:tcPr>
          <w:p w14:paraId="1785FC3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0A2947A9" w14:textId="026FA247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6CAEE008" w14:textId="00A40572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-0.0008</w:t>
            </w:r>
          </w:p>
        </w:tc>
        <w:tc>
          <w:tcPr>
            <w:tcW w:w="900" w:type="dxa"/>
          </w:tcPr>
          <w:p w14:paraId="0BD5713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16662560" w14:textId="0E5CCBE5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424B7B6D" w14:textId="77777777" w:rsidTr="0061454D">
        <w:tc>
          <w:tcPr>
            <w:tcW w:w="1975" w:type="dxa"/>
          </w:tcPr>
          <w:p w14:paraId="17E3C964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0A3992">
              <w:rPr>
                <w:sz w:val="22"/>
                <w:szCs w:val="22"/>
              </w:rPr>
              <w:t>6.6.3.2.2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18B1B9FA" w14:textId="7AA5C411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-6.0088</w:t>
            </w:r>
          </w:p>
        </w:tc>
        <w:tc>
          <w:tcPr>
            <w:tcW w:w="810" w:type="dxa"/>
          </w:tcPr>
          <w:p w14:paraId="75386B9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10842313" w14:textId="730E9DE9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384251C4" w14:textId="2A74FA03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-0.0024</w:t>
            </w:r>
          </w:p>
        </w:tc>
        <w:tc>
          <w:tcPr>
            <w:tcW w:w="900" w:type="dxa"/>
          </w:tcPr>
          <w:p w14:paraId="63479914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4CC87C0A" w14:textId="167CF8C9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7BBE1A2C" w14:textId="77777777" w:rsidTr="0061454D">
        <w:tc>
          <w:tcPr>
            <w:tcW w:w="1975" w:type="dxa"/>
          </w:tcPr>
          <w:p w14:paraId="64CADEBC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 6.6.3.2.3</w:t>
            </w:r>
            <w:r>
              <w:rPr>
                <w:sz w:val="22"/>
                <w:szCs w:val="22"/>
              </w:rPr>
              <w:t xml:space="preserve"> step </w:t>
            </w:r>
            <w:r w:rsidR="000A399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55CFBFD7" w14:textId="15614792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5.9945</w:t>
            </w:r>
          </w:p>
        </w:tc>
        <w:tc>
          <w:tcPr>
            <w:tcW w:w="810" w:type="dxa"/>
          </w:tcPr>
          <w:p w14:paraId="1DFF8A6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6F6C5499" w14:textId="71CA0239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29F6559D" w14:textId="57B42A15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-0.0079</w:t>
            </w:r>
          </w:p>
        </w:tc>
        <w:tc>
          <w:tcPr>
            <w:tcW w:w="900" w:type="dxa"/>
          </w:tcPr>
          <w:p w14:paraId="6A3F2E64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14E3A1AD" w14:textId="5D470088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68F68A1D" w14:textId="77777777" w:rsidTr="0061454D">
        <w:tc>
          <w:tcPr>
            <w:tcW w:w="1975" w:type="dxa"/>
          </w:tcPr>
          <w:p w14:paraId="46FF1041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0A3992">
              <w:rPr>
                <w:sz w:val="22"/>
                <w:szCs w:val="22"/>
              </w:rPr>
              <w:t>6.6.3.2.3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421F7AA2" w14:textId="6D8F019B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-5.9992</w:t>
            </w:r>
          </w:p>
        </w:tc>
        <w:tc>
          <w:tcPr>
            <w:tcW w:w="810" w:type="dxa"/>
          </w:tcPr>
          <w:p w14:paraId="4CB07DB4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shd w:val="solid" w:color="B9FF93" w:fill="auto"/>
          </w:tcPr>
          <w:p w14:paraId="29D34EF7" w14:textId="07873014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2A8914C7" w14:textId="66AD8FC7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-0.0102</w:t>
            </w:r>
          </w:p>
        </w:tc>
        <w:tc>
          <w:tcPr>
            <w:tcW w:w="900" w:type="dxa"/>
          </w:tcPr>
          <w:p w14:paraId="67EECED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shd w:val="solid" w:color="B9FF93" w:fill="auto"/>
          </w:tcPr>
          <w:p w14:paraId="4F82D372" w14:textId="36FCB15C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551D623C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9" w:name="_Ref129074003"/>
      <w:r>
        <w:rPr>
          <w:b/>
          <w:bCs/>
          <w:sz w:val="32"/>
          <w:szCs w:val="32"/>
        </w:rPr>
        <w:br w:type="page"/>
      </w:r>
    </w:p>
    <w:p w14:paraId="634E809F" w14:textId="77777777" w:rsidR="009E44C7" w:rsidRPr="007463D8" w:rsidRDefault="009E44C7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 xml:space="preserve">6.6.4 Brake Release </w:t>
      </w:r>
      <w:r w:rsidR="007463D8">
        <w:rPr>
          <w:b/>
          <w:bCs/>
          <w:sz w:val="32"/>
          <w:szCs w:val="32"/>
        </w:rPr>
        <w:t>T</w:t>
      </w:r>
      <w:r w:rsidRPr="007463D8">
        <w:rPr>
          <w:b/>
          <w:bCs/>
          <w:sz w:val="32"/>
          <w:szCs w:val="32"/>
        </w:rPr>
        <w:t>est</w:t>
      </w:r>
      <w:bookmarkEnd w:id="9"/>
    </w:p>
    <w:p w14:paraId="55A93205" w14:textId="77777777" w:rsidR="009E44C7" w:rsidRPr="00AB48BB" w:rsidRDefault="009E44C7" w:rsidP="009E44C7">
      <w:pPr>
        <w:pStyle w:val="BodyText"/>
        <w:spacing w:after="60"/>
        <w:ind w:left="0"/>
        <w:rPr>
          <w:b/>
          <w:bCs/>
          <w:szCs w:val="20"/>
        </w:rPr>
      </w:pPr>
      <w:r w:rsidRPr="00AB48BB">
        <w:rPr>
          <w:b/>
          <w:bCs/>
          <w:szCs w:val="20"/>
        </w:rPr>
        <w:t xml:space="preserve">Step d – LEMA reaches commanded </w:t>
      </w:r>
      <w:r w:rsidR="00B24509" w:rsidRPr="00AB48BB">
        <w:rPr>
          <w:b/>
          <w:bCs/>
          <w:szCs w:val="20"/>
        </w:rPr>
        <w:t>position.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620"/>
        <w:gridCol w:w="1080"/>
        <w:gridCol w:w="2515"/>
      </w:tblGrid>
      <w:tr w:rsidR="00B45742" w14:paraId="70747456" w14:textId="77777777" w:rsidTr="00E354CE">
        <w:trPr>
          <w:trHeight w:val="323"/>
        </w:trPr>
        <w:tc>
          <w:tcPr>
            <w:tcW w:w="9350" w:type="dxa"/>
            <w:gridSpan w:val="6"/>
          </w:tcPr>
          <w:p w14:paraId="56F0D6FC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Brake Release Test</w:t>
            </w:r>
          </w:p>
        </w:tc>
      </w:tr>
      <w:tr w:rsidR="002A4FCB" w14:paraId="30B88FED" w14:textId="77777777" w:rsidTr="00E0617C">
        <w:trPr>
          <w:trHeight w:val="323"/>
        </w:trPr>
        <w:tc>
          <w:tcPr>
            <w:tcW w:w="4135" w:type="dxa"/>
            <w:gridSpan w:val="3"/>
          </w:tcPr>
          <w:p w14:paraId="3E9FEB92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215" w:type="dxa"/>
            <w:gridSpan w:val="3"/>
          </w:tcPr>
          <w:p w14:paraId="181D2246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0D0E4C29" w14:textId="77777777" w:rsidTr="0061454D">
        <w:trPr>
          <w:trHeight w:val="581"/>
        </w:trPr>
        <w:tc>
          <w:tcPr>
            <w:tcW w:w="1705" w:type="dxa"/>
          </w:tcPr>
          <w:p w14:paraId="33764F4A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5CCC9BB4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Expected </w:t>
            </w:r>
          </w:p>
        </w:tc>
        <w:tc>
          <w:tcPr>
            <w:tcW w:w="1260" w:type="dxa"/>
          </w:tcPr>
          <w:p w14:paraId="307E2FB8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73F96BD3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14:paraId="42AA7085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Units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1FAB6354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Pass/Fail </w:t>
            </w:r>
          </w:p>
        </w:tc>
      </w:tr>
      <w:tr w:rsidR="005A312A" w14:paraId="3C8B3886" w14:textId="77777777" w:rsidTr="0061454D">
        <w:trPr>
          <w:trHeight w:val="332"/>
        </w:trPr>
        <w:tc>
          <w:tcPr>
            <w:tcW w:w="1705" w:type="dxa"/>
          </w:tcPr>
          <w:p w14:paraId="788C6EAC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MCE1 /Motor 1 </w:t>
            </w:r>
          </w:p>
        </w:tc>
        <w:tc>
          <w:tcPr>
            <w:tcW w:w="1170" w:type="dxa"/>
          </w:tcPr>
          <w:p w14:paraId="3E7EBC03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1EFF9EED" w14:textId="77777777" w:rsidR="005A312A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tcW w:w="1620" w:type="dxa"/>
          </w:tcPr>
          <w:p w14:paraId="4F80A9C9" w14:textId="58091252" w:rsidR="005A312A" w:rsidRPr="00850524" w:rsidRDefault="0061454D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15FE6CFF" w14:textId="77777777" w:rsidR="005A312A" w:rsidRPr="00850524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5CA83878" w14:textId="19869136" w:rsidR="005A312A" w:rsidRPr="00850524" w:rsidRDefault="0061454D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27F02122" w14:textId="77777777" w:rsidTr="0061454D">
        <w:trPr>
          <w:trHeight w:val="323"/>
        </w:trPr>
        <w:tc>
          <w:tcPr>
            <w:tcW w:w="1705" w:type="dxa"/>
          </w:tcPr>
          <w:p w14:paraId="440439DB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MCE2 /Motor 2</w:t>
            </w:r>
          </w:p>
        </w:tc>
        <w:tc>
          <w:tcPr>
            <w:tcW w:w="1170" w:type="dxa"/>
          </w:tcPr>
          <w:p w14:paraId="712C63D7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4EFF34C7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2F9891EE" w14:textId="215BF9A1" w:rsidR="00716380" w:rsidRPr="00850524" w:rsidRDefault="0061454D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0B2336EC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60FEBEF2" w14:textId="7A2FAD0F" w:rsidR="00716380" w:rsidRPr="00850524" w:rsidRDefault="0061454D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420706EE" w14:textId="77777777" w:rsidTr="0061454D">
        <w:trPr>
          <w:trHeight w:val="323"/>
        </w:trPr>
        <w:tc>
          <w:tcPr>
            <w:tcW w:w="1705" w:type="dxa"/>
          </w:tcPr>
          <w:p w14:paraId="4233D950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MCE3 /Motor 3</w:t>
            </w:r>
          </w:p>
        </w:tc>
        <w:tc>
          <w:tcPr>
            <w:tcW w:w="1170" w:type="dxa"/>
          </w:tcPr>
          <w:p w14:paraId="5A24A23C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260" w:type="dxa"/>
          </w:tcPr>
          <w:p w14:paraId="4A70BF46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6266B459" w14:textId="09E1FB2E" w:rsidR="00716380" w:rsidRPr="00850524" w:rsidRDefault="0061454D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1921A4F5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shd w:val="solid" w:color="B9FF93" w:fill="auto"/>
          </w:tcPr>
          <w:p w14:paraId="3AC210B0" w14:textId="4680D6E4" w:rsidR="00716380" w:rsidRPr="00850524" w:rsidRDefault="0061454D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22A1ADE2" w14:textId="77777777" w:rsidR="00404D04" w:rsidRDefault="00404D04" w:rsidP="007463D8">
      <w:pPr>
        <w:pStyle w:val="Heading9"/>
        <w:rPr>
          <w:b/>
          <w:bCs/>
          <w:sz w:val="32"/>
          <w:szCs w:val="32"/>
        </w:rPr>
      </w:pPr>
      <w:bookmarkStart w:id="10" w:name="_Ref127526043"/>
      <w:bookmarkStart w:id="11" w:name="_Hlk122090361"/>
    </w:p>
    <w:p w14:paraId="2F986D47" w14:textId="77777777" w:rsidR="00574BB6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5</w:t>
      </w:r>
      <w:r w:rsidRPr="007463D8">
        <w:rPr>
          <w:b/>
          <w:bCs/>
          <w:sz w:val="32"/>
          <w:szCs w:val="32"/>
        </w:rPr>
        <w:t xml:space="preserve"> </w:t>
      </w:r>
      <w:r w:rsidR="00574BB6" w:rsidRPr="007463D8">
        <w:rPr>
          <w:b/>
          <w:bCs/>
          <w:sz w:val="32"/>
          <w:szCs w:val="32"/>
        </w:rPr>
        <w:t>N1 and N2 Extend Mechanical Stops</w:t>
      </w:r>
      <w:r w:rsidR="00C51711" w:rsidRPr="007463D8">
        <w:rPr>
          <w:b/>
          <w:bCs/>
          <w:sz w:val="32"/>
          <w:szCs w:val="32"/>
        </w:rPr>
        <w:t xml:space="preserve"> and MCE Rigging</w:t>
      </w:r>
      <w:bookmarkEnd w:id="10"/>
    </w:p>
    <w:p w14:paraId="05A4FCC9" w14:textId="77777777" w:rsidR="00314FDE" w:rsidRDefault="00B24509" w:rsidP="00DC4AF2">
      <w:pPr>
        <w:pStyle w:val="BodyText"/>
        <w:spacing w:after="60"/>
        <w:ind w:left="0"/>
        <w:rPr>
          <w:szCs w:val="20"/>
        </w:rPr>
      </w:pPr>
      <w:bookmarkStart w:id="12" w:name="_Hlk122094669"/>
      <w:r w:rsidRPr="00D53B8C">
        <w:rPr>
          <w:b/>
          <w:bCs/>
          <w:szCs w:val="20"/>
        </w:rPr>
        <w:t>Step 6.6.5.1</w:t>
      </w:r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2970"/>
        <w:gridCol w:w="2175"/>
        <w:gridCol w:w="1756"/>
        <w:gridCol w:w="2449"/>
      </w:tblGrid>
      <w:tr w:rsidR="00B45742" w14:paraId="162237CB" w14:textId="77777777" w:rsidTr="00BF771E">
        <w:tc>
          <w:tcPr>
            <w:tcW w:w="9350" w:type="dxa"/>
            <w:gridSpan w:val="4"/>
          </w:tcPr>
          <w:p w14:paraId="25826325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472242">
              <w:rPr>
                <w:b/>
                <w:bCs/>
                <w:szCs w:val="20"/>
              </w:rPr>
              <w:t>Extend using M1/N1</w:t>
            </w:r>
          </w:p>
        </w:tc>
      </w:tr>
      <w:tr w:rsidR="002A4FCB" w14:paraId="461CB642" w14:textId="77777777" w:rsidTr="00C45509">
        <w:tc>
          <w:tcPr>
            <w:tcW w:w="2970" w:type="dxa"/>
          </w:tcPr>
          <w:p w14:paraId="39C326CF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380" w:type="dxa"/>
            <w:gridSpan w:val="3"/>
          </w:tcPr>
          <w:p w14:paraId="0EB4B8A8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4BD2663D" w14:textId="77777777" w:rsidTr="0061454D">
        <w:tc>
          <w:tcPr>
            <w:tcW w:w="2970" w:type="dxa"/>
          </w:tcPr>
          <w:p w14:paraId="5688E8C7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75" w:type="dxa"/>
          </w:tcPr>
          <w:p w14:paraId="5D56FC39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756" w:type="dxa"/>
          </w:tcPr>
          <w:p w14:paraId="6D17000E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266A01C3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0D2032E2" w14:textId="77777777" w:rsidTr="0061454D">
        <w:tc>
          <w:tcPr>
            <w:tcW w:w="2970" w:type="dxa"/>
          </w:tcPr>
          <w:p w14:paraId="61A9082D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2175" w:type="dxa"/>
          </w:tcPr>
          <w:p w14:paraId="2CAB9445" w14:textId="1EC14FEC" w:rsidR="002A4FCB" w:rsidRDefault="0061454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756" w:type="dxa"/>
          </w:tcPr>
          <w:p w14:paraId="4D63E073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0BA67D43" w14:textId="40561EFB" w:rsidR="002A4FCB" w:rsidRDefault="0061454D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1BFF746F" w14:textId="77777777" w:rsidTr="0061454D">
        <w:tc>
          <w:tcPr>
            <w:tcW w:w="2970" w:type="dxa"/>
          </w:tcPr>
          <w:p w14:paraId="274CBCC7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 4.5 +/- 0.15 Amps</w:t>
            </w:r>
          </w:p>
        </w:tc>
        <w:tc>
          <w:tcPr>
            <w:tcW w:w="2175" w:type="dxa"/>
          </w:tcPr>
          <w:p w14:paraId="45F2EC5E" w14:textId="6B2D92AA" w:rsidR="002A4FCB" w:rsidRDefault="0061454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5.9933</w:t>
            </w:r>
          </w:p>
        </w:tc>
        <w:tc>
          <w:tcPr>
            <w:tcW w:w="1756" w:type="dxa"/>
          </w:tcPr>
          <w:p w14:paraId="1362B655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FF7575" w:fill="auto"/>
          </w:tcPr>
          <w:p w14:paraId="4CF988BC" w14:textId="2209B847" w:rsidR="002A4FCB" w:rsidRDefault="0061454D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5E0E939F" w14:textId="77777777" w:rsidTr="0061454D">
        <w:tc>
          <w:tcPr>
            <w:tcW w:w="2970" w:type="dxa"/>
          </w:tcPr>
          <w:p w14:paraId="32227B86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175" w:type="dxa"/>
          </w:tcPr>
          <w:p w14:paraId="6FE99C2B" w14:textId="7E2E2F52" w:rsidR="002A4FCB" w:rsidRDefault="0061454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0.0944</w:t>
            </w:r>
          </w:p>
        </w:tc>
        <w:tc>
          <w:tcPr>
            <w:tcW w:w="1756" w:type="dxa"/>
          </w:tcPr>
          <w:p w14:paraId="70190B50" w14:textId="77777777" w:rsidR="002A4FCB" w:rsidRDefault="005A312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0BD3F945" w14:textId="070AE7F2" w:rsidR="002A4FCB" w:rsidRDefault="0061454D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4B409181" w14:textId="77777777" w:rsidTr="0061454D">
        <w:tc>
          <w:tcPr>
            <w:tcW w:w="2970" w:type="dxa"/>
          </w:tcPr>
          <w:p w14:paraId="70422682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2175" w:type="dxa"/>
          </w:tcPr>
          <w:p w14:paraId="34CC2AB6" w14:textId="372F4BCD" w:rsidR="002A4FCB" w:rsidRDefault="0061454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56" w:type="dxa"/>
          </w:tcPr>
          <w:p w14:paraId="178F47BC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shd w:val="solid" w:color="B9FF93" w:fill="auto"/>
          </w:tcPr>
          <w:p w14:paraId="6EBFB2F0" w14:textId="121D4365" w:rsidR="002A4FCB" w:rsidRDefault="0061454D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071AE67F" w14:textId="77777777" w:rsidR="00B728D9" w:rsidRPr="006770F5" w:rsidRDefault="00B728D9" w:rsidP="00DC4AF2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2E094771" w14:textId="77777777" w:rsidR="002A4FCB" w:rsidRPr="002A4FCB" w:rsidRDefault="00B72419" w:rsidP="002A4FCB">
      <w:pPr>
        <w:pStyle w:val="BodyText"/>
        <w:spacing w:after="60"/>
        <w:ind w:left="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</w:t>
      </w:r>
      <w:r w:rsidR="001D6321">
        <w:rPr>
          <w:b/>
          <w:bCs/>
          <w:szCs w:val="20"/>
          <w:u w:val="single"/>
        </w:rPr>
        <w:t>6</w:t>
      </w:r>
      <w:r w:rsidR="00D53B8C">
        <w:rPr>
          <w:b/>
          <w:bCs/>
          <w:szCs w:val="20"/>
          <w:u w:val="single"/>
        </w:rPr>
        <w:t>.</w:t>
      </w:r>
      <w:r w:rsidR="001D6321">
        <w:rPr>
          <w:b/>
          <w:bCs/>
          <w:szCs w:val="20"/>
          <w:u w:val="single"/>
        </w:rPr>
        <w:t>5</w:t>
      </w:r>
      <w:r w:rsidR="00D53B8C">
        <w:rPr>
          <w:b/>
          <w:bCs/>
          <w:szCs w:val="20"/>
          <w:u w:val="single"/>
        </w:rPr>
        <w:t>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6"/>
        <w:gridCol w:w="2088"/>
        <w:gridCol w:w="1834"/>
        <w:gridCol w:w="2492"/>
      </w:tblGrid>
      <w:tr w:rsidR="00B45742" w14:paraId="55A14350" w14:textId="77777777" w:rsidTr="00892D03">
        <w:tc>
          <w:tcPr>
            <w:tcW w:w="9350" w:type="dxa"/>
            <w:gridSpan w:val="4"/>
          </w:tcPr>
          <w:p w14:paraId="35068175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45742">
              <w:rPr>
                <w:b/>
                <w:bCs/>
                <w:szCs w:val="20"/>
              </w:rPr>
              <w:t>Extend using M2/N2</w:t>
            </w:r>
          </w:p>
        </w:tc>
      </w:tr>
      <w:tr w:rsidR="002A4FCB" w14:paraId="0024D312" w14:textId="77777777" w:rsidTr="00B45742">
        <w:tc>
          <w:tcPr>
            <w:tcW w:w="2936" w:type="dxa"/>
          </w:tcPr>
          <w:p w14:paraId="26A03DCA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414" w:type="dxa"/>
            <w:gridSpan w:val="3"/>
          </w:tcPr>
          <w:p w14:paraId="6C6F2D2C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4A2C9060" w14:textId="77777777" w:rsidTr="0061454D">
        <w:tc>
          <w:tcPr>
            <w:tcW w:w="2936" w:type="dxa"/>
          </w:tcPr>
          <w:p w14:paraId="1FC2042D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088" w:type="dxa"/>
          </w:tcPr>
          <w:p w14:paraId="7126F362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834" w:type="dxa"/>
          </w:tcPr>
          <w:p w14:paraId="7E53F84D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14:paraId="76698BFE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2C525B33" w14:textId="77777777" w:rsidTr="0061454D">
        <w:tc>
          <w:tcPr>
            <w:tcW w:w="2936" w:type="dxa"/>
          </w:tcPr>
          <w:p w14:paraId="2AAB8B84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r w:rsidR="00B24509">
              <w:rPr>
                <w:szCs w:val="20"/>
              </w:rPr>
              <w:t>engaged (</w:t>
            </w:r>
            <w:r>
              <w:rPr>
                <w:szCs w:val="20"/>
              </w:rPr>
              <w:t>M2 current saturated)</w:t>
            </w:r>
          </w:p>
        </w:tc>
        <w:tc>
          <w:tcPr>
            <w:tcW w:w="2088" w:type="dxa"/>
          </w:tcPr>
          <w:p w14:paraId="12141C3A" w14:textId="18E510AB" w:rsidR="002A4FCB" w:rsidRDefault="0061454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834" w:type="dxa"/>
          </w:tcPr>
          <w:p w14:paraId="288B854F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0B85EFEF" w14:textId="50F7E6C1" w:rsidR="002A4FCB" w:rsidRDefault="0061454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6418342F" w14:textId="77777777" w:rsidTr="0061454D">
        <w:tc>
          <w:tcPr>
            <w:tcW w:w="2936" w:type="dxa"/>
          </w:tcPr>
          <w:p w14:paraId="6E816FEB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2088" w:type="dxa"/>
          </w:tcPr>
          <w:p w14:paraId="76AF73A4" w14:textId="5A0EC6ED" w:rsidR="002A4FCB" w:rsidRDefault="0061454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6.0011</w:t>
            </w:r>
          </w:p>
        </w:tc>
        <w:tc>
          <w:tcPr>
            <w:tcW w:w="1834" w:type="dxa"/>
          </w:tcPr>
          <w:p w14:paraId="43F462B9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FF7575" w:fill="auto"/>
          </w:tcPr>
          <w:p w14:paraId="117C2EB3" w14:textId="46DAE09B" w:rsidR="002A4FCB" w:rsidRDefault="0061454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5091B1D1" w14:textId="77777777" w:rsidTr="0061454D">
        <w:tc>
          <w:tcPr>
            <w:tcW w:w="2936" w:type="dxa"/>
          </w:tcPr>
          <w:p w14:paraId="0F96E0E5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088" w:type="dxa"/>
          </w:tcPr>
          <w:p w14:paraId="2A3E614C" w14:textId="09A06287" w:rsidR="002A4FCB" w:rsidRDefault="0061454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0.0496</w:t>
            </w:r>
          </w:p>
        </w:tc>
        <w:tc>
          <w:tcPr>
            <w:tcW w:w="1834" w:type="dxa"/>
          </w:tcPr>
          <w:p w14:paraId="36276B9D" w14:textId="77777777" w:rsidR="002A4FCB" w:rsidRDefault="005A312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2158390F" w14:textId="6A5185BD" w:rsidR="002A4FCB" w:rsidRDefault="0061454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127EDE50" w14:textId="77777777" w:rsidTr="0061454D">
        <w:tc>
          <w:tcPr>
            <w:tcW w:w="2936" w:type="dxa"/>
          </w:tcPr>
          <w:p w14:paraId="005F6FB4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2088" w:type="dxa"/>
          </w:tcPr>
          <w:p w14:paraId="684CF885" w14:textId="1C0AD77C" w:rsidR="002A4FCB" w:rsidRDefault="0061454D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6BE705FE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18DDDD48" w14:textId="7D9038C6" w:rsidR="002A4FCB" w:rsidRDefault="0061454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18EF676B" w14:textId="77777777" w:rsidTr="0061454D">
        <w:tc>
          <w:tcPr>
            <w:tcW w:w="2936" w:type="dxa"/>
          </w:tcPr>
          <w:p w14:paraId="28235DA9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2088" w:type="dxa"/>
          </w:tcPr>
          <w:p w14:paraId="6FCCD184" w14:textId="74F5A91F" w:rsidR="002A4FCB" w:rsidRPr="00FE54D1" w:rsidRDefault="0061454D" w:rsidP="003F6EF2">
            <w:pPr>
              <w:pStyle w:val="BodyText"/>
              <w:spacing w:after="60"/>
              <w:ind w:left="0"/>
              <w:jc w:val="center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1F8EACD7" w14:textId="77777777" w:rsidR="002A4FCB" w:rsidRDefault="00B84A12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shd w:val="solid" w:color="B9FF93" w:fill="auto"/>
          </w:tcPr>
          <w:p w14:paraId="3F897F8F" w14:textId="537DC772" w:rsidR="002A4FCB" w:rsidRDefault="0061454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335F3EE0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13" w:name="_Ref127526651"/>
      <w:bookmarkEnd w:id="11"/>
      <w:bookmarkEnd w:id="12"/>
      <w:r>
        <w:rPr>
          <w:b/>
          <w:bCs/>
          <w:sz w:val="32"/>
          <w:szCs w:val="32"/>
        </w:rPr>
        <w:br w:type="page"/>
      </w:r>
    </w:p>
    <w:p w14:paraId="67FBEA65" w14:textId="77777777" w:rsidR="00DC4AF2" w:rsidRPr="007463D8" w:rsidRDefault="00BA1E5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 xml:space="preserve"> N1 and N2 Stroke Check</w:t>
      </w:r>
      <w:bookmarkEnd w:id="13"/>
      <w:r w:rsidR="00DC4AF2" w:rsidRPr="007463D8">
        <w:rPr>
          <w:b/>
          <w:bCs/>
          <w:sz w:val="32"/>
          <w:szCs w:val="32"/>
        </w:rPr>
        <w:t xml:space="preserve">   </w:t>
      </w:r>
    </w:p>
    <w:tbl>
      <w:tblPr>
        <w:tblStyle w:val="TableGrid"/>
        <w:tblpPr w:leftFromText="180" w:rightFromText="180" w:vertAnchor="text" w:horzAnchor="margin" w:tblpY="297"/>
        <w:tblW w:w="5000" w:type="pct"/>
        <w:tblLook w:val="04A0" w:firstRow="1" w:lastRow="0" w:firstColumn="1" w:lastColumn="0" w:noHBand="0" w:noVBand="1"/>
      </w:tblPr>
      <w:tblGrid>
        <w:gridCol w:w="1636"/>
        <w:gridCol w:w="1430"/>
        <w:gridCol w:w="1430"/>
        <w:gridCol w:w="1901"/>
        <w:gridCol w:w="850"/>
        <w:gridCol w:w="2103"/>
      </w:tblGrid>
      <w:tr w:rsidR="00597DAB" w14:paraId="53BBE802" w14:textId="77777777" w:rsidTr="001F2A53">
        <w:trPr>
          <w:trHeight w:val="350"/>
        </w:trPr>
        <w:tc>
          <w:tcPr>
            <w:tcW w:w="9350" w:type="dxa"/>
            <w:gridSpan w:val="6"/>
          </w:tcPr>
          <w:p w14:paraId="465C086C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N1 and N2 Stroke Check Position</w:t>
            </w:r>
          </w:p>
        </w:tc>
      </w:tr>
      <w:tr w:rsidR="00597DAB" w14:paraId="54C6E070" w14:textId="77777777" w:rsidTr="005014A9">
        <w:trPr>
          <w:trHeight w:val="350"/>
        </w:trPr>
        <w:tc>
          <w:tcPr>
            <w:tcW w:w="4496" w:type="dxa"/>
            <w:gridSpan w:val="3"/>
          </w:tcPr>
          <w:p w14:paraId="6AC06738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854" w:type="dxa"/>
            <w:gridSpan w:val="3"/>
          </w:tcPr>
          <w:p w14:paraId="7244CF05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A6607A" w14:paraId="53E791C7" w14:textId="77777777" w:rsidTr="0061454D">
        <w:trPr>
          <w:trHeight w:val="279"/>
        </w:trPr>
        <w:tc>
          <w:tcPr>
            <w:tcW w:w="1636" w:type="dxa"/>
            <w:vMerge w:val="restart"/>
          </w:tcPr>
          <w:p w14:paraId="6C9CF8A2" w14:textId="77777777" w:rsidR="00597DAB" w:rsidRPr="002A4FCB" w:rsidRDefault="00597DA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 xml:space="preserve">Pin to pin Length </w:t>
            </w:r>
          </w:p>
        </w:tc>
        <w:tc>
          <w:tcPr>
            <w:tcW w:w="1430" w:type="dxa"/>
          </w:tcPr>
          <w:p w14:paraId="5CFB57C9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430" w:type="dxa"/>
          </w:tcPr>
          <w:p w14:paraId="31639A74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901" w:type="dxa"/>
          </w:tcPr>
          <w:p w14:paraId="55292536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Pin to Pin Length</w:t>
            </w:r>
          </w:p>
        </w:tc>
        <w:tc>
          <w:tcPr>
            <w:tcW w:w="850" w:type="dxa"/>
          </w:tcPr>
          <w:p w14:paraId="268576FD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93290BD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A6607A" w14:paraId="3760714F" w14:textId="77777777" w:rsidTr="0061454D">
        <w:trPr>
          <w:trHeight w:val="279"/>
        </w:trPr>
        <w:tc>
          <w:tcPr>
            <w:tcW w:w="1636" w:type="dxa"/>
            <w:vMerge/>
          </w:tcPr>
          <w:p w14:paraId="75D06771" w14:textId="77777777" w:rsidR="00597DAB" w:rsidRPr="000E538E" w:rsidRDefault="00597DAB" w:rsidP="002A4FC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30" w:type="dxa"/>
          </w:tcPr>
          <w:p w14:paraId="571D4652" w14:textId="25815C24" w:rsidR="00597DAB" w:rsidRPr="000E538E" w:rsidRDefault="0061454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16.732</w:t>
            </w:r>
          </w:p>
        </w:tc>
        <w:tc>
          <w:tcPr>
            <w:tcW w:w="1430" w:type="dxa"/>
          </w:tcPr>
          <w:p w14:paraId="191FA3C3" w14:textId="0C0DF025" w:rsidR="00597DAB" w:rsidRPr="000E538E" w:rsidRDefault="0061454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1" w:type="dxa"/>
          </w:tcPr>
          <w:p w14:paraId="6DDA3FDC" w14:textId="0366D1C5" w:rsidR="00597DAB" w:rsidRPr="000E538E" w:rsidRDefault="0061454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16.3</w:t>
            </w:r>
          </w:p>
        </w:tc>
        <w:tc>
          <w:tcPr>
            <w:tcW w:w="850" w:type="dxa"/>
          </w:tcPr>
          <w:p w14:paraId="68D0DAD3" w14:textId="77777777" w:rsidR="00597DAB" w:rsidRPr="000E538E" w:rsidRDefault="00597DA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shd w:val="solid" w:color="B9FF93" w:fill="auto"/>
          </w:tcPr>
          <w:p w14:paraId="2F67ACE4" w14:textId="597CC2EB" w:rsidR="00597DAB" w:rsidRPr="000E538E" w:rsidRDefault="0061454D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97DAB" w14:paraId="3C6A1D60" w14:textId="77777777" w:rsidTr="005014A9">
        <w:trPr>
          <w:trHeight w:val="279"/>
        </w:trPr>
        <w:tc>
          <w:tcPr>
            <w:tcW w:w="4496" w:type="dxa"/>
            <w:gridSpan w:val="3"/>
          </w:tcPr>
          <w:p w14:paraId="09E7AC4F" w14:textId="77777777" w:rsidR="00597DAB" w:rsidRPr="002A4FCB" w:rsidRDefault="00597DAB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854" w:type="dxa"/>
            <w:gridSpan w:val="3"/>
          </w:tcPr>
          <w:p w14:paraId="17CA068D" w14:textId="77777777" w:rsidR="00597DAB" w:rsidRPr="002A4FCB" w:rsidRDefault="00597DAB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A6607A" w14:paraId="6BC41BB6" w14:textId="77777777" w:rsidTr="0061454D">
        <w:trPr>
          <w:trHeight w:val="279"/>
        </w:trPr>
        <w:tc>
          <w:tcPr>
            <w:tcW w:w="1636" w:type="dxa"/>
          </w:tcPr>
          <w:p w14:paraId="4DF5B0A9" w14:textId="77777777" w:rsidR="00597DAB" w:rsidRPr="002A4FCB" w:rsidRDefault="00597DA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430" w:type="dxa"/>
          </w:tcPr>
          <w:p w14:paraId="6587137E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430" w:type="dxa"/>
          </w:tcPr>
          <w:p w14:paraId="0A03A949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901" w:type="dxa"/>
          </w:tcPr>
          <w:p w14:paraId="49820732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Actual Position N1/N2</w:t>
            </w:r>
          </w:p>
        </w:tc>
        <w:tc>
          <w:tcPr>
            <w:tcW w:w="850" w:type="dxa"/>
          </w:tcPr>
          <w:p w14:paraId="1C5AF36A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838F2B6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A6607A" w14:paraId="34199398" w14:textId="77777777" w:rsidTr="0061454D">
        <w:trPr>
          <w:trHeight w:val="279"/>
        </w:trPr>
        <w:tc>
          <w:tcPr>
            <w:tcW w:w="1636" w:type="dxa"/>
          </w:tcPr>
          <w:p w14:paraId="5D680F06" w14:textId="77777777" w:rsidR="00597DAB" w:rsidRPr="000E538E" w:rsidRDefault="00597DAB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7C154765" w14:textId="77777777" w:rsidR="00597DAB" w:rsidRPr="002E6C02" w:rsidRDefault="005014A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430" w:type="dxa"/>
          </w:tcPr>
          <w:p w14:paraId="5760F54F" w14:textId="77777777" w:rsidR="00597DAB" w:rsidRPr="002E6C02" w:rsidRDefault="005014A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3DAFCF36" w14:textId="58CE28FA" w:rsidR="00597DAB" w:rsidRPr="000E538E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1CAD1998" w14:textId="77777777" w:rsidR="00597DAB" w:rsidRDefault="00597DA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37BBA0EE" w14:textId="02DD8CAB" w:rsidR="00597DAB" w:rsidRPr="000E538E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2296C8DF" w14:textId="77777777" w:rsidTr="0061454D">
        <w:trPr>
          <w:trHeight w:val="279"/>
        </w:trPr>
        <w:tc>
          <w:tcPr>
            <w:tcW w:w="1636" w:type="dxa"/>
          </w:tcPr>
          <w:p w14:paraId="543FEC7C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1430" w:type="dxa"/>
          </w:tcPr>
          <w:p w14:paraId="336028B7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0B06BBE4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1C62D147" w14:textId="6EED4959" w:rsidR="005014A9" w:rsidRPr="000E538E" w:rsidRDefault="0061454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850" w:type="dxa"/>
          </w:tcPr>
          <w:p w14:paraId="16035428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18C04153" w14:textId="17892EB4" w:rsidR="005014A9" w:rsidRPr="000E538E" w:rsidRDefault="0061454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0FFBF729" w14:textId="77777777" w:rsidTr="0061454D">
        <w:trPr>
          <w:trHeight w:val="279"/>
        </w:trPr>
        <w:tc>
          <w:tcPr>
            <w:tcW w:w="1636" w:type="dxa"/>
          </w:tcPr>
          <w:p w14:paraId="0DA4E3F0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1430" w:type="dxa"/>
          </w:tcPr>
          <w:p w14:paraId="09C92843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430" w:type="dxa"/>
          </w:tcPr>
          <w:p w14:paraId="051A3D0E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5AA4E3BA" w14:textId="63FE552B" w:rsidR="005014A9" w:rsidRPr="000E538E" w:rsidRDefault="0061454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-0.5752</w:t>
            </w:r>
          </w:p>
        </w:tc>
        <w:tc>
          <w:tcPr>
            <w:tcW w:w="850" w:type="dxa"/>
          </w:tcPr>
          <w:p w14:paraId="02C145C5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4B9E38F5" w14:textId="6C58F6C7" w:rsidR="005014A9" w:rsidRPr="000E538E" w:rsidRDefault="0061454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050962DC" w14:textId="77777777" w:rsidTr="0061454D">
        <w:trPr>
          <w:trHeight w:val="279"/>
        </w:trPr>
        <w:tc>
          <w:tcPr>
            <w:tcW w:w="1636" w:type="dxa"/>
          </w:tcPr>
          <w:p w14:paraId="50459671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1430" w:type="dxa"/>
          </w:tcPr>
          <w:p w14:paraId="18A94FE2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326A5AFB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35312CC5" w14:textId="1FA3F1B1" w:rsidR="005014A9" w:rsidRPr="000E538E" w:rsidRDefault="0061454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850" w:type="dxa"/>
          </w:tcPr>
          <w:p w14:paraId="3A8F5663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27F1DF1F" w14:textId="2E6AC708" w:rsidR="005014A9" w:rsidRPr="000E538E" w:rsidRDefault="0061454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01E20664" w14:textId="77777777" w:rsidTr="0061454D">
        <w:trPr>
          <w:trHeight w:val="279"/>
        </w:trPr>
        <w:tc>
          <w:tcPr>
            <w:tcW w:w="1636" w:type="dxa"/>
          </w:tcPr>
          <w:p w14:paraId="5422470C" w14:textId="77777777" w:rsidR="005014A9" w:rsidRDefault="005014A9" w:rsidP="005014A9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1430" w:type="dxa"/>
          </w:tcPr>
          <w:p w14:paraId="420C68E2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-0.575</w:t>
            </w:r>
          </w:p>
        </w:tc>
        <w:tc>
          <w:tcPr>
            <w:tcW w:w="1430" w:type="dxa"/>
          </w:tcPr>
          <w:p w14:paraId="7120718D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04B12B0F" w14:textId="4678576E" w:rsidR="005014A9" w:rsidRPr="002E6C02" w:rsidRDefault="0061454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1BCD833E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36309C1E" w14:textId="40E7E138" w:rsidR="005014A9" w:rsidRDefault="0061454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4AAC0680" w14:textId="77777777" w:rsidTr="0061454D">
        <w:trPr>
          <w:trHeight w:val="279"/>
        </w:trPr>
        <w:tc>
          <w:tcPr>
            <w:tcW w:w="1636" w:type="dxa"/>
          </w:tcPr>
          <w:p w14:paraId="571BD57C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ins from Null using M3 </w:t>
            </w:r>
          </w:p>
        </w:tc>
        <w:tc>
          <w:tcPr>
            <w:tcW w:w="1430" w:type="dxa"/>
          </w:tcPr>
          <w:p w14:paraId="61D9E7DD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7FA0F6C0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5D273269" w14:textId="7508CDD6" w:rsidR="005014A9" w:rsidRPr="000E538E" w:rsidRDefault="0061454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1.7251</w:t>
            </w:r>
          </w:p>
        </w:tc>
        <w:tc>
          <w:tcPr>
            <w:tcW w:w="850" w:type="dxa"/>
          </w:tcPr>
          <w:p w14:paraId="43C5E05A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193CC05A" w14:textId="4DFBA962" w:rsidR="005014A9" w:rsidRPr="000E538E" w:rsidRDefault="0061454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79AE29FD" w14:textId="77777777" w:rsidTr="0061454D">
        <w:trPr>
          <w:trHeight w:val="279"/>
        </w:trPr>
        <w:tc>
          <w:tcPr>
            <w:tcW w:w="1636" w:type="dxa"/>
          </w:tcPr>
          <w:p w14:paraId="4482331E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1430" w:type="dxa"/>
          </w:tcPr>
          <w:p w14:paraId="51EFDED6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-0.575</w:t>
            </w:r>
          </w:p>
        </w:tc>
        <w:tc>
          <w:tcPr>
            <w:tcW w:w="1430" w:type="dxa"/>
          </w:tcPr>
          <w:p w14:paraId="7A44A8E1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370FCA95" w14:textId="6EEDD4E2" w:rsidR="005014A9" w:rsidRPr="000E538E" w:rsidRDefault="0061454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-0.5743</w:t>
            </w:r>
          </w:p>
        </w:tc>
        <w:tc>
          <w:tcPr>
            <w:tcW w:w="850" w:type="dxa"/>
          </w:tcPr>
          <w:p w14:paraId="73DB7FEE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shd w:val="solid" w:color="B9FF93" w:fill="auto"/>
          </w:tcPr>
          <w:p w14:paraId="46C7CA71" w14:textId="3AE09C0C" w:rsidR="005014A9" w:rsidRPr="000E538E" w:rsidRDefault="0061454D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98DC00E" w14:textId="77777777" w:rsidR="00B45742" w:rsidRDefault="00B45742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3E0D975A" w14:textId="77777777" w:rsidR="00B45742" w:rsidRPr="00B45742" w:rsidRDefault="00993300" w:rsidP="00B45742">
      <w:pPr>
        <w:pStyle w:val="Caption"/>
        <w:keepNext/>
        <w:ind w:left="0"/>
        <w:jc w:val="left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Style w:val="TableGrid"/>
        <w:tblpPr w:leftFromText="180" w:rightFromText="180" w:vertAnchor="text" w:horzAnchor="margin" w:tblpY="150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1890"/>
        <w:gridCol w:w="1170"/>
        <w:gridCol w:w="1710"/>
        <w:gridCol w:w="720"/>
        <w:gridCol w:w="1435"/>
      </w:tblGrid>
      <w:tr w:rsidR="00B45742" w14:paraId="4649CA31" w14:textId="77777777" w:rsidTr="00881C38">
        <w:trPr>
          <w:trHeight w:val="260"/>
        </w:trPr>
        <w:tc>
          <w:tcPr>
            <w:tcW w:w="9350" w:type="dxa"/>
            <w:gridSpan w:val="6"/>
          </w:tcPr>
          <w:p w14:paraId="2A742F5D" w14:textId="77777777" w:rsidR="00B45742" w:rsidRPr="00734544" w:rsidRDefault="00750243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 xml:space="preserve">All </w:t>
            </w:r>
            <w:r w:rsidR="00993300">
              <w:rPr>
                <w:b/>
                <w:bCs/>
                <w:szCs w:val="20"/>
              </w:rPr>
              <w:t xml:space="preserve">Motor Stroke Check </w:t>
            </w:r>
            <w:r>
              <w:rPr>
                <w:b/>
                <w:bCs/>
                <w:szCs w:val="20"/>
              </w:rPr>
              <w:t>Description</w:t>
            </w:r>
          </w:p>
        </w:tc>
      </w:tr>
      <w:tr w:rsidR="00B45742" w14:paraId="168678D9" w14:textId="77777777" w:rsidTr="004F2033">
        <w:trPr>
          <w:trHeight w:val="260"/>
        </w:trPr>
        <w:tc>
          <w:tcPr>
            <w:tcW w:w="5485" w:type="dxa"/>
            <w:gridSpan w:val="3"/>
          </w:tcPr>
          <w:p w14:paraId="17DE979D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3865" w:type="dxa"/>
            <w:gridSpan w:val="3"/>
          </w:tcPr>
          <w:p w14:paraId="516B2565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Results</w:t>
            </w:r>
          </w:p>
        </w:tc>
      </w:tr>
      <w:tr w:rsidR="00B45742" w14:paraId="010320F4" w14:textId="77777777" w:rsidTr="0061454D">
        <w:trPr>
          <w:trHeight w:val="260"/>
        </w:trPr>
        <w:tc>
          <w:tcPr>
            <w:tcW w:w="2425" w:type="dxa"/>
          </w:tcPr>
          <w:p w14:paraId="3FD6D88D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890" w:type="dxa"/>
          </w:tcPr>
          <w:p w14:paraId="303E6A26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170" w:type="dxa"/>
          </w:tcPr>
          <w:p w14:paraId="657AEDDF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Tolerance</w:t>
            </w:r>
          </w:p>
        </w:tc>
        <w:tc>
          <w:tcPr>
            <w:tcW w:w="1710" w:type="dxa"/>
          </w:tcPr>
          <w:p w14:paraId="38047B73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720" w:type="dxa"/>
          </w:tcPr>
          <w:p w14:paraId="1F00B2C9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Units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14:paraId="78D791D9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Pass/Fail</w:t>
            </w:r>
          </w:p>
        </w:tc>
      </w:tr>
      <w:tr w:rsidR="00B45742" w14:paraId="0276D3F5" w14:textId="77777777" w:rsidTr="0061454D">
        <w:trPr>
          <w:trHeight w:val="514"/>
        </w:trPr>
        <w:tc>
          <w:tcPr>
            <w:tcW w:w="2425" w:type="dxa"/>
          </w:tcPr>
          <w:p w14:paraId="7013F280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90" w:type="dxa"/>
          </w:tcPr>
          <w:p w14:paraId="484B0BBE" w14:textId="20F39736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020E44FB" w14:textId="79C463FC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878F333" w14:textId="1115568E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0.0103</w:t>
            </w:r>
          </w:p>
        </w:tc>
        <w:tc>
          <w:tcPr>
            <w:tcW w:w="720" w:type="dxa"/>
          </w:tcPr>
          <w:p w14:paraId="5316D733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2E4AB10C" w14:textId="0D2E7E82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359876F0" w14:textId="77777777" w:rsidTr="0061454D">
        <w:trPr>
          <w:trHeight w:val="890"/>
        </w:trPr>
        <w:tc>
          <w:tcPr>
            <w:tcW w:w="2425" w:type="dxa"/>
          </w:tcPr>
          <w:p w14:paraId="23AE1321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90" w:type="dxa"/>
          </w:tcPr>
          <w:p w14:paraId="6820AA83" w14:textId="09770C0F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83A460C" w14:textId="2F698920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E9E07C2" w14:textId="0A6B6259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0.0103</w:t>
            </w:r>
          </w:p>
        </w:tc>
        <w:tc>
          <w:tcPr>
            <w:tcW w:w="720" w:type="dxa"/>
          </w:tcPr>
          <w:p w14:paraId="0F9C8FAC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04406612" w14:textId="10DEA477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60A245BC" w14:textId="77777777" w:rsidTr="0061454D">
        <w:trPr>
          <w:trHeight w:val="514"/>
        </w:trPr>
        <w:tc>
          <w:tcPr>
            <w:tcW w:w="2425" w:type="dxa"/>
          </w:tcPr>
          <w:p w14:paraId="3517AA15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90" w:type="dxa"/>
          </w:tcPr>
          <w:p w14:paraId="67E4B9C0" w14:textId="4BD48B7C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70" w:type="dxa"/>
          </w:tcPr>
          <w:p w14:paraId="4CB6D796" w14:textId="2AB5CEF4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D79715B" w14:textId="40A30EA6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-0.3631</w:t>
            </w:r>
          </w:p>
        </w:tc>
        <w:tc>
          <w:tcPr>
            <w:tcW w:w="720" w:type="dxa"/>
          </w:tcPr>
          <w:p w14:paraId="56FE7E0F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7C36E2A8" w14:textId="26ADFCC1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3319A6E4" w14:textId="77777777" w:rsidTr="0061454D">
        <w:trPr>
          <w:trHeight w:val="514"/>
        </w:trPr>
        <w:tc>
          <w:tcPr>
            <w:tcW w:w="2425" w:type="dxa"/>
          </w:tcPr>
          <w:p w14:paraId="4C5A1D21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90" w:type="dxa"/>
          </w:tcPr>
          <w:p w14:paraId="381C610B" w14:textId="23DA35E3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33C3A59C" w14:textId="76C15C6C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3B51781" w14:textId="6E26F80C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-0.3631</w:t>
            </w:r>
          </w:p>
        </w:tc>
        <w:tc>
          <w:tcPr>
            <w:tcW w:w="720" w:type="dxa"/>
          </w:tcPr>
          <w:p w14:paraId="055394CC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727FFCFF" w14:textId="332CA0A5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7E41D3C3" w14:textId="77777777" w:rsidTr="0061454D">
        <w:trPr>
          <w:trHeight w:val="506"/>
        </w:trPr>
        <w:tc>
          <w:tcPr>
            <w:tcW w:w="2425" w:type="dxa"/>
          </w:tcPr>
          <w:p w14:paraId="7A24542A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5EBDB934" w14:textId="51D09941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2F76FA1A" w14:textId="578A8CD2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26574BE" w14:textId="0C075809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093C4078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6781EBD9" w14:textId="7B63FC38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40C99A10" w14:textId="77777777" w:rsidTr="0061454D">
        <w:trPr>
          <w:trHeight w:val="514"/>
        </w:trPr>
        <w:tc>
          <w:tcPr>
            <w:tcW w:w="2425" w:type="dxa"/>
          </w:tcPr>
          <w:p w14:paraId="3E65DEFE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6528998D" w14:textId="1DF09557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6197A9E9" w14:textId="172645BC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125E3ADF" w14:textId="20F4966C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44052DB7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15B7A1DF" w14:textId="75C7B9B1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12CBAC46" w14:textId="77777777" w:rsidTr="0061454D">
        <w:trPr>
          <w:trHeight w:val="514"/>
        </w:trPr>
        <w:tc>
          <w:tcPr>
            <w:tcW w:w="2425" w:type="dxa"/>
          </w:tcPr>
          <w:p w14:paraId="11283E8B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4FF40F18" w14:textId="59BE18F7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60F3F930" w14:textId="0C1BC20A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AAB8EBE" w14:textId="3BA6C547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0.9484</w:t>
            </w:r>
          </w:p>
        </w:tc>
        <w:tc>
          <w:tcPr>
            <w:tcW w:w="720" w:type="dxa"/>
          </w:tcPr>
          <w:p w14:paraId="728FBC81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0F3F8485" w14:textId="3E568243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16BBC111" w14:textId="77777777" w:rsidTr="0061454D">
        <w:trPr>
          <w:trHeight w:val="506"/>
        </w:trPr>
        <w:tc>
          <w:tcPr>
            <w:tcW w:w="2425" w:type="dxa"/>
          </w:tcPr>
          <w:p w14:paraId="2A9CB79F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593D1F75" w14:textId="5FC1F412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18ECBD66" w14:textId="37F17805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D2AA920" w14:textId="0C5A6358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78A71DDE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3E31C768" w14:textId="52CB593A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23B1A4D6" w14:textId="77777777" w:rsidTr="0061454D">
        <w:trPr>
          <w:trHeight w:val="514"/>
        </w:trPr>
        <w:tc>
          <w:tcPr>
            <w:tcW w:w="2425" w:type="dxa"/>
          </w:tcPr>
          <w:p w14:paraId="3BEA6C50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2B4A0950" w14:textId="3AE02E34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52540A25" w14:textId="58E4AABF" w:rsidR="00B45742" w:rsidRDefault="0061454D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D15FD3D" w14:textId="41021B7A" w:rsidR="00B45742" w:rsidRDefault="0061454D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4FA0F828" w14:textId="77777777" w:rsidR="00B45742" w:rsidRDefault="00B45742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shd w:val="solid" w:color="FF7575" w:fill="auto"/>
          </w:tcPr>
          <w:p w14:paraId="6D5CFF0E" w14:textId="41617EEA" w:rsidR="00B45742" w:rsidRDefault="0061454D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10D7D2E" w14:textId="77777777" w:rsidR="006953D6" w:rsidRDefault="006953D6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2D884CF1" w14:textId="77777777" w:rsidR="00E25035" w:rsidRDefault="00382D74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4BBDB623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52FC279" wp14:editId="5F45BD5A">
            <wp:extent cx="5429250" cy="2343150"/>
            <wp:effectExtent l="0" t="0" r="0" b="0"/>
            <wp:docPr id="956127044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2704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2AA4" w14:textId="0E1D8C5E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- Ballnut Velocity for Motor One</w:t>
      </w:r>
    </w:p>
    <w:p w14:paraId="60FC7D82" w14:textId="2C0B620F" w:rsidR="00347F85" w:rsidRDefault="00347F85" w:rsidP="004C17BC">
      <w:pPr>
        <w:pStyle w:val="BodyText"/>
        <w:ind w:left="0"/>
        <w:jc w:val="center"/>
      </w:pPr>
    </w:p>
    <w:p w14:paraId="5F7514E5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426D461" wp14:editId="03555B26">
            <wp:extent cx="5429250" cy="2343150"/>
            <wp:effectExtent l="0" t="0" r="0" b="0"/>
            <wp:docPr id="161918239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239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7AF2" w14:textId="78C1016B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-Current for Motor One</w:t>
      </w:r>
    </w:p>
    <w:p w14:paraId="5167DAC3" w14:textId="33F1D495" w:rsidR="00347F85" w:rsidRDefault="00347F85" w:rsidP="004C17BC">
      <w:pPr>
        <w:pStyle w:val="BodyText"/>
        <w:ind w:left="0"/>
        <w:jc w:val="center"/>
      </w:pPr>
    </w:p>
    <w:p w14:paraId="5B88D494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6967E8C5" wp14:editId="5A20D146">
            <wp:extent cx="5429250" cy="2343150"/>
            <wp:effectExtent l="0" t="0" r="0" b="0"/>
            <wp:docPr id="1404889026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8902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0922" w14:textId="6F9A3FE1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- M1 Delta for Motor One</w:t>
      </w:r>
    </w:p>
    <w:p w14:paraId="18405252" w14:textId="55ACA6D3" w:rsidR="00347F85" w:rsidRPr="00347F85" w:rsidRDefault="00347F85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199"/>
        <w:gridCol w:w="1185"/>
        <w:gridCol w:w="1347"/>
        <w:gridCol w:w="1114"/>
        <w:gridCol w:w="1114"/>
      </w:tblGrid>
      <w:tr w:rsidR="00F263D4" w14:paraId="5CE03797" w14:textId="77777777" w:rsidTr="00EC1453">
        <w:trPr>
          <w:trHeight w:val="368"/>
        </w:trPr>
        <w:tc>
          <w:tcPr>
            <w:tcW w:w="9350" w:type="dxa"/>
            <w:gridSpan w:val="7"/>
          </w:tcPr>
          <w:p w14:paraId="76A2C158" w14:textId="77777777" w:rsidR="00F263D4" w:rsidRDefault="00F263D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1 STROKE CHECK</w:t>
            </w:r>
          </w:p>
        </w:tc>
      </w:tr>
      <w:tr w:rsidR="00734544" w14:paraId="46894CF4" w14:textId="77777777" w:rsidTr="00F263D4">
        <w:trPr>
          <w:trHeight w:val="368"/>
        </w:trPr>
        <w:tc>
          <w:tcPr>
            <w:tcW w:w="4590" w:type="dxa"/>
            <w:gridSpan w:val="3"/>
          </w:tcPr>
          <w:p w14:paraId="20C187FB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60" w:type="dxa"/>
            <w:gridSpan w:val="4"/>
          </w:tcPr>
          <w:p w14:paraId="3B8A5FC8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6EA1AC9E" w14:textId="77777777" w:rsidTr="0061454D">
        <w:trPr>
          <w:trHeight w:val="523"/>
        </w:trPr>
        <w:tc>
          <w:tcPr>
            <w:tcW w:w="2199" w:type="dxa"/>
          </w:tcPr>
          <w:p w14:paraId="1C5A098E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452D490E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755867F6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5B994C51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23119452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7473DFE8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1C61CA7C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2A4FCB" w14:paraId="7446B8C7" w14:textId="77777777" w:rsidTr="0061454D">
        <w:trPr>
          <w:trHeight w:val="523"/>
        </w:trPr>
        <w:tc>
          <w:tcPr>
            <w:tcW w:w="2199" w:type="dxa"/>
          </w:tcPr>
          <w:p w14:paraId="4B6824BB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7555F32C" w14:textId="0551C83F" w:rsidR="002A4FCB" w:rsidRDefault="0061454D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99" w:type="dxa"/>
          </w:tcPr>
          <w:p w14:paraId="7D5EC5A2" w14:textId="54F47E36" w:rsidR="002A4FCB" w:rsidRDefault="0061454D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5" w:type="dxa"/>
          </w:tcPr>
          <w:p w14:paraId="37D0D25C" w14:textId="3CEB2411" w:rsidR="002A4FCB" w:rsidRDefault="0061454D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0.1997</w:t>
            </w:r>
          </w:p>
          <w:p w14:paraId="6122ECA9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13DDF60D" w14:textId="4E3688FE" w:rsidR="002A4FCB" w:rsidRDefault="0061454D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0.1997</w:t>
            </w:r>
          </w:p>
          <w:p w14:paraId="4534FE5B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1D0EB44A" w14:textId="77777777" w:rsidR="002A4FCB" w:rsidRDefault="00AB48B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2A4FCB">
              <w:rPr>
                <w:szCs w:val="20"/>
              </w:rPr>
              <w:t>n/s</w:t>
            </w:r>
          </w:p>
        </w:tc>
        <w:tc>
          <w:tcPr>
            <w:tcW w:w="1114" w:type="dxa"/>
            <w:shd w:val="solid" w:color="B9FF93" w:fill="auto"/>
          </w:tcPr>
          <w:p w14:paraId="58273C72" w14:textId="4B80018C" w:rsidR="002A4FCB" w:rsidRDefault="0061454D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0C398122" w14:textId="77777777" w:rsidTr="0061454D">
        <w:trPr>
          <w:trHeight w:val="523"/>
        </w:trPr>
        <w:tc>
          <w:tcPr>
            <w:tcW w:w="2199" w:type="dxa"/>
          </w:tcPr>
          <w:p w14:paraId="582BA28D" w14:textId="77777777" w:rsidR="002A4FCB" w:rsidRPr="00E25035" w:rsidRDefault="002A4FCB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1D07E998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5399350C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3794FC7B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69A6BC78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3C9933DE" w14:textId="77777777" w:rsidR="002A4FCB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5C67912E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706DE5DF" w14:textId="77777777" w:rsidTr="0061454D">
        <w:trPr>
          <w:trHeight w:val="665"/>
        </w:trPr>
        <w:tc>
          <w:tcPr>
            <w:tcW w:w="2199" w:type="dxa"/>
          </w:tcPr>
          <w:p w14:paraId="151BACA7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192" w:type="dxa"/>
          </w:tcPr>
          <w:p w14:paraId="61BB3817" w14:textId="1739AD1E" w:rsidR="005A312A" w:rsidRPr="00994843" w:rsidRDefault="0061454D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6663B7C0" w14:textId="2549FCEC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1A8D2216" w14:textId="1D91762C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1.5953</w:t>
            </w:r>
          </w:p>
        </w:tc>
        <w:tc>
          <w:tcPr>
            <w:tcW w:w="1347" w:type="dxa"/>
          </w:tcPr>
          <w:p w14:paraId="33615799" w14:textId="0521E1E1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</w:t>
            </w:r>
          </w:p>
        </w:tc>
        <w:tc>
          <w:tcPr>
            <w:tcW w:w="1114" w:type="dxa"/>
          </w:tcPr>
          <w:p w14:paraId="386A458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5FF90CD3" w14:textId="192BB61E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7A8F7912" w14:textId="77777777" w:rsidTr="0061454D">
        <w:trPr>
          <w:trHeight w:val="830"/>
        </w:trPr>
        <w:tc>
          <w:tcPr>
            <w:tcW w:w="2199" w:type="dxa"/>
          </w:tcPr>
          <w:p w14:paraId="43189971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1 Position and Linear Encoder position</w:t>
            </w:r>
          </w:p>
        </w:tc>
        <w:tc>
          <w:tcPr>
            <w:tcW w:w="1192" w:type="dxa"/>
          </w:tcPr>
          <w:p w14:paraId="21C36097" w14:textId="78E9F1EA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5F5D40D8" w14:textId="7F1B536D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178D7CF5" w14:textId="1EA512C9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0.6018</w:t>
            </w:r>
          </w:p>
        </w:tc>
        <w:tc>
          <w:tcPr>
            <w:tcW w:w="1347" w:type="dxa"/>
          </w:tcPr>
          <w:p w14:paraId="29FF785B" w14:textId="3CC22B82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0.3748</w:t>
            </w:r>
          </w:p>
        </w:tc>
        <w:tc>
          <w:tcPr>
            <w:tcW w:w="1114" w:type="dxa"/>
          </w:tcPr>
          <w:p w14:paraId="48B8FB1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7B86B9B6" w14:textId="2BBC9BB1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137E450C" w14:textId="77777777" w:rsidTr="00F263D4">
        <w:trPr>
          <w:trHeight w:val="523"/>
        </w:trPr>
        <w:tc>
          <w:tcPr>
            <w:tcW w:w="2199" w:type="dxa"/>
          </w:tcPr>
          <w:p w14:paraId="6D248E6A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2E78617C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99" w:type="dxa"/>
            <w:shd w:val="clear" w:color="auto" w:fill="A6A6A6" w:themeFill="background1" w:themeFillShade="A6"/>
          </w:tcPr>
          <w:p w14:paraId="5B4097F4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5" w:type="dxa"/>
          </w:tcPr>
          <w:p w14:paraId="58125789" w14:textId="251F93DC" w:rsidR="002A4FCB" w:rsidRPr="00E364E5" w:rsidRDefault="0061454D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1.9732</w:t>
            </w:r>
          </w:p>
        </w:tc>
        <w:tc>
          <w:tcPr>
            <w:tcW w:w="1347" w:type="dxa"/>
          </w:tcPr>
          <w:p w14:paraId="52B51230" w14:textId="3D5E4655" w:rsidR="002A4FCB" w:rsidRPr="00E364E5" w:rsidRDefault="0061454D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0.3498</w:t>
            </w:r>
          </w:p>
        </w:tc>
        <w:tc>
          <w:tcPr>
            <w:tcW w:w="1114" w:type="dxa"/>
            <w:shd w:val="clear" w:color="auto" w:fill="auto"/>
          </w:tcPr>
          <w:p w14:paraId="0787991A" w14:textId="77777777" w:rsidR="002A4FCB" w:rsidRPr="00734544" w:rsidRDefault="00734544" w:rsidP="00E2503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78092FDE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6E2B9853" w14:textId="77777777" w:rsidR="00382D74" w:rsidRPr="00382D74" w:rsidRDefault="00382D74" w:rsidP="00382D74">
      <w:pPr>
        <w:pStyle w:val="BodyText"/>
      </w:pPr>
    </w:p>
    <w:p w14:paraId="197FA67C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5122A01D" w14:textId="77777777" w:rsidR="006953D6" w:rsidRDefault="006953D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386553CC" w14:textId="77777777" w:rsidR="00C81CEB" w:rsidRDefault="009664A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2</w:t>
      </w:r>
    </w:p>
    <w:p w14:paraId="340D5FEF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97FF9F9" wp14:editId="414DECCA">
            <wp:extent cx="5429250" cy="2343150"/>
            <wp:effectExtent l="0" t="0" r="0" b="0"/>
            <wp:docPr id="19860327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3272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225A" w14:textId="2206C684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- Ballnut Velocity for Motor Two</w:t>
      </w:r>
    </w:p>
    <w:p w14:paraId="224C9C17" w14:textId="3F7985C3" w:rsidR="00347F85" w:rsidRDefault="00347F85" w:rsidP="00850524">
      <w:pPr>
        <w:pStyle w:val="BodyText"/>
        <w:ind w:left="0"/>
        <w:jc w:val="center"/>
      </w:pPr>
    </w:p>
    <w:p w14:paraId="09B52CC9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2328A58" wp14:editId="48C24F5E">
            <wp:extent cx="5429250" cy="2343150"/>
            <wp:effectExtent l="0" t="0" r="0" b="0"/>
            <wp:docPr id="201256301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630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DACA" w14:textId="42C13080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-Current for Motor Two</w:t>
      </w:r>
    </w:p>
    <w:p w14:paraId="700CF62B" w14:textId="78E87A9F" w:rsidR="00347F85" w:rsidRDefault="00347F85" w:rsidP="00850524">
      <w:pPr>
        <w:pStyle w:val="BodyText"/>
        <w:ind w:left="0"/>
        <w:jc w:val="center"/>
      </w:pPr>
    </w:p>
    <w:p w14:paraId="38B4747D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2837EAF2" wp14:editId="375CC7C5">
            <wp:extent cx="5429250" cy="2343150"/>
            <wp:effectExtent l="0" t="0" r="0" b="0"/>
            <wp:docPr id="825377528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7752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B978" w14:textId="31C93F83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- M1 Delta for Motor Two</w:t>
      </w:r>
    </w:p>
    <w:p w14:paraId="3C4CCB54" w14:textId="3227B76C" w:rsidR="00347F85" w:rsidRPr="00347F85" w:rsidRDefault="00347F85" w:rsidP="00F263D4">
      <w:pPr>
        <w:pStyle w:val="BodyText"/>
        <w:ind w:left="0"/>
        <w:jc w:val="center"/>
      </w:pPr>
    </w:p>
    <w:tbl>
      <w:tblPr>
        <w:tblStyle w:val="TableGrid"/>
        <w:tblW w:w="499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319"/>
        <w:gridCol w:w="1201"/>
        <w:gridCol w:w="1181"/>
        <w:gridCol w:w="1346"/>
        <w:gridCol w:w="1113"/>
        <w:gridCol w:w="1113"/>
      </w:tblGrid>
      <w:tr w:rsidR="00750243" w14:paraId="38818EF9" w14:textId="77777777" w:rsidTr="00750243">
        <w:trPr>
          <w:trHeight w:val="350"/>
        </w:trPr>
        <w:tc>
          <w:tcPr>
            <w:tcW w:w="9343" w:type="dxa"/>
            <w:gridSpan w:val="7"/>
          </w:tcPr>
          <w:p w14:paraId="69212B28" w14:textId="77777777" w:rsidR="00750243" w:rsidRDefault="00750243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2 STROKE CHECK</w:t>
            </w:r>
          </w:p>
        </w:tc>
      </w:tr>
      <w:tr w:rsidR="00734544" w14:paraId="7C2A7853" w14:textId="77777777" w:rsidTr="00B84A12">
        <w:trPr>
          <w:trHeight w:val="524"/>
        </w:trPr>
        <w:tc>
          <w:tcPr>
            <w:tcW w:w="4590" w:type="dxa"/>
            <w:gridSpan w:val="3"/>
          </w:tcPr>
          <w:p w14:paraId="5D56C072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53" w:type="dxa"/>
            <w:gridSpan w:val="4"/>
          </w:tcPr>
          <w:p w14:paraId="6421B505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43708054" w14:textId="77777777" w:rsidTr="0061454D">
        <w:trPr>
          <w:trHeight w:val="524"/>
        </w:trPr>
        <w:tc>
          <w:tcPr>
            <w:tcW w:w="2070" w:type="dxa"/>
          </w:tcPr>
          <w:p w14:paraId="0456FD7E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18478FA3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0C5E10EC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0FBBE3C3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6" w:type="dxa"/>
          </w:tcPr>
          <w:p w14:paraId="361D61E5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3" w:type="dxa"/>
          </w:tcPr>
          <w:p w14:paraId="20414E8F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046F788E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734544" w14:paraId="5AC2E0DD" w14:textId="77777777" w:rsidTr="0061454D">
        <w:trPr>
          <w:trHeight w:val="524"/>
        </w:trPr>
        <w:tc>
          <w:tcPr>
            <w:tcW w:w="2070" w:type="dxa"/>
          </w:tcPr>
          <w:p w14:paraId="4DF7FED1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19" w:type="dxa"/>
          </w:tcPr>
          <w:p w14:paraId="3DF76BC5" w14:textId="467E461D" w:rsidR="00734544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01" w:type="dxa"/>
          </w:tcPr>
          <w:p w14:paraId="57EE4838" w14:textId="1271C881" w:rsidR="00734544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1" w:type="dxa"/>
          </w:tcPr>
          <w:p w14:paraId="6B557C82" w14:textId="0106162C" w:rsidR="00734544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0.2001</w:t>
            </w:r>
          </w:p>
          <w:p w14:paraId="49968435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6" w:type="dxa"/>
          </w:tcPr>
          <w:p w14:paraId="2E5ABE32" w14:textId="3A5B1FD0" w:rsidR="00734544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0.2001</w:t>
            </w:r>
          </w:p>
          <w:p w14:paraId="6A3F4EF1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3" w:type="dxa"/>
          </w:tcPr>
          <w:p w14:paraId="19C45808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734544">
              <w:rPr>
                <w:szCs w:val="20"/>
              </w:rPr>
              <w:t>n/s</w:t>
            </w:r>
          </w:p>
        </w:tc>
        <w:tc>
          <w:tcPr>
            <w:tcW w:w="1113" w:type="dxa"/>
            <w:shd w:val="solid" w:color="B9FF93" w:fill="auto"/>
          </w:tcPr>
          <w:p w14:paraId="1C71F4A3" w14:textId="0A526A4D" w:rsidR="00734544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33C641EC" w14:textId="77777777" w:rsidTr="0061454D">
        <w:trPr>
          <w:trHeight w:val="524"/>
        </w:trPr>
        <w:tc>
          <w:tcPr>
            <w:tcW w:w="2070" w:type="dxa"/>
          </w:tcPr>
          <w:p w14:paraId="01395B5A" w14:textId="77777777" w:rsidR="00734544" w:rsidRPr="00E25035" w:rsidRDefault="00734544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10722FBD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079E274D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59567872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6" w:type="dxa"/>
          </w:tcPr>
          <w:p w14:paraId="655789D6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3" w:type="dxa"/>
          </w:tcPr>
          <w:p w14:paraId="6A4FC5C9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11639134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734544" w14:paraId="4D2B8BB0" w14:textId="77777777" w:rsidTr="0061454D">
        <w:trPr>
          <w:trHeight w:val="667"/>
        </w:trPr>
        <w:tc>
          <w:tcPr>
            <w:tcW w:w="2070" w:type="dxa"/>
          </w:tcPr>
          <w:p w14:paraId="57DBBFE4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Position and M2 position </w:t>
            </w:r>
          </w:p>
        </w:tc>
        <w:tc>
          <w:tcPr>
            <w:tcW w:w="1319" w:type="dxa"/>
          </w:tcPr>
          <w:p w14:paraId="245D80C5" w14:textId="19B7141C" w:rsidR="00734544" w:rsidRPr="00994843" w:rsidRDefault="0061454D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3221D178" w14:textId="53429802" w:rsidR="00734544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566DC282" w14:textId="23AA8893" w:rsidR="00734544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1.5972</w:t>
            </w:r>
          </w:p>
        </w:tc>
        <w:tc>
          <w:tcPr>
            <w:tcW w:w="1346" w:type="dxa"/>
          </w:tcPr>
          <w:p w14:paraId="4BCBCDDE" w14:textId="5DC6A6F2" w:rsidR="00734544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</w:t>
            </w:r>
          </w:p>
        </w:tc>
        <w:tc>
          <w:tcPr>
            <w:tcW w:w="1113" w:type="dxa"/>
          </w:tcPr>
          <w:p w14:paraId="64A592EA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solid" w:color="FF7575" w:fill="auto"/>
          </w:tcPr>
          <w:p w14:paraId="3F020FF9" w14:textId="7D04685C" w:rsidR="00734544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4955DECE" w14:textId="77777777" w:rsidTr="0061454D">
        <w:trPr>
          <w:trHeight w:val="832"/>
        </w:trPr>
        <w:tc>
          <w:tcPr>
            <w:tcW w:w="2070" w:type="dxa"/>
          </w:tcPr>
          <w:p w14:paraId="1A9ABCAD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2 Position and Linear Encoder position</w:t>
            </w:r>
          </w:p>
        </w:tc>
        <w:tc>
          <w:tcPr>
            <w:tcW w:w="1319" w:type="dxa"/>
          </w:tcPr>
          <w:p w14:paraId="3D44F53E" w14:textId="46654B77" w:rsidR="00734544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19810E70" w14:textId="28DA6217" w:rsidR="00734544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07139A09" w14:textId="72A90258" w:rsidR="00734544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0.5985</w:t>
            </w:r>
          </w:p>
        </w:tc>
        <w:tc>
          <w:tcPr>
            <w:tcW w:w="1346" w:type="dxa"/>
          </w:tcPr>
          <w:p w14:paraId="1608F95A" w14:textId="666EC680" w:rsidR="00734544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0.3747</w:t>
            </w:r>
          </w:p>
        </w:tc>
        <w:tc>
          <w:tcPr>
            <w:tcW w:w="1113" w:type="dxa"/>
          </w:tcPr>
          <w:p w14:paraId="7152C05E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</w:t>
            </w:r>
          </w:p>
        </w:tc>
        <w:tc>
          <w:tcPr>
            <w:tcW w:w="1113" w:type="dxa"/>
            <w:shd w:val="solid" w:color="FF7575" w:fill="auto"/>
          </w:tcPr>
          <w:p w14:paraId="0EAACBB7" w14:textId="49C5FAA0" w:rsidR="00734544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47042BD1" w14:textId="77777777" w:rsidTr="00B84A12">
        <w:trPr>
          <w:trHeight w:val="524"/>
        </w:trPr>
        <w:tc>
          <w:tcPr>
            <w:tcW w:w="2070" w:type="dxa"/>
          </w:tcPr>
          <w:p w14:paraId="7E516EEE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19" w:type="dxa"/>
            <w:shd w:val="clear" w:color="auto" w:fill="A6A6A6" w:themeFill="background1" w:themeFillShade="A6"/>
          </w:tcPr>
          <w:p w14:paraId="1519A875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01" w:type="dxa"/>
            <w:shd w:val="clear" w:color="auto" w:fill="A6A6A6" w:themeFill="background1" w:themeFillShade="A6"/>
          </w:tcPr>
          <w:p w14:paraId="14605E0F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1" w:type="dxa"/>
          </w:tcPr>
          <w:p w14:paraId="500518D9" w14:textId="61130682" w:rsidR="00734544" w:rsidRPr="00E364E5" w:rsidRDefault="0061454D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1.4327</w:t>
            </w:r>
          </w:p>
        </w:tc>
        <w:tc>
          <w:tcPr>
            <w:tcW w:w="1346" w:type="dxa"/>
          </w:tcPr>
          <w:p w14:paraId="6E972DE5" w14:textId="72F33562" w:rsidR="00734544" w:rsidRPr="00E364E5" w:rsidRDefault="0061454D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0.2491</w:t>
            </w:r>
          </w:p>
        </w:tc>
        <w:tc>
          <w:tcPr>
            <w:tcW w:w="1113" w:type="dxa"/>
            <w:shd w:val="clear" w:color="auto" w:fill="FFFFFF" w:themeFill="background1"/>
          </w:tcPr>
          <w:p w14:paraId="38C8AE11" w14:textId="77777777" w:rsidR="00734544" w:rsidRPr="00734544" w:rsidRDefault="00734544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14:paraId="05CA9008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0611D183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749F473C" w14:textId="77777777" w:rsidR="006953D6" w:rsidRDefault="00F263D4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</w:t>
      </w:r>
      <w:r w:rsidR="006953D6">
        <w:rPr>
          <w:i w:val="0"/>
          <w:iCs w:val="0"/>
          <w:sz w:val="28"/>
          <w:szCs w:val="28"/>
        </w:rPr>
        <w:br w:type="page"/>
      </w:r>
    </w:p>
    <w:p w14:paraId="1D7CAEED" w14:textId="77777777" w:rsidR="00C81CEB" w:rsidRDefault="009664A6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3</w:t>
      </w:r>
    </w:p>
    <w:p w14:paraId="26290804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D72E431" wp14:editId="78201D3F">
            <wp:extent cx="5429250" cy="2343150"/>
            <wp:effectExtent l="0" t="0" r="0" b="0"/>
            <wp:docPr id="109635459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5459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3947" w14:textId="4C78F6D9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- Ballnut Velocity for Motor Three</w:t>
      </w:r>
    </w:p>
    <w:p w14:paraId="534F83C0" w14:textId="7066787B" w:rsidR="00FB100A" w:rsidRDefault="00FB100A" w:rsidP="004C17BC">
      <w:pPr>
        <w:pStyle w:val="BodyText"/>
        <w:ind w:left="0"/>
        <w:jc w:val="center"/>
      </w:pPr>
    </w:p>
    <w:p w14:paraId="22563795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53A84CF" wp14:editId="3E79E7F0">
            <wp:extent cx="5429250" cy="2343150"/>
            <wp:effectExtent l="0" t="0" r="0" b="0"/>
            <wp:docPr id="1249234284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3428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1470" w14:textId="351F7AB8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-Current for Motor Three</w:t>
      </w:r>
    </w:p>
    <w:p w14:paraId="2C7E4BCC" w14:textId="231972CF" w:rsidR="00FB100A" w:rsidRDefault="00FB100A" w:rsidP="004C17BC">
      <w:pPr>
        <w:pStyle w:val="BodyText"/>
        <w:ind w:left="0"/>
        <w:jc w:val="center"/>
      </w:pPr>
    </w:p>
    <w:p w14:paraId="47E7004A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3F7C5E82" wp14:editId="0F0206A5">
            <wp:extent cx="5429250" cy="2343150"/>
            <wp:effectExtent l="0" t="0" r="0" b="0"/>
            <wp:docPr id="1871715403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540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EB42" w14:textId="0912A506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- M3 Delta for Motor Three</w:t>
      </w:r>
    </w:p>
    <w:p w14:paraId="042E8BEF" w14:textId="45F0F4AA" w:rsidR="00750243" w:rsidRPr="00FB100A" w:rsidRDefault="00750243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289"/>
        <w:gridCol w:w="1095"/>
        <w:gridCol w:w="1347"/>
        <w:gridCol w:w="1114"/>
        <w:gridCol w:w="1114"/>
      </w:tblGrid>
      <w:tr w:rsidR="00750243" w14:paraId="071BEDF0" w14:textId="77777777" w:rsidTr="00970822">
        <w:trPr>
          <w:trHeight w:val="350"/>
        </w:trPr>
        <w:tc>
          <w:tcPr>
            <w:tcW w:w="9350" w:type="dxa"/>
            <w:gridSpan w:val="7"/>
          </w:tcPr>
          <w:p w14:paraId="08BAF37E" w14:textId="77777777" w:rsidR="00750243" w:rsidRDefault="00750243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3 STROKE CHECK</w:t>
            </w:r>
          </w:p>
        </w:tc>
      </w:tr>
      <w:tr w:rsidR="003050CA" w14:paraId="50E478B4" w14:textId="77777777" w:rsidTr="00B84A12">
        <w:trPr>
          <w:trHeight w:val="350"/>
        </w:trPr>
        <w:tc>
          <w:tcPr>
            <w:tcW w:w="4680" w:type="dxa"/>
            <w:gridSpan w:val="3"/>
          </w:tcPr>
          <w:p w14:paraId="5583B666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670" w:type="dxa"/>
            <w:gridSpan w:val="4"/>
          </w:tcPr>
          <w:p w14:paraId="38F95952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3050CA" w14:paraId="1AD85F7B" w14:textId="77777777" w:rsidTr="0061454D">
        <w:trPr>
          <w:trHeight w:val="523"/>
        </w:trPr>
        <w:tc>
          <w:tcPr>
            <w:tcW w:w="2199" w:type="dxa"/>
          </w:tcPr>
          <w:p w14:paraId="67F76A07" w14:textId="77777777" w:rsidR="003050CA" w:rsidRPr="00E25035" w:rsidRDefault="003050CA" w:rsidP="003050CA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19AB8A2D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64E0AEF2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1AA46883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304A20F7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26DF6020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62776E89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18109E" w14:paraId="6D5CE90D" w14:textId="77777777" w:rsidTr="0061454D">
        <w:trPr>
          <w:trHeight w:val="523"/>
        </w:trPr>
        <w:tc>
          <w:tcPr>
            <w:tcW w:w="2199" w:type="dxa"/>
          </w:tcPr>
          <w:p w14:paraId="79D39FC3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46A4F0E1" w14:textId="7A23B9C3" w:rsidR="0018109E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89" w:type="dxa"/>
          </w:tcPr>
          <w:p w14:paraId="40B9B716" w14:textId="3E1572DB" w:rsidR="0018109E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095" w:type="dxa"/>
          </w:tcPr>
          <w:p w14:paraId="2FB1AE8B" w14:textId="7A25D341" w:rsidR="0018109E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0.2001</w:t>
            </w:r>
          </w:p>
          <w:p w14:paraId="4E81E562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6849C71A" w14:textId="54F2D9EC" w:rsidR="0018109E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0.2001</w:t>
            </w:r>
          </w:p>
          <w:p w14:paraId="71681CDD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4228441E" w14:textId="77777777" w:rsidR="0018109E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18109E">
              <w:rPr>
                <w:szCs w:val="20"/>
              </w:rPr>
              <w:t>n/s</w:t>
            </w:r>
          </w:p>
        </w:tc>
        <w:tc>
          <w:tcPr>
            <w:tcW w:w="1114" w:type="dxa"/>
            <w:shd w:val="solid" w:color="B9FF93" w:fill="auto"/>
          </w:tcPr>
          <w:p w14:paraId="1DCA1A3A" w14:textId="5E81BB28" w:rsidR="0018109E" w:rsidRDefault="0061454D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11D64AB1" w14:textId="77777777" w:rsidTr="0061454D">
        <w:trPr>
          <w:trHeight w:val="523"/>
        </w:trPr>
        <w:tc>
          <w:tcPr>
            <w:tcW w:w="2199" w:type="dxa"/>
          </w:tcPr>
          <w:p w14:paraId="20658A97" w14:textId="77777777" w:rsidR="0018109E" w:rsidRPr="00E25035" w:rsidRDefault="0018109E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728287DD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14A30E4B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4E680107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06FC42B6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1697F971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5F4915CD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19149AA9" w14:textId="77777777" w:rsidTr="0061454D">
        <w:trPr>
          <w:trHeight w:val="665"/>
        </w:trPr>
        <w:tc>
          <w:tcPr>
            <w:tcW w:w="2199" w:type="dxa"/>
          </w:tcPr>
          <w:p w14:paraId="64FC2D62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Position and M3 position </w:t>
            </w:r>
          </w:p>
        </w:tc>
        <w:tc>
          <w:tcPr>
            <w:tcW w:w="1192" w:type="dxa"/>
          </w:tcPr>
          <w:p w14:paraId="3965F493" w14:textId="7E3BF071" w:rsidR="005A312A" w:rsidRPr="00994843" w:rsidRDefault="0061454D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17647B6E" w14:textId="1889FD88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04DFDE24" w14:textId="40264FD9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1.5859</w:t>
            </w:r>
          </w:p>
        </w:tc>
        <w:tc>
          <w:tcPr>
            <w:tcW w:w="1347" w:type="dxa"/>
          </w:tcPr>
          <w:p w14:paraId="1B59C0E1" w14:textId="559B0D14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</w:t>
            </w:r>
          </w:p>
        </w:tc>
        <w:tc>
          <w:tcPr>
            <w:tcW w:w="1114" w:type="dxa"/>
          </w:tcPr>
          <w:p w14:paraId="5D493B3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5D72D2FA" w14:textId="64367FCA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523FA0B5" w14:textId="77777777" w:rsidTr="0061454D">
        <w:trPr>
          <w:trHeight w:val="830"/>
        </w:trPr>
        <w:tc>
          <w:tcPr>
            <w:tcW w:w="2199" w:type="dxa"/>
          </w:tcPr>
          <w:p w14:paraId="467E1711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3 Position and Linear Encoder position</w:t>
            </w:r>
          </w:p>
        </w:tc>
        <w:tc>
          <w:tcPr>
            <w:tcW w:w="1192" w:type="dxa"/>
          </w:tcPr>
          <w:p w14:paraId="6E47C090" w14:textId="39D83332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51B348E6" w14:textId="35CF1B93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660091AB" w14:textId="5507E8FD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0.5982</w:t>
            </w:r>
          </w:p>
        </w:tc>
        <w:tc>
          <w:tcPr>
            <w:tcW w:w="1347" w:type="dxa"/>
          </w:tcPr>
          <w:p w14:paraId="3EE13F76" w14:textId="1FB801FF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0.3753</w:t>
            </w:r>
          </w:p>
        </w:tc>
        <w:tc>
          <w:tcPr>
            <w:tcW w:w="1114" w:type="dxa"/>
          </w:tcPr>
          <w:p w14:paraId="624C72B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29DB0445" w14:textId="5E08F9DB" w:rsidR="005A312A" w:rsidRDefault="0061454D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3BF1388F" w14:textId="77777777" w:rsidTr="00B84A12">
        <w:trPr>
          <w:trHeight w:val="523"/>
        </w:trPr>
        <w:tc>
          <w:tcPr>
            <w:tcW w:w="2199" w:type="dxa"/>
          </w:tcPr>
          <w:p w14:paraId="6E053131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583D2527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89" w:type="dxa"/>
            <w:shd w:val="clear" w:color="auto" w:fill="A6A6A6" w:themeFill="background1" w:themeFillShade="A6"/>
          </w:tcPr>
          <w:p w14:paraId="3CC728DA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095" w:type="dxa"/>
          </w:tcPr>
          <w:p w14:paraId="3F770B50" w14:textId="5776D5AF" w:rsidR="0018109E" w:rsidRPr="00E364E5" w:rsidRDefault="0061454D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1.3938</w:t>
            </w:r>
          </w:p>
        </w:tc>
        <w:tc>
          <w:tcPr>
            <w:tcW w:w="1347" w:type="dxa"/>
          </w:tcPr>
          <w:p w14:paraId="54F9C6EA" w14:textId="1F12131F" w:rsidR="0018109E" w:rsidRPr="00E364E5" w:rsidRDefault="0061454D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0.2222</w:t>
            </w:r>
          </w:p>
        </w:tc>
        <w:tc>
          <w:tcPr>
            <w:tcW w:w="1114" w:type="dxa"/>
            <w:shd w:val="clear" w:color="auto" w:fill="FFFFFF" w:themeFill="background1"/>
          </w:tcPr>
          <w:p w14:paraId="0D50EA75" w14:textId="77777777" w:rsidR="0018109E" w:rsidRPr="0018109E" w:rsidRDefault="0018109E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18109E">
              <w:rPr>
                <w:color w:val="auto"/>
                <w:szCs w:val="20"/>
              </w:rPr>
              <w:t>A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743F501C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30139F7D" w14:textId="77777777" w:rsidR="001D4E1B" w:rsidRPr="000B560C" w:rsidRDefault="001D4E1B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</w:p>
    <w:p w14:paraId="7BDA5A92" w14:textId="77777777" w:rsidR="006953D6" w:rsidRDefault="006953D6" w:rsidP="007463D8">
      <w:pPr>
        <w:pStyle w:val="Heading9"/>
        <w:rPr>
          <w:rStyle w:val="Heading9Char"/>
          <w:b/>
          <w:bCs/>
          <w:sz w:val="32"/>
          <w:szCs w:val="32"/>
        </w:rPr>
      </w:pPr>
      <w:bookmarkStart w:id="14" w:name="_Ref129074067"/>
      <w:r>
        <w:rPr>
          <w:rStyle w:val="Heading9Char"/>
          <w:b/>
          <w:bCs/>
          <w:sz w:val="32"/>
          <w:szCs w:val="32"/>
        </w:rPr>
        <w:br w:type="page"/>
      </w:r>
    </w:p>
    <w:p w14:paraId="02D17CEB" w14:textId="77777777" w:rsidR="00A32BF2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</w:t>
      </w:r>
      <w:r w:rsidR="001D6321" w:rsidRPr="007463D8">
        <w:rPr>
          <w:rStyle w:val="Heading9Char"/>
          <w:b/>
          <w:bCs/>
          <w:sz w:val="32"/>
          <w:szCs w:val="32"/>
        </w:rPr>
        <w:t>6</w:t>
      </w:r>
      <w:r w:rsidRPr="007463D8">
        <w:rPr>
          <w:rStyle w:val="Heading9Char"/>
          <w:b/>
          <w:bCs/>
          <w:sz w:val="32"/>
          <w:szCs w:val="32"/>
        </w:rPr>
        <w:t>.</w:t>
      </w:r>
      <w:r w:rsidR="001D6321" w:rsidRPr="007463D8">
        <w:rPr>
          <w:rStyle w:val="Heading9Char"/>
          <w:b/>
          <w:bCs/>
          <w:sz w:val="32"/>
          <w:szCs w:val="32"/>
        </w:rPr>
        <w:t>7</w:t>
      </w:r>
      <w:r w:rsidR="00450FCF" w:rsidRPr="007463D8">
        <w:rPr>
          <w:rStyle w:val="Heading9Char"/>
          <w:b/>
          <w:bCs/>
          <w:sz w:val="32"/>
          <w:szCs w:val="32"/>
        </w:rPr>
        <w:t xml:space="preserve"> </w:t>
      </w:r>
      <w:r w:rsidR="00A32BF2" w:rsidRPr="007463D8">
        <w:rPr>
          <w:rStyle w:val="Heading9Char"/>
          <w:b/>
          <w:bCs/>
          <w:sz w:val="32"/>
          <w:szCs w:val="32"/>
        </w:rPr>
        <w:t>Performance Test – unloaded operation</w:t>
      </w:r>
      <w:r w:rsidR="00A32BF2" w:rsidRPr="007463D8">
        <w:rPr>
          <w:b/>
          <w:bCs/>
          <w:sz w:val="32"/>
          <w:szCs w:val="32"/>
        </w:rPr>
        <w:t xml:space="preserve"> (one channel operation)</w:t>
      </w:r>
      <w:bookmarkEnd w:id="14"/>
    </w:p>
    <w:p w14:paraId="39B1E9CF" w14:textId="77777777" w:rsidR="00A32BF2" w:rsidRPr="00993300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color w:val="auto"/>
          <w:sz w:val="28"/>
          <w:szCs w:val="28"/>
        </w:rPr>
        <w:t>7</w:t>
      </w:r>
      <w:r w:rsidRPr="00993300">
        <w:rPr>
          <w:b/>
          <w:bCs/>
          <w:sz w:val="28"/>
          <w:szCs w:val="28"/>
        </w:rPr>
        <w:t>.1</w:t>
      </w:r>
      <w:r w:rsidR="005D10C6" w:rsidRPr="00993300">
        <w:rPr>
          <w:b/>
          <w:bCs/>
          <w:sz w:val="28"/>
          <w:szCs w:val="28"/>
        </w:rPr>
        <w:t>.1</w:t>
      </w:r>
      <w:r w:rsidR="00A32BF2" w:rsidRPr="00993300">
        <w:rPr>
          <w:b/>
          <w:bCs/>
          <w:sz w:val="28"/>
          <w:szCs w:val="28"/>
        </w:rPr>
        <w:t xml:space="preserve"> MCE 1 - Step Response Test </w:t>
      </w:r>
    </w:p>
    <w:p w14:paraId="79638B01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53005ED6" w14:textId="77777777" w:rsidR="0061454D" w:rsidRDefault="0061454D" w:rsidP="0061454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22FF86E" wp14:editId="3739448A">
            <wp:extent cx="5943600" cy="2218690"/>
            <wp:effectExtent l="0" t="0" r="0" b="0"/>
            <wp:docPr id="9216592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592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1E65" w14:textId="6DE15F0E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- Results for Motor One</w:t>
      </w:r>
    </w:p>
    <w:p w14:paraId="7AD8B047" w14:textId="4CDCF06D" w:rsidR="00C1291F" w:rsidRDefault="00C1291F" w:rsidP="004C17BC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65EF8B00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408"/>
        <w:gridCol w:w="2637"/>
      </w:tblGrid>
      <w:tr w:rsidR="00F6116E" w14:paraId="74754014" w14:textId="77777777" w:rsidTr="005725EB">
        <w:tc>
          <w:tcPr>
            <w:tcW w:w="9350" w:type="dxa"/>
            <w:gridSpan w:val="4"/>
          </w:tcPr>
          <w:p w14:paraId="31B47EE7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3050CA" w14:paraId="19DD968C" w14:textId="77777777" w:rsidTr="003050CA">
        <w:tc>
          <w:tcPr>
            <w:tcW w:w="3145" w:type="dxa"/>
          </w:tcPr>
          <w:p w14:paraId="51282923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</w:tcPr>
          <w:p w14:paraId="0CBF16E2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7CA8DF51" w14:textId="77777777" w:rsidTr="0061454D">
        <w:tc>
          <w:tcPr>
            <w:tcW w:w="3145" w:type="dxa"/>
          </w:tcPr>
          <w:p w14:paraId="64E54669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ACB03E9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408" w:type="dxa"/>
          </w:tcPr>
          <w:p w14:paraId="6961CC59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Units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14:paraId="67E94FD7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Pass/Fail</w:t>
            </w:r>
          </w:p>
        </w:tc>
      </w:tr>
      <w:tr w:rsidR="003050CA" w14:paraId="06330A69" w14:textId="77777777" w:rsidTr="0061454D">
        <w:tc>
          <w:tcPr>
            <w:tcW w:w="3145" w:type="dxa"/>
          </w:tcPr>
          <w:p w14:paraId="758C1C0F" w14:textId="77777777" w:rsidR="003050CA" w:rsidRPr="003B2DF7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B1D728C" w14:textId="158D07F3" w:rsidR="003050CA" w:rsidRDefault="0061454D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3.2436</w:t>
            </w:r>
          </w:p>
        </w:tc>
        <w:tc>
          <w:tcPr>
            <w:tcW w:w="1408" w:type="dxa"/>
          </w:tcPr>
          <w:p w14:paraId="53C02B84" w14:textId="77777777" w:rsidR="003050CA" w:rsidRDefault="00AB48B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3050CA">
              <w:rPr>
                <w:szCs w:val="20"/>
              </w:rPr>
              <w:t>n/s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shd w:val="solid" w:color="B9FF93" w:fill="auto"/>
          </w:tcPr>
          <w:p w14:paraId="0E524BCF" w14:textId="221569C0" w:rsidR="003050CA" w:rsidRPr="003B2DF7" w:rsidRDefault="0061454D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6F280CAA" w14:textId="77777777" w:rsidTr="0061454D">
        <w:tc>
          <w:tcPr>
            <w:tcW w:w="3145" w:type="dxa"/>
          </w:tcPr>
          <w:p w14:paraId="6F23192F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308A255F" w14:textId="1AA4E4A0" w:rsidR="003050CA" w:rsidRPr="00C847E4" w:rsidRDefault="0061454D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408" w:type="dxa"/>
          </w:tcPr>
          <w:p w14:paraId="3EC88CBF" w14:textId="77777777" w:rsidR="003050CA" w:rsidRDefault="00B2450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37" w:type="dxa"/>
            <w:shd w:val="solid" w:color="FF7575" w:fill="auto"/>
          </w:tcPr>
          <w:p w14:paraId="2ECC500F" w14:textId="30261F87" w:rsidR="003050CA" w:rsidRDefault="0061454D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E7ABEF4" w14:textId="77777777" w:rsidR="00A32BF2" w:rsidRPr="006770F5" w:rsidRDefault="00A32BF2" w:rsidP="00A32BF2">
      <w:pPr>
        <w:rPr>
          <w:b/>
          <w:bCs/>
          <w:u w:val="single"/>
        </w:rPr>
      </w:pPr>
    </w:p>
    <w:p w14:paraId="75FC97BD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62FC4B19" w14:textId="77777777" w:rsidTr="00F81E32">
        <w:tc>
          <w:tcPr>
            <w:tcW w:w="9350" w:type="dxa"/>
            <w:gridSpan w:val="4"/>
          </w:tcPr>
          <w:p w14:paraId="76562CA9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3050CA" w14:paraId="52C8EF50" w14:textId="77777777" w:rsidTr="003050CA">
        <w:tc>
          <w:tcPr>
            <w:tcW w:w="3145" w:type="dxa"/>
          </w:tcPr>
          <w:p w14:paraId="03D9FA18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C5C0F6F" w14:textId="77777777" w:rsidR="003050CA" w:rsidRPr="003B2DF7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5C1488E9" w14:textId="77777777" w:rsidTr="0061454D">
        <w:tc>
          <w:tcPr>
            <w:tcW w:w="3145" w:type="dxa"/>
          </w:tcPr>
          <w:p w14:paraId="0191AFAD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D0D2AA2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D2957D5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061B3031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3050CA" w14:paraId="70CFCAB4" w14:textId="77777777" w:rsidTr="0061454D">
        <w:tc>
          <w:tcPr>
            <w:tcW w:w="3145" w:type="dxa"/>
          </w:tcPr>
          <w:p w14:paraId="1AD54CEE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3F50AB9" w14:textId="19964BD7" w:rsidR="003050CA" w:rsidRDefault="0061454D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-3.2527</w:t>
            </w:r>
          </w:p>
        </w:tc>
        <w:tc>
          <w:tcPr>
            <w:tcW w:w="1373" w:type="dxa"/>
          </w:tcPr>
          <w:p w14:paraId="6AA920E3" w14:textId="77777777" w:rsidR="003050CA" w:rsidRDefault="00AB48BB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3050CA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55FA1D1" w14:textId="6DE80D23" w:rsidR="003050CA" w:rsidRDefault="0061454D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554A412B" w14:textId="77777777" w:rsidTr="0061454D">
        <w:tc>
          <w:tcPr>
            <w:tcW w:w="3145" w:type="dxa"/>
          </w:tcPr>
          <w:p w14:paraId="6EA05E4A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194E2350" w14:textId="7256BE7A" w:rsidR="003050CA" w:rsidRDefault="0061454D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0.1956</w:t>
            </w:r>
          </w:p>
        </w:tc>
        <w:tc>
          <w:tcPr>
            <w:tcW w:w="1373" w:type="dxa"/>
          </w:tcPr>
          <w:p w14:paraId="65AD733A" w14:textId="77777777" w:rsidR="003050CA" w:rsidRDefault="00B24509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A2A56A1" w14:textId="186B3B47" w:rsidR="003050CA" w:rsidRDefault="0061454D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CB2F0EE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17D199EE" w14:textId="77777777" w:rsidR="00B24509" w:rsidRDefault="00B24509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0AED2A" w14:textId="77777777" w:rsidR="00A32BF2" w:rsidRPr="00993300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proofErr w:type="gramStart"/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sz w:val="28"/>
          <w:szCs w:val="28"/>
        </w:rPr>
        <w:t>7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.</w:t>
      </w:r>
      <w:proofErr w:type="gramEnd"/>
      <w:r w:rsidR="005D10C6" w:rsidRPr="00993300">
        <w:rPr>
          <w:b/>
          <w:bCs/>
          <w:sz w:val="28"/>
          <w:szCs w:val="28"/>
        </w:rPr>
        <w:t>1.2</w:t>
      </w:r>
      <w:r w:rsidR="00A32BF2" w:rsidRPr="00993300">
        <w:rPr>
          <w:b/>
          <w:bCs/>
          <w:sz w:val="28"/>
          <w:szCs w:val="28"/>
        </w:rPr>
        <w:t xml:space="preserve"> MCE 1 - Frequency Response</w:t>
      </w:r>
      <w:r w:rsidR="00A32BF2" w:rsidRPr="00993300">
        <w:rPr>
          <w:sz w:val="28"/>
          <w:szCs w:val="28"/>
        </w:rPr>
        <w:tab/>
        <w:t xml:space="preserve"> </w:t>
      </w:r>
    </w:p>
    <w:p w14:paraId="41395CD1" w14:textId="77777777" w:rsidR="00784682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0B646A82" w14:textId="77777777" w:rsidR="0061454D" w:rsidRDefault="0061454D" w:rsidP="0061454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4570033" wp14:editId="3FD4C0AD">
            <wp:extent cx="5943600" cy="1009015"/>
            <wp:effectExtent l="0" t="0" r="0" b="635"/>
            <wp:docPr id="1108525183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2518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BA25" w14:textId="066D0489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- Phase for Motor One</w:t>
      </w:r>
    </w:p>
    <w:p w14:paraId="50AAA1BB" w14:textId="269A6012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72FF65C0" w14:textId="77777777" w:rsidR="0061454D" w:rsidRDefault="0061454D" w:rsidP="0061454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AA01B64" wp14:editId="6D289FDB">
            <wp:extent cx="5943600" cy="1338580"/>
            <wp:effectExtent l="0" t="0" r="0" b="0"/>
            <wp:docPr id="223085486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8548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76CD" w14:textId="0A797CFF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- Magnitude for Motor One</w:t>
      </w:r>
    </w:p>
    <w:p w14:paraId="3D0B5AAD" w14:textId="171A9CD5" w:rsidR="00724FEF" w:rsidRPr="00B51664" w:rsidRDefault="00724FEF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77A26D38" w14:textId="77777777" w:rsidR="00030262" w:rsidRPr="004F4C1E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</w:p>
    <w:p w14:paraId="2D44FD66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263D4" w14:paraId="5B1A07E2" w14:textId="77777777" w:rsidTr="00F263D4">
        <w:trPr>
          <w:trHeight w:val="440"/>
        </w:trPr>
        <w:tc>
          <w:tcPr>
            <w:tcW w:w="9350" w:type="dxa"/>
            <w:gridSpan w:val="5"/>
          </w:tcPr>
          <w:p w14:paraId="4AB9F5DD" w14:textId="77777777" w:rsidR="00F263D4" w:rsidRPr="0040772A" w:rsidRDefault="00F6116E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0"/>
              </w:rPr>
              <w:t xml:space="preserve">MCE 1 - </w:t>
            </w:r>
            <w:r w:rsidRPr="00F858AC">
              <w:rPr>
                <w:b/>
                <w:bCs/>
                <w:szCs w:val="20"/>
              </w:rPr>
              <w:t>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274F9A" w14:paraId="5DDFF793" w14:textId="77777777" w:rsidTr="0061454D">
        <w:trPr>
          <w:trHeight w:val="628"/>
        </w:trPr>
        <w:tc>
          <w:tcPr>
            <w:tcW w:w="1993" w:type="dxa"/>
          </w:tcPr>
          <w:p w14:paraId="10AD58D3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5354375" w14:textId="77777777" w:rsidR="00BF44D7" w:rsidRPr="0040772A" w:rsidRDefault="00BF44D7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4769D12C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418A4D84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71CC9432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505E3ACC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A028F08" w14:textId="77777777" w:rsidR="00274F9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  <w:r w:rsidR="00274F9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274F9A">
              <w:rPr>
                <w:b/>
                <w:bCs/>
              </w:rPr>
              <w:t>hase</w:t>
            </w:r>
          </w:p>
          <w:p w14:paraId="5F360776" w14:textId="77777777" w:rsidR="008A5EA2" w:rsidRPr="0040772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BF44D7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6C926BD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274F9A" w14:paraId="2B70432B" w14:textId="77777777" w:rsidTr="0061454D">
        <w:trPr>
          <w:trHeight w:val="333"/>
        </w:trPr>
        <w:tc>
          <w:tcPr>
            <w:tcW w:w="1993" w:type="dxa"/>
          </w:tcPr>
          <w:p w14:paraId="7429B736" w14:textId="6120AC8A" w:rsidR="00274F9A" w:rsidRDefault="0061454D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7F6699A2" w14:textId="0BE3EBBC" w:rsidR="00274F9A" w:rsidRDefault="0061454D" w:rsidP="00877863">
            <w:pPr>
              <w:pStyle w:val="BodyText"/>
              <w:spacing w:after="60"/>
              <w:ind w:left="0"/>
            </w:pPr>
            <w:r>
              <w:t>0.0772562</w:t>
            </w:r>
          </w:p>
        </w:tc>
        <w:tc>
          <w:tcPr>
            <w:tcW w:w="1864" w:type="dxa"/>
          </w:tcPr>
          <w:p w14:paraId="1E20E858" w14:textId="49855485" w:rsidR="00274F9A" w:rsidRDefault="0061454D" w:rsidP="00877863">
            <w:pPr>
              <w:pStyle w:val="BodyText"/>
              <w:spacing w:after="60"/>
              <w:ind w:left="0"/>
            </w:pPr>
            <w:r>
              <w:t>-2.0844</w:t>
            </w:r>
          </w:p>
        </w:tc>
        <w:tc>
          <w:tcPr>
            <w:tcW w:w="1860" w:type="dxa"/>
          </w:tcPr>
          <w:p w14:paraId="6F7E419F" w14:textId="5329C298" w:rsidR="00274F9A" w:rsidRDefault="0061454D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9A85FCE" w14:textId="4F2775CC" w:rsidR="00274F9A" w:rsidRDefault="0061454D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0B445B76" w14:textId="77777777" w:rsidTr="0061454D">
        <w:trPr>
          <w:trHeight w:val="346"/>
        </w:trPr>
        <w:tc>
          <w:tcPr>
            <w:tcW w:w="1993" w:type="dxa"/>
          </w:tcPr>
          <w:p w14:paraId="0CCDA097" w14:textId="76E746D2" w:rsidR="00274F9A" w:rsidRDefault="0061454D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47967DC6" w14:textId="2194E897" w:rsidR="00274F9A" w:rsidRDefault="0061454D" w:rsidP="00877863">
            <w:pPr>
              <w:pStyle w:val="BodyText"/>
              <w:spacing w:after="60"/>
              <w:ind w:left="0"/>
            </w:pPr>
            <w:r>
              <w:t>-0.0868924</w:t>
            </w:r>
          </w:p>
        </w:tc>
        <w:tc>
          <w:tcPr>
            <w:tcW w:w="1864" w:type="dxa"/>
          </w:tcPr>
          <w:p w14:paraId="7363E241" w14:textId="27A32021" w:rsidR="00274F9A" w:rsidRDefault="0061454D" w:rsidP="00877863">
            <w:pPr>
              <w:pStyle w:val="BodyText"/>
              <w:spacing w:after="60"/>
              <w:ind w:left="0"/>
            </w:pPr>
            <w:r>
              <w:t>-12.24</w:t>
            </w:r>
          </w:p>
        </w:tc>
        <w:tc>
          <w:tcPr>
            <w:tcW w:w="1860" w:type="dxa"/>
          </w:tcPr>
          <w:p w14:paraId="59EBC2D6" w14:textId="6E56666F" w:rsidR="00274F9A" w:rsidRDefault="0061454D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49E62E2" w14:textId="6FBE12AD" w:rsidR="00274F9A" w:rsidRDefault="0061454D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75932C65" w14:textId="77777777" w:rsidTr="0061454D">
        <w:trPr>
          <w:trHeight w:val="333"/>
        </w:trPr>
        <w:tc>
          <w:tcPr>
            <w:tcW w:w="1993" w:type="dxa"/>
          </w:tcPr>
          <w:p w14:paraId="58756BCC" w14:textId="0F922409" w:rsidR="00274F9A" w:rsidRDefault="0061454D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2BB55836" w14:textId="747D3439" w:rsidR="00274F9A" w:rsidRDefault="0061454D" w:rsidP="00877863">
            <w:pPr>
              <w:pStyle w:val="BodyText"/>
              <w:spacing w:after="60"/>
              <w:ind w:left="0"/>
            </w:pPr>
            <w:r>
              <w:t>-0.156214</w:t>
            </w:r>
          </w:p>
        </w:tc>
        <w:tc>
          <w:tcPr>
            <w:tcW w:w="1864" w:type="dxa"/>
          </w:tcPr>
          <w:p w14:paraId="6705E70E" w14:textId="526175CE" w:rsidR="00274F9A" w:rsidRDefault="0061454D" w:rsidP="00877863">
            <w:pPr>
              <w:pStyle w:val="BodyText"/>
              <w:spacing w:after="60"/>
              <w:ind w:left="0"/>
            </w:pPr>
            <w:r>
              <w:t>-23.832</w:t>
            </w:r>
          </w:p>
        </w:tc>
        <w:tc>
          <w:tcPr>
            <w:tcW w:w="1860" w:type="dxa"/>
          </w:tcPr>
          <w:p w14:paraId="687E0350" w14:textId="34AF7E9C" w:rsidR="00274F9A" w:rsidRDefault="0061454D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551FE3C" w14:textId="1BF57E0F" w:rsidR="00274F9A" w:rsidRDefault="0061454D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319E6BF" w14:textId="77777777" w:rsidTr="0061454D">
        <w:trPr>
          <w:trHeight w:val="346"/>
        </w:trPr>
        <w:tc>
          <w:tcPr>
            <w:tcW w:w="1993" w:type="dxa"/>
          </w:tcPr>
          <w:p w14:paraId="2A1B0E69" w14:textId="4A2E33D4" w:rsidR="00274F9A" w:rsidRDefault="0061454D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6B04A563" w14:textId="03306D31" w:rsidR="00274F9A" w:rsidRDefault="0061454D" w:rsidP="00877863">
            <w:pPr>
              <w:pStyle w:val="BodyText"/>
              <w:spacing w:after="60"/>
              <w:ind w:left="0"/>
            </w:pPr>
            <w:r>
              <w:t>-0.701952</w:t>
            </w:r>
          </w:p>
        </w:tc>
        <w:tc>
          <w:tcPr>
            <w:tcW w:w="1864" w:type="dxa"/>
          </w:tcPr>
          <w:p w14:paraId="2C49BF9A" w14:textId="1975FFA8" w:rsidR="00274F9A" w:rsidRDefault="0061454D" w:rsidP="00877863">
            <w:pPr>
              <w:pStyle w:val="BodyText"/>
              <w:spacing w:after="60"/>
              <w:ind w:left="0"/>
            </w:pPr>
            <w:r>
              <w:t>-46.512</w:t>
            </w:r>
          </w:p>
        </w:tc>
        <w:tc>
          <w:tcPr>
            <w:tcW w:w="1860" w:type="dxa"/>
          </w:tcPr>
          <w:p w14:paraId="24483B82" w14:textId="78665502" w:rsidR="00274F9A" w:rsidRDefault="0061454D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21FA56D" w14:textId="4580D293" w:rsidR="00274F9A" w:rsidRDefault="0061454D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C638289" w14:textId="77777777" w:rsidTr="0061454D">
        <w:trPr>
          <w:trHeight w:val="333"/>
        </w:trPr>
        <w:tc>
          <w:tcPr>
            <w:tcW w:w="1993" w:type="dxa"/>
          </w:tcPr>
          <w:p w14:paraId="63B5DDF1" w14:textId="41F6564A" w:rsidR="00274F9A" w:rsidRDefault="0061454D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53104C01" w14:textId="225936F7" w:rsidR="00274F9A" w:rsidRDefault="0061454D" w:rsidP="00877863">
            <w:pPr>
              <w:pStyle w:val="BodyText"/>
              <w:spacing w:after="60"/>
              <w:ind w:left="0"/>
            </w:pPr>
            <w:r>
              <w:t>-1.36381</w:t>
            </w:r>
          </w:p>
        </w:tc>
        <w:tc>
          <w:tcPr>
            <w:tcW w:w="1864" w:type="dxa"/>
          </w:tcPr>
          <w:p w14:paraId="334099F5" w14:textId="0AE6AE9E" w:rsidR="00274F9A" w:rsidRDefault="0061454D" w:rsidP="00877863">
            <w:pPr>
              <w:pStyle w:val="BodyText"/>
              <w:spacing w:after="60"/>
              <w:ind w:left="0"/>
            </w:pPr>
            <w:r>
              <w:t>-68.688</w:t>
            </w:r>
          </w:p>
        </w:tc>
        <w:tc>
          <w:tcPr>
            <w:tcW w:w="1860" w:type="dxa"/>
          </w:tcPr>
          <w:p w14:paraId="505F0C71" w14:textId="26DC4B37" w:rsidR="00274F9A" w:rsidRDefault="0061454D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96D2CFB" w14:textId="1DD39BB3" w:rsidR="00274F9A" w:rsidRDefault="0061454D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4EE383CE" w14:textId="77777777" w:rsidTr="0061454D">
        <w:trPr>
          <w:trHeight w:val="333"/>
        </w:trPr>
        <w:tc>
          <w:tcPr>
            <w:tcW w:w="1993" w:type="dxa"/>
          </w:tcPr>
          <w:p w14:paraId="30938415" w14:textId="2A3D7E40" w:rsidR="00274F9A" w:rsidRDefault="0061454D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263EE9F4" w14:textId="1421276F" w:rsidR="00274F9A" w:rsidRDefault="0061454D" w:rsidP="00877863">
            <w:pPr>
              <w:pStyle w:val="BodyText"/>
              <w:spacing w:after="60"/>
              <w:ind w:left="0"/>
            </w:pPr>
            <w:r>
              <w:t>-1.9576</w:t>
            </w:r>
          </w:p>
        </w:tc>
        <w:tc>
          <w:tcPr>
            <w:tcW w:w="1864" w:type="dxa"/>
          </w:tcPr>
          <w:p w14:paraId="56A204B0" w14:textId="4EFCAA7B" w:rsidR="00274F9A" w:rsidRDefault="0061454D" w:rsidP="00877863">
            <w:pPr>
              <w:pStyle w:val="BodyText"/>
              <w:spacing w:after="60"/>
              <w:ind w:left="0"/>
            </w:pPr>
            <w:r>
              <w:t>-90.144</w:t>
            </w:r>
          </w:p>
        </w:tc>
        <w:tc>
          <w:tcPr>
            <w:tcW w:w="1860" w:type="dxa"/>
          </w:tcPr>
          <w:p w14:paraId="209AC5FB" w14:textId="478F7DDC" w:rsidR="00274F9A" w:rsidRDefault="0061454D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CA9F331" w14:textId="0A6987DC" w:rsidR="00274F9A" w:rsidRDefault="0061454D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3256E747" w14:textId="77777777" w:rsidTr="0061454D">
        <w:trPr>
          <w:trHeight w:val="346"/>
        </w:trPr>
        <w:tc>
          <w:tcPr>
            <w:tcW w:w="1993" w:type="dxa"/>
          </w:tcPr>
          <w:p w14:paraId="094449FC" w14:textId="24281CE1" w:rsidR="00274F9A" w:rsidRDefault="0061454D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1BD6FB5A" w14:textId="19B1BB8F" w:rsidR="00274F9A" w:rsidRDefault="0061454D" w:rsidP="00877863">
            <w:pPr>
              <w:pStyle w:val="BodyText"/>
              <w:spacing w:after="60"/>
              <w:ind w:left="0"/>
            </w:pPr>
            <w:r>
              <w:t>-1.32779</w:t>
            </w:r>
          </w:p>
        </w:tc>
        <w:tc>
          <w:tcPr>
            <w:tcW w:w="1864" w:type="dxa"/>
          </w:tcPr>
          <w:p w14:paraId="21756505" w14:textId="41F5EA82" w:rsidR="00274F9A" w:rsidRDefault="0061454D" w:rsidP="00877863">
            <w:pPr>
              <w:pStyle w:val="BodyText"/>
              <w:spacing w:after="60"/>
              <w:ind w:left="0"/>
            </w:pPr>
            <w:r>
              <w:t>-112.32</w:t>
            </w:r>
          </w:p>
        </w:tc>
        <w:tc>
          <w:tcPr>
            <w:tcW w:w="1860" w:type="dxa"/>
          </w:tcPr>
          <w:p w14:paraId="2FB12292" w14:textId="65853CF3" w:rsidR="00274F9A" w:rsidRDefault="0061454D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98805E5" w14:textId="43801CC8" w:rsidR="00274F9A" w:rsidRDefault="0061454D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4AF35467" w14:textId="77777777" w:rsidR="00A32BF2" w:rsidRDefault="00A32BF2" w:rsidP="00A32BF2">
      <w:pPr>
        <w:pStyle w:val="BodyText"/>
        <w:spacing w:after="60"/>
        <w:ind w:left="0"/>
      </w:pPr>
    </w:p>
    <w:p w14:paraId="73F9C370" w14:textId="77777777" w:rsidR="00A32BF2" w:rsidRPr="00993300" w:rsidRDefault="006953D6" w:rsidP="00A32BF2">
      <w:pPr>
        <w:pStyle w:val="BodyText"/>
        <w:spacing w:after="60"/>
        <w:ind w:left="0"/>
        <w:rPr>
          <w:sz w:val="28"/>
          <w:szCs w:val="28"/>
        </w:rPr>
      </w:pPr>
      <w:r>
        <w:br w:type="page"/>
      </w:r>
      <w:r w:rsidR="00D53B8C"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2.1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Step Response Test</w:t>
      </w:r>
    </w:p>
    <w:p w14:paraId="4FCB9F97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310C627C" w14:textId="77777777" w:rsidR="0061454D" w:rsidRDefault="0061454D" w:rsidP="0061454D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278D63BB" wp14:editId="39FCE935">
            <wp:extent cx="5943600" cy="2218690"/>
            <wp:effectExtent l="0" t="0" r="0" b="0"/>
            <wp:docPr id="1006394496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9449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FAA6" w14:textId="5A8689B9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- Results for Motor Two</w:t>
      </w:r>
    </w:p>
    <w:p w14:paraId="51B64017" w14:textId="1E43FB4C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57C5A332" w14:textId="77777777" w:rsidR="00A062BE" w:rsidRDefault="00A062BE" w:rsidP="00A32BF2">
      <w:pPr>
        <w:pStyle w:val="BodyText"/>
        <w:spacing w:after="60"/>
        <w:ind w:left="0"/>
      </w:pPr>
    </w:p>
    <w:p w14:paraId="5412A422" w14:textId="77777777" w:rsidR="000B365F" w:rsidRPr="000B365F" w:rsidRDefault="003C50A3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3C4A36D4" w14:textId="77777777" w:rsidTr="003D7E41">
        <w:tc>
          <w:tcPr>
            <w:tcW w:w="9350" w:type="dxa"/>
            <w:gridSpan w:val="4"/>
          </w:tcPr>
          <w:p w14:paraId="6A2F8690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07E2C88D" w14:textId="77777777" w:rsidTr="006C2C30">
        <w:tc>
          <w:tcPr>
            <w:tcW w:w="3145" w:type="dxa"/>
          </w:tcPr>
          <w:p w14:paraId="062627C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0D1B393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E697809" w14:textId="77777777" w:rsidTr="0061454D">
        <w:tc>
          <w:tcPr>
            <w:tcW w:w="3145" w:type="dxa"/>
          </w:tcPr>
          <w:p w14:paraId="22347AE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25BBF4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4C6EB3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E397C7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F4AA649" w14:textId="77777777" w:rsidTr="0061454D">
        <w:tc>
          <w:tcPr>
            <w:tcW w:w="3145" w:type="dxa"/>
          </w:tcPr>
          <w:p w14:paraId="2F2EED21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64BC835" w14:textId="72D3E68F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3.2751</w:t>
            </w:r>
          </w:p>
        </w:tc>
        <w:tc>
          <w:tcPr>
            <w:tcW w:w="1373" w:type="dxa"/>
          </w:tcPr>
          <w:p w14:paraId="144C5C18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075B918" w14:textId="60781DC4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BEDA6FB" w14:textId="77777777" w:rsidTr="0061454D">
        <w:tc>
          <w:tcPr>
            <w:tcW w:w="3145" w:type="dxa"/>
          </w:tcPr>
          <w:p w14:paraId="7DDA0CD1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12AA703" w14:textId="2E675DC7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0.1895</w:t>
            </w:r>
          </w:p>
        </w:tc>
        <w:tc>
          <w:tcPr>
            <w:tcW w:w="1373" w:type="dxa"/>
          </w:tcPr>
          <w:p w14:paraId="4C55E5F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663562D" w14:textId="3FE5FE93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72BD295" w14:textId="77777777" w:rsidR="000B365F" w:rsidRPr="006770F5" w:rsidRDefault="000B365F" w:rsidP="003C50A3">
      <w:pPr>
        <w:rPr>
          <w:b/>
          <w:bCs/>
          <w:u w:val="single"/>
        </w:rPr>
      </w:pPr>
    </w:p>
    <w:p w14:paraId="173A9172" w14:textId="77777777" w:rsidR="000B365F" w:rsidRPr="000B365F" w:rsidRDefault="003C50A3" w:rsidP="000B365F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0CDB796C" w14:textId="77777777" w:rsidTr="00220D55">
        <w:tc>
          <w:tcPr>
            <w:tcW w:w="9350" w:type="dxa"/>
            <w:gridSpan w:val="4"/>
          </w:tcPr>
          <w:p w14:paraId="3CEA8ACC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78F801C9" w14:textId="77777777" w:rsidTr="006C2C30">
        <w:tc>
          <w:tcPr>
            <w:tcW w:w="3145" w:type="dxa"/>
          </w:tcPr>
          <w:p w14:paraId="5ACDD86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5F311A1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A3D6DEB" w14:textId="77777777" w:rsidTr="0061454D">
        <w:tc>
          <w:tcPr>
            <w:tcW w:w="3145" w:type="dxa"/>
          </w:tcPr>
          <w:p w14:paraId="5D6973F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19336A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7A58A8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4C0244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D7EC153" w14:textId="77777777" w:rsidTr="0061454D">
        <w:tc>
          <w:tcPr>
            <w:tcW w:w="3145" w:type="dxa"/>
          </w:tcPr>
          <w:p w14:paraId="21AEC94F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96D95C5" w14:textId="43EFC96C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-3.2812</w:t>
            </w:r>
          </w:p>
        </w:tc>
        <w:tc>
          <w:tcPr>
            <w:tcW w:w="1373" w:type="dxa"/>
          </w:tcPr>
          <w:p w14:paraId="0C1777A4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B559695" w14:textId="51A000A6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656A5CE" w14:textId="77777777" w:rsidTr="0061454D">
        <w:tc>
          <w:tcPr>
            <w:tcW w:w="3145" w:type="dxa"/>
          </w:tcPr>
          <w:p w14:paraId="22CB55E9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DAB8D6E" w14:textId="1956A51C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0.2193</w:t>
            </w:r>
          </w:p>
        </w:tc>
        <w:tc>
          <w:tcPr>
            <w:tcW w:w="1373" w:type="dxa"/>
          </w:tcPr>
          <w:p w14:paraId="695DA13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7FF4068" w14:textId="78EA05C9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523A960" w14:textId="77777777" w:rsidR="000B365F" w:rsidRDefault="000B365F" w:rsidP="00A32BF2">
      <w:pPr>
        <w:pStyle w:val="BodyText"/>
        <w:spacing w:after="60"/>
        <w:ind w:left="0"/>
        <w:rPr>
          <w:u w:val="single"/>
        </w:rPr>
      </w:pPr>
    </w:p>
    <w:p w14:paraId="2425A40A" w14:textId="77777777" w:rsidR="00FC168C" w:rsidRDefault="00FC168C" w:rsidP="00A32BF2">
      <w:pPr>
        <w:pStyle w:val="BodyText"/>
        <w:spacing w:after="60"/>
        <w:ind w:left="0"/>
      </w:pPr>
    </w:p>
    <w:p w14:paraId="5312D724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4732C" w14:textId="77777777" w:rsidR="00A32BF2" w:rsidRPr="00993300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7.2.2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Frequency Response Test</w:t>
      </w:r>
    </w:p>
    <w:p w14:paraId="35531276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0B7CA5FE" w14:textId="77777777" w:rsidR="0061454D" w:rsidRDefault="0061454D" w:rsidP="0061454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5C85AC6" wp14:editId="3F021CDD">
            <wp:extent cx="5943600" cy="1009015"/>
            <wp:effectExtent l="0" t="0" r="0" b="635"/>
            <wp:docPr id="1002349926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4992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C51" w14:textId="67F4A941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- Phase for Motor Two</w:t>
      </w:r>
    </w:p>
    <w:p w14:paraId="4EF80A8A" w14:textId="3608D268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2E29E846" w14:textId="77777777" w:rsidR="0061454D" w:rsidRDefault="0061454D" w:rsidP="0061454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A381E80" wp14:editId="619AEA13">
            <wp:extent cx="5943600" cy="1338580"/>
            <wp:effectExtent l="0" t="0" r="0" b="0"/>
            <wp:docPr id="483167269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67269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92E9" w14:textId="79400DEB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- Magnitude for Motor Two</w:t>
      </w:r>
    </w:p>
    <w:p w14:paraId="1CB92986" w14:textId="5BA6EEF4" w:rsidR="00274F9A" w:rsidRDefault="00274F9A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067AC7E9" w14:textId="77777777" w:rsidR="00B34EBB" w:rsidRPr="006770F5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Frequency Response</w:t>
      </w:r>
      <w:r w:rsidR="004F4C1E">
        <w:rPr>
          <w:b/>
          <w:bCs/>
          <w:u w:val="single"/>
        </w:rPr>
        <w:t xml:space="preserve">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3F06B43F" w14:textId="77777777" w:rsidTr="00F6116E">
        <w:trPr>
          <w:trHeight w:val="350"/>
        </w:trPr>
        <w:tc>
          <w:tcPr>
            <w:tcW w:w="9350" w:type="dxa"/>
            <w:gridSpan w:val="5"/>
          </w:tcPr>
          <w:p w14:paraId="2F53DB09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t xml:space="preserve">MCE 2 - Frequency </w:t>
            </w:r>
            <w:proofErr w:type="gramStart"/>
            <w:r w:rsidRPr="00D001B8">
              <w:rPr>
                <w:b/>
                <w:bCs/>
              </w:rPr>
              <w:t>Response</w:t>
            </w:r>
            <w:r>
              <w:rPr>
                <w:b/>
                <w:bCs/>
              </w:rPr>
              <w:t xml:space="preserve">  Unloaded</w:t>
            </w:r>
            <w:proofErr w:type="gramEnd"/>
          </w:p>
        </w:tc>
      </w:tr>
      <w:tr w:rsidR="008A5EA2" w14:paraId="050D9B74" w14:textId="77777777" w:rsidTr="0061454D">
        <w:trPr>
          <w:trHeight w:val="628"/>
        </w:trPr>
        <w:tc>
          <w:tcPr>
            <w:tcW w:w="1993" w:type="dxa"/>
          </w:tcPr>
          <w:p w14:paraId="7F3DB5C4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  <w:r w:rsidR="000B365F">
              <w:rPr>
                <w:b/>
                <w:bCs/>
              </w:rPr>
              <w:t xml:space="preserve"> (Hz)</w:t>
            </w:r>
          </w:p>
        </w:tc>
        <w:tc>
          <w:tcPr>
            <w:tcW w:w="1683" w:type="dxa"/>
          </w:tcPr>
          <w:p w14:paraId="7D731B15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43E2F0A3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</w:t>
            </w:r>
            <w:r w:rsidR="00996987">
              <w:rPr>
                <w:b/>
                <w:bCs/>
              </w:rPr>
              <w:t>B</w:t>
            </w:r>
            <w:r>
              <w:rPr>
                <w:b/>
                <w:bCs/>
              </w:rPr>
              <w:t>)</w:t>
            </w:r>
          </w:p>
        </w:tc>
        <w:tc>
          <w:tcPr>
            <w:tcW w:w="1864" w:type="dxa"/>
          </w:tcPr>
          <w:p w14:paraId="7436685D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64EBF1B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6064A71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6A62D6DF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6CDA12BC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26140936" w14:textId="77777777" w:rsidTr="0061454D">
        <w:trPr>
          <w:trHeight w:val="333"/>
        </w:trPr>
        <w:tc>
          <w:tcPr>
            <w:tcW w:w="1993" w:type="dxa"/>
          </w:tcPr>
          <w:p w14:paraId="76116D01" w14:textId="574DC1AB" w:rsidR="008A5EA2" w:rsidRDefault="0061454D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158FC497" w14:textId="5D0B97B5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0.131287</w:t>
            </w:r>
          </w:p>
        </w:tc>
        <w:tc>
          <w:tcPr>
            <w:tcW w:w="1864" w:type="dxa"/>
          </w:tcPr>
          <w:p w14:paraId="477586D5" w14:textId="1515775B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-2.0052</w:t>
            </w:r>
          </w:p>
        </w:tc>
        <w:tc>
          <w:tcPr>
            <w:tcW w:w="1860" w:type="dxa"/>
          </w:tcPr>
          <w:p w14:paraId="02C27924" w14:textId="1869AEE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9AE12CC" w14:textId="4CBA70FD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1FFE4DC0" w14:textId="77777777" w:rsidTr="0061454D">
        <w:trPr>
          <w:trHeight w:val="346"/>
        </w:trPr>
        <w:tc>
          <w:tcPr>
            <w:tcW w:w="1993" w:type="dxa"/>
          </w:tcPr>
          <w:p w14:paraId="69B212CA" w14:textId="1C5614F6" w:rsidR="008A5EA2" w:rsidRDefault="0061454D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6F87B5BB" w14:textId="2D6EDA2A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0.0365077</w:t>
            </w:r>
          </w:p>
        </w:tc>
        <w:tc>
          <w:tcPr>
            <w:tcW w:w="1864" w:type="dxa"/>
          </w:tcPr>
          <w:p w14:paraId="4453CBC8" w14:textId="3ECAFB84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-11.916</w:t>
            </w:r>
          </w:p>
        </w:tc>
        <w:tc>
          <w:tcPr>
            <w:tcW w:w="1860" w:type="dxa"/>
          </w:tcPr>
          <w:p w14:paraId="5DBD9371" w14:textId="0C1FC76E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CCE4372" w14:textId="4701D432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62F7E22" w14:textId="77777777" w:rsidTr="0061454D">
        <w:trPr>
          <w:trHeight w:val="333"/>
        </w:trPr>
        <w:tc>
          <w:tcPr>
            <w:tcW w:w="1993" w:type="dxa"/>
          </w:tcPr>
          <w:p w14:paraId="79F97059" w14:textId="7142280F" w:rsidR="008A5EA2" w:rsidRDefault="0061454D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71580FF9" w14:textId="1207CCC0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-0.00443087</w:t>
            </w:r>
          </w:p>
        </w:tc>
        <w:tc>
          <w:tcPr>
            <w:tcW w:w="1864" w:type="dxa"/>
          </w:tcPr>
          <w:p w14:paraId="5A69B738" w14:textId="1B370332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-23.58</w:t>
            </w:r>
          </w:p>
        </w:tc>
        <w:tc>
          <w:tcPr>
            <w:tcW w:w="1860" w:type="dxa"/>
          </w:tcPr>
          <w:p w14:paraId="24A6D19D" w14:textId="6B66BEEB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EC42796" w14:textId="16001F1F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FC88513" w14:textId="77777777" w:rsidTr="0061454D">
        <w:trPr>
          <w:trHeight w:val="346"/>
        </w:trPr>
        <w:tc>
          <w:tcPr>
            <w:tcW w:w="1993" w:type="dxa"/>
          </w:tcPr>
          <w:p w14:paraId="5706B39E" w14:textId="5AC12F2E" w:rsidR="008A5EA2" w:rsidRDefault="0061454D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3725A95D" w14:textId="4A335068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-0.52588</w:t>
            </w:r>
          </w:p>
        </w:tc>
        <w:tc>
          <w:tcPr>
            <w:tcW w:w="1864" w:type="dxa"/>
          </w:tcPr>
          <w:p w14:paraId="3ADF1D04" w14:textId="5A2F8C3A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-46.296</w:t>
            </w:r>
          </w:p>
        </w:tc>
        <w:tc>
          <w:tcPr>
            <w:tcW w:w="1860" w:type="dxa"/>
          </w:tcPr>
          <w:p w14:paraId="1C690031" w14:textId="0A16341E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3391432" w14:textId="5B3E6A28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11C4C25E" w14:textId="77777777" w:rsidTr="0061454D">
        <w:trPr>
          <w:trHeight w:val="333"/>
        </w:trPr>
        <w:tc>
          <w:tcPr>
            <w:tcW w:w="1993" w:type="dxa"/>
          </w:tcPr>
          <w:p w14:paraId="0AA60B9D" w14:textId="2F7FEA3F" w:rsidR="008A5EA2" w:rsidRDefault="0061454D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1F184B1F" w14:textId="2A620B5D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-1.20531</w:t>
            </w:r>
          </w:p>
        </w:tc>
        <w:tc>
          <w:tcPr>
            <w:tcW w:w="1864" w:type="dxa"/>
          </w:tcPr>
          <w:p w14:paraId="0206A9E0" w14:textId="49208DF2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-69.552</w:t>
            </w:r>
          </w:p>
        </w:tc>
        <w:tc>
          <w:tcPr>
            <w:tcW w:w="1860" w:type="dxa"/>
          </w:tcPr>
          <w:p w14:paraId="54AFA009" w14:textId="13EEA680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09B52CF" w14:textId="30F991B0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55DA156" w14:textId="77777777" w:rsidTr="0061454D">
        <w:trPr>
          <w:trHeight w:val="333"/>
        </w:trPr>
        <w:tc>
          <w:tcPr>
            <w:tcW w:w="1993" w:type="dxa"/>
          </w:tcPr>
          <w:p w14:paraId="44614AAB" w14:textId="74710645" w:rsidR="008A5EA2" w:rsidRDefault="0061454D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637A56A3" w14:textId="5F3C9628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-1.95528</w:t>
            </w:r>
          </w:p>
        </w:tc>
        <w:tc>
          <w:tcPr>
            <w:tcW w:w="1864" w:type="dxa"/>
          </w:tcPr>
          <w:p w14:paraId="675AA738" w14:textId="6823F2DB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-91.152</w:t>
            </w:r>
          </w:p>
        </w:tc>
        <w:tc>
          <w:tcPr>
            <w:tcW w:w="1860" w:type="dxa"/>
          </w:tcPr>
          <w:p w14:paraId="1BCE00CA" w14:textId="7995C3B2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900F902" w14:textId="04188DB5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52363F30" w14:textId="77777777" w:rsidTr="0061454D">
        <w:trPr>
          <w:trHeight w:val="346"/>
        </w:trPr>
        <w:tc>
          <w:tcPr>
            <w:tcW w:w="1993" w:type="dxa"/>
          </w:tcPr>
          <w:p w14:paraId="34033164" w14:textId="525E2BAD" w:rsidR="008A5EA2" w:rsidRDefault="0061454D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798A984D" w14:textId="28C4BD00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-1.38237</w:t>
            </w:r>
          </w:p>
        </w:tc>
        <w:tc>
          <w:tcPr>
            <w:tcW w:w="1864" w:type="dxa"/>
          </w:tcPr>
          <w:p w14:paraId="5501AD0B" w14:textId="2BDAE246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-112.68</w:t>
            </w:r>
          </w:p>
        </w:tc>
        <w:tc>
          <w:tcPr>
            <w:tcW w:w="1860" w:type="dxa"/>
          </w:tcPr>
          <w:p w14:paraId="3C586E91" w14:textId="6B9F171C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279675E9" w14:textId="2622C0D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06230296" w14:textId="77777777" w:rsidR="006953D6" w:rsidRDefault="006953D6" w:rsidP="00B34EBB">
      <w:pPr>
        <w:pStyle w:val="BodyText"/>
        <w:tabs>
          <w:tab w:val="left" w:pos="2153"/>
        </w:tabs>
        <w:spacing w:after="60"/>
        <w:ind w:left="0"/>
      </w:pPr>
      <w:r>
        <w:br w:type="page"/>
      </w:r>
    </w:p>
    <w:p w14:paraId="0826E86C" w14:textId="77777777" w:rsidR="00A32BF2" w:rsidRPr="00993300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3 – Step Response Test</w:t>
      </w:r>
    </w:p>
    <w:p w14:paraId="690B310B" w14:textId="77777777" w:rsidR="0061454D" w:rsidRDefault="0061454D" w:rsidP="0061454D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1EF5E6A2" wp14:editId="7FC7DD12">
            <wp:extent cx="5943600" cy="2218690"/>
            <wp:effectExtent l="0" t="0" r="0" b="0"/>
            <wp:docPr id="868252191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5219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74D8" w14:textId="357D9B46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- Results for Motor Three</w:t>
      </w:r>
    </w:p>
    <w:p w14:paraId="57AF25FD" w14:textId="08BD8104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755141EF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495B64A9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50B626C7" w14:textId="77777777" w:rsidTr="00AD0147">
        <w:tc>
          <w:tcPr>
            <w:tcW w:w="9350" w:type="dxa"/>
            <w:gridSpan w:val="4"/>
          </w:tcPr>
          <w:p w14:paraId="52318488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2EE2F8EB" w14:textId="77777777" w:rsidTr="006C2C30">
        <w:tc>
          <w:tcPr>
            <w:tcW w:w="3145" w:type="dxa"/>
          </w:tcPr>
          <w:p w14:paraId="76FA842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3AD6AB3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56133F7" w14:textId="77777777" w:rsidTr="0061454D">
        <w:tc>
          <w:tcPr>
            <w:tcW w:w="3145" w:type="dxa"/>
          </w:tcPr>
          <w:p w14:paraId="5474296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7666DE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F9303F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60B2A4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39609644" w14:textId="77777777" w:rsidTr="0061454D">
        <w:tc>
          <w:tcPr>
            <w:tcW w:w="3145" w:type="dxa"/>
          </w:tcPr>
          <w:p w14:paraId="6D136C96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D3998E0" w14:textId="09CBA403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3.2751</w:t>
            </w:r>
          </w:p>
        </w:tc>
        <w:tc>
          <w:tcPr>
            <w:tcW w:w="1373" w:type="dxa"/>
          </w:tcPr>
          <w:p w14:paraId="45AA8FE2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B5EA805" w14:textId="6CC438B7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E0143C1" w14:textId="77777777" w:rsidTr="0061454D">
        <w:tc>
          <w:tcPr>
            <w:tcW w:w="3145" w:type="dxa"/>
          </w:tcPr>
          <w:p w14:paraId="49718F5C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495A267" w14:textId="208F0CFE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0.2151</w:t>
            </w:r>
          </w:p>
        </w:tc>
        <w:tc>
          <w:tcPr>
            <w:tcW w:w="1373" w:type="dxa"/>
          </w:tcPr>
          <w:p w14:paraId="1B84051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2C300C5" w14:textId="5B3C58A3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1913A2D" w14:textId="77777777" w:rsidR="000B365F" w:rsidRPr="006770F5" w:rsidRDefault="000B365F" w:rsidP="00A42D5E">
      <w:pPr>
        <w:rPr>
          <w:b/>
          <w:bCs/>
          <w:u w:val="single"/>
        </w:rPr>
      </w:pPr>
    </w:p>
    <w:p w14:paraId="0B719BF4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4E460556" w14:textId="77777777" w:rsidTr="00D16766">
        <w:tc>
          <w:tcPr>
            <w:tcW w:w="9350" w:type="dxa"/>
            <w:gridSpan w:val="4"/>
          </w:tcPr>
          <w:p w14:paraId="20789DAF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0F4C1B4C" w14:textId="77777777" w:rsidTr="006C2C30">
        <w:tc>
          <w:tcPr>
            <w:tcW w:w="3145" w:type="dxa"/>
          </w:tcPr>
          <w:p w14:paraId="6F47880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639B7C7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6DDE464D" w14:textId="77777777" w:rsidTr="0061454D">
        <w:tc>
          <w:tcPr>
            <w:tcW w:w="3145" w:type="dxa"/>
          </w:tcPr>
          <w:p w14:paraId="75BFE97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E6C05D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1290F4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F3CE30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2A6AFA40" w14:textId="77777777" w:rsidTr="0061454D">
        <w:tc>
          <w:tcPr>
            <w:tcW w:w="3145" w:type="dxa"/>
          </w:tcPr>
          <w:p w14:paraId="033BF21C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DC3D2A5" w14:textId="61019D09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-3.2851</w:t>
            </w:r>
          </w:p>
        </w:tc>
        <w:tc>
          <w:tcPr>
            <w:tcW w:w="1373" w:type="dxa"/>
          </w:tcPr>
          <w:p w14:paraId="4C74DFCE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ABAC6D7" w14:textId="058700B2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080C328" w14:textId="77777777" w:rsidTr="0061454D">
        <w:tc>
          <w:tcPr>
            <w:tcW w:w="3145" w:type="dxa"/>
          </w:tcPr>
          <w:p w14:paraId="650F426A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573BC32" w14:textId="4C9A2A9D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0.2176</w:t>
            </w:r>
          </w:p>
        </w:tc>
        <w:tc>
          <w:tcPr>
            <w:tcW w:w="1373" w:type="dxa"/>
          </w:tcPr>
          <w:p w14:paraId="14077BE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7E29B139" w14:textId="432D24B8" w:rsidR="000B365F" w:rsidRDefault="0061454D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6CB9B4B" w14:textId="77777777" w:rsidR="000B365F" w:rsidRDefault="000B365F" w:rsidP="00F76922"/>
    <w:p w14:paraId="4C1143D8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6486C4" w14:textId="77777777" w:rsidR="00A32BF2" w:rsidRPr="00993300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.3.2</w:t>
      </w:r>
      <w:r w:rsidR="00A32BF2" w:rsidRPr="00993300">
        <w:rPr>
          <w:b/>
          <w:bCs/>
          <w:sz w:val="28"/>
          <w:szCs w:val="28"/>
        </w:rPr>
        <w:t xml:space="preserve"> MCE 3 Frequency Response Test</w:t>
      </w:r>
      <w:r w:rsidR="00A32BF2" w:rsidRPr="00993300">
        <w:rPr>
          <w:sz w:val="28"/>
          <w:szCs w:val="28"/>
        </w:rPr>
        <w:t xml:space="preserve"> </w:t>
      </w:r>
    </w:p>
    <w:p w14:paraId="362CF18C" w14:textId="77777777" w:rsidR="0061454D" w:rsidRDefault="0061454D" w:rsidP="0061454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0D1BCCC" wp14:editId="22FEB2BE">
            <wp:extent cx="5943600" cy="1009015"/>
            <wp:effectExtent l="0" t="0" r="0" b="635"/>
            <wp:docPr id="650701965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01965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6332" w14:textId="1BCE16D2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- Phase for Motor Three</w:t>
      </w:r>
    </w:p>
    <w:p w14:paraId="2492EA1E" w14:textId="676559A5" w:rsidR="007456A2" w:rsidRDefault="007456A2" w:rsidP="000B560C">
      <w:pPr>
        <w:pStyle w:val="BodyText"/>
        <w:spacing w:after="60"/>
        <w:ind w:left="0"/>
        <w:jc w:val="center"/>
      </w:pPr>
    </w:p>
    <w:p w14:paraId="0BC1292F" w14:textId="77777777" w:rsidR="0061454D" w:rsidRDefault="0061454D" w:rsidP="0061454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CAE9BE4" wp14:editId="2A9E6AD8">
            <wp:extent cx="5943600" cy="1338580"/>
            <wp:effectExtent l="0" t="0" r="0" b="0"/>
            <wp:docPr id="1700100695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00695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A80D" w14:textId="3AA7EF03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- Magnitude for Motor Three</w:t>
      </w:r>
    </w:p>
    <w:p w14:paraId="332C3D5E" w14:textId="2C351707" w:rsidR="00A32BF2" w:rsidRDefault="00A32BF2" w:rsidP="000B560C">
      <w:pPr>
        <w:pStyle w:val="BodyText"/>
        <w:spacing w:after="60"/>
        <w:ind w:left="0"/>
        <w:jc w:val="center"/>
      </w:pPr>
    </w:p>
    <w:p w14:paraId="433B0907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4AD62F21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07E2A55B" w14:textId="77777777" w:rsidTr="00F6116E">
        <w:trPr>
          <w:trHeight w:val="350"/>
        </w:trPr>
        <w:tc>
          <w:tcPr>
            <w:tcW w:w="9350" w:type="dxa"/>
            <w:gridSpan w:val="5"/>
          </w:tcPr>
          <w:p w14:paraId="15DAD9CF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t>MCE 3 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8A5EA2" w14:paraId="1A8ABEA5" w14:textId="77777777" w:rsidTr="0061454D">
        <w:trPr>
          <w:trHeight w:val="628"/>
        </w:trPr>
        <w:tc>
          <w:tcPr>
            <w:tcW w:w="1993" w:type="dxa"/>
          </w:tcPr>
          <w:p w14:paraId="1CEE4EA8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7D4C3827" w14:textId="77777777" w:rsidR="000B365F" w:rsidRPr="0040772A" w:rsidRDefault="000B365F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7013280D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29F46C8A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20F4C0AD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8907ED1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0A5E0D31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52CCE8A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2FC77C0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24341762" w14:textId="77777777" w:rsidTr="0061454D">
        <w:trPr>
          <w:trHeight w:val="333"/>
        </w:trPr>
        <w:tc>
          <w:tcPr>
            <w:tcW w:w="1993" w:type="dxa"/>
          </w:tcPr>
          <w:p w14:paraId="57C074C4" w14:textId="1D51DB63" w:rsidR="008A5EA2" w:rsidRDefault="0061454D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0D4C5F38" w14:textId="685A2361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0.131287</w:t>
            </w:r>
          </w:p>
        </w:tc>
        <w:tc>
          <w:tcPr>
            <w:tcW w:w="1864" w:type="dxa"/>
          </w:tcPr>
          <w:p w14:paraId="45ED9CEB" w14:textId="28DF57AB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-1.4976</w:t>
            </w:r>
          </w:p>
        </w:tc>
        <w:tc>
          <w:tcPr>
            <w:tcW w:w="1860" w:type="dxa"/>
          </w:tcPr>
          <w:p w14:paraId="47A9B857" w14:textId="230D5F0F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511BAB2" w14:textId="2AB11C8B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60389AEE" w14:textId="77777777" w:rsidTr="0061454D">
        <w:trPr>
          <w:trHeight w:val="346"/>
        </w:trPr>
        <w:tc>
          <w:tcPr>
            <w:tcW w:w="1993" w:type="dxa"/>
          </w:tcPr>
          <w:p w14:paraId="7D71C079" w14:textId="017A12DA" w:rsidR="008A5EA2" w:rsidRDefault="0061454D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0FF1D2CD" w14:textId="4331DFAE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0.0228829</w:t>
            </w:r>
          </w:p>
        </w:tc>
        <w:tc>
          <w:tcPr>
            <w:tcW w:w="1864" w:type="dxa"/>
          </w:tcPr>
          <w:p w14:paraId="4B30CB3A" w14:textId="4947E001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-11.268</w:t>
            </w:r>
          </w:p>
        </w:tc>
        <w:tc>
          <w:tcPr>
            <w:tcW w:w="1860" w:type="dxa"/>
          </w:tcPr>
          <w:p w14:paraId="29F15839" w14:textId="10A64564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AD2489E" w14:textId="56ECE5AB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705655A3" w14:textId="77777777" w:rsidTr="0061454D">
        <w:trPr>
          <w:trHeight w:val="333"/>
        </w:trPr>
        <w:tc>
          <w:tcPr>
            <w:tcW w:w="1993" w:type="dxa"/>
          </w:tcPr>
          <w:p w14:paraId="769C8BE0" w14:textId="132B96E4" w:rsidR="008A5EA2" w:rsidRDefault="0061454D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6EAF1465" w14:textId="0A4855F0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0.0228829</w:t>
            </w:r>
          </w:p>
        </w:tc>
        <w:tc>
          <w:tcPr>
            <w:tcW w:w="1864" w:type="dxa"/>
          </w:tcPr>
          <w:p w14:paraId="4DAE68FE" w14:textId="0F154B08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-22.68</w:t>
            </w:r>
          </w:p>
        </w:tc>
        <w:tc>
          <w:tcPr>
            <w:tcW w:w="1860" w:type="dxa"/>
          </w:tcPr>
          <w:p w14:paraId="36FEAD51" w14:textId="2608C41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34BDC7B" w14:textId="391C21E8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25CCD9A" w14:textId="77777777" w:rsidTr="0061454D">
        <w:trPr>
          <w:trHeight w:val="346"/>
        </w:trPr>
        <w:tc>
          <w:tcPr>
            <w:tcW w:w="1993" w:type="dxa"/>
          </w:tcPr>
          <w:p w14:paraId="3B205131" w14:textId="43FC368C" w:rsidR="008A5EA2" w:rsidRDefault="0061454D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61D78BC2" w14:textId="3DC57C71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-0.540417</w:t>
            </w:r>
          </w:p>
        </w:tc>
        <w:tc>
          <w:tcPr>
            <w:tcW w:w="1864" w:type="dxa"/>
          </w:tcPr>
          <w:p w14:paraId="25196BD8" w14:textId="431E4E68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-46.008</w:t>
            </w:r>
          </w:p>
        </w:tc>
        <w:tc>
          <w:tcPr>
            <w:tcW w:w="1860" w:type="dxa"/>
          </w:tcPr>
          <w:p w14:paraId="5B4AF331" w14:textId="6C70B4C6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56081B4" w14:textId="56391784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3C9BAD6" w14:textId="77777777" w:rsidTr="0061454D">
        <w:trPr>
          <w:trHeight w:val="333"/>
        </w:trPr>
        <w:tc>
          <w:tcPr>
            <w:tcW w:w="1993" w:type="dxa"/>
          </w:tcPr>
          <w:p w14:paraId="7D486668" w14:textId="745F58A1" w:rsidR="008A5EA2" w:rsidRDefault="0061454D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5D8D9F56" w14:textId="08D7FFF8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-1.22103</w:t>
            </w:r>
          </w:p>
        </w:tc>
        <w:tc>
          <w:tcPr>
            <w:tcW w:w="1864" w:type="dxa"/>
          </w:tcPr>
          <w:p w14:paraId="1D269450" w14:textId="61837AB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-66.96</w:t>
            </w:r>
          </w:p>
        </w:tc>
        <w:tc>
          <w:tcPr>
            <w:tcW w:w="1860" w:type="dxa"/>
          </w:tcPr>
          <w:p w14:paraId="6C149461" w14:textId="0C07FCCD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C8D4CD7" w14:textId="297A060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1F83A2C2" w14:textId="77777777" w:rsidTr="0061454D">
        <w:trPr>
          <w:trHeight w:val="333"/>
        </w:trPr>
        <w:tc>
          <w:tcPr>
            <w:tcW w:w="1993" w:type="dxa"/>
          </w:tcPr>
          <w:p w14:paraId="6D11586A" w14:textId="24A42CAC" w:rsidR="008A5EA2" w:rsidRDefault="0061454D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4D79CEF2" w14:textId="49529667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-1.84619</w:t>
            </w:r>
          </w:p>
        </w:tc>
        <w:tc>
          <w:tcPr>
            <w:tcW w:w="1864" w:type="dxa"/>
          </w:tcPr>
          <w:p w14:paraId="5504FE3E" w14:textId="0060D80C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-86.976</w:t>
            </w:r>
          </w:p>
        </w:tc>
        <w:tc>
          <w:tcPr>
            <w:tcW w:w="1860" w:type="dxa"/>
          </w:tcPr>
          <w:p w14:paraId="3B9A72AE" w14:textId="1E4CE3AF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F2E551A" w14:textId="06C76135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6FC92E5C" w14:textId="77777777" w:rsidTr="0061454D">
        <w:trPr>
          <w:trHeight w:val="346"/>
        </w:trPr>
        <w:tc>
          <w:tcPr>
            <w:tcW w:w="1993" w:type="dxa"/>
          </w:tcPr>
          <w:p w14:paraId="1807BDED" w14:textId="67A6E367" w:rsidR="008A5EA2" w:rsidRDefault="0061454D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7C0DF194" w14:textId="086EDB2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-1.54948</w:t>
            </w:r>
          </w:p>
        </w:tc>
        <w:tc>
          <w:tcPr>
            <w:tcW w:w="1864" w:type="dxa"/>
          </w:tcPr>
          <w:p w14:paraId="3DF9BBB8" w14:textId="1FDA673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-109.62</w:t>
            </w:r>
          </w:p>
        </w:tc>
        <w:tc>
          <w:tcPr>
            <w:tcW w:w="1860" w:type="dxa"/>
          </w:tcPr>
          <w:p w14:paraId="30A34C8C" w14:textId="18B6B972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03BC7460" w14:textId="34F505AF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14047510" w14:textId="77777777" w:rsidR="00FA2B9E" w:rsidRDefault="00FA2B9E" w:rsidP="00FA2B9E">
      <w:pPr>
        <w:pStyle w:val="BodyText"/>
      </w:pPr>
      <w:bookmarkStart w:id="15" w:name="_Ref127526660"/>
    </w:p>
    <w:p w14:paraId="0A0BA12F" w14:textId="77777777" w:rsidR="00FA2B9E" w:rsidRDefault="00FA2B9E" w:rsidP="00FA2B9E">
      <w:pPr>
        <w:pStyle w:val="BodyText"/>
      </w:pPr>
    </w:p>
    <w:p w14:paraId="7B334EA7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5D60EA" w14:textId="77777777" w:rsidR="0052305C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8</w:t>
      </w:r>
      <w:r w:rsidR="00D635C1" w:rsidRPr="007463D8">
        <w:rPr>
          <w:b/>
          <w:bCs/>
          <w:sz w:val="32"/>
          <w:szCs w:val="32"/>
        </w:rPr>
        <w:t xml:space="preserve"> Performance Test – Loaded Operation</w:t>
      </w:r>
      <w:bookmarkEnd w:id="15"/>
    </w:p>
    <w:p w14:paraId="6B5BE1C6" w14:textId="77777777" w:rsidR="001924AB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.1</w:t>
      </w:r>
      <w:r w:rsidR="001924AB" w:rsidRPr="00993300">
        <w:rPr>
          <w:b/>
          <w:bCs/>
          <w:sz w:val="28"/>
          <w:szCs w:val="28"/>
        </w:rPr>
        <w:t xml:space="preserve"> Step and Frequency Response Test - </w:t>
      </w:r>
      <w:r w:rsidR="001E4934" w:rsidRPr="00993300">
        <w:rPr>
          <w:b/>
          <w:bCs/>
          <w:sz w:val="28"/>
          <w:szCs w:val="28"/>
        </w:rPr>
        <w:t>Loaded</w:t>
      </w:r>
    </w:p>
    <w:p w14:paraId="3EF15101" w14:textId="77777777" w:rsidR="0016660E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proofErr w:type="gramStart"/>
      <w:r w:rsidRPr="00993300">
        <w:rPr>
          <w:b/>
          <w:bCs/>
          <w:sz w:val="28"/>
          <w:szCs w:val="28"/>
        </w:rPr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 xml:space="preserve">.1.1 </w:t>
      </w:r>
      <w:r w:rsidR="00033D62" w:rsidRPr="00993300">
        <w:rPr>
          <w:b/>
          <w:bCs/>
          <w:sz w:val="28"/>
          <w:szCs w:val="28"/>
        </w:rPr>
        <w:t xml:space="preserve"> MC</w:t>
      </w:r>
      <w:r w:rsidR="001D767E" w:rsidRPr="00993300">
        <w:rPr>
          <w:b/>
          <w:bCs/>
          <w:sz w:val="28"/>
          <w:szCs w:val="28"/>
        </w:rPr>
        <w:t>E</w:t>
      </w:r>
      <w:proofErr w:type="gramEnd"/>
      <w:r w:rsidR="00033D62" w:rsidRPr="00993300">
        <w:rPr>
          <w:b/>
          <w:bCs/>
          <w:sz w:val="28"/>
          <w:szCs w:val="28"/>
        </w:rPr>
        <w:t>1 – Step Response Test</w:t>
      </w:r>
    </w:p>
    <w:p w14:paraId="265D4974" w14:textId="77777777" w:rsidR="0061454D" w:rsidRDefault="0061454D" w:rsidP="0061454D">
      <w:pPr>
        <w:pStyle w:val="BodyText"/>
        <w:keepNext/>
        <w:spacing w:after="60"/>
        <w:ind w:left="0"/>
        <w:jc w:val="center"/>
      </w:pPr>
      <w:r>
        <w:rPr>
          <w:noProof/>
          <w:sz w:val="22"/>
          <w:szCs w:val="22"/>
        </w:rPr>
        <w:drawing>
          <wp:inline distT="0" distB="0" distL="0" distR="0" wp14:anchorId="6FAA739D" wp14:editId="0FC4FCAF">
            <wp:extent cx="5943600" cy="2218690"/>
            <wp:effectExtent l="0" t="0" r="0" b="0"/>
            <wp:docPr id="141096614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66148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A7CD" w14:textId="33F37CA2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- Results for Motor One Loaded</w:t>
      </w:r>
    </w:p>
    <w:p w14:paraId="4ABD78BE" w14:textId="1621B65A" w:rsidR="00033D62" w:rsidRDefault="000720A0" w:rsidP="000B560C">
      <w:pPr>
        <w:pStyle w:val="BodyText"/>
        <w:spacing w:after="60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t>Step response Test</w:t>
      </w:r>
      <w:r w:rsidR="004F4C1E">
        <w:rPr>
          <w:sz w:val="22"/>
          <w:szCs w:val="22"/>
        </w:rPr>
        <w:t xml:space="preserve">                              </w:t>
      </w:r>
    </w:p>
    <w:p w14:paraId="61CDE1A5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16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 tension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36F53CD8" w14:textId="77777777" w:rsidTr="00896960">
        <w:tc>
          <w:tcPr>
            <w:tcW w:w="9350" w:type="dxa"/>
            <w:gridSpan w:val="4"/>
          </w:tcPr>
          <w:p w14:paraId="325661DE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 </w:t>
            </w:r>
          </w:p>
        </w:tc>
      </w:tr>
      <w:tr w:rsidR="000B365F" w14:paraId="178C8A1D" w14:textId="77777777" w:rsidTr="006C2C30">
        <w:tc>
          <w:tcPr>
            <w:tcW w:w="3145" w:type="dxa"/>
          </w:tcPr>
          <w:p w14:paraId="792BF0F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5C87DBD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894A2BB" w14:textId="77777777" w:rsidTr="0061454D">
        <w:tc>
          <w:tcPr>
            <w:tcW w:w="3145" w:type="dxa"/>
          </w:tcPr>
          <w:p w14:paraId="059B34D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E468EF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3E8884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AC0FC1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4B84366" w14:textId="77777777" w:rsidTr="0061454D">
        <w:tc>
          <w:tcPr>
            <w:tcW w:w="3145" w:type="dxa"/>
          </w:tcPr>
          <w:p w14:paraId="49338A45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94C4498" w14:textId="50F2B180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3.2386</w:t>
            </w:r>
          </w:p>
        </w:tc>
        <w:tc>
          <w:tcPr>
            <w:tcW w:w="1373" w:type="dxa"/>
          </w:tcPr>
          <w:p w14:paraId="5DF058A7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885EBE9" w14:textId="610F9965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42141BD2" w14:textId="77777777" w:rsidTr="0061454D">
        <w:tc>
          <w:tcPr>
            <w:tcW w:w="3145" w:type="dxa"/>
          </w:tcPr>
          <w:p w14:paraId="5BFEA6A0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534B2AA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5B04368" w14:textId="1A80FD79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0.1883</w:t>
            </w:r>
          </w:p>
        </w:tc>
        <w:tc>
          <w:tcPr>
            <w:tcW w:w="1373" w:type="dxa"/>
          </w:tcPr>
          <w:p w14:paraId="56168E2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A5734F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E970127" w14:textId="7FCDC8D8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87C1B49" w14:textId="77777777" w:rsidR="000B365F" w:rsidRDefault="000B365F" w:rsidP="00033D62"/>
    <w:p w14:paraId="6C2F8ABF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>– 225 lbf tension</w:t>
      </w:r>
      <w:r w:rsidR="000B365F">
        <w:rPr>
          <w:b/>
          <w:bCs/>
          <w:szCs w:val="20"/>
          <w:u w:val="single"/>
        </w:rPr>
        <w:t xml:space="preserve"> - Retraction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236E3982" w14:textId="77777777" w:rsidTr="00DD5B0A">
        <w:tc>
          <w:tcPr>
            <w:tcW w:w="9350" w:type="dxa"/>
            <w:gridSpan w:val="4"/>
          </w:tcPr>
          <w:p w14:paraId="76EAA94F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 </w:t>
            </w:r>
          </w:p>
        </w:tc>
      </w:tr>
      <w:tr w:rsidR="000B365F" w14:paraId="5E424283" w14:textId="77777777" w:rsidTr="006C2C30">
        <w:tc>
          <w:tcPr>
            <w:tcW w:w="3145" w:type="dxa"/>
          </w:tcPr>
          <w:p w14:paraId="56A0E2C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529C39D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B4F0355" w14:textId="77777777" w:rsidTr="0061454D">
        <w:tc>
          <w:tcPr>
            <w:tcW w:w="3145" w:type="dxa"/>
          </w:tcPr>
          <w:p w14:paraId="2EFE8BC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644681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95A39A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562D33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0B44A12A" w14:textId="77777777" w:rsidTr="0061454D">
        <w:tc>
          <w:tcPr>
            <w:tcW w:w="3145" w:type="dxa"/>
          </w:tcPr>
          <w:p w14:paraId="313FBFDA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5AFDE37" w14:textId="3AB2BDCB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-3.2855</w:t>
            </w:r>
          </w:p>
        </w:tc>
        <w:tc>
          <w:tcPr>
            <w:tcW w:w="1373" w:type="dxa"/>
          </w:tcPr>
          <w:p w14:paraId="76ECE3E1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8EF3156" w14:textId="268AD581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4BFC06C6" w14:textId="77777777" w:rsidTr="0061454D">
        <w:tc>
          <w:tcPr>
            <w:tcW w:w="3145" w:type="dxa"/>
          </w:tcPr>
          <w:p w14:paraId="62E7718B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63FBBE8E" w14:textId="67DFDD3B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0.1992</w:t>
            </w:r>
          </w:p>
        </w:tc>
        <w:tc>
          <w:tcPr>
            <w:tcW w:w="1373" w:type="dxa"/>
          </w:tcPr>
          <w:p w14:paraId="4BCA3E5A" w14:textId="77777777" w:rsidR="000B365F" w:rsidRDefault="000B365F" w:rsidP="001458A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8C6EAB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2268CFF" w14:textId="6EBC0730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E9CC8C0" w14:textId="77777777" w:rsidR="00AB7E94" w:rsidRDefault="00AB7E94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7FCE3A06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lbf compression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5E855F4C" w14:textId="77777777" w:rsidTr="0080567B">
        <w:tc>
          <w:tcPr>
            <w:tcW w:w="9350" w:type="dxa"/>
            <w:gridSpan w:val="4"/>
          </w:tcPr>
          <w:p w14:paraId="2594F4F0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7E8821EE" w14:textId="77777777" w:rsidTr="006C2C30">
        <w:tc>
          <w:tcPr>
            <w:tcW w:w="3145" w:type="dxa"/>
          </w:tcPr>
          <w:p w14:paraId="3DA5C4B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1B78A615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6D3644A8" w14:textId="77777777" w:rsidTr="0061454D">
        <w:tc>
          <w:tcPr>
            <w:tcW w:w="3145" w:type="dxa"/>
          </w:tcPr>
          <w:p w14:paraId="478AB16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lastRenderedPageBreak/>
              <w:t>Description</w:t>
            </w:r>
          </w:p>
        </w:tc>
        <w:tc>
          <w:tcPr>
            <w:tcW w:w="2160" w:type="dxa"/>
          </w:tcPr>
          <w:p w14:paraId="2EC4A5B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915590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304762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0F742E7E" w14:textId="77777777" w:rsidTr="0061454D">
        <w:tc>
          <w:tcPr>
            <w:tcW w:w="3145" w:type="dxa"/>
          </w:tcPr>
          <w:p w14:paraId="55F4D698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CD95EE9" w14:textId="566112F7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3.2076</w:t>
            </w:r>
          </w:p>
        </w:tc>
        <w:tc>
          <w:tcPr>
            <w:tcW w:w="1373" w:type="dxa"/>
          </w:tcPr>
          <w:p w14:paraId="2A1AD462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2526EDE" w14:textId="4F37637C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28AB2D8" w14:textId="77777777" w:rsidTr="0061454D">
        <w:tc>
          <w:tcPr>
            <w:tcW w:w="3145" w:type="dxa"/>
          </w:tcPr>
          <w:p w14:paraId="77284434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5ECD741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AEB0068" w14:textId="123FBBC6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0.2213</w:t>
            </w:r>
          </w:p>
        </w:tc>
        <w:tc>
          <w:tcPr>
            <w:tcW w:w="1373" w:type="dxa"/>
          </w:tcPr>
          <w:p w14:paraId="747B40C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771694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4E00E21" w14:textId="6D6BC031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DFC04C6" w14:textId="77777777" w:rsidR="000B365F" w:rsidRDefault="000B365F" w:rsidP="0093190E"/>
    <w:p w14:paraId="585006F4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lbf compression</w:t>
      </w:r>
      <w:r w:rsidR="000B365F"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3B69E64F" w14:textId="77777777" w:rsidTr="009F34E4">
        <w:tc>
          <w:tcPr>
            <w:tcW w:w="9350" w:type="dxa"/>
            <w:gridSpan w:val="4"/>
          </w:tcPr>
          <w:p w14:paraId="1127B57B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6A06DBEA" w14:textId="77777777" w:rsidTr="006C2C30">
        <w:tc>
          <w:tcPr>
            <w:tcW w:w="3145" w:type="dxa"/>
          </w:tcPr>
          <w:p w14:paraId="68B5282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8D18C7A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2CBECB9" w14:textId="77777777" w:rsidTr="0061454D">
        <w:tc>
          <w:tcPr>
            <w:tcW w:w="3145" w:type="dxa"/>
          </w:tcPr>
          <w:p w14:paraId="242F97A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0DA580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3700DB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CCBD58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397090D9" w14:textId="77777777" w:rsidTr="0061454D">
        <w:tc>
          <w:tcPr>
            <w:tcW w:w="3145" w:type="dxa"/>
          </w:tcPr>
          <w:p w14:paraId="344523AA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B75FBE9" w14:textId="114ABC11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-3.2088</w:t>
            </w:r>
          </w:p>
        </w:tc>
        <w:tc>
          <w:tcPr>
            <w:tcW w:w="1373" w:type="dxa"/>
          </w:tcPr>
          <w:p w14:paraId="584DFA9A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293C16F" w14:textId="47B356E3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116CC33" w14:textId="77777777" w:rsidTr="0061454D">
        <w:tc>
          <w:tcPr>
            <w:tcW w:w="3145" w:type="dxa"/>
          </w:tcPr>
          <w:p w14:paraId="2E71A049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581EE6FC" w14:textId="1594BD33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0.2117</w:t>
            </w:r>
          </w:p>
        </w:tc>
        <w:tc>
          <w:tcPr>
            <w:tcW w:w="1373" w:type="dxa"/>
          </w:tcPr>
          <w:p w14:paraId="349042E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D63DE0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B499646" w14:textId="48C8C5BC" w:rsidR="000B365F" w:rsidRDefault="0061454D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2A4B964" w14:textId="77777777" w:rsidR="000B365F" w:rsidRDefault="000B365F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5468E45A" w14:textId="77777777" w:rsidR="00010E01" w:rsidRPr="00F858AC" w:rsidRDefault="00010E01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570D4548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327CD46" w14:textId="77777777" w:rsidR="001924AB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.1.2</w:t>
      </w:r>
      <w:r w:rsidR="00C04B42" w:rsidRPr="00993300">
        <w:rPr>
          <w:b/>
          <w:bCs/>
          <w:sz w:val="28"/>
          <w:szCs w:val="28"/>
        </w:rPr>
        <w:t xml:space="preserve"> MCE 1 – Frequency Response Test</w:t>
      </w:r>
    </w:p>
    <w:p w14:paraId="18FAC269" w14:textId="77777777" w:rsidR="00D10C0B" w:rsidRDefault="00AB7E94" w:rsidP="00D10C0B">
      <w:pPr>
        <w:pStyle w:val="BodyText"/>
        <w:spacing w:after="60"/>
        <w:ind w:left="0"/>
      </w:pPr>
      <w:r>
        <w:t xml:space="preserve">       </w:t>
      </w:r>
    </w:p>
    <w:p w14:paraId="6700F0A9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17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>– 225 lbf Tension</w:t>
      </w:r>
    </w:p>
    <w:p w14:paraId="1CCF6C71" w14:textId="77777777" w:rsidR="0061454D" w:rsidRDefault="0061454D" w:rsidP="0061454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F77D07B" wp14:editId="4C86B264">
            <wp:extent cx="5943600" cy="1094740"/>
            <wp:effectExtent l="0" t="0" r="0" b="0"/>
            <wp:docPr id="1497028967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28967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E0A0" w14:textId="27CB3E8B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- Phase for Motor One Loaded Tension</w:t>
      </w:r>
    </w:p>
    <w:p w14:paraId="2A1D7E47" w14:textId="6CAF5150" w:rsidR="00AB7E94" w:rsidRDefault="00AB7E9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10BBB43B" w14:textId="77777777" w:rsidR="0061454D" w:rsidRDefault="0061454D" w:rsidP="0061454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CAD42AE" wp14:editId="33BF0B90">
            <wp:extent cx="5943600" cy="1452245"/>
            <wp:effectExtent l="0" t="0" r="0" b="0"/>
            <wp:docPr id="115395136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5136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004C" w14:textId="027783D9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- Magnitude for Motor One Loaded Tension</w:t>
      </w:r>
    </w:p>
    <w:p w14:paraId="48823F70" w14:textId="73BF6612" w:rsidR="00F954B5" w:rsidRDefault="00F954B5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47C876C4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23639269" w14:textId="77777777" w:rsidTr="00F6116E">
        <w:trPr>
          <w:trHeight w:val="350"/>
        </w:trPr>
        <w:tc>
          <w:tcPr>
            <w:tcW w:w="9350" w:type="dxa"/>
            <w:gridSpan w:val="5"/>
          </w:tcPr>
          <w:p w14:paraId="70811730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8A5EA2" w14:paraId="61DE2BBA" w14:textId="77777777" w:rsidTr="0061454D">
        <w:trPr>
          <w:trHeight w:val="628"/>
        </w:trPr>
        <w:tc>
          <w:tcPr>
            <w:tcW w:w="1993" w:type="dxa"/>
          </w:tcPr>
          <w:p w14:paraId="3DF4974B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B5CE738" w14:textId="77777777" w:rsidR="00542BB1" w:rsidRPr="0040772A" w:rsidRDefault="00542BB1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61F3A6A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710E413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E0A988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37893A0C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684A624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49E68D5E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542BB1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CCA2445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73D00F00" w14:textId="77777777" w:rsidTr="0061454D">
        <w:trPr>
          <w:trHeight w:val="333"/>
        </w:trPr>
        <w:tc>
          <w:tcPr>
            <w:tcW w:w="1993" w:type="dxa"/>
          </w:tcPr>
          <w:p w14:paraId="23407569" w14:textId="128E492F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7AE4F3C4" w14:textId="779A426C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-0.01812</w:t>
            </w:r>
          </w:p>
        </w:tc>
        <w:tc>
          <w:tcPr>
            <w:tcW w:w="1864" w:type="dxa"/>
          </w:tcPr>
          <w:p w14:paraId="3C689001" w14:textId="73F32BD5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-3.024</w:t>
            </w:r>
          </w:p>
        </w:tc>
        <w:tc>
          <w:tcPr>
            <w:tcW w:w="1860" w:type="dxa"/>
          </w:tcPr>
          <w:p w14:paraId="12693C20" w14:textId="52E57B4C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A344F38" w14:textId="48B7E242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AC58350" w14:textId="77777777" w:rsidTr="0061454D">
        <w:trPr>
          <w:trHeight w:val="346"/>
        </w:trPr>
        <w:tc>
          <w:tcPr>
            <w:tcW w:w="1993" w:type="dxa"/>
          </w:tcPr>
          <w:p w14:paraId="0FDC7647" w14:textId="4B32D90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17B23E43" w14:textId="78BD1644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-0.184096</w:t>
            </w:r>
          </w:p>
        </w:tc>
        <w:tc>
          <w:tcPr>
            <w:tcW w:w="1864" w:type="dxa"/>
          </w:tcPr>
          <w:p w14:paraId="2C0B5A38" w14:textId="090C3368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-12.762</w:t>
            </w:r>
          </w:p>
        </w:tc>
        <w:tc>
          <w:tcPr>
            <w:tcW w:w="1860" w:type="dxa"/>
          </w:tcPr>
          <w:p w14:paraId="4A90F3EE" w14:textId="341CC445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5EAC648" w14:textId="4EA25A57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11555C07" w14:textId="77777777" w:rsidTr="0061454D">
        <w:trPr>
          <w:trHeight w:val="333"/>
        </w:trPr>
        <w:tc>
          <w:tcPr>
            <w:tcW w:w="1993" w:type="dxa"/>
          </w:tcPr>
          <w:p w14:paraId="564B4EA8" w14:textId="38993145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22155E85" w14:textId="68040612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-0.381834</w:t>
            </w:r>
          </w:p>
        </w:tc>
        <w:tc>
          <w:tcPr>
            <w:tcW w:w="1864" w:type="dxa"/>
          </w:tcPr>
          <w:p w14:paraId="28D7E5D7" w14:textId="7D69D0DA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-24.984</w:t>
            </w:r>
          </w:p>
        </w:tc>
        <w:tc>
          <w:tcPr>
            <w:tcW w:w="1860" w:type="dxa"/>
          </w:tcPr>
          <w:p w14:paraId="7D99348E" w14:textId="5F7E461C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982286A" w14:textId="0A549763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8EF78A7" w14:textId="77777777" w:rsidTr="0061454D">
        <w:trPr>
          <w:trHeight w:val="346"/>
        </w:trPr>
        <w:tc>
          <w:tcPr>
            <w:tcW w:w="1993" w:type="dxa"/>
          </w:tcPr>
          <w:p w14:paraId="12B83337" w14:textId="434BB55F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3F918113" w14:textId="4A79C525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-0.927182</w:t>
            </w:r>
          </w:p>
        </w:tc>
        <w:tc>
          <w:tcPr>
            <w:tcW w:w="1864" w:type="dxa"/>
          </w:tcPr>
          <w:p w14:paraId="4C11834E" w14:textId="3C8CE8CB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-47.16</w:t>
            </w:r>
          </w:p>
        </w:tc>
        <w:tc>
          <w:tcPr>
            <w:tcW w:w="1860" w:type="dxa"/>
          </w:tcPr>
          <w:p w14:paraId="56E7132A" w14:textId="04CB911C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9D70533" w14:textId="108A9F17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59FA4ED8" w14:textId="77777777" w:rsidTr="0061454D">
        <w:trPr>
          <w:trHeight w:val="333"/>
        </w:trPr>
        <w:tc>
          <w:tcPr>
            <w:tcW w:w="1993" w:type="dxa"/>
          </w:tcPr>
          <w:p w14:paraId="25F473B7" w14:textId="4A68E90F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2E07ED2D" w14:textId="35C1CA81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-1.54158</w:t>
            </w:r>
          </w:p>
        </w:tc>
        <w:tc>
          <w:tcPr>
            <w:tcW w:w="1864" w:type="dxa"/>
          </w:tcPr>
          <w:p w14:paraId="0122ABF2" w14:textId="6682797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-69.876</w:t>
            </w:r>
          </w:p>
        </w:tc>
        <w:tc>
          <w:tcPr>
            <w:tcW w:w="1860" w:type="dxa"/>
          </w:tcPr>
          <w:p w14:paraId="2A2B192A" w14:textId="367B0328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2712737" w14:textId="2834D41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6443D64B" w14:textId="77777777" w:rsidTr="0061454D">
        <w:trPr>
          <w:trHeight w:val="333"/>
        </w:trPr>
        <w:tc>
          <w:tcPr>
            <w:tcW w:w="1993" w:type="dxa"/>
          </w:tcPr>
          <w:p w14:paraId="72AF9F2A" w14:textId="7A866D1A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567A0146" w14:textId="1214803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-2.01613</w:t>
            </w:r>
          </w:p>
        </w:tc>
        <w:tc>
          <w:tcPr>
            <w:tcW w:w="1864" w:type="dxa"/>
          </w:tcPr>
          <w:p w14:paraId="218FAD61" w14:textId="3787D543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-91.872</w:t>
            </w:r>
          </w:p>
        </w:tc>
        <w:tc>
          <w:tcPr>
            <w:tcW w:w="1860" w:type="dxa"/>
          </w:tcPr>
          <w:p w14:paraId="1FFB18A3" w14:textId="710D3AE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EECFA1B" w14:textId="2399F91A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F524085" w14:textId="77777777" w:rsidTr="0061454D">
        <w:trPr>
          <w:trHeight w:val="346"/>
        </w:trPr>
        <w:tc>
          <w:tcPr>
            <w:tcW w:w="1993" w:type="dxa"/>
          </w:tcPr>
          <w:p w14:paraId="1980D816" w14:textId="52917997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7EEE797D" w14:textId="31F27398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-1.84488</w:t>
            </w:r>
          </w:p>
        </w:tc>
        <w:tc>
          <w:tcPr>
            <w:tcW w:w="1864" w:type="dxa"/>
          </w:tcPr>
          <w:p w14:paraId="1DB7A4C7" w14:textId="3D494A9D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-109.98</w:t>
            </w:r>
          </w:p>
        </w:tc>
        <w:tc>
          <w:tcPr>
            <w:tcW w:w="1860" w:type="dxa"/>
          </w:tcPr>
          <w:p w14:paraId="29391D38" w14:textId="267E1AD1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0F22A64B" w14:textId="2FA0EEB3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51820DC6" w14:textId="77777777" w:rsidR="00154423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gramStart"/>
      <w:r w:rsidR="001D767E" w:rsidRPr="00D001B8">
        <w:rPr>
          <w:b/>
          <w:bCs/>
          <w:u w:val="single"/>
        </w:rPr>
        <w:t xml:space="preserve">lbf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0AAF4BA8" w14:textId="77777777" w:rsidR="0061454D" w:rsidRDefault="0061454D" w:rsidP="0061454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7085EA7B" wp14:editId="22BB6C8D">
            <wp:extent cx="5943600" cy="1094740"/>
            <wp:effectExtent l="0" t="0" r="0" b="0"/>
            <wp:docPr id="1265726725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26725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2189" w14:textId="1FC2F5FE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- Phase for Motor One Loaded Compression</w:t>
      </w:r>
    </w:p>
    <w:p w14:paraId="05574E82" w14:textId="38CF7B05" w:rsidR="00696334" w:rsidRDefault="0069633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26324276" w14:textId="77777777" w:rsidR="0061454D" w:rsidRDefault="0061454D" w:rsidP="0061454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44EAAB3" wp14:editId="169B692D">
            <wp:extent cx="5943600" cy="1452245"/>
            <wp:effectExtent l="0" t="0" r="0" b="0"/>
            <wp:docPr id="289400529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00529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69FA" w14:textId="6A475429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- Magnitude for Motor One Loaded Compression</w:t>
      </w:r>
    </w:p>
    <w:p w14:paraId="016B8215" w14:textId="787E73ED" w:rsidR="00B34EBB" w:rsidRDefault="00B34EBB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146A2398" w14:textId="77777777" w:rsidR="00696334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 xml:space="preserve">  </w:t>
      </w:r>
    </w:p>
    <w:p w14:paraId="46E42808" w14:textId="77777777" w:rsidR="00154423" w:rsidRPr="004F4C1E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75BBDBEB" w14:textId="77777777" w:rsidTr="00F6116E">
        <w:trPr>
          <w:trHeight w:val="350"/>
        </w:trPr>
        <w:tc>
          <w:tcPr>
            <w:tcW w:w="9350" w:type="dxa"/>
            <w:gridSpan w:val="5"/>
          </w:tcPr>
          <w:p w14:paraId="39E08785" w14:textId="77777777" w:rsidR="00F6116E" w:rsidRPr="0040772A" w:rsidRDefault="00F6116E" w:rsidP="0015442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542BB1" w14:paraId="6AB071C2" w14:textId="77777777" w:rsidTr="0061454D">
        <w:trPr>
          <w:trHeight w:val="628"/>
        </w:trPr>
        <w:tc>
          <w:tcPr>
            <w:tcW w:w="1993" w:type="dxa"/>
          </w:tcPr>
          <w:p w14:paraId="42F0C812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2A384490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4BAB22FA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7F69A26A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1288B54C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219FD098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0B12229A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1C61715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7704FC1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18510940" w14:textId="77777777" w:rsidTr="0061454D">
        <w:trPr>
          <w:trHeight w:val="333"/>
        </w:trPr>
        <w:tc>
          <w:tcPr>
            <w:tcW w:w="1993" w:type="dxa"/>
          </w:tcPr>
          <w:p w14:paraId="0E0906BB" w14:textId="2E74034A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0B53F2F4" w14:textId="33AEEF4C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-0.381834</w:t>
            </w:r>
          </w:p>
        </w:tc>
        <w:tc>
          <w:tcPr>
            <w:tcW w:w="1864" w:type="dxa"/>
          </w:tcPr>
          <w:p w14:paraId="2E9C24E7" w14:textId="591F000A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-5.3208</w:t>
            </w:r>
          </w:p>
        </w:tc>
        <w:tc>
          <w:tcPr>
            <w:tcW w:w="1860" w:type="dxa"/>
          </w:tcPr>
          <w:p w14:paraId="3740767A" w14:textId="155159C6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F0E07E1" w14:textId="6CEDC81C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43DBB0D" w14:textId="77777777" w:rsidTr="0061454D">
        <w:trPr>
          <w:trHeight w:val="346"/>
        </w:trPr>
        <w:tc>
          <w:tcPr>
            <w:tcW w:w="1993" w:type="dxa"/>
          </w:tcPr>
          <w:p w14:paraId="77DC8CCD" w14:textId="4696C3D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63128949" w14:textId="20E446E8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-0.613472</w:t>
            </w:r>
          </w:p>
        </w:tc>
        <w:tc>
          <w:tcPr>
            <w:tcW w:w="1864" w:type="dxa"/>
          </w:tcPr>
          <w:p w14:paraId="59299640" w14:textId="7080FB6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-16.074</w:t>
            </w:r>
          </w:p>
        </w:tc>
        <w:tc>
          <w:tcPr>
            <w:tcW w:w="1860" w:type="dxa"/>
          </w:tcPr>
          <w:p w14:paraId="2B760233" w14:textId="1F39CFC7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93F160C" w14:textId="18FAD37D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71797055" w14:textId="77777777" w:rsidTr="0061454D">
        <w:trPr>
          <w:trHeight w:val="333"/>
        </w:trPr>
        <w:tc>
          <w:tcPr>
            <w:tcW w:w="1993" w:type="dxa"/>
          </w:tcPr>
          <w:p w14:paraId="3F3DC2C1" w14:textId="59E35D45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3F654892" w14:textId="027E0D3E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-0.791345</w:t>
            </w:r>
          </w:p>
        </w:tc>
        <w:tc>
          <w:tcPr>
            <w:tcW w:w="1864" w:type="dxa"/>
          </w:tcPr>
          <w:p w14:paraId="2B9DD671" w14:textId="38CEA996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-28.188</w:t>
            </w:r>
          </w:p>
        </w:tc>
        <w:tc>
          <w:tcPr>
            <w:tcW w:w="1860" w:type="dxa"/>
          </w:tcPr>
          <w:p w14:paraId="613878E0" w14:textId="6B4CC3D2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E8222AF" w14:textId="01FBFC54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070F4FF" w14:textId="77777777" w:rsidTr="0061454D">
        <w:trPr>
          <w:trHeight w:val="346"/>
        </w:trPr>
        <w:tc>
          <w:tcPr>
            <w:tcW w:w="1993" w:type="dxa"/>
          </w:tcPr>
          <w:p w14:paraId="5AD76822" w14:textId="51C6AFCE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14C2D8EA" w14:textId="6E8F6AC9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-1.26846</w:t>
            </w:r>
          </w:p>
        </w:tc>
        <w:tc>
          <w:tcPr>
            <w:tcW w:w="1864" w:type="dxa"/>
          </w:tcPr>
          <w:p w14:paraId="12084674" w14:textId="0F00A472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-51.48</w:t>
            </w:r>
          </w:p>
        </w:tc>
        <w:tc>
          <w:tcPr>
            <w:tcW w:w="1860" w:type="dxa"/>
          </w:tcPr>
          <w:p w14:paraId="62838184" w14:textId="26B173F8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A0C99B0" w14:textId="00BAC0AC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16B19AB6" w14:textId="77777777" w:rsidTr="0061454D">
        <w:trPr>
          <w:trHeight w:val="333"/>
        </w:trPr>
        <w:tc>
          <w:tcPr>
            <w:tcW w:w="1993" w:type="dxa"/>
          </w:tcPr>
          <w:p w14:paraId="08737803" w14:textId="5FF2AA81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50CFC65C" w14:textId="7B8409FD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-1.94253</w:t>
            </w:r>
          </w:p>
        </w:tc>
        <w:tc>
          <w:tcPr>
            <w:tcW w:w="1864" w:type="dxa"/>
          </w:tcPr>
          <w:p w14:paraId="4DF99066" w14:textId="13801F75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-73.872</w:t>
            </w:r>
          </w:p>
        </w:tc>
        <w:tc>
          <w:tcPr>
            <w:tcW w:w="1860" w:type="dxa"/>
          </w:tcPr>
          <w:p w14:paraId="7A257A75" w14:textId="35437863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AD7DFCE" w14:textId="786E403C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1CE1A82E" w14:textId="77777777" w:rsidTr="0061454D">
        <w:trPr>
          <w:trHeight w:val="333"/>
        </w:trPr>
        <w:tc>
          <w:tcPr>
            <w:tcW w:w="1993" w:type="dxa"/>
          </w:tcPr>
          <w:p w14:paraId="3688E66C" w14:textId="66583CBB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3CFCA0D1" w14:textId="621ECE03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-2.43752</w:t>
            </w:r>
          </w:p>
        </w:tc>
        <w:tc>
          <w:tcPr>
            <w:tcW w:w="1864" w:type="dxa"/>
          </w:tcPr>
          <w:p w14:paraId="42B234C3" w14:textId="52D24180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-95.76</w:t>
            </w:r>
          </w:p>
        </w:tc>
        <w:tc>
          <w:tcPr>
            <w:tcW w:w="1860" w:type="dxa"/>
          </w:tcPr>
          <w:p w14:paraId="499EF794" w14:textId="787D51F7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28CC154" w14:textId="7ABE7114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AAF0A19" w14:textId="77777777" w:rsidTr="0061454D">
        <w:trPr>
          <w:trHeight w:val="346"/>
        </w:trPr>
        <w:tc>
          <w:tcPr>
            <w:tcW w:w="1993" w:type="dxa"/>
          </w:tcPr>
          <w:p w14:paraId="17FDBF82" w14:textId="189C5F41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7CA8AD0C" w14:textId="41FF1283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-1.63668</w:t>
            </w:r>
          </w:p>
        </w:tc>
        <w:tc>
          <w:tcPr>
            <w:tcW w:w="1864" w:type="dxa"/>
          </w:tcPr>
          <w:p w14:paraId="6E03A8DB" w14:textId="7175F385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-118.08</w:t>
            </w:r>
          </w:p>
        </w:tc>
        <w:tc>
          <w:tcPr>
            <w:tcW w:w="1860" w:type="dxa"/>
          </w:tcPr>
          <w:p w14:paraId="1D71D15F" w14:textId="550C1D8A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279EE12" w14:textId="4CD62A72" w:rsidR="008A5EA2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78232796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77B2A2C5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1B1B5462" w14:textId="77777777" w:rsidR="006953D6" w:rsidRDefault="006953D6" w:rsidP="00120530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280EDFA" w14:textId="77777777" w:rsidR="004F4C1E" w:rsidRPr="00993300" w:rsidRDefault="00D53B8C" w:rsidP="00120530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2.1</w:t>
      </w:r>
      <w:r w:rsidR="00120530" w:rsidRPr="00993300">
        <w:rPr>
          <w:b/>
          <w:bCs/>
          <w:sz w:val="28"/>
          <w:szCs w:val="28"/>
        </w:rPr>
        <w:t xml:space="preserve"> </w:t>
      </w:r>
      <w:r w:rsidR="001D767E" w:rsidRPr="00993300">
        <w:rPr>
          <w:b/>
          <w:bCs/>
          <w:sz w:val="28"/>
          <w:szCs w:val="28"/>
        </w:rPr>
        <w:t>MCE 2 – Step Response Test</w:t>
      </w:r>
    </w:p>
    <w:p w14:paraId="2736300B" w14:textId="77777777" w:rsidR="004F4C1E" w:rsidRDefault="004F4C1E" w:rsidP="000B560C">
      <w:pPr>
        <w:pStyle w:val="BodyText"/>
        <w:spacing w:after="60"/>
        <w:ind w:left="0"/>
        <w:jc w:val="center"/>
        <w:rPr>
          <w:szCs w:val="20"/>
          <w:u w:val="single"/>
        </w:rPr>
      </w:pPr>
    </w:p>
    <w:p w14:paraId="41A6AF97" w14:textId="77777777" w:rsidR="0061454D" w:rsidRDefault="0061454D" w:rsidP="0061454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1A1AA3E" wp14:editId="0D842F8E">
            <wp:extent cx="5943600" cy="2218690"/>
            <wp:effectExtent l="0" t="0" r="0" b="0"/>
            <wp:docPr id="1855458120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5812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1A35" w14:textId="311544D9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- Results for Motor Two Loaded Tension</w:t>
      </w:r>
    </w:p>
    <w:p w14:paraId="64DDCD85" w14:textId="45B81266" w:rsidR="0016590B" w:rsidRPr="004F4C1E" w:rsidRDefault="0016590B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bookmarkEnd w:id="17"/>
    <w:p w14:paraId="2C2248A6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lbf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3F2D9A59" w14:textId="77777777" w:rsidTr="00BB22A2">
        <w:tc>
          <w:tcPr>
            <w:tcW w:w="9350" w:type="dxa"/>
            <w:gridSpan w:val="4"/>
          </w:tcPr>
          <w:p w14:paraId="3A49E045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0B365F" w14:paraId="1A0DC9AF" w14:textId="77777777" w:rsidTr="006C2C30">
        <w:tc>
          <w:tcPr>
            <w:tcW w:w="3145" w:type="dxa"/>
          </w:tcPr>
          <w:p w14:paraId="538715A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056B942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6526E37" w14:textId="77777777" w:rsidTr="0061454D">
        <w:tc>
          <w:tcPr>
            <w:tcW w:w="3145" w:type="dxa"/>
          </w:tcPr>
          <w:p w14:paraId="1DFEF49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8FA785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BE8719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F5A4D4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3E2E5006" w14:textId="77777777" w:rsidTr="0061454D">
        <w:tc>
          <w:tcPr>
            <w:tcW w:w="3145" w:type="dxa"/>
          </w:tcPr>
          <w:p w14:paraId="235ADEEB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02693EB" w14:textId="59E1B1DE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3.2556</w:t>
            </w:r>
          </w:p>
        </w:tc>
        <w:tc>
          <w:tcPr>
            <w:tcW w:w="1373" w:type="dxa"/>
          </w:tcPr>
          <w:p w14:paraId="13058134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53A71D8" w14:textId="1EF13774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763B5C2" w14:textId="77777777" w:rsidTr="0061454D">
        <w:tc>
          <w:tcPr>
            <w:tcW w:w="3145" w:type="dxa"/>
          </w:tcPr>
          <w:p w14:paraId="11C0C6E1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B9A714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EF81B23" w14:textId="1550E4B5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0.1924</w:t>
            </w:r>
          </w:p>
        </w:tc>
        <w:tc>
          <w:tcPr>
            <w:tcW w:w="1373" w:type="dxa"/>
          </w:tcPr>
          <w:p w14:paraId="6F35FAF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4E982C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D4A5320" w14:textId="3A6AD177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740CA17" w14:textId="77777777" w:rsidR="000B365F" w:rsidRDefault="000B365F" w:rsidP="000B365F"/>
    <w:p w14:paraId="1B959C84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lbf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48599DEF" w14:textId="77777777" w:rsidTr="003E41A2">
        <w:tc>
          <w:tcPr>
            <w:tcW w:w="9350" w:type="dxa"/>
            <w:gridSpan w:val="4"/>
          </w:tcPr>
          <w:p w14:paraId="55A2245B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0B365F" w14:paraId="2C914360" w14:textId="77777777" w:rsidTr="006C2C30">
        <w:tc>
          <w:tcPr>
            <w:tcW w:w="3145" w:type="dxa"/>
          </w:tcPr>
          <w:p w14:paraId="310CC2B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197186F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9BB25E5" w14:textId="77777777" w:rsidTr="0061454D">
        <w:tc>
          <w:tcPr>
            <w:tcW w:w="3145" w:type="dxa"/>
          </w:tcPr>
          <w:p w14:paraId="5BD286A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6857BA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9E5A99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AA792E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0D5D2250" w14:textId="77777777" w:rsidTr="0061454D">
        <w:tc>
          <w:tcPr>
            <w:tcW w:w="3145" w:type="dxa"/>
          </w:tcPr>
          <w:p w14:paraId="2BA99FB4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5608A3E" w14:textId="7D89C389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-3.2931</w:t>
            </w:r>
          </w:p>
        </w:tc>
        <w:tc>
          <w:tcPr>
            <w:tcW w:w="1373" w:type="dxa"/>
          </w:tcPr>
          <w:p w14:paraId="03A43BCD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E96E1B1" w14:textId="5296998A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1E3EB6C" w14:textId="77777777" w:rsidTr="0061454D">
        <w:tc>
          <w:tcPr>
            <w:tcW w:w="3145" w:type="dxa"/>
          </w:tcPr>
          <w:p w14:paraId="48FA16D4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D4A8C98" w14:textId="2133E4AD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0.2275</w:t>
            </w:r>
          </w:p>
        </w:tc>
        <w:tc>
          <w:tcPr>
            <w:tcW w:w="1373" w:type="dxa"/>
          </w:tcPr>
          <w:p w14:paraId="70008B4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FECA18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3FE67E1" w14:textId="43264295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FCB490E" w14:textId="77777777" w:rsidR="000B365F" w:rsidRDefault="000B365F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74BE681D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lbf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54B4681A" w14:textId="77777777" w:rsidTr="00990F05">
        <w:tc>
          <w:tcPr>
            <w:tcW w:w="9350" w:type="dxa"/>
            <w:gridSpan w:val="4"/>
          </w:tcPr>
          <w:p w14:paraId="47AD0C0F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58DC325B" w14:textId="77777777" w:rsidTr="006C2C30">
        <w:tc>
          <w:tcPr>
            <w:tcW w:w="3145" w:type="dxa"/>
          </w:tcPr>
          <w:p w14:paraId="280A805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5E97938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35AFB8B" w14:textId="77777777" w:rsidTr="0061454D">
        <w:tc>
          <w:tcPr>
            <w:tcW w:w="3145" w:type="dxa"/>
          </w:tcPr>
          <w:p w14:paraId="1284C52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A8CE2F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9EC814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128C00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27DB7332" w14:textId="77777777" w:rsidTr="0061454D">
        <w:tc>
          <w:tcPr>
            <w:tcW w:w="3145" w:type="dxa"/>
          </w:tcPr>
          <w:p w14:paraId="0470F624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C9F7341" w14:textId="3A3679BB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3.2559</w:t>
            </w:r>
          </w:p>
        </w:tc>
        <w:tc>
          <w:tcPr>
            <w:tcW w:w="1373" w:type="dxa"/>
          </w:tcPr>
          <w:p w14:paraId="0C157CF4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F674554" w14:textId="2178B441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31CD1447" w14:textId="77777777" w:rsidTr="0061454D">
        <w:tc>
          <w:tcPr>
            <w:tcW w:w="3145" w:type="dxa"/>
          </w:tcPr>
          <w:p w14:paraId="28DF0A2D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0F961EF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D2FA40F" w14:textId="2D6BC8A7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0.2247</w:t>
            </w:r>
          </w:p>
        </w:tc>
        <w:tc>
          <w:tcPr>
            <w:tcW w:w="1373" w:type="dxa"/>
          </w:tcPr>
          <w:p w14:paraId="77B5863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9EC24F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351BD04" w14:textId="63DF6DB0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38FA8C2" w14:textId="77777777" w:rsidR="000B365F" w:rsidRDefault="000B365F" w:rsidP="000B365F"/>
    <w:p w14:paraId="5949E075" w14:textId="77777777" w:rsidR="00533A5F" w:rsidRDefault="00533A5F" w:rsidP="000B365F"/>
    <w:p w14:paraId="0234DB60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lbf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1C424374" w14:textId="77777777" w:rsidTr="00B45F17">
        <w:tc>
          <w:tcPr>
            <w:tcW w:w="9350" w:type="dxa"/>
            <w:gridSpan w:val="4"/>
          </w:tcPr>
          <w:p w14:paraId="40D09072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4A98C7A8" w14:textId="77777777" w:rsidTr="006C2C30">
        <w:tc>
          <w:tcPr>
            <w:tcW w:w="3145" w:type="dxa"/>
          </w:tcPr>
          <w:p w14:paraId="3522820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7E3D616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DCB0860" w14:textId="77777777" w:rsidTr="0061454D">
        <w:tc>
          <w:tcPr>
            <w:tcW w:w="3145" w:type="dxa"/>
          </w:tcPr>
          <w:p w14:paraId="623064A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593293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9A14A8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BB4AFD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0D66BDD9" w14:textId="77777777" w:rsidTr="0061454D">
        <w:tc>
          <w:tcPr>
            <w:tcW w:w="3145" w:type="dxa"/>
          </w:tcPr>
          <w:p w14:paraId="010D1DFA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F439DCA" w14:textId="7CCEA536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-3.2369</w:t>
            </w:r>
          </w:p>
        </w:tc>
        <w:tc>
          <w:tcPr>
            <w:tcW w:w="1373" w:type="dxa"/>
          </w:tcPr>
          <w:p w14:paraId="10094167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E1EC48A" w14:textId="674047C6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0CF9776D" w14:textId="77777777" w:rsidTr="0061454D">
        <w:tc>
          <w:tcPr>
            <w:tcW w:w="3145" w:type="dxa"/>
          </w:tcPr>
          <w:p w14:paraId="398DEDE5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4EC4FA6" w14:textId="3E3BDC3A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0.213</w:t>
            </w:r>
          </w:p>
        </w:tc>
        <w:tc>
          <w:tcPr>
            <w:tcW w:w="1373" w:type="dxa"/>
          </w:tcPr>
          <w:p w14:paraId="48B8448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029FC3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5BD5F2F" w14:textId="250CAFD8" w:rsidR="000B365F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96752E8" w14:textId="77777777" w:rsidR="000B365F" w:rsidRPr="00F858AC" w:rsidRDefault="000B365F" w:rsidP="000B365F">
      <w:pPr>
        <w:pStyle w:val="BodyText"/>
        <w:spacing w:after="60"/>
        <w:ind w:left="0"/>
        <w:rPr>
          <w:b/>
          <w:bCs/>
          <w:szCs w:val="20"/>
        </w:rPr>
      </w:pPr>
    </w:p>
    <w:p w14:paraId="6BE484F7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38CDED25" w14:textId="77777777" w:rsidR="001924AB" w:rsidRPr="00993300" w:rsidRDefault="006953D6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sz w:val="22"/>
          <w:szCs w:val="22"/>
        </w:rPr>
        <w:br w:type="page"/>
      </w:r>
      <w:r w:rsidR="009752CE"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2 – Frequency response Test</w:t>
      </w:r>
    </w:p>
    <w:p w14:paraId="4F0F7031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1E4FFA25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lbf Tension</w:t>
      </w:r>
    </w:p>
    <w:p w14:paraId="7D3C17F5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0901CFFD" w14:textId="77777777" w:rsidR="0061454D" w:rsidRDefault="0061454D" w:rsidP="0061454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67995D0" wp14:editId="290AEFB4">
            <wp:extent cx="5943600" cy="1452245"/>
            <wp:effectExtent l="0" t="0" r="0" b="0"/>
            <wp:docPr id="102350069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00694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C419" w14:textId="106CBDCA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- Magnitude for Motor Two Loaded Tension</w:t>
      </w:r>
    </w:p>
    <w:p w14:paraId="79750B4E" w14:textId="77777777" w:rsidR="0061454D" w:rsidRDefault="004B3123" w:rsidP="0061454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61454D">
        <w:rPr>
          <w:noProof/>
          <w:sz w:val="16"/>
          <w:szCs w:val="16"/>
        </w:rPr>
        <w:drawing>
          <wp:inline distT="0" distB="0" distL="0" distR="0" wp14:anchorId="4A3E8C53" wp14:editId="5E021944">
            <wp:extent cx="5943600" cy="1094740"/>
            <wp:effectExtent l="0" t="0" r="0" b="0"/>
            <wp:docPr id="1018209076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09076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97DD" w14:textId="733BEA21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- Phase for Motor Two Loaded Tension</w:t>
      </w:r>
    </w:p>
    <w:p w14:paraId="05700CE4" w14:textId="79A63CBD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61479B40" w14:textId="77777777" w:rsidTr="00533A5F">
        <w:trPr>
          <w:trHeight w:val="350"/>
        </w:trPr>
        <w:tc>
          <w:tcPr>
            <w:tcW w:w="9350" w:type="dxa"/>
            <w:gridSpan w:val="5"/>
          </w:tcPr>
          <w:p w14:paraId="36AB361C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</w:p>
        </w:tc>
      </w:tr>
      <w:tr w:rsidR="00185EFA" w14:paraId="4679E6AB" w14:textId="77777777" w:rsidTr="0061454D">
        <w:trPr>
          <w:trHeight w:val="628"/>
        </w:trPr>
        <w:tc>
          <w:tcPr>
            <w:tcW w:w="1993" w:type="dxa"/>
          </w:tcPr>
          <w:p w14:paraId="131BC03E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2AAAC3C5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74252DB6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1579474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27E7115D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691F3DA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0844CE96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2B6028B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B8C7539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202F753D" w14:textId="77777777" w:rsidTr="0061454D">
        <w:trPr>
          <w:trHeight w:val="333"/>
        </w:trPr>
        <w:tc>
          <w:tcPr>
            <w:tcW w:w="1993" w:type="dxa"/>
          </w:tcPr>
          <w:p w14:paraId="4D931B97" w14:textId="2F9999BB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1F965828" w14:textId="32AB693C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0.0772567</w:t>
            </w:r>
          </w:p>
        </w:tc>
        <w:tc>
          <w:tcPr>
            <w:tcW w:w="1864" w:type="dxa"/>
          </w:tcPr>
          <w:p w14:paraId="65C0CA60" w14:textId="74F0F584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-1.836</w:t>
            </w:r>
          </w:p>
        </w:tc>
        <w:tc>
          <w:tcPr>
            <w:tcW w:w="1860" w:type="dxa"/>
          </w:tcPr>
          <w:p w14:paraId="3020A888" w14:textId="5B07B72C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FEE3335" w14:textId="520AF451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6A19509" w14:textId="77777777" w:rsidTr="0061454D">
        <w:trPr>
          <w:trHeight w:val="346"/>
        </w:trPr>
        <w:tc>
          <w:tcPr>
            <w:tcW w:w="1993" w:type="dxa"/>
          </w:tcPr>
          <w:p w14:paraId="57B157BC" w14:textId="352EA29C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497FB870" w14:textId="592107FF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-0.0730961</w:t>
            </w:r>
          </w:p>
        </w:tc>
        <w:tc>
          <w:tcPr>
            <w:tcW w:w="1864" w:type="dxa"/>
          </w:tcPr>
          <w:p w14:paraId="43D3852B" w14:textId="633CACDB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-12.204</w:t>
            </w:r>
          </w:p>
        </w:tc>
        <w:tc>
          <w:tcPr>
            <w:tcW w:w="1860" w:type="dxa"/>
          </w:tcPr>
          <w:p w14:paraId="24A88C5A" w14:textId="29C04AF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11D2857" w14:textId="5109A84C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1084A211" w14:textId="77777777" w:rsidTr="0061454D">
        <w:trPr>
          <w:trHeight w:val="333"/>
        </w:trPr>
        <w:tc>
          <w:tcPr>
            <w:tcW w:w="1993" w:type="dxa"/>
          </w:tcPr>
          <w:p w14:paraId="7FDF1E75" w14:textId="256080E9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2DA06471" w14:textId="023E1F53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-0.100714</w:t>
            </w:r>
          </w:p>
        </w:tc>
        <w:tc>
          <w:tcPr>
            <w:tcW w:w="1864" w:type="dxa"/>
          </w:tcPr>
          <w:p w14:paraId="7D3A194A" w14:textId="24445ADE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-24.336</w:t>
            </w:r>
          </w:p>
        </w:tc>
        <w:tc>
          <w:tcPr>
            <w:tcW w:w="1860" w:type="dxa"/>
          </w:tcPr>
          <w:p w14:paraId="38E92EB5" w14:textId="6D5EB477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4B1B549" w14:textId="653E2473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4CA13CEC" w14:textId="77777777" w:rsidTr="0061454D">
        <w:trPr>
          <w:trHeight w:val="346"/>
        </w:trPr>
        <w:tc>
          <w:tcPr>
            <w:tcW w:w="1993" w:type="dxa"/>
          </w:tcPr>
          <w:p w14:paraId="4B4A12E8" w14:textId="2BE6A683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73C438FA" w14:textId="4A8EC3E2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-0.701952</w:t>
            </w:r>
          </w:p>
        </w:tc>
        <w:tc>
          <w:tcPr>
            <w:tcW w:w="1864" w:type="dxa"/>
          </w:tcPr>
          <w:p w14:paraId="49CAC1D6" w14:textId="61FD9C33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-47.16</w:t>
            </w:r>
          </w:p>
        </w:tc>
        <w:tc>
          <w:tcPr>
            <w:tcW w:w="1860" w:type="dxa"/>
          </w:tcPr>
          <w:p w14:paraId="027B01B1" w14:textId="595E4E55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3FC99B3" w14:textId="2214E411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64B58902" w14:textId="77777777" w:rsidTr="0061454D">
        <w:trPr>
          <w:trHeight w:val="333"/>
        </w:trPr>
        <w:tc>
          <w:tcPr>
            <w:tcW w:w="1993" w:type="dxa"/>
          </w:tcPr>
          <w:p w14:paraId="60AB12DB" w14:textId="6B7FAA79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1DFF55B2" w14:textId="1BBBC78A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-1.37982</w:t>
            </w:r>
          </w:p>
        </w:tc>
        <w:tc>
          <w:tcPr>
            <w:tcW w:w="1864" w:type="dxa"/>
          </w:tcPr>
          <w:p w14:paraId="678743FC" w14:textId="0DE2BC0C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-69.984</w:t>
            </w:r>
          </w:p>
        </w:tc>
        <w:tc>
          <w:tcPr>
            <w:tcW w:w="1860" w:type="dxa"/>
          </w:tcPr>
          <w:p w14:paraId="4B480ED6" w14:textId="4E54D3B4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66DFDFD" w14:textId="274A74D6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8089D11" w14:textId="77777777" w:rsidTr="0061454D">
        <w:trPr>
          <w:trHeight w:val="333"/>
        </w:trPr>
        <w:tc>
          <w:tcPr>
            <w:tcW w:w="1993" w:type="dxa"/>
          </w:tcPr>
          <w:p w14:paraId="2355F11D" w14:textId="00C34C13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330FA1C7" w14:textId="5F4A283A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-1.64459</w:t>
            </w:r>
          </w:p>
        </w:tc>
        <w:tc>
          <w:tcPr>
            <w:tcW w:w="1864" w:type="dxa"/>
          </w:tcPr>
          <w:p w14:paraId="79BE2AA1" w14:textId="3AF6232C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-92.304</w:t>
            </w:r>
          </w:p>
        </w:tc>
        <w:tc>
          <w:tcPr>
            <w:tcW w:w="1860" w:type="dxa"/>
          </w:tcPr>
          <w:p w14:paraId="0F764C71" w14:textId="0FB015B8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85F3888" w14:textId="713DF94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9EC57AD" w14:textId="77777777" w:rsidTr="0061454D">
        <w:trPr>
          <w:trHeight w:val="346"/>
        </w:trPr>
        <w:tc>
          <w:tcPr>
            <w:tcW w:w="1993" w:type="dxa"/>
          </w:tcPr>
          <w:p w14:paraId="4D7E389E" w14:textId="0567FC2B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7E4EDC03" w14:textId="0141C0B0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-1.43478</w:t>
            </w:r>
          </w:p>
        </w:tc>
        <w:tc>
          <w:tcPr>
            <w:tcW w:w="1864" w:type="dxa"/>
          </w:tcPr>
          <w:p w14:paraId="325B5E65" w14:textId="5289C2DA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-112.86</w:t>
            </w:r>
          </w:p>
        </w:tc>
        <w:tc>
          <w:tcPr>
            <w:tcW w:w="1860" w:type="dxa"/>
          </w:tcPr>
          <w:p w14:paraId="7641138B" w14:textId="0A0517C4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997A6F2" w14:textId="006D6EBB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4AEC3F72" w14:textId="77777777" w:rsidR="00185EFA" w:rsidRDefault="00185EFA" w:rsidP="00B34EBB">
      <w:pPr>
        <w:pStyle w:val="BodyText"/>
        <w:spacing w:after="60"/>
        <w:ind w:left="0"/>
        <w:rPr>
          <w:b/>
          <w:bCs/>
          <w:u w:val="single"/>
        </w:rPr>
      </w:pPr>
    </w:p>
    <w:p w14:paraId="644AC9B6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r w:rsidR="00533A5F" w:rsidRPr="00D001B8">
        <w:rPr>
          <w:b/>
          <w:bCs/>
          <w:u w:val="single"/>
        </w:rPr>
        <w:t>lbf Compression</w:t>
      </w:r>
    </w:p>
    <w:p w14:paraId="24292808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0DB63314" w14:textId="77777777" w:rsidR="0061454D" w:rsidRDefault="0061454D" w:rsidP="0061454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484716B9" wp14:editId="4F335F17">
            <wp:extent cx="5943600" cy="1452245"/>
            <wp:effectExtent l="0" t="0" r="0" b="0"/>
            <wp:docPr id="1393747773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47773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35B3" w14:textId="044E987F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- Magnitude for Motor Two Loaded Compression</w:t>
      </w:r>
    </w:p>
    <w:p w14:paraId="6E6EBCF1" w14:textId="77777777" w:rsidR="0061454D" w:rsidRDefault="004B3123" w:rsidP="0061454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61454D">
        <w:rPr>
          <w:noProof/>
          <w:sz w:val="16"/>
          <w:szCs w:val="16"/>
        </w:rPr>
        <w:drawing>
          <wp:inline distT="0" distB="0" distL="0" distR="0" wp14:anchorId="2A408E9C" wp14:editId="348073C9">
            <wp:extent cx="5943600" cy="1094740"/>
            <wp:effectExtent l="0" t="0" r="0" b="0"/>
            <wp:docPr id="1050451629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51629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5526" w14:textId="61029E92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34</w:t>
        </w:r>
      </w:fldSimple>
      <w:r>
        <w:t>- Phase for Motor Two Loaded Compression</w:t>
      </w:r>
    </w:p>
    <w:p w14:paraId="59F1775F" w14:textId="5C456CE0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290234B3" w14:textId="77777777" w:rsidTr="00533A5F">
        <w:trPr>
          <w:trHeight w:val="350"/>
        </w:trPr>
        <w:tc>
          <w:tcPr>
            <w:tcW w:w="9350" w:type="dxa"/>
            <w:gridSpan w:val="5"/>
          </w:tcPr>
          <w:p w14:paraId="1F7D67C2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</w:p>
        </w:tc>
      </w:tr>
      <w:tr w:rsidR="00185EFA" w14:paraId="5E11DDAE" w14:textId="77777777" w:rsidTr="0061454D">
        <w:trPr>
          <w:trHeight w:val="628"/>
        </w:trPr>
        <w:tc>
          <w:tcPr>
            <w:tcW w:w="1993" w:type="dxa"/>
          </w:tcPr>
          <w:p w14:paraId="54AC8BD8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7A7DCEFB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477A7A81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40BA8280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E2D47F5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3A2E6B94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1E1E3FC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71F3FE81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8779167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4CA9D23B" w14:textId="77777777" w:rsidTr="0061454D">
        <w:trPr>
          <w:trHeight w:val="333"/>
        </w:trPr>
        <w:tc>
          <w:tcPr>
            <w:tcW w:w="1993" w:type="dxa"/>
          </w:tcPr>
          <w:p w14:paraId="6E723E11" w14:textId="42390F28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2FC3F48F" w14:textId="220746E1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-0.310696</w:t>
            </w:r>
          </w:p>
        </w:tc>
        <w:tc>
          <w:tcPr>
            <w:tcW w:w="1864" w:type="dxa"/>
          </w:tcPr>
          <w:p w14:paraId="0B89D876" w14:textId="0C36E069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-4.8744</w:t>
            </w:r>
          </w:p>
        </w:tc>
        <w:tc>
          <w:tcPr>
            <w:tcW w:w="1860" w:type="dxa"/>
          </w:tcPr>
          <w:p w14:paraId="4241D76C" w14:textId="304BD83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2F218AE" w14:textId="68B3698F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333435C" w14:textId="77777777" w:rsidTr="0061454D">
        <w:trPr>
          <w:trHeight w:val="346"/>
        </w:trPr>
        <w:tc>
          <w:tcPr>
            <w:tcW w:w="1993" w:type="dxa"/>
          </w:tcPr>
          <w:p w14:paraId="29F30790" w14:textId="11318907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6B75E8E4" w14:textId="346287F1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-0.554978</w:t>
            </w:r>
          </w:p>
        </w:tc>
        <w:tc>
          <w:tcPr>
            <w:tcW w:w="1864" w:type="dxa"/>
          </w:tcPr>
          <w:p w14:paraId="25745AE8" w14:textId="4305FD72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-15.498</w:t>
            </w:r>
          </w:p>
        </w:tc>
        <w:tc>
          <w:tcPr>
            <w:tcW w:w="1860" w:type="dxa"/>
          </w:tcPr>
          <w:p w14:paraId="7BD0354B" w14:textId="57D8D089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D99753B" w14:textId="33C4F49B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56724553" w14:textId="77777777" w:rsidTr="0061454D">
        <w:trPr>
          <w:trHeight w:val="333"/>
        </w:trPr>
        <w:tc>
          <w:tcPr>
            <w:tcW w:w="1993" w:type="dxa"/>
          </w:tcPr>
          <w:p w14:paraId="60ABDBB0" w14:textId="6C3AF7FB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3C17E2C8" w14:textId="2D485BC2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-0.569564</w:t>
            </w:r>
          </w:p>
        </w:tc>
        <w:tc>
          <w:tcPr>
            <w:tcW w:w="1864" w:type="dxa"/>
          </w:tcPr>
          <w:p w14:paraId="7B63D617" w14:textId="4BF4F9D1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-28.332</w:t>
            </w:r>
          </w:p>
        </w:tc>
        <w:tc>
          <w:tcPr>
            <w:tcW w:w="1860" w:type="dxa"/>
          </w:tcPr>
          <w:p w14:paraId="40191C7A" w14:textId="1020A6B0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E66525C" w14:textId="4FA766A8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69A77B5B" w14:textId="77777777" w:rsidTr="0061454D">
        <w:trPr>
          <w:trHeight w:val="346"/>
        </w:trPr>
        <w:tc>
          <w:tcPr>
            <w:tcW w:w="1993" w:type="dxa"/>
          </w:tcPr>
          <w:p w14:paraId="78DA59F0" w14:textId="5A823F72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6BB955C1" w14:textId="51C8E0D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-1.12722</w:t>
            </w:r>
          </w:p>
        </w:tc>
        <w:tc>
          <w:tcPr>
            <w:tcW w:w="1864" w:type="dxa"/>
          </w:tcPr>
          <w:p w14:paraId="401BB9D6" w14:textId="22676012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-52.272</w:t>
            </w:r>
          </w:p>
        </w:tc>
        <w:tc>
          <w:tcPr>
            <w:tcW w:w="1860" w:type="dxa"/>
          </w:tcPr>
          <w:p w14:paraId="02B50FCD" w14:textId="72DD4796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72BE2C4" w14:textId="2E103669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559823B2" w14:textId="77777777" w:rsidTr="0061454D">
        <w:trPr>
          <w:trHeight w:val="333"/>
        </w:trPr>
        <w:tc>
          <w:tcPr>
            <w:tcW w:w="1993" w:type="dxa"/>
          </w:tcPr>
          <w:p w14:paraId="59343018" w14:textId="1DC42DCF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4225E0FC" w14:textId="0A1E289B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-1.89124</w:t>
            </w:r>
          </w:p>
        </w:tc>
        <w:tc>
          <w:tcPr>
            <w:tcW w:w="1864" w:type="dxa"/>
          </w:tcPr>
          <w:p w14:paraId="4234FC56" w14:textId="420883F2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-74.628</w:t>
            </w:r>
          </w:p>
        </w:tc>
        <w:tc>
          <w:tcPr>
            <w:tcW w:w="1860" w:type="dxa"/>
          </w:tcPr>
          <w:p w14:paraId="05C15273" w14:textId="5BBAB93F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484CC22" w14:textId="25619A07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6935F11E" w14:textId="77777777" w:rsidTr="0061454D">
        <w:trPr>
          <w:trHeight w:val="333"/>
        </w:trPr>
        <w:tc>
          <w:tcPr>
            <w:tcW w:w="1993" w:type="dxa"/>
          </w:tcPr>
          <w:p w14:paraId="489E3A5B" w14:textId="4AFF5789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793194F7" w14:textId="40CE0167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-2.49436</w:t>
            </w:r>
          </w:p>
        </w:tc>
        <w:tc>
          <w:tcPr>
            <w:tcW w:w="1864" w:type="dxa"/>
          </w:tcPr>
          <w:p w14:paraId="7E2CB4BF" w14:textId="7FA03E5B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-95.904</w:t>
            </w:r>
          </w:p>
        </w:tc>
        <w:tc>
          <w:tcPr>
            <w:tcW w:w="1860" w:type="dxa"/>
          </w:tcPr>
          <w:p w14:paraId="141F0EAE" w14:textId="41851E66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682F677" w14:textId="2AEBF3EA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9DCB535" w14:textId="77777777" w:rsidTr="0061454D">
        <w:trPr>
          <w:trHeight w:val="346"/>
        </w:trPr>
        <w:tc>
          <w:tcPr>
            <w:tcW w:w="1993" w:type="dxa"/>
          </w:tcPr>
          <w:p w14:paraId="55700D73" w14:textId="4A8FC84A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46C0D0CA" w14:textId="0903974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-1.73566</w:t>
            </w:r>
          </w:p>
        </w:tc>
        <w:tc>
          <w:tcPr>
            <w:tcW w:w="1864" w:type="dxa"/>
          </w:tcPr>
          <w:p w14:paraId="6E16B151" w14:textId="69D02555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-116.82</w:t>
            </w:r>
          </w:p>
        </w:tc>
        <w:tc>
          <w:tcPr>
            <w:tcW w:w="1860" w:type="dxa"/>
          </w:tcPr>
          <w:p w14:paraId="779D6BC1" w14:textId="61D6FB5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6D3BCAB7" w14:textId="0F7619AC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13208D4B" w14:textId="77777777" w:rsidR="006953D6" w:rsidRDefault="006953D6" w:rsidP="00B34EBB">
      <w:pPr>
        <w:pStyle w:val="BodyText"/>
        <w:spacing w:after="60"/>
        <w:ind w:left="0"/>
        <w:rPr>
          <w:sz w:val="22"/>
          <w:szCs w:val="22"/>
        </w:rPr>
      </w:pPr>
    </w:p>
    <w:p w14:paraId="62D94452" w14:textId="77777777" w:rsidR="00533A5F" w:rsidRDefault="00533A5F" w:rsidP="00B34EBB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41EE1F8" w14:textId="77777777" w:rsidR="001924AB" w:rsidRPr="00993300" w:rsidRDefault="009752CE" w:rsidP="00B34EBB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1</w:t>
      </w:r>
      <w:r w:rsidR="00F873E9" w:rsidRPr="00993300">
        <w:rPr>
          <w:b/>
          <w:bCs/>
          <w:sz w:val="28"/>
          <w:szCs w:val="28"/>
        </w:rPr>
        <w:t xml:space="preserve"> MCE 3 – Step Response Test</w:t>
      </w:r>
    </w:p>
    <w:p w14:paraId="3812ECFA" w14:textId="77777777" w:rsidR="0061454D" w:rsidRDefault="0061454D" w:rsidP="0061454D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42E622F" wp14:editId="0BB05B3E">
            <wp:extent cx="5943600" cy="2218690"/>
            <wp:effectExtent l="0" t="0" r="0" b="0"/>
            <wp:docPr id="2106209152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09152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0577" w14:textId="2F7A60C5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- Results for Motor Three</w:t>
      </w:r>
    </w:p>
    <w:p w14:paraId="6FCFBB50" w14:textId="7939C3A1" w:rsidR="007A0BF6" w:rsidRDefault="007A0BF6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0F51CC33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lbf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159B18EF" w14:textId="77777777" w:rsidTr="009276DA">
        <w:tc>
          <w:tcPr>
            <w:tcW w:w="9350" w:type="dxa"/>
            <w:gridSpan w:val="4"/>
          </w:tcPr>
          <w:p w14:paraId="501375CD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FA2B9E" w14:paraId="0B969B60" w14:textId="77777777" w:rsidTr="006C2C30">
        <w:tc>
          <w:tcPr>
            <w:tcW w:w="3145" w:type="dxa"/>
          </w:tcPr>
          <w:p w14:paraId="7A184C0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1129CC7D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66E4BC92" w14:textId="77777777" w:rsidTr="0061454D">
        <w:tc>
          <w:tcPr>
            <w:tcW w:w="3145" w:type="dxa"/>
          </w:tcPr>
          <w:p w14:paraId="2BD35BB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671300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F4D36A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0361C3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58EEBAD0" w14:textId="77777777" w:rsidTr="0061454D">
        <w:tc>
          <w:tcPr>
            <w:tcW w:w="3145" w:type="dxa"/>
          </w:tcPr>
          <w:p w14:paraId="70232A8B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023F9DB" w14:textId="6D1FAAAA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3.2623</w:t>
            </w:r>
          </w:p>
        </w:tc>
        <w:tc>
          <w:tcPr>
            <w:tcW w:w="1373" w:type="dxa"/>
          </w:tcPr>
          <w:p w14:paraId="4F34F4A4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D9A0641" w14:textId="0EA68CF7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6E09AABB" w14:textId="77777777" w:rsidTr="0061454D">
        <w:tc>
          <w:tcPr>
            <w:tcW w:w="3145" w:type="dxa"/>
          </w:tcPr>
          <w:p w14:paraId="5981972D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5B917C7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7613A12" w14:textId="7DCB8FDA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0.2031</w:t>
            </w:r>
          </w:p>
        </w:tc>
        <w:tc>
          <w:tcPr>
            <w:tcW w:w="1373" w:type="dxa"/>
          </w:tcPr>
          <w:p w14:paraId="67FDB80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B88D4C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B56DA84" w14:textId="0702664D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3E7AB4B" w14:textId="77777777" w:rsidR="00FA2B9E" w:rsidRDefault="00FA2B9E" w:rsidP="00FA2B9E"/>
    <w:p w14:paraId="69A30A53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lbf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7DB0B1FF" w14:textId="77777777" w:rsidTr="00BE0AC2">
        <w:tc>
          <w:tcPr>
            <w:tcW w:w="9350" w:type="dxa"/>
            <w:gridSpan w:val="4"/>
          </w:tcPr>
          <w:p w14:paraId="2ED00731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FA2B9E" w14:paraId="34D88E16" w14:textId="77777777" w:rsidTr="006C2C30">
        <w:tc>
          <w:tcPr>
            <w:tcW w:w="3145" w:type="dxa"/>
          </w:tcPr>
          <w:p w14:paraId="7EA9839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82B012A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3D84FD12" w14:textId="77777777" w:rsidTr="0061454D">
        <w:tc>
          <w:tcPr>
            <w:tcW w:w="3145" w:type="dxa"/>
          </w:tcPr>
          <w:p w14:paraId="72CFB60F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588560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A586E9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D980F0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75EDAFFE" w14:textId="77777777" w:rsidTr="0061454D">
        <w:tc>
          <w:tcPr>
            <w:tcW w:w="3145" w:type="dxa"/>
          </w:tcPr>
          <w:p w14:paraId="31ED759B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DC57B85" w14:textId="094EDF07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-3.3065</w:t>
            </w:r>
          </w:p>
        </w:tc>
        <w:tc>
          <w:tcPr>
            <w:tcW w:w="1373" w:type="dxa"/>
          </w:tcPr>
          <w:p w14:paraId="1C2090B5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85C3F1B" w14:textId="7B4ED23B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42466529" w14:textId="77777777" w:rsidTr="0061454D">
        <w:tc>
          <w:tcPr>
            <w:tcW w:w="3145" w:type="dxa"/>
          </w:tcPr>
          <w:p w14:paraId="3A85A487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4058F42" w14:textId="3B4D13D5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0.217</w:t>
            </w:r>
          </w:p>
        </w:tc>
        <w:tc>
          <w:tcPr>
            <w:tcW w:w="1373" w:type="dxa"/>
          </w:tcPr>
          <w:p w14:paraId="5455A40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748189B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88CF2AB" w14:textId="53A8605E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1A3A3F9" w14:textId="77777777" w:rsidR="00FA2B9E" w:rsidRDefault="00FA2B9E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1DD64546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lbf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01D15A71" w14:textId="77777777" w:rsidTr="009445F2">
        <w:tc>
          <w:tcPr>
            <w:tcW w:w="9350" w:type="dxa"/>
            <w:gridSpan w:val="4"/>
          </w:tcPr>
          <w:p w14:paraId="402C62A6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FA2B9E" w14:paraId="148A305C" w14:textId="77777777" w:rsidTr="006C2C30">
        <w:tc>
          <w:tcPr>
            <w:tcW w:w="3145" w:type="dxa"/>
          </w:tcPr>
          <w:p w14:paraId="5787564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E04ADBD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454B625C" w14:textId="77777777" w:rsidTr="0061454D">
        <w:tc>
          <w:tcPr>
            <w:tcW w:w="3145" w:type="dxa"/>
          </w:tcPr>
          <w:p w14:paraId="146E074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C19D7B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674F4F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FE6D37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39552237" w14:textId="77777777" w:rsidTr="0061454D">
        <w:tc>
          <w:tcPr>
            <w:tcW w:w="3145" w:type="dxa"/>
          </w:tcPr>
          <w:p w14:paraId="78092D00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3104114" w14:textId="2A37A3A7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3.3258</w:t>
            </w:r>
          </w:p>
        </w:tc>
        <w:tc>
          <w:tcPr>
            <w:tcW w:w="1373" w:type="dxa"/>
          </w:tcPr>
          <w:p w14:paraId="719D5B47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CC3A9C8" w14:textId="49D717E1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2B2FD568" w14:textId="77777777" w:rsidTr="0061454D">
        <w:tc>
          <w:tcPr>
            <w:tcW w:w="3145" w:type="dxa"/>
          </w:tcPr>
          <w:p w14:paraId="120E798A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505969A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1368F80" w14:textId="2CE2B092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0.2131</w:t>
            </w:r>
          </w:p>
        </w:tc>
        <w:tc>
          <w:tcPr>
            <w:tcW w:w="1373" w:type="dxa"/>
          </w:tcPr>
          <w:p w14:paraId="752BC99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BE16027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03277F0" w14:textId="6C40A166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51AB87E" w14:textId="77777777" w:rsidR="00533A5F" w:rsidRDefault="00533A5F" w:rsidP="00FA2B9E"/>
    <w:p w14:paraId="4D24AD76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lbf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388F106C" w14:textId="77777777" w:rsidTr="000519A7">
        <w:tc>
          <w:tcPr>
            <w:tcW w:w="9350" w:type="dxa"/>
            <w:gridSpan w:val="4"/>
          </w:tcPr>
          <w:p w14:paraId="131F7318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FA2B9E" w14:paraId="68261412" w14:textId="77777777" w:rsidTr="006C2C30">
        <w:tc>
          <w:tcPr>
            <w:tcW w:w="3145" w:type="dxa"/>
          </w:tcPr>
          <w:p w14:paraId="6375DB9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B773B2D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6D2CD06C" w14:textId="77777777" w:rsidTr="0061454D">
        <w:tc>
          <w:tcPr>
            <w:tcW w:w="3145" w:type="dxa"/>
          </w:tcPr>
          <w:p w14:paraId="17DCF7D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31DC6C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85EC26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655305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5553E7C8" w14:textId="77777777" w:rsidTr="0061454D">
        <w:tc>
          <w:tcPr>
            <w:tcW w:w="3145" w:type="dxa"/>
          </w:tcPr>
          <w:p w14:paraId="6B44B65E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6152D28" w14:textId="22755F98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-3.2318</w:t>
            </w:r>
          </w:p>
        </w:tc>
        <w:tc>
          <w:tcPr>
            <w:tcW w:w="1373" w:type="dxa"/>
          </w:tcPr>
          <w:p w14:paraId="35723EDC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AE243E7" w14:textId="688DFD08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7942CFAF" w14:textId="77777777" w:rsidTr="0061454D">
        <w:tc>
          <w:tcPr>
            <w:tcW w:w="3145" w:type="dxa"/>
          </w:tcPr>
          <w:p w14:paraId="0EEFCF08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</w:p>
        </w:tc>
        <w:tc>
          <w:tcPr>
            <w:tcW w:w="2160" w:type="dxa"/>
          </w:tcPr>
          <w:p w14:paraId="20E6248C" w14:textId="713A17E3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0.1919</w:t>
            </w:r>
          </w:p>
        </w:tc>
        <w:tc>
          <w:tcPr>
            <w:tcW w:w="1373" w:type="dxa"/>
          </w:tcPr>
          <w:p w14:paraId="3814E30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455768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DB0F8BA" w14:textId="2EB9C217" w:rsidR="00FA2B9E" w:rsidRDefault="0061454D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3265DCB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</w:p>
    <w:p w14:paraId="41E8F9E8" w14:textId="77777777" w:rsidR="0072336C" w:rsidRDefault="0072336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1C805DC" w14:textId="77777777" w:rsidR="001924AB" w:rsidRPr="00993300" w:rsidRDefault="009752CE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3 – Frequency Response Test</w:t>
      </w:r>
    </w:p>
    <w:p w14:paraId="119594D4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bookmarkStart w:id="18" w:name="_Ref129073739"/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lbf Tension</w:t>
      </w:r>
    </w:p>
    <w:p w14:paraId="327B3C91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11CBE905" w14:textId="77777777" w:rsidR="0061454D" w:rsidRDefault="0061454D" w:rsidP="0061454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3C2FBFF" wp14:editId="1E7F5E77">
            <wp:extent cx="5943600" cy="1452245"/>
            <wp:effectExtent l="0" t="0" r="0" b="0"/>
            <wp:docPr id="612695332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95332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2CD2" w14:textId="040F7157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t>- Magnitude for Motor Three Loaded Tension</w:t>
      </w:r>
    </w:p>
    <w:p w14:paraId="5B74077F" w14:textId="77777777" w:rsidR="0061454D" w:rsidRDefault="00185EFA" w:rsidP="0061454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61454D">
        <w:rPr>
          <w:noProof/>
          <w:sz w:val="16"/>
          <w:szCs w:val="16"/>
        </w:rPr>
        <w:drawing>
          <wp:inline distT="0" distB="0" distL="0" distR="0" wp14:anchorId="250A34AA" wp14:editId="02B2E7EE">
            <wp:extent cx="5943600" cy="1094740"/>
            <wp:effectExtent l="0" t="0" r="0" b="0"/>
            <wp:docPr id="477473349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73349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77C5" w14:textId="672155F4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- Phase for Motor Three Loaded Tension</w:t>
      </w:r>
    </w:p>
    <w:p w14:paraId="3CCF5F51" w14:textId="0E43D5F6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60FE2A43" w14:textId="77777777" w:rsidTr="0072336C">
        <w:trPr>
          <w:trHeight w:val="350"/>
        </w:trPr>
        <w:tc>
          <w:tcPr>
            <w:tcW w:w="9350" w:type="dxa"/>
            <w:gridSpan w:val="5"/>
          </w:tcPr>
          <w:p w14:paraId="7A887BB1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 xml:space="preserve">MCE 3 – </w:t>
            </w:r>
            <w:r>
              <w:rPr>
                <w:b/>
                <w:bCs/>
                <w:sz w:val="22"/>
                <w:szCs w:val="22"/>
              </w:rPr>
              <w:t xml:space="preserve">Tension </w:t>
            </w:r>
            <w:r w:rsidRPr="00D001B8">
              <w:rPr>
                <w:b/>
                <w:bCs/>
                <w:sz w:val="22"/>
                <w:szCs w:val="22"/>
              </w:rPr>
              <w:t>Frequency Response</w:t>
            </w:r>
          </w:p>
        </w:tc>
      </w:tr>
      <w:tr w:rsidR="00185EFA" w14:paraId="5C89585C" w14:textId="77777777" w:rsidTr="0061454D">
        <w:trPr>
          <w:trHeight w:val="628"/>
        </w:trPr>
        <w:tc>
          <w:tcPr>
            <w:tcW w:w="1993" w:type="dxa"/>
          </w:tcPr>
          <w:p w14:paraId="11A83B03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7DECA06D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79D37A98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411302F1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1164BCC8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0AB0757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1C4587C6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32767160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04E83D6E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0432EB08" w14:textId="77777777" w:rsidTr="0061454D">
        <w:trPr>
          <w:trHeight w:val="333"/>
        </w:trPr>
        <w:tc>
          <w:tcPr>
            <w:tcW w:w="1993" w:type="dxa"/>
          </w:tcPr>
          <w:p w14:paraId="1C0FB27E" w14:textId="0C3585EA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213F42EC" w14:textId="7C5F18B4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0.0501132</w:t>
            </w:r>
          </w:p>
        </w:tc>
        <w:tc>
          <w:tcPr>
            <w:tcW w:w="1864" w:type="dxa"/>
          </w:tcPr>
          <w:p w14:paraId="12F72597" w14:textId="6743A228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-1.3824</w:t>
            </w:r>
          </w:p>
        </w:tc>
        <w:tc>
          <w:tcPr>
            <w:tcW w:w="1860" w:type="dxa"/>
          </w:tcPr>
          <w:p w14:paraId="2E69BAC5" w14:textId="28B0C09C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92ED1CA" w14:textId="1FD9DF9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57720563" w14:textId="77777777" w:rsidTr="0061454D">
        <w:trPr>
          <w:trHeight w:val="346"/>
        </w:trPr>
        <w:tc>
          <w:tcPr>
            <w:tcW w:w="1993" w:type="dxa"/>
          </w:tcPr>
          <w:p w14:paraId="306F51AC" w14:textId="17EB75FC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399CFD11" w14:textId="3F19FF5E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-0.086894</w:t>
            </w:r>
          </w:p>
        </w:tc>
        <w:tc>
          <w:tcPr>
            <w:tcW w:w="1864" w:type="dxa"/>
          </w:tcPr>
          <w:p w14:paraId="56A536E3" w14:textId="6366832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-11.142</w:t>
            </w:r>
          </w:p>
        </w:tc>
        <w:tc>
          <w:tcPr>
            <w:tcW w:w="1860" w:type="dxa"/>
          </w:tcPr>
          <w:p w14:paraId="1B3787C5" w14:textId="6466E5CB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C605A39" w14:textId="0567037E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1575188D" w14:textId="77777777" w:rsidTr="0061454D">
        <w:trPr>
          <w:trHeight w:val="333"/>
        </w:trPr>
        <w:tc>
          <w:tcPr>
            <w:tcW w:w="1993" w:type="dxa"/>
          </w:tcPr>
          <w:p w14:paraId="4C458825" w14:textId="2CB09DB4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2284E3D6" w14:textId="0E9EC528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-0.142306</w:t>
            </w:r>
          </w:p>
        </w:tc>
        <w:tc>
          <w:tcPr>
            <w:tcW w:w="1864" w:type="dxa"/>
          </w:tcPr>
          <w:p w14:paraId="5F254DE6" w14:textId="7BFE3CEF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-23.58</w:t>
            </w:r>
          </w:p>
        </w:tc>
        <w:tc>
          <w:tcPr>
            <w:tcW w:w="1860" w:type="dxa"/>
          </w:tcPr>
          <w:p w14:paraId="352A637F" w14:textId="63749FDF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637CB0A" w14:textId="0C262261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6167C4C" w14:textId="77777777" w:rsidTr="0061454D">
        <w:trPr>
          <w:trHeight w:val="346"/>
        </w:trPr>
        <w:tc>
          <w:tcPr>
            <w:tcW w:w="1993" w:type="dxa"/>
          </w:tcPr>
          <w:p w14:paraId="483B8B80" w14:textId="0E811656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2F6382C5" w14:textId="09429AA4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-0.716787</w:t>
            </w:r>
          </w:p>
        </w:tc>
        <w:tc>
          <w:tcPr>
            <w:tcW w:w="1864" w:type="dxa"/>
          </w:tcPr>
          <w:p w14:paraId="179C8E2B" w14:textId="5B333E4C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-47.592</w:t>
            </w:r>
          </w:p>
        </w:tc>
        <w:tc>
          <w:tcPr>
            <w:tcW w:w="1860" w:type="dxa"/>
          </w:tcPr>
          <w:p w14:paraId="6C06CFD9" w14:textId="57E9D6B4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C60BBEE" w14:textId="40DEA336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66DED4C" w14:textId="77777777" w:rsidTr="0061454D">
        <w:trPr>
          <w:trHeight w:val="333"/>
        </w:trPr>
        <w:tc>
          <w:tcPr>
            <w:tcW w:w="1993" w:type="dxa"/>
          </w:tcPr>
          <w:p w14:paraId="27AB1321" w14:textId="79D568F4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69099035" w14:textId="0B285A6C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-1.41193</w:t>
            </w:r>
          </w:p>
        </w:tc>
        <w:tc>
          <w:tcPr>
            <w:tcW w:w="1864" w:type="dxa"/>
          </w:tcPr>
          <w:p w14:paraId="2EEE3C70" w14:textId="2621856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-70.524</w:t>
            </w:r>
          </w:p>
        </w:tc>
        <w:tc>
          <w:tcPr>
            <w:tcW w:w="1860" w:type="dxa"/>
          </w:tcPr>
          <w:p w14:paraId="04915FD8" w14:textId="6F08762B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8169C10" w14:textId="32AA4C14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4DE8F28" w14:textId="77777777" w:rsidTr="0061454D">
        <w:trPr>
          <w:trHeight w:val="333"/>
        </w:trPr>
        <w:tc>
          <w:tcPr>
            <w:tcW w:w="1993" w:type="dxa"/>
          </w:tcPr>
          <w:p w14:paraId="7235747E" w14:textId="7E2B31E0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07C2F798" w14:textId="5A256279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-1.93535</w:t>
            </w:r>
          </w:p>
        </w:tc>
        <w:tc>
          <w:tcPr>
            <w:tcW w:w="1864" w:type="dxa"/>
          </w:tcPr>
          <w:p w14:paraId="5DA13265" w14:textId="673F9EC9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-91.728</w:t>
            </w:r>
          </w:p>
        </w:tc>
        <w:tc>
          <w:tcPr>
            <w:tcW w:w="1860" w:type="dxa"/>
          </w:tcPr>
          <w:p w14:paraId="0C174508" w14:textId="4D81A774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3BFEC71" w14:textId="00C3D0DF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A1617AC" w14:textId="77777777" w:rsidTr="0061454D">
        <w:trPr>
          <w:trHeight w:val="346"/>
        </w:trPr>
        <w:tc>
          <w:tcPr>
            <w:tcW w:w="1993" w:type="dxa"/>
          </w:tcPr>
          <w:p w14:paraId="0926BEC9" w14:textId="2AF981BC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2E71E2E9" w14:textId="40F2D98C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-1.17364</w:t>
            </w:r>
          </w:p>
        </w:tc>
        <w:tc>
          <w:tcPr>
            <w:tcW w:w="1864" w:type="dxa"/>
          </w:tcPr>
          <w:p w14:paraId="621ADFD5" w14:textId="3F9097F1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-111.42</w:t>
            </w:r>
          </w:p>
        </w:tc>
        <w:tc>
          <w:tcPr>
            <w:tcW w:w="1860" w:type="dxa"/>
          </w:tcPr>
          <w:p w14:paraId="3C09CA64" w14:textId="2921C85A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5EA63A43" w14:textId="100FE955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2C96FA93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</w:p>
    <w:p w14:paraId="3717B21E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gramStart"/>
      <w:r w:rsidRPr="00D001B8">
        <w:rPr>
          <w:b/>
          <w:bCs/>
          <w:u w:val="single"/>
        </w:rPr>
        <w:t>lbf  Compression</w:t>
      </w:r>
      <w:proofErr w:type="gramEnd"/>
    </w:p>
    <w:p w14:paraId="23190523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08929029" w14:textId="77777777" w:rsidR="0061454D" w:rsidRDefault="0061454D" w:rsidP="0061454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571E3548" wp14:editId="421237FF">
            <wp:extent cx="5943600" cy="1452245"/>
            <wp:effectExtent l="0" t="0" r="0" b="0"/>
            <wp:docPr id="1361218862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18862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2093" w14:textId="4C71255A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38</w:t>
        </w:r>
      </w:fldSimple>
      <w:r>
        <w:t>- Magnitude for Motor Three Loaded Compression</w:t>
      </w:r>
    </w:p>
    <w:p w14:paraId="757C2BE2" w14:textId="77777777" w:rsidR="0061454D" w:rsidRDefault="00185EFA" w:rsidP="0061454D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61454D">
        <w:rPr>
          <w:noProof/>
          <w:sz w:val="16"/>
          <w:szCs w:val="16"/>
        </w:rPr>
        <w:drawing>
          <wp:inline distT="0" distB="0" distL="0" distR="0" wp14:anchorId="5EC986E1" wp14:editId="0F0A63AF">
            <wp:extent cx="5943600" cy="1094740"/>
            <wp:effectExtent l="0" t="0" r="0" b="0"/>
            <wp:docPr id="126365338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53382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7104" w14:textId="2737BF32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- Phase for Motor Three Loaded Compression</w:t>
      </w:r>
    </w:p>
    <w:p w14:paraId="11E6DA32" w14:textId="18E71E25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171EF7C8" w14:textId="77777777" w:rsidTr="0072336C">
        <w:trPr>
          <w:trHeight w:val="350"/>
        </w:trPr>
        <w:tc>
          <w:tcPr>
            <w:tcW w:w="9350" w:type="dxa"/>
            <w:gridSpan w:val="5"/>
          </w:tcPr>
          <w:p w14:paraId="604D78C5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3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185EFA" w14:paraId="48DC6118" w14:textId="77777777" w:rsidTr="0061454D">
        <w:trPr>
          <w:trHeight w:val="628"/>
        </w:trPr>
        <w:tc>
          <w:tcPr>
            <w:tcW w:w="1993" w:type="dxa"/>
          </w:tcPr>
          <w:p w14:paraId="1A1481CF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1FC4A6FC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5646E1A5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784B5772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7D66AED1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74D723F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124D180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1C85E395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7789AED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2B89BA0E" w14:textId="77777777" w:rsidTr="0061454D">
        <w:trPr>
          <w:trHeight w:val="333"/>
        </w:trPr>
        <w:tc>
          <w:tcPr>
            <w:tcW w:w="1993" w:type="dxa"/>
          </w:tcPr>
          <w:p w14:paraId="4985BE3E" w14:textId="7B04839B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2AE03946" w14:textId="7739C5F8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-0.310696</w:t>
            </w:r>
          </w:p>
        </w:tc>
        <w:tc>
          <w:tcPr>
            <w:tcW w:w="1864" w:type="dxa"/>
          </w:tcPr>
          <w:p w14:paraId="770209B8" w14:textId="7E6CB440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-4.9284</w:t>
            </w:r>
          </w:p>
        </w:tc>
        <w:tc>
          <w:tcPr>
            <w:tcW w:w="1860" w:type="dxa"/>
          </w:tcPr>
          <w:p w14:paraId="243BC923" w14:textId="2B4BF084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4A00FC5" w14:textId="1B56B5C6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55F2E205" w14:textId="77777777" w:rsidTr="0061454D">
        <w:trPr>
          <w:trHeight w:val="346"/>
        </w:trPr>
        <w:tc>
          <w:tcPr>
            <w:tcW w:w="1993" w:type="dxa"/>
          </w:tcPr>
          <w:p w14:paraId="5DB37B7C" w14:textId="48787127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49951A10" w14:textId="4F99C0BB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-0.52588</w:t>
            </w:r>
          </w:p>
        </w:tc>
        <w:tc>
          <w:tcPr>
            <w:tcW w:w="1864" w:type="dxa"/>
          </w:tcPr>
          <w:p w14:paraId="7815C5BB" w14:textId="58839E6C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-15.678</w:t>
            </w:r>
          </w:p>
        </w:tc>
        <w:tc>
          <w:tcPr>
            <w:tcW w:w="1860" w:type="dxa"/>
          </w:tcPr>
          <w:p w14:paraId="764F82AD" w14:textId="4C6182EE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3552ED7" w14:textId="53E8BB4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5BEC64A1" w14:textId="77777777" w:rsidTr="0061454D">
        <w:trPr>
          <w:trHeight w:val="333"/>
        </w:trPr>
        <w:tc>
          <w:tcPr>
            <w:tcW w:w="1993" w:type="dxa"/>
          </w:tcPr>
          <w:p w14:paraId="61D5B394" w14:textId="4D8344B4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5E5725D5" w14:textId="3FEF92FE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-0.569564</w:t>
            </w:r>
          </w:p>
        </w:tc>
        <w:tc>
          <w:tcPr>
            <w:tcW w:w="1864" w:type="dxa"/>
          </w:tcPr>
          <w:p w14:paraId="505339E4" w14:textId="64E6FFC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-27.972</w:t>
            </w:r>
          </w:p>
        </w:tc>
        <w:tc>
          <w:tcPr>
            <w:tcW w:w="1860" w:type="dxa"/>
          </w:tcPr>
          <w:p w14:paraId="23E0ADAE" w14:textId="0CF03A09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D73BB7B" w14:textId="76EF2795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6AD17438" w14:textId="77777777" w:rsidTr="0061454D">
        <w:trPr>
          <w:trHeight w:val="346"/>
        </w:trPr>
        <w:tc>
          <w:tcPr>
            <w:tcW w:w="1993" w:type="dxa"/>
          </w:tcPr>
          <w:p w14:paraId="16DD5393" w14:textId="413C82F0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43DBF522" w14:textId="49780542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-1.17405</w:t>
            </w:r>
          </w:p>
        </w:tc>
        <w:tc>
          <w:tcPr>
            <w:tcW w:w="1864" w:type="dxa"/>
          </w:tcPr>
          <w:p w14:paraId="6858052C" w14:textId="1C6E872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-51.408</w:t>
            </w:r>
          </w:p>
        </w:tc>
        <w:tc>
          <w:tcPr>
            <w:tcW w:w="1860" w:type="dxa"/>
          </w:tcPr>
          <w:p w14:paraId="13CB5170" w14:textId="574486CA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9FFF11A" w14:textId="7AF3CB1F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3D02013" w14:textId="77777777" w:rsidTr="0061454D">
        <w:trPr>
          <w:trHeight w:val="333"/>
        </w:trPr>
        <w:tc>
          <w:tcPr>
            <w:tcW w:w="1993" w:type="dxa"/>
          </w:tcPr>
          <w:p w14:paraId="00647944" w14:textId="08972ED8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298CCEFE" w14:textId="2AECBFDB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-1.9084</w:t>
            </w:r>
          </w:p>
        </w:tc>
        <w:tc>
          <w:tcPr>
            <w:tcW w:w="1864" w:type="dxa"/>
          </w:tcPr>
          <w:p w14:paraId="19ED9CFA" w14:textId="5788EE8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-75.708</w:t>
            </w:r>
          </w:p>
        </w:tc>
        <w:tc>
          <w:tcPr>
            <w:tcW w:w="1860" w:type="dxa"/>
          </w:tcPr>
          <w:p w14:paraId="4BABD53F" w14:textId="3B3487B1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A20B518" w14:textId="69465D6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6E85C7C9" w14:textId="77777777" w:rsidTr="0061454D">
        <w:trPr>
          <w:trHeight w:val="333"/>
        </w:trPr>
        <w:tc>
          <w:tcPr>
            <w:tcW w:w="1993" w:type="dxa"/>
          </w:tcPr>
          <w:p w14:paraId="126B6840" w14:textId="4ABE8E26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3D8B0FBB" w14:textId="0B601E33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-2.25217</w:t>
            </w:r>
          </w:p>
        </w:tc>
        <w:tc>
          <w:tcPr>
            <w:tcW w:w="1864" w:type="dxa"/>
          </w:tcPr>
          <w:p w14:paraId="1AE7406B" w14:textId="01734E91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-97.488</w:t>
            </w:r>
          </w:p>
        </w:tc>
        <w:tc>
          <w:tcPr>
            <w:tcW w:w="1860" w:type="dxa"/>
          </w:tcPr>
          <w:p w14:paraId="349F074A" w14:textId="3F99C174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3E7611F" w14:textId="089F6280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1F204D9F" w14:textId="77777777" w:rsidTr="0061454D">
        <w:trPr>
          <w:trHeight w:val="346"/>
        </w:trPr>
        <w:tc>
          <w:tcPr>
            <w:tcW w:w="1993" w:type="dxa"/>
          </w:tcPr>
          <w:p w14:paraId="1D4E6EF2" w14:textId="590EC241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6502F661" w14:textId="263F22C3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-1.28393</w:t>
            </w:r>
          </w:p>
        </w:tc>
        <w:tc>
          <w:tcPr>
            <w:tcW w:w="1864" w:type="dxa"/>
          </w:tcPr>
          <w:p w14:paraId="3DB2D77B" w14:textId="4825E2B4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-121.14</w:t>
            </w:r>
          </w:p>
        </w:tc>
        <w:tc>
          <w:tcPr>
            <w:tcW w:w="1860" w:type="dxa"/>
          </w:tcPr>
          <w:p w14:paraId="11016746" w14:textId="2C859B48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DE396E2" w14:textId="1CA2E37D" w:rsidR="00185EFA" w:rsidRDefault="0061454D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354E876E" w14:textId="77777777" w:rsidR="00185EFA" w:rsidRPr="006770F5" w:rsidRDefault="00185EFA" w:rsidP="00185EFA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20AE696B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E0EFB45" w14:textId="77777777" w:rsidR="00ED6CA4" w:rsidRPr="007463D8" w:rsidRDefault="00ED6CA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9</w:t>
      </w:r>
      <w:r w:rsidRPr="007463D8">
        <w:rPr>
          <w:b/>
          <w:bCs/>
          <w:sz w:val="32"/>
          <w:szCs w:val="32"/>
        </w:rPr>
        <w:t xml:space="preserve"> Backlash</w:t>
      </w:r>
      <w:bookmarkEnd w:id="18"/>
    </w:p>
    <w:p w14:paraId="7FCA7841" w14:textId="77777777" w:rsidR="00E0617C" w:rsidRDefault="00ED6CA4" w:rsidP="00010E01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9</w:t>
      </w:r>
      <w:r>
        <w:rPr>
          <w:sz w:val="22"/>
          <w:szCs w:val="22"/>
        </w:rPr>
        <w:t xml:space="preserve">.1 </w:t>
      </w:r>
      <w:r w:rsidRPr="00D706C7">
        <w:rPr>
          <w:b/>
          <w:bCs/>
          <w:sz w:val="22"/>
          <w:szCs w:val="22"/>
        </w:rPr>
        <w:t>Simplex Brake 1 – ON; Duplex brake 2 – OFF</w:t>
      </w:r>
    </w:p>
    <w:p w14:paraId="15744EED" w14:textId="77777777" w:rsidR="00010E01" w:rsidRDefault="00010E01" w:rsidP="00010E01">
      <w:pPr>
        <w:pStyle w:val="BodyText"/>
        <w:ind w:left="0"/>
        <w:jc w:val="center"/>
      </w:pPr>
    </w:p>
    <w:p w14:paraId="2030F2DC" w14:textId="77777777" w:rsidR="0061454D" w:rsidRDefault="0061454D" w:rsidP="0061454D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C8F55DA" wp14:editId="6A5F9CF2">
            <wp:extent cx="3771900" cy="2447925"/>
            <wp:effectExtent l="0" t="0" r="0" b="9525"/>
            <wp:docPr id="1638984712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4712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B639" w14:textId="150FD2B0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40</w:t>
        </w:r>
      </w:fldSimple>
      <w:r>
        <w:t>- Backlash Simplex brake 1 On, Duplex brake 2 Off</w:t>
      </w:r>
    </w:p>
    <w:p w14:paraId="2A049092" w14:textId="00463376" w:rsidR="00ED6CA4" w:rsidRPr="004D20AB" w:rsidRDefault="00ED6CA4" w:rsidP="00010E01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530"/>
        <w:gridCol w:w="900"/>
        <w:gridCol w:w="1705"/>
      </w:tblGrid>
      <w:tr w:rsidR="0072336C" w14:paraId="6A9AC7EB" w14:textId="77777777" w:rsidTr="0072336C">
        <w:trPr>
          <w:trHeight w:val="287"/>
        </w:trPr>
        <w:tc>
          <w:tcPr>
            <w:tcW w:w="9350" w:type="dxa"/>
            <w:gridSpan w:val="6"/>
          </w:tcPr>
          <w:p w14:paraId="0C2B0CE8" w14:textId="77777777" w:rsidR="0072336C" w:rsidRDefault="0072336C" w:rsidP="0072336C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>Simplex Brake 1 – ON; Duplex brake 2 – OFF</w:t>
            </w:r>
          </w:p>
        </w:tc>
      </w:tr>
      <w:tr w:rsidR="007060CA" w14:paraId="786F6E59" w14:textId="77777777" w:rsidTr="00DA645B">
        <w:trPr>
          <w:trHeight w:val="368"/>
        </w:trPr>
        <w:tc>
          <w:tcPr>
            <w:tcW w:w="5215" w:type="dxa"/>
            <w:gridSpan w:val="3"/>
          </w:tcPr>
          <w:p w14:paraId="4EF45F95" w14:textId="77777777" w:rsidR="007060CA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1003AF79" w14:textId="77777777" w:rsidR="007060CA" w:rsidRPr="00F40D11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7060CA" w14:paraId="0D105F16" w14:textId="77777777" w:rsidTr="0061454D">
        <w:tc>
          <w:tcPr>
            <w:tcW w:w="2335" w:type="dxa"/>
          </w:tcPr>
          <w:p w14:paraId="65E951C7" w14:textId="77777777" w:rsidR="007060CA" w:rsidRDefault="007060CA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42F32C77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05FD9DA9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530" w:type="dxa"/>
          </w:tcPr>
          <w:p w14:paraId="6D961A5C" w14:textId="77777777" w:rsidR="007060CA" w:rsidRDefault="00DA645B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00" w:type="dxa"/>
          </w:tcPr>
          <w:p w14:paraId="327E1D94" w14:textId="77777777" w:rsidR="007060CA" w:rsidRPr="00E57985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2B418ECF" w14:textId="77777777" w:rsidR="007060CA" w:rsidRDefault="007060C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A645B" w14:paraId="3676F2C2" w14:textId="77777777" w:rsidTr="0061454D">
        <w:trPr>
          <w:trHeight w:val="665"/>
        </w:trPr>
        <w:tc>
          <w:tcPr>
            <w:tcW w:w="2335" w:type="dxa"/>
            <w:vMerge w:val="restart"/>
          </w:tcPr>
          <w:p w14:paraId="481C9832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e 35 lbf tension 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3 </w:t>
            </w:r>
            <w:r w:rsidR="008E3063"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0C07A1C4" w14:textId="77777777" w:rsidR="00DA645B" w:rsidRPr="00F34F82" w:rsidRDefault="00DA645B" w:rsidP="00DA645B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1BD58963" w14:textId="77777777" w:rsidR="00DA645B" w:rsidRPr="00F34F82" w:rsidRDefault="006D0173" w:rsidP="00DA645B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6A0462BE" w14:textId="5F3D4D70" w:rsidR="00DA645B" w:rsidRPr="00AF2819" w:rsidRDefault="0061454D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0.0031</w:t>
            </w:r>
          </w:p>
        </w:tc>
        <w:tc>
          <w:tcPr>
            <w:tcW w:w="900" w:type="dxa"/>
          </w:tcPr>
          <w:p w14:paraId="454D13AD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38F8A8F8" w14:textId="4D541A47" w:rsidR="00DA645B" w:rsidRPr="00AF2819" w:rsidRDefault="0061454D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A645B" w14:paraId="484FF2EC" w14:textId="77777777" w:rsidTr="0061454D">
        <w:trPr>
          <w:trHeight w:val="467"/>
        </w:trPr>
        <w:tc>
          <w:tcPr>
            <w:tcW w:w="2335" w:type="dxa"/>
            <w:vMerge/>
          </w:tcPr>
          <w:p w14:paraId="0C4BCCF4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3026343" w14:textId="77777777" w:rsidR="00DA645B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1DA6EB24" w14:textId="77777777" w:rsidR="00DA645B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279789D7" w14:textId="6FFBCEDE" w:rsidR="00DA645B" w:rsidRPr="00AF2819" w:rsidRDefault="0061454D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55.3262</w:t>
            </w:r>
          </w:p>
        </w:tc>
        <w:tc>
          <w:tcPr>
            <w:tcW w:w="900" w:type="dxa"/>
          </w:tcPr>
          <w:p w14:paraId="7B8FB4B3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lbf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53142EB0" w14:textId="453E7472" w:rsidR="00DA645B" w:rsidRPr="00AF2819" w:rsidRDefault="0061454D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34F82" w14:paraId="25C98EA8" w14:textId="77777777" w:rsidTr="0061454D">
        <w:trPr>
          <w:trHeight w:val="593"/>
        </w:trPr>
        <w:tc>
          <w:tcPr>
            <w:tcW w:w="2335" w:type="dxa"/>
            <w:vMerge w:val="restart"/>
          </w:tcPr>
          <w:p w14:paraId="3E273189" w14:textId="77777777" w:rsidR="00F34F82" w:rsidRDefault="00F34F82" w:rsidP="00F34F82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-35 lbf compression (Motor 2 and Motor 3 zero position) </w:t>
            </w:r>
          </w:p>
        </w:tc>
        <w:tc>
          <w:tcPr>
            <w:tcW w:w="1440" w:type="dxa"/>
          </w:tcPr>
          <w:p w14:paraId="00A41A88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329A8B01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6DD376A9" w14:textId="794801C8" w:rsidR="00F34F82" w:rsidRPr="00AF2819" w:rsidRDefault="0061454D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-0.0087</w:t>
            </w:r>
          </w:p>
        </w:tc>
        <w:tc>
          <w:tcPr>
            <w:tcW w:w="900" w:type="dxa"/>
          </w:tcPr>
          <w:p w14:paraId="647C19CE" w14:textId="77777777" w:rsidR="00F34F82" w:rsidRPr="00AF2819" w:rsidRDefault="00F34F82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07F6E55B" w14:textId="6FCF5371" w:rsidR="00F34F82" w:rsidRPr="00AF2819" w:rsidRDefault="0061454D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34F82" w14:paraId="730DBAC5" w14:textId="77777777" w:rsidTr="0061454D">
        <w:trPr>
          <w:trHeight w:val="620"/>
        </w:trPr>
        <w:tc>
          <w:tcPr>
            <w:tcW w:w="2335" w:type="dxa"/>
            <w:vMerge/>
          </w:tcPr>
          <w:p w14:paraId="40727828" w14:textId="77777777" w:rsidR="00F34F82" w:rsidRDefault="00F34F82" w:rsidP="00F34F82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278680F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603CAC89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12B4009B" w14:textId="7356ED25" w:rsidR="00F34F82" w:rsidRPr="00AF2819" w:rsidRDefault="0061454D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-53.1782</w:t>
            </w:r>
          </w:p>
        </w:tc>
        <w:tc>
          <w:tcPr>
            <w:tcW w:w="900" w:type="dxa"/>
          </w:tcPr>
          <w:p w14:paraId="1E87F5F4" w14:textId="77777777" w:rsidR="00F34F82" w:rsidRPr="00AF2819" w:rsidRDefault="00F34F82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lbf</w:t>
            </w:r>
          </w:p>
        </w:tc>
        <w:tc>
          <w:tcPr>
            <w:tcW w:w="1705" w:type="dxa"/>
            <w:shd w:val="solid" w:color="B9FF93" w:fill="auto"/>
          </w:tcPr>
          <w:p w14:paraId="60F35B98" w14:textId="3ACBC231" w:rsidR="00F34F82" w:rsidRPr="00AF2819" w:rsidRDefault="0061454D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70C30EA0" w14:textId="77777777" w:rsidR="00ED6CA4" w:rsidRDefault="00ED6CA4" w:rsidP="00ED6CA4">
      <w:pPr>
        <w:pStyle w:val="BodyText"/>
        <w:spacing w:after="60"/>
        <w:ind w:left="0"/>
        <w:rPr>
          <w:sz w:val="22"/>
          <w:szCs w:val="22"/>
        </w:rPr>
      </w:pPr>
    </w:p>
    <w:p w14:paraId="06150218" w14:textId="77777777" w:rsidR="006953D6" w:rsidRDefault="006953D6" w:rsidP="00E0617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EFE10D5" w14:textId="77777777" w:rsidR="00ED6CA4" w:rsidRDefault="00ED6CA4" w:rsidP="00E0617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6.6.9.2</w:t>
      </w:r>
      <w:r w:rsidRPr="00D706C7">
        <w:rPr>
          <w:b/>
          <w:bCs/>
          <w:sz w:val="22"/>
          <w:szCs w:val="22"/>
        </w:rPr>
        <w:t xml:space="preserve">Simplex Brake </w:t>
      </w:r>
      <w:r>
        <w:rPr>
          <w:b/>
          <w:bCs/>
          <w:sz w:val="22"/>
          <w:szCs w:val="22"/>
        </w:rPr>
        <w:t>1</w:t>
      </w:r>
      <w:r w:rsidRPr="00D706C7">
        <w:rPr>
          <w:b/>
          <w:bCs/>
          <w:sz w:val="22"/>
          <w:szCs w:val="22"/>
        </w:rPr>
        <w:t xml:space="preserve"> – OFF; Duplex Brake 2 – ON</w:t>
      </w:r>
    </w:p>
    <w:p w14:paraId="23D8AB79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639EBB97" w14:textId="77777777" w:rsidR="0061454D" w:rsidRDefault="0061454D" w:rsidP="0061454D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15DD585E" wp14:editId="0E0620DA">
            <wp:extent cx="3771900" cy="2447925"/>
            <wp:effectExtent l="0" t="0" r="0" b="9525"/>
            <wp:docPr id="1246808553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08553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8591" w14:textId="6A952949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41</w:t>
        </w:r>
      </w:fldSimple>
      <w:r>
        <w:t>- Backlash Simplex brake 1 Off, Duplex brake 2 On</w:t>
      </w:r>
    </w:p>
    <w:p w14:paraId="4A37109B" w14:textId="1F0D7DC5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530"/>
        <w:gridCol w:w="990"/>
        <w:gridCol w:w="1615"/>
      </w:tblGrid>
      <w:tr w:rsidR="0072336C" w14:paraId="2EACF1EB" w14:textId="77777777" w:rsidTr="005248E2">
        <w:trPr>
          <w:trHeight w:val="368"/>
        </w:trPr>
        <w:tc>
          <w:tcPr>
            <w:tcW w:w="9350" w:type="dxa"/>
            <w:gridSpan w:val="6"/>
          </w:tcPr>
          <w:p w14:paraId="3D84E75F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 xml:space="preserve">Simplex Brake </w:t>
            </w:r>
            <w:r>
              <w:rPr>
                <w:b/>
                <w:bCs/>
                <w:sz w:val="22"/>
                <w:szCs w:val="22"/>
              </w:rPr>
              <w:t>1</w:t>
            </w:r>
            <w:r w:rsidRPr="00D706C7">
              <w:rPr>
                <w:b/>
                <w:bCs/>
                <w:sz w:val="22"/>
                <w:szCs w:val="22"/>
              </w:rPr>
              <w:t xml:space="preserve"> – OFF; Duplex Brake 2 – ON</w:t>
            </w:r>
          </w:p>
        </w:tc>
      </w:tr>
      <w:tr w:rsidR="006D0173" w14:paraId="16620897" w14:textId="77777777" w:rsidTr="00E374F8">
        <w:trPr>
          <w:trHeight w:val="368"/>
        </w:trPr>
        <w:tc>
          <w:tcPr>
            <w:tcW w:w="5215" w:type="dxa"/>
            <w:gridSpan w:val="3"/>
          </w:tcPr>
          <w:p w14:paraId="3BC98602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3D26D910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51FFA77C" w14:textId="77777777" w:rsidTr="0061454D">
        <w:tc>
          <w:tcPr>
            <w:tcW w:w="2335" w:type="dxa"/>
          </w:tcPr>
          <w:p w14:paraId="49F0512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2366769A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2CE0AA38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530" w:type="dxa"/>
          </w:tcPr>
          <w:p w14:paraId="41EEE9A1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90" w:type="dxa"/>
          </w:tcPr>
          <w:p w14:paraId="0585A3AD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72E4E3AF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49403792" w14:textId="77777777" w:rsidTr="0061454D">
        <w:trPr>
          <w:trHeight w:val="665"/>
        </w:trPr>
        <w:tc>
          <w:tcPr>
            <w:tcW w:w="2335" w:type="dxa"/>
            <w:vMerge w:val="restart"/>
          </w:tcPr>
          <w:p w14:paraId="57C92413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e 35 lbf tension</w:t>
            </w:r>
          </w:p>
          <w:p w14:paraId="5A79D98C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r w:rsidR="008E3063">
              <w:rPr>
                <w:sz w:val="22"/>
                <w:szCs w:val="22"/>
              </w:rPr>
              <w:t>Motor</w:t>
            </w:r>
            <w:r>
              <w:rPr>
                <w:sz w:val="22"/>
                <w:szCs w:val="22"/>
              </w:rPr>
              <w:t xml:space="preserve"> 1 </w:t>
            </w:r>
            <w:r w:rsidR="008E3063"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0F9BB83D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63F7B09C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303F3035" w14:textId="6F41261E" w:rsidR="006D0173" w:rsidRPr="00AF2819" w:rsidRDefault="0061454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0.0094</w:t>
            </w:r>
          </w:p>
        </w:tc>
        <w:tc>
          <w:tcPr>
            <w:tcW w:w="990" w:type="dxa"/>
          </w:tcPr>
          <w:p w14:paraId="03292B70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5D74146B" w14:textId="20A93AD7" w:rsidR="006D0173" w:rsidRPr="00AF2819" w:rsidRDefault="0061454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2A155958" w14:textId="77777777" w:rsidTr="0061454D">
        <w:trPr>
          <w:trHeight w:val="467"/>
        </w:trPr>
        <w:tc>
          <w:tcPr>
            <w:tcW w:w="2335" w:type="dxa"/>
            <w:vMerge/>
          </w:tcPr>
          <w:p w14:paraId="3FA0BFB2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4E6D979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7731A735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46E89B8F" w14:textId="2CEA8EFD" w:rsidR="006D0173" w:rsidRPr="00AF2819" w:rsidRDefault="0061454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53.0207</w:t>
            </w:r>
          </w:p>
        </w:tc>
        <w:tc>
          <w:tcPr>
            <w:tcW w:w="990" w:type="dxa"/>
          </w:tcPr>
          <w:p w14:paraId="64A487CD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lbf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16FAAEEC" w14:textId="4EC5825F" w:rsidR="006D0173" w:rsidRPr="00AF2819" w:rsidRDefault="0061454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2D196400" w14:textId="77777777" w:rsidTr="0061454D">
        <w:trPr>
          <w:trHeight w:val="593"/>
        </w:trPr>
        <w:tc>
          <w:tcPr>
            <w:tcW w:w="2335" w:type="dxa"/>
            <w:vMerge w:val="restart"/>
          </w:tcPr>
          <w:p w14:paraId="101154FF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e</w:t>
            </w:r>
            <w:r w:rsidR="008E306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-35 lbf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03F66DD1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r w:rsidR="008E3063">
              <w:rPr>
                <w:sz w:val="22"/>
                <w:szCs w:val="22"/>
              </w:rPr>
              <w:t>Motor</w:t>
            </w:r>
            <w:r>
              <w:rPr>
                <w:sz w:val="22"/>
                <w:szCs w:val="22"/>
              </w:rPr>
              <w:t xml:space="preserve"> 1 </w:t>
            </w:r>
            <w:r w:rsidR="008E3063">
              <w:rPr>
                <w:sz w:val="22"/>
                <w:szCs w:val="22"/>
              </w:rPr>
              <w:t xml:space="preserve">zero </w:t>
            </w:r>
            <w:r>
              <w:rPr>
                <w:sz w:val="22"/>
                <w:szCs w:val="22"/>
              </w:rPr>
              <w:t>position)</w:t>
            </w:r>
          </w:p>
        </w:tc>
        <w:tc>
          <w:tcPr>
            <w:tcW w:w="1440" w:type="dxa"/>
          </w:tcPr>
          <w:p w14:paraId="1FDFA0BA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6125C314" w14:textId="77777777" w:rsidR="006D0173" w:rsidRPr="00F34F82" w:rsidRDefault="002B2756" w:rsidP="002B2756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0.005</w:t>
            </w:r>
          </w:p>
        </w:tc>
        <w:tc>
          <w:tcPr>
            <w:tcW w:w="1530" w:type="dxa"/>
          </w:tcPr>
          <w:p w14:paraId="00B9C95C" w14:textId="2FDA3CF9" w:rsidR="006D0173" w:rsidRPr="00AF2819" w:rsidRDefault="0061454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-0.0039</w:t>
            </w:r>
          </w:p>
        </w:tc>
        <w:tc>
          <w:tcPr>
            <w:tcW w:w="990" w:type="dxa"/>
          </w:tcPr>
          <w:p w14:paraId="726E81E5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147A263B" w14:textId="16F2CCEE" w:rsidR="006D0173" w:rsidRPr="00AF2819" w:rsidRDefault="0061454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0A045824" w14:textId="77777777" w:rsidTr="0061454D">
        <w:trPr>
          <w:trHeight w:val="620"/>
        </w:trPr>
        <w:tc>
          <w:tcPr>
            <w:tcW w:w="2335" w:type="dxa"/>
            <w:vMerge/>
          </w:tcPr>
          <w:p w14:paraId="421E212D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8EB98A3" w14:textId="77777777" w:rsidR="006D0173" w:rsidRPr="00F34F82" w:rsidRDefault="008E306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-</w:t>
            </w:r>
            <w:r w:rsidR="006D0173"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214B5E2A" w14:textId="77777777" w:rsidR="006D0173" w:rsidRPr="00F34F82" w:rsidRDefault="006D017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63682688" w14:textId="2DEA733A" w:rsidR="006D0173" w:rsidRPr="00AF2819" w:rsidRDefault="0061454D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-44.5068</w:t>
            </w:r>
          </w:p>
        </w:tc>
        <w:tc>
          <w:tcPr>
            <w:tcW w:w="990" w:type="dxa"/>
          </w:tcPr>
          <w:p w14:paraId="2D9B0EDE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lbf</w:t>
            </w:r>
          </w:p>
        </w:tc>
        <w:tc>
          <w:tcPr>
            <w:tcW w:w="1615" w:type="dxa"/>
            <w:shd w:val="solid" w:color="B9FF93" w:fill="auto"/>
          </w:tcPr>
          <w:p w14:paraId="30961DDC" w14:textId="72DE8BED" w:rsidR="006D0173" w:rsidRPr="00AF2819" w:rsidRDefault="0061454D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63B62109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5D1E4CCE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6E75624F" w14:textId="77777777" w:rsidR="006953D6" w:rsidRDefault="006953D6" w:rsidP="00ED6CA4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8496AFC" w14:textId="77777777" w:rsidR="00ED6CA4" w:rsidRDefault="00ED6CA4" w:rsidP="00ED6CA4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6.6.9.3 </w:t>
      </w:r>
      <w:r w:rsidRPr="00C07512">
        <w:rPr>
          <w:b/>
          <w:bCs/>
          <w:sz w:val="22"/>
          <w:szCs w:val="22"/>
        </w:rPr>
        <w:t>Both Brakes OFF</w:t>
      </w:r>
    </w:p>
    <w:p w14:paraId="239A09CF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21079431" w14:textId="77777777" w:rsidR="0061454D" w:rsidRDefault="0061454D" w:rsidP="0061454D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4D43189D" wp14:editId="060312F3">
            <wp:extent cx="3771900" cy="2447925"/>
            <wp:effectExtent l="0" t="0" r="0" b="9525"/>
            <wp:docPr id="1701528076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28076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EAC7" w14:textId="52D3E08B" w:rsidR="0061454D" w:rsidRDefault="0061454D" w:rsidP="0061454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42</w:t>
        </w:r>
      </w:fldSimple>
      <w:r>
        <w:t>- Backlash Simplex brake 1 Off, Duplex brake 2 Off</w:t>
      </w:r>
    </w:p>
    <w:p w14:paraId="67770FE1" w14:textId="31082887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620"/>
        <w:gridCol w:w="990"/>
        <w:gridCol w:w="1525"/>
      </w:tblGrid>
      <w:tr w:rsidR="0072336C" w14:paraId="3D73F623" w14:textId="77777777" w:rsidTr="00445C89">
        <w:trPr>
          <w:trHeight w:val="368"/>
        </w:trPr>
        <w:tc>
          <w:tcPr>
            <w:tcW w:w="9350" w:type="dxa"/>
            <w:gridSpan w:val="6"/>
          </w:tcPr>
          <w:p w14:paraId="5DA92818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07512">
              <w:rPr>
                <w:b/>
                <w:bCs/>
                <w:sz w:val="22"/>
                <w:szCs w:val="22"/>
              </w:rPr>
              <w:t>Both Brakes OFF</w:t>
            </w:r>
          </w:p>
        </w:tc>
      </w:tr>
      <w:tr w:rsidR="006D0173" w14:paraId="1A775C6F" w14:textId="77777777" w:rsidTr="00E374F8">
        <w:trPr>
          <w:trHeight w:val="368"/>
        </w:trPr>
        <w:tc>
          <w:tcPr>
            <w:tcW w:w="5215" w:type="dxa"/>
            <w:gridSpan w:val="3"/>
          </w:tcPr>
          <w:p w14:paraId="24B67941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0756729B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23BE207F" w14:textId="77777777" w:rsidTr="0061454D">
        <w:tc>
          <w:tcPr>
            <w:tcW w:w="2335" w:type="dxa"/>
          </w:tcPr>
          <w:p w14:paraId="7021C3AC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5A5C83E9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2A3D672D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10ABE18C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90" w:type="dxa"/>
          </w:tcPr>
          <w:p w14:paraId="2CF8742E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528DC4A7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3FB1CD9E" w14:textId="77777777" w:rsidTr="0061454D">
        <w:trPr>
          <w:trHeight w:val="665"/>
        </w:trPr>
        <w:tc>
          <w:tcPr>
            <w:tcW w:w="2335" w:type="dxa"/>
            <w:vMerge w:val="restart"/>
          </w:tcPr>
          <w:p w14:paraId="4FF17C35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e 35 lbf tension</w:t>
            </w:r>
          </w:p>
          <w:p w14:paraId="7E36CF72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1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</w:t>
            </w:r>
            <w:proofErr w:type="gramStart"/>
            <w:r>
              <w:rPr>
                <w:sz w:val="22"/>
                <w:szCs w:val="22"/>
              </w:rPr>
              <w:t xml:space="preserve">holding  </w:t>
            </w:r>
            <w:r w:rsidR="008E3063">
              <w:rPr>
                <w:sz w:val="22"/>
                <w:szCs w:val="22"/>
              </w:rPr>
              <w:t>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17C15296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6E89F5DE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620" w:type="dxa"/>
          </w:tcPr>
          <w:p w14:paraId="3DAA3A63" w14:textId="1B34B185" w:rsidR="006D0173" w:rsidRPr="00AF2819" w:rsidRDefault="0061454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0.0047</w:t>
            </w:r>
          </w:p>
        </w:tc>
        <w:tc>
          <w:tcPr>
            <w:tcW w:w="990" w:type="dxa"/>
          </w:tcPr>
          <w:p w14:paraId="468EC1CE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6DADCD81" w14:textId="00061297" w:rsidR="006D0173" w:rsidRPr="00AF2819" w:rsidRDefault="0061454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48E0DA33" w14:textId="77777777" w:rsidTr="0061454D">
        <w:trPr>
          <w:trHeight w:val="467"/>
        </w:trPr>
        <w:tc>
          <w:tcPr>
            <w:tcW w:w="2335" w:type="dxa"/>
            <w:vMerge/>
          </w:tcPr>
          <w:p w14:paraId="2329F4B3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B9D49C0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7C23129A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688DA590" w14:textId="32263304" w:rsidR="006D0173" w:rsidRPr="00AF2819" w:rsidRDefault="0061454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51.4472</w:t>
            </w:r>
          </w:p>
        </w:tc>
        <w:tc>
          <w:tcPr>
            <w:tcW w:w="990" w:type="dxa"/>
          </w:tcPr>
          <w:p w14:paraId="1D157CD3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lbf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5C6279A0" w14:textId="34C1B763" w:rsidR="006D0173" w:rsidRPr="00AF2819" w:rsidRDefault="0061454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5FB5482B" w14:textId="77777777" w:rsidTr="0061454D">
        <w:trPr>
          <w:trHeight w:val="593"/>
        </w:trPr>
        <w:tc>
          <w:tcPr>
            <w:tcW w:w="2335" w:type="dxa"/>
            <w:vMerge w:val="restart"/>
          </w:tcPr>
          <w:p w14:paraId="751F9FA8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-35 lbf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593CD4A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1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</w:t>
            </w:r>
            <w:r w:rsidR="008E3063">
              <w:rPr>
                <w:sz w:val="22"/>
                <w:szCs w:val="22"/>
              </w:rPr>
              <w:t>holding 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0DB72F24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47982017" w14:textId="77777777" w:rsidR="006D0173" w:rsidRPr="006C3D13" w:rsidRDefault="002B2756" w:rsidP="002B2756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0.005</w:t>
            </w:r>
          </w:p>
        </w:tc>
        <w:tc>
          <w:tcPr>
            <w:tcW w:w="1620" w:type="dxa"/>
          </w:tcPr>
          <w:p w14:paraId="3213EC0C" w14:textId="51878752" w:rsidR="006D0173" w:rsidRPr="00AF2819" w:rsidRDefault="0061454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-0.0047</w:t>
            </w:r>
          </w:p>
        </w:tc>
        <w:tc>
          <w:tcPr>
            <w:tcW w:w="990" w:type="dxa"/>
          </w:tcPr>
          <w:p w14:paraId="41534C18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339B165A" w14:textId="1F1B9B0D" w:rsidR="006D0173" w:rsidRPr="00AF2819" w:rsidRDefault="0061454D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7D4BEF54" w14:textId="77777777" w:rsidTr="0061454D">
        <w:trPr>
          <w:trHeight w:val="620"/>
        </w:trPr>
        <w:tc>
          <w:tcPr>
            <w:tcW w:w="2335" w:type="dxa"/>
            <w:vMerge/>
          </w:tcPr>
          <w:p w14:paraId="489E92C8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671D17C" w14:textId="77777777" w:rsidR="006D0173" w:rsidRPr="006C3D13" w:rsidRDefault="008E306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-</w:t>
            </w:r>
            <w:r w:rsidR="006D0173" w:rsidRPr="006C3D13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577E38D1" w14:textId="77777777" w:rsidR="006D0173" w:rsidRPr="006C3D13" w:rsidRDefault="006D017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2056A1AA" w14:textId="4950B062" w:rsidR="006D0173" w:rsidRPr="00AF2819" w:rsidRDefault="0061454D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-52.2139</w:t>
            </w:r>
          </w:p>
        </w:tc>
        <w:tc>
          <w:tcPr>
            <w:tcW w:w="990" w:type="dxa"/>
          </w:tcPr>
          <w:p w14:paraId="3684B446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lbf</w:t>
            </w:r>
          </w:p>
        </w:tc>
        <w:tc>
          <w:tcPr>
            <w:tcW w:w="1525" w:type="dxa"/>
            <w:shd w:val="solid" w:color="B9FF93" w:fill="auto"/>
          </w:tcPr>
          <w:p w14:paraId="1C04C024" w14:textId="06219146" w:rsidR="006D0173" w:rsidRPr="00AF2819" w:rsidRDefault="0061454D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652969F1" w14:textId="77777777" w:rsidR="00907A67" w:rsidRPr="00907A67" w:rsidRDefault="00907A67" w:rsidP="006D0173">
      <w:pPr>
        <w:pStyle w:val="BodyText"/>
        <w:ind w:left="0"/>
      </w:pPr>
    </w:p>
    <w:p w14:paraId="00D22948" w14:textId="77777777" w:rsidR="00C07512" w:rsidRDefault="00C07512" w:rsidP="00ED6CA4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53"/>
      <w:footerReference w:type="default" r:id="rId54"/>
      <w:headerReference w:type="first" r:id="rId55"/>
      <w:footerReference w:type="first" r:id="rId56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21A58" w14:textId="77777777" w:rsidR="00970C1A" w:rsidRDefault="00970C1A">
      <w:pPr>
        <w:spacing w:after="0" w:line="240" w:lineRule="auto"/>
      </w:pPr>
      <w:r>
        <w:separator/>
      </w:r>
    </w:p>
  </w:endnote>
  <w:endnote w:type="continuationSeparator" w:id="0">
    <w:p w14:paraId="05648719" w14:textId="77777777" w:rsidR="00970C1A" w:rsidRDefault="00970C1A">
      <w:pPr>
        <w:spacing w:after="0" w:line="240" w:lineRule="auto"/>
      </w:pPr>
      <w:r>
        <w:continuationSeparator/>
      </w:r>
    </w:p>
  </w:endnote>
  <w:endnote w:type="continuationNotice" w:id="1">
    <w:p w14:paraId="0D6A0B15" w14:textId="77777777" w:rsidR="00970C1A" w:rsidRDefault="00970C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F111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3AB1D45F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532D0705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D0AD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1EF8BF3" wp14:editId="1DD8B602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915C75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6E705" w14:textId="77777777" w:rsidR="00970C1A" w:rsidRDefault="00970C1A">
      <w:pPr>
        <w:spacing w:after="0" w:line="240" w:lineRule="auto"/>
      </w:pPr>
      <w:r>
        <w:separator/>
      </w:r>
    </w:p>
  </w:footnote>
  <w:footnote w:type="continuationSeparator" w:id="0">
    <w:p w14:paraId="0996087D" w14:textId="77777777" w:rsidR="00970C1A" w:rsidRDefault="00970C1A">
      <w:pPr>
        <w:spacing w:after="0" w:line="240" w:lineRule="auto"/>
      </w:pPr>
      <w:r>
        <w:continuationSeparator/>
      </w:r>
    </w:p>
  </w:footnote>
  <w:footnote w:type="continuationNotice" w:id="1">
    <w:p w14:paraId="6587B2C5" w14:textId="77777777" w:rsidR="00970C1A" w:rsidRDefault="00970C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51A42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23C18CA7" wp14:editId="533DB743">
          <wp:extent cx="1256030" cy="335280"/>
          <wp:effectExtent l="0" t="0" r="1270" b="7620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2A0D2BD9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1F7BF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01AC61F5" wp14:editId="4D369499">
          <wp:extent cx="1256030" cy="335280"/>
          <wp:effectExtent l="0" t="0" r="1270" b="762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4FEA3B0B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435588042">
    <w:abstractNumId w:val="2"/>
  </w:num>
  <w:num w:numId="2" w16cid:durableId="1820880727">
    <w:abstractNumId w:val="0"/>
  </w:num>
  <w:num w:numId="3" w16cid:durableId="163220656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4D"/>
    <w:rsid w:val="00000C7E"/>
    <w:rsid w:val="0000233A"/>
    <w:rsid w:val="0000330E"/>
    <w:rsid w:val="000038E1"/>
    <w:rsid w:val="00003944"/>
    <w:rsid w:val="00003CD1"/>
    <w:rsid w:val="0000418F"/>
    <w:rsid w:val="00006D30"/>
    <w:rsid w:val="00006DB8"/>
    <w:rsid w:val="00010E01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25F87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5CA7"/>
    <w:rsid w:val="00036CB5"/>
    <w:rsid w:val="00037573"/>
    <w:rsid w:val="00037DA1"/>
    <w:rsid w:val="000400B0"/>
    <w:rsid w:val="000410EB"/>
    <w:rsid w:val="00041430"/>
    <w:rsid w:val="00041911"/>
    <w:rsid w:val="00041AA2"/>
    <w:rsid w:val="00041D44"/>
    <w:rsid w:val="00041D6A"/>
    <w:rsid w:val="00043CCC"/>
    <w:rsid w:val="00044E7B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2FE3"/>
    <w:rsid w:val="000654BA"/>
    <w:rsid w:val="0006767D"/>
    <w:rsid w:val="0006798E"/>
    <w:rsid w:val="000719FA"/>
    <w:rsid w:val="000720A0"/>
    <w:rsid w:val="00072994"/>
    <w:rsid w:val="00072C6F"/>
    <w:rsid w:val="00073090"/>
    <w:rsid w:val="000731C2"/>
    <w:rsid w:val="000753EE"/>
    <w:rsid w:val="000762D0"/>
    <w:rsid w:val="00076639"/>
    <w:rsid w:val="0007771E"/>
    <w:rsid w:val="000779B8"/>
    <w:rsid w:val="00083900"/>
    <w:rsid w:val="00083E91"/>
    <w:rsid w:val="000845D5"/>
    <w:rsid w:val="00087D13"/>
    <w:rsid w:val="0009150F"/>
    <w:rsid w:val="00091B22"/>
    <w:rsid w:val="00092D8F"/>
    <w:rsid w:val="00093BC3"/>
    <w:rsid w:val="0009590E"/>
    <w:rsid w:val="0009629C"/>
    <w:rsid w:val="0009655B"/>
    <w:rsid w:val="000971FE"/>
    <w:rsid w:val="00097615"/>
    <w:rsid w:val="00097D8E"/>
    <w:rsid w:val="000A1B9A"/>
    <w:rsid w:val="000A1F05"/>
    <w:rsid w:val="000A265D"/>
    <w:rsid w:val="000A35CE"/>
    <w:rsid w:val="000A3992"/>
    <w:rsid w:val="000A42A5"/>
    <w:rsid w:val="000A4574"/>
    <w:rsid w:val="000A48DD"/>
    <w:rsid w:val="000A4CB1"/>
    <w:rsid w:val="000B09AA"/>
    <w:rsid w:val="000B139F"/>
    <w:rsid w:val="000B15C9"/>
    <w:rsid w:val="000B365F"/>
    <w:rsid w:val="000B422F"/>
    <w:rsid w:val="000B560C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665"/>
    <w:rsid w:val="000C7F91"/>
    <w:rsid w:val="000D261C"/>
    <w:rsid w:val="000D2B93"/>
    <w:rsid w:val="000D39EB"/>
    <w:rsid w:val="000D46EA"/>
    <w:rsid w:val="000D57F2"/>
    <w:rsid w:val="000D69BA"/>
    <w:rsid w:val="000E26C0"/>
    <w:rsid w:val="000E2DDA"/>
    <w:rsid w:val="000E3A43"/>
    <w:rsid w:val="000E4AC3"/>
    <w:rsid w:val="000E4F9D"/>
    <w:rsid w:val="000E52B6"/>
    <w:rsid w:val="000E538E"/>
    <w:rsid w:val="000E6351"/>
    <w:rsid w:val="000E675C"/>
    <w:rsid w:val="000E6877"/>
    <w:rsid w:val="000E697B"/>
    <w:rsid w:val="000F0F2B"/>
    <w:rsid w:val="000F1831"/>
    <w:rsid w:val="000F1B80"/>
    <w:rsid w:val="000F63F7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4ABE"/>
    <w:rsid w:val="00125ACF"/>
    <w:rsid w:val="00126BC7"/>
    <w:rsid w:val="00126D1D"/>
    <w:rsid w:val="001270B7"/>
    <w:rsid w:val="001273C1"/>
    <w:rsid w:val="00127D00"/>
    <w:rsid w:val="001303C6"/>
    <w:rsid w:val="00133040"/>
    <w:rsid w:val="00133482"/>
    <w:rsid w:val="00133D75"/>
    <w:rsid w:val="00134C4E"/>
    <w:rsid w:val="0013706C"/>
    <w:rsid w:val="0013747C"/>
    <w:rsid w:val="00137E87"/>
    <w:rsid w:val="001400BD"/>
    <w:rsid w:val="00140675"/>
    <w:rsid w:val="00141055"/>
    <w:rsid w:val="00141BD4"/>
    <w:rsid w:val="00142B06"/>
    <w:rsid w:val="00143C04"/>
    <w:rsid w:val="00144C81"/>
    <w:rsid w:val="001458A6"/>
    <w:rsid w:val="001463A5"/>
    <w:rsid w:val="001475EF"/>
    <w:rsid w:val="001510BB"/>
    <w:rsid w:val="00153836"/>
    <w:rsid w:val="00154423"/>
    <w:rsid w:val="00154576"/>
    <w:rsid w:val="001577A1"/>
    <w:rsid w:val="00162A8E"/>
    <w:rsid w:val="001646FB"/>
    <w:rsid w:val="00164BDC"/>
    <w:rsid w:val="0016590B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09E"/>
    <w:rsid w:val="00181917"/>
    <w:rsid w:val="00183D68"/>
    <w:rsid w:val="00184902"/>
    <w:rsid w:val="00185EFA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74F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2A5E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321"/>
    <w:rsid w:val="001D6778"/>
    <w:rsid w:val="001D74EF"/>
    <w:rsid w:val="001D767E"/>
    <w:rsid w:val="001E4934"/>
    <w:rsid w:val="001E6B43"/>
    <w:rsid w:val="001F0270"/>
    <w:rsid w:val="001F234F"/>
    <w:rsid w:val="001F2804"/>
    <w:rsid w:val="001F3063"/>
    <w:rsid w:val="001F3DF6"/>
    <w:rsid w:val="001F455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48D1"/>
    <w:rsid w:val="002158AE"/>
    <w:rsid w:val="002162FF"/>
    <w:rsid w:val="002164BE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45F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2DAA"/>
    <w:rsid w:val="002630F1"/>
    <w:rsid w:val="00265D9E"/>
    <w:rsid w:val="00266171"/>
    <w:rsid w:val="00266C30"/>
    <w:rsid w:val="0027033E"/>
    <w:rsid w:val="00274373"/>
    <w:rsid w:val="00274897"/>
    <w:rsid w:val="00274F9A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1A72"/>
    <w:rsid w:val="0029275D"/>
    <w:rsid w:val="00292979"/>
    <w:rsid w:val="00292AD1"/>
    <w:rsid w:val="002931B7"/>
    <w:rsid w:val="00293213"/>
    <w:rsid w:val="00293C09"/>
    <w:rsid w:val="002950D7"/>
    <w:rsid w:val="00295C0C"/>
    <w:rsid w:val="002A02EF"/>
    <w:rsid w:val="002A04F7"/>
    <w:rsid w:val="002A1C88"/>
    <w:rsid w:val="002A238D"/>
    <w:rsid w:val="002A2B8C"/>
    <w:rsid w:val="002A4FCB"/>
    <w:rsid w:val="002A53C4"/>
    <w:rsid w:val="002A63F5"/>
    <w:rsid w:val="002A73BE"/>
    <w:rsid w:val="002A7975"/>
    <w:rsid w:val="002B01D8"/>
    <w:rsid w:val="002B0E83"/>
    <w:rsid w:val="002B250E"/>
    <w:rsid w:val="002B2720"/>
    <w:rsid w:val="002B2756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839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50C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457"/>
    <w:rsid w:val="00347F85"/>
    <w:rsid w:val="00351966"/>
    <w:rsid w:val="00354939"/>
    <w:rsid w:val="00357853"/>
    <w:rsid w:val="0036057E"/>
    <w:rsid w:val="003606E9"/>
    <w:rsid w:val="00360930"/>
    <w:rsid w:val="0036136C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09E7"/>
    <w:rsid w:val="00382D74"/>
    <w:rsid w:val="003834F1"/>
    <w:rsid w:val="00384AFA"/>
    <w:rsid w:val="00385336"/>
    <w:rsid w:val="00385E07"/>
    <w:rsid w:val="00386778"/>
    <w:rsid w:val="00386F4B"/>
    <w:rsid w:val="00387E36"/>
    <w:rsid w:val="0039064F"/>
    <w:rsid w:val="003910B7"/>
    <w:rsid w:val="00393E2D"/>
    <w:rsid w:val="003943A7"/>
    <w:rsid w:val="00394901"/>
    <w:rsid w:val="00395E23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B98"/>
    <w:rsid w:val="003B1EC0"/>
    <w:rsid w:val="003B2DF7"/>
    <w:rsid w:val="003B4E42"/>
    <w:rsid w:val="003B53DB"/>
    <w:rsid w:val="003B5619"/>
    <w:rsid w:val="003B64AF"/>
    <w:rsid w:val="003B71E1"/>
    <w:rsid w:val="003C0329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E6E3A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3F6EF2"/>
    <w:rsid w:val="00400B4C"/>
    <w:rsid w:val="00401DF9"/>
    <w:rsid w:val="0040254E"/>
    <w:rsid w:val="00403881"/>
    <w:rsid w:val="00404D04"/>
    <w:rsid w:val="00405067"/>
    <w:rsid w:val="004059D8"/>
    <w:rsid w:val="00411D49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27C06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466C3"/>
    <w:rsid w:val="00450171"/>
    <w:rsid w:val="004505B2"/>
    <w:rsid w:val="004508A0"/>
    <w:rsid w:val="00450EBD"/>
    <w:rsid w:val="00450FCF"/>
    <w:rsid w:val="004514D6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67ED0"/>
    <w:rsid w:val="00471D3A"/>
    <w:rsid w:val="00472242"/>
    <w:rsid w:val="004731CA"/>
    <w:rsid w:val="004733C6"/>
    <w:rsid w:val="00473C4C"/>
    <w:rsid w:val="00476529"/>
    <w:rsid w:val="00477B1E"/>
    <w:rsid w:val="00477BAB"/>
    <w:rsid w:val="00480722"/>
    <w:rsid w:val="00481D77"/>
    <w:rsid w:val="004847B9"/>
    <w:rsid w:val="004860BC"/>
    <w:rsid w:val="00487B88"/>
    <w:rsid w:val="00490145"/>
    <w:rsid w:val="0049139F"/>
    <w:rsid w:val="00491B5B"/>
    <w:rsid w:val="004949C4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123"/>
    <w:rsid w:val="004B33CA"/>
    <w:rsid w:val="004B5816"/>
    <w:rsid w:val="004B5850"/>
    <w:rsid w:val="004B681D"/>
    <w:rsid w:val="004B7C66"/>
    <w:rsid w:val="004B7FB1"/>
    <w:rsid w:val="004C166C"/>
    <w:rsid w:val="004C17BC"/>
    <w:rsid w:val="004C203A"/>
    <w:rsid w:val="004C4E01"/>
    <w:rsid w:val="004C73F3"/>
    <w:rsid w:val="004C7D34"/>
    <w:rsid w:val="004D20AB"/>
    <w:rsid w:val="004D4012"/>
    <w:rsid w:val="004D469E"/>
    <w:rsid w:val="004D5296"/>
    <w:rsid w:val="004D629D"/>
    <w:rsid w:val="004D647D"/>
    <w:rsid w:val="004D6A80"/>
    <w:rsid w:val="004D79B1"/>
    <w:rsid w:val="004E1E25"/>
    <w:rsid w:val="004E1E99"/>
    <w:rsid w:val="004E294D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B2C"/>
    <w:rsid w:val="004F7FC3"/>
    <w:rsid w:val="005002F6"/>
    <w:rsid w:val="00500E23"/>
    <w:rsid w:val="005014A9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12DA"/>
    <w:rsid w:val="00522636"/>
    <w:rsid w:val="0052305C"/>
    <w:rsid w:val="0052388E"/>
    <w:rsid w:val="00524CF6"/>
    <w:rsid w:val="005255FC"/>
    <w:rsid w:val="005265F6"/>
    <w:rsid w:val="0052669D"/>
    <w:rsid w:val="00526C55"/>
    <w:rsid w:val="00526D5F"/>
    <w:rsid w:val="005271EE"/>
    <w:rsid w:val="00531B70"/>
    <w:rsid w:val="00532554"/>
    <w:rsid w:val="00532B7F"/>
    <w:rsid w:val="005336AD"/>
    <w:rsid w:val="00533A5F"/>
    <w:rsid w:val="00534242"/>
    <w:rsid w:val="00534D45"/>
    <w:rsid w:val="0053772A"/>
    <w:rsid w:val="005427CD"/>
    <w:rsid w:val="00542BB1"/>
    <w:rsid w:val="00545041"/>
    <w:rsid w:val="00545402"/>
    <w:rsid w:val="00546B2F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284C"/>
    <w:rsid w:val="0058316E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5FEA"/>
    <w:rsid w:val="005963A9"/>
    <w:rsid w:val="00597DAB"/>
    <w:rsid w:val="00597E48"/>
    <w:rsid w:val="005A0066"/>
    <w:rsid w:val="005A0525"/>
    <w:rsid w:val="005A2157"/>
    <w:rsid w:val="005A2E75"/>
    <w:rsid w:val="005A2FB0"/>
    <w:rsid w:val="005A312A"/>
    <w:rsid w:val="005A4791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0C13"/>
    <w:rsid w:val="005D10C6"/>
    <w:rsid w:val="005D1B1D"/>
    <w:rsid w:val="005D26E3"/>
    <w:rsid w:val="005D4BD1"/>
    <w:rsid w:val="005D522C"/>
    <w:rsid w:val="005D5492"/>
    <w:rsid w:val="005D5E7A"/>
    <w:rsid w:val="005D76A8"/>
    <w:rsid w:val="005D7FCD"/>
    <w:rsid w:val="005E025D"/>
    <w:rsid w:val="005E0E28"/>
    <w:rsid w:val="005E3C40"/>
    <w:rsid w:val="005E5D60"/>
    <w:rsid w:val="005E65B1"/>
    <w:rsid w:val="005E68F2"/>
    <w:rsid w:val="005E694A"/>
    <w:rsid w:val="005E7144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2803"/>
    <w:rsid w:val="00613F1C"/>
    <w:rsid w:val="0061454D"/>
    <w:rsid w:val="00617D1C"/>
    <w:rsid w:val="00620A0A"/>
    <w:rsid w:val="0062143B"/>
    <w:rsid w:val="006214E5"/>
    <w:rsid w:val="00621F05"/>
    <w:rsid w:val="00622577"/>
    <w:rsid w:val="006229CD"/>
    <w:rsid w:val="00622BE6"/>
    <w:rsid w:val="006233EA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0458"/>
    <w:rsid w:val="006817DF"/>
    <w:rsid w:val="00681EC4"/>
    <w:rsid w:val="00683797"/>
    <w:rsid w:val="00684173"/>
    <w:rsid w:val="00685579"/>
    <w:rsid w:val="00693624"/>
    <w:rsid w:val="006953D6"/>
    <w:rsid w:val="0069633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3305"/>
    <w:rsid w:val="006B3614"/>
    <w:rsid w:val="006B624C"/>
    <w:rsid w:val="006C00DD"/>
    <w:rsid w:val="006C3501"/>
    <w:rsid w:val="006C39F4"/>
    <w:rsid w:val="006C3AD0"/>
    <w:rsid w:val="006C3D13"/>
    <w:rsid w:val="006C3D87"/>
    <w:rsid w:val="006C4256"/>
    <w:rsid w:val="006C5B59"/>
    <w:rsid w:val="006C5ECB"/>
    <w:rsid w:val="006C6155"/>
    <w:rsid w:val="006C6276"/>
    <w:rsid w:val="006C7D0A"/>
    <w:rsid w:val="006C7D61"/>
    <w:rsid w:val="006D0173"/>
    <w:rsid w:val="006D0D09"/>
    <w:rsid w:val="006D15A2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8DD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8F3"/>
    <w:rsid w:val="00700DF1"/>
    <w:rsid w:val="00701488"/>
    <w:rsid w:val="007038D9"/>
    <w:rsid w:val="00703A3D"/>
    <w:rsid w:val="00703BE8"/>
    <w:rsid w:val="00704130"/>
    <w:rsid w:val="0070428A"/>
    <w:rsid w:val="007060CA"/>
    <w:rsid w:val="0070631F"/>
    <w:rsid w:val="00706E16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5188"/>
    <w:rsid w:val="0071603F"/>
    <w:rsid w:val="00716380"/>
    <w:rsid w:val="00716598"/>
    <w:rsid w:val="0071695C"/>
    <w:rsid w:val="00716BD8"/>
    <w:rsid w:val="00716D01"/>
    <w:rsid w:val="007174EB"/>
    <w:rsid w:val="00717699"/>
    <w:rsid w:val="0072336C"/>
    <w:rsid w:val="007243FE"/>
    <w:rsid w:val="00724FEF"/>
    <w:rsid w:val="00725867"/>
    <w:rsid w:val="00725CD3"/>
    <w:rsid w:val="00726D77"/>
    <w:rsid w:val="00733273"/>
    <w:rsid w:val="0073376B"/>
    <w:rsid w:val="00734544"/>
    <w:rsid w:val="00734BD3"/>
    <w:rsid w:val="00734E50"/>
    <w:rsid w:val="00736A09"/>
    <w:rsid w:val="007410BD"/>
    <w:rsid w:val="007413AF"/>
    <w:rsid w:val="00741991"/>
    <w:rsid w:val="00741D81"/>
    <w:rsid w:val="0074216B"/>
    <w:rsid w:val="00743261"/>
    <w:rsid w:val="0074516E"/>
    <w:rsid w:val="007456A2"/>
    <w:rsid w:val="007463D8"/>
    <w:rsid w:val="00746725"/>
    <w:rsid w:val="00750243"/>
    <w:rsid w:val="00750D8D"/>
    <w:rsid w:val="007513E3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7640B"/>
    <w:rsid w:val="00780958"/>
    <w:rsid w:val="00781108"/>
    <w:rsid w:val="00781138"/>
    <w:rsid w:val="0078221E"/>
    <w:rsid w:val="00782BC2"/>
    <w:rsid w:val="00782BE5"/>
    <w:rsid w:val="007841BE"/>
    <w:rsid w:val="00784233"/>
    <w:rsid w:val="00784300"/>
    <w:rsid w:val="00784682"/>
    <w:rsid w:val="00784CA5"/>
    <w:rsid w:val="0078580B"/>
    <w:rsid w:val="00785A37"/>
    <w:rsid w:val="00785DD0"/>
    <w:rsid w:val="00791F56"/>
    <w:rsid w:val="00792F46"/>
    <w:rsid w:val="00793CEE"/>
    <w:rsid w:val="00794312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30D4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0E80"/>
    <w:rsid w:val="007E1DB9"/>
    <w:rsid w:val="007E276B"/>
    <w:rsid w:val="007E3BBF"/>
    <w:rsid w:val="007E4189"/>
    <w:rsid w:val="007E6B13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240C"/>
    <w:rsid w:val="0081435A"/>
    <w:rsid w:val="00815C9D"/>
    <w:rsid w:val="0082074B"/>
    <w:rsid w:val="00820C08"/>
    <w:rsid w:val="008228FB"/>
    <w:rsid w:val="00822C6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4919"/>
    <w:rsid w:val="00834E24"/>
    <w:rsid w:val="00835230"/>
    <w:rsid w:val="00836918"/>
    <w:rsid w:val="008411BB"/>
    <w:rsid w:val="008413F5"/>
    <w:rsid w:val="008431E5"/>
    <w:rsid w:val="00844AFD"/>
    <w:rsid w:val="00847A3F"/>
    <w:rsid w:val="0085009B"/>
    <w:rsid w:val="00850524"/>
    <w:rsid w:val="0085069D"/>
    <w:rsid w:val="00850AAB"/>
    <w:rsid w:val="00850B85"/>
    <w:rsid w:val="008512DE"/>
    <w:rsid w:val="00851AD5"/>
    <w:rsid w:val="00851B83"/>
    <w:rsid w:val="0085247D"/>
    <w:rsid w:val="008527DF"/>
    <w:rsid w:val="00855C58"/>
    <w:rsid w:val="008571B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4C35"/>
    <w:rsid w:val="008754C4"/>
    <w:rsid w:val="00876C87"/>
    <w:rsid w:val="00876F95"/>
    <w:rsid w:val="00880470"/>
    <w:rsid w:val="008809CC"/>
    <w:rsid w:val="0088175F"/>
    <w:rsid w:val="00881E41"/>
    <w:rsid w:val="008825E8"/>
    <w:rsid w:val="008826E9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0EFC"/>
    <w:rsid w:val="008A1100"/>
    <w:rsid w:val="008A34F9"/>
    <w:rsid w:val="008A3D03"/>
    <w:rsid w:val="008A47A0"/>
    <w:rsid w:val="008A5EA2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17F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063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07A67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36C5F"/>
    <w:rsid w:val="009413B2"/>
    <w:rsid w:val="009415D2"/>
    <w:rsid w:val="00941AA1"/>
    <w:rsid w:val="00942682"/>
    <w:rsid w:val="009432DB"/>
    <w:rsid w:val="0094351D"/>
    <w:rsid w:val="00950EF3"/>
    <w:rsid w:val="0095150B"/>
    <w:rsid w:val="00952777"/>
    <w:rsid w:val="00954B59"/>
    <w:rsid w:val="00956137"/>
    <w:rsid w:val="009572D7"/>
    <w:rsid w:val="00957977"/>
    <w:rsid w:val="00961B7D"/>
    <w:rsid w:val="00963393"/>
    <w:rsid w:val="009638C2"/>
    <w:rsid w:val="009664A6"/>
    <w:rsid w:val="009677C9"/>
    <w:rsid w:val="00970C1A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3300"/>
    <w:rsid w:val="009951F2"/>
    <w:rsid w:val="00995B5E"/>
    <w:rsid w:val="00996987"/>
    <w:rsid w:val="00996A8D"/>
    <w:rsid w:val="00997C37"/>
    <w:rsid w:val="009A0532"/>
    <w:rsid w:val="009A0932"/>
    <w:rsid w:val="009A0D06"/>
    <w:rsid w:val="009A3E0F"/>
    <w:rsid w:val="009A4398"/>
    <w:rsid w:val="009A59DF"/>
    <w:rsid w:val="009A6B73"/>
    <w:rsid w:val="009A6DA6"/>
    <w:rsid w:val="009A7A4C"/>
    <w:rsid w:val="009B1475"/>
    <w:rsid w:val="009B2180"/>
    <w:rsid w:val="009B24FD"/>
    <w:rsid w:val="009B2CFB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44C7"/>
    <w:rsid w:val="009E523B"/>
    <w:rsid w:val="009E5367"/>
    <w:rsid w:val="009E579F"/>
    <w:rsid w:val="009E5A87"/>
    <w:rsid w:val="009E7466"/>
    <w:rsid w:val="009E7D15"/>
    <w:rsid w:val="009E7D63"/>
    <w:rsid w:val="009F0AE2"/>
    <w:rsid w:val="009F0D5B"/>
    <w:rsid w:val="009F3452"/>
    <w:rsid w:val="009F51BC"/>
    <w:rsid w:val="009F5335"/>
    <w:rsid w:val="009F6D10"/>
    <w:rsid w:val="00A00002"/>
    <w:rsid w:val="00A000E3"/>
    <w:rsid w:val="00A0061C"/>
    <w:rsid w:val="00A009C7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0FA"/>
    <w:rsid w:val="00A33E09"/>
    <w:rsid w:val="00A36663"/>
    <w:rsid w:val="00A367EB"/>
    <w:rsid w:val="00A37682"/>
    <w:rsid w:val="00A40392"/>
    <w:rsid w:val="00A405FA"/>
    <w:rsid w:val="00A4095C"/>
    <w:rsid w:val="00A4191C"/>
    <w:rsid w:val="00A41A57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21AB"/>
    <w:rsid w:val="00A537FD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1B4A"/>
    <w:rsid w:val="00A62373"/>
    <w:rsid w:val="00A626BD"/>
    <w:rsid w:val="00A630A8"/>
    <w:rsid w:val="00A63ADC"/>
    <w:rsid w:val="00A64426"/>
    <w:rsid w:val="00A655B2"/>
    <w:rsid w:val="00A6607A"/>
    <w:rsid w:val="00A6733D"/>
    <w:rsid w:val="00A67968"/>
    <w:rsid w:val="00A67B59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284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14FD"/>
    <w:rsid w:val="00AB287D"/>
    <w:rsid w:val="00AB36AA"/>
    <w:rsid w:val="00AB48BB"/>
    <w:rsid w:val="00AB4BFB"/>
    <w:rsid w:val="00AB68FA"/>
    <w:rsid w:val="00AB7E94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5DCB"/>
    <w:rsid w:val="00AD7C4A"/>
    <w:rsid w:val="00AE0C04"/>
    <w:rsid w:val="00AE1249"/>
    <w:rsid w:val="00AE4498"/>
    <w:rsid w:val="00AE5AEF"/>
    <w:rsid w:val="00AE7664"/>
    <w:rsid w:val="00AE7A66"/>
    <w:rsid w:val="00AF1FDC"/>
    <w:rsid w:val="00AF2819"/>
    <w:rsid w:val="00AF452C"/>
    <w:rsid w:val="00AF462C"/>
    <w:rsid w:val="00AF606D"/>
    <w:rsid w:val="00AF61DA"/>
    <w:rsid w:val="00B00417"/>
    <w:rsid w:val="00B0153D"/>
    <w:rsid w:val="00B0209E"/>
    <w:rsid w:val="00B023BD"/>
    <w:rsid w:val="00B02586"/>
    <w:rsid w:val="00B03181"/>
    <w:rsid w:val="00B0384C"/>
    <w:rsid w:val="00B04200"/>
    <w:rsid w:val="00B04878"/>
    <w:rsid w:val="00B0542A"/>
    <w:rsid w:val="00B12180"/>
    <w:rsid w:val="00B1290D"/>
    <w:rsid w:val="00B13AE2"/>
    <w:rsid w:val="00B13C5F"/>
    <w:rsid w:val="00B16220"/>
    <w:rsid w:val="00B16498"/>
    <w:rsid w:val="00B22EE2"/>
    <w:rsid w:val="00B23FE3"/>
    <w:rsid w:val="00B24509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1B87"/>
    <w:rsid w:val="00B43674"/>
    <w:rsid w:val="00B45742"/>
    <w:rsid w:val="00B4580E"/>
    <w:rsid w:val="00B4583A"/>
    <w:rsid w:val="00B45A74"/>
    <w:rsid w:val="00B47260"/>
    <w:rsid w:val="00B508D0"/>
    <w:rsid w:val="00B50EC9"/>
    <w:rsid w:val="00B51664"/>
    <w:rsid w:val="00B516A1"/>
    <w:rsid w:val="00B527E1"/>
    <w:rsid w:val="00B55262"/>
    <w:rsid w:val="00B57D94"/>
    <w:rsid w:val="00B57EBA"/>
    <w:rsid w:val="00B61E64"/>
    <w:rsid w:val="00B63404"/>
    <w:rsid w:val="00B63EB2"/>
    <w:rsid w:val="00B641EF"/>
    <w:rsid w:val="00B6465D"/>
    <w:rsid w:val="00B654EF"/>
    <w:rsid w:val="00B676C4"/>
    <w:rsid w:val="00B677BA"/>
    <w:rsid w:val="00B67DF8"/>
    <w:rsid w:val="00B70AA1"/>
    <w:rsid w:val="00B72419"/>
    <w:rsid w:val="00B728D9"/>
    <w:rsid w:val="00B7361D"/>
    <w:rsid w:val="00B73C66"/>
    <w:rsid w:val="00B7469E"/>
    <w:rsid w:val="00B75633"/>
    <w:rsid w:val="00B76EE6"/>
    <w:rsid w:val="00B77BA1"/>
    <w:rsid w:val="00B77C76"/>
    <w:rsid w:val="00B8016E"/>
    <w:rsid w:val="00B83839"/>
    <w:rsid w:val="00B845D7"/>
    <w:rsid w:val="00B84877"/>
    <w:rsid w:val="00B84A12"/>
    <w:rsid w:val="00B85AAC"/>
    <w:rsid w:val="00B85AC6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12A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370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E6B4F"/>
    <w:rsid w:val="00BF391B"/>
    <w:rsid w:val="00BF44D7"/>
    <w:rsid w:val="00BF474F"/>
    <w:rsid w:val="00BF4903"/>
    <w:rsid w:val="00BF4BED"/>
    <w:rsid w:val="00BF5CA8"/>
    <w:rsid w:val="00BF5FCF"/>
    <w:rsid w:val="00BF6C79"/>
    <w:rsid w:val="00BF752F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116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954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B35"/>
    <w:rsid w:val="00C44DB9"/>
    <w:rsid w:val="00C45503"/>
    <w:rsid w:val="00C45509"/>
    <w:rsid w:val="00C45D11"/>
    <w:rsid w:val="00C4634F"/>
    <w:rsid w:val="00C4645A"/>
    <w:rsid w:val="00C477DB"/>
    <w:rsid w:val="00C51711"/>
    <w:rsid w:val="00C517E3"/>
    <w:rsid w:val="00C51861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13"/>
    <w:rsid w:val="00C65777"/>
    <w:rsid w:val="00C65CD2"/>
    <w:rsid w:val="00C65CFC"/>
    <w:rsid w:val="00C663E9"/>
    <w:rsid w:val="00C66AC2"/>
    <w:rsid w:val="00C700F9"/>
    <w:rsid w:val="00C71498"/>
    <w:rsid w:val="00C718E2"/>
    <w:rsid w:val="00C71EAB"/>
    <w:rsid w:val="00C75A64"/>
    <w:rsid w:val="00C762BB"/>
    <w:rsid w:val="00C81CEB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89B"/>
    <w:rsid w:val="00CB2CC4"/>
    <w:rsid w:val="00CB4DEA"/>
    <w:rsid w:val="00CB6271"/>
    <w:rsid w:val="00CB7019"/>
    <w:rsid w:val="00CB70EA"/>
    <w:rsid w:val="00CC027E"/>
    <w:rsid w:val="00CC3ED6"/>
    <w:rsid w:val="00CC4722"/>
    <w:rsid w:val="00CC4CF1"/>
    <w:rsid w:val="00CC4E29"/>
    <w:rsid w:val="00CC5344"/>
    <w:rsid w:val="00CC612B"/>
    <w:rsid w:val="00CC64F1"/>
    <w:rsid w:val="00CC70BB"/>
    <w:rsid w:val="00CC7ACC"/>
    <w:rsid w:val="00CD074E"/>
    <w:rsid w:val="00CD4AD7"/>
    <w:rsid w:val="00CD51FD"/>
    <w:rsid w:val="00CD69BB"/>
    <w:rsid w:val="00CD79C7"/>
    <w:rsid w:val="00CE0A0A"/>
    <w:rsid w:val="00CE0EA7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48D0"/>
    <w:rsid w:val="00D56A41"/>
    <w:rsid w:val="00D6136C"/>
    <w:rsid w:val="00D61565"/>
    <w:rsid w:val="00D629F2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534"/>
    <w:rsid w:val="00D776C7"/>
    <w:rsid w:val="00D77886"/>
    <w:rsid w:val="00D806E3"/>
    <w:rsid w:val="00D809B2"/>
    <w:rsid w:val="00D818F5"/>
    <w:rsid w:val="00D83DA4"/>
    <w:rsid w:val="00D85006"/>
    <w:rsid w:val="00D85238"/>
    <w:rsid w:val="00D866C3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34C1"/>
    <w:rsid w:val="00DA54E5"/>
    <w:rsid w:val="00DA584E"/>
    <w:rsid w:val="00DA58AE"/>
    <w:rsid w:val="00DA645B"/>
    <w:rsid w:val="00DA744A"/>
    <w:rsid w:val="00DA7D76"/>
    <w:rsid w:val="00DA7F17"/>
    <w:rsid w:val="00DB0DFA"/>
    <w:rsid w:val="00DB0F7E"/>
    <w:rsid w:val="00DB114D"/>
    <w:rsid w:val="00DB1745"/>
    <w:rsid w:val="00DB1A93"/>
    <w:rsid w:val="00DB3E58"/>
    <w:rsid w:val="00DB6014"/>
    <w:rsid w:val="00DC0C03"/>
    <w:rsid w:val="00DC1952"/>
    <w:rsid w:val="00DC460C"/>
    <w:rsid w:val="00DC4840"/>
    <w:rsid w:val="00DC4AF2"/>
    <w:rsid w:val="00DC4C39"/>
    <w:rsid w:val="00DC4CF3"/>
    <w:rsid w:val="00DC4F45"/>
    <w:rsid w:val="00DC5391"/>
    <w:rsid w:val="00DC7DEC"/>
    <w:rsid w:val="00DD29DD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5433"/>
    <w:rsid w:val="00DE663B"/>
    <w:rsid w:val="00DF05E3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48AF"/>
    <w:rsid w:val="00E05061"/>
    <w:rsid w:val="00E052E5"/>
    <w:rsid w:val="00E05A30"/>
    <w:rsid w:val="00E0617C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33F4"/>
    <w:rsid w:val="00E34BC9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985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70242"/>
    <w:rsid w:val="00E70C4B"/>
    <w:rsid w:val="00E716BF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3991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A4"/>
    <w:rsid w:val="00ED6CD4"/>
    <w:rsid w:val="00ED6E61"/>
    <w:rsid w:val="00ED7DE4"/>
    <w:rsid w:val="00EE0795"/>
    <w:rsid w:val="00EE1142"/>
    <w:rsid w:val="00EE1CA9"/>
    <w:rsid w:val="00EE2367"/>
    <w:rsid w:val="00EE273A"/>
    <w:rsid w:val="00EE4402"/>
    <w:rsid w:val="00EE4EAB"/>
    <w:rsid w:val="00EE5EF8"/>
    <w:rsid w:val="00EE6722"/>
    <w:rsid w:val="00EE7D3C"/>
    <w:rsid w:val="00EF20F5"/>
    <w:rsid w:val="00EF389E"/>
    <w:rsid w:val="00EF4D03"/>
    <w:rsid w:val="00EF4DFB"/>
    <w:rsid w:val="00EF5013"/>
    <w:rsid w:val="00EF5038"/>
    <w:rsid w:val="00EF5143"/>
    <w:rsid w:val="00EF52C2"/>
    <w:rsid w:val="00EF75E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07FEF"/>
    <w:rsid w:val="00F10836"/>
    <w:rsid w:val="00F119C5"/>
    <w:rsid w:val="00F156D6"/>
    <w:rsid w:val="00F15EFD"/>
    <w:rsid w:val="00F200A9"/>
    <w:rsid w:val="00F2099B"/>
    <w:rsid w:val="00F21BB8"/>
    <w:rsid w:val="00F2216C"/>
    <w:rsid w:val="00F2238D"/>
    <w:rsid w:val="00F22CD4"/>
    <w:rsid w:val="00F235D3"/>
    <w:rsid w:val="00F23676"/>
    <w:rsid w:val="00F237DA"/>
    <w:rsid w:val="00F245FC"/>
    <w:rsid w:val="00F25BDF"/>
    <w:rsid w:val="00F25CE5"/>
    <w:rsid w:val="00F263D4"/>
    <w:rsid w:val="00F264E7"/>
    <w:rsid w:val="00F26948"/>
    <w:rsid w:val="00F31546"/>
    <w:rsid w:val="00F31EC7"/>
    <w:rsid w:val="00F33A4D"/>
    <w:rsid w:val="00F33BB1"/>
    <w:rsid w:val="00F34467"/>
    <w:rsid w:val="00F345D6"/>
    <w:rsid w:val="00F34F82"/>
    <w:rsid w:val="00F35263"/>
    <w:rsid w:val="00F35A85"/>
    <w:rsid w:val="00F37DF9"/>
    <w:rsid w:val="00F40043"/>
    <w:rsid w:val="00F40D11"/>
    <w:rsid w:val="00F41138"/>
    <w:rsid w:val="00F42971"/>
    <w:rsid w:val="00F42EAE"/>
    <w:rsid w:val="00F4329D"/>
    <w:rsid w:val="00F448C7"/>
    <w:rsid w:val="00F45389"/>
    <w:rsid w:val="00F465BA"/>
    <w:rsid w:val="00F46A3B"/>
    <w:rsid w:val="00F50E45"/>
    <w:rsid w:val="00F514DA"/>
    <w:rsid w:val="00F52D97"/>
    <w:rsid w:val="00F535B0"/>
    <w:rsid w:val="00F545A6"/>
    <w:rsid w:val="00F55468"/>
    <w:rsid w:val="00F559BC"/>
    <w:rsid w:val="00F56876"/>
    <w:rsid w:val="00F6116E"/>
    <w:rsid w:val="00F61236"/>
    <w:rsid w:val="00F61343"/>
    <w:rsid w:val="00F61ACB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6DBC"/>
    <w:rsid w:val="00F873E9"/>
    <w:rsid w:val="00F9028A"/>
    <w:rsid w:val="00F90E4C"/>
    <w:rsid w:val="00F932C3"/>
    <w:rsid w:val="00F934B8"/>
    <w:rsid w:val="00F935D5"/>
    <w:rsid w:val="00F93B5F"/>
    <w:rsid w:val="00F9459F"/>
    <w:rsid w:val="00F9472B"/>
    <w:rsid w:val="00F94F6F"/>
    <w:rsid w:val="00F954B5"/>
    <w:rsid w:val="00F95ABF"/>
    <w:rsid w:val="00F9606F"/>
    <w:rsid w:val="00F97091"/>
    <w:rsid w:val="00F9769D"/>
    <w:rsid w:val="00FA10AF"/>
    <w:rsid w:val="00FA14E6"/>
    <w:rsid w:val="00FA2B9E"/>
    <w:rsid w:val="00FA5226"/>
    <w:rsid w:val="00FA5D76"/>
    <w:rsid w:val="00FA5DFD"/>
    <w:rsid w:val="00FB100A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BBF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9729D"/>
  <w15:chartTrackingRefBased/>
  <w15:docId w15:val="{4B94CCCA-ECF7-4209-9DB7-BC41C410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BodyText"/>
    <w:next w:val="BodyText"/>
    <w:link w:val="Heading9Char"/>
    <w:uiPriority w:val="9"/>
    <w:unhideWhenUsed/>
    <w:qFormat/>
    <w:rsid w:val="007463D8"/>
    <w:pPr>
      <w:spacing w:after="60"/>
      <w:ind w:left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463D8"/>
    <w:rPr>
      <w:sz w:val="20"/>
    </w:rPr>
  </w:style>
  <w:style w:type="character" w:styleId="IntenseEmphasis">
    <w:name w:val="Intense Emphasis"/>
    <w:basedOn w:val="DefaultParagraphFont"/>
    <w:uiPriority w:val="21"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footer" Target="footer2.xml"/><Relationship Id="rId8" Type="http://schemas.openxmlformats.org/officeDocument/2006/relationships/settings" Target="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TPX_EMA\Root%20Folder\Configuration\Report%20Generation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3</TotalTime>
  <Pages>40</Pages>
  <Words>3430</Words>
  <Characters>19555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22940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2023-05-22T16:00:00Z</cp:lastPrinted>
  <dcterms:created xsi:type="dcterms:W3CDTF">2023-05-22T15:58:00Z</dcterms:created>
  <dcterms:modified xsi:type="dcterms:W3CDTF">2023-05-22T16:01:00Z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