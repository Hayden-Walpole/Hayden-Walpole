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E66C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2A6581F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1337010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03004EC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0D39AA3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8443A6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6C81584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923C9E6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5D5492" w14:paraId="635870EA" w14:textId="77777777" w:rsidTr="005D5492">
        <w:tc>
          <w:tcPr>
            <w:tcW w:w="4675" w:type="dxa"/>
          </w:tcPr>
          <w:p w14:paraId="2D054204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3DC2558A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67BE05F4" w14:textId="77777777" w:rsidTr="005D5492">
        <w:tc>
          <w:tcPr>
            <w:tcW w:w="4675" w:type="dxa"/>
          </w:tcPr>
          <w:p w14:paraId="52F09C6B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3ADA5C9" w14:textId="01A500CB" w:rsidR="005D5492" w:rsidRDefault="007D641F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</w:tbl>
    <w:p w14:paraId="7FF75E3E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4FE77359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6AFCC4EF" w14:textId="77777777" w:rsidR="007D641F" w:rsidRDefault="007D641F" w:rsidP="007D641F">
      <w:pPr>
        <w:pStyle w:val="BodyText"/>
        <w:keepNext/>
        <w:spacing w:after="60"/>
        <w:jc w:val="center"/>
      </w:pPr>
      <w:r>
        <w:rPr>
          <w:noProof/>
          <w:sz w:val="28"/>
          <w:szCs w:val="28"/>
        </w:rPr>
        <w:drawing>
          <wp:inline distT="0" distB="0" distL="0" distR="0" wp14:anchorId="60CFD36A" wp14:editId="1B76B031">
            <wp:extent cx="5581650" cy="24765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E69A" w14:textId="68B070A1" w:rsidR="007D641F" w:rsidRDefault="007D641F" w:rsidP="007D64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Caption</w:t>
      </w:r>
    </w:p>
    <w:p w14:paraId="7D40FCDD" w14:textId="6BB71DBD" w:rsidR="004E3398" w:rsidRDefault="004E3398" w:rsidP="004E3398">
      <w:pPr>
        <w:pStyle w:val="BodyText"/>
        <w:spacing w:after="60"/>
        <w:jc w:val="center"/>
        <w:rPr>
          <w:sz w:val="28"/>
          <w:szCs w:val="28"/>
        </w:rPr>
      </w:pPr>
      <w:r>
        <w:rPr>
          <w:sz w:val="28"/>
          <w:szCs w:val="28"/>
        </w:rPr>
        <w:t>&lt;IMAGE&gt;</w:t>
      </w:r>
    </w:p>
    <w:p w14:paraId="41319AD4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270D8A43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4D7DFE9C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59D9171" w14:textId="608FA738" w:rsidR="00857ECD" w:rsidRDefault="00857E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D641F">
        <w:rPr>
          <w:sz w:val="28"/>
          <w:szCs w:val="28"/>
        </w:rPr>
        <w:lastRenderedPageBreak/>
        <w:t>12345</w:t>
      </w:r>
    </w:p>
    <w:p w14:paraId="38E19609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145A605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7FEE3FC" w14:textId="77777777" w:rsidR="00857ECD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787D1009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0DD3323" w14:textId="77777777" w:rsidR="00571D0C" w:rsidRDefault="00571D0C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____________</w:t>
      </w:r>
    </w:p>
    <w:p w14:paraId="70FFA7F1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1ADACDDA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5717DD11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4988A9D8" w14:textId="77777777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weight_____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1AE8A70D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6A5D608E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1B4E28B1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07BC081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4694E32A" w14:textId="77777777" w:rsidR="00D36A9E" w:rsidRPr="00874B95" w:rsidRDefault="00D36A9E" w:rsidP="00D36A9E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0"/>
      <w:r w:rsidRPr="00874B95">
        <w:rPr>
          <w:b/>
          <w:bCs/>
          <w:color w:val="FF0000"/>
          <w:u w:val="single"/>
        </w:rPr>
        <w:t>&lt;INSERT TABLE&gt;</w:t>
      </w:r>
      <w:commentRangeEnd w:id="0"/>
      <w:r w:rsidRPr="00874B95">
        <w:rPr>
          <w:rStyle w:val="CommentReference"/>
          <w:color w:val="FF0000"/>
        </w:rPr>
        <w:commentReference w:id="0"/>
      </w:r>
    </w:p>
    <w:p w14:paraId="58DB94FA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0"/>
        <w:gridCol w:w="2760"/>
        <w:gridCol w:w="2760"/>
      </w:tblGrid>
      <w:tr w:rsidR="00CF01D2" w:rsidRPr="00CF01D2" w14:paraId="7962A1CB" w14:textId="77777777" w:rsidTr="00CF01D2">
        <w:tc>
          <w:tcPr>
            <w:tcW w:w="3116" w:type="dxa"/>
          </w:tcPr>
          <w:p w14:paraId="7AEF2909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440645E4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3117" w:type="dxa"/>
          </w:tcPr>
          <w:p w14:paraId="3FB40CFA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CF01D2" w:rsidRPr="00CF01D2" w14:paraId="5C27B10E" w14:textId="77777777" w:rsidTr="00CF01D2">
        <w:tc>
          <w:tcPr>
            <w:tcW w:w="3116" w:type="dxa"/>
          </w:tcPr>
          <w:p w14:paraId="57E5D3D1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26FBE87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3117" w:type="dxa"/>
          </w:tcPr>
          <w:p w14:paraId="2913155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CF01D2" w:rsidRPr="00CF01D2" w14:paraId="33026A0D" w14:textId="77777777" w:rsidTr="00CF01D2">
        <w:tc>
          <w:tcPr>
            <w:tcW w:w="3116" w:type="dxa"/>
          </w:tcPr>
          <w:p w14:paraId="79C0543A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</w:p>
        </w:tc>
        <w:tc>
          <w:tcPr>
            <w:tcW w:w="3117" w:type="dxa"/>
          </w:tcPr>
          <w:p w14:paraId="626C35B8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6C55CF66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53F39FA8" w14:textId="77777777" w:rsidTr="00CF01D2">
        <w:tc>
          <w:tcPr>
            <w:tcW w:w="3116" w:type="dxa"/>
          </w:tcPr>
          <w:p w14:paraId="7EAB411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</w:tc>
        <w:tc>
          <w:tcPr>
            <w:tcW w:w="3117" w:type="dxa"/>
          </w:tcPr>
          <w:p w14:paraId="0AEC5344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274317C5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3D02FEE0" w14:textId="77777777" w:rsidTr="00CF01D2">
        <w:tc>
          <w:tcPr>
            <w:tcW w:w="3116" w:type="dxa"/>
          </w:tcPr>
          <w:p w14:paraId="4440C79F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</w:tc>
        <w:tc>
          <w:tcPr>
            <w:tcW w:w="3117" w:type="dxa"/>
          </w:tcPr>
          <w:p w14:paraId="04370591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4DDD473E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36F899B0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7A2CC542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22986A64" w14:textId="77777777" w:rsidR="00A909EE" w:rsidRPr="00D36A9E" w:rsidRDefault="00D36A9E" w:rsidP="00D36A9E">
      <w:pPr>
        <w:pStyle w:val="BodyText"/>
        <w:spacing w:after="60"/>
        <w:ind w:left="0" w:firstLine="720"/>
        <w:rPr>
          <w:b/>
          <w:bCs/>
          <w:color w:val="FF0000"/>
          <w:u w:val="single"/>
        </w:rPr>
      </w:pPr>
      <w:commentRangeStart w:id="1"/>
      <w:r w:rsidRPr="00874B95">
        <w:rPr>
          <w:b/>
          <w:bCs/>
          <w:color w:val="FF0000"/>
          <w:u w:val="single"/>
        </w:rPr>
        <w:t>&lt;INSERT TABLE&gt;</w:t>
      </w:r>
      <w:commentRangeEnd w:id="1"/>
      <w:r w:rsidRPr="00874B95">
        <w:rPr>
          <w:rStyle w:val="CommentReference"/>
          <w:color w:val="FF0000"/>
        </w:rPr>
        <w:commentReference w:id="1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1639"/>
        <w:gridCol w:w="1639"/>
        <w:gridCol w:w="1692"/>
      </w:tblGrid>
      <w:tr w:rsidR="00AC28D3" w14:paraId="7AED6D6E" w14:textId="77777777" w:rsidTr="006E0AFB">
        <w:tc>
          <w:tcPr>
            <w:tcW w:w="2317" w:type="dxa"/>
          </w:tcPr>
          <w:p w14:paraId="4C364A15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639" w:type="dxa"/>
          </w:tcPr>
          <w:p w14:paraId="59C4D39B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6EF6C230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692" w:type="dxa"/>
          </w:tcPr>
          <w:p w14:paraId="0B84A653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AC28D3" w14:paraId="59030CC8" w14:textId="77777777" w:rsidTr="006E0AFB">
        <w:tc>
          <w:tcPr>
            <w:tcW w:w="2317" w:type="dxa"/>
          </w:tcPr>
          <w:p w14:paraId="018C0668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639" w:type="dxa"/>
          </w:tcPr>
          <w:p w14:paraId="73DE778E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39" w:type="dxa"/>
          </w:tcPr>
          <w:p w14:paraId="389D7022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92" w:type="dxa"/>
          </w:tcPr>
          <w:p w14:paraId="0AE39CCD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AC28D3" w14:paraId="617783C7" w14:textId="77777777" w:rsidTr="006E0AFB">
        <w:tc>
          <w:tcPr>
            <w:tcW w:w="2317" w:type="dxa"/>
          </w:tcPr>
          <w:p w14:paraId="650E4A3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70421FF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3D0DD2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6EC0472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735F677B" w14:textId="77777777" w:rsidTr="006E0AFB">
        <w:tc>
          <w:tcPr>
            <w:tcW w:w="2317" w:type="dxa"/>
          </w:tcPr>
          <w:p w14:paraId="4107620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53478BB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AC8C78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039B2EC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48D7C04B" w14:textId="77777777" w:rsidTr="006E0AFB">
        <w:tc>
          <w:tcPr>
            <w:tcW w:w="2317" w:type="dxa"/>
          </w:tcPr>
          <w:p w14:paraId="2E11C0F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7A237659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D80394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B21557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277180D9" w14:textId="77777777" w:rsidTr="006E0AFB">
        <w:tc>
          <w:tcPr>
            <w:tcW w:w="2317" w:type="dxa"/>
          </w:tcPr>
          <w:p w14:paraId="17F8DAFC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639" w:type="dxa"/>
          </w:tcPr>
          <w:p w14:paraId="40F5B1F0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CB82D77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30B4E993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5F6BF336" w14:textId="77777777" w:rsidTr="006E0AFB">
        <w:tc>
          <w:tcPr>
            <w:tcW w:w="2317" w:type="dxa"/>
          </w:tcPr>
          <w:p w14:paraId="4868D382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>,E,A,L tied together to chassis grounds. Apply 500VDC</w:t>
            </w:r>
          </w:p>
        </w:tc>
        <w:tc>
          <w:tcPr>
            <w:tcW w:w="1639" w:type="dxa"/>
          </w:tcPr>
          <w:p w14:paraId="7886F16C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6BE8BC36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5A8946BF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6A9E" w14:paraId="7D8B19EA" w14:textId="77777777" w:rsidTr="00560419">
        <w:tc>
          <w:tcPr>
            <w:tcW w:w="7287" w:type="dxa"/>
            <w:gridSpan w:val="4"/>
          </w:tcPr>
          <w:p w14:paraId="4B5E590D" w14:textId="77777777" w:rsidR="00D36A9E" w:rsidRPr="00D36A9E" w:rsidRDefault="00D36A9E" w:rsidP="009E7466">
            <w:pPr>
              <w:pStyle w:val="BodyText"/>
              <w:spacing w:after="60"/>
              <w:ind w:left="0"/>
              <w:rPr>
                <w:b/>
                <w:bCs/>
                <w:color w:val="FF0000"/>
                <w:u w:val="single"/>
              </w:rPr>
            </w:pPr>
            <w:commentRangeStart w:id="2"/>
            <w:r w:rsidRPr="00874B95">
              <w:rPr>
                <w:b/>
                <w:bCs/>
                <w:color w:val="FF0000"/>
                <w:u w:val="single"/>
              </w:rPr>
              <w:t>&lt;INSERT TABLE&gt;</w:t>
            </w:r>
            <w:commentRangeEnd w:id="2"/>
            <w:r w:rsidRPr="00874B95">
              <w:rPr>
                <w:rStyle w:val="CommentReference"/>
                <w:color w:val="FF0000"/>
              </w:rPr>
              <w:commentReference w:id="2"/>
            </w:r>
          </w:p>
        </w:tc>
      </w:tr>
      <w:tr w:rsidR="00AC28D3" w14:paraId="4AF11EDC" w14:textId="77777777" w:rsidTr="006E0AFB">
        <w:tc>
          <w:tcPr>
            <w:tcW w:w="2317" w:type="dxa"/>
          </w:tcPr>
          <w:p w14:paraId="5C6E302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A3B061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15656EB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92" w:type="dxa"/>
          </w:tcPr>
          <w:p w14:paraId="6F55D59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AC28D3" w14:paraId="2A9A4846" w14:textId="77777777" w:rsidTr="006E0AFB">
        <w:tc>
          <w:tcPr>
            <w:tcW w:w="2317" w:type="dxa"/>
          </w:tcPr>
          <w:p w14:paraId="1F39BF8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0576781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2CE8D09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A97BF7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4985735B" w14:textId="77777777" w:rsidTr="006E0AFB">
        <w:tc>
          <w:tcPr>
            <w:tcW w:w="2317" w:type="dxa"/>
          </w:tcPr>
          <w:p w14:paraId="7BD376E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7A845A3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286177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2D3E490E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61B8F5FE" w14:textId="77777777" w:rsidTr="006E0AFB">
        <w:tc>
          <w:tcPr>
            <w:tcW w:w="2317" w:type="dxa"/>
          </w:tcPr>
          <w:p w14:paraId="1FA738A9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6D35739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6A19ED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15840C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0609AB91" w14:textId="77777777" w:rsidTr="006E0AFB">
        <w:tc>
          <w:tcPr>
            <w:tcW w:w="2317" w:type="dxa"/>
          </w:tcPr>
          <w:p w14:paraId="0FC1EF03" w14:textId="77777777" w:rsidR="00AC28D3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A to L</w:t>
            </w:r>
          </w:p>
        </w:tc>
        <w:tc>
          <w:tcPr>
            <w:tcW w:w="1639" w:type="dxa"/>
          </w:tcPr>
          <w:p w14:paraId="1DFB027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19B11F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50CC5B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C078210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071575FC" w14:textId="77777777" w:rsidR="00704130" w:rsidRDefault="00704130">
      <w:pPr>
        <w:rPr>
          <w:sz w:val="20"/>
          <w:szCs w:val="20"/>
        </w:rPr>
      </w:pPr>
      <w:r>
        <w:rPr>
          <w:szCs w:val="20"/>
        </w:rPr>
        <w:br w:type="page"/>
      </w:r>
    </w:p>
    <w:p w14:paraId="5D5BF3AD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2BA0175B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37ACB9ED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786597F4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6C836A31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1EC37A05" w14:textId="77777777" w:rsidTr="00F93B5F">
        <w:tc>
          <w:tcPr>
            <w:tcW w:w="2805" w:type="dxa"/>
          </w:tcPr>
          <w:p w14:paraId="088DD210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43C077D2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49C17C1E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63F084CB" w14:textId="77777777" w:rsidTr="00F93B5F">
        <w:tc>
          <w:tcPr>
            <w:tcW w:w="2805" w:type="dxa"/>
          </w:tcPr>
          <w:p w14:paraId="4C2CD39A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6EBEA737" w14:textId="09842FD3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2321D4E1" w14:textId="5657B9DC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13B085E0" w14:textId="77777777" w:rsidTr="00F93B5F">
        <w:trPr>
          <w:trHeight w:val="332"/>
        </w:trPr>
        <w:tc>
          <w:tcPr>
            <w:tcW w:w="2805" w:type="dxa"/>
          </w:tcPr>
          <w:p w14:paraId="1D233D69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6BF79A91" w14:textId="31D4841E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14F19A13" w14:textId="3EEF6797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5A74" w14:paraId="61BB83A8" w14:textId="77777777" w:rsidTr="00F93B5F">
        <w:tc>
          <w:tcPr>
            <w:tcW w:w="2805" w:type="dxa"/>
          </w:tcPr>
          <w:p w14:paraId="760C93F9" w14:textId="77777777" w:rsidR="00B45A74" w:rsidRDefault="00B45A74" w:rsidP="00B45A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5B95C119" w14:textId="3F405748" w:rsidR="00B45A74" w:rsidRDefault="007D641F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1B1DCFD9" w14:textId="07C61942" w:rsidR="00B45A74" w:rsidRDefault="007D641F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361ADDDC" w14:textId="77777777" w:rsidTr="00F93B5F">
        <w:tc>
          <w:tcPr>
            <w:tcW w:w="2805" w:type="dxa"/>
          </w:tcPr>
          <w:p w14:paraId="71B6BD56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0A8A8F5F" w14:textId="50BE38AA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00AADE32" w14:textId="43B24E29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4DBC747C" w14:textId="77777777" w:rsidTr="00F93B5F">
        <w:tc>
          <w:tcPr>
            <w:tcW w:w="2805" w:type="dxa"/>
          </w:tcPr>
          <w:p w14:paraId="3FBE1584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7A4C5106" w14:textId="408094A6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CCD5ED8" w14:textId="0F2B0829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64681B6A" w14:textId="77777777" w:rsidTr="00F93B5F">
        <w:tc>
          <w:tcPr>
            <w:tcW w:w="2805" w:type="dxa"/>
          </w:tcPr>
          <w:p w14:paraId="51CDA817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59B65B89" w14:textId="63BA626A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43E28729" w14:textId="3F5CC35F" w:rsidR="00FB14E8" w:rsidRDefault="007D641F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46F57044" w14:textId="77777777" w:rsidTr="00F93B5F">
        <w:tc>
          <w:tcPr>
            <w:tcW w:w="2805" w:type="dxa"/>
          </w:tcPr>
          <w:p w14:paraId="08F0A474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12E19BAF" w14:textId="3268F119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741E3C1F" w14:textId="4413E0AA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7AFBAC25" w14:textId="77777777" w:rsidTr="00F93B5F">
        <w:tc>
          <w:tcPr>
            <w:tcW w:w="2805" w:type="dxa"/>
          </w:tcPr>
          <w:p w14:paraId="50E0B60C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57B4BFED" w14:textId="6987B8CD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C33D192" w14:textId="4CB1DAAD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350A4250" w14:textId="77777777" w:rsidTr="00F93B5F">
        <w:tc>
          <w:tcPr>
            <w:tcW w:w="2805" w:type="dxa"/>
          </w:tcPr>
          <w:p w14:paraId="24080D0A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63E90D60" w14:textId="65B5C3EB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7EB3066B" w14:textId="293F5FF6" w:rsidR="00F93B5F" w:rsidRDefault="007D641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9ED240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8F4BD44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000D8F48" w14:textId="77777777" w:rsidR="00CF01D2" w:rsidRDefault="00CF01D2">
      <w:pPr>
        <w:rPr>
          <w:sz w:val="20"/>
          <w:szCs w:val="20"/>
        </w:rPr>
      </w:pPr>
    </w:p>
    <w:p w14:paraId="233E6BC4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2CB8F0EF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4DFFC0D0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6794CA0C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52180A12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7F473AF6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 xml:space="preserve">Final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2"/>
        <w:gridCol w:w="1786"/>
        <w:gridCol w:w="1486"/>
        <w:gridCol w:w="2006"/>
      </w:tblGrid>
      <w:tr w:rsidR="00AD7C4A" w14:paraId="28F3A97F" w14:textId="77777777" w:rsidTr="00CE77C9">
        <w:tc>
          <w:tcPr>
            <w:tcW w:w="2992" w:type="dxa"/>
          </w:tcPr>
          <w:p w14:paraId="6AADFB2E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2F8A11D1" w14:textId="77777777" w:rsidR="00AD7C4A" w:rsidRDefault="009818A5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</w:t>
            </w:r>
            <w:r w:rsidR="00AD7C4A">
              <w:rPr>
                <w:szCs w:val="20"/>
              </w:rPr>
              <w:t>all</w:t>
            </w:r>
            <w:r>
              <w:rPr>
                <w:szCs w:val="20"/>
              </w:rPr>
              <w:t>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5EDA4D4D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006" w:type="dxa"/>
          </w:tcPr>
          <w:p w14:paraId="77D45CA9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D7C4A" w14:paraId="6CDF983F" w14:textId="77777777" w:rsidTr="00CE77C9">
        <w:tc>
          <w:tcPr>
            <w:tcW w:w="2992" w:type="dxa"/>
          </w:tcPr>
          <w:p w14:paraId="26BA2868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4EACEB42" w14:textId="67DCEFD3" w:rsidR="00AD7C4A" w:rsidRDefault="007D641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86" w:type="dxa"/>
          </w:tcPr>
          <w:p w14:paraId="5ACA15C5" w14:textId="0FF05C34" w:rsidR="00AD7C4A" w:rsidRDefault="007D641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15B21BC2" w14:textId="77777777" w:rsidR="00AD7C4A" w:rsidRDefault="00AD7C4A" w:rsidP="00AD7C4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  <w:tr w:rsidR="00CE77C9" w14:paraId="03C02B30" w14:textId="77777777" w:rsidTr="00CE77C9">
        <w:tc>
          <w:tcPr>
            <w:tcW w:w="2992" w:type="dxa"/>
          </w:tcPr>
          <w:p w14:paraId="58E0A09F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3C7ED7CB" w14:textId="1AD607F1" w:rsidR="00CE77C9" w:rsidRDefault="007D641F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69294D07" w14:textId="08205491" w:rsidR="00CE77C9" w:rsidRDefault="007D641F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707CEDEA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7E45899B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4CBCEFDA" w14:textId="77777777" w:rsidR="00574BB6" w:rsidRDefault="00D53B8C" w:rsidP="00F15EFD">
      <w:pPr>
        <w:pStyle w:val="BodyText"/>
        <w:spacing w:after="60"/>
        <w:rPr>
          <w:szCs w:val="20"/>
        </w:rPr>
      </w:pPr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074A5172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49232E52" w14:textId="77777777" w:rsidR="00314FDE" w:rsidRDefault="00B72419" w:rsidP="00B72419">
      <w:pPr>
        <w:pStyle w:val="BodyText"/>
        <w:spacing w:after="60"/>
        <w:rPr>
          <w:szCs w:val="20"/>
        </w:rPr>
      </w:pPr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6327E388" w14:textId="77777777" w:rsidTr="00B728D9">
        <w:tc>
          <w:tcPr>
            <w:tcW w:w="4302" w:type="dxa"/>
          </w:tcPr>
          <w:p w14:paraId="65B4EA8F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89769EE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3C7C494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71CD1191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29AFA931" w14:textId="77777777" w:rsidTr="00B728D9">
        <w:tc>
          <w:tcPr>
            <w:tcW w:w="4302" w:type="dxa"/>
          </w:tcPr>
          <w:p w14:paraId="0C50BBFD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10489BC0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C8BC920" w14:textId="77777777" w:rsidR="00B728D9" w:rsidRDefault="009818A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728D9" w14:paraId="18060DA8" w14:textId="77777777" w:rsidTr="00B728D9">
        <w:tc>
          <w:tcPr>
            <w:tcW w:w="4302" w:type="dxa"/>
          </w:tcPr>
          <w:p w14:paraId="52FA8B1A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70B7372A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3FCC347A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B4697A2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1E340522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4CB5B6AD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25FAA1D3" w14:textId="77777777" w:rsidTr="0079702E">
        <w:tc>
          <w:tcPr>
            <w:tcW w:w="4302" w:type="dxa"/>
          </w:tcPr>
          <w:p w14:paraId="722DF611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845E79B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CD301D8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00477BD2" w14:textId="77777777" w:rsidTr="0079702E">
        <w:tc>
          <w:tcPr>
            <w:tcW w:w="4302" w:type="dxa"/>
          </w:tcPr>
          <w:p w14:paraId="1B1ED3C7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saturated)</w:t>
            </w:r>
          </w:p>
        </w:tc>
        <w:tc>
          <w:tcPr>
            <w:tcW w:w="1289" w:type="dxa"/>
          </w:tcPr>
          <w:p w14:paraId="08AF2EA5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39D3001" w14:textId="77777777" w:rsidR="008411BB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8411BB" w14:paraId="1ED62284" w14:textId="77777777" w:rsidTr="0079702E">
        <w:tc>
          <w:tcPr>
            <w:tcW w:w="4302" w:type="dxa"/>
          </w:tcPr>
          <w:p w14:paraId="5165D884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4B3026C1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114BAA6F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7F6F2A7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p w14:paraId="77C7BC31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448BA79A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1F664C6E" w14:textId="77777777" w:rsidTr="0079702E">
        <w:tc>
          <w:tcPr>
            <w:tcW w:w="4302" w:type="dxa"/>
          </w:tcPr>
          <w:p w14:paraId="3CA985E7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E82C948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0A70AB3F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5C118445" w14:textId="77777777" w:rsidTr="0079702E">
        <w:tc>
          <w:tcPr>
            <w:tcW w:w="4302" w:type="dxa"/>
          </w:tcPr>
          <w:p w14:paraId="328EE8CF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2F8626AA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48861CF3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286F3774" w14:textId="77777777" w:rsidTr="0079702E">
        <w:tc>
          <w:tcPr>
            <w:tcW w:w="4302" w:type="dxa"/>
          </w:tcPr>
          <w:p w14:paraId="270C3DC9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1BAAFF05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A0622BC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4DAF169C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510344B9" w14:textId="77777777" w:rsidR="00703BE8" w:rsidRPr="00703BE8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F3866C" w:themeColor="accent4"/>
          <w:szCs w:val="20"/>
        </w:rPr>
      </w:pPr>
      <w:r w:rsidRPr="00AA6FB4">
        <w:rPr>
          <w:b/>
          <w:bCs/>
          <w:color w:val="F3866C" w:themeColor="accent4"/>
          <w:szCs w:val="20"/>
        </w:rPr>
        <w:t>6.7.3 MCE Rigging</w:t>
      </w:r>
      <w:r w:rsidRPr="00AA6FB4">
        <w:rPr>
          <w:b/>
          <w:bCs/>
          <w:color w:val="F3866C" w:themeColor="accent4"/>
          <w:szCs w:val="20"/>
        </w:rPr>
        <w:tab/>
      </w:r>
      <w:r>
        <w:rPr>
          <w:b/>
          <w:bCs/>
          <w:color w:val="F3866C" w:themeColor="accent4"/>
          <w:szCs w:val="20"/>
        </w:rPr>
        <w:t>was not found here, numbering off??</w:t>
      </w:r>
    </w:p>
    <w:p w14:paraId="0570562F" w14:textId="77777777" w:rsidR="00AA6FB4" w:rsidRDefault="00AA6FB4" w:rsidP="00C214E4">
      <w:pPr>
        <w:pStyle w:val="BodyText"/>
        <w:spacing w:after="60"/>
        <w:rPr>
          <w:szCs w:val="20"/>
        </w:rPr>
      </w:pPr>
    </w:p>
    <w:p w14:paraId="41A70EE8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40F3BF36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61FB47CB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7FFE1407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4E137D91" w14:textId="77777777" w:rsidTr="00EB0BEE">
        <w:trPr>
          <w:trHeight w:val="620"/>
        </w:trPr>
        <w:tc>
          <w:tcPr>
            <w:tcW w:w="4302" w:type="dxa"/>
          </w:tcPr>
          <w:p w14:paraId="51535637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51F579F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E7127DC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7612E621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05763BCA" w14:textId="77777777" w:rsidTr="0079702E">
        <w:tc>
          <w:tcPr>
            <w:tcW w:w="4302" w:type="dxa"/>
          </w:tcPr>
          <w:p w14:paraId="5CC50DF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0EB6E62D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19A90D7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EB0BEE" w14:paraId="27CD5065" w14:textId="77777777" w:rsidTr="0079702E">
        <w:tc>
          <w:tcPr>
            <w:tcW w:w="4302" w:type="dxa"/>
          </w:tcPr>
          <w:p w14:paraId="23E078A5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7581179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74742C1D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0A91EFE9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1BAD807C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6A26C96B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6D0A0CCC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4A6CCF63" w14:textId="77777777" w:rsidTr="0079702E">
        <w:tc>
          <w:tcPr>
            <w:tcW w:w="4302" w:type="dxa"/>
          </w:tcPr>
          <w:p w14:paraId="3599E2C6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B9D98B9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7F8E666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42AB8DD4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31EA94CC" w14:textId="77777777" w:rsidTr="0079702E">
        <w:tc>
          <w:tcPr>
            <w:tcW w:w="4302" w:type="dxa"/>
          </w:tcPr>
          <w:p w14:paraId="4B5CECD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289" w:type="dxa"/>
          </w:tcPr>
          <w:p w14:paraId="46F6F92E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&lt;AMPS&gt;</w:t>
            </w:r>
          </w:p>
        </w:tc>
        <w:tc>
          <w:tcPr>
            <w:tcW w:w="2679" w:type="dxa"/>
          </w:tcPr>
          <w:p w14:paraId="0BC223F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&lt;RESULTS&gt;</w:t>
            </w:r>
          </w:p>
        </w:tc>
      </w:tr>
      <w:tr w:rsidR="00A86BD1" w14:paraId="61C0DE00" w14:textId="77777777" w:rsidTr="0079702E">
        <w:tc>
          <w:tcPr>
            <w:tcW w:w="4302" w:type="dxa"/>
          </w:tcPr>
          <w:p w14:paraId="0F5B1654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34743B2E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6A0F230F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F1180E3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1D8A6AF8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62367226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063CB668" w14:textId="77777777" w:rsidTr="0079702E">
        <w:tc>
          <w:tcPr>
            <w:tcW w:w="4302" w:type="dxa"/>
          </w:tcPr>
          <w:p w14:paraId="5DC615A3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338F565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0B2ADBBE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14A0AD1C" w14:textId="77777777" w:rsidTr="0079702E">
        <w:tc>
          <w:tcPr>
            <w:tcW w:w="4302" w:type="dxa"/>
          </w:tcPr>
          <w:p w14:paraId="622E77F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2BBD23C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12139751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731DC4DD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58164D3E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6A9E2035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573AAAA5" w14:textId="77777777" w:rsidTr="00716BD8">
        <w:tc>
          <w:tcPr>
            <w:tcW w:w="3116" w:type="dxa"/>
          </w:tcPr>
          <w:p w14:paraId="4F46858B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5F7DFBBD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7F2F5E1E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7DAD2BEE" w14:textId="77777777" w:rsidTr="00716BD8">
        <w:tc>
          <w:tcPr>
            <w:tcW w:w="3116" w:type="dxa"/>
          </w:tcPr>
          <w:p w14:paraId="00B15EA0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2F87DC12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0A125E02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77B50AA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50D29473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3995E202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2757C405" w14:textId="77777777" w:rsidTr="00D51ABB">
        <w:tc>
          <w:tcPr>
            <w:tcW w:w="3586" w:type="dxa"/>
          </w:tcPr>
          <w:p w14:paraId="460C4596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5FD663AE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3EBB0265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077B5A06" w14:textId="77777777" w:rsidTr="00D51ABB">
        <w:tc>
          <w:tcPr>
            <w:tcW w:w="3586" w:type="dxa"/>
          </w:tcPr>
          <w:p w14:paraId="6D07B9CC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5C6FB9F9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53E70D4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0537267A" w14:textId="77777777" w:rsidTr="00D51ABB">
        <w:tc>
          <w:tcPr>
            <w:tcW w:w="3586" w:type="dxa"/>
          </w:tcPr>
          <w:p w14:paraId="223945F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0A3DC789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F1C8C1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A54E408" w14:textId="77777777" w:rsidTr="00D51ABB">
        <w:tc>
          <w:tcPr>
            <w:tcW w:w="3586" w:type="dxa"/>
          </w:tcPr>
          <w:p w14:paraId="2FCBBAD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35CA82A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502DFE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16AE9686" w14:textId="77777777" w:rsidTr="00D51ABB">
        <w:tc>
          <w:tcPr>
            <w:tcW w:w="3586" w:type="dxa"/>
          </w:tcPr>
          <w:p w14:paraId="35BCE072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29FB519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9755E4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560ADA75" w14:textId="77777777" w:rsidTr="00D51ABB">
        <w:tc>
          <w:tcPr>
            <w:tcW w:w="3586" w:type="dxa"/>
          </w:tcPr>
          <w:p w14:paraId="42D1462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17D3E33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CC82A4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FAE6E42" w14:textId="77777777" w:rsidTr="00D51ABB">
        <w:tc>
          <w:tcPr>
            <w:tcW w:w="3586" w:type="dxa"/>
          </w:tcPr>
          <w:p w14:paraId="796B8D4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E1891C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F9E1C3E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2BA80C27" w14:textId="77777777" w:rsidTr="00D51ABB">
        <w:tc>
          <w:tcPr>
            <w:tcW w:w="3586" w:type="dxa"/>
          </w:tcPr>
          <w:p w14:paraId="11C8BE02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D2E191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C8529F9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7BCD0A65" w14:textId="77777777" w:rsidTr="00D51ABB">
        <w:tc>
          <w:tcPr>
            <w:tcW w:w="3586" w:type="dxa"/>
          </w:tcPr>
          <w:p w14:paraId="68E6EDB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E3A4C22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D87BF92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1FA1523C" w14:textId="77777777" w:rsidTr="00D51ABB">
        <w:tc>
          <w:tcPr>
            <w:tcW w:w="3586" w:type="dxa"/>
          </w:tcPr>
          <w:p w14:paraId="0414B40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94B941D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37DE40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0ADC870A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493549CC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1C5CF5AC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E61100">
        <w:rPr>
          <w:color w:val="F3533F" w:themeColor="accent6"/>
          <w:szCs w:val="20"/>
        </w:rPr>
        <w:t>5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354983CD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605231C7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4C4C851F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C0B11" w14:paraId="39467C7F" w14:textId="77777777" w:rsidTr="003F3F61">
        <w:tc>
          <w:tcPr>
            <w:tcW w:w="4024" w:type="dxa"/>
          </w:tcPr>
          <w:p w14:paraId="2E9BCA55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29ADF114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110649B6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65394275" w14:textId="77777777" w:rsidTr="003F3F61">
        <w:tc>
          <w:tcPr>
            <w:tcW w:w="4024" w:type="dxa"/>
          </w:tcPr>
          <w:p w14:paraId="6022E283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35589548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2263AEE5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2EDF7FAE" w14:textId="77777777" w:rsidTr="003F3F61">
        <w:tc>
          <w:tcPr>
            <w:tcW w:w="4024" w:type="dxa"/>
          </w:tcPr>
          <w:p w14:paraId="60B7765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7943E0C3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3C128E0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60B94CF1" w14:textId="77777777" w:rsidTr="003F3F61">
        <w:tc>
          <w:tcPr>
            <w:tcW w:w="4024" w:type="dxa"/>
          </w:tcPr>
          <w:p w14:paraId="4F320795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4D59C302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16" w:type="dxa"/>
          </w:tcPr>
          <w:p w14:paraId="079B0271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45942D29" w14:textId="77777777" w:rsidTr="003F3F61">
        <w:tc>
          <w:tcPr>
            <w:tcW w:w="4024" w:type="dxa"/>
          </w:tcPr>
          <w:p w14:paraId="3FC9939D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3330D49D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16" w:type="dxa"/>
          </w:tcPr>
          <w:p w14:paraId="7359580F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64707794" w14:textId="77777777" w:rsidTr="003F3F61">
        <w:tc>
          <w:tcPr>
            <w:tcW w:w="4024" w:type="dxa"/>
          </w:tcPr>
          <w:p w14:paraId="60956585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5E64812C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16" w:type="dxa"/>
          </w:tcPr>
          <w:p w14:paraId="50BC575D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9A85F14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5B5454D6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4D477606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304A4" w14:paraId="64B3B439" w14:textId="77777777" w:rsidTr="000533F6">
        <w:tc>
          <w:tcPr>
            <w:tcW w:w="4024" w:type="dxa"/>
          </w:tcPr>
          <w:p w14:paraId="4987ADAE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751EBC75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3730C2F3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60618A7B" w14:textId="77777777" w:rsidTr="000533F6">
        <w:tc>
          <w:tcPr>
            <w:tcW w:w="4024" w:type="dxa"/>
          </w:tcPr>
          <w:p w14:paraId="5D15E7A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2C645ED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2198076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160627FB" w14:textId="77777777" w:rsidTr="000533F6">
        <w:tc>
          <w:tcPr>
            <w:tcW w:w="4024" w:type="dxa"/>
          </w:tcPr>
          <w:p w14:paraId="190A7F2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42BBE4C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3D44DE0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79810640" w14:textId="77777777" w:rsidTr="000533F6">
        <w:tc>
          <w:tcPr>
            <w:tcW w:w="4024" w:type="dxa"/>
          </w:tcPr>
          <w:p w14:paraId="05388A9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6528DA5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16" w:type="dxa"/>
          </w:tcPr>
          <w:p w14:paraId="6B4CB9C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5FD9F35" w14:textId="77777777" w:rsidTr="000533F6">
        <w:tc>
          <w:tcPr>
            <w:tcW w:w="4024" w:type="dxa"/>
          </w:tcPr>
          <w:p w14:paraId="65D9AD2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6AD56EC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16" w:type="dxa"/>
          </w:tcPr>
          <w:p w14:paraId="1908144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3F3BBFBB" w14:textId="77777777" w:rsidTr="000533F6">
        <w:tc>
          <w:tcPr>
            <w:tcW w:w="4024" w:type="dxa"/>
          </w:tcPr>
          <w:p w14:paraId="4DD1AAC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7F91EED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16" w:type="dxa"/>
          </w:tcPr>
          <w:p w14:paraId="1C8541D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72372E9D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4A043A64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1F40E3D3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1770D2CC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5E5397FA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75701B7C" w14:textId="77777777" w:rsidTr="008B1304">
        <w:tc>
          <w:tcPr>
            <w:tcW w:w="3586" w:type="dxa"/>
          </w:tcPr>
          <w:p w14:paraId="47FA30A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642A5B6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4801503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5C15FEE6" w14:textId="77777777" w:rsidTr="008B1304">
        <w:tc>
          <w:tcPr>
            <w:tcW w:w="3586" w:type="dxa"/>
          </w:tcPr>
          <w:p w14:paraId="68DB506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40A7FF5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7FBA5D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4ACEA658" w14:textId="77777777" w:rsidTr="008B1304">
        <w:tc>
          <w:tcPr>
            <w:tcW w:w="3586" w:type="dxa"/>
          </w:tcPr>
          <w:p w14:paraId="52E0969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0CFD30C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8456F6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1AEB357C" w14:textId="77777777" w:rsidTr="008B1304">
        <w:tc>
          <w:tcPr>
            <w:tcW w:w="3586" w:type="dxa"/>
          </w:tcPr>
          <w:p w14:paraId="74D04A1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75B7698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8589F7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6F72BFBB" w14:textId="77777777" w:rsidTr="008B1304">
        <w:tc>
          <w:tcPr>
            <w:tcW w:w="3586" w:type="dxa"/>
          </w:tcPr>
          <w:p w14:paraId="4C6F9CE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70E429D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C2696C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25F57C94" w14:textId="77777777" w:rsidTr="008B1304">
        <w:tc>
          <w:tcPr>
            <w:tcW w:w="3586" w:type="dxa"/>
          </w:tcPr>
          <w:p w14:paraId="203263B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8293EC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15A081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1AFD082C" w14:textId="77777777" w:rsidTr="008B1304">
        <w:tc>
          <w:tcPr>
            <w:tcW w:w="3586" w:type="dxa"/>
          </w:tcPr>
          <w:p w14:paraId="55B8F6F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3E7E46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2315E5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1E47957F" w14:textId="77777777" w:rsidTr="008B1304">
        <w:tc>
          <w:tcPr>
            <w:tcW w:w="3586" w:type="dxa"/>
          </w:tcPr>
          <w:p w14:paraId="782F4E4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9DB193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564276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66354309" w14:textId="77777777" w:rsidTr="008B1304">
        <w:tc>
          <w:tcPr>
            <w:tcW w:w="3586" w:type="dxa"/>
          </w:tcPr>
          <w:p w14:paraId="3B3EFA4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A14917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21E79D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70FE0AA2" w14:textId="77777777" w:rsidTr="008B1304">
        <w:tc>
          <w:tcPr>
            <w:tcW w:w="3586" w:type="dxa"/>
          </w:tcPr>
          <w:p w14:paraId="24599BD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CBD7E3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2C9F293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5CEAE442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3A43981C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4E2F45BC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069315CB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53B7ADB7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7E1F6016" w14:textId="77777777" w:rsidTr="000533F6">
        <w:tc>
          <w:tcPr>
            <w:tcW w:w="3942" w:type="dxa"/>
          </w:tcPr>
          <w:p w14:paraId="48901C52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5B9B63A2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734A22A1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46407219" w14:textId="77777777" w:rsidTr="000533F6">
        <w:tc>
          <w:tcPr>
            <w:tcW w:w="3942" w:type="dxa"/>
          </w:tcPr>
          <w:p w14:paraId="14B637E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2D8AB7B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3DB790F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18275BAB" w14:textId="77777777" w:rsidTr="000533F6">
        <w:tc>
          <w:tcPr>
            <w:tcW w:w="3942" w:type="dxa"/>
          </w:tcPr>
          <w:p w14:paraId="31660F4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3365341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4C8B542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054FB315" w14:textId="77777777" w:rsidTr="000533F6">
        <w:tc>
          <w:tcPr>
            <w:tcW w:w="3942" w:type="dxa"/>
          </w:tcPr>
          <w:p w14:paraId="38F4754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1543190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09" w:type="dxa"/>
          </w:tcPr>
          <w:p w14:paraId="4A24EAC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4028ACCF" w14:textId="77777777" w:rsidTr="000533F6">
        <w:tc>
          <w:tcPr>
            <w:tcW w:w="3942" w:type="dxa"/>
          </w:tcPr>
          <w:p w14:paraId="5D95D77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5878AC5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09" w:type="dxa"/>
          </w:tcPr>
          <w:p w14:paraId="2878DFA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FDC1655" w14:textId="77777777" w:rsidTr="000533F6">
        <w:tc>
          <w:tcPr>
            <w:tcW w:w="3942" w:type="dxa"/>
          </w:tcPr>
          <w:p w14:paraId="737A624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391A33C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09" w:type="dxa"/>
          </w:tcPr>
          <w:p w14:paraId="3D40893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6951AC8B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D553F76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4A709272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4D65023D" w14:textId="77777777" w:rsidTr="000533F6">
        <w:tc>
          <w:tcPr>
            <w:tcW w:w="3942" w:type="dxa"/>
          </w:tcPr>
          <w:p w14:paraId="5BAEED90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60DC987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09D1B6F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2A284EBC" w14:textId="77777777" w:rsidTr="000533F6">
        <w:tc>
          <w:tcPr>
            <w:tcW w:w="3942" w:type="dxa"/>
          </w:tcPr>
          <w:p w14:paraId="3713B63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0A41ACC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148E178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ADE0F40" w14:textId="77777777" w:rsidTr="000533F6">
        <w:tc>
          <w:tcPr>
            <w:tcW w:w="3942" w:type="dxa"/>
          </w:tcPr>
          <w:p w14:paraId="676155D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MCE2 Motor Current prior to contacting the stops</w:t>
            </w:r>
          </w:p>
        </w:tc>
        <w:tc>
          <w:tcPr>
            <w:tcW w:w="1719" w:type="dxa"/>
          </w:tcPr>
          <w:p w14:paraId="1C27074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204DFC8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59FD35A0" w14:textId="77777777" w:rsidTr="000533F6">
        <w:tc>
          <w:tcPr>
            <w:tcW w:w="3942" w:type="dxa"/>
          </w:tcPr>
          <w:p w14:paraId="63FBF14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5364015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09" w:type="dxa"/>
          </w:tcPr>
          <w:p w14:paraId="3E944A8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19589EEA" w14:textId="77777777" w:rsidTr="000533F6">
        <w:tc>
          <w:tcPr>
            <w:tcW w:w="3942" w:type="dxa"/>
          </w:tcPr>
          <w:p w14:paraId="61FF279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149FD93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09" w:type="dxa"/>
          </w:tcPr>
          <w:p w14:paraId="535C5C9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28173065" w14:textId="77777777" w:rsidTr="000533F6">
        <w:tc>
          <w:tcPr>
            <w:tcW w:w="3942" w:type="dxa"/>
          </w:tcPr>
          <w:p w14:paraId="77D5483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4C40D56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09" w:type="dxa"/>
          </w:tcPr>
          <w:p w14:paraId="6E46AAE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CA84977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F172B99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74C06896" w14:textId="77777777" w:rsidTr="00097CE8">
        <w:tc>
          <w:tcPr>
            <w:tcW w:w="4302" w:type="dxa"/>
          </w:tcPr>
          <w:p w14:paraId="36F096D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6D6FB7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4078C8E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4E73D886" w14:textId="77777777" w:rsidTr="00097CE8">
        <w:tc>
          <w:tcPr>
            <w:tcW w:w="4302" w:type="dxa"/>
          </w:tcPr>
          <w:p w14:paraId="1479297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0737C41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169AF3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5D13BA80" w14:textId="77777777" w:rsidTr="00097CE8">
        <w:tc>
          <w:tcPr>
            <w:tcW w:w="4302" w:type="dxa"/>
          </w:tcPr>
          <w:p w14:paraId="4D467D1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2439128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C88899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AAECACD" w14:textId="77777777" w:rsidTr="00097CE8">
        <w:tc>
          <w:tcPr>
            <w:tcW w:w="4302" w:type="dxa"/>
          </w:tcPr>
          <w:p w14:paraId="58E6AD5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2495EC6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69C066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2894202" w14:textId="77777777" w:rsidTr="00097CE8">
        <w:tc>
          <w:tcPr>
            <w:tcW w:w="4302" w:type="dxa"/>
          </w:tcPr>
          <w:p w14:paraId="2EA7007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57C91DC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98871F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AF25583" w14:textId="77777777" w:rsidTr="00097CE8">
        <w:tc>
          <w:tcPr>
            <w:tcW w:w="4302" w:type="dxa"/>
          </w:tcPr>
          <w:p w14:paraId="46B63DC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586D39E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1537D1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DC75623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5340447F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26035AB4" w14:textId="77777777" w:rsidTr="00097CE8">
        <w:tc>
          <w:tcPr>
            <w:tcW w:w="4302" w:type="dxa"/>
          </w:tcPr>
          <w:p w14:paraId="6390966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3CE7A8B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1E405B8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6C72AE73" w14:textId="77777777" w:rsidTr="00097CE8">
        <w:tc>
          <w:tcPr>
            <w:tcW w:w="4302" w:type="dxa"/>
          </w:tcPr>
          <w:p w14:paraId="69BB620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54ABF6E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642B4E9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146E4048" w14:textId="77777777" w:rsidTr="00097CE8">
        <w:tc>
          <w:tcPr>
            <w:tcW w:w="4302" w:type="dxa"/>
          </w:tcPr>
          <w:p w14:paraId="069B697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1328CAA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EF4124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B76BAEB" w14:textId="77777777" w:rsidTr="00097CE8">
        <w:tc>
          <w:tcPr>
            <w:tcW w:w="4302" w:type="dxa"/>
          </w:tcPr>
          <w:p w14:paraId="64A4C1C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1FA9DA6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22CCB0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5556E077" w14:textId="77777777" w:rsidTr="00097CE8">
        <w:tc>
          <w:tcPr>
            <w:tcW w:w="4302" w:type="dxa"/>
          </w:tcPr>
          <w:p w14:paraId="34ED934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1936DBD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689C758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53C165AD" w14:textId="77777777" w:rsidTr="00097CE8">
        <w:tc>
          <w:tcPr>
            <w:tcW w:w="4302" w:type="dxa"/>
          </w:tcPr>
          <w:p w14:paraId="00EE163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48D60AE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66DF79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D6692A9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23153E0E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00FA5EB4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D7" w14:paraId="4E8C24C3" w14:textId="77777777" w:rsidTr="006148AD">
        <w:tc>
          <w:tcPr>
            <w:tcW w:w="4675" w:type="dxa"/>
          </w:tcPr>
          <w:p w14:paraId="200FDB09" w14:textId="77777777" w:rsidR="002D4ED7" w:rsidRPr="003B2DF7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4675" w:type="dxa"/>
          </w:tcPr>
          <w:p w14:paraId="1B52B23A" w14:textId="77777777" w:rsidR="002D4ED7" w:rsidRPr="003B2DF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8411BB">
              <w:rPr>
                <w:szCs w:val="20"/>
              </w:rPr>
              <w:t>/</w:t>
            </w:r>
            <w:r>
              <w:rPr>
                <w:szCs w:val="20"/>
              </w:rPr>
              <w:t xml:space="preserve">Fail </w:t>
            </w:r>
          </w:p>
        </w:tc>
      </w:tr>
      <w:tr w:rsidR="002D4ED7" w14:paraId="698F388A" w14:textId="77777777" w:rsidTr="006148AD">
        <w:tc>
          <w:tcPr>
            <w:tcW w:w="4675" w:type="dxa"/>
          </w:tcPr>
          <w:p w14:paraId="716B2C2F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378AF96A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2D4ED7" w14:paraId="597FCDCE" w14:textId="77777777" w:rsidTr="006148AD">
        <w:tc>
          <w:tcPr>
            <w:tcW w:w="4675" w:type="dxa"/>
          </w:tcPr>
          <w:p w14:paraId="3678E897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577FB641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7072AC9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0901176C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09EC38C5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464A8953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The result for motor one is shown below:</w:t>
      </w:r>
    </w:p>
    <w:p w14:paraId="67E77C8B" w14:textId="77777777" w:rsidR="007D641F" w:rsidRDefault="007D641F" w:rsidP="007D641F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85150FA" wp14:editId="5368EE3F">
            <wp:extent cx="5581650" cy="24765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DEFA" w14:textId="195EA8DE" w:rsidR="007D641F" w:rsidRDefault="007D641F" w:rsidP="007D64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Caption</w:t>
      </w:r>
    </w:p>
    <w:p w14:paraId="348311FD" w14:textId="4BDFE881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2355F2C6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334F63EE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7B97EAD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723D64D2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2C7C3DDD" w14:textId="77777777" w:rsidTr="00C847E4">
        <w:tc>
          <w:tcPr>
            <w:tcW w:w="3266" w:type="dxa"/>
          </w:tcPr>
          <w:p w14:paraId="3851D269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601E561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1C98EE9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0231AF7D" w14:textId="77777777" w:rsidTr="00C847E4">
        <w:tc>
          <w:tcPr>
            <w:tcW w:w="3266" w:type="dxa"/>
          </w:tcPr>
          <w:p w14:paraId="355E0A20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73B73900" w14:textId="6C1FDAED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2.4556</w:t>
            </w:r>
          </w:p>
        </w:tc>
        <w:tc>
          <w:tcPr>
            <w:tcW w:w="3222" w:type="dxa"/>
          </w:tcPr>
          <w:p w14:paraId="5712AADC" w14:textId="3B8FB8F6" w:rsidR="00C847E4" w:rsidRPr="003B2DF7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170B24BA" w14:textId="77777777" w:rsidTr="00C847E4">
        <w:tc>
          <w:tcPr>
            <w:tcW w:w="3266" w:type="dxa"/>
          </w:tcPr>
          <w:p w14:paraId="472601A9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181A9388" w14:textId="055F4606" w:rsidR="00C847E4" w:rsidRP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256</w:t>
            </w:r>
          </w:p>
        </w:tc>
        <w:tc>
          <w:tcPr>
            <w:tcW w:w="3222" w:type="dxa"/>
          </w:tcPr>
          <w:p w14:paraId="4E9A786F" w14:textId="3AFDF894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218CA45A" w14:textId="77777777" w:rsidR="00A32BF2" w:rsidRPr="006770F5" w:rsidRDefault="00A32BF2" w:rsidP="00A32BF2">
      <w:pPr>
        <w:rPr>
          <w:b/>
          <w:bCs/>
          <w:u w:val="single"/>
        </w:rPr>
      </w:pPr>
    </w:p>
    <w:p w14:paraId="2B89CDB0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1F06027C" w14:textId="77777777" w:rsidTr="00C847E4">
        <w:tc>
          <w:tcPr>
            <w:tcW w:w="2894" w:type="dxa"/>
          </w:tcPr>
          <w:p w14:paraId="60A4AD3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8969789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34403A36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2A96446C" w14:textId="77777777" w:rsidTr="00C847E4">
        <w:tc>
          <w:tcPr>
            <w:tcW w:w="2894" w:type="dxa"/>
          </w:tcPr>
          <w:p w14:paraId="449A12D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65D24428" w14:textId="7F9E9A8F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-2.4474</w:t>
            </w:r>
          </w:p>
        </w:tc>
        <w:tc>
          <w:tcPr>
            <w:tcW w:w="3248" w:type="dxa"/>
          </w:tcPr>
          <w:p w14:paraId="4E8DA240" w14:textId="45385D4C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25B2FDA3" w14:textId="77777777" w:rsidTr="00C847E4">
        <w:tc>
          <w:tcPr>
            <w:tcW w:w="2894" w:type="dxa"/>
          </w:tcPr>
          <w:p w14:paraId="61CBAE89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DF3ACA9" w14:textId="62690F08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275</w:t>
            </w:r>
          </w:p>
        </w:tc>
        <w:tc>
          <w:tcPr>
            <w:tcW w:w="3248" w:type="dxa"/>
          </w:tcPr>
          <w:p w14:paraId="6833C900" w14:textId="0D6FF379" w:rsidR="00C847E4" w:rsidRDefault="007D641F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EB91A9F" w14:textId="77777777" w:rsidR="00A32BF2" w:rsidRPr="00F858AC" w:rsidRDefault="00A32BF2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E3F3FBE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5B7D5123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719E81F4" w14:textId="77777777" w:rsidR="0066423B" w:rsidRPr="006770F5" w:rsidRDefault="0066423B" w:rsidP="00A32BF2">
      <w:pPr>
        <w:pStyle w:val="BodyText"/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  <w:gridCol w:w="1039"/>
      </w:tblGrid>
      <w:tr w:rsidR="007D641F" w14:paraId="119FEBB3" w14:textId="41B6878F" w:rsidTr="007D641F">
        <w:tc>
          <w:tcPr>
            <w:tcW w:w="4675" w:type="dxa"/>
          </w:tcPr>
          <w:p w14:paraId="68EC7077" w14:textId="77777777" w:rsidR="007D641F" w:rsidRDefault="007D641F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1A364C3" w14:textId="77777777" w:rsidR="007D641F" w:rsidRDefault="007D641F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1039" w:type="dxa"/>
          </w:tcPr>
          <w:p w14:paraId="045D7D63" w14:textId="77777777" w:rsidR="007D641F" w:rsidRDefault="007D641F" w:rsidP="006148AD">
            <w:pPr>
              <w:pStyle w:val="BodyText"/>
              <w:spacing w:after="60"/>
              <w:ind w:left="0"/>
            </w:pPr>
            <w:r>
              <w:t>Pass/Fail</w:t>
            </w:r>
          </w:p>
        </w:tc>
        <w:tc>
          <w:tcPr>
            <w:tcW w:w="1039" w:type="dxa"/>
          </w:tcPr>
          <w:p w14:paraId="127B5796" w14:textId="77777777" w:rsidR="007D641F" w:rsidRDefault="007D641F" w:rsidP="006148AD">
            <w:pPr>
              <w:pStyle w:val="BodyText"/>
              <w:spacing w:after="60"/>
              <w:ind w:left="0"/>
            </w:pPr>
          </w:p>
        </w:tc>
      </w:tr>
      <w:tr w:rsidR="007D641F" w14:paraId="2888FCBE" w14:textId="20DBD8C8" w:rsidTr="007D641F">
        <w:tc>
          <w:tcPr>
            <w:tcW w:w="4675" w:type="dxa"/>
          </w:tcPr>
          <w:p w14:paraId="3F21F65D" w14:textId="04B1D1ED" w:rsidR="007D641F" w:rsidRDefault="007D641F" w:rsidP="006148AD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990" w:type="dxa"/>
          </w:tcPr>
          <w:p w14:paraId="14F51A71" w14:textId="34CF2C5E" w:rsidR="007D641F" w:rsidRDefault="007D641F" w:rsidP="006148AD">
            <w:pPr>
              <w:pStyle w:val="BodyText"/>
              <w:spacing w:after="60"/>
              <w:ind w:left="0"/>
            </w:pPr>
            <w:r>
              <w:t>-4.52 Hz</w:t>
            </w:r>
          </w:p>
        </w:tc>
        <w:tc>
          <w:tcPr>
            <w:tcW w:w="1039" w:type="dxa"/>
          </w:tcPr>
          <w:p w14:paraId="1A040D90" w14:textId="0AE5DFA1" w:rsidR="007D641F" w:rsidRDefault="007D641F" w:rsidP="006148AD">
            <w:pPr>
              <w:pStyle w:val="BodyText"/>
              <w:spacing w:after="60"/>
              <w:ind w:left="0"/>
            </w:pPr>
            <w:r>
              <w:t>-5.00 Hz</w:t>
            </w:r>
          </w:p>
        </w:tc>
        <w:tc>
          <w:tcPr>
            <w:tcW w:w="1039" w:type="dxa"/>
          </w:tcPr>
          <w:p w14:paraId="2D18287B" w14:textId="2FC0CFEC" w:rsidR="007D641F" w:rsidRDefault="007D641F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7D641F" w14:paraId="5FD1CBAF" w14:textId="12D5B687" w:rsidTr="007D641F">
        <w:tc>
          <w:tcPr>
            <w:tcW w:w="4675" w:type="dxa"/>
          </w:tcPr>
          <w:p w14:paraId="2A54DE0A" w14:textId="6A5FCE15" w:rsidR="007D641F" w:rsidRDefault="007D641F" w:rsidP="006148AD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990" w:type="dxa"/>
          </w:tcPr>
          <w:p w14:paraId="14D6F762" w14:textId="7871F35C" w:rsidR="007D641F" w:rsidRDefault="007D641F" w:rsidP="006148AD">
            <w:pPr>
              <w:pStyle w:val="BodyText"/>
              <w:spacing w:after="60"/>
              <w:ind w:left="0"/>
            </w:pPr>
            <w:r>
              <w:t>-20.58 Hz</w:t>
            </w:r>
          </w:p>
        </w:tc>
        <w:tc>
          <w:tcPr>
            <w:tcW w:w="1039" w:type="dxa"/>
          </w:tcPr>
          <w:p w14:paraId="15DD2499" w14:textId="46921AAA" w:rsidR="007D641F" w:rsidRDefault="007D641F" w:rsidP="006148AD">
            <w:pPr>
              <w:pStyle w:val="BodyText"/>
              <w:spacing w:after="60"/>
              <w:ind w:left="0"/>
            </w:pPr>
            <w:r>
              <w:t>-10.00 Hz</w:t>
            </w:r>
          </w:p>
        </w:tc>
        <w:tc>
          <w:tcPr>
            <w:tcW w:w="1039" w:type="dxa"/>
          </w:tcPr>
          <w:p w14:paraId="2BC8033B" w14:textId="6E15CA8A" w:rsidR="007D641F" w:rsidRDefault="007D641F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7D641F" w14:paraId="1D803A62" w14:textId="3330AC07" w:rsidTr="007D641F">
        <w:tc>
          <w:tcPr>
            <w:tcW w:w="4675" w:type="dxa"/>
          </w:tcPr>
          <w:p w14:paraId="0E7FEB11" w14:textId="301CF3CA" w:rsidR="007D641F" w:rsidRDefault="007D641F" w:rsidP="006148AD">
            <w:pPr>
              <w:pStyle w:val="BodyText"/>
              <w:spacing w:after="60"/>
              <w:ind w:left="0"/>
            </w:pPr>
            <w:r>
              <w:lastRenderedPageBreak/>
              <w:t>1.00 Hz</w:t>
            </w:r>
          </w:p>
        </w:tc>
        <w:tc>
          <w:tcPr>
            <w:tcW w:w="990" w:type="dxa"/>
          </w:tcPr>
          <w:p w14:paraId="5C69B3A1" w14:textId="61C14CF8" w:rsidR="007D641F" w:rsidRDefault="007D641F" w:rsidP="006148AD">
            <w:pPr>
              <w:pStyle w:val="BodyText"/>
              <w:spacing w:after="60"/>
              <w:ind w:left="0"/>
            </w:pPr>
            <w:r>
              <w:t>-40.40 Hz</w:t>
            </w:r>
          </w:p>
        </w:tc>
        <w:tc>
          <w:tcPr>
            <w:tcW w:w="1039" w:type="dxa"/>
          </w:tcPr>
          <w:p w14:paraId="5E1D1A21" w14:textId="4FB2B5F6" w:rsidR="007D641F" w:rsidRDefault="007D641F" w:rsidP="006148AD">
            <w:pPr>
              <w:pStyle w:val="BodyText"/>
              <w:spacing w:after="60"/>
              <w:ind w:left="0"/>
            </w:pPr>
            <w:r>
              <w:t>-20.00 Hz</w:t>
            </w:r>
          </w:p>
        </w:tc>
        <w:tc>
          <w:tcPr>
            <w:tcW w:w="1039" w:type="dxa"/>
          </w:tcPr>
          <w:p w14:paraId="6D4447DB" w14:textId="15FB7F7A" w:rsidR="007D641F" w:rsidRDefault="007D641F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7D641F" w14:paraId="228061CE" w14:textId="6F85890D" w:rsidTr="007D641F">
        <w:tc>
          <w:tcPr>
            <w:tcW w:w="4675" w:type="dxa"/>
          </w:tcPr>
          <w:p w14:paraId="5B4C85A3" w14:textId="413E2EE2" w:rsidR="007D641F" w:rsidRDefault="007D641F" w:rsidP="006148AD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990" w:type="dxa"/>
          </w:tcPr>
          <w:p w14:paraId="21AF955C" w14:textId="09996075" w:rsidR="007D641F" w:rsidRDefault="007D641F" w:rsidP="006148AD">
            <w:pPr>
              <w:pStyle w:val="BodyText"/>
              <w:spacing w:after="60"/>
              <w:ind w:left="0"/>
            </w:pPr>
            <w:r>
              <w:t>-62.85 Hz</w:t>
            </w:r>
          </w:p>
        </w:tc>
        <w:tc>
          <w:tcPr>
            <w:tcW w:w="1039" w:type="dxa"/>
          </w:tcPr>
          <w:p w14:paraId="6801A769" w14:textId="5C161F80" w:rsidR="007D641F" w:rsidRDefault="007D641F" w:rsidP="006148AD">
            <w:pPr>
              <w:pStyle w:val="BodyText"/>
              <w:spacing w:after="60"/>
              <w:ind w:left="0"/>
            </w:pPr>
            <w:r>
              <w:t>-30.00 Hz</w:t>
            </w:r>
          </w:p>
        </w:tc>
        <w:tc>
          <w:tcPr>
            <w:tcW w:w="1039" w:type="dxa"/>
          </w:tcPr>
          <w:p w14:paraId="70E7B886" w14:textId="57C357C7" w:rsidR="007D641F" w:rsidRDefault="007D641F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7D641F" w14:paraId="79DF3C0D" w14:textId="049ECFD0" w:rsidTr="007D641F">
        <w:tc>
          <w:tcPr>
            <w:tcW w:w="4675" w:type="dxa"/>
          </w:tcPr>
          <w:p w14:paraId="3234DC93" w14:textId="575B9908" w:rsidR="007D641F" w:rsidRDefault="007D641F" w:rsidP="006148AD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990" w:type="dxa"/>
          </w:tcPr>
          <w:p w14:paraId="30FECAD8" w14:textId="700AAE08" w:rsidR="007D641F" w:rsidRDefault="007D641F" w:rsidP="006148AD">
            <w:pPr>
              <w:pStyle w:val="BodyText"/>
              <w:spacing w:after="60"/>
              <w:ind w:left="0"/>
            </w:pPr>
            <w:r>
              <w:t>-80.64 Hz</w:t>
            </w:r>
          </w:p>
        </w:tc>
        <w:tc>
          <w:tcPr>
            <w:tcW w:w="1039" w:type="dxa"/>
          </w:tcPr>
          <w:p w14:paraId="39B89956" w14:textId="64C358D9" w:rsidR="007D641F" w:rsidRDefault="007D641F" w:rsidP="006148AD">
            <w:pPr>
              <w:pStyle w:val="BodyText"/>
              <w:spacing w:after="60"/>
              <w:ind w:left="0"/>
            </w:pPr>
            <w:r>
              <w:t>-50.00 Hz</w:t>
            </w:r>
          </w:p>
        </w:tc>
        <w:tc>
          <w:tcPr>
            <w:tcW w:w="1039" w:type="dxa"/>
          </w:tcPr>
          <w:p w14:paraId="5B971E07" w14:textId="3534650F" w:rsidR="007D641F" w:rsidRDefault="007D641F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  <w:tr w:rsidR="007D641F" w14:paraId="22156E5C" w14:textId="4F67C69D" w:rsidTr="007D641F">
        <w:tc>
          <w:tcPr>
            <w:tcW w:w="4675" w:type="dxa"/>
          </w:tcPr>
          <w:p w14:paraId="040FA754" w14:textId="7B0D00ED" w:rsidR="007D641F" w:rsidRDefault="007D641F" w:rsidP="006148AD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990" w:type="dxa"/>
          </w:tcPr>
          <w:p w14:paraId="6792E481" w14:textId="3CE973E4" w:rsidR="007D641F" w:rsidRDefault="007D641F" w:rsidP="006148AD">
            <w:pPr>
              <w:pStyle w:val="BodyText"/>
              <w:spacing w:after="60"/>
              <w:ind w:left="0"/>
            </w:pPr>
            <w:r>
              <w:t>-149.96 Hz</w:t>
            </w:r>
          </w:p>
        </w:tc>
        <w:tc>
          <w:tcPr>
            <w:tcW w:w="1039" w:type="dxa"/>
          </w:tcPr>
          <w:p w14:paraId="09552267" w14:textId="630FCBF7" w:rsidR="007D641F" w:rsidRDefault="007D641F" w:rsidP="006148AD">
            <w:pPr>
              <w:pStyle w:val="BodyText"/>
              <w:spacing w:after="60"/>
              <w:ind w:left="0"/>
            </w:pPr>
            <w:r>
              <w:t>-60.00 Hz</w:t>
            </w:r>
          </w:p>
        </w:tc>
        <w:tc>
          <w:tcPr>
            <w:tcW w:w="1039" w:type="dxa"/>
          </w:tcPr>
          <w:p w14:paraId="5B3B473B" w14:textId="7010B046" w:rsidR="007D641F" w:rsidRDefault="007D641F" w:rsidP="006148AD">
            <w:pPr>
              <w:pStyle w:val="BodyText"/>
              <w:spacing w:after="60"/>
              <w:ind w:left="0"/>
            </w:pPr>
            <w:r>
              <w:t>1.00 Hz</w:t>
            </w:r>
          </w:p>
        </w:tc>
      </w:tr>
      <w:tr w:rsidR="007D641F" w14:paraId="1A5C3313" w14:textId="0C28863E" w:rsidTr="007D641F">
        <w:tc>
          <w:tcPr>
            <w:tcW w:w="4675" w:type="dxa"/>
          </w:tcPr>
          <w:p w14:paraId="2B3787F4" w14:textId="0BBC0ED4" w:rsidR="007D641F" w:rsidRDefault="007D641F" w:rsidP="006148AD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990" w:type="dxa"/>
          </w:tcPr>
          <w:p w14:paraId="0C676EE4" w14:textId="48919FA6" w:rsidR="007D641F" w:rsidRDefault="007D641F" w:rsidP="006148AD">
            <w:pPr>
              <w:pStyle w:val="BodyText"/>
              <w:spacing w:after="60"/>
              <w:ind w:left="0"/>
            </w:pPr>
            <w:r>
              <w:t>70.61 Hz</w:t>
            </w:r>
          </w:p>
        </w:tc>
        <w:tc>
          <w:tcPr>
            <w:tcW w:w="1039" w:type="dxa"/>
          </w:tcPr>
          <w:p w14:paraId="7715CCBC" w14:textId="15A68BD5" w:rsidR="007D641F" w:rsidRDefault="007D641F" w:rsidP="006148AD">
            <w:pPr>
              <w:pStyle w:val="BodyText"/>
              <w:spacing w:after="60"/>
              <w:ind w:left="0"/>
            </w:pPr>
            <w:r>
              <w:t>-70.00 Hz</w:t>
            </w:r>
          </w:p>
        </w:tc>
        <w:tc>
          <w:tcPr>
            <w:tcW w:w="1039" w:type="dxa"/>
          </w:tcPr>
          <w:p w14:paraId="09B2A9E8" w14:textId="314F2CC4" w:rsidR="007D641F" w:rsidRDefault="007D641F" w:rsidP="006148AD">
            <w:pPr>
              <w:pStyle w:val="BodyText"/>
              <w:spacing w:after="60"/>
              <w:ind w:left="0"/>
            </w:pPr>
            <w:r>
              <w:t>0.00 Hz</w:t>
            </w:r>
          </w:p>
        </w:tc>
      </w:tr>
    </w:tbl>
    <w:p w14:paraId="5E200D3C" w14:textId="77777777" w:rsidR="00A32BF2" w:rsidRDefault="00A32BF2" w:rsidP="00A32BF2">
      <w:pPr>
        <w:pStyle w:val="BodyText"/>
        <w:spacing w:after="60"/>
        <w:ind w:left="0"/>
      </w:pPr>
    </w:p>
    <w:p w14:paraId="0EA88C85" w14:textId="77777777" w:rsidR="00A32BF2" w:rsidRDefault="00A32BF2" w:rsidP="00A32BF2">
      <w:pPr>
        <w:pStyle w:val="BodyText"/>
        <w:spacing w:after="60"/>
        <w:ind w:left="0"/>
      </w:pPr>
    </w:p>
    <w:p w14:paraId="732375FF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0856F500" w14:textId="77777777" w:rsidR="007D641F" w:rsidRDefault="007D641F" w:rsidP="007D641F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BDF413B" wp14:editId="4ADF6F22">
            <wp:extent cx="5581650" cy="24765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317" w14:textId="390705FA" w:rsidR="007D641F" w:rsidRDefault="007D641F" w:rsidP="007D64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Caption</w:t>
      </w:r>
    </w:p>
    <w:p w14:paraId="3272B3DE" w14:textId="2953A112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756B2BC7" w14:textId="77777777" w:rsidR="00A062BE" w:rsidRDefault="00A062BE" w:rsidP="00A32BF2">
      <w:pPr>
        <w:pStyle w:val="BodyText"/>
        <w:spacing w:after="60"/>
        <w:ind w:left="0"/>
      </w:pPr>
    </w:p>
    <w:p w14:paraId="2B7B7338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41320A46" w14:textId="77777777" w:rsidTr="00303B98">
        <w:tc>
          <w:tcPr>
            <w:tcW w:w="3266" w:type="dxa"/>
          </w:tcPr>
          <w:p w14:paraId="3A0003FC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DA5AFD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4856B38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0B0F4C7F" w14:textId="77777777" w:rsidTr="00303B98">
        <w:tc>
          <w:tcPr>
            <w:tcW w:w="3266" w:type="dxa"/>
          </w:tcPr>
          <w:p w14:paraId="37C0FD2A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1BD1704" w14:textId="20096E31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2.43</w:t>
            </w:r>
          </w:p>
        </w:tc>
        <w:tc>
          <w:tcPr>
            <w:tcW w:w="3222" w:type="dxa"/>
          </w:tcPr>
          <w:p w14:paraId="4E28B75D" w14:textId="1CFA774F" w:rsidR="003C50A3" w:rsidRPr="003B2DF7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5CE43951" w14:textId="77777777" w:rsidTr="00303B98">
        <w:tc>
          <w:tcPr>
            <w:tcW w:w="3266" w:type="dxa"/>
          </w:tcPr>
          <w:p w14:paraId="64F6693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C2F7550" w14:textId="0D748492" w:rsidR="003C50A3" w:rsidRPr="00C847E4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251</w:t>
            </w:r>
          </w:p>
        </w:tc>
        <w:tc>
          <w:tcPr>
            <w:tcW w:w="3222" w:type="dxa"/>
          </w:tcPr>
          <w:p w14:paraId="23B47474" w14:textId="2CA32A17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77B497" w14:textId="77777777" w:rsidR="003C50A3" w:rsidRPr="006770F5" w:rsidRDefault="003C50A3" w:rsidP="003C50A3">
      <w:pPr>
        <w:rPr>
          <w:b/>
          <w:bCs/>
          <w:u w:val="single"/>
        </w:rPr>
      </w:pPr>
    </w:p>
    <w:p w14:paraId="1D57C85E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17B00810" w14:textId="77777777" w:rsidTr="00303B98">
        <w:tc>
          <w:tcPr>
            <w:tcW w:w="2894" w:type="dxa"/>
          </w:tcPr>
          <w:p w14:paraId="4BAE8AE0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02128D3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1CC048A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876B0DE" w14:textId="77777777" w:rsidTr="00303B98">
        <w:tc>
          <w:tcPr>
            <w:tcW w:w="2894" w:type="dxa"/>
          </w:tcPr>
          <w:p w14:paraId="57320CA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361D31E6" w14:textId="302A0B15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-2.4571</w:t>
            </w:r>
          </w:p>
        </w:tc>
        <w:tc>
          <w:tcPr>
            <w:tcW w:w="3248" w:type="dxa"/>
          </w:tcPr>
          <w:p w14:paraId="1910115C" w14:textId="5F7CD82E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7FBECADC" w14:textId="77777777" w:rsidTr="00303B98">
        <w:tc>
          <w:tcPr>
            <w:tcW w:w="2894" w:type="dxa"/>
          </w:tcPr>
          <w:p w14:paraId="1C6C023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769D384A" w14:textId="2C670C3E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270</w:t>
            </w:r>
          </w:p>
        </w:tc>
        <w:tc>
          <w:tcPr>
            <w:tcW w:w="3248" w:type="dxa"/>
          </w:tcPr>
          <w:p w14:paraId="08855FF4" w14:textId="1B34BBA8" w:rsidR="003C50A3" w:rsidRDefault="007D641F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79551A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2AC2B7F7" w14:textId="77777777" w:rsidR="00FC168C" w:rsidRDefault="00FC168C" w:rsidP="00A32BF2">
      <w:pPr>
        <w:pStyle w:val="BodyText"/>
        <w:spacing w:after="60"/>
        <w:ind w:left="0"/>
      </w:pPr>
    </w:p>
    <w:p w14:paraId="0B183954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3B5C00A4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3916519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3"/>
      <w:r w:rsidRPr="00874B95">
        <w:rPr>
          <w:b/>
          <w:bCs/>
          <w:color w:val="FF0000"/>
          <w:u w:val="single"/>
        </w:rPr>
        <w:t>&lt;INSERT TABLE&gt;</w:t>
      </w:r>
      <w:commentRangeEnd w:id="3"/>
      <w:r w:rsidRPr="00874B95">
        <w:rPr>
          <w:rStyle w:val="CommentReference"/>
          <w:color w:val="FF0000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A32BF2" w14:paraId="5A9A302E" w14:textId="77777777" w:rsidTr="006148AD">
        <w:tc>
          <w:tcPr>
            <w:tcW w:w="4675" w:type="dxa"/>
          </w:tcPr>
          <w:p w14:paraId="0BE061E7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A188B06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</w:tr>
      <w:tr w:rsidR="00A32BF2" w14:paraId="3C85568D" w14:textId="77777777" w:rsidTr="006148AD">
        <w:tc>
          <w:tcPr>
            <w:tcW w:w="4675" w:type="dxa"/>
          </w:tcPr>
          <w:p w14:paraId="68374E18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2CBBD273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FA3A126" w14:textId="77777777" w:rsidTr="006148AD">
        <w:tc>
          <w:tcPr>
            <w:tcW w:w="4675" w:type="dxa"/>
          </w:tcPr>
          <w:p w14:paraId="625631B8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1FBE3929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AD0EBFC" w14:textId="77777777" w:rsidTr="006148AD">
        <w:tc>
          <w:tcPr>
            <w:tcW w:w="4675" w:type="dxa"/>
          </w:tcPr>
          <w:p w14:paraId="236A250B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3A1BE299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796A2F4C" w14:textId="77777777" w:rsidTr="006148AD">
        <w:tc>
          <w:tcPr>
            <w:tcW w:w="4675" w:type="dxa"/>
          </w:tcPr>
          <w:p w14:paraId="1BFA0BAC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629E9941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38EAA1A6" w14:textId="77777777" w:rsidTr="006148AD">
        <w:tc>
          <w:tcPr>
            <w:tcW w:w="4675" w:type="dxa"/>
          </w:tcPr>
          <w:p w14:paraId="79A56AE5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5A02CFCC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1BF475A6" w14:textId="77777777" w:rsidTr="006148AD">
        <w:tc>
          <w:tcPr>
            <w:tcW w:w="4675" w:type="dxa"/>
          </w:tcPr>
          <w:p w14:paraId="1C481D4C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1598A4BC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630C0389" w14:textId="77777777" w:rsidTr="006148AD">
        <w:tc>
          <w:tcPr>
            <w:tcW w:w="4675" w:type="dxa"/>
          </w:tcPr>
          <w:p w14:paraId="0C52215F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45D6F89A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</w:tbl>
    <w:p w14:paraId="5EF08592" w14:textId="77777777" w:rsidR="00A32BF2" w:rsidRDefault="00A32BF2" w:rsidP="00A32BF2">
      <w:pPr>
        <w:pStyle w:val="BodyText"/>
        <w:spacing w:after="60"/>
        <w:ind w:left="0"/>
      </w:pPr>
    </w:p>
    <w:p w14:paraId="4C4113F8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1F3AC338" w14:textId="77777777" w:rsidR="007D641F" w:rsidRDefault="007D641F" w:rsidP="007D641F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61A4F193" wp14:editId="65875BD2">
            <wp:extent cx="5581650" cy="24765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706" w14:textId="6EA22977" w:rsidR="007D641F" w:rsidRDefault="007D641F" w:rsidP="007D64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Caption</w:t>
      </w:r>
    </w:p>
    <w:p w14:paraId="77A7FA71" w14:textId="368ECC27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023FA9BB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F5F14F7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171F5D5D" w14:textId="77777777" w:rsidTr="009677C9">
        <w:tc>
          <w:tcPr>
            <w:tcW w:w="3266" w:type="dxa"/>
          </w:tcPr>
          <w:p w14:paraId="5DB4441D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7A5EB18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338DA66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102FD15B" w14:textId="77777777" w:rsidTr="009677C9">
        <w:tc>
          <w:tcPr>
            <w:tcW w:w="3266" w:type="dxa"/>
          </w:tcPr>
          <w:p w14:paraId="294D7840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C0B0352" w14:textId="4E452669" w:rsidR="00A42D5E" w:rsidRDefault="007D641F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3222" w:type="dxa"/>
          </w:tcPr>
          <w:p w14:paraId="6D8B32FC" w14:textId="3FF7BD61" w:rsidR="00A42D5E" w:rsidRPr="003B2DF7" w:rsidRDefault="007D641F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A42D5E" w14:paraId="67FECF99" w14:textId="77777777" w:rsidTr="009677C9">
        <w:tc>
          <w:tcPr>
            <w:tcW w:w="3266" w:type="dxa"/>
          </w:tcPr>
          <w:p w14:paraId="157F4170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4DFE3410" w14:textId="2479D2B4" w:rsidR="00A42D5E" w:rsidRPr="00C847E4" w:rsidRDefault="007D641F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3677</w:t>
            </w:r>
          </w:p>
        </w:tc>
        <w:tc>
          <w:tcPr>
            <w:tcW w:w="3222" w:type="dxa"/>
          </w:tcPr>
          <w:p w14:paraId="2C202381" w14:textId="1FDA9CC9" w:rsidR="00A42D5E" w:rsidRDefault="007D641F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56F0237" w14:textId="77777777" w:rsidR="00A42D5E" w:rsidRPr="006770F5" w:rsidRDefault="00A42D5E" w:rsidP="00A42D5E">
      <w:pPr>
        <w:rPr>
          <w:b/>
          <w:bCs/>
          <w:u w:val="single"/>
        </w:rPr>
      </w:pPr>
    </w:p>
    <w:p w14:paraId="7EB4C574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4E3D9305" w14:textId="77777777" w:rsidTr="008B1304">
        <w:tc>
          <w:tcPr>
            <w:tcW w:w="3266" w:type="dxa"/>
          </w:tcPr>
          <w:p w14:paraId="7807EC4C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30114DF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B8A9331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1E68CFEB" w14:textId="77777777" w:rsidTr="008B1304">
        <w:tc>
          <w:tcPr>
            <w:tcW w:w="3266" w:type="dxa"/>
          </w:tcPr>
          <w:p w14:paraId="2B3E06F3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59D73D8" w14:textId="232E82D7" w:rsidR="00F76922" w:rsidRDefault="007D641F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3222" w:type="dxa"/>
          </w:tcPr>
          <w:p w14:paraId="0471D79A" w14:textId="1E271981" w:rsidR="00F76922" w:rsidRPr="003B2DF7" w:rsidRDefault="007D641F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655ED0BA" w14:textId="77777777" w:rsidTr="008B1304">
        <w:tc>
          <w:tcPr>
            <w:tcW w:w="3266" w:type="dxa"/>
          </w:tcPr>
          <w:p w14:paraId="35FD1AD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49FBE4AD" w14:textId="687BDF9F" w:rsidR="00F76922" w:rsidRPr="00C847E4" w:rsidRDefault="007D641F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7021</w:t>
            </w:r>
          </w:p>
        </w:tc>
        <w:tc>
          <w:tcPr>
            <w:tcW w:w="3222" w:type="dxa"/>
          </w:tcPr>
          <w:p w14:paraId="5F80A5A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017A551A" w14:textId="77777777" w:rsidR="00A32BF2" w:rsidRDefault="00A32BF2" w:rsidP="00F76922"/>
    <w:p w14:paraId="4D1F7EA4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4C4A3C42" w14:textId="77777777" w:rsidR="00A32BF2" w:rsidRDefault="00A32BF2" w:rsidP="00A32BF2">
      <w:pPr>
        <w:pStyle w:val="BodyText"/>
        <w:spacing w:after="60"/>
        <w:ind w:left="0"/>
      </w:pPr>
    </w:p>
    <w:p w14:paraId="56F69DBF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E0E8632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4"/>
      <w:r w:rsidRPr="00874B95">
        <w:rPr>
          <w:b/>
          <w:bCs/>
          <w:color w:val="FF0000"/>
          <w:u w:val="single"/>
        </w:rPr>
        <w:t>&lt;INSERT TABLE&gt;</w:t>
      </w:r>
      <w:commentRangeEnd w:id="4"/>
      <w:r w:rsidRPr="00874B95">
        <w:rPr>
          <w:rStyle w:val="CommentReference"/>
          <w:color w:val="FF0000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A32BF2" w14:paraId="6ECDB17A" w14:textId="77777777" w:rsidTr="006148AD">
        <w:tc>
          <w:tcPr>
            <w:tcW w:w="4675" w:type="dxa"/>
          </w:tcPr>
          <w:p w14:paraId="1E3F15E4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5378A9D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cycles</w:t>
            </w:r>
          </w:p>
        </w:tc>
      </w:tr>
      <w:tr w:rsidR="00A32BF2" w14:paraId="5EC3F1DB" w14:textId="77777777" w:rsidTr="006148AD">
        <w:tc>
          <w:tcPr>
            <w:tcW w:w="4675" w:type="dxa"/>
          </w:tcPr>
          <w:p w14:paraId="641E8CAE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0307D6B1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557F42C4" w14:textId="77777777" w:rsidTr="006148AD">
        <w:tc>
          <w:tcPr>
            <w:tcW w:w="4675" w:type="dxa"/>
          </w:tcPr>
          <w:p w14:paraId="1E224930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245E6CC3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6C25E4C2" w14:textId="77777777" w:rsidTr="006148AD">
        <w:tc>
          <w:tcPr>
            <w:tcW w:w="4675" w:type="dxa"/>
          </w:tcPr>
          <w:p w14:paraId="0E312F73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0FF604E1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0BB1BEAF" w14:textId="77777777" w:rsidTr="006148AD">
        <w:tc>
          <w:tcPr>
            <w:tcW w:w="4675" w:type="dxa"/>
          </w:tcPr>
          <w:p w14:paraId="04C5C916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32C005F8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6075100B" w14:textId="77777777" w:rsidTr="006148AD">
        <w:tc>
          <w:tcPr>
            <w:tcW w:w="4675" w:type="dxa"/>
          </w:tcPr>
          <w:p w14:paraId="3CECECE8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684955FF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164B15B7" w14:textId="77777777" w:rsidTr="006148AD">
        <w:tc>
          <w:tcPr>
            <w:tcW w:w="4675" w:type="dxa"/>
          </w:tcPr>
          <w:p w14:paraId="05F5723B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342BFB0E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  <w:tr w:rsidR="00A32BF2" w14:paraId="70E5FC2D" w14:textId="77777777" w:rsidTr="006148AD">
        <w:tc>
          <w:tcPr>
            <w:tcW w:w="4675" w:type="dxa"/>
          </w:tcPr>
          <w:p w14:paraId="598CC7D9" w14:textId="77777777" w:rsidR="00A32BF2" w:rsidRDefault="00A32BF2" w:rsidP="006148AD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08DBBCC8" w14:textId="77777777" w:rsidR="00A32BF2" w:rsidRDefault="00A32BF2" w:rsidP="006148AD">
            <w:pPr>
              <w:pStyle w:val="BodyText"/>
              <w:spacing w:after="60"/>
              <w:ind w:left="0"/>
            </w:pPr>
          </w:p>
        </w:tc>
      </w:tr>
    </w:tbl>
    <w:p w14:paraId="42083B0A" w14:textId="77777777" w:rsidR="00A32BF2" w:rsidRDefault="00A32BF2" w:rsidP="00A32BF2">
      <w:pPr>
        <w:pStyle w:val="BodyText"/>
        <w:spacing w:after="60"/>
        <w:ind w:left="0"/>
      </w:pPr>
    </w:p>
    <w:p w14:paraId="50CDCFAA" w14:textId="77777777" w:rsidR="00D635C1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02A48F38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7E16FE61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5329C16E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43D13836" w14:textId="77777777" w:rsidR="007D641F" w:rsidRDefault="007D641F" w:rsidP="007D641F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12DB7662" wp14:editId="66C2E42A">
            <wp:extent cx="5581650" cy="24765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F73" w14:textId="71A16614" w:rsidR="007D641F" w:rsidRDefault="007D641F" w:rsidP="007D641F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Caption</w:t>
      </w:r>
    </w:p>
    <w:p w14:paraId="03EE82FD" w14:textId="7788527B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7023D835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5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364FA679" w14:textId="77777777" w:rsidTr="006333EB">
        <w:tc>
          <w:tcPr>
            <w:tcW w:w="3208" w:type="dxa"/>
          </w:tcPr>
          <w:p w14:paraId="2A2A6137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36E04D7A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6091AA2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17CE619F" w14:textId="77777777" w:rsidTr="006333EB">
        <w:tc>
          <w:tcPr>
            <w:tcW w:w="3208" w:type="dxa"/>
          </w:tcPr>
          <w:p w14:paraId="28B23FD5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94799FB" w14:textId="5627297D" w:rsidR="006333EB" w:rsidRPr="003B2DF7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2.4335</w:t>
            </w:r>
          </w:p>
        </w:tc>
        <w:tc>
          <w:tcPr>
            <w:tcW w:w="2894" w:type="dxa"/>
          </w:tcPr>
          <w:p w14:paraId="2AEB1697" w14:textId="4AD4395F" w:rsidR="006333EB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333EB" w14:paraId="389321ED" w14:textId="77777777" w:rsidTr="006333EB">
        <w:tc>
          <w:tcPr>
            <w:tcW w:w="3208" w:type="dxa"/>
          </w:tcPr>
          <w:p w14:paraId="6383BE2B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023544F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666289F" w14:textId="6D306148" w:rsidR="006333EB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265</w:t>
            </w:r>
          </w:p>
        </w:tc>
        <w:tc>
          <w:tcPr>
            <w:tcW w:w="2894" w:type="dxa"/>
          </w:tcPr>
          <w:p w14:paraId="4831585E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17EAB0" w14:textId="49A24535" w:rsidR="00362DC1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F895F94" w14:textId="77777777" w:rsidR="00362DC1" w:rsidRDefault="00362DC1" w:rsidP="00033D62"/>
    <w:p w14:paraId="5424B2D7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16319965" w14:textId="77777777" w:rsidTr="00362DC1">
        <w:tc>
          <w:tcPr>
            <w:tcW w:w="3208" w:type="dxa"/>
          </w:tcPr>
          <w:p w14:paraId="1EEDC889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332EED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4024583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3DB9C157" w14:textId="77777777" w:rsidTr="00362DC1">
        <w:tc>
          <w:tcPr>
            <w:tcW w:w="3208" w:type="dxa"/>
          </w:tcPr>
          <w:p w14:paraId="07D67343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9109453" w14:textId="1FD4597F" w:rsidR="00362DC1" w:rsidRPr="003B2DF7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-2.3204</w:t>
            </w:r>
          </w:p>
        </w:tc>
        <w:tc>
          <w:tcPr>
            <w:tcW w:w="2894" w:type="dxa"/>
          </w:tcPr>
          <w:p w14:paraId="1C171CD4" w14:textId="592382F1" w:rsidR="00362DC1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047464A3" w14:textId="77777777" w:rsidTr="00362DC1">
        <w:tc>
          <w:tcPr>
            <w:tcW w:w="3208" w:type="dxa"/>
          </w:tcPr>
          <w:p w14:paraId="1A3AF5A8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2EEF9B5" w14:textId="75FCB1DF" w:rsidR="00362DC1" w:rsidRDefault="007D641F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285</w:t>
            </w:r>
          </w:p>
        </w:tc>
        <w:tc>
          <w:tcPr>
            <w:tcW w:w="2894" w:type="dxa"/>
          </w:tcPr>
          <w:p w14:paraId="04EE8021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B630A1" w14:textId="1EEAF31C" w:rsidR="00362DC1" w:rsidRDefault="007D641F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5"/>
    </w:tbl>
    <w:p w14:paraId="00457405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03809D24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53417E1" w14:textId="77777777" w:rsidTr="009677C9">
        <w:tc>
          <w:tcPr>
            <w:tcW w:w="3208" w:type="dxa"/>
          </w:tcPr>
          <w:p w14:paraId="78191FD4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6E7079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81B951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ABC0517" w14:textId="77777777" w:rsidTr="009677C9">
        <w:tc>
          <w:tcPr>
            <w:tcW w:w="3208" w:type="dxa"/>
          </w:tcPr>
          <w:p w14:paraId="6A85023B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BB37611" w14:textId="7EBE8497" w:rsidR="0093190E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2.3853</w:t>
            </w:r>
          </w:p>
        </w:tc>
        <w:tc>
          <w:tcPr>
            <w:tcW w:w="2894" w:type="dxa"/>
          </w:tcPr>
          <w:p w14:paraId="7EC51B7A" w14:textId="65B70BCD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6E61D13D" w14:textId="77777777" w:rsidTr="009677C9">
        <w:tc>
          <w:tcPr>
            <w:tcW w:w="3208" w:type="dxa"/>
          </w:tcPr>
          <w:p w14:paraId="4A1C213E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43411D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9DB93A" w14:textId="28F91E82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259</w:t>
            </w:r>
          </w:p>
        </w:tc>
        <w:tc>
          <w:tcPr>
            <w:tcW w:w="2894" w:type="dxa"/>
          </w:tcPr>
          <w:p w14:paraId="59D7C88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634B072" w14:textId="39815FFD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9A50A78" w14:textId="77777777" w:rsidR="0093190E" w:rsidRDefault="0093190E" w:rsidP="0093190E"/>
    <w:p w14:paraId="0B8F7A6F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60042014" w14:textId="77777777" w:rsidTr="009677C9">
        <w:tc>
          <w:tcPr>
            <w:tcW w:w="3208" w:type="dxa"/>
          </w:tcPr>
          <w:p w14:paraId="1A58A9D3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677D1A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DB2D0E1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05257126" w14:textId="77777777" w:rsidTr="009677C9">
        <w:tc>
          <w:tcPr>
            <w:tcW w:w="3208" w:type="dxa"/>
          </w:tcPr>
          <w:p w14:paraId="194F7F07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9C8E844" w14:textId="0FA20CAB" w:rsidR="0093190E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-2.4191</w:t>
            </w:r>
          </w:p>
        </w:tc>
        <w:tc>
          <w:tcPr>
            <w:tcW w:w="2894" w:type="dxa"/>
          </w:tcPr>
          <w:p w14:paraId="4B833F6F" w14:textId="057F1200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4B42A06F" w14:textId="77777777" w:rsidTr="009677C9">
        <w:tc>
          <w:tcPr>
            <w:tcW w:w="3208" w:type="dxa"/>
          </w:tcPr>
          <w:p w14:paraId="087280E5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BC78C9C" w14:textId="5F0FD1FE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254</w:t>
            </w:r>
          </w:p>
        </w:tc>
        <w:tc>
          <w:tcPr>
            <w:tcW w:w="2894" w:type="dxa"/>
          </w:tcPr>
          <w:p w14:paraId="216A181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2ACE8B" w14:textId="038D95FF" w:rsidR="009319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6119891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7C16CF22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1215511A" w14:textId="77777777" w:rsidR="00D10C0B" w:rsidRDefault="00D10C0B" w:rsidP="00D10C0B">
      <w:pPr>
        <w:pStyle w:val="BodyText"/>
        <w:spacing w:after="60"/>
        <w:ind w:left="0"/>
      </w:pPr>
    </w:p>
    <w:p w14:paraId="56D50EC3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46A43125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6"/>
      <w:r w:rsidRPr="00874B95">
        <w:rPr>
          <w:b/>
          <w:bCs/>
          <w:color w:val="FF0000"/>
          <w:u w:val="single"/>
        </w:rPr>
        <w:t>&lt;INSERT TABLE&gt;</w:t>
      </w:r>
      <w:commentRangeEnd w:id="6"/>
      <w:r w:rsidRPr="00874B95">
        <w:rPr>
          <w:rStyle w:val="CommentReference"/>
          <w:color w:val="FF0000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D10C0B" w14:paraId="02769787" w14:textId="77777777" w:rsidTr="008F03E5">
        <w:tc>
          <w:tcPr>
            <w:tcW w:w="4675" w:type="dxa"/>
          </w:tcPr>
          <w:p w14:paraId="23FE3E45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BA7B122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1B435DEA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D10C0B" w14:paraId="5F2DE8BF" w14:textId="77777777" w:rsidTr="008F03E5">
        <w:tc>
          <w:tcPr>
            <w:tcW w:w="4675" w:type="dxa"/>
          </w:tcPr>
          <w:p w14:paraId="1A9FCE64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7FBD9C95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82CF133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4FFC9BD6" w14:textId="77777777" w:rsidTr="008F03E5">
        <w:tc>
          <w:tcPr>
            <w:tcW w:w="4675" w:type="dxa"/>
          </w:tcPr>
          <w:p w14:paraId="7F46E291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5D6EC63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DB626D4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509D6742" w14:textId="77777777" w:rsidTr="008F03E5">
        <w:tc>
          <w:tcPr>
            <w:tcW w:w="4675" w:type="dxa"/>
          </w:tcPr>
          <w:p w14:paraId="28F32E4B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443CD03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81CB6CC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566D2F3D" w14:textId="77777777" w:rsidTr="008F03E5">
        <w:tc>
          <w:tcPr>
            <w:tcW w:w="4675" w:type="dxa"/>
          </w:tcPr>
          <w:p w14:paraId="418F1CD4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2A51C04B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D4AB778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5FFAF1DA" w14:textId="77777777" w:rsidTr="008F03E5">
        <w:tc>
          <w:tcPr>
            <w:tcW w:w="4675" w:type="dxa"/>
          </w:tcPr>
          <w:p w14:paraId="35BA1D4A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40026976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794BBF2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437D59CB" w14:textId="77777777" w:rsidTr="008F03E5">
        <w:tc>
          <w:tcPr>
            <w:tcW w:w="4675" w:type="dxa"/>
          </w:tcPr>
          <w:p w14:paraId="391D2837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lastRenderedPageBreak/>
              <w:t>4 Hz</w:t>
            </w:r>
          </w:p>
        </w:tc>
        <w:tc>
          <w:tcPr>
            <w:tcW w:w="990" w:type="dxa"/>
          </w:tcPr>
          <w:p w14:paraId="2E9C8EAA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719CA94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41836062" w14:textId="77777777" w:rsidTr="008F03E5">
        <w:tc>
          <w:tcPr>
            <w:tcW w:w="4675" w:type="dxa"/>
          </w:tcPr>
          <w:p w14:paraId="3AEAAC45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57DF9FA4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8FC48D8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</w:tbl>
    <w:p w14:paraId="6815683D" w14:textId="77777777" w:rsidR="00D10C0B" w:rsidRPr="00D001B8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</w:p>
    <w:p w14:paraId="184CE7CB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59652558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7"/>
      <w:r w:rsidRPr="00874B95">
        <w:rPr>
          <w:b/>
          <w:bCs/>
          <w:color w:val="FF0000"/>
          <w:u w:val="single"/>
        </w:rPr>
        <w:t>&lt;INSERT TABLE&gt;</w:t>
      </w:r>
      <w:commentRangeEnd w:id="7"/>
      <w:r w:rsidRPr="00874B95">
        <w:rPr>
          <w:rStyle w:val="CommentReference"/>
          <w:color w:val="FF0000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D10C0B" w14:paraId="5DFF21CF" w14:textId="77777777" w:rsidTr="00C14215">
        <w:tc>
          <w:tcPr>
            <w:tcW w:w="4675" w:type="dxa"/>
          </w:tcPr>
          <w:p w14:paraId="18568F9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BCE650C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4807601D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D10C0B" w14:paraId="4F643D16" w14:textId="77777777" w:rsidTr="00C14215">
        <w:tc>
          <w:tcPr>
            <w:tcW w:w="4675" w:type="dxa"/>
          </w:tcPr>
          <w:p w14:paraId="1FC0E3E8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45F40FBA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F0C213F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1173D26" w14:textId="77777777" w:rsidTr="00C14215">
        <w:tc>
          <w:tcPr>
            <w:tcW w:w="4675" w:type="dxa"/>
          </w:tcPr>
          <w:p w14:paraId="53884E9B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2F3C737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D25757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AC3591B" w14:textId="77777777" w:rsidTr="00C14215">
        <w:tc>
          <w:tcPr>
            <w:tcW w:w="4675" w:type="dxa"/>
          </w:tcPr>
          <w:p w14:paraId="5391D77C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1D04937B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39A8A95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429C0356" w14:textId="77777777" w:rsidTr="00C14215">
        <w:tc>
          <w:tcPr>
            <w:tcW w:w="4675" w:type="dxa"/>
          </w:tcPr>
          <w:p w14:paraId="633E5EFC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6ACEE540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E3DC42F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5D1B6169" w14:textId="77777777" w:rsidTr="00C14215">
        <w:tc>
          <w:tcPr>
            <w:tcW w:w="4675" w:type="dxa"/>
          </w:tcPr>
          <w:p w14:paraId="7638BFEC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7A27BE16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1B44DD9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6D1D53F5" w14:textId="77777777" w:rsidTr="00C14215">
        <w:tc>
          <w:tcPr>
            <w:tcW w:w="4675" w:type="dxa"/>
          </w:tcPr>
          <w:p w14:paraId="7E74E257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651C24B4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3B90C66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  <w:tr w:rsidR="00D10C0B" w14:paraId="72DB661C" w14:textId="77777777" w:rsidTr="00C14215">
        <w:tc>
          <w:tcPr>
            <w:tcW w:w="4675" w:type="dxa"/>
          </w:tcPr>
          <w:p w14:paraId="192AD2F8" w14:textId="77777777" w:rsidR="00D10C0B" w:rsidRDefault="00D10C0B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1AEC3C67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3D5F9C1" w14:textId="77777777" w:rsidR="00D10C0B" w:rsidRDefault="00D10C0B" w:rsidP="00C14215">
            <w:pPr>
              <w:pStyle w:val="BodyText"/>
              <w:spacing w:after="60"/>
              <w:ind w:left="0"/>
            </w:pPr>
          </w:p>
        </w:tc>
      </w:tr>
    </w:tbl>
    <w:p w14:paraId="65E929E5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3CF91B6C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63E8B879" w14:textId="77777777" w:rsidR="007D641F" w:rsidRDefault="007D641F" w:rsidP="007D641F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6F5DC236" wp14:editId="77DAF0B2">
            <wp:extent cx="5581650" cy="24765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421" w14:textId="58299C1F" w:rsidR="007D641F" w:rsidRDefault="007D641F" w:rsidP="007D641F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Caption</w:t>
      </w:r>
    </w:p>
    <w:p w14:paraId="3B9DC0EC" w14:textId="2692AC4C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2DFEEA8A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5A63081" w14:textId="77777777" w:rsidTr="00716A17">
        <w:tc>
          <w:tcPr>
            <w:tcW w:w="3208" w:type="dxa"/>
          </w:tcPr>
          <w:p w14:paraId="27786A94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19D7D5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1DD663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C3F4F33" w14:textId="77777777" w:rsidTr="00716A17">
        <w:tc>
          <w:tcPr>
            <w:tcW w:w="3208" w:type="dxa"/>
          </w:tcPr>
          <w:p w14:paraId="139FA260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E250AB9" w14:textId="2BB89262" w:rsidR="00120530" w:rsidRPr="003B2DF7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2.4296</w:t>
            </w:r>
          </w:p>
        </w:tc>
        <w:tc>
          <w:tcPr>
            <w:tcW w:w="2894" w:type="dxa"/>
          </w:tcPr>
          <w:p w14:paraId="1E1950D9" w14:textId="0B102271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4941562C" w14:textId="77777777" w:rsidTr="00716A17">
        <w:tc>
          <w:tcPr>
            <w:tcW w:w="3208" w:type="dxa"/>
          </w:tcPr>
          <w:p w14:paraId="33CE4479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B25B3D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0712FCC" w14:textId="62417D62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251</w:t>
            </w:r>
          </w:p>
        </w:tc>
        <w:tc>
          <w:tcPr>
            <w:tcW w:w="2894" w:type="dxa"/>
          </w:tcPr>
          <w:p w14:paraId="5143862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7DF589" w14:textId="4D9C31FD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93A1CF" w14:textId="77777777" w:rsidR="00120530" w:rsidRDefault="00120530" w:rsidP="00120530"/>
    <w:p w14:paraId="3CB37B82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2EEBCFD7" w14:textId="77777777" w:rsidTr="00716A17">
        <w:tc>
          <w:tcPr>
            <w:tcW w:w="3208" w:type="dxa"/>
          </w:tcPr>
          <w:p w14:paraId="4C9606FD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296ECC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3076CF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1E6319CE" w14:textId="77777777" w:rsidTr="00716A17">
        <w:tc>
          <w:tcPr>
            <w:tcW w:w="3208" w:type="dxa"/>
          </w:tcPr>
          <w:p w14:paraId="279146F8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B5C6619" w14:textId="54B2238B" w:rsidR="00120530" w:rsidRPr="003B2DF7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-2.4781</w:t>
            </w:r>
          </w:p>
        </w:tc>
        <w:tc>
          <w:tcPr>
            <w:tcW w:w="2894" w:type="dxa"/>
          </w:tcPr>
          <w:p w14:paraId="72C583ED" w14:textId="15857570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41226488" w14:textId="77777777" w:rsidTr="00716A17">
        <w:tc>
          <w:tcPr>
            <w:tcW w:w="3208" w:type="dxa"/>
          </w:tcPr>
          <w:p w14:paraId="5AE1AD4E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EC26F64" w14:textId="0CA8CDF4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276</w:t>
            </w:r>
          </w:p>
        </w:tc>
        <w:tc>
          <w:tcPr>
            <w:tcW w:w="2894" w:type="dxa"/>
          </w:tcPr>
          <w:p w14:paraId="243811F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151063" w14:textId="4CEB90D9" w:rsidR="00120530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F778295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06D96B6B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1C8DAB4B" w14:textId="77777777" w:rsidTr="009677C9">
        <w:tc>
          <w:tcPr>
            <w:tcW w:w="3208" w:type="dxa"/>
          </w:tcPr>
          <w:p w14:paraId="5DFAA0D1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2F84D8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AC46CC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7A977D6" w14:textId="77777777" w:rsidTr="009677C9">
        <w:tc>
          <w:tcPr>
            <w:tcW w:w="3208" w:type="dxa"/>
          </w:tcPr>
          <w:p w14:paraId="01F11B0A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9A70A5A" w14:textId="76B6F8AF" w:rsidR="000D39EB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2.4445</w:t>
            </w:r>
          </w:p>
        </w:tc>
        <w:tc>
          <w:tcPr>
            <w:tcW w:w="2894" w:type="dxa"/>
          </w:tcPr>
          <w:p w14:paraId="3844EF9F" w14:textId="1E8706B2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2B63E537" w14:textId="77777777" w:rsidTr="009677C9">
        <w:tc>
          <w:tcPr>
            <w:tcW w:w="3208" w:type="dxa"/>
          </w:tcPr>
          <w:p w14:paraId="4B6714BF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C93D29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E0266E2" w14:textId="7561C699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276</w:t>
            </w:r>
          </w:p>
        </w:tc>
        <w:tc>
          <w:tcPr>
            <w:tcW w:w="2894" w:type="dxa"/>
          </w:tcPr>
          <w:p w14:paraId="1D31D44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BA88786" w14:textId="5B508E1E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5D3809" w14:textId="77777777" w:rsidR="000D39EB" w:rsidRDefault="000D39EB" w:rsidP="000D39EB"/>
    <w:p w14:paraId="3D3B8EEE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76740C5F" w14:textId="77777777" w:rsidTr="009677C9">
        <w:tc>
          <w:tcPr>
            <w:tcW w:w="3208" w:type="dxa"/>
          </w:tcPr>
          <w:p w14:paraId="30E71C40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D338A4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D4CCD7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3761129D" w14:textId="77777777" w:rsidTr="009677C9">
        <w:tc>
          <w:tcPr>
            <w:tcW w:w="3208" w:type="dxa"/>
          </w:tcPr>
          <w:p w14:paraId="5D0BA227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258A5EF" w14:textId="23C915BC" w:rsidR="000D39EB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-2.4155</w:t>
            </w:r>
          </w:p>
        </w:tc>
        <w:tc>
          <w:tcPr>
            <w:tcW w:w="2894" w:type="dxa"/>
          </w:tcPr>
          <w:p w14:paraId="3DE28DA7" w14:textId="45E136AD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4497FEF7" w14:textId="77777777" w:rsidTr="009677C9">
        <w:tc>
          <w:tcPr>
            <w:tcW w:w="3208" w:type="dxa"/>
          </w:tcPr>
          <w:p w14:paraId="2213EDCC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1968000" w14:textId="4EAA89D2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268</w:t>
            </w:r>
          </w:p>
        </w:tc>
        <w:tc>
          <w:tcPr>
            <w:tcW w:w="2894" w:type="dxa"/>
          </w:tcPr>
          <w:p w14:paraId="35B9787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5009E3" w14:textId="3AD33DF3" w:rsidR="000D39EB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61D17BC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75243E24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0A70E9C9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28C57D7E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B6C0A77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8"/>
      <w:r w:rsidRPr="00874B95">
        <w:rPr>
          <w:b/>
          <w:bCs/>
          <w:color w:val="FF0000"/>
          <w:u w:val="single"/>
        </w:rPr>
        <w:t>&lt;INSERT TABLE&gt;</w:t>
      </w:r>
      <w:commentRangeEnd w:id="8"/>
      <w:r w:rsidRPr="00874B95">
        <w:rPr>
          <w:rStyle w:val="CommentReference"/>
          <w:color w:val="FF0000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3733C218" w14:textId="77777777" w:rsidTr="00C14215">
        <w:tc>
          <w:tcPr>
            <w:tcW w:w="4675" w:type="dxa"/>
          </w:tcPr>
          <w:p w14:paraId="3ADA39D8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0E9D94D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064243E8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12E1FBB9" w14:textId="77777777" w:rsidTr="00C14215">
        <w:tc>
          <w:tcPr>
            <w:tcW w:w="4675" w:type="dxa"/>
          </w:tcPr>
          <w:p w14:paraId="57A9F00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2D6935A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83CE31F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631DF9B" w14:textId="77777777" w:rsidTr="00C14215">
        <w:tc>
          <w:tcPr>
            <w:tcW w:w="4675" w:type="dxa"/>
          </w:tcPr>
          <w:p w14:paraId="0282AB6C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69F6FF16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3A4D95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0F0140B" w14:textId="77777777" w:rsidTr="00C14215">
        <w:tc>
          <w:tcPr>
            <w:tcW w:w="4675" w:type="dxa"/>
          </w:tcPr>
          <w:p w14:paraId="625BF55A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7CE078C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A873B05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5046D7F1" w14:textId="77777777" w:rsidTr="00C14215">
        <w:tc>
          <w:tcPr>
            <w:tcW w:w="4675" w:type="dxa"/>
          </w:tcPr>
          <w:p w14:paraId="553DD30B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3FD64029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96845B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DDE675A" w14:textId="77777777" w:rsidTr="00C14215">
        <w:tc>
          <w:tcPr>
            <w:tcW w:w="4675" w:type="dxa"/>
          </w:tcPr>
          <w:p w14:paraId="48D7125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7DE6782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D9B678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D34BE8F" w14:textId="77777777" w:rsidTr="00C14215">
        <w:tc>
          <w:tcPr>
            <w:tcW w:w="4675" w:type="dxa"/>
          </w:tcPr>
          <w:p w14:paraId="782FB6F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598B28A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AA453E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8D85965" w14:textId="77777777" w:rsidTr="00C14215">
        <w:tc>
          <w:tcPr>
            <w:tcW w:w="4675" w:type="dxa"/>
          </w:tcPr>
          <w:p w14:paraId="0B7F3969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2ACA333C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A1C403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3EEA423F" w14:textId="77777777" w:rsidR="00F873E9" w:rsidRDefault="00F873E9" w:rsidP="00F873E9">
      <w:pPr>
        <w:pStyle w:val="BodyText"/>
        <w:spacing w:after="60"/>
        <w:ind w:left="0"/>
      </w:pPr>
    </w:p>
    <w:p w14:paraId="3BFC3A76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565B96F5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9"/>
      <w:r w:rsidRPr="00874B95">
        <w:rPr>
          <w:b/>
          <w:bCs/>
          <w:color w:val="FF0000"/>
          <w:u w:val="single"/>
        </w:rPr>
        <w:t>&lt;INSERT TABLE&gt;</w:t>
      </w:r>
      <w:commentRangeEnd w:id="9"/>
      <w:r w:rsidRPr="00874B95">
        <w:rPr>
          <w:rStyle w:val="CommentReference"/>
          <w:color w:val="FF0000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5A125F04" w14:textId="77777777" w:rsidTr="00C14215">
        <w:tc>
          <w:tcPr>
            <w:tcW w:w="4675" w:type="dxa"/>
          </w:tcPr>
          <w:p w14:paraId="12BB29E5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142F77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711BFEF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7D443690" w14:textId="77777777" w:rsidTr="00C14215">
        <w:tc>
          <w:tcPr>
            <w:tcW w:w="4675" w:type="dxa"/>
          </w:tcPr>
          <w:p w14:paraId="0DD40954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1A768C1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0E85CF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75A882EA" w14:textId="77777777" w:rsidTr="00C14215">
        <w:tc>
          <w:tcPr>
            <w:tcW w:w="4675" w:type="dxa"/>
          </w:tcPr>
          <w:p w14:paraId="3CEE3EA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1AE66EC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5338CA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89E0FB7" w14:textId="77777777" w:rsidTr="00C14215">
        <w:tc>
          <w:tcPr>
            <w:tcW w:w="4675" w:type="dxa"/>
          </w:tcPr>
          <w:p w14:paraId="5CB3427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6408D79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242D2C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1DA9225" w14:textId="77777777" w:rsidTr="00C14215">
        <w:tc>
          <w:tcPr>
            <w:tcW w:w="4675" w:type="dxa"/>
          </w:tcPr>
          <w:p w14:paraId="02CDA20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lastRenderedPageBreak/>
              <w:t>2 Hz</w:t>
            </w:r>
          </w:p>
        </w:tc>
        <w:tc>
          <w:tcPr>
            <w:tcW w:w="990" w:type="dxa"/>
          </w:tcPr>
          <w:p w14:paraId="25CD58AF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1CFF44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ED7E255" w14:textId="77777777" w:rsidTr="00C14215">
        <w:tc>
          <w:tcPr>
            <w:tcW w:w="4675" w:type="dxa"/>
          </w:tcPr>
          <w:p w14:paraId="29256D2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1BDA727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6657F78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DA29C8A" w14:textId="77777777" w:rsidTr="00C14215">
        <w:tc>
          <w:tcPr>
            <w:tcW w:w="4675" w:type="dxa"/>
          </w:tcPr>
          <w:p w14:paraId="5B12922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727D894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50861F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50A6B33E" w14:textId="77777777" w:rsidTr="00C14215">
        <w:tc>
          <w:tcPr>
            <w:tcW w:w="4675" w:type="dxa"/>
          </w:tcPr>
          <w:p w14:paraId="225C3E3D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47CC7769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A0DDB6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26372D8A" w14:textId="77777777" w:rsidR="00F873E9" w:rsidRDefault="00F873E9" w:rsidP="00F873E9">
      <w:pPr>
        <w:pStyle w:val="BodyText"/>
        <w:spacing w:after="60"/>
        <w:ind w:left="0"/>
        <w:rPr>
          <w:sz w:val="22"/>
          <w:szCs w:val="22"/>
        </w:rPr>
      </w:pPr>
    </w:p>
    <w:p w14:paraId="2DDABCB5" w14:textId="77777777" w:rsidR="001924AB" w:rsidRPr="00D001B8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51B64B65" w14:textId="77777777" w:rsidR="007D641F" w:rsidRDefault="007D641F" w:rsidP="007D641F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102C5E0A" wp14:editId="2393DB7D">
            <wp:extent cx="5581650" cy="24765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378F" w14:textId="1FA23841" w:rsidR="007D641F" w:rsidRDefault="007D641F" w:rsidP="007D641F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Caption</w:t>
      </w:r>
    </w:p>
    <w:p w14:paraId="3B8640B9" w14:textId="202BF72D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286DD24C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171F05CF" w14:textId="77777777" w:rsidTr="00716A17">
        <w:tc>
          <w:tcPr>
            <w:tcW w:w="3208" w:type="dxa"/>
          </w:tcPr>
          <w:p w14:paraId="18298654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C12FA6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F1C98C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64B9A4FE" w14:textId="77777777" w:rsidTr="00716A17">
        <w:tc>
          <w:tcPr>
            <w:tcW w:w="3208" w:type="dxa"/>
          </w:tcPr>
          <w:p w14:paraId="1C2E8A0D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072E2E0" w14:textId="3307C40F" w:rsidR="007A0BF6" w:rsidRPr="003B2DF7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4" w:type="dxa"/>
          </w:tcPr>
          <w:p w14:paraId="1276702A" w14:textId="10742635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77104486" w14:textId="77777777" w:rsidTr="00716A17">
        <w:tc>
          <w:tcPr>
            <w:tcW w:w="3208" w:type="dxa"/>
          </w:tcPr>
          <w:p w14:paraId="40FB84C8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C21C4B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83CAEB" w14:textId="631B5A9E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4278</w:t>
            </w:r>
          </w:p>
        </w:tc>
        <w:tc>
          <w:tcPr>
            <w:tcW w:w="2894" w:type="dxa"/>
          </w:tcPr>
          <w:p w14:paraId="090C3C3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56ECF37" w14:textId="3F33649F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621B6D3" w14:textId="77777777" w:rsidR="007A0BF6" w:rsidRDefault="007A0BF6" w:rsidP="007A0BF6"/>
    <w:p w14:paraId="166F9718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AC19884" w14:textId="77777777" w:rsidTr="00716A17">
        <w:tc>
          <w:tcPr>
            <w:tcW w:w="3208" w:type="dxa"/>
          </w:tcPr>
          <w:p w14:paraId="52043069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5C20AE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02A1DB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3CB7530F" w14:textId="77777777" w:rsidTr="00716A17">
        <w:tc>
          <w:tcPr>
            <w:tcW w:w="3208" w:type="dxa"/>
          </w:tcPr>
          <w:p w14:paraId="2004E6E9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71B2A2B" w14:textId="041AEEF6" w:rsidR="007A0BF6" w:rsidRPr="003B2DF7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4" w:type="dxa"/>
          </w:tcPr>
          <w:p w14:paraId="682DB64B" w14:textId="70325F1D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68B0CCF2" w14:textId="77777777" w:rsidTr="00716A17">
        <w:tc>
          <w:tcPr>
            <w:tcW w:w="3208" w:type="dxa"/>
          </w:tcPr>
          <w:p w14:paraId="5FFA2AE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B4DED6A" w14:textId="542153C7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7992</w:t>
            </w:r>
          </w:p>
        </w:tc>
        <w:tc>
          <w:tcPr>
            <w:tcW w:w="2894" w:type="dxa"/>
          </w:tcPr>
          <w:p w14:paraId="1799C62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530343" w14:textId="4305D3E1" w:rsidR="007A0BF6" w:rsidRDefault="007D641F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B3552D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37D78EEB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293487E5" w14:textId="77777777" w:rsidTr="009677C9">
        <w:tc>
          <w:tcPr>
            <w:tcW w:w="3208" w:type="dxa"/>
          </w:tcPr>
          <w:p w14:paraId="6392929A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90F17D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312F45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5BACCFB" w14:textId="77777777" w:rsidTr="009677C9">
        <w:tc>
          <w:tcPr>
            <w:tcW w:w="3208" w:type="dxa"/>
          </w:tcPr>
          <w:p w14:paraId="5F4E314F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5C68ABA" w14:textId="0FDFD846" w:rsidR="00FE000E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4" w:type="dxa"/>
          </w:tcPr>
          <w:p w14:paraId="3CC4D20B" w14:textId="03A9AE55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5130F869" w14:textId="77777777" w:rsidTr="009677C9">
        <w:tc>
          <w:tcPr>
            <w:tcW w:w="3208" w:type="dxa"/>
          </w:tcPr>
          <w:p w14:paraId="4A56A2FB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8B7634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E69854C" w14:textId="61429EA9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5076</w:t>
            </w:r>
          </w:p>
        </w:tc>
        <w:tc>
          <w:tcPr>
            <w:tcW w:w="2894" w:type="dxa"/>
          </w:tcPr>
          <w:p w14:paraId="212B860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DC2B1F0" w14:textId="3026B4B8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EB6C523" w14:textId="77777777" w:rsidR="00FE000E" w:rsidRDefault="00FE000E" w:rsidP="00FE000E"/>
    <w:p w14:paraId="24B5A642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4F6D964" w14:textId="77777777" w:rsidTr="009677C9">
        <w:tc>
          <w:tcPr>
            <w:tcW w:w="3208" w:type="dxa"/>
          </w:tcPr>
          <w:p w14:paraId="67B803F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97C502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11CB27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3FC0B7A0" w14:textId="77777777" w:rsidTr="009677C9">
        <w:tc>
          <w:tcPr>
            <w:tcW w:w="3208" w:type="dxa"/>
          </w:tcPr>
          <w:p w14:paraId="1CFEB596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288F050" w14:textId="253F7A0E" w:rsidR="00FE000E" w:rsidRPr="003B2DF7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2894" w:type="dxa"/>
          </w:tcPr>
          <w:p w14:paraId="0A782F71" w14:textId="13CDF33B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7C047870" w14:textId="77777777" w:rsidTr="009677C9">
        <w:tc>
          <w:tcPr>
            <w:tcW w:w="3208" w:type="dxa"/>
          </w:tcPr>
          <w:p w14:paraId="5F514A1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C9453CF" w14:textId="1DB0A9D3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7992</w:t>
            </w:r>
          </w:p>
        </w:tc>
        <w:tc>
          <w:tcPr>
            <w:tcW w:w="2894" w:type="dxa"/>
          </w:tcPr>
          <w:p w14:paraId="716004E9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BA96140" w14:textId="4E4D82AF" w:rsidR="00FE000E" w:rsidRDefault="007D641F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28D56A0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13410E5F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41D1089C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0B44280F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50C183B1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2AE5F8A4" w14:textId="77777777" w:rsidR="00874B95" w:rsidRPr="00874B95" w:rsidRDefault="00874B95" w:rsidP="00F873E9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10"/>
      <w:r w:rsidRPr="00874B95">
        <w:rPr>
          <w:b/>
          <w:bCs/>
          <w:color w:val="FF0000"/>
          <w:u w:val="single"/>
        </w:rPr>
        <w:t>&lt;INSERT TABLE&gt;</w:t>
      </w:r>
      <w:commentRangeEnd w:id="10"/>
      <w:r w:rsidRPr="00874B95">
        <w:rPr>
          <w:rStyle w:val="CommentReference"/>
          <w:color w:val="FF0000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07936279" w14:textId="77777777" w:rsidTr="00C14215">
        <w:tc>
          <w:tcPr>
            <w:tcW w:w="4675" w:type="dxa"/>
          </w:tcPr>
          <w:p w14:paraId="53806F2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13571F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7A61735B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1F2C1574" w14:textId="77777777" w:rsidTr="00C14215">
        <w:tc>
          <w:tcPr>
            <w:tcW w:w="4675" w:type="dxa"/>
          </w:tcPr>
          <w:p w14:paraId="3C357713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6A25F9C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DED2EE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E7478AB" w14:textId="77777777" w:rsidTr="00C14215">
        <w:tc>
          <w:tcPr>
            <w:tcW w:w="4675" w:type="dxa"/>
          </w:tcPr>
          <w:p w14:paraId="793FC0F4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1DDA4B3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A84A9D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08F821C2" w14:textId="77777777" w:rsidTr="00C14215">
        <w:tc>
          <w:tcPr>
            <w:tcW w:w="4675" w:type="dxa"/>
          </w:tcPr>
          <w:p w14:paraId="4546109D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2BF81E5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8B1D2F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22067F8" w14:textId="77777777" w:rsidTr="00C14215">
        <w:tc>
          <w:tcPr>
            <w:tcW w:w="4675" w:type="dxa"/>
          </w:tcPr>
          <w:p w14:paraId="3233CDE5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086E896F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39B267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4E491632" w14:textId="77777777" w:rsidTr="00C14215">
        <w:tc>
          <w:tcPr>
            <w:tcW w:w="4675" w:type="dxa"/>
          </w:tcPr>
          <w:p w14:paraId="704177C6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1A9CC93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0BE0E8A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1843BCF1" w14:textId="77777777" w:rsidTr="00C14215">
        <w:tc>
          <w:tcPr>
            <w:tcW w:w="4675" w:type="dxa"/>
          </w:tcPr>
          <w:p w14:paraId="64E54E5C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4BFC033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E149FD0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78BA455" w14:textId="77777777" w:rsidTr="00C14215">
        <w:tc>
          <w:tcPr>
            <w:tcW w:w="4675" w:type="dxa"/>
          </w:tcPr>
          <w:p w14:paraId="79B41CE0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0DC4A77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C59AE97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332C23AD" w14:textId="77777777" w:rsidR="00F873E9" w:rsidRDefault="00F873E9" w:rsidP="00F873E9">
      <w:pPr>
        <w:pStyle w:val="BodyText"/>
        <w:spacing w:after="60"/>
        <w:ind w:left="0"/>
      </w:pPr>
    </w:p>
    <w:p w14:paraId="3F6172AC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18790D9F" w14:textId="77777777" w:rsidR="00874B95" w:rsidRPr="00874B95" w:rsidRDefault="00874B95" w:rsidP="00874B95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11"/>
      <w:r w:rsidRPr="00874B95">
        <w:rPr>
          <w:b/>
          <w:bCs/>
          <w:color w:val="FF0000"/>
          <w:u w:val="single"/>
        </w:rPr>
        <w:t>&lt;INSERT TABLE&gt;</w:t>
      </w:r>
      <w:commentRangeEnd w:id="11"/>
      <w:r w:rsidRPr="00874B95">
        <w:rPr>
          <w:rStyle w:val="CommentReference"/>
          <w:color w:val="FF0000"/>
        </w:rPr>
        <w:commentReference w:id="1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  <w:gridCol w:w="1039"/>
      </w:tblGrid>
      <w:tr w:rsidR="00F873E9" w14:paraId="2DD50591" w14:textId="77777777" w:rsidTr="00C14215">
        <w:tc>
          <w:tcPr>
            <w:tcW w:w="4675" w:type="dxa"/>
          </w:tcPr>
          <w:p w14:paraId="770C5E21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3084223B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cycles</w:t>
            </w:r>
          </w:p>
        </w:tc>
        <w:tc>
          <w:tcPr>
            <w:tcW w:w="990" w:type="dxa"/>
          </w:tcPr>
          <w:p w14:paraId="5822103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Pass/Fail</w:t>
            </w:r>
          </w:p>
        </w:tc>
      </w:tr>
      <w:tr w:rsidR="00F873E9" w14:paraId="0F190CA3" w14:textId="77777777" w:rsidTr="00C14215">
        <w:tc>
          <w:tcPr>
            <w:tcW w:w="4675" w:type="dxa"/>
          </w:tcPr>
          <w:p w14:paraId="6043619E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990" w:type="dxa"/>
          </w:tcPr>
          <w:p w14:paraId="1404D15A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17E03334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329C1D3C" w14:textId="77777777" w:rsidTr="00C14215">
        <w:tc>
          <w:tcPr>
            <w:tcW w:w="4675" w:type="dxa"/>
          </w:tcPr>
          <w:p w14:paraId="4F068C46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990" w:type="dxa"/>
          </w:tcPr>
          <w:p w14:paraId="4940491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2402A1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042F86EF" w14:textId="77777777" w:rsidTr="00C14215">
        <w:tc>
          <w:tcPr>
            <w:tcW w:w="4675" w:type="dxa"/>
          </w:tcPr>
          <w:p w14:paraId="2A1A4EF4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990" w:type="dxa"/>
          </w:tcPr>
          <w:p w14:paraId="4E53BD68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7D9625A8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2BF8FDED" w14:textId="77777777" w:rsidTr="00C14215">
        <w:tc>
          <w:tcPr>
            <w:tcW w:w="4675" w:type="dxa"/>
          </w:tcPr>
          <w:p w14:paraId="2E583DB1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990" w:type="dxa"/>
          </w:tcPr>
          <w:p w14:paraId="0A4371FE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5878C3B6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6B80BD08" w14:textId="77777777" w:rsidTr="00C14215">
        <w:tc>
          <w:tcPr>
            <w:tcW w:w="4675" w:type="dxa"/>
          </w:tcPr>
          <w:p w14:paraId="0A323AA7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990" w:type="dxa"/>
          </w:tcPr>
          <w:p w14:paraId="4400CC1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6DA1993D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742FB1BE" w14:textId="77777777" w:rsidTr="00C14215">
        <w:tc>
          <w:tcPr>
            <w:tcW w:w="4675" w:type="dxa"/>
          </w:tcPr>
          <w:p w14:paraId="44E0D01F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990" w:type="dxa"/>
          </w:tcPr>
          <w:p w14:paraId="7F9D049B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45C6BC39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  <w:tr w:rsidR="00F873E9" w14:paraId="69660EAE" w14:textId="77777777" w:rsidTr="00C14215">
        <w:tc>
          <w:tcPr>
            <w:tcW w:w="4675" w:type="dxa"/>
          </w:tcPr>
          <w:p w14:paraId="64C2BA76" w14:textId="77777777" w:rsidR="00F873E9" w:rsidRDefault="00F873E9" w:rsidP="00C14215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990" w:type="dxa"/>
          </w:tcPr>
          <w:p w14:paraId="1D782533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  <w:tc>
          <w:tcPr>
            <w:tcW w:w="990" w:type="dxa"/>
          </w:tcPr>
          <w:p w14:paraId="2537D152" w14:textId="77777777" w:rsidR="00F873E9" w:rsidRDefault="00F873E9" w:rsidP="00C14215">
            <w:pPr>
              <w:pStyle w:val="BodyText"/>
              <w:spacing w:after="60"/>
              <w:ind w:left="0"/>
            </w:pPr>
          </w:p>
        </w:tc>
      </w:tr>
    </w:tbl>
    <w:p w14:paraId="0B4E0587" w14:textId="77777777" w:rsidR="00F873E9" w:rsidRDefault="00F873E9" w:rsidP="00F873E9">
      <w:pPr>
        <w:pStyle w:val="BodyText"/>
        <w:spacing w:after="60"/>
        <w:ind w:left="0"/>
        <w:rPr>
          <w:sz w:val="22"/>
          <w:szCs w:val="22"/>
        </w:rPr>
      </w:pPr>
    </w:p>
    <w:p w14:paraId="4B36B720" w14:textId="77777777" w:rsidR="00F873E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0D1C317A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22CCBAF0" w14:textId="77777777" w:rsidTr="00901616">
        <w:trPr>
          <w:trHeight w:val="306"/>
        </w:trPr>
        <w:tc>
          <w:tcPr>
            <w:tcW w:w="2632" w:type="dxa"/>
          </w:tcPr>
          <w:p w14:paraId="0DA2C98C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</w:t>
            </w:r>
          </w:p>
        </w:tc>
        <w:tc>
          <w:tcPr>
            <w:tcW w:w="1845" w:type="dxa"/>
          </w:tcPr>
          <w:p w14:paraId="391ACA7D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53D6F3F4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7859A99C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10D13448" w14:textId="77777777" w:rsidTr="00901616">
        <w:trPr>
          <w:trHeight w:val="846"/>
        </w:trPr>
        <w:tc>
          <w:tcPr>
            <w:tcW w:w="2632" w:type="dxa"/>
          </w:tcPr>
          <w:p w14:paraId="232C470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74ACC59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324C54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54B076F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31BDD98" w14:textId="77777777" w:rsidTr="00901616">
        <w:trPr>
          <w:trHeight w:val="647"/>
        </w:trPr>
        <w:tc>
          <w:tcPr>
            <w:tcW w:w="2632" w:type="dxa"/>
          </w:tcPr>
          <w:p w14:paraId="44CF715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653CFA5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F5DAC1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77A07E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88A49CB" w14:textId="77777777" w:rsidTr="00901616">
        <w:trPr>
          <w:trHeight w:val="846"/>
        </w:trPr>
        <w:tc>
          <w:tcPr>
            <w:tcW w:w="2632" w:type="dxa"/>
          </w:tcPr>
          <w:p w14:paraId="3F10F22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0826852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8CF11D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AEC5BC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5F8C959" w14:textId="77777777" w:rsidTr="00901616">
        <w:trPr>
          <w:trHeight w:val="860"/>
        </w:trPr>
        <w:tc>
          <w:tcPr>
            <w:tcW w:w="2632" w:type="dxa"/>
          </w:tcPr>
          <w:p w14:paraId="1C3DE2C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0D32246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57AAF55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5492920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1D84D79" w14:textId="77777777" w:rsidTr="00901616">
        <w:trPr>
          <w:trHeight w:val="846"/>
        </w:trPr>
        <w:tc>
          <w:tcPr>
            <w:tcW w:w="2632" w:type="dxa"/>
          </w:tcPr>
          <w:p w14:paraId="045114A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359222C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24D43E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931AD7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C9AC4D5" w14:textId="77777777" w:rsidTr="00901616">
        <w:trPr>
          <w:trHeight w:val="846"/>
        </w:trPr>
        <w:tc>
          <w:tcPr>
            <w:tcW w:w="2632" w:type="dxa"/>
          </w:tcPr>
          <w:p w14:paraId="1221115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19A3368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56EF56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CC8C0D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87DF938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23CEAB05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4A8391D8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34B5DEB7" w14:textId="77777777" w:rsidTr="00901616">
        <w:trPr>
          <w:trHeight w:val="575"/>
        </w:trPr>
        <w:tc>
          <w:tcPr>
            <w:tcW w:w="3397" w:type="dxa"/>
          </w:tcPr>
          <w:p w14:paraId="347ED9B2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01724D6C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1910CDDA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676231DD" w14:textId="77777777" w:rsidTr="00901616">
        <w:tc>
          <w:tcPr>
            <w:tcW w:w="3397" w:type="dxa"/>
          </w:tcPr>
          <w:p w14:paraId="402DF28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3DBCFCC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63AC34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96239BE" w14:textId="77777777" w:rsidTr="00901616">
        <w:tc>
          <w:tcPr>
            <w:tcW w:w="3397" w:type="dxa"/>
          </w:tcPr>
          <w:p w14:paraId="3D1FD88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09C2ACC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C6C14A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C3C2C1D" w14:textId="77777777" w:rsidTr="00901616">
        <w:tc>
          <w:tcPr>
            <w:tcW w:w="3397" w:type="dxa"/>
          </w:tcPr>
          <w:p w14:paraId="384E026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23BEA46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3B5B06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8CBB625" w14:textId="77777777" w:rsidTr="00901616">
        <w:tc>
          <w:tcPr>
            <w:tcW w:w="3397" w:type="dxa"/>
          </w:tcPr>
          <w:p w14:paraId="3B753B3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1B6C746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ABB918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3E1F0E9" w14:textId="77777777" w:rsidTr="00901616">
        <w:tc>
          <w:tcPr>
            <w:tcW w:w="3397" w:type="dxa"/>
          </w:tcPr>
          <w:p w14:paraId="3A17A72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3875150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EB4A9C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571F2E1" w14:textId="77777777" w:rsidTr="00901616">
        <w:tc>
          <w:tcPr>
            <w:tcW w:w="3397" w:type="dxa"/>
          </w:tcPr>
          <w:p w14:paraId="3DE40EB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71151D8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21AB3D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F7F8F48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3BA8AC6D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50EBA152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58C8C990" w14:textId="77777777" w:rsidTr="00DC3511">
        <w:tc>
          <w:tcPr>
            <w:tcW w:w="4675" w:type="dxa"/>
          </w:tcPr>
          <w:p w14:paraId="7A98AAD1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4DDE0092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7DF911BC" w14:textId="77777777" w:rsidTr="00DC3511">
        <w:tc>
          <w:tcPr>
            <w:tcW w:w="4675" w:type="dxa"/>
          </w:tcPr>
          <w:p w14:paraId="29E98210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7E2F771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E0F165E" w14:textId="77777777" w:rsidTr="00DC3511">
        <w:tc>
          <w:tcPr>
            <w:tcW w:w="4675" w:type="dxa"/>
          </w:tcPr>
          <w:p w14:paraId="572A4BB6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0CA76D0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3D9BFAE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039B6482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7B6B9116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8A9EC3B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59D87B5C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61014FC9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31A5A94C" w14:textId="77777777" w:rsidTr="00C14215">
        <w:tc>
          <w:tcPr>
            <w:tcW w:w="3116" w:type="dxa"/>
          </w:tcPr>
          <w:p w14:paraId="0A5ECA48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182F416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47DAD838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63A409B" w14:textId="77777777" w:rsidTr="00C14215">
        <w:tc>
          <w:tcPr>
            <w:tcW w:w="3116" w:type="dxa"/>
          </w:tcPr>
          <w:p w14:paraId="3B5C90F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6933259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359FA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1E69AC2" w14:textId="77777777" w:rsidTr="00C14215">
        <w:tc>
          <w:tcPr>
            <w:tcW w:w="3116" w:type="dxa"/>
          </w:tcPr>
          <w:p w14:paraId="23CD2E9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1181E84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FB8717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A12640C" w14:textId="77777777" w:rsidTr="00C14215">
        <w:tc>
          <w:tcPr>
            <w:tcW w:w="3116" w:type="dxa"/>
          </w:tcPr>
          <w:p w14:paraId="26CBCFD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73F1D40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F61129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F30AE3" w14:textId="77777777" w:rsidTr="00C14215">
        <w:tc>
          <w:tcPr>
            <w:tcW w:w="3116" w:type="dxa"/>
          </w:tcPr>
          <w:p w14:paraId="5E95079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1651D10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BCDB0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2F5AE63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762FD29F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23B0029E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14D0B513" w14:textId="77777777" w:rsidTr="00042141">
        <w:tc>
          <w:tcPr>
            <w:tcW w:w="3116" w:type="dxa"/>
          </w:tcPr>
          <w:p w14:paraId="32612DC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5525347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0F5A4333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6A0BA68" w14:textId="77777777" w:rsidTr="00042141">
        <w:tc>
          <w:tcPr>
            <w:tcW w:w="3116" w:type="dxa"/>
          </w:tcPr>
          <w:p w14:paraId="25BF609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39E832C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BF1CF0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4B5217E" w14:textId="77777777" w:rsidTr="00042141">
        <w:tc>
          <w:tcPr>
            <w:tcW w:w="3116" w:type="dxa"/>
          </w:tcPr>
          <w:p w14:paraId="7F1BE05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B7ABBD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E858E6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A7CB3B9" w14:textId="77777777" w:rsidTr="00042141">
        <w:tc>
          <w:tcPr>
            <w:tcW w:w="3116" w:type="dxa"/>
          </w:tcPr>
          <w:p w14:paraId="73D2C652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780F390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B0C1B3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F39CCB1" w14:textId="77777777" w:rsidTr="00042141">
        <w:tc>
          <w:tcPr>
            <w:tcW w:w="3116" w:type="dxa"/>
          </w:tcPr>
          <w:p w14:paraId="3D07703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6169983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B008D4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76E7698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63C88C51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28B7FB42" w14:textId="77777777" w:rsidTr="00042141">
        <w:tc>
          <w:tcPr>
            <w:tcW w:w="3116" w:type="dxa"/>
          </w:tcPr>
          <w:p w14:paraId="1FBBFD3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9EE994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217BE2C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FC93713" w14:textId="77777777" w:rsidTr="00042141">
        <w:tc>
          <w:tcPr>
            <w:tcW w:w="3116" w:type="dxa"/>
          </w:tcPr>
          <w:p w14:paraId="352EDC5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61C77C0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CEECA0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1E57E79" w14:textId="77777777" w:rsidTr="00042141">
        <w:tc>
          <w:tcPr>
            <w:tcW w:w="3116" w:type="dxa"/>
          </w:tcPr>
          <w:p w14:paraId="5552A72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5EE32F1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C91D6A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CF29EC2" w14:textId="77777777" w:rsidTr="00042141">
        <w:tc>
          <w:tcPr>
            <w:tcW w:w="3116" w:type="dxa"/>
          </w:tcPr>
          <w:p w14:paraId="2C31905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047B562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AA4523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626935E4" w14:textId="77777777" w:rsidTr="00042141">
        <w:tc>
          <w:tcPr>
            <w:tcW w:w="3116" w:type="dxa"/>
          </w:tcPr>
          <w:p w14:paraId="62C15AB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channels feedback signals (Motor 1, Motor 2, Motor 3, </w:t>
            </w:r>
            <w:r>
              <w:rPr>
                <w:sz w:val="22"/>
                <w:szCs w:val="22"/>
              </w:rPr>
              <w:lastRenderedPageBreak/>
              <w:t>M1, M2 and M3 remain within allowable limits</w:t>
            </w:r>
          </w:p>
        </w:tc>
        <w:tc>
          <w:tcPr>
            <w:tcW w:w="3117" w:type="dxa"/>
          </w:tcPr>
          <w:p w14:paraId="2EC1B09D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INCHES</w:t>
            </w:r>
          </w:p>
        </w:tc>
        <w:tc>
          <w:tcPr>
            <w:tcW w:w="3117" w:type="dxa"/>
          </w:tcPr>
          <w:p w14:paraId="57A14F3A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9455327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YDEN J WALPOLE" w:date="2022-12-09T14:20:00Z" w:initials="HJW">
    <w:p w14:paraId="5D2DE0B0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44119CC6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1" w:author="HAYDEN J WALPOLE" w:date="2022-12-09T14:20:00Z" w:initials="HJW">
    <w:p w14:paraId="72B833CA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FA7C0C0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2" w:author="HAYDEN J WALPOLE" w:date="2022-12-09T14:20:00Z" w:initials="HJW">
    <w:p w14:paraId="019A3CAD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51671CC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3" w:author="HAYDEN J WALPOLE" w:date="2022-12-09T14:20:00Z" w:initials="HJW">
    <w:p w14:paraId="14648DEF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0A5D619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4" w:author="HAYDEN J WALPOLE" w:date="2022-12-09T14:20:00Z" w:initials="HJW">
    <w:p w14:paraId="642D4427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379C8720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6" w:author="HAYDEN J WALPOLE" w:date="2022-12-09T14:20:00Z" w:initials="HJW">
    <w:p w14:paraId="22792C37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DA1F134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7" w:author="HAYDEN J WALPOLE" w:date="2022-12-09T14:20:00Z" w:initials="HJW">
    <w:p w14:paraId="68AF2CB5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23530D46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8" w:author="HAYDEN J WALPOLE" w:date="2022-12-09T14:20:00Z" w:initials="HJW">
    <w:p w14:paraId="54A5490F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63F0B36B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9" w:author="HAYDEN J WALPOLE" w:date="2022-12-09T14:20:00Z" w:initials="HJW">
    <w:p w14:paraId="241FEA16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7641C24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  <w:comment w:id="10" w:author="HAYDEN J WALPOLE" w:date="2022-12-09T14:20:00Z" w:initials="HJW">
    <w:p w14:paraId="3F92A736" w14:textId="77777777" w:rsidR="00874B95" w:rsidRDefault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78258B98" w14:textId="77777777" w:rsidR="00874B95" w:rsidRDefault="00874B95" w:rsidP="00D447F4">
      <w:pPr>
        <w:pStyle w:val="CommentText"/>
      </w:pPr>
      <w:r>
        <w:rPr>
          <w:color w:val="404040"/>
        </w:rPr>
        <w:t>_Brz_BuildTable("PERF_UNL","","1","0")</w:t>
      </w:r>
    </w:p>
  </w:comment>
  <w:comment w:id="11" w:author="HAYDEN J WALPOLE" w:date="2022-12-09T14:20:00Z" w:initials="HJW">
    <w:p w14:paraId="53694346" w14:textId="77777777" w:rsidR="00874B95" w:rsidRDefault="00874B95" w:rsidP="00874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0846B46B" w14:textId="77777777" w:rsidR="00874B95" w:rsidRDefault="00874B95" w:rsidP="00874B95">
      <w:pPr>
        <w:pStyle w:val="CommentText"/>
      </w:pPr>
      <w:r>
        <w:rPr>
          <w:color w:val="404040"/>
        </w:rPr>
        <w:t>_Brz_BuildTable("PERF_UNL","","1","0")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119CC6" w15:done="0"/>
  <w15:commentEx w15:paraId="1FA7C0C0" w15:done="0"/>
  <w15:commentEx w15:paraId="151671CC" w15:done="0"/>
  <w15:commentEx w15:paraId="70A5D619" w15:done="0"/>
  <w15:commentEx w15:paraId="379C8720" w15:done="0"/>
  <w15:commentEx w15:paraId="1DA1F134" w15:done="0"/>
  <w15:commentEx w15:paraId="23530D46" w15:done="0"/>
  <w15:commentEx w15:paraId="63F0B36B" w15:done="0"/>
  <w15:commentEx w15:paraId="77641C24" w15:done="0"/>
  <w15:commentEx w15:paraId="78258B98" w15:done="0"/>
  <w15:commentEx w15:paraId="0846B4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DC83F" w16cex:dateUtc="2022-12-09T21:20:00Z"/>
  <w16cex:commentExtensible w16cex:durableId="273DC82F" w16cex:dateUtc="2022-12-09T21:20:00Z"/>
  <w16cex:commentExtensible w16cex:durableId="273DC82C" w16cex:dateUtc="2022-12-09T21:20:00Z"/>
  <w16cex:commentExtensible w16cex:durableId="273DC792" w16cex:dateUtc="2022-12-09T21:20:00Z"/>
  <w16cex:commentExtensible w16cex:durableId="273DC78D" w16cex:dateUtc="2022-12-09T21:20:00Z"/>
  <w16cex:commentExtensible w16cex:durableId="273DC787" w16cex:dateUtc="2022-12-09T21:20:00Z"/>
  <w16cex:commentExtensible w16cex:durableId="273DC783" w16cex:dateUtc="2022-12-09T21:20:00Z"/>
  <w16cex:commentExtensible w16cex:durableId="273DC77C" w16cex:dateUtc="2022-12-09T21:20:00Z"/>
  <w16cex:commentExtensible w16cex:durableId="273DC778" w16cex:dateUtc="2022-12-09T21:20:00Z"/>
  <w16cex:commentExtensible w16cex:durableId="273DC721" w16cex:dateUtc="2022-12-09T21:20:00Z"/>
  <w16cex:commentExtensible w16cex:durableId="273DC760" w16cex:dateUtc="2022-12-09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119CC6" w16cid:durableId="273DC83F"/>
  <w16cid:commentId w16cid:paraId="1FA7C0C0" w16cid:durableId="273DC82F"/>
  <w16cid:commentId w16cid:paraId="151671CC" w16cid:durableId="273DC82C"/>
  <w16cid:commentId w16cid:paraId="70A5D619" w16cid:durableId="273DC792"/>
  <w16cid:commentId w16cid:paraId="379C8720" w16cid:durableId="273DC78D"/>
  <w16cid:commentId w16cid:paraId="1DA1F134" w16cid:durableId="273DC787"/>
  <w16cid:commentId w16cid:paraId="23530D46" w16cid:durableId="273DC783"/>
  <w16cid:commentId w16cid:paraId="63F0B36B" w16cid:durableId="273DC77C"/>
  <w16cid:commentId w16cid:paraId="77641C24" w16cid:durableId="273DC778"/>
  <w16cid:commentId w16cid:paraId="78258B98" w16cid:durableId="273DC721"/>
  <w16cid:commentId w16cid:paraId="0846B46B" w16cid:durableId="273DC7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59A1" w14:textId="77777777" w:rsidR="000715E6" w:rsidRDefault="000715E6">
      <w:pPr>
        <w:spacing w:after="0" w:line="240" w:lineRule="auto"/>
      </w:pPr>
      <w:r>
        <w:separator/>
      </w:r>
    </w:p>
  </w:endnote>
  <w:endnote w:type="continuationSeparator" w:id="0">
    <w:p w14:paraId="6B1CEB7B" w14:textId="77777777" w:rsidR="000715E6" w:rsidRDefault="000715E6">
      <w:pPr>
        <w:spacing w:after="0" w:line="240" w:lineRule="auto"/>
      </w:pPr>
      <w:r>
        <w:continuationSeparator/>
      </w:r>
    </w:p>
  </w:endnote>
  <w:endnote w:type="continuationNotice" w:id="1">
    <w:p w14:paraId="6563EEC4" w14:textId="77777777" w:rsidR="000715E6" w:rsidRDefault="000715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0316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BD24D2B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6DE72CEE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AD5E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3D6B9DE" wp14:editId="4FA55BE1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FBB0D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A15D" w14:textId="77777777" w:rsidR="000715E6" w:rsidRDefault="000715E6">
      <w:pPr>
        <w:spacing w:after="0" w:line="240" w:lineRule="auto"/>
      </w:pPr>
      <w:r>
        <w:separator/>
      </w:r>
    </w:p>
  </w:footnote>
  <w:footnote w:type="continuationSeparator" w:id="0">
    <w:p w14:paraId="6672C5C0" w14:textId="77777777" w:rsidR="000715E6" w:rsidRDefault="000715E6">
      <w:pPr>
        <w:spacing w:after="0" w:line="240" w:lineRule="auto"/>
      </w:pPr>
      <w:r>
        <w:continuationSeparator/>
      </w:r>
    </w:p>
  </w:footnote>
  <w:footnote w:type="continuationNotice" w:id="1">
    <w:p w14:paraId="4F5B2C27" w14:textId="77777777" w:rsidR="000715E6" w:rsidRDefault="000715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B478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D768AD4" wp14:editId="57B8B5C4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6ED3756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89DA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421F65E" wp14:editId="05F57002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12D5623D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4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5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3"/>
  </w:num>
  <w:num w:numId="11" w16cid:durableId="382605306">
    <w:abstractNumId w:val="34"/>
  </w:num>
  <w:num w:numId="12" w16cid:durableId="1520503145">
    <w:abstractNumId w:val="40"/>
  </w:num>
  <w:num w:numId="13" w16cid:durableId="1567716057">
    <w:abstractNumId w:val="5"/>
  </w:num>
  <w:num w:numId="14" w16cid:durableId="31928408">
    <w:abstractNumId w:val="41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2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4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39"/>
  </w:num>
  <w:num w:numId="46" w16cid:durableId="362825002">
    <w:abstractNumId w:val="7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1F"/>
    <w:rsid w:val="00000C7E"/>
    <w:rsid w:val="0000233A"/>
    <w:rsid w:val="000038E1"/>
    <w:rsid w:val="00003944"/>
    <w:rsid w:val="00003CD1"/>
    <w:rsid w:val="0000418F"/>
    <w:rsid w:val="00006D30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5E6"/>
    <w:rsid w:val="000719FA"/>
    <w:rsid w:val="00072994"/>
    <w:rsid w:val="00072C6F"/>
    <w:rsid w:val="00073090"/>
    <w:rsid w:val="000731C2"/>
    <w:rsid w:val="00076639"/>
    <w:rsid w:val="0007771E"/>
    <w:rsid w:val="000779B8"/>
    <w:rsid w:val="00083900"/>
    <w:rsid w:val="00083E91"/>
    <w:rsid w:val="000845D5"/>
    <w:rsid w:val="00087D13"/>
    <w:rsid w:val="0009150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FD1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29A5"/>
    <w:rsid w:val="00312ECD"/>
    <w:rsid w:val="00314A3E"/>
    <w:rsid w:val="00314A6E"/>
    <w:rsid w:val="00314FDE"/>
    <w:rsid w:val="00316B0F"/>
    <w:rsid w:val="00316E46"/>
    <w:rsid w:val="003170C2"/>
    <w:rsid w:val="003213B4"/>
    <w:rsid w:val="00321BE8"/>
    <w:rsid w:val="00321D22"/>
    <w:rsid w:val="00321EDC"/>
    <w:rsid w:val="0032572E"/>
    <w:rsid w:val="003262F3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2AED"/>
    <w:rsid w:val="003C2C04"/>
    <w:rsid w:val="003C2F2A"/>
    <w:rsid w:val="003C4C93"/>
    <w:rsid w:val="003C50A3"/>
    <w:rsid w:val="003D0265"/>
    <w:rsid w:val="003D1A65"/>
    <w:rsid w:val="003D24AD"/>
    <w:rsid w:val="003D2E97"/>
    <w:rsid w:val="003D34BF"/>
    <w:rsid w:val="003D55C9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49F7"/>
    <w:rsid w:val="00454D77"/>
    <w:rsid w:val="00455232"/>
    <w:rsid w:val="00456363"/>
    <w:rsid w:val="00456636"/>
    <w:rsid w:val="00460FE7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5D60"/>
    <w:rsid w:val="005E65B1"/>
    <w:rsid w:val="005E68F2"/>
    <w:rsid w:val="005E73A6"/>
    <w:rsid w:val="005E78FB"/>
    <w:rsid w:val="005F137A"/>
    <w:rsid w:val="005F1706"/>
    <w:rsid w:val="005F2B93"/>
    <w:rsid w:val="005F2F62"/>
    <w:rsid w:val="005F6171"/>
    <w:rsid w:val="005F7312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D0D09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5A37"/>
    <w:rsid w:val="00785DD0"/>
    <w:rsid w:val="00791F56"/>
    <w:rsid w:val="00793CEE"/>
    <w:rsid w:val="0079594F"/>
    <w:rsid w:val="00795A42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D641F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402E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5180"/>
    <w:rsid w:val="00B37C0A"/>
    <w:rsid w:val="00B43674"/>
    <w:rsid w:val="00B4580E"/>
    <w:rsid w:val="00B4583A"/>
    <w:rsid w:val="00B45A74"/>
    <w:rsid w:val="00B47260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818"/>
    <w:rsid w:val="00C37FF0"/>
    <w:rsid w:val="00C40038"/>
    <w:rsid w:val="00C40C98"/>
    <w:rsid w:val="00C41347"/>
    <w:rsid w:val="00C419C8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615E"/>
    <w:rsid w:val="00D166FB"/>
    <w:rsid w:val="00D17B48"/>
    <w:rsid w:val="00D17C98"/>
    <w:rsid w:val="00D21E06"/>
    <w:rsid w:val="00D23308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BDA"/>
    <w:rsid w:val="00DF3EBF"/>
    <w:rsid w:val="00DF5EC4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4CE"/>
    <w:rsid w:val="00E60E69"/>
    <w:rsid w:val="00E61100"/>
    <w:rsid w:val="00E61FFF"/>
    <w:rsid w:val="00E6263E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7B6C5"/>
  <w15:chartTrackingRefBased/>
  <w15:docId w15:val="{49451684-BBC1-4B2C-9E2E-62BFF33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OneDrive\Documents\Hayden\Arbor\Skyry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Report.dotx</Template>
  <TotalTime>22</TotalTime>
  <Pages>21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Shawn Walpole</dc:creator>
  <cp:keywords/>
  <dc:description/>
  <cp:lastModifiedBy>HAYDEN J WALPOLE</cp:lastModifiedBy>
  <cp:revision>1</cp:revision>
  <cp:lastPrinted>2022-11-15T20:03:00Z</cp:lastPrinted>
  <dcterms:created xsi:type="dcterms:W3CDTF">2022-12-15T20:21:00Z</dcterms:created>
  <dcterms:modified xsi:type="dcterms:W3CDTF">2022-12-15T21:16:00Z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