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84141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114C54E6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3861BFD1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9087A9D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755489A9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4732142D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Skyryse Flight OS LEMA TPX 325</w:t>
      </w:r>
    </w:p>
    <w:p w14:paraId="673CDEE2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253F6A75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3"/>
        <w:gridCol w:w="4117"/>
      </w:tblGrid>
      <w:tr w:rsidR="005D5492" w14:paraId="7239AB2B" w14:textId="77777777" w:rsidTr="005D5492">
        <w:tc>
          <w:tcPr>
            <w:tcW w:w="4675" w:type="dxa"/>
          </w:tcPr>
          <w:p w14:paraId="0CE3C2A1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18AE4FD7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701B1E50" w14:textId="77777777" w:rsidTr="005D5492">
        <w:tc>
          <w:tcPr>
            <w:tcW w:w="4675" w:type="dxa"/>
          </w:tcPr>
          <w:p w14:paraId="29687613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7868EA5" w14:textId="5FC2F672" w:rsidR="005D5492" w:rsidRDefault="00D427D4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</w:tr>
    </w:tbl>
    <w:p w14:paraId="5B66E31D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1523B9B6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7EE7DBC1" w14:textId="77777777" w:rsidR="00D427D4" w:rsidRDefault="00D427D4" w:rsidP="00D427D4">
      <w:pPr>
        <w:pStyle w:val="BodyText"/>
        <w:keepNext/>
        <w:spacing w:after="60"/>
        <w:jc w:val="center"/>
      </w:pPr>
      <w:r>
        <w:rPr>
          <w:noProof/>
          <w:sz w:val="28"/>
          <w:szCs w:val="28"/>
        </w:rPr>
        <w:drawing>
          <wp:inline distT="0" distB="0" distL="0" distR="0" wp14:anchorId="08333AD9" wp14:editId="7DED2D78">
            <wp:extent cx="5943600" cy="212280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8835" w14:textId="031B1164" w:rsidR="00D427D4" w:rsidRDefault="00D427D4" w:rsidP="00D427D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Caption</w:t>
      </w:r>
    </w:p>
    <w:p w14:paraId="16983D5B" w14:textId="1AD52B39" w:rsidR="004E3398" w:rsidRDefault="004E3398" w:rsidP="004E3398">
      <w:pPr>
        <w:pStyle w:val="BodyText"/>
        <w:spacing w:after="60"/>
        <w:jc w:val="center"/>
        <w:rPr>
          <w:sz w:val="28"/>
          <w:szCs w:val="28"/>
        </w:rPr>
      </w:pPr>
      <w:r>
        <w:rPr>
          <w:sz w:val="28"/>
          <w:szCs w:val="28"/>
        </w:rPr>
        <w:t>&lt;IMAGE&gt;</w:t>
      </w:r>
    </w:p>
    <w:p w14:paraId="69769569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054ED6AF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3C8E9C84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46173C7C" w14:textId="670F9562" w:rsidR="00857ECD" w:rsidRDefault="00857EC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427D4">
        <w:rPr>
          <w:sz w:val="28"/>
          <w:szCs w:val="28"/>
        </w:rPr>
        <w:lastRenderedPageBreak/>
        <w:t>12345</w:t>
      </w:r>
    </w:p>
    <w:p w14:paraId="0478344C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27AF385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11DCF9BB" w14:textId="77777777" w:rsidR="00857ECD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6.1</w:t>
      </w:r>
      <w:r w:rsidR="005D5492">
        <w:rPr>
          <w:szCs w:val="20"/>
        </w:rPr>
        <w:t xml:space="preserve">. </w:t>
      </w:r>
      <w:r w:rsidR="005D5492" w:rsidRPr="00A57E0A">
        <w:rPr>
          <w:b/>
          <w:bCs/>
          <w:szCs w:val="20"/>
        </w:rPr>
        <w:t>Visual Examination of the Product</w:t>
      </w:r>
    </w:p>
    <w:p w14:paraId="65652830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74C3AE8C" w14:textId="77777777" w:rsidR="00571D0C" w:rsidRDefault="00571D0C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UUT conforms to the requirements of paragraph </w:t>
      </w:r>
      <w:r w:rsidR="00E0735B">
        <w:rPr>
          <w:szCs w:val="20"/>
        </w:rPr>
        <w:t>6.1</w:t>
      </w:r>
      <w:r>
        <w:rPr>
          <w:szCs w:val="20"/>
        </w:rPr>
        <w:t xml:space="preserve">  </w:t>
      </w:r>
      <w:r w:rsidR="00F15EFD">
        <w:rPr>
          <w:szCs w:val="20"/>
        </w:rPr>
        <w:t xml:space="preserve">    </w:t>
      </w:r>
      <w:r>
        <w:rPr>
          <w:szCs w:val="20"/>
        </w:rPr>
        <w:t xml:space="preserve">                  ____________</w:t>
      </w:r>
    </w:p>
    <w:p w14:paraId="120C2D65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78362AF8" w14:textId="77777777" w:rsidR="00571D0C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6.2</w:t>
      </w:r>
      <w:r w:rsidR="00134C4E">
        <w:rPr>
          <w:szCs w:val="20"/>
        </w:rPr>
        <w:t xml:space="preserve"> </w:t>
      </w:r>
      <w:r w:rsidR="008F4C3E">
        <w:rPr>
          <w:szCs w:val="20"/>
        </w:rPr>
        <w:t xml:space="preserve"> </w:t>
      </w:r>
      <w:r w:rsidR="00571D0C" w:rsidRPr="00A57E0A">
        <w:rPr>
          <w:b/>
          <w:bCs/>
          <w:szCs w:val="20"/>
        </w:rPr>
        <w:t>Weight</w:t>
      </w:r>
    </w:p>
    <w:p w14:paraId="511B5D89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21E02AE9" w14:textId="77777777" w:rsidR="00463DD7" w:rsidRDefault="00463DD7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UUT weight should not exceed </w:t>
      </w:r>
      <w:r w:rsidR="00830324">
        <w:rPr>
          <w:szCs w:val="20"/>
        </w:rPr>
        <w:t xml:space="preserve">10 </w:t>
      </w:r>
      <w:proofErr w:type="spellStart"/>
      <w:r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actual weight_____</w:t>
      </w:r>
      <w:r w:rsidR="00E0735B">
        <w:rPr>
          <w:szCs w:val="20"/>
        </w:rPr>
        <w:t xml:space="preserve">   </w:t>
      </w:r>
      <w:proofErr w:type="spellStart"/>
      <w:r w:rsidR="00F15EFD"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     </w:t>
      </w:r>
    </w:p>
    <w:p w14:paraId="2FDAF3D4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7DC8D4EB" w14:textId="77777777" w:rsidR="00463DD7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b/>
          <w:bCs/>
          <w:szCs w:val="20"/>
        </w:rPr>
        <w:t xml:space="preserve">6.3 </w:t>
      </w:r>
      <w:r w:rsidR="00463DD7" w:rsidRPr="00A57E0A">
        <w:rPr>
          <w:b/>
          <w:bCs/>
          <w:szCs w:val="20"/>
        </w:rPr>
        <w:t>Bonding</w:t>
      </w:r>
    </w:p>
    <w:p w14:paraId="1C9D3176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557F3988" w14:textId="77777777" w:rsidR="008F4C3E" w:rsidRDefault="008F4C3E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Bonding resistance </w:t>
      </w:r>
    </w:p>
    <w:p w14:paraId="0CCF030E" w14:textId="77777777" w:rsidR="00D36A9E" w:rsidRPr="00874B95" w:rsidRDefault="00D36A9E" w:rsidP="00D36A9E">
      <w:pPr>
        <w:pStyle w:val="BodyText"/>
        <w:spacing w:after="60"/>
        <w:ind w:left="0"/>
        <w:rPr>
          <w:b/>
          <w:bCs/>
          <w:color w:val="FF0000"/>
          <w:u w:val="single"/>
        </w:rPr>
      </w:pPr>
      <w:commentRangeStart w:id="0"/>
      <w:r w:rsidRPr="00874B95">
        <w:rPr>
          <w:b/>
          <w:bCs/>
          <w:color w:val="FF0000"/>
          <w:u w:val="single"/>
        </w:rPr>
        <w:t>&lt;INSERT TABLE&gt;</w:t>
      </w:r>
      <w:commentRangeEnd w:id="0"/>
      <w:r w:rsidRPr="00874B95">
        <w:rPr>
          <w:rStyle w:val="CommentReference"/>
          <w:color w:val="FF0000"/>
        </w:rPr>
        <w:commentReference w:id="0"/>
      </w:r>
    </w:p>
    <w:p w14:paraId="7CB4F218" w14:textId="77777777" w:rsidR="00D36A9E" w:rsidRDefault="00D36A9E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0"/>
        <w:gridCol w:w="2760"/>
        <w:gridCol w:w="2760"/>
      </w:tblGrid>
      <w:tr w:rsidR="00CF01D2" w:rsidRPr="00CF01D2" w14:paraId="77743CFE" w14:textId="77777777" w:rsidTr="00CF01D2">
        <w:tc>
          <w:tcPr>
            <w:tcW w:w="3116" w:type="dxa"/>
          </w:tcPr>
          <w:p w14:paraId="44B883E5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75A8C7B9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Simplex</w:t>
            </w:r>
          </w:p>
        </w:tc>
        <w:tc>
          <w:tcPr>
            <w:tcW w:w="3117" w:type="dxa"/>
          </w:tcPr>
          <w:p w14:paraId="6702F4BF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Duplex</w:t>
            </w:r>
          </w:p>
        </w:tc>
      </w:tr>
      <w:tr w:rsidR="00CF01D2" w:rsidRPr="00CF01D2" w14:paraId="6914096F" w14:textId="77777777" w:rsidTr="00CF01D2">
        <w:tc>
          <w:tcPr>
            <w:tcW w:w="3116" w:type="dxa"/>
          </w:tcPr>
          <w:p w14:paraId="4154D4E9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6E78B334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(mOhms)</w:t>
            </w:r>
          </w:p>
        </w:tc>
        <w:tc>
          <w:tcPr>
            <w:tcW w:w="3117" w:type="dxa"/>
          </w:tcPr>
          <w:p w14:paraId="277FB373" w14:textId="77777777" w:rsidR="00CF01D2" w:rsidRPr="00CF01D2" w:rsidRDefault="00CF01D2" w:rsidP="00CF01D2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(mOhms)</w:t>
            </w:r>
          </w:p>
        </w:tc>
      </w:tr>
      <w:tr w:rsidR="00CF01D2" w:rsidRPr="00CF01D2" w14:paraId="132BDF3B" w14:textId="77777777" w:rsidTr="00CF01D2">
        <w:tc>
          <w:tcPr>
            <w:tcW w:w="3116" w:type="dxa"/>
          </w:tcPr>
          <w:p w14:paraId="40BACC2E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Motor End Cap</w:t>
            </w:r>
          </w:p>
        </w:tc>
        <w:tc>
          <w:tcPr>
            <w:tcW w:w="3117" w:type="dxa"/>
          </w:tcPr>
          <w:p w14:paraId="5937C6EB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4BD706C7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  <w:tr w:rsidR="00CF01D2" w:rsidRPr="00CF01D2" w14:paraId="33DE478C" w14:textId="77777777" w:rsidTr="00CF01D2">
        <w:tc>
          <w:tcPr>
            <w:tcW w:w="3116" w:type="dxa"/>
          </w:tcPr>
          <w:p w14:paraId="151F933B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Solenoid housing</w:t>
            </w:r>
          </w:p>
        </w:tc>
        <w:tc>
          <w:tcPr>
            <w:tcW w:w="3117" w:type="dxa"/>
          </w:tcPr>
          <w:p w14:paraId="77600C22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3ABE5C0E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  <w:tr w:rsidR="00CF01D2" w:rsidRPr="00CF01D2" w14:paraId="692D8DEE" w14:textId="77777777" w:rsidTr="00CF01D2">
        <w:tc>
          <w:tcPr>
            <w:tcW w:w="3116" w:type="dxa"/>
          </w:tcPr>
          <w:p w14:paraId="716BA41E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Encoder cover</w:t>
            </w:r>
          </w:p>
        </w:tc>
        <w:tc>
          <w:tcPr>
            <w:tcW w:w="3117" w:type="dxa"/>
          </w:tcPr>
          <w:p w14:paraId="49840012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3117" w:type="dxa"/>
          </w:tcPr>
          <w:p w14:paraId="68037F0A" w14:textId="77777777" w:rsidR="00CF01D2" w:rsidRPr="00CF01D2" w:rsidRDefault="00CF01D2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</w:tbl>
    <w:p w14:paraId="13AAC180" w14:textId="77777777" w:rsidR="00A909EE" w:rsidRDefault="00A909EE" w:rsidP="005D5492">
      <w:pPr>
        <w:pStyle w:val="BodyText"/>
        <w:spacing w:after="60"/>
        <w:rPr>
          <w:szCs w:val="20"/>
        </w:rPr>
      </w:pPr>
    </w:p>
    <w:p w14:paraId="18CDFD68" w14:textId="77777777" w:rsidR="00A909EE" w:rsidRDefault="004D5296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6.4 </w:t>
      </w:r>
      <w:r w:rsidR="00A909EE">
        <w:rPr>
          <w:szCs w:val="20"/>
        </w:rPr>
        <w:t>Resistance and Inductance Test (motor and solenoid)</w:t>
      </w:r>
    </w:p>
    <w:p w14:paraId="317F3136" w14:textId="77777777" w:rsidR="00A909EE" w:rsidRPr="00D36A9E" w:rsidRDefault="00D36A9E" w:rsidP="00D36A9E">
      <w:pPr>
        <w:pStyle w:val="BodyText"/>
        <w:spacing w:after="60"/>
        <w:ind w:left="0" w:firstLine="720"/>
        <w:rPr>
          <w:b/>
          <w:bCs/>
          <w:color w:val="FF0000"/>
          <w:u w:val="single"/>
        </w:rPr>
      </w:pPr>
      <w:commentRangeStart w:id="1"/>
      <w:r w:rsidRPr="00874B95">
        <w:rPr>
          <w:b/>
          <w:bCs/>
          <w:color w:val="FF0000"/>
          <w:u w:val="single"/>
        </w:rPr>
        <w:t>&lt;INSERT TABLE&gt;</w:t>
      </w:r>
      <w:commentRangeEnd w:id="1"/>
      <w:r w:rsidRPr="00874B95">
        <w:rPr>
          <w:rStyle w:val="CommentReference"/>
          <w:color w:val="FF0000"/>
        </w:rPr>
        <w:commentReference w:id="1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317"/>
        <w:gridCol w:w="1639"/>
        <w:gridCol w:w="1639"/>
        <w:gridCol w:w="1692"/>
      </w:tblGrid>
      <w:tr w:rsidR="00AC28D3" w14:paraId="7C90B54E" w14:textId="77777777" w:rsidTr="006E0AFB">
        <w:tc>
          <w:tcPr>
            <w:tcW w:w="2317" w:type="dxa"/>
          </w:tcPr>
          <w:p w14:paraId="778FA175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639" w:type="dxa"/>
          </w:tcPr>
          <w:p w14:paraId="5C31F239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39" w:type="dxa"/>
          </w:tcPr>
          <w:p w14:paraId="03266421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692" w:type="dxa"/>
          </w:tcPr>
          <w:p w14:paraId="72DBFD48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AC28D3" w14:paraId="0822F33B" w14:textId="77777777" w:rsidTr="006E0AFB">
        <w:tc>
          <w:tcPr>
            <w:tcW w:w="2317" w:type="dxa"/>
          </w:tcPr>
          <w:p w14:paraId="568875BC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639" w:type="dxa"/>
          </w:tcPr>
          <w:p w14:paraId="4C1985A3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639" w:type="dxa"/>
          </w:tcPr>
          <w:p w14:paraId="0A289DFA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692" w:type="dxa"/>
          </w:tcPr>
          <w:p w14:paraId="5341388A" w14:textId="77777777" w:rsidR="00AC28D3" w:rsidRDefault="00AC28D3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AC28D3" w14:paraId="2507557B" w14:textId="77777777" w:rsidTr="006E0AFB">
        <w:tc>
          <w:tcPr>
            <w:tcW w:w="2317" w:type="dxa"/>
          </w:tcPr>
          <w:p w14:paraId="3FD9E3E4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 to F</w:t>
            </w:r>
          </w:p>
        </w:tc>
        <w:tc>
          <w:tcPr>
            <w:tcW w:w="1639" w:type="dxa"/>
          </w:tcPr>
          <w:p w14:paraId="25088A48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53ADA793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48028DD1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22EEEC02" w14:textId="77777777" w:rsidTr="006E0AFB">
        <w:tc>
          <w:tcPr>
            <w:tcW w:w="2317" w:type="dxa"/>
          </w:tcPr>
          <w:p w14:paraId="25671F42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639" w:type="dxa"/>
          </w:tcPr>
          <w:p w14:paraId="0026FD13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72C76A10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673CCF70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59DF2EEB" w14:textId="77777777" w:rsidTr="006E0AFB">
        <w:tc>
          <w:tcPr>
            <w:tcW w:w="2317" w:type="dxa"/>
          </w:tcPr>
          <w:p w14:paraId="42E0C6EB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639" w:type="dxa"/>
          </w:tcPr>
          <w:p w14:paraId="443BF612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4B5BDC11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1E16559D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E0AFB" w14:paraId="1E9C520D" w14:textId="77777777" w:rsidTr="006E0AFB">
        <w:tc>
          <w:tcPr>
            <w:tcW w:w="2317" w:type="dxa"/>
          </w:tcPr>
          <w:p w14:paraId="6217C0C4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639" w:type="dxa"/>
          </w:tcPr>
          <w:p w14:paraId="444AFF69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0C3541AE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72255E37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E0AFB" w14:paraId="2A9ED087" w14:textId="77777777" w:rsidTr="006E0AFB">
        <w:tc>
          <w:tcPr>
            <w:tcW w:w="2317" w:type="dxa"/>
          </w:tcPr>
          <w:p w14:paraId="6E04901E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G,F,E,A,L tied together to chassis grounds. Apply 500VDC</w:t>
            </w:r>
          </w:p>
        </w:tc>
        <w:tc>
          <w:tcPr>
            <w:tcW w:w="1639" w:type="dxa"/>
          </w:tcPr>
          <w:p w14:paraId="4019AF1B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45F8157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4EF1BAF9" w14:textId="77777777" w:rsidR="006E0AFB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D36A9E" w14:paraId="44722F06" w14:textId="77777777" w:rsidTr="00560419">
        <w:tc>
          <w:tcPr>
            <w:tcW w:w="7287" w:type="dxa"/>
            <w:gridSpan w:val="4"/>
          </w:tcPr>
          <w:p w14:paraId="29B29E5D" w14:textId="77777777" w:rsidR="00D36A9E" w:rsidRPr="00D36A9E" w:rsidRDefault="00D36A9E" w:rsidP="009E7466">
            <w:pPr>
              <w:pStyle w:val="BodyText"/>
              <w:spacing w:after="60"/>
              <w:ind w:left="0"/>
              <w:rPr>
                <w:b/>
                <w:bCs/>
                <w:color w:val="FF0000"/>
                <w:u w:val="single"/>
              </w:rPr>
            </w:pPr>
            <w:commentRangeStart w:id="2"/>
            <w:r w:rsidRPr="00874B95">
              <w:rPr>
                <w:b/>
                <w:bCs/>
                <w:color w:val="FF0000"/>
                <w:u w:val="single"/>
              </w:rPr>
              <w:t>&lt;INSERT TABLE&gt;</w:t>
            </w:r>
            <w:commentRangeEnd w:id="2"/>
            <w:r w:rsidRPr="00874B95">
              <w:rPr>
                <w:rStyle w:val="CommentReference"/>
                <w:color w:val="FF0000"/>
              </w:rPr>
              <w:commentReference w:id="2"/>
            </w:r>
          </w:p>
        </w:tc>
      </w:tr>
      <w:tr w:rsidR="00AC28D3" w14:paraId="3FDFDEC5" w14:textId="77777777" w:rsidTr="006E0AFB">
        <w:tc>
          <w:tcPr>
            <w:tcW w:w="2317" w:type="dxa"/>
          </w:tcPr>
          <w:p w14:paraId="6B82DFD4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16D1C260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Inductance(mH)</w:t>
            </w:r>
          </w:p>
        </w:tc>
        <w:tc>
          <w:tcPr>
            <w:tcW w:w="1639" w:type="dxa"/>
          </w:tcPr>
          <w:p w14:paraId="081AA82F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Inductance(mH)</w:t>
            </w:r>
          </w:p>
        </w:tc>
        <w:tc>
          <w:tcPr>
            <w:tcW w:w="1692" w:type="dxa"/>
          </w:tcPr>
          <w:p w14:paraId="01B2B53F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Inductance(mH)</w:t>
            </w:r>
          </w:p>
        </w:tc>
      </w:tr>
      <w:tr w:rsidR="00AC28D3" w14:paraId="7FA6C695" w14:textId="77777777" w:rsidTr="006E0AFB">
        <w:tc>
          <w:tcPr>
            <w:tcW w:w="2317" w:type="dxa"/>
          </w:tcPr>
          <w:p w14:paraId="0A71FDD8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 to F</w:t>
            </w:r>
          </w:p>
        </w:tc>
        <w:tc>
          <w:tcPr>
            <w:tcW w:w="1639" w:type="dxa"/>
          </w:tcPr>
          <w:p w14:paraId="5223FC84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499B44DF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64ADEE95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7E28A05F" w14:textId="77777777" w:rsidTr="006E0AFB">
        <w:tc>
          <w:tcPr>
            <w:tcW w:w="2317" w:type="dxa"/>
          </w:tcPr>
          <w:p w14:paraId="3C1D3705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639" w:type="dxa"/>
          </w:tcPr>
          <w:p w14:paraId="47D47C14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DA8ED1F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149DA0A5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391E4E7D" w14:textId="77777777" w:rsidTr="006E0AFB">
        <w:tc>
          <w:tcPr>
            <w:tcW w:w="2317" w:type="dxa"/>
          </w:tcPr>
          <w:p w14:paraId="779D52D2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639" w:type="dxa"/>
          </w:tcPr>
          <w:p w14:paraId="697F3B4C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5112B9EF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5673F22B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AC28D3" w14:paraId="2F356613" w14:textId="77777777" w:rsidTr="006E0AFB">
        <w:tc>
          <w:tcPr>
            <w:tcW w:w="2317" w:type="dxa"/>
          </w:tcPr>
          <w:p w14:paraId="5AB5D658" w14:textId="77777777" w:rsidR="00AC28D3" w:rsidRDefault="006E0AFB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A to L</w:t>
            </w:r>
          </w:p>
        </w:tc>
        <w:tc>
          <w:tcPr>
            <w:tcW w:w="1639" w:type="dxa"/>
          </w:tcPr>
          <w:p w14:paraId="0CECCC02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735B1AA0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92" w:type="dxa"/>
          </w:tcPr>
          <w:p w14:paraId="09196B48" w14:textId="77777777" w:rsidR="00AC28D3" w:rsidRDefault="00AC28D3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2E99B43B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59A4004B" w14:textId="77777777" w:rsidR="00704130" w:rsidRDefault="00704130">
      <w:pPr>
        <w:rPr>
          <w:sz w:val="20"/>
          <w:szCs w:val="20"/>
        </w:rPr>
      </w:pPr>
      <w:r>
        <w:rPr>
          <w:szCs w:val="20"/>
        </w:rPr>
        <w:br w:type="page"/>
      </w:r>
    </w:p>
    <w:p w14:paraId="03AC1451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7B941D72" w14:textId="77777777" w:rsidR="00E23FF6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6.5 </w:t>
      </w:r>
      <w:r w:rsidR="00E23FF6" w:rsidRPr="00A57E0A">
        <w:rPr>
          <w:b/>
          <w:bCs/>
          <w:szCs w:val="20"/>
        </w:rPr>
        <w:t>Power ON UUT Checks</w:t>
      </w:r>
    </w:p>
    <w:p w14:paraId="7C3A9D30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6FAD4786" w14:textId="77777777" w:rsidR="00E23FF6" w:rsidRDefault="00E23FF6" w:rsidP="005D5492">
      <w:pPr>
        <w:pStyle w:val="BodyText"/>
        <w:spacing w:after="6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reported </w:t>
      </w:r>
    </w:p>
    <w:p w14:paraId="659DE114" w14:textId="77777777" w:rsidR="00E23FF6" w:rsidRDefault="00E23FF6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5"/>
        <w:gridCol w:w="2568"/>
        <w:gridCol w:w="2897"/>
      </w:tblGrid>
      <w:tr w:rsidR="00F93B5F" w14:paraId="25EB8A0E" w14:textId="77777777" w:rsidTr="00F93B5F">
        <w:tc>
          <w:tcPr>
            <w:tcW w:w="2805" w:type="dxa"/>
          </w:tcPr>
          <w:p w14:paraId="74D0B0C7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051AAD72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</w:tcPr>
          <w:p w14:paraId="6B7C984C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27107177" w14:textId="77777777" w:rsidTr="00F93B5F">
        <w:tc>
          <w:tcPr>
            <w:tcW w:w="2805" w:type="dxa"/>
          </w:tcPr>
          <w:p w14:paraId="581C0B09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46E02AD7" w14:textId="0CE07ABC" w:rsidR="00F93B5F" w:rsidRDefault="00D427D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20D85A64" w14:textId="4F3390CE" w:rsidR="00F93B5F" w:rsidRDefault="00D427D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93B5F" w14:paraId="761DDDFF" w14:textId="77777777" w:rsidTr="00F93B5F">
        <w:trPr>
          <w:trHeight w:val="332"/>
        </w:trPr>
        <w:tc>
          <w:tcPr>
            <w:tcW w:w="2805" w:type="dxa"/>
          </w:tcPr>
          <w:p w14:paraId="3CDDB27B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2014E0C4" w14:textId="0406F723" w:rsidR="00F93B5F" w:rsidRDefault="00D427D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5BFF8F00" w14:textId="347E43F2" w:rsidR="00F93B5F" w:rsidRDefault="00D427D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B45A74" w14:paraId="169CFC7D" w14:textId="77777777" w:rsidTr="00F93B5F">
        <w:tc>
          <w:tcPr>
            <w:tcW w:w="2805" w:type="dxa"/>
          </w:tcPr>
          <w:p w14:paraId="72DA6829" w14:textId="77777777" w:rsidR="00B45A74" w:rsidRDefault="00B45A74" w:rsidP="00B45A7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3FDAD5B8" w14:textId="131DDAFB" w:rsidR="00B45A74" w:rsidRDefault="00D427D4" w:rsidP="00B45A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4945D22E" w14:textId="5D574810" w:rsidR="00B45A74" w:rsidRDefault="00D427D4" w:rsidP="00B45A74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B14E8" w14:paraId="29F19268" w14:textId="77777777" w:rsidTr="00F93B5F">
        <w:tc>
          <w:tcPr>
            <w:tcW w:w="2805" w:type="dxa"/>
          </w:tcPr>
          <w:p w14:paraId="1F8F0FB8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4E5AC42F" w14:textId="7ED36C1F" w:rsidR="00FB14E8" w:rsidRDefault="00D427D4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0B251DB6" w14:textId="3CF3F5FF" w:rsidR="00FB14E8" w:rsidRDefault="00D427D4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B14E8" w14:paraId="5F9C97A6" w14:textId="77777777" w:rsidTr="00F93B5F">
        <w:tc>
          <w:tcPr>
            <w:tcW w:w="2805" w:type="dxa"/>
          </w:tcPr>
          <w:p w14:paraId="338A579B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5D4F9525" w14:textId="568497A3" w:rsidR="00FB14E8" w:rsidRDefault="00D427D4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5119A35A" w14:textId="7663B76D" w:rsidR="00FB14E8" w:rsidRDefault="00D427D4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B14E8" w14:paraId="78878D5B" w14:textId="77777777" w:rsidTr="00F93B5F">
        <w:tc>
          <w:tcPr>
            <w:tcW w:w="2805" w:type="dxa"/>
          </w:tcPr>
          <w:p w14:paraId="1572A0FC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6996A9AD" w14:textId="2A2AAF41" w:rsidR="00FB14E8" w:rsidRDefault="00D427D4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897" w:type="dxa"/>
          </w:tcPr>
          <w:p w14:paraId="53F852A6" w14:textId="21A84691" w:rsidR="00FB14E8" w:rsidRDefault="00D427D4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  <w:tr w:rsidR="00F93B5F" w14:paraId="39D00F30" w14:textId="77777777" w:rsidTr="00F93B5F">
        <w:tc>
          <w:tcPr>
            <w:tcW w:w="2805" w:type="dxa"/>
          </w:tcPr>
          <w:p w14:paraId="0346E136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513A7F8D" w14:textId="31FDBA96" w:rsidR="00F93B5F" w:rsidRDefault="00D427D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7" w:type="dxa"/>
          </w:tcPr>
          <w:p w14:paraId="4C3C2123" w14:textId="561078A1" w:rsidR="00F93B5F" w:rsidRDefault="00D427D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93B5F" w14:paraId="213A8744" w14:textId="77777777" w:rsidTr="00F93B5F">
        <w:tc>
          <w:tcPr>
            <w:tcW w:w="2805" w:type="dxa"/>
          </w:tcPr>
          <w:p w14:paraId="7DE3653F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17B026AA" w14:textId="79091C98" w:rsidR="00F93B5F" w:rsidRDefault="00D427D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7" w:type="dxa"/>
          </w:tcPr>
          <w:p w14:paraId="5BC7F623" w14:textId="73371598" w:rsidR="00F93B5F" w:rsidRDefault="00D427D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93B5F" w14:paraId="759DD5E9" w14:textId="77777777" w:rsidTr="00F93B5F">
        <w:tc>
          <w:tcPr>
            <w:tcW w:w="2805" w:type="dxa"/>
          </w:tcPr>
          <w:p w14:paraId="5D63FA6B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5F8AB5FB" w14:textId="65B8214F" w:rsidR="00F93B5F" w:rsidRDefault="00D427D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2897" w:type="dxa"/>
          </w:tcPr>
          <w:p w14:paraId="67745997" w14:textId="7460989E" w:rsidR="00F93B5F" w:rsidRDefault="00D427D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4324469A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61B55EA1" w14:textId="77777777" w:rsidR="001232B8" w:rsidRDefault="001232B8">
      <w:pPr>
        <w:rPr>
          <w:szCs w:val="20"/>
        </w:rPr>
      </w:pPr>
      <w:r>
        <w:rPr>
          <w:szCs w:val="20"/>
        </w:rPr>
        <w:br w:type="page"/>
      </w:r>
    </w:p>
    <w:p w14:paraId="05FC3AC8" w14:textId="77777777" w:rsidR="00CF01D2" w:rsidRDefault="00CF01D2">
      <w:pPr>
        <w:rPr>
          <w:sz w:val="20"/>
          <w:szCs w:val="20"/>
        </w:rPr>
      </w:pPr>
    </w:p>
    <w:p w14:paraId="3867BA89" w14:textId="77777777" w:rsidR="001232B8" w:rsidRDefault="001232B8" w:rsidP="005D5492">
      <w:pPr>
        <w:pStyle w:val="BodyText"/>
        <w:spacing w:after="60"/>
        <w:rPr>
          <w:szCs w:val="20"/>
        </w:rPr>
      </w:pPr>
    </w:p>
    <w:p w14:paraId="7E6BF63A" w14:textId="77777777" w:rsidR="00CF01D2" w:rsidRPr="00CF01D2" w:rsidRDefault="00CF01D2" w:rsidP="005D5492">
      <w:pPr>
        <w:pStyle w:val="BodyText"/>
        <w:spacing w:after="60"/>
        <w:rPr>
          <w:color w:val="F3866C" w:themeColor="accent4"/>
          <w:szCs w:val="20"/>
        </w:rPr>
      </w:pPr>
      <w:r w:rsidRPr="00CF01D2">
        <w:rPr>
          <w:color w:val="F3866C" w:themeColor="accent4"/>
          <w:szCs w:val="20"/>
        </w:rPr>
        <w:t>6.6 Configure ETC???</w:t>
      </w:r>
    </w:p>
    <w:p w14:paraId="0ED214D2" w14:textId="77777777" w:rsidR="001232B8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6.7 </w:t>
      </w:r>
      <w:r w:rsidR="001232B8" w:rsidRPr="00472242">
        <w:rPr>
          <w:b/>
          <w:bCs/>
          <w:sz w:val="24"/>
          <w:szCs w:val="24"/>
        </w:rPr>
        <w:t>Functional Check Out</w:t>
      </w:r>
    </w:p>
    <w:p w14:paraId="2C75789C" w14:textId="77777777" w:rsidR="00A57E0A" w:rsidRPr="00A57E0A" w:rsidRDefault="00A57E0A" w:rsidP="005D5492">
      <w:pPr>
        <w:pStyle w:val="BodyText"/>
        <w:spacing w:after="60"/>
        <w:rPr>
          <w:b/>
          <w:bCs/>
          <w:szCs w:val="20"/>
        </w:rPr>
      </w:pPr>
    </w:p>
    <w:p w14:paraId="31A0B49E" w14:textId="77777777" w:rsidR="001232B8" w:rsidRDefault="00D53B8C" w:rsidP="00F15EFD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p w14:paraId="7D3DD0DC" w14:textId="77777777" w:rsidR="00472242" w:rsidRPr="00E224B5" w:rsidRDefault="00E224B5" w:rsidP="00F15EFD">
      <w:pPr>
        <w:pStyle w:val="BodyText"/>
        <w:spacing w:after="60"/>
        <w:rPr>
          <w:color w:val="FF0000"/>
          <w:szCs w:val="20"/>
        </w:rPr>
      </w:pPr>
      <w:r>
        <w:rPr>
          <w:color w:val="FF0000"/>
          <w:szCs w:val="20"/>
        </w:rPr>
        <w:t>Final</w:t>
      </w:r>
      <w:r w:rsidR="00B51664">
        <w:rPr>
          <w:color w:val="FF0000"/>
          <w:szCs w:val="20"/>
        </w:rPr>
        <w:t>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92"/>
        <w:gridCol w:w="1786"/>
        <w:gridCol w:w="1486"/>
        <w:gridCol w:w="2006"/>
      </w:tblGrid>
      <w:tr w:rsidR="00AD7C4A" w14:paraId="22E7E98F" w14:textId="77777777" w:rsidTr="00CE77C9">
        <w:tc>
          <w:tcPr>
            <w:tcW w:w="2992" w:type="dxa"/>
          </w:tcPr>
          <w:p w14:paraId="4782825B" w14:textId="77777777" w:rsidR="00AD7C4A" w:rsidRDefault="00AD7C4A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86" w:type="dxa"/>
          </w:tcPr>
          <w:p w14:paraId="74CFAF67" w14:textId="77777777" w:rsidR="00AD7C4A" w:rsidRDefault="009818A5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B</w:t>
            </w:r>
            <w:r w:rsidR="00AD7C4A">
              <w:rPr>
                <w:szCs w:val="20"/>
              </w:rPr>
              <w:t>all</w:t>
            </w:r>
            <w:r>
              <w:rPr>
                <w:szCs w:val="20"/>
              </w:rPr>
              <w:t>nut position</w:t>
            </w:r>
          </w:p>
        </w:tc>
        <w:tc>
          <w:tcPr>
            <w:tcW w:w="1486" w:type="dxa"/>
          </w:tcPr>
          <w:p w14:paraId="5E88F428" w14:textId="77777777" w:rsidR="00AD7C4A" w:rsidRDefault="00AD7C4A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006" w:type="dxa"/>
          </w:tcPr>
          <w:p w14:paraId="470B988B" w14:textId="77777777" w:rsidR="00AD7C4A" w:rsidRDefault="00AD7C4A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D7C4A" w14:paraId="08D4A31B" w14:textId="77777777" w:rsidTr="00CE77C9">
        <w:tc>
          <w:tcPr>
            <w:tcW w:w="2992" w:type="dxa"/>
          </w:tcPr>
          <w:p w14:paraId="35F7DD5B" w14:textId="77777777" w:rsidR="00AD7C4A" w:rsidRDefault="00AD7C4A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Ballnut position and motor current </w:t>
            </w:r>
          </w:p>
        </w:tc>
        <w:tc>
          <w:tcPr>
            <w:tcW w:w="1786" w:type="dxa"/>
          </w:tcPr>
          <w:p w14:paraId="00F3ADB3" w14:textId="72566C36" w:rsidR="00AD7C4A" w:rsidRDefault="00D427D4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86" w:type="dxa"/>
          </w:tcPr>
          <w:p w14:paraId="1F5B6400" w14:textId="78FCD75C" w:rsidR="00AD7C4A" w:rsidRDefault="00D427D4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006" w:type="dxa"/>
          </w:tcPr>
          <w:p w14:paraId="101821C8" w14:textId="77777777" w:rsidR="00AD7C4A" w:rsidRDefault="00AD7C4A" w:rsidP="00AD7C4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  <w:tr w:rsidR="00CE77C9" w14:paraId="408E6C33" w14:textId="77777777" w:rsidTr="00CE77C9">
        <w:tc>
          <w:tcPr>
            <w:tcW w:w="2992" w:type="dxa"/>
          </w:tcPr>
          <w:p w14:paraId="6081E96F" w14:textId="77777777" w:rsidR="00CE77C9" w:rsidRDefault="00CE77C9" w:rsidP="00CE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1786" w:type="dxa"/>
          </w:tcPr>
          <w:p w14:paraId="72E5265E" w14:textId="09728AA5" w:rsidR="00CE77C9" w:rsidRDefault="00D427D4" w:rsidP="00CE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1.0071</w:t>
            </w:r>
          </w:p>
        </w:tc>
        <w:tc>
          <w:tcPr>
            <w:tcW w:w="1486" w:type="dxa"/>
          </w:tcPr>
          <w:p w14:paraId="5BFDE0FA" w14:textId="55877EC1" w:rsidR="00CE77C9" w:rsidRDefault="00D427D4" w:rsidP="00CE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  <w:tc>
          <w:tcPr>
            <w:tcW w:w="2006" w:type="dxa"/>
          </w:tcPr>
          <w:p w14:paraId="35ACC856" w14:textId="77777777" w:rsidR="00CE77C9" w:rsidRDefault="00CE77C9" w:rsidP="00CE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</w:tbl>
    <w:p w14:paraId="32D9BC04" w14:textId="77777777" w:rsidR="00F15EFD" w:rsidRDefault="00F15EFD" w:rsidP="00F15EFD">
      <w:pPr>
        <w:pStyle w:val="BodyText"/>
        <w:spacing w:after="60"/>
        <w:rPr>
          <w:szCs w:val="20"/>
        </w:rPr>
      </w:pPr>
    </w:p>
    <w:p w14:paraId="660EB6F9" w14:textId="77777777" w:rsidR="00574BB6" w:rsidRDefault="00D53B8C" w:rsidP="00F15EFD">
      <w:pPr>
        <w:pStyle w:val="BodyText"/>
        <w:spacing w:after="60"/>
        <w:rPr>
          <w:szCs w:val="20"/>
        </w:rPr>
      </w:pPr>
      <w:r>
        <w:rPr>
          <w:szCs w:val="20"/>
        </w:rPr>
        <w:t xml:space="preserve">6.7.2 </w:t>
      </w:r>
      <w:r w:rsidR="00574BB6" w:rsidRPr="00A57E0A">
        <w:rPr>
          <w:b/>
          <w:bCs/>
          <w:szCs w:val="20"/>
        </w:rPr>
        <w:t>N1 and N2 Extend Mechanical Stops</w:t>
      </w:r>
    </w:p>
    <w:p w14:paraId="5D8E6046" w14:textId="77777777" w:rsidR="00574BB6" w:rsidRPr="006770F5" w:rsidRDefault="00574BB6" w:rsidP="00574BB6">
      <w:pPr>
        <w:pStyle w:val="BodyText"/>
        <w:spacing w:after="60"/>
        <w:ind w:left="2520"/>
        <w:rPr>
          <w:b/>
          <w:bCs/>
          <w:szCs w:val="20"/>
          <w:u w:val="single"/>
        </w:rPr>
      </w:pPr>
    </w:p>
    <w:p w14:paraId="3A1033E6" w14:textId="77777777" w:rsidR="00314FDE" w:rsidRDefault="00B72419" w:rsidP="00B72419">
      <w:pPr>
        <w:pStyle w:val="BodyText"/>
        <w:spacing w:after="60"/>
        <w:rPr>
          <w:szCs w:val="20"/>
        </w:rPr>
      </w:pPr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B728D9" w14:paraId="62E20918" w14:textId="77777777" w:rsidTr="00B728D9">
        <w:tc>
          <w:tcPr>
            <w:tcW w:w="4302" w:type="dxa"/>
          </w:tcPr>
          <w:p w14:paraId="1AA3C98F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187845F9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59211ED2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79" w:type="dxa"/>
          </w:tcPr>
          <w:p w14:paraId="66A8556C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0BEE57FA" w14:textId="77777777" w:rsidTr="00B728D9">
        <w:tc>
          <w:tcPr>
            <w:tcW w:w="4302" w:type="dxa"/>
          </w:tcPr>
          <w:p w14:paraId="1483B709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289" w:type="dxa"/>
          </w:tcPr>
          <w:p w14:paraId="1C119B87" w14:textId="77777777" w:rsidR="00B728D9" w:rsidRDefault="009818A5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6A8859EA" w14:textId="77777777" w:rsidR="00B728D9" w:rsidRDefault="009818A5" w:rsidP="009818A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728D9" w14:paraId="4F75A2AD" w14:textId="77777777" w:rsidTr="00B728D9">
        <w:tc>
          <w:tcPr>
            <w:tcW w:w="4302" w:type="dxa"/>
          </w:tcPr>
          <w:p w14:paraId="51B1CFDC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</w:p>
        </w:tc>
        <w:tc>
          <w:tcPr>
            <w:tcW w:w="1289" w:type="dxa"/>
          </w:tcPr>
          <w:p w14:paraId="2D80140C" w14:textId="77777777" w:rsidR="00B728D9" w:rsidRDefault="009818A5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258DE422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6EEE94C5" w14:textId="77777777" w:rsidR="00B728D9" w:rsidRPr="006770F5" w:rsidRDefault="00B728D9" w:rsidP="00574BB6">
      <w:pPr>
        <w:pStyle w:val="BodyText"/>
        <w:spacing w:after="60"/>
        <w:rPr>
          <w:b/>
          <w:bCs/>
          <w:szCs w:val="20"/>
          <w:u w:val="single"/>
        </w:rPr>
      </w:pPr>
    </w:p>
    <w:p w14:paraId="51CE462C" w14:textId="77777777" w:rsidR="00574BB6" w:rsidRDefault="00B72419" w:rsidP="00B72419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7166E285" w14:textId="77777777" w:rsidR="00B728D9" w:rsidRDefault="00B728D9" w:rsidP="00B728D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B728D9" w14:paraId="106A0C2E" w14:textId="77777777" w:rsidTr="0079702E">
        <w:tc>
          <w:tcPr>
            <w:tcW w:w="4302" w:type="dxa"/>
          </w:tcPr>
          <w:p w14:paraId="130CEEAC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722CF4C1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41B679C3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8411BB" w14:paraId="5A6E0FE4" w14:textId="77777777" w:rsidTr="0079702E">
        <w:tc>
          <w:tcPr>
            <w:tcW w:w="4302" w:type="dxa"/>
          </w:tcPr>
          <w:p w14:paraId="4F61E81F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extend stop engaged (M2 current saturated)</w:t>
            </w:r>
          </w:p>
        </w:tc>
        <w:tc>
          <w:tcPr>
            <w:tcW w:w="1289" w:type="dxa"/>
          </w:tcPr>
          <w:p w14:paraId="7A12DBED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408C1E2A" w14:textId="77777777" w:rsidR="008411BB" w:rsidRDefault="008411BB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8411BB" w14:paraId="2A7844BA" w14:textId="77777777" w:rsidTr="0079702E">
        <w:tc>
          <w:tcPr>
            <w:tcW w:w="4302" w:type="dxa"/>
          </w:tcPr>
          <w:p w14:paraId="4B64877A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289" w:type="dxa"/>
          </w:tcPr>
          <w:p w14:paraId="6AAE3181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37AE0811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62F15129" w14:textId="77777777" w:rsidR="00574BB6" w:rsidRDefault="00574BB6" w:rsidP="00703BE8">
      <w:pPr>
        <w:pStyle w:val="BodyText"/>
        <w:spacing w:after="60"/>
        <w:ind w:left="0"/>
        <w:rPr>
          <w:szCs w:val="20"/>
        </w:rPr>
      </w:pPr>
    </w:p>
    <w:p w14:paraId="5EC37792" w14:textId="77777777" w:rsidR="00C214E4" w:rsidRPr="00472242" w:rsidRDefault="00B72419" w:rsidP="00B72419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6.7.2.3</w:t>
      </w:r>
      <w:r w:rsidR="00472242">
        <w:rPr>
          <w:szCs w:val="20"/>
        </w:rPr>
        <w:t xml:space="preserve"> </w:t>
      </w:r>
      <w:r w:rsidR="00C214E4" w:rsidRPr="00472242">
        <w:rPr>
          <w:b/>
          <w:bCs/>
          <w:szCs w:val="20"/>
        </w:rPr>
        <w:t>Test rig Truth Encoder Position</w:t>
      </w:r>
    </w:p>
    <w:p w14:paraId="0BCF088A" w14:textId="77777777" w:rsidR="00472242" w:rsidRDefault="00472242" w:rsidP="00B7241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0"/>
        <w:gridCol w:w="1406"/>
        <w:gridCol w:w="2644"/>
      </w:tblGrid>
      <w:tr w:rsidR="00C214E4" w14:paraId="404A0D45" w14:textId="77777777" w:rsidTr="0079702E">
        <w:tc>
          <w:tcPr>
            <w:tcW w:w="4302" w:type="dxa"/>
          </w:tcPr>
          <w:p w14:paraId="20874A36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0136B650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Ins</w:t>
            </w:r>
          </w:p>
        </w:tc>
        <w:tc>
          <w:tcPr>
            <w:tcW w:w="2679" w:type="dxa"/>
          </w:tcPr>
          <w:p w14:paraId="2AFCD37C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214E4" w14:paraId="58A8CE66" w14:textId="77777777" w:rsidTr="0079702E">
        <w:tc>
          <w:tcPr>
            <w:tcW w:w="4302" w:type="dxa"/>
          </w:tcPr>
          <w:p w14:paraId="73EBF182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Test Rig Truth Encoder Position</w:t>
            </w:r>
          </w:p>
        </w:tc>
        <w:tc>
          <w:tcPr>
            <w:tcW w:w="1289" w:type="dxa"/>
          </w:tcPr>
          <w:p w14:paraId="3D9CFDDD" w14:textId="77777777" w:rsidR="00C214E4" w:rsidRDefault="008411B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&lt;POSITION&gt;</w:t>
            </w:r>
          </w:p>
        </w:tc>
        <w:tc>
          <w:tcPr>
            <w:tcW w:w="2679" w:type="dxa"/>
          </w:tcPr>
          <w:p w14:paraId="4AC3E804" w14:textId="77777777" w:rsidR="00C214E4" w:rsidRDefault="008411BB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C214E4" w14:paraId="1686EB06" w14:textId="77777777" w:rsidTr="0079702E">
        <w:tc>
          <w:tcPr>
            <w:tcW w:w="4302" w:type="dxa"/>
          </w:tcPr>
          <w:p w14:paraId="5F02FCF0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89" w:type="dxa"/>
          </w:tcPr>
          <w:p w14:paraId="10AE73E2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0FA05FC6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50F31294" w14:textId="77777777" w:rsidR="00C214E4" w:rsidRDefault="00C214E4" w:rsidP="00C214E4">
      <w:pPr>
        <w:pStyle w:val="BodyText"/>
        <w:spacing w:after="60"/>
        <w:rPr>
          <w:szCs w:val="20"/>
        </w:rPr>
      </w:pPr>
    </w:p>
    <w:p w14:paraId="181CA9F6" w14:textId="77777777" w:rsidR="00703BE8" w:rsidRPr="00703BE8" w:rsidRDefault="00703BE8" w:rsidP="00703BE8">
      <w:pPr>
        <w:pStyle w:val="BodyText"/>
        <w:tabs>
          <w:tab w:val="left" w:pos="1485"/>
        </w:tabs>
        <w:spacing w:after="60"/>
        <w:rPr>
          <w:b/>
          <w:bCs/>
          <w:color w:val="F3866C" w:themeColor="accent4"/>
          <w:szCs w:val="20"/>
        </w:rPr>
      </w:pPr>
      <w:r w:rsidRPr="00AA6FB4">
        <w:rPr>
          <w:b/>
          <w:bCs/>
          <w:color w:val="F3866C" w:themeColor="accent4"/>
          <w:szCs w:val="20"/>
        </w:rPr>
        <w:t>6.7.3 MCE Rigging</w:t>
      </w:r>
      <w:r w:rsidRPr="00AA6FB4">
        <w:rPr>
          <w:b/>
          <w:bCs/>
          <w:color w:val="F3866C" w:themeColor="accent4"/>
          <w:szCs w:val="20"/>
        </w:rPr>
        <w:tab/>
      </w:r>
      <w:r>
        <w:rPr>
          <w:b/>
          <w:bCs/>
          <w:color w:val="F3866C" w:themeColor="accent4"/>
          <w:szCs w:val="20"/>
        </w:rPr>
        <w:t>was not found here, numbering off??</w:t>
      </w:r>
    </w:p>
    <w:p w14:paraId="1EB0EEF4" w14:textId="77777777" w:rsidR="00AA6FB4" w:rsidRDefault="00AA6FB4" w:rsidP="00C214E4">
      <w:pPr>
        <w:pStyle w:val="BodyText"/>
        <w:spacing w:after="60"/>
        <w:rPr>
          <w:szCs w:val="20"/>
        </w:rPr>
      </w:pPr>
    </w:p>
    <w:p w14:paraId="04CBBD0B" w14:textId="77777777" w:rsidR="00595D9E" w:rsidRDefault="00D53B8C" w:rsidP="00D53B8C">
      <w:pPr>
        <w:pStyle w:val="BodyText"/>
        <w:spacing w:after="60"/>
        <w:ind w:left="360" w:firstLine="720"/>
        <w:rPr>
          <w:szCs w:val="20"/>
        </w:rPr>
      </w:pPr>
      <w:r>
        <w:rPr>
          <w:szCs w:val="20"/>
        </w:rPr>
        <w:t>6.7</w:t>
      </w:r>
      <w:r w:rsidRPr="00703BE8">
        <w:rPr>
          <w:color w:val="FF0000"/>
          <w:szCs w:val="20"/>
        </w:rPr>
        <w:t>.</w:t>
      </w:r>
      <w:r w:rsidR="00703BE8" w:rsidRPr="00703BE8">
        <w:rPr>
          <w:color w:val="FF0000"/>
          <w:szCs w:val="20"/>
        </w:rPr>
        <w:t>4</w:t>
      </w:r>
      <w:r w:rsidRPr="00703BE8">
        <w:rPr>
          <w:color w:val="FF0000"/>
          <w:szCs w:val="20"/>
        </w:rPr>
        <w:t xml:space="preserve"> </w:t>
      </w:r>
      <w:r w:rsidR="00595D9E" w:rsidRPr="00A57E0A">
        <w:rPr>
          <w:b/>
          <w:bCs/>
          <w:szCs w:val="20"/>
        </w:rPr>
        <w:t>N1 and N2 Retract Mechanical Stops</w:t>
      </w:r>
      <w:r w:rsidR="00AA6FB4">
        <w:rPr>
          <w:b/>
          <w:bCs/>
          <w:szCs w:val="20"/>
        </w:rPr>
        <w:t xml:space="preserve"> </w:t>
      </w:r>
      <w:r w:rsidR="00AA6FB4" w:rsidRPr="00AA6FB4">
        <w:rPr>
          <w:b/>
          <w:bCs/>
          <w:color w:val="F3866C" w:themeColor="accent4"/>
          <w:szCs w:val="20"/>
        </w:rPr>
        <w:t>6.7.4</w:t>
      </w:r>
      <w:r w:rsidR="00AA6FB4">
        <w:rPr>
          <w:b/>
          <w:bCs/>
          <w:color w:val="F3866C" w:themeColor="accent4"/>
          <w:szCs w:val="20"/>
        </w:rPr>
        <w:t>?</w:t>
      </w:r>
    </w:p>
    <w:p w14:paraId="171FFD88" w14:textId="77777777" w:rsidR="00574BB6" w:rsidRPr="005D5492" w:rsidRDefault="00574BB6" w:rsidP="00574BB6">
      <w:pPr>
        <w:pStyle w:val="BodyText"/>
        <w:spacing w:after="60"/>
        <w:rPr>
          <w:szCs w:val="20"/>
        </w:rPr>
      </w:pPr>
    </w:p>
    <w:p w14:paraId="414DF62A" w14:textId="77777777" w:rsidR="00595D9E" w:rsidRDefault="00CC70BB" w:rsidP="00595D9E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lastRenderedPageBreak/>
        <w:t xml:space="preserve">Step </w:t>
      </w:r>
      <w:r w:rsidR="00D53B8C">
        <w:rPr>
          <w:b/>
          <w:bCs/>
          <w:szCs w:val="20"/>
          <w:u w:val="single"/>
        </w:rPr>
        <w:t xml:space="preserve">a </w:t>
      </w:r>
      <w:r w:rsidR="00595D9E" w:rsidRPr="00472242">
        <w:rPr>
          <w:b/>
          <w:bCs/>
          <w:szCs w:val="20"/>
        </w:rPr>
        <w:t>Retract using M1/N1</w:t>
      </w:r>
    </w:p>
    <w:p w14:paraId="66E98618" w14:textId="77777777" w:rsidR="00472242" w:rsidRDefault="00472242" w:rsidP="00595D9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595D9E" w14:paraId="63C92368" w14:textId="77777777" w:rsidTr="00EB0BEE">
        <w:trPr>
          <w:trHeight w:val="620"/>
        </w:trPr>
        <w:tc>
          <w:tcPr>
            <w:tcW w:w="4302" w:type="dxa"/>
          </w:tcPr>
          <w:p w14:paraId="27CA2295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109D7C22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04AFDB34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79" w:type="dxa"/>
          </w:tcPr>
          <w:p w14:paraId="69790BDE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342522E6" w14:textId="77777777" w:rsidTr="0079702E">
        <w:tc>
          <w:tcPr>
            <w:tcW w:w="4302" w:type="dxa"/>
          </w:tcPr>
          <w:p w14:paraId="36602BDE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retract stop engaged (M1 current saturated, Motor 1 primary and M1 secondary feedbacks stop changing)</w:t>
            </w:r>
          </w:p>
        </w:tc>
        <w:tc>
          <w:tcPr>
            <w:tcW w:w="1289" w:type="dxa"/>
          </w:tcPr>
          <w:p w14:paraId="227FAA62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16B83710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EB0BEE" w14:paraId="4887B211" w14:textId="77777777" w:rsidTr="0079702E">
        <w:tc>
          <w:tcPr>
            <w:tcW w:w="4302" w:type="dxa"/>
          </w:tcPr>
          <w:p w14:paraId="0FB8B357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</w:p>
        </w:tc>
        <w:tc>
          <w:tcPr>
            <w:tcW w:w="1289" w:type="dxa"/>
          </w:tcPr>
          <w:p w14:paraId="3BC4C5A8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06DF8897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18C70C45" w14:textId="77777777" w:rsidR="00595D9E" w:rsidRDefault="00595D9E" w:rsidP="00595D9E">
      <w:pPr>
        <w:pStyle w:val="BodyText"/>
        <w:spacing w:after="60"/>
        <w:rPr>
          <w:szCs w:val="20"/>
        </w:rPr>
      </w:pPr>
    </w:p>
    <w:p w14:paraId="272E8198" w14:textId="77777777" w:rsidR="00374EDB" w:rsidRDefault="00374EDB" w:rsidP="005D5492">
      <w:pPr>
        <w:pStyle w:val="BodyText"/>
        <w:spacing w:after="60"/>
        <w:rPr>
          <w:szCs w:val="20"/>
        </w:rPr>
      </w:pPr>
    </w:p>
    <w:p w14:paraId="3E2E657B" w14:textId="77777777" w:rsidR="00374EDB" w:rsidRDefault="00CC70BB" w:rsidP="00374EDB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1110C2" w:rsidRPr="006770F5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a</w:t>
      </w:r>
      <w:r>
        <w:rPr>
          <w:szCs w:val="20"/>
        </w:rPr>
        <w:t xml:space="preserve"> </w:t>
      </w:r>
      <w:r w:rsidR="00374EDB" w:rsidRPr="00472242">
        <w:rPr>
          <w:b/>
          <w:bCs/>
          <w:szCs w:val="20"/>
        </w:rPr>
        <w:t>Retract using M2/N2</w:t>
      </w:r>
    </w:p>
    <w:p w14:paraId="14F8018B" w14:textId="77777777" w:rsidR="00472242" w:rsidRDefault="00472242" w:rsidP="00374EDB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74EDB" w14:paraId="43FE550C" w14:textId="77777777" w:rsidTr="0079702E">
        <w:tc>
          <w:tcPr>
            <w:tcW w:w="4302" w:type="dxa"/>
          </w:tcPr>
          <w:p w14:paraId="095FED84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4027A763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4C4D50EA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79" w:type="dxa"/>
          </w:tcPr>
          <w:p w14:paraId="4D25F394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577B31F9" w14:textId="77777777" w:rsidTr="0079702E">
        <w:tc>
          <w:tcPr>
            <w:tcW w:w="4302" w:type="dxa"/>
          </w:tcPr>
          <w:p w14:paraId="0F1196DD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retract stop engaged (M2 current saturated, Motor 2 primary and M2 secondary feedbacks stop changing)</w:t>
            </w:r>
          </w:p>
        </w:tc>
        <w:tc>
          <w:tcPr>
            <w:tcW w:w="1289" w:type="dxa"/>
          </w:tcPr>
          <w:p w14:paraId="30D5462C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 w:rsidRPr="00703BE8">
              <w:rPr>
                <w:color w:val="FF0000"/>
                <w:szCs w:val="20"/>
              </w:rPr>
              <w:t>&lt;AMPS&gt;</w:t>
            </w:r>
          </w:p>
        </w:tc>
        <w:tc>
          <w:tcPr>
            <w:tcW w:w="2679" w:type="dxa"/>
          </w:tcPr>
          <w:p w14:paraId="00F1CE12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 w:rsidRPr="00703BE8">
              <w:rPr>
                <w:color w:val="FF0000"/>
                <w:szCs w:val="20"/>
              </w:rPr>
              <w:t>&lt;RESULTS&gt;</w:t>
            </w:r>
          </w:p>
        </w:tc>
      </w:tr>
      <w:tr w:rsidR="00A86BD1" w14:paraId="737A77C9" w14:textId="77777777" w:rsidTr="0079702E">
        <w:tc>
          <w:tcPr>
            <w:tcW w:w="4302" w:type="dxa"/>
          </w:tcPr>
          <w:p w14:paraId="2C390875" w14:textId="77777777" w:rsidR="00A86BD1" w:rsidRDefault="00A86BD1" w:rsidP="00A86B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289" w:type="dxa"/>
          </w:tcPr>
          <w:p w14:paraId="23063E22" w14:textId="77777777" w:rsidR="00A86BD1" w:rsidRDefault="00A86BD1" w:rsidP="00A86B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79" w:type="dxa"/>
          </w:tcPr>
          <w:p w14:paraId="418A58B9" w14:textId="77777777" w:rsidR="00A86BD1" w:rsidRDefault="00A86BD1" w:rsidP="00A86BD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3C525E45" w14:textId="77777777" w:rsidR="00374EDB" w:rsidRDefault="00374EDB" w:rsidP="005D5492">
      <w:pPr>
        <w:pStyle w:val="BodyText"/>
        <w:spacing w:after="60"/>
        <w:rPr>
          <w:szCs w:val="20"/>
        </w:rPr>
      </w:pPr>
    </w:p>
    <w:p w14:paraId="3EF74778" w14:textId="77777777" w:rsidR="00374EDB" w:rsidRDefault="001110C2" w:rsidP="001110C2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a</w:t>
      </w:r>
      <w:r>
        <w:rPr>
          <w:szCs w:val="20"/>
        </w:rPr>
        <w:t xml:space="preserve"> </w:t>
      </w:r>
      <w:r w:rsidR="00374EDB" w:rsidRPr="00472242">
        <w:rPr>
          <w:b/>
          <w:bCs/>
          <w:szCs w:val="20"/>
        </w:rPr>
        <w:t>Test rig Truth Encoder Position</w:t>
      </w:r>
    </w:p>
    <w:p w14:paraId="2F7DAE98" w14:textId="77777777" w:rsidR="00472242" w:rsidRDefault="00472242" w:rsidP="001110C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74EDB" w14:paraId="038FF310" w14:textId="77777777" w:rsidTr="0079702E">
        <w:tc>
          <w:tcPr>
            <w:tcW w:w="4302" w:type="dxa"/>
          </w:tcPr>
          <w:p w14:paraId="039FDB8F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26B6A45D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Ins</w:t>
            </w:r>
          </w:p>
        </w:tc>
        <w:tc>
          <w:tcPr>
            <w:tcW w:w="2679" w:type="dxa"/>
          </w:tcPr>
          <w:p w14:paraId="47CC4C17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7F96FA05" w14:textId="77777777" w:rsidTr="0079702E">
        <w:tc>
          <w:tcPr>
            <w:tcW w:w="4302" w:type="dxa"/>
          </w:tcPr>
          <w:p w14:paraId="446C6515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Test Rig Truth Encoder Position when N1and N2 are at the retract stop</w:t>
            </w:r>
          </w:p>
        </w:tc>
        <w:tc>
          <w:tcPr>
            <w:tcW w:w="1289" w:type="dxa"/>
          </w:tcPr>
          <w:p w14:paraId="0D6EC048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679" w:type="dxa"/>
          </w:tcPr>
          <w:p w14:paraId="6CD341FA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5E0288BA" w14:textId="77777777" w:rsidR="00374EDB" w:rsidRPr="006770F5" w:rsidRDefault="00374EDB" w:rsidP="00374EDB">
      <w:pPr>
        <w:pStyle w:val="BodyText"/>
        <w:spacing w:after="60"/>
        <w:rPr>
          <w:b/>
          <w:bCs/>
          <w:szCs w:val="20"/>
          <w:u w:val="single"/>
        </w:rPr>
      </w:pPr>
    </w:p>
    <w:p w14:paraId="22442B9A" w14:textId="77777777" w:rsidR="00374EDB" w:rsidRPr="00472242" w:rsidRDefault="001110C2" w:rsidP="001110C2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a</w:t>
      </w:r>
      <w:r>
        <w:rPr>
          <w:szCs w:val="20"/>
        </w:rPr>
        <w:t xml:space="preserve"> </w:t>
      </w:r>
      <w:r w:rsidR="00716BD8" w:rsidRPr="00472242">
        <w:rPr>
          <w:b/>
          <w:bCs/>
          <w:szCs w:val="20"/>
        </w:rPr>
        <w:t>Actuator length with external load</w:t>
      </w:r>
    </w:p>
    <w:p w14:paraId="2C49793B" w14:textId="77777777" w:rsidR="00716BD8" w:rsidRDefault="00716BD8" w:rsidP="00716BD8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5"/>
        <w:gridCol w:w="2766"/>
        <w:gridCol w:w="2779"/>
      </w:tblGrid>
      <w:tr w:rsidR="00716BD8" w14:paraId="73A98A8F" w14:textId="77777777" w:rsidTr="00716BD8">
        <w:tc>
          <w:tcPr>
            <w:tcW w:w="3116" w:type="dxa"/>
          </w:tcPr>
          <w:p w14:paraId="19BC8E73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Load, lbf</w:t>
            </w:r>
          </w:p>
        </w:tc>
        <w:tc>
          <w:tcPr>
            <w:tcW w:w="3117" w:type="dxa"/>
          </w:tcPr>
          <w:p w14:paraId="71B18639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Actuator Length, ins</w:t>
            </w:r>
          </w:p>
        </w:tc>
        <w:tc>
          <w:tcPr>
            <w:tcW w:w="3117" w:type="dxa"/>
          </w:tcPr>
          <w:p w14:paraId="42773E9B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16BD8" w14:paraId="2C6E48C1" w14:textId="77777777" w:rsidTr="00716BD8">
        <w:tc>
          <w:tcPr>
            <w:tcW w:w="3116" w:type="dxa"/>
          </w:tcPr>
          <w:p w14:paraId="4A359060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3117" w:type="dxa"/>
          </w:tcPr>
          <w:p w14:paraId="03F0999B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3117" w:type="dxa"/>
          </w:tcPr>
          <w:p w14:paraId="404183E9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1DE9D60D" w14:textId="77777777" w:rsidR="00716BD8" w:rsidRDefault="00716BD8" w:rsidP="00716BD8">
      <w:pPr>
        <w:pStyle w:val="BodyText"/>
        <w:spacing w:after="60"/>
        <w:rPr>
          <w:szCs w:val="20"/>
        </w:rPr>
      </w:pPr>
    </w:p>
    <w:p w14:paraId="2EC58492" w14:textId="77777777" w:rsidR="00716BD8" w:rsidRDefault="001110C2" w:rsidP="00716BD8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szCs w:val="20"/>
        </w:rPr>
        <w:t xml:space="preserve"> </w:t>
      </w:r>
      <w:r w:rsidR="00716BD8" w:rsidRPr="006770F5">
        <w:rPr>
          <w:b/>
          <w:bCs/>
          <w:szCs w:val="20"/>
        </w:rPr>
        <w:t>Absolute feedback</w:t>
      </w:r>
    </w:p>
    <w:p w14:paraId="6A7B9254" w14:textId="77777777" w:rsidR="002F622C" w:rsidRPr="005D5492" w:rsidRDefault="002F622C" w:rsidP="00716BD8">
      <w:pPr>
        <w:pStyle w:val="BodyText"/>
        <w:spacing w:after="60"/>
        <w:rPr>
          <w:szCs w:val="20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3586"/>
        <w:gridCol w:w="1819"/>
        <w:gridCol w:w="2960"/>
      </w:tblGrid>
      <w:tr w:rsidR="003F5941" w14:paraId="59EA13CD" w14:textId="77777777" w:rsidTr="00D51ABB">
        <w:tc>
          <w:tcPr>
            <w:tcW w:w="3586" w:type="dxa"/>
          </w:tcPr>
          <w:p w14:paraId="21A990AF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19" w:type="dxa"/>
          </w:tcPr>
          <w:p w14:paraId="01206032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960" w:type="dxa"/>
          </w:tcPr>
          <w:p w14:paraId="521710BD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F5941" w14:paraId="02F485FC" w14:textId="77777777" w:rsidTr="00D51ABB">
        <w:tc>
          <w:tcPr>
            <w:tcW w:w="3586" w:type="dxa"/>
          </w:tcPr>
          <w:p w14:paraId="04068F6B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2 position = test rig encoder</w:t>
            </w:r>
          </w:p>
        </w:tc>
        <w:tc>
          <w:tcPr>
            <w:tcW w:w="1819" w:type="dxa"/>
          </w:tcPr>
          <w:p w14:paraId="0AB8BD96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6C4DE26E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2BB9BDA8" w14:textId="77777777" w:rsidTr="00D51ABB">
        <w:tc>
          <w:tcPr>
            <w:tcW w:w="3586" w:type="dxa"/>
          </w:tcPr>
          <w:p w14:paraId="79C4B6F0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19" w:type="dxa"/>
          </w:tcPr>
          <w:p w14:paraId="0AAAFD58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5CC5CF97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4AE0EC9D" w14:textId="77777777" w:rsidTr="00D51ABB">
        <w:tc>
          <w:tcPr>
            <w:tcW w:w="3586" w:type="dxa"/>
          </w:tcPr>
          <w:p w14:paraId="0FAD9BCB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19" w:type="dxa"/>
          </w:tcPr>
          <w:p w14:paraId="123E7259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00B56B45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36A1AD94" w14:textId="77777777" w:rsidTr="00D51ABB">
        <w:tc>
          <w:tcPr>
            <w:tcW w:w="3586" w:type="dxa"/>
          </w:tcPr>
          <w:p w14:paraId="31E225DE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19" w:type="dxa"/>
          </w:tcPr>
          <w:p w14:paraId="4BD38AFE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0D8807D8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D51ABB" w14:paraId="47287221" w14:textId="77777777" w:rsidTr="00D51ABB">
        <w:tc>
          <w:tcPr>
            <w:tcW w:w="3586" w:type="dxa"/>
          </w:tcPr>
          <w:p w14:paraId="738CE4DF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7F35449B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3995E96B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73D5E9E1" w14:textId="77777777" w:rsidTr="00D51ABB">
        <w:tc>
          <w:tcPr>
            <w:tcW w:w="3586" w:type="dxa"/>
          </w:tcPr>
          <w:p w14:paraId="75AF4808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lastRenderedPageBreak/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606B5842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1125D7D6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677CB4C7" w14:textId="77777777" w:rsidTr="00D51ABB">
        <w:tc>
          <w:tcPr>
            <w:tcW w:w="3586" w:type="dxa"/>
          </w:tcPr>
          <w:p w14:paraId="707A6554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228E4CD1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4825A6CC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027ED6B4" w14:textId="77777777" w:rsidTr="00D51ABB">
        <w:tc>
          <w:tcPr>
            <w:tcW w:w="3586" w:type="dxa"/>
          </w:tcPr>
          <w:p w14:paraId="363019E0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6E5D6935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109A175C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AA350B" w14:paraId="4BE51DDD" w14:textId="77777777" w:rsidTr="00D51ABB">
        <w:tc>
          <w:tcPr>
            <w:tcW w:w="3586" w:type="dxa"/>
          </w:tcPr>
          <w:p w14:paraId="56FF664B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1F044037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012036DB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2FB78ADE" w14:textId="77777777" w:rsidR="001D0AEE" w:rsidRDefault="001D0AEE" w:rsidP="00716BD8">
      <w:pPr>
        <w:pStyle w:val="BodyText"/>
        <w:spacing w:after="60"/>
        <w:rPr>
          <w:szCs w:val="20"/>
        </w:rPr>
      </w:pPr>
    </w:p>
    <w:p w14:paraId="2F5734F3" w14:textId="77777777" w:rsidR="001D0AEE" w:rsidRDefault="001D0AEE" w:rsidP="00716BD8">
      <w:pPr>
        <w:pStyle w:val="BodyText"/>
        <w:spacing w:after="60"/>
        <w:rPr>
          <w:szCs w:val="20"/>
        </w:rPr>
      </w:pPr>
    </w:p>
    <w:p w14:paraId="3F972100" w14:textId="77777777" w:rsidR="00716BD8" w:rsidRDefault="00D53B8C" w:rsidP="00716BD8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</w:t>
      </w:r>
      <w:r w:rsidR="00E61100">
        <w:rPr>
          <w:color w:val="F3533F" w:themeColor="accent6"/>
          <w:szCs w:val="20"/>
        </w:rPr>
        <w:t>5</w:t>
      </w:r>
      <w:r>
        <w:rPr>
          <w:szCs w:val="20"/>
        </w:rPr>
        <w:t xml:space="preserve"> </w:t>
      </w:r>
      <w:r w:rsidR="000C5C78" w:rsidRPr="000C5C78">
        <w:rPr>
          <w:b/>
          <w:bCs/>
          <w:szCs w:val="20"/>
        </w:rPr>
        <w:t>N1 and N2 Stroke Check</w:t>
      </w:r>
    </w:p>
    <w:p w14:paraId="23D9C4DC" w14:textId="77777777" w:rsidR="000C5C78" w:rsidRDefault="000C5C78" w:rsidP="00716BD8">
      <w:pPr>
        <w:pStyle w:val="BodyText"/>
        <w:spacing w:after="60"/>
        <w:rPr>
          <w:szCs w:val="20"/>
        </w:rPr>
      </w:pPr>
    </w:p>
    <w:p w14:paraId="7461E6D0" w14:textId="77777777" w:rsidR="000C5C78" w:rsidRPr="001D0AEE" w:rsidRDefault="000C5C78" w:rsidP="00716BD8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c</w:t>
      </w:r>
      <w:r w:rsidR="002F622C">
        <w:rPr>
          <w:szCs w:val="20"/>
        </w:rPr>
        <w:t xml:space="preserve"> </w:t>
      </w:r>
      <w:r w:rsidR="009C0B11">
        <w:rPr>
          <w:szCs w:val="20"/>
        </w:rPr>
        <w:t xml:space="preserve">- </w:t>
      </w:r>
      <w:r w:rsidRPr="001D0AEE">
        <w:rPr>
          <w:b/>
          <w:bCs/>
          <w:szCs w:val="20"/>
        </w:rPr>
        <w:t>Extend using M1/N1</w:t>
      </w:r>
    </w:p>
    <w:p w14:paraId="6AE0B0EC" w14:textId="77777777" w:rsidR="009C0B11" w:rsidRDefault="009C0B11" w:rsidP="009C0B11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1630"/>
        <w:gridCol w:w="2616"/>
      </w:tblGrid>
      <w:tr w:rsidR="009C0B11" w14:paraId="2A794844" w14:textId="77777777" w:rsidTr="003F3F61">
        <w:tc>
          <w:tcPr>
            <w:tcW w:w="4024" w:type="dxa"/>
          </w:tcPr>
          <w:p w14:paraId="48F03536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42362C9D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16" w:type="dxa"/>
          </w:tcPr>
          <w:p w14:paraId="335A4E44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F3F61" w14:paraId="1E9379A0" w14:textId="77777777" w:rsidTr="003F3F61">
        <w:tc>
          <w:tcPr>
            <w:tcW w:w="4024" w:type="dxa"/>
          </w:tcPr>
          <w:p w14:paraId="09D63013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saturated, Motor 1 and M1 positions stop changing)</w:t>
            </w:r>
          </w:p>
        </w:tc>
        <w:tc>
          <w:tcPr>
            <w:tcW w:w="1630" w:type="dxa"/>
          </w:tcPr>
          <w:p w14:paraId="78FEF46F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16" w:type="dxa"/>
          </w:tcPr>
          <w:p w14:paraId="67F4349E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3F3F61" w14:paraId="1D95ED59" w14:textId="77777777" w:rsidTr="003F3F61">
        <w:tc>
          <w:tcPr>
            <w:tcW w:w="4024" w:type="dxa"/>
          </w:tcPr>
          <w:p w14:paraId="1AADBC01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Motor Current prior to contacting the stops</w:t>
            </w:r>
          </w:p>
        </w:tc>
        <w:tc>
          <w:tcPr>
            <w:tcW w:w="1630" w:type="dxa"/>
          </w:tcPr>
          <w:p w14:paraId="161233C7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16" w:type="dxa"/>
          </w:tcPr>
          <w:p w14:paraId="535922B9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3F3F61" w14:paraId="7C1E06F8" w14:textId="77777777" w:rsidTr="003F3F61">
        <w:tc>
          <w:tcPr>
            <w:tcW w:w="4024" w:type="dxa"/>
          </w:tcPr>
          <w:p w14:paraId="1BBF3684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630" w:type="dxa"/>
          </w:tcPr>
          <w:p w14:paraId="119B2EDD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&lt;SPEED&gt;</w:t>
            </w:r>
          </w:p>
        </w:tc>
        <w:tc>
          <w:tcPr>
            <w:tcW w:w="2616" w:type="dxa"/>
          </w:tcPr>
          <w:p w14:paraId="09617DA6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3F3F61" w14:paraId="248363F2" w14:textId="77777777" w:rsidTr="003F3F61">
        <w:tc>
          <w:tcPr>
            <w:tcW w:w="4024" w:type="dxa"/>
          </w:tcPr>
          <w:p w14:paraId="26FE44BE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30" w:type="dxa"/>
          </w:tcPr>
          <w:p w14:paraId="039FEF30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616" w:type="dxa"/>
          </w:tcPr>
          <w:p w14:paraId="29A7C6D3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3F3F61" w14:paraId="4B3B1305" w14:textId="77777777" w:rsidTr="003F3F61">
        <w:tc>
          <w:tcPr>
            <w:tcW w:w="4024" w:type="dxa"/>
          </w:tcPr>
          <w:p w14:paraId="5F9E05D7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630" w:type="dxa"/>
          </w:tcPr>
          <w:p w14:paraId="4C52FB85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&lt;SMOOTH&gt;</w:t>
            </w:r>
          </w:p>
        </w:tc>
        <w:tc>
          <w:tcPr>
            <w:tcW w:w="2616" w:type="dxa"/>
          </w:tcPr>
          <w:p w14:paraId="2688052B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34557CD6" w14:textId="77777777" w:rsidR="009C0B11" w:rsidRDefault="009C0B11" w:rsidP="00716BD8">
      <w:pPr>
        <w:pStyle w:val="BodyText"/>
        <w:spacing w:after="60"/>
        <w:rPr>
          <w:b/>
          <w:bCs/>
          <w:szCs w:val="20"/>
        </w:rPr>
      </w:pPr>
    </w:p>
    <w:p w14:paraId="4EA2E54C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f</w:t>
      </w:r>
      <w:r w:rsidR="002F622C">
        <w:rPr>
          <w:szCs w:val="20"/>
        </w:rPr>
        <w:t xml:space="preserve"> </w:t>
      </w:r>
      <w:r>
        <w:rPr>
          <w:szCs w:val="20"/>
        </w:rPr>
        <w:t xml:space="preserve">- </w:t>
      </w:r>
      <w:r w:rsidRPr="009304A4">
        <w:rPr>
          <w:b/>
          <w:bCs/>
          <w:szCs w:val="20"/>
        </w:rPr>
        <w:t>Extend using M2/N2</w:t>
      </w:r>
    </w:p>
    <w:p w14:paraId="5A43805B" w14:textId="77777777" w:rsidR="009304A4" w:rsidRDefault="009304A4" w:rsidP="009304A4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1630"/>
        <w:gridCol w:w="2616"/>
      </w:tblGrid>
      <w:tr w:rsidR="009304A4" w14:paraId="72DAD0C6" w14:textId="77777777" w:rsidTr="000533F6">
        <w:tc>
          <w:tcPr>
            <w:tcW w:w="4024" w:type="dxa"/>
          </w:tcPr>
          <w:p w14:paraId="6AA0048A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17DB080A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16" w:type="dxa"/>
          </w:tcPr>
          <w:p w14:paraId="48D01C4F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17A03653" w14:textId="77777777" w:rsidTr="000533F6">
        <w:tc>
          <w:tcPr>
            <w:tcW w:w="4024" w:type="dxa"/>
          </w:tcPr>
          <w:p w14:paraId="4F88201C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extend stop engaged (M2 current saturated, Motor 2 and M2 positions stop changing)</w:t>
            </w:r>
          </w:p>
        </w:tc>
        <w:tc>
          <w:tcPr>
            <w:tcW w:w="1630" w:type="dxa"/>
          </w:tcPr>
          <w:p w14:paraId="3444A678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16" w:type="dxa"/>
          </w:tcPr>
          <w:p w14:paraId="48B30A55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3FDC98FB" w14:textId="77777777" w:rsidTr="000533F6">
        <w:tc>
          <w:tcPr>
            <w:tcW w:w="4024" w:type="dxa"/>
          </w:tcPr>
          <w:p w14:paraId="7850C0A7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prior to contacting the stops</w:t>
            </w:r>
          </w:p>
        </w:tc>
        <w:tc>
          <w:tcPr>
            <w:tcW w:w="1630" w:type="dxa"/>
          </w:tcPr>
          <w:p w14:paraId="4CFBB0D7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16" w:type="dxa"/>
          </w:tcPr>
          <w:p w14:paraId="6EBC10C7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366B3985" w14:textId="77777777" w:rsidTr="000533F6">
        <w:tc>
          <w:tcPr>
            <w:tcW w:w="4024" w:type="dxa"/>
          </w:tcPr>
          <w:p w14:paraId="0CE5A43D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630" w:type="dxa"/>
          </w:tcPr>
          <w:p w14:paraId="60DA5D79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&lt;SPEED&gt;</w:t>
            </w:r>
          </w:p>
        </w:tc>
        <w:tc>
          <w:tcPr>
            <w:tcW w:w="2616" w:type="dxa"/>
          </w:tcPr>
          <w:p w14:paraId="3440D655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09F91DFA" w14:textId="77777777" w:rsidTr="000533F6">
        <w:tc>
          <w:tcPr>
            <w:tcW w:w="4024" w:type="dxa"/>
          </w:tcPr>
          <w:p w14:paraId="4A8A7776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and M2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30" w:type="dxa"/>
          </w:tcPr>
          <w:p w14:paraId="3D15C308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616" w:type="dxa"/>
          </w:tcPr>
          <w:p w14:paraId="06E7E998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67447387" w14:textId="77777777" w:rsidTr="000533F6">
        <w:tc>
          <w:tcPr>
            <w:tcW w:w="4024" w:type="dxa"/>
          </w:tcPr>
          <w:p w14:paraId="34FFA450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 and M2 are smooth throughout the stroke</w:t>
            </w:r>
          </w:p>
        </w:tc>
        <w:tc>
          <w:tcPr>
            <w:tcW w:w="1630" w:type="dxa"/>
          </w:tcPr>
          <w:p w14:paraId="4E4F5625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&lt;SMOOTH&gt;</w:t>
            </w:r>
          </w:p>
        </w:tc>
        <w:tc>
          <w:tcPr>
            <w:tcW w:w="2616" w:type="dxa"/>
          </w:tcPr>
          <w:p w14:paraId="54A8B56A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481101F2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4F847D13" w14:textId="77777777" w:rsidR="00C34F91" w:rsidRDefault="00C34F91" w:rsidP="009304A4">
      <w:pPr>
        <w:pStyle w:val="BodyText"/>
        <w:spacing w:after="60"/>
        <w:rPr>
          <w:szCs w:val="20"/>
        </w:rPr>
      </w:pPr>
    </w:p>
    <w:p w14:paraId="28BF2BC7" w14:textId="77777777" w:rsidR="009304A4" w:rsidRDefault="002F622C" w:rsidP="009304A4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g</w:t>
      </w:r>
      <w:r>
        <w:rPr>
          <w:szCs w:val="20"/>
        </w:rPr>
        <w:t xml:space="preserve">  </w:t>
      </w:r>
      <w:r w:rsidRPr="001D0AEE">
        <w:rPr>
          <w:b/>
          <w:bCs/>
          <w:szCs w:val="20"/>
        </w:rPr>
        <w:t>Absolute feedback</w:t>
      </w:r>
    </w:p>
    <w:p w14:paraId="48FF3E05" w14:textId="77777777" w:rsidR="00B00417" w:rsidRDefault="00B00417" w:rsidP="009304A4">
      <w:pPr>
        <w:pStyle w:val="BodyText"/>
        <w:spacing w:after="60"/>
        <w:rPr>
          <w:szCs w:val="20"/>
        </w:rPr>
      </w:pPr>
    </w:p>
    <w:p w14:paraId="02FB1FA9" w14:textId="77777777" w:rsidR="00B00417" w:rsidRPr="005D5492" w:rsidRDefault="00B00417" w:rsidP="00B00417">
      <w:pPr>
        <w:pStyle w:val="BodyText"/>
        <w:spacing w:after="60"/>
        <w:rPr>
          <w:szCs w:val="20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3586"/>
        <w:gridCol w:w="1819"/>
        <w:gridCol w:w="2960"/>
      </w:tblGrid>
      <w:tr w:rsidR="00B00417" w14:paraId="2588373A" w14:textId="77777777" w:rsidTr="008B1304">
        <w:tc>
          <w:tcPr>
            <w:tcW w:w="3586" w:type="dxa"/>
          </w:tcPr>
          <w:p w14:paraId="76FA41B3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19" w:type="dxa"/>
          </w:tcPr>
          <w:p w14:paraId="79B76FC7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960" w:type="dxa"/>
          </w:tcPr>
          <w:p w14:paraId="0D4830E3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00417" w14:paraId="635D6098" w14:textId="77777777" w:rsidTr="008B1304">
        <w:tc>
          <w:tcPr>
            <w:tcW w:w="3586" w:type="dxa"/>
          </w:tcPr>
          <w:p w14:paraId="75BB7FD6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2 position = test rig encoder</w:t>
            </w:r>
          </w:p>
        </w:tc>
        <w:tc>
          <w:tcPr>
            <w:tcW w:w="1819" w:type="dxa"/>
          </w:tcPr>
          <w:p w14:paraId="352437CB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497D34BF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2E959CA8" w14:textId="77777777" w:rsidTr="008B1304">
        <w:tc>
          <w:tcPr>
            <w:tcW w:w="3586" w:type="dxa"/>
          </w:tcPr>
          <w:p w14:paraId="104FA5ED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19" w:type="dxa"/>
          </w:tcPr>
          <w:p w14:paraId="5A9D2E7E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5B0D76DB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69E9BACD" w14:textId="77777777" w:rsidTr="008B1304">
        <w:tc>
          <w:tcPr>
            <w:tcW w:w="3586" w:type="dxa"/>
          </w:tcPr>
          <w:p w14:paraId="3CA79E7E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19" w:type="dxa"/>
          </w:tcPr>
          <w:p w14:paraId="057809DD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691F1EB3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79BCEFB0" w14:textId="77777777" w:rsidTr="008B1304">
        <w:tc>
          <w:tcPr>
            <w:tcW w:w="3586" w:type="dxa"/>
          </w:tcPr>
          <w:p w14:paraId="46B03B64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19" w:type="dxa"/>
          </w:tcPr>
          <w:p w14:paraId="71E33AE6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35578603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4F14BBA7" w14:textId="77777777" w:rsidTr="008B1304">
        <w:tc>
          <w:tcPr>
            <w:tcW w:w="3586" w:type="dxa"/>
          </w:tcPr>
          <w:p w14:paraId="6044218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30C73C25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665B13D5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39ECBE6F" w14:textId="77777777" w:rsidTr="008B1304">
        <w:tc>
          <w:tcPr>
            <w:tcW w:w="3586" w:type="dxa"/>
          </w:tcPr>
          <w:p w14:paraId="696FD75F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02A65253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41B0E277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52176C3F" w14:textId="77777777" w:rsidTr="008B1304">
        <w:tc>
          <w:tcPr>
            <w:tcW w:w="3586" w:type="dxa"/>
          </w:tcPr>
          <w:p w14:paraId="4A527294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580271D4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70D5B897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3B2350D9" w14:textId="77777777" w:rsidTr="008B1304">
        <w:tc>
          <w:tcPr>
            <w:tcW w:w="3586" w:type="dxa"/>
          </w:tcPr>
          <w:p w14:paraId="67A07C3C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12CAF15A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0E99BE39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B00417" w14:paraId="7E1C0F6D" w14:textId="77777777" w:rsidTr="008B1304">
        <w:tc>
          <w:tcPr>
            <w:tcW w:w="3586" w:type="dxa"/>
          </w:tcPr>
          <w:p w14:paraId="54E15AE4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6468B04C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960" w:type="dxa"/>
          </w:tcPr>
          <w:p w14:paraId="1F403ACA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1588C3B5" w14:textId="77777777" w:rsidR="00B00417" w:rsidRDefault="00B00417" w:rsidP="00B00417">
      <w:pPr>
        <w:pStyle w:val="BodyText"/>
        <w:spacing w:after="60"/>
        <w:rPr>
          <w:szCs w:val="20"/>
        </w:rPr>
      </w:pPr>
    </w:p>
    <w:p w14:paraId="3AC8BB04" w14:textId="77777777" w:rsidR="002F622C" w:rsidRPr="00B00417" w:rsidRDefault="002F622C" w:rsidP="00B00417">
      <w:pPr>
        <w:pStyle w:val="BodyText"/>
        <w:spacing w:after="60"/>
        <w:ind w:left="0"/>
        <w:rPr>
          <w:b/>
          <w:bCs/>
          <w:color w:val="FF0000"/>
          <w:szCs w:val="20"/>
        </w:rPr>
      </w:pPr>
    </w:p>
    <w:p w14:paraId="41BB4E23" w14:textId="77777777" w:rsidR="009304A4" w:rsidRP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49B16BB5" w14:textId="77777777" w:rsidR="009304A4" w:rsidRPr="001D0AEE" w:rsidRDefault="001D0AEE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h</w:t>
      </w:r>
      <w:r>
        <w:rPr>
          <w:szCs w:val="20"/>
        </w:rPr>
        <w:t xml:space="preserve"> – </w:t>
      </w:r>
      <w:r w:rsidRPr="001D0AEE">
        <w:rPr>
          <w:b/>
          <w:bCs/>
          <w:szCs w:val="20"/>
        </w:rPr>
        <w:t>Retract using M1/N1</w:t>
      </w:r>
    </w:p>
    <w:p w14:paraId="367DD42C" w14:textId="77777777" w:rsidR="001D0AEE" w:rsidRDefault="001D0AEE" w:rsidP="001D0AE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2"/>
        <w:gridCol w:w="1719"/>
        <w:gridCol w:w="2609"/>
      </w:tblGrid>
      <w:tr w:rsidR="001D0AEE" w14:paraId="5725A805" w14:textId="77777777" w:rsidTr="000533F6">
        <w:tc>
          <w:tcPr>
            <w:tcW w:w="3942" w:type="dxa"/>
          </w:tcPr>
          <w:p w14:paraId="14417886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19" w:type="dxa"/>
          </w:tcPr>
          <w:p w14:paraId="2EB96CAB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09" w:type="dxa"/>
          </w:tcPr>
          <w:p w14:paraId="1A8ABA9C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795F45F1" w14:textId="77777777" w:rsidTr="000533F6">
        <w:tc>
          <w:tcPr>
            <w:tcW w:w="3942" w:type="dxa"/>
          </w:tcPr>
          <w:p w14:paraId="5AABAE3E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retract stop engaged (M1 current saturated, Motor 1 and M1 positions stop changing)</w:t>
            </w:r>
          </w:p>
        </w:tc>
        <w:tc>
          <w:tcPr>
            <w:tcW w:w="1719" w:type="dxa"/>
          </w:tcPr>
          <w:p w14:paraId="074865FB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09" w:type="dxa"/>
          </w:tcPr>
          <w:p w14:paraId="7F7CFF68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2D772D29" w14:textId="77777777" w:rsidTr="000533F6">
        <w:tc>
          <w:tcPr>
            <w:tcW w:w="3942" w:type="dxa"/>
          </w:tcPr>
          <w:p w14:paraId="570B36D8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Motor Current prior to contacting the stops</w:t>
            </w:r>
          </w:p>
        </w:tc>
        <w:tc>
          <w:tcPr>
            <w:tcW w:w="1719" w:type="dxa"/>
          </w:tcPr>
          <w:p w14:paraId="6443E5E4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09" w:type="dxa"/>
          </w:tcPr>
          <w:p w14:paraId="1BD74B79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607A4617" w14:textId="77777777" w:rsidTr="000533F6">
        <w:tc>
          <w:tcPr>
            <w:tcW w:w="3942" w:type="dxa"/>
          </w:tcPr>
          <w:p w14:paraId="500C4D51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719" w:type="dxa"/>
          </w:tcPr>
          <w:p w14:paraId="02FF0AF3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&lt;SPEED&gt;</w:t>
            </w:r>
          </w:p>
        </w:tc>
        <w:tc>
          <w:tcPr>
            <w:tcW w:w="2609" w:type="dxa"/>
          </w:tcPr>
          <w:p w14:paraId="0D53BCAF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6D43BC07" w14:textId="77777777" w:rsidTr="000533F6">
        <w:tc>
          <w:tcPr>
            <w:tcW w:w="3942" w:type="dxa"/>
          </w:tcPr>
          <w:p w14:paraId="4DDFB9E3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719" w:type="dxa"/>
          </w:tcPr>
          <w:p w14:paraId="1AEB0658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609" w:type="dxa"/>
          </w:tcPr>
          <w:p w14:paraId="455F1F62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3D3DDA08" w14:textId="77777777" w:rsidTr="000533F6">
        <w:tc>
          <w:tcPr>
            <w:tcW w:w="3942" w:type="dxa"/>
          </w:tcPr>
          <w:p w14:paraId="5A91590B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719" w:type="dxa"/>
          </w:tcPr>
          <w:p w14:paraId="1511E89E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&lt;SMOOTH&gt;</w:t>
            </w:r>
          </w:p>
        </w:tc>
        <w:tc>
          <w:tcPr>
            <w:tcW w:w="2609" w:type="dxa"/>
          </w:tcPr>
          <w:p w14:paraId="6B15C545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08E24964" w14:textId="77777777" w:rsidR="001D0AEE" w:rsidRPr="006770F5" w:rsidRDefault="001D0AEE" w:rsidP="009304A4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6C2624B1" w14:textId="77777777" w:rsidR="001D0AEE" w:rsidRPr="001D0AEE" w:rsidRDefault="001D0AEE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j</w:t>
      </w:r>
      <w:r>
        <w:rPr>
          <w:szCs w:val="20"/>
        </w:rPr>
        <w:t xml:space="preserve"> – </w:t>
      </w:r>
      <w:r w:rsidRPr="001D0AEE">
        <w:rPr>
          <w:b/>
          <w:bCs/>
          <w:szCs w:val="20"/>
        </w:rPr>
        <w:t>Retract using M2/N2</w:t>
      </w:r>
    </w:p>
    <w:p w14:paraId="0E5A9051" w14:textId="77777777" w:rsidR="001D0AEE" w:rsidRDefault="001D0AEE" w:rsidP="001D0AE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42"/>
        <w:gridCol w:w="1719"/>
        <w:gridCol w:w="2609"/>
      </w:tblGrid>
      <w:tr w:rsidR="001D0AEE" w14:paraId="72F03F08" w14:textId="77777777" w:rsidTr="000533F6">
        <w:tc>
          <w:tcPr>
            <w:tcW w:w="3942" w:type="dxa"/>
          </w:tcPr>
          <w:p w14:paraId="435F2A33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19" w:type="dxa"/>
          </w:tcPr>
          <w:p w14:paraId="34E2B7E7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09" w:type="dxa"/>
          </w:tcPr>
          <w:p w14:paraId="78B5D66E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0537C9DE" w14:textId="77777777" w:rsidTr="000533F6">
        <w:tc>
          <w:tcPr>
            <w:tcW w:w="3942" w:type="dxa"/>
          </w:tcPr>
          <w:p w14:paraId="05AF0687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retract stop engaged (M2 current saturated, Motor 2 and M2 positions stop changing)</w:t>
            </w:r>
          </w:p>
        </w:tc>
        <w:tc>
          <w:tcPr>
            <w:tcW w:w="1719" w:type="dxa"/>
          </w:tcPr>
          <w:p w14:paraId="269A1CD2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09" w:type="dxa"/>
          </w:tcPr>
          <w:p w14:paraId="01506B7A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79CCDF68" w14:textId="77777777" w:rsidTr="000533F6">
        <w:tc>
          <w:tcPr>
            <w:tcW w:w="3942" w:type="dxa"/>
          </w:tcPr>
          <w:p w14:paraId="4847F303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MCE2 Motor Current prior to contacting the stops</w:t>
            </w:r>
          </w:p>
        </w:tc>
        <w:tc>
          <w:tcPr>
            <w:tcW w:w="1719" w:type="dxa"/>
          </w:tcPr>
          <w:p w14:paraId="0B428342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&lt;AMPS&gt;</w:t>
            </w:r>
          </w:p>
        </w:tc>
        <w:tc>
          <w:tcPr>
            <w:tcW w:w="2609" w:type="dxa"/>
          </w:tcPr>
          <w:p w14:paraId="11B221F1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421D54F3" w14:textId="77777777" w:rsidTr="000533F6">
        <w:tc>
          <w:tcPr>
            <w:tcW w:w="3942" w:type="dxa"/>
          </w:tcPr>
          <w:p w14:paraId="43A39636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719" w:type="dxa"/>
          </w:tcPr>
          <w:p w14:paraId="75C67227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&lt;SPEED&gt;</w:t>
            </w:r>
          </w:p>
        </w:tc>
        <w:tc>
          <w:tcPr>
            <w:tcW w:w="2609" w:type="dxa"/>
          </w:tcPr>
          <w:p w14:paraId="59162885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66BB8ED7" w14:textId="77777777" w:rsidTr="000533F6">
        <w:tc>
          <w:tcPr>
            <w:tcW w:w="3942" w:type="dxa"/>
          </w:tcPr>
          <w:p w14:paraId="7A50D7EC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and M2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719" w:type="dxa"/>
          </w:tcPr>
          <w:p w14:paraId="0A787D49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&lt;INCHES&gt;</w:t>
            </w:r>
          </w:p>
        </w:tc>
        <w:tc>
          <w:tcPr>
            <w:tcW w:w="2609" w:type="dxa"/>
          </w:tcPr>
          <w:p w14:paraId="4B6B196F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0533F6" w14:paraId="53A3A38C" w14:textId="77777777" w:rsidTr="000533F6">
        <w:tc>
          <w:tcPr>
            <w:tcW w:w="3942" w:type="dxa"/>
          </w:tcPr>
          <w:p w14:paraId="4463ADF0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 and M2 are smooth throughout the stroke</w:t>
            </w:r>
          </w:p>
        </w:tc>
        <w:tc>
          <w:tcPr>
            <w:tcW w:w="1719" w:type="dxa"/>
          </w:tcPr>
          <w:p w14:paraId="3F14B63D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&lt;SMOOTH&gt;</w:t>
            </w:r>
          </w:p>
        </w:tc>
        <w:tc>
          <w:tcPr>
            <w:tcW w:w="2609" w:type="dxa"/>
          </w:tcPr>
          <w:p w14:paraId="18A02B23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47C616CA" w14:textId="77777777" w:rsidR="001D0AEE" w:rsidRPr="006770F5" w:rsidRDefault="001D0AEE" w:rsidP="009304A4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15651090" w14:textId="77777777" w:rsidR="0049139F" w:rsidRDefault="0049139F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n</w:t>
      </w:r>
      <w:r>
        <w:rPr>
          <w:szCs w:val="20"/>
        </w:rPr>
        <w:t xml:space="preserve"> – </w:t>
      </w:r>
      <w:r w:rsidRPr="0049139F">
        <w:rPr>
          <w:b/>
          <w:bCs/>
          <w:szCs w:val="20"/>
        </w:rPr>
        <w:t>Extend using M3/N2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C2F2A" w14:paraId="0214EBE0" w14:textId="77777777" w:rsidTr="00097CE8">
        <w:tc>
          <w:tcPr>
            <w:tcW w:w="4302" w:type="dxa"/>
          </w:tcPr>
          <w:p w14:paraId="61391B3C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66D6AC1B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5495637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2F2A" w14:paraId="313CE19C" w14:textId="77777777" w:rsidTr="00097CE8">
        <w:tc>
          <w:tcPr>
            <w:tcW w:w="4302" w:type="dxa"/>
          </w:tcPr>
          <w:p w14:paraId="77A9B395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extend stop engaged (M3 current saturated, Motor 3 and M3 positions stop changing)</w:t>
            </w:r>
          </w:p>
        </w:tc>
        <w:tc>
          <w:tcPr>
            <w:tcW w:w="1289" w:type="dxa"/>
          </w:tcPr>
          <w:p w14:paraId="445B58B6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7F67192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Yes       No</w:t>
            </w:r>
          </w:p>
        </w:tc>
      </w:tr>
      <w:tr w:rsidR="003C2F2A" w14:paraId="0FE7DDBC" w14:textId="77777777" w:rsidTr="00097CE8">
        <w:tc>
          <w:tcPr>
            <w:tcW w:w="4302" w:type="dxa"/>
          </w:tcPr>
          <w:p w14:paraId="07A7DBA4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Motor Current prior to contacting the stops</w:t>
            </w:r>
          </w:p>
        </w:tc>
        <w:tc>
          <w:tcPr>
            <w:tcW w:w="1289" w:type="dxa"/>
          </w:tcPr>
          <w:p w14:paraId="4DA1DE5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5DCBA6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79D1A0C1" w14:textId="77777777" w:rsidTr="00097CE8">
        <w:tc>
          <w:tcPr>
            <w:tcW w:w="4302" w:type="dxa"/>
          </w:tcPr>
          <w:p w14:paraId="4D322061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1711141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053C6A96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5A104218" w14:textId="77777777" w:rsidTr="00097CE8">
        <w:tc>
          <w:tcPr>
            <w:tcW w:w="4302" w:type="dxa"/>
          </w:tcPr>
          <w:p w14:paraId="7A110904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and M3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7A93D6DC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14A6B23B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250D50DE" w14:textId="77777777" w:rsidTr="00097CE8">
        <w:tc>
          <w:tcPr>
            <w:tcW w:w="4302" w:type="dxa"/>
          </w:tcPr>
          <w:p w14:paraId="3CC4898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 and M3 are smooth throughout the stroke</w:t>
            </w:r>
          </w:p>
        </w:tc>
        <w:tc>
          <w:tcPr>
            <w:tcW w:w="1289" w:type="dxa"/>
          </w:tcPr>
          <w:p w14:paraId="5ADDE99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0E566FD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0AE40C40" w14:textId="77777777" w:rsidR="003C2F2A" w:rsidRDefault="003C2F2A" w:rsidP="009304A4">
      <w:pPr>
        <w:pStyle w:val="BodyText"/>
        <w:spacing w:after="60"/>
        <w:ind w:left="0"/>
        <w:rPr>
          <w:b/>
          <w:bCs/>
          <w:szCs w:val="20"/>
        </w:rPr>
      </w:pPr>
    </w:p>
    <w:p w14:paraId="69B69E2F" w14:textId="77777777" w:rsidR="003C2F2A" w:rsidRPr="003C2F2A" w:rsidRDefault="003C2F2A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o</w:t>
      </w:r>
      <w:r>
        <w:rPr>
          <w:szCs w:val="20"/>
        </w:rPr>
        <w:t xml:space="preserve">– </w:t>
      </w:r>
      <w:r w:rsidRPr="003C2F2A">
        <w:rPr>
          <w:b/>
          <w:bCs/>
          <w:szCs w:val="20"/>
        </w:rPr>
        <w:t>Retract using M3/N2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C2F2A" w14:paraId="1C275A7D" w14:textId="77777777" w:rsidTr="00097CE8">
        <w:tc>
          <w:tcPr>
            <w:tcW w:w="4302" w:type="dxa"/>
          </w:tcPr>
          <w:p w14:paraId="1DDF4DFD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1ABF9F61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4452161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2F2A" w14:paraId="29E23A9A" w14:textId="77777777" w:rsidTr="00097CE8">
        <w:tc>
          <w:tcPr>
            <w:tcW w:w="4302" w:type="dxa"/>
          </w:tcPr>
          <w:p w14:paraId="2CC71BD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retract stop engaged (M3 current saturated, Motor 3 and M3 positions stop changing)</w:t>
            </w:r>
          </w:p>
        </w:tc>
        <w:tc>
          <w:tcPr>
            <w:tcW w:w="1289" w:type="dxa"/>
          </w:tcPr>
          <w:p w14:paraId="6D84DECD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1D643F6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Yes       No</w:t>
            </w:r>
          </w:p>
        </w:tc>
      </w:tr>
      <w:tr w:rsidR="003C2F2A" w14:paraId="2E1359EB" w14:textId="77777777" w:rsidTr="00097CE8">
        <w:tc>
          <w:tcPr>
            <w:tcW w:w="4302" w:type="dxa"/>
          </w:tcPr>
          <w:p w14:paraId="66EEDF0A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Motor Current prior to contacting the stops</w:t>
            </w:r>
          </w:p>
        </w:tc>
        <w:tc>
          <w:tcPr>
            <w:tcW w:w="1289" w:type="dxa"/>
          </w:tcPr>
          <w:p w14:paraId="74EF6C34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20170479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00380081" w14:textId="77777777" w:rsidTr="00097CE8">
        <w:tc>
          <w:tcPr>
            <w:tcW w:w="4302" w:type="dxa"/>
          </w:tcPr>
          <w:p w14:paraId="376D5C8C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798427F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5DFE4F6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18B8DDCC" w14:textId="77777777" w:rsidTr="00097CE8">
        <w:tc>
          <w:tcPr>
            <w:tcW w:w="4302" w:type="dxa"/>
          </w:tcPr>
          <w:p w14:paraId="7F77F42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and M3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37DF8611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15271E0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297B722C" w14:textId="77777777" w:rsidTr="00097CE8">
        <w:tc>
          <w:tcPr>
            <w:tcW w:w="4302" w:type="dxa"/>
          </w:tcPr>
          <w:p w14:paraId="0721A55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 and M3 are smooth throughout the stroke</w:t>
            </w:r>
          </w:p>
        </w:tc>
        <w:tc>
          <w:tcPr>
            <w:tcW w:w="1289" w:type="dxa"/>
          </w:tcPr>
          <w:p w14:paraId="30D1BADA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78F9FD6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7FD7D154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1586916F" w14:textId="77777777" w:rsidR="002D4ED7" w:rsidRDefault="00D53B8C" w:rsidP="002D4ED7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703BE8">
        <w:rPr>
          <w:b/>
          <w:bCs/>
          <w:szCs w:val="20"/>
        </w:rPr>
        <w:t>6</w:t>
      </w:r>
      <w:r w:rsidR="00A54B97">
        <w:rPr>
          <w:b/>
          <w:bCs/>
          <w:szCs w:val="20"/>
        </w:rPr>
        <w:t xml:space="preserve"> </w:t>
      </w:r>
      <w:r w:rsidR="002D4ED7" w:rsidRPr="00C34F91">
        <w:rPr>
          <w:b/>
          <w:bCs/>
          <w:szCs w:val="20"/>
        </w:rPr>
        <w:t xml:space="preserve">Brake </w:t>
      </w:r>
      <w:r w:rsidR="002D4ED7">
        <w:rPr>
          <w:b/>
          <w:bCs/>
          <w:szCs w:val="20"/>
        </w:rPr>
        <w:t>Release Test</w:t>
      </w:r>
    </w:p>
    <w:p w14:paraId="668603FF" w14:textId="77777777" w:rsidR="002D4ED7" w:rsidRPr="006770F5" w:rsidRDefault="002D4ED7" w:rsidP="002D4ED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4ED7" w14:paraId="28B774DA" w14:textId="77777777" w:rsidTr="006148AD">
        <w:tc>
          <w:tcPr>
            <w:tcW w:w="4675" w:type="dxa"/>
          </w:tcPr>
          <w:p w14:paraId="3E544213" w14:textId="77777777" w:rsidR="002D4ED7" w:rsidRPr="003B2DF7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4675" w:type="dxa"/>
          </w:tcPr>
          <w:p w14:paraId="4177B715" w14:textId="77777777" w:rsidR="002D4ED7" w:rsidRPr="003B2DF7" w:rsidRDefault="002D4ED7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  <w:r w:rsidR="008411BB">
              <w:rPr>
                <w:szCs w:val="20"/>
              </w:rPr>
              <w:t>/</w:t>
            </w:r>
            <w:r>
              <w:rPr>
                <w:szCs w:val="20"/>
              </w:rPr>
              <w:t xml:space="preserve">Fail </w:t>
            </w:r>
          </w:p>
        </w:tc>
      </w:tr>
      <w:tr w:rsidR="002D4ED7" w14:paraId="12FCE0BD" w14:textId="77777777" w:rsidTr="006148AD">
        <w:tc>
          <w:tcPr>
            <w:tcW w:w="4675" w:type="dxa"/>
          </w:tcPr>
          <w:p w14:paraId="210A88F8" w14:textId="77777777" w:rsidR="002D4ED7" w:rsidRDefault="002D4ED7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4675" w:type="dxa"/>
          </w:tcPr>
          <w:p w14:paraId="2C35474B" w14:textId="77777777" w:rsidR="002D4ED7" w:rsidRDefault="008411BB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  <w:tr w:rsidR="002D4ED7" w14:paraId="6A833261" w14:textId="77777777" w:rsidTr="006148AD">
        <w:tc>
          <w:tcPr>
            <w:tcW w:w="4675" w:type="dxa"/>
          </w:tcPr>
          <w:p w14:paraId="0A4679FF" w14:textId="77777777" w:rsidR="002D4ED7" w:rsidRDefault="002D4ED7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4675" w:type="dxa"/>
          </w:tcPr>
          <w:p w14:paraId="4CC2DC1D" w14:textId="77777777" w:rsidR="002D4ED7" w:rsidRDefault="008411BB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&lt;RESULTS&gt;</w:t>
            </w:r>
          </w:p>
        </w:tc>
      </w:tr>
    </w:tbl>
    <w:p w14:paraId="46309804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5144B70E" w14:textId="77777777" w:rsidR="00A32BF2" w:rsidRPr="00D635C1" w:rsidRDefault="00D53B8C" w:rsidP="00A32BF2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E61100">
        <w:rPr>
          <w:b/>
          <w:bCs/>
          <w:color w:val="F3533F" w:themeColor="accent6"/>
          <w:sz w:val="22"/>
          <w:szCs w:val="22"/>
        </w:rPr>
        <w:t>7</w:t>
      </w:r>
      <w:r w:rsidR="009B4205">
        <w:rPr>
          <w:b/>
          <w:bCs/>
          <w:sz w:val="22"/>
          <w:szCs w:val="22"/>
        </w:rPr>
        <w:t xml:space="preserve"> </w:t>
      </w:r>
      <w:r w:rsidR="00A32BF2" w:rsidRPr="00D635C1">
        <w:rPr>
          <w:b/>
          <w:bCs/>
          <w:sz w:val="22"/>
          <w:szCs w:val="22"/>
        </w:rPr>
        <w:t>Performance Test – unloaded operation (one channel</w:t>
      </w:r>
      <w:r w:rsidR="00A32BF2">
        <w:rPr>
          <w:b/>
          <w:bCs/>
          <w:sz w:val="22"/>
          <w:szCs w:val="22"/>
        </w:rPr>
        <w:t xml:space="preserve"> operation</w:t>
      </w:r>
      <w:r w:rsidR="00A32BF2" w:rsidRPr="00D635C1">
        <w:rPr>
          <w:b/>
          <w:bCs/>
          <w:sz w:val="22"/>
          <w:szCs w:val="22"/>
        </w:rPr>
        <w:t>)</w:t>
      </w:r>
    </w:p>
    <w:p w14:paraId="542F799D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E61100">
        <w:rPr>
          <w:b/>
          <w:bCs/>
          <w:color w:val="F3533F" w:themeColor="accent6"/>
          <w:szCs w:val="20"/>
        </w:rPr>
        <w:t>7</w:t>
      </w:r>
      <w:r>
        <w:rPr>
          <w:b/>
          <w:bCs/>
          <w:szCs w:val="20"/>
        </w:rPr>
        <w:t>.1.1</w:t>
      </w:r>
      <w:r w:rsidR="00A32BF2">
        <w:rPr>
          <w:b/>
          <w:bCs/>
          <w:szCs w:val="20"/>
        </w:rPr>
        <w:t xml:space="preserve"> MCE 1 - Step Response Test </w:t>
      </w:r>
    </w:p>
    <w:p w14:paraId="3C595A98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lastRenderedPageBreak/>
        <w:t>The result for motor one is shown below:</w:t>
      </w:r>
    </w:p>
    <w:p w14:paraId="2AE4441E" w14:textId="77777777" w:rsidR="00D427D4" w:rsidRDefault="00D427D4" w:rsidP="00D427D4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62601A21" wp14:editId="19EB7951">
            <wp:extent cx="5943600" cy="212280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F43D" w14:textId="767DF8D2" w:rsidR="00D427D4" w:rsidRDefault="00D427D4" w:rsidP="00D427D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Caption</w:t>
      </w:r>
    </w:p>
    <w:p w14:paraId="4AF55BE6" w14:textId="1B97D572" w:rsidR="00C1291F" w:rsidRDefault="00C1291F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41D368DC" w14:textId="77777777" w:rsidR="00A062BE" w:rsidRDefault="00A062BE" w:rsidP="00A062BE">
      <w:pPr>
        <w:pStyle w:val="BodyText"/>
        <w:spacing w:after="60"/>
        <w:ind w:left="0"/>
        <w:rPr>
          <w:b/>
          <w:bCs/>
          <w:szCs w:val="20"/>
        </w:rPr>
      </w:pPr>
    </w:p>
    <w:p w14:paraId="666AA5BF" w14:textId="77777777" w:rsidR="00B55262" w:rsidRDefault="00B55262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24658AD2" w14:textId="77777777" w:rsidR="00C1291F" w:rsidRDefault="00C1291F" w:rsidP="00C1291F">
      <w:pPr>
        <w:pStyle w:val="BodyText"/>
        <w:spacing w:after="60"/>
        <w:ind w:left="0"/>
        <w:rPr>
          <w:b/>
          <w:bCs/>
          <w:szCs w:val="20"/>
        </w:rPr>
      </w:pPr>
    </w:p>
    <w:p w14:paraId="668B6C7C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7C719500" w14:textId="77777777" w:rsidTr="00C847E4">
        <w:tc>
          <w:tcPr>
            <w:tcW w:w="3266" w:type="dxa"/>
          </w:tcPr>
          <w:p w14:paraId="0DCDB4DB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279FE6F0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3C6B5390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3F3015CD" w14:textId="77777777" w:rsidTr="00C847E4">
        <w:tc>
          <w:tcPr>
            <w:tcW w:w="3266" w:type="dxa"/>
          </w:tcPr>
          <w:p w14:paraId="2C6E0B1A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4AC9FB7" w14:textId="429988CC" w:rsidR="00C847E4" w:rsidRDefault="00D427D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5.4652</w:t>
            </w:r>
          </w:p>
        </w:tc>
        <w:tc>
          <w:tcPr>
            <w:tcW w:w="3222" w:type="dxa"/>
          </w:tcPr>
          <w:p w14:paraId="3D77FCF5" w14:textId="71CB5DEA" w:rsidR="00C847E4" w:rsidRPr="003B2DF7" w:rsidRDefault="00D427D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6A27AE5B" w14:textId="77777777" w:rsidTr="00C847E4">
        <w:tc>
          <w:tcPr>
            <w:tcW w:w="3266" w:type="dxa"/>
          </w:tcPr>
          <w:p w14:paraId="32C1284C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3733C8BF" w14:textId="00F04277" w:rsidR="00C847E4" w:rsidRPr="00C847E4" w:rsidRDefault="00D427D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3222" w:type="dxa"/>
          </w:tcPr>
          <w:p w14:paraId="58A918C2" w14:textId="141AD5BD" w:rsidR="00C847E4" w:rsidRDefault="00D427D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0F58B7C5" w14:textId="77777777" w:rsidR="00A32BF2" w:rsidRPr="006770F5" w:rsidRDefault="00A32BF2" w:rsidP="00A32BF2">
      <w:pPr>
        <w:rPr>
          <w:b/>
          <w:bCs/>
          <w:u w:val="single"/>
        </w:rPr>
      </w:pPr>
    </w:p>
    <w:p w14:paraId="598ECAD2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162578DB" w14:textId="77777777" w:rsidTr="00C847E4">
        <w:tc>
          <w:tcPr>
            <w:tcW w:w="2894" w:type="dxa"/>
          </w:tcPr>
          <w:p w14:paraId="5607B45A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009EC747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664F9574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7C7318E7" w14:textId="77777777" w:rsidTr="00C847E4">
        <w:tc>
          <w:tcPr>
            <w:tcW w:w="2894" w:type="dxa"/>
          </w:tcPr>
          <w:p w14:paraId="369A3636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551E887D" w14:textId="1A216AA8" w:rsidR="00C847E4" w:rsidRDefault="00D427D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-5.4423</w:t>
            </w:r>
          </w:p>
        </w:tc>
        <w:tc>
          <w:tcPr>
            <w:tcW w:w="3248" w:type="dxa"/>
          </w:tcPr>
          <w:p w14:paraId="0F66F935" w14:textId="787CEDFB" w:rsidR="00C847E4" w:rsidRDefault="00D427D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C847E4" w14:paraId="4BE3B632" w14:textId="77777777" w:rsidTr="00C847E4">
        <w:tc>
          <w:tcPr>
            <w:tcW w:w="2894" w:type="dxa"/>
          </w:tcPr>
          <w:p w14:paraId="668F4E07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22B142FA" w14:textId="39F7BEC3" w:rsidR="00C847E4" w:rsidRDefault="00D427D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3248" w:type="dxa"/>
          </w:tcPr>
          <w:p w14:paraId="056341E6" w14:textId="3E5AD0C1" w:rsidR="00C847E4" w:rsidRDefault="00D427D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9D18B5B" w14:textId="77777777" w:rsidR="00A32BF2" w:rsidRPr="00F858AC" w:rsidRDefault="00A32BF2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76DC112D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66423B">
        <w:rPr>
          <w:b/>
          <w:bCs/>
          <w:szCs w:val="20"/>
        </w:rPr>
        <w:t>7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738BD392" w14:textId="77777777" w:rsidR="00784682" w:rsidRPr="00B51664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56407B5A" w14:textId="77777777" w:rsidR="0066423B" w:rsidRDefault="0066423B" w:rsidP="00030262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 w:rsidR="00030262">
        <w:rPr>
          <w:b/>
          <w:bCs/>
          <w:u w:val="single"/>
        </w:rPr>
        <w:tab/>
      </w:r>
    </w:p>
    <w:p w14:paraId="02C91A85" w14:textId="77777777" w:rsidR="00030262" w:rsidRDefault="00030262" w:rsidP="00030262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780B063A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6"/>
        <w:gridCol w:w="1210"/>
        <w:gridCol w:w="1210"/>
        <w:gridCol w:w="1210"/>
      </w:tblGrid>
      <w:tr w:rsidR="00B34EBB" w14:paraId="65573C1F" w14:textId="77777777" w:rsidTr="00877863">
        <w:trPr>
          <w:trHeight w:val="628"/>
        </w:trPr>
        <w:tc>
          <w:tcPr>
            <w:tcW w:w="5716" w:type="dxa"/>
          </w:tcPr>
          <w:p w14:paraId="59FADBD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10" w:type="dxa"/>
          </w:tcPr>
          <w:p w14:paraId="07D02F0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10" w:type="dxa"/>
          </w:tcPr>
          <w:p w14:paraId="58A9FA2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10" w:type="dxa"/>
          </w:tcPr>
          <w:p w14:paraId="0BEEDB1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7A99BFEB" w14:textId="77777777" w:rsidTr="00877863">
        <w:trPr>
          <w:trHeight w:val="333"/>
        </w:trPr>
        <w:tc>
          <w:tcPr>
            <w:tcW w:w="5716" w:type="dxa"/>
          </w:tcPr>
          <w:p w14:paraId="5EAA5165" w14:textId="39287D7D" w:rsidR="00B34EBB" w:rsidRDefault="00D427D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1210" w:type="dxa"/>
          </w:tcPr>
          <w:p w14:paraId="47016B41" w14:textId="68D54CE6" w:rsidR="00B34EBB" w:rsidRDefault="00D427D4" w:rsidP="00877863">
            <w:pPr>
              <w:pStyle w:val="BodyText"/>
              <w:spacing w:after="60"/>
              <w:ind w:left="0"/>
            </w:pPr>
            <w:r>
              <w:t>-0.688511</w:t>
            </w:r>
          </w:p>
        </w:tc>
        <w:tc>
          <w:tcPr>
            <w:tcW w:w="1210" w:type="dxa"/>
          </w:tcPr>
          <w:p w14:paraId="1C7C751B" w14:textId="60020649" w:rsidR="00B34EBB" w:rsidRDefault="00D427D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1210" w:type="dxa"/>
          </w:tcPr>
          <w:p w14:paraId="6DA55423" w14:textId="0BEAFECB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17CD19EC" w14:textId="77777777" w:rsidTr="00877863">
        <w:trPr>
          <w:trHeight w:val="346"/>
        </w:trPr>
        <w:tc>
          <w:tcPr>
            <w:tcW w:w="5716" w:type="dxa"/>
          </w:tcPr>
          <w:p w14:paraId="7764884A" w14:textId="10B4680D" w:rsidR="00B34EBB" w:rsidRDefault="00D427D4" w:rsidP="00877863">
            <w:pPr>
              <w:pStyle w:val="BodyText"/>
              <w:spacing w:after="60"/>
              <w:ind w:left="0"/>
            </w:pPr>
            <w:r>
              <w:lastRenderedPageBreak/>
              <w:t>0.50 HZ</w:t>
            </w:r>
          </w:p>
        </w:tc>
        <w:tc>
          <w:tcPr>
            <w:tcW w:w="1210" w:type="dxa"/>
          </w:tcPr>
          <w:p w14:paraId="66CD6AB4" w14:textId="68891CD7" w:rsidR="00B34EBB" w:rsidRDefault="00D427D4" w:rsidP="00877863">
            <w:pPr>
              <w:pStyle w:val="BodyText"/>
              <w:spacing w:after="60"/>
              <w:ind w:left="0"/>
            </w:pPr>
            <w:r>
              <w:t>-6.906712</w:t>
            </w:r>
          </w:p>
        </w:tc>
        <w:tc>
          <w:tcPr>
            <w:tcW w:w="1210" w:type="dxa"/>
          </w:tcPr>
          <w:p w14:paraId="718363EA" w14:textId="1D8FA9FA" w:rsidR="00B34EBB" w:rsidRDefault="00D427D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1210" w:type="dxa"/>
          </w:tcPr>
          <w:p w14:paraId="589CF0C2" w14:textId="1D9BB1CE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4A504AFD" w14:textId="77777777" w:rsidTr="00877863">
        <w:trPr>
          <w:trHeight w:val="333"/>
        </w:trPr>
        <w:tc>
          <w:tcPr>
            <w:tcW w:w="5716" w:type="dxa"/>
          </w:tcPr>
          <w:p w14:paraId="3268253D" w14:textId="1FA9A62D" w:rsidR="00B34EBB" w:rsidRDefault="00D427D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1210" w:type="dxa"/>
          </w:tcPr>
          <w:p w14:paraId="606958F8" w14:textId="7413F5DD" w:rsidR="00B34EBB" w:rsidRDefault="00D427D4" w:rsidP="00877863">
            <w:pPr>
              <w:pStyle w:val="BodyText"/>
              <w:spacing w:after="60"/>
              <w:ind w:left="0"/>
            </w:pPr>
            <w:r>
              <w:t>-18.513737</w:t>
            </w:r>
          </w:p>
        </w:tc>
        <w:tc>
          <w:tcPr>
            <w:tcW w:w="1210" w:type="dxa"/>
          </w:tcPr>
          <w:p w14:paraId="44870AB2" w14:textId="6797AC8E" w:rsidR="00B34EBB" w:rsidRDefault="00D427D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1210" w:type="dxa"/>
          </w:tcPr>
          <w:p w14:paraId="0BB21806" w14:textId="737664AB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2251AADD" w14:textId="77777777" w:rsidTr="00877863">
        <w:trPr>
          <w:trHeight w:val="346"/>
        </w:trPr>
        <w:tc>
          <w:tcPr>
            <w:tcW w:w="5716" w:type="dxa"/>
          </w:tcPr>
          <w:p w14:paraId="05599738" w14:textId="431C938E" w:rsidR="00B34EBB" w:rsidRDefault="00D427D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1210" w:type="dxa"/>
          </w:tcPr>
          <w:p w14:paraId="590AE183" w14:textId="18E2F417" w:rsidR="00B34EBB" w:rsidRDefault="00D427D4" w:rsidP="00877863">
            <w:pPr>
              <w:pStyle w:val="BodyText"/>
              <w:spacing w:after="60"/>
              <w:ind w:left="0"/>
            </w:pPr>
            <w:r>
              <w:t>-35.827419</w:t>
            </w:r>
          </w:p>
        </w:tc>
        <w:tc>
          <w:tcPr>
            <w:tcW w:w="1210" w:type="dxa"/>
          </w:tcPr>
          <w:p w14:paraId="117A31D7" w14:textId="69035DA8" w:rsidR="00B34EBB" w:rsidRDefault="00D427D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1210" w:type="dxa"/>
          </w:tcPr>
          <w:p w14:paraId="17D6B104" w14:textId="6AD25806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07FD4F33" w14:textId="77777777" w:rsidTr="00877863">
        <w:trPr>
          <w:trHeight w:val="333"/>
        </w:trPr>
        <w:tc>
          <w:tcPr>
            <w:tcW w:w="5716" w:type="dxa"/>
          </w:tcPr>
          <w:p w14:paraId="3214B3E8" w14:textId="578CC239" w:rsidR="00B34EBB" w:rsidRDefault="00D427D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1210" w:type="dxa"/>
          </w:tcPr>
          <w:p w14:paraId="5F469A08" w14:textId="2288A5BA" w:rsidR="00B34EBB" w:rsidRDefault="00D427D4" w:rsidP="00877863">
            <w:pPr>
              <w:pStyle w:val="BodyText"/>
              <w:spacing w:after="60"/>
              <w:ind w:left="0"/>
            </w:pPr>
            <w:r>
              <w:t>-65.592201</w:t>
            </w:r>
          </w:p>
        </w:tc>
        <w:tc>
          <w:tcPr>
            <w:tcW w:w="1210" w:type="dxa"/>
          </w:tcPr>
          <w:p w14:paraId="328FFB13" w14:textId="527C6FEA" w:rsidR="00B34EBB" w:rsidRDefault="00D427D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1210" w:type="dxa"/>
          </w:tcPr>
          <w:p w14:paraId="589FDD65" w14:textId="352D3285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07DCEAD8" w14:textId="77777777" w:rsidTr="00877863">
        <w:trPr>
          <w:trHeight w:val="333"/>
        </w:trPr>
        <w:tc>
          <w:tcPr>
            <w:tcW w:w="5716" w:type="dxa"/>
          </w:tcPr>
          <w:p w14:paraId="1BD41366" w14:textId="773444F3" w:rsidR="00B34EBB" w:rsidRDefault="00D427D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1210" w:type="dxa"/>
          </w:tcPr>
          <w:p w14:paraId="31F8E88D" w14:textId="6272885D" w:rsidR="00B34EBB" w:rsidRDefault="00D427D4" w:rsidP="00877863">
            <w:pPr>
              <w:pStyle w:val="BodyText"/>
              <w:spacing w:after="60"/>
              <w:ind w:left="0"/>
            </w:pPr>
            <w:r>
              <w:t>-73.601501</w:t>
            </w:r>
          </w:p>
        </w:tc>
        <w:tc>
          <w:tcPr>
            <w:tcW w:w="1210" w:type="dxa"/>
          </w:tcPr>
          <w:p w14:paraId="34FE416A" w14:textId="0C7BBB2F" w:rsidR="00B34EBB" w:rsidRDefault="00D427D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1210" w:type="dxa"/>
          </w:tcPr>
          <w:p w14:paraId="19205155" w14:textId="725E9A1C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4E24C169" w14:textId="77777777" w:rsidTr="00877863">
        <w:trPr>
          <w:trHeight w:val="346"/>
        </w:trPr>
        <w:tc>
          <w:tcPr>
            <w:tcW w:w="5716" w:type="dxa"/>
          </w:tcPr>
          <w:p w14:paraId="412A2674" w14:textId="38FAB094" w:rsidR="00B34EBB" w:rsidRDefault="00D427D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1210" w:type="dxa"/>
          </w:tcPr>
          <w:p w14:paraId="0911FCA5" w14:textId="40F3B950" w:rsidR="00B34EBB" w:rsidRDefault="00D427D4" w:rsidP="00877863">
            <w:pPr>
              <w:pStyle w:val="BodyText"/>
              <w:spacing w:after="60"/>
              <w:ind w:left="0"/>
            </w:pPr>
            <w:r>
              <w:t>-54.824028</w:t>
            </w:r>
          </w:p>
        </w:tc>
        <w:tc>
          <w:tcPr>
            <w:tcW w:w="1210" w:type="dxa"/>
          </w:tcPr>
          <w:p w14:paraId="12160AE1" w14:textId="783B8F46" w:rsidR="00B34EBB" w:rsidRDefault="00D427D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1210" w:type="dxa"/>
          </w:tcPr>
          <w:p w14:paraId="72AC1168" w14:textId="20AAA080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731CB215" w14:textId="77777777" w:rsidR="00A32BF2" w:rsidRDefault="00A32BF2" w:rsidP="00A32BF2">
      <w:pPr>
        <w:pStyle w:val="BodyText"/>
        <w:spacing w:after="60"/>
        <w:ind w:left="0"/>
      </w:pPr>
    </w:p>
    <w:p w14:paraId="2EE8C0C6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06B947FF" w14:textId="77777777" w:rsidR="00D427D4" w:rsidRDefault="00D427D4" w:rsidP="00D427D4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7CC11F36" wp14:editId="147230BF">
            <wp:extent cx="5943600" cy="212280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A35C" w14:textId="669B0896" w:rsidR="00D427D4" w:rsidRDefault="00D427D4" w:rsidP="00D427D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Caption</w:t>
      </w:r>
    </w:p>
    <w:p w14:paraId="32382A32" w14:textId="476B9ED6" w:rsidR="00A062BE" w:rsidRDefault="00A062B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2FB797D5" w14:textId="77777777" w:rsidR="00A062BE" w:rsidRDefault="00A062BE" w:rsidP="00A32BF2">
      <w:pPr>
        <w:pStyle w:val="BodyText"/>
        <w:spacing w:after="60"/>
        <w:ind w:left="0"/>
      </w:pPr>
    </w:p>
    <w:p w14:paraId="31488DC9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1986AFA5" w14:textId="77777777" w:rsidTr="00303B98">
        <w:tc>
          <w:tcPr>
            <w:tcW w:w="3266" w:type="dxa"/>
          </w:tcPr>
          <w:p w14:paraId="477435D4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5041EFBD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0C970AD1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4619F561" w14:textId="77777777" w:rsidTr="00303B98">
        <w:tc>
          <w:tcPr>
            <w:tcW w:w="3266" w:type="dxa"/>
          </w:tcPr>
          <w:p w14:paraId="5F0D1DDD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53F87B9" w14:textId="01345D82" w:rsidR="003C50A3" w:rsidRDefault="00D427D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5.4632</w:t>
            </w:r>
          </w:p>
        </w:tc>
        <w:tc>
          <w:tcPr>
            <w:tcW w:w="3222" w:type="dxa"/>
          </w:tcPr>
          <w:p w14:paraId="41466EEB" w14:textId="3F61582F" w:rsidR="003C50A3" w:rsidRPr="003B2DF7" w:rsidRDefault="00D427D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3CB591D6" w14:textId="77777777" w:rsidTr="00303B98">
        <w:tc>
          <w:tcPr>
            <w:tcW w:w="3266" w:type="dxa"/>
          </w:tcPr>
          <w:p w14:paraId="6CE75311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016AA24C" w14:textId="48780B39" w:rsidR="003C50A3" w:rsidRPr="00C847E4" w:rsidRDefault="00D427D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3222" w:type="dxa"/>
          </w:tcPr>
          <w:p w14:paraId="72E0FF78" w14:textId="3B73E789" w:rsidR="003C50A3" w:rsidRDefault="00D427D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CA88BB2" w14:textId="77777777" w:rsidR="003C50A3" w:rsidRPr="006770F5" w:rsidRDefault="003C50A3" w:rsidP="003C50A3">
      <w:pPr>
        <w:rPr>
          <w:b/>
          <w:bCs/>
          <w:u w:val="single"/>
        </w:rPr>
      </w:pPr>
    </w:p>
    <w:p w14:paraId="0903F40C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1B0FAF0A" w14:textId="77777777" w:rsidTr="00303B98">
        <w:tc>
          <w:tcPr>
            <w:tcW w:w="2894" w:type="dxa"/>
          </w:tcPr>
          <w:p w14:paraId="77B635AA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2435BBA3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3C6C1FE0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5A82EBBC" w14:textId="77777777" w:rsidTr="00303B98">
        <w:tc>
          <w:tcPr>
            <w:tcW w:w="2894" w:type="dxa"/>
          </w:tcPr>
          <w:p w14:paraId="43BAE43B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73D27DDA" w14:textId="6A5A90E1" w:rsidR="003C50A3" w:rsidRDefault="00D427D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-5.4726</w:t>
            </w:r>
          </w:p>
        </w:tc>
        <w:tc>
          <w:tcPr>
            <w:tcW w:w="3248" w:type="dxa"/>
          </w:tcPr>
          <w:p w14:paraId="6D330CE7" w14:textId="456B0331" w:rsidR="003C50A3" w:rsidRDefault="00D427D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50A3" w14:paraId="7DF5841A" w14:textId="77777777" w:rsidTr="00303B98">
        <w:tc>
          <w:tcPr>
            <w:tcW w:w="2894" w:type="dxa"/>
          </w:tcPr>
          <w:p w14:paraId="6B9A61D6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1CA84714" w14:textId="6BF76532" w:rsidR="003C50A3" w:rsidRDefault="00D427D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3248" w:type="dxa"/>
          </w:tcPr>
          <w:p w14:paraId="7EBB9950" w14:textId="714DDB17" w:rsidR="003C50A3" w:rsidRDefault="00D427D4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ED9C4F8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13662AC0" w14:textId="77777777" w:rsidR="00FC168C" w:rsidRDefault="00FC168C" w:rsidP="00A32BF2">
      <w:pPr>
        <w:pStyle w:val="BodyText"/>
        <w:spacing w:after="60"/>
        <w:ind w:left="0"/>
      </w:pPr>
    </w:p>
    <w:p w14:paraId="5182B442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1E4A1DC6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1C64E795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6"/>
        <w:gridCol w:w="1210"/>
        <w:gridCol w:w="1210"/>
        <w:gridCol w:w="1210"/>
      </w:tblGrid>
      <w:tr w:rsidR="00B34EBB" w14:paraId="03BE9D52" w14:textId="77777777" w:rsidTr="00877863">
        <w:trPr>
          <w:trHeight w:val="628"/>
        </w:trPr>
        <w:tc>
          <w:tcPr>
            <w:tcW w:w="5716" w:type="dxa"/>
          </w:tcPr>
          <w:p w14:paraId="661510E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10" w:type="dxa"/>
          </w:tcPr>
          <w:p w14:paraId="513541B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10" w:type="dxa"/>
          </w:tcPr>
          <w:p w14:paraId="0327936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10" w:type="dxa"/>
          </w:tcPr>
          <w:p w14:paraId="204EA28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6411A893" w14:textId="77777777" w:rsidTr="00877863">
        <w:trPr>
          <w:trHeight w:val="333"/>
        </w:trPr>
        <w:tc>
          <w:tcPr>
            <w:tcW w:w="5716" w:type="dxa"/>
          </w:tcPr>
          <w:p w14:paraId="42A60FB5" w14:textId="1B603F1F" w:rsidR="00B34EBB" w:rsidRDefault="00D427D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1210" w:type="dxa"/>
          </w:tcPr>
          <w:p w14:paraId="77B56014" w14:textId="56625537" w:rsidR="00B34EBB" w:rsidRDefault="00D427D4" w:rsidP="00877863">
            <w:pPr>
              <w:pStyle w:val="BodyText"/>
              <w:spacing w:after="60"/>
              <w:ind w:left="0"/>
            </w:pPr>
            <w:r>
              <w:t>-2.382104</w:t>
            </w:r>
          </w:p>
        </w:tc>
        <w:tc>
          <w:tcPr>
            <w:tcW w:w="1210" w:type="dxa"/>
          </w:tcPr>
          <w:p w14:paraId="0433CA7E" w14:textId="156BFE5E" w:rsidR="00B34EBB" w:rsidRDefault="00D427D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1210" w:type="dxa"/>
          </w:tcPr>
          <w:p w14:paraId="51EBF48D" w14:textId="221FD2DE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0A1727F0" w14:textId="77777777" w:rsidTr="00877863">
        <w:trPr>
          <w:trHeight w:val="346"/>
        </w:trPr>
        <w:tc>
          <w:tcPr>
            <w:tcW w:w="5716" w:type="dxa"/>
          </w:tcPr>
          <w:p w14:paraId="147D0A10" w14:textId="479A14C4" w:rsidR="00B34EBB" w:rsidRDefault="00D427D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1210" w:type="dxa"/>
          </w:tcPr>
          <w:p w14:paraId="1BF7C88E" w14:textId="3C1D7A09" w:rsidR="00B34EBB" w:rsidRDefault="00D427D4" w:rsidP="00877863">
            <w:pPr>
              <w:pStyle w:val="BodyText"/>
              <w:spacing w:after="60"/>
              <w:ind w:left="0"/>
            </w:pPr>
            <w:r>
              <w:t>-12.619372</w:t>
            </w:r>
          </w:p>
        </w:tc>
        <w:tc>
          <w:tcPr>
            <w:tcW w:w="1210" w:type="dxa"/>
          </w:tcPr>
          <w:p w14:paraId="0BD5A0AB" w14:textId="51DF8A94" w:rsidR="00B34EBB" w:rsidRDefault="00D427D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1210" w:type="dxa"/>
          </w:tcPr>
          <w:p w14:paraId="1D8172A0" w14:textId="21DF1BF7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75D2E02D" w14:textId="77777777" w:rsidTr="00877863">
        <w:trPr>
          <w:trHeight w:val="333"/>
        </w:trPr>
        <w:tc>
          <w:tcPr>
            <w:tcW w:w="5716" w:type="dxa"/>
          </w:tcPr>
          <w:p w14:paraId="3563E46D" w14:textId="7BC14E81" w:rsidR="00B34EBB" w:rsidRDefault="00D427D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1210" w:type="dxa"/>
          </w:tcPr>
          <w:p w14:paraId="543EF2F4" w14:textId="41ED9509" w:rsidR="00B34EBB" w:rsidRDefault="00D427D4" w:rsidP="00877863">
            <w:pPr>
              <w:pStyle w:val="BodyText"/>
              <w:spacing w:after="60"/>
              <w:ind w:left="0"/>
            </w:pPr>
            <w:r>
              <w:t>-18.368975</w:t>
            </w:r>
          </w:p>
        </w:tc>
        <w:tc>
          <w:tcPr>
            <w:tcW w:w="1210" w:type="dxa"/>
          </w:tcPr>
          <w:p w14:paraId="0DFB4DD0" w14:textId="6BF03E1D" w:rsidR="00B34EBB" w:rsidRDefault="00D427D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1210" w:type="dxa"/>
          </w:tcPr>
          <w:p w14:paraId="7CE4EFDD" w14:textId="110C77C2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69F9428A" w14:textId="77777777" w:rsidTr="00877863">
        <w:trPr>
          <w:trHeight w:val="346"/>
        </w:trPr>
        <w:tc>
          <w:tcPr>
            <w:tcW w:w="5716" w:type="dxa"/>
          </w:tcPr>
          <w:p w14:paraId="35EF17F5" w14:textId="0EC9A1F1" w:rsidR="00B34EBB" w:rsidRDefault="00D427D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1210" w:type="dxa"/>
          </w:tcPr>
          <w:p w14:paraId="3076E45A" w14:textId="685659CA" w:rsidR="00B34EBB" w:rsidRDefault="00D427D4" w:rsidP="00877863">
            <w:pPr>
              <w:pStyle w:val="BodyText"/>
              <w:spacing w:after="60"/>
              <w:ind w:left="0"/>
            </w:pPr>
            <w:r>
              <w:t>-36.664875</w:t>
            </w:r>
          </w:p>
        </w:tc>
        <w:tc>
          <w:tcPr>
            <w:tcW w:w="1210" w:type="dxa"/>
          </w:tcPr>
          <w:p w14:paraId="5C231C12" w14:textId="53BF7FE9" w:rsidR="00B34EBB" w:rsidRDefault="00D427D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1210" w:type="dxa"/>
          </w:tcPr>
          <w:p w14:paraId="49F8D467" w14:textId="59691170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61A4735B" w14:textId="77777777" w:rsidTr="00877863">
        <w:trPr>
          <w:trHeight w:val="333"/>
        </w:trPr>
        <w:tc>
          <w:tcPr>
            <w:tcW w:w="5716" w:type="dxa"/>
          </w:tcPr>
          <w:p w14:paraId="1A7AA125" w14:textId="4F60DB30" w:rsidR="00B34EBB" w:rsidRDefault="00D427D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1210" w:type="dxa"/>
          </w:tcPr>
          <w:p w14:paraId="6D84C954" w14:textId="51C5A30B" w:rsidR="00B34EBB" w:rsidRDefault="00D427D4" w:rsidP="00877863">
            <w:pPr>
              <w:pStyle w:val="BodyText"/>
              <w:spacing w:after="60"/>
              <w:ind w:left="0"/>
            </w:pPr>
            <w:r>
              <w:t>-44.218243</w:t>
            </w:r>
          </w:p>
        </w:tc>
        <w:tc>
          <w:tcPr>
            <w:tcW w:w="1210" w:type="dxa"/>
          </w:tcPr>
          <w:p w14:paraId="1A2C80E5" w14:textId="260CB856" w:rsidR="00B34EBB" w:rsidRDefault="00D427D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1210" w:type="dxa"/>
          </w:tcPr>
          <w:p w14:paraId="3859A1E4" w14:textId="0CA23427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775C7CF6" w14:textId="77777777" w:rsidTr="00877863">
        <w:trPr>
          <w:trHeight w:val="333"/>
        </w:trPr>
        <w:tc>
          <w:tcPr>
            <w:tcW w:w="5716" w:type="dxa"/>
          </w:tcPr>
          <w:p w14:paraId="7CEA477E" w14:textId="2577A7BE" w:rsidR="00B34EBB" w:rsidRDefault="00D427D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1210" w:type="dxa"/>
          </w:tcPr>
          <w:p w14:paraId="42C59A05" w14:textId="78E1672F" w:rsidR="00B34EBB" w:rsidRDefault="00D427D4" w:rsidP="00877863">
            <w:pPr>
              <w:pStyle w:val="BodyText"/>
              <w:spacing w:after="60"/>
              <w:ind w:left="0"/>
            </w:pPr>
            <w:r>
              <w:t>-36.338310</w:t>
            </w:r>
          </w:p>
        </w:tc>
        <w:tc>
          <w:tcPr>
            <w:tcW w:w="1210" w:type="dxa"/>
          </w:tcPr>
          <w:p w14:paraId="31B2855D" w14:textId="7A4070E1" w:rsidR="00B34EBB" w:rsidRDefault="00D427D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1210" w:type="dxa"/>
          </w:tcPr>
          <w:p w14:paraId="28B30891" w14:textId="15375CDB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2189BCA6" w14:textId="77777777" w:rsidTr="00877863">
        <w:trPr>
          <w:trHeight w:val="346"/>
        </w:trPr>
        <w:tc>
          <w:tcPr>
            <w:tcW w:w="5716" w:type="dxa"/>
          </w:tcPr>
          <w:p w14:paraId="3232E4DA" w14:textId="672EBE26" w:rsidR="00B34EBB" w:rsidRDefault="00D427D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1210" w:type="dxa"/>
          </w:tcPr>
          <w:p w14:paraId="65823FDB" w14:textId="4E97A512" w:rsidR="00B34EBB" w:rsidRDefault="00D427D4" w:rsidP="00877863">
            <w:pPr>
              <w:pStyle w:val="BodyText"/>
              <w:spacing w:after="60"/>
              <w:ind w:left="0"/>
            </w:pPr>
            <w:r>
              <w:t>-11.945221</w:t>
            </w:r>
          </w:p>
        </w:tc>
        <w:tc>
          <w:tcPr>
            <w:tcW w:w="1210" w:type="dxa"/>
          </w:tcPr>
          <w:p w14:paraId="50D8AB65" w14:textId="2AA47E5B" w:rsidR="00B34EBB" w:rsidRDefault="00D427D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1210" w:type="dxa"/>
          </w:tcPr>
          <w:p w14:paraId="23341EAE" w14:textId="0390223C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3C16F210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1BBB1511" w14:textId="77777777" w:rsidR="00D427D4" w:rsidRDefault="00D427D4" w:rsidP="00D427D4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4310E20A" wp14:editId="76DE4867">
            <wp:extent cx="5943600" cy="212280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E6CB" w14:textId="5696ACD1" w:rsidR="00D427D4" w:rsidRDefault="00D427D4" w:rsidP="00D427D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Caption</w:t>
      </w:r>
    </w:p>
    <w:p w14:paraId="57512DC5" w14:textId="5442A4DA" w:rsidR="00BB5D63" w:rsidRPr="009E7D63" w:rsidRDefault="00A062B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>IMAGE</w:t>
      </w:r>
    </w:p>
    <w:p w14:paraId="6055D63A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58084BFB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4DD0120C" w14:textId="77777777" w:rsidTr="009677C9">
        <w:tc>
          <w:tcPr>
            <w:tcW w:w="3266" w:type="dxa"/>
          </w:tcPr>
          <w:p w14:paraId="5157BF03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2E47C655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12908878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3FA704AC" w14:textId="77777777" w:rsidTr="009677C9">
        <w:tc>
          <w:tcPr>
            <w:tcW w:w="3266" w:type="dxa"/>
          </w:tcPr>
          <w:p w14:paraId="425147E0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433F3D55" w14:textId="4F15B6CE" w:rsidR="00A42D5E" w:rsidRDefault="00D427D4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5.4625</w:t>
            </w:r>
          </w:p>
        </w:tc>
        <w:tc>
          <w:tcPr>
            <w:tcW w:w="3222" w:type="dxa"/>
          </w:tcPr>
          <w:p w14:paraId="6C20C15D" w14:textId="55A7BF01" w:rsidR="00A42D5E" w:rsidRPr="003B2DF7" w:rsidRDefault="00D427D4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A42D5E" w14:paraId="4452525D" w14:textId="77777777" w:rsidTr="009677C9">
        <w:tc>
          <w:tcPr>
            <w:tcW w:w="3266" w:type="dxa"/>
          </w:tcPr>
          <w:p w14:paraId="056B05F1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75CF9EA7" w14:textId="38C4E7BD" w:rsidR="00A42D5E" w:rsidRPr="00C847E4" w:rsidRDefault="00D427D4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3222" w:type="dxa"/>
          </w:tcPr>
          <w:p w14:paraId="39065E09" w14:textId="0CB5ABC7" w:rsidR="00A42D5E" w:rsidRDefault="00D427D4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52EA47C" w14:textId="77777777" w:rsidR="00A42D5E" w:rsidRPr="006770F5" w:rsidRDefault="00A42D5E" w:rsidP="00A42D5E">
      <w:pPr>
        <w:rPr>
          <w:b/>
          <w:bCs/>
          <w:u w:val="single"/>
        </w:rPr>
      </w:pPr>
    </w:p>
    <w:p w14:paraId="0968F5B4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1684EE15" w14:textId="77777777" w:rsidTr="008B1304">
        <w:tc>
          <w:tcPr>
            <w:tcW w:w="3266" w:type="dxa"/>
          </w:tcPr>
          <w:p w14:paraId="1AA6A6E7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Description</w:t>
            </w:r>
          </w:p>
        </w:tc>
        <w:tc>
          <w:tcPr>
            <w:tcW w:w="2862" w:type="dxa"/>
          </w:tcPr>
          <w:p w14:paraId="065D9B5A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501D7E59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319220C5" w14:textId="77777777" w:rsidTr="008B1304">
        <w:tc>
          <w:tcPr>
            <w:tcW w:w="3266" w:type="dxa"/>
          </w:tcPr>
          <w:p w14:paraId="04AE55A1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2F17A53B" w14:textId="16AAE0D1" w:rsidR="00F76922" w:rsidRDefault="00D427D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-5.4435</w:t>
            </w:r>
          </w:p>
        </w:tc>
        <w:tc>
          <w:tcPr>
            <w:tcW w:w="3222" w:type="dxa"/>
          </w:tcPr>
          <w:p w14:paraId="392A9490" w14:textId="0269C41F" w:rsidR="00F76922" w:rsidRPr="003B2DF7" w:rsidRDefault="00D427D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76922" w14:paraId="6979C3EE" w14:textId="77777777" w:rsidTr="008B1304">
        <w:tc>
          <w:tcPr>
            <w:tcW w:w="3266" w:type="dxa"/>
          </w:tcPr>
          <w:p w14:paraId="4DFFF1D8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170+9/-9 ms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6EEDC1DC" w14:textId="2BBEDFDD" w:rsidR="00F76922" w:rsidRPr="00C847E4" w:rsidRDefault="00D427D4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3222" w:type="dxa"/>
          </w:tcPr>
          <w:p w14:paraId="3232FF52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RESULTS</w:t>
            </w:r>
          </w:p>
        </w:tc>
      </w:tr>
    </w:tbl>
    <w:p w14:paraId="7F5E64D0" w14:textId="77777777" w:rsidR="00A32BF2" w:rsidRDefault="00A32BF2" w:rsidP="00F76922"/>
    <w:p w14:paraId="634E7A38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66423B">
        <w:t>7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54B39D85" w14:textId="77777777" w:rsidR="00A32BF2" w:rsidRDefault="00A32BF2" w:rsidP="00A32BF2">
      <w:pPr>
        <w:pStyle w:val="BodyText"/>
        <w:spacing w:after="60"/>
        <w:ind w:left="0"/>
      </w:pPr>
    </w:p>
    <w:p w14:paraId="09AED5BB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134A1551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60"/>
        <w:gridCol w:w="1273"/>
        <w:gridCol w:w="1209"/>
        <w:gridCol w:w="1208"/>
      </w:tblGrid>
      <w:tr w:rsidR="00B34EBB" w14:paraId="058FBEA7" w14:textId="77777777" w:rsidTr="00877863">
        <w:trPr>
          <w:trHeight w:val="628"/>
        </w:trPr>
        <w:tc>
          <w:tcPr>
            <w:tcW w:w="5716" w:type="dxa"/>
          </w:tcPr>
          <w:p w14:paraId="1C20889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10" w:type="dxa"/>
          </w:tcPr>
          <w:p w14:paraId="2725ADC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10" w:type="dxa"/>
          </w:tcPr>
          <w:p w14:paraId="6B8779D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10" w:type="dxa"/>
          </w:tcPr>
          <w:p w14:paraId="475AE85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277AD349" w14:textId="77777777" w:rsidTr="00877863">
        <w:trPr>
          <w:trHeight w:val="333"/>
        </w:trPr>
        <w:tc>
          <w:tcPr>
            <w:tcW w:w="5716" w:type="dxa"/>
          </w:tcPr>
          <w:p w14:paraId="7691C1DD" w14:textId="366FEB7D" w:rsidR="00B34EBB" w:rsidRDefault="00D427D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1210" w:type="dxa"/>
          </w:tcPr>
          <w:p w14:paraId="50C73A23" w14:textId="0151C163" w:rsidR="00B34EBB" w:rsidRDefault="00D427D4" w:rsidP="00877863">
            <w:pPr>
              <w:pStyle w:val="BodyText"/>
              <w:spacing w:after="60"/>
              <w:ind w:left="0"/>
            </w:pPr>
            <w:r>
              <w:t>-34.265652</w:t>
            </w:r>
          </w:p>
        </w:tc>
        <w:tc>
          <w:tcPr>
            <w:tcW w:w="1210" w:type="dxa"/>
          </w:tcPr>
          <w:p w14:paraId="060E3E7D" w14:textId="7EFDD41F" w:rsidR="00B34EBB" w:rsidRDefault="00D427D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1210" w:type="dxa"/>
          </w:tcPr>
          <w:p w14:paraId="6B7FF8DB" w14:textId="1464C1D5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422601F9" w14:textId="77777777" w:rsidTr="00877863">
        <w:trPr>
          <w:trHeight w:val="346"/>
        </w:trPr>
        <w:tc>
          <w:tcPr>
            <w:tcW w:w="5716" w:type="dxa"/>
          </w:tcPr>
          <w:p w14:paraId="2E085663" w14:textId="3BA0D06C" w:rsidR="00B34EBB" w:rsidRDefault="00D427D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1210" w:type="dxa"/>
          </w:tcPr>
          <w:p w14:paraId="10E6D6A7" w14:textId="38DA5743" w:rsidR="00B34EBB" w:rsidRDefault="00D427D4" w:rsidP="00877863">
            <w:pPr>
              <w:pStyle w:val="BodyText"/>
              <w:spacing w:after="60"/>
              <w:ind w:left="0"/>
            </w:pPr>
            <w:r>
              <w:t>-113.736069</w:t>
            </w:r>
          </w:p>
        </w:tc>
        <w:tc>
          <w:tcPr>
            <w:tcW w:w="1210" w:type="dxa"/>
          </w:tcPr>
          <w:p w14:paraId="02C59179" w14:textId="6B543E18" w:rsidR="00B34EBB" w:rsidRDefault="00D427D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1210" w:type="dxa"/>
          </w:tcPr>
          <w:p w14:paraId="706A8966" w14:textId="2E2DC1FA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114B09BC" w14:textId="77777777" w:rsidTr="00877863">
        <w:trPr>
          <w:trHeight w:val="333"/>
        </w:trPr>
        <w:tc>
          <w:tcPr>
            <w:tcW w:w="5716" w:type="dxa"/>
          </w:tcPr>
          <w:p w14:paraId="472677DC" w14:textId="2C55D823" w:rsidR="00B34EBB" w:rsidRDefault="00D427D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1210" w:type="dxa"/>
          </w:tcPr>
          <w:p w14:paraId="29D11AED" w14:textId="6DC9D971" w:rsidR="00B34EBB" w:rsidRDefault="00D427D4" w:rsidP="00877863">
            <w:pPr>
              <w:pStyle w:val="BodyText"/>
              <w:spacing w:after="60"/>
              <w:ind w:left="0"/>
            </w:pPr>
            <w:r>
              <w:t>1.977077</w:t>
            </w:r>
          </w:p>
        </w:tc>
        <w:tc>
          <w:tcPr>
            <w:tcW w:w="1210" w:type="dxa"/>
          </w:tcPr>
          <w:p w14:paraId="5602AE11" w14:textId="53297CE8" w:rsidR="00B34EBB" w:rsidRDefault="00D427D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1210" w:type="dxa"/>
          </w:tcPr>
          <w:p w14:paraId="3FDCB651" w14:textId="4F0F4805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26A8FAED" w14:textId="77777777" w:rsidTr="00877863">
        <w:trPr>
          <w:trHeight w:val="346"/>
        </w:trPr>
        <w:tc>
          <w:tcPr>
            <w:tcW w:w="5716" w:type="dxa"/>
          </w:tcPr>
          <w:p w14:paraId="06C12FA4" w14:textId="458C2CD7" w:rsidR="00B34EBB" w:rsidRDefault="00D427D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1210" w:type="dxa"/>
          </w:tcPr>
          <w:p w14:paraId="3C4D5EDA" w14:textId="2EA09975" w:rsidR="00B34EBB" w:rsidRDefault="00D427D4" w:rsidP="00877863">
            <w:pPr>
              <w:pStyle w:val="BodyText"/>
              <w:spacing w:after="60"/>
              <w:ind w:left="0"/>
            </w:pPr>
            <w:r>
              <w:t>150.087097</w:t>
            </w:r>
          </w:p>
        </w:tc>
        <w:tc>
          <w:tcPr>
            <w:tcW w:w="1210" w:type="dxa"/>
          </w:tcPr>
          <w:p w14:paraId="7F3C947A" w14:textId="54EB7F16" w:rsidR="00B34EBB" w:rsidRDefault="00D427D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1210" w:type="dxa"/>
          </w:tcPr>
          <w:p w14:paraId="521910DE" w14:textId="030B5433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7F29ED31" w14:textId="77777777" w:rsidTr="00877863">
        <w:trPr>
          <w:trHeight w:val="333"/>
        </w:trPr>
        <w:tc>
          <w:tcPr>
            <w:tcW w:w="5716" w:type="dxa"/>
          </w:tcPr>
          <w:p w14:paraId="3BAF2D9D" w14:textId="3BB6635E" w:rsidR="00B34EBB" w:rsidRDefault="00D427D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1210" w:type="dxa"/>
          </w:tcPr>
          <w:p w14:paraId="4A75BFDE" w14:textId="290EFAE9" w:rsidR="00B34EBB" w:rsidRDefault="00D427D4" w:rsidP="00877863">
            <w:pPr>
              <w:pStyle w:val="BodyText"/>
              <w:spacing w:after="60"/>
              <w:ind w:left="0"/>
            </w:pPr>
            <w:r>
              <w:t>20.788626</w:t>
            </w:r>
          </w:p>
        </w:tc>
        <w:tc>
          <w:tcPr>
            <w:tcW w:w="1210" w:type="dxa"/>
          </w:tcPr>
          <w:p w14:paraId="224E8DB4" w14:textId="43C7B1C8" w:rsidR="00B34EBB" w:rsidRDefault="00D427D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1210" w:type="dxa"/>
          </w:tcPr>
          <w:p w14:paraId="3A9EF501" w14:textId="1A573D8F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761DCA53" w14:textId="77777777" w:rsidTr="00877863">
        <w:trPr>
          <w:trHeight w:val="333"/>
        </w:trPr>
        <w:tc>
          <w:tcPr>
            <w:tcW w:w="5716" w:type="dxa"/>
          </w:tcPr>
          <w:p w14:paraId="067D7C19" w14:textId="3F17F6F5" w:rsidR="00B34EBB" w:rsidRDefault="00D427D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1210" w:type="dxa"/>
          </w:tcPr>
          <w:p w14:paraId="170E71F9" w14:textId="64F15ED6" w:rsidR="00B34EBB" w:rsidRDefault="00D427D4" w:rsidP="00877863">
            <w:pPr>
              <w:pStyle w:val="BodyText"/>
              <w:spacing w:after="60"/>
              <w:ind w:left="0"/>
            </w:pPr>
            <w:r>
              <w:t>-48.101574</w:t>
            </w:r>
          </w:p>
        </w:tc>
        <w:tc>
          <w:tcPr>
            <w:tcW w:w="1210" w:type="dxa"/>
          </w:tcPr>
          <w:p w14:paraId="20371B5A" w14:textId="1D765365" w:rsidR="00B34EBB" w:rsidRDefault="00D427D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1210" w:type="dxa"/>
          </w:tcPr>
          <w:p w14:paraId="7D210084" w14:textId="6EDDF3CD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6E43F06A" w14:textId="77777777" w:rsidTr="00877863">
        <w:trPr>
          <w:trHeight w:val="346"/>
        </w:trPr>
        <w:tc>
          <w:tcPr>
            <w:tcW w:w="5716" w:type="dxa"/>
          </w:tcPr>
          <w:p w14:paraId="6FE7D473" w14:textId="0FA4D326" w:rsidR="00B34EBB" w:rsidRDefault="00D427D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1210" w:type="dxa"/>
          </w:tcPr>
          <w:p w14:paraId="2BCE3B30" w14:textId="31379670" w:rsidR="00B34EBB" w:rsidRDefault="00D427D4" w:rsidP="00877863">
            <w:pPr>
              <w:pStyle w:val="BodyText"/>
              <w:spacing w:after="60"/>
              <w:ind w:left="0"/>
            </w:pPr>
            <w:r>
              <w:t>-37.439278</w:t>
            </w:r>
          </w:p>
        </w:tc>
        <w:tc>
          <w:tcPr>
            <w:tcW w:w="1210" w:type="dxa"/>
          </w:tcPr>
          <w:p w14:paraId="21C15A36" w14:textId="5373F229" w:rsidR="00B34EBB" w:rsidRDefault="00D427D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1210" w:type="dxa"/>
          </w:tcPr>
          <w:p w14:paraId="11AE7ED2" w14:textId="221DE870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3F6B0034" w14:textId="77777777" w:rsidR="00D635C1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2"/>
          <w:szCs w:val="22"/>
        </w:rPr>
      </w:pPr>
      <w:r>
        <w:t>6.7.</w:t>
      </w:r>
      <w:r w:rsidR="0066423B">
        <w:t>8</w:t>
      </w:r>
      <w:r w:rsidR="00D635C1">
        <w:t xml:space="preserve"> </w:t>
      </w:r>
      <w:r w:rsidR="00D635C1" w:rsidRPr="00D001B8">
        <w:rPr>
          <w:b/>
          <w:bCs/>
          <w:sz w:val="22"/>
          <w:szCs w:val="22"/>
        </w:rPr>
        <w:t>Performance Test – Loaded Operation</w:t>
      </w:r>
    </w:p>
    <w:p w14:paraId="06F3A1BC" w14:textId="77777777" w:rsidR="0052305C" w:rsidRPr="00A7435E" w:rsidRDefault="0052305C" w:rsidP="00F858AC">
      <w:pPr>
        <w:pStyle w:val="BodyText"/>
        <w:spacing w:after="60"/>
        <w:ind w:left="0"/>
        <w:rPr>
          <w:sz w:val="22"/>
          <w:szCs w:val="22"/>
        </w:rPr>
      </w:pPr>
    </w:p>
    <w:p w14:paraId="4B9070C7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7F436711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r w:rsidR="00033D62" w:rsidRPr="00D001B8">
        <w:rPr>
          <w:b/>
          <w:bCs/>
          <w:sz w:val="22"/>
          <w:szCs w:val="22"/>
        </w:rPr>
        <w:t>1 – Step Response Test</w:t>
      </w:r>
    </w:p>
    <w:p w14:paraId="423A3B5F" w14:textId="77777777" w:rsidR="00D427D4" w:rsidRDefault="00D427D4" w:rsidP="00D427D4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drawing>
          <wp:inline distT="0" distB="0" distL="0" distR="0" wp14:anchorId="44E576EF" wp14:editId="4823A6D9">
            <wp:extent cx="5943600" cy="212280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7205" w14:textId="171CBBDE" w:rsidR="00D427D4" w:rsidRDefault="00D427D4" w:rsidP="00D427D4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Caption</w:t>
      </w:r>
    </w:p>
    <w:p w14:paraId="57D60324" w14:textId="04BF8411" w:rsidR="00033D62" w:rsidRDefault="004D5296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&lt;IMAGE.STEP.RESPONSE.TEST</w:t>
      </w:r>
      <w:proofErr w:type="gramEnd"/>
      <w:r>
        <w:rPr>
          <w:sz w:val="22"/>
          <w:szCs w:val="22"/>
        </w:rPr>
        <w:t>&gt;</w:t>
      </w:r>
    </w:p>
    <w:p w14:paraId="4843619B" w14:textId="77777777" w:rsidR="00033D62" w:rsidRPr="00D001B8" w:rsidRDefault="00033D62" w:rsidP="00033D62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3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6333EB" w14:paraId="7BC23E1D" w14:textId="77777777" w:rsidTr="006333EB">
        <w:tc>
          <w:tcPr>
            <w:tcW w:w="3208" w:type="dxa"/>
          </w:tcPr>
          <w:p w14:paraId="5C0455DE" w14:textId="77777777" w:rsidR="006333EB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D5F0855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31CF60D3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6333EB" w14:paraId="39BDF176" w14:textId="77777777" w:rsidTr="006333EB">
        <w:tc>
          <w:tcPr>
            <w:tcW w:w="3208" w:type="dxa"/>
          </w:tcPr>
          <w:p w14:paraId="65D5D8F7" w14:textId="77777777" w:rsidR="006333EB" w:rsidRPr="003B2DF7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7F17470" w14:textId="3E39294C" w:rsidR="006333EB" w:rsidRPr="003B2DF7" w:rsidRDefault="00D427D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5.4626</w:t>
            </w:r>
          </w:p>
        </w:tc>
        <w:tc>
          <w:tcPr>
            <w:tcW w:w="2894" w:type="dxa"/>
          </w:tcPr>
          <w:p w14:paraId="650CDE6D" w14:textId="1C76B18E" w:rsidR="006333EB" w:rsidRDefault="00D427D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6333EB" w14:paraId="004899F4" w14:textId="77777777" w:rsidTr="006333EB">
        <w:tc>
          <w:tcPr>
            <w:tcW w:w="3208" w:type="dxa"/>
          </w:tcPr>
          <w:p w14:paraId="46E50AFE" w14:textId="77777777" w:rsidR="006333EB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 170 +9/-9 ms</w:t>
            </w:r>
          </w:p>
        </w:tc>
        <w:tc>
          <w:tcPr>
            <w:tcW w:w="3248" w:type="dxa"/>
          </w:tcPr>
          <w:p w14:paraId="5BE384EB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26F129F" w14:textId="1D2A26EF" w:rsidR="006333EB" w:rsidRDefault="00D427D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3A2A4324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25E8CB4" w14:textId="1BFDB4D7" w:rsidR="00362DC1" w:rsidRDefault="00D427D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C46E0D5" w14:textId="77777777" w:rsidR="00362DC1" w:rsidRDefault="00362DC1" w:rsidP="00033D62"/>
    <w:p w14:paraId="462C4F3F" w14:textId="77777777" w:rsidR="0051280A" w:rsidRPr="00D001B8" w:rsidRDefault="00033D62" w:rsidP="00C04B4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>– 225 lbf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362DC1" w14:paraId="55CC1BCF" w14:textId="77777777" w:rsidTr="00362DC1">
        <w:tc>
          <w:tcPr>
            <w:tcW w:w="3208" w:type="dxa"/>
          </w:tcPr>
          <w:p w14:paraId="2CE907EB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2E188A8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144570C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62DC1" w14:paraId="6B316F74" w14:textId="77777777" w:rsidTr="00362DC1">
        <w:tc>
          <w:tcPr>
            <w:tcW w:w="3208" w:type="dxa"/>
          </w:tcPr>
          <w:p w14:paraId="1253CABD" w14:textId="77777777" w:rsidR="00362DC1" w:rsidRPr="003B2DF7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39575C6" w14:textId="020689B5" w:rsidR="00362DC1" w:rsidRPr="003B2DF7" w:rsidRDefault="00D427D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-5.4549</w:t>
            </w:r>
          </w:p>
        </w:tc>
        <w:tc>
          <w:tcPr>
            <w:tcW w:w="2894" w:type="dxa"/>
          </w:tcPr>
          <w:p w14:paraId="07D400DA" w14:textId="0C2770D3" w:rsidR="00362DC1" w:rsidRDefault="00D427D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62DC1" w14:paraId="4097D581" w14:textId="77777777" w:rsidTr="00362DC1">
        <w:tc>
          <w:tcPr>
            <w:tcW w:w="3208" w:type="dxa"/>
          </w:tcPr>
          <w:p w14:paraId="628DA12F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 170 +9/-9 ms</w:t>
            </w:r>
          </w:p>
        </w:tc>
        <w:tc>
          <w:tcPr>
            <w:tcW w:w="3248" w:type="dxa"/>
          </w:tcPr>
          <w:p w14:paraId="6E6D8594" w14:textId="3896D0F1" w:rsidR="00362DC1" w:rsidRDefault="00D427D4" w:rsidP="001C48F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7AAA621E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58313B4" w14:textId="05D20586" w:rsidR="00362DC1" w:rsidRDefault="00D427D4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bookmarkEnd w:id="3"/>
    </w:tbl>
    <w:p w14:paraId="1BE68C1C" w14:textId="77777777" w:rsidR="00F45389" w:rsidRDefault="00F45389" w:rsidP="00F858AC">
      <w:pPr>
        <w:pStyle w:val="BodyText"/>
        <w:spacing w:after="60"/>
        <w:ind w:left="0"/>
        <w:rPr>
          <w:sz w:val="22"/>
          <w:szCs w:val="22"/>
        </w:rPr>
      </w:pPr>
    </w:p>
    <w:p w14:paraId="7699C444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lbf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3EC90D07" w14:textId="77777777" w:rsidTr="009677C9">
        <w:tc>
          <w:tcPr>
            <w:tcW w:w="3208" w:type="dxa"/>
          </w:tcPr>
          <w:p w14:paraId="040B6A74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44FFA075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DBB8AD0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7C9FC8E6" w14:textId="77777777" w:rsidTr="009677C9">
        <w:tc>
          <w:tcPr>
            <w:tcW w:w="3208" w:type="dxa"/>
          </w:tcPr>
          <w:p w14:paraId="4205999D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BE2EE3B" w14:textId="55A29451" w:rsidR="0093190E" w:rsidRPr="003B2DF7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5.4632</w:t>
            </w:r>
          </w:p>
        </w:tc>
        <w:tc>
          <w:tcPr>
            <w:tcW w:w="2894" w:type="dxa"/>
          </w:tcPr>
          <w:p w14:paraId="7BDA313C" w14:textId="17F24DCC" w:rsidR="0093190E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3190E" w14:paraId="7C22D110" w14:textId="77777777" w:rsidTr="009677C9">
        <w:tc>
          <w:tcPr>
            <w:tcW w:w="3208" w:type="dxa"/>
          </w:tcPr>
          <w:p w14:paraId="18EB145F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 170 +9/-9 ms</w:t>
            </w:r>
          </w:p>
        </w:tc>
        <w:tc>
          <w:tcPr>
            <w:tcW w:w="3248" w:type="dxa"/>
          </w:tcPr>
          <w:p w14:paraId="0D793AE2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ED4B6AE" w14:textId="34FE482D" w:rsidR="0093190E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41713576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F1CBA46" w14:textId="5E157238" w:rsidR="0093190E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5EBB5782" w14:textId="77777777" w:rsidR="0093190E" w:rsidRDefault="0093190E" w:rsidP="0093190E"/>
    <w:p w14:paraId="54190A70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lbf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110F4577" w14:textId="77777777" w:rsidTr="009677C9">
        <w:tc>
          <w:tcPr>
            <w:tcW w:w="3208" w:type="dxa"/>
          </w:tcPr>
          <w:p w14:paraId="5FB26053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92630BC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9287B4F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60ED0FF3" w14:textId="77777777" w:rsidTr="009677C9">
        <w:tc>
          <w:tcPr>
            <w:tcW w:w="3208" w:type="dxa"/>
          </w:tcPr>
          <w:p w14:paraId="11E8AFD0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6AD8047" w14:textId="2695360D" w:rsidR="0093190E" w:rsidRPr="003B2DF7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-5.443</w:t>
            </w:r>
          </w:p>
        </w:tc>
        <w:tc>
          <w:tcPr>
            <w:tcW w:w="2894" w:type="dxa"/>
          </w:tcPr>
          <w:p w14:paraId="691EE2BB" w14:textId="3AF74F06" w:rsidR="0093190E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93190E" w14:paraId="62B731CD" w14:textId="77777777" w:rsidTr="009677C9">
        <w:tc>
          <w:tcPr>
            <w:tcW w:w="3208" w:type="dxa"/>
          </w:tcPr>
          <w:p w14:paraId="0189CC53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 170 +9/-9 ms</w:t>
            </w:r>
          </w:p>
        </w:tc>
        <w:tc>
          <w:tcPr>
            <w:tcW w:w="3248" w:type="dxa"/>
          </w:tcPr>
          <w:p w14:paraId="1E7046F9" w14:textId="6AE216A2" w:rsidR="0093190E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545F887D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003F411" w14:textId="1356B428" w:rsidR="0093190E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8FE689B" w14:textId="77777777" w:rsidR="00C04B42" w:rsidRPr="00F858AC" w:rsidRDefault="00C04B42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42FFC1B3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68B6BD20" w14:textId="77777777" w:rsidR="00D10C0B" w:rsidRDefault="00D10C0B" w:rsidP="00D10C0B">
      <w:pPr>
        <w:pStyle w:val="BodyText"/>
        <w:spacing w:after="60"/>
        <w:ind w:left="0"/>
      </w:pPr>
    </w:p>
    <w:p w14:paraId="4582714E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4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>– 225 lbf Tension</w:t>
      </w:r>
    </w:p>
    <w:p w14:paraId="3841A0C4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>
        <w:rPr>
          <w:b/>
          <w:bCs/>
          <w:u w:val="single"/>
        </w:rPr>
        <w:t>&lt;INSERT TABLE&gt;</w:t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6"/>
        <w:gridCol w:w="1210"/>
        <w:gridCol w:w="1210"/>
        <w:gridCol w:w="1210"/>
      </w:tblGrid>
      <w:tr w:rsidR="00B34EBB" w14:paraId="7DD169B0" w14:textId="77777777" w:rsidTr="00877863">
        <w:trPr>
          <w:trHeight w:val="628"/>
        </w:trPr>
        <w:tc>
          <w:tcPr>
            <w:tcW w:w="5716" w:type="dxa"/>
          </w:tcPr>
          <w:p w14:paraId="48C15A7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10" w:type="dxa"/>
          </w:tcPr>
          <w:p w14:paraId="3CB86A3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10" w:type="dxa"/>
          </w:tcPr>
          <w:p w14:paraId="09CF717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10" w:type="dxa"/>
          </w:tcPr>
          <w:p w14:paraId="763F84A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49FC8305" w14:textId="77777777" w:rsidTr="00877863">
        <w:trPr>
          <w:trHeight w:val="333"/>
        </w:trPr>
        <w:tc>
          <w:tcPr>
            <w:tcW w:w="5716" w:type="dxa"/>
          </w:tcPr>
          <w:p w14:paraId="65D06F8F" w14:textId="14F9AEB8" w:rsidR="00B34EBB" w:rsidRDefault="00D427D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1210" w:type="dxa"/>
          </w:tcPr>
          <w:p w14:paraId="0854AD13" w14:textId="388697C4" w:rsidR="00B34EBB" w:rsidRDefault="00D427D4" w:rsidP="00877863">
            <w:pPr>
              <w:pStyle w:val="BodyText"/>
              <w:spacing w:after="60"/>
              <w:ind w:left="0"/>
            </w:pPr>
            <w:r>
              <w:t>-1.611360</w:t>
            </w:r>
          </w:p>
        </w:tc>
        <w:tc>
          <w:tcPr>
            <w:tcW w:w="1210" w:type="dxa"/>
          </w:tcPr>
          <w:p w14:paraId="33806980" w14:textId="325A6FB2" w:rsidR="00B34EBB" w:rsidRDefault="00D427D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1210" w:type="dxa"/>
          </w:tcPr>
          <w:p w14:paraId="605C24CC" w14:textId="527BD9A7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692C6810" w14:textId="77777777" w:rsidTr="00877863">
        <w:trPr>
          <w:trHeight w:val="346"/>
        </w:trPr>
        <w:tc>
          <w:tcPr>
            <w:tcW w:w="5716" w:type="dxa"/>
          </w:tcPr>
          <w:p w14:paraId="773B39A5" w14:textId="35307EA8" w:rsidR="00B34EBB" w:rsidRDefault="00D427D4" w:rsidP="00877863">
            <w:pPr>
              <w:pStyle w:val="BodyText"/>
              <w:spacing w:after="60"/>
              <w:ind w:left="0"/>
            </w:pPr>
            <w:r>
              <w:lastRenderedPageBreak/>
              <w:t>0.50 HZ</w:t>
            </w:r>
          </w:p>
        </w:tc>
        <w:tc>
          <w:tcPr>
            <w:tcW w:w="1210" w:type="dxa"/>
          </w:tcPr>
          <w:p w14:paraId="361F5F2F" w14:textId="2077BD96" w:rsidR="00B34EBB" w:rsidRDefault="00D427D4" w:rsidP="00877863">
            <w:pPr>
              <w:pStyle w:val="BodyText"/>
              <w:spacing w:after="60"/>
              <w:ind w:left="0"/>
            </w:pPr>
            <w:r>
              <w:t>-12.047844</w:t>
            </w:r>
          </w:p>
        </w:tc>
        <w:tc>
          <w:tcPr>
            <w:tcW w:w="1210" w:type="dxa"/>
          </w:tcPr>
          <w:p w14:paraId="6C936BCF" w14:textId="2CB0F311" w:rsidR="00B34EBB" w:rsidRDefault="00D427D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1210" w:type="dxa"/>
          </w:tcPr>
          <w:p w14:paraId="6E9BC6F4" w14:textId="06E00614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04B566CA" w14:textId="77777777" w:rsidTr="00877863">
        <w:trPr>
          <w:trHeight w:val="333"/>
        </w:trPr>
        <w:tc>
          <w:tcPr>
            <w:tcW w:w="5716" w:type="dxa"/>
          </w:tcPr>
          <w:p w14:paraId="67A11D87" w14:textId="06CCDF85" w:rsidR="00B34EBB" w:rsidRDefault="00D427D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1210" w:type="dxa"/>
          </w:tcPr>
          <w:p w14:paraId="2AF6BD94" w14:textId="7CA7AFA7" w:rsidR="00B34EBB" w:rsidRDefault="00D427D4" w:rsidP="00877863">
            <w:pPr>
              <w:pStyle w:val="BodyText"/>
              <w:spacing w:after="60"/>
              <w:ind w:left="0"/>
            </w:pPr>
            <w:r>
              <w:t>-18.973614</w:t>
            </w:r>
          </w:p>
        </w:tc>
        <w:tc>
          <w:tcPr>
            <w:tcW w:w="1210" w:type="dxa"/>
          </w:tcPr>
          <w:p w14:paraId="56D3A211" w14:textId="22006C39" w:rsidR="00B34EBB" w:rsidRDefault="00D427D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1210" w:type="dxa"/>
          </w:tcPr>
          <w:p w14:paraId="0FFD5513" w14:textId="3DD94C84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0B6C740B" w14:textId="77777777" w:rsidTr="00877863">
        <w:trPr>
          <w:trHeight w:val="346"/>
        </w:trPr>
        <w:tc>
          <w:tcPr>
            <w:tcW w:w="5716" w:type="dxa"/>
          </w:tcPr>
          <w:p w14:paraId="3E34FF4B" w14:textId="2DD5AB63" w:rsidR="00B34EBB" w:rsidRDefault="00D427D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1210" w:type="dxa"/>
          </w:tcPr>
          <w:p w14:paraId="1232A4A9" w14:textId="69A57025" w:rsidR="00B34EBB" w:rsidRDefault="00D427D4" w:rsidP="00877863">
            <w:pPr>
              <w:pStyle w:val="BodyText"/>
              <w:spacing w:after="60"/>
              <w:ind w:left="0"/>
            </w:pPr>
            <w:r>
              <w:t>-33.903461</w:t>
            </w:r>
          </w:p>
        </w:tc>
        <w:tc>
          <w:tcPr>
            <w:tcW w:w="1210" w:type="dxa"/>
          </w:tcPr>
          <w:p w14:paraId="3BE394A7" w14:textId="0ACC2398" w:rsidR="00B34EBB" w:rsidRDefault="00D427D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1210" w:type="dxa"/>
          </w:tcPr>
          <w:p w14:paraId="24CA996B" w14:textId="5C6468F5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50D1A215" w14:textId="77777777" w:rsidTr="00877863">
        <w:trPr>
          <w:trHeight w:val="333"/>
        </w:trPr>
        <w:tc>
          <w:tcPr>
            <w:tcW w:w="5716" w:type="dxa"/>
          </w:tcPr>
          <w:p w14:paraId="5AAC7920" w14:textId="1AADADD5" w:rsidR="00B34EBB" w:rsidRDefault="00D427D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1210" w:type="dxa"/>
          </w:tcPr>
          <w:p w14:paraId="25AFA422" w14:textId="13F29348" w:rsidR="00B34EBB" w:rsidRDefault="00D427D4" w:rsidP="00877863">
            <w:pPr>
              <w:pStyle w:val="BodyText"/>
              <w:spacing w:after="60"/>
              <w:ind w:left="0"/>
            </w:pPr>
            <w:r>
              <w:t>-65.556763</w:t>
            </w:r>
          </w:p>
        </w:tc>
        <w:tc>
          <w:tcPr>
            <w:tcW w:w="1210" w:type="dxa"/>
          </w:tcPr>
          <w:p w14:paraId="5E386838" w14:textId="0455122B" w:rsidR="00B34EBB" w:rsidRDefault="00D427D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1210" w:type="dxa"/>
          </w:tcPr>
          <w:p w14:paraId="35030B34" w14:textId="045C5DBD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2EFE1D2F" w14:textId="77777777" w:rsidTr="00877863">
        <w:trPr>
          <w:trHeight w:val="333"/>
        </w:trPr>
        <w:tc>
          <w:tcPr>
            <w:tcW w:w="5716" w:type="dxa"/>
          </w:tcPr>
          <w:p w14:paraId="1543D174" w14:textId="0FC5C68A" w:rsidR="00B34EBB" w:rsidRDefault="00D427D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1210" w:type="dxa"/>
          </w:tcPr>
          <w:p w14:paraId="65C7101A" w14:textId="315E4964" w:rsidR="00B34EBB" w:rsidRDefault="00D427D4" w:rsidP="00877863">
            <w:pPr>
              <w:pStyle w:val="BodyText"/>
              <w:spacing w:after="60"/>
              <w:ind w:left="0"/>
            </w:pPr>
            <w:r>
              <w:t>-40.602367</w:t>
            </w:r>
          </w:p>
        </w:tc>
        <w:tc>
          <w:tcPr>
            <w:tcW w:w="1210" w:type="dxa"/>
          </w:tcPr>
          <w:p w14:paraId="20C1A1CB" w14:textId="7F869620" w:rsidR="00B34EBB" w:rsidRDefault="00D427D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1210" w:type="dxa"/>
          </w:tcPr>
          <w:p w14:paraId="3F68B540" w14:textId="4BB2B934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06A84D68" w14:textId="77777777" w:rsidTr="00877863">
        <w:trPr>
          <w:trHeight w:val="346"/>
        </w:trPr>
        <w:tc>
          <w:tcPr>
            <w:tcW w:w="5716" w:type="dxa"/>
          </w:tcPr>
          <w:p w14:paraId="65B2721B" w14:textId="677C7956" w:rsidR="00B34EBB" w:rsidRDefault="00D427D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1210" w:type="dxa"/>
          </w:tcPr>
          <w:p w14:paraId="09D07471" w14:textId="3ECA14AD" w:rsidR="00B34EBB" w:rsidRDefault="00D427D4" w:rsidP="00877863">
            <w:pPr>
              <w:pStyle w:val="BodyText"/>
              <w:spacing w:after="60"/>
              <w:ind w:left="0"/>
            </w:pPr>
            <w:r>
              <w:t>-10.264682</w:t>
            </w:r>
          </w:p>
        </w:tc>
        <w:tc>
          <w:tcPr>
            <w:tcW w:w="1210" w:type="dxa"/>
          </w:tcPr>
          <w:p w14:paraId="1D0FC57B" w14:textId="0933B648" w:rsidR="00B34EBB" w:rsidRDefault="00D427D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1210" w:type="dxa"/>
          </w:tcPr>
          <w:p w14:paraId="0117BC88" w14:textId="342BA94E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01AE3167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gramStart"/>
      <w:r w:rsidR="001D767E" w:rsidRPr="00D001B8">
        <w:rPr>
          <w:b/>
          <w:bCs/>
          <w:u w:val="single"/>
        </w:rPr>
        <w:t xml:space="preserve">lbf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12A9F83F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6"/>
        <w:gridCol w:w="1210"/>
        <w:gridCol w:w="1210"/>
        <w:gridCol w:w="1210"/>
      </w:tblGrid>
      <w:tr w:rsidR="00B34EBB" w14:paraId="2EFC7195" w14:textId="77777777" w:rsidTr="00877863">
        <w:trPr>
          <w:trHeight w:val="628"/>
        </w:trPr>
        <w:tc>
          <w:tcPr>
            <w:tcW w:w="5716" w:type="dxa"/>
          </w:tcPr>
          <w:p w14:paraId="1DA5497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10" w:type="dxa"/>
          </w:tcPr>
          <w:p w14:paraId="68FFC7DA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10" w:type="dxa"/>
          </w:tcPr>
          <w:p w14:paraId="37A2EB0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10" w:type="dxa"/>
          </w:tcPr>
          <w:p w14:paraId="001E8C6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25455878" w14:textId="77777777" w:rsidTr="00877863">
        <w:trPr>
          <w:trHeight w:val="333"/>
        </w:trPr>
        <w:tc>
          <w:tcPr>
            <w:tcW w:w="5716" w:type="dxa"/>
          </w:tcPr>
          <w:p w14:paraId="259E1CC6" w14:textId="37C4DBC7" w:rsidR="00B34EBB" w:rsidRDefault="00D427D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1210" w:type="dxa"/>
          </w:tcPr>
          <w:p w14:paraId="3DC2B045" w14:textId="3C711F4C" w:rsidR="00B34EBB" w:rsidRDefault="00D427D4" w:rsidP="00877863">
            <w:pPr>
              <w:pStyle w:val="BodyText"/>
              <w:spacing w:after="60"/>
              <w:ind w:left="0"/>
            </w:pPr>
            <w:r>
              <w:t>-2.127120</w:t>
            </w:r>
          </w:p>
        </w:tc>
        <w:tc>
          <w:tcPr>
            <w:tcW w:w="1210" w:type="dxa"/>
          </w:tcPr>
          <w:p w14:paraId="70F126D2" w14:textId="49934B66" w:rsidR="00B34EBB" w:rsidRDefault="00D427D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1210" w:type="dxa"/>
          </w:tcPr>
          <w:p w14:paraId="6E6B4BBC" w14:textId="75D4B7DD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1BBCEFA4" w14:textId="77777777" w:rsidTr="00877863">
        <w:trPr>
          <w:trHeight w:val="346"/>
        </w:trPr>
        <w:tc>
          <w:tcPr>
            <w:tcW w:w="5716" w:type="dxa"/>
          </w:tcPr>
          <w:p w14:paraId="705FC018" w14:textId="74BFA794" w:rsidR="00B34EBB" w:rsidRDefault="00D427D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1210" w:type="dxa"/>
          </w:tcPr>
          <w:p w14:paraId="24594405" w14:textId="0BE88BF0" w:rsidR="00B34EBB" w:rsidRDefault="00D427D4" w:rsidP="00877863">
            <w:pPr>
              <w:pStyle w:val="BodyText"/>
              <w:spacing w:after="60"/>
              <w:ind w:left="0"/>
            </w:pPr>
            <w:r>
              <w:t>-11.683478</w:t>
            </w:r>
          </w:p>
        </w:tc>
        <w:tc>
          <w:tcPr>
            <w:tcW w:w="1210" w:type="dxa"/>
          </w:tcPr>
          <w:p w14:paraId="0F932B7E" w14:textId="05A7E282" w:rsidR="00B34EBB" w:rsidRDefault="00D427D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1210" w:type="dxa"/>
          </w:tcPr>
          <w:p w14:paraId="1BF832AE" w14:textId="14A947CE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1E105F54" w14:textId="77777777" w:rsidTr="00877863">
        <w:trPr>
          <w:trHeight w:val="333"/>
        </w:trPr>
        <w:tc>
          <w:tcPr>
            <w:tcW w:w="5716" w:type="dxa"/>
          </w:tcPr>
          <w:p w14:paraId="3A42236C" w14:textId="206A8F84" w:rsidR="00B34EBB" w:rsidRDefault="00D427D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1210" w:type="dxa"/>
          </w:tcPr>
          <w:p w14:paraId="1655AC98" w14:textId="331084AF" w:rsidR="00B34EBB" w:rsidRDefault="00D427D4" w:rsidP="00877863">
            <w:pPr>
              <w:pStyle w:val="BodyText"/>
              <w:spacing w:after="60"/>
              <w:ind w:left="0"/>
            </w:pPr>
            <w:r>
              <w:t>-19.425526</w:t>
            </w:r>
          </w:p>
        </w:tc>
        <w:tc>
          <w:tcPr>
            <w:tcW w:w="1210" w:type="dxa"/>
          </w:tcPr>
          <w:p w14:paraId="6FCB0C32" w14:textId="61D97EA8" w:rsidR="00B34EBB" w:rsidRDefault="00D427D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1210" w:type="dxa"/>
          </w:tcPr>
          <w:p w14:paraId="5B9FD738" w14:textId="57BBF9E7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5FF6E1E2" w14:textId="77777777" w:rsidTr="00877863">
        <w:trPr>
          <w:trHeight w:val="346"/>
        </w:trPr>
        <w:tc>
          <w:tcPr>
            <w:tcW w:w="5716" w:type="dxa"/>
          </w:tcPr>
          <w:p w14:paraId="7525E723" w14:textId="4ECC5DE8" w:rsidR="00B34EBB" w:rsidRDefault="00D427D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1210" w:type="dxa"/>
          </w:tcPr>
          <w:p w14:paraId="4A2130CF" w14:textId="6EB570FD" w:rsidR="00B34EBB" w:rsidRDefault="00D427D4" w:rsidP="00877863">
            <w:pPr>
              <w:pStyle w:val="BodyText"/>
              <w:spacing w:after="60"/>
              <w:ind w:left="0"/>
            </w:pPr>
            <w:r>
              <w:t>-31.309969</w:t>
            </w:r>
          </w:p>
        </w:tc>
        <w:tc>
          <w:tcPr>
            <w:tcW w:w="1210" w:type="dxa"/>
          </w:tcPr>
          <w:p w14:paraId="765A6238" w14:textId="140FE3E8" w:rsidR="00B34EBB" w:rsidRDefault="00D427D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1210" w:type="dxa"/>
          </w:tcPr>
          <w:p w14:paraId="0476E334" w14:textId="3E73A85A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2D36316E" w14:textId="77777777" w:rsidTr="00877863">
        <w:trPr>
          <w:trHeight w:val="333"/>
        </w:trPr>
        <w:tc>
          <w:tcPr>
            <w:tcW w:w="5716" w:type="dxa"/>
          </w:tcPr>
          <w:p w14:paraId="1D448A73" w14:textId="513170FC" w:rsidR="00B34EBB" w:rsidRDefault="00D427D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1210" w:type="dxa"/>
          </w:tcPr>
          <w:p w14:paraId="69800E1B" w14:textId="157CAB01" w:rsidR="00B34EBB" w:rsidRDefault="00D427D4" w:rsidP="00877863">
            <w:pPr>
              <w:pStyle w:val="BodyText"/>
              <w:spacing w:after="60"/>
              <w:ind w:left="0"/>
            </w:pPr>
            <w:r>
              <w:t>-59.060078</w:t>
            </w:r>
          </w:p>
        </w:tc>
        <w:tc>
          <w:tcPr>
            <w:tcW w:w="1210" w:type="dxa"/>
          </w:tcPr>
          <w:p w14:paraId="70AA01B7" w14:textId="4FAE42B5" w:rsidR="00B34EBB" w:rsidRDefault="00D427D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1210" w:type="dxa"/>
          </w:tcPr>
          <w:p w14:paraId="4510B680" w14:textId="2A1C92A3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7DE605B3" w14:textId="77777777" w:rsidTr="00877863">
        <w:trPr>
          <w:trHeight w:val="333"/>
        </w:trPr>
        <w:tc>
          <w:tcPr>
            <w:tcW w:w="5716" w:type="dxa"/>
          </w:tcPr>
          <w:p w14:paraId="13131624" w14:textId="2EAEF61A" w:rsidR="00B34EBB" w:rsidRDefault="00D427D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1210" w:type="dxa"/>
          </w:tcPr>
          <w:p w14:paraId="5E451A00" w14:textId="09241293" w:rsidR="00B34EBB" w:rsidRDefault="00D427D4" w:rsidP="00877863">
            <w:pPr>
              <w:pStyle w:val="BodyText"/>
              <w:spacing w:after="60"/>
              <w:ind w:left="0"/>
            </w:pPr>
            <w:r>
              <w:t>-69.461456</w:t>
            </w:r>
          </w:p>
        </w:tc>
        <w:tc>
          <w:tcPr>
            <w:tcW w:w="1210" w:type="dxa"/>
          </w:tcPr>
          <w:p w14:paraId="1C035150" w14:textId="1D5457D9" w:rsidR="00B34EBB" w:rsidRDefault="00D427D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1210" w:type="dxa"/>
          </w:tcPr>
          <w:p w14:paraId="46531F56" w14:textId="747DD8B4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5E27C886" w14:textId="77777777" w:rsidTr="00877863">
        <w:trPr>
          <w:trHeight w:val="346"/>
        </w:trPr>
        <w:tc>
          <w:tcPr>
            <w:tcW w:w="5716" w:type="dxa"/>
          </w:tcPr>
          <w:p w14:paraId="7C758D99" w14:textId="76DB1228" w:rsidR="00B34EBB" w:rsidRDefault="00D427D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1210" w:type="dxa"/>
          </w:tcPr>
          <w:p w14:paraId="44C6243D" w14:textId="40368803" w:rsidR="00B34EBB" w:rsidRDefault="00D427D4" w:rsidP="00877863">
            <w:pPr>
              <w:pStyle w:val="BodyText"/>
              <w:spacing w:after="60"/>
              <w:ind w:left="0"/>
            </w:pPr>
            <w:r>
              <w:t>-65.091629</w:t>
            </w:r>
          </w:p>
        </w:tc>
        <w:tc>
          <w:tcPr>
            <w:tcW w:w="1210" w:type="dxa"/>
          </w:tcPr>
          <w:p w14:paraId="0069032B" w14:textId="22476AF0" w:rsidR="00B34EBB" w:rsidRDefault="00D427D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1210" w:type="dxa"/>
          </w:tcPr>
          <w:p w14:paraId="57AB3547" w14:textId="5FF97EAF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37449BD7" w14:textId="77777777" w:rsidR="001924AB" w:rsidRDefault="00D53B8C" w:rsidP="00B34EBB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.1.3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3D007978" w14:textId="77777777" w:rsidR="00D427D4" w:rsidRDefault="00D427D4" w:rsidP="00D427D4">
      <w:pPr>
        <w:pStyle w:val="BodyText"/>
        <w:keepNext/>
        <w:spacing w:after="60"/>
        <w:ind w:left="0"/>
      </w:pPr>
      <w:r>
        <w:rPr>
          <w:noProof/>
          <w:szCs w:val="20"/>
          <w:u w:val="single"/>
        </w:rPr>
        <w:drawing>
          <wp:inline distT="0" distB="0" distL="0" distR="0" wp14:anchorId="79B94CAD" wp14:editId="500E875B">
            <wp:extent cx="5943600" cy="212280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0BA06" w14:textId="41E728A0" w:rsidR="00D427D4" w:rsidRDefault="00D427D4" w:rsidP="00D427D4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Caption</w:t>
      </w:r>
    </w:p>
    <w:p w14:paraId="5E1B54CE" w14:textId="32713B66" w:rsidR="00120530" w:rsidRPr="004D5296" w:rsidRDefault="00120530" w:rsidP="00120530">
      <w:pPr>
        <w:pStyle w:val="BodyText"/>
        <w:spacing w:after="60"/>
        <w:ind w:left="0"/>
        <w:rPr>
          <w:szCs w:val="20"/>
          <w:u w:val="single"/>
        </w:rPr>
      </w:pPr>
      <w:proofErr w:type="gramStart"/>
      <w:r w:rsidRPr="004D5296">
        <w:rPr>
          <w:szCs w:val="20"/>
          <w:u w:val="single"/>
        </w:rPr>
        <w:t>&lt;IMAGE</w:t>
      </w:r>
      <w:r>
        <w:rPr>
          <w:szCs w:val="20"/>
        </w:rPr>
        <w:t>.STEP.RESPONSE.TEST</w:t>
      </w:r>
      <w:proofErr w:type="gramEnd"/>
      <w:r>
        <w:rPr>
          <w:szCs w:val="20"/>
        </w:rPr>
        <w:t>_1</w:t>
      </w:r>
      <w:r w:rsidRPr="004D5296">
        <w:rPr>
          <w:szCs w:val="20"/>
          <w:u w:val="single"/>
        </w:rPr>
        <w:t>&gt;</w:t>
      </w:r>
    </w:p>
    <w:p w14:paraId="59914A89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lbf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1DAC1634" w14:textId="77777777" w:rsidTr="00716A17">
        <w:tc>
          <w:tcPr>
            <w:tcW w:w="3208" w:type="dxa"/>
          </w:tcPr>
          <w:bookmarkEnd w:id="4"/>
          <w:p w14:paraId="35E55298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Description</w:t>
            </w:r>
          </w:p>
        </w:tc>
        <w:tc>
          <w:tcPr>
            <w:tcW w:w="3248" w:type="dxa"/>
          </w:tcPr>
          <w:p w14:paraId="399E6F7B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0E27887F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73E0B590" w14:textId="77777777" w:rsidTr="00716A17">
        <w:tc>
          <w:tcPr>
            <w:tcW w:w="3208" w:type="dxa"/>
          </w:tcPr>
          <w:p w14:paraId="6DDC86DB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02E61B7" w14:textId="134D9C43" w:rsidR="00120530" w:rsidRPr="003B2DF7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5.4648</w:t>
            </w:r>
          </w:p>
        </w:tc>
        <w:tc>
          <w:tcPr>
            <w:tcW w:w="2894" w:type="dxa"/>
          </w:tcPr>
          <w:p w14:paraId="4E678185" w14:textId="3ADF9C0D" w:rsidR="00120530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058F5AA6" w14:textId="77777777" w:rsidTr="00716A17">
        <w:tc>
          <w:tcPr>
            <w:tcW w:w="3208" w:type="dxa"/>
          </w:tcPr>
          <w:p w14:paraId="0EA244E2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 170 +9/-9 ms</w:t>
            </w:r>
          </w:p>
        </w:tc>
        <w:tc>
          <w:tcPr>
            <w:tcW w:w="3248" w:type="dxa"/>
          </w:tcPr>
          <w:p w14:paraId="0239576A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CDB31A8" w14:textId="6AAFDA25" w:rsidR="00120530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300CE40F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995DEC0" w14:textId="610568A4" w:rsidR="00120530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7953F2F" w14:textId="77777777" w:rsidR="00120530" w:rsidRDefault="00120530" w:rsidP="00120530"/>
    <w:p w14:paraId="63A5E6B5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lbf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34956F65" w14:textId="77777777" w:rsidTr="00716A17">
        <w:tc>
          <w:tcPr>
            <w:tcW w:w="3208" w:type="dxa"/>
          </w:tcPr>
          <w:p w14:paraId="6E909886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C3846AA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5FBB682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6D79DD7E" w14:textId="77777777" w:rsidTr="00716A17">
        <w:tc>
          <w:tcPr>
            <w:tcW w:w="3208" w:type="dxa"/>
          </w:tcPr>
          <w:p w14:paraId="63DF4B2F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8542D95" w14:textId="7C203C37" w:rsidR="00120530" w:rsidRPr="003B2DF7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-5.4381</w:t>
            </w:r>
          </w:p>
        </w:tc>
        <w:tc>
          <w:tcPr>
            <w:tcW w:w="2894" w:type="dxa"/>
          </w:tcPr>
          <w:p w14:paraId="20656900" w14:textId="6B5203DD" w:rsidR="00120530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20530" w14:paraId="33653E47" w14:textId="77777777" w:rsidTr="00716A17">
        <w:tc>
          <w:tcPr>
            <w:tcW w:w="3208" w:type="dxa"/>
          </w:tcPr>
          <w:p w14:paraId="77332953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 170 +9/-9 ms</w:t>
            </w:r>
          </w:p>
        </w:tc>
        <w:tc>
          <w:tcPr>
            <w:tcW w:w="3248" w:type="dxa"/>
          </w:tcPr>
          <w:p w14:paraId="00C54D6B" w14:textId="205B7555" w:rsidR="00120530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116</w:t>
            </w:r>
          </w:p>
        </w:tc>
        <w:tc>
          <w:tcPr>
            <w:tcW w:w="2894" w:type="dxa"/>
          </w:tcPr>
          <w:p w14:paraId="2C37A384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D88C7C8" w14:textId="3AED01CD" w:rsidR="00120530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E12FA57" w14:textId="77777777" w:rsidR="000D39EB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491ABF8F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lbf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2434E196" w14:textId="77777777" w:rsidTr="009677C9">
        <w:tc>
          <w:tcPr>
            <w:tcW w:w="3208" w:type="dxa"/>
          </w:tcPr>
          <w:p w14:paraId="2233B6A1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4F2049F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3A82233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2C8E3FD4" w14:textId="77777777" w:rsidTr="009677C9">
        <w:tc>
          <w:tcPr>
            <w:tcW w:w="3208" w:type="dxa"/>
          </w:tcPr>
          <w:p w14:paraId="1BBEEFEA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706B53C" w14:textId="0F282242" w:rsidR="000D39EB" w:rsidRPr="003B2DF7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5.4631</w:t>
            </w:r>
          </w:p>
        </w:tc>
        <w:tc>
          <w:tcPr>
            <w:tcW w:w="2894" w:type="dxa"/>
          </w:tcPr>
          <w:p w14:paraId="27636E61" w14:textId="60C22F94" w:rsidR="000D39EB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D39EB" w14:paraId="5F32C6E3" w14:textId="77777777" w:rsidTr="009677C9">
        <w:tc>
          <w:tcPr>
            <w:tcW w:w="3208" w:type="dxa"/>
          </w:tcPr>
          <w:p w14:paraId="68337185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 170 +9/-9 ms</w:t>
            </w:r>
          </w:p>
        </w:tc>
        <w:tc>
          <w:tcPr>
            <w:tcW w:w="3248" w:type="dxa"/>
          </w:tcPr>
          <w:p w14:paraId="1896DC6D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E9304A8" w14:textId="6264928C" w:rsidR="000D39EB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192690AD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7890932" w14:textId="194168DD" w:rsidR="000D39EB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A04D8E4" w14:textId="77777777" w:rsidR="000D39EB" w:rsidRDefault="000D39EB" w:rsidP="000D39EB"/>
    <w:p w14:paraId="67018847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lbf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47F64993" w14:textId="77777777" w:rsidTr="009677C9">
        <w:tc>
          <w:tcPr>
            <w:tcW w:w="3208" w:type="dxa"/>
          </w:tcPr>
          <w:p w14:paraId="40D609BF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E40CB30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6BFD25E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4A7D6E00" w14:textId="77777777" w:rsidTr="009677C9">
        <w:tc>
          <w:tcPr>
            <w:tcW w:w="3208" w:type="dxa"/>
          </w:tcPr>
          <w:p w14:paraId="4E7155AF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CF0E6C6" w14:textId="411DA7D2" w:rsidR="000D39EB" w:rsidRPr="003B2DF7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-5.4434</w:t>
            </w:r>
          </w:p>
        </w:tc>
        <w:tc>
          <w:tcPr>
            <w:tcW w:w="2894" w:type="dxa"/>
          </w:tcPr>
          <w:p w14:paraId="70D22FB7" w14:textId="399DD01D" w:rsidR="000D39EB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0D39EB" w14:paraId="7D9FB755" w14:textId="77777777" w:rsidTr="009677C9">
        <w:tc>
          <w:tcPr>
            <w:tcW w:w="3208" w:type="dxa"/>
          </w:tcPr>
          <w:p w14:paraId="48F1CCD7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 170 +9/-9 ms</w:t>
            </w:r>
          </w:p>
        </w:tc>
        <w:tc>
          <w:tcPr>
            <w:tcW w:w="3248" w:type="dxa"/>
          </w:tcPr>
          <w:p w14:paraId="7F4C41F2" w14:textId="3D73CC34" w:rsidR="000D39EB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114</w:t>
            </w:r>
          </w:p>
        </w:tc>
        <w:tc>
          <w:tcPr>
            <w:tcW w:w="2894" w:type="dxa"/>
          </w:tcPr>
          <w:p w14:paraId="2B8AEC0F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B8EBAC4" w14:textId="5FE093D9" w:rsidR="000D39EB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34938AE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5B104E57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.1.4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1B9A4570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08668766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lbf Tension</w:t>
      </w:r>
    </w:p>
    <w:p w14:paraId="6064FFE3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6"/>
        <w:gridCol w:w="1210"/>
        <w:gridCol w:w="1210"/>
        <w:gridCol w:w="1210"/>
      </w:tblGrid>
      <w:tr w:rsidR="00B34EBB" w14:paraId="1A22E533" w14:textId="77777777" w:rsidTr="00877863">
        <w:trPr>
          <w:trHeight w:val="628"/>
        </w:trPr>
        <w:tc>
          <w:tcPr>
            <w:tcW w:w="5716" w:type="dxa"/>
          </w:tcPr>
          <w:p w14:paraId="1DB98B4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10" w:type="dxa"/>
          </w:tcPr>
          <w:p w14:paraId="7220ADC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10" w:type="dxa"/>
          </w:tcPr>
          <w:p w14:paraId="6AB8AC9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10" w:type="dxa"/>
          </w:tcPr>
          <w:p w14:paraId="49C15D3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54AD834D" w14:textId="77777777" w:rsidTr="00877863">
        <w:trPr>
          <w:trHeight w:val="333"/>
        </w:trPr>
        <w:tc>
          <w:tcPr>
            <w:tcW w:w="5716" w:type="dxa"/>
          </w:tcPr>
          <w:p w14:paraId="47BF888E" w14:textId="1E7330FE" w:rsidR="00B34EBB" w:rsidRDefault="00D427D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1210" w:type="dxa"/>
          </w:tcPr>
          <w:p w14:paraId="19E67DD0" w14:textId="66B4EEBA" w:rsidR="00B34EBB" w:rsidRDefault="00D427D4" w:rsidP="00877863">
            <w:pPr>
              <w:pStyle w:val="BodyText"/>
              <w:spacing w:after="60"/>
              <w:ind w:left="0"/>
            </w:pPr>
            <w:r>
              <w:t>-1.806944</w:t>
            </w:r>
          </w:p>
        </w:tc>
        <w:tc>
          <w:tcPr>
            <w:tcW w:w="1210" w:type="dxa"/>
          </w:tcPr>
          <w:p w14:paraId="3A756051" w14:textId="3A14B149" w:rsidR="00B34EBB" w:rsidRDefault="00D427D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1210" w:type="dxa"/>
          </w:tcPr>
          <w:p w14:paraId="43FCCF67" w14:textId="529DDBE5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75A1074F" w14:textId="77777777" w:rsidTr="00877863">
        <w:trPr>
          <w:trHeight w:val="346"/>
        </w:trPr>
        <w:tc>
          <w:tcPr>
            <w:tcW w:w="5716" w:type="dxa"/>
          </w:tcPr>
          <w:p w14:paraId="1F92F57E" w14:textId="128DDE8F" w:rsidR="00B34EBB" w:rsidRDefault="00D427D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1210" w:type="dxa"/>
          </w:tcPr>
          <w:p w14:paraId="63E0B86A" w14:textId="6815D755" w:rsidR="00B34EBB" w:rsidRDefault="00D427D4" w:rsidP="00877863">
            <w:pPr>
              <w:pStyle w:val="BodyText"/>
              <w:spacing w:after="60"/>
              <w:ind w:left="0"/>
            </w:pPr>
            <w:r>
              <w:t>-10.785483</w:t>
            </w:r>
          </w:p>
        </w:tc>
        <w:tc>
          <w:tcPr>
            <w:tcW w:w="1210" w:type="dxa"/>
          </w:tcPr>
          <w:p w14:paraId="3F0FABF3" w14:textId="785E2B90" w:rsidR="00B34EBB" w:rsidRDefault="00D427D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1210" w:type="dxa"/>
          </w:tcPr>
          <w:p w14:paraId="57446344" w14:textId="53BEF654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2214E6B0" w14:textId="77777777" w:rsidTr="00877863">
        <w:trPr>
          <w:trHeight w:val="333"/>
        </w:trPr>
        <w:tc>
          <w:tcPr>
            <w:tcW w:w="5716" w:type="dxa"/>
          </w:tcPr>
          <w:p w14:paraId="3DA25936" w14:textId="72840038" w:rsidR="00B34EBB" w:rsidRDefault="00D427D4" w:rsidP="00877863">
            <w:pPr>
              <w:pStyle w:val="BodyText"/>
              <w:spacing w:after="60"/>
              <w:ind w:left="0"/>
            </w:pPr>
            <w:r>
              <w:lastRenderedPageBreak/>
              <w:t>1.00 HZ</w:t>
            </w:r>
          </w:p>
        </w:tc>
        <w:tc>
          <w:tcPr>
            <w:tcW w:w="1210" w:type="dxa"/>
          </w:tcPr>
          <w:p w14:paraId="18453BAB" w14:textId="6A15AAA6" w:rsidR="00B34EBB" w:rsidRDefault="00D427D4" w:rsidP="00877863">
            <w:pPr>
              <w:pStyle w:val="BodyText"/>
              <w:spacing w:after="60"/>
              <w:ind w:left="0"/>
            </w:pPr>
            <w:r>
              <w:t>-19.788797</w:t>
            </w:r>
          </w:p>
        </w:tc>
        <w:tc>
          <w:tcPr>
            <w:tcW w:w="1210" w:type="dxa"/>
          </w:tcPr>
          <w:p w14:paraId="330EDACD" w14:textId="4E5EC2BF" w:rsidR="00B34EBB" w:rsidRDefault="00D427D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1210" w:type="dxa"/>
          </w:tcPr>
          <w:p w14:paraId="5BECAF7B" w14:textId="54904E38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1A7A891F" w14:textId="77777777" w:rsidTr="00877863">
        <w:trPr>
          <w:trHeight w:val="346"/>
        </w:trPr>
        <w:tc>
          <w:tcPr>
            <w:tcW w:w="5716" w:type="dxa"/>
          </w:tcPr>
          <w:p w14:paraId="16E2C216" w14:textId="6E6F2DDD" w:rsidR="00B34EBB" w:rsidRDefault="00D427D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1210" w:type="dxa"/>
          </w:tcPr>
          <w:p w14:paraId="143C78CC" w14:textId="47757E95" w:rsidR="00B34EBB" w:rsidRDefault="00D427D4" w:rsidP="00877863">
            <w:pPr>
              <w:pStyle w:val="BodyText"/>
              <w:spacing w:after="60"/>
              <w:ind w:left="0"/>
            </w:pPr>
            <w:r>
              <w:t>-36.450901</w:t>
            </w:r>
          </w:p>
        </w:tc>
        <w:tc>
          <w:tcPr>
            <w:tcW w:w="1210" w:type="dxa"/>
          </w:tcPr>
          <w:p w14:paraId="6EF2E36D" w14:textId="3FABAC46" w:rsidR="00B34EBB" w:rsidRDefault="00D427D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1210" w:type="dxa"/>
          </w:tcPr>
          <w:p w14:paraId="770BCB13" w14:textId="460CB57D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1CA80BF4" w14:textId="77777777" w:rsidTr="00877863">
        <w:trPr>
          <w:trHeight w:val="333"/>
        </w:trPr>
        <w:tc>
          <w:tcPr>
            <w:tcW w:w="5716" w:type="dxa"/>
          </w:tcPr>
          <w:p w14:paraId="69EB2F6B" w14:textId="707DAC04" w:rsidR="00B34EBB" w:rsidRDefault="00D427D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1210" w:type="dxa"/>
          </w:tcPr>
          <w:p w14:paraId="7E870ECF" w14:textId="02259AE0" w:rsidR="00B34EBB" w:rsidRDefault="00D427D4" w:rsidP="00877863">
            <w:pPr>
              <w:pStyle w:val="BodyText"/>
              <w:spacing w:after="60"/>
              <w:ind w:left="0"/>
            </w:pPr>
            <w:r>
              <w:t>-37.561119</w:t>
            </w:r>
          </w:p>
        </w:tc>
        <w:tc>
          <w:tcPr>
            <w:tcW w:w="1210" w:type="dxa"/>
          </w:tcPr>
          <w:p w14:paraId="1E500D78" w14:textId="0F58381C" w:rsidR="00B34EBB" w:rsidRDefault="00D427D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1210" w:type="dxa"/>
          </w:tcPr>
          <w:p w14:paraId="00216839" w14:textId="70F8AA49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08F14D2E" w14:textId="77777777" w:rsidTr="00877863">
        <w:trPr>
          <w:trHeight w:val="333"/>
        </w:trPr>
        <w:tc>
          <w:tcPr>
            <w:tcW w:w="5716" w:type="dxa"/>
          </w:tcPr>
          <w:p w14:paraId="75DF60C9" w14:textId="3D5CC7E5" w:rsidR="00B34EBB" w:rsidRDefault="00D427D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1210" w:type="dxa"/>
          </w:tcPr>
          <w:p w14:paraId="159102BF" w14:textId="7A6F3C00" w:rsidR="00B34EBB" w:rsidRDefault="00D427D4" w:rsidP="00877863">
            <w:pPr>
              <w:pStyle w:val="BodyText"/>
              <w:spacing w:after="60"/>
              <w:ind w:left="0"/>
            </w:pPr>
            <w:r>
              <w:t>-48.865528</w:t>
            </w:r>
          </w:p>
        </w:tc>
        <w:tc>
          <w:tcPr>
            <w:tcW w:w="1210" w:type="dxa"/>
          </w:tcPr>
          <w:p w14:paraId="77231973" w14:textId="185DC264" w:rsidR="00B34EBB" w:rsidRDefault="00D427D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1210" w:type="dxa"/>
          </w:tcPr>
          <w:p w14:paraId="1894363C" w14:textId="5FF72981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175E6F6F" w14:textId="77777777" w:rsidTr="00877863">
        <w:trPr>
          <w:trHeight w:val="346"/>
        </w:trPr>
        <w:tc>
          <w:tcPr>
            <w:tcW w:w="5716" w:type="dxa"/>
          </w:tcPr>
          <w:p w14:paraId="2C2A85B9" w14:textId="2659CE0E" w:rsidR="00B34EBB" w:rsidRDefault="00D427D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1210" w:type="dxa"/>
          </w:tcPr>
          <w:p w14:paraId="7658E3E5" w14:textId="5E42BBD0" w:rsidR="00B34EBB" w:rsidRDefault="00D427D4" w:rsidP="00877863">
            <w:pPr>
              <w:pStyle w:val="BodyText"/>
              <w:spacing w:after="60"/>
              <w:ind w:left="0"/>
            </w:pPr>
            <w:r>
              <w:t>-10.701598</w:t>
            </w:r>
          </w:p>
        </w:tc>
        <w:tc>
          <w:tcPr>
            <w:tcW w:w="1210" w:type="dxa"/>
          </w:tcPr>
          <w:p w14:paraId="4B2BB24A" w14:textId="412BF467" w:rsidR="00B34EBB" w:rsidRDefault="00D427D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1210" w:type="dxa"/>
          </w:tcPr>
          <w:p w14:paraId="6663A283" w14:textId="4E4BE517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1CE5A1C2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gramStart"/>
      <w:r w:rsidRPr="00D001B8">
        <w:rPr>
          <w:b/>
          <w:bCs/>
          <w:u w:val="single"/>
        </w:rPr>
        <w:t>lbf  Compression</w:t>
      </w:r>
      <w:proofErr w:type="gramEnd"/>
    </w:p>
    <w:p w14:paraId="307B5E4D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16"/>
        <w:gridCol w:w="1210"/>
        <w:gridCol w:w="1210"/>
        <w:gridCol w:w="1210"/>
      </w:tblGrid>
      <w:tr w:rsidR="00B34EBB" w14:paraId="744985BE" w14:textId="77777777" w:rsidTr="00877863">
        <w:trPr>
          <w:trHeight w:val="628"/>
        </w:trPr>
        <w:tc>
          <w:tcPr>
            <w:tcW w:w="5716" w:type="dxa"/>
          </w:tcPr>
          <w:p w14:paraId="07DD8D1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10" w:type="dxa"/>
          </w:tcPr>
          <w:p w14:paraId="597B3C8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10" w:type="dxa"/>
          </w:tcPr>
          <w:p w14:paraId="67CE846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10" w:type="dxa"/>
          </w:tcPr>
          <w:p w14:paraId="78B9359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5AC82B78" w14:textId="77777777" w:rsidTr="00877863">
        <w:trPr>
          <w:trHeight w:val="333"/>
        </w:trPr>
        <w:tc>
          <w:tcPr>
            <w:tcW w:w="5716" w:type="dxa"/>
          </w:tcPr>
          <w:p w14:paraId="439CCA87" w14:textId="234A6B84" w:rsidR="00B34EBB" w:rsidRDefault="00D427D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1210" w:type="dxa"/>
          </w:tcPr>
          <w:p w14:paraId="7112644C" w14:textId="484F0716" w:rsidR="00B34EBB" w:rsidRDefault="00D427D4" w:rsidP="00877863">
            <w:pPr>
              <w:pStyle w:val="BodyText"/>
              <w:spacing w:after="60"/>
              <w:ind w:left="0"/>
            </w:pPr>
            <w:r>
              <w:t>-2.759102</w:t>
            </w:r>
          </w:p>
        </w:tc>
        <w:tc>
          <w:tcPr>
            <w:tcW w:w="1210" w:type="dxa"/>
          </w:tcPr>
          <w:p w14:paraId="699EADD8" w14:textId="62919D52" w:rsidR="00B34EBB" w:rsidRDefault="00D427D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1210" w:type="dxa"/>
          </w:tcPr>
          <w:p w14:paraId="07802997" w14:textId="07E77BFF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2DB31B02" w14:textId="77777777" w:rsidTr="00877863">
        <w:trPr>
          <w:trHeight w:val="346"/>
        </w:trPr>
        <w:tc>
          <w:tcPr>
            <w:tcW w:w="5716" w:type="dxa"/>
          </w:tcPr>
          <w:p w14:paraId="4C387B7A" w14:textId="430F65C5" w:rsidR="00B34EBB" w:rsidRDefault="00D427D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1210" w:type="dxa"/>
          </w:tcPr>
          <w:p w14:paraId="2DE5CBD7" w14:textId="50FA2792" w:rsidR="00B34EBB" w:rsidRDefault="00D427D4" w:rsidP="00877863">
            <w:pPr>
              <w:pStyle w:val="BodyText"/>
              <w:spacing w:after="60"/>
              <w:ind w:left="0"/>
            </w:pPr>
            <w:r>
              <w:t>-11.329758</w:t>
            </w:r>
          </w:p>
        </w:tc>
        <w:tc>
          <w:tcPr>
            <w:tcW w:w="1210" w:type="dxa"/>
          </w:tcPr>
          <w:p w14:paraId="63C9CCBF" w14:textId="3BF46A85" w:rsidR="00B34EBB" w:rsidRDefault="00D427D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1210" w:type="dxa"/>
          </w:tcPr>
          <w:p w14:paraId="4FC0ACD4" w14:textId="1E6C2CF6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208B2B91" w14:textId="77777777" w:rsidTr="00877863">
        <w:trPr>
          <w:trHeight w:val="333"/>
        </w:trPr>
        <w:tc>
          <w:tcPr>
            <w:tcW w:w="5716" w:type="dxa"/>
          </w:tcPr>
          <w:p w14:paraId="4B1FD4F9" w14:textId="55385A26" w:rsidR="00B34EBB" w:rsidRDefault="00D427D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1210" w:type="dxa"/>
          </w:tcPr>
          <w:p w14:paraId="1F3A259B" w14:textId="7203B8CE" w:rsidR="00B34EBB" w:rsidRDefault="00D427D4" w:rsidP="00877863">
            <w:pPr>
              <w:pStyle w:val="BodyText"/>
              <w:spacing w:after="60"/>
              <w:ind w:left="0"/>
            </w:pPr>
            <w:r>
              <w:t>-18.262186</w:t>
            </w:r>
          </w:p>
        </w:tc>
        <w:tc>
          <w:tcPr>
            <w:tcW w:w="1210" w:type="dxa"/>
          </w:tcPr>
          <w:p w14:paraId="14C17A49" w14:textId="5C143882" w:rsidR="00B34EBB" w:rsidRDefault="00D427D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1210" w:type="dxa"/>
          </w:tcPr>
          <w:p w14:paraId="5D7D073A" w14:textId="58FDDD36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6B08C18B" w14:textId="77777777" w:rsidTr="00877863">
        <w:trPr>
          <w:trHeight w:val="346"/>
        </w:trPr>
        <w:tc>
          <w:tcPr>
            <w:tcW w:w="5716" w:type="dxa"/>
          </w:tcPr>
          <w:p w14:paraId="161317F2" w14:textId="313C1DE9" w:rsidR="00B34EBB" w:rsidRDefault="00D427D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1210" w:type="dxa"/>
          </w:tcPr>
          <w:p w14:paraId="758A5037" w14:textId="422A37FE" w:rsidR="00B34EBB" w:rsidRDefault="00D427D4" w:rsidP="00877863">
            <w:pPr>
              <w:pStyle w:val="BodyText"/>
              <w:spacing w:after="60"/>
              <w:ind w:left="0"/>
            </w:pPr>
            <w:r>
              <w:t>-35.916309</w:t>
            </w:r>
          </w:p>
        </w:tc>
        <w:tc>
          <w:tcPr>
            <w:tcW w:w="1210" w:type="dxa"/>
          </w:tcPr>
          <w:p w14:paraId="56343BC0" w14:textId="0445AF42" w:rsidR="00B34EBB" w:rsidRDefault="00D427D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1210" w:type="dxa"/>
          </w:tcPr>
          <w:p w14:paraId="2CE512A3" w14:textId="2F856ACB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0C31BD48" w14:textId="77777777" w:rsidTr="00877863">
        <w:trPr>
          <w:trHeight w:val="333"/>
        </w:trPr>
        <w:tc>
          <w:tcPr>
            <w:tcW w:w="5716" w:type="dxa"/>
          </w:tcPr>
          <w:p w14:paraId="49F5D287" w14:textId="4AAF3BD7" w:rsidR="00B34EBB" w:rsidRDefault="00D427D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1210" w:type="dxa"/>
          </w:tcPr>
          <w:p w14:paraId="769A6792" w14:textId="16952BB0" w:rsidR="00B34EBB" w:rsidRDefault="00D427D4" w:rsidP="00877863">
            <w:pPr>
              <w:pStyle w:val="BodyText"/>
              <w:spacing w:after="60"/>
              <w:ind w:left="0"/>
            </w:pPr>
            <w:r>
              <w:t>-44.805897</w:t>
            </w:r>
          </w:p>
        </w:tc>
        <w:tc>
          <w:tcPr>
            <w:tcW w:w="1210" w:type="dxa"/>
          </w:tcPr>
          <w:p w14:paraId="1C8446C6" w14:textId="42659305" w:rsidR="00B34EBB" w:rsidRDefault="00D427D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1210" w:type="dxa"/>
          </w:tcPr>
          <w:p w14:paraId="199BE1CA" w14:textId="3833BE07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2002C16B" w14:textId="77777777" w:rsidTr="00877863">
        <w:trPr>
          <w:trHeight w:val="333"/>
        </w:trPr>
        <w:tc>
          <w:tcPr>
            <w:tcW w:w="5716" w:type="dxa"/>
          </w:tcPr>
          <w:p w14:paraId="6B371DCA" w14:textId="50BC730B" w:rsidR="00B34EBB" w:rsidRDefault="00D427D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1210" w:type="dxa"/>
          </w:tcPr>
          <w:p w14:paraId="3C7EB5C9" w14:textId="5CC8E7E0" w:rsidR="00B34EBB" w:rsidRDefault="00D427D4" w:rsidP="00877863">
            <w:pPr>
              <w:pStyle w:val="BodyText"/>
              <w:spacing w:after="60"/>
              <w:ind w:left="0"/>
            </w:pPr>
            <w:r>
              <w:t>-41.978725</w:t>
            </w:r>
          </w:p>
        </w:tc>
        <w:tc>
          <w:tcPr>
            <w:tcW w:w="1210" w:type="dxa"/>
          </w:tcPr>
          <w:p w14:paraId="6410ACF8" w14:textId="0813A097" w:rsidR="00B34EBB" w:rsidRDefault="00D427D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1210" w:type="dxa"/>
          </w:tcPr>
          <w:p w14:paraId="6EC894D6" w14:textId="3F089C51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7AC2F90B" w14:textId="77777777" w:rsidTr="00877863">
        <w:trPr>
          <w:trHeight w:val="346"/>
        </w:trPr>
        <w:tc>
          <w:tcPr>
            <w:tcW w:w="5716" w:type="dxa"/>
          </w:tcPr>
          <w:p w14:paraId="24C2DA19" w14:textId="53D44F0A" w:rsidR="00B34EBB" w:rsidRDefault="00D427D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1210" w:type="dxa"/>
          </w:tcPr>
          <w:p w14:paraId="6235BBB5" w14:textId="12E9159E" w:rsidR="00B34EBB" w:rsidRDefault="00D427D4" w:rsidP="00877863">
            <w:pPr>
              <w:pStyle w:val="BodyText"/>
              <w:spacing w:after="60"/>
              <w:ind w:left="0"/>
            </w:pPr>
            <w:r>
              <w:t>-72.343552</w:t>
            </w:r>
          </w:p>
        </w:tc>
        <w:tc>
          <w:tcPr>
            <w:tcW w:w="1210" w:type="dxa"/>
          </w:tcPr>
          <w:p w14:paraId="426F0BA9" w14:textId="5CCC3055" w:rsidR="00B34EBB" w:rsidRDefault="00D427D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1210" w:type="dxa"/>
          </w:tcPr>
          <w:p w14:paraId="391F245E" w14:textId="72554F56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</w:tbl>
    <w:p w14:paraId="24D92577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.1.5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3CF4F653" w14:textId="77777777" w:rsidR="00D427D4" w:rsidRDefault="00D427D4" w:rsidP="00D427D4">
      <w:pPr>
        <w:pStyle w:val="BodyText"/>
        <w:keepNext/>
        <w:spacing w:after="60"/>
        <w:ind w:left="0"/>
      </w:pPr>
      <w:r>
        <w:rPr>
          <w:noProof/>
          <w:sz w:val="22"/>
          <w:szCs w:val="22"/>
        </w:rPr>
        <w:drawing>
          <wp:inline distT="0" distB="0" distL="0" distR="0" wp14:anchorId="1704CCBE" wp14:editId="3E5509A8">
            <wp:extent cx="5943600" cy="212280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A200" w14:textId="624B8931" w:rsidR="00D427D4" w:rsidRDefault="00D427D4" w:rsidP="00D427D4">
      <w:pPr>
        <w:pStyle w:val="Caption"/>
        <w:jc w:val="left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Caption</w:t>
      </w:r>
    </w:p>
    <w:p w14:paraId="397F137B" w14:textId="0C7699BF" w:rsidR="007A0BF6" w:rsidRDefault="007A0BF6" w:rsidP="007A0BF6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&lt;IMAGE.STEP.RESPONSE.TEST</w:t>
      </w:r>
      <w:proofErr w:type="gramEnd"/>
      <w:r>
        <w:rPr>
          <w:sz w:val="22"/>
          <w:szCs w:val="22"/>
        </w:rPr>
        <w:t>&gt;</w:t>
      </w:r>
    </w:p>
    <w:p w14:paraId="5B1B39F0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lbf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4EB9F563" w14:textId="77777777" w:rsidTr="00716A17">
        <w:tc>
          <w:tcPr>
            <w:tcW w:w="3208" w:type="dxa"/>
          </w:tcPr>
          <w:p w14:paraId="3E8A8760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37849E3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8B76568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24437DAC" w14:textId="77777777" w:rsidTr="00716A17">
        <w:tc>
          <w:tcPr>
            <w:tcW w:w="3208" w:type="dxa"/>
          </w:tcPr>
          <w:p w14:paraId="4F07B00E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4F9E1CC" w14:textId="0B9D210C" w:rsidR="007A0BF6" w:rsidRPr="003B2DF7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5.4452</w:t>
            </w:r>
          </w:p>
        </w:tc>
        <w:tc>
          <w:tcPr>
            <w:tcW w:w="2894" w:type="dxa"/>
          </w:tcPr>
          <w:p w14:paraId="315851B6" w14:textId="3AFE765A" w:rsidR="007A0BF6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7BB2BCA9" w14:textId="77777777" w:rsidTr="00716A17">
        <w:tc>
          <w:tcPr>
            <w:tcW w:w="3208" w:type="dxa"/>
          </w:tcPr>
          <w:p w14:paraId="4C38FF0F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 170 +9/-9 ms</w:t>
            </w:r>
          </w:p>
        </w:tc>
        <w:tc>
          <w:tcPr>
            <w:tcW w:w="3248" w:type="dxa"/>
          </w:tcPr>
          <w:p w14:paraId="419DB88B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ABD7B05" w14:textId="6873ECFA" w:rsidR="007A0BF6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114</w:t>
            </w:r>
          </w:p>
        </w:tc>
        <w:tc>
          <w:tcPr>
            <w:tcW w:w="2894" w:type="dxa"/>
          </w:tcPr>
          <w:p w14:paraId="32255672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D720EE8" w14:textId="55482407" w:rsidR="007A0BF6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2FC8C32" w14:textId="77777777" w:rsidR="007A0BF6" w:rsidRDefault="007A0BF6" w:rsidP="007A0BF6"/>
    <w:p w14:paraId="7D9B03BF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lbf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668534CF" w14:textId="77777777" w:rsidTr="00716A17">
        <w:tc>
          <w:tcPr>
            <w:tcW w:w="3208" w:type="dxa"/>
          </w:tcPr>
          <w:p w14:paraId="3EEBAF52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2B1BD38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7B504C8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4D996A4C" w14:textId="77777777" w:rsidTr="00716A17">
        <w:tc>
          <w:tcPr>
            <w:tcW w:w="3208" w:type="dxa"/>
          </w:tcPr>
          <w:p w14:paraId="1F47E655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45C0B65" w14:textId="7568C999" w:rsidR="007A0BF6" w:rsidRPr="003B2DF7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-5.5344</w:t>
            </w:r>
          </w:p>
        </w:tc>
        <w:tc>
          <w:tcPr>
            <w:tcW w:w="2894" w:type="dxa"/>
          </w:tcPr>
          <w:p w14:paraId="7A2DE439" w14:textId="35851E16" w:rsidR="007A0BF6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A0BF6" w14:paraId="04C27FDD" w14:textId="77777777" w:rsidTr="00716A17">
        <w:tc>
          <w:tcPr>
            <w:tcW w:w="3208" w:type="dxa"/>
          </w:tcPr>
          <w:p w14:paraId="118FCEBD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 170 +9/-9 ms</w:t>
            </w:r>
          </w:p>
        </w:tc>
        <w:tc>
          <w:tcPr>
            <w:tcW w:w="3248" w:type="dxa"/>
          </w:tcPr>
          <w:p w14:paraId="54FAD611" w14:textId="78136C63" w:rsidR="007A0BF6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114</w:t>
            </w:r>
          </w:p>
        </w:tc>
        <w:tc>
          <w:tcPr>
            <w:tcW w:w="2894" w:type="dxa"/>
          </w:tcPr>
          <w:p w14:paraId="35F326DD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C26BA36" w14:textId="15F4F6DF" w:rsidR="007A0BF6" w:rsidRDefault="00D427D4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4AFF762" w14:textId="77777777" w:rsidR="00FE000E" w:rsidRDefault="00FE000E" w:rsidP="00FE000E">
      <w:pPr>
        <w:pStyle w:val="BodyText"/>
        <w:spacing w:after="60"/>
        <w:ind w:left="0"/>
        <w:rPr>
          <w:sz w:val="22"/>
          <w:szCs w:val="22"/>
        </w:rPr>
      </w:pPr>
    </w:p>
    <w:p w14:paraId="5DB249FC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lbf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2185E742" w14:textId="77777777" w:rsidTr="009677C9">
        <w:tc>
          <w:tcPr>
            <w:tcW w:w="3208" w:type="dxa"/>
          </w:tcPr>
          <w:p w14:paraId="1BCD2B28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8FD5282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95308D1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4A0A9488" w14:textId="77777777" w:rsidTr="009677C9">
        <w:tc>
          <w:tcPr>
            <w:tcW w:w="3208" w:type="dxa"/>
          </w:tcPr>
          <w:p w14:paraId="2905A4B2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88C12B6" w14:textId="4C116F6B" w:rsidR="00FE000E" w:rsidRPr="003B2DF7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5.4615</w:t>
            </w:r>
          </w:p>
        </w:tc>
        <w:tc>
          <w:tcPr>
            <w:tcW w:w="2894" w:type="dxa"/>
          </w:tcPr>
          <w:p w14:paraId="10B6A5FD" w14:textId="29B08882" w:rsidR="00FE000E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449FEC94" w14:textId="77777777" w:rsidTr="009677C9">
        <w:tc>
          <w:tcPr>
            <w:tcW w:w="3208" w:type="dxa"/>
          </w:tcPr>
          <w:p w14:paraId="12F0F309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 170 +9/-9 ms</w:t>
            </w:r>
          </w:p>
        </w:tc>
        <w:tc>
          <w:tcPr>
            <w:tcW w:w="3248" w:type="dxa"/>
          </w:tcPr>
          <w:p w14:paraId="40A85AA4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5AA0C2A" w14:textId="017C0710" w:rsidR="00FE000E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37A15EC8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4BDE8FC" w14:textId="1905A2BA" w:rsidR="00FE000E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643CC39" w14:textId="77777777" w:rsidR="00FE000E" w:rsidRDefault="00FE000E" w:rsidP="00FE000E"/>
    <w:p w14:paraId="31FE741C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lbf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0207EDBF" w14:textId="77777777" w:rsidTr="009677C9">
        <w:tc>
          <w:tcPr>
            <w:tcW w:w="3208" w:type="dxa"/>
          </w:tcPr>
          <w:p w14:paraId="09B92201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E5A2CF3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047B1CAE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7770D650" w14:textId="77777777" w:rsidTr="009677C9">
        <w:tc>
          <w:tcPr>
            <w:tcW w:w="3208" w:type="dxa"/>
          </w:tcPr>
          <w:p w14:paraId="05386426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5F66BC47" w14:textId="4D17669E" w:rsidR="00FE000E" w:rsidRPr="003B2DF7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-5.4438</w:t>
            </w:r>
          </w:p>
        </w:tc>
        <w:tc>
          <w:tcPr>
            <w:tcW w:w="2894" w:type="dxa"/>
          </w:tcPr>
          <w:p w14:paraId="0351E2A7" w14:textId="11FCC284" w:rsidR="00FE000E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FE000E" w14:paraId="0ADB49CC" w14:textId="77777777" w:rsidTr="009677C9">
        <w:tc>
          <w:tcPr>
            <w:tcW w:w="3208" w:type="dxa"/>
          </w:tcPr>
          <w:p w14:paraId="3EDABD5E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 170 +9/-9 ms</w:t>
            </w:r>
          </w:p>
        </w:tc>
        <w:tc>
          <w:tcPr>
            <w:tcW w:w="3248" w:type="dxa"/>
          </w:tcPr>
          <w:p w14:paraId="689F84C1" w14:textId="31797A47" w:rsidR="00FE000E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115</w:t>
            </w:r>
          </w:p>
        </w:tc>
        <w:tc>
          <w:tcPr>
            <w:tcW w:w="2894" w:type="dxa"/>
          </w:tcPr>
          <w:p w14:paraId="4AB4D680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695C60B" w14:textId="0925F43A" w:rsidR="00FE000E" w:rsidRDefault="00D427D4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9AADA9F" w14:textId="77777777" w:rsidR="00FE000E" w:rsidRPr="00F858AC" w:rsidRDefault="00FE000E" w:rsidP="007A0BF6">
      <w:pPr>
        <w:pStyle w:val="BodyText"/>
        <w:spacing w:after="60"/>
        <w:ind w:left="0"/>
        <w:rPr>
          <w:b/>
          <w:bCs/>
          <w:szCs w:val="20"/>
        </w:rPr>
      </w:pPr>
    </w:p>
    <w:p w14:paraId="4A91D27D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5744DF40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.1.6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08356BED" w14:textId="77777777" w:rsidR="00F873E9" w:rsidRDefault="00F873E9" w:rsidP="00F858AC">
      <w:pPr>
        <w:pStyle w:val="BodyText"/>
        <w:spacing w:after="60"/>
        <w:ind w:left="0"/>
        <w:rPr>
          <w:sz w:val="22"/>
          <w:szCs w:val="22"/>
        </w:rPr>
      </w:pPr>
    </w:p>
    <w:p w14:paraId="047A1621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lbf Tension</w:t>
      </w:r>
    </w:p>
    <w:p w14:paraId="5AAF97D9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60"/>
        <w:gridCol w:w="1273"/>
        <w:gridCol w:w="1209"/>
        <w:gridCol w:w="1208"/>
      </w:tblGrid>
      <w:tr w:rsidR="00B34EBB" w14:paraId="49F92BAD" w14:textId="77777777" w:rsidTr="00877863">
        <w:trPr>
          <w:trHeight w:val="628"/>
        </w:trPr>
        <w:tc>
          <w:tcPr>
            <w:tcW w:w="5716" w:type="dxa"/>
          </w:tcPr>
          <w:p w14:paraId="1D6151F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10" w:type="dxa"/>
          </w:tcPr>
          <w:p w14:paraId="3991A34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10" w:type="dxa"/>
          </w:tcPr>
          <w:p w14:paraId="2330D57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10" w:type="dxa"/>
          </w:tcPr>
          <w:p w14:paraId="237B3DA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18AED196" w14:textId="77777777" w:rsidTr="00877863">
        <w:trPr>
          <w:trHeight w:val="333"/>
        </w:trPr>
        <w:tc>
          <w:tcPr>
            <w:tcW w:w="5716" w:type="dxa"/>
          </w:tcPr>
          <w:p w14:paraId="770D56EC" w14:textId="13B02D85" w:rsidR="00B34EBB" w:rsidRDefault="00D427D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1210" w:type="dxa"/>
          </w:tcPr>
          <w:p w14:paraId="55CC9C16" w14:textId="1B2624F0" w:rsidR="00B34EBB" w:rsidRDefault="00D427D4" w:rsidP="00877863">
            <w:pPr>
              <w:pStyle w:val="BodyText"/>
              <w:spacing w:after="60"/>
              <w:ind w:left="0"/>
            </w:pPr>
            <w:r>
              <w:t>71.366364</w:t>
            </w:r>
          </w:p>
        </w:tc>
        <w:tc>
          <w:tcPr>
            <w:tcW w:w="1210" w:type="dxa"/>
          </w:tcPr>
          <w:p w14:paraId="258CD7AD" w14:textId="4936F2EE" w:rsidR="00B34EBB" w:rsidRDefault="00D427D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1210" w:type="dxa"/>
          </w:tcPr>
          <w:p w14:paraId="273ADFF7" w14:textId="75E4F232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4984CEE1" w14:textId="77777777" w:rsidTr="00877863">
        <w:trPr>
          <w:trHeight w:val="346"/>
        </w:trPr>
        <w:tc>
          <w:tcPr>
            <w:tcW w:w="5716" w:type="dxa"/>
          </w:tcPr>
          <w:p w14:paraId="05AB2C94" w14:textId="0018EF58" w:rsidR="00B34EBB" w:rsidRDefault="00D427D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1210" w:type="dxa"/>
          </w:tcPr>
          <w:p w14:paraId="12D9EF61" w14:textId="3E4CC050" w:rsidR="00B34EBB" w:rsidRDefault="00D427D4" w:rsidP="00877863">
            <w:pPr>
              <w:pStyle w:val="BodyText"/>
              <w:spacing w:after="60"/>
              <w:ind w:left="0"/>
            </w:pPr>
            <w:r>
              <w:t>151.400620</w:t>
            </w:r>
          </w:p>
        </w:tc>
        <w:tc>
          <w:tcPr>
            <w:tcW w:w="1210" w:type="dxa"/>
          </w:tcPr>
          <w:p w14:paraId="4DC105E6" w14:textId="633EF71E" w:rsidR="00B34EBB" w:rsidRDefault="00D427D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1210" w:type="dxa"/>
          </w:tcPr>
          <w:p w14:paraId="010C2219" w14:textId="019B134B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08B66285" w14:textId="77777777" w:rsidTr="00877863">
        <w:trPr>
          <w:trHeight w:val="333"/>
        </w:trPr>
        <w:tc>
          <w:tcPr>
            <w:tcW w:w="5716" w:type="dxa"/>
          </w:tcPr>
          <w:p w14:paraId="0701779E" w14:textId="6B8619EC" w:rsidR="00B34EBB" w:rsidRDefault="00D427D4" w:rsidP="00877863">
            <w:pPr>
              <w:pStyle w:val="BodyText"/>
              <w:spacing w:after="60"/>
              <w:ind w:left="0"/>
            </w:pPr>
            <w:r>
              <w:lastRenderedPageBreak/>
              <w:t>1.00 HZ</w:t>
            </w:r>
          </w:p>
        </w:tc>
        <w:tc>
          <w:tcPr>
            <w:tcW w:w="1210" w:type="dxa"/>
          </w:tcPr>
          <w:p w14:paraId="5E569A39" w14:textId="129D7094" w:rsidR="00B34EBB" w:rsidRDefault="00D427D4" w:rsidP="00877863">
            <w:pPr>
              <w:pStyle w:val="BodyText"/>
              <w:spacing w:after="60"/>
              <w:ind w:left="0"/>
            </w:pPr>
            <w:r>
              <w:t>10.503792</w:t>
            </w:r>
          </w:p>
        </w:tc>
        <w:tc>
          <w:tcPr>
            <w:tcW w:w="1210" w:type="dxa"/>
          </w:tcPr>
          <w:p w14:paraId="3B6774E5" w14:textId="3CF4A6F9" w:rsidR="00B34EBB" w:rsidRDefault="00D427D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1210" w:type="dxa"/>
          </w:tcPr>
          <w:p w14:paraId="0AFC3628" w14:textId="10B663B2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0EEC0CC0" w14:textId="77777777" w:rsidTr="00877863">
        <w:trPr>
          <w:trHeight w:val="346"/>
        </w:trPr>
        <w:tc>
          <w:tcPr>
            <w:tcW w:w="5716" w:type="dxa"/>
          </w:tcPr>
          <w:p w14:paraId="57EE2E74" w14:textId="72F95C9C" w:rsidR="00B34EBB" w:rsidRDefault="00D427D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1210" w:type="dxa"/>
          </w:tcPr>
          <w:p w14:paraId="67790370" w14:textId="6362CD52" w:rsidR="00B34EBB" w:rsidRDefault="00D427D4" w:rsidP="00877863">
            <w:pPr>
              <w:pStyle w:val="BodyText"/>
              <w:spacing w:after="60"/>
              <w:ind w:left="0"/>
            </w:pPr>
            <w:r>
              <w:t>92.767441</w:t>
            </w:r>
          </w:p>
        </w:tc>
        <w:tc>
          <w:tcPr>
            <w:tcW w:w="1210" w:type="dxa"/>
          </w:tcPr>
          <w:p w14:paraId="2885BDB9" w14:textId="606BBE58" w:rsidR="00B34EBB" w:rsidRDefault="00D427D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1210" w:type="dxa"/>
          </w:tcPr>
          <w:p w14:paraId="2DCC3A79" w14:textId="207223F7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3F16E22D" w14:textId="77777777" w:rsidTr="00877863">
        <w:trPr>
          <w:trHeight w:val="333"/>
        </w:trPr>
        <w:tc>
          <w:tcPr>
            <w:tcW w:w="5716" w:type="dxa"/>
          </w:tcPr>
          <w:p w14:paraId="10B1DE98" w14:textId="3B7D0DFD" w:rsidR="00B34EBB" w:rsidRDefault="00D427D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1210" w:type="dxa"/>
          </w:tcPr>
          <w:p w14:paraId="12B53394" w14:textId="478E8930" w:rsidR="00B34EBB" w:rsidRDefault="00D427D4" w:rsidP="00877863">
            <w:pPr>
              <w:pStyle w:val="BodyText"/>
              <w:spacing w:after="60"/>
              <w:ind w:left="0"/>
            </w:pPr>
            <w:r>
              <w:t>166.740311</w:t>
            </w:r>
          </w:p>
        </w:tc>
        <w:tc>
          <w:tcPr>
            <w:tcW w:w="1210" w:type="dxa"/>
          </w:tcPr>
          <w:p w14:paraId="4C887DBF" w14:textId="2C7B108E" w:rsidR="00B34EBB" w:rsidRDefault="00D427D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1210" w:type="dxa"/>
          </w:tcPr>
          <w:p w14:paraId="2B4CDF15" w14:textId="48DD2E6F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496B8D34" w14:textId="77777777" w:rsidTr="00877863">
        <w:trPr>
          <w:trHeight w:val="333"/>
        </w:trPr>
        <w:tc>
          <w:tcPr>
            <w:tcW w:w="5716" w:type="dxa"/>
          </w:tcPr>
          <w:p w14:paraId="6BEF9F01" w14:textId="46EE1BD9" w:rsidR="00B34EBB" w:rsidRDefault="00D427D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1210" w:type="dxa"/>
          </w:tcPr>
          <w:p w14:paraId="62B3CE37" w14:textId="37AF3EC1" w:rsidR="00B34EBB" w:rsidRDefault="00D427D4" w:rsidP="00877863">
            <w:pPr>
              <w:pStyle w:val="BodyText"/>
              <w:spacing w:after="60"/>
              <w:ind w:left="0"/>
            </w:pPr>
            <w:r>
              <w:t>105.454666</w:t>
            </w:r>
          </w:p>
        </w:tc>
        <w:tc>
          <w:tcPr>
            <w:tcW w:w="1210" w:type="dxa"/>
          </w:tcPr>
          <w:p w14:paraId="26FB00B4" w14:textId="53FE9391" w:rsidR="00B34EBB" w:rsidRDefault="00D427D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1210" w:type="dxa"/>
          </w:tcPr>
          <w:p w14:paraId="0656C260" w14:textId="68700A0C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6A57B654" w14:textId="77777777" w:rsidTr="00877863">
        <w:trPr>
          <w:trHeight w:val="346"/>
        </w:trPr>
        <w:tc>
          <w:tcPr>
            <w:tcW w:w="5716" w:type="dxa"/>
          </w:tcPr>
          <w:p w14:paraId="3E14E3CD" w14:textId="4FBB6DD9" w:rsidR="00B34EBB" w:rsidRDefault="00D427D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1210" w:type="dxa"/>
          </w:tcPr>
          <w:p w14:paraId="4273F621" w14:textId="6471EC5B" w:rsidR="00B34EBB" w:rsidRDefault="00D427D4" w:rsidP="00877863">
            <w:pPr>
              <w:pStyle w:val="BodyText"/>
              <w:spacing w:after="60"/>
              <w:ind w:left="0"/>
            </w:pPr>
            <w:r>
              <w:t>147.098129</w:t>
            </w:r>
          </w:p>
        </w:tc>
        <w:tc>
          <w:tcPr>
            <w:tcW w:w="1210" w:type="dxa"/>
          </w:tcPr>
          <w:p w14:paraId="75B634D7" w14:textId="018546B0" w:rsidR="00B34EBB" w:rsidRDefault="00D427D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1210" w:type="dxa"/>
          </w:tcPr>
          <w:p w14:paraId="6A1608AD" w14:textId="72DED96A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41FA9A6B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lbf Compression</w:t>
      </w:r>
    </w:p>
    <w:p w14:paraId="4602D5E9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B0384C">
        <w:rPr>
          <w:b/>
          <w:bCs/>
          <w:color w:val="000000" w:themeColor="text1"/>
          <w:u w:val="single"/>
        </w:rPr>
        <w:t>&lt;INSERT TABLE&gt;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60"/>
        <w:gridCol w:w="1273"/>
        <w:gridCol w:w="1209"/>
        <w:gridCol w:w="1208"/>
      </w:tblGrid>
      <w:tr w:rsidR="00B34EBB" w14:paraId="008F21E5" w14:textId="77777777" w:rsidTr="00877863">
        <w:trPr>
          <w:trHeight w:val="628"/>
        </w:trPr>
        <w:tc>
          <w:tcPr>
            <w:tcW w:w="5716" w:type="dxa"/>
          </w:tcPr>
          <w:p w14:paraId="75D519B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10" w:type="dxa"/>
          </w:tcPr>
          <w:p w14:paraId="0B488C0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10" w:type="dxa"/>
          </w:tcPr>
          <w:p w14:paraId="7930967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10" w:type="dxa"/>
          </w:tcPr>
          <w:p w14:paraId="5809870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74306BA" w14:textId="77777777" w:rsidTr="00877863">
        <w:trPr>
          <w:trHeight w:val="333"/>
        </w:trPr>
        <w:tc>
          <w:tcPr>
            <w:tcW w:w="5716" w:type="dxa"/>
          </w:tcPr>
          <w:p w14:paraId="0E1400B2" w14:textId="696A693F" w:rsidR="00B34EBB" w:rsidRDefault="00D427D4" w:rsidP="00877863">
            <w:pPr>
              <w:pStyle w:val="BodyText"/>
              <w:spacing w:after="60"/>
              <w:ind w:left="0"/>
            </w:pPr>
            <w:r>
              <w:t>0.10 HZ</w:t>
            </w:r>
          </w:p>
        </w:tc>
        <w:tc>
          <w:tcPr>
            <w:tcW w:w="1210" w:type="dxa"/>
          </w:tcPr>
          <w:p w14:paraId="306B707A" w14:textId="2C0F4C8E" w:rsidR="00B34EBB" w:rsidRDefault="00D427D4" w:rsidP="00877863">
            <w:pPr>
              <w:pStyle w:val="BodyText"/>
              <w:spacing w:after="60"/>
              <w:ind w:left="0"/>
            </w:pPr>
            <w:r>
              <w:t>117.652153</w:t>
            </w:r>
          </w:p>
        </w:tc>
        <w:tc>
          <w:tcPr>
            <w:tcW w:w="1210" w:type="dxa"/>
          </w:tcPr>
          <w:p w14:paraId="24C6C60F" w14:textId="61F8A12D" w:rsidR="00B34EBB" w:rsidRDefault="00D427D4" w:rsidP="00877863">
            <w:pPr>
              <w:pStyle w:val="BodyText"/>
              <w:spacing w:after="60"/>
              <w:ind w:left="0"/>
            </w:pPr>
            <w:r>
              <w:t>-5.000000</w:t>
            </w:r>
          </w:p>
        </w:tc>
        <w:tc>
          <w:tcPr>
            <w:tcW w:w="1210" w:type="dxa"/>
          </w:tcPr>
          <w:p w14:paraId="78A90573" w14:textId="1A4C2107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4786E65F" w14:textId="77777777" w:rsidTr="00877863">
        <w:trPr>
          <w:trHeight w:val="346"/>
        </w:trPr>
        <w:tc>
          <w:tcPr>
            <w:tcW w:w="5716" w:type="dxa"/>
          </w:tcPr>
          <w:p w14:paraId="3165C5B1" w14:textId="5EE41D0D" w:rsidR="00B34EBB" w:rsidRDefault="00D427D4" w:rsidP="00877863">
            <w:pPr>
              <w:pStyle w:val="BodyText"/>
              <w:spacing w:after="60"/>
              <w:ind w:left="0"/>
            </w:pPr>
            <w:r>
              <w:t>0.50 HZ</w:t>
            </w:r>
          </w:p>
        </w:tc>
        <w:tc>
          <w:tcPr>
            <w:tcW w:w="1210" w:type="dxa"/>
          </w:tcPr>
          <w:p w14:paraId="285DF304" w14:textId="1D27B72F" w:rsidR="00B34EBB" w:rsidRDefault="00D427D4" w:rsidP="00877863">
            <w:pPr>
              <w:pStyle w:val="BodyText"/>
              <w:spacing w:after="60"/>
              <w:ind w:left="0"/>
            </w:pPr>
            <w:r>
              <w:t>26.219921</w:t>
            </w:r>
          </w:p>
        </w:tc>
        <w:tc>
          <w:tcPr>
            <w:tcW w:w="1210" w:type="dxa"/>
          </w:tcPr>
          <w:p w14:paraId="3740A085" w14:textId="0E29D07E" w:rsidR="00B34EBB" w:rsidRDefault="00D427D4" w:rsidP="00877863">
            <w:pPr>
              <w:pStyle w:val="BodyText"/>
              <w:spacing w:after="60"/>
              <w:ind w:left="0"/>
            </w:pPr>
            <w:r>
              <w:t>-10.000000</w:t>
            </w:r>
          </w:p>
        </w:tc>
        <w:tc>
          <w:tcPr>
            <w:tcW w:w="1210" w:type="dxa"/>
          </w:tcPr>
          <w:p w14:paraId="455ACD68" w14:textId="1EFFB0C7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272C3D16" w14:textId="77777777" w:rsidTr="00877863">
        <w:trPr>
          <w:trHeight w:val="333"/>
        </w:trPr>
        <w:tc>
          <w:tcPr>
            <w:tcW w:w="5716" w:type="dxa"/>
          </w:tcPr>
          <w:p w14:paraId="1D40B151" w14:textId="145EFB67" w:rsidR="00B34EBB" w:rsidRDefault="00D427D4" w:rsidP="00877863">
            <w:pPr>
              <w:pStyle w:val="BodyText"/>
              <w:spacing w:after="60"/>
              <w:ind w:left="0"/>
            </w:pPr>
            <w:r>
              <w:t>1.00 HZ</w:t>
            </w:r>
          </w:p>
        </w:tc>
        <w:tc>
          <w:tcPr>
            <w:tcW w:w="1210" w:type="dxa"/>
          </w:tcPr>
          <w:p w14:paraId="55DF2BFE" w14:textId="6B65D165" w:rsidR="00B34EBB" w:rsidRDefault="00D427D4" w:rsidP="00877863">
            <w:pPr>
              <w:pStyle w:val="BodyText"/>
              <w:spacing w:after="60"/>
              <w:ind w:left="0"/>
            </w:pPr>
            <w:r>
              <w:t>-30.121473</w:t>
            </w:r>
          </w:p>
        </w:tc>
        <w:tc>
          <w:tcPr>
            <w:tcW w:w="1210" w:type="dxa"/>
          </w:tcPr>
          <w:p w14:paraId="6DA7989F" w14:textId="7DCEF683" w:rsidR="00B34EBB" w:rsidRDefault="00D427D4" w:rsidP="00877863">
            <w:pPr>
              <w:pStyle w:val="BodyText"/>
              <w:spacing w:after="60"/>
              <w:ind w:left="0"/>
            </w:pPr>
            <w:r>
              <w:t>-20.000000</w:t>
            </w:r>
          </w:p>
        </w:tc>
        <w:tc>
          <w:tcPr>
            <w:tcW w:w="1210" w:type="dxa"/>
          </w:tcPr>
          <w:p w14:paraId="5196F470" w14:textId="70DCDF01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399175C6" w14:textId="77777777" w:rsidTr="00877863">
        <w:trPr>
          <w:trHeight w:val="346"/>
        </w:trPr>
        <w:tc>
          <w:tcPr>
            <w:tcW w:w="5716" w:type="dxa"/>
          </w:tcPr>
          <w:p w14:paraId="67304B02" w14:textId="30876DF9" w:rsidR="00B34EBB" w:rsidRDefault="00D427D4" w:rsidP="00877863">
            <w:pPr>
              <w:pStyle w:val="BodyText"/>
              <w:spacing w:after="60"/>
              <w:ind w:left="0"/>
            </w:pPr>
            <w:r>
              <w:t>2.00 HZ</w:t>
            </w:r>
          </w:p>
        </w:tc>
        <w:tc>
          <w:tcPr>
            <w:tcW w:w="1210" w:type="dxa"/>
          </w:tcPr>
          <w:p w14:paraId="42BA79A6" w14:textId="09005097" w:rsidR="00B34EBB" w:rsidRDefault="00D427D4" w:rsidP="00877863">
            <w:pPr>
              <w:pStyle w:val="BodyText"/>
              <w:spacing w:after="60"/>
              <w:ind w:left="0"/>
            </w:pPr>
            <w:r>
              <w:t>-165.812134</w:t>
            </w:r>
          </w:p>
        </w:tc>
        <w:tc>
          <w:tcPr>
            <w:tcW w:w="1210" w:type="dxa"/>
          </w:tcPr>
          <w:p w14:paraId="06D99AB1" w14:textId="73C5B766" w:rsidR="00B34EBB" w:rsidRDefault="00D427D4" w:rsidP="00877863">
            <w:pPr>
              <w:pStyle w:val="BodyText"/>
              <w:spacing w:after="60"/>
              <w:ind w:left="0"/>
            </w:pPr>
            <w:r>
              <w:t>-30.000000</w:t>
            </w:r>
          </w:p>
        </w:tc>
        <w:tc>
          <w:tcPr>
            <w:tcW w:w="1210" w:type="dxa"/>
          </w:tcPr>
          <w:p w14:paraId="6510336B" w14:textId="2D0822E8" w:rsidR="00B34EBB" w:rsidRDefault="00D427D4" w:rsidP="00877863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B34EBB" w14:paraId="0AA08E70" w14:textId="77777777" w:rsidTr="00877863">
        <w:trPr>
          <w:trHeight w:val="333"/>
        </w:trPr>
        <w:tc>
          <w:tcPr>
            <w:tcW w:w="5716" w:type="dxa"/>
          </w:tcPr>
          <w:p w14:paraId="1C6007F8" w14:textId="076EF57D" w:rsidR="00B34EBB" w:rsidRDefault="00D427D4" w:rsidP="00877863">
            <w:pPr>
              <w:pStyle w:val="BodyText"/>
              <w:spacing w:after="60"/>
              <w:ind w:left="0"/>
            </w:pPr>
            <w:r>
              <w:t>3.00 HZ</w:t>
            </w:r>
          </w:p>
        </w:tc>
        <w:tc>
          <w:tcPr>
            <w:tcW w:w="1210" w:type="dxa"/>
          </w:tcPr>
          <w:p w14:paraId="2B1E832C" w14:textId="567A5451" w:rsidR="00B34EBB" w:rsidRDefault="00D427D4" w:rsidP="00877863">
            <w:pPr>
              <w:pStyle w:val="BodyText"/>
              <w:spacing w:after="60"/>
              <w:ind w:left="0"/>
            </w:pPr>
            <w:r>
              <w:t>1.939830</w:t>
            </w:r>
          </w:p>
        </w:tc>
        <w:tc>
          <w:tcPr>
            <w:tcW w:w="1210" w:type="dxa"/>
          </w:tcPr>
          <w:p w14:paraId="4C9AECCD" w14:textId="68C37AD1" w:rsidR="00B34EBB" w:rsidRDefault="00D427D4" w:rsidP="00877863">
            <w:pPr>
              <w:pStyle w:val="BodyText"/>
              <w:spacing w:after="60"/>
              <w:ind w:left="0"/>
            </w:pPr>
            <w:r>
              <w:t>-50.000000</w:t>
            </w:r>
          </w:p>
        </w:tc>
        <w:tc>
          <w:tcPr>
            <w:tcW w:w="1210" w:type="dxa"/>
          </w:tcPr>
          <w:p w14:paraId="6E7B48B1" w14:textId="7AFB4267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0C9B39D9" w14:textId="77777777" w:rsidTr="00877863">
        <w:trPr>
          <w:trHeight w:val="333"/>
        </w:trPr>
        <w:tc>
          <w:tcPr>
            <w:tcW w:w="5716" w:type="dxa"/>
          </w:tcPr>
          <w:p w14:paraId="4C8513F6" w14:textId="615BE581" w:rsidR="00B34EBB" w:rsidRDefault="00D427D4" w:rsidP="00877863">
            <w:pPr>
              <w:pStyle w:val="BodyText"/>
              <w:spacing w:after="60"/>
              <w:ind w:left="0"/>
            </w:pPr>
            <w:r>
              <w:t>4.00 HZ</w:t>
            </w:r>
          </w:p>
        </w:tc>
        <w:tc>
          <w:tcPr>
            <w:tcW w:w="1210" w:type="dxa"/>
          </w:tcPr>
          <w:p w14:paraId="285BA3D4" w14:textId="0B5F9389" w:rsidR="00B34EBB" w:rsidRDefault="00D427D4" w:rsidP="00877863">
            <w:pPr>
              <w:pStyle w:val="BodyText"/>
              <w:spacing w:after="60"/>
              <w:ind w:left="0"/>
            </w:pPr>
            <w:r>
              <w:t>71.735336</w:t>
            </w:r>
          </w:p>
        </w:tc>
        <w:tc>
          <w:tcPr>
            <w:tcW w:w="1210" w:type="dxa"/>
          </w:tcPr>
          <w:p w14:paraId="5EA8BF3A" w14:textId="2C6BA746" w:rsidR="00B34EBB" w:rsidRDefault="00D427D4" w:rsidP="00877863">
            <w:pPr>
              <w:pStyle w:val="BodyText"/>
              <w:spacing w:after="60"/>
              <w:ind w:left="0"/>
            </w:pPr>
            <w:r>
              <w:t>-60.000000</w:t>
            </w:r>
          </w:p>
        </w:tc>
        <w:tc>
          <w:tcPr>
            <w:tcW w:w="1210" w:type="dxa"/>
          </w:tcPr>
          <w:p w14:paraId="0ABCEB4A" w14:textId="0D6DFC5D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B34EBB" w14:paraId="2BCA4E98" w14:textId="77777777" w:rsidTr="00877863">
        <w:trPr>
          <w:trHeight w:val="346"/>
        </w:trPr>
        <w:tc>
          <w:tcPr>
            <w:tcW w:w="5716" w:type="dxa"/>
          </w:tcPr>
          <w:p w14:paraId="3A06E3A5" w14:textId="0F449210" w:rsidR="00B34EBB" w:rsidRDefault="00D427D4" w:rsidP="00877863">
            <w:pPr>
              <w:pStyle w:val="BodyText"/>
              <w:spacing w:after="60"/>
              <w:ind w:left="0"/>
            </w:pPr>
            <w:r>
              <w:t>5.00 HZ</w:t>
            </w:r>
          </w:p>
        </w:tc>
        <w:tc>
          <w:tcPr>
            <w:tcW w:w="1210" w:type="dxa"/>
          </w:tcPr>
          <w:p w14:paraId="3557F20E" w14:textId="519D7485" w:rsidR="00B34EBB" w:rsidRDefault="00D427D4" w:rsidP="00877863">
            <w:pPr>
              <w:pStyle w:val="BodyText"/>
              <w:spacing w:after="60"/>
              <w:ind w:left="0"/>
            </w:pPr>
            <w:r>
              <w:t>114.591850</w:t>
            </w:r>
          </w:p>
        </w:tc>
        <w:tc>
          <w:tcPr>
            <w:tcW w:w="1210" w:type="dxa"/>
          </w:tcPr>
          <w:p w14:paraId="09EDD702" w14:textId="46A674AC" w:rsidR="00B34EBB" w:rsidRDefault="00D427D4" w:rsidP="00877863">
            <w:pPr>
              <w:pStyle w:val="BodyText"/>
              <w:spacing w:after="60"/>
              <w:ind w:left="0"/>
            </w:pPr>
            <w:r>
              <w:t>-70.000000</w:t>
            </w:r>
          </w:p>
        </w:tc>
        <w:tc>
          <w:tcPr>
            <w:tcW w:w="1210" w:type="dxa"/>
          </w:tcPr>
          <w:p w14:paraId="045E2BFD" w14:textId="7AD6CFB6" w:rsidR="00B34EBB" w:rsidRDefault="00D427D4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0B35F437" w14:textId="77777777" w:rsidR="00F873E9" w:rsidRPr="00D706C7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 w:rsidR="005D7FCD" w:rsidRPr="00D706C7">
        <w:rPr>
          <w:b/>
          <w:bCs/>
          <w:sz w:val="22"/>
          <w:szCs w:val="22"/>
        </w:rPr>
        <w:t xml:space="preserve"> </w:t>
      </w:r>
      <w:r w:rsidR="00922DF2" w:rsidRPr="00D706C7">
        <w:rPr>
          <w:b/>
          <w:bCs/>
          <w:sz w:val="22"/>
          <w:szCs w:val="22"/>
        </w:rPr>
        <w:t>Holding Load Test</w:t>
      </w:r>
    </w:p>
    <w:p w14:paraId="2FE69109" w14:textId="77777777" w:rsidR="005D7FCD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9</w:t>
      </w:r>
      <w:r>
        <w:rPr>
          <w:sz w:val="22"/>
          <w:szCs w:val="22"/>
        </w:rPr>
        <w:t>.1</w:t>
      </w:r>
      <w:r w:rsidR="00922DF2">
        <w:rPr>
          <w:sz w:val="22"/>
          <w:szCs w:val="22"/>
        </w:rPr>
        <w:t xml:space="preserve"> Brake OFF, LEMA </w:t>
      </w:r>
      <w:r w:rsidR="001C56AD">
        <w:rPr>
          <w:sz w:val="22"/>
          <w:szCs w:val="22"/>
        </w:rPr>
        <w:t>O</w:t>
      </w:r>
      <w:r w:rsidR="00922DF2">
        <w:rPr>
          <w:sz w:val="22"/>
          <w:szCs w:val="22"/>
        </w:rPr>
        <w:t xml:space="preserve">utput </w:t>
      </w:r>
      <w:r w:rsidR="001C56AD">
        <w:rPr>
          <w:sz w:val="22"/>
          <w:szCs w:val="22"/>
        </w:rPr>
        <w:t>L</w:t>
      </w:r>
      <w:r w:rsidR="00922DF2">
        <w:rPr>
          <w:sz w:val="22"/>
          <w:szCs w:val="22"/>
        </w:rPr>
        <w:t>ocked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32"/>
        <w:gridCol w:w="1845"/>
        <w:gridCol w:w="2178"/>
        <w:gridCol w:w="2700"/>
      </w:tblGrid>
      <w:tr w:rsidR="00901616" w14:paraId="268AD2D8" w14:textId="77777777" w:rsidTr="00901616">
        <w:trPr>
          <w:trHeight w:val="306"/>
        </w:trPr>
        <w:tc>
          <w:tcPr>
            <w:tcW w:w="2632" w:type="dxa"/>
          </w:tcPr>
          <w:p w14:paraId="3B56E2CE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845" w:type="dxa"/>
          </w:tcPr>
          <w:p w14:paraId="0F47DF31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lbf</w:t>
            </w:r>
          </w:p>
        </w:tc>
        <w:tc>
          <w:tcPr>
            <w:tcW w:w="2178" w:type="dxa"/>
          </w:tcPr>
          <w:p w14:paraId="534A12EC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2700" w:type="dxa"/>
          </w:tcPr>
          <w:p w14:paraId="5BC4C372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901616" w14:paraId="39B72377" w14:textId="77777777" w:rsidTr="00901616">
        <w:trPr>
          <w:trHeight w:val="846"/>
        </w:trPr>
        <w:tc>
          <w:tcPr>
            <w:tcW w:w="2632" w:type="dxa"/>
          </w:tcPr>
          <w:p w14:paraId="36C7678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1ADCB08B" w14:textId="77777777" w:rsidR="00901616" w:rsidRDefault="00DF3BDA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FORCE</w:t>
            </w:r>
          </w:p>
        </w:tc>
        <w:tc>
          <w:tcPr>
            <w:tcW w:w="2178" w:type="dxa"/>
          </w:tcPr>
          <w:p w14:paraId="1F6D84F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4791A6C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D08B787" w14:textId="77777777" w:rsidTr="00901616">
        <w:trPr>
          <w:trHeight w:val="647"/>
        </w:trPr>
        <w:tc>
          <w:tcPr>
            <w:tcW w:w="2632" w:type="dxa"/>
          </w:tcPr>
          <w:p w14:paraId="41D84E8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</w:t>
            </w:r>
            <w:r w:rsidR="00162A8E">
              <w:rPr>
                <w:sz w:val="22"/>
                <w:szCs w:val="22"/>
              </w:rPr>
              <w:t xml:space="preserve">, 6.7.8.1.1 </w:t>
            </w:r>
            <w:r>
              <w:rPr>
                <w:sz w:val="22"/>
                <w:szCs w:val="22"/>
              </w:rPr>
              <w:t xml:space="preserve"> step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2249FAD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0B28195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1C60EA4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8100E30" w14:textId="77777777" w:rsidTr="00901616">
        <w:trPr>
          <w:trHeight w:val="846"/>
        </w:trPr>
        <w:tc>
          <w:tcPr>
            <w:tcW w:w="2632" w:type="dxa"/>
          </w:tcPr>
          <w:p w14:paraId="62759B0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 </w:t>
            </w:r>
            <w:r w:rsidR="00162A8E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54C9EF8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61F6010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3592493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817C8DD" w14:textId="77777777" w:rsidTr="00901616">
        <w:trPr>
          <w:trHeight w:val="860"/>
        </w:trPr>
        <w:tc>
          <w:tcPr>
            <w:tcW w:w="2632" w:type="dxa"/>
          </w:tcPr>
          <w:p w14:paraId="2AFD124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</w:t>
            </w:r>
            <w:r w:rsidR="00162A8E">
              <w:rPr>
                <w:sz w:val="22"/>
                <w:szCs w:val="22"/>
              </w:rPr>
              <w:t xml:space="preserve"> 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49B38C5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081B5E7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1D04B17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60EFD43" w14:textId="77777777" w:rsidTr="00901616">
        <w:trPr>
          <w:trHeight w:val="846"/>
        </w:trPr>
        <w:tc>
          <w:tcPr>
            <w:tcW w:w="2632" w:type="dxa"/>
          </w:tcPr>
          <w:p w14:paraId="2381A27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MCE 3 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 </w:t>
            </w:r>
            <w:r w:rsidR="00162A8E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3F41D94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5C39B89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2D6C128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6C7A4709" w14:textId="77777777" w:rsidTr="00901616">
        <w:trPr>
          <w:trHeight w:val="846"/>
        </w:trPr>
        <w:tc>
          <w:tcPr>
            <w:tcW w:w="2632" w:type="dxa"/>
          </w:tcPr>
          <w:p w14:paraId="2816CCB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 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0DB8F02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0AE220A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200B4C4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2A041F27" w14:textId="77777777" w:rsidR="005D7FCD" w:rsidRPr="00D706C7" w:rsidRDefault="005D7FCD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7B2BF0CF" w14:textId="77777777" w:rsidR="001C56AD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.2</w:t>
      </w:r>
      <w:r w:rsidR="001C56AD" w:rsidRPr="00D706C7">
        <w:rPr>
          <w:b/>
          <w:bCs/>
          <w:sz w:val="22"/>
          <w:szCs w:val="22"/>
        </w:rPr>
        <w:t xml:space="preserve"> Brake ON, LEMA Output Free</w:t>
      </w:r>
    </w:p>
    <w:p w14:paraId="5FC226A4" w14:textId="77777777" w:rsidR="001C56AD" w:rsidRDefault="001C56AD" w:rsidP="001C56AD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97"/>
        <w:gridCol w:w="2694"/>
        <w:gridCol w:w="3259"/>
      </w:tblGrid>
      <w:tr w:rsidR="001C56AD" w14:paraId="66913D80" w14:textId="77777777" w:rsidTr="00901616">
        <w:trPr>
          <w:trHeight w:val="575"/>
        </w:trPr>
        <w:tc>
          <w:tcPr>
            <w:tcW w:w="3397" w:type="dxa"/>
          </w:tcPr>
          <w:p w14:paraId="36513BB8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2694" w:type="dxa"/>
          </w:tcPr>
          <w:p w14:paraId="656CC906" w14:textId="77777777" w:rsidR="001C56AD" w:rsidRDefault="00041D6A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 Amps</w:t>
            </w:r>
            <w:r w:rsidR="001C56AD">
              <w:rPr>
                <w:sz w:val="22"/>
                <w:szCs w:val="22"/>
              </w:rPr>
              <w:t xml:space="preserve"> for 3-5 sec</w:t>
            </w:r>
          </w:p>
        </w:tc>
        <w:tc>
          <w:tcPr>
            <w:tcW w:w="3259" w:type="dxa"/>
          </w:tcPr>
          <w:p w14:paraId="1968DA73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</w:t>
            </w:r>
          </w:p>
        </w:tc>
      </w:tr>
      <w:tr w:rsidR="00901616" w14:paraId="64B485B1" w14:textId="77777777" w:rsidTr="00901616">
        <w:tc>
          <w:tcPr>
            <w:tcW w:w="3397" w:type="dxa"/>
          </w:tcPr>
          <w:p w14:paraId="6CF13B87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2694" w:type="dxa"/>
          </w:tcPr>
          <w:p w14:paraId="7D8596B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08F2C67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A372D23" w14:textId="77777777" w:rsidTr="00901616">
        <w:tc>
          <w:tcPr>
            <w:tcW w:w="3397" w:type="dxa"/>
          </w:tcPr>
          <w:p w14:paraId="7C79B58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k  - retract 0.2 in</w:t>
            </w:r>
          </w:p>
        </w:tc>
        <w:tc>
          <w:tcPr>
            <w:tcW w:w="2694" w:type="dxa"/>
          </w:tcPr>
          <w:p w14:paraId="64371C1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313E9DC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898EEBB" w14:textId="77777777" w:rsidTr="00901616">
        <w:tc>
          <w:tcPr>
            <w:tcW w:w="3397" w:type="dxa"/>
          </w:tcPr>
          <w:p w14:paraId="41CB75C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2, 6.7.8.2.2 6.7.8.2.3 step i – extend 0.2 in</w:t>
            </w:r>
          </w:p>
        </w:tc>
        <w:tc>
          <w:tcPr>
            <w:tcW w:w="2694" w:type="dxa"/>
          </w:tcPr>
          <w:p w14:paraId="35711F0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4FBFB53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81EE37C" w14:textId="77777777" w:rsidTr="00901616">
        <w:tc>
          <w:tcPr>
            <w:tcW w:w="3397" w:type="dxa"/>
          </w:tcPr>
          <w:p w14:paraId="6E0B424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2, m step k  - retract 0.2 in</w:t>
            </w:r>
          </w:p>
        </w:tc>
        <w:tc>
          <w:tcPr>
            <w:tcW w:w="2694" w:type="dxa"/>
          </w:tcPr>
          <w:p w14:paraId="40FB003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784487E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31640C0" w14:textId="77777777" w:rsidTr="00901616">
        <w:tc>
          <w:tcPr>
            <w:tcW w:w="3397" w:type="dxa"/>
          </w:tcPr>
          <w:p w14:paraId="540A1756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  m step i– extend 0.2 in</w:t>
            </w:r>
          </w:p>
        </w:tc>
        <w:tc>
          <w:tcPr>
            <w:tcW w:w="2694" w:type="dxa"/>
          </w:tcPr>
          <w:p w14:paraId="222E31D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613B82D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8AFA76F" w14:textId="77777777" w:rsidTr="00901616">
        <w:tc>
          <w:tcPr>
            <w:tcW w:w="3397" w:type="dxa"/>
          </w:tcPr>
          <w:p w14:paraId="47BEE1C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  m step k  - retract 0.2 in</w:t>
            </w:r>
          </w:p>
        </w:tc>
        <w:tc>
          <w:tcPr>
            <w:tcW w:w="2694" w:type="dxa"/>
          </w:tcPr>
          <w:p w14:paraId="00E7D1C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5867944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25B70B24" w14:textId="77777777" w:rsidR="005D7FCD" w:rsidRDefault="005D7FCD" w:rsidP="00F858AC">
      <w:pPr>
        <w:pStyle w:val="BodyText"/>
        <w:spacing w:after="60"/>
        <w:ind w:left="0"/>
        <w:rPr>
          <w:sz w:val="22"/>
          <w:szCs w:val="22"/>
        </w:rPr>
      </w:pPr>
    </w:p>
    <w:p w14:paraId="7A33384B" w14:textId="77777777" w:rsidR="00A7254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.3</w:t>
      </w:r>
      <w:r w:rsidR="00A72549" w:rsidRPr="00D706C7">
        <w:rPr>
          <w:b/>
          <w:bCs/>
          <w:sz w:val="22"/>
          <w:szCs w:val="22"/>
        </w:rPr>
        <w:t xml:space="preserve"> Brake Release test</w:t>
      </w:r>
    </w:p>
    <w:p w14:paraId="1A039BBF" w14:textId="77777777" w:rsidR="00A72549" w:rsidRPr="006770F5" w:rsidRDefault="00A72549" w:rsidP="00A7254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162A8E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549" w14:paraId="3A1AB9C5" w14:textId="77777777" w:rsidTr="00DC3511">
        <w:tc>
          <w:tcPr>
            <w:tcW w:w="4675" w:type="dxa"/>
          </w:tcPr>
          <w:p w14:paraId="177AA3AA" w14:textId="77777777" w:rsidR="00A72549" w:rsidRPr="003B2DF7" w:rsidRDefault="00A72549" w:rsidP="00DC351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4675" w:type="dxa"/>
          </w:tcPr>
          <w:p w14:paraId="56E569DA" w14:textId="77777777" w:rsidR="00A72549" w:rsidRPr="003B2DF7" w:rsidRDefault="00A72549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  <w:r w:rsidR="00901616">
              <w:rPr>
                <w:szCs w:val="20"/>
              </w:rPr>
              <w:t>/</w:t>
            </w:r>
            <w:r>
              <w:rPr>
                <w:szCs w:val="20"/>
              </w:rPr>
              <w:t>Fail</w:t>
            </w:r>
          </w:p>
        </w:tc>
      </w:tr>
      <w:tr w:rsidR="00901616" w14:paraId="138E605C" w14:textId="77777777" w:rsidTr="00DC3511">
        <w:tc>
          <w:tcPr>
            <w:tcW w:w="4675" w:type="dxa"/>
          </w:tcPr>
          <w:p w14:paraId="2E5591C9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4675" w:type="dxa"/>
          </w:tcPr>
          <w:p w14:paraId="23C68FF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C47938F" w14:textId="77777777" w:rsidTr="00DC3511">
        <w:tc>
          <w:tcPr>
            <w:tcW w:w="4675" w:type="dxa"/>
          </w:tcPr>
          <w:p w14:paraId="58136A89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4675" w:type="dxa"/>
          </w:tcPr>
          <w:p w14:paraId="7BEADDB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60F4C112" w14:textId="77777777" w:rsidR="00A72549" w:rsidRDefault="00A72549" w:rsidP="00A72549">
      <w:pPr>
        <w:pStyle w:val="BodyText"/>
        <w:spacing w:after="60"/>
        <w:ind w:left="0"/>
        <w:rPr>
          <w:b/>
          <w:bCs/>
          <w:szCs w:val="20"/>
        </w:rPr>
      </w:pPr>
    </w:p>
    <w:p w14:paraId="289FAD93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10D2B8AC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7F0350E8" w14:textId="77777777" w:rsidR="005D7FCD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 w:rsidR="00D51636">
        <w:rPr>
          <w:sz w:val="22"/>
          <w:szCs w:val="22"/>
        </w:rPr>
        <w:t xml:space="preserve"> </w:t>
      </w:r>
      <w:r w:rsidR="00D51636" w:rsidRPr="00D001B8">
        <w:rPr>
          <w:b/>
          <w:bCs/>
          <w:sz w:val="22"/>
          <w:szCs w:val="22"/>
        </w:rPr>
        <w:t>Backlash</w:t>
      </w:r>
    </w:p>
    <w:p w14:paraId="3D43DDDA" w14:textId="77777777" w:rsidR="00D51636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.1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>Simplex Brake 1 – ON; Duplex brake 2 – OFF</w:t>
      </w:r>
    </w:p>
    <w:p w14:paraId="6FA2BA8D" w14:textId="77777777" w:rsidR="00D706C7" w:rsidRDefault="00D706C7" w:rsidP="00F858AC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636" w14:paraId="03F63AE4" w14:textId="77777777" w:rsidTr="00C14215">
        <w:tc>
          <w:tcPr>
            <w:tcW w:w="3116" w:type="dxa"/>
          </w:tcPr>
          <w:p w14:paraId="50DBA291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(lbf)</w:t>
            </w:r>
          </w:p>
        </w:tc>
        <w:tc>
          <w:tcPr>
            <w:tcW w:w="3117" w:type="dxa"/>
          </w:tcPr>
          <w:p w14:paraId="14F86B85" w14:textId="77777777" w:rsidR="00D51636" w:rsidRDefault="00C07512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</w:t>
            </w:r>
            <w:r w:rsidR="00D51636">
              <w:rPr>
                <w:sz w:val="22"/>
                <w:szCs w:val="22"/>
              </w:rPr>
              <w:t xml:space="preserve"> (ins)</w:t>
            </w:r>
          </w:p>
        </w:tc>
        <w:tc>
          <w:tcPr>
            <w:tcW w:w="3117" w:type="dxa"/>
          </w:tcPr>
          <w:p w14:paraId="194194CD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71370CF5" w14:textId="77777777" w:rsidTr="00C14215">
        <w:tc>
          <w:tcPr>
            <w:tcW w:w="3116" w:type="dxa"/>
          </w:tcPr>
          <w:p w14:paraId="183DFC12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lbf (motor 2 and motor 3 ZERO position)</w:t>
            </w:r>
          </w:p>
        </w:tc>
        <w:tc>
          <w:tcPr>
            <w:tcW w:w="3117" w:type="dxa"/>
          </w:tcPr>
          <w:p w14:paraId="1CFBFDB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A40C0F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1CA02BC" w14:textId="77777777" w:rsidTr="00C14215">
        <w:tc>
          <w:tcPr>
            <w:tcW w:w="3116" w:type="dxa"/>
          </w:tcPr>
          <w:p w14:paraId="67F8F54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54E7BD8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95EB81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85D976F" w14:textId="77777777" w:rsidTr="00C14215">
        <w:tc>
          <w:tcPr>
            <w:tcW w:w="3116" w:type="dxa"/>
          </w:tcPr>
          <w:p w14:paraId="5DD7A3B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>322 lbf tension followed by 322 lbf compression</w:t>
            </w:r>
          </w:p>
        </w:tc>
        <w:tc>
          <w:tcPr>
            <w:tcW w:w="3117" w:type="dxa"/>
          </w:tcPr>
          <w:p w14:paraId="34B1616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3F27AC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D38BB92" w14:textId="77777777" w:rsidTr="00C14215">
        <w:tc>
          <w:tcPr>
            <w:tcW w:w="3116" w:type="dxa"/>
          </w:tcPr>
          <w:p w14:paraId="1987676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7A977BD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077C12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480ACCC" w14:textId="77777777" w:rsidR="00D51636" w:rsidRDefault="00D51636" w:rsidP="00D51636">
      <w:pPr>
        <w:pStyle w:val="BodyText"/>
        <w:spacing w:after="60"/>
        <w:ind w:left="0"/>
        <w:rPr>
          <w:sz w:val="22"/>
          <w:szCs w:val="22"/>
        </w:rPr>
      </w:pPr>
    </w:p>
    <w:p w14:paraId="0772095F" w14:textId="77777777" w:rsidR="00D51636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.2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 xml:space="preserve">Simplex Brake </w:t>
      </w:r>
      <w:r w:rsidR="00FC578B">
        <w:rPr>
          <w:b/>
          <w:bCs/>
          <w:sz w:val="22"/>
          <w:szCs w:val="22"/>
        </w:rPr>
        <w:t>1</w:t>
      </w:r>
      <w:r w:rsidR="00D706C7" w:rsidRPr="00D706C7">
        <w:rPr>
          <w:b/>
          <w:bCs/>
          <w:sz w:val="22"/>
          <w:szCs w:val="22"/>
        </w:rPr>
        <w:t xml:space="preserve"> – OFF; Duplex Brake 2 – ON</w:t>
      </w:r>
    </w:p>
    <w:p w14:paraId="3CDE2D58" w14:textId="77777777" w:rsidR="00C07512" w:rsidRDefault="00C07512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6B198C9C" w14:textId="77777777" w:rsidTr="00042141">
        <w:tc>
          <w:tcPr>
            <w:tcW w:w="3116" w:type="dxa"/>
          </w:tcPr>
          <w:p w14:paraId="327E6CC6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(lbf)</w:t>
            </w:r>
          </w:p>
        </w:tc>
        <w:tc>
          <w:tcPr>
            <w:tcW w:w="3117" w:type="dxa"/>
          </w:tcPr>
          <w:p w14:paraId="371FBFAC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5808F7DC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0C71002A" w14:textId="77777777" w:rsidTr="00042141">
        <w:tc>
          <w:tcPr>
            <w:tcW w:w="3116" w:type="dxa"/>
          </w:tcPr>
          <w:p w14:paraId="4E3426C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lbf (motor 1 holding ZERO position)</w:t>
            </w:r>
          </w:p>
        </w:tc>
        <w:tc>
          <w:tcPr>
            <w:tcW w:w="3117" w:type="dxa"/>
          </w:tcPr>
          <w:p w14:paraId="41C0353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5C5B30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3F2079E" w14:textId="77777777" w:rsidTr="00042141">
        <w:tc>
          <w:tcPr>
            <w:tcW w:w="3116" w:type="dxa"/>
          </w:tcPr>
          <w:p w14:paraId="661FF3B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72D5B6F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BD98C8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76D79E0" w14:textId="77777777" w:rsidTr="00042141">
        <w:tc>
          <w:tcPr>
            <w:tcW w:w="3116" w:type="dxa"/>
          </w:tcPr>
          <w:p w14:paraId="671AFEAE" w14:textId="77777777" w:rsidR="00901616" w:rsidRDefault="00104AEE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f</w:t>
            </w:r>
            <w:r w:rsidR="00C128FF">
              <w:rPr>
                <w:sz w:val="22"/>
                <w:szCs w:val="22"/>
              </w:rPr>
              <w:t xml:space="preserve">, </w:t>
            </w:r>
            <w:r w:rsidR="00901616">
              <w:rPr>
                <w:sz w:val="22"/>
                <w:szCs w:val="22"/>
              </w:rPr>
              <w:t>322 lbf tension followed by 322 lbf compression</w:t>
            </w:r>
          </w:p>
        </w:tc>
        <w:tc>
          <w:tcPr>
            <w:tcW w:w="3117" w:type="dxa"/>
          </w:tcPr>
          <w:p w14:paraId="11A9419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545F24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64E327C" w14:textId="77777777" w:rsidTr="00042141">
        <w:tc>
          <w:tcPr>
            <w:tcW w:w="3116" w:type="dxa"/>
          </w:tcPr>
          <w:p w14:paraId="0DE92A32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45046CE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5D277E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00F36B8F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p w14:paraId="1571FC62" w14:textId="77777777" w:rsidR="00C07512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.3</w:t>
      </w:r>
      <w:r w:rsidR="00C07512">
        <w:rPr>
          <w:sz w:val="22"/>
          <w:szCs w:val="22"/>
        </w:rPr>
        <w:t xml:space="preserve"> </w:t>
      </w:r>
      <w:r w:rsidR="00C07512" w:rsidRPr="00C07512">
        <w:rPr>
          <w:b/>
          <w:bCs/>
          <w:sz w:val="22"/>
          <w:szCs w:val="22"/>
        </w:rPr>
        <w:t>Both Brakes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35FF02EA" w14:textId="77777777" w:rsidTr="00042141">
        <w:tc>
          <w:tcPr>
            <w:tcW w:w="3116" w:type="dxa"/>
          </w:tcPr>
          <w:p w14:paraId="50EBEE41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(lbf)</w:t>
            </w:r>
          </w:p>
        </w:tc>
        <w:tc>
          <w:tcPr>
            <w:tcW w:w="3117" w:type="dxa"/>
          </w:tcPr>
          <w:p w14:paraId="062010DE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1733B6F8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4189E10E" w14:textId="77777777" w:rsidTr="00042141">
        <w:tc>
          <w:tcPr>
            <w:tcW w:w="3116" w:type="dxa"/>
          </w:tcPr>
          <w:p w14:paraId="131F950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lbf (both motors holding ZERO position)</w:t>
            </w:r>
          </w:p>
        </w:tc>
        <w:tc>
          <w:tcPr>
            <w:tcW w:w="3117" w:type="dxa"/>
          </w:tcPr>
          <w:p w14:paraId="3DA565C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0D3EE95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EFC236E" w14:textId="77777777" w:rsidTr="00042141">
        <w:tc>
          <w:tcPr>
            <w:tcW w:w="3116" w:type="dxa"/>
          </w:tcPr>
          <w:p w14:paraId="618BB00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46EBC8A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E7D10D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C3F6BC6" w14:textId="77777777" w:rsidTr="00042141">
        <w:tc>
          <w:tcPr>
            <w:tcW w:w="3116" w:type="dxa"/>
          </w:tcPr>
          <w:p w14:paraId="29E8218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>322 lbf tension followed by 322 lbf compression</w:t>
            </w:r>
          </w:p>
        </w:tc>
        <w:tc>
          <w:tcPr>
            <w:tcW w:w="3117" w:type="dxa"/>
          </w:tcPr>
          <w:p w14:paraId="495C225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E9D868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07512" w14:paraId="5CAEE920" w14:textId="77777777" w:rsidTr="00042141">
        <w:tc>
          <w:tcPr>
            <w:tcW w:w="3116" w:type="dxa"/>
          </w:tcPr>
          <w:p w14:paraId="1816465A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29959FBF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C1E2CF0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3D3246DE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AYDEN J WALPOLE" w:date="2022-12-09T14:20:00Z" w:initials="HJW">
    <w:p w14:paraId="722BF673" w14:textId="77777777" w:rsidR="00D36A9E" w:rsidRDefault="00D36A9E" w:rsidP="00D36A9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1B9A95DC" w14:textId="77777777" w:rsidR="00D36A9E" w:rsidRDefault="00D36A9E" w:rsidP="00D36A9E">
      <w:pPr>
        <w:pStyle w:val="CommentText"/>
      </w:pPr>
      <w:r>
        <w:rPr>
          <w:color w:val="404040"/>
        </w:rPr>
        <w:t>_Brz_BuildTable("PERF_UNL","","1","0")</w:t>
      </w:r>
    </w:p>
  </w:comment>
  <w:comment w:id="1" w:author="HAYDEN J WALPOLE" w:date="2022-12-09T14:20:00Z" w:initials="HJW">
    <w:p w14:paraId="1473EAF9" w14:textId="77777777" w:rsidR="00D36A9E" w:rsidRDefault="00D36A9E" w:rsidP="00D36A9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3E0A01F6" w14:textId="77777777" w:rsidR="00D36A9E" w:rsidRDefault="00D36A9E" w:rsidP="00D36A9E">
      <w:pPr>
        <w:pStyle w:val="CommentText"/>
      </w:pPr>
      <w:r>
        <w:rPr>
          <w:color w:val="404040"/>
        </w:rPr>
        <w:t>_Brz_BuildTable("PERF_UNL","","1","0")</w:t>
      </w:r>
    </w:p>
  </w:comment>
  <w:comment w:id="2" w:author="HAYDEN J WALPOLE" w:date="2022-12-09T14:20:00Z" w:initials="HJW">
    <w:p w14:paraId="20FA1A5A" w14:textId="77777777" w:rsidR="00D36A9E" w:rsidRDefault="00D36A9E" w:rsidP="00D36A9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**************</w:t>
      </w:r>
    </w:p>
    <w:p w14:paraId="35D1BC52" w14:textId="77777777" w:rsidR="00D36A9E" w:rsidRDefault="00D36A9E" w:rsidP="00D36A9E">
      <w:pPr>
        <w:pStyle w:val="CommentText"/>
      </w:pPr>
      <w:r>
        <w:rPr>
          <w:color w:val="404040"/>
        </w:rPr>
        <w:t>_Brz_BuildTable("PERF_UNL","","1","0")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B9A95DC" w15:done="0"/>
  <w15:commentEx w15:paraId="3E0A01F6" w15:done="0"/>
  <w15:commentEx w15:paraId="35D1BC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3DC83F" w16cex:dateUtc="2022-12-09T21:20:00Z"/>
  <w16cex:commentExtensible w16cex:durableId="273DC82F" w16cex:dateUtc="2022-12-09T21:20:00Z"/>
  <w16cex:commentExtensible w16cex:durableId="273DC82C" w16cex:dateUtc="2022-12-09T2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B9A95DC" w16cid:durableId="273DC83F"/>
  <w16cid:commentId w16cid:paraId="3E0A01F6" w16cid:durableId="273DC82F"/>
  <w16cid:commentId w16cid:paraId="35D1BC52" w16cid:durableId="273DC82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20F63" w14:textId="77777777" w:rsidR="00EC43BC" w:rsidRDefault="00EC43BC">
      <w:pPr>
        <w:spacing w:after="0" w:line="240" w:lineRule="auto"/>
      </w:pPr>
      <w:r>
        <w:separator/>
      </w:r>
    </w:p>
  </w:endnote>
  <w:endnote w:type="continuationSeparator" w:id="0">
    <w:p w14:paraId="5D242874" w14:textId="77777777" w:rsidR="00EC43BC" w:rsidRDefault="00EC43BC">
      <w:pPr>
        <w:spacing w:after="0" w:line="240" w:lineRule="auto"/>
      </w:pPr>
      <w:r>
        <w:continuationSeparator/>
      </w:r>
    </w:p>
  </w:endnote>
  <w:endnote w:type="continuationNotice" w:id="1">
    <w:p w14:paraId="1F67C880" w14:textId="77777777" w:rsidR="00EC43BC" w:rsidRDefault="00EC43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6DA7F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71290EBA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4F26F88B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970B9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353C11E" wp14:editId="2F246E65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E761830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BB513" w14:textId="77777777" w:rsidR="00EC43BC" w:rsidRDefault="00EC43BC">
      <w:pPr>
        <w:spacing w:after="0" w:line="240" w:lineRule="auto"/>
      </w:pPr>
      <w:r>
        <w:separator/>
      </w:r>
    </w:p>
  </w:footnote>
  <w:footnote w:type="continuationSeparator" w:id="0">
    <w:p w14:paraId="6454AA10" w14:textId="77777777" w:rsidR="00EC43BC" w:rsidRDefault="00EC43BC">
      <w:pPr>
        <w:spacing w:after="0" w:line="240" w:lineRule="auto"/>
      </w:pPr>
      <w:r>
        <w:continuationSeparator/>
      </w:r>
    </w:p>
  </w:footnote>
  <w:footnote w:type="continuationNotice" w:id="1">
    <w:p w14:paraId="54C26A46" w14:textId="77777777" w:rsidR="00EC43BC" w:rsidRDefault="00EC43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3B9BC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673EB6DA" wp14:editId="6BF9A86D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0EF93C6A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60149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63BF58A1" wp14:editId="3EB7FC38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262C4FF9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EF"/>
    <w:multiLevelType w:val="hybridMultilevel"/>
    <w:tmpl w:val="64D2556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B6D"/>
    <w:multiLevelType w:val="hybridMultilevel"/>
    <w:tmpl w:val="AFD8A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2B1E"/>
    <w:multiLevelType w:val="hybridMultilevel"/>
    <w:tmpl w:val="8F06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D38"/>
    <w:multiLevelType w:val="hybridMultilevel"/>
    <w:tmpl w:val="31D4D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75F"/>
    <w:multiLevelType w:val="hybridMultilevel"/>
    <w:tmpl w:val="1CFA0456"/>
    <w:lvl w:ilvl="0" w:tplc="88B065F0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3A60A82"/>
    <w:multiLevelType w:val="hybridMultilevel"/>
    <w:tmpl w:val="FDEC120A"/>
    <w:lvl w:ilvl="0" w:tplc="B9E28F4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C0770B"/>
    <w:multiLevelType w:val="hybridMultilevel"/>
    <w:tmpl w:val="63F299B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B6043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220D7"/>
    <w:multiLevelType w:val="hybridMultilevel"/>
    <w:tmpl w:val="2D58D5B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AA7"/>
    <w:multiLevelType w:val="hybridMultilevel"/>
    <w:tmpl w:val="3FCAB228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D4B49"/>
    <w:multiLevelType w:val="hybridMultilevel"/>
    <w:tmpl w:val="B63A59A2"/>
    <w:lvl w:ilvl="0" w:tplc="EB6043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953895"/>
    <w:multiLevelType w:val="hybridMultilevel"/>
    <w:tmpl w:val="60A40254"/>
    <w:lvl w:ilvl="0" w:tplc="8C1A3A5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54144"/>
    <w:multiLevelType w:val="hybridMultilevel"/>
    <w:tmpl w:val="3A5AEDA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AE"/>
    <w:multiLevelType w:val="hybridMultilevel"/>
    <w:tmpl w:val="87FAEA3E"/>
    <w:lvl w:ilvl="0" w:tplc="0A4E95D8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857B40"/>
    <w:multiLevelType w:val="hybridMultilevel"/>
    <w:tmpl w:val="52FAC146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7B2F"/>
    <w:multiLevelType w:val="hybridMultilevel"/>
    <w:tmpl w:val="40A68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805563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A0DC5"/>
    <w:multiLevelType w:val="hybridMultilevel"/>
    <w:tmpl w:val="D208090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51BF"/>
    <w:multiLevelType w:val="hybridMultilevel"/>
    <w:tmpl w:val="BF8037A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2257"/>
    <w:multiLevelType w:val="hybridMultilevel"/>
    <w:tmpl w:val="2E6EB23C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71200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37BF2"/>
    <w:multiLevelType w:val="hybridMultilevel"/>
    <w:tmpl w:val="B2AE659A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82076"/>
    <w:multiLevelType w:val="hybridMultilevel"/>
    <w:tmpl w:val="76E8078C"/>
    <w:lvl w:ilvl="0" w:tplc="CB7A97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84763A"/>
    <w:multiLevelType w:val="hybridMultilevel"/>
    <w:tmpl w:val="AE8A871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2B82"/>
    <w:multiLevelType w:val="hybridMultilevel"/>
    <w:tmpl w:val="A12A7650"/>
    <w:lvl w:ilvl="0" w:tplc="FFFFFFFF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78D328C"/>
    <w:multiLevelType w:val="hybridMultilevel"/>
    <w:tmpl w:val="E340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180"/>
    <w:multiLevelType w:val="hybridMultilevel"/>
    <w:tmpl w:val="7FDCA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87922"/>
    <w:multiLevelType w:val="hybridMultilevel"/>
    <w:tmpl w:val="9E908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DC2"/>
    <w:multiLevelType w:val="hybridMultilevel"/>
    <w:tmpl w:val="3A6ED92E"/>
    <w:lvl w:ilvl="0" w:tplc="EB6043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853D40"/>
    <w:multiLevelType w:val="hybridMultilevel"/>
    <w:tmpl w:val="3DE4DA3C"/>
    <w:lvl w:ilvl="0" w:tplc="53507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0D0692"/>
    <w:multiLevelType w:val="hybridMultilevel"/>
    <w:tmpl w:val="A1945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53C7B"/>
    <w:multiLevelType w:val="hybridMultilevel"/>
    <w:tmpl w:val="D3AA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91989"/>
    <w:multiLevelType w:val="hybridMultilevel"/>
    <w:tmpl w:val="060A2092"/>
    <w:lvl w:ilvl="0" w:tplc="C42A11B0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10707C5"/>
    <w:multiLevelType w:val="hybridMultilevel"/>
    <w:tmpl w:val="F3B2B5EE"/>
    <w:lvl w:ilvl="0" w:tplc="D4CE6A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623CDB"/>
    <w:multiLevelType w:val="hybridMultilevel"/>
    <w:tmpl w:val="A12A7650"/>
    <w:lvl w:ilvl="0" w:tplc="D572371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4E3240E"/>
    <w:multiLevelType w:val="hybridMultilevel"/>
    <w:tmpl w:val="EA72A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9AC40B0"/>
    <w:multiLevelType w:val="hybridMultilevel"/>
    <w:tmpl w:val="C3261C3E"/>
    <w:lvl w:ilvl="0" w:tplc="40FEDA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7046784D"/>
    <w:multiLevelType w:val="hybridMultilevel"/>
    <w:tmpl w:val="F662C4B0"/>
    <w:lvl w:ilvl="0" w:tplc="0A4E9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4C3935"/>
    <w:multiLevelType w:val="hybridMultilevel"/>
    <w:tmpl w:val="DA6C0EE2"/>
    <w:lvl w:ilvl="0" w:tplc="C04EE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4DB48F9"/>
    <w:multiLevelType w:val="hybridMultilevel"/>
    <w:tmpl w:val="0F1E7196"/>
    <w:lvl w:ilvl="0" w:tplc="657A56F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2" w15:restartNumberingAfterBreak="0">
    <w:nsid w:val="76492746"/>
    <w:multiLevelType w:val="hybridMultilevel"/>
    <w:tmpl w:val="4074352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D0B1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505020"/>
    <w:multiLevelType w:val="multilevel"/>
    <w:tmpl w:val="31E0EA8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44" w15:restartNumberingAfterBreak="0">
    <w:nsid w:val="7D7D7741"/>
    <w:multiLevelType w:val="hybridMultilevel"/>
    <w:tmpl w:val="8F0642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F97669"/>
    <w:multiLevelType w:val="hybridMultilevel"/>
    <w:tmpl w:val="0A7CB020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88042">
    <w:abstractNumId w:val="37"/>
  </w:num>
  <w:num w:numId="2" w16cid:durableId="1820880727">
    <w:abstractNumId w:val="15"/>
  </w:num>
  <w:num w:numId="3" w16cid:durableId="1632206569">
    <w:abstractNumId w:val="29"/>
  </w:num>
  <w:num w:numId="4" w16cid:durableId="1963999775">
    <w:abstractNumId w:val="45"/>
  </w:num>
  <w:num w:numId="5" w16cid:durableId="1312252959">
    <w:abstractNumId w:val="30"/>
  </w:num>
  <w:num w:numId="6" w16cid:durableId="1128357289">
    <w:abstractNumId w:val="10"/>
  </w:num>
  <w:num w:numId="7" w16cid:durableId="185490415">
    <w:abstractNumId w:val="12"/>
  </w:num>
  <w:num w:numId="8" w16cid:durableId="1032262471">
    <w:abstractNumId w:val="9"/>
  </w:num>
  <w:num w:numId="9" w16cid:durableId="2073649644">
    <w:abstractNumId w:val="22"/>
  </w:num>
  <w:num w:numId="10" w16cid:durableId="1454323569">
    <w:abstractNumId w:val="43"/>
  </w:num>
  <w:num w:numId="11" w16cid:durableId="382605306">
    <w:abstractNumId w:val="34"/>
  </w:num>
  <w:num w:numId="12" w16cid:durableId="1520503145">
    <w:abstractNumId w:val="40"/>
  </w:num>
  <w:num w:numId="13" w16cid:durableId="1567716057">
    <w:abstractNumId w:val="5"/>
  </w:num>
  <w:num w:numId="14" w16cid:durableId="31928408">
    <w:abstractNumId w:val="41"/>
  </w:num>
  <w:num w:numId="15" w16cid:durableId="1905484134">
    <w:abstractNumId w:val="35"/>
  </w:num>
  <w:num w:numId="16" w16cid:durableId="1843887025">
    <w:abstractNumId w:val="24"/>
  </w:num>
  <w:num w:numId="17" w16cid:durableId="1402407149">
    <w:abstractNumId w:val="38"/>
  </w:num>
  <w:num w:numId="18" w16cid:durableId="1318605374">
    <w:abstractNumId w:val="4"/>
  </w:num>
  <w:num w:numId="19" w16cid:durableId="1849952260">
    <w:abstractNumId w:val="33"/>
  </w:num>
  <w:num w:numId="20" w16cid:durableId="2017413656">
    <w:abstractNumId w:val="26"/>
  </w:num>
  <w:num w:numId="21" w16cid:durableId="104467856">
    <w:abstractNumId w:val="27"/>
  </w:num>
  <w:num w:numId="22" w16cid:durableId="961569458">
    <w:abstractNumId w:val="32"/>
  </w:num>
  <w:num w:numId="23" w16cid:durableId="2066174984">
    <w:abstractNumId w:val="36"/>
  </w:num>
  <w:num w:numId="24" w16cid:durableId="1872767932">
    <w:abstractNumId w:val="1"/>
  </w:num>
  <w:num w:numId="25" w16cid:durableId="1335691275">
    <w:abstractNumId w:val="2"/>
  </w:num>
  <w:num w:numId="26" w16cid:durableId="71659745">
    <w:abstractNumId w:val="16"/>
  </w:num>
  <w:num w:numId="27" w16cid:durableId="1945576600">
    <w:abstractNumId w:val="14"/>
  </w:num>
  <w:num w:numId="28" w16cid:durableId="1021399783">
    <w:abstractNumId w:val="20"/>
  </w:num>
  <w:num w:numId="29" w16cid:durableId="906571867">
    <w:abstractNumId w:val="21"/>
  </w:num>
  <w:num w:numId="30" w16cid:durableId="822547719">
    <w:abstractNumId w:val="31"/>
  </w:num>
  <w:num w:numId="31" w16cid:durableId="1585652601">
    <w:abstractNumId w:val="3"/>
  </w:num>
  <w:num w:numId="32" w16cid:durableId="1454330010">
    <w:abstractNumId w:val="42"/>
  </w:num>
  <w:num w:numId="33" w16cid:durableId="2062167010">
    <w:abstractNumId w:val="17"/>
  </w:num>
  <w:num w:numId="34" w16cid:durableId="1791432190">
    <w:abstractNumId w:val="13"/>
  </w:num>
  <w:num w:numId="35" w16cid:durableId="1914855942">
    <w:abstractNumId w:val="18"/>
  </w:num>
  <w:num w:numId="36" w16cid:durableId="1497301765">
    <w:abstractNumId w:val="19"/>
  </w:num>
  <w:num w:numId="37" w16cid:durableId="199125153">
    <w:abstractNumId w:val="0"/>
  </w:num>
  <w:num w:numId="38" w16cid:durableId="825976690">
    <w:abstractNumId w:val="23"/>
  </w:num>
  <w:num w:numId="39" w16cid:durableId="1177189128">
    <w:abstractNumId w:val="11"/>
  </w:num>
  <w:num w:numId="40" w16cid:durableId="2124036647">
    <w:abstractNumId w:val="8"/>
  </w:num>
  <w:num w:numId="41" w16cid:durableId="1187909638">
    <w:abstractNumId w:val="44"/>
  </w:num>
  <w:num w:numId="42" w16cid:durableId="1051033279">
    <w:abstractNumId w:val="25"/>
  </w:num>
  <w:num w:numId="43" w16cid:durableId="838617517">
    <w:abstractNumId w:val="6"/>
  </w:num>
  <w:num w:numId="44" w16cid:durableId="1088967146">
    <w:abstractNumId w:val="28"/>
  </w:num>
  <w:num w:numId="45" w16cid:durableId="1207790842">
    <w:abstractNumId w:val="39"/>
  </w:num>
  <w:num w:numId="46" w16cid:durableId="362825002">
    <w:abstractNumId w:val="7"/>
  </w:num>
  <w:numIdMacAtCleanup w:val="4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YDEN J WALPOLE">
    <w15:presenceInfo w15:providerId="None" w15:userId="HAYDEN J WALPO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D4"/>
    <w:rsid w:val="00000C7E"/>
    <w:rsid w:val="0000233A"/>
    <w:rsid w:val="000038E1"/>
    <w:rsid w:val="00003944"/>
    <w:rsid w:val="00003CD1"/>
    <w:rsid w:val="0000418F"/>
    <w:rsid w:val="00006D30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6CB5"/>
    <w:rsid w:val="00037573"/>
    <w:rsid w:val="00037DA1"/>
    <w:rsid w:val="000400B0"/>
    <w:rsid w:val="000410EB"/>
    <w:rsid w:val="00041911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54BA"/>
    <w:rsid w:val="0006767D"/>
    <w:rsid w:val="000719FA"/>
    <w:rsid w:val="00072994"/>
    <w:rsid w:val="00072C6F"/>
    <w:rsid w:val="00073090"/>
    <w:rsid w:val="000731C2"/>
    <w:rsid w:val="00076639"/>
    <w:rsid w:val="0007771E"/>
    <w:rsid w:val="000779B8"/>
    <w:rsid w:val="00083900"/>
    <w:rsid w:val="00083E91"/>
    <w:rsid w:val="000845D5"/>
    <w:rsid w:val="00087D13"/>
    <w:rsid w:val="0009150F"/>
    <w:rsid w:val="00093BC3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B09AA"/>
    <w:rsid w:val="000B139F"/>
    <w:rsid w:val="000B7CC7"/>
    <w:rsid w:val="000C1A80"/>
    <w:rsid w:val="000C31F3"/>
    <w:rsid w:val="000C4D51"/>
    <w:rsid w:val="000C4D74"/>
    <w:rsid w:val="000C4EFF"/>
    <w:rsid w:val="000C5C78"/>
    <w:rsid w:val="000C6A97"/>
    <w:rsid w:val="000C7F91"/>
    <w:rsid w:val="000D261C"/>
    <w:rsid w:val="000D2B93"/>
    <w:rsid w:val="000D39EB"/>
    <w:rsid w:val="000D46EA"/>
    <w:rsid w:val="000D57F2"/>
    <w:rsid w:val="000D69BA"/>
    <w:rsid w:val="000E2DDA"/>
    <w:rsid w:val="000E3A43"/>
    <w:rsid w:val="000E4AC3"/>
    <w:rsid w:val="000E4F9D"/>
    <w:rsid w:val="000E6351"/>
    <w:rsid w:val="000E697B"/>
    <w:rsid w:val="000F0F2B"/>
    <w:rsid w:val="000F6B92"/>
    <w:rsid w:val="000F6E53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20F7"/>
    <w:rsid w:val="00112B92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06C"/>
    <w:rsid w:val="0013747C"/>
    <w:rsid w:val="001400BD"/>
    <w:rsid w:val="00140675"/>
    <w:rsid w:val="00141055"/>
    <w:rsid w:val="00141BD4"/>
    <w:rsid w:val="00142B06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660E"/>
    <w:rsid w:val="0016737D"/>
    <w:rsid w:val="0017008F"/>
    <w:rsid w:val="001700A7"/>
    <w:rsid w:val="0017169F"/>
    <w:rsid w:val="00171CE0"/>
    <w:rsid w:val="00172E66"/>
    <w:rsid w:val="00173DBE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778"/>
    <w:rsid w:val="001D74EF"/>
    <w:rsid w:val="001D767E"/>
    <w:rsid w:val="001E4934"/>
    <w:rsid w:val="001E6B43"/>
    <w:rsid w:val="001F0270"/>
    <w:rsid w:val="001F234F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987"/>
    <w:rsid w:val="002472BA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30F1"/>
    <w:rsid w:val="00265D9E"/>
    <w:rsid w:val="00266171"/>
    <w:rsid w:val="00266C30"/>
    <w:rsid w:val="0027033E"/>
    <w:rsid w:val="00274897"/>
    <w:rsid w:val="00275617"/>
    <w:rsid w:val="00275F8B"/>
    <w:rsid w:val="0027D07F"/>
    <w:rsid w:val="002803C6"/>
    <w:rsid w:val="0028124C"/>
    <w:rsid w:val="00282E84"/>
    <w:rsid w:val="002849A6"/>
    <w:rsid w:val="00284BF4"/>
    <w:rsid w:val="0028526D"/>
    <w:rsid w:val="00285281"/>
    <w:rsid w:val="00286BCE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FD1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7FF"/>
    <w:rsid w:val="002F7D8D"/>
    <w:rsid w:val="00303534"/>
    <w:rsid w:val="00303CEA"/>
    <w:rsid w:val="0030651B"/>
    <w:rsid w:val="00306C18"/>
    <w:rsid w:val="00306F3D"/>
    <w:rsid w:val="00306F59"/>
    <w:rsid w:val="00310F17"/>
    <w:rsid w:val="003129A5"/>
    <w:rsid w:val="00312ECD"/>
    <w:rsid w:val="00314A3E"/>
    <w:rsid w:val="00314A6E"/>
    <w:rsid w:val="00314FDE"/>
    <w:rsid w:val="00316B0F"/>
    <w:rsid w:val="00316E46"/>
    <w:rsid w:val="003170C2"/>
    <w:rsid w:val="003213B4"/>
    <w:rsid w:val="00321BE8"/>
    <w:rsid w:val="00321D22"/>
    <w:rsid w:val="00321EDC"/>
    <w:rsid w:val="0032572E"/>
    <w:rsid w:val="003262F3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51966"/>
    <w:rsid w:val="00354939"/>
    <w:rsid w:val="00357853"/>
    <w:rsid w:val="0036057E"/>
    <w:rsid w:val="003606E9"/>
    <w:rsid w:val="00360930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34F1"/>
    <w:rsid w:val="00384AFA"/>
    <w:rsid w:val="00385336"/>
    <w:rsid w:val="00385E07"/>
    <w:rsid w:val="00386778"/>
    <w:rsid w:val="00387E36"/>
    <w:rsid w:val="003910B7"/>
    <w:rsid w:val="00393E2D"/>
    <w:rsid w:val="003943A7"/>
    <w:rsid w:val="00394901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C0"/>
    <w:rsid w:val="003B2DF7"/>
    <w:rsid w:val="003B4E42"/>
    <w:rsid w:val="003B5619"/>
    <w:rsid w:val="003B64AF"/>
    <w:rsid w:val="003B71E1"/>
    <w:rsid w:val="003C04FB"/>
    <w:rsid w:val="003C083D"/>
    <w:rsid w:val="003C1343"/>
    <w:rsid w:val="003C2AED"/>
    <w:rsid w:val="003C2C04"/>
    <w:rsid w:val="003C2F2A"/>
    <w:rsid w:val="003C4C93"/>
    <w:rsid w:val="003C50A3"/>
    <w:rsid w:val="003D1A65"/>
    <w:rsid w:val="003D24AD"/>
    <w:rsid w:val="003D2E97"/>
    <w:rsid w:val="003D34BF"/>
    <w:rsid w:val="003D55C9"/>
    <w:rsid w:val="003E1CB6"/>
    <w:rsid w:val="003E587C"/>
    <w:rsid w:val="003E5FB1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DF9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CAF"/>
    <w:rsid w:val="00423171"/>
    <w:rsid w:val="00423D9A"/>
    <w:rsid w:val="004244DE"/>
    <w:rsid w:val="00425D46"/>
    <w:rsid w:val="00425F5A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49F7"/>
    <w:rsid w:val="00454D77"/>
    <w:rsid w:val="00455232"/>
    <w:rsid w:val="00456363"/>
    <w:rsid w:val="00456636"/>
    <w:rsid w:val="00460FE7"/>
    <w:rsid w:val="0046261E"/>
    <w:rsid w:val="00463388"/>
    <w:rsid w:val="0046338E"/>
    <w:rsid w:val="00463DD7"/>
    <w:rsid w:val="00464F03"/>
    <w:rsid w:val="00465250"/>
    <w:rsid w:val="004657C2"/>
    <w:rsid w:val="00467804"/>
    <w:rsid w:val="00471D3A"/>
    <w:rsid w:val="00472242"/>
    <w:rsid w:val="004731CA"/>
    <w:rsid w:val="004733C6"/>
    <w:rsid w:val="00476529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7956"/>
    <w:rsid w:val="004A7FDB"/>
    <w:rsid w:val="004B179D"/>
    <w:rsid w:val="004B1E80"/>
    <w:rsid w:val="004B2462"/>
    <w:rsid w:val="004B2A00"/>
    <w:rsid w:val="004B33CA"/>
    <w:rsid w:val="004B5816"/>
    <w:rsid w:val="004B5850"/>
    <w:rsid w:val="004B681D"/>
    <w:rsid w:val="004B7FB1"/>
    <w:rsid w:val="004C166C"/>
    <w:rsid w:val="004C203A"/>
    <w:rsid w:val="004C4E01"/>
    <w:rsid w:val="004C73F3"/>
    <w:rsid w:val="004C7D34"/>
    <w:rsid w:val="004D4012"/>
    <w:rsid w:val="004D469E"/>
    <w:rsid w:val="004D5296"/>
    <w:rsid w:val="004D629D"/>
    <w:rsid w:val="004D647D"/>
    <w:rsid w:val="004D79B1"/>
    <w:rsid w:val="004E1E25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114E"/>
    <w:rsid w:val="00522636"/>
    <w:rsid w:val="0052305C"/>
    <w:rsid w:val="0052388E"/>
    <w:rsid w:val="00524CF6"/>
    <w:rsid w:val="005255FC"/>
    <w:rsid w:val="0052669D"/>
    <w:rsid w:val="00526C55"/>
    <w:rsid w:val="005271EE"/>
    <w:rsid w:val="00531B70"/>
    <w:rsid w:val="00532B7F"/>
    <w:rsid w:val="005336AD"/>
    <w:rsid w:val="00534242"/>
    <w:rsid w:val="00534D45"/>
    <w:rsid w:val="0053772A"/>
    <w:rsid w:val="00545041"/>
    <w:rsid w:val="00545402"/>
    <w:rsid w:val="00550311"/>
    <w:rsid w:val="00551547"/>
    <w:rsid w:val="00551C90"/>
    <w:rsid w:val="00552886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2157"/>
    <w:rsid w:val="005A2E75"/>
    <w:rsid w:val="005A4ADB"/>
    <w:rsid w:val="005A5AB0"/>
    <w:rsid w:val="005B087B"/>
    <w:rsid w:val="005B273D"/>
    <w:rsid w:val="005B3363"/>
    <w:rsid w:val="005B3C12"/>
    <w:rsid w:val="005B66A7"/>
    <w:rsid w:val="005B7A5A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5D60"/>
    <w:rsid w:val="005E65B1"/>
    <w:rsid w:val="005E68F2"/>
    <w:rsid w:val="005E73A6"/>
    <w:rsid w:val="005E78FB"/>
    <w:rsid w:val="005F137A"/>
    <w:rsid w:val="005F1706"/>
    <w:rsid w:val="005F2B93"/>
    <w:rsid w:val="005F2F62"/>
    <w:rsid w:val="005F6171"/>
    <w:rsid w:val="005F7312"/>
    <w:rsid w:val="00601031"/>
    <w:rsid w:val="006013EC"/>
    <w:rsid w:val="00603C80"/>
    <w:rsid w:val="006042CB"/>
    <w:rsid w:val="00605420"/>
    <w:rsid w:val="00606123"/>
    <w:rsid w:val="00606FE7"/>
    <w:rsid w:val="0060760D"/>
    <w:rsid w:val="0061015B"/>
    <w:rsid w:val="0062143B"/>
    <w:rsid w:val="006214E5"/>
    <w:rsid w:val="00621F05"/>
    <w:rsid w:val="00622577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70F5"/>
    <w:rsid w:val="00677508"/>
    <w:rsid w:val="006817DF"/>
    <w:rsid w:val="00681EC4"/>
    <w:rsid w:val="00683797"/>
    <w:rsid w:val="00684173"/>
    <w:rsid w:val="00685579"/>
    <w:rsid w:val="00693624"/>
    <w:rsid w:val="00696887"/>
    <w:rsid w:val="006A0EF1"/>
    <w:rsid w:val="006A1562"/>
    <w:rsid w:val="006A1865"/>
    <w:rsid w:val="006A4A0C"/>
    <w:rsid w:val="006A4BC1"/>
    <w:rsid w:val="006A50AB"/>
    <w:rsid w:val="006A6F1C"/>
    <w:rsid w:val="006B3305"/>
    <w:rsid w:val="006B3614"/>
    <w:rsid w:val="006B624C"/>
    <w:rsid w:val="006C3501"/>
    <w:rsid w:val="006C39F4"/>
    <w:rsid w:val="006C3D87"/>
    <w:rsid w:val="006C4256"/>
    <w:rsid w:val="006C5ECB"/>
    <w:rsid w:val="006C6155"/>
    <w:rsid w:val="006C6276"/>
    <w:rsid w:val="006C7D0A"/>
    <w:rsid w:val="006D0D09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D8B"/>
    <w:rsid w:val="00715039"/>
    <w:rsid w:val="0071603F"/>
    <w:rsid w:val="00716598"/>
    <w:rsid w:val="0071695C"/>
    <w:rsid w:val="00716BD8"/>
    <w:rsid w:val="00717699"/>
    <w:rsid w:val="007243FE"/>
    <w:rsid w:val="00725867"/>
    <w:rsid w:val="00725CD3"/>
    <w:rsid w:val="00726D77"/>
    <w:rsid w:val="00733273"/>
    <w:rsid w:val="0073376B"/>
    <w:rsid w:val="00736A09"/>
    <w:rsid w:val="007410BD"/>
    <w:rsid w:val="007413AF"/>
    <w:rsid w:val="00741991"/>
    <w:rsid w:val="00741D81"/>
    <w:rsid w:val="00743261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3935"/>
    <w:rsid w:val="00764D89"/>
    <w:rsid w:val="007654F4"/>
    <w:rsid w:val="0076595D"/>
    <w:rsid w:val="007659B7"/>
    <w:rsid w:val="00765FA7"/>
    <w:rsid w:val="00771DC2"/>
    <w:rsid w:val="0077363A"/>
    <w:rsid w:val="007754F3"/>
    <w:rsid w:val="00780958"/>
    <w:rsid w:val="00781108"/>
    <w:rsid w:val="0078221E"/>
    <w:rsid w:val="00782BC2"/>
    <w:rsid w:val="00782BE5"/>
    <w:rsid w:val="007841BE"/>
    <w:rsid w:val="00784300"/>
    <w:rsid w:val="00784682"/>
    <w:rsid w:val="00785A37"/>
    <w:rsid w:val="00785DD0"/>
    <w:rsid w:val="00791F56"/>
    <w:rsid w:val="00793CEE"/>
    <w:rsid w:val="0079594F"/>
    <w:rsid w:val="00795A42"/>
    <w:rsid w:val="00797D79"/>
    <w:rsid w:val="007A010B"/>
    <w:rsid w:val="007A0596"/>
    <w:rsid w:val="007A0BF6"/>
    <w:rsid w:val="007A0D54"/>
    <w:rsid w:val="007A108D"/>
    <w:rsid w:val="007A287E"/>
    <w:rsid w:val="007A5D7B"/>
    <w:rsid w:val="007A64BF"/>
    <w:rsid w:val="007A7959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AED"/>
    <w:rsid w:val="00803F2F"/>
    <w:rsid w:val="008043D9"/>
    <w:rsid w:val="00805090"/>
    <w:rsid w:val="00805667"/>
    <w:rsid w:val="0081435A"/>
    <w:rsid w:val="0082074B"/>
    <w:rsid w:val="00820C08"/>
    <w:rsid w:val="008228FB"/>
    <w:rsid w:val="00823994"/>
    <w:rsid w:val="00824CF7"/>
    <w:rsid w:val="00826762"/>
    <w:rsid w:val="0083032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AD5"/>
    <w:rsid w:val="00851B83"/>
    <w:rsid w:val="0085247D"/>
    <w:rsid w:val="008527DF"/>
    <w:rsid w:val="00855C5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54C4"/>
    <w:rsid w:val="00876C87"/>
    <w:rsid w:val="00876F95"/>
    <w:rsid w:val="00880470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7B2"/>
    <w:rsid w:val="0091402E"/>
    <w:rsid w:val="009148AF"/>
    <w:rsid w:val="009161F1"/>
    <w:rsid w:val="00916DC2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3393"/>
    <w:rsid w:val="009638C2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DA6"/>
    <w:rsid w:val="009A7A4C"/>
    <w:rsid w:val="009B1475"/>
    <w:rsid w:val="009B2180"/>
    <w:rsid w:val="009B24FD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7466"/>
    <w:rsid w:val="009E7D15"/>
    <w:rsid w:val="009E7D63"/>
    <w:rsid w:val="009F0AE2"/>
    <w:rsid w:val="009F0D5B"/>
    <w:rsid w:val="009F5335"/>
    <w:rsid w:val="009F6D10"/>
    <w:rsid w:val="00A00002"/>
    <w:rsid w:val="00A000E3"/>
    <w:rsid w:val="00A0061C"/>
    <w:rsid w:val="00A05A0F"/>
    <w:rsid w:val="00A05DCA"/>
    <w:rsid w:val="00A062BE"/>
    <w:rsid w:val="00A13744"/>
    <w:rsid w:val="00A141CB"/>
    <w:rsid w:val="00A147C4"/>
    <w:rsid w:val="00A15599"/>
    <w:rsid w:val="00A1771D"/>
    <w:rsid w:val="00A17E7B"/>
    <w:rsid w:val="00A216A1"/>
    <w:rsid w:val="00A21AED"/>
    <w:rsid w:val="00A223C6"/>
    <w:rsid w:val="00A229FB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7EB"/>
    <w:rsid w:val="00A37682"/>
    <w:rsid w:val="00A40392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7C4A"/>
    <w:rsid w:val="00AE0C04"/>
    <w:rsid w:val="00AE1249"/>
    <w:rsid w:val="00AE4498"/>
    <w:rsid w:val="00AE7664"/>
    <w:rsid w:val="00AE7A66"/>
    <w:rsid w:val="00AF1FDC"/>
    <w:rsid w:val="00AF452C"/>
    <w:rsid w:val="00AF462C"/>
    <w:rsid w:val="00AF606D"/>
    <w:rsid w:val="00B00417"/>
    <w:rsid w:val="00B0209E"/>
    <w:rsid w:val="00B023BD"/>
    <w:rsid w:val="00B03181"/>
    <w:rsid w:val="00B0384C"/>
    <w:rsid w:val="00B04200"/>
    <w:rsid w:val="00B1290D"/>
    <w:rsid w:val="00B13AE2"/>
    <w:rsid w:val="00B13C5F"/>
    <w:rsid w:val="00B16220"/>
    <w:rsid w:val="00B16498"/>
    <w:rsid w:val="00B22EE2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3674"/>
    <w:rsid w:val="00B4580E"/>
    <w:rsid w:val="00B4583A"/>
    <w:rsid w:val="00B45A74"/>
    <w:rsid w:val="00B47260"/>
    <w:rsid w:val="00B51664"/>
    <w:rsid w:val="00B516A1"/>
    <w:rsid w:val="00B55262"/>
    <w:rsid w:val="00B57EBA"/>
    <w:rsid w:val="00B61E64"/>
    <w:rsid w:val="00B63EB2"/>
    <w:rsid w:val="00B641EF"/>
    <w:rsid w:val="00B654EF"/>
    <w:rsid w:val="00B676C4"/>
    <w:rsid w:val="00B67DF8"/>
    <w:rsid w:val="00B70AA1"/>
    <w:rsid w:val="00B72419"/>
    <w:rsid w:val="00B728D9"/>
    <w:rsid w:val="00B7361D"/>
    <w:rsid w:val="00B73C66"/>
    <w:rsid w:val="00B75633"/>
    <w:rsid w:val="00B76EE6"/>
    <w:rsid w:val="00B77BA1"/>
    <w:rsid w:val="00B8016E"/>
    <w:rsid w:val="00B83839"/>
    <w:rsid w:val="00B845D7"/>
    <w:rsid w:val="00B84877"/>
    <w:rsid w:val="00B85AAC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30B4"/>
    <w:rsid w:val="00BA4524"/>
    <w:rsid w:val="00BB09C5"/>
    <w:rsid w:val="00BB163D"/>
    <w:rsid w:val="00BB55EC"/>
    <w:rsid w:val="00BB5653"/>
    <w:rsid w:val="00BB5D63"/>
    <w:rsid w:val="00BB756E"/>
    <w:rsid w:val="00BB7FAC"/>
    <w:rsid w:val="00BC0B56"/>
    <w:rsid w:val="00BC1B53"/>
    <w:rsid w:val="00BC47E5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C83"/>
    <w:rsid w:val="00C23A6E"/>
    <w:rsid w:val="00C23E6C"/>
    <w:rsid w:val="00C25BB8"/>
    <w:rsid w:val="00C269B2"/>
    <w:rsid w:val="00C30F7B"/>
    <w:rsid w:val="00C31756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44D9"/>
    <w:rsid w:val="00C446DE"/>
    <w:rsid w:val="00C4483E"/>
    <w:rsid w:val="00C44DB9"/>
    <w:rsid w:val="00C45503"/>
    <w:rsid w:val="00C45D11"/>
    <w:rsid w:val="00C4634F"/>
    <w:rsid w:val="00C477DB"/>
    <w:rsid w:val="00C517E3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466D"/>
    <w:rsid w:val="00C65777"/>
    <w:rsid w:val="00C65CD2"/>
    <w:rsid w:val="00C65CFC"/>
    <w:rsid w:val="00C663E9"/>
    <w:rsid w:val="00C66AC2"/>
    <w:rsid w:val="00C700F9"/>
    <w:rsid w:val="00C718E2"/>
    <w:rsid w:val="00C71EAB"/>
    <w:rsid w:val="00C75A64"/>
    <w:rsid w:val="00C83D51"/>
    <w:rsid w:val="00C846FC"/>
    <w:rsid w:val="00C84759"/>
    <w:rsid w:val="00C847E4"/>
    <w:rsid w:val="00C85313"/>
    <w:rsid w:val="00C86741"/>
    <w:rsid w:val="00C92F00"/>
    <w:rsid w:val="00C93314"/>
    <w:rsid w:val="00C94BAA"/>
    <w:rsid w:val="00C95D32"/>
    <w:rsid w:val="00CA2DD0"/>
    <w:rsid w:val="00CA3905"/>
    <w:rsid w:val="00CB1254"/>
    <w:rsid w:val="00CB1C88"/>
    <w:rsid w:val="00CB2272"/>
    <w:rsid w:val="00CB2CC4"/>
    <w:rsid w:val="00CB6271"/>
    <w:rsid w:val="00CB7019"/>
    <w:rsid w:val="00CB70EA"/>
    <w:rsid w:val="00CC027E"/>
    <w:rsid w:val="00CC3ED6"/>
    <w:rsid w:val="00CC4722"/>
    <w:rsid w:val="00CC4CF1"/>
    <w:rsid w:val="00CC4E29"/>
    <w:rsid w:val="00CC612B"/>
    <w:rsid w:val="00CC64F1"/>
    <w:rsid w:val="00CC70BB"/>
    <w:rsid w:val="00CC7ACC"/>
    <w:rsid w:val="00CD074E"/>
    <w:rsid w:val="00CD4AD7"/>
    <w:rsid w:val="00CD51FD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4344"/>
    <w:rsid w:val="00D10C0B"/>
    <w:rsid w:val="00D13D8F"/>
    <w:rsid w:val="00D1465D"/>
    <w:rsid w:val="00D1510A"/>
    <w:rsid w:val="00D1615E"/>
    <w:rsid w:val="00D166FB"/>
    <w:rsid w:val="00D17B48"/>
    <w:rsid w:val="00D17C98"/>
    <w:rsid w:val="00D21E06"/>
    <w:rsid w:val="00D23308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27D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6C7"/>
    <w:rsid w:val="00D809B2"/>
    <w:rsid w:val="00D818F5"/>
    <w:rsid w:val="00D83DA4"/>
    <w:rsid w:val="00D85006"/>
    <w:rsid w:val="00D85238"/>
    <w:rsid w:val="00D93AD5"/>
    <w:rsid w:val="00D9496B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F17"/>
    <w:rsid w:val="00DB0DFA"/>
    <w:rsid w:val="00DB1745"/>
    <w:rsid w:val="00DB3E58"/>
    <w:rsid w:val="00DB6014"/>
    <w:rsid w:val="00DC0C03"/>
    <w:rsid w:val="00DC1952"/>
    <w:rsid w:val="00DC460C"/>
    <w:rsid w:val="00DC4840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BDA"/>
    <w:rsid w:val="00DF3EBF"/>
    <w:rsid w:val="00DF5EC4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F51"/>
    <w:rsid w:val="00E224B5"/>
    <w:rsid w:val="00E23FF6"/>
    <w:rsid w:val="00E25233"/>
    <w:rsid w:val="00E26139"/>
    <w:rsid w:val="00E26FB3"/>
    <w:rsid w:val="00E27E2D"/>
    <w:rsid w:val="00E3001D"/>
    <w:rsid w:val="00E30DA7"/>
    <w:rsid w:val="00E350E1"/>
    <w:rsid w:val="00E35618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4CE"/>
    <w:rsid w:val="00E60E69"/>
    <w:rsid w:val="00E61100"/>
    <w:rsid w:val="00E61FFF"/>
    <w:rsid w:val="00E6263E"/>
    <w:rsid w:val="00E64E48"/>
    <w:rsid w:val="00E661BC"/>
    <w:rsid w:val="00E665C0"/>
    <w:rsid w:val="00E67036"/>
    <w:rsid w:val="00E67970"/>
    <w:rsid w:val="00E70242"/>
    <w:rsid w:val="00E70C4B"/>
    <w:rsid w:val="00E72F32"/>
    <w:rsid w:val="00E75A27"/>
    <w:rsid w:val="00E75ED5"/>
    <w:rsid w:val="00E778B7"/>
    <w:rsid w:val="00E77CB9"/>
    <w:rsid w:val="00E82192"/>
    <w:rsid w:val="00E826BD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4DDC"/>
    <w:rsid w:val="00EB674E"/>
    <w:rsid w:val="00EB6E04"/>
    <w:rsid w:val="00EB7279"/>
    <w:rsid w:val="00EC43BC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6CD4"/>
    <w:rsid w:val="00ED7DE4"/>
    <w:rsid w:val="00EE0795"/>
    <w:rsid w:val="00EE1CA9"/>
    <w:rsid w:val="00EE2367"/>
    <w:rsid w:val="00EE273A"/>
    <w:rsid w:val="00EE4402"/>
    <w:rsid w:val="00EE5EF8"/>
    <w:rsid w:val="00EE6722"/>
    <w:rsid w:val="00EF20F5"/>
    <w:rsid w:val="00EF389E"/>
    <w:rsid w:val="00EF4D03"/>
    <w:rsid w:val="00EF4DFB"/>
    <w:rsid w:val="00EF5013"/>
    <w:rsid w:val="00EF5038"/>
    <w:rsid w:val="00F0056A"/>
    <w:rsid w:val="00F00ACE"/>
    <w:rsid w:val="00F02A79"/>
    <w:rsid w:val="00F02C7D"/>
    <w:rsid w:val="00F041A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6876"/>
    <w:rsid w:val="00F61236"/>
    <w:rsid w:val="00F61343"/>
    <w:rsid w:val="00F61EEE"/>
    <w:rsid w:val="00F645F8"/>
    <w:rsid w:val="00F65565"/>
    <w:rsid w:val="00F66DB1"/>
    <w:rsid w:val="00F6705B"/>
    <w:rsid w:val="00F670C8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606F"/>
    <w:rsid w:val="00F97091"/>
    <w:rsid w:val="00F9769D"/>
    <w:rsid w:val="00FA14E6"/>
    <w:rsid w:val="00FA5226"/>
    <w:rsid w:val="00FA5D76"/>
    <w:rsid w:val="00FA5DFD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814"/>
    <w:rsid w:val="00FD226A"/>
    <w:rsid w:val="00FD27D9"/>
    <w:rsid w:val="00FD3AC4"/>
    <w:rsid w:val="00FD3BDA"/>
    <w:rsid w:val="00FD4B3B"/>
    <w:rsid w:val="00FD7C08"/>
    <w:rsid w:val="00FD7E54"/>
    <w:rsid w:val="00FE000E"/>
    <w:rsid w:val="00FE19EE"/>
    <w:rsid w:val="00FE1DB0"/>
    <w:rsid w:val="00FE2674"/>
    <w:rsid w:val="00FE2DD9"/>
    <w:rsid w:val="00FE313C"/>
    <w:rsid w:val="00FE4236"/>
    <w:rsid w:val="00FE53FF"/>
    <w:rsid w:val="00FE6112"/>
    <w:rsid w:val="00FE6F8B"/>
    <w:rsid w:val="00FE7867"/>
    <w:rsid w:val="00FF0289"/>
    <w:rsid w:val="00FF11A5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FFDFC"/>
  <w15:chartTrackingRefBased/>
  <w15:docId w15:val="{5774CA83-47B1-45B3-A004-88B3F7EA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7"/>
    <w:next w:val="BodyText"/>
    <w:link w:val="Heading9Char"/>
    <w:uiPriority w:val="9"/>
    <w:unhideWhenUsed/>
    <w:qFormat/>
    <w:rsid w:val="00E64E48"/>
    <w:pPr>
      <w:numPr>
        <w:ilvl w:val="8"/>
      </w:numPr>
      <w:ind w:left="1440" w:hanging="144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image" Target="media/image3.PNG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microsoft.com/office/2016/09/relationships/commentsIds" Target="commentsIds.xm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1/relationships/commentsExtended" Target="commentsExtended.xm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\OneDrive\Documents\Hayden\Arbor\Skyryse_Report_Gen\Source\Word%20Files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Report.dotx</Template>
  <TotalTime>7</TotalTime>
  <Pages>21</Pages>
  <Words>2566</Words>
  <Characters>14630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17162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Shawn Walpole</dc:creator>
  <cp:keywords/>
  <dc:description/>
  <cp:lastModifiedBy>HAYDEN J WALPOLE</cp:lastModifiedBy>
  <cp:revision>1</cp:revision>
  <cp:lastPrinted>2022-11-15T20:03:00Z</cp:lastPrinted>
  <dcterms:created xsi:type="dcterms:W3CDTF">2022-12-16T17:21:00Z</dcterms:created>
  <dcterms:modified xsi:type="dcterms:W3CDTF">2022-12-16T17:28:00Z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