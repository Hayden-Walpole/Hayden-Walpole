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21EC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61A858FD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126ABE3A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(SKYDOC-XXXX)</w:t>
      </w:r>
    </w:p>
    <w:p w14:paraId="24106228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23925D05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41073D0B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DBD99A0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8B7B6A">
        <w:rPr>
          <w:sz w:val="28"/>
          <w:szCs w:val="28"/>
        </w:rPr>
        <w:t>1918900-0.9.4.121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890"/>
        <w:gridCol w:w="1710"/>
        <w:gridCol w:w="1705"/>
      </w:tblGrid>
      <w:tr w:rsidR="004514D6" w14:paraId="08D8A633" w14:textId="77777777" w:rsidTr="00822C6B">
        <w:trPr>
          <w:trHeight w:val="755"/>
          <w:jc w:val="center"/>
        </w:trPr>
        <w:tc>
          <w:tcPr>
            <w:tcW w:w="2065" w:type="dxa"/>
          </w:tcPr>
          <w:p w14:paraId="7DBB65AA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980" w:type="dxa"/>
          </w:tcPr>
          <w:p w14:paraId="19382318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890" w:type="dxa"/>
          </w:tcPr>
          <w:p w14:paraId="19A71EC5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710" w:type="dxa"/>
          </w:tcPr>
          <w:p w14:paraId="3B54373F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705" w:type="dxa"/>
          </w:tcPr>
          <w:p w14:paraId="28D830E6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1BC52373" w14:textId="77777777" w:rsidTr="00822C6B">
        <w:trPr>
          <w:trHeight w:val="414"/>
          <w:jc w:val="center"/>
        </w:trPr>
        <w:tc>
          <w:tcPr>
            <w:tcW w:w="2065" w:type="dxa"/>
          </w:tcPr>
          <w:p w14:paraId="7A6CA04E" w14:textId="7D55AF2F" w:rsidR="004514D6" w:rsidRDefault="008B7B6A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980" w:type="dxa"/>
          </w:tcPr>
          <w:p w14:paraId="344ECFDD" w14:textId="0D83E356" w:rsidR="004514D6" w:rsidRDefault="008B7B6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Hayden</w:t>
            </w:r>
          </w:p>
        </w:tc>
        <w:tc>
          <w:tcPr>
            <w:tcW w:w="1890" w:type="dxa"/>
          </w:tcPr>
          <w:p w14:paraId="4E89311E" w14:textId="31AFF287" w:rsidR="004514D6" w:rsidRDefault="008B7B6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</w:t>
            </w:r>
          </w:p>
        </w:tc>
        <w:tc>
          <w:tcPr>
            <w:tcW w:w="1710" w:type="dxa"/>
          </w:tcPr>
          <w:p w14:paraId="002E31F4" w14:textId="75FE1A31" w:rsidR="004514D6" w:rsidRDefault="008B7B6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705" w:type="dxa"/>
          </w:tcPr>
          <w:p w14:paraId="073F2041" w14:textId="11C1AAF0" w:rsidR="004514D6" w:rsidRDefault="008B7B6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5/22/2023 10:38:42 AM</w:t>
            </w:r>
          </w:p>
        </w:tc>
      </w:tr>
    </w:tbl>
    <w:p w14:paraId="74EDBFB7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7B055AD3" w14:textId="77777777" w:rsidTr="008B7B6A">
        <w:trPr>
          <w:trHeight w:val="287"/>
          <w:jc w:val="center"/>
        </w:trPr>
        <w:tc>
          <w:tcPr>
            <w:tcW w:w="4675" w:type="dxa"/>
          </w:tcPr>
          <w:p w14:paraId="5FE0D557" w14:textId="77777777" w:rsidR="00137E87" w:rsidRPr="00AB48BB" w:rsidRDefault="00AB48BB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B48BB">
              <w:rPr>
                <w:b/>
                <w:bCs/>
                <w:sz w:val="36"/>
                <w:szCs w:val="36"/>
              </w:rPr>
              <w:t>Summary of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 </w:t>
            </w:r>
            <w:r w:rsidR="00C45509" w:rsidRPr="00AB48BB">
              <w:rPr>
                <w:b/>
                <w:bCs/>
                <w:sz w:val="36"/>
                <w:szCs w:val="36"/>
              </w:rPr>
              <w:t>T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est </w:t>
            </w:r>
            <w:r w:rsidR="00C45509" w:rsidRPr="00AB48BB">
              <w:rPr>
                <w:b/>
                <w:bCs/>
                <w:sz w:val="36"/>
                <w:szCs w:val="36"/>
              </w:rPr>
              <w:t>R</w:t>
            </w:r>
            <w:r w:rsidR="00137E87" w:rsidRPr="00AB48BB">
              <w:rPr>
                <w:b/>
                <w:bCs/>
                <w:sz w:val="36"/>
                <w:szCs w:val="36"/>
              </w:rPr>
              <w:t>esults: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4F654498" w14:textId="3C47CB5C" w:rsidR="00137E87" w:rsidRPr="00AB48BB" w:rsidRDefault="008B7B6A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Fail</w:t>
            </w:r>
          </w:p>
        </w:tc>
      </w:tr>
      <w:tr w:rsidR="00137E87" w14:paraId="492F424F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177A482A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150327E5" w14:textId="77777777" w:rsidTr="008B7B6A">
        <w:trPr>
          <w:jc w:val="center"/>
        </w:trPr>
        <w:tc>
          <w:tcPr>
            <w:tcW w:w="4675" w:type="dxa"/>
          </w:tcPr>
          <w:p w14:paraId="350F9C61" w14:textId="77777777" w:rsidR="00137E87" w:rsidRPr="00AB48BB" w:rsidRDefault="00AB48BB" w:rsidP="00AB48BB">
            <w:pPr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32EEFA40" w14:textId="77777777" w:rsidR="00137E87" w:rsidRPr="00AB48BB" w:rsidRDefault="00137E87" w:rsidP="00AB48BB">
            <w:pPr>
              <w:pStyle w:val="BodyText"/>
              <w:spacing w:after="6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Pass/Fail</w:t>
            </w:r>
          </w:p>
        </w:tc>
      </w:tr>
      <w:tr w:rsidR="008571B8" w14:paraId="7E66C971" w14:textId="77777777" w:rsidTr="008B7B6A">
        <w:trPr>
          <w:jc w:val="center"/>
        </w:trPr>
        <w:tc>
          <w:tcPr>
            <w:tcW w:w="4675" w:type="dxa"/>
          </w:tcPr>
          <w:p w14:paraId="351E29F9" w14:textId="77777777" w:rsidR="00AD5DCB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6.1 Visual Examination of the Product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613D0E9F" w14:textId="0BC532B6" w:rsidR="008571B8" w:rsidRPr="00AB48BB" w:rsidRDefault="008B7B6A" w:rsidP="00857ECD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082DCD6D" w14:textId="77777777" w:rsidTr="008B7B6A">
        <w:trPr>
          <w:jc w:val="center"/>
        </w:trPr>
        <w:tc>
          <w:tcPr>
            <w:tcW w:w="4675" w:type="dxa"/>
          </w:tcPr>
          <w:p w14:paraId="484AF288" w14:textId="77777777" w:rsidR="00395E23" w:rsidRPr="00AB48BB" w:rsidRDefault="003809E7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7E471642" w14:textId="4C16A8AA" w:rsidR="00395E23" w:rsidRPr="00AB48BB" w:rsidRDefault="008B7B6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36AAA21D" w14:textId="77777777" w:rsidTr="008B7B6A">
        <w:trPr>
          <w:jc w:val="center"/>
        </w:trPr>
        <w:tc>
          <w:tcPr>
            <w:tcW w:w="4675" w:type="dxa"/>
          </w:tcPr>
          <w:p w14:paraId="602E945B" w14:textId="77777777" w:rsidR="00395E23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6.3 Bonding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75FE4504" w14:textId="62E5B159" w:rsidR="00395E23" w:rsidRPr="00AB48BB" w:rsidRDefault="008B7B6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C65713" w14:paraId="64FFA1FD" w14:textId="77777777" w:rsidTr="008B7B6A">
        <w:trPr>
          <w:trHeight w:val="70"/>
          <w:jc w:val="center"/>
        </w:trPr>
        <w:tc>
          <w:tcPr>
            <w:tcW w:w="4675" w:type="dxa"/>
          </w:tcPr>
          <w:p w14:paraId="4B1A0F85" w14:textId="77777777" w:rsidR="00D77886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6.4 Resistance and Inductance Test (motor and Solenoid)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41D24B1E" w14:textId="36C8A1CB" w:rsidR="00C65713" w:rsidRPr="00AB48BB" w:rsidRDefault="008B7B6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3B9883A8" w14:textId="3DFE1EF7" w:rsidR="00C65713" w:rsidRPr="00AB48BB" w:rsidRDefault="008B7B6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395E23" w14:paraId="4AB3C41C" w14:textId="77777777" w:rsidTr="008B7B6A">
        <w:trPr>
          <w:jc w:val="center"/>
        </w:trPr>
        <w:tc>
          <w:tcPr>
            <w:tcW w:w="4675" w:type="dxa"/>
          </w:tcPr>
          <w:p w14:paraId="3DF65E92" w14:textId="77777777" w:rsidR="00395E23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6.5 Power ON UUT Checks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2F96E3F4" w14:textId="2C6D9219" w:rsidR="00395E23" w:rsidRPr="00AB48BB" w:rsidRDefault="008B7B6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635EEB97" w14:textId="77777777" w:rsidTr="008B7B6A">
        <w:trPr>
          <w:jc w:val="center"/>
        </w:trPr>
        <w:tc>
          <w:tcPr>
            <w:tcW w:w="4675" w:type="dxa"/>
          </w:tcPr>
          <w:p w14:paraId="6D77300C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 Functional Check Out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107B4050" w14:textId="4A8B8620" w:rsidR="00C65713" w:rsidRPr="00AB48BB" w:rsidRDefault="008B7B6A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0466AF03" w14:textId="77777777" w:rsidTr="008B7B6A">
        <w:trPr>
          <w:trHeight w:val="170"/>
          <w:jc w:val="center"/>
        </w:trPr>
        <w:tc>
          <w:tcPr>
            <w:tcW w:w="4675" w:type="dxa"/>
          </w:tcPr>
          <w:p w14:paraId="4B80F857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2DC3FE71" w14:textId="2340B963" w:rsidR="00C65713" w:rsidRPr="00AB48BB" w:rsidRDefault="008B7B6A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530510E9" w14:textId="5ECB69D1" w:rsidR="00C65713" w:rsidRPr="00AB48BB" w:rsidRDefault="008B7B6A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12803" w14:paraId="51E9E9E0" w14:textId="77777777" w:rsidTr="008B7B6A">
        <w:trPr>
          <w:trHeight w:val="224"/>
          <w:jc w:val="center"/>
        </w:trPr>
        <w:tc>
          <w:tcPr>
            <w:tcW w:w="4675" w:type="dxa"/>
          </w:tcPr>
          <w:p w14:paraId="7254BCEF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6.6.4 Brake Release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37E11B87" w14:textId="6A4D0E49" w:rsidR="00612803" w:rsidRPr="00AB48BB" w:rsidRDefault="008B7B6A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6D15A2" w14:paraId="1CE64F3D" w14:textId="77777777" w:rsidTr="008B7B6A">
        <w:trPr>
          <w:trHeight w:val="530"/>
          <w:jc w:val="center"/>
        </w:trPr>
        <w:tc>
          <w:tcPr>
            <w:tcW w:w="4675" w:type="dxa"/>
          </w:tcPr>
          <w:p w14:paraId="15BE1C6E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6.6.5 N1 and N2 Extend Mechanical Stops and MCE Rigging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39556A93" w14:textId="42591AF7" w:rsidR="006D15A2" w:rsidRPr="00AB48BB" w:rsidRDefault="008B7B6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27B7F5AD" w14:textId="77777777" w:rsidTr="008B7B6A">
        <w:trPr>
          <w:jc w:val="center"/>
        </w:trPr>
        <w:tc>
          <w:tcPr>
            <w:tcW w:w="4675" w:type="dxa"/>
          </w:tcPr>
          <w:p w14:paraId="4A7A95BA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6.6.6 N1 and N2 Stroke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5BCECDBF" w14:textId="450144EB" w:rsidR="006D15A2" w:rsidRPr="00AB48BB" w:rsidRDefault="008B7B6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4786B00F" w14:textId="77777777" w:rsidTr="008B7B6A">
        <w:trPr>
          <w:jc w:val="center"/>
        </w:trPr>
        <w:tc>
          <w:tcPr>
            <w:tcW w:w="4675" w:type="dxa"/>
          </w:tcPr>
          <w:p w14:paraId="5758A6CB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6.6.7 Performance Test – unloaded operation (one channel operation)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7F039561" w14:textId="5AA65C5D" w:rsidR="006D15A2" w:rsidRPr="00AB48BB" w:rsidRDefault="008B7B6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0C022ACD" w14:textId="77777777" w:rsidTr="008B7B6A">
        <w:trPr>
          <w:jc w:val="center"/>
        </w:trPr>
        <w:tc>
          <w:tcPr>
            <w:tcW w:w="4675" w:type="dxa"/>
          </w:tcPr>
          <w:p w14:paraId="151D192D" w14:textId="77777777" w:rsidR="000E675C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185B9224" w14:textId="7C800FE3" w:rsidR="006D15A2" w:rsidRPr="00AB48BB" w:rsidRDefault="008B7B6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4B0B4EAD" w14:textId="77777777" w:rsidTr="008B7B6A">
        <w:trPr>
          <w:jc w:val="center"/>
        </w:trPr>
        <w:tc>
          <w:tcPr>
            <w:tcW w:w="4675" w:type="dxa"/>
          </w:tcPr>
          <w:p w14:paraId="4A30A508" w14:textId="77777777" w:rsidR="006D15A2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47380457" w14:textId="255F8170" w:rsidR="006D15A2" w:rsidRPr="00AB48BB" w:rsidRDefault="008B7B6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</w:tbl>
    <w:p w14:paraId="0BD63138" w14:textId="77777777" w:rsidR="006F08DD" w:rsidRDefault="006F08DD" w:rsidP="00133482">
      <w:pPr>
        <w:pStyle w:val="Heading9"/>
        <w:rPr>
          <w:b/>
          <w:bCs/>
          <w:sz w:val="32"/>
          <w:szCs w:val="32"/>
        </w:rPr>
      </w:pPr>
      <w:bookmarkStart w:id="0" w:name="_Ref127525995"/>
      <w:bookmarkStart w:id="1" w:name="_Hlk122079207"/>
      <w:r>
        <w:rPr>
          <w:b/>
          <w:bCs/>
          <w:sz w:val="32"/>
          <w:szCs w:val="32"/>
        </w:rPr>
        <w:br w:type="page"/>
      </w:r>
    </w:p>
    <w:p w14:paraId="332AFA2D" w14:textId="77777777" w:rsidR="006F08DD" w:rsidRPr="006F08DD" w:rsidRDefault="006F08DD" w:rsidP="006F08DD">
      <w:pPr>
        <w:pStyle w:val="Heading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8DD" w14:paraId="75D30D7D" w14:textId="77777777" w:rsidTr="006F08DD">
        <w:tc>
          <w:tcPr>
            <w:tcW w:w="4675" w:type="dxa"/>
          </w:tcPr>
          <w:p w14:paraId="12CC591B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4675" w:type="dxa"/>
          </w:tcPr>
          <w:p w14:paraId="44832298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Abbreviation used</w:t>
            </w:r>
          </w:p>
        </w:tc>
      </w:tr>
      <w:tr w:rsidR="006F08DD" w14:paraId="4421ECC6" w14:textId="77777777" w:rsidTr="006F08DD">
        <w:tc>
          <w:tcPr>
            <w:tcW w:w="4675" w:type="dxa"/>
          </w:tcPr>
          <w:p w14:paraId="3CB9604F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Pounds</w:t>
            </w:r>
          </w:p>
        </w:tc>
        <w:tc>
          <w:tcPr>
            <w:tcW w:w="4675" w:type="dxa"/>
          </w:tcPr>
          <w:p w14:paraId="2EB07FC1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lbs.</w:t>
            </w:r>
          </w:p>
        </w:tc>
      </w:tr>
      <w:tr w:rsidR="006F08DD" w14:paraId="422562B5" w14:textId="77777777" w:rsidTr="006F08DD">
        <w:tc>
          <w:tcPr>
            <w:tcW w:w="4675" w:type="dxa"/>
          </w:tcPr>
          <w:p w14:paraId="648543B7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6F08DD">
              <w:rPr>
                <w:sz w:val="22"/>
                <w:szCs w:val="22"/>
              </w:rPr>
              <w:t>illiohms</w:t>
            </w:r>
          </w:p>
        </w:tc>
        <w:tc>
          <w:tcPr>
            <w:tcW w:w="4675" w:type="dxa"/>
          </w:tcPr>
          <w:p w14:paraId="6783B0E0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mOhms</w:t>
            </w:r>
            <w:proofErr w:type="spellEnd"/>
          </w:p>
        </w:tc>
      </w:tr>
      <w:tr w:rsidR="006F08DD" w14:paraId="5C4F4FF3" w14:textId="77777777" w:rsidTr="006F08DD">
        <w:tc>
          <w:tcPr>
            <w:tcW w:w="4675" w:type="dxa"/>
          </w:tcPr>
          <w:p w14:paraId="2F4891B9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  <w:tc>
          <w:tcPr>
            <w:tcW w:w="4675" w:type="dxa"/>
          </w:tcPr>
          <w:p w14:paraId="0E0B2321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</w:tr>
      <w:tr w:rsidR="006F08DD" w14:paraId="4743B010" w14:textId="77777777" w:rsidTr="006F08DD">
        <w:tc>
          <w:tcPr>
            <w:tcW w:w="4675" w:type="dxa"/>
          </w:tcPr>
          <w:p w14:paraId="69BB087F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MilliHertz</w:t>
            </w:r>
            <w:proofErr w:type="spellEnd"/>
          </w:p>
        </w:tc>
        <w:tc>
          <w:tcPr>
            <w:tcW w:w="4675" w:type="dxa"/>
          </w:tcPr>
          <w:p w14:paraId="4741ED91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mH</w:t>
            </w:r>
            <w:r w:rsidR="007E0E80">
              <w:rPr>
                <w:sz w:val="22"/>
                <w:szCs w:val="22"/>
              </w:rPr>
              <w:t>z</w:t>
            </w:r>
            <w:proofErr w:type="spellEnd"/>
          </w:p>
        </w:tc>
      </w:tr>
      <w:tr w:rsidR="00996987" w14:paraId="3DFD6613" w14:textId="77777777" w:rsidTr="006F08DD">
        <w:tc>
          <w:tcPr>
            <w:tcW w:w="4675" w:type="dxa"/>
          </w:tcPr>
          <w:p w14:paraId="0AC62E3B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Hertz</w:t>
            </w:r>
          </w:p>
        </w:tc>
        <w:tc>
          <w:tcPr>
            <w:tcW w:w="4675" w:type="dxa"/>
          </w:tcPr>
          <w:p w14:paraId="6FE84DCB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Hz</w:t>
            </w:r>
          </w:p>
        </w:tc>
      </w:tr>
      <w:tr w:rsidR="006F08DD" w14:paraId="294C932C" w14:textId="77777777" w:rsidTr="006F08DD">
        <w:tc>
          <w:tcPr>
            <w:tcW w:w="4675" w:type="dxa"/>
          </w:tcPr>
          <w:p w14:paraId="3D41AE29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4675" w:type="dxa"/>
          </w:tcPr>
          <w:p w14:paraId="1BC32AC5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</w:tr>
      <w:tr w:rsidR="006F08DD" w14:paraId="78DA1C2D" w14:textId="77777777" w:rsidTr="006F08DD">
        <w:tc>
          <w:tcPr>
            <w:tcW w:w="4675" w:type="dxa"/>
          </w:tcPr>
          <w:p w14:paraId="79B6BD06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Pounds of force</w:t>
            </w:r>
          </w:p>
        </w:tc>
        <w:tc>
          <w:tcPr>
            <w:tcW w:w="4675" w:type="dxa"/>
          </w:tcPr>
          <w:p w14:paraId="727E784D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</w:tr>
      <w:tr w:rsidR="006F08DD" w14:paraId="4AAA4805" w14:textId="77777777" w:rsidTr="006F08DD">
        <w:tc>
          <w:tcPr>
            <w:tcW w:w="4675" w:type="dxa"/>
          </w:tcPr>
          <w:p w14:paraId="6277F470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Ampheres</w:t>
            </w:r>
            <w:proofErr w:type="spellEnd"/>
          </w:p>
        </w:tc>
        <w:tc>
          <w:tcPr>
            <w:tcW w:w="4675" w:type="dxa"/>
          </w:tcPr>
          <w:p w14:paraId="2EE963E6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996987" w14:paraId="2AD0FC90" w14:textId="77777777" w:rsidTr="006F08DD">
        <w:tc>
          <w:tcPr>
            <w:tcW w:w="4675" w:type="dxa"/>
          </w:tcPr>
          <w:p w14:paraId="0199BD04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 </w:t>
            </w:r>
            <w:r w:rsidR="007E0E80">
              <w:rPr>
                <w:sz w:val="22"/>
                <w:szCs w:val="22"/>
              </w:rPr>
              <w:t>values in Hexadecimal</w:t>
            </w:r>
          </w:p>
        </w:tc>
        <w:tc>
          <w:tcPr>
            <w:tcW w:w="4675" w:type="dxa"/>
          </w:tcPr>
          <w:p w14:paraId="01F4E3BA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</w:p>
        </w:tc>
      </w:tr>
      <w:tr w:rsidR="00996987" w14:paraId="1E1D6F42" w14:textId="77777777" w:rsidTr="006F08DD">
        <w:tc>
          <w:tcPr>
            <w:tcW w:w="4675" w:type="dxa"/>
          </w:tcPr>
          <w:p w14:paraId="2E75E2CF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 per Second</w:t>
            </w:r>
          </w:p>
        </w:tc>
        <w:tc>
          <w:tcPr>
            <w:tcW w:w="4675" w:type="dxa"/>
          </w:tcPr>
          <w:p w14:paraId="7B8AFD1E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in/s</w:t>
            </w:r>
          </w:p>
        </w:tc>
      </w:tr>
      <w:tr w:rsidR="00996987" w14:paraId="0BE41E50" w14:textId="77777777" w:rsidTr="006F08DD">
        <w:tc>
          <w:tcPr>
            <w:tcW w:w="4675" w:type="dxa"/>
          </w:tcPr>
          <w:p w14:paraId="6A4202E0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Milliseconds</w:t>
            </w:r>
          </w:p>
        </w:tc>
        <w:tc>
          <w:tcPr>
            <w:tcW w:w="4675" w:type="dxa"/>
          </w:tcPr>
          <w:p w14:paraId="01754BA8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</w:p>
        </w:tc>
      </w:tr>
      <w:tr w:rsidR="00996987" w14:paraId="2759A215" w14:textId="77777777" w:rsidTr="006F08DD">
        <w:tc>
          <w:tcPr>
            <w:tcW w:w="4675" w:type="dxa"/>
          </w:tcPr>
          <w:p w14:paraId="496B91F8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  <w:tc>
          <w:tcPr>
            <w:tcW w:w="4675" w:type="dxa"/>
          </w:tcPr>
          <w:p w14:paraId="3ECBB132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</w:tr>
      <w:tr w:rsidR="00996987" w14:paraId="2F0904B7" w14:textId="77777777" w:rsidTr="006F08DD">
        <w:tc>
          <w:tcPr>
            <w:tcW w:w="4675" w:type="dxa"/>
          </w:tcPr>
          <w:p w14:paraId="34ABCE14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Decibel</w:t>
            </w:r>
          </w:p>
        </w:tc>
        <w:tc>
          <w:tcPr>
            <w:tcW w:w="4675" w:type="dxa"/>
          </w:tcPr>
          <w:p w14:paraId="3E0DB5EC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</w:tr>
      <w:tr w:rsidR="00996987" w14:paraId="1F00AF52" w14:textId="77777777" w:rsidTr="006F08DD">
        <w:tc>
          <w:tcPr>
            <w:tcW w:w="4675" w:type="dxa"/>
          </w:tcPr>
          <w:p w14:paraId="08069C21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Degrees</w:t>
            </w:r>
          </w:p>
        </w:tc>
        <w:tc>
          <w:tcPr>
            <w:tcW w:w="4675" w:type="dxa"/>
          </w:tcPr>
          <w:p w14:paraId="00A04195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</w:t>
            </w:r>
          </w:p>
        </w:tc>
      </w:tr>
      <w:tr w:rsidR="00996987" w14:paraId="3AE493CF" w14:textId="77777777" w:rsidTr="006F08DD">
        <w:tc>
          <w:tcPr>
            <w:tcW w:w="4675" w:type="dxa"/>
          </w:tcPr>
          <w:p w14:paraId="7852AD7C" w14:textId="77777777" w:rsidR="00996987" w:rsidRPr="006F08DD" w:rsidRDefault="007E0E80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Tolerance in the range of</w:t>
            </w:r>
          </w:p>
        </w:tc>
        <w:tc>
          <w:tcPr>
            <w:tcW w:w="4675" w:type="dxa"/>
          </w:tcPr>
          <w:p w14:paraId="16D66B71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+/-</w:t>
            </w:r>
          </w:p>
        </w:tc>
      </w:tr>
    </w:tbl>
    <w:p w14:paraId="6E074A28" w14:textId="77777777" w:rsidR="00546B2F" w:rsidRDefault="00546B2F" w:rsidP="00546B2F">
      <w:r>
        <w:br w:type="page"/>
      </w:r>
    </w:p>
    <w:p w14:paraId="28B4D832" w14:textId="77777777" w:rsidR="00546B2F" w:rsidRPr="00546B2F" w:rsidRDefault="00546B2F" w:rsidP="00546B2F"/>
    <w:p w14:paraId="3CD6ACCA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6.1. Visual Examination of the Product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4797D452" w14:textId="77777777" w:rsidTr="008B7B6A">
        <w:tc>
          <w:tcPr>
            <w:tcW w:w="6835" w:type="dxa"/>
          </w:tcPr>
          <w:bookmarkEnd w:id="1"/>
          <w:p w14:paraId="12AF84D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7287320B" w14:textId="7EDD09FB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6B91F3D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26F02BA5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77"/>
        <w:gridCol w:w="1912"/>
        <w:gridCol w:w="1693"/>
        <w:gridCol w:w="2168"/>
      </w:tblGrid>
      <w:tr w:rsidR="00F9472B" w14:paraId="0310B30A" w14:textId="77777777" w:rsidTr="00FD6402">
        <w:tc>
          <w:tcPr>
            <w:tcW w:w="9350" w:type="dxa"/>
            <w:gridSpan w:val="4"/>
          </w:tcPr>
          <w:p w14:paraId="66C73387" w14:textId="77777777" w:rsidR="00F9472B" w:rsidRPr="0095150B" w:rsidRDefault="00F9472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UUT Weight</w:t>
            </w:r>
          </w:p>
        </w:tc>
      </w:tr>
      <w:tr w:rsidR="001F4556" w14:paraId="6DABBCAB" w14:textId="77777777" w:rsidTr="00805762">
        <w:tc>
          <w:tcPr>
            <w:tcW w:w="3577" w:type="dxa"/>
          </w:tcPr>
          <w:p w14:paraId="32B136D0" w14:textId="77777777" w:rsidR="001F4556" w:rsidRPr="0095150B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773" w:type="dxa"/>
            <w:gridSpan w:val="3"/>
          </w:tcPr>
          <w:p w14:paraId="53909B89" w14:textId="77777777" w:rsidR="001F4556" w:rsidRPr="0095150B" w:rsidRDefault="001F4556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1F4556" w14:paraId="1AEBD376" w14:textId="77777777" w:rsidTr="008B7B6A">
        <w:tc>
          <w:tcPr>
            <w:tcW w:w="3577" w:type="dxa"/>
          </w:tcPr>
          <w:p w14:paraId="7071ED85" w14:textId="77777777" w:rsidR="001F4556" w:rsidRPr="001F4556" w:rsidRDefault="001F4556" w:rsidP="001F455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UUT weight should not exceed</w:t>
            </w:r>
          </w:p>
        </w:tc>
        <w:tc>
          <w:tcPr>
            <w:tcW w:w="1912" w:type="dxa"/>
          </w:tcPr>
          <w:p w14:paraId="5DB1FBD4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Actual Weight</w:t>
            </w:r>
          </w:p>
        </w:tc>
        <w:tc>
          <w:tcPr>
            <w:tcW w:w="1693" w:type="dxa"/>
          </w:tcPr>
          <w:p w14:paraId="1016DF3E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14:paraId="587EFE3A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Pass/Fail</w:t>
            </w:r>
          </w:p>
        </w:tc>
      </w:tr>
      <w:tr w:rsidR="001F4556" w14:paraId="3C0A5B88" w14:textId="77777777" w:rsidTr="008B7B6A">
        <w:tc>
          <w:tcPr>
            <w:tcW w:w="3577" w:type="dxa"/>
          </w:tcPr>
          <w:p w14:paraId="641C07EB" w14:textId="7B2EFCD9" w:rsidR="001F4556" w:rsidRDefault="008B7B6A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912" w:type="dxa"/>
          </w:tcPr>
          <w:p w14:paraId="2268A91A" w14:textId="516676AE" w:rsidR="001F4556" w:rsidRDefault="008B7B6A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693" w:type="dxa"/>
          </w:tcPr>
          <w:p w14:paraId="242BFF0C" w14:textId="77777777" w:rsidR="001F4556" w:rsidRDefault="006F08DD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1F4556">
              <w:rPr>
                <w:szCs w:val="20"/>
              </w:rPr>
              <w:t>bs</w:t>
            </w:r>
            <w:r w:rsidR="004F7B2C">
              <w:rPr>
                <w:szCs w:val="20"/>
              </w:rPr>
              <w:t>.</w:t>
            </w:r>
          </w:p>
        </w:tc>
        <w:tc>
          <w:tcPr>
            <w:tcW w:w="2168" w:type="dxa"/>
            <w:shd w:val="solid" w:color="B9FF93" w:fill="auto"/>
          </w:tcPr>
          <w:p w14:paraId="46E43677" w14:textId="6E73AA4A" w:rsidR="001F4556" w:rsidRDefault="008B7B6A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4664440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12552EE8" w14:textId="77777777" w:rsidR="00133482" w:rsidRPr="007463D8" w:rsidRDefault="00133482" w:rsidP="00133482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</w:p>
    <w:p w14:paraId="68F5443C" w14:textId="77777777" w:rsidR="00133482" w:rsidRPr="00293C09" w:rsidRDefault="00133482" w:rsidP="00133482">
      <w:pPr>
        <w:pStyle w:val="BodyText"/>
        <w:spacing w:after="60"/>
        <w:ind w:left="0"/>
        <w:rPr>
          <w:szCs w:val="20"/>
        </w:rPr>
      </w:pPr>
      <w:r w:rsidRPr="00293C09">
        <w:rPr>
          <w:b/>
          <w:bCs/>
          <w:szCs w:val="20"/>
        </w:rPr>
        <w:t>Bonding resistance</w:t>
      </w:r>
      <w:r>
        <w:rPr>
          <w:b/>
          <w:bCs/>
          <w:szCs w:val="20"/>
        </w:rPr>
        <w:t>:</w:t>
      </w:r>
      <w:r w:rsidRPr="004D6A80">
        <w:rPr>
          <w:b/>
          <w:bCs/>
          <w:color w:val="F3533F" w:themeColor="accent6"/>
        </w:rPr>
        <w:t xml:space="preserve">       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09" w:type="dxa"/>
        <w:tblInd w:w="-5" w:type="dxa"/>
        <w:tblLook w:val="04A0" w:firstRow="1" w:lastRow="0" w:firstColumn="1" w:lastColumn="0" w:noHBand="0" w:noVBand="1"/>
      </w:tblPr>
      <w:tblGrid>
        <w:gridCol w:w="2238"/>
        <w:gridCol w:w="1106"/>
        <w:gridCol w:w="1161"/>
        <w:gridCol w:w="1885"/>
        <w:gridCol w:w="1869"/>
        <w:gridCol w:w="1050"/>
      </w:tblGrid>
      <w:tr w:rsidR="0072336C" w:rsidRPr="00CF01D2" w14:paraId="695FCB64" w14:textId="77777777" w:rsidTr="005327AE">
        <w:trPr>
          <w:trHeight w:val="297"/>
        </w:trPr>
        <w:tc>
          <w:tcPr>
            <w:tcW w:w="9309" w:type="dxa"/>
            <w:gridSpan w:val="6"/>
          </w:tcPr>
          <w:p w14:paraId="2447965A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Bonding Resistance</w:t>
            </w:r>
          </w:p>
        </w:tc>
      </w:tr>
      <w:tr w:rsidR="00133482" w:rsidRPr="00CF01D2" w14:paraId="49A4318A" w14:textId="77777777" w:rsidTr="00617D1C">
        <w:trPr>
          <w:trHeight w:val="297"/>
        </w:trPr>
        <w:tc>
          <w:tcPr>
            <w:tcW w:w="4505" w:type="dxa"/>
            <w:gridSpan w:val="3"/>
          </w:tcPr>
          <w:p w14:paraId="1B0AAD39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804" w:type="dxa"/>
            <w:gridSpan w:val="3"/>
          </w:tcPr>
          <w:p w14:paraId="03A41AC9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:rsidRPr="00CF01D2" w14:paraId="7D8F22D0" w14:textId="77777777" w:rsidTr="008B7B6A">
        <w:trPr>
          <w:trHeight w:val="297"/>
        </w:trPr>
        <w:tc>
          <w:tcPr>
            <w:tcW w:w="2238" w:type="dxa"/>
          </w:tcPr>
          <w:p w14:paraId="3B0D4E87" w14:textId="77777777" w:rsidR="00133482" w:rsidRPr="0009590E" w:rsidRDefault="00133482" w:rsidP="006C2C30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106" w:type="dxa"/>
          </w:tcPr>
          <w:p w14:paraId="088A7141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161" w:type="dxa"/>
          </w:tcPr>
          <w:p w14:paraId="422786C8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016A7B08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CFE833F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  <w:tc>
          <w:tcPr>
            <w:tcW w:w="1050" w:type="dxa"/>
          </w:tcPr>
          <w:p w14:paraId="7AFE0191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133482" w:rsidRPr="00CF01D2" w14:paraId="619AEAEF" w14:textId="77777777" w:rsidTr="008B7B6A">
        <w:trPr>
          <w:trHeight w:val="297"/>
        </w:trPr>
        <w:tc>
          <w:tcPr>
            <w:tcW w:w="2238" w:type="dxa"/>
          </w:tcPr>
          <w:p w14:paraId="7737919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106" w:type="dxa"/>
          </w:tcPr>
          <w:p w14:paraId="29D9AD85" w14:textId="59689A1F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61" w:type="dxa"/>
          </w:tcPr>
          <w:p w14:paraId="1EE28270" w14:textId="1CED7BF8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B9FF93" w:fill="auto"/>
          </w:tcPr>
          <w:p w14:paraId="72B2C239" w14:textId="5DB9915D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B9FF93" w:fill="auto"/>
          </w:tcPr>
          <w:p w14:paraId="4ED2061C" w14:textId="330A866F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9.8</w:t>
            </w:r>
          </w:p>
        </w:tc>
        <w:tc>
          <w:tcPr>
            <w:tcW w:w="1050" w:type="dxa"/>
          </w:tcPr>
          <w:p w14:paraId="6A412E52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7971BFD9" w14:textId="77777777" w:rsidTr="008B7B6A">
        <w:trPr>
          <w:trHeight w:val="297"/>
        </w:trPr>
        <w:tc>
          <w:tcPr>
            <w:tcW w:w="2238" w:type="dxa"/>
          </w:tcPr>
          <w:p w14:paraId="0F33C94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106" w:type="dxa"/>
          </w:tcPr>
          <w:p w14:paraId="50BDD607" w14:textId="7C42AA5B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61" w:type="dxa"/>
          </w:tcPr>
          <w:p w14:paraId="1DC8A296" w14:textId="248E4F75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35121861" w14:textId="3B656F38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9.4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B9FF93" w:fill="auto"/>
          </w:tcPr>
          <w:p w14:paraId="123E0A72" w14:textId="3D687E27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9.51111</w:t>
            </w:r>
          </w:p>
        </w:tc>
        <w:tc>
          <w:tcPr>
            <w:tcW w:w="1050" w:type="dxa"/>
          </w:tcPr>
          <w:p w14:paraId="71237CA5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7C8788D9" w14:textId="77777777" w:rsidTr="008B7B6A">
        <w:trPr>
          <w:trHeight w:val="297"/>
        </w:trPr>
        <w:tc>
          <w:tcPr>
            <w:tcW w:w="2238" w:type="dxa"/>
          </w:tcPr>
          <w:p w14:paraId="1BD9D60E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106" w:type="dxa"/>
          </w:tcPr>
          <w:p w14:paraId="0EF5920F" w14:textId="5F3609C3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161" w:type="dxa"/>
          </w:tcPr>
          <w:p w14:paraId="7DF0FB0C" w14:textId="77820866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20DC0501" w14:textId="104565C0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33B8C4C4" w14:textId="515D3085" w:rsidR="00133482" w:rsidRPr="0009590E" w:rsidRDefault="008B7B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7.6</w:t>
            </w:r>
          </w:p>
        </w:tc>
        <w:tc>
          <w:tcPr>
            <w:tcW w:w="1050" w:type="dxa"/>
          </w:tcPr>
          <w:p w14:paraId="52615F08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291A72" w:rsidRPr="00CF01D2" w14:paraId="0FF8D057" w14:textId="77777777" w:rsidTr="008B7B6A">
        <w:trPr>
          <w:trHeight w:val="297"/>
        </w:trPr>
        <w:tc>
          <w:tcPr>
            <w:tcW w:w="4505" w:type="dxa"/>
            <w:gridSpan w:val="3"/>
          </w:tcPr>
          <w:p w14:paraId="7699EFF4" w14:textId="77777777" w:rsidR="00291A72" w:rsidRPr="0009590E" w:rsidRDefault="00291A7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3754" w:type="dxa"/>
            <w:gridSpan w:val="2"/>
            <w:shd w:val="solid" w:color="FF7575" w:fill="auto"/>
          </w:tcPr>
          <w:p w14:paraId="0A975F0D" w14:textId="693FE391" w:rsidR="00291A72" w:rsidRPr="006C165A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6C262F7D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575D4BE2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3134F25F" w14:textId="77777777" w:rsidR="00617D1C" w:rsidRDefault="00617D1C" w:rsidP="00133482">
      <w:pPr>
        <w:pStyle w:val="Heading9"/>
        <w:rPr>
          <w:rStyle w:val="Heading9Char"/>
          <w:b/>
          <w:bCs/>
          <w:sz w:val="32"/>
          <w:szCs w:val="32"/>
        </w:rPr>
      </w:pPr>
      <w:bookmarkStart w:id="4" w:name="_Ref129073835"/>
      <w:r>
        <w:rPr>
          <w:rStyle w:val="Heading9Char"/>
          <w:b/>
          <w:bCs/>
          <w:sz w:val="32"/>
          <w:szCs w:val="32"/>
        </w:rPr>
        <w:br w:type="page"/>
      </w:r>
    </w:p>
    <w:p w14:paraId="5742F51C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3EC221C4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72336C" w14:paraId="76398EF1" w14:textId="77777777" w:rsidTr="00F913EC">
        <w:tc>
          <w:tcPr>
            <w:tcW w:w="9311" w:type="dxa"/>
            <w:gridSpan w:val="7"/>
          </w:tcPr>
          <w:p w14:paraId="389639F0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Resistances</w:t>
            </w:r>
          </w:p>
        </w:tc>
      </w:tr>
      <w:tr w:rsidR="00133482" w14:paraId="6A4379BC" w14:textId="77777777" w:rsidTr="0072336C">
        <w:tc>
          <w:tcPr>
            <w:tcW w:w="4545" w:type="dxa"/>
            <w:gridSpan w:val="3"/>
          </w:tcPr>
          <w:p w14:paraId="192D9CD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66" w:type="dxa"/>
            <w:gridSpan w:val="4"/>
          </w:tcPr>
          <w:p w14:paraId="05E62C7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0C15A099" w14:textId="77777777" w:rsidTr="008B7B6A">
        <w:tc>
          <w:tcPr>
            <w:tcW w:w="2271" w:type="dxa"/>
          </w:tcPr>
          <w:p w14:paraId="39A2123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106" w:type="dxa"/>
          </w:tcPr>
          <w:p w14:paraId="19A1978F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8" w:type="dxa"/>
          </w:tcPr>
          <w:p w14:paraId="673FF8AD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1C33F9B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110088E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5C91A79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10" w:type="dxa"/>
          </w:tcPr>
          <w:p w14:paraId="5AD72E3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45947ADD" w14:textId="77777777" w:rsidTr="008B7B6A">
        <w:tc>
          <w:tcPr>
            <w:tcW w:w="2271" w:type="dxa"/>
          </w:tcPr>
          <w:p w14:paraId="34BEB72B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106" w:type="dxa"/>
          </w:tcPr>
          <w:p w14:paraId="1385BF32" w14:textId="2959E57B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0D049B16" w14:textId="47ABED09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4BE5E22" w14:textId="6E7ABA69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62DE83D" w14:textId="20CB4FAC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A33343D" w14:textId="29D62BBB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010" w:type="dxa"/>
          </w:tcPr>
          <w:p w14:paraId="1967FE5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4D56C316" w14:textId="77777777" w:rsidTr="008B7B6A">
        <w:tc>
          <w:tcPr>
            <w:tcW w:w="2271" w:type="dxa"/>
          </w:tcPr>
          <w:p w14:paraId="6C3A396A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106" w:type="dxa"/>
          </w:tcPr>
          <w:p w14:paraId="10B97C24" w14:textId="1CC77993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36DC2275" w14:textId="60C76CB0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622B0E1" w14:textId="56EE71DC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BE8816D" w14:textId="3B6AF0AD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1BA1CB2" w14:textId="1E3137C3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4.5</w:t>
            </w:r>
          </w:p>
        </w:tc>
        <w:tc>
          <w:tcPr>
            <w:tcW w:w="1010" w:type="dxa"/>
          </w:tcPr>
          <w:p w14:paraId="6BEBBA4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3EE680F4" w14:textId="77777777" w:rsidTr="008B7B6A">
        <w:tc>
          <w:tcPr>
            <w:tcW w:w="2271" w:type="dxa"/>
          </w:tcPr>
          <w:p w14:paraId="1486F5F1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106" w:type="dxa"/>
          </w:tcPr>
          <w:p w14:paraId="1895D4F4" w14:textId="796C0D86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4717432C" w14:textId="414FD227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278C11B" w14:textId="03FFF347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9.8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D9505A5" w14:textId="1EE75794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90666CD" w14:textId="2C17992A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010" w:type="dxa"/>
          </w:tcPr>
          <w:p w14:paraId="35A2BAD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7316DC08" w14:textId="77777777" w:rsidTr="008B7B6A">
        <w:tc>
          <w:tcPr>
            <w:tcW w:w="2271" w:type="dxa"/>
          </w:tcPr>
          <w:p w14:paraId="2BEDE8FC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106" w:type="dxa"/>
          </w:tcPr>
          <w:p w14:paraId="610FC4F1" w14:textId="4687C765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68" w:type="dxa"/>
          </w:tcPr>
          <w:p w14:paraId="350330A3" w14:textId="7D07986E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66DA3F2" w14:textId="3BA43ADE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73766BC" w14:textId="6F50F73F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36D22BF" w14:textId="6311297C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010" w:type="dxa"/>
          </w:tcPr>
          <w:p w14:paraId="7CDADB2A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4F77528B" w14:textId="77777777" w:rsidTr="008B7B6A">
        <w:tc>
          <w:tcPr>
            <w:tcW w:w="2271" w:type="dxa"/>
          </w:tcPr>
          <w:p w14:paraId="4F040FD3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106" w:type="dxa"/>
          </w:tcPr>
          <w:p w14:paraId="69DFE14D" w14:textId="2C0E3929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68" w:type="dxa"/>
          </w:tcPr>
          <w:p w14:paraId="4CD32408" w14:textId="38B3A0C7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B1A37AC" w14:textId="118126C6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7D6A97D" w14:textId="22B928FD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130D862" w14:textId="4161B1EC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010" w:type="dxa"/>
          </w:tcPr>
          <w:p w14:paraId="69E9F56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678C32AE" w14:textId="77777777" w:rsidTr="008B7B6A">
        <w:tc>
          <w:tcPr>
            <w:tcW w:w="4545" w:type="dxa"/>
            <w:gridSpan w:val="3"/>
          </w:tcPr>
          <w:p w14:paraId="2FA68333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56" w:type="dxa"/>
            <w:gridSpan w:val="3"/>
            <w:shd w:val="solid" w:color="FF7575" w:fill="auto"/>
          </w:tcPr>
          <w:p w14:paraId="22041A2A" w14:textId="0CD8DDB9" w:rsidR="00291A72" w:rsidRPr="006C165A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126C808C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0881236B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5D386A0E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7"/>
        <w:gridCol w:w="1306"/>
        <w:gridCol w:w="1352"/>
        <w:gridCol w:w="1530"/>
        <w:gridCol w:w="1620"/>
        <w:gridCol w:w="1530"/>
        <w:gridCol w:w="895"/>
      </w:tblGrid>
      <w:tr w:rsidR="0072336C" w14:paraId="169B8850" w14:textId="77777777" w:rsidTr="00A10CC1">
        <w:tc>
          <w:tcPr>
            <w:tcW w:w="9350" w:type="dxa"/>
            <w:gridSpan w:val="7"/>
          </w:tcPr>
          <w:p w14:paraId="58497F0A" w14:textId="77777777" w:rsidR="0072336C" w:rsidRDefault="0072336C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Inductances</w:t>
            </w:r>
          </w:p>
        </w:tc>
      </w:tr>
      <w:tr w:rsidR="00133482" w14:paraId="0D49B201" w14:textId="77777777" w:rsidTr="00F263D4">
        <w:tc>
          <w:tcPr>
            <w:tcW w:w="3775" w:type="dxa"/>
            <w:gridSpan w:val="3"/>
          </w:tcPr>
          <w:p w14:paraId="67C92B31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2B8AF79B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2FEBC356" w14:textId="77777777" w:rsidTr="008B7B6A">
        <w:tc>
          <w:tcPr>
            <w:tcW w:w="1117" w:type="dxa"/>
          </w:tcPr>
          <w:p w14:paraId="5F3E88C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7D12583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43D01877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1477442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D43D873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ED390C4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556572A3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6095128C" w14:textId="77777777" w:rsidTr="008B7B6A">
        <w:tc>
          <w:tcPr>
            <w:tcW w:w="1117" w:type="dxa"/>
          </w:tcPr>
          <w:p w14:paraId="02B1983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06" w:type="dxa"/>
          </w:tcPr>
          <w:p w14:paraId="7228D42F" w14:textId="6B7A4A26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2361125A" w14:textId="1AC5C37E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E09DA3D" w14:textId="6ECE1F72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3B06444E" w14:textId="63915FAB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A773E9F" w14:textId="2961B9CB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95" w:type="dxa"/>
          </w:tcPr>
          <w:p w14:paraId="4BAA553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487C9855" w14:textId="77777777" w:rsidTr="008B7B6A">
        <w:tc>
          <w:tcPr>
            <w:tcW w:w="1117" w:type="dxa"/>
          </w:tcPr>
          <w:p w14:paraId="51F57BB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06" w:type="dxa"/>
          </w:tcPr>
          <w:p w14:paraId="519738A6" w14:textId="629A5D60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165221B" w14:textId="04559BB5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0FDA2B92" w14:textId="49307A75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3FC637A3" w14:textId="4EFADBDD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32513983" w14:textId="4D14D57D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895" w:type="dxa"/>
          </w:tcPr>
          <w:p w14:paraId="7118338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42F93C9D" w14:textId="77777777" w:rsidTr="008B7B6A">
        <w:tc>
          <w:tcPr>
            <w:tcW w:w="1117" w:type="dxa"/>
          </w:tcPr>
          <w:p w14:paraId="6EECBED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06" w:type="dxa"/>
          </w:tcPr>
          <w:p w14:paraId="0B61D5F0" w14:textId="428D8422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435902AC" w14:textId="2E2BA9D8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8C859F3" w14:textId="2213EDCB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492F9478" w14:textId="37988642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15FAD97" w14:textId="7FDF8136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95" w:type="dxa"/>
          </w:tcPr>
          <w:p w14:paraId="0E93463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0F5A1D05" w14:textId="77777777" w:rsidTr="008B7B6A">
        <w:trPr>
          <w:trHeight w:val="350"/>
        </w:trPr>
        <w:tc>
          <w:tcPr>
            <w:tcW w:w="1117" w:type="dxa"/>
          </w:tcPr>
          <w:p w14:paraId="6E97394F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06" w:type="dxa"/>
          </w:tcPr>
          <w:p w14:paraId="3A7E8994" w14:textId="693B2AEA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2370D29A" w14:textId="114689E0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3A4C1DA3" w14:textId="5F431728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1519B8D4" w14:textId="3C2A148F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6D462DA" w14:textId="25728FCB" w:rsidR="0013348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895" w:type="dxa"/>
          </w:tcPr>
          <w:p w14:paraId="6CE103C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291A72" w14:paraId="72DFCACC" w14:textId="77777777" w:rsidTr="008B7B6A">
        <w:trPr>
          <w:trHeight w:val="350"/>
        </w:trPr>
        <w:tc>
          <w:tcPr>
            <w:tcW w:w="3775" w:type="dxa"/>
            <w:gridSpan w:val="3"/>
          </w:tcPr>
          <w:p w14:paraId="0F17FFE4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26C094B6" w14:textId="15B1AEAC" w:rsidR="00291A72" w:rsidRPr="006C165A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515DD83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0E73D6A5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0CFE2607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0D0582DC" w14:textId="77777777" w:rsidR="00617D1C" w:rsidRDefault="00617D1C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>
        <w:rPr>
          <w:b/>
          <w:bCs/>
          <w:sz w:val="32"/>
          <w:szCs w:val="32"/>
        </w:rPr>
        <w:br w:type="page"/>
      </w:r>
    </w:p>
    <w:p w14:paraId="2779DAC2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6.5 Power ON UUT Checks</w:t>
      </w:r>
      <w:bookmarkEnd w:id="6"/>
    </w:p>
    <w:p w14:paraId="08CA1E18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 w:rsidR="0072336C">
        <w:rPr>
          <w:szCs w:val="20"/>
        </w:rPr>
        <w:t>reported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72336C" w14:paraId="5D83E9CC" w14:textId="77777777" w:rsidTr="00DD5AD2">
        <w:tc>
          <w:tcPr>
            <w:tcW w:w="9350" w:type="dxa"/>
            <w:gridSpan w:val="4"/>
          </w:tcPr>
          <w:p w14:paraId="4CF13B7C" w14:textId="77777777" w:rsidR="0072336C" w:rsidRP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Power ON UUT Checks</w:t>
            </w:r>
          </w:p>
        </w:tc>
      </w:tr>
      <w:tr w:rsidR="00091B22" w14:paraId="4198B946" w14:textId="77777777" w:rsidTr="00091B22">
        <w:tc>
          <w:tcPr>
            <w:tcW w:w="2336" w:type="dxa"/>
          </w:tcPr>
          <w:p w14:paraId="28AD2A93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16471FB9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43CE920A" w14:textId="77777777" w:rsidTr="008B7B6A">
        <w:tc>
          <w:tcPr>
            <w:tcW w:w="2336" w:type="dxa"/>
          </w:tcPr>
          <w:p w14:paraId="1B088DB2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3230A248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0ECE7BFA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2276D4CD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A3992" w14:paraId="359AF78D" w14:textId="77777777" w:rsidTr="008B7B6A">
        <w:tc>
          <w:tcPr>
            <w:tcW w:w="2336" w:type="dxa"/>
          </w:tcPr>
          <w:p w14:paraId="66C5741B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40040DEB" w14:textId="12CF8AEF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-0.0100</w:t>
            </w:r>
          </w:p>
        </w:tc>
        <w:tc>
          <w:tcPr>
            <w:tcW w:w="900" w:type="dxa"/>
          </w:tcPr>
          <w:p w14:paraId="7696CF9A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12A741FB" w14:textId="1E4305BA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0AEA9631" w14:textId="77777777" w:rsidTr="008B7B6A">
        <w:trPr>
          <w:trHeight w:val="332"/>
        </w:trPr>
        <w:tc>
          <w:tcPr>
            <w:tcW w:w="2336" w:type="dxa"/>
          </w:tcPr>
          <w:p w14:paraId="1517AD00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48548522" w14:textId="4E03EB91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-0.0100</w:t>
            </w:r>
          </w:p>
        </w:tc>
        <w:tc>
          <w:tcPr>
            <w:tcW w:w="900" w:type="dxa"/>
          </w:tcPr>
          <w:p w14:paraId="6D8442AA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05FE6162" w14:textId="5831C0E5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52FE57DF" w14:textId="77777777" w:rsidTr="008B7B6A">
        <w:tc>
          <w:tcPr>
            <w:tcW w:w="2336" w:type="dxa"/>
          </w:tcPr>
          <w:p w14:paraId="64908202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16D86703" w14:textId="1EAC22D8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-0.0160</w:t>
            </w:r>
          </w:p>
        </w:tc>
        <w:tc>
          <w:tcPr>
            <w:tcW w:w="900" w:type="dxa"/>
          </w:tcPr>
          <w:p w14:paraId="06F4A13B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1D9FE51" w14:textId="7A2B6D89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3EEC3144" w14:textId="77777777" w:rsidTr="008B7B6A">
        <w:tc>
          <w:tcPr>
            <w:tcW w:w="2336" w:type="dxa"/>
          </w:tcPr>
          <w:p w14:paraId="027DD5F7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308610F0" w14:textId="7919AAEA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2244A77A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ED9A719" w14:textId="1B6EDA18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4AE912EF" w14:textId="77777777" w:rsidTr="008B7B6A">
        <w:tc>
          <w:tcPr>
            <w:tcW w:w="2336" w:type="dxa"/>
          </w:tcPr>
          <w:p w14:paraId="062AC69D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32121E66" w14:textId="32092006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7C24ECB8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F9A3B7E" w14:textId="5C0CFF26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67FF1DEA" w14:textId="77777777" w:rsidTr="008B7B6A">
        <w:tc>
          <w:tcPr>
            <w:tcW w:w="2336" w:type="dxa"/>
          </w:tcPr>
          <w:p w14:paraId="6A884392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089535B3" w14:textId="51F39DA7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5F39B897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46B6B45" w14:textId="35987C3B" w:rsidR="000A3992" w:rsidRDefault="008B7B6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0E8EEE4B" w14:textId="77777777" w:rsidTr="008B7B6A">
        <w:tc>
          <w:tcPr>
            <w:tcW w:w="2336" w:type="dxa"/>
          </w:tcPr>
          <w:p w14:paraId="412B90C5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3F5DAB96" w14:textId="0491B131" w:rsidR="00091B2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078C610D" w14:textId="77777777" w:rsidR="00091B22" w:rsidRDefault="00F07FE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F73F51C" w14:textId="276061B7" w:rsidR="00091B22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0C9C0D38" w14:textId="77777777" w:rsidTr="008B7B6A">
        <w:tc>
          <w:tcPr>
            <w:tcW w:w="2336" w:type="dxa"/>
          </w:tcPr>
          <w:p w14:paraId="1C5872CA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08386410" w14:textId="39671660" w:rsidR="00091B22" w:rsidRDefault="008B7B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76636186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DA135DB" w14:textId="76CDFE42" w:rsidR="00091B22" w:rsidRDefault="008B7B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7D9B3074" w14:textId="77777777" w:rsidTr="008B7B6A">
        <w:tc>
          <w:tcPr>
            <w:tcW w:w="2336" w:type="dxa"/>
          </w:tcPr>
          <w:p w14:paraId="59B3DE15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645BA311" w14:textId="6E95F6A8" w:rsidR="00091B22" w:rsidRDefault="008B7B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2A8BC268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shd w:val="solid" w:color="B9FF93" w:fill="auto"/>
          </w:tcPr>
          <w:p w14:paraId="4EADD397" w14:textId="5D1311BE" w:rsidR="00091B22" w:rsidRDefault="008B7B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59EC1DC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767FE82A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23FA8BE5" w14:textId="77777777" w:rsidR="00617D1C" w:rsidRDefault="00617D1C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>
        <w:rPr>
          <w:b/>
          <w:bCs/>
          <w:sz w:val="32"/>
          <w:szCs w:val="32"/>
        </w:rPr>
        <w:br w:type="page"/>
      </w:r>
    </w:p>
    <w:p w14:paraId="5DD594C0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r w:rsidRPr="00C65713">
        <w:rPr>
          <w:b/>
          <w:bCs/>
          <w:sz w:val="32"/>
          <w:szCs w:val="32"/>
        </w:rPr>
        <w:lastRenderedPageBreak/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65B86B4E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72336C" w14:paraId="741ED42B" w14:textId="77777777" w:rsidTr="0051409D">
        <w:trPr>
          <w:trHeight w:val="289"/>
        </w:trPr>
        <w:tc>
          <w:tcPr>
            <w:tcW w:w="9350" w:type="dxa"/>
            <w:gridSpan w:val="5"/>
          </w:tcPr>
          <w:p w14:paraId="6EF97C34" w14:textId="77777777" w:rsidR="0072336C" w:rsidRPr="0072336C" w:rsidRDefault="0072336C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Functional Check Out</w:t>
            </w:r>
          </w:p>
        </w:tc>
      </w:tr>
      <w:tr w:rsidR="00EE4EAB" w14:paraId="1AFCD709" w14:textId="77777777" w:rsidTr="00B02586">
        <w:trPr>
          <w:trHeight w:val="289"/>
        </w:trPr>
        <w:tc>
          <w:tcPr>
            <w:tcW w:w="2713" w:type="dxa"/>
          </w:tcPr>
          <w:p w14:paraId="5DBE6A6F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6D06050E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59008B13" w14:textId="77777777" w:rsidTr="00B02586">
        <w:trPr>
          <w:trHeight w:val="289"/>
        </w:trPr>
        <w:tc>
          <w:tcPr>
            <w:tcW w:w="2713" w:type="dxa"/>
          </w:tcPr>
          <w:p w14:paraId="70D22BF0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49EC94D1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17" w:type="dxa"/>
          </w:tcPr>
          <w:p w14:paraId="1415EEDE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2879856E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04ED291F" w14:textId="77777777" w:rsidTr="008B7B6A">
        <w:trPr>
          <w:trHeight w:val="289"/>
        </w:trPr>
        <w:tc>
          <w:tcPr>
            <w:tcW w:w="2713" w:type="dxa"/>
            <w:vMerge w:val="restart"/>
          </w:tcPr>
          <w:p w14:paraId="04E44800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  <w:vMerge w:val="restart"/>
          </w:tcPr>
          <w:p w14:paraId="44AAD149" w14:textId="193D9547" w:rsidR="00B02586" w:rsidRPr="00850524" w:rsidRDefault="008B7B6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-0.0002</w:t>
            </w:r>
          </w:p>
        </w:tc>
        <w:tc>
          <w:tcPr>
            <w:tcW w:w="917" w:type="dxa"/>
            <w:vMerge w:val="restart"/>
          </w:tcPr>
          <w:p w14:paraId="682BBA94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70A1B088" w14:textId="77777777" w:rsidR="00B02586" w:rsidRPr="00850524" w:rsidRDefault="00B02586" w:rsidP="00AB48B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05FE3969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B02586" w14:paraId="6834D50A" w14:textId="77777777" w:rsidTr="008B7B6A">
        <w:trPr>
          <w:trHeight w:val="691"/>
        </w:trPr>
        <w:tc>
          <w:tcPr>
            <w:tcW w:w="2713" w:type="dxa"/>
            <w:vMerge/>
          </w:tcPr>
          <w:p w14:paraId="194F31AD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0E318228" w14:textId="77777777" w:rsidR="00B02586" w:rsidRPr="00850524" w:rsidRDefault="00B0258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1C5AF6E0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8BDA7A5" w14:textId="65299FBE" w:rsidR="00B02586" w:rsidRPr="00850524" w:rsidRDefault="008B7B6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4ED54E97" w14:textId="0B1807EC" w:rsidR="00B02586" w:rsidRDefault="008B7B6A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69B99296" w14:textId="77777777" w:rsidTr="008B7B6A">
        <w:trPr>
          <w:trHeight w:val="981"/>
        </w:trPr>
        <w:tc>
          <w:tcPr>
            <w:tcW w:w="2713" w:type="dxa"/>
          </w:tcPr>
          <w:p w14:paraId="4DDDC6D6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5021D04A" w14:textId="31DEEBD2" w:rsidR="00B02586" w:rsidRPr="00850524" w:rsidRDefault="008B7B6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C408AD6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31B196C" w14:textId="71B8FB15" w:rsidR="00B02586" w:rsidRPr="00850524" w:rsidRDefault="008B7B6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B0A5F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12A6DB31" w14:textId="77777777" w:rsidTr="008B7B6A">
        <w:trPr>
          <w:trHeight w:val="981"/>
        </w:trPr>
        <w:tc>
          <w:tcPr>
            <w:tcW w:w="2713" w:type="dxa"/>
          </w:tcPr>
          <w:p w14:paraId="0F39678D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284644A5" w14:textId="582F53E5" w:rsidR="00B02586" w:rsidRPr="00850524" w:rsidRDefault="008B7B6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2AC43F2A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45B80433" w14:textId="75545DCF" w:rsidR="00B02586" w:rsidRPr="00850524" w:rsidRDefault="008B7B6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3F85FF7B" w14:textId="56A3D03C" w:rsidR="00B02586" w:rsidRDefault="008B7B6A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726F46A8" w14:textId="77777777" w:rsidTr="008B7B6A">
        <w:trPr>
          <w:trHeight w:val="981"/>
        </w:trPr>
        <w:tc>
          <w:tcPr>
            <w:tcW w:w="2713" w:type="dxa"/>
          </w:tcPr>
          <w:p w14:paraId="2633A18C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25C93AEC" w14:textId="2F11736E" w:rsidR="00B02586" w:rsidRPr="00850524" w:rsidRDefault="008B7B6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3E63904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22261AA8" w14:textId="329D9376" w:rsidR="00B02586" w:rsidRPr="00850524" w:rsidRDefault="008B7B6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96E75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6C5592FE" w14:textId="77777777" w:rsidTr="008B7B6A">
        <w:trPr>
          <w:trHeight w:val="981"/>
        </w:trPr>
        <w:tc>
          <w:tcPr>
            <w:tcW w:w="2713" w:type="dxa"/>
          </w:tcPr>
          <w:p w14:paraId="31F6982A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5C3843EB" w14:textId="1564B588" w:rsidR="00B02586" w:rsidRPr="00850524" w:rsidRDefault="008B7B6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-0.0029</w:t>
            </w:r>
          </w:p>
        </w:tc>
        <w:tc>
          <w:tcPr>
            <w:tcW w:w="917" w:type="dxa"/>
          </w:tcPr>
          <w:p w14:paraId="75928534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10D1F3E" w14:textId="1F52A1EA" w:rsidR="00B02586" w:rsidRPr="00850524" w:rsidRDefault="008B7B6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3F745109" w14:textId="5700A880" w:rsidR="00B02586" w:rsidRDefault="008B7B6A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3443E752" w14:textId="77777777" w:rsidTr="008B7B6A">
        <w:trPr>
          <w:trHeight w:val="634"/>
        </w:trPr>
        <w:tc>
          <w:tcPr>
            <w:tcW w:w="2713" w:type="dxa"/>
          </w:tcPr>
          <w:p w14:paraId="29F51A7A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3B058C11" w14:textId="7DA3E4EA" w:rsidR="00B02586" w:rsidRPr="00850524" w:rsidRDefault="008B7B6A" w:rsidP="0006798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-0.0001</w:t>
            </w:r>
          </w:p>
        </w:tc>
        <w:tc>
          <w:tcPr>
            <w:tcW w:w="917" w:type="dxa"/>
          </w:tcPr>
          <w:p w14:paraId="5EDB4888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1D7A79E0" w14:textId="5DA5042A" w:rsidR="00B02586" w:rsidRPr="00850524" w:rsidRDefault="008B7B6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7EA25280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2C0E0124" w14:textId="77777777" w:rsidR="006233EA" w:rsidRDefault="006233EA" w:rsidP="006233EA">
      <w:pPr>
        <w:pStyle w:val="BodyText"/>
        <w:ind w:left="0"/>
      </w:pPr>
      <w:bookmarkStart w:id="8" w:name="_Ref127526694"/>
    </w:p>
    <w:p w14:paraId="304E9F71" w14:textId="77777777" w:rsidR="005A312A" w:rsidRPr="007463D8" w:rsidRDefault="005A312A" w:rsidP="006233EA">
      <w:pPr>
        <w:pStyle w:val="BodyText"/>
        <w:ind w:left="0"/>
      </w:pPr>
    </w:p>
    <w:p w14:paraId="534771F7" w14:textId="77777777" w:rsidR="00AB14FD" w:rsidRDefault="00AB14FD" w:rsidP="00291A72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6EBE83E" w14:textId="77777777" w:rsidR="00291A72" w:rsidRDefault="009E44C7" w:rsidP="00291A7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6.6.3 Holding Load Test</w:t>
      </w:r>
      <w:bookmarkEnd w:id="8"/>
    </w:p>
    <w:p w14:paraId="533998B8" w14:textId="77777777" w:rsidR="00AB14FD" w:rsidRPr="006233EA" w:rsidRDefault="00AB14FD" w:rsidP="00AB14FD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p w14:paraId="63A4B0F8" w14:textId="77777777" w:rsidR="00AB14FD" w:rsidRPr="00AB14FD" w:rsidRDefault="00AB14FD" w:rsidP="00AB14FD">
      <w:pPr>
        <w:pStyle w:val="BodyText"/>
        <w:ind w:left="0"/>
      </w:pPr>
    </w:p>
    <w:p w14:paraId="40260A09" w14:textId="77777777" w:rsidR="00291A72" w:rsidRPr="0058284C" w:rsidRDefault="00291A72" w:rsidP="006C00DD">
      <w:pPr>
        <w:pStyle w:val="BodyText"/>
        <w:ind w:left="0"/>
        <w:jc w:val="center"/>
        <w:rPr>
          <w:sz w:val="16"/>
          <w:szCs w:val="16"/>
        </w:rPr>
      </w:pPr>
    </w:p>
    <w:p w14:paraId="70640AFE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269AC29" wp14:editId="68741AF0">
            <wp:extent cx="5943600" cy="1344930"/>
            <wp:effectExtent l="0" t="0" r="0" b="7620"/>
            <wp:docPr id="37503828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82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DFB" w14:textId="20DF7131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-Hold Brake OFF for MCE 1</w:t>
      </w:r>
    </w:p>
    <w:p w14:paraId="0E5BE359" w14:textId="5910B106" w:rsidR="00291A72" w:rsidRPr="0058284C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4A84C0C3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A1B5F1F" wp14:editId="2C3B6D81">
            <wp:extent cx="5943600" cy="1453515"/>
            <wp:effectExtent l="0" t="0" r="0" b="0"/>
            <wp:docPr id="97043458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345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D6A6" w14:textId="514F7A18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-Hold Brake OFF for MCE 2</w:t>
      </w:r>
    </w:p>
    <w:p w14:paraId="762D8C45" w14:textId="2A103317" w:rsidR="00291A72" w:rsidRPr="00291A72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7E16F1BA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46AAD8D" wp14:editId="33D18E6C">
            <wp:extent cx="5943600" cy="1453515"/>
            <wp:effectExtent l="0" t="0" r="0" b="0"/>
            <wp:docPr id="200773243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324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89C" w14:textId="68C78111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-Hold Brake OFF for MCE 3</w:t>
      </w:r>
    </w:p>
    <w:p w14:paraId="4C6B2315" w14:textId="176AFA74" w:rsidR="00C65713" w:rsidRPr="00AB14FD" w:rsidRDefault="00C65713" w:rsidP="00AB14FD">
      <w:pPr>
        <w:pStyle w:val="BodyText"/>
        <w:ind w:left="0"/>
        <w:jc w:val="center"/>
      </w:pP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1710"/>
        <w:gridCol w:w="1170"/>
        <w:gridCol w:w="1620"/>
        <w:gridCol w:w="784"/>
        <w:gridCol w:w="1461"/>
      </w:tblGrid>
      <w:tr w:rsidR="00B45742" w14:paraId="08EE468A" w14:textId="77777777" w:rsidTr="006704A2">
        <w:trPr>
          <w:trHeight w:val="360"/>
        </w:trPr>
        <w:tc>
          <w:tcPr>
            <w:tcW w:w="9350" w:type="dxa"/>
            <w:gridSpan w:val="6"/>
          </w:tcPr>
          <w:p w14:paraId="452DCBBF" w14:textId="77777777" w:rsidR="00B45742" w:rsidRPr="00133482" w:rsidRDefault="00B45742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Holding Load Test -</w:t>
            </w:r>
            <w:r w:rsidR="00AB14FD">
              <w:rPr>
                <w:b/>
                <w:bCs/>
                <w:sz w:val="22"/>
                <w:szCs w:val="22"/>
              </w:rPr>
              <w:t xml:space="preserve"> B</w:t>
            </w:r>
            <w:r w:rsidRPr="006233EA">
              <w:rPr>
                <w:b/>
                <w:bCs/>
                <w:sz w:val="22"/>
                <w:szCs w:val="22"/>
              </w:rPr>
              <w:t>rake OFF, LEMA Output Locked</w:t>
            </w:r>
          </w:p>
        </w:tc>
      </w:tr>
      <w:tr w:rsidR="003C0329" w14:paraId="247F7B77" w14:textId="77777777" w:rsidTr="003C0329">
        <w:trPr>
          <w:trHeight w:val="360"/>
        </w:trPr>
        <w:tc>
          <w:tcPr>
            <w:tcW w:w="5485" w:type="dxa"/>
            <w:gridSpan w:val="3"/>
          </w:tcPr>
          <w:p w14:paraId="3814E20B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3865" w:type="dxa"/>
            <w:gridSpan w:val="3"/>
          </w:tcPr>
          <w:p w14:paraId="14308588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3C0329" w14:paraId="3D76DC43" w14:textId="77777777" w:rsidTr="008B7B6A">
        <w:trPr>
          <w:trHeight w:val="360"/>
        </w:trPr>
        <w:tc>
          <w:tcPr>
            <w:tcW w:w="2605" w:type="dxa"/>
          </w:tcPr>
          <w:p w14:paraId="49B03B87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710" w:type="dxa"/>
          </w:tcPr>
          <w:p w14:paraId="08E885D5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170" w:type="dxa"/>
          </w:tcPr>
          <w:p w14:paraId="5B630369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20" w:type="dxa"/>
          </w:tcPr>
          <w:p w14:paraId="0086B47B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784" w:type="dxa"/>
          </w:tcPr>
          <w:p w14:paraId="4AC68449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3CCDC7CD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3C0329" w14:paraId="257F0980" w14:textId="77777777" w:rsidTr="008B7B6A">
        <w:trPr>
          <w:trHeight w:val="662"/>
        </w:trPr>
        <w:tc>
          <w:tcPr>
            <w:tcW w:w="2605" w:type="dxa"/>
            <w:vMerge w:val="restart"/>
          </w:tcPr>
          <w:p w14:paraId="13ECD98C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00629639" w14:textId="77777777" w:rsidR="003C0329" w:rsidRPr="00E048AF" w:rsidRDefault="003C0329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6129AB52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14:paraId="169E65D9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55B5FDC3" w14:textId="5C54A946" w:rsidR="003C0329" w:rsidRPr="00E048AF" w:rsidRDefault="008B7B6A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-197.8936</w:t>
            </w:r>
          </w:p>
        </w:tc>
        <w:tc>
          <w:tcPr>
            <w:tcW w:w="784" w:type="dxa"/>
          </w:tcPr>
          <w:p w14:paraId="41D50A11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4EFFB0E" w14:textId="6C9BAD0C" w:rsidR="003C0329" w:rsidRPr="00E048AF" w:rsidRDefault="008B7B6A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0329" w14:paraId="7E5FE3FD" w14:textId="77777777" w:rsidTr="008B7B6A">
        <w:trPr>
          <w:trHeight w:val="360"/>
        </w:trPr>
        <w:tc>
          <w:tcPr>
            <w:tcW w:w="2605" w:type="dxa"/>
            <w:vMerge/>
          </w:tcPr>
          <w:p w14:paraId="159C3CEF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5DA509A" w14:textId="77777777" w:rsidR="003C0329" w:rsidRPr="00E048AF" w:rsidRDefault="003C0329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4352EB21" w14:textId="77777777" w:rsidR="003C0329" w:rsidRDefault="003C0329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5F1319E4" w14:textId="7691B56F" w:rsidR="003C0329" w:rsidRPr="00E048AF" w:rsidRDefault="008B7B6A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5.9862</w:t>
            </w:r>
          </w:p>
        </w:tc>
        <w:tc>
          <w:tcPr>
            <w:tcW w:w="784" w:type="dxa"/>
          </w:tcPr>
          <w:p w14:paraId="7AD535E9" w14:textId="77777777" w:rsidR="003C0329" w:rsidRPr="00E048AF" w:rsidRDefault="003C0329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60823609" w14:textId="2671BA64" w:rsidR="003C0329" w:rsidRPr="00E048AF" w:rsidRDefault="008B7B6A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49149C65" w14:textId="77777777" w:rsidTr="008B7B6A">
        <w:trPr>
          <w:trHeight w:val="680"/>
        </w:trPr>
        <w:tc>
          <w:tcPr>
            <w:tcW w:w="2605" w:type="dxa"/>
            <w:vMerge w:val="restart"/>
          </w:tcPr>
          <w:p w14:paraId="3FBA5041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69A5A474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12A2E3F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E111F54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41EB98C1" w14:textId="5044CAC4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219.1794</w:t>
            </w:r>
          </w:p>
        </w:tc>
        <w:tc>
          <w:tcPr>
            <w:tcW w:w="784" w:type="dxa"/>
          </w:tcPr>
          <w:p w14:paraId="065009A5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478EB723" w14:textId="198030AC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5062CEFB" w14:textId="77777777" w:rsidTr="008B7B6A">
        <w:trPr>
          <w:trHeight w:val="360"/>
        </w:trPr>
        <w:tc>
          <w:tcPr>
            <w:tcW w:w="2605" w:type="dxa"/>
            <w:vMerge/>
          </w:tcPr>
          <w:p w14:paraId="36C0B100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19530C78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212054D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8622D2C" w14:textId="64068580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-6.0149</w:t>
            </w:r>
          </w:p>
        </w:tc>
        <w:tc>
          <w:tcPr>
            <w:tcW w:w="784" w:type="dxa"/>
          </w:tcPr>
          <w:p w14:paraId="596BAE6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30F6357" w14:textId="449804AD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14A2FF0E" w14:textId="77777777" w:rsidTr="008B7B6A">
        <w:trPr>
          <w:trHeight w:val="698"/>
        </w:trPr>
        <w:tc>
          <w:tcPr>
            <w:tcW w:w="2605" w:type="dxa"/>
            <w:vMerge w:val="restart"/>
          </w:tcPr>
          <w:p w14:paraId="79AB4CDF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BB0F11C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0E1EA0CF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480BCC5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07A9EBDD" w14:textId="3C14D297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-249.2832</w:t>
            </w:r>
          </w:p>
        </w:tc>
        <w:tc>
          <w:tcPr>
            <w:tcW w:w="784" w:type="dxa"/>
          </w:tcPr>
          <w:p w14:paraId="1CCA25C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1216ED87" w14:textId="2D3EBF72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4B82D235" w14:textId="77777777" w:rsidTr="008B7B6A">
        <w:trPr>
          <w:trHeight w:val="360"/>
        </w:trPr>
        <w:tc>
          <w:tcPr>
            <w:tcW w:w="2605" w:type="dxa"/>
            <w:vMerge/>
          </w:tcPr>
          <w:p w14:paraId="4C1F799A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E88E7A7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152BE24A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4F94E4A8" w14:textId="52034668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6.0053</w:t>
            </w:r>
          </w:p>
        </w:tc>
        <w:tc>
          <w:tcPr>
            <w:tcW w:w="784" w:type="dxa"/>
          </w:tcPr>
          <w:p w14:paraId="1E14EE94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24116CAC" w14:textId="71DDE5EF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32E7B3BB" w14:textId="77777777" w:rsidTr="008B7B6A">
        <w:trPr>
          <w:trHeight w:val="617"/>
        </w:trPr>
        <w:tc>
          <w:tcPr>
            <w:tcW w:w="2605" w:type="dxa"/>
            <w:vMerge w:val="restart"/>
          </w:tcPr>
          <w:p w14:paraId="74C71F48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1607F9CE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4B0715FF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69E3C062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1586D41" w14:textId="493C1BA8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227.2737</w:t>
            </w:r>
          </w:p>
        </w:tc>
        <w:tc>
          <w:tcPr>
            <w:tcW w:w="784" w:type="dxa"/>
          </w:tcPr>
          <w:p w14:paraId="186447E8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5A275B55" w14:textId="16E41269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814B1E8" w14:textId="77777777" w:rsidTr="008B7B6A">
        <w:trPr>
          <w:trHeight w:val="360"/>
        </w:trPr>
        <w:tc>
          <w:tcPr>
            <w:tcW w:w="2605" w:type="dxa"/>
            <w:vMerge/>
          </w:tcPr>
          <w:p w14:paraId="7DE6DD54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1CC5DBE6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6D91CE1C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D9CF3EC" w14:textId="43ABDC31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-6.0006</w:t>
            </w:r>
          </w:p>
        </w:tc>
        <w:tc>
          <w:tcPr>
            <w:tcW w:w="784" w:type="dxa"/>
          </w:tcPr>
          <w:p w14:paraId="59466000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7BDDD3D6" w14:textId="7CEEF5A5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607AFA70" w14:textId="77777777" w:rsidTr="008B7B6A">
        <w:trPr>
          <w:trHeight w:val="635"/>
        </w:trPr>
        <w:tc>
          <w:tcPr>
            <w:tcW w:w="2605" w:type="dxa"/>
            <w:vMerge w:val="restart"/>
          </w:tcPr>
          <w:p w14:paraId="1CF9B9D2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35A6B08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2EC8DF29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6B25E5C8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27ED2B36" w14:textId="5E5ED1CC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-201.416</w:t>
            </w:r>
          </w:p>
        </w:tc>
        <w:tc>
          <w:tcPr>
            <w:tcW w:w="784" w:type="dxa"/>
          </w:tcPr>
          <w:p w14:paraId="509F6C57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0F0C2884" w14:textId="57BFC781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5FBD58A8" w14:textId="77777777" w:rsidTr="008B7B6A">
        <w:trPr>
          <w:trHeight w:val="360"/>
        </w:trPr>
        <w:tc>
          <w:tcPr>
            <w:tcW w:w="2605" w:type="dxa"/>
            <w:vMerge/>
          </w:tcPr>
          <w:p w14:paraId="68E67426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C02D15C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4326A46B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3C7E6939" w14:textId="0895A4F0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6.0068</w:t>
            </w:r>
          </w:p>
        </w:tc>
        <w:tc>
          <w:tcPr>
            <w:tcW w:w="784" w:type="dxa"/>
          </w:tcPr>
          <w:p w14:paraId="58978D11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490BAB74" w14:textId="16010B8D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134D16C5" w14:textId="77777777" w:rsidTr="008B7B6A">
        <w:trPr>
          <w:trHeight w:val="653"/>
        </w:trPr>
        <w:tc>
          <w:tcPr>
            <w:tcW w:w="2605" w:type="dxa"/>
            <w:vMerge w:val="restart"/>
          </w:tcPr>
          <w:p w14:paraId="7DFF04DC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B6A7857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7E97645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10F23DEC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383E3D35" w14:textId="53E1974E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223.1145</w:t>
            </w:r>
          </w:p>
        </w:tc>
        <w:tc>
          <w:tcPr>
            <w:tcW w:w="784" w:type="dxa"/>
          </w:tcPr>
          <w:p w14:paraId="46BEF61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6F4AAE7" w14:textId="4EEB275F" w:rsidR="003C0329" w:rsidRDefault="008B7B6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4980553B" w14:textId="77777777" w:rsidTr="008B7B6A">
        <w:trPr>
          <w:trHeight w:val="360"/>
        </w:trPr>
        <w:tc>
          <w:tcPr>
            <w:tcW w:w="2605" w:type="dxa"/>
            <w:vMerge/>
          </w:tcPr>
          <w:p w14:paraId="0F6F358C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865F541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3A7E9DB3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674A2C3" w14:textId="09536F2B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-5.9955</w:t>
            </w:r>
          </w:p>
        </w:tc>
        <w:tc>
          <w:tcPr>
            <w:tcW w:w="784" w:type="dxa"/>
          </w:tcPr>
          <w:p w14:paraId="6394D84C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shd w:val="solid" w:color="B9FF93" w:fill="auto"/>
          </w:tcPr>
          <w:p w14:paraId="603AC40F" w14:textId="6A8AD49F" w:rsidR="003C0329" w:rsidRDefault="008B7B6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5B5293D8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09FEB664" w14:textId="77777777" w:rsidR="009E44C7" w:rsidRDefault="0072336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9E44C7">
        <w:rPr>
          <w:b/>
          <w:bCs/>
          <w:sz w:val="22"/>
          <w:szCs w:val="22"/>
        </w:rPr>
        <w:lastRenderedPageBreak/>
        <w:t>6.6.3.2</w:t>
      </w:r>
      <w:r w:rsidR="009E44C7" w:rsidRPr="00D706C7">
        <w:rPr>
          <w:b/>
          <w:bCs/>
          <w:sz w:val="22"/>
          <w:szCs w:val="22"/>
        </w:rPr>
        <w:t xml:space="preserve"> Brake ON, LEMA Output Free</w:t>
      </w:r>
    </w:p>
    <w:p w14:paraId="0BA7C38B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76D43B8D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3691189" wp14:editId="34DB63BD">
            <wp:extent cx="5943600" cy="1958340"/>
            <wp:effectExtent l="0" t="0" r="0" b="3810"/>
            <wp:docPr id="58000938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93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821D" w14:textId="7497F7BB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-Hold Brake ON for MCE 1</w:t>
      </w:r>
    </w:p>
    <w:p w14:paraId="3E055B3A" w14:textId="68935296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6824BA1D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40C3F6B" wp14:editId="7F84065A">
            <wp:extent cx="5943600" cy="1861820"/>
            <wp:effectExtent l="0" t="0" r="0" b="5080"/>
            <wp:docPr id="21474032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032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E2F1" w14:textId="7402248B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-Hold Brake ON for MCE 2</w:t>
      </w:r>
    </w:p>
    <w:p w14:paraId="6E898E98" w14:textId="715BC1BF" w:rsidR="0058284C" w:rsidRPr="00291A72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269E0D0B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E65E4EF" wp14:editId="75928716">
            <wp:extent cx="5943600" cy="1847850"/>
            <wp:effectExtent l="0" t="0" r="0" b="0"/>
            <wp:docPr id="155131016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1016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38C3" w14:textId="6EEAD558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-Hold Brake ON for MCE 3</w:t>
      </w:r>
    </w:p>
    <w:p w14:paraId="2E3044D9" w14:textId="1D8F8996" w:rsidR="0058284C" w:rsidRPr="00291A72" w:rsidRDefault="0058284C" w:rsidP="0058284C">
      <w:pPr>
        <w:pStyle w:val="BodyText"/>
        <w:ind w:left="0"/>
        <w:jc w:val="center"/>
      </w:pPr>
    </w:p>
    <w:p w14:paraId="0CCDF467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B45742" w14:paraId="541F670A" w14:textId="77777777" w:rsidTr="001428F9">
        <w:trPr>
          <w:trHeight w:val="575"/>
        </w:trPr>
        <w:tc>
          <w:tcPr>
            <w:tcW w:w="9350" w:type="dxa"/>
            <w:gridSpan w:val="7"/>
          </w:tcPr>
          <w:p w14:paraId="5425D667" w14:textId="77777777" w:rsidR="00B45742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Holding Load Test - </w:t>
            </w:r>
            <w:r w:rsidRPr="006233EA">
              <w:rPr>
                <w:b/>
                <w:bCs/>
                <w:sz w:val="22"/>
                <w:szCs w:val="22"/>
              </w:rPr>
              <w:t>Brake O</w:t>
            </w:r>
            <w:r>
              <w:rPr>
                <w:b/>
                <w:bCs/>
                <w:sz w:val="22"/>
                <w:szCs w:val="22"/>
              </w:rPr>
              <w:t>N</w:t>
            </w:r>
            <w:r w:rsidRPr="006233EA">
              <w:rPr>
                <w:b/>
                <w:bCs/>
                <w:sz w:val="22"/>
                <w:szCs w:val="22"/>
              </w:rPr>
              <w:t xml:space="preserve">, LEMA Output </w:t>
            </w:r>
            <w:r>
              <w:rPr>
                <w:b/>
                <w:bCs/>
                <w:sz w:val="22"/>
                <w:szCs w:val="22"/>
              </w:rPr>
              <w:t>Free</w:t>
            </w:r>
          </w:p>
          <w:p w14:paraId="4A9F1618" w14:textId="77777777" w:rsidR="00B45742" w:rsidRPr="00A009C7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12.6 +</w:t>
            </w:r>
            <w:r w:rsidR="00EF75E2">
              <w:rPr>
                <w:b/>
                <w:bCs/>
                <w:sz w:val="22"/>
                <w:szCs w:val="22"/>
              </w:rPr>
              <w:t>/</w:t>
            </w:r>
            <w:r w:rsidRPr="00A009C7">
              <w:rPr>
                <w:b/>
                <w:bCs/>
                <w:sz w:val="22"/>
                <w:szCs w:val="22"/>
              </w:rPr>
              <w:t xml:space="preserve">-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A009C7">
              <w:rPr>
                <w:b/>
                <w:bCs/>
                <w:sz w:val="22"/>
                <w:szCs w:val="22"/>
              </w:rPr>
              <w:t xml:space="preserve"> Amps for 3-5 sec</w:t>
            </w:r>
            <w:r w:rsidR="00EF75E2">
              <w:rPr>
                <w:b/>
                <w:bCs/>
                <w:sz w:val="22"/>
                <w:szCs w:val="22"/>
              </w:rPr>
              <w:t>onds</w:t>
            </w:r>
          </w:p>
        </w:tc>
      </w:tr>
      <w:tr w:rsidR="00A009C7" w14:paraId="61BB5CA4" w14:textId="77777777" w:rsidTr="00850524">
        <w:trPr>
          <w:trHeight w:val="575"/>
        </w:trPr>
        <w:tc>
          <w:tcPr>
            <w:tcW w:w="1975" w:type="dxa"/>
          </w:tcPr>
          <w:p w14:paraId="53C0E00B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295FF80A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7A40F0A1" w14:textId="77777777" w:rsidTr="008B7B6A">
        <w:tc>
          <w:tcPr>
            <w:tcW w:w="1975" w:type="dxa"/>
          </w:tcPr>
          <w:p w14:paraId="6BDDE494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3A96FC46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4D58E2AB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5FCA0C5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27B09FED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3DF41253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576FE21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3E80913B" w14:textId="77777777" w:rsidTr="008B7B6A">
        <w:tc>
          <w:tcPr>
            <w:tcW w:w="1975" w:type="dxa"/>
          </w:tcPr>
          <w:p w14:paraId="285C48C0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</w:t>
            </w:r>
            <w:r>
              <w:rPr>
                <w:sz w:val="22"/>
                <w:szCs w:val="22"/>
              </w:rPr>
              <w:t>.2.1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775FB5C1" w14:textId="470EB09D" w:rsidR="00A009C7" w:rsidRDefault="008B7B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6.003</w:t>
            </w:r>
          </w:p>
        </w:tc>
        <w:tc>
          <w:tcPr>
            <w:tcW w:w="810" w:type="dxa"/>
          </w:tcPr>
          <w:p w14:paraId="2DCC9C4F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1D954B75" w14:textId="21C712AB" w:rsidR="00A009C7" w:rsidRDefault="008B7B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037C894C" w14:textId="6D8AE976" w:rsidR="00A009C7" w:rsidRDefault="008B7B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-0.0063</w:t>
            </w:r>
          </w:p>
        </w:tc>
        <w:tc>
          <w:tcPr>
            <w:tcW w:w="900" w:type="dxa"/>
          </w:tcPr>
          <w:p w14:paraId="5BABC827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682A6C10" w14:textId="278A8EEB" w:rsidR="00A009C7" w:rsidRDefault="008B7B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43C1D62C" w14:textId="77777777" w:rsidTr="008B7B6A">
        <w:tc>
          <w:tcPr>
            <w:tcW w:w="1975" w:type="dxa"/>
          </w:tcPr>
          <w:p w14:paraId="65506218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6.3.2.1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57D00E81" w14:textId="7A3D42C3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-5.9963</w:t>
            </w:r>
          </w:p>
        </w:tc>
        <w:tc>
          <w:tcPr>
            <w:tcW w:w="810" w:type="dxa"/>
          </w:tcPr>
          <w:p w14:paraId="63C9584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3E4BBD4F" w14:textId="7B594B83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7AAA57A9" w14:textId="1584D195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-0.0079</w:t>
            </w:r>
          </w:p>
        </w:tc>
        <w:tc>
          <w:tcPr>
            <w:tcW w:w="900" w:type="dxa"/>
          </w:tcPr>
          <w:p w14:paraId="73F1F80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24C56509" w14:textId="7E6365C1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A16268B" w14:textId="77777777" w:rsidTr="008B7B6A">
        <w:tc>
          <w:tcPr>
            <w:tcW w:w="1975" w:type="dxa"/>
          </w:tcPr>
          <w:p w14:paraId="7E422FE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</w:t>
            </w:r>
            <w:r w:rsidR="000A399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0A399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.2.2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4C346332" w14:textId="31F7B323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5.9977</w:t>
            </w:r>
          </w:p>
        </w:tc>
        <w:tc>
          <w:tcPr>
            <w:tcW w:w="810" w:type="dxa"/>
          </w:tcPr>
          <w:p w14:paraId="10CE4A8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550D32CB" w14:textId="06F3EACE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76628037" w14:textId="1ED80EA3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-0.0071</w:t>
            </w:r>
          </w:p>
        </w:tc>
        <w:tc>
          <w:tcPr>
            <w:tcW w:w="900" w:type="dxa"/>
          </w:tcPr>
          <w:p w14:paraId="3BDDC27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579BB60" w14:textId="376B01D2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F60E209" w14:textId="77777777" w:rsidTr="008B7B6A">
        <w:tc>
          <w:tcPr>
            <w:tcW w:w="1975" w:type="dxa"/>
          </w:tcPr>
          <w:p w14:paraId="6ED18613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0A3992">
              <w:rPr>
                <w:sz w:val="22"/>
                <w:szCs w:val="22"/>
              </w:rPr>
              <w:t>6.6.3.2.2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77117019" w14:textId="6672C360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-5.9906</w:t>
            </w:r>
          </w:p>
        </w:tc>
        <w:tc>
          <w:tcPr>
            <w:tcW w:w="810" w:type="dxa"/>
          </w:tcPr>
          <w:p w14:paraId="7306702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590A93B7" w14:textId="20C04852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05D1A8D4" w14:textId="4C43BC89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-0.0079</w:t>
            </w:r>
          </w:p>
        </w:tc>
        <w:tc>
          <w:tcPr>
            <w:tcW w:w="900" w:type="dxa"/>
          </w:tcPr>
          <w:p w14:paraId="57467C3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6185AD1" w14:textId="5A0BEA42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36EC86E9" w14:textId="77777777" w:rsidTr="008B7B6A">
        <w:tc>
          <w:tcPr>
            <w:tcW w:w="1975" w:type="dxa"/>
          </w:tcPr>
          <w:p w14:paraId="32CC5281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 6.6.3.2.3</w:t>
            </w:r>
            <w:r>
              <w:rPr>
                <w:sz w:val="22"/>
                <w:szCs w:val="22"/>
              </w:rPr>
              <w:t xml:space="preserve"> step </w:t>
            </w:r>
            <w:r w:rsidR="000A399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385F388" w14:textId="7F4773D3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5.9937</w:t>
            </w:r>
          </w:p>
        </w:tc>
        <w:tc>
          <w:tcPr>
            <w:tcW w:w="810" w:type="dxa"/>
          </w:tcPr>
          <w:p w14:paraId="24DC8BF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3BF32BBF" w14:textId="443B6916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7AE2191F" w14:textId="1F5CA2EF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-0.0087</w:t>
            </w:r>
          </w:p>
        </w:tc>
        <w:tc>
          <w:tcPr>
            <w:tcW w:w="900" w:type="dxa"/>
          </w:tcPr>
          <w:p w14:paraId="4EEAB93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1DCF5B41" w14:textId="74DAA258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05780AE7" w14:textId="77777777" w:rsidTr="008B7B6A">
        <w:tc>
          <w:tcPr>
            <w:tcW w:w="1975" w:type="dxa"/>
          </w:tcPr>
          <w:p w14:paraId="2B005843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A3992">
              <w:rPr>
                <w:sz w:val="22"/>
                <w:szCs w:val="22"/>
              </w:rPr>
              <w:t>6.6.3.2.3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4746BDFC" w14:textId="51F5FB94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-6.0176</w:t>
            </w:r>
          </w:p>
        </w:tc>
        <w:tc>
          <w:tcPr>
            <w:tcW w:w="810" w:type="dxa"/>
          </w:tcPr>
          <w:p w14:paraId="7FF3367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307EB10E" w14:textId="737F5B22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075B36F0" w14:textId="4536A3EB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-0.0087</w:t>
            </w:r>
          </w:p>
        </w:tc>
        <w:tc>
          <w:tcPr>
            <w:tcW w:w="900" w:type="dxa"/>
          </w:tcPr>
          <w:p w14:paraId="5157484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1C7D1414" w14:textId="18534B74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6946E5E8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>
        <w:rPr>
          <w:b/>
          <w:bCs/>
          <w:sz w:val="32"/>
          <w:szCs w:val="32"/>
        </w:rPr>
        <w:br w:type="page"/>
      </w:r>
    </w:p>
    <w:p w14:paraId="5FEED2A4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p w14:paraId="6813C3DA" w14:textId="77777777" w:rsidR="009E44C7" w:rsidRPr="00AB48BB" w:rsidRDefault="009E44C7" w:rsidP="009E44C7">
      <w:pPr>
        <w:pStyle w:val="BodyText"/>
        <w:spacing w:after="60"/>
        <w:ind w:left="0"/>
        <w:rPr>
          <w:b/>
          <w:bCs/>
          <w:szCs w:val="20"/>
        </w:rPr>
      </w:pPr>
      <w:r w:rsidRPr="00AB48BB">
        <w:rPr>
          <w:b/>
          <w:bCs/>
          <w:szCs w:val="20"/>
        </w:rPr>
        <w:t xml:space="preserve">Step d – LEMA reaches commanded </w:t>
      </w:r>
      <w:r w:rsidR="00B24509" w:rsidRPr="00AB48BB">
        <w:rPr>
          <w:b/>
          <w:bCs/>
          <w:szCs w:val="20"/>
        </w:rPr>
        <w:t>position.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B45742" w14:paraId="0D3738BD" w14:textId="77777777" w:rsidTr="00E354CE">
        <w:trPr>
          <w:trHeight w:val="323"/>
        </w:trPr>
        <w:tc>
          <w:tcPr>
            <w:tcW w:w="9350" w:type="dxa"/>
            <w:gridSpan w:val="6"/>
          </w:tcPr>
          <w:p w14:paraId="594D8013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Brake Release Test</w:t>
            </w:r>
          </w:p>
        </w:tc>
      </w:tr>
      <w:tr w:rsidR="002A4FCB" w14:paraId="7A58B987" w14:textId="77777777" w:rsidTr="00E0617C">
        <w:trPr>
          <w:trHeight w:val="323"/>
        </w:trPr>
        <w:tc>
          <w:tcPr>
            <w:tcW w:w="4135" w:type="dxa"/>
            <w:gridSpan w:val="3"/>
          </w:tcPr>
          <w:p w14:paraId="1A886A5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7E64C14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2F4C2892" w14:textId="77777777" w:rsidTr="008B7B6A">
        <w:trPr>
          <w:trHeight w:val="581"/>
        </w:trPr>
        <w:tc>
          <w:tcPr>
            <w:tcW w:w="1705" w:type="dxa"/>
          </w:tcPr>
          <w:p w14:paraId="38D27B56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7DD25F7D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0AA64908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284C6CE2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16F9DDB1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0ABA7CA3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4E1F3006" w14:textId="77777777" w:rsidTr="008B7B6A">
        <w:trPr>
          <w:trHeight w:val="332"/>
        </w:trPr>
        <w:tc>
          <w:tcPr>
            <w:tcW w:w="1705" w:type="dxa"/>
          </w:tcPr>
          <w:p w14:paraId="17BD3B17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519090DC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321227E8" w14:textId="77777777" w:rsidR="005A312A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620" w:type="dxa"/>
          </w:tcPr>
          <w:p w14:paraId="7D91BCE7" w14:textId="1151530D" w:rsidR="005A312A" w:rsidRPr="00850524" w:rsidRDefault="008B7B6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5B08F103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0112ED1D" w14:textId="222095AC" w:rsidR="005A312A" w:rsidRPr="00850524" w:rsidRDefault="008B7B6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3A886C09" w14:textId="77777777" w:rsidTr="008B7B6A">
        <w:trPr>
          <w:trHeight w:val="323"/>
        </w:trPr>
        <w:tc>
          <w:tcPr>
            <w:tcW w:w="1705" w:type="dxa"/>
          </w:tcPr>
          <w:p w14:paraId="1D8242C1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2947AC9F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3DB626AE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0FF6AFAA" w14:textId="1F0AAF72" w:rsidR="00716380" w:rsidRPr="00850524" w:rsidRDefault="008B7B6A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05BDC70E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5C8A23B3" w14:textId="3A26D77B" w:rsidR="00716380" w:rsidRPr="00850524" w:rsidRDefault="008B7B6A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309E813C" w14:textId="77777777" w:rsidTr="008B7B6A">
        <w:trPr>
          <w:trHeight w:val="323"/>
        </w:trPr>
        <w:tc>
          <w:tcPr>
            <w:tcW w:w="1705" w:type="dxa"/>
          </w:tcPr>
          <w:p w14:paraId="1EA55F3A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4942F243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2854C50A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5717DC29" w14:textId="6C91271A" w:rsidR="00716380" w:rsidRPr="00850524" w:rsidRDefault="008B7B6A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4965EE54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6674F9C2" w14:textId="2C903F85" w:rsidR="00716380" w:rsidRPr="00850524" w:rsidRDefault="008B7B6A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4BD0BB01" w14:textId="77777777" w:rsidR="00404D04" w:rsidRDefault="00404D04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</w:p>
    <w:p w14:paraId="21A2F7E5" w14:textId="77777777" w:rsidR="00574BB6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End w:id="10"/>
    </w:p>
    <w:p w14:paraId="040CE091" w14:textId="77777777" w:rsidR="00314FDE" w:rsidRDefault="00B24509" w:rsidP="00DC4AF2">
      <w:pPr>
        <w:pStyle w:val="BodyText"/>
        <w:spacing w:after="60"/>
        <w:ind w:left="0"/>
        <w:rPr>
          <w:szCs w:val="20"/>
        </w:rPr>
      </w:pPr>
      <w:bookmarkStart w:id="12" w:name="_Hlk122094669"/>
      <w:r w:rsidRPr="00D53B8C">
        <w:rPr>
          <w:b/>
          <w:bCs/>
          <w:szCs w:val="20"/>
        </w:rPr>
        <w:t>Step 6.6.5.1</w:t>
      </w:r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970"/>
        <w:gridCol w:w="2175"/>
        <w:gridCol w:w="1756"/>
        <w:gridCol w:w="2449"/>
      </w:tblGrid>
      <w:tr w:rsidR="00B45742" w14:paraId="5FACDF23" w14:textId="77777777" w:rsidTr="00BF771E">
        <w:tc>
          <w:tcPr>
            <w:tcW w:w="9350" w:type="dxa"/>
            <w:gridSpan w:val="4"/>
          </w:tcPr>
          <w:p w14:paraId="7D0FBC04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472242">
              <w:rPr>
                <w:b/>
                <w:bCs/>
                <w:szCs w:val="20"/>
              </w:rPr>
              <w:t>Extend using M1/N1</w:t>
            </w:r>
          </w:p>
        </w:tc>
      </w:tr>
      <w:tr w:rsidR="002A4FCB" w14:paraId="5281B63D" w14:textId="77777777" w:rsidTr="00C45509">
        <w:tc>
          <w:tcPr>
            <w:tcW w:w="2970" w:type="dxa"/>
          </w:tcPr>
          <w:p w14:paraId="05F91AF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80" w:type="dxa"/>
            <w:gridSpan w:val="3"/>
          </w:tcPr>
          <w:p w14:paraId="408BE94B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6362DAAB" w14:textId="77777777" w:rsidTr="008B7B6A">
        <w:tc>
          <w:tcPr>
            <w:tcW w:w="2970" w:type="dxa"/>
          </w:tcPr>
          <w:p w14:paraId="553933C0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75" w:type="dxa"/>
          </w:tcPr>
          <w:p w14:paraId="0E8334AE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5A88A836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47AA17E0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4ECD3361" w14:textId="77777777" w:rsidTr="008B7B6A">
        <w:tc>
          <w:tcPr>
            <w:tcW w:w="2970" w:type="dxa"/>
          </w:tcPr>
          <w:p w14:paraId="626BBA58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2175" w:type="dxa"/>
          </w:tcPr>
          <w:p w14:paraId="59D8B535" w14:textId="3C8394CB" w:rsidR="002A4FCB" w:rsidRDefault="008B7B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69AC9A07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1D9DEE57" w14:textId="628D2447" w:rsidR="002A4FCB" w:rsidRDefault="008B7B6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31B6B713" w14:textId="77777777" w:rsidTr="008B7B6A">
        <w:tc>
          <w:tcPr>
            <w:tcW w:w="2970" w:type="dxa"/>
          </w:tcPr>
          <w:p w14:paraId="3138FDC9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2175" w:type="dxa"/>
          </w:tcPr>
          <w:p w14:paraId="726CD0EC" w14:textId="3FD66123" w:rsidR="002A4FCB" w:rsidRDefault="008B7B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5.9973</w:t>
            </w:r>
          </w:p>
        </w:tc>
        <w:tc>
          <w:tcPr>
            <w:tcW w:w="1756" w:type="dxa"/>
          </w:tcPr>
          <w:p w14:paraId="5397E3D2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050BD352" w14:textId="66CE828C" w:rsidR="002A4FCB" w:rsidRDefault="008B7B6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6A8F9179" w14:textId="77777777" w:rsidTr="008B7B6A">
        <w:tc>
          <w:tcPr>
            <w:tcW w:w="2970" w:type="dxa"/>
          </w:tcPr>
          <w:p w14:paraId="499A15EA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175" w:type="dxa"/>
          </w:tcPr>
          <w:p w14:paraId="37478CD2" w14:textId="2270828A" w:rsidR="002A4FCB" w:rsidRDefault="008B7B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-0.3219</w:t>
            </w:r>
          </w:p>
        </w:tc>
        <w:tc>
          <w:tcPr>
            <w:tcW w:w="1756" w:type="dxa"/>
          </w:tcPr>
          <w:p w14:paraId="4EF233D2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3CBAEFD5" w14:textId="6ADC565E" w:rsidR="002A4FCB" w:rsidRDefault="008B7B6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32317B45" w14:textId="77777777" w:rsidTr="008B7B6A">
        <w:tc>
          <w:tcPr>
            <w:tcW w:w="2970" w:type="dxa"/>
          </w:tcPr>
          <w:p w14:paraId="20CCB9A8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2175" w:type="dxa"/>
          </w:tcPr>
          <w:p w14:paraId="68FB2EAE" w14:textId="372E39DB" w:rsidR="002A4FCB" w:rsidRDefault="008B7B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073AC273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74426534" w14:textId="6B9E24CB" w:rsidR="002A4FCB" w:rsidRDefault="008B7B6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F52D7D1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182E26EC" w14:textId="77777777" w:rsidR="002A4FCB" w:rsidRPr="002A4FCB" w:rsidRDefault="00B72419" w:rsidP="002A4FCB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</w:t>
      </w:r>
      <w:r w:rsidR="001D6321">
        <w:rPr>
          <w:b/>
          <w:bCs/>
          <w:szCs w:val="20"/>
          <w:u w:val="single"/>
        </w:rPr>
        <w:t>6</w:t>
      </w:r>
      <w:r w:rsidR="00D53B8C">
        <w:rPr>
          <w:b/>
          <w:bCs/>
          <w:szCs w:val="20"/>
          <w:u w:val="single"/>
        </w:rPr>
        <w:t>.</w:t>
      </w:r>
      <w:r w:rsidR="001D6321">
        <w:rPr>
          <w:b/>
          <w:bCs/>
          <w:szCs w:val="20"/>
          <w:u w:val="single"/>
        </w:rPr>
        <w:t>5</w:t>
      </w:r>
      <w:r w:rsidR="00D53B8C">
        <w:rPr>
          <w:b/>
          <w:bCs/>
          <w:szCs w:val="20"/>
          <w:u w:val="single"/>
        </w:rPr>
        <w:t>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6"/>
        <w:gridCol w:w="2088"/>
        <w:gridCol w:w="1834"/>
        <w:gridCol w:w="2492"/>
      </w:tblGrid>
      <w:tr w:rsidR="00B45742" w14:paraId="09BF053C" w14:textId="77777777" w:rsidTr="00892D03">
        <w:tc>
          <w:tcPr>
            <w:tcW w:w="9350" w:type="dxa"/>
            <w:gridSpan w:val="4"/>
          </w:tcPr>
          <w:p w14:paraId="3D97F5D7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45742">
              <w:rPr>
                <w:b/>
                <w:bCs/>
                <w:szCs w:val="20"/>
              </w:rPr>
              <w:t>Extend using M2/N2</w:t>
            </w:r>
          </w:p>
        </w:tc>
      </w:tr>
      <w:tr w:rsidR="002A4FCB" w14:paraId="679E5538" w14:textId="77777777" w:rsidTr="00B45742">
        <w:tc>
          <w:tcPr>
            <w:tcW w:w="2936" w:type="dxa"/>
          </w:tcPr>
          <w:p w14:paraId="0038974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414" w:type="dxa"/>
            <w:gridSpan w:val="3"/>
          </w:tcPr>
          <w:p w14:paraId="160F64E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18B7FEAD" w14:textId="77777777" w:rsidTr="008B7B6A">
        <w:tc>
          <w:tcPr>
            <w:tcW w:w="2936" w:type="dxa"/>
          </w:tcPr>
          <w:p w14:paraId="40383E1C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088" w:type="dxa"/>
          </w:tcPr>
          <w:p w14:paraId="48B39263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834" w:type="dxa"/>
          </w:tcPr>
          <w:p w14:paraId="2C03AE1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243B79AF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440D5D0B" w14:textId="77777777" w:rsidTr="008B7B6A">
        <w:tc>
          <w:tcPr>
            <w:tcW w:w="2936" w:type="dxa"/>
          </w:tcPr>
          <w:p w14:paraId="65B1ECFD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r w:rsidR="00B24509">
              <w:rPr>
                <w:szCs w:val="20"/>
              </w:rPr>
              <w:t>engaged (</w:t>
            </w:r>
            <w:r>
              <w:rPr>
                <w:szCs w:val="20"/>
              </w:rPr>
              <w:t>M2 current saturated)</w:t>
            </w:r>
          </w:p>
        </w:tc>
        <w:tc>
          <w:tcPr>
            <w:tcW w:w="2088" w:type="dxa"/>
          </w:tcPr>
          <w:p w14:paraId="75DDA450" w14:textId="40DA98BD" w:rsidR="002A4FCB" w:rsidRDefault="008B7B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834" w:type="dxa"/>
          </w:tcPr>
          <w:p w14:paraId="52F57B4F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2E88756B" w14:textId="433F5D90" w:rsidR="002A4FCB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0321A9D4" w14:textId="77777777" w:rsidTr="008B7B6A">
        <w:tc>
          <w:tcPr>
            <w:tcW w:w="2936" w:type="dxa"/>
          </w:tcPr>
          <w:p w14:paraId="4FB73A4C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088" w:type="dxa"/>
          </w:tcPr>
          <w:p w14:paraId="43446481" w14:textId="4B2DE29C" w:rsidR="002A4FCB" w:rsidRDefault="008B7B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6.0001</w:t>
            </w:r>
          </w:p>
        </w:tc>
        <w:tc>
          <w:tcPr>
            <w:tcW w:w="1834" w:type="dxa"/>
          </w:tcPr>
          <w:p w14:paraId="31D07C1C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FF7575" w:fill="auto"/>
          </w:tcPr>
          <w:p w14:paraId="26361072" w14:textId="0F62170C" w:rsidR="002A4FCB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6770DD3E" w14:textId="77777777" w:rsidTr="008B7B6A">
        <w:tc>
          <w:tcPr>
            <w:tcW w:w="2936" w:type="dxa"/>
          </w:tcPr>
          <w:p w14:paraId="3D7CD746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088" w:type="dxa"/>
          </w:tcPr>
          <w:p w14:paraId="795B672E" w14:textId="45E40825" w:rsidR="002A4FCB" w:rsidRDefault="008B7B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-0.3494</w:t>
            </w:r>
          </w:p>
        </w:tc>
        <w:tc>
          <w:tcPr>
            <w:tcW w:w="1834" w:type="dxa"/>
          </w:tcPr>
          <w:p w14:paraId="42923CE2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7F36769A" w14:textId="33616B56" w:rsidR="002A4FCB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3ADF312" w14:textId="77777777" w:rsidTr="008B7B6A">
        <w:tc>
          <w:tcPr>
            <w:tcW w:w="2936" w:type="dxa"/>
          </w:tcPr>
          <w:p w14:paraId="6FE4718E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088" w:type="dxa"/>
          </w:tcPr>
          <w:p w14:paraId="29E55337" w14:textId="36926EB6" w:rsidR="002A4FCB" w:rsidRDefault="008B7B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5DB63DEB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33725184" w14:textId="76FF0EC9" w:rsidR="002A4FCB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0FC7FDA" w14:textId="77777777" w:rsidTr="008B7B6A">
        <w:tc>
          <w:tcPr>
            <w:tcW w:w="2936" w:type="dxa"/>
          </w:tcPr>
          <w:p w14:paraId="0352C346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088" w:type="dxa"/>
          </w:tcPr>
          <w:p w14:paraId="1919FDB8" w14:textId="740C601E" w:rsidR="002A4FCB" w:rsidRPr="00FE54D1" w:rsidRDefault="008B7B6A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1527328C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shd w:val="solid" w:color="B9FF93" w:fill="auto"/>
          </w:tcPr>
          <w:p w14:paraId="1BCADFE8" w14:textId="5C63CC83" w:rsidR="002A4FCB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1C1AD5C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bookmarkEnd w:id="11"/>
      <w:bookmarkEnd w:id="12"/>
      <w:r>
        <w:rPr>
          <w:b/>
          <w:bCs/>
          <w:sz w:val="32"/>
          <w:szCs w:val="32"/>
        </w:rPr>
        <w:br w:type="page"/>
      </w:r>
    </w:p>
    <w:p w14:paraId="7E2449C1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1636"/>
        <w:gridCol w:w="1430"/>
        <w:gridCol w:w="1430"/>
        <w:gridCol w:w="1901"/>
        <w:gridCol w:w="850"/>
        <w:gridCol w:w="2103"/>
      </w:tblGrid>
      <w:tr w:rsidR="00597DAB" w14:paraId="7FD1E13F" w14:textId="77777777" w:rsidTr="001F2A53">
        <w:trPr>
          <w:trHeight w:val="350"/>
        </w:trPr>
        <w:tc>
          <w:tcPr>
            <w:tcW w:w="9350" w:type="dxa"/>
            <w:gridSpan w:val="6"/>
          </w:tcPr>
          <w:p w14:paraId="512E7F2E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N1 and N2 Stroke Check Position</w:t>
            </w:r>
          </w:p>
        </w:tc>
      </w:tr>
      <w:tr w:rsidR="00597DAB" w14:paraId="43884A49" w14:textId="77777777" w:rsidTr="005014A9">
        <w:trPr>
          <w:trHeight w:val="350"/>
        </w:trPr>
        <w:tc>
          <w:tcPr>
            <w:tcW w:w="4496" w:type="dxa"/>
            <w:gridSpan w:val="3"/>
          </w:tcPr>
          <w:p w14:paraId="31BB306A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753D162A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439F8C8C" w14:textId="77777777" w:rsidTr="008B7B6A">
        <w:trPr>
          <w:trHeight w:val="279"/>
        </w:trPr>
        <w:tc>
          <w:tcPr>
            <w:tcW w:w="1636" w:type="dxa"/>
            <w:vMerge w:val="restart"/>
          </w:tcPr>
          <w:p w14:paraId="5E96A444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</w:p>
        </w:tc>
        <w:tc>
          <w:tcPr>
            <w:tcW w:w="1430" w:type="dxa"/>
          </w:tcPr>
          <w:p w14:paraId="5428A50F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365120EB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6168A37F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850" w:type="dxa"/>
          </w:tcPr>
          <w:p w14:paraId="06552DF6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0CD0DC49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7D259BDC" w14:textId="77777777" w:rsidTr="008B7B6A">
        <w:trPr>
          <w:trHeight w:val="279"/>
        </w:trPr>
        <w:tc>
          <w:tcPr>
            <w:tcW w:w="1636" w:type="dxa"/>
            <w:vMerge/>
          </w:tcPr>
          <w:p w14:paraId="5ADFC142" w14:textId="77777777" w:rsidR="00597DAB" w:rsidRPr="000E538E" w:rsidRDefault="00597DA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30" w:type="dxa"/>
          </w:tcPr>
          <w:p w14:paraId="5505D81E" w14:textId="523BEF15" w:rsidR="00597DAB" w:rsidRPr="000E538E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16.732</w:t>
            </w:r>
          </w:p>
        </w:tc>
        <w:tc>
          <w:tcPr>
            <w:tcW w:w="1430" w:type="dxa"/>
          </w:tcPr>
          <w:p w14:paraId="5C40DA40" w14:textId="26558EEB" w:rsidR="00597DAB" w:rsidRPr="000E538E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1" w:type="dxa"/>
          </w:tcPr>
          <w:p w14:paraId="3F01C3E8" w14:textId="27E87A2B" w:rsidR="00597DAB" w:rsidRPr="000E538E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16.3</w:t>
            </w:r>
          </w:p>
        </w:tc>
        <w:tc>
          <w:tcPr>
            <w:tcW w:w="850" w:type="dxa"/>
          </w:tcPr>
          <w:p w14:paraId="41C58262" w14:textId="77777777" w:rsidR="00597DAB" w:rsidRPr="000E538E" w:rsidRDefault="00597DA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5127C10B" w14:textId="1A196501" w:rsidR="00597DAB" w:rsidRPr="000E538E" w:rsidRDefault="008B7B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97DAB" w14:paraId="4BF54904" w14:textId="77777777" w:rsidTr="005014A9">
        <w:trPr>
          <w:trHeight w:val="279"/>
        </w:trPr>
        <w:tc>
          <w:tcPr>
            <w:tcW w:w="4496" w:type="dxa"/>
            <w:gridSpan w:val="3"/>
          </w:tcPr>
          <w:p w14:paraId="26D93119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753D4E64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18C12155" w14:textId="77777777" w:rsidTr="008B7B6A">
        <w:trPr>
          <w:trHeight w:val="279"/>
        </w:trPr>
        <w:tc>
          <w:tcPr>
            <w:tcW w:w="1636" w:type="dxa"/>
          </w:tcPr>
          <w:p w14:paraId="1BFEED81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430" w:type="dxa"/>
          </w:tcPr>
          <w:p w14:paraId="1DEA398B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3DAE4E81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63068FDD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850" w:type="dxa"/>
          </w:tcPr>
          <w:p w14:paraId="0DCA0BCC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B3343EA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72096294" w14:textId="77777777" w:rsidTr="008B7B6A">
        <w:trPr>
          <w:trHeight w:val="279"/>
        </w:trPr>
        <w:tc>
          <w:tcPr>
            <w:tcW w:w="1636" w:type="dxa"/>
          </w:tcPr>
          <w:p w14:paraId="44286BA2" w14:textId="77777777" w:rsidR="00597DAB" w:rsidRPr="000E538E" w:rsidRDefault="00597DAB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5DB5F0B4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27E014D7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5A8C41B6" w14:textId="0C58A0AC" w:rsidR="00597DAB" w:rsidRPr="000E538E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51C1D981" w14:textId="77777777" w:rsidR="00597DAB" w:rsidRDefault="00597DA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14C20368" w14:textId="21D7FB0D" w:rsidR="00597DAB" w:rsidRPr="000E538E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32567BB6" w14:textId="77777777" w:rsidTr="008B7B6A">
        <w:trPr>
          <w:trHeight w:val="279"/>
        </w:trPr>
        <w:tc>
          <w:tcPr>
            <w:tcW w:w="1636" w:type="dxa"/>
          </w:tcPr>
          <w:p w14:paraId="6D17B1A3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1430" w:type="dxa"/>
          </w:tcPr>
          <w:p w14:paraId="4106AD61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3836431F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14B9D0C9" w14:textId="13085C04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1.7249</w:t>
            </w:r>
          </w:p>
        </w:tc>
        <w:tc>
          <w:tcPr>
            <w:tcW w:w="850" w:type="dxa"/>
          </w:tcPr>
          <w:p w14:paraId="378B5E4D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78AD7B0C" w14:textId="279F4852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70EAADFF" w14:textId="77777777" w:rsidTr="008B7B6A">
        <w:trPr>
          <w:trHeight w:val="279"/>
        </w:trPr>
        <w:tc>
          <w:tcPr>
            <w:tcW w:w="1636" w:type="dxa"/>
          </w:tcPr>
          <w:p w14:paraId="3AD4D4CD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11F49497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6EF52FB5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4F341E33" w14:textId="4C661736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1D7776A7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0B0F9C45" w14:textId="28E2C533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DABE1F2" w14:textId="77777777" w:rsidTr="008B7B6A">
        <w:trPr>
          <w:trHeight w:val="279"/>
        </w:trPr>
        <w:tc>
          <w:tcPr>
            <w:tcW w:w="1636" w:type="dxa"/>
          </w:tcPr>
          <w:p w14:paraId="762212E8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1430" w:type="dxa"/>
          </w:tcPr>
          <w:p w14:paraId="143C577A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69F4AD46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6AA83AFB" w14:textId="77B48B7D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1.7254</w:t>
            </w:r>
          </w:p>
        </w:tc>
        <w:tc>
          <w:tcPr>
            <w:tcW w:w="850" w:type="dxa"/>
          </w:tcPr>
          <w:p w14:paraId="52EBA63E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5558A6A" w14:textId="18510869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3174E05" w14:textId="77777777" w:rsidTr="008B7B6A">
        <w:trPr>
          <w:trHeight w:val="279"/>
        </w:trPr>
        <w:tc>
          <w:tcPr>
            <w:tcW w:w="1636" w:type="dxa"/>
          </w:tcPr>
          <w:p w14:paraId="3607C7CC" w14:textId="77777777" w:rsidR="005014A9" w:rsidRDefault="005014A9" w:rsidP="005014A9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6388B081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0DE82513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1DE30612" w14:textId="096EA2F6" w:rsidR="005014A9" w:rsidRPr="002E6C02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296CB4E9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4A65165A" w14:textId="4F5BEE15" w:rsidR="005014A9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11C9F56" w14:textId="77777777" w:rsidTr="008B7B6A">
        <w:trPr>
          <w:trHeight w:val="279"/>
        </w:trPr>
        <w:tc>
          <w:tcPr>
            <w:tcW w:w="1636" w:type="dxa"/>
          </w:tcPr>
          <w:p w14:paraId="5018C8B1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ins from Null using M3 </w:t>
            </w:r>
          </w:p>
        </w:tc>
        <w:tc>
          <w:tcPr>
            <w:tcW w:w="1430" w:type="dxa"/>
          </w:tcPr>
          <w:p w14:paraId="61D814F3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39A8A8A3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165A4072" w14:textId="753A34F3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1.7255</w:t>
            </w:r>
          </w:p>
        </w:tc>
        <w:tc>
          <w:tcPr>
            <w:tcW w:w="850" w:type="dxa"/>
          </w:tcPr>
          <w:p w14:paraId="1F6716FB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50E94C30" w14:textId="5051AE1C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56EB3561" w14:textId="77777777" w:rsidTr="008B7B6A">
        <w:trPr>
          <w:trHeight w:val="279"/>
        </w:trPr>
        <w:tc>
          <w:tcPr>
            <w:tcW w:w="1636" w:type="dxa"/>
          </w:tcPr>
          <w:p w14:paraId="62196E2C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1430" w:type="dxa"/>
          </w:tcPr>
          <w:p w14:paraId="04A47637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3457C27F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25CD438D" w14:textId="76B00222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-0.5742</w:t>
            </w:r>
          </w:p>
        </w:tc>
        <w:tc>
          <w:tcPr>
            <w:tcW w:w="850" w:type="dxa"/>
          </w:tcPr>
          <w:p w14:paraId="4EA541A7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34D47DCF" w14:textId="27488BB7" w:rsidR="005014A9" w:rsidRPr="000E538E" w:rsidRDefault="008B7B6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86BB982" w14:textId="77777777" w:rsidR="00B45742" w:rsidRDefault="00B45742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77B87FF2" w14:textId="77777777" w:rsidR="00B45742" w:rsidRPr="00B45742" w:rsidRDefault="00993300" w:rsidP="00B45742">
      <w:pPr>
        <w:pStyle w:val="Caption"/>
        <w:keepNext/>
        <w:ind w:left="0"/>
        <w:jc w:val="left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B45742" w14:paraId="4434AA0F" w14:textId="77777777" w:rsidTr="00881C38">
        <w:trPr>
          <w:trHeight w:val="260"/>
        </w:trPr>
        <w:tc>
          <w:tcPr>
            <w:tcW w:w="9350" w:type="dxa"/>
            <w:gridSpan w:val="6"/>
          </w:tcPr>
          <w:p w14:paraId="7C11714E" w14:textId="77777777" w:rsidR="00B45742" w:rsidRPr="00734544" w:rsidRDefault="00750243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All </w:t>
            </w:r>
            <w:r w:rsidR="00993300">
              <w:rPr>
                <w:b/>
                <w:bCs/>
                <w:szCs w:val="20"/>
              </w:rPr>
              <w:t xml:space="preserve">Motor Stroke Check </w:t>
            </w:r>
            <w:r>
              <w:rPr>
                <w:b/>
                <w:bCs/>
                <w:szCs w:val="20"/>
              </w:rPr>
              <w:t>Description</w:t>
            </w:r>
          </w:p>
        </w:tc>
      </w:tr>
      <w:tr w:rsidR="00B45742" w14:paraId="24CBB478" w14:textId="77777777" w:rsidTr="004F2033">
        <w:trPr>
          <w:trHeight w:val="260"/>
        </w:trPr>
        <w:tc>
          <w:tcPr>
            <w:tcW w:w="5485" w:type="dxa"/>
            <w:gridSpan w:val="3"/>
          </w:tcPr>
          <w:p w14:paraId="336CCA81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6FA19485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B45742" w14:paraId="64E92D78" w14:textId="77777777" w:rsidTr="008B7B6A">
        <w:trPr>
          <w:trHeight w:val="260"/>
        </w:trPr>
        <w:tc>
          <w:tcPr>
            <w:tcW w:w="2425" w:type="dxa"/>
          </w:tcPr>
          <w:p w14:paraId="35D726B4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19F48955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55452F5C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5A36C013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01738913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485E4E28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B45742" w14:paraId="45FC0530" w14:textId="77777777" w:rsidTr="008B7B6A">
        <w:trPr>
          <w:trHeight w:val="514"/>
        </w:trPr>
        <w:tc>
          <w:tcPr>
            <w:tcW w:w="2425" w:type="dxa"/>
          </w:tcPr>
          <w:p w14:paraId="60825133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0271EDFE" w14:textId="0CEE232B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7C3E24B" w14:textId="1264B219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0CD39DA" w14:textId="626A9D9A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0.0026</w:t>
            </w:r>
          </w:p>
        </w:tc>
        <w:tc>
          <w:tcPr>
            <w:tcW w:w="720" w:type="dxa"/>
          </w:tcPr>
          <w:p w14:paraId="3C315289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4B3832A7" w14:textId="08EA8BB5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0A50B50D" w14:textId="77777777" w:rsidTr="008B7B6A">
        <w:trPr>
          <w:trHeight w:val="890"/>
        </w:trPr>
        <w:tc>
          <w:tcPr>
            <w:tcW w:w="2425" w:type="dxa"/>
          </w:tcPr>
          <w:p w14:paraId="705FD81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27F168B5" w14:textId="5493FD63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34AC1E4" w14:textId="32C27D90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5FD3560" w14:textId="7E861CC7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0.0026</w:t>
            </w:r>
          </w:p>
        </w:tc>
        <w:tc>
          <w:tcPr>
            <w:tcW w:w="720" w:type="dxa"/>
          </w:tcPr>
          <w:p w14:paraId="2DF56CE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3B60C41F" w14:textId="58F7128C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706B7489" w14:textId="77777777" w:rsidTr="008B7B6A">
        <w:trPr>
          <w:trHeight w:val="514"/>
        </w:trPr>
        <w:tc>
          <w:tcPr>
            <w:tcW w:w="2425" w:type="dxa"/>
          </w:tcPr>
          <w:p w14:paraId="553E7AC1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58F81F72" w14:textId="6F06CF24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41DB3061" w14:textId="4DE22D1E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0DBDC85" w14:textId="1B33645E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-0.3723</w:t>
            </w:r>
          </w:p>
        </w:tc>
        <w:tc>
          <w:tcPr>
            <w:tcW w:w="720" w:type="dxa"/>
          </w:tcPr>
          <w:p w14:paraId="5DA7A7A4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03D729CE" w14:textId="19DE1825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3B4EBB9" w14:textId="77777777" w:rsidTr="008B7B6A">
        <w:trPr>
          <w:trHeight w:val="514"/>
        </w:trPr>
        <w:tc>
          <w:tcPr>
            <w:tcW w:w="2425" w:type="dxa"/>
          </w:tcPr>
          <w:p w14:paraId="6562AE8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15CDFCCF" w14:textId="474233B0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A685889" w14:textId="08FEC644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0193040" w14:textId="1B7B8F63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-0.3723</w:t>
            </w:r>
          </w:p>
        </w:tc>
        <w:tc>
          <w:tcPr>
            <w:tcW w:w="720" w:type="dxa"/>
          </w:tcPr>
          <w:p w14:paraId="515CCEBB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073C0B6" w14:textId="3A9574E7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42CEB71A" w14:textId="77777777" w:rsidTr="008B7B6A">
        <w:trPr>
          <w:trHeight w:val="506"/>
        </w:trPr>
        <w:tc>
          <w:tcPr>
            <w:tcW w:w="2425" w:type="dxa"/>
          </w:tcPr>
          <w:p w14:paraId="6EC3D75E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A2A3612" w14:textId="505C6C03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069335E" w14:textId="17C50A67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EE48D65" w14:textId="22FD817E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71111310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37152F92" w14:textId="3C437318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7D52273C" w14:textId="77777777" w:rsidTr="008B7B6A">
        <w:trPr>
          <w:trHeight w:val="514"/>
        </w:trPr>
        <w:tc>
          <w:tcPr>
            <w:tcW w:w="2425" w:type="dxa"/>
          </w:tcPr>
          <w:p w14:paraId="0F5329B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47490C7" w14:textId="78F349EF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6E2CB5C" w14:textId="6C1D46AF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5A02A37" w14:textId="3B613560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2C8056C0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528CC443" w14:textId="37B57076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23D763A2" w14:textId="77777777" w:rsidTr="008B7B6A">
        <w:trPr>
          <w:trHeight w:val="514"/>
        </w:trPr>
        <w:tc>
          <w:tcPr>
            <w:tcW w:w="2425" w:type="dxa"/>
          </w:tcPr>
          <w:p w14:paraId="53B83463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CBEA316" w14:textId="7614D0F0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8837D21" w14:textId="4EB9D087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7641151" w14:textId="50CE2875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0.9499</w:t>
            </w:r>
          </w:p>
        </w:tc>
        <w:tc>
          <w:tcPr>
            <w:tcW w:w="720" w:type="dxa"/>
          </w:tcPr>
          <w:p w14:paraId="24F8F7FD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E4E7B26" w14:textId="4F94FC15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51253564" w14:textId="77777777" w:rsidTr="008B7B6A">
        <w:trPr>
          <w:trHeight w:val="506"/>
        </w:trPr>
        <w:tc>
          <w:tcPr>
            <w:tcW w:w="2425" w:type="dxa"/>
          </w:tcPr>
          <w:p w14:paraId="1915F706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AB26B5B" w14:textId="7B1875B7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9CD7B85" w14:textId="1A43E9EE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B0861BA" w14:textId="5746D344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1B99F031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BA0568C" w14:textId="35A15A8D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EC332CC" w14:textId="77777777" w:rsidTr="008B7B6A">
        <w:trPr>
          <w:trHeight w:val="514"/>
        </w:trPr>
        <w:tc>
          <w:tcPr>
            <w:tcW w:w="2425" w:type="dxa"/>
          </w:tcPr>
          <w:p w14:paraId="1B7E12F9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EAAA589" w14:textId="2EC88E68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39D52C3" w14:textId="13AF2723" w:rsidR="00B45742" w:rsidRDefault="008B7B6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57CBC16" w14:textId="575F8F2E" w:rsidR="00B45742" w:rsidRDefault="008B7B6A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5D486923" w14:textId="77777777" w:rsidR="00B45742" w:rsidRDefault="00B45742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3DF6590E" w14:textId="485ABD8D" w:rsidR="00B45742" w:rsidRDefault="008B7B6A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180853E" w14:textId="77777777" w:rsidR="006953D6" w:rsidRDefault="006953D6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0A8459CB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641874D3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01549D1" wp14:editId="51C0FF99">
            <wp:extent cx="5429250" cy="2343150"/>
            <wp:effectExtent l="0" t="0" r="0" b="0"/>
            <wp:docPr id="3046870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87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A8B5" w14:textId="053103EE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1275720D" w14:textId="34F2DD16" w:rsidR="00347F85" w:rsidRDefault="00347F85" w:rsidP="004C17BC">
      <w:pPr>
        <w:pStyle w:val="BodyText"/>
        <w:ind w:left="0"/>
        <w:jc w:val="center"/>
      </w:pPr>
    </w:p>
    <w:p w14:paraId="262F4A9B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7013BDE" wp14:editId="242ABFEF">
            <wp:extent cx="5429250" cy="2343150"/>
            <wp:effectExtent l="0" t="0" r="0" b="0"/>
            <wp:docPr id="876152493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524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D720" w14:textId="4C9206B4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One</w:t>
      </w:r>
    </w:p>
    <w:p w14:paraId="3EA52421" w14:textId="269B12DC" w:rsidR="00347F85" w:rsidRDefault="00347F85" w:rsidP="004C17BC">
      <w:pPr>
        <w:pStyle w:val="BodyText"/>
        <w:ind w:left="0"/>
        <w:jc w:val="center"/>
      </w:pPr>
    </w:p>
    <w:p w14:paraId="4C547D02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01A6625" wp14:editId="4E583795">
            <wp:extent cx="5429250" cy="2343150"/>
            <wp:effectExtent l="0" t="0" r="0" b="0"/>
            <wp:docPr id="139673109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3109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9BDA" w14:textId="6E25933E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M1 Delta for Motor One</w:t>
      </w:r>
    </w:p>
    <w:p w14:paraId="6067E3CC" w14:textId="5AF03600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F263D4" w14:paraId="2F62BA89" w14:textId="77777777" w:rsidTr="00EC1453">
        <w:trPr>
          <w:trHeight w:val="368"/>
        </w:trPr>
        <w:tc>
          <w:tcPr>
            <w:tcW w:w="9350" w:type="dxa"/>
            <w:gridSpan w:val="7"/>
          </w:tcPr>
          <w:p w14:paraId="0C9AF2D6" w14:textId="77777777" w:rsidR="00F263D4" w:rsidRDefault="00F263D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1 STROKE CHECK</w:t>
            </w:r>
          </w:p>
        </w:tc>
      </w:tr>
      <w:tr w:rsidR="00734544" w14:paraId="5929B64F" w14:textId="77777777" w:rsidTr="00F263D4">
        <w:trPr>
          <w:trHeight w:val="368"/>
        </w:trPr>
        <w:tc>
          <w:tcPr>
            <w:tcW w:w="4590" w:type="dxa"/>
            <w:gridSpan w:val="3"/>
          </w:tcPr>
          <w:p w14:paraId="799AD57C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43FCED55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6C6C8559" w14:textId="77777777" w:rsidTr="008B7B6A">
        <w:trPr>
          <w:trHeight w:val="523"/>
        </w:trPr>
        <w:tc>
          <w:tcPr>
            <w:tcW w:w="2199" w:type="dxa"/>
          </w:tcPr>
          <w:p w14:paraId="3043EC23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38C6C2B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3C28FC0A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0B59D464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1035C21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7964BECE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28F8D0B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69C830A9" w14:textId="77777777" w:rsidTr="008B7B6A">
        <w:trPr>
          <w:trHeight w:val="523"/>
        </w:trPr>
        <w:tc>
          <w:tcPr>
            <w:tcW w:w="2199" w:type="dxa"/>
          </w:tcPr>
          <w:p w14:paraId="1A44AB5C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576E9DFF" w14:textId="4A84CE8D" w:rsidR="002A4FCB" w:rsidRDefault="008B7B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49B0149B" w14:textId="23ECAED6" w:rsidR="002A4FCB" w:rsidRDefault="008B7B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03135767" w14:textId="5786CD4E" w:rsidR="002A4FCB" w:rsidRDefault="008B7B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0.2005</w:t>
            </w:r>
          </w:p>
          <w:p w14:paraId="180CBCC6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3BB2ADCE" w14:textId="7B07E34C" w:rsidR="002A4FCB" w:rsidRDefault="008B7B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0.2005</w:t>
            </w:r>
          </w:p>
          <w:p w14:paraId="50C29951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54809E54" w14:textId="77777777" w:rsidR="002A4FCB" w:rsidRDefault="00AB48B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2A4FCB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6546D78D" w14:textId="0BF1D8E4" w:rsidR="002A4FCB" w:rsidRDefault="008B7B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A27389C" w14:textId="77777777" w:rsidTr="008B7B6A">
        <w:trPr>
          <w:trHeight w:val="523"/>
        </w:trPr>
        <w:tc>
          <w:tcPr>
            <w:tcW w:w="2199" w:type="dxa"/>
          </w:tcPr>
          <w:p w14:paraId="3FFFA793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4DCC869F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3A5561E5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789969C0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307AE99B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7660A6B6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74E8984A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0322F8A7" w14:textId="77777777" w:rsidTr="008B7B6A">
        <w:trPr>
          <w:trHeight w:val="665"/>
        </w:trPr>
        <w:tc>
          <w:tcPr>
            <w:tcW w:w="2199" w:type="dxa"/>
          </w:tcPr>
          <w:p w14:paraId="6DB37789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18FDABD2" w14:textId="70024379" w:rsidR="005A312A" w:rsidRPr="00994843" w:rsidRDefault="008B7B6A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56B5643D" w14:textId="04F52B27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07D366E8" w14:textId="06EAAB7B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1.5968</w:t>
            </w:r>
          </w:p>
        </w:tc>
        <w:tc>
          <w:tcPr>
            <w:tcW w:w="1347" w:type="dxa"/>
          </w:tcPr>
          <w:p w14:paraId="541F9797" w14:textId="70133777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0.0081</w:t>
            </w:r>
          </w:p>
        </w:tc>
        <w:tc>
          <w:tcPr>
            <w:tcW w:w="1114" w:type="dxa"/>
          </w:tcPr>
          <w:p w14:paraId="5B07565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43893E2C" w14:textId="68A8D862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02F50385" w14:textId="77777777" w:rsidTr="008B7B6A">
        <w:trPr>
          <w:trHeight w:val="830"/>
        </w:trPr>
        <w:tc>
          <w:tcPr>
            <w:tcW w:w="2199" w:type="dxa"/>
          </w:tcPr>
          <w:p w14:paraId="6FA9C9E6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5FB37557" w14:textId="00C50A6F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02A97409" w14:textId="054ED506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39D52030" w14:textId="77300647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0.5944</w:t>
            </w:r>
          </w:p>
        </w:tc>
        <w:tc>
          <w:tcPr>
            <w:tcW w:w="1347" w:type="dxa"/>
          </w:tcPr>
          <w:p w14:paraId="40409DA4" w14:textId="59B49771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0.3747</w:t>
            </w:r>
          </w:p>
        </w:tc>
        <w:tc>
          <w:tcPr>
            <w:tcW w:w="1114" w:type="dxa"/>
          </w:tcPr>
          <w:p w14:paraId="09EC830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516AA2D1" w14:textId="58D643CC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7060B9A5" w14:textId="77777777" w:rsidTr="00F263D4">
        <w:trPr>
          <w:trHeight w:val="523"/>
        </w:trPr>
        <w:tc>
          <w:tcPr>
            <w:tcW w:w="2199" w:type="dxa"/>
          </w:tcPr>
          <w:p w14:paraId="0C94C5C2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42735F0C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5F122956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56C8BEED" w14:textId="686E8C7B" w:rsidR="002A4FCB" w:rsidRPr="00E364E5" w:rsidRDefault="008B7B6A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2.1312</w:t>
            </w:r>
          </w:p>
        </w:tc>
        <w:tc>
          <w:tcPr>
            <w:tcW w:w="1347" w:type="dxa"/>
          </w:tcPr>
          <w:p w14:paraId="6E517F82" w14:textId="1B5DC893" w:rsidR="002A4FCB" w:rsidRPr="00E364E5" w:rsidRDefault="008B7B6A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0.3181</w:t>
            </w:r>
          </w:p>
        </w:tc>
        <w:tc>
          <w:tcPr>
            <w:tcW w:w="1114" w:type="dxa"/>
            <w:shd w:val="clear" w:color="auto" w:fill="auto"/>
          </w:tcPr>
          <w:p w14:paraId="47959044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4FCC6C39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49BEE135" w14:textId="77777777" w:rsidR="00382D74" w:rsidRPr="00382D74" w:rsidRDefault="00382D74" w:rsidP="00382D74">
      <w:pPr>
        <w:pStyle w:val="BodyText"/>
      </w:pPr>
    </w:p>
    <w:p w14:paraId="3AD2883E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39C19222" w14:textId="77777777" w:rsidR="006953D6" w:rsidRDefault="006953D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520FF380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5CE29A0B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626F8E2" wp14:editId="072A5A18">
            <wp:extent cx="5429250" cy="2343150"/>
            <wp:effectExtent l="0" t="0" r="0" b="0"/>
            <wp:docPr id="79937057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7057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8B88" w14:textId="55FD81C8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48FD4479" w14:textId="683F3BB6" w:rsidR="00347F85" w:rsidRDefault="00347F85" w:rsidP="00850524">
      <w:pPr>
        <w:pStyle w:val="BodyText"/>
        <w:ind w:left="0"/>
        <w:jc w:val="center"/>
      </w:pPr>
    </w:p>
    <w:p w14:paraId="17FBCB0E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03ADD91" wp14:editId="1350115B">
            <wp:extent cx="5429250" cy="2343150"/>
            <wp:effectExtent l="0" t="0" r="0" b="0"/>
            <wp:docPr id="62218007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007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291" w14:textId="00ED8F89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-Current for Motor Two</w:t>
      </w:r>
    </w:p>
    <w:p w14:paraId="3738C108" w14:textId="523A0C6E" w:rsidR="00347F85" w:rsidRDefault="00347F85" w:rsidP="00850524">
      <w:pPr>
        <w:pStyle w:val="BodyText"/>
        <w:ind w:left="0"/>
        <w:jc w:val="center"/>
      </w:pPr>
    </w:p>
    <w:p w14:paraId="15C9B512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BE66C1C" wp14:editId="7664B684">
            <wp:extent cx="5429250" cy="2343150"/>
            <wp:effectExtent l="0" t="0" r="0" b="0"/>
            <wp:docPr id="176899666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666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43C9" w14:textId="70E0886A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M1 Delta for Motor Two</w:t>
      </w:r>
    </w:p>
    <w:p w14:paraId="1752190A" w14:textId="6D69FADC" w:rsidR="00347F85" w:rsidRPr="00347F85" w:rsidRDefault="00347F85" w:rsidP="00F263D4">
      <w:pPr>
        <w:pStyle w:val="BodyText"/>
        <w:ind w:left="0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50243" w14:paraId="1F541939" w14:textId="77777777" w:rsidTr="00750243">
        <w:trPr>
          <w:trHeight w:val="350"/>
        </w:trPr>
        <w:tc>
          <w:tcPr>
            <w:tcW w:w="9343" w:type="dxa"/>
            <w:gridSpan w:val="7"/>
          </w:tcPr>
          <w:p w14:paraId="439752E6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2 STROKE CHECK</w:t>
            </w:r>
          </w:p>
        </w:tc>
      </w:tr>
      <w:tr w:rsidR="00734544" w14:paraId="18D296B2" w14:textId="77777777" w:rsidTr="00B84A12">
        <w:trPr>
          <w:trHeight w:val="524"/>
        </w:trPr>
        <w:tc>
          <w:tcPr>
            <w:tcW w:w="4590" w:type="dxa"/>
            <w:gridSpan w:val="3"/>
          </w:tcPr>
          <w:p w14:paraId="7858671C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7278A158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13252EAC" w14:textId="77777777" w:rsidTr="008B7B6A">
        <w:trPr>
          <w:trHeight w:val="524"/>
        </w:trPr>
        <w:tc>
          <w:tcPr>
            <w:tcW w:w="2070" w:type="dxa"/>
          </w:tcPr>
          <w:p w14:paraId="61EBE987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326AC91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45B16A85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42505120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1E45062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590AC61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D5F113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05E80793" w14:textId="77777777" w:rsidTr="008B7B6A">
        <w:trPr>
          <w:trHeight w:val="524"/>
        </w:trPr>
        <w:tc>
          <w:tcPr>
            <w:tcW w:w="2070" w:type="dxa"/>
          </w:tcPr>
          <w:p w14:paraId="147C4A56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7F3C9483" w14:textId="09210752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521A6C89" w14:textId="6EDB27FE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5AC2A2DA" w14:textId="53289B62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77EE724A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11A36CB5" w14:textId="4B49B130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458E1DEA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781E82C1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734544">
              <w:rPr>
                <w:szCs w:val="20"/>
              </w:rPr>
              <w:t>n/s</w:t>
            </w:r>
          </w:p>
        </w:tc>
        <w:tc>
          <w:tcPr>
            <w:tcW w:w="1113" w:type="dxa"/>
            <w:shd w:val="solid" w:color="B9FF93" w:fill="auto"/>
          </w:tcPr>
          <w:p w14:paraId="458B23C5" w14:textId="31B487A8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0236DFDD" w14:textId="77777777" w:rsidTr="008B7B6A">
        <w:trPr>
          <w:trHeight w:val="524"/>
        </w:trPr>
        <w:tc>
          <w:tcPr>
            <w:tcW w:w="2070" w:type="dxa"/>
          </w:tcPr>
          <w:p w14:paraId="31773F10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46BB062E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0FE8E37D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746BDE8A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694553CF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23AD19D2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42C45D2A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36E20894" w14:textId="77777777" w:rsidTr="008B7B6A">
        <w:trPr>
          <w:trHeight w:val="667"/>
        </w:trPr>
        <w:tc>
          <w:tcPr>
            <w:tcW w:w="2070" w:type="dxa"/>
          </w:tcPr>
          <w:p w14:paraId="0E36DF54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6A225C47" w14:textId="54904B1B" w:rsidR="00734544" w:rsidRPr="00994843" w:rsidRDefault="008B7B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433AFA91" w14:textId="3F489C1F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48AB604C" w14:textId="759572F9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1.5984</w:t>
            </w:r>
          </w:p>
        </w:tc>
        <w:tc>
          <w:tcPr>
            <w:tcW w:w="1346" w:type="dxa"/>
          </w:tcPr>
          <w:p w14:paraId="719A125B" w14:textId="44F48244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0.0082</w:t>
            </w:r>
          </w:p>
        </w:tc>
        <w:tc>
          <w:tcPr>
            <w:tcW w:w="1113" w:type="dxa"/>
          </w:tcPr>
          <w:p w14:paraId="3EBF2997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46AB5B80" w14:textId="7BAEE736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1CAF040B" w14:textId="77777777" w:rsidTr="008B7B6A">
        <w:trPr>
          <w:trHeight w:val="832"/>
        </w:trPr>
        <w:tc>
          <w:tcPr>
            <w:tcW w:w="2070" w:type="dxa"/>
          </w:tcPr>
          <w:p w14:paraId="186FEFC2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194D9EB9" w14:textId="4A7EEC7E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51CEF05B" w14:textId="674BDBE6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0AE7A209" w14:textId="08DE2A3F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0.5913</w:t>
            </w:r>
          </w:p>
        </w:tc>
        <w:tc>
          <w:tcPr>
            <w:tcW w:w="1346" w:type="dxa"/>
          </w:tcPr>
          <w:p w14:paraId="733FF7FA" w14:textId="55504EFE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0.3748</w:t>
            </w:r>
          </w:p>
        </w:tc>
        <w:tc>
          <w:tcPr>
            <w:tcW w:w="1113" w:type="dxa"/>
          </w:tcPr>
          <w:p w14:paraId="7819214F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shd w:val="solid" w:color="FF7575" w:fill="auto"/>
          </w:tcPr>
          <w:p w14:paraId="771FDEB0" w14:textId="71A532E7" w:rsidR="00734544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2C69FD33" w14:textId="77777777" w:rsidTr="00B84A12">
        <w:trPr>
          <w:trHeight w:val="524"/>
        </w:trPr>
        <w:tc>
          <w:tcPr>
            <w:tcW w:w="2070" w:type="dxa"/>
          </w:tcPr>
          <w:p w14:paraId="013AE873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4BF43E12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73FE1E84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76E59B6C" w14:textId="657FB2DE" w:rsidR="00734544" w:rsidRPr="00E364E5" w:rsidRDefault="008B7B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1.4711</w:t>
            </w:r>
          </w:p>
        </w:tc>
        <w:tc>
          <w:tcPr>
            <w:tcW w:w="1346" w:type="dxa"/>
          </w:tcPr>
          <w:p w14:paraId="6188669C" w14:textId="00361501" w:rsidR="00734544" w:rsidRPr="00E364E5" w:rsidRDefault="008B7B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0.3887</w:t>
            </w:r>
          </w:p>
        </w:tc>
        <w:tc>
          <w:tcPr>
            <w:tcW w:w="1113" w:type="dxa"/>
            <w:shd w:val="clear" w:color="auto" w:fill="FFFFFF" w:themeFill="background1"/>
          </w:tcPr>
          <w:p w14:paraId="48D5498F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3973D974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792360FF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5D4CFDD0" w14:textId="77777777" w:rsidR="006953D6" w:rsidRDefault="00F263D4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6953D6">
        <w:rPr>
          <w:i w:val="0"/>
          <w:iCs w:val="0"/>
          <w:sz w:val="28"/>
          <w:szCs w:val="28"/>
        </w:rPr>
        <w:br w:type="page"/>
      </w:r>
    </w:p>
    <w:p w14:paraId="6DB1F30B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3B9B201D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2F1AA82" wp14:editId="341128D0">
            <wp:extent cx="5429250" cy="2343150"/>
            <wp:effectExtent l="0" t="0" r="0" b="0"/>
            <wp:docPr id="26535859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5859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48C" w14:textId="0E831DCF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5EC5EF12" w14:textId="64F58FD1" w:rsidR="00FB100A" w:rsidRDefault="00FB100A" w:rsidP="004C17BC">
      <w:pPr>
        <w:pStyle w:val="BodyText"/>
        <w:ind w:left="0"/>
        <w:jc w:val="center"/>
      </w:pPr>
    </w:p>
    <w:p w14:paraId="408DA470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F6E327A" wp14:editId="66DB60BC">
            <wp:extent cx="5429250" cy="2343150"/>
            <wp:effectExtent l="0" t="0" r="0" b="0"/>
            <wp:docPr id="336502103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0210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455E" w14:textId="08528B4B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-Current for Motor Three</w:t>
      </w:r>
    </w:p>
    <w:p w14:paraId="6A716BF7" w14:textId="69ECE803" w:rsidR="00FB100A" w:rsidRDefault="00FB100A" w:rsidP="004C17BC">
      <w:pPr>
        <w:pStyle w:val="BodyText"/>
        <w:ind w:left="0"/>
        <w:jc w:val="center"/>
      </w:pPr>
    </w:p>
    <w:p w14:paraId="11CEDFBF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0B1C3950" wp14:editId="35CA3609">
            <wp:extent cx="5429250" cy="2343150"/>
            <wp:effectExtent l="0" t="0" r="0" b="0"/>
            <wp:docPr id="916231475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147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6765" w14:textId="7C5B91C9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M3 Delta for Motor Three</w:t>
      </w:r>
    </w:p>
    <w:p w14:paraId="1C47C830" w14:textId="5900E144" w:rsidR="00750243" w:rsidRPr="00FB100A" w:rsidRDefault="00750243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750243" w14:paraId="4FEF828F" w14:textId="77777777" w:rsidTr="00970822">
        <w:trPr>
          <w:trHeight w:val="350"/>
        </w:trPr>
        <w:tc>
          <w:tcPr>
            <w:tcW w:w="9350" w:type="dxa"/>
            <w:gridSpan w:val="7"/>
          </w:tcPr>
          <w:p w14:paraId="08D78AAB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3 STROKE CHECK</w:t>
            </w:r>
          </w:p>
        </w:tc>
      </w:tr>
      <w:tr w:rsidR="003050CA" w14:paraId="4D6742AB" w14:textId="77777777" w:rsidTr="00B84A12">
        <w:trPr>
          <w:trHeight w:val="350"/>
        </w:trPr>
        <w:tc>
          <w:tcPr>
            <w:tcW w:w="4680" w:type="dxa"/>
            <w:gridSpan w:val="3"/>
          </w:tcPr>
          <w:p w14:paraId="327089E2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22666617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64D68016" w14:textId="77777777" w:rsidTr="008B7B6A">
        <w:trPr>
          <w:trHeight w:val="523"/>
        </w:trPr>
        <w:tc>
          <w:tcPr>
            <w:tcW w:w="2199" w:type="dxa"/>
          </w:tcPr>
          <w:p w14:paraId="0D756A73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6C816676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3B44AEE9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54F6E5CD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1EDADC6A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4D469A69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289E880F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0C120018" w14:textId="77777777" w:rsidTr="008B7B6A">
        <w:trPr>
          <w:trHeight w:val="523"/>
        </w:trPr>
        <w:tc>
          <w:tcPr>
            <w:tcW w:w="2199" w:type="dxa"/>
          </w:tcPr>
          <w:p w14:paraId="13FCC7A0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638313B9" w14:textId="1AA4E947" w:rsidR="0018109E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36988ECD" w14:textId="24C59F02" w:rsidR="0018109E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15AB2C36" w14:textId="6ED4C0AF" w:rsidR="0018109E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0.2003</w:t>
            </w:r>
          </w:p>
          <w:p w14:paraId="62CBD002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3FF7C600" w14:textId="502724F9" w:rsidR="0018109E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0.2003</w:t>
            </w:r>
          </w:p>
          <w:p w14:paraId="1F73CFB5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38F42733" w14:textId="77777777" w:rsidR="0018109E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18109E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09909E35" w14:textId="3B1E5845" w:rsidR="0018109E" w:rsidRDefault="008B7B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1E3924F1" w14:textId="77777777" w:rsidTr="008B7B6A">
        <w:trPr>
          <w:trHeight w:val="523"/>
        </w:trPr>
        <w:tc>
          <w:tcPr>
            <w:tcW w:w="2199" w:type="dxa"/>
          </w:tcPr>
          <w:p w14:paraId="299A4BF9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F614C3A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72B60C75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4D08D7F8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67521B7C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53F54E72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04CF428F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5F5A6630" w14:textId="77777777" w:rsidTr="008B7B6A">
        <w:trPr>
          <w:trHeight w:val="665"/>
        </w:trPr>
        <w:tc>
          <w:tcPr>
            <w:tcW w:w="2199" w:type="dxa"/>
          </w:tcPr>
          <w:p w14:paraId="114B05D9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062C1693" w14:textId="297BF533" w:rsidR="005A312A" w:rsidRPr="00994843" w:rsidRDefault="008B7B6A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646AB67A" w14:textId="188B0141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6CE7658C" w14:textId="348C97E5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1.587</w:t>
            </w:r>
          </w:p>
        </w:tc>
        <w:tc>
          <w:tcPr>
            <w:tcW w:w="1347" w:type="dxa"/>
          </w:tcPr>
          <w:p w14:paraId="042F9609" w14:textId="5F7484FE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0.0081</w:t>
            </w:r>
          </w:p>
        </w:tc>
        <w:tc>
          <w:tcPr>
            <w:tcW w:w="1114" w:type="dxa"/>
          </w:tcPr>
          <w:p w14:paraId="309B999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5C5FB973" w14:textId="5F3B42EA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D415765" w14:textId="77777777" w:rsidTr="008B7B6A">
        <w:trPr>
          <w:trHeight w:val="830"/>
        </w:trPr>
        <w:tc>
          <w:tcPr>
            <w:tcW w:w="2199" w:type="dxa"/>
          </w:tcPr>
          <w:p w14:paraId="2A0F317B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23EA00B2" w14:textId="7BCA6C05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63296B4D" w14:textId="19EB6C23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4706637B" w14:textId="706E7CDF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0.5908</w:t>
            </w:r>
          </w:p>
        </w:tc>
        <w:tc>
          <w:tcPr>
            <w:tcW w:w="1347" w:type="dxa"/>
          </w:tcPr>
          <w:p w14:paraId="5B233ED9" w14:textId="11C77220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0.3754</w:t>
            </w:r>
          </w:p>
        </w:tc>
        <w:tc>
          <w:tcPr>
            <w:tcW w:w="1114" w:type="dxa"/>
          </w:tcPr>
          <w:p w14:paraId="722EEA8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CE7A212" w14:textId="6F193762" w:rsidR="005A312A" w:rsidRDefault="008B7B6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60B657BB" w14:textId="77777777" w:rsidTr="00B84A12">
        <w:trPr>
          <w:trHeight w:val="523"/>
        </w:trPr>
        <w:tc>
          <w:tcPr>
            <w:tcW w:w="2199" w:type="dxa"/>
          </w:tcPr>
          <w:p w14:paraId="3EC282C7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471FD1E7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2AC45AF1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49E1A917" w14:textId="1B5E8B0A" w:rsidR="0018109E" w:rsidRPr="00E364E5" w:rsidRDefault="008B7B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1.4141</w:t>
            </w:r>
          </w:p>
        </w:tc>
        <w:tc>
          <w:tcPr>
            <w:tcW w:w="1347" w:type="dxa"/>
          </w:tcPr>
          <w:p w14:paraId="7120B384" w14:textId="2E16D514" w:rsidR="0018109E" w:rsidRPr="00E364E5" w:rsidRDefault="008B7B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0.2903</w:t>
            </w:r>
          </w:p>
        </w:tc>
        <w:tc>
          <w:tcPr>
            <w:tcW w:w="1114" w:type="dxa"/>
            <w:shd w:val="clear" w:color="auto" w:fill="FFFFFF" w:themeFill="background1"/>
          </w:tcPr>
          <w:p w14:paraId="0E93B8D5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542669D1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4E5094D9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046B229A" w14:textId="77777777" w:rsidR="006953D6" w:rsidRDefault="006953D6" w:rsidP="007463D8">
      <w:pPr>
        <w:pStyle w:val="Heading9"/>
        <w:rPr>
          <w:rStyle w:val="Heading9Char"/>
          <w:b/>
          <w:bCs/>
          <w:sz w:val="32"/>
          <w:szCs w:val="32"/>
        </w:rPr>
      </w:pPr>
      <w:bookmarkStart w:id="14" w:name="_Ref129074067"/>
      <w:r>
        <w:rPr>
          <w:rStyle w:val="Heading9Char"/>
          <w:b/>
          <w:bCs/>
          <w:sz w:val="32"/>
          <w:szCs w:val="32"/>
        </w:rPr>
        <w:br w:type="page"/>
      </w:r>
    </w:p>
    <w:p w14:paraId="1D1B124A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32995808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color w:val="auto"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.1</w:t>
      </w:r>
      <w:r w:rsidR="005D10C6" w:rsidRPr="00993300">
        <w:rPr>
          <w:b/>
          <w:bCs/>
          <w:sz w:val="28"/>
          <w:szCs w:val="28"/>
        </w:rPr>
        <w:t>.1</w:t>
      </w:r>
      <w:r w:rsidR="00A32BF2" w:rsidRPr="00993300">
        <w:rPr>
          <w:b/>
          <w:bCs/>
          <w:sz w:val="28"/>
          <w:szCs w:val="28"/>
        </w:rPr>
        <w:t xml:space="preserve"> MCE 1 - Step Response Test </w:t>
      </w:r>
    </w:p>
    <w:p w14:paraId="3FD2F8C2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0DF32B1B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1ABB37A" wp14:editId="1D19BC95">
            <wp:extent cx="5943600" cy="2218690"/>
            <wp:effectExtent l="0" t="0" r="0" b="0"/>
            <wp:docPr id="1451120371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2037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37D" w14:textId="44788B97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One</w:t>
      </w:r>
    </w:p>
    <w:p w14:paraId="1B9DF9C1" w14:textId="47AE8A0F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6831B56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F6116E" w14:paraId="5D5D6C97" w14:textId="77777777" w:rsidTr="005725EB">
        <w:tc>
          <w:tcPr>
            <w:tcW w:w="9350" w:type="dxa"/>
            <w:gridSpan w:val="4"/>
          </w:tcPr>
          <w:p w14:paraId="3EBC6AE3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3050CA" w14:paraId="416A6E61" w14:textId="77777777" w:rsidTr="003050CA">
        <w:tc>
          <w:tcPr>
            <w:tcW w:w="3145" w:type="dxa"/>
          </w:tcPr>
          <w:p w14:paraId="641BCCCC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198C9630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77A75C52" w14:textId="77777777" w:rsidTr="008B7B6A">
        <w:tc>
          <w:tcPr>
            <w:tcW w:w="3145" w:type="dxa"/>
          </w:tcPr>
          <w:p w14:paraId="2B1948E5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40E41E0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3201E932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0E5BED32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2262CD29" w14:textId="77777777" w:rsidTr="008B7B6A">
        <w:tc>
          <w:tcPr>
            <w:tcW w:w="3145" w:type="dxa"/>
          </w:tcPr>
          <w:p w14:paraId="6A8DA8BA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78ED9FC" w14:textId="7309DD3D" w:rsidR="003050CA" w:rsidRDefault="008B7B6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3.2686</w:t>
            </w:r>
          </w:p>
        </w:tc>
        <w:tc>
          <w:tcPr>
            <w:tcW w:w="1408" w:type="dxa"/>
          </w:tcPr>
          <w:p w14:paraId="1E4D8066" w14:textId="77777777" w:rsidR="003050CA" w:rsidRDefault="00AB48B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1E439975" w14:textId="3A368F7A" w:rsidR="003050CA" w:rsidRPr="003B2DF7" w:rsidRDefault="008B7B6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1D8A6D26" w14:textId="77777777" w:rsidTr="008B7B6A">
        <w:tc>
          <w:tcPr>
            <w:tcW w:w="3145" w:type="dxa"/>
          </w:tcPr>
          <w:p w14:paraId="43656573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23F1D887" w14:textId="14C85D15" w:rsidR="003050CA" w:rsidRPr="00C847E4" w:rsidRDefault="008B7B6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0.2059</w:t>
            </w:r>
          </w:p>
        </w:tc>
        <w:tc>
          <w:tcPr>
            <w:tcW w:w="1408" w:type="dxa"/>
          </w:tcPr>
          <w:p w14:paraId="100C6E2A" w14:textId="77777777" w:rsidR="003050CA" w:rsidRDefault="00B2450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37" w:type="dxa"/>
            <w:shd w:val="solid" w:color="FF7575" w:fill="auto"/>
          </w:tcPr>
          <w:p w14:paraId="47EB00CC" w14:textId="4A7A1EE7" w:rsidR="003050CA" w:rsidRDefault="008B7B6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28A18E1" w14:textId="77777777" w:rsidR="00A32BF2" w:rsidRPr="006770F5" w:rsidRDefault="00A32BF2" w:rsidP="00A32BF2">
      <w:pPr>
        <w:rPr>
          <w:b/>
          <w:bCs/>
          <w:u w:val="single"/>
        </w:rPr>
      </w:pPr>
    </w:p>
    <w:p w14:paraId="66E953EA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9B2AAFE" w14:textId="77777777" w:rsidTr="00F81E32">
        <w:tc>
          <w:tcPr>
            <w:tcW w:w="9350" w:type="dxa"/>
            <w:gridSpan w:val="4"/>
          </w:tcPr>
          <w:p w14:paraId="20453298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3050CA" w14:paraId="1315D430" w14:textId="77777777" w:rsidTr="003050CA">
        <w:tc>
          <w:tcPr>
            <w:tcW w:w="3145" w:type="dxa"/>
          </w:tcPr>
          <w:p w14:paraId="76568778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0980572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6FBF09A9" w14:textId="77777777" w:rsidTr="008B7B6A">
        <w:tc>
          <w:tcPr>
            <w:tcW w:w="3145" w:type="dxa"/>
          </w:tcPr>
          <w:p w14:paraId="4779ECF6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B8463B3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0F184B3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C7C831F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52DB209B" w14:textId="77777777" w:rsidTr="008B7B6A">
        <w:tc>
          <w:tcPr>
            <w:tcW w:w="3145" w:type="dxa"/>
          </w:tcPr>
          <w:p w14:paraId="0EE28A97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3EB6F71" w14:textId="58FE9767" w:rsidR="003050CA" w:rsidRDefault="008B7B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-3.2451</w:t>
            </w:r>
          </w:p>
        </w:tc>
        <w:tc>
          <w:tcPr>
            <w:tcW w:w="1373" w:type="dxa"/>
          </w:tcPr>
          <w:p w14:paraId="1A1EF874" w14:textId="77777777" w:rsidR="003050CA" w:rsidRDefault="00AB48BB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12E28AC" w14:textId="1B1BF456" w:rsidR="003050CA" w:rsidRDefault="008B7B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5E22527B" w14:textId="77777777" w:rsidTr="008B7B6A">
        <w:tc>
          <w:tcPr>
            <w:tcW w:w="3145" w:type="dxa"/>
          </w:tcPr>
          <w:p w14:paraId="3B7EB725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744E24F" w14:textId="19000C22" w:rsidR="003050CA" w:rsidRDefault="008B7B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0.2041</w:t>
            </w:r>
          </w:p>
        </w:tc>
        <w:tc>
          <w:tcPr>
            <w:tcW w:w="1373" w:type="dxa"/>
          </w:tcPr>
          <w:p w14:paraId="78AA9855" w14:textId="77777777" w:rsidR="003050CA" w:rsidRDefault="00B24509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3A2F874" w14:textId="41B2E41F" w:rsidR="003050CA" w:rsidRDefault="008B7B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5C31871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088D8623" w14:textId="77777777" w:rsidR="00B24509" w:rsidRDefault="00B24509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5FB373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proofErr w:type="gramStart"/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.</w:t>
      </w:r>
      <w:proofErr w:type="gramEnd"/>
      <w:r w:rsidR="005D10C6" w:rsidRPr="00993300">
        <w:rPr>
          <w:b/>
          <w:bCs/>
          <w:sz w:val="28"/>
          <w:szCs w:val="28"/>
        </w:rPr>
        <w:t>1.2</w:t>
      </w:r>
      <w:r w:rsidR="00A32BF2" w:rsidRPr="00993300">
        <w:rPr>
          <w:b/>
          <w:bCs/>
          <w:sz w:val="28"/>
          <w:szCs w:val="28"/>
        </w:rPr>
        <w:t xml:space="preserve"> MCE 1 - Frequency Response</w:t>
      </w:r>
      <w:r w:rsidR="00A32BF2" w:rsidRPr="00993300">
        <w:rPr>
          <w:sz w:val="28"/>
          <w:szCs w:val="28"/>
        </w:rPr>
        <w:tab/>
        <w:t xml:space="preserve"> </w:t>
      </w:r>
    </w:p>
    <w:p w14:paraId="4A74083C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3E85E9E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0D6CD82" wp14:editId="563BB9EE">
            <wp:extent cx="5943600" cy="1009015"/>
            <wp:effectExtent l="0" t="0" r="0" b="635"/>
            <wp:docPr id="1321352277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5227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FED" w14:textId="3E24F9E7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One</w:t>
      </w:r>
    </w:p>
    <w:p w14:paraId="606CCE3F" w14:textId="0553336C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0B00A755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77097BA" wp14:editId="4121206E">
            <wp:extent cx="5943600" cy="1338580"/>
            <wp:effectExtent l="0" t="0" r="0" b="0"/>
            <wp:docPr id="357385444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8544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2A1E" w14:textId="3DA43FA1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One</w:t>
      </w:r>
    </w:p>
    <w:p w14:paraId="493128AB" w14:textId="46B78F48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7DF20388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487E6953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263D4" w14:paraId="4876E989" w14:textId="77777777" w:rsidTr="00F263D4">
        <w:trPr>
          <w:trHeight w:val="440"/>
        </w:trPr>
        <w:tc>
          <w:tcPr>
            <w:tcW w:w="9350" w:type="dxa"/>
            <w:gridSpan w:val="5"/>
          </w:tcPr>
          <w:p w14:paraId="349B64CD" w14:textId="77777777" w:rsidR="00F263D4" w:rsidRPr="0040772A" w:rsidRDefault="00F6116E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 xml:space="preserve">MCE 1 - </w:t>
            </w:r>
            <w:r w:rsidRPr="00F858AC">
              <w:rPr>
                <w:b/>
                <w:bCs/>
                <w:szCs w:val="20"/>
              </w:rPr>
              <w:t>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274F9A" w14:paraId="723A6511" w14:textId="77777777" w:rsidTr="008B7B6A">
        <w:trPr>
          <w:trHeight w:val="628"/>
        </w:trPr>
        <w:tc>
          <w:tcPr>
            <w:tcW w:w="1993" w:type="dxa"/>
          </w:tcPr>
          <w:p w14:paraId="14E9F72D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EBC3AFB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62FB3E2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F14B2F4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82209EA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CE33697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3B21DDE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33308D6A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8ADE516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6C223064" w14:textId="77777777" w:rsidTr="008B7B6A">
        <w:trPr>
          <w:trHeight w:val="333"/>
        </w:trPr>
        <w:tc>
          <w:tcPr>
            <w:tcW w:w="1993" w:type="dxa"/>
          </w:tcPr>
          <w:p w14:paraId="4544227B" w14:textId="5354E0DD" w:rsidR="00274F9A" w:rsidRDefault="008B7B6A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61EB9256" w14:textId="5B98C1B6" w:rsidR="00274F9A" w:rsidRDefault="008B7B6A" w:rsidP="00877863">
            <w:pPr>
              <w:pStyle w:val="BodyText"/>
              <w:spacing w:after="60"/>
              <w:ind w:left="0"/>
            </w:pPr>
            <w:r>
              <w:t>0.0365077</w:t>
            </w:r>
          </w:p>
        </w:tc>
        <w:tc>
          <w:tcPr>
            <w:tcW w:w="1864" w:type="dxa"/>
          </w:tcPr>
          <w:p w14:paraId="2559DC4A" w14:textId="178979C6" w:rsidR="00274F9A" w:rsidRDefault="008B7B6A" w:rsidP="00877863">
            <w:pPr>
              <w:pStyle w:val="BodyText"/>
              <w:spacing w:after="60"/>
              <w:ind w:left="0"/>
            </w:pPr>
            <w:r>
              <w:t>-2.4192</w:t>
            </w:r>
          </w:p>
        </w:tc>
        <w:tc>
          <w:tcPr>
            <w:tcW w:w="1860" w:type="dxa"/>
          </w:tcPr>
          <w:p w14:paraId="0364BDB5" w14:textId="6FED2B28" w:rsidR="00274F9A" w:rsidRDefault="008B7B6A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ACE6C6B" w14:textId="789D86A7" w:rsidR="00274F9A" w:rsidRDefault="008B7B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85ECB26" w14:textId="77777777" w:rsidTr="008B7B6A">
        <w:trPr>
          <w:trHeight w:val="346"/>
        </w:trPr>
        <w:tc>
          <w:tcPr>
            <w:tcW w:w="1993" w:type="dxa"/>
          </w:tcPr>
          <w:p w14:paraId="76A75F44" w14:textId="1598AB1C" w:rsidR="00274F9A" w:rsidRDefault="008B7B6A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DFEA61F" w14:textId="1CE8FB95" w:rsidR="00274F9A" w:rsidRDefault="008B7B6A" w:rsidP="00877863">
            <w:pPr>
              <w:pStyle w:val="BodyText"/>
              <w:spacing w:after="60"/>
              <w:ind w:left="0"/>
            </w:pPr>
            <w:r>
              <w:t>-0.0455638</w:t>
            </w:r>
          </w:p>
        </w:tc>
        <w:tc>
          <w:tcPr>
            <w:tcW w:w="1864" w:type="dxa"/>
          </w:tcPr>
          <w:p w14:paraId="7D37B4D2" w14:textId="036CB1AD" w:rsidR="00274F9A" w:rsidRDefault="008B7B6A" w:rsidP="00877863">
            <w:pPr>
              <w:pStyle w:val="BodyText"/>
              <w:spacing w:after="60"/>
              <w:ind w:left="0"/>
            </w:pPr>
            <w:r>
              <w:t>-12.42</w:t>
            </w:r>
          </w:p>
        </w:tc>
        <w:tc>
          <w:tcPr>
            <w:tcW w:w="1860" w:type="dxa"/>
          </w:tcPr>
          <w:p w14:paraId="5D20DA04" w14:textId="31E4F549" w:rsidR="00274F9A" w:rsidRDefault="008B7B6A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058C3DD" w14:textId="036FEA76" w:rsidR="00274F9A" w:rsidRDefault="008B7B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C54518E" w14:textId="77777777" w:rsidTr="008B7B6A">
        <w:trPr>
          <w:trHeight w:val="333"/>
        </w:trPr>
        <w:tc>
          <w:tcPr>
            <w:tcW w:w="1993" w:type="dxa"/>
          </w:tcPr>
          <w:p w14:paraId="67A47726" w14:textId="044BF2F7" w:rsidR="00274F9A" w:rsidRDefault="008B7B6A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2B7BE0DF" w14:textId="09252B24" w:rsidR="00274F9A" w:rsidRDefault="008B7B6A" w:rsidP="00877863">
            <w:pPr>
              <w:pStyle w:val="BodyText"/>
              <w:spacing w:after="60"/>
              <w:ind w:left="0"/>
            </w:pPr>
            <w:r>
              <w:t>-0.198074</w:t>
            </w:r>
          </w:p>
        </w:tc>
        <w:tc>
          <w:tcPr>
            <w:tcW w:w="1864" w:type="dxa"/>
          </w:tcPr>
          <w:p w14:paraId="4A6E8C59" w14:textId="71F4B0E2" w:rsidR="00274F9A" w:rsidRDefault="008B7B6A" w:rsidP="00877863">
            <w:pPr>
              <w:pStyle w:val="BodyText"/>
              <w:spacing w:after="60"/>
              <w:ind w:left="0"/>
            </w:pPr>
            <w:r>
              <w:t>-24.912</w:t>
            </w:r>
          </w:p>
        </w:tc>
        <w:tc>
          <w:tcPr>
            <w:tcW w:w="1860" w:type="dxa"/>
          </w:tcPr>
          <w:p w14:paraId="0E0B1B29" w14:textId="5332BFC4" w:rsidR="00274F9A" w:rsidRDefault="008B7B6A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B1DABCA" w14:textId="5CF3B12C" w:rsidR="00274F9A" w:rsidRDefault="008B7B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09B1C751" w14:textId="77777777" w:rsidTr="008B7B6A">
        <w:trPr>
          <w:trHeight w:val="346"/>
        </w:trPr>
        <w:tc>
          <w:tcPr>
            <w:tcW w:w="1993" w:type="dxa"/>
          </w:tcPr>
          <w:p w14:paraId="69C98103" w14:textId="18951CF0" w:rsidR="00274F9A" w:rsidRDefault="008B7B6A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7267346B" w14:textId="6D368035" w:rsidR="00274F9A" w:rsidRDefault="008B7B6A" w:rsidP="00877863">
            <w:pPr>
              <w:pStyle w:val="BodyText"/>
              <w:spacing w:after="60"/>
              <w:ind w:left="0"/>
            </w:pPr>
            <w:r>
              <w:t>-0.776381</w:t>
            </w:r>
          </w:p>
        </w:tc>
        <w:tc>
          <w:tcPr>
            <w:tcW w:w="1864" w:type="dxa"/>
          </w:tcPr>
          <w:p w14:paraId="7C52CF06" w14:textId="3957C588" w:rsidR="00274F9A" w:rsidRDefault="008B7B6A" w:rsidP="00877863">
            <w:pPr>
              <w:pStyle w:val="BodyText"/>
              <w:spacing w:after="60"/>
              <w:ind w:left="0"/>
            </w:pPr>
            <w:r>
              <w:t>-47.952</w:t>
            </w:r>
          </w:p>
        </w:tc>
        <w:tc>
          <w:tcPr>
            <w:tcW w:w="1860" w:type="dxa"/>
          </w:tcPr>
          <w:p w14:paraId="0FDD1796" w14:textId="6437BB13" w:rsidR="00274F9A" w:rsidRDefault="008B7B6A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DE9974" w14:textId="344B9094" w:rsidR="00274F9A" w:rsidRDefault="008B7B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734F6BA" w14:textId="77777777" w:rsidTr="008B7B6A">
        <w:trPr>
          <w:trHeight w:val="333"/>
        </w:trPr>
        <w:tc>
          <w:tcPr>
            <w:tcW w:w="1993" w:type="dxa"/>
          </w:tcPr>
          <w:p w14:paraId="04382F8B" w14:textId="726368CA" w:rsidR="00274F9A" w:rsidRDefault="008B7B6A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7A84950D" w14:textId="6AB7FA1A" w:rsidR="00274F9A" w:rsidRDefault="008B7B6A" w:rsidP="00877863">
            <w:pPr>
              <w:pStyle w:val="BodyText"/>
              <w:spacing w:after="60"/>
              <w:ind w:left="0"/>
            </w:pPr>
            <w:r>
              <w:t>-1.23678</w:t>
            </w:r>
          </w:p>
        </w:tc>
        <w:tc>
          <w:tcPr>
            <w:tcW w:w="1864" w:type="dxa"/>
          </w:tcPr>
          <w:p w14:paraId="4B56FE58" w14:textId="2F02A6DD" w:rsidR="00274F9A" w:rsidRDefault="008B7B6A" w:rsidP="00877863">
            <w:pPr>
              <w:pStyle w:val="BodyText"/>
              <w:spacing w:after="60"/>
              <w:ind w:left="0"/>
            </w:pPr>
            <w:r>
              <w:t>-70.308</w:t>
            </w:r>
          </w:p>
        </w:tc>
        <w:tc>
          <w:tcPr>
            <w:tcW w:w="1860" w:type="dxa"/>
          </w:tcPr>
          <w:p w14:paraId="63686217" w14:textId="13C849F3" w:rsidR="00274F9A" w:rsidRDefault="008B7B6A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687EA51" w14:textId="5CF8B34C" w:rsidR="00274F9A" w:rsidRDefault="008B7B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E7DA446" w14:textId="77777777" w:rsidTr="008B7B6A">
        <w:trPr>
          <w:trHeight w:val="333"/>
        </w:trPr>
        <w:tc>
          <w:tcPr>
            <w:tcW w:w="1993" w:type="dxa"/>
          </w:tcPr>
          <w:p w14:paraId="65E9F41E" w14:textId="4FD48782" w:rsidR="00274F9A" w:rsidRDefault="008B7B6A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5B4705BA" w14:textId="49EA28D1" w:rsidR="00274F9A" w:rsidRDefault="008B7B6A" w:rsidP="00877863">
            <w:pPr>
              <w:pStyle w:val="BodyText"/>
              <w:spacing w:after="60"/>
              <w:ind w:left="0"/>
            </w:pPr>
            <w:r>
              <w:t>-1.64483</w:t>
            </w:r>
          </w:p>
        </w:tc>
        <w:tc>
          <w:tcPr>
            <w:tcW w:w="1864" w:type="dxa"/>
          </w:tcPr>
          <w:p w14:paraId="4EB3A0D0" w14:textId="372CB56A" w:rsidR="00274F9A" w:rsidRDefault="008B7B6A" w:rsidP="00877863">
            <w:pPr>
              <w:pStyle w:val="BodyText"/>
              <w:spacing w:after="60"/>
              <w:ind w:left="0"/>
            </w:pPr>
            <w:r>
              <w:t>-90.432</w:t>
            </w:r>
          </w:p>
        </w:tc>
        <w:tc>
          <w:tcPr>
            <w:tcW w:w="1860" w:type="dxa"/>
          </w:tcPr>
          <w:p w14:paraId="5C2D2926" w14:textId="513A2144" w:rsidR="00274F9A" w:rsidRDefault="008B7B6A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B906BA0" w14:textId="3E1B0226" w:rsidR="00274F9A" w:rsidRDefault="008B7B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4733C2D5" w14:textId="77777777" w:rsidTr="008B7B6A">
        <w:trPr>
          <w:trHeight w:val="346"/>
        </w:trPr>
        <w:tc>
          <w:tcPr>
            <w:tcW w:w="1993" w:type="dxa"/>
          </w:tcPr>
          <w:p w14:paraId="351418C0" w14:textId="61864FE2" w:rsidR="00274F9A" w:rsidRDefault="008B7B6A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5F065963" w14:textId="0BB42DE0" w:rsidR="00274F9A" w:rsidRDefault="008B7B6A" w:rsidP="00877863">
            <w:pPr>
              <w:pStyle w:val="BodyText"/>
              <w:spacing w:after="60"/>
              <w:ind w:left="0"/>
            </w:pPr>
            <w:r>
              <w:t>-0.963057</w:t>
            </w:r>
          </w:p>
        </w:tc>
        <w:tc>
          <w:tcPr>
            <w:tcW w:w="1864" w:type="dxa"/>
          </w:tcPr>
          <w:p w14:paraId="11A00A6D" w14:textId="739A3F40" w:rsidR="00274F9A" w:rsidRDefault="008B7B6A" w:rsidP="00877863">
            <w:pPr>
              <w:pStyle w:val="BodyText"/>
              <w:spacing w:after="60"/>
              <w:ind w:left="0"/>
            </w:pPr>
            <w:r>
              <w:t>-113.04</w:t>
            </w:r>
          </w:p>
        </w:tc>
        <w:tc>
          <w:tcPr>
            <w:tcW w:w="1860" w:type="dxa"/>
          </w:tcPr>
          <w:p w14:paraId="43BCBACF" w14:textId="64283438" w:rsidR="00274F9A" w:rsidRDefault="008B7B6A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A576E6B" w14:textId="6DEF801F" w:rsidR="00274F9A" w:rsidRDefault="008B7B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7C6358E" w14:textId="77777777" w:rsidR="00A32BF2" w:rsidRDefault="00A32BF2" w:rsidP="00A32BF2">
      <w:pPr>
        <w:pStyle w:val="BodyText"/>
        <w:spacing w:after="60"/>
        <w:ind w:left="0"/>
      </w:pPr>
    </w:p>
    <w:p w14:paraId="7A0149B2" w14:textId="77777777" w:rsidR="00A32BF2" w:rsidRPr="00993300" w:rsidRDefault="006953D6" w:rsidP="00A32BF2">
      <w:pPr>
        <w:pStyle w:val="BodyText"/>
        <w:spacing w:after="60"/>
        <w:ind w:left="0"/>
        <w:rPr>
          <w:sz w:val="28"/>
          <w:szCs w:val="28"/>
        </w:rPr>
      </w:pPr>
      <w:r>
        <w:br w:type="page"/>
      </w:r>
      <w:r w:rsidR="00D53B8C"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2.1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Step Response Test</w:t>
      </w:r>
    </w:p>
    <w:p w14:paraId="1E752BF3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74DE9781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18C6A999" wp14:editId="33584B84">
            <wp:extent cx="5943600" cy="2218690"/>
            <wp:effectExtent l="0" t="0" r="0" b="0"/>
            <wp:docPr id="960367425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6742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20DC" w14:textId="049549C9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Two</w:t>
      </w:r>
    </w:p>
    <w:p w14:paraId="1023CD8A" w14:textId="415BABE7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4890ECD1" w14:textId="77777777" w:rsidR="00A062BE" w:rsidRDefault="00A062BE" w:rsidP="00A32BF2">
      <w:pPr>
        <w:pStyle w:val="BodyText"/>
        <w:spacing w:after="60"/>
        <w:ind w:left="0"/>
      </w:pPr>
    </w:p>
    <w:p w14:paraId="7AD9E4EA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0BCF81EC" w14:textId="77777777" w:rsidTr="003D7E41">
        <w:tc>
          <w:tcPr>
            <w:tcW w:w="9350" w:type="dxa"/>
            <w:gridSpan w:val="4"/>
          </w:tcPr>
          <w:p w14:paraId="142FE0CB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2B558704" w14:textId="77777777" w:rsidTr="006C2C30">
        <w:tc>
          <w:tcPr>
            <w:tcW w:w="3145" w:type="dxa"/>
          </w:tcPr>
          <w:p w14:paraId="32B7FAB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71A69B1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DC32FFE" w14:textId="77777777" w:rsidTr="008B7B6A">
        <w:tc>
          <w:tcPr>
            <w:tcW w:w="3145" w:type="dxa"/>
          </w:tcPr>
          <w:p w14:paraId="0B29648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E02016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DFCCA5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5EC855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41A23E6" w14:textId="77777777" w:rsidTr="008B7B6A">
        <w:tc>
          <w:tcPr>
            <w:tcW w:w="3145" w:type="dxa"/>
          </w:tcPr>
          <w:p w14:paraId="44150C9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6921895" w14:textId="7AA93B53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3.2885</w:t>
            </w:r>
          </w:p>
        </w:tc>
        <w:tc>
          <w:tcPr>
            <w:tcW w:w="1373" w:type="dxa"/>
          </w:tcPr>
          <w:p w14:paraId="5DC610C0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27D8313" w14:textId="5567006E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690165B" w14:textId="77777777" w:rsidTr="008B7B6A">
        <w:tc>
          <w:tcPr>
            <w:tcW w:w="3145" w:type="dxa"/>
          </w:tcPr>
          <w:p w14:paraId="29E0310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8C4D659" w14:textId="3FE0ECD4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0.1977</w:t>
            </w:r>
          </w:p>
        </w:tc>
        <w:tc>
          <w:tcPr>
            <w:tcW w:w="1373" w:type="dxa"/>
          </w:tcPr>
          <w:p w14:paraId="525FC5C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F33855D" w14:textId="7500854E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0B6652B" w14:textId="77777777" w:rsidR="000B365F" w:rsidRPr="006770F5" w:rsidRDefault="000B365F" w:rsidP="003C50A3">
      <w:pPr>
        <w:rPr>
          <w:b/>
          <w:bCs/>
          <w:u w:val="single"/>
        </w:rPr>
      </w:pPr>
    </w:p>
    <w:p w14:paraId="005400BC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0E0774A" w14:textId="77777777" w:rsidTr="00220D55">
        <w:tc>
          <w:tcPr>
            <w:tcW w:w="9350" w:type="dxa"/>
            <w:gridSpan w:val="4"/>
          </w:tcPr>
          <w:p w14:paraId="31ACE52B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3A4BA6EC" w14:textId="77777777" w:rsidTr="006C2C30">
        <w:tc>
          <w:tcPr>
            <w:tcW w:w="3145" w:type="dxa"/>
          </w:tcPr>
          <w:p w14:paraId="4E4D43D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530C03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16CD41F" w14:textId="77777777" w:rsidTr="008B7B6A">
        <w:tc>
          <w:tcPr>
            <w:tcW w:w="3145" w:type="dxa"/>
          </w:tcPr>
          <w:p w14:paraId="034F7F8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BDB548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847732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819660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9DFB301" w14:textId="77777777" w:rsidTr="008B7B6A">
        <w:tc>
          <w:tcPr>
            <w:tcW w:w="3145" w:type="dxa"/>
          </w:tcPr>
          <w:p w14:paraId="4712632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773C537" w14:textId="574B05EE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-3.2742</w:t>
            </w:r>
          </w:p>
        </w:tc>
        <w:tc>
          <w:tcPr>
            <w:tcW w:w="1373" w:type="dxa"/>
          </w:tcPr>
          <w:p w14:paraId="1F618455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B1E70F0" w14:textId="52CFF1FB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A08619A" w14:textId="77777777" w:rsidTr="008B7B6A">
        <w:tc>
          <w:tcPr>
            <w:tcW w:w="3145" w:type="dxa"/>
          </w:tcPr>
          <w:p w14:paraId="75E3051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147AB30" w14:textId="29357A88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0.198</w:t>
            </w:r>
          </w:p>
        </w:tc>
        <w:tc>
          <w:tcPr>
            <w:tcW w:w="1373" w:type="dxa"/>
          </w:tcPr>
          <w:p w14:paraId="557F03E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4C5F9AF" w14:textId="633D0DA2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E951F2B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69D9A6BC" w14:textId="77777777" w:rsidR="00FC168C" w:rsidRDefault="00FC168C" w:rsidP="00A32BF2">
      <w:pPr>
        <w:pStyle w:val="BodyText"/>
        <w:spacing w:after="60"/>
        <w:ind w:left="0"/>
      </w:pPr>
    </w:p>
    <w:p w14:paraId="5DDE6CB6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FD69F8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7.2.2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Frequency Response Test</w:t>
      </w:r>
    </w:p>
    <w:p w14:paraId="6CD71F7D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A7929E7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13F0C34" wp14:editId="62EB3176">
            <wp:extent cx="5943600" cy="1009015"/>
            <wp:effectExtent l="0" t="0" r="0" b="635"/>
            <wp:docPr id="1305371740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7174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6778" w14:textId="685364FC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Phase for Motor Two</w:t>
      </w:r>
    </w:p>
    <w:p w14:paraId="13DFFACB" w14:textId="5F1F9A8E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6239EB95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28081CA" wp14:editId="7B77BD58">
            <wp:extent cx="5943600" cy="1338580"/>
            <wp:effectExtent l="0" t="0" r="0" b="0"/>
            <wp:docPr id="85729770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9770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A9A" w14:textId="697D4F82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Magnitude for Motor Two</w:t>
      </w:r>
    </w:p>
    <w:p w14:paraId="12A5054E" w14:textId="311DE07D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5FC946B8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01B9700F" w14:textId="77777777" w:rsidTr="00F6116E">
        <w:trPr>
          <w:trHeight w:val="350"/>
        </w:trPr>
        <w:tc>
          <w:tcPr>
            <w:tcW w:w="9350" w:type="dxa"/>
            <w:gridSpan w:val="5"/>
          </w:tcPr>
          <w:p w14:paraId="47AAE253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 xml:space="preserve">MCE 2 - Frequency </w:t>
            </w:r>
            <w:proofErr w:type="gramStart"/>
            <w:r w:rsidRPr="00D001B8">
              <w:rPr>
                <w:b/>
                <w:bCs/>
              </w:rPr>
              <w:t>Response</w:t>
            </w:r>
            <w:r>
              <w:rPr>
                <w:b/>
                <w:bCs/>
              </w:rPr>
              <w:t xml:space="preserve">  Unloaded</w:t>
            </w:r>
            <w:proofErr w:type="gramEnd"/>
          </w:p>
        </w:tc>
      </w:tr>
      <w:tr w:rsidR="008A5EA2" w14:paraId="188AFFA9" w14:textId="77777777" w:rsidTr="008B7B6A">
        <w:trPr>
          <w:trHeight w:val="628"/>
        </w:trPr>
        <w:tc>
          <w:tcPr>
            <w:tcW w:w="1993" w:type="dxa"/>
          </w:tcPr>
          <w:p w14:paraId="420CA420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7A012DB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A43273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</w:t>
            </w:r>
            <w:r w:rsidR="00996987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1D440DC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6D11F8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FB3332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8BECA2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A5DB8E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545F0D13" w14:textId="77777777" w:rsidTr="008B7B6A">
        <w:trPr>
          <w:trHeight w:val="333"/>
        </w:trPr>
        <w:tc>
          <w:tcPr>
            <w:tcW w:w="1993" w:type="dxa"/>
          </w:tcPr>
          <w:p w14:paraId="277EC166" w14:textId="1FABBE64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44CE3913" w14:textId="4D0C82F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-0.00443087</w:t>
            </w:r>
          </w:p>
        </w:tc>
        <w:tc>
          <w:tcPr>
            <w:tcW w:w="1864" w:type="dxa"/>
          </w:tcPr>
          <w:p w14:paraId="367071A2" w14:textId="51C6040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-2.9376</w:t>
            </w:r>
          </w:p>
        </w:tc>
        <w:tc>
          <w:tcPr>
            <w:tcW w:w="1860" w:type="dxa"/>
          </w:tcPr>
          <w:p w14:paraId="12C424A1" w14:textId="7E4C5E5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9BDE0A0" w14:textId="4D705E7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F993B36" w14:textId="77777777" w:rsidTr="008B7B6A">
        <w:trPr>
          <w:trHeight w:val="346"/>
        </w:trPr>
        <w:tc>
          <w:tcPr>
            <w:tcW w:w="1993" w:type="dxa"/>
          </w:tcPr>
          <w:p w14:paraId="5D857F85" w14:textId="28EE5363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657A078D" w14:textId="5C80325D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0.0365077</w:t>
            </w:r>
          </w:p>
        </w:tc>
        <w:tc>
          <w:tcPr>
            <w:tcW w:w="1864" w:type="dxa"/>
          </w:tcPr>
          <w:p w14:paraId="15809E31" w14:textId="75ABC2E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-11.916</w:t>
            </w:r>
          </w:p>
        </w:tc>
        <w:tc>
          <w:tcPr>
            <w:tcW w:w="1860" w:type="dxa"/>
          </w:tcPr>
          <w:p w14:paraId="02417BD8" w14:textId="3DE5576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38D03B" w14:textId="2E2E491E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942B7D9" w14:textId="77777777" w:rsidTr="008B7B6A">
        <w:trPr>
          <w:trHeight w:val="333"/>
        </w:trPr>
        <w:tc>
          <w:tcPr>
            <w:tcW w:w="1993" w:type="dxa"/>
          </w:tcPr>
          <w:p w14:paraId="04812D95" w14:textId="23DF8363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6ABE71FC" w14:textId="2BD652DE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-0.128417</w:t>
            </w:r>
          </w:p>
        </w:tc>
        <w:tc>
          <w:tcPr>
            <w:tcW w:w="1864" w:type="dxa"/>
          </w:tcPr>
          <w:p w14:paraId="2727CDFB" w14:textId="0946E5AA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-24.444</w:t>
            </w:r>
          </w:p>
        </w:tc>
        <w:tc>
          <w:tcPr>
            <w:tcW w:w="1860" w:type="dxa"/>
          </w:tcPr>
          <w:p w14:paraId="3D15CC35" w14:textId="05BBC349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847E5AC" w14:textId="7825559A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9FCCBD8" w14:textId="77777777" w:rsidTr="008B7B6A">
        <w:trPr>
          <w:trHeight w:val="346"/>
        </w:trPr>
        <w:tc>
          <w:tcPr>
            <w:tcW w:w="1993" w:type="dxa"/>
          </w:tcPr>
          <w:p w14:paraId="1F93DACC" w14:textId="5CEF09A2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063D8B38" w14:textId="605C270D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-0.657599</w:t>
            </w:r>
          </w:p>
        </w:tc>
        <w:tc>
          <w:tcPr>
            <w:tcW w:w="1864" w:type="dxa"/>
          </w:tcPr>
          <w:p w14:paraId="0212A549" w14:textId="4FC4F6EA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-47.304</w:t>
            </w:r>
          </w:p>
        </w:tc>
        <w:tc>
          <w:tcPr>
            <w:tcW w:w="1860" w:type="dxa"/>
          </w:tcPr>
          <w:p w14:paraId="205B8F01" w14:textId="4EC57B97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389D6A7" w14:textId="09C66CA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7DC4063" w14:textId="77777777" w:rsidTr="008B7B6A">
        <w:trPr>
          <w:trHeight w:val="333"/>
        </w:trPr>
        <w:tc>
          <w:tcPr>
            <w:tcW w:w="1993" w:type="dxa"/>
          </w:tcPr>
          <w:p w14:paraId="4224C4A8" w14:textId="01084EB9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17993ACC" w14:textId="6E0C641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-1.41193</w:t>
            </w:r>
          </w:p>
        </w:tc>
        <w:tc>
          <w:tcPr>
            <w:tcW w:w="1864" w:type="dxa"/>
          </w:tcPr>
          <w:p w14:paraId="6C716ECF" w14:textId="6B979968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-70.308</w:t>
            </w:r>
          </w:p>
        </w:tc>
        <w:tc>
          <w:tcPr>
            <w:tcW w:w="1860" w:type="dxa"/>
          </w:tcPr>
          <w:p w14:paraId="56B4FF12" w14:textId="102A9EAB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8AA49C0" w14:textId="45761687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45F4A2F" w14:textId="77777777" w:rsidTr="008B7B6A">
        <w:trPr>
          <w:trHeight w:val="333"/>
        </w:trPr>
        <w:tc>
          <w:tcPr>
            <w:tcW w:w="1993" w:type="dxa"/>
          </w:tcPr>
          <w:p w14:paraId="179EF6B3" w14:textId="5C54D397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486AF79C" w14:textId="1E04C13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-1.76718</w:t>
            </w:r>
          </w:p>
        </w:tc>
        <w:tc>
          <w:tcPr>
            <w:tcW w:w="1864" w:type="dxa"/>
          </w:tcPr>
          <w:p w14:paraId="4AA9F98F" w14:textId="0BB7BD5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-88.848</w:t>
            </w:r>
          </w:p>
        </w:tc>
        <w:tc>
          <w:tcPr>
            <w:tcW w:w="1860" w:type="dxa"/>
          </w:tcPr>
          <w:p w14:paraId="75D7AD46" w14:textId="06657B24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1F5DD3" w14:textId="62A84D5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A9A2260" w14:textId="77777777" w:rsidTr="008B7B6A">
        <w:trPr>
          <w:trHeight w:val="346"/>
        </w:trPr>
        <w:tc>
          <w:tcPr>
            <w:tcW w:w="1993" w:type="dxa"/>
          </w:tcPr>
          <w:p w14:paraId="16ADC185" w14:textId="5211314B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22E5D9FE" w14:textId="0F85ABD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-1.34884</w:t>
            </w:r>
          </w:p>
        </w:tc>
        <w:tc>
          <w:tcPr>
            <w:tcW w:w="1864" w:type="dxa"/>
          </w:tcPr>
          <w:p w14:paraId="66E8B478" w14:textId="038B33AE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-112.5</w:t>
            </w:r>
          </w:p>
        </w:tc>
        <w:tc>
          <w:tcPr>
            <w:tcW w:w="1860" w:type="dxa"/>
          </w:tcPr>
          <w:p w14:paraId="08605F93" w14:textId="3F3CFB82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43F472B" w14:textId="6EB44B0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46258A20" w14:textId="77777777" w:rsidR="006953D6" w:rsidRDefault="006953D6" w:rsidP="00B34EBB">
      <w:pPr>
        <w:pStyle w:val="BodyText"/>
        <w:tabs>
          <w:tab w:val="left" w:pos="2153"/>
        </w:tabs>
        <w:spacing w:after="60"/>
        <w:ind w:left="0"/>
      </w:pPr>
      <w:r>
        <w:br w:type="page"/>
      </w:r>
    </w:p>
    <w:p w14:paraId="2930D1E1" w14:textId="77777777" w:rsidR="00A32BF2" w:rsidRPr="00993300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3 – Step Response Test</w:t>
      </w:r>
    </w:p>
    <w:p w14:paraId="6AA3D9C3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70369304" wp14:editId="119058ED">
            <wp:extent cx="5943600" cy="2218690"/>
            <wp:effectExtent l="0" t="0" r="0" b="0"/>
            <wp:docPr id="1324841903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4190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01FB" w14:textId="0178EB3D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Results for Motor Three</w:t>
      </w:r>
    </w:p>
    <w:p w14:paraId="50F07FED" w14:textId="283A9647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3568831C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057AA51D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B68562A" w14:textId="77777777" w:rsidTr="00AD0147">
        <w:tc>
          <w:tcPr>
            <w:tcW w:w="9350" w:type="dxa"/>
            <w:gridSpan w:val="4"/>
          </w:tcPr>
          <w:p w14:paraId="4D1CF82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79D46429" w14:textId="77777777" w:rsidTr="006C2C30">
        <w:tc>
          <w:tcPr>
            <w:tcW w:w="3145" w:type="dxa"/>
          </w:tcPr>
          <w:p w14:paraId="1CBE885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481277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05E0C71" w14:textId="77777777" w:rsidTr="008B7B6A">
        <w:tc>
          <w:tcPr>
            <w:tcW w:w="3145" w:type="dxa"/>
          </w:tcPr>
          <w:p w14:paraId="641367D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784639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CECD38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47B7C5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E0C00DA" w14:textId="77777777" w:rsidTr="008B7B6A">
        <w:tc>
          <w:tcPr>
            <w:tcW w:w="3145" w:type="dxa"/>
          </w:tcPr>
          <w:p w14:paraId="7310282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DE28ACF" w14:textId="03DDD259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3.2832</w:t>
            </w:r>
          </w:p>
        </w:tc>
        <w:tc>
          <w:tcPr>
            <w:tcW w:w="1373" w:type="dxa"/>
          </w:tcPr>
          <w:p w14:paraId="06F40B3B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B5F9CB7" w14:textId="4BF08494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79A36C5" w14:textId="77777777" w:rsidTr="008B7B6A">
        <w:tc>
          <w:tcPr>
            <w:tcW w:w="3145" w:type="dxa"/>
          </w:tcPr>
          <w:p w14:paraId="2D89AC6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5A6980C" w14:textId="6ED2C576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0.2027</w:t>
            </w:r>
          </w:p>
        </w:tc>
        <w:tc>
          <w:tcPr>
            <w:tcW w:w="1373" w:type="dxa"/>
          </w:tcPr>
          <w:p w14:paraId="3323CE8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FB7573A" w14:textId="284FB4FB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233F038" w14:textId="77777777" w:rsidR="000B365F" w:rsidRPr="006770F5" w:rsidRDefault="000B365F" w:rsidP="00A42D5E">
      <w:pPr>
        <w:rPr>
          <w:b/>
          <w:bCs/>
          <w:u w:val="single"/>
        </w:rPr>
      </w:pPr>
    </w:p>
    <w:p w14:paraId="0D936738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76B4AF1" w14:textId="77777777" w:rsidTr="00D16766">
        <w:tc>
          <w:tcPr>
            <w:tcW w:w="9350" w:type="dxa"/>
            <w:gridSpan w:val="4"/>
          </w:tcPr>
          <w:p w14:paraId="6AEB7EC5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398F2C38" w14:textId="77777777" w:rsidTr="006C2C30">
        <w:tc>
          <w:tcPr>
            <w:tcW w:w="3145" w:type="dxa"/>
          </w:tcPr>
          <w:p w14:paraId="1A26F7A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3F7EEC0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26F2C38C" w14:textId="77777777" w:rsidTr="008B7B6A">
        <w:tc>
          <w:tcPr>
            <w:tcW w:w="3145" w:type="dxa"/>
          </w:tcPr>
          <w:p w14:paraId="44A02C7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FD6E66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2523CC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7F2C16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DEEC0E8" w14:textId="77777777" w:rsidTr="008B7B6A">
        <w:tc>
          <w:tcPr>
            <w:tcW w:w="3145" w:type="dxa"/>
          </w:tcPr>
          <w:p w14:paraId="4A4499A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4C702DE" w14:textId="519A9FAB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-3.269</w:t>
            </w:r>
          </w:p>
        </w:tc>
        <w:tc>
          <w:tcPr>
            <w:tcW w:w="1373" w:type="dxa"/>
          </w:tcPr>
          <w:p w14:paraId="21C5D3C5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D59ED3B" w14:textId="28ACA254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79DF4A7" w14:textId="77777777" w:rsidTr="008B7B6A">
        <w:tc>
          <w:tcPr>
            <w:tcW w:w="3145" w:type="dxa"/>
          </w:tcPr>
          <w:p w14:paraId="0B6B614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17F5781" w14:textId="75A85EAB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0.199</w:t>
            </w:r>
          </w:p>
        </w:tc>
        <w:tc>
          <w:tcPr>
            <w:tcW w:w="1373" w:type="dxa"/>
          </w:tcPr>
          <w:p w14:paraId="7D4CB59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2E072BA" w14:textId="04292A1C" w:rsidR="000B365F" w:rsidRDefault="008B7B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1BF9586" w14:textId="77777777" w:rsidR="000B365F" w:rsidRDefault="000B365F" w:rsidP="00F76922"/>
    <w:p w14:paraId="2DD7DA9F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EACE4B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.3.2</w:t>
      </w:r>
      <w:r w:rsidR="00A32BF2" w:rsidRPr="00993300">
        <w:rPr>
          <w:b/>
          <w:bCs/>
          <w:sz w:val="28"/>
          <w:szCs w:val="28"/>
        </w:rPr>
        <w:t xml:space="preserve"> MCE 3 Frequency Response Test</w:t>
      </w:r>
      <w:r w:rsidR="00A32BF2" w:rsidRPr="00993300">
        <w:rPr>
          <w:sz w:val="28"/>
          <w:szCs w:val="28"/>
        </w:rPr>
        <w:t xml:space="preserve"> </w:t>
      </w:r>
    </w:p>
    <w:p w14:paraId="76009E2F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63B8086" wp14:editId="2D4FF15C">
            <wp:extent cx="5943600" cy="1009015"/>
            <wp:effectExtent l="0" t="0" r="0" b="635"/>
            <wp:docPr id="2121046920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4692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B83" w14:textId="294ECBEC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Phase for Motor Three</w:t>
      </w:r>
    </w:p>
    <w:p w14:paraId="66F8FD7E" w14:textId="4E42DC0C" w:rsidR="007456A2" w:rsidRDefault="007456A2" w:rsidP="000B560C">
      <w:pPr>
        <w:pStyle w:val="BodyText"/>
        <w:spacing w:after="60"/>
        <w:ind w:left="0"/>
        <w:jc w:val="center"/>
      </w:pPr>
    </w:p>
    <w:p w14:paraId="2A2BCB08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3AC7E50" wp14:editId="57495045">
            <wp:extent cx="5943600" cy="1338580"/>
            <wp:effectExtent l="0" t="0" r="0" b="0"/>
            <wp:docPr id="221815458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1545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021" w14:textId="04515D1F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Magnitude for Motor Three</w:t>
      </w:r>
    </w:p>
    <w:p w14:paraId="7921BA57" w14:textId="3C5BD5F4" w:rsidR="00A32BF2" w:rsidRDefault="00A32BF2" w:rsidP="000B560C">
      <w:pPr>
        <w:pStyle w:val="BodyText"/>
        <w:spacing w:after="60"/>
        <w:ind w:left="0"/>
        <w:jc w:val="center"/>
      </w:pPr>
    </w:p>
    <w:p w14:paraId="1DF68734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5ADA970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2A5AD6E2" w14:textId="77777777" w:rsidTr="00F6116E">
        <w:trPr>
          <w:trHeight w:val="350"/>
        </w:trPr>
        <w:tc>
          <w:tcPr>
            <w:tcW w:w="9350" w:type="dxa"/>
            <w:gridSpan w:val="5"/>
          </w:tcPr>
          <w:p w14:paraId="4249F578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>MCE 3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569C5E53" w14:textId="77777777" w:rsidTr="008B7B6A">
        <w:trPr>
          <w:trHeight w:val="628"/>
        </w:trPr>
        <w:tc>
          <w:tcPr>
            <w:tcW w:w="1993" w:type="dxa"/>
          </w:tcPr>
          <w:p w14:paraId="79F27138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4EE585E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6C1051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5EBF46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80BF918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E5FFA3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30EEA6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E43EDE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F0B7BE1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719F9404" w14:textId="77777777" w:rsidTr="008B7B6A">
        <w:trPr>
          <w:trHeight w:val="333"/>
        </w:trPr>
        <w:tc>
          <w:tcPr>
            <w:tcW w:w="1993" w:type="dxa"/>
          </w:tcPr>
          <w:p w14:paraId="47DB6C18" w14:textId="4F948FA1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47CEBBAC" w14:textId="1156EDEE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0.0636932</w:t>
            </w:r>
          </w:p>
        </w:tc>
        <w:tc>
          <w:tcPr>
            <w:tcW w:w="1864" w:type="dxa"/>
          </w:tcPr>
          <w:p w14:paraId="61027EFD" w14:textId="27FFB8A8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-2.1924</w:t>
            </w:r>
          </w:p>
        </w:tc>
        <w:tc>
          <w:tcPr>
            <w:tcW w:w="1860" w:type="dxa"/>
          </w:tcPr>
          <w:p w14:paraId="37CE9105" w14:textId="10410EE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A9E2FE1" w14:textId="7FF564E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0BD4FEF" w14:textId="77777777" w:rsidTr="008B7B6A">
        <w:trPr>
          <w:trHeight w:val="346"/>
        </w:trPr>
        <w:tc>
          <w:tcPr>
            <w:tcW w:w="1993" w:type="dxa"/>
          </w:tcPr>
          <w:p w14:paraId="11FE5006" w14:textId="3B369DFF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64509F50" w14:textId="07D5E247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0.0501111</w:t>
            </w:r>
          </w:p>
        </w:tc>
        <w:tc>
          <w:tcPr>
            <w:tcW w:w="1864" w:type="dxa"/>
          </w:tcPr>
          <w:p w14:paraId="03FCB58E" w14:textId="655770B8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-11.628</w:t>
            </w:r>
          </w:p>
        </w:tc>
        <w:tc>
          <w:tcPr>
            <w:tcW w:w="1860" w:type="dxa"/>
          </w:tcPr>
          <w:p w14:paraId="10CDB4DF" w14:textId="48DAFF1E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EA08FE6" w14:textId="05D6D7BD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4D55DE5" w14:textId="77777777" w:rsidTr="008B7B6A">
        <w:trPr>
          <w:trHeight w:val="333"/>
        </w:trPr>
        <w:tc>
          <w:tcPr>
            <w:tcW w:w="1993" w:type="dxa"/>
          </w:tcPr>
          <w:p w14:paraId="69B05472" w14:textId="1238231A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2CA48457" w14:textId="0AA5BC93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-0.0593175</w:t>
            </w:r>
          </w:p>
        </w:tc>
        <w:tc>
          <w:tcPr>
            <w:tcW w:w="1864" w:type="dxa"/>
          </w:tcPr>
          <w:p w14:paraId="3E75B8CD" w14:textId="4BA7D0C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-23.94</w:t>
            </w:r>
          </w:p>
        </w:tc>
        <w:tc>
          <w:tcPr>
            <w:tcW w:w="1860" w:type="dxa"/>
          </w:tcPr>
          <w:p w14:paraId="453F56FB" w14:textId="544497B8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9F8B21A" w14:textId="22DCC13D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4D088E6" w14:textId="77777777" w:rsidTr="008B7B6A">
        <w:trPr>
          <w:trHeight w:val="346"/>
        </w:trPr>
        <w:tc>
          <w:tcPr>
            <w:tcW w:w="1993" w:type="dxa"/>
          </w:tcPr>
          <w:p w14:paraId="487FFAD9" w14:textId="1DBADBE7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70C73CCF" w14:textId="525084F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-0.642865</w:t>
            </w:r>
          </w:p>
        </w:tc>
        <w:tc>
          <w:tcPr>
            <w:tcW w:w="1864" w:type="dxa"/>
          </w:tcPr>
          <w:p w14:paraId="2674B335" w14:textId="1295CFD2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-47.736</w:t>
            </w:r>
          </w:p>
        </w:tc>
        <w:tc>
          <w:tcPr>
            <w:tcW w:w="1860" w:type="dxa"/>
          </w:tcPr>
          <w:p w14:paraId="660BC235" w14:textId="21C692B2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C264FCE" w14:textId="7F91B60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28E1B49" w14:textId="77777777" w:rsidTr="008B7B6A">
        <w:trPr>
          <w:trHeight w:val="333"/>
        </w:trPr>
        <w:tc>
          <w:tcPr>
            <w:tcW w:w="1993" w:type="dxa"/>
          </w:tcPr>
          <w:p w14:paraId="1F20AB29" w14:textId="64F53D1A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435301EF" w14:textId="538301E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-1.36381</w:t>
            </w:r>
          </w:p>
        </w:tc>
        <w:tc>
          <w:tcPr>
            <w:tcW w:w="1864" w:type="dxa"/>
          </w:tcPr>
          <w:p w14:paraId="627E16F2" w14:textId="08F65DF9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-68.58</w:t>
            </w:r>
          </w:p>
        </w:tc>
        <w:tc>
          <w:tcPr>
            <w:tcW w:w="1860" w:type="dxa"/>
          </w:tcPr>
          <w:p w14:paraId="1A433C0D" w14:textId="2CC428C3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063750C" w14:textId="638F6CB5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B29F3AC" w14:textId="77777777" w:rsidTr="008B7B6A">
        <w:trPr>
          <w:trHeight w:val="333"/>
        </w:trPr>
        <w:tc>
          <w:tcPr>
            <w:tcW w:w="1993" w:type="dxa"/>
          </w:tcPr>
          <w:p w14:paraId="40B995C3" w14:textId="261069D4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2AB3364E" w14:textId="3CD779A9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-1.45986</w:t>
            </w:r>
          </w:p>
        </w:tc>
        <w:tc>
          <w:tcPr>
            <w:tcW w:w="1864" w:type="dxa"/>
          </w:tcPr>
          <w:p w14:paraId="3837075B" w14:textId="71FB2D5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-90.144</w:t>
            </w:r>
          </w:p>
        </w:tc>
        <w:tc>
          <w:tcPr>
            <w:tcW w:w="1860" w:type="dxa"/>
          </w:tcPr>
          <w:p w14:paraId="322210AA" w14:textId="3B35AC0B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FE62518" w14:textId="16E0FB4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786D26B" w14:textId="77777777" w:rsidTr="008B7B6A">
        <w:trPr>
          <w:trHeight w:val="346"/>
        </w:trPr>
        <w:tc>
          <w:tcPr>
            <w:tcW w:w="1993" w:type="dxa"/>
          </w:tcPr>
          <w:p w14:paraId="3375BAD1" w14:textId="3F375E02" w:rsidR="008A5EA2" w:rsidRDefault="008B7B6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468CB9A5" w14:textId="65B24BE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-1.16188</w:t>
            </w:r>
          </w:p>
        </w:tc>
        <w:tc>
          <w:tcPr>
            <w:tcW w:w="1864" w:type="dxa"/>
          </w:tcPr>
          <w:p w14:paraId="1FBAC0FD" w14:textId="1C46F0F9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-113.4</w:t>
            </w:r>
          </w:p>
        </w:tc>
        <w:tc>
          <w:tcPr>
            <w:tcW w:w="1860" w:type="dxa"/>
          </w:tcPr>
          <w:p w14:paraId="5A8A7FC7" w14:textId="6E102E2B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E54D548" w14:textId="589628C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3A43339B" w14:textId="77777777" w:rsidR="00FA2B9E" w:rsidRDefault="00FA2B9E" w:rsidP="00FA2B9E">
      <w:pPr>
        <w:pStyle w:val="BodyText"/>
      </w:pPr>
      <w:bookmarkStart w:id="15" w:name="_Ref127526660"/>
    </w:p>
    <w:p w14:paraId="3F1F87E4" w14:textId="77777777" w:rsidR="00FA2B9E" w:rsidRDefault="00FA2B9E" w:rsidP="00FA2B9E">
      <w:pPr>
        <w:pStyle w:val="BodyText"/>
      </w:pPr>
    </w:p>
    <w:p w14:paraId="37AD13B7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DA1DD0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1BB66F3C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</w:t>
      </w:r>
      <w:r w:rsidR="001924AB" w:rsidRPr="00993300">
        <w:rPr>
          <w:b/>
          <w:bCs/>
          <w:sz w:val="28"/>
          <w:szCs w:val="28"/>
        </w:rPr>
        <w:t xml:space="preserve"> Step and Frequency Response Test - </w:t>
      </w:r>
      <w:r w:rsidR="001E4934" w:rsidRPr="00993300">
        <w:rPr>
          <w:b/>
          <w:bCs/>
          <w:sz w:val="28"/>
          <w:szCs w:val="28"/>
        </w:rPr>
        <w:t>Loaded</w:t>
      </w:r>
    </w:p>
    <w:p w14:paraId="40D60CE4" w14:textId="77777777" w:rsidR="0016660E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proofErr w:type="gramStart"/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 xml:space="preserve">.1.1 </w:t>
      </w:r>
      <w:r w:rsidR="00033D62" w:rsidRPr="00993300">
        <w:rPr>
          <w:b/>
          <w:bCs/>
          <w:sz w:val="28"/>
          <w:szCs w:val="28"/>
        </w:rPr>
        <w:t xml:space="preserve"> MC</w:t>
      </w:r>
      <w:r w:rsidR="001D767E" w:rsidRPr="00993300">
        <w:rPr>
          <w:b/>
          <w:bCs/>
          <w:sz w:val="28"/>
          <w:szCs w:val="28"/>
        </w:rPr>
        <w:t>E</w:t>
      </w:r>
      <w:proofErr w:type="gramEnd"/>
      <w:r w:rsidR="00033D62" w:rsidRPr="00993300">
        <w:rPr>
          <w:b/>
          <w:bCs/>
          <w:sz w:val="28"/>
          <w:szCs w:val="28"/>
        </w:rPr>
        <w:t>1 – Step Response Test</w:t>
      </w:r>
    </w:p>
    <w:p w14:paraId="4A6D4418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105EA44B" wp14:editId="3BBC22B7">
            <wp:extent cx="5943600" cy="2218690"/>
            <wp:effectExtent l="0" t="0" r="0" b="0"/>
            <wp:docPr id="1761888091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8809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2DF9" w14:textId="47A95C75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Results for Motor One Loaded</w:t>
      </w:r>
    </w:p>
    <w:p w14:paraId="6EB9543A" w14:textId="1B348F61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56E12743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0C6B547" w14:textId="77777777" w:rsidTr="00896960">
        <w:tc>
          <w:tcPr>
            <w:tcW w:w="9350" w:type="dxa"/>
            <w:gridSpan w:val="4"/>
          </w:tcPr>
          <w:p w14:paraId="16AC084A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 </w:t>
            </w:r>
          </w:p>
        </w:tc>
      </w:tr>
      <w:tr w:rsidR="000B365F" w14:paraId="47DACF4E" w14:textId="77777777" w:rsidTr="006C2C30">
        <w:tc>
          <w:tcPr>
            <w:tcW w:w="3145" w:type="dxa"/>
          </w:tcPr>
          <w:p w14:paraId="4225600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EE2A4D8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DA19266" w14:textId="77777777" w:rsidTr="008B7B6A">
        <w:tc>
          <w:tcPr>
            <w:tcW w:w="3145" w:type="dxa"/>
          </w:tcPr>
          <w:p w14:paraId="304FBF3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E66D58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A1A794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4AA8AF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A7FAB38" w14:textId="77777777" w:rsidTr="008B7B6A">
        <w:tc>
          <w:tcPr>
            <w:tcW w:w="3145" w:type="dxa"/>
          </w:tcPr>
          <w:p w14:paraId="4A7A324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CE8158D" w14:textId="05884B20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3.2432</w:t>
            </w:r>
          </w:p>
        </w:tc>
        <w:tc>
          <w:tcPr>
            <w:tcW w:w="1373" w:type="dxa"/>
          </w:tcPr>
          <w:p w14:paraId="7E8FA5CD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7D892AB" w14:textId="7392F940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601641B" w14:textId="77777777" w:rsidTr="008B7B6A">
        <w:tc>
          <w:tcPr>
            <w:tcW w:w="3145" w:type="dxa"/>
          </w:tcPr>
          <w:p w14:paraId="0ED8824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230A85E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5BEE965" w14:textId="358DB0D6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0.1967</w:t>
            </w:r>
          </w:p>
        </w:tc>
        <w:tc>
          <w:tcPr>
            <w:tcW w:w="1373" w:type="dxa"/>
          </w:tcPr>
          <w:p w14:paraId="680CADA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96F5B2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007CAF1" w14:textId="020FB31D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E6A3082" w14:textId="77777777" w:rsidR="000B365F" w:rsidRDefault="000B365F" w:rsidP="00033D62"/>
    <w:p w14:paraId="1AD3B6C2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4BDD31B" w14:textId="77777777" w:rsidTr="00DD5B0A">
        <w:tc>
          <w:tcPr>
            <w:tcW w:w="9350" w:type="dxa"/>
            <w:gridSpan w:val="4"/>
          </w:tcPr>
          <w:p w14:paraId="4716E78C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 </w:t>
            </w:r>
          </w:p>
        </w:tc>
      </w:tr>
      <w:tr w:rsidR="000B365F" w14:paraId="7663F69C" w14:textId="77777777" w:rsidTr="006C2C30">
        <w:tc>
          <w:tcPr>
            <w:tcW w:w="3145" w:type="dxa"/>
          </w:tcPr>
          <w:p w14:paraId="1158863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C21591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035E3EF" w14:textId="77777777" w:rsidTr="008B7B6A">
        <w:tc>
          <w:tcPr>
            <w:tcW w:w="3145" w:type="dxa"/>
          </w:tcPr>
          <w:p w14:paraId="73F8B96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7ED92A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01F588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D94CAD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BEB1BC1" w14:textId="77777777" w:rsidTr="008B7B6A">
        <w:tc>
          <w:tcPr>
            <w:tcW w:w="3145" w:type="dxa"/>
          </w:tcPr>
          <w:p w14:paraId="6E76152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3163E07" w14:textId="52CFD03B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-3.2735</w:t>
            </w:r>
          </w:p>
        </w:tc>
        <w:tc>
          <w:tcPr>
            <w:tcW w:w="1373" w:type="dxa"/>
          </w:tcPr>
          <w:p w14:paraId="475669AF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92141EE" w14:textId="6967A747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5D94D56" w14:textId="77777777" w:rsidTr="008B7B6A">
        <w:tc>
          <w:tcPr>
            <w:tcW w:w="3145" w:type="dxa"/>
          </w:tcPr>
          <w:p w14:paraId="3594A23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221FEF6D" w14:textId="0BB2B9AC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0.211</w:t>
            </w:r>
          </w:p>
        </w:tc>
        <w:tc>
          <w:tcPr>
            <w:tcW w:w="1373" w:type="dxa"/>
          </w:tcPr>
          <w:p w14:paraId="3E30DB1A" w14:textId="77777777" w:rsidR="000B365F" w:rsidRDefault="000B365F" w:rsidP="001458A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352384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444FE37" w14:textId="0FE2434D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C78AF6B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CEE40D0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4C904FF7" w14:textId="77777777" w:rsidTr="0080567B">
        <w:tc>
          <w:tcPr>
            <w:tcW w:w="9350" w:type="dxa"/>
            <w:gridSpan w:val="4"/>
          </w:tcPr>
          <w:p w14:paraId="2B393418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0240128E" w14:textId="77777777" w:rsidTr="006C2C30">
        <w:tc>
          <w:tcPr>
            <w:tcW w:w="3145" w:type="dxa"/>
          </w:tcPr>
          <w:p w14:paraId="5758890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A8CAFC5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35C2459" w14:textId="77777777" w:rsidTr="008B7B6A">
        <w:tc>
          <w:tcPr>
            <w:tcW w:w="3145" w:type="dxa"/>
          </w:tcPr>
          <w:p w14:paraId="6F1479F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7F981BA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968B5B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10F4F2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CB36399" w14:textId="77777777" w:rsidTr="008B7B6A">
        <w:tc>
          <w:tcPr>
            <w:tcW w:w="3145" w:type="dxa"/>
          </w:tcPr>
          <w:p w14:paraId="50EB1F0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7115DCD" w14:textId="22503D35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3.1563</w:t>
            </w:r>
          </w:p>
        </w:tc>
        <w:tc>
          <w:tcPr>
            <w:tcW w:w="1373" w:type="dxa"/>
          </w:tcPr>
          <w:p w14:paraId="204865A7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4708BE4" w14:textId="1C24AE7D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496A458" w14:textId="77777777" w:rsidTr="008B7B6A">
        <w:tc>
          <w:tcPr>
            <w:tcW w:w="3145" w:type="dxa"/>
          </w:tcPr>
          <w:p w14:paraId="4900C02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CD823E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AE74F28" w14:textId="3351AFCA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0.2131</w:t>
            </w:r>
          </w:p>
        </w:tc>
        <w:tc>
          <w:tcPr>
            <w:tcW w:w="1373" w:type="dxa"/>
          </w:tcPr>
          <w:p w14:paraId="26D4886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280925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97B91D6" w14:textId="392C4373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22BA97F" w14:textId="77777777" w:rsidR="000B365F" w:rsidRDefault="000B365F" w:rsidP="0093190E"/>
    <w:p w14:paraId="70124BC5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AB55251" w14:textId="77777777" w:rsidTr="009F34E4">
        <w:tc>
          <w:tcPr>
            <w:tcW w:w="9350" w:type="dxa"/>
            <w:gridSpan w:val="4"/>
          </w:tcPr>
          <w:p w14:paraId="08F1AE38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627C9CDE" w14:textId="77777777" w:rsidTr="006C2C30">
        <w:tc>
          <w:tcPr>
            <w:tcW w:w="3145" w:type="dxa"/>
          </w:tcPr>
          <w:p w14:paraId="5923BB3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AD18232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581C15E" w14:textId="77777777" w:rsidTr="008B7B6A">
        <w:tc>
          <w:tcPr>
            <w:tcW w:w="3145" w:type="dxa"/>
          </w:tcPr>
          <w:p w14:paraId="619ACF4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B0EE6C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5B94B0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07FE50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BFF8A24" w14:textId="77777777" w:rsidTr="008B7B6A">
        <w:tc>
          <w:tcPr>
            <w:tcW w:w="3145" w:type="dxa"/>
          </w:tcPr>
          <w:p w14:paraId="5DE3F0BD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C976857" w14:textId="01AB6C58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-3.2365</w:t>
            </w:r>
          </w:p>
        </w:tc>
        <w:tc>
          <w:tcPr>
            <w:tcW w:w="1373" w:type="dxa"/>
          </w:tcPr>
          <w:p w14:paraId="278A97BD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AEC081A" w14:textId="4EF404F7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E1AB24B" w14:textId="77777777" w:rsidTr="008B7B6A">
        <w:tc>
          <w:tcPr>
            <w:tcW w:w="3145" w:type="dxa"/>
          </w:tcPr>
          <w:p w14:paraId="35633F8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B87E2B9" w14:textId="4DA50027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0.1906</w:t>
            </w:r>
          </w:p>
        </w:tc>
        <w:tc>
          <w:tcPr>
            <w:tcW w:w="1373" w:type="dxa"/>
          </w:tcPr>
          <w:p w14:paraId="6711A92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B92FDC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11DC4FB" w14:textId="4F4A6D41" w:rsidR="000B365F" w:rsidRDefault="008B7B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136AA4E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393061FB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102BA664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59AF363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.1.2</w:t>
      </w:r>
      <w:r w:rsidR="00C04B42" w:rsidRPr="00993300">
        <w:rPr>
          <w:b/>
          <w:bCs/>
          <w:sz w:val="28"/>
          <w:szCs w:val="28"/>
        </w:rPr>
        <w:t xml:space="preserve"> MCE 1 – Frequency Response Test</w:t>
      </w:r>
    </w:p>
    <w:p w14:paraId="54780B7C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1C5D6AE4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3D060B6A" w14:textId="77777777" w:rsidR="008B7B6A" w:rsidRDefault="008B7B6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E81C7BB" wp14:editId="2B1EE8D7">
            <wp:extent cx="5943600" cy="1094740"/>
            <wp:effectExtent l="0" t="0" r="0" b="0"/>
            <wp:docPr id="17473567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6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AA90" w14:textId="3D918830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Phase for Motor One Loaded Tension</w:t>
      </w:r>
    </w:p>
    <w:p w14:paraId="46DA744F" w14:textId="6F7A2C65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D64F6A3" w14:textId="77777777" w:rsidR="008B7B6A" w:rsidRDefault="008B7B6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8991045" wp14:editId="5A34CFAC">
            <wp:extent cx="5943600" cy="1452245"/>
            <wp:effectExtent l="0" t="0" r="0" b="0"/>
            <wp:docPr id="557830525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3052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4DE" w14:textId="346278C8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One Loaded Tension</w:t>
      </w:r>
    </w:p>
    <w:p w14:paraId="45ACDF7A" w14:textId="79A0157B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40630ED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3FDCEFE6" w14:textId="77777777" w:rsidTr="00F6116E">
        <w:trPr>
          <w:trHeight w:val="350"/>
        </w:trPr>
        <w:tc>
          <w:tcPr>
            <w:tcW w:w="9350" w:type="dxa"/>
            <w:gridSpan w:val="5"/>
          </w:tcPr>
          <w:p w14:paraId="4C8FB343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8A5EA2" w14:paraId="7D3BD7E6" w14:textId="77777777" w:rsidTr="008B7B6A">
        <w:trPr>
          <w:trHeight w:val="628"/>
        </w:trPr>
        <w:tc>
          <w:tcPr>
            <w:tcW w:w="1993" w:type="dxa"/>
          </w:tcPr>
          <w:p w14:paraId="19EC2D3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490391B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BEB8045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4A4D18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205EDD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882693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E0B0C1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8DCAA0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4737AD4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E5C1BAA" w14:textId="77777777" w:rsidTr="008B7B6A">
        <w:trPr>
          <w:trHeight w:val="333"/>
        </w:trPr>
        <w:tc>
          <w:tcPr>
            <w:tcW w:w="1993" w:type="dxa"/>
          </w:tcPr>
          <w:p w14:paraId="7BD69E4B" w14:textId="43C25D0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73839A4E" w14:textId="765CE9AA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-0.198073</w:t>
            </w:r>
          </w:p>
        </w:tc>
        <w:tc>
          <w:tcPr>
            <w:tcW w:w="1864" w:type="dxa"/>
          </w:tcPr>
          <w:p w14:paraId="1AC3944E" w14:textId="6B53AD18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-2.9628</w:t>
            </w:r>
          </w:p>
        </w:tc>
        <w:tc>
          <w:tcPr>
            <w:tcW w:w="1860" w:type="dxa"/>
          </w:tcPr>
          <w:p w14:paraId="5C1D3273" w14:textId="17393AE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72555DE" w14:textId="609E2F88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0CFC588" w14:textId="77777777" w:rsidTr="008B7B6A">
        <w:trPr>
          <w:trHeight w:val="346"/>
        </w:trPr>
        <w:tc>
          <w:tcPr>
            <w:tcW w:w="1993" w:type="dxa"/>
          </w:tcPr>
          <w:p w14:paraId="4E9DFF74" w14:textId="196E0572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1E5DF5E9" w14:textId="208A097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-0.226092</w:t>
            </w:r>
          </w:p>
        </w:tc>
        <w:tc>
          <w:tcPr>
            <w:tcW w:w="1864" w:type="dxa"/>
          </w:tcPr>
          <w:p w14:paraId="15AFAD49" w14:textId="26270F1D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-12.708</w:t>
            </w:r>
          </w:p>
        </w:tc>
        <w:tc>
          <w:tcPr>
            <w:tcW w:w="1860" w:type="dxa"/>
          </w:tcPr>
          <w:p w14:paraId="0F97817F" w14:textId="4174EA03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24F8C8D" w14:textId="09F41F7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1D053B1" w14:textId="77777777" w:rsidTr="008B7B6A">
        <w:trPr>
          <w:trHeight w:val="333"/>
        </w:trPr>
        <w:tc>
          <w:tcPr>
            <w:tcW w:w="1993" w:type="dxa"/>
          </w:tcPr>
          <w:p w14:paraId="3DD9B0BF" w14:textId="0E49272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635E6E05" w14:textId="54FD14A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-0.396132</w:t>
            </w:r>
          </w:p>
        </w:tc>
        <w:tc>
          <w:tcPr>
            <w:tcW w:w="1864" w:type="dxa"/>
          </w:tcPr>
          <w:p w14:paraId="38AFAAEE" w14:textId="5B23F89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-24.624</w:t>
            </w:r>
          </w:p>
        </w:tc>
        <w:tc>
          <w:tcPr>
            <w:tcW w:w="1860" w:type="dxa"/>
          </w:tcPr>
          <w:p w14:paraId="463D42A1" w14:textId="5E895685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731EFFB" w14:textId="32FBE904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B750848" w14:textId="77777777" w:rsidTr="008B7B6A">
        <w:trPr>
          <w:trHeight w:val="346"/>
        </w:trPr>
        <w:tc>
          <w:tcPr>
            <w:tcW w:w="1993" w:type="dxa"/>
          </w:tcPr>
          <w:p w14:paraId="0027692C" w14:textId="12622D7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02FA757C" w14:textId="3A42B36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-0.957659</w:t>
            </w:r>
          </w:p>
        </w:tc>
        <w:tc>
          <w:tcPr>
            <w:tcW w:w="1864" w:type="dxa"/>
          </w:tcPr>
          <w:p w14:paraId="5D79C7E0" w14:textId="50D9AB5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-48.312</w:t>
            </w:r>
          </w:p>
        </w:tc>
        <w:tc>
          <w:tcPr>
            <w:tcW w:w="1860" w:type="dxa"/>
          </w:tcPr>
          <w:p w14:paraId="23F5BC93" w14:textId="6D2DF304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500FA6" w14:textId="5244C6AD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34A34DD" w14:textId="77777777" w:rsidTr="008B7B6A">
        <w:trPr>
          <w:trHeight w:val="333"/>
        </w:trPr>
        <w:tc>
          <w:tcPr>
            <w:tcW w:w="1993" w:type="dxa"/>
          </w:tcPr>
          <w:p w14:paraId="23CB75BE" w14:textId="663BCB6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4F70CDB8" w14:textId="544334B7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-1.55792</w:t>
            </w:r>
          </w:p>
        </w:tc>
        <w:tc>
          <w:tcPr>
            <w:tcW w:w="1864" w:type="dxa"/>
          </w:tcPr>
          <w:p w14:paraId="3590E190" w14:textId="0D1DC7C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-71.064</w:t>
            </w:r>
          </w:p>
        </w:tc>
        <w:tc>
          <w:tcPr>
            <w:tcW w:w="1860" w:type="dxa"/>
          </w:tcPr>
          <w:p w14:paraId="122A235D" w14:textId="5664E5E2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59B5649" w14:textId="664A8A94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B30B7E3" w14:textId="77777777" w:rsidTr="008B7B6A">
        <w:trPr>
          <w:trHeight w:val="333"/>
        </w:trPr>
        <w:tc>
          <w:tcPr>
            <w:tcW w:w="1993" w:type="dxa"/>
          </w:tcPr>
          <w:p w14:paraId="30DAF65A" w14:textId="376C41D9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5B299C08" w14:textId="4552A3F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-2.03083</w:t>
            </w:r>
          </w:p>
        </w:tc>
        <w:tc>
          <w:tcPr>
            <w:tcW w:w="1864" w:type="dxa"/>
          </w:tcPr>
          <w:p w14:paraId="6653C7BB" w14:textId="52C247C2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-93.744</w:t>
            </w:r>
          </w:p>
        </w:tc>
        <w:tc>
          <w:tcPr>
            <w:tcW w:w="1860" w:type="dxa"/>
          </w:tcPr>
          <w:p w14:paraId="37222F32" w14:textId="0A6B5A44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57957F9" w14:textId="11706A4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4DDB105" w14:textId="77777777" w:rsidTr="008B7B6A">
        <w:trPr>
          <w:trHeight w:val="346"/>
        </w:trPr>
        <w:tc>
          <w:tcPr>
            <w:tcW w:w="1993" w:type="dxa"/>
          </w:tcPr>
          <w:p w14:paraId="670B3D6E" w14:textId="711CC7AE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3540871E" w14:textId="708C3DFB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-1.31155</w:t>
            </w:r>
          </w:p>
        </w:tc>
        <w:tc>
          <w:tcPr>
            <w:tcW w:w="1864" w:type="dxa"/>
          </w:tcPr>
          <w:p w14:paraId="078C61CB" w14:textId="03A908B9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-116.82</w:t>
            </w:r>
          </w:p>
        </w:tc>
        <w:tc>
          <w:tcPr>
            <w:tcW w:w="1860" w:type="dxa"/>
          </w:tcPr>
          <w:p w14:paraId="2F905EB2" w14:textId="442ED4C4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08DA41C" w14:textId="335752CA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27DCE768" w14:textId="77777777" w:rsidR="00154423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54384708" w14:textId="77777777" w:rsidR="008B7B6A" w:rsidRDefault="008B7B6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25650C9" wp14:editId="1C274BD9">
            <wp:extent cx="5943600" cy="1094740"/>
            <wp:effectExtent l="0" t="0" r="0" b="0"/>
            <wp:docPr id="991196409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9640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F0B3" w14:textId="71F54DAE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Phase for Motor One Loaded Compression</w:t>
      </w:r>
    </w:p>
    <w:p w14:paraId="60A64B68" w14:textId="454DC982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F3C2B0C" w14:textId="77777777" w:rsidR="008B7B6A" w:rsidRDefault="008B7B6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5978EF3" wp14:editId="74CCE7A8">
            <wp:extent cx="5943600" cy="1452245"/>
            <wp:effectExtent l="0" t="0" r="0" b="0"/>
            <wp:docPr id="1836307100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710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2C53" w14:textId="1DB9FADD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Magnitude for Motor One Loaded Compression</w:t>
      </w:r>
    </w:p>
    <w:p w14:paraId="66A7D1AF" w14:textId="7445A79D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F241EE9" w14:textId="77777777" w:rsidR="00696334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 xml:space="preserve">  </w:t>
      </w:r>
    </w:p>
    <w:p w14:paraId="37C29F8B" w14:textId="77777777" w:rsidR="00154423" w:rsidRPr="004F4C1E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0FE59033" w14:textId="77777777" w:rsidTr="00F6116E">
        <w:trPr>
          <w:trHeight w:val="350"/>
        </w:trPr>
        <w:tc>
          <w:tcPr>
            <w:tcW w:w="9350" w:type="dxa"/>
            <w:gridSpan w:val="5"/>
          </w:tcPr>
          <w:p w14:paraId="406F7B9A" w14:textId="77777777" w:rsidR="00F6116E" w:rsidRPr="0040772A" w:rsidRDefault="00F6116E" w:rsidP="0015442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542BB1" w14:paraId="33F97F8A" w14:textId="77777777" w:rsidTr="008B7B6A">
        <w:trPr>
          <w:trHeight w:val="628"/>
        </w:trPr>
        <w:tc>
          <w:tcPr>
            <w:tcW w:w="1993" w:type="dxa"/>
          </w:tcPr>
          <w:p w14:paraId="74D9B26A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E9E8E0F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03BCB18A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8F3B7AC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8DA38B2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6BDDE35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D024D0D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C52D599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0D91B4F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1829CB9" w14:textId="77777777" w:rsidTr="008B7B6A">
        <w:trPr>
          <w:trHeight w:val="333"/>
        </w:trPr>
        <w:tc>
          <w:tcPr>
            <w:tcW w:w="1993" w:type="dxa"/>
          </w:tcPr>
          <w:p w14:paraId="059EA2CF" w14:textId="121CE467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31D8923A" w14:textId="766F237B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-0.511368</w:t>
            </w:r>
          </w:p>
        </w:tc>
        <w:tc>
          <w:tcPr>
            <w:tcW w:w="1864" w:type="dxa"/>
          </w:tcPr>
          <w:p w14:paraId="5C6E894B" w14:textId="36A2BBC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-6.0768</w:t>
            </w:r>
          </w:p>
        </w:tc>
        <w:tc>
          <w:tcPr>
            <w:tcW w:w="1860" w:type="dxa"/>
          </w:tcPr>
          <w:p w14:paraId="1795F45D" w14:textId="6B0B73AD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CC5FC3" w14:textId="1832A4D2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0A19769" w14:textId="77777777" w:rsidTr="008B7B6A">
        <w:trPr>
          <w:trHeight w:val="346"/>
        </w:trPr>
        <w:tc>
          <w:tcPr>
            <w:tcW w:w="1993" w:type="dxa"/>
          </w:tcPr>
          <w:p w14:paraId="7AC339CC" w14:textId="30D7749F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2E8D4A16" w14:textId="3FA125B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-0.569564</w:t>
            </w:r>
          </w:p>
        </w:tc>
        <w:tc>
          <w:tcPr>
            <w:tcW w:w="1864" w:type="dxa"/>
          </w:tcPr>
          <w:p w14:paraId="7D5FF4F2" w14:textId="1052577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-16.866</w:t>
            </w:r>
          </w:p>
        </w:tc>
        <w:tc>
          <w:tcPr>
            <w:tcW w:w="1860" w:type="dxa"/>
          </w:tcPr>
          <w:p w14:paraId="6544E8A4" w14:textId="7BDCC2A9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F9DB7D1" w14:textId="6077A0FA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FEDA0E5" w14:textId="77777777" w:rsidTr="008B7B6A">
        <w:trPr>
          <w:trHeight w:val="333"/>
        </w:trPr>
        <w:tc>
          <w:tcPr>
            <w:tcW w:w="1993" w:type="dxa"/>
          </w:tcPr>
          <w:p w14:paraId="523A3963" w14:textId="78525B8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1EB8652F" w14:textId="36D1DBA8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-0.881667</w:t>
            </w:r>
          </w:p>
        </w:tc>
        <w:tc>
          <w:tcPr>
            <w:tcW w:w="1864" w:type="dxa"/>
          </w:tcPr>
          <w:p w14:paraId="230E6F54" w14:textId="1606AFE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-29.268</w:t>
            </w:r>
          </w:p>
        </w:tc>
        <w:tc>
          <w:tcPr>
            <w:tcW w:w="1860" w:type="dxa"/>
          </w:tcPr>
          <w:p w14:paraId="7BD1A647" w14:textId="47FC4080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4E4FDE9" w14:textId="6789787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2CB9F68" w14:textId="77777777" w:rsidTr="008B7B6A">
        <w:trPr>
          <w:trHeight w:val="346"/>
        </w:trPr>
        <w:tc>
          <w:tcPr>
            <w:tcW w:w="1993" w:type="dxa"/>
          </w:tcPr>
          <w:p w14:paraId="6A425571" w14:textId="1E809294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0DD4D19B" w14:textId="27D9A29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-1.60723</w:t>
            </w:r>
          </w:p>
        </w:tc>
        <w:tc>
          <w:tcPr>
            <w:tcW w:w="1864" w:type="dxa"/>
          </w:tcPr>
          <w:p w14:paraId="3879DCF5" w14:textId="4873011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-53.568</w:t>
            </w:r>
          </w:p>
        </w:tc>
        <w:tc>
          <w:tcPr>
            <w:tcW w:w="1860" w:type="dxa"/>
          </w:tcPr>
          <w:p w14:paraId="361E7EF1" w14:textId="29880F95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AF8B885" w14:textId="0809BF9B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9D18A7A" w14:textId="77777777" w:rsidTr="008B7B6A">
        <w:trPr>
          <w:trHeight w:val="333"/>
        </w:trPr>
        <w:tc>
          <w:tcPr>
            <w:tcW w:w="1993" w:type="dxa"/>
          </w:tcPr>
          <w:p w14:paraId="18AF3180" w14:textId="6E314027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140AB160" w14:textId="39342229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-2.11522</w:t>
            </w:r>
          </w:p>
        </w:tc>
        <w:tc>
          <w:tcPr>
            <w:tcW w:w="1864" w:type="dxa"/>
          </w:tcPr>
          <w:p w14:paraId="79437A5A" w14:textId="609460E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-76.68</w:t>
            </w:r>
          </w:p>
        </w:tc>
        <w:tc>
          <w:tcPr>
            <w:tcW w:w="1860" w:type="dxa"/>
          </w:tcPr>
          <w:p w14:paraId="2CB9BDAA" w14:textId="31AEE57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CADFD0B" w14:textId="2B0383C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5072A93" w14:textId="77777777" w:rsidTr="008B7B6A">
        <w:trPr>
          <w:trHeight w:val="333"/>
        </w:trPr>
        <w:tc>
          <w:tcPr>
            <w:tcW w:w="1993" w:type="dxa"/>
          </w:tcPr>
          <w:p w14:paraId="26BA5159" w14:textId="282288E6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54CF93CE" w14:textId="228726BE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-2.29332</w:t>
            </w:r>
          </w:p>
        </w:tc>
        <w:tc>
          <w:tcPr>
            <w:tcW w:w="1864" w:type="dxa"/>
          </w:tcPr>
          <w:p w14:paraId="3A6622D3" w14:textId="3BADF36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-100.8</w:t>
            </w:r>
          </w:p>
        </w:tc>
        <w:tc>
          <w:tcPr>
            <w:tcW w:w="1860" w:type="dxa"/>
          </w:tcPr>
          <w:p w14:paraId="7B52BC16" w14:textId="1CE6F24E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006841D" w14:textId="12D9AD8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86A2079" w14:textId="77777777" w:rsidTr="008B7B6A">
        <w:trPr>
          <w:trHeight w:val="346"/>
        </w:trPr>
        <w:tc>
          <w:tcPr>
            <w:tcW w:w="1993" w:type="dxa"/>
          </w:tcPr>
          <w:p w14:paraId="7EF8FB4D" w14:textId="47A88D14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30CDB821" w14:textId="2C1B2062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-1.19882</w:t>
            </w:r>
          </w:p>
        </w:tc>
        <w:tc>
          <w:tcPr>
            <w:tcW w:w="1864" w:type="dxa"/>
          </w:tcPr>
          <w:p w14:paraId="5F1D86E7" w14:textId="210236B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-122.58</w:t>
            </w:r>
          </w:p>
        </w:tc>
        <w:tc>
          <w:tcPr>
            <w:tcW w:w="1860" w:type="dxa"/>
          </w:tcPr>
          <w:p w14:paraId="0ACD3F9C" w14:textId="508E1861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F0E0887" w14:textId="2FC7FC4C" w:rsidR="008A5EA2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7A6C9E7D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34092E20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5F3B6042" w14:textId="77777777" w:rsidR="006953D6" w:rsidRDefault="006953D6" w:rsidP="00120530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3E8ADA1" w14:textId="77777777" w:rsidR="004F4C1E" w:rsidRPr="00993300" w:rsidRDefault="00D53B8C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2.1</w:t>
      </w:r>
      <w:r w:rsidR="00120530" w:rsidRPr="00993300">
        <w:rPr>
          <w:b/>
          <w:bCs/>
          <w:sz w:val="28"/>
          <w:szCs w:val="28"/>
        </w:rPr>
        <w:t xml:space="preserve"> </w:t>
      </w:r>
      <w:r w:rsidR="001D767E" w:rsidRPr="00993300">
        <w:rPr>
          <w:b/>
          <w:bCs/>
          <w:sz w:val="28"/>
          <w:szCs w:val="28"/>
        </w:rPr>
        <w:t>MCE 2 – Step Response Test</w:t>
      </w:r>
    </w:p>
    <w:p w14:paraId="1059B150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146B5DEC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A22639B" wp14:editId="73989394">
            <wp:extent cx="5943600" cy="2218690"/>
            <wp:effectExtent l="0" t="0" r="0" b="0"/>
            <wp:docPr id="1746664055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6405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F3D5" w14:textId="44A91091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Results for Motor Two Loaded Tension</w:t>
      </w:r>
    </w:p>
    <w:p w14:paraId="5BF409E6" w14:textId="43F12027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3C2CB377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50F2B0C0" w14:textId="77777777" w:rsidTr="00BB22A2">
        <w:tc>
          <w:tcPr>
            <w:tcW w:w="9350" w:type="dxa"/>
            <w:gridSpan w:val="4"/>
          </w:tcPr>
          <w:p w14:paraId="19EDC030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0B365F" w14:paraId="69B8C435" w14:textId="77777777" w:rsidTr="006C2C30">
        <w:tc>
          <w:tcPr>
            <w:tcW w:w="3145" w:type="dxa"/>
          </w:tcPr>
          <w:p w14:paraId="0973A24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4242554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679BFA5" w14:textId="77777777" w:rsidTr="008B7B6A">
        <w:tc>
          <w:tcPr>
            <w:tcW w:w="3145" w:type="dxa"/>
          </w:tcPr>
          <w:p w14:paraId="704C040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F43C4D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5E3DB8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168A47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162DAC7" w14:textId="77777777" w:rsidTr="008B7B6A">
        <w:tc>
          <w:tcPr>
            <w:tcW w:w="3145" w:type="dxa"/>
          </w:tcPr>
          <w:p w14:paraId="47B9FE0C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553FBC9" w14:textId="2EC9883B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3.2757</w:t>
            </w:r>
          </w:p>
        </w:tc>
        <w:tc>
          <w:tcPr>
            <w:tcW w:w="1373" w:type="dxa"/>
          </w:tcPr>
          <w:p w14:paraId="41EF174D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C5DB12E" w14:textId="41073E1F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6D43A7C8" w14:textId="77777777" w:rsidTr="008B7B6A">
        <w:tc>
          <w:tcPr>
            <w:tcW w:w="3145" w:type="dxa"/>
          </w:tcPr>
          <w:p w14:paraId="486FA616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E4370C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C49B4D0" w14:textId="1796C800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0.1874</w:t>
            </w:r>
          </w:p>
        </w:tc>
        <w:tc>
          <w:tcPr>
            <w:tcW w:w="1373" w:type="dxa"/>
          </w:tcPr>
          <w:p w14:paraId="32AA96F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56E178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B89B723" w14:textId="6886E3E1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7889D6A" w14:textId="77777777" w:rsidR="000B365F" w:rsidRDefault="000B365F" w:rsidP="000B365F"/>
    <w:p w14:paraId="2F0BCBCB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CD3C759" w14:textId="77777777" w:rsidTr="003E41A2">
        <w:tc>
          <w:tcPr>
            <w:tcW w:w="9350" w:type="dxa"/>
            <w:gridSpan w:val="4"/>
          </w:tcPr>
          <w:p w14:paraId="7295EDE1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0B365F" w14:paraId="0C50C81E" w14:textId="77777777" w:rsidTr="006C2C30">
        <w:tc>
          <w:tcPr>
            <w:tcW w:w="3145" w:type="dxa"/>
          </w:tcPr>
          <w:p w14:paraId="63938FD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F02750A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2070AF3" w14:textId="77777777" w:rsidTr="008B7B6A">
        <w:tc>
          <w:tcPr>
            <w:tcW w:w="3145" w:type="dxa"/>
          </w:tcPr>
          <w:p w14:paraId="1219E55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67F13A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422464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1EF3D1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BE192F6" w14:textId="77777777" w:rsidTr="008B7B6A">
        <w:tc>
          <w:tcPr>
            <w:tcW w:w="3145" w:type="dxa"/>
          </w:tcPr>
          <w:p w14:paraId="333BC839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77CF22D" w14:textId="6B027D39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-3.2964</w:t>
            </w:r>
          </w:p>
        </w:tc>
        <w:tc>
          <w:tcPr>
            <w:tcW w:w="1373" w:type="dxa"/>
          </w:tcPr>
          <w:p w14:paraId="2F63560E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0E92949" w14:textId="19605455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B4A77FD" w14:textId="77777777" w:rsidTr="008B7B6A">
        <w:tc>
          <w:tcPr>
            <w:tcW w:w="3145" w:type="dxa"/>
          </w:tcPr>
          <w:p w14:paraId="77CFBF1B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7E3638B" w14:textId="714E0EA4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0.1994</w:t>
            </w:r>
          </w:p>
        </w:tc>
        <w:tc>
          <w:tcPr>
            <w:tcW w:w="1373" w:type="dxa"/>
          </w:tcPr>
          <w:p w14:paraId="696ECBB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A8963C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C58349" w14:textId="5512A9EA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2E9F109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43D0D517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077E03F" w14:textId="77777777" w:rsidTr="00990F05">
        <w:tc>
          <w:tcPr>
            <w:tcW w:w="9350" w:type="dxa"/>
            <w:gridSpan w:val="4"/>
          </w:tcPr>
          <w:p w14:paraId="3D8B9FA2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51938CBB" w14:textId="77777777" w:rsidTr="006C2C30">
        <w:tc>
          <w:tcPr>
            <w:tcW w:w="3145" w:type="dxa"/>
          </w:tcPr>
          <w:p w14:paraId="01E294E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C77F8E0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1EC0190" w14:textId="77777777" w:rsidTr="008B7B6A">
        <w:tc>
          <w:tcPr>
            <w:tcW w:w="3145" w:type="dxa"/>
          </w:tcPr>
          <w:p w14:paraId="248ACD4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BF30E5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679F3C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F88E5F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09AEA7F" w14:textId="77777777" w:rsidTr="008B7B6A">
        <w:tc>
          <w:tcPr>
            <w:tcW w:w="3145" w:type="dxa"/>
          </w:tcPr>
          <w:p w14:paraId="1604C576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017F2AB" w14:textId="4EBAD9C9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3.2933</w:t>
            </w:r>
          </w:p>
        </w:tc>
        <w:tc>
          <w:tcPr>
            <w:tcW w:w="1373" w:type="dxa"/>
          </w:tcPr>
          <w:p w14:paraId="41C569CE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D78DBF3" w14:textId="7FB51895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5EA409D" w14:textId="77777777" w:rsidTr="008B7B6A">
        <w:tc>
          <w:tcPr>
            <w:tcW w:w="3145" w:type="dxa"/>
          </w:tcPr>
          <w:p w14:paraId="4222CF39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4C74835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CDE8A73" w14:textId="1CD3D1A7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0.2257</w:t>
            </w:r>
          </w:p>
        </w:tc>
        <w:tc>
          <w:tcPr>
            <w:tcW w:w="1373" w:type="dxa"/>
          </w:tcPr>
          <w:p w14:paraId="7072375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8C0FA9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E5A3684" w14:textId="63A4E7D5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6BDBEFF" w14:textId="77777777" w:rsidR="000B365F" w:rsidRDefault="000B365F" w:rsidP="000B365F"/>
    <w:p w14:paraId="28550F22" w14:textId="77777777" w:rsidR="00533A5F" w:rsidRDefault="00533A5F" w:rsidP="000B365F"/>
    <w:p w14:paraId="623264AA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4BD481D" w14:textId="77777777" w:rsidTr="00B45F17">
        <w:tc>
          <w:tcPr>
            <w:tcW w:w="9350" w:type="dxa"/>
            <w:gridSpan w:val="4"/>
          </w:tcPr>
          <w:p w14:paraId="424CBB61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05D5CB07" w14:textId="77777777" w:rsidTr="006C2C30">
        <w:tc>
          <w:tcPr>
            <w:tcW w:w="3145" w:type="dxa"/>
          </w:tcPr>
          <w:p w14:paraId="3C844C2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A69BF1F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15349C7" w14:textId="77777777" w:rsidTr="008B7B6A">
        <w:tc>
          <w:tcPr>
            <w:tcW w:w="3145" w:type="dxa"/>
          </w:tcPr>
          <w:p w14:paraId="75DA78F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95EDEF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79C77B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8AA1E2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44CECF0" w14:textId="77777777" w:rsidTr="008B7B6A">
        <w:tc>
          <w:tcPr>
            <w:tcW w:w="3145" w:type="dxa"/>
          </w:tcPr>
          <w:p w14:paraId="23425D6B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4068ABE" w14:textId="5E8F740D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-3.2262</w:t>
            </w:r>
          </w:p>
        </w:tc>
        <w:tc>
          <w:tcPr>
            <w:tcW w:w="1373" w:type="dxa"/>
          </w:tcPr>
          <w:p w14:paraId="4A056FB1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D9ABCE1" w14:textId="2A43567D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68DECB6F" w14:textId="77777777" w:rsidTr="008B7B6A">
        <w:tc>
          <w:tcPr>
            <w:tcW w:w="3145" w:type="dxa"/>
          </w:tcPr>
          <w:p w14:paraId="562A8DED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99395AA" w14:textId="1D014A6A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0.2137</w:t>
            </w:r>
          </w:p>
        </w:tc>
        <w:tc>
          <w:tcPr>
            <w:tcW w:w="1373" w:type="dxa"/>
          </w:tcPr>
          <w:p w14:paraId="6DE1690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B88372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3B95AD7" w14:textId="57201CE6" w:rsidR="000B365F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62F5FA7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22756CF3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0DE1739B" w14:textId="77777777" w:rsidR="001924AB" w:rsidRPr="00993300" w:rsidRDefault="006953D6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sz w:val="22"/>
          <w:szCs w:val="22"/>
        </w:rPr>
        <w:br w:type="page"/>
      </w:r>
      <w:r w:rsidR="009752CE"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2 – Frequency response Test</w:t>
      </w:r>
    </w:p>
    <w:p w14:paraId="1D1CC62C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73EB36AF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219DDA54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CFEAA74" w14:textId="77777777" w:rsidR="008B7B6A" w:rsidRDefault="008B7B6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B5398EB" wp14:editId="6DEFA083">
            <wp:extent cx="5943600" cy="1452245"/>
            <wp:effectExtent l="0" t="0" r="0" b="0"/>
            <wp:docPr id="463626421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642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E974" w14:textId="0BB0C146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Magnitude for Motor Two Loaded Tension</w:t>
      </w:r>
    </w:p>
    <w:p w14:paraId="31219D9F" w14:textId="77777777" w:rsidR="008B7B6A" w:rsidRDefault="004B3123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8B7B6A">
        <w:rPr>
          <w:noProof/>
          <w:sz w:val="16"/>
          <w:szCs w:val="16"/>
        </w:rPr>
        <w:drawing>
          <wp:inline distT="0" distB="0" distL="0" distR="0" wp14:anchorId="24D2EF64" wp14:editId="376FFA9D">
            <wp:extent cx="5943600" cy="1094740"/>
            <wp:effectExtent l="0" t="0" r="0" b="0"/>
            <wp:docPr id="2142086657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86657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9E65" w14:textId="2D54C465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Phase for Motor Two Loaded Tension</w:t>
      </w:r>
    </w:p>
    <w:p w14:paraId="3FCD7AA5" w14:textId="149B9EA3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5A43FB45" w14:textId="77777777" w:rsidTr="00533A5F">
        <w:trPr>
          <w:trHeight w:val="350"/>
        </w:trPr>
        <w:tc>
          <w:tcPr>
            <w:tcW w:w="9350" w:type="dxa"/>
            <w:gridSpan w:val="5"/>
          </w:tcPr>
          <w:p w14:paraId="48E6D346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</w:p>
        </w:tc>
      </w:tr>
      <w:tr w:rsidR="00185EFA" w14:paraId="04B56641" w14:textId="77777777" w:rsidTr="008B7B6A">
        <w:trPr>
          <w:trHeight w:val="628"/>
        </w:trPr>
        <w:tc>
          <w:tcPr>
            <w:tcW w:w="1993" w:type="dxa"/>
          </w:tcPr>
          <w:p w14:paraId="7D0B73E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B6A966C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031992EB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725E125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33AFC85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8F64E01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C1B42CC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7CDE5C0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97E7E04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7589A0B" w14:textId="77777777" w:rsidTr="008B7B6A">
        <w:trPr>
          <w:trHeight w:val="333"/>
        </w:trPr>
        <w:tc>
          <w:tcPr>
            <w:tcW w:w="1993" w:type="dxa"/>
          </w:tcPr>
          <w:p w14:paraId="3E207666" w14:textId="56FB0CC5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7E6AF607" w14:textId="2629AD82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0.00923677</w:t>
            </w:r>
          </w:p>
        </w:tc>
        <w:tc>
          <w:tcPr>
            <w:tcW w:w="1864" w:type="dxa"/>
          </w:tcPr>
          <w:p w14:paraId="686D559D" w14:textId="453AF4DB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-2.322</w:t>
            </w:r>
          </w:p>
        </w:tc>
        <w:tc>
          <w:tcPr>
            <w:tcW w:w="1860" w:type="dxa"/>
          </w:tcPr>
          <w:p w14:paraId="457A579A" w14:textId="1BC6CB29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7F9A8C" w14:textId="2D2D2C9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2B6CEEA" w14:textId="77777777" w:rsidTr="008B7B6A">
        <w:trPr>
          <w:trHeight w:val="346"/>
        </w:trPr>
        <w:tc>
          <w:tcPr>
            <w:tcW w:w="1993" w:type="dxa"/>
          </w:tcPr>
          <w:p w14:paraId="3D1A5FC7" w14:textId="4AD4D98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37D93B15" w14:textId="65B714F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-0.0730961</w:t>
            </w:r>
          </w:p>
        </w:tc>
        <w:tc>
          <w:tcPr>
            <w:tcW w:w="1864" w:type="dxa"/>
          </w:tcPr>
          <w:p w14:paraId="23BC786F" w14:textId="5228EF0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-12.222</w:t>
            </w:r>
          </w:p>
        </w:tc>
        <w:tc>
          <w:tcPr>
            <w:tcW w:w="1860" w:type="dxa"/>
          </w:tcPr>
          <w:p w14:paraId="10651212" w14:textId="0CDEE9B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072E48E" w14:textId="7F858B6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19D9448" w14:textId="77777777" w:rsidTr="008B7B6A">
        <w:trPr>
          <w:trHeight w:val="333"/>
        </w:trPr>
        <w:tc>
          <w:tcPr>
            <w:tcW w:w="1993" w:type="dxa"/>
          </w:tcPr>
          <w:p w14:paraId="5A2CAABE" w14:textId="247A0B5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7E9F1CA7" w14:textId="28A2EA22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-0.156214</w:t>
            </w:r>
          </w:p>
        </w:tc>
        <w:tc>
          <w:tcPr>
            <w:tcW w:w="1864" w:type="dxa"/>
          </w:tcPr>
          <w:p w14:paraId="391B2682" w14:textId="1A2C38D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-24.12</w:t>
            </w:r>
          </w:p>
        </w:tc>
        <w:tc>
          <w:tcPr>
            <w:tcW w:w="1860" w:type="dxa"/>
          </w:tcPr>
          <w:p w14:paraId="61A11C2C" w14:textId="6F8E713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CC2A0BE" w14:textId="1723AB61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0E4D7A0" w14:textId="77777777" w:rsidTr="008B7B6A">
        <w:trPr>
          <w:trHeight w:val="346"/>
        </w:trPr>
        <w:tc>
          <w:tcPr>
            <w:tcW w:w="1993" w:type="dxa"/>
          </w:tcPr>
          <w:p w14:paraId="254E605B" w14:textId="2987114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4AD34080" w14:textId="2FF5C699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-0.687143</w:t>
            </w:r>
          </w:p>
        </w:tc>
        <w:tc>
          <w:tcPr>
            <w:tcW w:w="1864" w:type="dxa"/>
          </w:tcPr>
          <w:p w14:paraId="255E463E" w14:textId="3E0272F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-47.304</w:t>
            </w:r>
          </w:p>
        </w:tc>
        <w:tc>
          <w:tcPr>
            <w:tcW w:w="1860" w:type="dxa"/>
          </w:tcPr>
          <w:p w14:paraId="2CB986E6" w14:textId="158DAB31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478FF3E" w14:textId="2B6495AD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380DF1D8" w14:textId="77777777" w:rsidTr="008B7B6A">
        <w:trPr>
          <w:trHeight w:val="333"/>
        </w:trPr>
        <w:tc>
          <w:tcPr>
            <w:tcW w:w="1993" w:type="dxa"/>
          </w:tcPr>
          <w:p w14:paraId="3630D065" w14:textId="4DCD898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09B7802C" w14:textId="4A9792F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-1.39586</w:t>
            </w:r>
          </w:p>
        </w:tc>
        <w:tc>
          <w:tcPr>
            <w:tcW w:w="1864" w:type="dxa"/>
          </w:tcPr>
          <w:p w14:paraId="5FBCC46A" w14:textId="0881BF0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-69.876</w:t>
            </w:r>
          </w:p>
        </w:tc>
        <w:tc>
          <w:tcPr>
            <w:tcW w:w="1860" w:type="dxa"/>
          </w:tcPr>
          <w:p w14:paraId="67C80BB2" w14:textId="4184BECB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07588CE" w14:textId="5A9C3304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E1C4001" w14:textId="77777777" w:rsidTr="008B7B6A">
        <w:trPr>
          <w:trHeight w:val="333"/>
        </w:trPr>
        <w:tc>
          <w:tcPr>
            <w:tcW w:w="1993" w:type="dxa"/>
          </w:tcPr>
          <w:p w14:paraId="0A03CF5A" w14:textId="43F7838F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4F367381" w14:textId="152EA92F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-1.9409</w:t>
            </w:r>
          </w:p>
        </w:tc>
        <w:tc>
          <w:tcPr>
            <w:tcW w:w="1864" w:type="dxa"/>
          </w:tcPr>
          <w:p w14:paraId="76FA0476" w14:textId="26006EE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-90.72</w:t>
            </w:r>
          </w:p>
        </w:tc>
        <w:tc>
          <w:tcPr>
            <w:tcW w:w="1860" w:type="dxa"/>
          </w:tcPr>
          <w:p w14:paraId="708A1295" w14:textId="27401FFF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BF7D7BC" w14:textId="5F36D5D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3A6E282" w14:textId="77777777" w:rsidTr="008B7B6A">
        <w:trPr>
          <w:trHeight w:val="346"/>
        </w:trPr>
        <w:tc>
          <w:tcPr>
            <w:tcW w:w="1993" w:type="dxa"/>
          </w:tcPr>
          <w:p w14:paraId="4CD0582E" w14:textId="4F1BEA4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6FD3B340" w14:textId="5C6B2AC1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-1.51541</w:t>
            </w:r>
          </w:p>
        </w:tc>
        <w:tc>
          <w:tcPr>
            <w:tcW w:w="1864" w:type="dxa"/>
          </w:tcPr>
          <w:p w14:paraId="27909696" w14:textId="3FCB5BA5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-110.34</w:t>
            </w:r>
          </w:p>
        </w:tc>
        <w:tc>
          <w:tcPr>
            <w:tcW w:w="1860" w:type="dxa"/>
          </w:tcPr>
          <w:p w14:paraId="70EDC78A" w14:textId="5271891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D0CEB2C" w14:textId="0D4723B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544C61E1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1153C79D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="00533A5F" w:rsidRPr="00D001B8">
        <w:rPr>
          <w:b/>
          <w:bCs/>
          <w:u w:val="single"/>
        </w:rPr>
        <w:t>lbf</w:t>
      </w:r>
      <w:proofErr w:type="spellEnd"/>
      <w:r w:rsidR="00533A5F" w:rsidRPr="00D001B8">
        <w:rPr>
          <w:b/>
          <w:bCs/>
          <w:u w:val="single"/>
        </w:rPr>
        <w:t xml:space="preserve"> Compression</w:t>
      </w:r>
    </w:p>
    <w:p w14:paraId="561D8177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CDD4321" w14:textId="77777777" w:rsidR="008B7B6A" w:rsidRDefault="008B7B6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125DABE" wp14:editId="75ADDB80">
            <wp:extent cx="5943600" cy="1452245"/>
            <wp:effectExtent l="0" t="0" r="0" b="0"/>
            <wp:docPr id="65765077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07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0D65" w14:textId="47C15522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Magnitude for Motor Two Loaded Compression</w:t>
      </w:r>
    </w:p>
    <w:p w14:paraId="12BF5DC3" w14:textId="77777777" w:rsidR="008B7B6A" w:rsidRDefault="004B3123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8B7B6A">
        <w:rPr>
          <w:noProof/>
          <w:sz w:val="16"/>
          <w:szCs w:val="16"/>
        </w:rPr>
        <w:drawing>
          <wp:inline distT="0" distB="0" distL="0" distR="0" wp14:anchorId="077A02C5" wp14:editId="1F6DE4CC">
            <wp:extent cx="5943600" cy="1094740"/>
            <wp:effectExtent l="0" t="0" r="0" b="0"/>
            <wp:docPr id="131412244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2244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CD38" w14:textId="3C17BB06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Phase for Motor Two Loaded Compression</w:t>
      </w:r>
    </w:p>
    <w:p w14:paraId="44FC8B3F" w14:textId="1663EE73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11EF4436" w14:textId="77777777" w:rsidTr="00533A5F">
        <w:trPr>
          <w:trHeight w:val="350"/>
        </w:trPr>
        <w:tc>
          <w:tcPr>
            <w:tcW w:w="9350" w:type="dxa"/>
            <w:gridSpan w:val="5"/>
          </w:tcPr>
          <w:p w14:paraId="2776C1A3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</w:p>
        </w:tc>
      </w:tr>
      <w:tr w:rsidR="00185EFA" w14:paraId="1C3D8665" w14:textId="77777777" w:rsidTr="008B7B6A">
        <w:trPr>
          <w:trHeight w:val="628"/>
        </w:trPr>
        <w:tc>
          <w:tcPr>
            <w:tcW w:w="1993" w:type="dxa"/>
          </w:tcPr>
          <w:p w14:paraId="231895B9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0134A657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BDDF9B2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DC1144E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334D632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D09F855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288A940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FD1C3F6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D576152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6BD838F1" w14:textId="77777777" w:rsidTr="008B7B6A">
        <w:trPr>
          <w:trHeight w:val="333"/>
        </w:trPr>
        <w:tc>
          <w:tcPr>
            <w:tcW w:w="1993" w:type="dxa"/>
          </w:tcPr>
          <w:p w14:paraId="7F59910D" w14:textId="64AF2172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2A1EA10D" w14:textId="17F57A4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-0.410452</w:t>
            </w:r>
          </w:p>
        </w:tc>
        <w:tc>
          <w:tcPr>
            <w:tcW w:w="1864" w:type="dxa"/>
          </w:tcPr>
          <w:p w14:paraId="741536FA" w14:textId="60EA9B9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-6.6816</w:t>
            </w:r>
          </w:p>
        </w:tc>
        <w:tc>
          <w:tcPr>
            <w:tcW w:w="1860" w:type="dxa"/>
          </w:tcPr>
          <w:p w14:paraId="6CEB0B0E" w14:textId="241567A5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0140A34" w14:textId="23E6FED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6E872D3" w14:textId="77777777" w:rsidTr="008B7B6A">
        <w:trPr>
          <w:trHeight w:val="346"/>
        </w:trPr>
        <w:tc>
          <w:tcPr>
            <w:tcW w:w="1993" w:type="dxa"/>
          </w:tcPr>
          <w:p w14:paraId="610D5D66" w14:textId="7DE9656B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8C508F7" w14:textId="7DE4C1C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-0.59881</w:t>
            </w:r>
          </w:p>
        </w:tc>
        <w:tc>
          <w:tcPr>
            <w:tcW w:w="1864" w:type="dxa"/>
          </w:tcPr>
          <w:p w14:paraId="19F5CFB0" w14:textId="4BEB4F6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-17.406</w:t>
            </w:r>
          </w:p>
        </w:tc>
        <w:tc>
          <w:tcPr>
            <w:tcW w:w="1860" w:type="dxa"/>
          </w:tcPr>
          <w:p w14:paraId="062D5241" w14:textId="1D520759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B94DC0" w14:textId="6EF0AE81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E1D5125" w14:textId="77777777" w:rsidTr="008B7B6A">
        <w:trPr>
          <w:trHeight w:val="333"/>
        </w:trPr>
        <w:tc>
          <w:tcPr>
            <w:tcW w:w="1993" w:type="dxa"/>
          </w:tcPr>
          <w:p w14:paraId="5E89EBB5" w14:textId="2FAA963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6C245D89" w14:textId="48B0657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-0.701954</w:t>
            </w:r>
          </w:p>
        </w:tc>
        <w:tc>
          <w:tcPr>
            <w:tcW w:w="1864" w:type="dxa"/>
          </w:tcPr>
          <w:p w14:paraId="4A25485B" w14:textId="03E647A4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-29.484</w:t>
            </w:r>
          </w:p>
        </w:tc>
        <w:tc>
          <w:tcPr>
            <w:tcW w:w="1860" w:type="dxa"/>
          </w:tcPr>
          <w:p w14:paraId="1355A101" w14:textId="7BE9377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70E63F3" w14:textId="7087E831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523BB76" w14:textId="77777777" w:rsidTr="008B7B6A">
        <w:trPr>
          <w:trHeight w:val="346"/>
        </w:trPr>
        <w:tc>
          <w:tcPr>
            <w:tcW w:w="1993" w:type="dxa"/>
          </w:tcPr>
          <w:p w14:paraId="25BED98D" w14:textId="3D4D9141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25ACB949" w14:textId="63CA41F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-1.41203</w:t>
            </w:r>
          </w:p>
        </w:tc>
        <w:tc>
          <w:tcPr>
            <w:tcW w:w="1864" w:type="dxa"/>
          </w:tcPr>
          <w:p w14:paraId="6E4CEECC" w14:textId="61520C14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-53.712</w:t>
            </w:r>
          </w:p>
        </w:tc>
        <w:tc>
          <w:tcPr>
            <w:tcW w:w="1860" w:type="dxa"/>
          </w:tcPr>
          <w:p w14:paraId="1871FAAD" w14:textId="23A6499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7AA8E58" w14:textId="3D60DB2D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FE03658" w14:textId="77777777" w:rsidTr="008B7B6A">
        <w:trPr>
          <w:trHeight w:val="333"/>
        </w:trPr>
        <w:tc>
          <w:tcPr>
            <w:tcW w:w="1993" w:type="dxa"/>
          </w:tcPr>
          <w:p w14:paraId="16DB4A27" w14:textId="6F8BE47B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75B87B0E" w14:textId="64C9327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-2.11514</w:t>
            </w:r>
          </w:p>
        </w:tc>
        <w:tc>
          <w:tcPr>
            <w:tcW w:w="1864" w:type="dxa"/>
          </w:tcPr>
          <w:p w14:paraId="4155AD77" w14:textId="15A24C7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-76.572</w:t>
            </w:r>
          </w:p>
        </w:tc>
        <w:tc>
          <w:tcPr>
            <w:tcW w:w="1860" w:type="dxa"/>
          </w:tcPr>
          <w:p w14:paraId="0EEC7EEE" w14:textId="0E5C120D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CE3BFE" w14:textId="7D2D45A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0DC9304" w14:textId="77777777" w:rsidTr="008B7B6A">
        <w:trPr>
          <w:trHeight w:val="333"/>
        </w:trPr>
        <w:tc>
          <w:tcPr>
            <w:tcW w:w="1993" w:type="dxa"/>
          </w:tcPr>
          <w:p w14:paraId="5791BB37" w14:textId="229C58A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0CC80087" w14:textId="63019E9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-2.21388</w:t>
            </w:r>
          </w:p>
        </w:tc>
        <w:tc>
          <w:tcPr>
            <w:tcW w:w="1864" w:type="dxa"/>
          </w:tcPr>
          <w:p w14:paraId="6FC902D2" w14:textId="502DC8D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-98.928</w:t>
            </w:r>
          </w:p>
        </w:tc>
        <w:tc>
          <w:tcPr>
            <w:tcW w:w="1860" w:type="dxa"/>
          </w:tcPr>
          <w:p w14:paraId="0D7E32F2" w14:textId="077FC77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D751CBF" w14:textId="4C13D96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0544F45" w14:textId="77777777" w:rsidTr="008B7B6A">
        <w:trPr>
          <w:trHeight w:val="346"/>
        </w:trPr>
        <w:tc>
          <w:tcPr>
            <w:tcW w:w="1993" w:type="dxa"/>
          </w:tcPr>
          <w:p w14:paraId="3900F32B" w14:textId="6EA4D6AD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747D95FB" w14:textId="44CC958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-1.55051</w:t>
            </w:r>
          </w:p>
        </w:tc>
        <w:tc>
          <w:tcPr>
            <w:tcW w:w="1864" w:type="dxa"/>
          </w:tcPr>
          <w:p w14:paraId="10EFA477" w14:textId="7791E882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-120.96</w:t>
            </w:r>
          </w:p>
        </w:tc>
        <w:tc>
          <w:tcPr>
            <w:tcW w:w="1860" w:type="dxa"/>
          </w:tcPr>
          <w:p w14:paraId="54851A75" w14:textId="6238EC0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154E14F" w14:textId="3CC4AEC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3D71CD0E" w14:textId="77777777" w:rsidR="006953D6" w:rsidRDefault="006953D6" w:rsidP="00B34EBB">
      <w:pPr>
        <w:pStyle w:val="BodyText"/>
        <w:spacing w:after="60"/>
        <w:ind w:left="0"/>
        <w:rPr>
          <w:sz w:val="22"/>
          <w:szCs w:val="22"/>
        </w:rPr>
      </w:pPr>
    </w:p>
    <w:p w14:paraId="51D45466" w14:textId="77777777" w:rsidR="00533A5F" w:rsidRDefault="00533A5F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B6ABC3" w14:textId="77777777" w:rsidR="001924AB" w:rsidRPr="00993300" w:rsidRDefault="009752CE" w:rsidP="00B34EBB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1</w:t>
      </w:r>
      <w:r w:rsidR="00F873E9" w:rsidRPr="00993300">
        <w:rPr>
          <w:b/>
          <w:bCs/>
          <w:sz w:val="28"/>
          <w:szCs w:val="28"/>
        </w:rPr>
        <w:t xml:space="preserve"> MCE 3 – Step Response Test</w:t>
      </w:r>
    </w:p>
    <w:p w14:paraId="47A7D400" w14:textId="77777777" w:rsidR="008B7B6A" w:rsidRDefault="008B7B6A" w:rsidP="008B7B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3049E83" wp14:editId="7ED08806">
            <wp:extent cx="5943600" cy="2218690"/>
            <wp:effectExtent l="0" t="0" r="0" b="0"/>
            <wp:docPr id="1950019780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1978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CD95" w14:textId="608EC399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Results for Motor Three</w:t>
      </w:r>
    </w:p>
    <w:p w14:paraId="4FE84875" w14:textId="4D9E296B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1D308A92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518F61A4" w14:textId="77777777" w:rsidTr="009276DA">
        <w:tc>
          <w:tcPr>
            <w:tcW w:w="9350" w:type="dxa"/>
            <w:gridSpan w:val="4"/>
          </w:tcPr>
          <w:p w14:paraId="6A40C340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FA2B9E" w14:paraId="41E77131" w14:textId="77777777" w:rsidTr="006C2C30">
        <w:tc>
          <w:tcPr>
            <w:tcW w:w="3145" w:type="dxa"/>
          </w:tcPr>
          <w:p w14:paraId="04A19FE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7812EA6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6AB79BF2" w14:textId="77777777" w:rsidTr="008B7B6A">
        <w:tc>
          <w:tcPr>
            <w:tcW w:w="3145" w:type="dxa"/>
          </w:tcPr>
          <w:p w14:paraId="66EE4B4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ECBB56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7FAB72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851871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41CA4719" w14:textId="77777777" w:rsidTr="008B7B6A">
        <w:tc>
          <w:tcPr>
            <w:tcW w:w="3145" w:type="dxa"/>
          </w:tcPr>
          <w:p w14:paraId="20E68E06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7E3405D" w14:textId="67DB3AAF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3.268</w:t>
            </w:r>
          </w:p>
        </w:tc>
        <w:tc>
          <w:tcPr>
            <w:tcW w:w="1373" w:type="dxa"/>
          </w:tcPr>
          <w:p w14:paraId="742914DC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7123D65" w14:textId="3659F71F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088E96EF" w14:textId="77777777" w:rsidTr="008B7B6A">
        <w:tc>
          <w:tcPr>
            <w:tcW w:w="3145" w:type="dxa"/>
          </w:tcPr>
          <w:p w14:paraId="08166A25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EF2BBA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1169219" w14:textId="792A6EE1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0.2061</w:t>
            </w:r>
          </w:p>
        </w:tc>
        <w:tc>
          <w:tcPr>
            <w:tcW w:w="1373" w:type="dxa"/>
          </w:tcPr>
          <w:p w14:paraId="79EF900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675A9F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B0777E0" w14:textId="52FDF0B9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140F808" w14:textId="77777777" w:rsidR="00FA2B9E" w:rsidRDefault="00FA2B9E" w:rsidP="00FA2B9E"/>
    <w:p w14:paraId="1478475D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43DE8353" w14:textId="77777777" w:rsidTr="00BE0AC2">
        <w:tc>
          <w:tcPr>
            <w:tcW w:w="9350" w:type="dxa"/>
            <w:gridSpan w:val="4"/>
          </w:tcPr>
          <w:p w14:paraId="6556894F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FA2B9E" w14:paraId="2CF0FC9B" w14:textId="77777777" w:rsidTr="006C2C30">
        <w:tc>
          <w:tcPr>
            <w:tcW w:w="3145" w:type="dxa"/>
          </w:tcPr>
          <w:p w14:paraId="4A60E90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2D7D41D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5A627943" w14:textId="77777777" w:rsidTr="008B7B6A">
        <w:tc>
          <w:tcPr>
            <w:tcW w:w="3145" w:type="dxa"/>
          </w:tcPr>
          <w:p w14:paraId="3417964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7EC4B8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F1B377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22AAE0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52F23C8F" w14:textId="77777777" w:rsidTr="008B7B6A">
        <w:tc>
          <w:tcPr>
            <w:tcW w:w="3145" w:type="dxa"/>
          </w:tcPr>
          <w:p w14:paraId="0ED2E6D2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BEDB3D8" w14:textId="7A6AED14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-3.269</w:t>
            </w:r>
          </w:p>
        </w:tc>
        <w:tc>
          <w:tcPr>
            <w:tcW w:w="1373" w:type="dxa"/>
          </w:tcPr>
          <w:p w14:paraId="79195017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B226E67" w14:textId="2B3E95C4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3F42B000" w14:textId="77777777" w:rsidTr="008B7B6A">
        <w:tc>
          <w:tcPr>
            <w:tcW w:w="3145" w:type="dxa"/>
          </w:tcPr>
          <w:p w14:paraId="320A1D4E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49130DA1" w14:textId="790A9EA4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0.2122</w:t>
            </w:r>
          </w:p>
        </w:tc>
        <w:tc>
          <w:tcPr>
            <w:tcW w:w="1373" w:type="dxa"/>
          </w:tcPr>
          <w:p w14:paraId="7AFEC09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A2F384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08F948D" w14:textId="19466B90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C66D47A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FF23C6B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5668A197" w14:textId="77777777" w:rsidTr="009445F2">
        <w:tc>
          <w:tcPr>
            <w:tcW w:w="9350" w:type="dxa"/>
            <w:gridSpan w:val="4"/>
          </w:tcPr>
          <w:p w14:paraId="5B047E28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FA2B9E" w14:paraId="4C11042D" w14:textId="77777777" w:rsidTr="006C2C30">
        <w:tc>
          <w:tcPr>
            <w:tcW w:w="3145" w:type="dxa"/>
          </w:tcPr>
          <w:p w14:paraId="070C0EA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499D1C2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39B8F6D9" w14:textId="77777777" w:rsidTr="008B7B6A">
        <w:tc>
          <w:tcPr>
            <w:tcW w:w="3145" w:type="dxa"/>
          </w:tcPr>
          <w:p w14:paraId="43DA003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D4673C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2D5600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ED2D81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782FC0C" w14:textId="77777777" w:rsidTr="008B7B6A">
        <w:tc>
          <w:tcPr>
            <w:tcW w:w="3145" w:type="dxa"/>
          </w:tcPr>
          <w:p w14:paraId="07E2AC6A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DFD2039" w14:textId="20F6CD8C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3.3018</w:t>
            </w:r>
          </w:p>
        </w:tc>
        <w:tc>
          <w:tcPr>
            <w:tcW w:w="1373" w:type="dxa"/>
          </w:tcPr>
          <w:p w14:paraId="12C9E9A6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7154EF5" w14:textId="45810896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4E8FFE4E" w14:textId="77777777" w:rsidTr="008B7B6A">
        <w:tc>
          <w:tcPr>
            <w:tcW w:w="3145" w:type="dxa"/>
          </w:tcPr>
          <w:p w14:paraId="370C398B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6B08538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9792734" w14:textId="40484154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0.2108</w:t>
            </w:r>
          </w:p>
        </w:tc>
        <w:tc>
          <w:tcPr>
            <w:tcW w:w="1373" w:type="dxa"/>
          </w:tcPr>
          <w:p w14:paraId="77E1C28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AF1215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F99E916" w14:textId="4362C0D9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51BE65C" w14:textId="77777777" w:rsidR="00533A5F" w:rsidRDefault="00533A5F" w:rsidP="00FA2B9E"/>
    <w:p w14:paraId="1A60F9BE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2BAF3080" w14:textId="77777777" w:rsidTr="000519A7">
        <w:tc>
          <w:tcPr>
            <w:tcW w:w="9350" w:type="dxa"/>
            <w:gridSpan w:val="4"/>
          </w:tcPr>
          <w:p w14:paraId="1559A8D8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FA2B9E" w14:paraId="180E1A83" w14:textId="77777777" w:rsidTr="006C2C30">
        <w:tc>
          <w:tcPr>
            <w:tcW w:w="3145" w:type="dxa"/>
          </w:tcPr>
          <w:p w14:paraId="7AE463A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6D016F9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1C804658" w14:textId="77777777" w:rsidTr="008B7B6A">
        <w:tc>
          <w:tcPr>
            <w:tcW w:w="3145" w:type="dxa"/>
          </w:tcPr>
          <w:p w14:paraId="701BD51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6CA30A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5B9BFD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201DCC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7B9E78A2" w14:textId="77777777" w:rsidTr="008B7B6A">
        <w:tc>
          <w:tcPr>
            <w:tcW w:w="3145" w:type="dxa"/>
          </w:tcPr>
          <w:p w14:paraId="0017555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A31E45E" w14:textId="68B14E07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-3.2303</w:t>
            </w:r>
          </w:p>
        </w:tc>
        <w:tc>
          <w:tcPr>
            <w:tcW w:w="1373" w:type="dxa"/>
          </w:tcPr>
          <w:p w14:paraId="0712A400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12A3775" w14:textId="6D0B8E20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6E73DA8E" w14:textId="77777777" w:rsidTr="008B7B6A">
        <w:tc>
          <w:tcPr>
            <w:tcW w:w="3145" w:type="dxa"/>
          </w:tcPr>
          <w:p w14:paraId="0986D3AB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1473017E" w14:textId="10D66C84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0.2013</w:t>
            </w:r>
          </w:p>
        </w:tc>
        <w:tc>
          <w:tcPr>
            <w:tcW w:w="1373" w:type="dxa"/>
          </w:tcPr>
          <w:p w14:paraId="1B0D055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D9351F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7BB7B3D" w14:textId="73A1C88B" w:rsidR="00FA2B9E" w:rsidRDefault="008B7B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D945C1D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</w:p>
    <w:p w14:paraId="6F9EBF57" w14:textId="77777777" w:rsidR="0072336C" w:rsidRDefault="0072336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1F61B8" w14:textId="77777777" w:rsidR="001924AB" w:rsidRPr="00993300" w:rsidRDefault="009752CE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3 – Frequency Response Test</w:t>
      </w:r>
    </w:p>
    <w:p w14:paraId="26F4A617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12947675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4451D8F" w14:textId="77777777" w:rsidR="008B7B6A" w:rsidRDefault="008B7B6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31D860C" wp14:editId="4F2C033E">
            <wp:extent cx="5943600" cy="1452245"/>
            <wp:effectExtent l="0" t="0" r="0" b="0"/>
            <wp:docPr id="425137535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7535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E313" w14:textId="3CC88006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Magnitude for Motor Three Loaded Tension</w:t>
      </w:r>
    </w:p>
    <w:p w14:paraId="763D1878" w14:textId="77777777" w:rsidR="008B7B6A" w:rsidRDefault="00185EF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8B7B6A">
        <w:rPr>
          <w:noProof/>
          <w:sz w:val="16"/>
          <w:szCs w:val="16"/>
        </w:rPr>
        <w:drawing>
          <wp:inline distT="0" distB="0" distL="0" distR="0" wp14:anchorId="355114E5" wp14:editId="0FF6EEF2">
            <wp:extent cx="5943600" cy="1094740"/>
            <wp:effectExtent l="0" t="0" r="0" b="0"/>
            <wp:docPr id="168397323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7323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9C45" w14:textId="5F643297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- Phase for Motor Three Loaded Tension</w:t>
      </w:r>
    </w:p>
    <w:p w14:paraId="64911F86" w14:textId="5509DBAB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158FDDDC" w14:textId="77777777" w:rsidTr="0072336C">
        <w:trPr>
          <w:trHeight w:val="350"/>
        </w:trPr>
        <w:tc>
          <w:tcPr>
            <w:tcW w:w="9350" w:type="dxa"/>
            <w:gridSpan w:val="5"/>
          </w:tcPr>
          <w:p w14:paraId="2E733A49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 xml:space="preserve">MCE 3 – </w:t>
            </w:r>
            <w:r>
              <w:rPr>
                <w:b/>
                <w:bCs/>
                <w:sz w:val="22"/>
                <w:szCs w:val="22"/>
              </w:rPr>
              <w:t xml:space="preserve">Tension </w:t>
            </w:r>
            <w:r w:rsidRPr="00D001B8">
              <w:rPr>
                <w:b/>
                <w:bCs/>
                <w:sz w:val="22"/>
                <w:szCs w:val="22"/>
              </w:rPr>
              <w:t>Frequency Response</w:t>
            </w:r>
          </w:p>
        </w:tc>
      </w:tr>
      <w:tr w:rsidR="00185EFA" w14:paraId="7AB4A36E" w14:textId="77777777" w:rsidTr="008B7B6A">
        <w:trPr>
          <w:trHeight w:val="628"/>
        </w:trPr>
        <w:tc>
          <w:tcPr>
            <w:tcW w:w="1993" w:type="dxa"/>
          </w:tcPr>
          <w:p w14:paraId="4B3F0482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4B9CC2EC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7EEAD74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A810D2F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3E3C04E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3555079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AFCE728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33CC205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CEC278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6326A1C0" w14:textId="77777777" w:rsidTr="008B7B6A">
        <w:trPr>
          <w:trHeight w:val="333"/>
        </w:trPr>
        <w:tc>
          <w:tcPr>
            <w:tcW w:w="1993" w:type="dxa"/>
          </w:tcPr>
          <w:p w14:paraId="7EEEA0CD" w14:textId="275E181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239BE3C4" w14:textId="1989205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0.0636958</w:t>
            </w:r>
          </w:p>
        </w:tc>
        <w:tc>
          <w:tcPr>
            <w:tcW w:w="1864" w:type="dxa"/>
          </w:tcPr>
          <w:p w14:paraId="2E7DA375" w14:textId="3432E17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-2.2284</w:t>
            </w:r>
          </w:p>
        </w:tc>
        <w:tc>
          <w:tcPr>
            <w:tcW w:w="1860" w:type="dxa"/>
          </w:tcPr>
          <w:p w14:paraId="24F47D66" w14:textId="2CBE0BE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27B66E1" w14:textId="11DC706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57EA242" w14:textId="77777777" w:rsidTr="008B7B6A">
        <w:trPr>
          <w:trHeight w:val="346"/>
        </w:trPr>
        <w:tc>
          <w:tcPr>
            <w:tcW w:w="1993" w:type="dxa"/>
          </w:tcPr>
          <w:p w14:paraId="5C181EB0" w14:textId="130A40E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245E1AE8" w14:textId="0B68010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-0.086894</w:t>
            </w:r>
          </w:p>
        </w:tc>
        <w:tc>
          <w:tcPr>
            <w:tcW w:w="1864" w:type="dxa"/>
          </w:tcPr>
          <w:p w14:paraId="493B0F5F" w14:textId="2FFB7A9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-12.168</w:t>
            </w:r>
          </w:p>
        </w:tc>
        <w:tc>
          <w:tcPr>
            <w:tcW w:w="1860" w:type="dxa"/>
          </w:tcPr>
          <w:p w14:paraId="79C98839" w14:textId="5D9A32D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37BF54F" w14:textId="7F9E43D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59B5F36" w14:textId="77777777" w:rsidTr="008B7B6A">
        <w:trPr>
          <w:trHeight w:val="333"/>
        </w:trPr>
        <w:tc>
          <w:tcPr>
            <w:tcW w:w="1993" w:type="dxa"/>
          </w:tcPr>
          <w:p w14:paraId="6623672F" w14:textId="35D51AC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773A7287" w14:textId="4B71E18B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-0.12842</w:t>
            </w:r>
          </w:p>
        </w:tc>
        <w:tc>
          <w:tcPr>
            <w:tcW w:w="1864" w:type="dxa"/>
          </w:tcPr>
          <w:p w14:paraId="184899EF" w14:textId="6AE67EBD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-24.372</w:t>
            </w:r>
          </w:p>
        </w:tc>
        <w:tc>
          <w:tcPr>
            <w:tcW w:w="1860" w:type="dxa"/>
          </w:tcPr>
          <w:p w14:paraId="34462716" w14:textId="2799126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25658DA" w14:textId="3664732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E7EB76B" w14:textId="77777777" w:rsidTr="008B7B6A">
        <w:trPr>
          <w:trHeight w:val="346"/>
        </w:trPr>
        <w:tc>
          <w:tcPr>
            <w:tcW w:w="1993" w:type="dxa"/>
          </w:tcPr>
          <w:p w14:paraId="74A0876A" w14:textId="6461D85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4D77D475" w14:textId="18B67C9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-0.672358</w:t>
            </w:r>
          </w:p>
        </w:tc>
        <w:tc>
          <w:tcPr>
            <w:tcW w:w="1864" w:type="dxa"/>
          </w:tcPr>
          <w:p w14:paraId="091E7C86" w14:textId="2BD6A305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-47.376</w:t>
            </w:r>
          </w:p>
        </w:tc>
        <w:tc>
          <w:tcPr>
            <w:tcW w:w="1860" w:type="dxa"/>
          </w:tcPr>
          <w:p w14:paraId="719BE95C" w14:textId="58D0ADE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5544F9C" w14:textId="5D8B045B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FBBBA85" w14:textId="77777777" w:rsidTr="008B7B6A">
        <w:trPr>
          <w:trHeight w:val="333"/>
        </w:trPr>
        <w:tc>
          <w:tcPr>
            <w:tcW w:w="1993" w:type="dxa"/>
          </w:tcPr>
          <w:p w14:paraId="2E4F29A3" w14:textId="72113C12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DFD1AAC" w14:textId="1A3A65D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-1.36381</w:t>
            </w:r>
          </w:p>
        </w:tc>
        <w:tc>
          <w:tcPr>
            <w:tcW w:w="1864" w:type="dxa"/>
          </w:tcPr>
          <w:p w14:paraId="61F504C2" w14:textId="4D62BBB5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-68.364</w:t>
            </w:r>
          </w:p>
        </w:tc>
        <w:tc>
          <w:tcPr>
            <w:tcW w:w="1860" w:type="dxa"/>
          </w:tcPr>
          <w:p w14:paraId="0FC4833C" w14:textId="5FC7E239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0EB58D6" w14:textId="123E8BE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433C014" w14:textId="77777777" w:rsidTr="008B7B6A">
        <w:trPr>
          <w:trHeight w:val="333"/>
        </w:trPr>
        <w:tc>
          <w:tcPr>
            <w:tcW w:w="1993" w:type="dxa"/>
          </w:tcPr>
          <w:p w14:paraId="3FEF63AC" w14:textId="1FBCE55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5DCF9D3E" w14:textId="2CB6D86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-2.02908</w:t>
            </w:r>
          </w:p>
        </w:tc>
        <w:tc>
          <w:tcPr>
            <w:tcW w:w="1864" w:type="dxa"/>
          </w:tcPr>
          <w:p w14:paraId="00D0329D" w14:textId="7D99B2A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-92.304</w:t>
            </w:r>
          </w:p>
        </w:tc>
        <w:tc>
          <w:tcPr>
            <w:tcW w:w="1860" w:type="dxa"/>
          </w:tcPr>
          <w:p w14:paraId="4E325167" w14:textId="0C6871F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B69C83D" w14:textId="1DE8BF6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8F25750" w14:textId="77777777" w:rsidTr="008B7B6A">
        <w:trPr>
          <w:trHeight w:val="346"/>
        </w:trPr>
        <w:tc>
          <w:tcPr>
            <w:tcW w:w="1993" w:type="dxa"/>
          </w:tcPr>
          <w:p w14:paraId="705C72BD" w14:textId="0562427D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25AAB4B2" w14:textId="212E8C2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-1.659</w:t>
            </w:r>
          </w:p>
        </w:tc>
        <w:tc>
          <w:tcPr>
            <w:tcW w:w="1864" w:type="dxa"/>
          </w:tcPr>
          <w:p w14:paraId="20E2EA35" w14:textId="11C33EE3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-110.16</w:t>
            </w:r>
          </w:p>
        </w:tc>
        <w:tc>
          <w:tcPr>
            <w:tcW w:w="1860" w:type="dxa"/>
          </w:tcPr>
          <w:p w14:paraId="3C3FA90E" w14:textId="0A503CF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1454198" w14:textId="433FB9E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540C4B8A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76BABECD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7536BE39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47908A6" w14:textId="77777777" w:rsidR="008B7B6A" w:rsidRDefault="008B7B6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22C5090C" wp14:editId="6ED6ABFC">
            <wp:extent cx="5943600" cy="1452245"/>
            <wp:effectExtent l="0" t="0" r="0" b="0"/>
            <wp:docPr id="1102250119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0119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A7FE" w14:textId="2AAF94F5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- Magnitude for Motor Three Loaded Compression</w:t>
      </w:r>
    </w:p>
    <w:p w14:paraId="368DC089" w14:textId="77777777" w:rsidR="008B7B6A" w:rsidRDefault="00185EFA" w:rsidP="008B7B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8B7B6A">
        <w:rPr>
          <w:noProof/>
          <w:sz w:val="16"/>
          <w:szCs w:val="16"/>
        </w:rPr>
        <w:drawing>
          <wp:inline distT="0" distB="0" distL="0" distR="0" wp14:anchorId="01C39F4A" wp14:editId="7E22D543">
            <wp:extent cx="5943600" cy="1094740"/>
            <wp:effectExtent l="0" t="0" r="0" b="0"/>
            <wp:docPr id="188496459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4592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0B5A" w14:textId="6CF9C917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- Phase for Motor Three Loaded Compression</w:t>
      </w:r>
    </w:p>
    <w:p w14:paraId="502C855F" w14:textId="3F2982DA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044C8587" w14:textId="77777777" w:rsidTr="0072336C">
        <w:trPr>
          <w:trHeight w:val="350"/>
        </w:trPr>
        <w:tc>
          <w:tcPr>
            <w:tcW w:w="9350" w:type="dxa"/>
            <w:gridSpan w:val="5"/>
          </w:tcPr>
          <w:p w14:paraId="5705604E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3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185EFA" w14:paraId="062C789A" w14:textId="77777777" w:rsidTr="008B7B6A">
        <w:trPr>
          <w:trHeight w:val="628"/>
        </w:trPr>
        <w:tc>
          <w:tcPr>
            <w:tcW w:w="1993" w:type="dxa"/>
          </w:tcPr>
          <w:p w14:paraId="06AB42D2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32F1D4C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183D07C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8E22A3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7799176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DCE38C8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B650D20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EB54E81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4C91887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55C26C9F" w14:textId="77777777" w:rsidTr="008B7B6A">
        <w:trPr>
          <w:trHeight w:val="333"/>
        </w:trPr>
        <w:tc>
          <w:tcPr>
            <w:tcW w:w="1993" w:type="dxa"/>
          </w:tcPr>
          <w:p w14:paraId="731B50BB" w14:textId="6332187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79F51D40" w14:textId="13E245E9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-0.35331</w:t>
            </w:r>
          </w:p>
        </w:tc>
        <w:tc>
          <w:tcPr>
            <w:tcW w:w="1864" w:type="dxa"/>
          </w:tcPr>
          <w:p w14:paraId="4B702240" w14:textId="6AA0AE98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-6.3108</w:t>
            </w:r>
          </w:p>
        </w:tc>
        <w:tc>
          <w:tcPr>
            <w:tcW w:w="1860" w:type="dxa"/>
          </w:tcPr>
          <w:p w14:paraId="27DED0C9" w14:textId="3156EAD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9FC7933" w14:textId="6E7C09F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C171E87" w14:textId="77777777" w:rsidTr="008B7B6A">
        <w:trPr>
          <w:trHeight w:val="346"/>
        </w:trPr>
        <w:tc>
          <w:tcPr>
            <w:tcW w:w="1993" w:type="dxa"/>
          </w:tcPr>
          <w:p w14:paraId="1ECDFA76" w14:textId="00F2DC81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F0E4D84" w14:textId="0001E43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-0.61347</w:t>
            </w:r>
          </w:p>
        </w:tc>
        <w:tc>
          <w:tcPr>
            <w:tcW w:w="1864" w:type="dxa"/>
          </w:tcPr>
          <w:p w14:paraId="42C0BA30" w14:textId="639D7B15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-17.874</w:t>
            </w:r>
          </w:p>
        </w:tc>
        <w:tc>
          <w:tcPr>
            <w:tcW w:w="1860" w:type="dxa"/>
          </w:tcPr>
          <w:p w14:paraId="76B3993A" w14:textId="2B87BD31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30A4572" w14:textId="1171C53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4CB1CFE" w14:textId="77777777" w:rsidTr="008B7B6A">
        <w:trPr>
          <w:trHeight w:val="333"/>
        </w:trPr>
        <w:tc>
          <w:tcPr>
            <w:tcW w:w="1993" w:type="dxa"/>
          </w:tcPr>
          <w:p w14:paraId="3DFADB0A" w14:textId="3855FEE9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5BB1D8BC" w14:textId="562106D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-0.73165</w:t>
            </w:r>
          </w:p>
        </w:tc>
        <w:tc>
          <w:tcPr>
            <w:tcW w:w="1864" w:type="dxa"/>
          </w:tcPr>
          <w:p w14:paraId="50D496C9" w14:textId="4C0F2F0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-29.772</w:t>
            </w:r>
          </w:p>
        </w:tc>
        <w:tc>
          <w:tcPr>
            <w:tcW w:w="1860" w:type="dxa"/>
          </w:tcPr>
          <w:p w14:paraId="06A98BD8" w14:textId="7D8D0F9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1668362" w14:textId="279BF617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36FF7C2D" w14:textId="77777777" w:rsidTr="008B7B6A">
        <w:trPr>
          <w:trHeight w:val="346"/>
        </w:trPr>
        <w:tc>
          <w:tcPr>
            <w:tcW w:w="1993" w:type="dxa"/>
          </w:tcPr>
          <w:p w14:paraId="3F2426AC" w14:textId="1E5DCB42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68EC6BA0" w14:textId="0F4B70A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-1.34793</w:t>
            </w:r>
          </w:p>
        </w:tc>
        <w:tc>
          <w:tcPr>
            <w:tcW w:w="1864" w:type="dxa"/>
          </w:tcPr>
          <w:p w14:paraId="50E9BC7B" w14:textId="5C2E848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-53.352</w:t>
            </w:r>
          </w:p>
        </w:tc>
        <w:tc>
          <w:tcPr>
            <w:tcW w:w="1860" w:type="dxa"/>
          </w:tcPr>
          <w:p w14:paraId="31F08EFB" w14:textId="7F9FD7A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4A9F3EB" w14:textId="322232D6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C3C0F00" w14:textId="77777777" w:rsidTr="008B7B6A">
        <w:trPr>
          <w:trHeight w:val="333"/>
        </w:trPr>
        <w:tc>
          <w:tcPr>
            <w:tcW w:w="1993" w:type="dxa"/>
          </w:tcPr>
          <w:p w14:paraId="024BA34B" w14:textId="0C456765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AC418AA" w14:textId="5D9C436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-2.18473</w:t>
            </w:r>
          </w:p>
        </w:tc>
        <w:tc>
          <w:tcPr>
            <w:tcW w:w="1864" w:type="dxa"/>
          </w:tcPr>
          <w:p w14:paraId="3FF2EFE0" w14:textId="4ED31C6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-76.356</w:t>
            </w:r>
          </w:p>
        </w:tc>
        <w:tc>
          <w:tcPr>
            <w:tcW w:w="1860" w:type="dxa"/>
          </w:tcPr>
          <w:p w14:paraId="65E9451B" w14:textId="13F5DF5C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10D09C1" w14:textId="44EDC25E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DBAE26A" w14:textId="77777777" w:rsidTr="008B7B6A">
        <w:trPr>
          <w:trHeight w:val="333"/>
        </w:trPr>
        <w:tc>
          <w:tcPr>
            <w:tcW w:w="1993" w:type="dxa"/>
          </w:tcPr>
          <w:p w14:paraId="17183D55" w14:textId="5B0EC18B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17F5A08D" w14:textId="682C98CB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-2.57715</w:t>
            </w:r>
          </w:p>
        </w:tc>
        <w:tc>
          <w:tcPr>
            <w:tcW w:w="1864" w:type="dxa"/>
          </w:tcPr>
          <w:p w14:paraId="451CFD51" w14:textId="11EE8A1A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-98.352</w:t>
            </w:r>
          </w:p>
        </w:tc>
        <w:tc>
          <w:tcPr>
            <w:tcW w:w="1860" w:type="dxa"/>
          </w:tcPr>
          <w:p w14:paraId="042ED9D5" w14:textId="0734BF92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46765D9" w14:textId="0DA5F964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F3A09C1" w14:textId="77777777" w:rsidTr="008B7B6A">
        <w:trPr>
          <w:trHeight w:val="346"/>
        </w:trPr>
        <w:tc>
          <w:tcPr>
            <w:tcW w:w="1993" w:type="dxa"/>
          </w:tcPr>
          <w:p w14:paraId="658CD944" w14:textId="193CAEC9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677800F5" w14:textId="480A063F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-1.71731</w:t>
            </w:r>
          </w:p>
        </w:tc>
        <w:tc>
          <w:tcPr>
            <w:tcW w:w="1864" w:type="dxa"/>
          </w:tcPr>
          <w:p w14:paraId="01C9AF7E" w14:textId="439E85B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-118.98</w:t>
            </w:r>
          </w:p>
        </w:tc>
        <w:tc>
          <w:tcPr>
            <w:tcW w:w="1860" w:type="dxa"/>
          </w:tcPr>
          <w:p w14:paraId="315E2B3F" w14:textId="337B92DF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4ADEBC1" w14:textId="26BE3800" w:rsidR="00185EFA" w:rsidRDefault="008B7B6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0950543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3FF78E24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14DAC4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161942F5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622A7BDB" w14:textId="77777777" w:rsidR="00010E01" w:rsidRDefault="00010E01" w:rsidP="00010E01">
      <w:pPr>
        <w:pStyle w:val="BodyText"/>
        <w:ind w:left="0"/>
        <w:jc w:val="center"/>
      </w:pPr>
    </w:p>
    <w:p w14:paraId="7CCDFA74" w14:textId="77777777" w:rsidR="008B7B6A" w:rsidRDefault="008B7B6A" w:rsidP="008B7B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541A638" wp14:editId="57C37887">
            <wp:extent cx="3771900" cy="2447925"/>
            <wp:effectExtent l="0" t="0" r="0" b="9525"/>
            <wp:docPr id="936756126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6126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2D87" w14:textId="4D4520F9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- Backlash Simplex brake 1 On, Duplex brake 2 Off</w:t>
      </w:r>
    </w:p>
    <w:p w14:paraId="12DE6C02" w14:textId="3662867B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00"/>
        <w:gridCol w:w="1705"/>
      </w:tblGrid>
      <w:tr w:rsidR="0072336C" w14:paraId="79E40943" w14:textId="77777777" w:rsidTr="0072336C">
        <w:trPr>
          <w:trHeight w:val="287"/>
        </w:trPr>
        <w:tc>
          <w:tcPr>
            <w:tcW w:w="9350" w:type="dxa"/>
            <w:gridSpan w:val="6"/>
          </w:tcPr>
          <w:p w14:paraId="79E24E55" w14:textId="77777777" w:rsidR="0072336C" w:rsidRDefault="0072336C" w:rsidP="0072336C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>Simplex Brake 1 – ON; Duplex brake 2 – OFF</w:t>
            </w:r>
          </w:p>
        </w:tc>
      </w:tr>
      <w:tr w:rsidR="007060CA" w14:paraId="6CCED851" w14:textId="77777777" w:rsidTr="00DA645B">
        <w:trPr>
          <w:trHeight w:val="368"/>
        </w:trPr>
        <w:tc>
          <w:tcPr>
            <w:tcW w:w="5215" w:type="dxa"/>
            <w:gridSpan w:val="3"/>
          </w:tcPr>
          <w:p w14:paraId="3C444F3E" w14:textId="77777777" w:rsidR="007060CA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23A0D9C3" w14:textId="77777777" w:rsidR="007060CA" w:rsidRPr="00F40D11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7060CA" w14:paraId="02466A18" w14:textId="77777777" w:rsidTr="008B7B6A">
        <w:tc>
          <w:tcPr>
            <w:tcW w:w="2335" w:type="dxa"/>
          </w:tcPr>
          <w:p w14:paraId="564D8A65" w14:textId="77777777" w:rsidR="007060CA" w:rsidRDefault="007060CA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77C31EFA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1388584E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70B068FF" w14:textId="77777777" w:rsidR="007060CA" w:rsidRDefault="00DA645B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00" w:type="dxa"/>
          </w:tcPr>
          <w:p w14:paraId="3AB8F579" w14:textId="77777777" w:rsidR="007060CA" w:rsidRPr="00E57985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4AE0017" w14:textId="77777777" w:rsidR="007060CA" w:rsidRDefault="007060C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A645B" w14:paraId="4688A61B" w14:textId="77777777" w:rsidTr="008B7B6A">
        <w:trPr>
          <w:trHeight w:val="665"/>
        </w:trPr>
        <w:tc>
          <w:tcPr>
            <w:tcW w:w="2335" w:type="dxa"/>
            <w:vMerge w:val="restart"/>
          </w:tcPr>
          <w:p w14:paraId="6260D83C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3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38545482" w14:textId="77777777" w:rsidR="00DA645B" w:rsidRPr="00F34F82" w:rsidRDefault="00DA645B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163AE07D" w14:textId="77777777" w:rsidR="00DA645B" w:rsidRPr="00F34F82" w:rsidRDefault="006D0173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6BC2C60B" w14:textId="2967F9CE" w:rsidR="00DA645B" w:rsidRPr="00AF2819" w:rsidRDefault="008B7B6A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0.0071</w:t>
            </w:r>
          </w:p>
        </w:tc>
        <w:tc>
          <w:tcPr>
            <w:tcW w:w="900" w:type="dxa"/>
          </w:tcPr>
          <w:p w14:paraId="2A347B66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3A6EC502" w14:textId="42195026" w:rsidR="00DA645B" w:rsidRPr="00AF2819" w:rsidRDefault="008B7B6A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0408AF39" w14:textId="77777777" w:rsidTr="008B7B6A">
        <w:trPr>
          <w:trHeight w:val="467"/>
        </w:trPr>
        <w:tc>
          <w:tcPr>
            <w:tcW w:w="2335" w:type="dxa"/>
            <w:vMerge/>
          </w:tcPr>
          <w:p w14:paraId="0359457C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2CB5A33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1E501A31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02097E1B" w14:textId="5D20F0A4" w:rsidR="00DA645B" w:rsidRPr="00AF2819" w:rsidRDefault="008B7B6A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51.2624</w:t>
            </w:r>
          </w:p>
        </w:tc>
        <w:tc>
          <w:tcPr>
            <w:tcW w:w="900" w:type="dxa"/>
          </w:tcPr>
          <w:p w14:paraId="41377D0B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08C4E16C" w14:textId="6E304565" w:rsidR="00DA645B" w:rsidRPr="00AF2819" w:rsidRDefault="008B7B6A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67281832" w14:textId="77777777" w:rsidTr="008B7B6A">
        <w:trPr>
          <w:trHeight w:val="593"/>
        </w:trPr>
        <w:tc>
          <w:tcPr>
            <w:tcW w:w="2335" w:type="dxa"/>
            <w:vMerge w:val="restart"/>
          </w:tcPr>
          <w:p w14:paraId="5C36E004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(Motor 2 and Motor 3 zero position) </w:t>
            </w:r>
          </w:p>
        </w:tc>
        <w:tc>
          <w:tcPr>
            <w:tcW w:w="1440" w:type="dxa"/>
          </w:tcPr>
          <w:p w14:paraId="403CF024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7CD56420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216F11AB" w14:textId="4EB1F6DC" w:rsidR="00F34F82" w:rsidRPr="00AF2819" w:rsidRDefault="008B7B6A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-0.0039</w:t>
            </w:r>
          </w:p>
        </w:tc>
        <w:tc>
          <w:tcPr>
            <w:tcW w:w="900" w:type="dxa"/>
          </w:tcPr>
          <w:p w14:paraId="3D059248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19C9A0BC" w14:textId="1D62A926" w:rsidR="00F34F82" w:rsidRPr="00AF2819" w:rsidRDefault="008B7B6A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5DB517FC" w14:textId="77777777" w:rsidTr="008B7B6A">
        <w:trPr>
          <w:trHeight w:val="620"/>
        </w:trPr>
        <w:tc>
          <w:tcPr>
            <w:tcW w:w="2335" w:type="dxa"/>
            <w:vMerge/>
          </w:tcPr>
          <w:p w14:paraId="08353672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C7665B0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65280C91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4C770BCA" w14:textId="7FA59BDD" w:rsidR="00F34F82" w:rsidRPr="00AF2819" w:rsidRDefault="008B7B6A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-49.1514</w:t>
            </w:r>
          </w:p>
        </w:tc>
        <w:tc>
          <w:tcPr>
            <w:tcW w:w="900" w:type="dxa"/>
          </w:tcPr>
          <w:p w14:paraId="0E0C1A8E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05" w:type="dxa"/>
            <w:shd w:val="solid" w:color="B9FF93" w:fill="auto"/>
          </w:tcPr>
          <w:p w14:paraId="016368B8" w14:textId="1F8EEE06" w:rsidR="00F34F82" w:rsidRPr="00AF2819" w:rsidRDefault="008B7B6A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076600C8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6F38BC9D" w14:textId="77777777" w:rsidR="006953D6" w:rsidRDefault="006953D6" w:rsidP="00E0617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EA8C992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6.6.9.2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5C49CDAA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4A41265E" w14:textId="77777777" w:rsidR="008B7B6A" w:rsidRDefault="008B7B6A" w:rsidP="008B7B6A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613A0818" wp14:editId="75B94943">
            <wp:extent cx="3771900" cy="2447925"/>
            <wp:effectExtent l="0" t="0" r="0" b="9525"/>
            <wp:docPr id="1963372308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72308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C3D5" w14:textId="3A35E46F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- Backlash Simplex brake 1 Off, Duplex brake 2 On</w:t>
      </w:r>
    </w:p>
    <w:p w14:paraId="1663D4B1" w14:textId="0A67C6C5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90"/>
        <w:gridCol w:w="1615"/>
      </w:tblGrid>
      <w:tr w:rsidR="0072336C" w14:paraId="4118D232" w14:textId="77777777" w:rsidTr="005248E2">
        <w:trPr>
          <w:trHeight w:val="368"/>
        </w:trPr>
        <w:tc>
          <w:tcPr>
            <w:tcW w:w="9350" w:type="dxa"/>
            <w:gridSpan w:val="6"/>
          </w:tcPr>
          <w:p w14:paraId="0EE34D4A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 xml:space="preserve">Simplex Brake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706C7">
              <w:rPr>
                <w:b/>
                <w:bCs/>
                <w:sz w:val="22"/>
                <w:szCs w:val="22"/>
              </w:rPr>
              <w:t xml:space="preserve"> – OFF; Duplex Brake 2 – ON</w:t>
            </w:r>
          </w:p>
        </w:tc>
      </w:tr>
      <w:tr w:rsidR="006D0173" w14:paraId="5622F49E" w14:textId="77777777" w:rsidTr="00E374F8">
        <w:trPr>
          <w:trHeight w:val="368"/>
        </w:trPr>
        <w:tc>
          <w:tcPr>
            <w:tcW w:w="5215" w:type="dxa"/>
            <w:gridSpan w:val="3"/>
          </w:tcPr>
          <w:p w14:paraId="7044987C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129AC276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70A243C8" w14:textId="77777777" w:rsidTr="008B7B6A">
        <w:tc>
          <w:tcPr>
            <w:tcW w:w="2335" w:type="dxa"/>
          </w:tcPr>
          <w:p w14:paraId="160F43BE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62A68A8A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2A1DCB04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54022E18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72AF4028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83D3EE2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4C6E1539" w14:textId="77777777" w:rsidTr="008B7B6A">
        <w:trPr>
          <w:trHeight w:val="665"/>
        </w:trPr>
        <w:tc>
          <w:tcPr>
            <w:tcW w:w="2335" w:type="dxa"/>
            <w:vMerge w:val="restart"/>
          </w:tcPr>
          <w:p w14:paraId="1C0F4E2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12355F92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24A02920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2F56763C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2302ABD3" w14:textId="5FCE8037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0.0441</w:t>
            </w:r>
          </w:p>
        </w:tc>
        <w:tc>
          <w:tcPr>
            <w:tcW w:w="990" w:type="dxa"/>
          </w:tcPr>
          <w:p w14:paraId="388670D4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18A3512E" w14:textId="69FDC171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19AAF7E4" w14:textId="77777777" w:rsidTr="008B7B6A">
        <w:trPr>
          <w:trHeight w:val="467"/>
        </w:trPr>
        <w:tc>
          <w:tcPr>
            <w:tcW w:w="2335" w:type="dxa"/>
            <w:vMerge/>
          </w:tcPr>
          <w:p w14:paraId="3630F86F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FB7942B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10BBE0EF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12B0E3DA" w14:textId="06C07DC3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54.6753</w:t>
            </w:r>
          </w:p>
        </w:tc>
        <w:tc>
          <w:tcPr>
            <w:tcW w:w="990" w:type="dxa"/>
          </w:tcPr>
          <w:p w14:paraId="2721F06C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5C112AFC" w14:textId="0574C638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04115194" w14:textId="77777777" w:rsidTr="008B7B6A">
        <w:trPr>
          <w:trHeight w:val="593"/>
        </w:trPr>
        <w:tc>
          <w:tcPr>
            <w:tcW w:w="2335" w:type="dxa"/>
            <w:vMerge w:val="restart"/>
          </w:tcPr>
          <w:p w14:paraId="4EF4A05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</w:t>
            </w:r>
            <w:r w:rsidR="008E30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19B84ADB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 xml:space="preserve">zero </w:t>
            </w:r>
            <w:r>
              <w:rPr>
                <w:sz w:val="22"/>
                <w:szCs w:val="22"/>
              </w:rPr>
              <w:t>position)</w:t>
            </w:r>
          </w:p>
        </w:tc>
        <w:tc>
          <w:tcPr>
            <w:tcW w:w="1440" w:type="dxa"/>
          </w:tcPr>
          <w:p w14:paraId="4E1C62D6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2089D2F" w14:textId="77777777" w:rsidR="006D0173" w:rsidRPr="00F34F82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530" w:type="dxa"/>
          </w:tcPr>
          <w:p w14:paraId="0F82EE11" w14:textId="6DB5F6C8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0.0315</w:t>
            </w:r>
          </w:p>
        </w:tc>
        <w:tc>
          <w:tcPr>
            <w:tcW w:w="990" w:type="dxa"/>
          </w:tcPr>
          <w:p w14:paraId="2CF3BB6C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1D69EF62" w14:textId="113AC4DB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882AFD3" w14:textId="77777777" w:rsidTr="008B7B6A">
        <w:trPr>
          <w:trHeight w:val="620"/>
        </w:trPr>
        <w:tc>
          <w:tcPr>
            <w:tcW w:w="2335" w:type="dxa"/>
            <w:vMerge/>
          </w:tcPr>
          <w:p w14:paraId="27735F7A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0229474" w14:textId="77777777" w:rsidR="006D0173" w:rsidRPr="00F34F82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-</w:t>
            </w:r>
            <w:r w:rsidR="006D0173"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19A5E469" w14:textId="77777777" w:rsidR="006D0173" w:rsidRPr="00F34F82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0C384173" w14:textId="63EB0FA8" w:rsidR="006D0173" w:rsidRPr="00AF2819" w:rsidRDefault="008B7B6A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-55.541</w:t>
            </w:r>
          </w:p>
        </w:tc>
        <w:tc>
          <w:tcPr>
            <w:tcW w:w="990" w:type="dxa"/>
          </w:tcPr>
          <w:p w14:paraId="6533A02F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615" w:type="dxa"/>
            <w:shd w:val="solid" w:color="B9FF93" w:fill="auto"/>
          </w:tcPr>
          <w:p w14:paraId="089508E3" w14:textId="3CF43D08" w:rsidR="006D0173" w:rsidRPr="00AF2819" w:rsidRDefault="008B7B6A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28A016CF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2097BEEB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78840E4A" w14:textId="77777777" w:rsidR="006953D6" w:rsidRDefault="006953D6" w:rsidP="00ED6CA4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D2533AD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173C6B5C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071FA166" w14:textId="77777777" w:rsidR="008B7B6A" w:rsidRDefault="008B7B6A" w:rsidP="008B7B6A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2D02C629" wp14:editId="47ACA71C">
            <wp:extent cx="3771900" cy="2447925"/>
            <wp:effectExtent l="0" t="0" r="0" b="9525"/>
            <wp:docPr id="742596338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96338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72DC" w14:textId="1525E7B9" w:rsidR="008B7B6A" w:rsidRDefault="008B7B6A" w:rsidP="008B7B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- Backlash Simplex brake 1 Off, Duplex brake 2 Off</w:t>
      </w:r>
    </w:p>
    <w:p w14:paraId="03EF777A" w14:textId="51536391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620"/>
        <w:gridCol w:w="990"/>
        <w:gridCol w:w="1525"/>
      </w:tblGrid>
      <w:tr w:rsidR="0072336C" w14:paraId="376EBA3A" w14:textId="77777777" w:rsidTr="00445C89">
        <w:trPr>
          <w:trHeight w:val="368"/>
        </w:trPr>
        <w:tc>
          <w:tcPr>
            <w:tcW w:w="9350" w:type="dxa"/>
            <w:gridSpan w:val="6"/>
          </w:tcPr>
          <w:p w14:paraId="14C728A3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07512">
              <w:rPr>
                <w:b/>
                <w:bCs/>
                <w:sz w:val="22"/>
                <w:szCs w:val="22"/>
              </w:rPr>
              <w:t>Both Brakes OFF</w:t>
            </w:r>
          </w:p>
        </w:tc>
      </w:tr>
      <w:tr w:rsidR="006D0173" w14:paraId="38C51E81" w14:textId="77777777" w:rsidTr="00E374F8">
        <w:trPr>
          <w:trHeight w:val="368"/>
        </w:trPr>
        <w:tc>
          <w:tcPr>
            <w:tcW w:w="5215" w:type="dxa"/>
            <w:gridSpan w:val="3"/>
          </w:tcPr>
          <w:p w14:paraId="2DEB01B6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2BAD7743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282DD9E0" w14:textId="77777777" w:rsidTr="008B7B6A">
        <w:tc>
          <w:tcPr>
            <w:tcW w:w="2335" w:type="dxa"/>
          </w:tcPr>
          <w:p w14:paraId="7D301A8B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397744FA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2F9DF5AD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59E6B2EE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026B4070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793B258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257D2895" w14:textId="77777777" w:rsidTr="008B7B6A">
        <w:trPr>
          <w:trHeight w:val="665"/>
        </w:trPr>
        <w:tc>
          <w:tcPr>
            <w:tcW w:w="2335" w:type="dxa"/>
            <w:vMerge w:val="restart"/>
          </w:tcPr>
          <w:p w14:paraId="020C332E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29142628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proofErr w:type="gramStart"/>
            <w:r>
              <w:rPr>
                <w:sz w:val="22"/>
                <w:szCs w:val="22"/>
              </w:rPr>
              <w:t xml:space="preserve">holding  </w:t>
            </w:r>
            <w:r w:rsidR="008E3063">
              <w:rPr>
                <w:sz w:val="22"/>
                <w:szCs w:val="22"/>
              </w:rPr>
              <w:t>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05089A17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60C0866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620" w:type="dxa"/>
          </w:tcPr>
          <w:p w14:paraId="06AAF2B2" w14:textId="4622208F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0.0087</w:t>
            </w:r>
          </w:p>
        </w:tc>
        <w:tc>
          <w:tcPr>
            <w:tcW w:w="990" w:type="dxa"/>
          </w:tcPr>
          <w:p w14:paraId="672D4EA2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502E90FD" w14:textId="3E22F23C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950D4C8" w14:textId="77777777" w:rsidTr="008B7B6A">
        <w:trPr>
          <w:trHeight w:val="467"/>
        </w:trPr>
        <w:tc>
          <w:tcPr>
            <w:tcW w:w="2335" w:type="dxa"/>
            <w:vMerge/>
          </w:tcPr>
          <w:p w14:paraId="4D8A9A78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954CC3A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252BB6B9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190D8F08" w14:textId="1C92F00B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50.9357</w:t>
            </w:r>
          </w:p>
        </w:tc>
        <w:tc>
          <w:tcPr>
            <w:tcW w:w="990" w:type="dxa"/>
          </w:tcPr>
          <w:p w14:paraId="3834E5B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605EA0EF" w14:textId="76182467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3761D47B" w14:textId="77777777" w:rsidTr="008B7B6A">
        <w:trPr>
          <w:trHeight w:val="593"/>
        </w:trPr>
        <w:tc>
          <w:tcPr>
            <w:tcW w:w="2335" w:type="dxa"/>
            <w:vMerge w:val="restart"/>
          </w:tcPr>
          <w:p w14:paraId="1CFFBBF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19DB0598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r w:rsidR="008E3063">
              <w:rPr>
                <w:sz w:val="22"/>
                <w:szCs w:val="22"/>
              </w:rPr>
              <w:t>holding 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02724C4C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75E5BC4C" w14:textId="77777777" w:rsidR="006D0173" w:rsidRPr="006C3D13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620" w:type="dxa"/>
          </w:tcPr>
          <w:p w14:paraId="0975B4C3" w14:textId="0F7026B7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-0.0008</w:t>
            </w:r>
          </w:p>
        </w:tc>
        <w:tc>
          <w:tcPr>
            <w:tcW w:w="990" w:type="dxa"/>
          </w:tcPr>
          <w:p w14:paraId="03A45EB5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53D1EC44" w14:textId="46E7512E" w:rsidR="006D0173" w:rsidRPr="00AF2819" w:rsidRDefault="008B7B6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9B69FEA" w14:textId="77777777" w:rsidTr="008B7B6A">
        <w:trPr>
          <w:trHeight w:val="620"/>
        </w:trPr>
        <w:tc>
          <w:tcPr>
            <w:tcW w:w="2335" w:type="dxa"/>
            <w:vMerge/>
          </w:tcPr>
          <w:p w14:paraId="3F213C1D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90BFEAC" w14:textId="77777777" w:rsidR="006D0173" w:rsidRPr="006C3D13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-</w:t>
            </w:r>
            <w:r w:rsidR="006D0173"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5C35FA07" w14:textId="77777777" w:rsidR="006D0173" w:rsidRPr="006C3D13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1DC5CDF7" w14:textId="5E606361" w:rsidR="006D0173" w:rsidRPr="00AF2819" w:rsidRDefault="008B7B6A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-50.2334</w:t>
            </w:r>
          </w:p>
        </w:tc>
        <w:tc>
          <w:tcPr>
            <w:tcW w:w="990" w:type="dxa"/>
          </w:tcPr>
          <w:p w14:paraId="487B3407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525" w:type="dxa"/>
            <w:shd w:val="solid" w:color="B9FF93" w:fill="auto"/>
          </w:tcPr>
          <w:p w14:paraId="3987CC55" w14:textId="6405790A" w:rsidR="006D0173" w:rsidRPr="00AF2819" w:rsidRDefault="008B7B6A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5E218EFA" w14:textId="77777777" w:rsidR="00907A67" w:rsidRPr="00907A67" w:rsidRDefault="00907A67" w:rsidP="006D0173">
      <w:pPr>
        <w:pStyle w:val="BodyText"/>
        <w:ind w:left="0"/>
      </w:pPr>
    </w:p>
    <w:p w14:paraId="4876E4C9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53"/>
      <w:footerReference w:type="default" r:id="rId54"/>
      <w:headerReference w:type="first" r:id="rId55"/>
      <w:footerReference w:type="first" r:id="rId56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8752" w14:textId="77777777" w:rsidR="007F1544" w:rsidRDefault="007F1544">
      <w:pPr>
        <w:spacing w:after="0" w:line="240" w:lineRule="auto"/>
      </w:pPr>
      <w:r>
        <w:separator/>
      </w:r>
    </w:p>
  </w:endnote>
  <w:endnote w:type="continuationSeparator" w:id="0">
    <w:p w14:paraId="115E6C3B" w14:textId="77777777" w:rsidR="007F1544" w:rsidRDefault="007F1544">
      <w:pPr>
        <w:spacing w:after="0" w:line="240" w:lineRule="auto"/>
      </w:pPr>
      <w:r>
        <w:continuationSeparator/>
      </w:r>
    </w:p>
  </w:endnote>
  <w:endnote w:type="continuationNotice" w:id="1">
    <w:p w14:paraId="133DB4B9" w14:textId="77777777" w:rsidR="007F1544" w:rsidRDefault="007F15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D691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43F662D9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5E3B076E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F8CF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EC5D270" wp14:editId="7626D093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F4EF8C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3560" w14:textId="77777777" w:rsidR="007F1544" w:rsidRDefault="007F1544">
      <w:pPr>
        <w:spacing w:after="0" w:line="240" w:lineRule="auto"/>
      </w:pPr>
      <w:r>
        <w:separator/>
      </w:r>
    </w:p>
  </w:footnote>
  <w:footnote w:type="continuationSeparator" w:id="0">
    <w:p w14:paraId="4559D9D9" w14:textId="77777777" w:rsidR="007F1544" w:rsidRDefault="007F1544">
      <w:pPr>
        <w:spacing w:after="0" w:line="240" w:lineRule="auto"/>
      </w:pPr>
      <w:r>
        <w:continuationSeparator/>
      </w:r>
    </w:p>
  </w:footnote>
  <w:footnote w:type="continuationNotice" w:id="1">
    <w:p w14:paraId="68A084C6" w14:textId="77777777" w:rsidR="007F1544" w:rsidRDefault="007F15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39F6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4C648A98" wp14:editId="4825C2D5">
          <wp:extent cx="1256030" cy="335280"/>
          <wp:effectExtent l="0" t="0" r="1270" b="762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51DB9079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4462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6BB04882" wp14:editId="64DA88FA">
          <wp:extent cx="1256030" cy="335280"/>
          <wp:effectExtent l="0" t="0" r="1270" b="762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4F182EE7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6A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3CCC"/>
    <w:rsid w:val="00044E7B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6798E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655B"/>
    <w:rsid w:val="000971FE"/>
    <w:rsid w:val="00097615"/>
    <w:rsid w:val="00097D8E"/>
    <w:rsid w:val="000A1B9A"/>
    <w:rsid w:val="000A1F05"/>
    <w:rsid w:val="000A265D"/>
    <w:rsid w:val="000A35CE"/>
    <w:rsid w:val="000A3992"/>
    <w:rsid w:val="000A42A5"/>
    <w:rsid w:val="000A4574"/>
    <w:rsid w:val="000A48DD"/>
    <w:rsid w:val="000A4CB1"/>
    <w:rsid w:val="000B09AA"/>
    <w:rsid w:val="000B139F"/>
    <w:rsid w:val="000B15C9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63F7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4ABE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58A6"/>
    <w:rsid w:val="001463A5"/>
    <w:rsid w:val="001475EF"/>
    <w:rsid w:val="001510BB"/>
    <w:rsid w:val="00153836"/>
    <w:rsid w:val="00154423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5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756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329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4D04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466C3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1B5B"/>
    <w:rsid w:val="004949C4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B2C"/>
    <w:rsid w:val="004F7FC3"/>
    <w:rsid w:val="005002F6"/>
    <w:rsid w:val="00500E23"/>
    <w:rsid w:val="005014A9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3A5F"/>
    <w:rsid w:val="00534242"/>
    <w:rsid w:val="00534D45"/>
    <w:rsid w:val="0053772A"/>
    <w:rsid w:val="005427CD"/>
    <w:rsid w:val="00542BB1"/>
    <w:rsid w:val="00545041"/>
    <w:rsid w:val="00545402"/>
    <w:rsid w:val="00546B2F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5FEA"/>
    <w:rsid w:val="005963A9"/>
    <w:rsid w:val="00597DAB"/>
    <w:rsid w:val="00597E48"/>
    <w:rsid w:val="005A0066"/>
    <w:rsid w:val="005A0525"/>
    <w:rsid w:val="005A2157"/>
    <w:rsid w:val="005A2E75"/>
    <w:rsid w:val="005A2FB0"/>
    <w:rsid w:val="005A312A"/>
    <w:rsid w:val="005A4791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4BD1"/>
    <w:rsid w:val="005D522C"/>
    <w:rsid w:val="005D5492"/>
    <w:rsid w:val="005D5E7A"/>
    <w:rsid w:val="005D76A8"/>
    <w:rsid w:val="005D7FCD"/>
    <w:rsid w:val="005E025D"/>
    <w:rsid w:val="005E0E28"/>
    <w:rsid w:val="005E3C40"/>
    <w:rsid w:val="005E5D60"/>
    <w:rsid w:val="005E65B1"/>
    <w:rsid w:val="005E68F2"/>
    <w:rsid w:val="005E694A"/>
    <w:rsid w:val="005E7144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17D1C"/>
    <w:rsid w:val="00620A0A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0458"/>
    <w:rsid w:val="006817DF"/>
    <w:rsid w:val="00681EC4"/>
    <w:rsid w:val="00683797"/>
    <w:rsid w:val="00684173"/>
    <w:rsid w:val="00685579"/>
    <w:rsid w:val="00693624"/>
    <w:rsid w:val="006953D6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00DD"/>
    <w:rsid w:val="006C3501"/>
    <w:rsid w:val="006C39F4"/>
    <w:rsid w:val="006C3AD0"/>
    <w:rsid w:val="006C3D13"/>
    <w:rsid w:val="006C3D87"/>
    <w:rsid w:val="006C4256"/>
    <w:rsid w:val="006C5B59"/>
    <w:rsid w:val="006C5ECB"/>
    <w:rsid w:val="006C6155"/>
    <w:rsid w:val="006C6276"/>
    <w:rsid w:val="006C7D0A"/>
    <w:rsid w:val="006C7D61"/>
    <w:rsid w:val="006D0173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8DD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1488"/>
    <w:rsid w:val="007038D9"/>
    <w:rsid w:val="00703A3D"/>
    <w:rsid w:val="00703BE8"/>
    <w:rsid w:val="00704130"/>
    <w:rsid w:val="0070428A"/>
    <w:rsid w:val="007060C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380"/>
    <w:rsid w:val="00716598"/>
    <w:rsid w:val="0071695C"/>
    <w:rsid w:val="00716BD8"/>
    <w:rsid w:val="00716D01"/>
    <w:rsid w:val="007174EB"/>
    <w:rsid w:val="00717699"/>
    <w:rsid w:val="0072336C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16E"/>
    <w:rsid w:val="007456A2"/>
    <w:rsid w:val="007463D8"/>
    <w:rsid w:val="00746725"/>
    <w:rsid w:val="00750243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2F4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30D4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0E80"/>
    <w:rsid w:val="007E1DB9"/>
    <w:rsid w:val="007E276B"/>
    <w:rsid w:val="007E3BBF"/>
    <w:rsid w:val="007E4189"/>
    <w:rsid w:val="007E6B13"/>
    <w:rsid w:val="007F0425"/>
    <w:rsid w:val="007F1315"/>
    <w:rsid w:val="007F1544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15C9D"/>
    <w:rsid w:val="0082074B"/>
    <w:rsid w:val="00820C08"/>
    <w:rsid w:val="008228FB"/>
    <w:rsid w:val="00822C6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36918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0EFC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B7B6A"/>
    <w:rsid w:val="008C031C"/>
    <w:rsid w:val="008C1DF9"/>
    <w:rsid w:val="008C3806"/>
    <w:rsid w:val="008C47EE"/>
    <w:rsid w:val="008C672A"/>
    <w:rsid w:val="008D00C9"/>
    <w:rsid w:val="008D117F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063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3300"/>
    <w:rsid w:val="009951F2"/>
    <w:rsid w:val="00995B5E"/>
    <w:rsid w:val="00996987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367"/>
    <w:rsid w:val="009E579F"/>
    <w:rsid w:val="009E5A87"/>
    <w:rsid w:val="009E7466"/>
    <w:rsid w:val="009E7D15"/>
    <w:rsid w:val="009E7D63"/>
    <w:rsid w:val="009F0AE2"/>
    <w:rsid w:val="009F0D5B"/>
    <w:rsid w:val="009F3452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0FA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607A"/>
    <w:rsid w:val="00A6733D"/>
    <w:rsid w:val="00A67968"/>
    <w:rsid w:val="00A67B59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14FD"/>
    <w:rsid w:val="00AB287D"/>
    <w:rsid w:val="00AB36AA"/>
    <w:rsid w:val="00AB48BB"/>
    <w:rsid w:val="00AB4BFB"/>
    <w:rsid w:val="00AB68FA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5DCB"/>
    <w:rsid w:val="00AD7C4A"/>
    <w:rsid w:val="00AE0C04"/>
    <w:rsid w:val="00AE1249"/>
    <w:rsid w:val="00AE4498"/>
    <w:rsid w:val="00AE5AEF"/>
    <w:rsid w:val="00AE7664"/>
    <w:rsid w:val="00AE7A66"/>
    <w:rsid w:val="00AF1FDC"/>
    <w:rsid w:val="00AF2819"/>
    <w:rsid w:val="00AF452C"/>
    <w:rsid w:val="00AF462C"/>
    <w:rsid w:val="00AF606D"/>
    <w:rsid w:val="00AF61DA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180"/>
    <w:rsid w:val="00B1290D"/>
    <w:rsid w:val="00B13AE2"/>
    <w:rsid w:val="00B13C5F"/>
    <w:rsid w:val="00B16220"/>
    <w:rsid w:val="00B16498"/>
    <w:rsid w:val="00B22EE2"/>
    <w:rsid w:val="00B23FE3"/>
    <w:rsid w:val="00B24509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742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4D7"/>
    <w:rsid w:val="00BF474F"/>
    <w:rsid w:val="00BF4903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116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509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0EA7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48D0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77886"/>
    <w:rsid w:val="00D806E3"/>
    <w:rsid w:val="00D809B2"/>
    <w:rsid w:val="00D818F5"/>
    <w:rsid w:val="00D83DA4"/>
    <w:rsid w:val="00D85006"/>
    <w:rsid w:val="00D85238"/>
    <w:rsid w:val="00D866C3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34C1"/>
    <w:rsid w:val="00DA54E5"/>
    <w:rsid w:val="00DA584E"/>
    <w:rsid w:val="00DA58AE"/>
    <w:rsid w:val="00DA645B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5433"/>
    <w:rsid w:val="00DE663B"/>
    <w:rsid w:val="00DF05E3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33F4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3991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6E61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E7D3C"/>
    <w:rsid w:val="00EF20F5"/>
    <w:rsid w:val="00EF389E"/>
    <w:rsid w:val="00EF4D03"/>
    <w:rsid w:val="00EF4DFB"/>
    <w:rsid w:val="00EF5013"/>
    <w:rsid w:val="00EF5038"/>
    <w:rsid w:val="00EF5143"/>
    <w:rsid w:val="00EF52C2"/>
    <w:rsid w:val="00EF75E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07FEF"/>
    <w:rsid w:val="00F10836"/>
    <w:rsid w:val="00F119C5"/>
    <w:rsid w:val="00F156D6"/>
    <w:rsid w:val="00F15EFD"/>
    <w:rsid w:val="00F200A9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3D4"/>
    <w:rsid w:val="00F264E7"/>
    <w:rsid w:val="00F26948"/>
    <w:rsid w:val="00F31546"/>
    <w:rsid w:val="00F31EC7"/>
    <w:rsid w:val="00F33A4D"/>
    <w:rsid w:val="00F33BB1"/>
    <w:rsid w:val="00F34467"/>
    <w:rsid w:val="00F345D6"/>
    <w:rsid w:val="00F34F82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50E45"/>
    <w:rsid w:val="00F514DA"/>
    <w:rsid w:val="00F52D97"/>
    <w:rsid w:val="00F535B0"/>
    <w:rsid w:val="00F545A6"/>
    <w:rsid w:val="00F55468"/>
    <w:rsid w:val="00F559BC"/>
    <w:rsid w:val="00F56876"/>
    <w:rsid w:val="00F6116E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472B"/>
    <w:rsid w:val="00F94F6F"/>
    <w:rsid w:val="00F954B5"/>
    <w:rsid w:val="00F95ABF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2572C"/>
  <w15:chartTrackingRefBased/>
  <w15:docId w15:val="{D8616123-F889-47D1-9C82-BDE70CDE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4</TotalTime>
  <Pages>40</Pages>
  <Words>3435</Words>
  <Characters>19584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2023-05-22T17:05:00Z</cp:lastPrinted>
  <dcterms:created xsi:type="dcterms:W3CDTF">2023-05-22T17:03:00Z</dcterms:created>
  <dcterms:modified xsi:type="dcterms:W3CDTF">2023-05-22T17:07:00Z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