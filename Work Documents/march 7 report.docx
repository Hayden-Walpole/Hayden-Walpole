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CD64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4F4A5383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7172AECA" w14:textId="77777777" w:rsidR="004514D6" w:rsidRPr="00857ECD" w:rsidRDefault="004514D6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57A8724B" w14:textId="77777777" w:rsidR="00857ECD" w:rsidRPr="00857ECD" w:rsidRDefault="00857ECD" w:rsidP="008A5EA2">
      <w:pPr>
        <w:pStyle w:val="BodyText"/>
        <w:spacing w:after="60"/>
        <w:rPr>
          <w:sz w:val="28"/>
          <w:szCs w:val="28"/>
        </w:rPr>
      </w:pPr>
    </w:p>
    <w:p w14:paraId="74358B46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452CE913" w14:textId="77777777" w:rsidR="00F559BC" w:rsidRDefault="00F559BC" w:rsidP="00F559BC">
      <w:pPr>
        <w:pStyle w:val="BodyText"/>
        <w:spacing w:after="60"/>
        <w:ind w:left="0"/>
        <w:jc w:val="center"/>
        <w:rPr>
          <w:sz w:val="28"/>
          <w:szCs w:val="28"/>
        </w:rPr>
      </w:pPr>
    </w:p>
    <w:p w14:paraId="66F6666D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15C44C5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6B1C9A0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D02150">
        <w:rPr>
          <w:sz w:val="28"/>
          <w:szCs w:val="28"/>
        </w:rPr>
        <w:t>19189000.9.2.109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1902"/>
        <w:gridCol w:w="1677"/>
        <w:gridCol w:w="1952"/>
        <w:gridCol w:w="1766"/>
      </w:tblGrid>
      <w:tr w:rsidR="004514D6" w14:paraId="332E334B" w14:textId="77777777" w:rsidTr="004514D6">
        <w:trPr>
          <w:trHeight w:val="1127"/>
          <w:jc w:val="center"/>
        </w:trPr>
        <w:tc>
          <w:tcPr>
            <w:tcW w:w="2053" w:type="dxa"/>
          </w:tcPr>
          <w:p w14:paraId="0D90CA0F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02" w:type="dxa"/>
          </w:tcPr>
          <w:p w14:paraId="06A4472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677" w:type="dxa"/>
          </w:tcPr>
          <w:p w14:paraId="6749F190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952" w:type="dxa"/>
          </w:tcPr>
          <w:p w14:paraId="1AC51814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66" w:type="dxa"/>
          </w:tcPr>
          <w:p w14:paraId="163966E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3D771E10" w14:textId="77777777" w:rsidTr="004514D6">
        <w:trPr>
          <w:trHeight w:val="414"/>
          <w:jc w:val="center"/>
        </w:trPr>
        <w:tc>
          <w:tcPr>
            <w:tcW w:w="2053" w:type="dxa"/>
          </w:tcPr>
          <w:p w14:paraId="0E7289A2" w14:textId="01C8B718" w:rsidR="004514D6" w:rsidRDefault="004514D6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02" w:type="dxa"/>
          </w:tcPr>
          <w:p w14:paraId="5B16C6F8" w14:textId="4F910B6F" w:rsidR="004514D6" w:rsidRDefault="00D02150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 D</w:t>
            </w:r>
          </w:p>
        </w:tc>
        <w:tc>
          <w:tcPr>
            <w:tcW w:w="1677" w:type="dxa"/>
          </w:tcPr>
          <w:p w14:paraId="13DBFE00" w14:textId="730D8FAF" w:rsidR="004514D6" w:rsidRDefault="00D02150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 Built</w:t>
            </w:r>
          </w:p>
        </w:tc>
        <w:tc>
          <w:tcPr>
            <w:tcW w:w="1952" w:type="dxa"/>
          </w:tcPr>
          <w:p w14:paraId="79ABFAAC" w14:textId="33AFFB95" w:rsidR="004514D6" w:rsidRDefault="00D02150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766" w:type="dxa"/>
          </w:tcPr>
          <w:p w14:paraId="55BC8CEC" w14:textId="6FC1DE33" w:rsidR="004514D6" w:rsidRDefault="00D02150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3/6/2023 1:16:53 PM</w:t>
            </w:r>
          </w:p>
        </w:tc>
      </w:tr>
    </w:tbl>
    <w:p w14:paraId="1DC92DF9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49F55AFC" w14:textId="77777777" w:rsidR="008571B8" w:rsidRPr="00F22CD4" w:rsidRDefault="008571B8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6FCF9EFE" w14:textId="77777777" w:rsidTr="00D02150">
        <w:trPr>
          <w:trHeight w:val="287"/>
          <w:jc w:val="center"/>
        </w:trPr>
        <w:tc>
          <w:tcPr>
            <w:tcW w:w="4675" w:type="dxa"/>
          </w:tcPr>
          <w:p w14:paraId="64B051DB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>Full test results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5B41365E" w14:textId="2EC122E6" w:rsidR="00137E87" w:rsidRPr="00B04878" w:rsidRDefault="00D02150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04D1B6C7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0B13773B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41B7D844" w14:textId="77777777" w:rsidTr="00D02150">
        <w:trPr>
          <w:jc w:val="center"/>
        </w:trPr>
        <w:tc>
          <w:tcPr>
            <w:tcW w:w="4675" w:type="dxa"/>
          </w:tcPr>
          <w:p w14:paraId="7C5DA770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2FED67E7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78165D00" w14:textId="77777777" w:rsidTr="00D02150">
        <w:trPr>
          <w:jc w:val="center"/>
        </w:trPr>
        <w:tc>
          <w:tcPr>
            <w:tcW w:w="4675" w:type="dxa"/>
          </w:tcPr>
          <w:p w14:paraId="44F09041" w14:textId="0E5F8D4B" w:rsidR="008571B8" w:rsidRPr="007463D8" w:rsidRDefault="00041430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b/>
                <w:bCs/>
                <w:szCs w:val="20"/>
              </w:rPr>
              <w:t>6.1. Visual Examination of the Product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BDAE880" w14:textId="67902F8A" w:rsidR="008571B8" w:rsidRPr="00395E23" w:rsidRDefault="00D02150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16799771" w14:textId="77777777" w:rsidTr="00D02150">
        <w:trPr>
          <w:jc w:val="center"/>
        </w:trPr>
        <w:tc>
          <w:tcPr>
            <w:tcW w:w="4675" w:type="dxa"/>
          </w:tcPr>
          <w:p w14:paraId="0CFAB56D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090EC3C8" w14:textId="7E746609" w:rsidR="00395E23" w:rsidRDefault="00D02150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5FCE4236" w14:textId="77777777" w:rsidTr="00D02150">
        <w:trPr>
          <w:jc w:val="center"/>
        </w:trPr>
        <w:tc>
          <w:tcPr>
            <w:tcW w:w="4675" w:type="dxa"/>
          </w:tcPr>
          <w:p w14:paraId="51B37DFA" w14:textId="05ABAC0A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D02150" w:rsidRPr="00D02150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6DF4B4F0" w14:textId="39160244" w:rsidR="00395E23" w:rsidRDefault="00D02150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2D43CB8F" w14:textId="77777777" w:rsidTr="00D02150">
        <w:trPr>
          <w:jc w:val="center"/>
        </w:trPr>
        <w:tc>
          <w:tcPr>
            <w:tcW w:w="4675" w:type="dxa"/>
          </w:tcPr>
          <w:p w14:paraId="06CF0888" w14:textId="18A64E7D" w:rsidR="00C65713" w:rsidRPr="007463D8" w:rsidRDefault="00C6571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rStyle w:val="Heading9Char"/>
                <w:b/>
                <w:bCs/>
                <w:szCs w:val="20"/>
              </w:rPr>
              <w:t>6.4 Resistance</w:t>
            </w:r>
            <w:r w:rsidR="00D02150" w:rsidRPr="00D02150">
              <w:rPr>
                <w:rStyle w:val="Heading8Char"/>
                <w:szCs w:val="20"/>
              </w:rPr>
              <w:t xml:space="preserve"> </w:t>
            </w:r>
            <w:r w:rsidR="00D02150" w:rsidRPr="00D02150">
              <w:rPr>
                <w:szCs w:val="20"/>
              </w:rPr>
              <w:t>and Inductance Test</w:t>
            </w:r>
            <w:r w:rsidR="00D02150" w:rsidRPr="00D02150">
              <w:rPr>
                <w:b/>
                <w:bCs/>
                <w:szCs w:val="20"/>
              </w:rPr>
              <w:t xml:space="preserve"> (motor and solenoid)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4F8706FF" w14:textId="7C4F60FC" w:rsidR="00C65713" w:rsidRDefault="00D02150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0A244A51" w14:textId="2C4069DE" w:rsidR="00C65713" w:rsidRDefault="00D02150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1093529B" w14:textId="77777777" w:rsidTr="00D02150">
        <w:trPr>
          <w:jc w:val="center"/>
        </w:trPr>
        <w:tc>
          <w:tcPr>
            <w:tcW w:w="4675" w:type="dxa"/>
          </w:tcPr>
          <w:p w14:paraId="1CE50764" w14:textId="15D839DD" w:rsidR="00395E23" w:rsidRPr="007463D8" w:rsidRDefault="00395E2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b/>
                <w:bCs/>
                <w:szCs w:val="20"/>
              </w:rPr>
              <w:t>6.5 Power ON UUT Checks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9594406" w14:textId="5BFEBB7E" w:rsidR="00395E23" w:rsidRDefault="00D02150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78DDAD56" w14:textId="77777777" w:rsidTr="00D02150">
        <w:trPr>
          <w:jc w:val="center"/>
        </w:trPr>
        <w:tc>
          <w:tcPr>
            <w:tcW w:w="4675" w:type="dxa"/>
          </w:tcPr>
          <w:p w14:paraId="7ED4AF2A" w14:textId="77777777" w:rsidR="00C65713" w:rsidRPr="007463D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 xml:space="preserve">6.6 </w:t>
            </w:r>
            <w:r w:rsidRPr="00C65713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4050DA90" w14:textId="2F4B9105" w:rsidR="00C65713" w:rsidRPr="006C165A" w:rsidRDefault="00D02150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24378436" w14:textId="77777777" w:rsidTr="00D02150">
        <w:trPr>
          <w:jc w:val="center"/>
        </w:trPr>
        <w:tc>
          <w:tcPr>
            <w:tcW w:w="4675" w:type="dxa"/>
          </w:tcPr>
          <w:p w14:paraId="6B4FB313" w14:textId="77777777" w:rsidR="00C65713" w:rsidRPr="00C65713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6B95E366" w14:textId="771B167B" w:rsidR="00C65713" w:rsidRPr="008F0E92" w:rsidRDefault="00D02150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041B7DD" w14:textId="5CAB7E06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1ED1535A" w14:textId="77777777" w:rsidTr="00D02150">
        <w:trPr>
          <w:jc w:val="center"/>
        </w:trPr>
        <w:tc>
          <w:tcPr>
            <w:tcW w:w="4675" w:type="dxa"/>
          </w:tcPr>
          <w:p w14:paraId="00D7C6E4" w14:textId="2A0DBD85" w:rsidR="00612803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_Ref129074003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b/>
                <w:bCs/>
                <w:szCs w:val="20"/>
              </w:rPr>
              <w:t>6.6.4 Brake Release Test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0F5BFF0" w14:textId="40FC0C51" w:rsidR="00612803" w:rsidRPr="008F0E92" w:rsidRDefault="00D02150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3DEAC98C" w14:textId="77777777" w:rsidTr="00D02150">
        <w:trPr>
          <w:jc w:val="center"/>
        </w:trPr>
        <w:tc>
          <w:tcPr>
            <w:tcW w:w="4675" w:type="dxa"/>
          </w:tcPr>
          <w:p w14:paraId="5F7757C5" w14:textId="0D7A2D25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_Ref127526043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b/>
                <w:bCs/>
                <w:szCs w:val="20"/>
              </w:rPr>
              <w:t>6.6.5 N1 and N2 Extend Mechanical Stops and MCE Rigging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006F03A0" w14:textId="4E854A84" w:rsidR="006D15A2" w:rsidRDefault="00D02150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13ADDC35" w14:textId="77777777" w:rsidTr="00D02150">
        <w:trPr>
          <w:jc w:val="center"/>
        </w:trPr>
        <w:tc>
          <w:tcPr>
            <w:tcW w:w="4675" w:type="dxa"/>
          </w:tcPr>
          <w:p w14:paraId="7342D114" w14:textId="26B4A869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_Ref127526651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b/>
                <w:bCs/>
                <w:szCs w:val="20"/>
              </w:rPr>
              <w:t>6.6.6 N1 and N2 Stroke Check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655BF409" w14:textId="650D5820" w:rsidR="006D15A2" w:rsidRDefault="00D02150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04F99CF0" w14:textId="77777777" w:rsidTr="00D02150">
        <w:trPr>
          <w:jc w:val="center"/>
        </w:trPr>
        <w:tc>
          <w:tcPr>
            <w:tcW w:w="4675" w:type="dxa"/>
          </w:tcPr>
          <w:p w14:paraId="0FE5960E" w14:textId="6721DA7A" w:rsidR="006D15A2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_Ref129074067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D02150" w:rsidRPr="00D02150">
              <w:rPr>
                <w:rStyle w:val="Heading9Char"/>
                <w:b/>
                <w:bCs/>
                <w:szCs w:val="20"/>
              </w:rPr>
              <w:t>6.6.7 Performance Test – unloaded operation</w:t>
            </w:r>
            <w:r w:rsidR="00D02150" w:rsidRPr="00D02150">
              <w:rPr>
                <w:b/>
                <w:bCs/>
                <w:szCs w:val="20"/>
              </w:rPr>
              <w:t xml:space="preserve"> (one channel operation)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5BA3E6C" w14:textId="4B347384" w:rsidR="006D15A2" w:rsidRPr="008F0E92" w:rsidRDefault="00D02150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19A2D4A3" w14:textId="77777777" w:rsidTr="00D02150">
        <w:trPr>
          <w:jc w:val="center"/>
        </w:trPr>
        <w:tc>
          <w:tcPr>
            <w:tcW w:w="4675" w:type="dxa"/>
          </w:tcPr>
          <w:p w14:paraId="770665A5" w14:textId="77777777" w:rsidR="000E675C" w:rsidRPr="000E675C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0E675C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B766F90" w14:textId="0E390F54" w:rsidR="006D15A2" w:rsidRDefault="00D02150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5DE7EE14" w14:textId="77777777" w:rsidTr="00D02150">
        <w:trPr>
          <w:jc w:val="center"/>
        </w:trPr>
        <w:tc>
          <w:tcPr>
            <w:tcW w:w="4675" w:type="dxa"/>
          </w:tcPr>
          <w:p w14:paraId="16C42538" w14:textId="77777777" w:rsidR="006D15A2" w:rsidRPr="007463D8" w:rsidRDefault="000E675C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DD48B10" w14:textId="77530448" w:rsidR="006D15A2" w:rsidRDefault="00D02150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25A56C7A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63F5DC9" w14:textId="77777777" w:rsidR="00133482" w:rsidRPr="007463D8" w:rsidRDefault="00133482" w:rsidP="00133482">
      <w:pPr>
        <w:rPr>
          <w:sz w:val="28"/>
          <w:szCs w:val="28"/>
        </w:rPr>
      </w:pPr>
    </w:p>
    <w:p w14:paraId="57FDBD36" w14:textId="77777777" w:rsidR="00133482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0" w:name="_Hlk122079207"/>
    </w:p>
    <w:p w14:paraId="3C50AE9D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1" w:name="_Ref127525995"/>
      <w:r w:rsidRPr="007463D8">
        <w:rPr>
          <w:b/>
          <w:bCs/>
          <w:sz w:val="32"/>
          <w:szCs w:val="32"/>
        </w:rPr>
        <w:t>6.1. Visual Examination of the Product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717"/>
        <w:gridCol w:w="2643"/>
      </w:tblGrid>
      <w:tr w:rsidR="00133482" w14:paraId="3E0AEE94" w14:textId="77777777" w:rsidTr="00D02150">
        <w:tc>
          <w:tcPr>
            <w:tcW w:w="5935" w:type="dxa"/>
          </w:tcPr>
          <w:bookmarkEnd w:id="0"/>
          <w:p w14:paraId="7E47896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  <w:shd w:val="solid" w:color="B9FF93" w:fill="auto"/>
          </w:tcPr>
          <w:p w14:paraId="196E7854" w14:textId="24EDB641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46F8938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05F000F0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89"/>
        <w:gridCol w:w="2721"/>
        <w:gridCol w:w="2540"/>
      </w:tblGrid>
      <w:tr w:rsidR="00133482" w14:paraId="29159400" w14:textId="77777777" w:rsidTr="006C2C30">
        <w:tc>
          <w:tcPr>
            <w:tcW w:w="4089" w:type="dxa"/>
          </w:tcPr>
          <w:p w14:paraId="6360B7A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2721" w:type="dxa"/>
          </w:tcPr>
          <w:p w14:paraId="1071570F" w14:textId="177AC338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D02150">
              <w:rPr>
                <w:szCs w:val="20"/>
              </w:rPr>
              <w:t>10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</w:p>
        </w:tc>
        <w:tc>
          <w:tcPr>
            <w:tcW w:w="2540" w:type="dxa"/>
          </w:tcPr>
          <w:p w14:paraId="67259D6F" w14:textId="068E7DC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3BDB945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1D60333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3A45AD92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1760"/>
        <w:gridCol w:w="1294"/>
        <w:gridCol w:w="1512"/>
        <w:gridCol w:w="1581"/>
        <w:gridCol w:w="1581"/>
        <w:gridCol w:w="1581"/>
      </w:tblGrid>
      <w:tr w:rsidR="00133482" w:rsidRPr="00CF01D2" w14:paraId="608A9BB6" w14:textId="77777777" w:rsidTr="006C2C30">
        <w:trPr>
          <w:trHeight w:val="297"/>
        </w:trPr>
        <w:tc>
          <w:tcPr>
            <w:tcW w:w="4566" w:type="dxa"/>
            <w:gridSpan w:val="3"/>
          </w:tcPr>
          <w:p w14:paraId="1E207F3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43" w:type="dxa"/>
            <w:gridSpan w:val="3"/>
          </w:tcPr>
          <w:p w14:paraId="5FBC941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6F46C554" w14:textId="77777777" w:rsidTr="00D02150">
        <w:trPr>
          <w:trHeight w:val="297"/>
        </w:trPr>
        <w:tc>
          <w:tcPr>
            <w:tcW w:w="1760" w:type="dxa"/>
          </w:tcPr>
          <w:p w14:paraId="40846F08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294" w:type="dxa"/>
          </w:tcPr>
          <w:p w14:paraId="33A45E8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512" w:type="dxa"/>
          </w:tcPr>
          <w:p w14:paraId="43CBF62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02AE1E98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6CD84F1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581" w:type="dxa"/>
          </w:tcPr>
          <w:p w14:paraId="415EDCB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23A35127" w14:textId="77777777" w:rsidTr="00D02150">
        <w:trPr>
          <w:trHeight w:val="297"/>
        </w:trPr>
        <w:tc>
          <w:tcPr>
            <w:tcW w:w="1760" w:type="dxa"/>
          </w:tcPr>
          <w:p w14:paraId="090D07B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294" w:type="dxa"/>
          </w:tcPr>
          <w:p w14:paraId="53EE26BD" w14:textId="01F79A05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7250F507" w14:textId="12DC6DC3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26D4FB9D" w14:textId="2D6B914F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53C5896E" w14:textId="12B24869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</w:tcPr>
          <w:p w14:paraId="5C36212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4DCBE42A" w14:textId="77777777" w:rsidTr="00D02150">
        <w:trPr>
          <w:trHeight w:val="297"/>
        </w:trPr>
        <w:tc>
          <w:tcPr>
            <w:tcW w:w="1760" w:type="dxa"/>
          </w:tcPr>
          <w:p w14:paraId="4B6D198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294" w:type="dxa"/>
          </w:tcPr>
          <w:p w14:paraId="33798AD7" w14:textId="5C90AD46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58D02D6D" w14:textId="35543B0F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456B87D6" w14:textId="7B6A861D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49470365" w14:textId="40A7F44E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</w:tcPr>
          <w:p w14:paraId="445A0DB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7F96C528" w14:textId="77777777" w:rsidTr="00D02150">
        <w:trPr>
          <w:trHeight w:val="297"/>
        </w:trPr>
        <w:tc>
          <w:tcPr>
            <w:tcW w:w="1760" w:type="dxa"/>
          </w:tcPr>
          <w:p w14:paraId="21FD072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294" w:type="dxa"/>
          </w:tcPr>
          <w:p w14:paraId="03096D72" w14:textId="0654323A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512" w:type="dxa"/>
          </w:tcPr>
          <w:p w14:paraId="1BB859F3" w14:textId="67177F09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0A5F8737" w14:textId="0B715D4E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0DD2FB7C" w14:textId="1715356E" w:rsidR="00133482" w:rsidRPr="0009590E" w:rsidRDefault="00D02150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720687D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3A6D1369" w14:textId="77777777" w:rsidTr="00D02150">
        <w:trPr>
          <w:trHeight w:val="297"/>
        </w:trPr>
        <w:tc>
          <w:tcPr>
            <w:tcW w:w="4566" w:type="dxa"/>
            <w:gridSpan w:val="3"/>
          </w:tcPr>
          <w:p w14:paraId="56167F40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4743" w:type="dxa"/>
            <w:gridSpan w:val="3"/>
            <w:shd w:val="solid" w:color="FF7575" w:fill="auto"/>
          </w:tcPr>
          <w:p w14:paraId="381C8D7F" w14:textId="205BDD9D" w:rsidR="00133482" w:rsidRPr="006C165A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058E678F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3278635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4" w:name="_Ref129073835"/>
      <w:r w:rsidRPr="007463D8">
        <w:rPr>
          <w:rStyle w:val="Heading9Char"/>
          <w:b/>
          <w:bCs/>
          <w:sz w:val="32"/>
          <w:szCs w:val="32"/>
        </w:rPr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5E546E01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479"/>
        <w:gridCol w:w="1299"/>
        <w:gridCol w:w="1267"/>
        <w:gridCol w:w="1428"/>
        <w:gridCol w:w="1406"/>
        <w:gridCol w:w="1396"/>
        <w:gridCol w:w="1036"/>
      </w:tblGrid>
      <w:tr w:rsidR="00133482" w14:paraId="3317FB10" w14:textId="77777777" w:rsidTr="006C2C30">
        <w:tc>
          <w:tcPr>
            <w:tcW w:w="4045" w:type="dxa"/>
            <w:gridSpan w:val="3"/>
          </w:tcPr>
          <w:p w14:paraId="680CF28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266" w:type="dxa"/>
            <w:gridSpan w:val="4"/>
          </w:tcPr>
          <w:p w14:paraId="53C120E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31B9589B" w14:textId="77777777" w:rsidTr="00D02150">
        <w:tc>
          <w:tcPr>
            <w:tcW w:w="1479" w:type="dxa"/>
          </w:tcPr>
          <w:p w14:paraId="3A0750A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299" w:type="dxa"/>
          </w:tcPr>
          <w:p w14:paraId="45AF0212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267" w:type="dxa"/>
          </w:tcPr>
          <w:p w14:paraId="65EF44BA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272C8BC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72FA527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08397F0A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36" w:type="dxa"/>
          </w:tcPr>
          <w:p w14:paraId="20CB48E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499F6CAD" w14:textId="77777777" w:rsidTr="00D02150">
        <w:tc>
          <w:tcPr>
            <w:tcW w:w="1479" w:type="dxa"/>
          </w:tcPr>
          <w:p w14:paraId="2E89081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299" w:type="dxa"/>
          </w:tcPr>
          <w:p w14:paraId="5A08A675" w14:textId="142F3FF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267" w:type="dxa"/>
          </w:tcPr>
          <w:p w14:paraId="18E6CE9E" w14:textId="73B57A22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69913D64" w14:textId="141B6C48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03ED15CD" w14:textId="7B15B86E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3969FF3D" w14:textId="0B514F99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036" w:type="dxa"/>
          </w:tcPr>
          <w:p w14:paraId="32718F9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7300A361" w14:textId="77777777" w:rsidTr="00D02150">
        <w:tc>
          <w:tcPr>
            <w:tcW w:w="1479" w:type="dxa"/>
          </w:tcPr>
          <w:p w14:paraId="0418FF3E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299" w:type="dxa"/>
          </w:tcPr>
          <w:p w14:paraId="4E04B18F" w14:textId="496748F8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267" w:type="dxa"/>
          </w:tcPr>
          <w:p w14:paraId="251C9218" w14:textId="1A672844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541D5FB6" w14:textId="028067D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05ED9D6A" w14:textId="131C39E3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07BCAC40" w14:textId="3CE5755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036" w:type="dxa"/>
          </w:tcPr>
          <w:p w14:paraId="6C28C45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018777E" w14:textId="77777777" w:rsidTr="00D02150">
        <w:tc>
          <w:tcPr>
            <w:tcW w:w="1479" w:type="dxa"/>
          </w:tcPr>
          <w:p w14:paraId="7A88AA8F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299" w:type="dxa"/>
          </w:tcPr>
          <w:p w14:paraId="6804268F" w14:textId="49D333BE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267" w:type="dxa"/>
          </w:tcPr>
          <w:p w14:paraId="02482A79" w14:textId="4674CF2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2592145D" w14:textId="0A3BB774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7023F44C" w14:textId="2FF99E08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2E600783" w14:textId="163057E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036" w:type="dxa"/>
          </w:tcPr>
          <w:p w14:paraId="350D08D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3FF57AC" w14:textId="77777777" w:rsidTr="00D02150">
        <w:tc>
          <w:tcPr>
            <w:tcW w:w="1479" w:type="dxa"/>
          </w:tcPr>
          <w:p w14:paraId="55AD0BBE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99" w:type="dxa"/>
          </w:tcPr>
          <w:p w14:paraId="6AA8523C" w14:textId="57A9C95B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267" w:type="dxa"/>
          </w:tcPr>
          <w:p w14:paraId="5667BC4F" w14:textId="279E92F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0.44 Ohms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64B00DD8" w14:textId="097988BE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51100DEE" w14:textId="167FA789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6FF343F7" w14:textId="3A4AE353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036" w:type="dxa"/>
          </w:tcPr>
          <w:p w14:paraId="6283592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4893DA2" w14:textId="77777777" w:rsidTr="00D02150">
        <w:tc>
          <w:tcPr>
            <w:tcW w:w="1479" w:type="dxa"/>
          </w:tcPr>
          <w:p w14:paraId="55D3580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99" w:type="dxa"/>
          </w:tcPr>
          <w:p w14:paraId="27E49F4B" w14:textId="65FFB59A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267" w:type="dxa"/>
          </w:tcPr>
          <w:p w14:paraId="08BFD42B" w14:textId="1DE6B59B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423B39E2" w14:textId="36D1BAE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752858C8" w14:textId="26FCD1BE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27E2EE03" w14:textId="4C072FFA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47D1BE9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133482" w14:paraId="4C51699A" w14:textId="77777777" w:rsidTr="00D02150">
        <w:tc>
          <w:tcPr>
            <w:tcW w:w="4045" w:type="dxa"/>
            <w:gridSpan w:val="3"/>
          </w:tcPr>
          <w:p w14:paraId="300E5215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5266" w:type="dxa"/>
            <w:gridSpan w:val="4"/>
            <w:shd w:val="solid" w:color="FF7575" w:fill="auto"/>
          </w:tcPr>
          <w:p w14:paraId="306FCE7D" w14:textId="063F2994" w:rsidR="00133482" w:rsidRPr="006C165A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6A4D0AC4" w14:textId="77777777" w:rsidR="00133482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28A2E888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lastRenderedPageBreak/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1"/>
        <w:gridCol w:w="6"/>
        <w:gridCol w:w="1306"/>
        <w:gridCol w:w="1352"/>
        <w:gridCol w:w="1530"/>
        <w:gridCol w:w="1440"/>
        <w:gridCol w:w="1710"/>
        <w:gridCol w:w="895"/>
      </w:tblGrid>
      <w:tr w:rsidR="00133482" w14:paraId="3C357F50" w14:textId="77777777" w:rsidTr="006C2C30">
        <w:tc>
          <w:tcPr>
            <w:tcW w:w="3775" w:type="dxa"/>
            <w:gridSpan w:val="4"/>
          </w:tcPr>
          <w:p w14:paraId="0CBF6F65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27211BD5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558A1C13" w14:textId="77777777" w:rsidTr="00D02150">
        <w:tc>
          <w:tcPr>
            <w:tcW w:w="1117" w:type="dxa"/>
            <w:gridSpan w:val="2"/>
          </w:tcPr>
          <w:p w14:paraId="6B61FE1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295DDD5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1101784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06FE03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EF935BB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98F370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263EE2A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1CF3259D" w14:textId="77777777" w:rsidTr="00D02150">
        <w:tc>
          <w:tcPr>
            <w:tcW w:w="1111" w:type="dxa"/>
          </w:tcPr>
          <w:p w14:paraId="2E63E4F6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12" w:type="dxa"/>
            <w:gridSpan w:val="2"/>
          </w:tcPr>
          <w:p w14:paraId="495385F6" w14:textId="237EF870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24470AFB" w14:textId="590DB415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47D0624" w14:textId="7DC269D5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5B616D71" w14:textId="2663194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43B06423" w14:textId="42CD66E0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60FE759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3979BBD" w14:textId="77777777" w:rsidTr="00D02150">
        <w:tc>
          <w:tcPr>
            <w:tcW w:w="1111" w:type="dxa"/>
          </w:tcPr>
          <w:p w14:paraId="36F6AB2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12" w:type="dxa"/>
            <w:gridSpan w:val="2"/>
          </w:tcPr>
          <w:p w14:paraId="301032E9" w14:textId="5CF06E0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787DDC46" w14:textId="0EBAB7ED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0F785C26" w14:textId="2C2EB25A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1773D4E1" w14:textId="167CE377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51BA829F" w14:textId="502F0B9F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7B31E12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5C4CE9BA" w14:textId="77777777" w:rsidTr="00D02150">
        <w:tc>
          <w:tcPr>
            <w:tcW w:w="1111" w:type="dxa"/>
          </w:tcPr>
          <w:p w14:paraId="2A3E843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12" w:type="dxa"/>
            <w:gridSpan w:val="2"/>
          </w:tcPr>
          <w:p w14:paraId="3B62202C" w14:textId="37DD9FDD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E78FFB1" w14:textId="4C4AB79A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2F5FC9F" w14:textId="6972725F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71E93900" w14:textId="669AA823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1B3C9BA8" w14:textId="563129B2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7F2C29CF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79F0A623" w14:textId="77777777" w:rsidTr="00D02150">
        <w:trPr>
          <w:trHeight w:val="350"/>
        </w:trPr>
        <w:tc>
          <w:tcPr>
            <w:tcW w:w="1111" w:type="dxa"/>
          </w:tcPr>
          <w:p w14:paraId="0DAF646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12" w:type="dxa"/>
            <w:gridSpan w:val="2"/>
          </w:tcPr>
          <w:p w14:paraId="1CABA979" w14:textId="3719697B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00914993" w14:textId="64F0690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0C02BDF" w14:textId="75FA071C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75FEEF1" w14:textId="13EFA7A6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465E6C31" w14:textId="6BFF4320" w:rsidR="0013348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2F69691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12B07C15" w14:textId="77777777" w:rsidTr="00D02150">
        <w:trPr>
          <w:trHeight w:val="350"/>
        </w:trPr>
        <w:tc>
          <w:tcPr>
            <w:tcW w:w="3775" w:type="dxa"/>
            <w:gridSpan w:val="4"/>
          </w:tcPr>
          <w:p w14:paraId="20227B5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5575" w:type="dxa"/>
            <w:gridSpan w:val="4"/>
            <w:shd w:val="solid" w:color="FF7575" w:fill="auto"/>
          </w:tcPr>
          <w:p w14:paraId="65E1636F" w14:textId="4DC27D90" w:rsidR="00133482" w:rsidRPr="006C165A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1794F48B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87633D7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9AF938C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 w:rsidRPr="007463D8">
        <w:rPr>
          <w:b/>
          <w:bCs/>
          <w:sz w:val="32"/>
          <w:szCs w:val="32"/>
        </w:rPr>
        <w:t>6.5 Power ON UUT Checks</w:t>
      </w:r>
      <w:bookmarkEnd w:id="6"/>
    </w:p>
    <w:p w14:paraId="5FBC56E5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>
        <w:rPr>
          <w:szCs w:val="20"/>
        </w:rPr>
        <w:t>reported</w:t>
      </w:r>
      <w:proofErr w:type="gramEnd"/>
      <w:r>
        <w:rPr>
          <w:szCs w:val="2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091B22" w14:paraId="65C9CB7B" w14:textId="77777777" w:rsidTr="00091B22">
        <w:tc>
          <w:tcPr>
            <w:tcW w:w="2336" w:type="dxa"/>
          </w:tcPr>
          <w:p w14:paraId="575E84E7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601D7978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05E54A34" w14:textId="77777777" w:rsidTr="00D02150">
        <w:tc>
          <w:tcPr>
            <w:tcW w:w="2336" w:type="dxa"/>
          </w:tcPr>
          <w:p w14:paraId="09901430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77633B7E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34EE4A9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34B103A3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91B22" w14:paraId="4D6F0DC2" w14:textId="77777777" w:rsidTr="00D02150">
        <w:tc>
          <w:tcPr>
            <w:tcW w:w="2336" w:type="dxa"/>
          </w:tcPr>
          <w:p w14:paraId="485C5307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18EA1ED8" w14:textId="7B5E32BB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</w:t>
            </w:r>
          </w:p>
        </w:tc>
        <w:tc>
          <w:tcPr>
            <w:tcW w:w="900" w:type="dxa"/>
          </w:tcPr>
          <w:p w14:paraId="68ADFC2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5AEC957" w14:textId="6770CFA5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CC7DD52" w14:textId="77777777" w:rsidTr="00D02150">
        <w:trPr>
          <w:trHeight w:val="332"/>
        </w:trPr>
        <w:tc>
          <w:tcPr>
            <w:tcW w:w="2336" w:type="dxa"/>
          </w:tcPr>
          <w:p w14:paraId="386FAEC2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2F9015CE" w14:textId="1FED047A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45A144B2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6D537BB" w14:textId="33322604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D33C921" w14:textId="77777777" w:rsidTr="00D02150">
        <w:tc>
          <w:tcPr>
            <w:tcW w:w="2336" w:type="dxa"/>
          </w:tcPr>
          <w:p w14:paraId="2A826B35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6857909D" w14:textId="76A3270A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-0.0031</w:t>
            </w:r>
          </w:p>
        </w:tc>
        <w:tc>
          <w:tcPr>
            <w:tcW w:w="900" w:type="dxa"/>
          </w:tcPr>
          <w:p w14:paraId="0253D85E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5A02EE4" w14:textId="790B308D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68A108A" w14:textId="77777777" w:rsidTr="00D02150">
        <w:tc>
          <w:tcPr>
            <w:tcW w:w="2336" w:type="dxa"/>
          </w:tcPr>
          <w:p w14:paraId="56B7E1D6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675FA954" w14:textId="1D5FCB37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5BEFEC82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E510DC5" w14:textId="15F76AB4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1DF7C1C" w14:textId="77777777" w:rsidTr="00D02150">
        <w:tc>
          <w:tcPr>
            <w:tcW w:w="2336" w:type="dxa"/>
          </w:tcPr>
          <w:p w14:paraId="19A94D09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0EFD1004" w14:textId="37DCE14F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1D5C1058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FEBBDDB" w14:textId="578418DA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8C35B38" w14:textId="77777777" w:rsidTr="00D02150">
        <w:tc>
          <w:tcPr>
            <w:tcW w:w="2336" w:type="dxa"/>
          </w:tcPr>
          <w:p w14:paraId="35A91A42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336138E2" w14:textId="4716EE9E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00" w:type="dxa"/>
          </w:tcPr>
          <w:p w14:paraId="33D006F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EA771BE" w14:textId="2834686E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3113CC67" w14:textId="77777777" w:rsidTr="00D02150">
        <w:tc>
          <w:tcPr>
            <w:tcW w:w="2336" w:type="dxa"/>
          </w:tcPr>
          <w:p w14:paraId="498F3AFA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16D6552D" w14:textId="2A00BC09" w:rsidR="00091B2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378E5659" w14:textId="77777777" w:rsidR="00091B22" w:rsidRDefault="00091B2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A93543E" w14:textId="545E5E8D" w:rsidR="00091B22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08CEC2D" w14:textId="77777777" w:rsidTr="00D02150">
        <w:tc>
          <w:tcPr>
            <w:tcW w:w="2336" w:type="dxa"/>
          </w:tcPr>
          <w:p w14:paraId="5F956B4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02405C4E" w14:textId="78A09C23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7A21DEF2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072D61E" w14:textId="07497BDB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3DA4A24" w14:textId="77777777" w:rsidTr="00D02150">
        <w:tc>
          <w:tcPr>
            <w:tcW w:w="2336" w:type="dxa"/>
          </w:tcPr>
          <w:p w14:paraId="494D6BCA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3A2D09D6" w14:textId="49578D91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6CDF2E55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shd w:val="solid" w:color="B9FF93" w:fill="auto"/>
          </w:tcPr>
          <w:p w14:paraId="490159AE" w14:textId="4F655A0E" w:rsidR="00091B22" w:rsidRDefault="00D02150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85B306D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D5DAE45" w14:textId="77777777" w:rsidR="001232B8" w:rsidRDefault="001232B8" w:rsidP="00DC4AF2">
      <w:pPr>
        <w:rPr>
          <w:szCs w:val="20"/>
        </w:rPr>
      </w:pPr>
      <w:r>
        <w:rPr>
          <w:szCs w:val="20"/>
        </w:rPr>
        <w:br w:type="page"/>
      </w:r>
    </w:p>
    <w:p w14:paraId="6DF383D3" w14:textId="77777777" w:rsidR="00450FCF" w:rsidRPr="001F2804" w:rsidRDefault="00450FCF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32153209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 w:rsidRPr="00C65713">
        <w:rPr>
          <w:b/>
          <w:bCs/>
          <w:sz w:val="32"/>
          <w:szCs w:val="32"/>
        </w:rPr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722D4AD3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3019"/>
        <w:gridCol w:w="2064"/>
        <w:gridCol w:w="931"/>
        <w:gridCol w:w="1789"/>
        <w:gridCol w:w="1547"/>
      </w:tblGrid>
      <w:tr w:rsidR="00EE4EAB" w14:paraId="6B2B3B69" w14:textId="77777777" w:rsidTr="00091B22">
        <w:trPr>
          <w:trHeight w:val="289"/>
        </w:trPr>
        <w:tc>
          <w:tcPr>
            <w:tcW w:w="3019" w:type="dxa"/>
          </w:tcPr>
          <w:p w14:paraId="4E9C6C66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31" w:type="dxa"/>
            <w:gridSpan w:val="4"/>
          </w:tcPr>
          <w:p w14:paraId="61F766AF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750F26C3" w14:textId="77777777" w:rsidTr="00091B22">
        <w:trPr>
          <w:trHeight w:val="289"/>
        </w:trPr>
        <w:tc>
          <w:tcPr>
            <w:tcW w:w="3019" w:type="dxa"/>
          </w:tcPr>
          <w:p w14:paraId="7493244D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4" w:type="dxa"/>
          </w:tcPr>
          <w:p w14:paraId="4BE4933C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31" w:type="dxa"/>
          </w:tcPr>
          <w:p w14:paraId="1AF148FB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336" w:type="dxa"/>
            <w:gridSpan w:val="2"/>
          </w:tcPr>
          <w:p w14:paraId="3589730A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E4EAB" w14:paraId="1FA01FB9" w14:textId="77777777" w:rsidTr="00D02150">
        <w:trPr>
          <w:trHeight w:val="289"/>
        </w:trPr>
        <w:tc>
          <w:tcPr>
            <w:tcW w:w="3019" w:type="dxa"/>
            <w:vMerge w:val="restart"/>
          </w:tcPr>
          <w:p w14:paraId="614F08C4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  <w:vMerge w:val="restart"/>
          </w:tcPr>
          <w:p w14:paraId="30101FD8" w14:textId="18D061FA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31" w:type="dxa"/>
            <w:vMerge w:val="restart"/>
          </w:tcPr>
          <w:p w14:paraId="75A276BC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74B1FF42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6B9A75A5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EE4EAB" w14:paraId="797B693B" w14:textId="77777777" w:rsidTr="00D02150">
        <w:trPr>
          <w:trHeight w:val="691"/>
        </w:trPr>
        <w:tc>
          <w:tcPr>
            <w:tcW w:w="3019" w:type="dxa"/>
            <w:vMerge/>
          </w:tcPr>
          <w:p w14:paraId="5CEDBB85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64" w:type="dxa"/>
            <w:vMerge/>
          </w:tcPr>
          <w:p w14:paraId="273FC9D0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931" w:type="dxa"/>
            <w:vMerge/>
          </w:tcPr>
          <w:p w14:paraId="552E0B00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6268E20E" w14:textId="41F936C0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6CB511DE" w14:textId="4E53ACA3" w:rsidR="00EE4EAB" w:rsidRDefault="00D02150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FF2CC23" w14:textId="77777777" w:rsidTr="00D02150">
        <w:trPr>
          <w:trHeight w:val="981"/>
        </w:trPr>
        <w:tc>
          <w:tcPr>
            <w:tcW w:w="3019" w:type="dxa"/>
          </w:tcPr>
          <w:p w14:paraId="0E80F8BE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064" w:type="dxa"/>
          </w:tcPr>
          <w:p w14:paraId="04D351B1" w14:textId="782DF573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39F19D69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0530A222" w14:textId="6DC5251D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C8B5CA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091B22" w14:paraId="0F968F5F" w14:textId="77777777" w:rsidTr="00D02150">
        <w:trPr>
          <w:trHeight w:val="981"/>
        </w:trPr>
        <w:tc>
          <w:tcPr>
            <w:tcW w:w="3019" w:type="dxa"/>
          </w:tcPr>
          <w:p w14:paraId="508E5F0A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</w:tcPr>
          <w:p w14:paraId="00E0D416" w14:textId="355D78B3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31" w:type="dxa"/>
          </w:tcPr>
          <w:p w14:paraId="4C34EE1D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259FA920" w14:textId="68AD9863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792806B7" w14:textId="571E4AD9" w:rsidR="00EE4EAB" w:rsidRDefault="00D02150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6E3FC03" w14:textId="77777777" w:rsidTr="00D02150">
        <w:trPr>
          <w:trHeight w:val="981"/>
        </w:trPr>
        <w:tc>
          <w:tcPr>
            <w:tcW w:w="3019" w:type="dxa"/>
          </w:tcPr>
          <w:p w14:paraId="1E06F0C7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064" w:type="dxa"/>
          </w:tcPr>
          <w:p w14:paraId="0B4FBDCA" w14:textId="18BB003C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0D30AA67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1F05F7DA" w14:textId="5F28B178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23625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091B22" w14:paraId="4C4D0B4B" w14:textId="77777777" w:rsidTr="00D02150">
        <w:trPr>
          <w:trHeight w:val="981"/>
        </w:trPr>
        <w:tc>
          <w:tcPr>
            <w:tcW w:w="3019" w:type="dxa"/>
          </w:tcPr>
          <w:p w14:paraId="3347DF60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</w:tcPr>
          <w:p w14:paraId="67512902" w14:textId="5F8139AF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-0.0048</w:t>
            </w:r>
          </w:p>
        </w:tc>
        <w:tc>
          <w:tcPr>
            <w:tcW w:w="931" w:type="dxa"/>
          </w:tcPr>
          <w:p w14:paraId="2F9F2857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07DB59B1" w14:textId="3CDD169D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050C84BD" w14:textId="1F37AAFD" w:rsidR="00EE4EAB" w:rsidRDefault="00D02150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1C52C91D" w14:textId="77777777" w:rsidTr="00D02150">
        <w:trPr>
          <w:trHeight w:val="634"/>
        </w:trPr>
        <w:tc>
          <w:tcPr>
            <w:tcW w:w="3019" w:type="dxa"/>
          </w:tcPr>
          <w:p w14:paraId="42B724C5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064" w:type="dxa"/>
          </w:tcPr>
          <w:p w14:paraId="070A8252" w14:textId="427D8DCF" w:rsidR="00EE4EAB" w:rsidRPr="00850524" w:rsidRDefault="00D02150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393634B8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shd w:val="solid" w:color="B9FF93" w:fill="auto"/>
          </w:tcPr>
          <w:p w14:paraId="6F9141C5" w14:textId="07DBCF7C" w:rsidR="00EE4EAB" w:rsidRPr="00850524" w:rsidRDefault="00D02150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329514FC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2EFA0E8A" w14:textId="77777777" w:rsidR="006233EA" w:rsidRDefault="006233EA" w:rsidP="006233EA">
      <w:pPr>
        <w:pStyle w:val="BodyText"/>
        <w:ind w:left="0"/>
      </w:pPr>
      <w:bookmarkStart w:id="8" w:name="_Ref127526694"/>
    </w:p>
    <w:p w14:paraId="4A0C9607" w14:textId="77777777" w:rsidR="006233EA" w:rsidRDefault="006233EA" w:rsidP="006233EA">
      <w:pPr>
        <w:pStyle w:val="BodyText"/>
        <w:ind w:left="0"/>
      </w:pPr>
    </w:p>
    <w:p w14:paraId="5FE478D6" w14:textId="77777777" w:rsidR="006233EA" w:rsidRDefault="006233EA" w:rsidP="006233EA">
      <w:pPr>
        <w:pStyle w:val="BodyText"/>
        <w:ind w:left="0"/>
      </w:pPr>
    </w:p>
    <w:p w14:paraId="5AFC91F7" w14:textId="77777777" w:rsidR="006233EA" w:rsidRDefault="006233EA" w:rsidP="006233EA">
      <w:pPr>
        <w:pStyle w:val="BodyText"/>
        <w:ind w:left="0"/>
      </w:pPr>
    </w:p>
    <w:p w14:paraId="2678A3F9" w14:textId="77777777" w:rsidR="006233EA" w:rsidRDefault="006233EA" w:rsidP="006233EA">
      <w:pPr>
        <w:pStyle w:val="BodyText"/>
        <w:ind w:left="0"/>
      </w:pPr>
    </w:p>
    <w:p w14:paraId="7D3748DE" w14:textId="77777777" w:rsidR="006233EA" w:rsidRDefault="006233EA" w:rsidP="006233EA">
      <w:pPr>
        <w:pStyle w:val="BodyText"/>
        <w:ind w:left="0"/>
      </w:pPr>
    </w:p>
    <w:p w14:paraId="4CF35C71" w14:textId="77777777" w:rsidR="006233EA" w:rsidRDefault="006233EA" w:rsidP="006233EA">
      <w:pPr>
        <w:pStyle w:val="BodyText"/>
        <w:ind w:left="0"/>
      </w:pPr>
    </w:p>
    <w:p w14:paraId="2F2E3531" w14:textId="77777777" w:rsidR="006233EA" w:rsidRDefault="006233EA" w:rsidP="006233EA">
      <w:pPr>
        <w:pStyle w:val="BodyText"/>
        <w:ind w:left="0"/>
      </w:pPr>
    </w:p>
    <w:p w14:paraId="1ABB5FFC" w14:textId="77777777" w:rsidR="006233EA" w:rsidRDefault="006233EA" w:rsidP="006233EA">
      <w:pPr>
        <w:pStyle w:val="BodyText"/>
        <w:ind w:left="0"/>
      </w:pPr>
    </w:p>
    <w:p w14:paraId="215E0F74" w14:textId="77777777" w:rsidR="006233EA" w:rsidRDefault="006233EA" w:rsidP="006233EA">
      <w:pPr>
        <w:pStyle w:val="BodyText"/>
        <w:ind w:left="0"/>
      </w:pPr>
    </w:p>
    <w:p w14:paraId="3083A4DE" w14:textId="77777777" w:rsidR="006233EA" w:rsidRDefault="006233EA" w:rsidP="006233EA">
      <w:pPr>
        <w:pStyle w:val="BodyText"/>
        <w:ind w:left="0"/>
      </w:pPr>
    </w:p>
    <w:p w14:paraId="45589650" w14:textId="77777777" w:rsidR="006233EA" w:rsidRDefault="006233EA" w:rsidP="006233EA">
      <w:pPr>
        <w:pStyle w:val="BodyText"/>
        <w:ind w:left="0"/>
      </w:pPr>
    </w:p>
    <w:p w14:paraId="728B67B5" w14:textId="77777777" w:rsidR="006233EA" w:rsidRDefault="006233EA" w:rsidP="006233EA">
      <w:pPr>
        <w:pStyle w:val="BodyText"/>
        <w:ind w:left="0"/>
      </w:pPr>
    </w:p>
    <w:p w14:paraId="69167320" w14:textId="77777777" w:rsidR="006233EA" w:rsidRPr="007463D8" w:rsidRDefault="006233EA" w:rsidP="006233EA">
      <w:pPr>
        <w:pStyle w:val="BodyText"/>
        <w:ind w:left="0"/>
      </w:pPr>
    </w:p>
    <w:p w14:paraId="1D4B93E1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6.6.3 Holding Load Test</w:t>
      </w:r>
      <w:bookmarkEnd w:id="8"/>
    </w:p>
    <w:p w14:paraId="7774DEE0" w14:textId="77777777" w:rsidR="00C65713" w:rsidRPr="006233EA" w:rsidRDefault="009E44C7" w:rsidP="00C65713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tbl>
      <w:tblPr>
        <w:tblStyle w:val="TableGrid"/>
        <w:tblpPr w:leftFromText="180" w:rightFromText="180" w:vertAnchor="text" w:horzAnchor="margin" w:tblpY="-53"/>
        <w:tblW w:w="9353" w:type="dxa"/>
        <w:tblLook w:val="04A0" w:firstRow="1" w:lastRow="0" w:firstColumn="1" w:lastColumn="0" w:noHBand="0" w:noVBand="1"/>
      </w:tblPr>
      <w:tblGrid>
        <w:gridCol w:w="2257"/>
        <w:gridCol w:w="1134"/>
        <w:gridCol w:w="1530"/>
        <w:gridCol w:w="1014"/>
        <w:gridCol w:w="1935"/>
        <w:gridCol w:w="1483"/>
      </w:tblGrid>
      <w:tr w:rsidR="00850524" w14:paraId="746920CF" w14:textId="77777777" w:rsidTr="00850524">
        <w:trPr>
          <w:trHeight w:val="307"/>
        </w:trPr>
        <w:tc>
          <w:tcPr>
            <w:tcW w:w="3391" w:type="dxa"/>
            <w:gridSpan w:val="2"/>
          </w:tcPr>
          <w:p w14:paraId="599723CC" w14:textId="77777777" w:rsidR="00C65713" w:rsidRPr="00133482" w:rsidRDefault="00C65713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5962" w:type="dxa"/>
            <w:gridSpan w:val="4"/>
          </w:tcPr>
          <w:p w14:paraId="16451CA8" w14:textId="77777777" w:rsidR="00C65713" w:rsidRPr="00133482" w:rsidRDefault="00C65713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C65713" w14:paraId="1BA4CA25" w14:textId="77777777" w:rsidTr="00D02150">
        <w:trPr>
          <w:trHeight w:val="307"/>
        </w:trPr>
        <w:tc>
          <w:tcPr>
            <w:tcW w:w="2257" w:type="dxa"/>
          </w:tcPr>
          <w:p w14:paraId="001CA5DB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</w:t>
            </w:r>
          </w:p>
        </w:tc>
        <w:tc>
          <w:tcPr>
            <w:tcW w:w="1134" w:type="dxa"/>
          </w:tcPr>
          <w:p w14:paraId="66137163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Output force</w:t>
            </w:r>
          </w:p>
        </w:tc>
        <w:tc>
          <w:tcPr>
            <w:tcW w:w="1530" w:type="dxa"/>
          </w:tcPr>
          <w:p w14:paraId="12F1D0F7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Output force</w:t>
            </w:r>
          </w:p>
        </w:tc>
        <w:tc>
          <w:tcPr>
            <w:tcW w:w="1014" w:type="dxa"/>
          </w:tcPr>
          <w:p w14:paraId="61EA481B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Units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73DD0C5F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483" w:type="dxa"/>
          </w:tcPr>
          <w:p w14:paraId="02308D2E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850524" w14:paraId="12A8E21D" w14:textId="77777777" w:rsidTr="00D02150">
        <w:trPr>
          <w:trHeight w:val="852"/>
        </w:trPr>
        <w:tc>
          <w:tcPr>
            <w:tcW w:w="2257" w:type="dxa"/>
          </w:tcPr>
          <w:p w14:paraId="1BEBBC45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3DA270D8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1BCFD6C7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0F6F4EA3" w14:textId="683482A3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-258.9238</w:t>
            </w:r>
          </w:p>
        </w:tc>
        <w:tc>
          <w:tcPr>
            <w:tcW w:w="1014" w:type="dxa"/>
          </w:tcPr>
          <w:p w14:paraId="3C287B7D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tcBorders>
              <w:bottom w:val="single" w:sz="4" w:space="0" w:color="auto"/>
            </w:tcBorders>
            <w:shd w:val="solid" w:color="FF7575" w:fill="auto"/>
          </w:tcPr>
          <w:p w14:paraId="78162DB1" w14:textId="742C3A52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05E3E3DA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5692624F" w14:textId="77777777" w:rsidTr="00D02150">
        <w:trPr>
          <w:trHeight w:val="652"/>
        </w:trPr>
        <w:tc>
          <w:tcPr>
            <w:tcW w:w="2257" w:type="dxa"/>
          </w:tcPr>
          <w:p w14:paraId="73F723AF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6B20F6C5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6AA7C9B1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1F17B52" w14:textId="4EF3410C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278.6116</w:t>
            </w:r>
          </w:p>
        </w:tc>
        <w:tc>
          <w:tcPr>
            <w:tcW w:w="1014" w:type="dxa"/>
          </w:tcPr>
          <w:p w14:paraId="6814C178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tcBorders>
              <w:bottom w:val="single" w:sz="4" w:space="0" w:color="auto"/>
            </w:tcBorders>
            <w:shd w:val="solid" w:color="FF7575" w:fill="auto"/>
          </w:tcPr>
          <w:p w14:paraId="7F4EF9C6" w14:textId="5F0CD07E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13D11153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50B429F7" w14:textId="77777777" w:rsidTr="00D02150">
        <w:trPr>
          <w:trHeight w:val="852"/>
        </w:trPr>
        <w:tc>
          <w:tcPr>
            <w:tcW w:w="2257" w:type="dxa"/>
          </w:tcPr>
          <w:p w14:paraId="48D263A4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4A45567B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61138699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51F7439" w14:textId="57E2CBF9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-233.1626</w:t>
            </w:r>
          </w:p>
        </w:tc>
        <w:tc>
          <w:tcPr>
            <w:tcW w:w="1014" w:type="dxa"/>
          </w:tcPr>
          <w:p w14:paraId="62BA83F9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tcBorders>
              <w:bottom w:val="single" w:sz="4" w:space="0" w:color="auto"/>
            </w:tcBorders>
            <w:shd w:val="solid" w:color="FF7575" w:fill="auto"/>
          </w:tcPr>
          <w:p w14:paraId="2865DC6C" w14:textId="6FC5B6F9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66C5E377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0C96933C" w14:textId="77777777" w:rsidTr="00D02150">
        <w:trPr>
          <w:trHeight w:val="867"/>
        </w:trPr>
        <w:tc>
          <w:tcPr>
            <w:tcW w:w="2257" w:type="dxa"/>
          </w:tcPr>
          <w:p w14:paraId="2ABACB7D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5B1D3D52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0BC65480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2A46095" w14:textId="20D61131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249.039</w:t>
            </w:r>
          </w:p>
        </w:tc>
        <w:tc>
          <w:tcPr>
            <w:tcW w:w="1014" w:type="dxa"/>
          </w:tcPr>
          <w:p w14:paraId="071A02CF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tcBorders>
              <w:bottom w:val="single" w:sz="4" w:space="0" w:color="auto"/>
            </w:tcBorders>
            <w:shd w:val="solid" w:color="FF7575" w:fill="auto"/>
          </w:tcPr>
          <w:p w14:paraId="0BEA680A" w14:textId="67205CFE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3AA5FAE2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2A6FFFB4" w14:textId="77777777" w:rsidTr="00D02150">
        <w:trPr>
          <w:trHeight w:val="852"/>
        </w:trPr>
        <w:tc>
          <w:tcPr>
            <w:tcW w:w="2257" w:type="dxa"/>
          </w:tcPr>
          <w:p w14:paraId="079B2431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65C81289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477C0E73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433534" w14:textId="75F776A0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-227.0596</w:t>
            </w:r>
          </w:p>
        </w:tc>
        <w:tc>
          <w:tcPr>
            <w:tcW w:w="1014" w:type="dxa"/>
          </w:tcPr>
          <w:p w14:paraId="165D0D85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tcBorders>
              <w:bottom w:val="single" w:sz="4" w:space="0" w:color="auto"/>
            </w:tcBorders>
            <w:shd w:val="solid" w:color="FF7575" w:fill="auto"/>
          </w:tcPr>
          <w:p w14:paraId="0ADC6416" w14:textId="0662747F" w:rsidR="00C65713" w:rsidRDefault="00D02150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43F85F62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7D9A6CDC" w14:textId="77777777" w:rsidTr="00D02150">
        <w:trPr>
          <w:trHeight w:val="852"/>
        </w:trPr>
        <w:tc>
          <w:tcPr>
            <w:tcW w:w="2257" w:type="dxa"/>
          </w:tcPr>
          <w:p w14:paraId="25B172B6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134" w:type="dxa"/>
          </w:tcPr>
          <w:p w14:paraId="238A6D30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108B7F57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2A0E939" w14:textId="7A727992" w:rsidR="00C65713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243.0309</w:t>
            </w:r>
          </w:p>
        </w:tc>
        <w:tc>
          <w:tcPr>
            <w:tcW w:w="1014" w:type="dxa"/>
          </w:tcPr>
          <w:p w14:paraId="02200787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935" w:type="dxa"/>
            <w:shd w:val="solid" w:color="FF7575" w:fill="auto"/>
          </w:tcPr>
          <w:p w14:paraId="21CD7506" w14:textId="4B9380AF" w:rsidR="00C65713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483" w:type="dxa"/>
          </w:tcPr>
          <w:p w14:paraId="620F3CC0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84F2F55" w14:textId="77777777" w:rsidR="009E44C7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0D789A7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67C880DD" w14:textId="77777777" w:rsidR="009E44C7" w:rsidRPr="00091B22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6.6.3.2</w:t>
      </w:r>
      <w:r w:rsidRPr="00D706C7">
        <w:rPr>
          <w:b/>
          <w:bCs/>
          <w:sz w:val="22"/>
          <w:szCs w:val="22"/>
        </w:rPr>
        <w:t xml:space="preserve"> Brake ON, LEMA Output Free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A009C7" w14:paraId="557EA033" w14:textId="77777777" w:rsidTr="00850524">
        <w:trPr>
          <w:trHeight w:val="575"/>
        </w:trPr>
        <w:tc>
          <w:tcPr>
            <w:tcW w:w="1975" w:type="dxa"/>
          </w:tcPr>
          <w:p w14:paraId="12049D25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lastRenderedPageBreak/>
              <w:t>Requirements</w:t>
            </w:r>
          </w:p>
        </w:tc>
        <w:tc>
          <w:tcPr>
            <w:tcW w:w="7375" w:type="dxa"/>
            <w:gridSpan w:val="6"/>
          </w:tcPr>
          <w:p w14:paraId="560D40DF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44EC7E05" w14:textId="77777777" w:rsidTr="00A009C7">
        <w:trPr>
          <w:trHeight w:val="575"/>
        </w:trPr>
        <w:tc>
          <w:tcPr>
            <w:tcW w:w="5845" w:type="dxa"/>
            <w:gridSpan w:val="4"/>
          </w:tcPr>
          <w:p w14:paraId="75D4A1A9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+- TBD Amps for 3-5 sec</w:t>
            </w:r>
          </w:p>
        </w:tc>
        <w:tc>
          <w:tcPr>
            <w:tcW w:w="3505" w:type="dxa"/>
            <w:gridSpan w:val="3"/>
          </w:tcPr>
          <w:p w14:paraId="794AC820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A009C7" w14:paraId="75983E2D" w14:textId="77777777" w:rsidTr="00D02150">
        <w:tc>
          <w:tcPr>
            <w:tcW w:w="1975" w:type="dxa"/>
          </w:tcPr>
          <w:p w14:paraId="3FAB4C2D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2996235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7FD6243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537E529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5C5F42EA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4D96EFDC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27CB77E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30904D45" w14:textId="77777777" w:rsidTr="00D02150">
        <w:tc>
          <w:tcPr>
            <w:tcW w:w="1975" w:type="dxa"/>
          </w:tcPr>
          <w:p w14:paraId="6C9649A5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1350" w:type="dxa"/>
          </w:tcPr>
          <w:p w14:paraId="5C941E2D" w14:textId="1A43278D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6.0049</w:t>
            </w:r>
          </w:p>
        </w:tc>
        <w:tc>
          <w:tcPr>
            <w:tcW w:w="810" w:type="dxa"/>
          </w:tcPr>
          <w:p w14:paraId="39567918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57051E7" w14:textId="31C0EBCB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0102F000" w14:textId="193E6A8D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-0.5556</w:t>
            </w:r>
          </w:p>
        </w:tc>
        <w:tc>
          <w:tcPr>
            <w:tcW w:w="900" w:type="dxa"/>
          </w:tcPr>
          <w:p w14:paraId="68BDE4BF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7FD6ECB" w14:textId="4FA9E3C5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009C7" w14:paraId="01D0A60D" w14:textId="77777777" w:rsidTr="00D02150">
        <w:tc>
          <w:tcPr>
            <w:tcW w:w="1975" w:type="dxa"/>
          </w:tcPr>
          <w:p w14:paraId="2AF11CA5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7EE4B1D7" w14:textId="41CA8B43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-6.003</w:t>
            </w:r>
          </w:p>
        </w:tc>
        <w:tc>
          <w:tcPr>
            <w:tcW w:w="810" w:type="dxa"/>
          </w:tcPr>
          <w:p w14:paraId="26878562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814D93E" w14:textId="28249080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2DEF4CB" w14:textId="71D53073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-0.558</w:t>
            </w:r>
          </w:p>
        </w:tc>
        <w:tc>
          <w:tcPr>
            <w:tcW w:w="900" w:type="dxa"/>
          </w:tcPr>
          <w:p w14:paraId="0E61DE59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B9BC490" w14:textId="6B37AD55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009C7" w14:paraId="7FC26815" w14:textId="77777777" w:rsidTr="00D02150">
        <w:tc>
          <w:tcPr>
            <w:tcW w:w="1975" w:type="dxa"/>
          </w:tcPr>
          <w:p w14:paraId="3C7EFD1E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350" w:type="dxa"/>
          </w:tcPr>
          <w:p w14:paraId="6EC12ACF" w14:textId="362BE388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6.0097</w:t>
            </w:r>
          </w:p>
        </w:tc>
        <w:tc>
          <w:tcPr>
            <w:tcW w:w="810" w:type="dxa"/>
          </w:tcPr>
          <w:p w14:paraId="03943FEA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69649918" w14:textId="4CB25843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3522A8C" w14:textId="3256ACF6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-0.5603</w:t>
            </w:r>
          </w:p>
        </w:tc>
        <w:tc>
          <w:tcPr>
            <w:tcW w:w="900" w:type="dxa"/>
          </w:tcPr>
          <w:p w14:paraId="12372E3B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69F53A17" w14:textId="04EBD349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1A370F5D" w14:textId="77777777" w:rsidTr="00D02150">
        <w:tc>
          <w:tcPr>
            <w:tcW w:w="1975" w:type="dxa"/>
          </w:tcPr>
          <w:p w14:paraId="601FE4C3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429805D9" w14:textId="1B2C3920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-6.0084</w:t>
            </w:r>
          </w:p>
        </w:tc>
        <w:tc>
          <w:tcPr>
            <w:tcW w:w="810" w:type="dxa"/>
          </w:tcPr>
          <w:p w14:paraId="5D253D15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8A53401" w14:textId="46F1B1AA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4C90159" w14:textId="7DDEBC69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-0.5603</w:t>
            </w:r>
          </w:p>
        </w:tc>
        <w:tc>
          <w:tcPr>
            <w:tcW w:w="900" w:type="dxa"/>
          </w:tcPr>
          <w:p w14:paraId="5E459E41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2FD5053F" w14:textId="26CC76E7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5FE21EC3" w14:textId="77777777" w:rsidTr="00D02150">
        <w:tc>
          <w:tcPr>
            <w:tcW w:w="1975" w:type="dxa"/>
          </w:tcPr>
          <w:p w14:paraId="4D553595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350" w:type="dxa"/>
          </w:tcPr>
          <w:p w14:paraId="58F563F4" w14:textId="3D9D1DB3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5.9929</w:t>
            </w:r>
          </w:p>
        </w:tc>
        <w:tc>
          <w:tcPr>
            <w:tcW w:w="810" w:type="dxa"/>
          </w:tcPr>
          <w:p w14:paraId="590864C6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20EF7AB" w14:textId="08564402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034018A4" w14:textId="7C7D6584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-0.5611</w:t>
            </w:r>
          </w:p>
        </w:tc>
        <w:tc>
          <w:tcPr>
            <w:tcW w:w="900" w:type="dxa"/>
          </w:tcPr>
          <w:p w14:paraId="4CFE03EC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47E9655B" w14:textId="419520D0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12AC20AB" w14:textId="77777777" w:rsidTr="00D02150">
        <w:tc>
          <w:tcPr>
            <w:tcW w:w="1975" w:type="dxa"/>
          </w:tcPr>
          <w:p w14:paraId="00C2FC5B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350" w:type="dxa"/>
          </w:tcPr>
          <w:p w14:paraId="5357D68C" w14:textId="0CECDE78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-6.0076</w:t>
            </w:r>
          </w:p>
        </w:tc>
        <w:tc>
          <w:tcPr>
            <w:tcW w:w="810" w:type="dxa"/>
          </w:tcPr>
          <w:p w14:paraId="6BCE8822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6D496C65" w14:textId="6CF22339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4D05C33" w14:textId="09196EAB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-0.5619</w:t>
            </w:r>
          </w:p>
        </w:tc>
        <w:tc>
          <w:tcPr>
            <w:tcW w:w="900" w:type="dxa"/>
          </w:tcPr>
          <w:p w14:paraId="386DCD98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shd w:val="solid" w:color="FF7575" w:fill="auto"/>
          </w:tcPr>
          <w:p w14:paraId="67751B7B" w14:textId="5E9B75F9" w:rsidR="00A009C7" w:rsidRDefault="00D02150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</w:tbl>
    <w:p w14:paraId="706DF192" w14:textId="77777777" w:rsidR="009E44C7" w:rsidRDefault="009E44C7" w:rsidP="009E44C7">
      <w:pPr>
        <w:pStyle w:val="BodyText"/>
        <w:spacing w:after="60"/>
        <w:ind w:left="0"/>
        <w:rPr>
          <w:sz w:val="22"/>
          <w:szCs w:val="22"/>
        </w:rPr>
      </w:pPr>
    </w:p>
    <w:p w14:paraId="44D969BF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 w:rsidRPr="007463D8">
        <w:rPr>
          <w:b/>
          <w:bCs/>
          <w:sz w:val="32"/>
          <w:szCs w:val="32"/>
        </w:rPr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63BA9A07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2A4FCB" w14:paraId="7D8C1760" w14:textId="77777777" w:rsidTr="00E0617C">
        <w:trPr>
          <w:trHeight w:val="323"/>
        </w:trPr>
        <w:tc>
          <w:tcPr>
            <w:tcW w:w="4135" w:type="dxa"/>
            <w:gridSpan w:val="3"/>
          </w:tcPr>
          <w:p w14:paraId="08B3EFF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7A0A708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7A7E376F" w14:textId="77777777" w:rsidTr="00D02150">
        <w:trPr>
          <w:trHeight w:val="581"/>
        </w:trPr>
        <w:tc>
          <w:tcPr>
            <w:tcW w:w="1705" w:type="dxa"/>
          </w:tcPr>
          <w:p w14:paraId="0269B56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2C60660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09367323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08EBBB5E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567FBAB9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7D2B202C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2A4FCB" w14:paraId="767FDB2C" w14:textId="77777777" w:rsidTr="00D02150">
        <w:trPr>
          <w:trHeight w:val="581"/>
        </w:trPr>
        <w:tc>
          <w:tcPr>
            <w:tcW w:w="1705" w:type="dxa"/>
          </w:tcPr>
          <w:p w14:paraId="57219C7A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3F7CD79A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3367FC46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745CE4A" w14:textId="4A727276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0.3999</w:t>
            </w:r>
          </w:p>
        </w:tc>
        <w:tc>
          <w:tcPr>
            <w:tcW w:w="1080" w:type="dxa"/>
          </w:tcPr>
          <w:p w14:paraId="0C07C3F4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FF7575" w:fill="auto"/>
          </w:tcPr>
          <w:p w14:paraId="20F51DAB" w14:textId="02C88170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2A4FCB" w14:paraId="0B3CEA54" w14:textId="77777777" w:rsidTr="00D02150">
        <w:trPr>
          <w:trHeight w:val="323"/>
        </w:trPr>
        <w:tc>
          <w:tcPr>
            <w:tcW w:w="1705" w:type="dxa"/>
          </w:tcPr>
          <w:p w14:paraId="22080DB7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2A02DA28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4A77FE9B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86F647C" w14:textId="3977B176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0.3999</w:t>
            </w:r>
          </w:p>
        </w:tc>
        <w:tc>
          <w:tcPr>
            <w:tcW w:w="1080" w:type="dxa"/>
          </w:tcPr>
          <w:p w14:paraId="646EE3A1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FF7575" w:fill="auto"/>
          </w:tcPr>
          <w:p w14:paraId="0D1F77A0" w14:textId="60417EDE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E0617C" w14:paraId="471F5145" w14:textId="77777777" w:rsidTr="00D02150">
        <w:trPr>
          <w:trHeight w:val="323"/>
        </w:trPr>
        <w:tc>
          <w:tcPr>
            <w:tcW w:w="1705" w:type="dxa"/>
          </w:tcPr>
          <w:p w14:paraId="3AF64AA5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159A6347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5EDF4B45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75783EA" w14:textId="6FAF8F88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0.1859</w:t>
            </w:r>
          </w:p>
        </w:tc>
        <w:tc>
          <w:tcPr>
            <w:tcW w:w="1080" w:type="dxa"/>
          </w:tcPr>
          <w:p w14:paraId="336C666D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shd w:val="solid" w:color="B9FF93" w:fill="auto"/>
          </w:tcPr>
          <w:p w14:paraId="60A222D6" w14:textId="2D732C7A" w:rsidR="002A4FCB" w:rsidRPr="00850524" w:rsidRDefault="00D02150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177DA2A1" w14:textId="77777777" w:rsidR="00F15EFD" w:rsidRDefault="00F15EFD" w:rsidP="00DC4AF2">
      <w:pPr>
        <w:pStyle w:val="BodyText"/>
        <w:spacing w:after="60"/>
        <w:ind w:left="0"/>
        <w:rPr>
          <w:szCs w:val="20"/>
        </w:rPr>
      </w:pPr>
    </w:p>
    <w:p w14:paraId="49D4B6CE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0075DF25" w14:textId="77777777" w:rsidR="00314FDE" w:rsidRDefault="00B7241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 w:rsidR="00D53B8C" w:rsidRPr="00D53B8C"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5</w:t>
      </w:r>
      <w:r w:rsidR="00D53B8C" w:rsidRPr="00D53B8C">
        <w:rPr>
          <w:b/>
          <w:bCs/>
          <w:szCs w:val="20"/>
        </w:rPr>
        <w:t>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3187"/>
        <w:gridCol w:w="1958"/>
        <w:gridCol w:w="1756"/>
        <w:gridCol w:w="2449"/>
      </w:tblGrid>
      <w:tr w:rsidR="002A4FCB" w14:paraId="6978075A" w14:textId="77777777" w:rsidTr="002A4FCB">
        <w:tc>
          <w:tcPr>
            <w:tcW w:w="3187" w:type="dxa"/>
          </w:tcPr>
          <w:p w14:paraId="44FE4DE8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163" w:type="dxa"/>
            <w:gridSpan w:val="3"/>
          </w:tcPr>
          <w:p w14:paraId="6AFF915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DCED9CE" w14:textId="77777777" w:rsidTr="00D02150">
        <w:tc>
          <w:tcPr>
            <w:tcW w:w="3187" w:type="dxa"/>
          </w:tcPr>
          <w:p w14:paraId="3CBF09FF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958" w:type="dxa"/>
          </w:tcPr>
          <w:p w14:paraId="07EF509C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 Value</w:t>
            </w:r>
          </w:p>
        </w:tc>
        <w:tc>
          <w:tcPr>
            <w:tcW w:w="1756" w:type="dxa"/>
          </w:tcPr>
          <w:p w14:paraId="02F4236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FED8C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1C646393" w14:textId="77777777" w:rsidTr="00D02150">
        <w:tc>
          <w:tcPr>
            <w:tcW w:w="3187" w:type="dxa"/>
          </w:tcPr>
          <w:p w14:paraId="13869552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58" w:type="dxa"/>
          </w:tcPr>
          <w:p w14:paraId="2D1B2A54" w14:textId="027A46FA" w:rsidR="002A4FCB" w:rsidRDefault="00D02150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0633B38F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087C1CAA" w14:textId="1CF8EAD5" w:rsidR="002A4FCB" w:rsidRDefault="00D02150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1B2B2B7" w14:textId="77777777" w:rsidTr="00D02150">
        <w:tc>
          <w:tcPr>
            <w:tcW w:w="3187" w:type="dxa"/>
          </w:tcPr>
          <w:p w14:paraId="524CD29F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1958" w:type="dxa"/>
          </w:tcPr>
          <w:p w14:paraId="6838FDE5" w14:textId="15A86951" w:rsidR="002A4FCB" w:rsidRDefault="00D02150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5.9913</w:t>
            </w:r>
            <w:r w:rsidR="002A4FCB">
              <w:rPr>
                <w:szCs w:val="20"/>
              </w:rPr>
              <w:t xml:space="preserve"> Amps</w:t>
            </w:r>
          </w:p>
        </w:tc>
        <w:tc>
          <w:tcPr>
            <w:tcW w:w="1756" w:type="dxa"/>
          </w:tcPr>
          <w:p w14:paraId="6D7115C0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265C659B" w14:textId="17F5E8C5" w:rsidR="002A4FCB" w:rsidRDefault="00D02150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A7A8016" w14:textId="77777777" w:rsidTr="00D02150">
        <w:tc>
          <w:tcPr>
            <w:tcW w:w="3187" w:type="dxa"/>
          </w:tcPr>
          <w:p w14:paraId="7F7EF44A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58" w:type="dxa"/>
          </w:tcPr>
          <w:p w14:paraId="446EA49B" w14:textId="6B0A6847" w:rsidR="002A4FCB" w:rsidRDefault="00D02150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-0.484</w:t>
            </w:r>
          </w:p>
        </w:tc>
        <w:tc>
          <w:tcPr>
            <w:tcW w:w="1756" w:type="dxa"/>
          </w:tcPr>
          <w:p w14:paraId="63ADB389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19CD77D2" w14:textId="43F42B10" w:rsidR="002A4FCB" w:rsidRDefault="00D02150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8671E93" w14:textId="77777777" w:rsidTr="00D02150">
        <w:tc>
          <w:tcPr>
            <w:tcW w:w="3187" w:type="dxa"/>
          </w:tcPr>
          <w:p w14:paraId="4890D32A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N1 is Rigged</w:t>
            </w:r>
          </w:p>
        </w:tc>
        <w:tc>
          <w:tcPr>
            <w:tcW w:w="1958" w:type="dxa"/>
          </w:tcPr>
          <w:p w14:paraId="7701BFCE" w14:textId="5E42101B" w:rsidR="002A4FCB" w:rsidRDefault="00D02150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192841F7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38776B96" w14:textId="65793E8A" w:rsidR="002A4FCB" w:rsidRDefault="00D02150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70CD961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2FC07E7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4"/>
        <w:gridCol w:w="1709"/>
        <w:gridCol w:w="2133"/>
        <w:gridCol w:w="2234"/>
      </w:tblGrid>
      <w:tr w:rsidR="002A4FCB" w14:paraId="20B8819D" w14:textId="77777777" w:rsidTr="002A4FCB">
        <w:tc>
          <w:tcPr>
            <w:tcW w:w="4258" w:type="dxa"/>
          </w:tcPr>
          <w:p w14:paraId="69C7DC1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7992" w:type="dxa"/>
            <w:gridSpan w:val="3"/>
          </w:tcPr>
          <w:p w14:paraId="335360E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799D000" w14:textId="77777777" w:rsidTr="00D02150">
        <w:tc>
          <w:tcPr>
            <w:tcW w:w="4258" w:type="dxa"/>
          </w:tcPr>
          <w:p w14:paraId="615130C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212" w:type="dxa"/>
          </w:tcPr>
          <w:p w14:paraId="02C882A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2890" w:type="dxa"/>
          </w:tcPr>
          <w:p w14:paraId="614A1EE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890" w:type="dxa"/>
            <w:tcBorders>
              <w:bottom w:val="single" w:sz="4" w:space="0" w:color="auto"/>
            </w:tcBorders>
          </w:tcPr>
          <w:p w14:paraId="738F9D7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362BB75F" w14:textId="77777777" w:rsidTr="00D02150">
        <w:tc>
          <w:tcPr>
            <w:tcW w:w="4258" w:type="dxa"/>
          </w:tcPr>
          <w:p w14:paraId="12CD792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2212" w:type="dxa"/>
          </w:tcPr>
          <w:p w14:paraId="6FAC9464" w14:textId="2221BF8C" w:rsidR="002A4FCB" w:rsidRDefault="00D02150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0" w:type="dxa"/>
          </w:tcPr>
          <w:p w14:paraId="4AC5C361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1FE52E3E" w14:textId="6F31DAAA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2DFB5BCC" w14:textId="77777777" w:rsidTr="00D02150">
        <w:tc>
          <w:tcPr>
            <w:tcW w:w="4258" w:type="dxa"/>
          </w:tcPr>
          <w:p w14:paraId="46268FDA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212" w:type="dxa"/>
          </w:tcPr>
          <w:p w14:paraId="50697DF4" w14:textId="4F29925C" w:rsidR="002A4FCB" w:rsidRDefault="00D02150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6.0021</w:t>
            </w:r>
            <w:r w:rsidR="002A4FCB">
              <w:rPr>
                <w:szCs w:val="20"/>
              </w:rPr>
              <w:t xml:space="preserve"> Amps</w:t>
            </w:r>
          </w:p>
        </w:tc>
        <w:tc>
          <w:tcPr>
            <w:tcW w:w="2890" w:type="dxa"/>
          </w:tcPr>
          <w:p w14:paraId="7A11D8B9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FF7575" w:fill="auto"/>
          </w:tcPr>
          <w:p w14:paraId="19B41E4E" w14:textId="54661CAE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5472C41D" w14:textId="77777777" w:rsidTr="00D02150">
        <w:tc>
          <w:tcPr>
            <w:tcW w:w="4258" w:type="dxa"/>
          </w:tcPr>
          <w:p w14:paraId="1EFD633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212" w:type="dxa"/>
          </w:tcPr>
          <w:p w14:paraId="79D356F1" w14:textId="3A43E869" w:rsidR="002A4FCB" w:rsidRDefault="00D02150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-0.4179</w:t>
            </w:r>
          </w:p>
        </w:tc>
        <w:tc>
          <w:tcPr>
            <w:tcW w:w="2890" w:type="dxa"/>
          </w:tcPr>
          <w:p w14:paraId="3BBB5D54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1DF82A12" w14:textId="74BD700A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36872A1" w14:textId="77777777" w:rsidTr="00D02150">
        <w:tc>
          <w:tcPr>
            <w:tcW w:w="4258" w:type="dxa"/>
          </w:tcPr>
          <w:p w14:paraId="51DA62A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212" w:type="dxa"/>
          </w:tcPr>
          <w:p w14:paraId="42068903" w14:textId="065D9416" w:rsidR="002A4FCB" w:rsidRDefault="00D02150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0FC31FB8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4BA49156" w14:textId="695E44C1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FBD61C7" w14:textId="77777777" w:rsidTr="00D02150">
        <w:tc>
          <w:tcPr>
            <w:tcW w:w="4258" w:type="dxa"/>
          </w:tcPr>
          <w:p w14:paraId="59022A8E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212" w:type="dxa"/>
          </w:tcPr>
          <w:p w14:paraId="43277FE6" w14:textId="0C873C9D" w:rsidR="002A4FCB" w:rsidRPr="00FE54D1" w:rsidRDefault="00D02150" w:rsidP="002A4FCB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5D626D20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890" w:type="dxa"/>
            <w:shd w:val="solid" w:color="B9FF93" w:fill="auto"/>
          </w:tcPr>
          <w:p w14:paraId="240144E9" w14:textId="7CCB9289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1"/>
      <w:bookmarkEnd w:id="12"/>
    </w:tbl>
    <w:p w14:paraId="7F5D05E7" w14:textId="77777777" w:rsidR="009304A4" w:rsidRDefault="009304A4" w:rsidP="00DC4AF2">
      <w:pPr>
        <w:pStyle w:val="BodyText"/>
        <w:spacing w:after="60"/>
        <w:ind w:left="0"/>
        <w:rPr>
          <w:b/>
          <w:bCs/>
          <w:szCs w:val="20"/>
        </w:rPr>
      </w:pPr>
    </w:p>
    <w:p w14:paraId="2EB85D5D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2764"/>
        <w:gridCol w:w="2534"/>
        <w:gridCol w:w="1762"/>
        <w:gridCol w:w="2290"/>
      </w:tblGrid>
      <w:tr w:rsidR="002A4FCB" w14:paraId="300B3315" w14:textId="77777777" w:rsidTr="002A4FCB">
        <w:trPr>
          <w:trHeight w:val="350"/>
        </w:trPr>
        <w:tc>
          <w:tcPr>
            <w:tcW w:w="2764" w:type="dxa"/>
          </w:tcPr>
          <w:p w14:paraId="71E288BB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586" w:type="dxa"/>
            <w:gridSpan w:val="3"/>
          </w:tcPr>
          <w:p w14:paraId="1AA466DF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97CF07E" w14:textId="77777777" w:rsidTr="002A4FCB">
        <w:trPr>
          <w:trHeight w:val="279"/>
        </w:trPr>
        <w:tc>
          <w:tcPr>
            <w:tcW w:w="2764" w:type="dxa"/>
            <w:vMerge w:val="restart"/>
          </w:tcPr>
          <w:p w14:paraId="38B37DB4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  <w:proofErr w:type="gramStart"/>
            <w:r w:rsidRPr="002A4FCB">
              <w:rPr>
                <w:b/>
                <w:bCs/>
                <w:szCs w:val="20"/>
              </w:rPr>
              <w:t>is  16.732</w:t>
            </w:r>
            <w:proofErr w:type="gramEnd"/>
            <w:r w:rsidRPr="002A4FCB">
              <w:rPr>
                <w:b/>
                <w:bCs/>
                <w:szCs w:val="20"/>
              </w:rPr>
              <w:t xml:space="preserve"> +/- TBD (ins) </w:t>
            </w:r>
          </w:p>
        </w:tc>
        <w:tc>
          <w:tcPr>
            <w:tcW w:w="2534" w:type="dxa"/>
          </w:tcPr>
          <w:p w14:paraId="58EA2A6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1762" w:type="dxa"/>
          </w:tcPr>
          <w:p w14:paraId="2A6953E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290" w:type="dxa"/>
          </w:tcPr>
          <w:p w14:paraId="25C3F43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6B51C9A5" w14:textId="77777777" w:rsidTr="002A4FCB">
        <w:trPr>
          <w:trHeight w:val="279"/>
        </w:trPr>
        <w:tc>
          <w:tcPr>
            <w:tcW w:w="2764" w:type="dxa"/>
            <w:vMerge/>
          </w:tcPr>
          <w:p w14:paraId="7922FE0B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34" w:type="dxa"/>
          </w:tcPr>
          <w:p w14:paraId="4E78D7E4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762" w:type="dxa"/>
          </w:tcPr>
          <w:p w14:paraId="0CFF3540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290" w:type="dxa"/>
          </w:tcPr>
          <w:p w14:paraId="35AA8F8C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A4FCB" w14:paraId="4FC61549" w14:textId="77777777" w:rsidTr="00D02150">
        <w:trPr>
          <w:trHeight w:val="279"/>
        </w:trPr>
        <w:tc>
          <w:tcPr>
            <w:tcW w:w="2764" w:type="dxa"/>
          </w:tcPr>
          <w:p w14:paraId="3BB1AC56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534" w:type="dxa"/>
          </w:tcPr>
          <w:p w14:paraId="2A2D409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1762" w:type="dxa"/>
          </w:tcPr>
          <w:p w14:paraId="25131F5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69A73C6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60C8FA32" w14:textId="77777777" w:rsidTr="00D02150">
        <w:trPr>
          <w:trHeight w:val="279"/>
        </w:trPr>
        <w:tc>
          <w:tcPr>
            <w:tcW w:w="2764" w:type="dxa"/>
          </w:tcPr>
          <w:p w14:paraId="7D2B7CBD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534" w:type="dxa"/>
          </w:tcPr>
          <w:p w14:paraId="085D5C18" w14:textId="255641F2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00A2BAE5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7DE8A32D" w14:textId="3EE1693D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AB76EEF" w14:textId="77777777" w:rsidTr="00D02150">
        <w:trPr>
          <w:trHeight w:val="279"/>
        </w:trPr>
        <w:tc>
          <w:tcPr>
            <w:tcW w:w="2764" w:type="dxa"/>
          </w:tcPr>
          <w:p w14:paraId="1933377E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534" w:type="dxa"/>
          </w:tcPr>
          <w:p w14:paraId="5CE4A2C1" w14:textId="7A5279F4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4A44B8FA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49793A1E" w14:textId="54C3E274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9A79EA2" w14:textId="77777777" w:rsidTr="00D02150">
        <w:trPr>
          <w:trHeight w:val="279"/>
        </w:trPr>
        <w:tc>
          <w:tcPr>
            <w:tcW w:w="2764" w:type="dxa"/>
          </w:tcPr>
          <w:p w14:paraId="7A279F16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5D0F0E25" w14:textId="7A2B1134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259E84B9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4D567A88" w14:textId="151C9DF9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3F90883" w14:textId="77777777" w:rsidTr="00D02150">
        <w:trPr>
          <w:trHeight w:val="279"/>
        </w:trPr>
        <w:tc>
          <w:tcPr>
            <w:tcW w:w="2764" w:type="dxa"/>
          </w:tcPr>
          <w:p w14:paraId="7E7D5D8D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534" w:type="dxa"/>
          </w:tcPr>
          <w:p w14:paraId="2A7AECF9" w14:textId="12FAF04A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48E1E4F2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1D19059D" w14:textId="018242E5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56F5D1A" w14:textId="77777777" w:rsidTr="00D02150">
        <w:trPr>
          <w:trHeight w:val="279"/>
        </w:trPr>
        <w:tc>
          <w:tcPr>
            <w:tcW w:w="2764" w:type="dxa"/>
          </w:tcPr>
          <w:p w14:paraId="63C8776F" w14:textId="77777777" w:rsidR="002A4FCB" w:rsidRDefault="002A4FCB" w:rsidP="002A4FCB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1C9AC21B" w14:textId="13233C87" w:rsidR="002A4FCB" w:rsidRPr="002E6C02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7815450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6306C2E3" w14:textId="2837CC3E" w:rsidR="002A4FCB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525211F" w14:textId="77777777" w:rsidTr="00D02150">
        <w:trPr>
          <w:trHeight w:val="279"/>
        </w:trPr>
        <w:tc>
          <w:tcPr>
            <w:tcW w:w="2764" w:type="dxa"/>
          </w:tcPr>
          <w:p w14:paraId="6C5371BB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534" w:type="dxa"/>
          </w:tcPr>
          <w:p w14:paraId="583EF11E" w14:textId="0238A9B2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01B4F22E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15BB7FDE" w14:textId="58E034C8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33BA04D" w14:textId="77777777" w:rsidTr="00D02150">
        <w:trPr>
          <w:trHeight w:val="279"/>
        </w:trPr>
        <w:tc>
          <w:tcPr>
            <w:tcW w:w="2764" w:type="dxa"/>
          </w:tcPr>
          <w:p w14:paraId="0C7478F5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534" w:type="dxa"/>
          </w:tcPr>
          <w:p w14:paraId="6B51088C" w14:textId="32633593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-0.5737</w:t>
            </w:r>
          </w:p>
        </w:tc>
        <w:tc>
          <w:tcPr>
            <w:tcW w:w="1762" w:type="dxa"/>
          </w:tcPr>
          <w:p w14:paraId="1EC1CFE2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shd w:val="solid" w:color="B9FF93" w:fill="auto"/>
          </w:tcPr>
          <w:p w14:paraId="0C50CFAC" w14:textId="324AA312" w:rsidR="002A4FCB" w:rsidRPr="000E538E" w:rsidRDefault="00D02150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18160E4" w14:textId="77777777" w:rsidR="00382D74" w:rsidRDefault="00382D74" w:rsidP="00DC4AF2">
      <w:pPr>
        <w:pStyle w:val="Caption"/>
        <w:keepNext/>
        <w:ind w:left="0"/>
        <w:jc w:val="left"/>
      </w:pPr>
    </w:p>
    <w:p w14:paraId="0B6F1081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8A44723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0023956" wp14:editId="45CC38F3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443" w14:textId="7F8651CC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3ED8DA23" w14:textId="2976ABA9" w:rsidR="00347F85" w:rsidRDefault="00347F85" w:rsidP="004C17BC">
      <w:pPr>
        <w:pStyle w:val="BodyText"/>
        <w:ind w:left="0"/>
        <w:jc w:val="center"/>
      </w:pPr>
    </w:p>
    <w:p w14:paraId="0FA85EB5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D007AB" wp14:editId="61472C3C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0525" w14:textId="23CC4C3B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2035502D" w14:textId="17AE2AB0" w:rsidR="00347F85" w:rsidRDefault="00347F85" w:rsidP="004C17BC">
      <w:pPr>
        <w:pStyle w:val="BodyText"/>
        <w:ind w:left="0"/>
        <w:jc w:val="center"/>
      </w:pPr>
    </w:p>
    <w:p w14:paraId="20F6CD19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7859F3A" wp14:editId="4EB58FE7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EE08" w14:textId="274EEF00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3851918F" w14:textId="00498EC5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037"/>
        <w:gridCol w:w="1347"/>
        <w:gridCol w:w="1347"/>
        <w:gridCol w:w="1114"/>
        <w:gridCol w:w="1114"/>
      </w:tblGrid>
      <w:tr w:rsidR="00734544" w14:paraId="36B4674E" w14:textId="77777777" w:rsidTr="00734544">
        <w:trPr>
          <w:trHeight w:val="368"/>
        </w:trPr>
        <w:tc>
          <w:tcPr>
            <w:tcW w:w="5041" w:type="dxa"/>
            <w:gridSpan w:val="3"/>
          </w:tcPr>
          <w:p w14:paraId="2C49F22B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578" w:type="dxa"/>
            <w:gridSpan w:val="4"/>
          </w:tcPr>
          <w:p w14:paraId="2BDC1F95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22D7E4E1" w14:textId="77777777" w:rsidTr="00D02150">
        <w:trPr>
          <w:trHeight w:val="523"/>
        </w:trPr>
        <w:tc>
          <w:tcPr>
            <w:tcW w:w="2522" w:type="dxa"/>
          </w:tcPr>
          <w:p w14:paraId="41EBDC73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1074FBB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72E8C64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670BCA9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4A66F3D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</w:tcPr>
          <w:p w14:paraId="6AA47C47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340AA73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096CA89F" w14:textId="77777777" w:rsidTr="00D02150">
        <w:trPr>
          <w:trHeight w:val="523"/>
        </w:trPr>
        <w:tc>
          <w:tcPr>
            <w:tcW w:w="2522" w:type="dxa"/>
          </w:tcPr>
          <w:p w14:paraId="4F74632E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3F0DB494" w14:textId="4C4FA1E7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0BD55594" w14:textId="6A7B9038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1240D101" w14:textId="498E46D0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5B9EDCB7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78865203" w14:textId="220642EF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54052EC1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65DF9115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259" w:type="dxa"/>
            <w:shd w:val="solid" w:color="FF7575" w:fill="auto"/>
          </w:tcPr>
          <w:p w14:paraId="4CCDACD8" w14:textId="265236AC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B65C9A5" w14:textId="77777777" w:rsidTr="00D02150">
        <w:trPr>
          <w:trHeight w:val="523"/>
        </w:trPr>
        <w:tc>
          <w:tcPr>
            <w:tcW w:w="2522" w:type="dxa"/>
          </w:tcPr>
          <w:p w14:paraId="288DA08C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5C54EAF5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40C69983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1DFC0EA2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69CA20BC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</w:tcPr>
          <w:p w14:paraId="0A56BBDE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3C71F8E2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2A4FCB" w14:paraId="61FCFC48" w14:textId="77777777" w:rsidTr="00D02150">
        <w:trPr>
          <w:trHeight w:val="665"/>
        </w:trPr>
        <w:tc>
          <w:tcPr>
            <w:tcW w:w="2522" w:type="dxa"/>
          </w:tcPr>
          <w:p w14:paraId="0AF5AD1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350" w:type="dxa"/>
          </w:tcPr>
          <w:p w14:paraId="0DFDFF6F" w14:textId="3372D4D8" w:rsidR="002A4FCB" w:rsidRPr="00994843" w:rsidRDefault="00D0215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643D0204" w14:textId="494325F9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1383323E" w14:textId="7F68FD30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1.5986</w:t>
            </w:r>
          </w:p>
        </w:tc>
        <w:tc>
          <w:tcPr>
            <w:tcW w:w="1530" w:type="dxa"/>
          </w:tcPr>
          <w:p w14:paraId="2B2B1F62" w14:textId="461D642E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259" w:type="dxa"/>
          </w:tcPr>
          <w:p w14:paraId="305FC88C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659D6372" w14:textId="38F93E46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83CEDE7" w14:textId="77777777" w:rsidTr="00D02150">
        <w:trPr>
          <w:trHeight w:val="830"/>
        </w:trPr>
        <w:tc>
          <w:tcPr>
            <w:tcW w:w="2522" w:type="dxa"/>
          </w:tcPr>
          <w:p w14:paraId="41673743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350" w:type="dxa"/>
          </w:tcPr>
          <w:p w14:paraId="2FBFEEC4" w14:textId="35FA6424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71379E7B" w14:textId="2BA1E7B0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7DC7C73F" w14:textId="544F286D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0.6051</w:t>
            </w:r>
          </w:p>
        </w:tc>
        <w:tc>
          <w:tcPr>
            <w:tcW w:w="1530" w:type="dxa"/>
          </w:tcPr>
          <w:p w14:paraId="7433B1BF" w14:textId="289757D5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259" w:type="dxa"/>
          </w:tcPr>
          <w:p w14:paraId="7E36E1F2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259" w:type="dxa"/>
            <w:shd w:val="solid" w:color="FF7575" w:fill="auto"/>
          </w:tcPr>
          <w:p w14:paraId="1A8700F8" w14:textId="6EFC72E4" w:rsidR="002A4FCB" w:rsidRDefault="00D0215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2C22FD53" w14:textId="77777777" w:rsidTr="00734544">
        <w:trPr>
          <w:trHeight w:val="523"/>
        </w:trPr>
        <w:tc>
          <w:tcPr>
            <w:tcW w:w="2522" w:type="dxa"/>
          </w:tcPr>
          <w:p w14:paraId="647F9F84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0F177AAD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12C9EBA8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67625755" w14:textId="19DFFF6E" w:rsidR="002A4FCB" w:rsidRPr="00E364E5" w:rsidRDefault="00D0215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1.6915</w:t>
            </w:r>
          </w:p>
        </w:tc>
        <w:tc>
          <w:tcPr>
            <w:tcW w:w="1530" w:type="dxa"/>
          </w:tcPr>
          <w:p w14:paraId="42BD46C6" w14:textId="40EF3849" w:rsidR="002A4FCB" w:rsidRPr="00E364E5" w:rsidRDefault="00D0215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0.1752</w:t>
            </w:r>
          </w:p>
        </w:tc>
        <w:tc>
          <w:tcPr>
            <w:tcW w:w="1259" w:type="dxa"/>
            <w:shd w:val="clear" w:color="auto" w:fill="auto"/>
          </w:tcPr>
          <w:p w14:paraId="7250ED2C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25A7A99F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555D1458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1534"/>
        <w:gridCol w:w="1459"/>
        <w:gridCol w:w="1459"/>
        <w:gridCol w:w="1385"/>
        <w:gridCol w:w="1385"/>
      </w:tblGrid>
      <w:tr w:rsidR="00734544" w14:paraId="7B4387A0" w14:textId="77777777" w:rsidTr="00734544">
        <w:trPr>
          <w:trHeight w:val="260"/>
        </w:trPr>
        <w:tc>
          <w:tcPr>
            <w:tcW w:w="6025" w:type="dxa"/>
            <w:gridSpan w:val="3"/>
          </w:tcPr>
          <w:p w14:paraId="6EE260D6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950" w:type="dxa"/>
            <w:gridSpan w:val="3"/>
          </w:tcPr>
          <w:p w14:paraId="7DA9EF05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734544" w14:paraId="40CC8875" w14:textId="77777777" w:rsidTr="00D02150">
        <w:trPr>
          <w:trHeight w:val="260"/>
        </w:trPr>
        <w:tc>
          <w:tcPr>
            <w:tcW w:w="2515" w:type="dxa"/>
          </w:tcPr>
          <w:p w14:paraId="68B70C38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00" w:type="dxa"/>
          </w:tcPr>
          <w:p w14:paraId="515CAD5D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6B73ADA3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4FD932C9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1620" w:type="dxa"/>
          </w:tcPr>
          <w:p w14:paraId="5A7E2A80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5315667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734544" w14:paraId="250E417C" w14:textId="77777777" w:rsidTr="00D02150">
        <w:trPr>
          <w:trHeight w:val="514"/>
        </w:trPr>
        <w:tc>
          <w:tcPr>
            <w:tcW w:w="2515" w:type="dxa"/>
          </w:tcPr>
          <w:p w14:paraId="019BBE95" w14:textId="77777777" w:rsidR="00734544" w:rsidRDefault="0073454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0" w:type="dxa"/>
          </w:tcPr>
          <w:p w14:paraId="4EEB17F2" w14:textId="139B7B45" w:rsidR="00734544" w:rsidRDefault="00D0215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C027323" w14:textId="37C28626" w:rsidR="00734544" w:rsidRDefault="00D0215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507CAF2" w14:textId="3B0D8800" w:rsidR="00734544" w:rsidRDefault="00D0215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620" w:type="dxa"/>
          </w:tcPr>
          <w:p w14:paraId="47019FD3" w14:textId="77777777" w:rsidR="00734544" w:rsidRDefault="00734544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245D2983" w14:textId="0BBA2A89" w:rsidR="00734544" w:rsidRDefault="00D0215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10960F31" w14:textId="77777777" w:rsidTr="00D02150">
        <w:trPr>
          <w:trHeight w:val="890"/>
        </w:trPr>
        <w:tc>
          <w:tcPr>
            <w:tcW w:w="2515" w:type="dxa"/>
          </w:tcPr>
          <w:p w14:paraId="2EF3030C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3BC8A466" w14:textId="512195DE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B57AA02" w14:textId="58C01AA0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D21D71C" w14:textId="61232F7D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620" w:type="dxa"/>
          </w:tcPr>
          <w:p w14:paraId="6646127B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293FD333" w14:textId="53E384AB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7EA94EE0" w14:textId="77777777" w:rsidTr="00D02150">
        <w:trPr>
          <w:trHeight w:val="514"/>
        </w:trPr>
        <w:tc>
          <w:tcPr>
            <w:tcW w:w="2515" w:type="dxa"/>
          </w:tcPr>
          <w:p w14:paraId="67D17F19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800" w:type="dxa"/>
          </w:tcPr>
          <w:p w14:paraId="6B05DA0A" w14:textId="1C09DA5E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A8AAA6A" w14:textId="2113BD4E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4B89D38" w14:textId="0766F398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-0.3605</w:t>
            </w:r>
          </w:p>
        </w:tc>
        <w:tc>
          <w:tcPr>
            <w:tcW w:w="1620" w:type="dxa"/>
          </w:tcPr>
          <w:p w14:paraId="097438BA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AB0E0B5" w14:textId="68963F61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7F1F19C6" w14:textId="77777777" w:rsidTr="00D02150">
        <w:trPr>
          <w:trHeight w:val="514"/>
        </w:trPr>
        <w:tc>
          <w:tcPr>
            <w:tcW w:w="2515" w:type="dxa"/>
          </w:tcPr>
          <w:p w14:paraId="4043E062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0703F6EE" w14:textId="5E4C35FD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E24CE72" w14:textId="5AFDFD90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510B7EB" w14:textId="37910B03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-0.3606</w:t>
            </w:r>
          </w:p>
        </w:tc>
        <w:tc>
          <w:tcPr>
            <w:tcW w:w="1620" w:type="dxa"/>
          </w:tcPr>
          <w:p w14:paraId="0D6C774F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1529C960" w14:textId="2F38530D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180B4550" w14:textId="77777777" w:rsidTr="00D02150">
        <w:trPr>
          <w:trHeight w:val="506"/>
        </w:trPr>
        <w:tc>
          <w:tcPr>
            <w:tcW w:w="2515" w:type="dxa"/>
          </w:tcPr>
          <w:p w14:paraId="672CC015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3AD1C8E9" w14:textId="718226B8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D155FF9" w14:textId="3E43218A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80F9851" w14:textId="31207C27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953327E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37C4E829" w14:textId="74DD7927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3587294A" w14:textId="77777777" w:rsidTr="00D02150">
        <w:trPr>
          <w:trHeight w:val="514"/>
        </w:trPr>
        <w:tc>
          <w:tcPr>
            <w:tcW w:w="2515" w:type="dxa"/>
          </w:tcPr>
          <w:p w14:paraId="036ECE6E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4CF2068F" w14:textId="407C9E1E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BF2896B" w14:textId="65A72553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28EB62C" w14:textId="4507B722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7EF89D4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1B876DAC" w14:textId="3640E9E4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2E1DF0AC" w14:textId="77777777" w:rsidTr="00D02150">
        <w:trPr>
          <w:trHeight w:val="514"/>
        </w:trPr>
        <w:tc>
          <w:tcPr>
            <w:tcW w:w="2515" w:type="dxa"/>
          </w:tcPr>
          <w:p w14:paraId="1D47D281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7635170" w14:textId="1404559A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683826D4" w14:textId="4C6D7ACC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D36777E" w14:textId="6A399244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0.9493</w:t>
            </w:r>
          </w:p>
        </w:tc>
        <w:tc>
          <w:tcPr>
            <w:tcW w:w="1620" w:type="dxa"/>
          </w:tcPr>
          <w:p w14:paraId="3D930CDE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D61704C" w14:textId="5BC5C15A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1ECD3089" w14:textId="77777777" w:rsidTr="00D02150">
        <w:trPr>
          <w:trHeight w:val="506"/>
        </w:trPr>
        <w:tc>
          <w:tcPr>
            <w:tcW w:w="2515" w:type="dxa"/>
          </w:tcPr>
          <w:p w14:paraId="4DA6C0E3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1142AC78" w14:textId="28DDDA62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5DF2F91" w14:textId="4004DBC6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E309B74" w14:textId="706DAF22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</w:tcPr>
          <w:p w14:paraId="49C87972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2AE7EF1F" w14:textId="51BB18AE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06F5BBE2" w14:textId="77777777" w:rsidTr="00D02150">
        <w:trPr>
          <w:trHeight w:val="514"/>
        </w:trPr>
        <w:tc>
          <w:tcPr>
            <w:tcW w:w="2515" w:type="dxa"/>
          </w:tcPr>
          <w:p w14:paraId="40CBBB0E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2D3E645" w14:textId="199419B9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635CB44" w14:textId="77057CEB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8C3E69E" w14:textId="028229DD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</w:tcPr>
          <w:p w14:paraId="5E72F910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shd w:val="solid" w:color="FF7575" w:fill="auto"/>
          </w:tcPr>
          <w:p w14:paraId="7BC9C775" w14:textId="2654337F" w:rsidR="00734544" w:rsidRDefault="00D02150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C3581A1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4BBABDA0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1DF16F63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FAA3EB" wp14:editId="4977E7BC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F47E" w14:textId="7A4957D0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56098F8C" w14:textId="2A79CE70" w:rsidR="00347F85" w:rsidRDefault="00347F85" w:rsidP="00850524">
      <w:pPr>
        <w:pStyle w:val="BodyText"/>
        <w:ind w:left="0"/>
        <w:jc w:val="center"/>
      </w:pPr>
    </w:p>
    <w:p w14:paraId="7FE367C3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3F20968" wp14:editId="271AF493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967" w14:textId="44D6E68C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47D4C154" w14:textId="45C05E03" w:rsidR="00347F85" w:rsidRDefault="00347F85" w:rsidP="00850524">
      <w:pPr>
        <w:pStyle w:val="BodyText"/>
        <w:ind w:left="0"/>
        <w:jc w:val="center"/>
      </w:pPr>
    </w:p>
    <w:p w14:paraId="3831DC25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CD2D39F" wp14:editId="5FA9B023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49B6" w14:textId="2A680E00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48099AB1" w14:textId="4146121E" w:rsidR="00716D01" w:rsidRPr="00347F85" w:rsidRDefault="00716D01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350"/>
        <w:gridCol w:w="1440"/>
        <w:gridCol w:w="1455"/>
        <w:gridCol w:w="975"/>
        <w:gridCol w:w="1795"/>
      </w:tblGrid>
      <w:tr w:rsidR="00716D01" w14:paraId="45DCDA78" w14:textId="77777777" w:rsidTr="00850524">
        <w:trPr>
          <w:trHeight w:val="285"/>
        </w:trPr>
        <w:tc>
          <w:tcPr>
            <w:tcW w:w="5125" w:type="dxa"/>
            <w:gridSpan w:val="3"/>
          </w:tcPr>
          <w:p w14:paraId="338056B6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225" w:type="dxa"/>
            <w:gridSpan w:val="3"/>
          </w:tcPr>
          <w:p w14:paraId="5D8B58DC" w14:textId="77777777" w:rsidR="00716D01" w:rsidRPr="00716D01" w:rsidRDefault="00716D01" w:rsidP="0085052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Results</w:t>
            </w:r>
          </w:p>
        </w:tc>
      </w:tr>
      <w:tr w:rsidR="00850524" w14:paraId="389F706D" w14:textId="77777777" w:rsidTr="00D02150">
        <w:trPr>
          <w:trHeight w:val="285"/>
        </w:trPr>
        <w:tc>
          <w:tcPr>
            <w:tcW w:w="2335" w:type="dxa"/>
          </w:tcPr>
          <w:p w14:paraId="44B612AC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</w:tcPr>
          <w:p w14:paraId="17F72B9A" w14:textId="77777777" w:rsidR="00716D01" w:rsidRPr="00716D01" w:rsidRDefault="00716D01" w:rsidP="00716D01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440" w:type="dxa"/>
          </w:tcPr>
          <w:p w14:paraId="005061A1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Tolerance</w:t>
            </w:r>
          </w:p>
        </w:tc>
        <w:tc>
          <w:tcPr>
            <w:tcW w:w="1455" w:type="dxa"/>
          </w:tcPr>
          <w:p w14:paraId="26BE172F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975" w:type="dxa"/>
          </w:tcPr>
          <w:p w14:paraId="658C3AAB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4FB39D1E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Pass/Fail</w:t>
            </w:r>
          </w:p>
        </w:tc>
      </w:tr>
      <w:tr w:rsidR="00850524" w14:paraId="31C2331C" w14:textId="77777777" w:rsidTr="00D02150">
        <w:trPr>
          <w:trHeight w:val="514"/>
        </w:trPr>
        <w:tc>
          <w:tcPr>
            <w:tcW w:w="2335" w:type="dxa"/>
          </w:tcPr>
          <w:p w14:paraId="57A8C7FC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350" w:type="dxa"/>
          </w:tcPr>
          <w:p w14:paraId="010CE5D8" w14:textId="2E487451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66DA3408" w14:textId="6B8D4CAA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5C0B0952" w14:textId="0AB2F6C0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975" w:type="dxa"/>
          </w:tcPr>
          <w:p w14:paraId="2E71821B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3990E30" w14:textId="4F648C50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1A051375" w14:textId="77777777" w:rsidTr="00D02150">
        <w:trPr>
          <w:trHeight w:val="890"/>
        </w:trPr>
        <w:tc>
          <w:tcPr>
            <w:tcW w:w="2335" w:type="dxa"/>
          </w:tcPr>
          <w:p w14:paraId="022F93B0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350" w:type="dxa"/>
          </w:tcPr>
          <w:p w14:paraId="76418A98" w14:textId="17889AB0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4B6EEA3F" w14:textId="563605F0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791D5B8F" w14:textId="73F7FD75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975" w:type="dxa"/>
          </w:tcPr>
          <w:p w14:paraId="764E73A2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AB70344" w14:textId="30858507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7AB2D543" w14:textId="77777777" w:rsidTr="00D02150">
        <w:trPr>
          <w:trHeight w:val="514"/>
        </w:trPr>
        <w:tc>
          <w:tcPr>
            <w:tcW w:w="2335" w:type="dxa"/>
          </w:tcPr>
          <w:p w14:paraId="4FC83B7B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350" w:type="dxa"/>
          </w:tcPr>
          <w:p w14:paraId="4F9EBE91" w14:textId="656DF57D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40" w:type="dxa"/>
          </w:tcPr>
          <w:p w14:paraId="18019533" w14:textId="2F4957AB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0FC574CF" w14:textId="6EBD079F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-0.3461</w:t>
            </w:r>
          </w:p>
        </w:tc>
        <w:tc>
          <w:tcPr>
            <w:tcW w:w="975" w:type="dxa"/>
          </w:tcPr>
          <w:p w14:paraId="251EF448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2F8E21C8" w14:textId="7C4BD0AD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0B40A9D0" w14:textId="77777777" w:rsidTr="00D02150">
        <w:trPr>
          <w:trHeight w:val="514"/>
        </w:trPr>
        <w:tc>
          <w:tcPr>
            <w:tcW w:w="2335" w:type="dxa"/>
          </w:tcPr>
          <w:p w14:paraId="39AC62DA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350" w:type="dxa"/>
          </w:tcPr>
          <w:p w14:paraId="2559143F" w14:textId="187EB50E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656A8090" w14:textId="7E56BF76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41D2FFAF" w14:textId="21B9AA61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-0.3461</w:t>
            </w:r>
          </w:p>
        </w:tc>
        <w:tc>
          <w:tcPr>
            <w:tcW w:w="975" w:type="dxa"/>
          </w:tcPr>
          <w:p w14:paraId="56A7C194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7CBA1EE8" w14:textId="18126209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2776D995" w14:textId="77777777" w:rsidTr="00D02150">
        <w:trPr>
          <w:trHeight w:val="506"/>
        </w:trPr>
        <w:tc>
          <w:tcPr>
            <w:tcW w:w="2335" w:type="dxa"/>
          </w:tcPr>
          <w:p w14:paraId="4ABF4A08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2787FAF6" w14:textId="27172E0D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26B371FB" w14:textId="6004C78A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4D287004" w14:textId="667C8061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975" w:type="dxa"/>
          </w:tcPr>
          <w:p w14:paraId="235E2E62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6F2632C6" w14:textId="7E37DB88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3DAA0ED0" w14:textId="77777777" w:rsidTr="00D02150">
        <w:trPr>
          <w:trHeight w:val="514"/>
        </w:trPr>
        <w:tc>
          <w:tcPr>
            <w:tcW w:w="2335" w:type="dxa"/>
          </w:tcPr>
          <w:p w14:paraId="1585E227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4C41AE69" w14:textId="11C0B894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0ECCCD7C" w14:textId="4DCF22CA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</w:tcPr>
          <w:p w14:paraId="61F3D1A1" w14:textId="6DE289C2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75" w:type="dxa"/>
          </w:tcPr>
          <w:p w14:paraId="61BE078B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52345B94" w14:textId="7FB2500F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76460701" w14:textId="77777777" w:rsidTr="00D02150">
        <w:trPr>
          <w:trHeight w:val="514"/>
        </w:trPr>
        <w:tc>
          <w:tcPr>
            <w:tcW w:w="2335" w:type="dxa"/>
          </w:tcPr>
          <w:p w14:paraId="4007176E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6B1AB6F1" w14:textId="2FBE06C2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7AE92F89" w14:textId="7BBD69E7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5ED1A1DD" w14:textId="42C2981B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975" w:type="dxa"/>
          </w:tcPr>
          <w:p w14:paraId="2B3B884F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25E8FD31" w14:textId="7E6F4653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7A7ED65F" w14:textId="77777777" w:rsidTr="00D02150">
        <w:trPr>
          <w:trHeight w:val="506"/>
        </w:trPr>
        <w:tc>
          <w:tcPr>
            <w:tcW w:w="2335" w:type="dxa"/>
          </w:tcPr>
          <w:p w14:paraId="7787B921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2CD62C4A" w14:textId="23D56B22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2F6DCBC1" w14:textId="53F36A51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222E7FC9" w14:textId="01EDE524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0.935</w:t>
            </w:r>
          </w:p>
        </w:tc>
        <w:tc>
          <w:tcPr>
            <w:tcW w:w="975" w:type="dxa"/>
          </w:tcPr>
          <w:p w14:paraId="6CE8FF3C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419489FF" w14:textId="63D6FCB2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70AE1EDF" w14:textId="77777777" w:rsidTr="00D02150">
        <w:trPr>
          <w:trHeight w:val="514"/>
        </w:trPr>
        <w:tc>
          <w:tcPr>
            <w:tcW w:w="2335" w:type="dxa"/>
          </w:tcPr>
          <w:p w14:paraId="6EF2F970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7A58327F" w14:textId="02239D16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2496393C" w14:textId="6CE64062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321E7975" w14:textId="4D66E907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0.935</w:t>
            </w:r>
          </w:p>
        </w:tc>
        <w:tc>
          <w:tcPr>
            <w:tcW w:w="975" w:type="dxa"/>
          </w:tcPr>
          <w:p w14:paraId="56263BFE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shd w:val="solid" w:color="FF7575" w:fill="auto"/>
          </w:tcPr>
          <w:p w14:paraId="13D86BD9" w14:textId="740DB62C" w:rsidR="00716D01" w:rsidRDefault="00D02150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E3564F" w14:textId="77777777" w:rsidR="00347F85" w:rsidRPr="00347F85" w:rsidRDefault="00347F85" w:rsidP="000B560C">
      <w:pPr>
        <w:pStyle w:val="BodyText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036"/>
        <w:gridCol w:w="1346"/>
        <w:gridCol w:w="1346"/>
        <w:gridCol w:w="1113"/>
        <w:gridCol w:w="1113"/>
      </w:tblGrid>
      <w:tr w:rsidR="00734544" w14:paraId="2EF1815B" w14:textId="77777777" w:rsidTr="00D9043E">
        <w:trPr>
          <w:trHeight w:val="524"/>
        </w:trPr>
        <w:tc>
          <w:tcPr>
            <w:tcW w:w="4425" w:type="dxa"/>
            <w:gridSpan w:val="3"/>
          </w:tcPr>
          <w:p w14:paraId="4672F3EF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918" w:type="dxa"/>
            <w:gridSpan w:val="4"/>
          </w:tcPr>
          <w:p w14:paraId="4304EC7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09BDD835" w14:textId="77777777" w:rsidTr="00D02150">
        <w:trPr>
          <w:trHeight w:val="524"/>
        </w:trPr>
        <w:tc>
          <w:tcPr>
            <w:tcW w:w="2070" w:type="dxa"/>
          </w:tcPr>
          <w:p w14:paraId="01FC42E6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459F25E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036" w:type="dxa"/>
          </w:tcPr>
          <w:p w14:paraId="057EF40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346" w:type="dxa"/>
          </w:tcPr>
          <w:p w14:paraId="726495D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17D56F7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7222D72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3DA54E6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77357F92" w14:textId="77777777" w:rsidTr="00D02150">
        <w:trPr>
          <w:trHeight w:val="524"/>
        </w:trPr>
        <w:tc>
          <w:tcPr>
            <w:tcW w:w="2070" w:type="dxa"/>
          </w:tcPr>
          <w:p w14:paraId="531C165C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7792AE98" w14:textId="42A5D5A8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36" w:type="dxa"/>
          </w:tcPr>
          <w:p w14:paraId="514101FE" w14:textId="358E567E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346" w:type="dxa"/>
          </w:tcPr>
          <w:p w14:paraId="45F64204" w14:textId="732AC72C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134F7E01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6BA1AB13" w14:textId="4167E9A0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342CF961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3C67D34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FF7575" w:fill="auto"/>
          </w:tcPr>
          <w:p w14:paraId="76215136" w14:textId="688599B4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468413B9" w14:textId="77777777" w:rsidTr="00D02150">
        <w:trPr>
          <w:trHeight w:val="524"/>
        </w:trPr>
        <w:tc>
          <w:tcPr>
            <w:tcW w:w="2070" w:type="dxa"/>
          </w:tcPr>
          <w:p w14:paraId="5A6C0716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7D58CB5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036" w:type="dxa"/>
          </w:tcPr>
          <w:p w14:paraId="527E3F4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346" w:type="dxa"/>
          </w:tcPr>
          <w:p w14:paraId="504E126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5E24FF8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4C6C303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6D829B13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5603B335" w14:textId="77777777" w:rsidTr="00D02150">
        <w:trPr>
          <w:trHeight w:val="667"/>
        </w:trPr>
        <w:tc>
          <w:tcPr>
            <w:tcW w:w="2070" w:type="dxa"/>
          </w:tcPr>
          <w:p w14:paraId="53F588BB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0D8B56B0" w14:textId="1FA3EC42" w:rsidR="00734544" w:rsidRPr="00994843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036" w:type="dxa"/>
          </w:tcPr>
          <w:p w14:paraId="35894EDE" w14:textId="2EDAF5E6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346" w:type="dxa"/>
          </w:tcPr>
          <w:p w14:paraId="6FA36593" w14:textId="68933437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1.5987</w:t>
            </w:r>
          </w:p>
        </w:tc>
        <w:tc>
          <w:tcPr>
            <w:tcW w:w="1346" w:type="dxa"/>
          </w:tcPr>
          <w:p w14:paraId="6A7CAAD1" w14:textId="067406BE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0.0085</w:t>
            </w:r>
          </w:p>
        </w:tc>
        <w:tc>
          <w:tcPr>
            <w:tcW w:w="1113" w:type="dxa"/>
          </w:tcPr>
          <w:p w14:paraId="4BB1FBDA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0617B191" w14:textId="51074BBE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5F643988" w14:textId="77777777" w:rsidTr="00D02150">
        <w:trPr>
          <w:trHeight w:val="832"/>
        </w:trPr>
        <w:tc>
          <w:tcPr>
            <w:tcW w:w="2070" w:type="dxa"/>
          </w:tcPr>
          <w:p w14:paraId="66FEE68C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5BDF7115" w14:textId="4189340D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036" w:type="dxa"/>
          </w:tcPr>
          <w:p w14:paraId="260225DF" w14:textId="6F15B5B1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346" w:type="dxa"/>
          </w:tcPr>
          <w:p w14:paraId="3B739D6D" w14:textId="6ECF0D86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0.6054</w:t>
            </w:r>
          </w:p>
        </w:tc>
        <w:tc>
          <w:tcPr>
            <w:tcW w:w="1346" w:type="dxa"/>
          </w:tcPr>
          <w:p w14:paraId="5D6B2807" w14:textId="40649FAC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0.3755</w:t>
            </w:r>
          </w:p>
        </w:tc>
        <w:tc>
          <w:tcPr>
            <w:tcW w:w="1113" w:type="dxa"/>
          </w:tcPr>
          <w:p w14:paraId="72EB6EAE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4D01F6C1" w14:textId="23B7EE90" w:rsidR="00734544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5EB1C6A7" w14:textId="77777777" w:rsidTr="00734544">
        <w:trPr>
          <w:trHeight w:val="524"/>
        </w:trPr>
        <w:tc>
          <w:tcPr>
            <w:tcW w:w="2070" w:type="dxa"/>
          </w:tcPr>
          <w:p w14:paraId="22FFF412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50430BF6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36" w:type="dxa"/>
            <w:shd w:val="clear" w:color="auto" w:fill="A6A6A6" w:themeFill="background1" w:themeFillShade="A6"/>
          </w:tcPr>
          <w:p w14:paraId="372EC9C3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346" w:type="dxa"/>
          </w:tcPr>
          <w:p w14:paraId="18FF1F2D" w14:textId="68668A5E" w:rsidR="00734544" w:rsidRPr="00E364E5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1.3388</w:t>
            </w:r>
          </w:p>
        </w:tc>
        <w:tc>
          <w:tcPr>
            <w:tcW w:w="1346" w:type="dxa"/>
          </w:tcPr>
          <w:p w14:paraId="0E5BB2F4" w14:textId="308451EA" w:rsidR="00734544" w:rsidRPr="00E364E5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0.2155</w:t>
            </w:r>
          </w:p>
        </w:tc>
        <w:tc>
          <w:tcPr>
            <w:tcW w:w="1113" w:type="dxa"/>
            <w:shd w:val="clear" w:color="auto" w:fill="FFFFFF" w:themeFill="background1"/>
          </w:tcPr>
          <w:p w14:paraId="6EECF78E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13E1F647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651ECBBC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697AC7AE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1912032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C0FE277" wp14:editId="706DECA5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F0E2" w14:textId="38A80A36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264B5CFE" w14:textId="309A1129" w:rsidR="00FB100A" w:rsidRDefault="00FB100A" w:rsidP="004C17BC">
      <w:pPr>
        <w:pStyle w:val="BodyText"/>
        <w:ind w:left="0"/>
        <w:jc w:val="center"/>
      </w:pPr>
    </w:p>
    <w:p w14:paraId="2977DC63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C742431" wp14:editId="5C559D82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8027" w14:textId="1A6BAA16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343B3CA3" w14:textId="180F9946" w:rsidR="00FB100A" w:rsidRDefault="00FB100A" w:rsidP="004C17BC">
      <w:pPr>
        <w:pStyle w:val="BodyText"/>
        <w:ind w:left="0"/>
        <w:jc w:val="center"/>
      </w:pPr>
    </w:p>
    <w:p w14:paraId="525A686A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552E53A" wp14:editId="1E4CE659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175" w14:textId="5D077D4D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5F92142D" w14:textId="5C08A2CD" w:rsidR="00FB100A" w:rsidRPr="00FB100A" w:rsidRDefault="00FB100A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037"/>
        <w:gridCol w:w="1347"/>
        <w:gridCol w:w="1347"/>
        <w:gridCol w:w="1114"/>
        <w:gridCol w:w="1114"/>
      </w:tblGrid>
      <w:tr w:rsidR="003050CA" w14:paraId="60ED3DEA" w14:textId="77777777" w:rsidTr="003050CA">
        <w:trPr>
          <w:trHeight w:val="350"/>
        </w:trPr>
        <w:tc>
          <w:tcPr>
            <w:tcW w:w="4428" w:type="dxa"/>
            <w:gridSpan w:val="3"/>
          </w:tcPr>
          <w:p w14:paraId="021CEFD2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922" w:type="dxa"/>
            <w:gridSpan w:val="4"/>
          </w:tcPr>
          <w:p w14:paraId="2B290D3A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4E54A186" w14:textId="77777777" w:rsidTr="00D02150">
        <w:trPr>
          <w:trHeight w:val="523"/>
        </w:trPr>
        <w:tc>
          <w:tcPr>
            <w:tcW w:w="2199" w:type="dxa"/>
          </w:tcPr>
          <w:p w14:paraId="086D34AB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608A44DC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037" w:type="dxa"/>
          </w:tcPr>
          <w:p w14:paraId="3380835D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347" w:type="dxa"/>
          </w:tcPr>
          <w:p w14:paraId="643C5FA6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7B2E4D7A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3A5F29E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FD80C16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19F2751C" w14:textId="77777777" w:rsidTr="00D02150">
        <w:trPr>
          <w:trHeight w:val="523"/>
        </w:trPr>
        <w:tc>
          <w:tcPr>
            <w:tcW w:w="2199" w:type="dxa"/>
          </w:tcPr>
          <w:p w14:paraId="1FC58380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7752759A" w14:textId="744FF285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37" w:type="dxa"/>
          </w:tcPr>
          <w:p w14:paraId="31768650" w14:textId="512EC506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347" w:type="dxa"/>
          </w:tcPr>
          <w:p w14:paraId="2B0B7E29" w14:textId="198068B7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0.2007</w:t>
            </w:r>
          </w:p>
          <w:p w14:paraId="72F3AF3A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09963717" w14:textId="31D26DD0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0.2741</w:t>
            </w:r>
          </w:p>
          <w:p w14:paraId="62CC19F0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4B0BE8F3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FF7575" w:fill="auto"/>
          </w:tcPr>
          <w:p w14:paraId="22F4872C" w14:textId="44D99402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7F8FA428" w14:textId="77777777" w:rsidTr="00D02150">
        <w:trPr>
          <w:trHeight w:val="523"/>
        </w:trPr>
        <w:tc>
          <w:tcPr>
            <w:tcW w:w="2199" w:type="dxa"/>
          </w:tcPr>
          <w:p w14:paraId="058369A6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D78BACE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037" w:type="dxa"/>
          </w:tcPr>
          <w:p w14:paraId="3BA33ED6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347" w:type="dxa"/>
          </w:tcPr>
          <w:p w14:paraId="00AE74F5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3FC98CFB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323258F2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08B0019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18109E" w14:paraId="54DBB6AB" w14:textId="77777777" w:rsidTr="00D02150">
        <w:trPr>
          <w:trHeight w:val="665"/>
        </w:trPr>
        <w:tc>
          <w:tcPr>
            <w:tcW w:w="2199" w:type="dxa"/>
          </w:tcPr>
          <w:p w14:paraId="44999402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52CFE5C5" w14:textId="1D888AAA" w:rsidR="0018109E" w:rsidRPr="00994843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037" w:type="dxa"/>
          </w:tcPr>
          <w:p w14:paraId="0CAE96A1" w14:textId="3519E8A9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347" w:type="dxa"/>
          </w:tcPr>
          <w:p w14:paraId="20D54CB9" w14:textId="2AEE58B9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1.585</w:t>
            </w:r>
          </w:p>
        </w:tc>
        <w:tc>
          <w:tcPr>
            <w:tcW w:w="1347" w:type="dxa"/>
          </w:tcPr>
          <w:p w14:paraId="31ED0B75" w14:textId="13CDA08D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114" w:type="dxa"/>
          </w:tcPr>
          <w:p w14:paraId="6DDD4E7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5E17DF3B" w14:textId="7A6FB91B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E44EDFA" w14:textId="77777777" w:rsidTr="00D02150">
        <w:trPr>
          <w:trHeight w:val="830"/>
        </w:trPr>
        <w:tc>
          <w:tcPr>
            <w:tcW w:w="2199" w:type="dxa"/>
          </w:tcPr>
          <w:p w14:paraId="0BFBAEF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51740256" w14:textId="11FEA38A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037" w:type="dxa"/>
          </w:tcPr>
          <w:p w14:paraId="6A8A7774" w14:textId="2380E479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347" w:type="dxa"/>
          </w:tcPr>
          <w:p w14:paraId="5D1591A7" w14:textId="444F7ED3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0.6059</w:t>
            </w:r>
          </w:p>
        </w:tc>
        <w:tc>
          <w:tcPr>
            <w:tcW w:w="1347" w:type="dxa"/>
          </w:tcPr>
          <w:p w14:paraId="1F819ED1" w14:textId="0C10FF9B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4AB68806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shd w:val="solid" w:color="FF7575" w:fill="auto"/>
          </w:tcPr>
          <w:p w14:paraId="578D2EB0" w14:textId="13921A6A" w:rsidR="0018109E" w:rsidRDefault="00D0215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0E31CD61" w14:textId="77777777" w:rsidTr="003050CA">
        <w:trPr>
          <w:trHeight w:val="523"/>
        </w:trPr>
        <w:tc>
          <w:tcPr>
            <w:tcW w:w="2199" w:type="dxa"/>
          </w:tcPr>
          <w:p w14:paraId="156A7A12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30D9CDBF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37" w:type="dxa"/>
            <w:shd w:val="clear" w:color="auto" w:fill="A6A6A6" w:themeFill="background1" w:themeFillShade="A6"/>
          </w:tcPr>
          <w:p w14:paraId="2EB6DD9F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347" w:type="dxa"/>
          </w:tcPr>
          <w:p w14:paraId="3860F04F" w14:textId="64E4DF19" w:rsidR="0018109E" w:rsidRPr="00E364E5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1.3396</w:t>
            </w:r>
          </w:p>
        </w:tc>
        <w:tc>
          <w:tcPr>
            <w:tcW w:w="1347" w:type="dxa"/>
          </w:tcPr>
          <w:p w14:paraId="79EFCE7A" w14:textId="3EB776B2" w:rsidR="0018109E" w:rsidRPr="00E364E5" w:rsidRDefault="00D0215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0.2494</w:t>
            </w:r>
          </w:p>
        </w:tc>
        <w:tc>
          <w:tcPr>
            <w:tcW w:w="1114" w:type="dxa"/>
            <w:shd w:val="clear" w:color="auto" w:fill="FFFFFF" w:themeFill="background1"/>
          </w:tcPr>
          <w:p w14:paraId="7FD11EF8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149E0BA7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7" w:rightFromText="187" w:vertAnchor="text" w:horzAnchor="margin" w:tblpY="145"/>
        <w:tblW w:w="5000" w:type="pct"/>
        <w:tblLayout w:type="fixed"/>
        <w:tblLook w:val="04A0" w:firstRow="1" w:lastRow="0" w:firstColumn="1" w:lastColumn="0" w:noHBand="0" w:noVBand="1"/>
      </w:tblPr>
      <w:tblGrid>
        <w:gridCol w:w="2221"/>
        <w:gridCol w:w="1622"/>
        <w:gridCol w:w="1396"/>
        <w:gridCol w:w="1471"/>
        <w:gridCol w:w="1320"/>
        <w:gridCol w:w="1320"/>
      </w:tblGrid>
      <w:tr w:rsidR="0018109E" w14:paraId="45C65812" w14:textId="77777777" w:rsidTr="0018109E">
        <w:trPr>
          <w:trHeight w:val="285"/>
        </w:trPr>
        <w:tc>
          <w:tcPr>
            <w:tcW w:w="6115" w:type="dxa"/>
            <w:gridSpan w:val="3"/>
          </w:tcPr>
          <w:p w14:paraId="27A0AF32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70" w:type="dxa"/>
            <w:gridSpan w:val="3"/>
          </w:tcPr>
          <w:p w14:paraId="5A6DEA67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Results</w:t>
            </w:r>
          </w:p>
        </w:tc>
      </w:tr>
      <w:tr w:rsidR="0018109E" w14:paraId="77730D73" w14:textId="77777777" w:rsidTr="00D02150">
        <w:trPr>
          <w:trHeight w:val="285"/>
        </w:trPr>
        <w:tc>
          <w:tcPr>
            <w:tcW w:w="2605" w:type="dxa"/>
          </w:tcPr>
          <w:p w14:paraId="652D7E88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890" w:type="dxa"/>
          </w:tcPr>
          <w:p w14:paraId="1D5C1900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620" w:type="dxa"/>
          </w:tcPr>
          <w:p w14:paraId="7137D68F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62F29AF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1530" w:type="dxa"/>
          </w:tcPr>
          <w:p w14:paraId="5A5ECA42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Units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1821BD9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Pass/Fail</w:t>
            </w:r>
          </w:p>
        </w:tc>
      </w:tr>
      <w:tr w:rsidR="0018109E" w14:paraId="0CAACB2D" w14:textId="77777777" w:rsidTr="00D02150">
        <w:trPr>
          <w:trHeight w:val="514"/>
        </w:trPr>
        <w:tc>
          <w:tcPr>
            <w:tcW w:w="2605" w:type="dxa"/>
          </w:tcPr>
          <w:p w14:paraId="13D7E8C5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5D099379" w14:textId="59DDF94A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36B74DA" w14:textId="1D0C2A5F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C6EBE9D" w14:textId="29940FDE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530" w:type="dxa"/>
          </w:tcPr>
          <w:p w14:paraId="1F936AB3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75710A73" w14:textId="1FA5FE54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36992C2B" w14:textId="77777777" w:rsidTr="00D02150">
        <w:trPr>
          <w:trHeight w:val="890"/>
        </w:trPr>
        <w:tc>
          <w:tcPr>
            <w:tcW w:w="2605" w:type="dxa"/>
          </w:tcPr>
          <w:p w14:paraId="0F413852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541A5364" w14:textId="09875CDB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0FE069C" w14:textId="3B44E07B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C505BFF" w14:textId="6A4E6538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0.0138</w:t>
            </w:r>
          </w:p>
        </w:tc>
        <w:tc>
          <w:tcPr>
            <w:tcW w:w="1530" w:type="dxa"/>
          </w:tcPr>
          <w:p w14:paraId="31E630DC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66ED3F10" w14:textId="603BEC79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65785756" w14:textId="77777777" w:rsidTr="00D02150">
        <w:trPr>
          <w:trHeight w:val="514"/>
        </w:trPr>
        <w:tc>
          <w:tcPr>
            <w:tcW w:w="2605" w:type="dxa"/>
          </w:tcPr>
          <w:p w14:paraId="2D4041EB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152D951D" w14:textId="5D8AB1AA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620" w:type="dxa"/>
          </w:tcPr>
          <w:p w14:paraId="10BE2A9E" w14:textId="6BD2A288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A75A1E6" w14:textId="28FF7889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-0.3616</w:t>
            </w:r>
          </w:p>
        </w:tc>
        <w:tc>
          <w:tcPr>
            <w:tcW w:w="1530" w:type="dxa"/>
          </w:tcPr>
          <w:p w14:paraId="3DD0DEBB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0FD6E2C" w14:textId="0F185527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07E233A3" w14:textId="77777777" w:rsidTr="00D02150">
        <w:trPr>
          <w:trHeight w:val="514"/>
        </w:trPr>
        <w:tc>
          <w:tcPr>
            <w:tcW w:w="2605" w:type="dxa"/>
          </w:tcPr>
          <w:p w14:paraId="54BB77C6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90" w:type="dxa"/>
          </w:tcPr>
          <w:p w14:paraId="36EED899" w14:textId="15FB7452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3F82E1E" w14:textId="52DA301A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30DE1C7" w14:textId="7FE81FE0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-0.3616</w:t>
            </w:r>
          </w:p>
        </w:tc>
        <w:tc>
          <w:tcPr>
            <w:tcW w:w="1530" w:type="dxa"/>
          </w:tcPr>
          <w:p w14:paraId="269B87EE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7BA79DF" w14:textId="765341D2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04421D2" w14:textId="77777777" w:rsidTr="00D02150">
        <w:trPr>
          <w:trHeight w:val="506"/>
        </w:trPr>
        <w:tc>
          <w:tcPr>
            <w:tcW w:w="2605" w:type="dxa"/>
          </w:tcPr>
          <w:p w14:paraId="0BE39C9B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5FB961D" w14:textId="68E6EF7F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FBAAC08" w14:textId="63802F81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7666C0D" w14:textId="43F29597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0.0014</w:t>
            </w:r>
          </w:p>
        </w:tc>
        <w:tc>
          <w:tcPr>
            <w:tcW w:w="1530" w:type="dxa"/>
          </w:tcPr>
          <w:p w14:paraId="7F4BEA96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1E7381B8" w14:textId="5C4DFD4C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4A4326C5" w14:textId="77777777" w:rsidTr="00D02150">
        <w:trPr>
          <w:trHeight w:val="514"/>
        </w:trPr>
        <w:tc>
          <w:tcPr>
            <w:tcW w:w="2605" w:type="dxa"/>
          </w:tcPr>
          <w:p w14:paraId="60D2550C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0158C73" w14:textId="6D39971B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5B9B825" w14:textId="3945D151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0DA4F44" w14:textId="5D93286B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</w:tcPr>
          <w:p w14:paraId="621FB36D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753340A0" w14:textId="739FACFF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25B75EF3" w14:textId="77777777" w:rsidTr="00D02150">
        <w:trPr>
          <w:trHeight w:val="514"/>
        </w:trPr>
        <w:tc>
          <w:tcPr>
            <w:tcW w:w="2605" w:type="dxa"/>
          </w:tcPr>
          <w:p w14:paraId="0D333C18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195271C" w14:textId="27823F92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20A0E19" w14:textId="406EC3E4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6CBC65F" w14:textId="41D4D2CE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530" w:type="dxa"/>
          </w:tcPr>
          <w:p w14:paraId="32862864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FC86429" w14:textId="2B5B9BD3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497D154B" w14:textId="77777777" w:rsidTr="00D02150">
        <w:trPr>
          <w:trHeight w:val="506"/>
        </w:trPr>
        <w:tc>
          <w:tcPr>
            <w:tcW w:w="2605" w:type="dxa"/>
          </w:tcPr>
          <w:p w14:paraId="06C252E4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7F2BAA9" w14:textId="7BC73177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5EFCA52" w14:textId="318F307B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B319F54" w14:textId="5443055A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0.9503</w:t>
            </w:r>
          </w:p>
        </w:tc>
        <w:tc>
          <w:tcPr>
            <w:tcW w:w="1530" w:type="dxa"/>
          </w:tcPr>
          <w:p w14:paraId="79BA36CC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7D535C7" w14:textId="2A748B6C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1543EE23" w14:textId="77777777" w:rsidTr="00D02150">
        <w:trPr>
          <w:trHeight w:val="514"/>
        </w:trPr>
        <w:tc>
          <w:tcPr>
            <w:tcW w:w="2605" w:type="dxa"/>
          </w:tcPr>
          <w:p w14:paraId="5EA6BDC7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DCB6BD6" w14:textId="672DA542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3FF4C3D7" w14:textId="22568C94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C09D371" w14:textId="757BE360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0.9504</w:t>
            </w:r>
          </w:p>
        </w:tc>
        <w:tc>
          <w:tcPr>
            <w:tcW w:w="1530" w:type="dxa"/>
          </w:tcPr>
          <w:p w14:paraId="100162B5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shd w:val="solid" w:color="FF7575" w:fill="auto"/>
          </w:tcPr>
          <w:p w14:paraId="20346643" w14:textId="6AF4467D" w:rsidR="0018109E" w:rsidRDefault="00D02150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13675D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057152E6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4" w:name="_Ref129074067"/>
      <w:r w:rsidRPr="007463D8">
        <w:rPr>
          <w:rStyle w:val="Heading9Char"/>
          <w:b/>
          <w:bCs/>
          <w:sz w:val="32"/>
          <w:szCs w:val="32"/>
        </w:rPr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6785FB8C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 w:rsidRPr="001D6321">
        <w:rPr>
          <w:b/>
          <w:bCs/>
          <w:color w:val="auto"/>
          <w:szCs w:val="20"/>
        </w:rPr>
        <w:t>7</w:t>
      </w:r>
      <w:r>
        <w:rPr>
          <w:b/>
          <w:bCs/>
          <w:szCs w:val="20"/>
        </w:rPr>
        <w:t>.1</w:t>
      </w:r>
      <w:r w:rsidR="005D10C6">
        <w:rPr>
          <w:b/>
          <w:bCs/>
          <w:szCs w:val="20"/>
        </w:rPr>
        <w:t>.1</w:t>
      </w:r>
      <w:r w:rsidR="00A32BF2">
        <w:rPr>
          <w:b/>
          <w:bCs/>
          <w:szCs w:val="20"/>
        </w:rPr>
        <w:t xml:space="preserve"> MCE 1 - Step Response Test </w:t>
      </w:r>
    </w:p>
    <w:p w14:paraId="1A101A54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722F6623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0EE9579" wp14:editId="7D4EA033">
            <wp:extent cx="5943600" cy="2131060"/>
            <wp:effectExtent l="0" t="0" r="0" b="254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3744" w14:textId="2331E454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76CED4A4" w14:textId="445E56A9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7C08665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3050CA" w14:paraId="0E7D0D3B" w14:textId="77777777" w:rsidTr="003050CA">
        <w:tc>
          <w:tcPr>
            <w:tcW w:w="3145" w:type="dxa"/>
          </w:tcPr>
          <w:p w14:paraId="2FF0C36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42854A3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6CB7252F" w14:textId="77777777" w:rsidTr="00D02150">
        <w:tc>
          <w:tcPr>
            <w:tcW w:w="3145" w:type="dxa"/>
          </w:tcPr>
          <w:p w14:paraId="6E713D7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94FDE71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5815513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44D9A5B7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0AAB24A3" w14:textId="77777777" w:rsidTr="00D02150">
        <w:tc>
          <w:tcPr>
            <w:tcW w:w="3145" w:type="dxa"/>
          </w:tcPr>
          <w:p w14:paraId="491A75C2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7246CB8" w14:textId="2337866D" w:rsidR="003050CA" w:rsidRDefault="00D02150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3.264</w:t>
            </w:r>
          </w:p>
        </w:tc>
        <w:tc>
          <w:tcPr>
            <w:tcW w:w="1408" w:type="dxa"/>
          </w:tcPr>
          <w:p w14:paraId="6B6B8F21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185EDF59" w14:textId="6AB8657A" w:rsidR="003050CA" w:rsidRPr="003B2DF7" w:rsidRDefault="00D02150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0DD7F0E5" w14:textId="77777777" w:rsidTr="00D02150">
        <w:tc>
          <w:tcPr>
            <w:tcW w:w="3145" w:type="dxa"/>
          </w:tcPr>
          <w:p w14:paraId="62A949BE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137EF7A3" w14:textId="5A2DD4E0" w:rsidR="003050CA" w:rsidRPr="00C847E4" w:rsidRDefault="00D02150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1408" w:type="dxa"/>
          </w:tcPr>
          <w:p w14:paraId="08EED420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37" w:type="dxa"/>
            <w:shd w:val="solid" w:color="FF7575" w:fill="auto"/>
          </w:tcPr>
          <w:p w14:paraId="4D4C9409" w14:textId="00FE1CF1" w:rsidR="003050CA" w:rsidRDefault="00D02150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0412994" w14:textId="77777777" w:rsidR="00A32BF2" w:rsidRPr="006770F5" w:rsidRDefault="00A32BF2" w:rsidP="00A32BF2">
      <w:pPr>
        <w:rPr>
          <w:b/>
          <w:bCs/>
          <w:u w:val="single"/>
        </w:rPr>
      </w:pPr>
    </w:p>
    <w:p w14:paraId="4EE4E8EF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3050CA" w14:paraId="5FA498B1" w14:textId="77777777" w:rsidTr="003050CA">
        <w:tc>
          <w:tcPr>
            <w:tcW w:w="3145" w:type="dxa"/>
          </w:tcPr>
          <w:p w14:paraId="3EC8EE5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D6B7CEE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10C15DD0" w14:textId="77777777" w:rsidTr="00D02150">
        <w:tc>
          <w:tcPr>
            <w:tcW w:w="3145" w:type="dxa"/>
          </w:tcPr>
          <w:p w14:paraId="48829D29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5D40616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1FA4BD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A3B51E4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2B4A821C" w14:textId="77777777" w:rsidTr="00D02150">
        <w:tc>
          <w:tcPr>
            <w:tcW w:w="3145" w:type="dxa"/>
          </w:tcPr>
          <w:p w14:paraId="6538C110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D536E1C" w14:textId="4FACE34D" w:rsidR="003050CA" w:rsidRDefault="00D0215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-3.2049</w:t>
            </w:r>
          </w:p>
        </w:tc>
        <w:tc>
          <w:tcPr>
            <w:tcW w:w="1373" w:type="dxa"/>
          </w:tcPr>
          <w:p w14:paraId="14B40636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595EF785" w14:textId="05CC5F4B" w:rsidR="003050CA" w:rsidRDefault="00D0215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050CA" w14:paraId="0146D817" w14:textId="77777777" w:rsidTr="00D02150">
        <w:tc>
          <w:tcPr>
            <w:tcW w:w="3145" w:type="dxa"/>
          </w:tcPr>
          <w:p w14:paraId="646E2903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12844CF" w14:textId="463D9327" w:rsidR="003050CA" w:rsidRDefault="00D0215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1373" w:type="dxa"/>
          </w:tcPr>
          <w:p w14:paraId="30E4A88B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72" w:type="dxa"/>
            <w:shd w:val="solid" w:color="FF7575" w:fill="auto"/>
          </w:tcPr>
          <w:p w14:paraId="4F22B356" w14:textId="1A5316CC" w:rsidR="003050CA" w:rsidRDefault="00D0215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5DCA8C6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D43732B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</w:t>
      </w:r>
      <w:proofErr w:type="gramStart"/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7</w:t>
      </w:r>
      <w:r>
        <w:rPr>
          <w:b/>
          <w:bCs/>
          <w:szCs w:val="20"/>
        </w:rPr>
        <w:t>.</w:t>
      </w:r>
      <w:r w:rsidR="005D10C6">
        <w:rPr>
          <w:b/>
          <w:bCs/>
          <w:szCs w:val="20"/>
        </w:rPr>
        <w:t>.</w:t>
      </w:r>
      <w:proofErr w:type="gramEnd"/>
      <w:r w:rsidR="005D10C6">
        <w:rPr>
          <w:b/>
          <w:bCs/>
          <w:szCs w:val="20"/>
        </w:rPr>
        <w:t>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FA629A7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DECFDE9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C58AF89" wp14:editId="780DD4FC">
            <wp:extent cx="5943600" cy="1098550"/>
            <wp:effectExtent l="0" t="0" r="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67A" w14:textId="1877D450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Phase for Motor One</w:t>
      </w:r>
    </w:p>
    <w:p w14:paraId="1498B28E" w14:textId="6707B664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127AC51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6487FF7" wp14:editId="3D4CB632">
            <wp:extent cx="5943600" cy="1445260"/>
            <wp:effectExtent l="0" t="0" r="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7A0" w14:textId="576AFACB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Magnitude for Motor One</w:t>
      </w:r>
    </w:p>
    <w:p w14:paraId="41069E9E" w14:textId="2B98D4C7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5FFF39B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373163D7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274F9A" w14:paraId="304AC10F" w14:textId="77777777" w:rsidTr="00D02150">
        <w:trPr>
          <w:trHeight w:val="628"/>
        </w:trPr>
        <w:tc>
          <w:tcPr>
            <w:tcW w:w="1993" w:type="dxa"/>
          </w:tcPr>
          <w:p w14:paraId="7CD00379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3222707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0400AF0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3F07966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B6DFA3A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5253114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ED893F9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65B18AC6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725CD88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25292CD0" w14:textId="77777777" w:rsidTr="00D02150">
        <w:trPr>
          <w:trHeight w:val="333"/>
        </w:trPr>
        <w:tc>
          <w:tcPr>
            <w:tcW w:w="1993" w:type="dxa"/>
          </w:tcPr>
          <w:p w14:paraId="3EDD3072" w14:textId="293D83FC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469850A4" w14:textId="37FD331D" w:rsidR="00274F9A" w:rsidRDefault="00D02150" w:rsidP="00877863">
            <w:pPr>
              <w:pStyle w:val="BodyText"/>
              <w:spacing w:after="60"/>
              <w:ind w:left="0"/>
            </w:pPr>
            <w:r>
              <w:t>-0.56957</w:t>
            </w:r>
          </w:p>
        </w:tc>
        <w:tc>
          <w:tcPr>
            <w:tcW w:w="1864" w:type="dxa"/>
          </w:tcPr>
          <w:p w14:paraId="5C5A8B81" w14:textId="079EADD7" w:rsidR="00274F9A" w:rsidRDefault="00D02150" w:rsidP="00877863">
            <w:pPr>
              <w:pStyle w:val="BodyText"/>
              <w:spacing w:after="60"/>
              <w:ind w:left="0"/>
            </w:pPr>
            <w:r>
              <w:t>-5.5296</w:t>
            </w:r>
          </w:p>
        </w:tc>
        <w:tc>
          <w:tcPr>
            <w:tcW w:w="1860" w:type="dxa"/>
          </w:tcPr>
          <w:p w14:paraId="18A6AB3B" w14:textId="6D7FBD76" w:rsidR="00274F9A" w:rsidRDefault="00D0215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D03C854" w14:textId="58944616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D08434D" w14:textId="77777777" w:rsidTr="00D02150">
        <w:trPr>
          <w:trHeight w:val="346"/>
        </w:trPr>
        <w:tc>
          <w:tcPr>
            <w:tcW w:w="1993" w:type="dxa"/>
          </w:tcPr>
          <w:p w14:paraId="37A8E96D" w14:textId="14C0971F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60FC779" w14:textId="3B723D2E" w:rsidR="00274F9A" w:rsidRDefault="00D02150" w:rsidP="00877863">
            <w:pPr>
              <w:pStyle w:val="BodyText"/>
              <w:spacing w:after="60"/>
              <w:ind w:left="0"/>
            </w:pPr>
            <w:r>
              <w:t>-0.71679</w:t>
            </w:r>
          </w:p>
        </w:tc>
        <w:tc>
          <w:tcPr>
            <w:tcW w:w="1864" w:type="dxa"/>
          </w:tcPr>
          <w:p w14:paraId="066454BD" w14:textId="28A1DB0A" w:rsidR="00274F9A" w:rsidRDefault="00D02150" w:rsidP="00877863">
            <w:pPr>
              <w:pStyle w:val="BodyText"/>
              <w:spacing w:after="60"/>
              <w:ind w:left="0"/>
            </w:pPr>
            <w:r>
              <w:t>-16.11</w:t>
            </w:r>
          </w:p>
        </w:tc>
        <w:tc>
          <w:tcPr>
            <w:tcW w:w="1860" w:type="dxa"/>
          </w:tcPr>
          <w:p w14:paraId="521379BA" w14:textId="645CD37D" w:rsidR="00274F9A" w:rsidRDefault="00D0215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031AEB5" w14:textId="582A5FD7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2DB00C0" w14:textId="77777777" w:rsidTr="00D02150">
        <w:trPr>
          <w:trHeight w:val="333"/>
        </w:trPr>
        <w:tc>
          <w:tcPr>
            <w:tcW w:w="1993" w:type="dxa"/>
          </w:tcPr>
          <w:p w14:paraId="610AA9E0" w14:textId="0DDF9531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1  Hz</w:t>
            </w:r>
            <w:proofErr w:type="gramEnd"/>
          </w:p>
        </w:tc>
        <w:tc>
          <w:tcPr>
            <w:tcW w:w="1683" w:type="dxa"/>
          </w:tcPr>
          <w:p w14:paraId="7123EC76" w14:textId="556B392A" w:rsidR="00274F9A" w:rsidRDefault="00D02150" w:rsidP="00877863">
            <w:pPr>
              <w:pStyle w:val="BodyText"/>
              <w:spacing w:after="60"/>
              <w:ind w:left="0"/>
            </w:pPr>
            <w:r>
              <w:t>-0.71679</w:t>
            </w:r>
          </w:p>
        </w:tc>
        <w:tc>
          <w:tcPr>
            <w:tcW w:w="1864" w:type="dxa"/>
          </w:tcPr>
          <w:p w14:paraId="0A334EE6" w14:textId="0D7CDB39" w:rsidR="00274F9A" w:rsidRDefault="00D02150" w:rsidP="00877863">
            <w:pPr>
              <w:pStyle w:val="BodyText"/>
              <w:spacing w:after="60"/>
              <w:ind w:left="0"/>
            </w:pPr>
            <w:r>
              <w:t>-27.468</w:t>
            </w:r>
          </w:p>
        </w:tc>
        <w:tc>
          <w:tcPr>
            <w:tcW w:w="1860" w:type="dxa"/>
          </w:tcPr>
          <w:p w14:paraId="6D6693E9" w14:textId="09F2E0D1" w:rsidR="00274F9A" w:rsidRDefault="00D0215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4540FE" w14:textId="45A773DD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DC73FAF" w14:textId="77777777" w:rsidTr="00D02150">
        <w:trPr>
          <w:trHeight w:val="346"/>
        </w:trPr>
        <w:tc>
          <w:tcPr>
            <w:tcW w:w="1993" w:type="dxa"/>
          </w:tcPr>
          <w:p w14:paraId="06B8B399" w14:textId="6A0F0AA4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76CEB2FF" w14:textId="5E1825BF" w:rsidR="00274F9A" w:rsidRDefault="00D02150" w:rsidP="00877863">
            <w:pPr>
              <w:pStyle w:val="BodyText"/>
              <w:spacing w:after="60"/>
              <w:ind w:left="0"/>
            </w:pPr>
            <w:r>
              <w:t>-1.55802</w:t>
            </w:r>
          </w:p>
        </w:tc>
        <w:tc>
          <w:tcPr>
            <w:tcW w:w="1864" w:type="dxa"/>
          </w:tcPr>
          <w:p w14:paraId="72B5C63D" w14:textId="5F6CE701" w:rsidR="00274F9A" w:rsidRDefault="00D02150" w:rsidP="00877863">
            <w:pPr>
              <w:pStyle w:val="BodyText"/>
              <w:spacing w:after="60"/>
              <w:ind w:left="0"/>
            </w:pPr>
            <w:r>
              <w:t>-51.48</w:t>
            </w:r>
          </w:p>
        </w:tc>
        <w:tc>
          <w:tcPr>
            <w:tcW w:w="1860" w:type="dxa"/>
          </w:tcPr>
          <w:p w14:paraId="4282F7B0" w14:textId="6FE6EA4D" w:rsidR="00274F9A" w:rsidRDefault="00D0215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564F993" w14:textId="08B77D1E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FCDBD2D" w14:textId="77777777" w:rsidTr="00D02150">
        <w:trPr>
          <w:trHeight w:val="333"/>
        </w:trPr>
        <w:tc>
          <w:tcPr>
            <w:tcW w:w="1993" w:type="dxa"/>
          </w:tcPr>
          <w:p w14:paraId="5FE3211F" w14:textId="11BE70ED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277A888A" w14:textId="51FEFB82" w:rsidR="00274F9A" w:rsidRDefault="00D02150" w:rsidP="00877863">
            <w:pPr>
              <w:pStyle w:val="BodyText"/>
              <w:spacing w:after="60"/>
              <w:ind w:left="0"/>
            </w:pPr>
            <w:r>
              <w:t>-2.3804</w:t>
            </w:r>
          </w:p>
        </w:tc>
        <w:tc>
          <w:tcPr>
            <w:tcW w:w="1864" w:type="dxa"/>
          </w:tcPr>
          <w:p w14:paraId="22D4EDA7" w14:textId="3E0378AD" w:rsidR="00274F9A" w:rsidRDefault="00D02150" w:rsidP="00877863">
            <w:pPr>
              <w:pStyle w:val="BodyText"/>
              <w:spacing w:after="60"/>
              <w:ind w:left="0"/>
            </w:pPr>
            <w:r>
              <w:t>-75.168</w:t>
            </w:r>
          </w:p>
        </w:tc>
        <w:tc>
          <w:tcPr>
            <w:tcW w:w="1860" w:type="dxa"/>
          </w:tcPr>
          <w:p w14:paraId="5DADD923" w14:textId="26396582" w:rsidR="00274F9A" w:rsidRDefault="00D0215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16FF9C4" w14:textId="02F7EBD8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516FB0CB" w14:textId="77777777" w:rsidTr="00D02150">
        <w:trPr>
          <w:trHeight w:val="333"/>
        </w:trPr>
        <w:tc>
          <w:tcPr>
            <w:tcW w:w="1993" w:type="dxa"/>
          </w:tcPr>
          <w:p w14:paraId="42DF539F" w14:textId="5E76177D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0C97C060" w14:textId="737011F7" w:rsidR="00274F9A" w:rsidRDefault="00D02150" w:rsidP="00877863">
            <w:pPr>
              <w:pStyle w:val="BodyText"/>
              <w:spacing w:after="60"/>
              <w:ind w:left="0"/>
            </w:pPr>
            <w:r>
              <w:t>-3.02926</w:t>
            </w:r>
          </w:p>
        </w:tc>
        <w:tc>
          <w:tcPr>
            <w:tcW w:w="1864" w:type="dxa"/>
          </w:tcPr>
          <w:p w14:paraId="34BBCC89" w14:textId="2D6E1EBA" w:rsidR="00274F9A" w:rsidRDefault="00D02150" w:rsidP="00877863">
            <w:pPr>
              <w:pStyle w:val="BodyText"/>
              <w:spacing w:after="60"/>
              <w:ind w:left="0"/>
            </w:pPr>
            <w:r>
              <w:t>-93.888</w:t>
            </w:r>
          </w:p>
        </w:tc>
        <w:tc>
          <w:tcPr>
            <w:tcW w:w="1860" w:type="dxa"/>
          </w:tcPr>
          <w:p w14:paraId="23A27D50" w14:textId="749D91EB" w:rsidR="00274F9A" w:rsidRDefault="00D0215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BAE1BDD" w14:textId="5BF3E818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EFFCC58" w14:textId="77777777" w:rsidTr="00D02150">
        <w:trPr>
          <w:trHeight w:val="346"/>
        </w:trPr>
        <w:tc>
          <w:tcPr>
            <w:tcW w:w="1993" w:type="dxa"/>
          </w:tcPr>
          <w:p w14:paraId="44DE4ED6" w14:textId="3FB3BBE5" w:rsidR="00274F9A" w:rsidRDefault="00D02150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F834195" w14:textId="6D3C17C8" w:rsidR="00274F9A" w:rsidRDefault="00D02150" w:rsidP="00877863">
            <w:pPr>
              <w:pStyle w:val="BodyText"/>
              <w:spacing w:after="60"/>
              <w:ind w:left="0"/>
            </w:pPr>
            <w:r>
              <w:t>-2.79428</w:t>
            </w:r>
          </w:p>
        </w:tc>
        <w:tc>
          <w:tcPr>
            <w:tcW w:w="1864" w:type="dxa"/>
          </w:tcPr>
          <w:p w14:paraId="0977C2CE" w14:textId="35693A75" w:rsidR="00274F9A" w:rsidRDefault="00D02150" w:rsidP="00877863">
            <w:pPr>
              <w:pStyle w:val="BodyText"/>
              <w:spacing w:after="60"/>
              <w:ind w:left="0"/>
            </w:pPr>
            <w:r>
              <w:t>-115.56</w:t>
            </w:r>
          </w:p>
        </w:tc>
        <w:tc>
          <w:tcPr>
            <w:tcW w:w="1860" w:type="dxa"/>
          </w:tcPr>
          <w:p w14:paraId="52790BDC" w14:textId="20F47C70" w:rsidR="00274F9A" w:rsidRDefault="00D0215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8C8EB84" w14:textId="5E5697AC" w:rsidR="00274F9A" w:rsidRDefault="00D0215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64F17F2" w14:textId="77777777" w:rsidR="00A32BF2" w:rsidRDefault="00A32BF2" w:rsidP="00A32BF2">
      <w:pPr>
        <w:pStyle w:val="BodyText"/>
        <w:spacing w:after="60"/>
        <w:ind w:left="0"/>
      </w:pPr>
    </w:p>
    <w:p w14:paraId="33567FCC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</w:t>
      </w:r>
      <w:r w:rsidR="005D10C6">
        <w:t>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187189A2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25260F9A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5918E65" wp14:editId="4BBB21EF">
            <wp:extent cx="5943600" cy="2131060"/>
            <wp:effectExtent l="0" t="0" r="0" b="254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A3B" w14:textId="69699492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Two</w:t>
      </w:r>
    </w:p>
    <w:p w14:paraId="56B9BB21" w14:textId="07781764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2E4CD26E" w14:textId="77777777" w:rsidR="00A062BE" w:rsidRDefault="00A062BE" w:rsidP="00A32BF2">
      <w:pPr>
        <w:pStyle w:val="BodyText"/>
        <w:spacing w:after="60"/>
        <w:ind w:left="0"/>
      </w:pPr>
    </w:p>
    <w:p w14:paraId="54319FF3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88D2303" w14:textId="77777777" w:rsidTr="006C2C30">
        <w:tc>
          <w:tcPr>
            <w:tcW w:w="3145" w:type="dxa"/>
          </w:tcPr>
          <w:p w14:paraId="0ED20CE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B45319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216E7D1" w14:textId="77777777" w:rsidTr="00D02150">
        <w:tc>
          <w:tcPr>
            <w:tcW w:w="3145" w:type="dxa"/>
          </w:tcPr>
          <w:p w14:paraId="7984EEC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BC9F79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E2CB3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3F1E62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51611FA" w14:textId="77777777" w:rsidTr="00D02150">
        <w:tc>
          <w:tcPr>
            <w:tcW w:w="3145" w:type="dxa"/>
          </w:tcPr>
          <w:p w14:paraId="53C8169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E186F22" w14:textId="09F274E6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3.2282</w:t>
            </w:r>
          </w:p>
        </w:tc>
        <w:tc>
          <w:tcPr>
            <w:tcW w:w="1373" w:type="dxa"/>
          </w:tcPr>
          <w:p w14:paraId="4A6C4CF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7D22D06" w14:textId="67F8B0A9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E0FF92B" w14:textId="77777777" w:rsidTr="00D02150">
        <w:tc>
          <w:tcPr>
            <w:tcW w:w="3145" w:type="dxa"/>
          </w:tcPr>
          <w:p w14:paraId="0ABC72A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A870113" w14:textId="713458BD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210</w:t>
            </w:r>
          </w:p>
        </w:tc>
        <w:tc>
          <w:tcPr>
            <w:tcW w:w="1373" w:type="dxa"/>
          </w:tcPr>
          <w:p w14:paraId="28412DA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780AA3E" w14:textId="4D41C169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D6CEFF" w14:textId="77777777" w:rsidR="000B365F" w:rsidRPr="006770F5" w:rsidRDefault="000B365F" w:rsidP="003C50A3">
      <w:pPr>
        <w:rPr>
          <w:b/>
          <w:bCs/>
          <w:u w:val="single"/>
        </w:rPr>
      </w:pPr>
    </w:p>
    <w:p w14:paraId="2CCFE774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7BBA1E9E" w14:textId="77777777" w:rsidTr="006C2C30">
        <w:tc>
          <w:tcPr>
            <w:tcW w:w="3145" w:type="dxa"/>
          </w:tcPr>
          <w:p w14:paraId="3EEF06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2D1F53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4507A18" w14:textId="77777777" w:rsidTr="00D02150">
        <w:tc>
          <w:tcPr>
            <w:tcW w:w="3145" w:type="dxa"/>
          </w:tcPr>
          <w:p w14:paraId="2E357E2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53631A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B1CB5E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77C3D8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BD74CB3" w14:textId="77777777" w:rsidTr="00D02150">
        <w:tc>
          <w:tcPr>
            <w:tcW w:w="3145" w:type="dxa"/>
          </w:tcPr>
          <w:p w14:paraId="0E68CAB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5352904" w14:textId="674763FE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-3.1416</w:t>
            </w:r>
          </w:p>
        </w:tc>
        <w:tc>
          <w:tcPr>
            <w:tcW w:w="1373" w:type="dxa"/>
          </w:tcPr>
          <w:p w14:paraId="43735F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C177B05" w14:textId="097FF903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1CC7B57C" w14:textId="77777777" w:rsidTr="00D02150">
        <w:tc>
          <w:tcPr>
            <w:tcW w:w="3145" w:type="dxa"/>
          </w:tcPr>
          <w:p w14:paraId="3DA65FB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2B2F6E1" w14:textId="7B796415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373" w:type="dxa"/>
          </w:tcPr>
          <w:p w14:paraId="16B5D1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83FA5C7" w14:textId="2F447FF0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8A28FE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33537509" w14:textId="77777777" w:rsidR="00FC168C" w:rsidRDefault="00FC168C" w:rsidP="00A32BF2">
      <w:pPr>
        <w:pStyle w:val="BodyText"/>
        <w:spacing w:after="60"/>
        <w:ind w:left="0"/>
      </w:pPr>
    </w:p>
    <w:p w14:paraId="23BDAF2A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3EF5B061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017AEF1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094EBE3" wp14:editId="7E8C3CC6">
            <wp:extent cx="5943600" cy="1098550"/>
            <wp:effectExtent l="0" t="0" r="0" b="635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93B" w14:textId="4D18888E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Phase for Motor Two</w:t>
      </w:r>
    </w:p>
    <w:p w14:paraId="727C5612" w14:textId="1CF8CE86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19C82AAC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34D9502" wp14:editId="0EDC6EFC">
            <wp:extent cx="5943600" cy="1445260"/>
            <wp:effectExtent l="0" t="0" r="0" b="254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AC2" w14:textId="024081CB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Magnitude for Motor Two</w:t>
      </w:r>
    </w:p>
    <w:p w14:paraId="26FEF2C4" w14:textId="3190C451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1DB4175B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06AA5EF6" w14:textId="77777777" w:rsidTr="00D02150">
        <w:trPr>
          <w:trHeight w:val="628"/>
        </w:trPr>
        <w:tc>
          <w:tcPr>
            <w:tcW w:w="1993" w:type="dxa"/>
          </w:tcPr>
          <w:p w14:paraId="20F0C2D8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4F6FA89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9A2A33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3F5B1A1E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505B4C9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6F54C3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B7A124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51D0DE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3FF9A95" w14:textId="77777777" w:rsidTr="00D02150">
        <w:trPr>
          <w:trHeight w:val="333"/>
        </w:trPr>
        <w:tc>
          <w:tcPr>
            <w:tcW w:w="1993" w:type="dxa"/>
          </w:tcPr>
          <w:p w14:paraId="5109BE43" w14:textId="7712B08B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DD4E155" w14:textId="230BC2FA" w:rsidR="008A5EA2" w:rsidRDefault="00D02150" w:rsidP="008A5EA2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6AD587A4" w14:textId="1543BBAD" w:rsidR="008A5EA2" w:rsidRDefault="00D02150" w:rsidP="008A5EA2">
            <w:pPr>
              <w:pStyle w:val="BodyText"/>
              <w:spacing w:after="60"/>
              <w:ind w:left="0"/>
            </w:pPr>
            <w:r>
              <w:t>-4.7448</w:t>
            </w:r>
          </w:p>
        </w:tc>
        <w:tc>
          <w:tcPr>
            <w:tcW w:w="1860" w:type="dxa"/>
          </w:tcPr>
          <w:p w14:paraId="1CC191E5" w14:textId="6283A0EE" w:rsidR="008A5EA2" w:rsidRDefault="00D02150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06C6A6" w14:textId="6EC1B66E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9F5A7E7" w14:textId="77777777" w:rsidTr="00D02150">
        <w:trPr>
          <w:trHeight w:val="346"/>
        </w:trPr>
        <w:tc>
          <w:tcPr>
            <w:tcW w:w="1993" w:type="dxa"/>
          </w:tcPr>
          <w:p w14:paraId="1FDA1C86" w14:textId="172E7FE0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D8504B8" w14:textId="6DEC6A2C" w:rsidR="008A5EA2" w:rsidRDefault="00D02150" w:rsidP="008A5EA2">
            <w:pPr>
              <w:pStyle w:val="BodyText"/>
              <w:spacing w:after="60"/>
              <w:ind w:left="0"/>
            </w:pPr>
            <w:r>
              <w:t>-0.424798</w:t>
            </w:r>
          </w:p>
        </w:tc>
        <w:tc>
          <w:tcPr>
            <w:tcW w:w="1864" w:type="dxa"/>
          </w:tcPr>
          <w:p w14:paraId="4312B79F" w14:textId="21B203DC" w:rsidR="008A5EA2" w:rsidRDefault="00D02150" w:rsidP="008A5EA2">
            <w:pPr>
              <w:pStyle w:val="BodyText"/>
              <w:spacing w:after="60"/>
              <w:ind w:left="0"/>
            </w:pPr>
            <w:r>
              <w:t>-15.138</w:t>
            </w:r>
          </w:p>
        </w:tc>
        <w:tc>
          <w:tcPr>
            <w:tcW w:w="1860" w:type="dxa"/>
          </w:tcPr>
          <w:p w14:paraId="401B321E" w14:textId="454ADBB9" w:rsidR="008A5EA2" w:rsidRDefault="00D02150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5E7D31" w14:textId="63DC2903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147A77D" w14:textId="77777777" w:rsidTr="00D02150">
        <w:trPr>
          <w:trHeight w:val="333"/>
        </w:trPr>
        <w:tc>
          <w:tcPr>
            <w:tcW w:w="1993" w:type="dxa"/>
          </w:tcPr>
          <w:p w14:paraId="2037205D" w14:textId="75569C20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DE14249" w14:textId="16B068B2" w:rsidR="008A5EA2" w:rsidRDefault="00D02150" w:rsidP="008A5EA2">
            <w:pPr>
              <w:pStyle w:val="BodyText"/>
              <w:spacing w:after="60"/>
              <w:ind w:left="0"/>
            </w:pPr>
            <w:r>
              <w:t>-0.628155</w:t>
            </w:r>
          </w:p>
        </w:tc>
        <w:tc>
          <w:tcPr>
            <w:tcW w:w="1864" w:type="dxa"/>
          </w:tcPr>
          <w:p w14:paraId="45B8D4B1" w14:textId="08AD2BE4" w:rsidR="008A5EA2" w:rsidRDefault="00D02150" w:rsidP="008A5EA2">
            <w:pPr>
              <w:pStyle w:val="BodyText"/>
              <w:spacing w:after="60"/>
              <w:ind w:left="0"/>
            </w:pPr>
            <w:r>
              <w:t>-26.892</w:t>
            </w:r>
          </w:p>
        </w:tc>
        <w:tc>
          <w:tcPr>
            <w:tcW w:w="1860" w:type="dxa"/>
          </w:tcPr>
          <w:p w14:paraId="5EC472F9" w14:textId="76797848" w:rsidR="008A5EA2" w:rsidRDefault="00D02150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17BB125" w14:textId="2D0853AD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DAB89C6" w14:textId="77777777" w:rsidTr="00D02150">
        <w:trPr>
          <w:trHeight w:val="346"/>
        </w:trPr>
        <w:tc>
          <w:tcPr>
            <w:tcW w:w="1993" w:type="dxa"/>
          </w:tcPr>
          <w:p w14:paraId="64F15873" w14:textId="22C58069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19DB1F4D" w14:textId="0DDC098D" w:rsidR="008A5EA2" w:rsidRDefault="00D02150" w:rsidP="008A5EA2">
            <w:pPr>
              <w:pStyle w:val="BodyText"/>
              <w:spacing w:after="60"/>
              <w:ind w:left="0"/>
            </w:pPr>
            <w:r>
              <w:t>-1.41203</w:t>
            </w:r>
          </w:p>
        </w:tc>
        <w:tc>
          <w:tcPr>
            <w:tcW w:w="1864" w:type="dxa"/>
          </w:tcPr>
          <w:p w14:paraId="064C998E" w14:textId="4D670BB0" w:rsidR="008A5EA2" w:rsidRDefault="00D02150" w:rsidP="008A5EA2">
            <w:pPr>
              <w:pStyle w:val="BodyText"/>
              <w:spacing w:after="60"/>
              <w:ind w:left="0"/>
            </w:pPr>
            <w:r>
              <w:t>-50.544</w:t>
            </w:r>
          </w:p>
        </w:tc>
        <w:tc>
          <w:tcPr>
            <w:tcW w:w="1860" w:type="dxa"/>
          </w:tcPr>
          <w:p w14:paraId="43AB8220" w14:textId="053831E3" w:rsidR="008A5EA2" w:rsidRDefault="00D02150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ABDF8A" w14:textId="57DE87DD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08EE818" w14:textId="77777777" w:rsidTr="00D02150">
        <w:trPr>
          <w:trHeight w:val="333"/>
        </w:trPr>
        <w:tc>
          <w:tcPr>
            <w:tcW w:w="1993" w:type="dxa"/>
          </w:tcPr>
          <w:p w14:paraId="48D14633" w14:textId="4D39FCD5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F7EE121" w14:textId="44A55437" w:rsidR="008A5EA2" w:rsidRDefault="00D02150" w:rsidP="008A5EA2">
            <w:pPr>
              <w:pStyle w:val="BodyText"/>
              <w:spacing w:after="60"/>
              <w:ind w:left="0"/>
            </w:pPr>
            <w:r>
              <w:t>-2.43498</w:t>
            </w:r>
          </w:p>
        </w:tc>
        <w:tc>
          <w:tcPr>
            <w:tcW w:w="1864" w:type="dxa"/>
          </w:tcPr>
          <w:p w14:paraId="618F7738" w14:textId="159C9DD8" w:rsidR="008A5EA2" w:rsidRDefault="00D02150" w:rsidP="008A5EA2">
            <w:pPr>
              <w:pStyle w:val="BodyText"/>
              <w:spacing w:after="60"/>
              <w:ind w:left="0"/>
            </w:pPr>
            <w:r>
              <w:t>-73.44</w:t>
            </w:r>
          </w:p>
        </w:tc>
        <w:tc>
          <w:tcPr>
            <w:tcW w:w="1860" w:type="dxa"/>
          </w:tcPr>
          <w:p w14:paraId="57DD7D14" w14:textId="34603578" w:rsidR="008A5EA2" w:rsidRDefault="00D02150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144B05" w14:textId="69F019CD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0562441" w14:textId="77777777" w:rsidTr="00D02150">
        <w:trPr>
          <w:trHeight w:val="333"/>
        </w:trPr>
        <w:tc>
          <w:tcPr>
            <w:tcW w:w="1993" w:type="dxa"/>
          </w:tcPr>
          <w:p w14:paraId="556A9C10" w14:textId="0E17BA1C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75F1E641" w14:textId="3F4B7CE5" w:rsidR="008A5EA2" w:rsidRDefault="00D02150" w:rsidP="008A5EA2">
            <w:pPr>
              <w:pStyle w:val="BodyText"/>
              <w:spacing w:after="60"/>
              <w:ind w:left="0"/>
            </w:pPr>
            <w:r>
              <w:t>-3.00926</w:t>
            </w:r>
          </w:p>
        </w:tc>
        <w:tc>
          <w:tcPr>
            <w:tcW w:w="1864" w:type="dxa"/>
          </w:tcPr>
          <w:p w14:paraId="5C1B40A6" w14:textId="4E0323EC" w:rsidR="008A5EA2" w:rsidRDefault="00D02150" w:rsidP="008A5EA2">
            <w:pPr>
              <w:pStyle w:val="BodyText"/>
              <w:spacing w:after="60"/>
              <w:ind w:left="0"/>
            </w:pPr>
            <w:r>
              <w:t>-93.168</w:t>
            </w:r>
          </w:p>
        </w:tc>
        <w:tc>
          <w:tcPr>
            <w:tcW w:w="1860" w:type="dxa"/>
          </w:tcPr>
          <w:p w14:paraId="1C8C1605" w14:textId="6986008E" w:rsidR="008A5EA2" w:rsidRDefault="00D02150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5357F01" w14:textId="54D03009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9498AC3" w14:textId="77777777" w:rsidTr="00D02150">
        <w:trPr>
          <w:trHeight w:val="346"/>
        </w:trPr>
        <w:tc>
          <w:tcPr>
            <w:tcW w:w="1993" w:type="dxa"/>
          </w:tcPr>
          <w:p w14:paraId="73B991C0" w14:textId="26E1ED23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31195F2C" w14:textId="44532245" w:rsidR="008A5EA2" w:rsidRDefault="00D02150" w:rsidP="008A5EA2">
            <w:pPr>
              <w:pStyle w:val="BodyText"/>
              <w:spacing w:after="60"/>
              <w:ind w:left="0"/>
            </w:pPr>
            <w:r>
              <w:t>-2.76275</w:t>
            </w:r>
          </w:p>
        </w:tc>
        <w:tc>
          <w:tcPr>
            <w:tcW w:w="1864" w:type="dxa"/>
          </w:tcPr>
          <w:p w14:paraId="3564EE88" w14:textId="445680A4" w:rsidR="008A5EA2" w:rsidRDefault="00D02150" w:rsidP="008A5EA2">
            <w:pPr>
              <w:pStyle w:val="BodyText"/>
              <w:spacing w:after="60"/>
              <w:ind w:left="0"/>
            </w:pPr>
            <w:r>
              <w:t>-113.94</w:t>
            </w:r>
          </w:p>
        </w:tc>
        <w:tc>
          <w:tcPr>
            <w:tcW w:w="1860" w:type="dxa"/>
          </w:tcPr>
          <w:p w14:paraId="7C1F9F2F" w14:textId="4591E9AC" w:rsidR="008A5EA2" w:rsidRDefault="00D02150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42ACEB9" w14:textId="09BE3A03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55D48D5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21D01A71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42731F9B" wp14:editId="0C317AD4">
            <wp:extent cx="5943600" cy="2131060"/>
            <wp:effectExtent l="0" t="0" r="0" b="254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25AF" w14:textId="7238A1BA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Three</w:t>
      </w:r>
    </w:p>
    <w:p w14:paraId="16C00619" w14:textId="567A02F3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5FB6A427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CC45969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E922E07" w14:textId="77777777" w:rsidTr="006C2C30">
        <w:tc>
          <w:tcPr>
            <w:tcW w:w="3145" w:type="dxa"/>
          </w:tcPr>
          <w:p w14:paraId="13A70AE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A5A2034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64FB97A" w14:textId="77777777" w:rsidTr="00D02150">
        <w:tc>
          <w:tcPr>
            <w:tcW w:w="3145" w:type="dxa"/>
          </w:tcPr>
          <w:p w14:paraId="08FC92C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C983DD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788BDD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E6BF9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420A3AC" w14:textId="77777777" w:rsidTr="00D02150">
        <w:tc>
          <w:tcPr>
            <w:tcW w:w="3145" w:type="dxa"/>
          </w:tcPr>
          <w:p w14:paraId="2B8B3FB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817DA0C" w14:textId="73E81A58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3.1886</w:t>
            </w:r>
          </w:p>
        </w:tc>
        <w:tc>
          <w:tcPr>
            <w:tcW w:w="1373" w:type="dxa"/>
          </w:tcPr>
          <w:p w14:paraId="6614C94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67AE7EF" w14:textId="7EDFE1D4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6FA8B19" w14:textId="77777777" w:rsidTr="00D02150">
        <w:tc>
          <w:tcPr>
            <w:tcW w:w="3145" w:type="dxa"/>
          </w:tcPr>
          <w:p w14:paraId="2333F43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1B2DEAFB" w14:textId="7C95A4B1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217</w:t>
            </w:r>
          </w:p>
        </w:tc>
        <w:tc>
          <w:tcPr>
            <w:tcW w:w="1373" w:type="dxa"/>
          </w:tcPr>
          <w:p w14:paraId="4B9C6DB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4B29A061" w14:textId="34AAB0E7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4B6FA1A" w14:textId="77777777" w:rsidR="000B365F" w:rsidRPr="006770F5" w:rsidRDefault="000B365F" w:rsidP="00A42D5E">
      <w:pPr>
        <w:rPr>
          <w:b/>
          <w:bCs/>
          <w:u w:val="single"/>
        </w:rPr>
      </w:pPr>
    </w:p>
    <w:p w14:paraId="1AA57DE1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9DFF583" w14:textId="77777777" w:rsidTr="006C2C30">
        <w:tc>
          <w:tcPr>
            <w:tcW w:w="3145" w:type="dxa"/>
          </w:tcPr>
          <w:p w14:paraId="59DAF0A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F50628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46BA7BE" w14:textId="77777777" w:rsidTr="00D02150">
        <w:tc>
          <w:tcPr>
            <w:tcW w:w="3145" w:type="dxa"/>
          </w:tcPr>
          <w:p w14:paraId="6FDA65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87D60D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CF8207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6018C2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99D9513" w14:textId="77777777" w:rsidTr="00D02150">
        <w:tc>
          <w:tcPr>
            <w:tcW w:w="3145" w:type="dxa"/>
          </w:tcPr>
          <w:p w14:paraId="310ECE2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006CB57" w14:textId="34084709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-3.2063</w:t>
            </w:r>
          </w:p>
        </w:tc>
        <w:tc>
          <w:tcPr>
            <w:tcW w:w="1373" w:type="dxa"/>
          </w:tcPr>
          <w:p w14:paraId="3FB38C0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661047C1" w14:textId="4653C18B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527EB6C0" w14:textId="77777777" w:rsidTr="00D02150">
        <w:tc>
          <w:tcPr>
            <w:tcW w:w="3145" w:type="dxa"/>
          </w:tcPr>
          <w:p w14:paraId="4D6CCB3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1BC4070" w14:textId="47C4D757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212</w:t>
            </w:r>
          </w:p>
        </w:tc>
        <w:tc>
          <w:tcPr>
            <w:tcW w:w="1373" w:type="dxa"/>
          </w:tcPr>
          <w:p w14:paraId="0E00EB8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4581732" w14:textId="30E43DC6" w:rsidR="000B365F" w:rsidRDefault="00D02150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235B891" w14:textId="77777777" w:rsidR="000B365F" w:rsidRDefault="000B365F" w:rsidP="00F76922"/>
    <w:p w14:paraId="41F68431" w14:textId="77777777" w:rsidR="00A32BF2" w:rsidRDefault="00D53B8C" w:rsidP="00A32BF2">
      <w:pPr>
        <w:pStyle w:val="BodyText"/>
        <w:spacing w:after="60"/>
        <w:ind w:left="0"/>
      </w:pPr>
      <w:r>
        <w:t>6.</w:t>
      </w:r>
      <w:r w:rsidR="005D10C6">
        <w:t>6</w:t>
      </w:r>
      <w:r>
        <w:t>.</w:t>
      </w:r>
      <w:r w:rsidR="005D10C6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09EF8516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8E9F1C7" wp14:editId="6C77542D">
            <wp:extent cx="5943600" cy="1098550"/>
            <wp:effectExtent l="0" t="0" r="0" b="635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5809" w14:textId="2D903272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Three</w:t>
      </w:r>
    </w:p>
    <w:p w14:paraId="293A2CC2" w14:textId="40A80C60" w:rsidR="007456A2" w:rsidRDefault="007456A2" w:rsidP="000B560C">
      <w:pPr>
        <w:pStyle w:val="BodyText"/>
        <w:spacing w:after="60"/>
        <w:ind w:left="0"/>
        <w:jc w:val="center"/>
      </w:pPr>
    </w:p>
    <w:p w14:paraId="2DAB6B2B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0096847" wp14:editId="070C70BA">
            <wp:extent cx="5943600" cy="1445260"/>
            <wp:effectExtent l="0" t="0" r="0" b="254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AC4" w14:textId="1BCA9C95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Three</w:t>
      </w:r>
    </w:p>
    <w:p w14:paraId="37D3E9F7" w14:textId="0A991446" w:rsidR="00A32BF2" w:rsidRDefault="00A32BF2" w:rsidP="000B560C">
      <w:pPr>
        <w:pStyle w:val="BodyText"/>
        <w:spacing w:after="60"/>
        <w:ind w:left="0"/>
        <w:jc w:val="center"/>
      </w:pPr>
    </w:p>
    <w:p w14:paraId="57C37A40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135DB12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2F1235DB" w14:textId="77777777" w:rsidTr="00D02150">
        <w:trPr>
          <w:trHeight w:val="628"/>
        </w:trPr>
        <w:tc>
          <w:tcPr>
            <w:tcW w:w="1993" w:type="dxa"/>
          </w:tcPr>
          <w:p w14:paraId="0A21F1A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34011F2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BFD4F6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FDD47A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71325A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497D91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07069B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394CFA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EEEED4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457665D" w14:textId="77777777" w:rsidTr="00D02150">
        <w:trPr>
          <w:trHeight w:val="333"/>
        </w:trPr>
        <w:tc>
          <w:tcPr>
            <w:tcW w:w="1993" w:type="dxa"/>
          </w:tcPr>
          <w:p w14:paraId="68A8E3B4" w14:textId="7E19D840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323465BB" w14:textId="408A0423" w:rsidR="008A5EA2" w:rsidRDefault="00D02150" w:rsidP="008A5EA2">
            <w:pPr>
              <w:pStyle w:val="BodyText"/>
              <w:spacing w:after="60"/>
              <w:ind w:left="0"/>
            </w:pPr>
            <w:r>
              <w:t>-0.226092</w:t>
            </w:r>
          </w:p>
        </w:tc>
        <w:tc>
          <w:tcPr>
            <w:tcW w:w="1864" w:type="dxa"/>
          </w:tcPr>
          <w:p w14:paraId="1F2F7BA5" w14:textId="09CD9A58" w:rsidR="008A5EA2" w:rsidRDefault="00D02150" w:rsidP="008A5EA2">
            <w:pPr>
              <w:pStyle w:val="BodyText"/>
              <w:spacing w:after="60"/>
              <w:ind w:left="0"/>
            </w:pPr>
            <w:r>
              <w:t>-3.4488</w:t>
            </w:r>
          </w:p>
        </w:tc>
        <w:tc>
          <w:tcPr>
            <w:tcW w:w="1860" w:type="dxa"/>
          </w:tcPr>
          <w:p w14:paraId="7BA73211" w14:textId="2FA6DD77" w:rsidR="008A5EA2" w:rsidRDefault="00D02150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38C12B" w14:textId="2F8ADA40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79167A7" w14:textId="77777777" w:rsidTr="00D02150">
        <w:trPr>
          <w:trHeight w:val="346"/>
        </w:trPr>
        <w:tc>
          <w:tcPr>
            <w:tcW w:w="1993" w:type="dxa"/>
          </w:tcPr>
          <w:p w14:paraId="77FECC28" w14:textId="410BFC86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4EB1A96" w14:textId="03E37354" w:rsidR="008A5EA2" w:rsidRDefault="00D02150" w:rsidP="008A5EA2">
            <w:pPr>
              <w:pStyle w:val="BodyText"/>
              <w:spacing w:after="60"/>
              <w:ind w:left="0"/>
            </w:pPr>
            <w:r>
              <w:t>-0.353309</w:t>
            </w:r>
          </w:p>
        </w:tc>
        <w:tc>
          <w:tcPr>
            <w:tcW w:w="1864" w:type="dxa"/>
          </w:tcPr>
          <w:p w14:paraId="4A67B04D" w14:textId="47CC1E67" w:rsidR="008A5EA2" w:rsidRDefault="00D02150" w:rsidP="008A5EA2">
            <w:pPr>
              <w:pStyle w:val="BodyText"/>
              <w:spacing w:after="60"/>
              <w:ind w:left="0"/>
            </w:pPr>
            <w:r>
              <w:t>-14.94</w:t>
            </w:r>
          </w:p>
        </w:tc>
        <w:tc>
          <w:tcPr>
            <w:tcW w:w="1860" w:type="dxa"/>
          </w:tcPr>
          <w:p w14:paraId="06E36294" w14:textId="7CB73ACB" w:rsidR="008A5EA2" w:rsidRDefault="00D02150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496AC1" w14:textId="1C5774BC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486D069" w14:textId="77777777" w:rsidTr="00D02150">
        <w:trPr>
          <w:trHeight w:val="333"/>
        </w:trPr>
        <w:tc>
          <w:tcPr>
            <w:tcW w:w="1993" w:type="dxa"/>
          </w:tcPr>
          <w:p w14:paraId="7042169B" w14:textId="69FAF71D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326A2734" w14:textId="5BE70068" w:rsidR="008A5EA2" w:rsidRDefault="00D02150" w:rsidP="008A5EA2">
            <w:pPr>
              <w:pStyle w:val="BodyText"/>
              <w:spacing w:after="60"/>
              <w:ind w:left="0"/>
            </w:pPr>
            <w:r>
              <w:t>-0.410452</w:t>
            </w:r>
          </w:p>
        </w:tc>
        <w:tc>
          <w:tcPr>
            <w:tcW w:w="1864" w:type="dxa"/>
          </w:tcPr>
          <w:p w14:paraId="2D6EC923" w14:textId="48076CB3" w:rsidR="008A5EA2" w:rsidRDefault="00D02150" w:rsidP="008A5EA2">
            <w:pPr>
              <w:pStyle w:val="BodyText"/>
              <w:spacing w:after="60"/>
              <w:ind w:left="0"/>
            </w:pPr>
            <w:r>
              <w:t>-26.352</w:t>
            </w:r>
          </w:p>
        </w:tc>
        <w:tc>
          <w:tcPr>
            <w:tcW w:w="1860" w:type="dxa"/>
          </w:tcPr>
          <w:p w14:paraId="0E2715FD" w14:textId="5FE1DD7A" w:rsidR="008A5EA2" w:rsidRDefault="00D02150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C834F53" w14:textId="76FA71FA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14B8126" w14:textId="77777777" w:rsidTr="00D02150">
        <w:trPr>
          <w:trHeight w:val="346"/>
        </w:trPr>
        <w:tc>
          <w:tcPr>
            <w:tcW w:w="1993" w:type="dxa"/>
          </w:tcPr>
          <w:p w14:paraId="62F61AE4" w14:textId="152E9932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1672995D" w14:textId="37B7BDBA" w:rsidR="008A5EA2" w:rsidRDefault="00D02150" w:rsidP="008A5EA2">
            <w:pPr>
              <w:pStyle w:val="BodyText"/>
              <w:spacing w:after="60"/>
              <w:ind w:left="0"/>
            </w:pPr>
            <w:r>
              <w:t>-0.988246</w:t>
            </w:r>
          </w:p>
        </w:tc>
        <w:tc>
          <w:tcPr>
            <w:tcW w:w="1864" w:type="dxa"/>
          </w:tcPr>
          <w:p w14:paraId="457233EA" w14:textId="1EF64E25" w:rsidR="008A5EA2" w:rsidRDefault="00D02150" w:rsidP="008A5EA2">
            <w:pPr>
              <w:pStyle w:val="BodyText"/>
              <w:spacing w:after="60"/>
              <w:ind w:left="0"/>
            </w:pPr>
            <w:r>
              <w:t>-49.896</w:t>
            </w:r>
          </w:p>
        </w:tc>
        <w:tc>
          <w:tcPr>
            <w:tcW w:w="1860" w:type="dxa"/>
          </w:tcPr>
          <w:p w14:paraId="493E7B83" w14:textId="6A209AD6" w:rsidR="008A5EA2" w:rsidRDefault="00D02150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1532D1" w14:textId="7FE0E2D3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16CC7A1" w14:textId="77777777" w:rsidTr="00D02150">
        <w:trPr>
          <w:trHeight w:val="333"/>
        </w:trPr>
        <w:tc>
          <w:tcPr>
            <w:tcW w:w="1993" w:type="dxa"/>
          </w:tcPr>
          <w:p w14:paraId="38A66725" w14:textId="23657C36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62CFD633" w14:textId="075AE5C8" w:rsidR="008A5EA2" w:rsidRDefault="00D02150" w:rsidP="008A5EA2">
            <w:pPr>
              <w:pStyle w:val="BodyText"/>
              <w:spacing w:after="60"/>
              <w:ind w:left="0"/>
            </w:pPr>
            <w:r>
              <w:t>-2.0112</w:t>
            </w:r>
          </w:p>
        </w:tc>
        <w:tc>
          <w:tcPr>
            <w:tcW w:w="1864" w:type="dxa"/>
          </w:tcPr>
          <w:p w14:paraId="5A59419C" w14:textId="452DEC0B" w:rsidR="008A5EA2" w:rsidRDefault="00D02150" w:rsidP="008A5EA2">
            <w:pPr>
              <w:pStyle w:val="BodyText"/>
              <w:spacing w:after="60"/>
              <w:ind w:left="0"/>
            </w:pPr>
            <w:r>
              <w:t>-72.252</w:t>
            </w:r>
          </w:p>
        </w:tc>
        <w:tc>
          <w:tcPr>
            <w:tcW w:w="1860" w:type="dxa"/>
          </w:tcPr>
          <w:p w14:paraId="2D36EAC5" w14:textId="0DC5394A" w:rsidR="008A5EA2" w:rsidRDefault="00D02150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D94D07" w14:textId="623396CF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2324798" w14:textId="77777777" w:rsidTr="00D02150">
        <w:trPr>
          <w:trHeight w:val="333"/>
        </w:trPr>
        <w:tc>
          <w:tcPr>
            <w:tcW w:w="1993" w:type="dxa"/>
          </w:tcPr>
          <w:p w14:paraId="25334D46" w14:textId="1B05EFE3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3C282B7B" w14:textId="4DD0A803" w:rsidR="008A5EA2" w:rsidRDefault="00D02150" w:rsidP="008A5EA2">
            <w:pPr>
              <w:pStyle w:val="BodyText"/>
              <w:spacing w:after="60"/>
              <w:ind w:left="0"/>
            </w:pPr>
            <w:r>
              <w:t>-2.67342</w:t>
            </w:r>
          </w:p>
        </w:tc>
        <w:tc>
          <w:tcPr>
            <w:tcW w:w="1864" w:type="dxa"/>
          </w:tcPr>
          <w:p w14:paraId="6C18D83C" w14:textId="58CA5F0B" w:rsidR="008A5EA2" w:rsidRDefault="00D02150" w:rsidP="008A5EA2">
            <w:pPr>
              <w:pStyle w:val="BodyText"/>
              <w:spacing w:after="60"/>
              <w:ind w:left="0"/>
            </w:pPr>
            <w:r>
              <w:t>-92.592</w:t>
            </w:r>
          </w:p>
        </w:tc>
        <w:tc>
          <w:tcPr>
            <w:tcW w:w="1860" w:type="dxa"/>
          </w:tcPr>
          <w:p w14:paraId="102C6BBD" w14:textId="66AD0EAC" w:rsidR="008A5EA2" w:rsidRDefault="00D02150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2DE18B" w14:textId="1818C8FC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E42A3BB" w14:textId="77777777" w:rsidTr="00D02150">
        <w:trPr>
          <w:trHeight w:val="346"/>
        </w:trPr>
        <w:tc>
          <w:tcPr>
            <w:tcW w:w="1993" w:type="dxa"/>
          </w:tcPr>
          <w:p w14:paraId="3DF1719A" w14:textId="6940F9D1" w:rsidR="008A5EA2" w:rsidRDefault="00D02150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2A0038C" w14:textId="7CBCA5B5" w:rsidR="008A5EA2" w:rsidRDefault="00D02150" w:rsidP="008A5EA2">
            <w:pPr>
              <w:pStyle w:val="BodyText"/>
              <w:spacing w:after="60"/>
              <w:ind w:left="0"/>
            </w:pPr>
            <w:r>
              <w:t>-2.02397</w:t>
            </w:r>
          </w:p>
        </w:tc>
        <w:tc>
          <w:tcPr>
            <w:tcW w:w="1864" w:type="dxa"/>
          </w:tcPr>
          <w:p w14:paraId="7FB5138F" w14:textId="6C2E0856" w:rsidR="008A5EA2" w:rsidRDefault="00D02150" w:rsidP="008A5EA2">
            <w:pPr>
              <w:pStyle w:val="BodyText"/>
              <w:spacing w:after="60"/>
              <w:ind w:left="0"/>
            </w:pPr>
            <w:r>
              <w:t>-112.32</w:t>
            </w:r>
          </w:p>
        </w:tc>
        <w:tc>
          <w:tcPr>
            <w:tcW w:w="1860" w:type="dxa"/>
          </w:tcPr>
          <w:p w14:paraId="60BC3EF9" w14:textId="3D02C78C" w:rsidR="008A5EA2" w:rsidRDefault="00D02150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0C8B132" w14:textId="2EAE2CE3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D900B3B" w14:textId="77777777" w:rsidR="00FA2B9E" w:rsidRDefault="00FA2B9E" w:rsidP="00FA2B9E">
      <w:pPr>
        <w:pStyle w:val="BodyText"/>
      </w:pPr>
      <w:bookmarkStart w:id="15" w:name="_Ref127526660"/>
    </w:p>
    <w:p w14:paraId="1A0BCF85" w14:textId="77777777" w:rsidR="00FA2B9E" w:rsidRDefault="00FA2B9E" w:rsidP="00FA2B9E">
      <w:pPr>
        <w:pStyle w:val="BodyText"/>
      </w:pPr>
    </w:p>
    <w:p w14:paraId="5224E92C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6D121E3D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6B1F0185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613AFBC8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1157D5DC" wp14:editId="13350E21">
            <wp:extent cx="5943600" cy="2131060"/>
            <wp:effectExtent l="0" t="0" r="0" b="25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083D" w14:textId="442B61D0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One Loaded</w:t>
      </w:r>
    </w:p>
    <w:p w14:paraId="1F8A32CB" w14:textId="4ADED26A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13CB69BE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27B529CA" w14:textId="77777777" w:rsidTr="006C2C30">
        <w:tc>
          <w:tcPr>
            <w:tcW w:w="3145" w:type="dxa"/>
          </w:tcPr>
          <w:p w14:paraId="7DA469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766A42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6A72A54" w14:textId="77777777" w:rsidTr="00D02150">
        <w:tc>
          <w:tcPr>
            <w:tcW w:w="3145" w:type="dxa"/>
          </w:tcPr>
          <w:p w14:paraId="6C1103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3B6720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942921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9ECA5F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0088741" w14:textId="77777777" w:rsidTr="00D02150">
        <w:tc>
          <w:tcPr>
            <w:tcW w:w="3145" w:type="dxa"/>
          </w:tcPr>
          <w:p w14:paraId="160FA43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11AD72C" w14:textId="54EF5D8A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3.1832</w:t>
            </w:r>
          </w:p>
        </w:tc>
        <w:tc>
          <w:tcPr>
            <w:tcW w:w="1373" w:type="dxa"/>
          </w:tcPr>
          <w:p w14:paraId="2DBD97F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D7C990E" w14:textId="7CCD2AE8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488628B" w14:textId="77777777" w:rsidTr="00D02150">
        <w:tc>
          <w:tcPr>
            <w:tcW w:w="3145" w:type="dxa"/>
          </w:tcPr>
          <w:p w14:paraId="323981E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33A85F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313967" w14:textId="17B0922F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1373" w:type="dxa"/>
          </w:tcPr>
          <w:p w14:paraId="16740FD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D917D4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17F1D00" w14:textId="77E80D7D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F39244B" w14:textId="77777777" w:rsidR="000B365F" w:rsidRDefault="000B365F" w:rsidP="00033D62"/>
    <w:p w14:paraId="5E323B1E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2BBE4E6C" w14:textId="77777777" w:rsidTr="006C2C30">
        <w:tc>
          <w:tcPr>
            <w:tcW w:w="3145" w:type="dxa"/>
          </w:tcPr>
          <w:p w14:paraId="4812E0F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74E23C1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2408626" w14:textId="77777777" w:rsidTr="00D02150">
        <w:tc>
          <w:tcPr>
            <w:tcW w:w="3145" w:type="dxa"/>
          </w:tcPr>
          <w:p w14:paraId="3ED35EA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DE1EE5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F81BE7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F740DC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ABF3EA0" w14:textId="77777777" w:rsidTr="00D02150">
        <w:tc>
          <w:tcPr>
            <w:tcW w:w="3145" w:type="dxa"/>
          </w:tcPr>
          <w:p w14:paraId="00671BE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EA613F6" w14:textId="0445B16B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-3.0994</w:t>
            </w:r>
          </w:p>
        </w:tc>
        <w:tc>
          <w:tcPr>
            <w:tcW w:w="1373" w:type="dxa"/>
          </w:tcPr>
          <w:p w14:paraId="145880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2532500" w14:textId="7A5F92E6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5CCCAE23" w14:textId="77777777" w:rsidTr="00D02150">
        <w:tc>
          <w:tcPr>
            <w:tcW w:w="3145" w:type="dxa"/>
          </w:tcPr>
          <w:p w14:paraId="45D260D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2DA9E81" w14:textId="62A9CE4B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1373" w:type="dxa"/>
          </w:tcPr>
          <w:p w14:paraId="07FF98C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393C81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76F884D" w14:textId="2F302A23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416F73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05D567B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5D1E59F" w14:textId="77777777" w:rsidTr="006C2C30">
        <w:tc>
          <w:tcPr>
            <w:tcW w:w="3145" w:type="dxa"/>
          </w:tcPr>
          <w:p w14:paraId="47CBA65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ABA3D6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22BA4DD" w14:textId="77777777" w:rsidTr="00D02150">
        <w:tc>
          <w:tcPr>
            <w:tcW w:w="3145" w:type="dxa"/>
          </w:tcPr>
          <w:p w14:paraId="6062B26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56297E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26AFA4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D110CF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CE9BB31" w14:textId="77777777" w:rsidTr="00D02150">
        <w:tc>
          <w:tcPr>
            <w:tcW w:w="3145" w:type="dxa"/>
          </w:tcPr>
          <w:p w14:paraId="3F60AE8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B13DDEF" w14:textId="1F8261C7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3.1655</w:t>
            </w:r>
          </w:p>
        </w:tc>
        <w:tc>
          <w:tcPr>
            <w:tcW w:w="1373" w:type="dxa"/>
          </w:tcPr>
          <w:p w14:paraId="44360DD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8BCC54B" w14:textId="0C6434FF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9970099" w14:textId="77777777" w:rsidTr="00D02150">
        <w:tc>
          <w:tcPr>
            <w:tcW w:w="3145" w:type="dxa"/>
          </w:tcPr>
          <w:p w14:paraId="1DBF24B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8EF3E4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D3497BD" w14:textId="4AB41082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373" w:type="dxa"/>
          </w:tcPr>
          <w:p w14:paraId="05ADE9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BED5E8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C4FB9C7" w14:textId="4D2A4930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0FEF0B5" w14:textId="77777777" w:rsidR="000B365F" w:rsidRDefault="000B365F" w:rsidP="0093190E"/>
    <w:p w14:paraId="3F6524CC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0D9BE98" w14:textId="77777777" w:rsidTr="006C2C30">
        <w:tc>
          <w:tcPr>
            <w:tcW w:w="3145" w:type="dxa"/>
          </w:tcPr>
          <w:p w14:paraId="2641862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AC4F437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E60B9F4" w14:textId="77777777" w:rsidTr="00D02150">
        <w:tc>
          <w:tcPr>
            <w:tcW w:w="3145" w:type="dxa"/>
          </w:tcPr>
          <w:p w14:paraId="2C71942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C4E5CB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5478E3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2743C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6F3E757" w14:textId="77777777" w:rsidTr="00D02150">
        <w:tc>
          <w:tcPr>
            <w:tcW w:w="3145" w:type="dxa"/>
          </w:tcPr>
          <w:p w14:paraId="0FCAC57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10661EF" w14:textId="19FDEA3E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-3.1625</w:t>
            </w:r>
          </w:p>
        </w:tc>
        <w:tc>
          <w:tcPr>
            <w:tcW w:w="1373" w:type="dxa"/>
          </w:tcPr>
          <w:p w14:paraId="1CE809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0CCB1BBD" w14:textId="6F8806FE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4AB0AE32" w14:textId="77777777" w:rsidTr="00D02150">
        <w:tc>
          <w:tcPr>
            <w:tcW w:w="3145" w:type="dxa"/>
          </w:tcPr>
          <w:p w14:paraId="35FEF1F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10953FCA" w14:textId="2A54D986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1373" w:type="dxa"/>
          </w:tcPr>
          <w:p w14:paraId="48BCDE8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0B2D3F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7797CAC" w14:textId="7F4544CF" w:rsidR="000B365F" w:rsidRDefault="00D02150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7179A97" w14:textId="77777777" w:rsidR="000B365F" w:rsidRPr="00F858AC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F92784F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111E4672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51812B6D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6B3834DD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52BCE35" wp14:editId="18F81BE1">
            <wp:extent cx="5943600" cy="124206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015D" w14:textId="7283F2B5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One Loaded Tension</w:t>
      </w:r>
    </w:p>
    <w:p w14:paraId="636BCE49" w14:textId="56A0A073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C5DA905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1917ABF" wp14:editId="0FB59DC4">
            <wp:extent cx="5943600" cy="1633855"/>
            <wp:effectExtent l="0" t="0" r="0" b="444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1223" w14:textId="518D0525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One Loaded Tension</w:t>
      </w:r>
    </w:p>
    <w:p w14:paraId="39D5B09E" w14:textId="1613457E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5E57F07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308870BF" w14:textId="77777777" w:rsidTr="00D02150">
        <w:trPr>
          <w:trHeight w:val="628"/>
        </w:trPr>
        <w:tc>
          <w:tcPr>
            <w:tcW w:w="1993" w:type="dxa"/>
          </w:tcPr>
          <w:p w14:paraId="6047236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4253966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317CCE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31BB0E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85D52B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F3C4D4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76D1F6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05B0D0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010D35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CB0188C" w14:textId="77777777" w:rsidTr="00D02150">
        <w:trPr>
          <w:trHeight w:val="333"/>
        </w:trPr>
        <w:tc>
          <w:tcPr>
            <w:tcW w:w="1993" w:type="dxa"/>
          </w:tcPr>
          <w:p w14:paraId="7D5A1571" w14:textId="79443610" w:rsidR="008A5EA2" w:rsidRDefault="00D02150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03F589E3" w14:textId="48DAEB23" w:rsidR="008A5EA2" w:rsidRDefault="00D02150" w:rsidP="008A5EA2">
            <w:pPr>
              <w:pStyle w:val="BodyText"/>
              <w:spacing w:after="60"/>
              <w:ind w:left="0"/>
            </w:pPr>
            <w:r>
              <w:t>-0.254203</w:t>
            </w:r>
          </w:p>
        </w:tc>
        <w:tc>
          <w:tcPr>
            <w:tcW w:w="1864" w:type="dxa"/>
          </w:tcPr>
          <w:p w14:paraId="7DB78A6D" w14:textId="117B8A24" w:rsidR="008A5EA2" w:rsidRDefault="00D02150" w:rsidP="008A5EA2">
            <w:pPr>
              <w:pStyle w:val="BodyText"/>
              <w:spacing w:after="60"/>
              <w:ind w:left="0"/>
            </w:pPr>
            <w:r>
              <w:t>-4.14</w:t>
            </w:r>
          </w:p>
        </w:tc>
        <w:tc>
          <w:tcPr>
            <w:tcW w:w="1860" w:type="dxa"/>
          </w:tcPr>
          <w:p w14:paraId="054663F3" w14:textId="4B6F342F" w:rsidR="008A5EA2" w:rsidRDefault="00D02150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750790" w14:textId="0431D641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C781396" w14:textId="77777777" w:rsidTr="00D02150">
        <w:trPr>
          <w:trHeight w:val="346"/>
        </w:trPr>
        <w:tc>
          <w:tcPr>
            <w:tcW w:w="1993" w:type="dxa"/>
          </w:tcPr>
          <w:p w14:paraId="4AAA88CD" w14:textId="07CBAF24" w:rsidR="008A5EA2" w:rsidRDefault="00D02150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B4F076D" w14:textId="2C0ABC44" w:rsidR="008A5EA2" w:rsidRDefault="00D02150" w:rsidP="008A5EA2">
            <w:pPr>
              <w:pStyle w:val="BodyText"/>
              <w:spacing w:after="60"/>
              <w:ind w:left="0"/>
            </w:pPr>
            <w:r>
              <w:t>-0.453561</w:t>
            </w:r>
          </w:p>
        </w:tc>
        <w:tc>
          <w:tcPr>
            <w:tcW w:w="1864" w:type="dxa"/>
          </w:tcPr>
          <w:p w14:paraId="71DCAA19" w14:textId="32E53B6B" w:rsidR="008A5EA2" w:rsidRDefault="00D02150" w:rsidP="008A5EA2">
            <w:pPr>
              <w:pStyle w:val="BodyText"/>
              <w:spacing w:after="60"/>
              <w:ind w:left="0"/>
            </w:pPr>
            <w:r>
              <w:t>-13.608</w:t>
            </w:r>
          </w:p>
        </w:tc>
        <w:tc>
          <w:tcPr>
            <w:tcW w:w="1860" w:type="dxa"/>
          </w:tcPr>
          <w:p w14:paraId="3976888E" w14:textId="1F2552FC" w:rsidR="008A5EA2" w:rsidRDefault="00D02150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6172A6" w14:textId="75ED6296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3417D78" w14:textId="77777777" w:rsidTr="00D02150">
        <w:trPr>
          <w:trHeight w:val="333"/>
        </w:trPr>
        <w:tc>
          <w:tcPr>
            <w:tcW w:w="1993" w:type="dxa"/>
          </w:tcPr>
          <w:p w14:paraId="45942DB2" w14:textId="32D157C1" w:rsidR="008A5EA2" w:rsidRDefault="00D02150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0A9D516" w14:textId="24204B4D" w:rsidR="008A5EA2" w:rsidRDefault="00D02150" w:rsidP="008A5EA2">
            <w:pPr>
              <w:pStyle w:val="BodyText"/>
              <w:spacing w:after="60"/>
              <w:ind w:left="0"/>
            </w:pPr>
            <w:r>
              <w:t>-0.56957</w:t>
            </w:r>
          </w:p>
        </w:tc>
        <w:tc>
          <w:tcPr>
            <w:tcW w:w="1864" w:type="dxa"/>
          </w:tcPr>
          <w:p w14:paraId="6E609B82" w14:textId="05F587B1" w:rsidR="008A5EA2" w:rsidRDefault="00D02150" w:rsidP="008A5EA2">
            <w:pPr>
              <w:pStyle w:val="BodyText"/>
              <w:spacing w:after="60"/>
              <w:ind w:left="0"/>
            </w:pPr>
            <w:r>
              <w:t>-25.488</w:t>
            </w:r>
          </w:p>
        </w:tc>
        <w:tc>
          <w:tcPr>
            <w:tcW w:w="1860" w:type="dxa"/>
          </w:tcPr>
          <w:p w14:paraId="0B3AC75C" w14:textId="3763460D" w:rsidR="008A5EA2" w:rsidRDefault="00D02150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FED515" w14:textId="768335C3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A4D6FBC" w14:textId="77777777" w:rsidTr="00D02150">
        <w:trPr>
          <w:trHeight w:val="346"/>
        </w:trPr>
        <w:tc>
          <w:tcPr>
            <w:tcW w:w="1993" w:type="dxa"/>
          </w:tcPr>
          <w:p w14:paraId="52771B37" w14:textId="34EF5F16" w:rsidR="008A5EA2" w:rsidRDefault="00D02150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3E5BF6C8" w14:textId="5E1F932D" w:rsidR="008A5EA2" w:rsidRDefault="00D02150" w:rsidP="008A5EA2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69171C6A" w14:textId="7C5E0A6C" w:rsidR="008A5EA2" w:rsidRDefault="00D02150" w:rsidP="008A5EA2">
            <w:pPr>
              <w:pStyle w:val="BodyText"/>
              <w:spacing w:after="60"/>
              <w:ind w:left="0"/>
            </w:pPr>
            <w:r>
              <w:t>-48.744</w:t>
            </w:r>
          </w:p>
        </w:tc>
        <w:tc>
          <w:tcPr>
            <w:tcW w:w="1860" w:type="dxa"/>
          </w:tcPr>
          <w:p w14:paraId="36A9EC78" w14:textId="3EC2D2B6" w:rsidR="008A5EA2" w:rsidRDefault="00D02150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E188E4" w14:textId="531A6529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B7832A5" w14:textId="77777777" w:rsidTr="00D02150">
        <w:trPr>
          <w:trHeight w:val="333"/>
        </w:trPr>
        <w:tc>
          <w:tcPr>
            <w:tcW w:w="1993" w:type="dxa"/>
          </w:tcPr>
          <w:p w14:paraId="07C4887F" w14:textId="5AFC263C" w:rsidR="008A5EA2" w:rsidRDefault="00D02150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9B513BB" w14:textId="1653A869" w:rsidR="008A5EA2" w:rsidRDefault="00D02150" w:rsidP="008A5EA2">
            <w:pPr>
              <w:pStyle w:val="BodyText"/>
              <w:spacing w:after="60"/>
              <w:ind w:left="0"/>
            </w:pPr>
            <w:r>
              <w:t>-2.20287</w:t>
            </w:r>
          </w:p>
        </w:tc>
        <w:tc>
          <w:tcPr>
            <w:tcW w:w="1864" w:type="dxa"/>
          </w:tcPr>
          <w:p w14:paraId="52C2AB20" w14:textId="22708B1B" w:rsidR="008A5EA2" w:rsidRDefault="00D02150" w:rsidP="008A5EA2">
            <w:pPr>
              <w:pStyle w:val="BodyText"/>
              <w:spacing w:after="60"/>
              <w:ind w:left="0"/>
            </w:pPr>
            <w:r>
              <w:t>-69.552</w:t>
            </w:r>
          </w:p>
        </w:tc>
        <w:tc>
          <w:tcPr>
            <w:tcW w:w="1860" w:type="dxa"/>
          </w:tcPr>
          <w:p w14:paraId="112BBB53" w14:textId="52953ECF" w:rsidR="008A5EA2" w:rsidRDefault="00D02150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5BE2AAE" w14:textId="42976749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FB0E6AB" w14:textId="77777777" w:rsidTr="00D02150">
        <w:trPr>
          <w:trHeight w:val="333"/>
        </w:trPr>
        <w:tc>
          <w:tcPr>
            <w:tcW w:w="1993" w:type="dxa"/>
          </w:tcPr>
          <w:p w14:paraId="4D3BD130" w14:textId="6501AC71" w:rsidR="008A5EA2" w:rsidRDefault="00D02150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AD4F1FC" w14:textId="0C416AE2" w:rsidR="008A5EA2" w:rsidRDefault="00D02150" w:rsidP="008A5EA2">
            <w:pPr>
              <w:pStyle w:val="BodyText"/>
              <w:spacing w:after="60"/>
              <w:ind w:left="0"/>
            </w:pPr>
            <w:r>
              <w:t>-2.95002</w:t>
            </w:r>
          </w:p>
        </w:tc>
        <w:tc>
          <w:tcPr>
            <w:tcW w:w="1864" w:type="dxa"/>
          </w:tcPr>
          <w:p w14:paraId="26541854" w14:textId="44AE0EEF" w:rsidR="008A5EA2" w:rsidRDefault="00D02150" w:rsidP="008A5EA2">
            <w:pPr>
              <w:pStyle w:val="BodyText"/>
              <w:spacing w:after="60"/>
              <w:ind w:left="0"/>
            </w:pPr>
            <w:r>
              <w:t>-89.568</w:t>
            </w:r>
          </w:p>
        </w:tc>
        <w:tc>
          <w:tcPr>
            <w:tcW w:w="1860" w:type="dxa"/>
          </w:tcPr>
          <w:p w14:paraId="033628CF" w14:textId="647FAE74" w:rsidR="008A5EA2" w:rsidRDefault="00D02150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C83BF4" w14:textId="11548ADC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4DFF69D" w14:textId="77777777" w:rsidTr="00D02150">
        <w:trPr>
          <w:trHeight w:val="346"/>
        </w:trPr>
        <w:tc>
          <w:tcPr>
            <w:tcW w:w="1993" w:type="dxa"/>
          </w:tcPr>
          <w:p w14:paraId="508E1599" w14:textId="3DDEADA6" w:rsidR="008A5EA2" w:rsidRDefault="00D02150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5DF6280" w14:textId="22B890E6" w:rsidR="008A5EA2" w:rsidRDefault="00D02150" w:rsidP="008A5EA2">
            <w:pPr>
              <w:pStyle w:val="BodyText"/>
              <w:spacing w:after="60"/>
              <w:ind w:left="0"/>
            </w:pPr>
            <w:r>
              <w:t>-2.96377</w:t>
            </w:r>
          </w:p>
        </w:tc>
        <w:tc>
          <w:tcPr>
            <w:tcW w:w="1864" w:type="dxa"/>
          </w:tcPr>
          <w:p w14:paraId="15D2B320" w14:textId="1D9B87FF" w:rsidR="008A5EA2" w:rsidRDefault="00D02150" w:rsidP="008A5EA2">
            <w:pPr>
              <w:pStyle w:val="BodyText"/>
              <w:spacing w:after="60"/>
              <w:ind w:left="0"/>
            </w:pPr>
            <w:r>
              <w:t>-110.88</w:t>
            </w:r>
          </w:p>
        </w:tc>
        <w:tc>
          <w:tcPr>
            <w:tcW w:w="1860" w:type="dxa"/>
          </w:tcPr>
          <w:p w14:paraId="4F2E9862" w14:textId="72BCFD34" w:rsidR="008A5EA2" w:rsidRDefault="00D02150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998C590" w14:textId="574A9D3D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F049B96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4A61E3C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5BEC601" wp14:editId="70441F2E">
            <wp:extent cx="5943600" cy="124206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C7A" w14:textId="0A0632BC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Phase for Motor One Loaded Compression</w:t>
      </w:r>
    </w:p>
    <w:p w14:paraId="0ED185F6" w14:textId="0FD5B5A4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ABA8EEB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5C8628D" wp14:editId="3983682D">
            <wp:extent cx="5943600" cy="1633855"/>
            <wp:effectExtent l="0" t="0" r="0" b="444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66F" w14:textId="40123185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Magnitude for Motor One Loaded Compression</w:t>
      </w:r>
    </w:p>
    <w:p w14:paraId="170CF840" w14:textId="29D2E57C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79C6678" w14:textId="77777777" w:rsidR="00696334" w:rsidRPr="004F4C1E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42BB1" w14:paraId="501D0675" w14:textId="77777777" w:rsidTr="00D02150">
        <w:trPr>
          <w:trHeight w:val="628"/>
        </w:trPr>
        <w:tc>
          <w:tcPr>
            <w:tcW w:w="1993" w:type="dxa"/>
          </w:tcPr>
          <w:p w14:paraId="761404C6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908117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5922372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266AEF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8524E49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8920E3A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6389A63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487C79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7FFEC68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7842E2A" w14:textId="77777777" w:rsidTr="00D02150">
        <w:trPr>
          <w:trHeight w:val="333"/>
        </w:trPr>
        <w:tc>
          <w:tcPr>
            <w:tcW w:w="1993" w:type="dxa"/>
          </w:tcPr>
          <w:p w14:paraId="048D8495" w14:textId="5FA1CB13" w:rsidR="008A5EA2" w:rsidRDefault="00D02150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442405F2" w14:textId="5CF87051" w:rsidR="008A5EA2" w:rsidRDefault="00D02150" w:rsidP="008A5EA2">
            <w:pPr>
              <w:pStyle w:val="BodyText"/>
              <w:spacing w:after="60"/>
              <w:ind w:left="0"/>
            </w:pPr>
            <w:r>
              <w:t>-1.36391</w:t>
            </w:r>
          </w:p>
        </w:tc>
        <w:tc>
          <w:tcPr>
            <w:tcW w:w="1864" w:type="dxa"/>
          </w:tcPr>
          <w:p w14:paraId="3504E922" w14:textId="41F9BA27" w:rsidR="008A5EA2" w:rsidRDefault="00D02150" w:rsidP="008A5EA2">
            <w:pPr>
              <w:pStyle w:val="BodyText"/>
              <w:spacing w:after="60"/>
              <w:ind w:left="0"/>
            </w:pPr>
            <w:r>
              <w:t>-11.592</w:t>
            </w:r>
          </w:p>
        </w:tc>
        <w:tc>
          <w:tcPr>
            <w:tcW w:w="1860" w:type="dxa"/>
          </w:tcPr>
          <w:p w14:paraId="18709D7D" w14:textId="24674522" w:rsidR="008A5EA2" w:rsidRDefault="00D02150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56799C" w14:textId="28D3F076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9EF9942" w14:textId="77777777" w:rsidTr="00D02150">
        <w:trPr>
          <w:trHeight w:val="346"/>
        </w:trPr>
        <w:tc>
          <w:tcPr>
            <w:tcW w:w="1993" w:type="dxa"/>
          </w:tcPr>
          <w:p w14:paraId="44EBC897" w14:textId="1071D2AF" w:rsidR="008A5EA2" w:rsidRDefault="00D02150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247B1FB3" w14:textId="79AC40DD" w:rsidR="008A5EA2" w:rsidRDefault="00D02150" w:rsidP="008A5EA2">
            <w:pPr>
              <w:pStyle w:val="BodyText"/>
              <w:spacing w:after="60"/>
              <w:ind w:left="0"/>
            </w:pPr>
            <w:r>
              <w:t>-1.67328</w:t>
            </w:r>
          </w:p>
        </w:tc>
        <w:tc>
          <w:tcPr>
            <w:tcW w:w="1864" w:type="dxa"/>
          </w:tcPr>
          <w:p w14:paraId="227BDD83" w14:textId="60414E73" w:rsidR="008A5EA2" w:rsidRDefault="00D02150" w:rsidP="008A5EA2">
            <w:pPr>
              <w:pStyle w:val="BodyText"/>
              <w:spacing w:after="60"/>
              <w:ind w:left="0"/>
            </w:pPr>
            <w:r>
              <w:t>-23.382</w:t>
            </w:r>
          </w:p>
        </w:tc>
        <w:tc>
          <w:tcPr>
            <w:tcW w:w="1860" w:type="dxa"/>
          </w:tcPr>
          <w:p w14:paraId="04EDA902" w14:textId="446B8ED5" w:rsidR="008A5EA2" w:rsidRDefault="00D02150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C7970F8" w14:textId="6D536149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CC07378" w14:textId="77777777" w:rsidTr="00D02150">
        <w:trPr>
          <w:trHeight w:val="333"/>
        </w:trPr>
        <w:tc>
          <w:tcPr>
            <w:tcW w:w="1993" w:type="dxa"/>
          </w:tcPr>
          <w:p w14:paraId="07D7578A" w14:textId="41AF0510" w:rsidR="008A5EA2" w:rsidRDefault="00D02150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B460573" w14:textId="726203FC" w:rsidR="008A5EA2" w:rsidRDefault="00D02150" w:rsidP="008A5EA2">
            <w:pPr>
              <w:pStyle w:val="BodyText"/>
              <w:spacing w:after="60"/>
              <w:ind w:left="0"/>
            </w:pPr>
            <w:r>
              <w:t>-1.94263</w:t>
            </w:r>
          </w:p>
        </w:tc>
        <w:tc>
          <w:tcPr>
            <w:tcW w:w="1864" w:type="dxa"/>
          </w:tcPr>
          <w:p w14:paraId="784BEF15" w14:textId="353FDE32" w:rsidR="008A5EA2" w:rsidRDefault="00D02150" w:rsidP="008A5EA2">
            <w:pPr>
              <w:pStyle w:val="BodyText"/>
              <w:spacing w:after="60"/>
              <w:ind w:left="0"/>
            </w:pPr>
            <w:r>
              <w:t>-36.504</w:t>
            </w:r>
          </w:p>
        </w:tc>
        <w:tc>
          <w:tcPr>
            <w:tcW w:w="1860" w:type="dxa"/>
          </w:tcPr>
          <w:p w14:paraId="141FDE76" w14:textId="6E3C038C" w:rsidR="008A5EA2" w:rsidRDefault="00D02150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A602A6" w14:textId="0F60F478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F1B85D7" w14:textId="77777777" w:rsidTr="00D02150">
        <w:trPr>
          <w:trHeight w:val="346"/>
        </w:trPr>
        <w:tc>
          <w:tcPr>
            <w:tcW w:w="1993" w:type="dxa"/>
          </w:tcPr>
          <w:p w14:paraId="2E1AA247" w14:textId="36AC28A0" w:rsidR="008A5EA2" w:rsidRDefault="00D02150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4ED055FC" w14:textId="059F55D3" w:rsidR="008A5EA2" w:rsidRDefault="00D02150" w:rsidP="008A5EA2">
            <w:pPr>
              <w:pStyle w:val="BodyText"/>
              <w:spacing w:after="60"/>
              <w:ind w:left="0"/>
            </w:pPr>
            <w:r>
              <w:t>-2.91879</w:t>
            </w:r>
          </w:p>
        </w:tc>
        <w:tc>
          <w:tcPr>
            <w:tcW w:w="1864" w:type="dxa"/>
          </w:tcPr>
          <w:p w14:paraId="297F765F" w14:textId="4CAC2F02" w:rsidR="008A5EA2" w:rsidRDefault="00D02150" w:rsidP="008A5EA2">
            <w:pPr>
              <w:pStyle w:val="BodyText"/>
              <w:spacing w:after="60"/>
              <w:ind w:left="0"/>
            </w:pPr>
            <w:r>
              <w:t>-61.056</w:t>
            </w:r>
          </w:p>
        </w:tc>
        <w:tc>
          <w:tcPr>
            <w:tcW w:w="1860" w:type="dxa"/>
          </w:tcPr>
          <w:p w14:paraId="19ECDB7A" w14:textId="049431C7" w:rsidR="008A5EA2" w:rsidRDefault="00D02150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2EAC9D4E" w14:textId="44464ECC" w:rsidR="008A5EA2" w:rsidRDefault="00D02150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6B0F3C04" w14:textId="77777777" w:rsidTr="00D02150">
        <w:trPr>
          <w:trHeight w:val="333"/>
        </w:trPr>
        <w:tc>
          <w:tcPr>
            <w:tcW w:w="1993" w:type="dxa"/>
          </w:tcPr>
          <w:p w14:paraId="4DEA4E0A" w14:textId="218E0E59" w:rsidR="008A5EA2" w:rsidRDefault="00D02150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30C0B3AB" w14:textId="61C926B3" w:rsidR="008A5EA2" w:rsidRDefault="00D02150" w:rsidP="008A5EA2">
            <w:pPr>
              <w:pStyle w:val="BodyText"/>
              <w:spacing w:after="60"/>
              <w:ind w:left="0"/>
            </w:pPr>
            <w:r>
              <w:t>-4.01272</w:t>
            </w:r>
          </w:p>
        </w:tc>
        <w:tc>
          <w:tcPr>
            <w:tcW w:w="1864" w:type="dxa"/>
          </w:tcPr>
          <w:p w14:paraId="6BB97F62" w14:textId="7CDE8DF8" w:rsidR="008A5EA2" w:rsidRDefault="00D02150" w:rsidP="008A5EA2">
            <w:pPr>
              <w:pStyle w:val="BodyText"/>
              <w:spacing w:after="60"/>
              <w:ind w:left="0"/>
            </w:pPr>
            <w:r>
              <w:t>-85.428</w:t>
            </w:r>
          </w:p>
        </w:tc>
        <w:tc>
          <w:tcPr>
            <w:tcW w:w="1860" w:type="dxa"/>
          </w:tcPr>
          <w:p w14:paraId="4658D1C1" w14:textId="00F96759" w:rsidR="008A5EA2" w:rsidRDefault="00D02150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5873BC64" w14:textId="7AFE655F" w:rsidR="008A5EA2" w:rsidRDefault="00D02150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59719366" w14:textId="77777777" w:rsidTr="00D02150">
        <w:trPr>
          <w:trHeight w:val="333"/>
        </w:trPr>
        <w:tc>
          <w:tcPr>
            <w:tcW w:w="1993" w:type="dxa"/>
          </w:tcPr>
          <w:p w14:paraId="427E50AD" w14:textId="38A2EC77" w:rsidR="008A5EA2" w:rsidRDefault="00D02150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2E9D3FE" w14:textId="5D565DF5" w:rsidR="008A5EA2" w:rsidRDefault="00D02150" w:rsidP="008A5EA2">
            <w:pPr>
              <w:pStyle w:val="BodyText"/>
              <w:spacing w:after="60"/>
              <w:ind w:left="0"/>
            </w:pPr>
            <w:r>
              <w:t>-4.21009</w:t>
            </w:r>
          </w:p>
        </w:tc>
        <w:tc>
          <w:tcPr>
            <w:tcW w:w="1864" w:type="dxa"/>
          </w:tcPr>
          <w:p w14:paraId="5F767443" w14:textId="555F59D8" w:rsidR="008A5EA2" w:rsidRDefault="00D02150" w:rsidP="008A5EA2">
            <w:pPr>
              <w:pStyle w:val="BodyText"/>
              <w:spacing w:after="60"/>
              <w:ind w:left="0"/>
            </w:pPr>
            <w:r>
              <w:t>-108.864</w:t>
            </w:r>
          </w:p>
        </w:tc>
        <w:tc>
          <w:tcPr>
            <w:tcW w:w="1860" w:type="dxa"/>
          </w:tcPr>
          <w:p w14:paraId="5E572900" w14:textId="46068524" w:rsidR="008A5EA2" w:rsidRDefault="00D02150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0CCBCBE" w14:textId="032E8F79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E694432" w14:textId="77777777" w:rsidTr="00D02150">
        <w:trPr>
          <w:trHeight w:val="346"/>
        </w:trPr>
        <w:tc>
          <w:tcPr>
            <w:tcW w:w="1993" w:type="dxa"/>
          </w:tcPr>
          <w:p w14:paraId="753089BE" w14:textId="1752900C" w:rsidR="008A5EA2" w:rsidRDefault="00D02150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221281F" w14:textId="556CD8FA" w:rsidR="008A5EA2" w:rsidRDefault="00D02150" w:rsidP="008A5EA2">
            <w:pPr>
              <w:pStyle w:val="BodyText"/>
              <w:spacing w:after="60"/>
              <w:ind w:left="0"/>
            </w:pPr>
            <w:r>
              <w:t>-2.8286</w:t>
            </w:r>
          </w:p>
        </w:tc>
        <w:tc>
          <w:tcPr>
            <w:tcW w:w="1864" w:type="dxa"/>
          </w:tcPr>
          <w:p w14:paraId="2D0D0EE5" w14:textId="4BCCC6A3" w:rsidR="008A5EA2" w:rsidRDefault="00D02150" w:rsidP="008A5EA2">
            <w:pPr>
              <w:pStyle w:val="BodyText"/>
              <w:spacing w:after="60"/>
              <w:ind w:left="0"/>
            </w:pPr>
            <w:r>
              <w:t>-131.76</w:t>
            </w:r>
          </w:p>
        </w:tc>
        <w:tc>
          <w:tcPr>
            <w:tcW w:w="1860" w:type="dxa"/>
          </w:tcPr>
          <w:p w14:paraId="690134AA" w14:textId="09ED3090" w:rsidR="008A5EA2" w:rsidRDefault="00D02150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E4E56EA" w14:textId="6B6CB384" w:rsidR="008A5EA2" w:rsidRDefault="00D02150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76A0F4D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2.1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7AD9CE57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095332F1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665A6DC" wp14:editId="077B5945">
            <wp:extent cx="5943600" cy="2131060"/>
            <wp:effectExtent l="0" t="0" r="0" b="254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F722" w14:textId="5F1F9ACD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Results for Motor Two Loaded Tension</w:t>
      </w:r>
    </w:p>
    <w:p w14:paraId="10CDE9DA" w14:textId="028D7F24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4691089E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72515B57" w14:textId="77777777" w:rsidTr="006C2C30">
        <w:tc>
          <w:tcPr>
            <w:tcW w:w="3145" w:type="dxa"/>
          </w:tcPr>
          <w:p w14:paraId="4504669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4E1B7B4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062C275" w14:textId="77777777" w:rsidTr="00D02150">
        <w:tc>
          <w:tcPr>
            <w:tcW w:w="3145" w:type="dxa"/>
          </w:tcPr>
          <w:p w14:paraId="362A087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593EB2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6B08E1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E488D5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1BFFFC7" w14:textId="77777777" w:rsidTr="00D02150">
        <w:tc>
          <w:tcPr>
            <w:tcW w:w="3145" w:type="dxa"/>
          </w:tcPr>
          <w:p w14:paraId="37CACE68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A5D45B1" w14:textId="781FE87D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3.2117</w:t>
            </w:r>
          </w:p>
        </w:tc>
        <w:tc>
          <w:tcPr>
            <w:tcW w:w="1373" w:type="dxa"/>
          </w:tcPr>
          <w:p w14:paraId="6747964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05E03AE" w14:textId="70E9FA81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3FCFF01" w14:textId="77777777" w:rsidTr="00D02150">
        <w:tc>
          <w:tcPr>
            <w:tcW w:w="3145" w:type="dxa"/>
          </w:tcPr>
          <w:p w14:paraId="6DC45FC3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219AC0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D37C3E" w14:textId="6EB562C4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74522E0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0FBD157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ED5C5B" w14:textId="14639A0E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BCF8B13" w14:textId="77777777" w:rsidR="000B365F" w:rsidRDefault="000B365F" w:rsidP="000B365F"/>
    <w:p w14:paraId="24173D35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9B39357" w14:textId="77777777" w:rsidTr="006C2C30">
        <w:tc>
          <w:tcPr>
            <w:tcW w:w="3145" w:type="dxa"/>
          </w:tcPr>
          <w:p w14:paraId="2A93E3E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69B2A54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F2CB3FD" w14:textId="77777777" w:rsidTr="00D02150">
        <w:tc>
          <w:tcPr>
            <w:tcW w:w="3145" w:type="dxa"/>
          </w:tcPr>
          <w:p w14:paraId="4928144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19E869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99E1B6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18F3D3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7A4C27C" w14:textId="77777777" w:rsidTr="00D02150">
        <w:tc>
          <w:tcPr>
            <w:tcW w:w="3145" w:type="dxa"/>
          </w:tcPr>
          <w:p w14:paraId="4101A33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6DE3DB4" w14:textId="1B2B919D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-3.2274</w:t>
            </w:r>
          </w:p>
        </w:tc>
        <w:tc>
          <w:tcPr>
            <w:tcW w:w="1373" w:type="dxa"/>
          </w:tcPr>
          <w:p w14:paraId="46F2175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5076C65D" w14:textId="01A7BAB4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3029786B" w14:textId="77777777" w:rsidTr="00D02150">
        <w:tc>
          <w:tcPr>
            <w:tcW w:w="3145" w:type="dxa"/>
          </w:tcPr>
          <w:p w14:paraId="06C6140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7FBD3B8" w14:textId="34721FA2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229</w:t>
            </w:r>
          </w:p>
        </w:tc>
        <w:tc>
          <w:tcPr>
            <w:tcW w:w="1373" w:type="dxa"/>
          </w:tcPr>
          <w:p w14:paraId="12F61F0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070FFED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BB16983" w14:textId="766BA517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1FD72B1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325D7A1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792AB2CC" w14:textId="77777777" w:rsidTr="006C2C30">
        <w:tc>
          <w:tcPr>
            <w:tcW w:w="3145" w:type="dxa"/>
          </w:tcPr>
          <w:p w14:paraId="4DCE017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31B4B75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0C592C5" w14:textId="77777777" w:rsidTr="00D02150">
        <w:tc>
          <w:tcPr>
            <w:tcW w:w="3145" w:type="dxa"/>
          </w:tcPr>
          <w:p w14:paraId="761A408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829939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E0F018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0B9BE4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BAE9515" w14:textId="77777777" w:rsidTr="00D02150">
        <w:tc>
          <w:tcPr>
            <w:tcW w:w="3145" w:type="dxa"/>
          </w:tcPr>
          <w:p w14:paraId="269C5567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6850EFB" w14:textId="76018D43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3.2519</w:t>
            </w:r>
          </w:p>
        </w:tc>
        <w:tc>
          <w:tcPr>
            <w:tcW w:w="1373" w:type="dxa"/>
          </w:tcPr>
          <w:p w14:paraId="499CA6B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9B4E47F" w14:textId="5BA7236D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88BB7AC" w14:textId="77777777" w:rsidTr="00D02150">
        <w:tc>
          <w:tcPr>
            <w:tcW w:w="3145" w:type="dxa"/>
          </w:tcPr>
          <w:p w14:paraId="039A2245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B216A2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BF29078" w14:textId="7CE96ADD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229</w:t>
            </w:r>
          </w:p>
        </w:tc>
        <w:tc>
          <w:tcPr>
            <w:tcW w:w="1373" w:type="dxa"/>
          </w:tcPr>
          <w:p w14:paraId="039D22D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3E4D498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0A69DB" w14:textId="6416F912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121568" w14:textId="77777777" w:rsidR="000B365F" w:rsidRDefault="000B365F" w:rsidP="000B365F"/>
    <w:p w14:paraId="57CBFB0A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6B588C4E" w14:textId="77777777" w:rsidTr="006C2C30">
        <w:tc>
          <w:tcPr>
            <w:tcW w:w="3145" w:type="dxa"/>
          </w:tcPr>
          <w:p w14:paraId="476A9AA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FBCDC33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6782AEC" w14:textId="77777777" w:rsidTr="00D02150">
        <w:tc>
          <w:tcPr>
            <w:tcW w:w="3145" w:type="dxa"/>
          </w:tcPr>
          <w:p w14:paraId="3F0B8F3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982D73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B878B2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9F27B7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79437C5" w14:textId="77777777" w:rsidTr="00D02150">
        <w:tc>
          <w:tcPr>
            <w:tcW w:w="3145" w:type="dxa"/>
          </w:tcPr>
          <w:p w14:paraId="7B1388A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76D9415" w14:textId="6B7D7A62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-3.2098</w:t>
            </w:r>
          </w:p>
        </w:tc>
        <w:tc>
          <w:tcPr>
            <w:tcW w:w="1373" w:type="dxa"/>
          </w:tcPr>
          <w:p w14:paraId="01D6AC6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3A04C1A" w14:textId="67779771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3F7DBFBC" w14:textId="77777777" w:rsidTr="00D02150">
        <w:tc>
          <w:tcPr>
            <w:tcW w:w="3145" w:type="dxa"/>
          </w:tcPr>
          <w:p w14:paraId="6C2C657E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E3E864F" w14:textId="648BEDB0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3FB3888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5885D7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762BDE" w14:textId="638F1451" w:rsidR="000B365F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6317234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41F705BD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CA3FD2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7A3289D1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7FDE04EB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36F9E17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472BC8D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ADFE2FE" wp14:editId="1C53A8DF">
            <wp:extent cx="5943600" cy="1633855"/>
            <wp:effectExtent l="0" t="0" r="0" b="4445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E2E" w14:textId="08A8A582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Magnitude for Motor Two Loaded Tension</w:t>
      </w:r>
    </w:p>
    <w:p w14:paraId="318746C4" w14:textId="77777777" w:rsidR="00D02150" w:rsidRDefault="004B3123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D02150">
        <w:rPr>
          <w:noProof/>
          <w:sz w:val="16"/>
          <w:szCs w:val="16"/>
        </w:rPr>
        <w:drawing>
          <wp:inline distT="0" distB="0" distL="0" distR="0" wp14:anchorId="79E30D81" wp14:editId="7F5ECB9C">
            <wp:extent cx="5943600" cy="12420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985C" w14:textId="524D66B9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Two Loaded Tension</w:t>
      </w:r>
    </w:p>
    <w:p w14:paraId="6C108F6D" w14:textId="533EF69A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37FD2FF6" w14:textId="77777777" w:rsidTr="00D02150">
        <w:trPr>
          <w:trHeight w:val="628"/>
        </w:trPr>
        <w:tc>
          <w:tcPr>
            <w:tcW w:w="1993" w:type="dxa"/>
          </w:tcPr>
          <w:p w14:paraId="525B35D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02D730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AA2283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9EE601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8E9011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DDC763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DAF52F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A1003F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375C46B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20DD1413" w14:textId="77777777" w:rsidTr="00D02150">
        <w:trPr>
          <w:trHeight w:val="333"/>
        </w:trPr>
        <w:tc>
          <w:tcPr>
            <w:tcW w:w="1993" w:type="dxa"/>
          </w:tcPr>
          <w:p w14:paraId="0725CA36" w14:textId="2EBB0923" w:rsidR="00185EFA" w:rsidRDefault="00D02150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4FCB24ED" w14:textId="585A42E1" w:rsidR="00185EFA" w:rsidRDefault="00D02150" w:rsidP="00185EFA">
            <w:pPr>
              <w:pStyle w:val="BodyText"/>
              <w:spacing w:after="60"/>
              <w:ind w:left="0"/>
            </w:pPr>
            <w:r>
              <w:t>-0.184096</w:t>
            </w:r>
          </w:p>
        </w:tc>
        <w:tc>
          <w:tcPr>
            <w:tcW w:w="1864" w:type="dxa"/>
          </w:tcPr>
          <w:p w14:paraId="3F54717D" w14:textId="19C4904D" w:rsidR="00185EFA" w:rsidRDefault="00D02150" w:rsidP="00185EFA">
            <w:pPr>
              <w:pStyle w:val="BodyText"/>
              <w:spacing w:after="60"/>
              <w:ind w:left="0"/>
            </w:pPr>
            <w:r>
              <w:t>-3.1284</w:t>
            </w:r>
          </w:p>
        </w:tc>
        <w:tc>
          <w:tcPr>
            <w:tcW w:w="1860" w:type="dxa"/>
          </w:tcPr>
          <w:p w14:paraId="259296A3" w14:textId="24E0964B" w:rsidR="00185EFA" w:rsidRDefault="00D02150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3A9B6F9" w14:textId="56F27730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029AC03" w14:textId="77777777" w:rsidTr="00D02150">
        <w:trPr>
          <w:trHeight w:val="346"/>
        </w:trPr>
        <w:tc>
          <w:tcPr>
            <w:tcW w:w="1993" w:type="dxa"/>
          </w:tcPr>
          <w:p w14:paraId="5C57D76C" w14:textId="7C07CEC5" w:rsidR="00185EFA" w:rsidRDefault="00D02150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0F01EC1" w14:textId="52945420" w:rsidR="00185EFA" w:rsidRDefault="00D02150" w:rsidP="00185EFA">
            <w:pPr>
              <w:pStyle w:val="BodyText"/>
              <w:spacing w:after="60"/>
              <w:ind w:left="0"/>
            </w:pPr>
            <w:r>
              <w:t>-0.254203</w:t>
            </w:r>
          </w:p>
        </w:tc>
        <w:tc>
          <w:tcPr>
            <w:tcW w:w="1864" w:type="dxa"/>
          </w:tcPr>
          <w:p w14:paraId="06D8A7C3" w14:textId="1F6C3382" w:rsidR="00185EFA" w:rsidRDefault="00D02150" w:rsidP="00185EFA">
            <w:pPr>
              <w:pStyle w:val="BodyText"/>
              <w:spacing w:after="60"/>
              <w:ind w:left="0"/>
            </w:pPr>
            <w:r>
              <w:t>-12.69</w:t>
            </w:r>
          </w:p>
        </w:tc>
        <w:tc>
          <w:tcPr>
            <w:tcW w:w="1860" w:type="dxa"/>
          </w:tcPr>
          <w:p w14:paraId="40A8888E" w14:textId="1500BA93" w:rsidR="00185EFA" w:rsidRDefault="00D02150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C8B8994" w14:textId="580263A8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26A7033" w14:textId="77777777" w:rsidTr="00D02150">
        <w:trPr>
          <w:trHeight w:val="333"/>
        </w:trPr>
        <w:tc>
          <w:tcPr>
            <w:tcW w:w="1993" w:type="dxa"/>
          </w:tcPr>
          <w:p w14:paraId="49B8C03D" w14:textId="56E1C54B" w:rsidR="00185EFA" w:rsidRDefault="00D02150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4FB3B322" w14:textId="2E5AC1B6" w:rsidR="00185EFA" w:rsidRDefault="00D02150" w:rsidP="00185EFA">
            <w:pPr>
              <w:pStyle w:val="BodyText"/>
              <w:spacing w:after="60"/>
              <w:ind w:left="0"/>
            </w:pPr>
            <w:r>
              <w:t>-0.424798</w:t>
            </w:r>
          </w:p>
        </w:tc>
        <w:tc>
          <w:tcPr>
            <w:tcW w:w="1864" w:type="dxa"/>
          </w:tcPr>
          <w:p w14:paraId="3BEC0A6D" w14:textId="6AC6396F" w:rsidR="00185EFA" w:rsidRDefault="00D02150" w:rsidP="00185EFA">
            <w:pPr>
              <w:pStyle w:val="BodyText"/>
              <w:spacing w:after="60"/>
              <w:ind w:left="0"/>
            </w:pPr>
            <w:r>
              <w:t>-24.696</w:t>
            </w:r>
          </w:p>
        </w:tc>
        <w:tc>
          <w:tcPr>
            <w:tcW w:w="1860" w:type="dxa"/>
          </w:tcPr>
          <w:p w14:paraId="6958C0BA" w14:textId="51963AC1" w:rsidR="00185EFA" w:rsidRDefault="00D02150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CE68434" w14:textId="0B58D974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7B1D121" w14:textId="77777777" w:rsidTr="00D02150">
        <w:trPr>
          <w:trHeight w:val="346"/>
        </w:trPr>
        <w:tc>
          <w:tcPr>
            <w:tcW w:w="1993" w:type="dxa"/>
          </w:tcPr>
          <w:p w14:paraId="485EF592" w14:textId="56918544" w:rsidR="00185EFA" w:rsidRDefault="00D02150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7DFFBFD9" w14:textId="27B2576C" w:rsidR="00185EFA" w:rsidRDefault="00D02150" w:rsidP="00185EFA">
            <w:pPr>
              <w:pStyle w:val="BodyText"/>
              <w:spacing w:after="60"/>
              <w:ind w:left="0"/>
            </w:pPr>
            <w:r>
              <w:t>-1.09615</w:t>
            </w:r>
          </w:p>
        </w:tc>
        <w:tc>
          <w:tcPr>
            <w:tcW w:w="1864" w:type="dxa"/>
          </w:tcPr>
          <w:p w14:paraId="576FE88F" w14:textId="7FD09C47" w:rsidR="00185EFA" w:rsidRDefault="00D02150" w:rsidP="00185EFA">
            <w:pPr>
              <w:pStyle w:val="BodyText"/>
              <w:spacing w:after="60"/>
              <w:ind w:left="0"/>
            </w:pPr>
            <w:r>
              <w:t>-48.24</w:t>
            </w:r>
          </w:p>
        </w:tc>
        <w:tc>
          <w:tcPr>
            <w:tcW w:w="1860" w:type="dxa"/>
          </w:tcPr>
          <w:p w14:paraId="7B39922F" w14:textId="01084C07" w:rsidR="00185EFA" w:rsidRDefault="00D02150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AA05EA" w14:textId="36596250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390DC4D" w14:textId="77777777" w:rsidTr="00D02150">
        <w:trPr>
          <w:trHeight w:val="333"/>
        </w:trPr>
        <w:tc>
          <w:tcPr>
            <w:tcW w:w="1993" w:type="dxa"/>
          </w:tcPr>
          <w:p w14:paraId="1BB0A0C7" w14:textId="6AC34814" w:rsidR="00185EFA" w:rsidRDefault="00D02150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6214B833" w14:textId="60B10CF1" w:rsidR="00185EFA" w:rsidRDefault="00D02150" w:rsidP="006C2C30">
            <w:pPr>
              <w:pStyle w:val="BodyText"/>
              <w:spacing w:after="60"/>
              <w:ind w:left="0"/>
            </w:pPr>
            <w:r>
              <w:t>-1.9768</w:t>
            </w:r>
          </w:p>
        </w:tc>
        <w:tc>
          <w:tcPr>
            <w:tcW w:w="1864" w:type="dxa"/>
          </w:tcPr>
          <w:p w14:paraId="4FEB686C" w14:textId="034A660D" w:rsidR="00185EFA" w:rsidRDefault="00D02150" w:rsidP="006C2C30">
            <w:pPr>
              <w:pStyle w:val="BodyText"/>
              <w:spacing w:after="60"/>
              <w:ind w:left="0"/>
            </w:pPr>
            <w:r>
              <w:t>-70.416</w:t>
            </w:r>
          </w:p>
        </w:tc>
        <w:tc>
          <w:tcPr>
            <w:tcW w:w="1860" w:type="dxa"/>
          </w:tcPr>
          <w:p w14:paraId="1511E6A8" w14:textId="5839B4CC" w:rsidR="00185EFA" w:rsidRDefault="00D02150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CA7253" w14:textId="38D9D92B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ACBE96C" w14:textId="77777777" w:rsidTr="00D02150">
        <w:trPr>
          <w:trHeight w:val="333"/>
        </w:trPr>
        <w:tc>
          <w:tcPr>
            <w:tcW w:w="1993" w:type="dxa"/>
          </w:tcPr>
          <w:p w14:paraId="17606372" w14:textId="2BF39284" w:rsidR="00185EFA" w:rsidRDefault="00D02150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7D3CE6C" w14:textId="3A48A8B9" w:rsidR="00185EFA" w:rsidRDefault="00D02150" w:rsidP="006C2C30">
            <w:pPr>
              <w:pStyle w:val="BodyText"/>
              <w:spacing w:after="60"/>
              <w:ind w:left="0"/>
            </w:pPr>
            <w:r>
              <w:t>-2.57606</w:t>
            </w:r>
          </w:p>
        </w:tc>
        <w:tc>
          <w:tcPr>
            <w:tcW w:w="1864" w:type="dxa"/>
          </w:tcPr>
          <w:p w14:paraId="43A30669" w14:textId="107D81B9" w:rsidR="00185EFA" w:rsidRDefault="00D02150" w:rsidP="006C2C30">
            <w:pPr>
              <w:pStyle w:val="BodyText"/>
              <w:spacing w:after="60"/>
              <w:ind w:left="0"/>
            </w:pPr>
            <w:r>
              <w:t>-91.728</w:t>
            </w:r>
          </w:p>
        </w:tc>
        <w:tc>
          <w:tcPr>
            <w:tcW w:w="1860" w:type="dxa"/>
          </w:tcPr>
          <w:p w14:paraId="6039C9AD" w14:textId="39E658BE" w:rsidR="00185EFA" w:rsidRDefault="00D02150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3FAE264" w14:textId="54E75640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55E56D8" w14:textId="77777777" w:rsidTr="00D02150">
        <w:trPr>
          <w:trHeight w:val="346"/>
        </w:trPr>
        <w:tc>
          <w:tcPr>
            <w:tcW w:w="1993" w:type="dxa"/>
          </w:tcPr>
          <w:p w14:paraId="2BC6BEEF" w14:textId="67655CC6" w:rsidR="00185EFA" w:rsidRDefault="00D02150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0297A37B" w14:textId="36A4F8BD" w:rsidR="00185EFA" w:rsidRDefault="00D02150" w:rsidP="006C2C30">
            <w:pPr>
              <w:pStyle w:val="BodyText"/>
              <w:spacing w:after="60"/>
              <w:ind w:left="0"/>
            </w:pPr>
            <w:r>
              <w:t>-2.61887</w:t>
            </w:r>
          </w:p>
        </w:tc>
        <w:tc>
          <w:tcPr>
            <w:tcW w:w="1864" w:type="dxa"/>
          </w:tcPr>
          <w:p w14:paraId="0E675232" w14:textId="71E73835" w:rsidR="00185EFA" w:rsidRDefault="00D02150" w:rsidP="006C2C30">
            <w:pPr>
              <w:pStyle w:val="BodyText"/>
              <w:spacing w:after="60"/>
              <w:ind w:left="0"/>
            </w:pPr>
            <w:r>
              <w:t>-111.96</w:t>
            </w:r>
          </w:p>
        </w:tc>
        <w:tc>
          <w:tcPr>
            <w:tcW w:w="1860" w:type="dxa"/>
          </w:tcPr>
          <w:p w14:paraId="2CC8F799" w14:textId="4E644961" w:rsidR="00185EFA" w:rsidRDefault="00D02150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4CF723D" w14:textId="785FFF74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F365749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42BF7BEA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4701852B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D09C0C4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C82921F" wp14:editId="76A98116">
            <wp:extent cx="5943600" cy="1633855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0FE4" w14:textId="4BC3ADFF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Two Loaded Compression</w:t>
      </w:r>
    </w:p>
    <w:p w14:paraId="6AEA17F1" w14:textId="77777777" w:rsidR="00D02150" w:rsidRDefault="004B3123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D02150">
        <w:rPr>
          <w:noProof/>
          <w:sz w:val="16"/>
          <w:szCs w:val="16"/>
        </w:rPr>
        <w:drawing>
          <wp:inline distT="0" distB="0" distL="0" distR="0" wp14:anchorId="71464C59" wp14:editId="4827532C">
            <wp:extent cx="5943600" cy="12420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6AE4" w14:textId="50E5EBFA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Two Loaded Compression</w:t>
      </w:r>
    </w:p>
    <w:p w14:paraId="205E8F33" w14:textId="53A137E4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05CE38FD" w14:textId="77777777" w:rsidTr="00D02150">
        <w:trPr>
          <w:trHeight w:val="628"/>
        </w:trPr>
        <w:tc>
          <w:tcPr>
            <w:tcW w:w="1993" w:type="dxa"/>
          </w:tcPr>
          <w:p w14:paraId="66A8636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4FB4CDF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7C1060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3109CB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F5933C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C25546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F24DDB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459D87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5D34A18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5624415F" w14:textId="77777777" w:rsidTr="00D02150">
        <w:trPr>
          <w:trHeight w:val="333"/>
        </w:trPr>
        <w:tc>
          <w:tcPr>
            <w:tcW w:w="1993" w:type="dxa"/>
          </w:tcPr>
          <w:p w14:paraId="536CF336" w14:textId="0D093D68" w:rsidR="00185EFA" w:rsidRDefault="00D02150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5BB4C64" w14:textId="368580F2" w:rsidR="00185EFA" w:rsidRDefault="00D02150" w:rsidP="00185EFA">
            <w:pPr>
              <w:pStyle w:val="BodyText"/>
              <w:spacing w:after="60"/>
              <w:ind w:left="0"/>
            </w:pPr>
            <w:r>
              <w:t>-1.12722</w:t>
            </w:r>
          </w:p>
        </w:tc>
        <w:tc>
          <w:tcPr>
            <w:tcW w:w="1864" w:type="dxa"/>
          </w:tcPr>
          <w:p w14:paraId="4D6E4FC6" w14:textId="3AB0864D" w:rsidR="00185EFA" w:rsidRDefault="00D02150" w:rsidP="00185EFA">
            <w:pPr>
              <w:pStyle w:val="BodyText"/>
              <w:spacing w:after="60"/>
              <w:ind w:left="0"/>
            </w:pPr>
            <w:r>
              <w:t>-10.89</w:t>
            </w:r>
          </w:p>
        </w:tc>
        <w:tc>
          <w:tcPr>
            <w:tcW w:w="1860" w:type="dxa"/>
          </w:tcPr>
          <w:p w14:paraId="1BF748A8" w14:textId="211D0F44" w:rsidR="00185EFA" w:rsidRDefault="00D02150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8AB13D1" w14:textId="72DF6EA1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93D405E" w14:textId="77777777" w:rsidTr="00D02150">
        <w:trPr>
          <w:trHeight w:val="346"/>
        </w:trPr>
        <w:tc>
          <w:tcPr>
            <w:tcW w:w="1993" w:type="dxa"/>
          </w:tcPr>
          <w:p w14:paraId="47ECAA82" w14:textId="2FF66DD8" w:rsidR="00185EFA" w:rsidRDefault="00D02150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D5624A0" w14:textId="1BE0CED7" w:rsidR="00185EFA" w:rsidRDefault="00D02150" w:rsidP="00185EFA">
            <w:pPr>
              <w:pStyle w:val="BodyText"/>
              <w:spacing w:after="60"/>
              <w:ind w:left="0"/>
            </w:pPr>
            <w:r>
              <w:t>-1.37992</w:t>
            </w:r>
          </w:p>
        </w:tc>
        <w:tc>
          <w:tcPr>
            <w:tcW w:w="1864" w:type="dxa"/>
          </w:tcPr>
          <w:p w14:paraId="4CC80170" w14:textId="1A6BC525" w:rsidR="00185EFA" w:rsidRDefault="00D02150" w:rsidP="00185EFA">
            <w:pPr>
              <w:pStyle w:val="BodyText"/>
              <w:spacing w:after="60"/>
              <w:ind w:left="0"/>
            </w:pPr>
            <w:r>
              <w:t>-22.806</w:t>
            </w:r>
          </w:p>
        </w:tc>
        <w:tc>
          <w:tcPr>
            <w:tcW w:w="1860" w:type="dxa"/>
          </w:tcPr>
          <w:p w14:paraId="2FEC146F" w14:textId="3376CCA9" w:rsidR="00185EFA" w:rsidRDefault="00D02150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D8ABA3" w14:textId="6F9631AB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D3DD1EB" w14:textId="77777777" w:rsidTr="00D02150">
        <w:trPr>
          <w:trHeight w:val="333"/>
        </w:trPr>
        <w:tc>
          <w:tcPr>
            <w:tcW w:w="1993" w:type="dxa"/>
          </w:tcPr>
          <w:p w14:paraId="2DDB19CF" w14:textId="3D284268" w:rsidR="00185EFA" w:rsidRDefault="00D02150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4979F4DD" w14:textId="4C887203" w:rsidR="00185EFA" w:rsidRDefault="00D02150" w:rsidP="00185EFA">
            <w:pPr>
              <w:pStyle w:val="BodyText"/>
              <w:spacing w:after="60"/>
              <w:ind w:left="0"/>
            </w:pPr>
            <w:r>
              <w:t>-1.75656</w:t>
            </w:r>
          </w:p>
        </w:tc>
        <w:tc>
          <w:tcPr>
            <w:tcW w:w="1864" w:type="dxa"/>
          </w:tcPr>
          <w:p w14:paraId="66B393E1" w14:textId="298ABBF3" w:rsidR="00185EFA" w:rsidRDefault="00D02150" w:rsidP="00185EFA">
            <w:pPr>
              <w:pStyle w:val="BodyText"/>
              <w:spacing w:after="60"/>
              <w:ind w:left="0"/>
            </w:pPr>
            <w:r>
              <w:t>-36.864</w:t>
            </w:r>
          </w:p>
        </w:tc>
        <w:tc>
          <w:tcPr>
            <w:tcW w:w="1860" w:type="dxa"/>
          </w:tcPr>
          <w:p w14:paraId="123D1787" w14:textId="4A593178" w:rsidR="00185EFA" w:rsidRDefault="00D02150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BC4207" w14:textId="5ACB9A6A" w:rsidR="00185EFA" w:rsidRDefault="00D02150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5A64577" w14:textId="77777777" w:rsidTr="00D02150">
        <w:trPr>
          <w:trHeight w:val="346"/>
        </w:trPr>
        <w:tc>
          <w:tcPr>
            <w:tcW w:w="1993" w:type="dxa"/>
          </w:tcPr>
          <w:p w14:paraId="77AB1A3B" w14:textId="3B05C6BA" w:rsidR="00185EFA" w:rsidRDefault="00D02150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7A1A3EFE" w14:textId="67A59A12" w:rsidR="00185EFA" w:rsidRDefault="00D02150" w:rsidP="00185EFA">
            <w:pPr>
              <w:pStyle w:val="BodyText"/>
              <w:spacing w:after="60"/>
              <w:ind w:left="0"/>
            </w:pPr>
            <w:r>
              <w:t>-2.52604</w:t>
            </w:r>
          </w:p>
        </w:tc>
        <w:tc>
          <w:tcPr>
            <w:tcW w:w="1864" w:type="dxa"/>
          </w:tcPr>
          <w:p w14:paraId="5BEF9653" w14:textId="57148FD6" w:rsidR="00185EFA" w:rsidRDefault="00D02150" w:rsidP="00185EFA">
            <w:pPr>
              <w:pStyle w:val="BodyText"/>
              <w:spacing w:after="60"/>
              <w:ind w:left="0"/>
            </w:pPr>
            <w:r>
              <w:t>-61.704</w:t>
            </w:r>
          </w:p>
        </w:tc>
        <w:tc>
          <w:tcPr>
            <w:tcW w:w="1860" w:type="dxa"/>
          </w:tcPr>
          <w:p w14:paraId="1166D854" w14:textId="4ADEE2C7" w:rsidR="00185EFA" w:rsidRDefault="00D02150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3185D0C1" w14:textId="63AEC48F" w:rsidR="00185EFA" w:rsidRDefault="00D02150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2E1839D5" w14:textId="77777777" w:rsidTr="00D02150">
        <w:trPr>
          <w:trHeight w:val="333"/>
        </w:trPr>
        <w:tc>
          <w:tcPr>
            <w:tcW w:w="1993" w:type="dxa"/>
          </w:tcPr>
          <w:p w14:paraId="06C3DFC5" w14:textId="13EC87DE" w:rsidR="00185EFA" w:rsidRDefault="00D02150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36C2DA8" w14:textId="74251601" w:rsidR="00185EFA" w:rsidRDefault="00D02150" w:rsidP="006C2C30">
            <w:pPr>
              <w:pStyle w:val="BodyText"/>
              <w:spacing w:after="60"/>
              <w:ind w:left="0"/>
            </w:pPr>
            <w:r>
              <w:t>-3.54624</w:t>
            </w:r>
          </w:p>
        </w:tc>
        <w:tc>
          <w:tcPr>
            <w:tcW w:w="1864" w:type="dxa"/>
          </w:tcPr>
          <w:p w14:paraId="08205C81" w14:textId="4DCA13B5" w:rsidR="00185EFA" w:rsidRDefault="00D02150" w:rsidP="006C2C30">
            <w:pPr>
              <w:pStyle w:val="BodyText"/>
              <w:spacing w:after="60"/>
              <w:ind w:left="0"/>
            </w:pPr>
            <w:r>
              <w:t>-85.968</w:t>
            </w:r>
          </w:p>
        </w:tc>
        <w:tc>
          <w:tcPr>
            <w:tcW w:w="1860" w:type="dxa"/>
          </w:tcPr>
          <w:p w14:paraId="5C896580" w14:textId="5C62DD98" w:rsidR="00185EFA" w:rsidRDefault="00D02150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1E07D8E3" w14:textId="57DBFE10" w:rsidR="00185EFA" w:rsidRDefault="00D02150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4157EB72" w14:textId="77777777" w:rsidTr="00D02150">
        <w:trPr>
          <w:trHeight w:val="333"/>
        </w:trPr>
        <w:tc>
          <w:tcPr>
            <w:tcW w:w="1993" w:type="dxa"/>
          </w:tcPr>
          <w:p w14:paraId="726F7126" w14:textId="1CEDD676" w:rsidR="00185EFA" w:rsidRDefault="00D02150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3854B7AA" w14:textId="6B492C08" w:rsidR="00185EFA" w:rsidRDefault="00D02150" w:rsidP="006C2C30">
            <w:pPr>
              <w:pStyle w:val="BodyText"/>
              <w:spacing w:after="60"/>
              <w:ind w:left="0"/>
            </w:pPr>
            <w:r>
              <w:t>-3.61061</w:t>
            </w:r>
          </w:p>
        </w:tc>
        <w:tc>
          <w:tcPr>
            <w:tcW w:w="1864" w:type="dxa"/>
          </w:tcPr>
          <w:p w14:paraId="2516CE26" w14:textId="712B0D77" w:rsidR="00185EFA" w:rsidRDefault="00D02150" w:rsidP="006C2C30">
            <w:pPr>
              <w:pStyle w:val="BodyText"/>
              <w:spacing w:after="60"/>
              <w:ind w:left="0"/>
            </w:pPr>
            <w:r>
              <w:t>-109.44</w:t>
            </w:r>
          </w:p>
        </w:tc>
        <w:tc>
          <w:tcPr>
            <w:tcW w:w="1860" w:type="dxa"/>
          </w:tcPr>
          <w:p w14:paraId="76EF5607" w14:textId="1BB07110" w:rsidR="00185EFA" w:rsidRDefault="00D02150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6C43CA8" w14:textId="5AEE3CC4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D2D02AF" w14:textId="77777777" w:rsidTr="00D02150">
        <w:trPr>
          <w:trHeight w:val="346"/>
        </w:trPr>
        <w:tc>
          <w:tcPr>
            <w:tcW w:w="1993" w:type="dxa"/>
          </w:tcPr>
          <w:p w14:paraId="64F05C43" w14:textId="4ACF562D" w:rsidR="00185EFA" w:rsidRDefault="00D02150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4106D19" w14:textId="0F29C7E1" w:rsidR="00185EFA" w:rsidRDefault="00D02150" w:rsidP="006C2C30">
            <w:pPr>
              <w:pStyle w:val="BodyText"/>
              <w:spacing w:after="60"/>
              <w:ind w:left="0"/>
            </w:pPr>
            <w:r>
              <w:t>-2.15158</w:t>
            </w:r>
          </w:p>
        </w:tc>
        <w:tc>
          <w:tcPr>
            <w:tcW w:w="1864" w:type="dxa"/>
          </w:tcPr>
          <w:p w14:paraId="35365477" w14:textId="50E5C546" w:rsidR="00185EFA" w:rsidRDefault="00D02150" w:rsidP="006C2C30">
            <w:pPr>
              <w:pStyle w:val="BodyText"/>
              <w:spacing w:after="60"/>
              <w:ind w:left="0"/>
            </w:pPr>
            <w:r>
              <w:t>-132.48</w:t>
            </w:r>
          </w:p>
        </w:tc>
        <w:tc>
          <w:tcPr>
            <w:tcW w:w="1860" w:type="dxa"/>
          </w:tcPr>
          <w:p w14:paraId="005320CB" w14:textId="19CDF3A9" w:rsidR="00185EFA" w:rsidRDefault="00D02150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01DAAC5" w14:textId="0D095D16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2CCE7D9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9E72795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1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22725D65" w14:textId="77777777" w:rsidR="00D02150" w:rsidRDefault="00D02150" w:rsidP="00D02150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C743FD8" wp14:editId="3A3D9B38">
            <wp:extent cx="5943600" cy="2131060"/>
            <wp:effectExtent l="0" t="0" r="0" b="254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A8FC" w14:textId="50B5FE1A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Results for Motor Three</w:t>
      </w:r>
    </w:p>
    <w:p w14:paraId="23E63800" w14:textId="03F67EFD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51FF2CA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13BC8ED0" w14:textId="77777777" w:rsidTr="006C2C30">
        <w:tc>
          <w:tcPr>
            <w:tcW w:w="3145" w:type="dxa"/>
          </w:tcPr>
          <w:p w14:paraId="45617FB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86CDF3A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1D4B9497" w14:textId="77777777" w:rsidTr="00D02150">
        <w:tc>
          <w:tcPr>
            <w:tcW w:w="3145" w:type="dxa"/>
          </w:tcPr>
          <w:p w14:paraId="43BF73C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2C8F48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258CB9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387015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013F38F2" w14:textId="77777777" w:rsidTr="00D02150">
        <w:tc>
          <w:tcPr>
            <w:tcW w:w="3145" w:type="dxa"/>
          </w:tcPr>
          <w:p w14:paraId="7790360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2749356" w14:textId="2DEDD02F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3.2306</w:t>
            </w:r>
          </w:p>
        </w:tc>
        <w:tc>
          <w:tcPr>
            <w:tcW w:w="1373" w:type="dxa"/>
          </w:tcPr>
          <w:p w14:paraId="7D45357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320ED5F" w14:textId="6550F31E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15F79217" w14:textId="77777777" w:rsidTr="00D02150">
        <w:tc>
          <w:tcPr>
            <w:tcW w:w="3145" w:type="dxa"/>
          </w:tcPr>
          <w:p w14:paraId="717850D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2FC11E8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EBD9DEE" w14:textId="72F6BF60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228</w:t>
            </w:r>
          </w:p>
        </w:tc>
        <w:tc>
          <w:tcPr>
            <w:tcW w:w="1373" w:type="dxa"/>
          </w:tcPr>
          <w:p w14:paraId="6B60685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C90746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CCE6B4E" w14:textId="27274B77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5AC2E7B" w14:textId="77777777" w:rsidR="00FA2B9E" w:rsidRDefault="00FA2B9E" w:rsidP="00FA2B9E"/>
    <w:p w14:paraId="49801261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3EF6E9F3" w14:textId="77777777" w:rsidTr="006C2C30">
        <w:tc>
          <w:tcPr>
            <w:tcW w:w="3145" w:type="dxa"/>
          </w:tcPr>
          <w:p w14:paraId="514DEA1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519EF1D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150AC720" w14:textId="77777777" w:rsidTr="00D02150">
        <w:tc>
          <w:tcPr>
            <w:tcW w:w="3145" w:type="dxa"/>
          </w:tcPr>
          <w:p w14:paraId="2179F4E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EB4414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438AC4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D35690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FA83ED5" w14:textId="77777777" w:rsidTr="00D02150">
        <w:tc>
          <w:tcPr>
            <w:tcW w:w="3145" w:type="dxa"/>
          </w:tcPr>
          <w:p w14:paraId="5985D617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E73046C" w14:textId="572B0F00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-3.2483</w:t>
            </w:r>
          </w:p>
        </w:tc>
        <w:tc>
          <w:tcPr>
            <w:tcW w:w="1373" w:type="dxa"/>
          </w:tcPr>
          <w:p w14:paraId="1D7D9BC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76CE9E9F" w14:textId="433A9CA1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7A9202C6" w14:textId="77777777" w:rsidTr="00D02150">
        <w:tc>
          <w:tcPr>
            <w:tcW w:w="3145" w:type="dxa"/>
          </w:tcPr>
          <w:p w14:paraId="247F620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5DF4DC7" w14:textId="77C45B38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224</w:t>
            </w:r>
          </w:p>
        </w:tc>
        <w:tc>
          <w:tcPr>
            <w:tcW w:w="1373" w:type="dxa"/>
          </w:tcPr>
          <w:p w14:paraId="22B792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77B1B3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D04FCB" w14:textId="7BBDE654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E815293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5249B9ED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11ED6BA2" w14:textId="77777777" w:rsidTr="006C2C30">
        <w:tc>
          <w:tcPr>
            <w:tcW w:w="3145" w:type="dxa"/>
          </w:tcPr>
          <w:p w14:paraId="716EA1D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C43D920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50EFF9B2" w14:textId="77777777" w:rsidTr="00D02150">
        <w:tc>
          <w:tcPr>
            <w:tcW w:w="3145" w:type="dxa"/>
          </w:tcPr>
          <w:p w14:paraId="5C46D28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406A8F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E8C8FC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17497C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183AA36F" w14:textId="77777777" w:rsidTr="00D02150">
        <w:tc>
          <w:tcPr>
            <w:tcW w:w="3145" w:type="dxa"/>
          </w:tcPr>
          <w:p w14:paraId="214B0F4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7963364" w14:textId="088A714A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3.2059</w:t>
            </w:r>
          </w:p>
        </w:tc>
        <w:tc>
          <w:tcPr>
            <w:tcW w:w="1373" w:type="dxa"/>
          </w:tcPr>
          <w:p w14:paraId="383E754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F26A2A6" w14:textId="38D23FC2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3A738BC1" w14:textId="77777777" w:rsidTr="00D02150">
        <w:tc>
          <w:tcPr>
            <w:tcW w:w="3145" w:type="dxa"/>
          </w:tcPr>
          <w:p w14:paraId="1C9C86B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BE9909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5DF1B1" w14:textId="621FB574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510DC32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805982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9ABAF5F" w14:textId="41F58257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DC54673" w14:textId="77777777" w:rsidR="00FA2B9E" w:rsidRDefault="00FA2B9E" w:rsidP="00FA2B9E"/>
    <w:p w14:paraId="142C93B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06BD6D11" w14:textId="77777777" w:rsidTr="006C2C30">
        <w:tc>
          <w:tcPr>
            <w:tcW w:w="3145" w:type="dxa"/>
          </w:tcPr>
          <w:p w14:paraId="0D2C1A6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FFE3829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23CA0AB1" w14:textId="77777777" w:rsidTr="00D02150">
        <w:tc>
          <w:tcPr>
            <w:tcW w:w="3145" w:type="dxa"/>
          </w:tcPr>
          <w:p w14:paraId="2C0DD58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29C495C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5B2939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ED4C65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13AE4011" w14:textId="77777777" w:rsidTr="00D02150">
        <w:tc>
          <w:tcPr>
            <w:tcW w:w="3145" w:type="dxa"/>
          </w:tcPr>
          <w:p w14:paraId="1908F14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71D2DDA" w14:textId="4993D576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-3.12</w:t>
            </w:r>
          </w:p>
        </w:tc>
        <w:tc>
          <w:tcPr>
            <w:tcW w:w="1373" w:type="dxa"/>
          </w:tcPr>
          <w:p w14:paraId="0574BDB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6A9FE8AE" w14:textId="7DCBCEB8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3B9C1D4C" w14:textId="77777777" w:rsidTr="00D02150">
        <w:tc>
          <w:tcPr>
            <w:tcW w:w="3145" w:type="dxa"/>
          </w:tcPr>
          <w:p w14:paraId="1EDC926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0EE89B03" w14:textId="39359AFD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213</w:t>
            </w:r>
          </w:p>
        </w:tc>
        <w:tc>
          <w:tcPr>
            <w:tcW w:w="1373" w:type="dxa"/>
          </w:tcPr>
          <w:p w14:paraId="0C8F7AA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761848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3270949" w14:textId="0005F3E9" w:rsidR="00FA2B9E" w:rsidRDefault="00D02150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F1CB61D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3B8357A5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38C61801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2293A7A5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F7D1D0B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AF6BAAC" wp14:editId="19116903">
            <wp:extent cx="5943600" cy="1633855"/>
            <wp:effectExtent l="0" t="0" r="0" b="444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1E7E" w14:textId="7EAEFE81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Magnitude for Motor Three Loaded Tension</w:t>
      </w:r>
    </w:p>
    <w:p w14:paraId="355FB80D" w14:textId="77777777" w:rsidR="00D02150" w:rsidRDefault="00185EFA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D02150">
        <w:rPr>
          <w:noProof/>
          <w:sz w:val="16"/>
          <w:szCs w:val="16"/>
        </w:rPr>
        <w:drawing>
          <wp:inline distT="0" distB="0" distL="0" distR="0" wp14:anchorId="37509158" wp14:editId="12C72D1A">
            <wp:extent cx="5943600" cy="12420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8B89" w14:textId="5D5B5AD5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Phase for Motor Three Loaded Tension</w:t>
      </w:r>
    </w:p>
    <w:p w14:paraId="15933125" w14:textId="22BC85A4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5E2AEC07" w14:textId="77777777" w:rsidTr="00D02150">
        <w:trPr>
          <w:trHeight w:val="628"/>
        </w:trPr>
        <w:tc>
          <w:tcPr>
            <w:tcW w:w="1993" w:type="dxa"/>
          </w:tcPr>
          <w:p w14:paraId="4AD127DD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4F337C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1B0B09B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273EAD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4046330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75E0DAA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E3F1BE2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61D80D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4E5C7B2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7EF10484" w14:textId="77777777" w:rsidTr="00D02150">
        <w:trPr>
          <w:trHeight w:val="333"/>
        </w:trPr>
        <w:tc>
          <w:tcPr>
            <w:tcW w:w="1993" w:type="dxa"/>
          </w:tcPr>
          <w:p w14:paraId="2FADA5C1" w14:textId="10F27B46" w:rsidR="00185EFA" w:rsidRDefault="00D02150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3BCB574" w14:textId="416FEF0B" w:rsidR="00185EFA" w:rsidRDefault="00D02150" w:rsidP="006C2C30">
            <w:pPr>
              <w:pStyle w:val="BodyText"/>
              <w:spacing w:after="60"/>
              <w:ind w:left="0"/>
            </w:pPr>
            <w:r>
              <w:t>-0.156212</w:t>
            </w:r>
          </w:p>
        </w:tc>
        <w:tc>
          <w:tcPr>
            <w:tcW w:w="1864" w:type="dxa"/>
          </w:tcPr>
          <w:p w14:paraId="698A02E6" w14:textId="7E323ED3" w:rsidR="00185EFA" w:rsidRDefault="00D02150" w:rsidP="006C2C30">
            <w:pPr>
              <w:pStyle w:val="BodyText"/>
              <w:spacing w:after="60"/>
              <w:ind w:left="0"/>
            </w:pPr>
            <w:r>
              <w:t>-3.8052</w:t>
            </w:r>
          </w:p>
        </w:tc>
        <w:tc>
          <w:tcPr>
            <w:tcW w:w="1860" w:type="dxa"/>
          </w:tcPr>
          <w:p w14:paraId="6E9E10A3" w14:textId="68A12FF1" w:rsidR="00185EFA" w:rsidRDefault="00D02150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F12A50" w14:textId="0AB9242B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26565A0" w14:textId="77777777" w:rsidTr="00D02150">
        <w:trPr>
          <w:trHeight w:val="346"/>
        </w:trPr>
        <w:tc>
          <w:tcPr>
            <w:tcW w:w="1993" w:type="dxa"/>
          </w:tcPr>
          <w:p w14:paraId="7F474AC3" w14:textId="4103D3C7" w:rsidR="00185EFA" w:rsidRDefault="00D02150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6D0C2322" w14:textId="4AE05561" w:rsidR="00185EFA" w:rsidRDefault="00D02150" w:rsidP="006C2C30">
            <w:pPr>
              <w:pStyle w:val="BodyText"/>
              <w:spacing w:after="60"/>
              <w:ind w:left="0"/>
            </w:pPr>
            <w:r>
              <w:t>-0.268291</w:t>
            </w:r>
          </w:p>
        </w:tc>
        <w:tc>
          <w:tcPr>
            <w:tcW w:w="1864" w:type="dxa"/>
          </w:tcPr>
          <w:p w14:paraId="05ACB8C8" w14:textId="1B384D25" w:rsidR="00185EFA" w:rsidRDefault="00D02150" w:rsidP="006C2C30">
            <w:pPr>
              <w:pStyle w:val="BodyText"/>
              <w:spacing w:after="60"/>
              <w:ind w:left="0"/>
            </w:pPr>
            <w:r>
              <w:t>-13.194</w:t>
            </w:r>
          </w:p>
        </w:tc>
        <w:tc>
          <w:tcPr>
            <w:tcW w:w="1860" w:type="dxa"/>
          </w:tcPr>
          <w:p w14:paraId="4E3973A6" w14:textId="59F4554A" w:rsidR="00185EFA" w:rsidRDefault="00D02150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167A7B" w14:textId="0D78D15A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8FC627D" w14:textId="77777777" w:rsidTr="00D02150">
        <w:trPr>
          <w:trHeight w:val="333"/>
        </w:trPr>
        <w:tc>
          <w:tcPr>
            <w:tcW w:w="1993" w:type="dxa"/>
          </w:tcPr>
          <w:p w14:paraId="76F873A7" w14:textId="0B2DBAAE" w:rsidR="00185EFA" w:rsidRDefault="00D02150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479C747" w14:textId="745F4B32" w:rsidR="00185EFA" w:rsidRDefault="00D02150" w:rsidP="006C2C30">
            <w:pPr>
              <w:pStyle w:val="BodyText"/>
              <w:spacing w:after="60"/>
              <w:ind w:left="0"/>
            </w:pPr>
            <w:r>
              <w:t>-0.324875</w:t>
            </w:r>
          </w:p>
        </w:tc>
        <w:tc>
          <w:tcPr>
            <w:tcW w:w="1864" w:type="dxa"/>
          </w:tcPr>
          <w:p w14:paraId="3EDEC124" w14:textId="06D4C0E4" w:rsidR="00185EFA" w:rsidRDefault="00D02150" w:rsidP="006C2C30">
            <w:pPr>
              <w:pStyle w:val="BodyText"/>
              <w:spacing w:after="60"/>
              <w:ind w:left="0"/>
            </w:pPr>
            <w:r>
              <w:t>-24.912</w:t>
            </w:r>
          </w:p>
        </w:tc>
        <w:tc>
          <w:tcPr>
            <w:tcW w:w="1860" w:type="dxa"/>
          </w:tcPr>
          <w:p w14:paraId="02A44D76" w14:textId="2AF8AAE5" w:rsidR="00185EFA" w:rsidRDefault="00D02150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3C5100" w14:textId="20C0D249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BA91B6B" w14:textId="77777777" w:rsidTr="00D02150">
        <w:trPr>
          <w:trHeight w:val="346"/>
        </w:trPr>
        <w:tc>
          <w:tcPr>
            <w:tcW w:w="1993" w:type="dxa"/>
          </w:tcPr>
          <w:p w14:paraId="155B3F23" w14:textId="3513E530" w:rsidR="00185EFA" w:rsidRDefault="00D02150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6891E081" w14:textId="574C445E" w:rsidR="00185EFA" w:rsidRDefault="00D02150" w:rsidP="006C2C30">
            <w:pPr>
              <w:pStyle w:val="BodyText"/>
              <w:spacing w:after="60"/>
              <w:ind w:left="0"/>
            </w:pPr>
            <w:r>
              <w:t>-0.806337</w:t>
            </w:r>
          </w:p>
        </w:tc>
        <w:tc>
          <w:tcPr>
            <w:tcW w:w="1864" w:type="dxa"/>
          </w:tcPr>
          <w:p w14:paraId="3F5E96F2" w14:textId="23E7B380" w:rsidR="00185EFA" w:rsidRDefault="00D02150" w:rsidP="006C2C30">
            <w:pPr>
              <w:pStyle w:val="BodyText"/>
              <w:spacing w:after="60"/>
              <w:ind w:left="0"/>
            </w:pPr>
            <w:r>
              <w:t>-48.384</w:t>
            </w:r>
          </w:p>
        </w:tc>
        <w:tc>
          <w:tcPr>
            <w:tcW w:w="1860" w:type="dxa"/>
          </w:tcPr>
          <w:p w14:paraId="2AD192D7" w14:textId="0ADDF7D1" w:rsidR="00185EFA" w:rsidRDefault="00D02150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FAFC2D" w14:textId="0078B6E4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FD3963A" w14:textId="77777777" w:rsidTr="00D02150">
        <w:trPr>
          <w:trHeight w:val="333"/>
        </w:trPr>
        <w:tc>
          <w:tcPr>
            <w:tcW w:w="1993" w:type="dxa"/>
          </w:tcPr>
          <w:p w14:paraId="518DC63D" w14:textId="359A20A2" w:rsidR="00185EFA" w:rsidRDefault="00D02150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6FB016E" w14:textId="74E2B75C" w:rsidR="00185EFA" w:rsidRDefault="00D02150" w:rsidP="006C2C30">
            <w:pPr>
              <w:pStyle w:val="BodyText"/>
              <w:spacing w:after="60"/>
              <w:ind w:left="0"/>
            </w:pPr>
            <w:r>
              <w:t>-1.68977</w:t>
            </w:r>
          </w:p>
        </w:tc>
        <w:tc>
          <w:tcPr>
            <w:tcW w:w="1864" w:type="dxa"/>
          </w:tcPr>
          <w:p w14:paraId="2672A8B0" w14:textId="38A1381D" w:rsidR="00185EFA" w:rsidRDefault="00D02150" w:rsidP="006C2C30">
            <w:pPr>
              <w:pStyle w:val="BodyText"/>
              <w:spacing w:after="60"/>
              <w:ind w:left="0"/>
            </w:pPr>
            <w:r>
              <w:t>-71.172</w:t>
            </w:r>
          </w:p>
        </w:tc>
        <w:tc>
          <w:tcPr>
            <w:tcW w:w="1860" w:type="dxa"/>
          </w:tcPr>
          <w:p w14:paraId="17BE259B" w14:textId="1BF27566" w:rsidR="00185EFA" w:rsidRDefault="00D02150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B57197" w14:textId="3F8E7AC2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1F6A104" w14:textId="77777777" w:rsidTr="00D02150">
        <w:trPr>
          <w:trHeight w:val="333"/>
        </w:trPr>
        <w:tc>
          <w:tcPr>
            <w:tcW w:w="1993" w:type="dxa"/>
          </w:tcPr>
          <w:p w14:paraId="23373053" w14:textId="4FAD36B3" w:rsidR="00185EFA" w:rsidRDefault="00D02150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1745A05E" w14:textId="431857C1" w:rsidR="00185EFA" w:rsidRDefault="00D02150" w:rsidP="006C2C30">
            <w:pPr>
              <w:pStyle w:val="BodyText"/>
              <w:spacing w:after="60"/>
              <w:ind w:left="0"/>
            </w:pPr>
            <w:r>
              <w:t>-2.01422</w:t>
            </w:r>
          </w:p>
        </w:tc>
        <w:tc>
          <w:tcPr>
            <w:tcW w:w="1864" w:type="dxa"/>
          </w:tcPr>
          <w:p w14:paraId="6526032C" w14:textId="17EB6214" w:rsidR="00185EFA" w:rsidRDefault="00D02150" w:rsidP="006C2C30">
            <w:pPr>
              <w:pStyle w:val="BodyText"/>
              <w:spacing w:after="60"/>
              <w:ind w:left="0"/>
            </w:pPr>
            <w:r>
              <w:t>-92.592</w:t>
            </w:r>
          </w:p>
        </w:tc>
        <w:tc>
          <w:tcPr>
            <w:tcW w:w="1860" w:type="dxa"/>
          </w:tcPr>
          <w:p w14:paraId="7E54A4B1" w14:textId="3C1E6060" w:rsidR="00185EFA" w:rsidRDefault="00D02150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03F2838" w14:textId="746404CF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029463A" w14:textId="77777777" w:rsidTr="00D02150">
        <w:trPr>
          <w:trHeight w:val="346"/>
        </w:trPr>
        <w:tc>
          <w:tcPr>
            <w:tcW w:w="1993" w:type="dxa"/>
          </w:tcPr>
          <w:p w14:paraId="4D8C0AE4" w14:textId="376D4083" w:rsidR="00185EFA" w:rsidRDefault="00D02150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108AB103" w14:textId="7550B25C" w:rsidR="00185EFA" w:rsidRDefault="00D02150" w:rsidP="006C2C30">
            <w:pPr>
              <w:pStyle w:val="BodyText"/>
              <w:spacing w:after="60"/>
              <w:ind w:left="0"/>
            </w:pPr>
            <w:r>
              <w:t>-1.37303</w:t>
            </w:r>
          </w:p>
        </w:tc>
        <w:tc>
          <w:tcPr>
            <w:tcW w:w="1864" w:type="dxa"/>
          </w:tcPr>
          <w:p w14:paraId="33B56DF2" w14:textId="33D76C48" w:rsidR="00185EFA" w:rsidRDefault="00D02150" w:rsidP="006C2C30">
            <w:pPr>
              <w:pStyle w:val="BodyText"/>
              <w:spacing w:after="60"/>
              <w:ind w:left="0"/>
            </w:pPr>
            <w:r>
              <w:t>-113.04</w:t>
            </w:r>
          </w:p>
        </w:tc>
        <w:tc>
          <w:tcPr>
            <w:tcW w:w="1860" w:type="dxa"/>
          </w:tcPr>
          <w:p w14:paraId="5247BD0C" w14:textId="6A61DF8B" w:rsidR="00185EFA" w:rsidRDefault="00D02150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52C50EC" w14:textId="47C9CC16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A77E667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24CED443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2DB1D5D3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8885213" w14:textId="77777777" w:rsidR="00D02150" w:rsidRDefault="00D02150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2C82A24" wp14:editId="6481D6A4">
            <wp:extent cx="5943600" cy="1633855"/>
            <wp:effectExtent l="0" t="0" r="0" b="444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79D1" w14:textId="0F46B4F4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Magnitude for Motor Three Loaded Compression</w:t>
      </w:r>
    </w:p>
    <w:p w14:paraId="05DD0B51" w14:textId="77777777" w:rsidR="00D02150" w:rsidRDefault="00185EFA" w:rsidP="00D02150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D02150">
        <w:rPr>
          <w:noProof/>
          <w:sz w:val="16"/>
          <w:szCs w:val="16"/>
        </w:rPr>
        <w:drawing>
          <wp:inline distT="0" distB="0" distL="0" distR="0" wp14:anchorId="7EF22AF9" wp14:editId="4F56C371">
            <wp:extent cx="5943600" cy="12420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CDAA" w14:textId="779979AD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Phase for Motor Three Loaded Compression</w:t>
      </w:r>
    </w:p>
    <w:p w14:paraId="1A64BE12" w14:textId="0723DCDF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13D9D945" w14:textId="77777777" w:rsidTr="00D02150">
        <w:trPr>
          <w:trHeight w:val="628"/>
        </w:trPr>
        <w:tc>
          <w:tcPr>
            <w:tcW w:w="1993" w:type="dxa"/>
          </w:tcPr>
          <w:p w14:paraId="25DC77C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5EBF2D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7CF40D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4F7A78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BE22EE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F2DED05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FEAACE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8F752AA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32B013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07E6D01B" w14:textId="77777777" w:rsidTr="00D02150">
        <w:trPr>
          <w:trHeight w:val="333"/>
        </w:trPr>
        <w:tc>
          <w:tcPr>
            <w:tcW w:w="1993" w:type="dxa"/>
          </w:tcPr>
          <w:p w14:paraId="2770FA71" w14:textId="3E7A2278" w:rsidR="00185EFA" w:rsidRDefault="00D02150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34449ABE" w14:textId="6E892B3C" w:rsidR="00185EFA" w:rsidRDefault="00D02150" w:rsidP="006C2C30">
            <w:pPr>
              <w:pStyle w:val="BodyText"/>
              <w:spacing w:after="60"/>
              <w:ind w:left="0"/>
            </w:pPr>
            <w:r>
              <w:t>-1.06518</w:t>
            </w:r>
          </w:p>
        </w:tc>
        <w:tc>
          <w:tcPr>
            <w:tcW w:w="1864" w:type="dxa"/>
          </w:tcPr>
          <w:p w14:paraId="46F12EC2" w14:textId="1F4C8E3E" w:rsidR="00185EFA" w:rsidRDefault="00D02150" w:rsidP="006C2C30">
            <w:pPr>
              <w:pStyle w:val="BodyText"/>
              <w:spacing w:after="60"/>
              <w:ind w:left="0"/>
            </w:pPr>
            <w:r>
              <w:t>-10.4364</w:t>
            </w:r>
          </w:p>
        </w:tc>
        <w:tc>
          <w:tcPr>
            <w:tcW w:w="1860" w:type="dxa"/>
          </w:tcPr>
          <w:p w14:paraId="2D9BAA1C" w14:textId="56F9944C" w:rsidR="00185EFA" w:rsidRDefault="00D02150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D9C1A6" w14:textId="3FBB1528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0C68C58" w14:textId="77777777" w:rsidTr="00D02150">
        <w:trPr>
          <w:trHeight w:val="346"/>
        </w:trPr>
        <w:tc>
          <w:tcPr>
            <w:tcW w:w="1993" w:type="dxa"/>
          </w:tcPr>
          <w:p w14:paraId="3CCA4445" w14:textId="0DDE606A" w:rsidR="00185EFA" w:rsidRDefault="00D02150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6A9E834" w14:textId="2725802D" w:rsidR="00185EFA" w:rsidRDefault="00D02150" w:rsidP="006C2C30">
            <w:pPr>
              <w:pStyle w:val="BodyText"/>
              <w:spacing w:after="60"/>
              <w:ind w:left="0"/>
            </w:pPr>
            <w:r>
              <w:t>-1.37992</w:t>
            </w:r>
          </w:p>
        </w:tc>
        <w:tc>
          <w:tcPr>
            <w:tcW w:w="1864" w:type="dxa"/>
          </w:tcPr>
          <w:p w14:paraId="2F3DE444" w14:textId="64B304A1" w:rsidR="00185EFA" w:rsidRDefault="00D02150" w:rsidP="006C2C30">
            <w:pPr>
              <w:pStyle w:val="BodyText"/>
              <w:spacing w:after="60"/>
              <w:ind w:left="0"/>
            </w:pPr>
            <w:r>
              <w:t>-22.302</w:t>
            </w:r>
          </w:p>
        </w:tc>
        <w:tc>
          <w:tcPr>
            <w:tcW w:w="1860" w:type="dxa"/>
          </w:tcPr>
          <w:p w14:paraId="746AC237" w14:textId="42C57CDD" w:rsidR="00185EFA" w:rsidRDefault="00D02150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EA9BD0E" w14:textId="2D54051A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CE57E7B" w14:textId="77777777" w:rsidTr="00D02150">
        <w:trPr>
          <w:trHeight w:val="333"/>
        </w:trPr>
        <w:tc>
          <w:tcPr>
            <w:tcW w:w="1993" w:type="dxa"/>
          </w:tcPr>
          <w:p w14:paraId="2C02BFAC" w14:textId="414ACA94" w:rsidR="00185EFA" w:rsidRDefault="00D02150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007FE9B4" w14:textId="6D4A62DC" w:rsidR="00185EFA" w:rsidRDefault="00D02150" w:rsidP="006C2C30">
            <w:pPr>
              <w:pStyle w:val="BodyText"/>
              <w:spacing w:after="60"/>
              <w:ind w:left="0"/>
            </w:pPr>
            <w:r>
              <w:t>-1.60722</w:t>
            </w:r>
          </w:p>
        </w:tc>
        <w:tc>
          <w:tcPr>
            <w:tcW w:w="1864" w:type="dxa"/>
          </w:tcPr>
          <w:p w14:paraId="4635450E" w14:textId="59BF7C9E" w:rsidR="00185EFA" w:rsidRDefault="00D02150" w:rsidP="006C2C30">
            <w:pPr>
              <w:pStyle w:val="BodyText"/>
              <w:spacing w:after="60"/>
              <w:ind w:left="0"/>
            </w:pPr>
            <w:r>
              <w:t>-35.676</w:t>
            </w:r>
          </w:p>
        </w:tc>
        <w:tc>
          <w:tcPr>
            <w:tcW w:w="1860" w:type="dxa"/>
          </w:tcPr>
          <w:p w14:paraId="04A6F971" w14:textId="221CAC6A" w:rsidR="00185EFA" w:rsidRDefault="00D02150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4BC0A58" w14:textId="410F3161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059E203" w14:textId="77777777" w:rsidTr="00D02150">
        <w:trPr>
          <w:trHeight w:val="346"/>
        </w:trPr>
        <w:tc>
          <w:tcPr>
            <w:tcW w:w="1993" w:type="dxa"/>
          </w:tcPr>
          <w:p w14:paraId="5B31E41D" w14:textId="5F3407EB" w:rsidR="00185EFA" w:rsidRDefault="00D02150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2409058D" w14:textId="6A20BA7B" w:rsidR="00185EFA" w:rsidRDefault="00D02150" w:rsidP="006C2C30">
            <w:pPr>
              <w:pStyle w:val="BodyText"/>
              <w:spacing w:after="60"/>
              <w:ind w:left="0"/>
            </w:pPr>
            <w:r>
              <w:t>-2.32718</w:t>
            </w:r>
          </w:p>
        </w:tc>
        <w:tc>
          <w:tcPr>
            <w:tcW w:w="1864" w:type="dxa"/>
          </w:tcPr>
          <w:p w14:paraId="0926C3F9" w14:textId="049EE10C" w:rsidR="00185EFA" w:rsidRDefault="00D02150" w:rsidP="006C2C30">
            <w:pPr>
              <w:pStyle w:val="BodyText"/>
              <w:spacing w:after="60"/>
              <w:ind w:left="0"/>
            </w:pPr>
            <w:r>
              <w:t>-59.904</w:t>
            </w:r>
          </w:p>
        </w:tc>
        <w:tc>
          <w:tcPr>
            <w:tcW w:w="1860" w:type="dxa"/>
          </w:tcPr>
          <w:p w14:paraId="2F38E174" w14:textId="5E2C2D19" w:rsidR="00185EFA" w:rsidRDefault="00D02150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42DE93F" w14:textId="5FCB0A92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5CD954A" w14:textId="77777777" w:rsidTr="00D02150">
        <w:trPr>
          <w:trHeight w:val="333"/>
        </w:trPr>
        <w:tc>
          <w:tcPr>
            <w:tcW w:w="1993" w:type="dxa"/>
          </w:tcPr>
          <w:p w14:paraId="73407BE8" w14:textId="3459D133" w:rsidR="00185EFA" w:rsidRDefault="00D02150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0BDE65ED" w14:textId="74BB67EB" w:rsidR="00185EFA" w:rsidRDefault="00D02150" w:rsidP="006C2C30">
            <w:pPr>
              <w:pStyle w:val="BodyText"/>
              <w:spacing w:after="60"/>
              <w:ind w:left="0"/>
            </w:pPr>
            <w:r>
              <w:t>-3.10748</w:t>
            </w:r>
          </w:p>
        </w:tc>
        <w:tc>
          <w:tcPr>
            <w:tcW w:w="1864" w:type="dxa"/>
          </w:tcPr>
          <w:p w14:paraId="6DF8E546" w14:textId="548E8CC5" w:rsidR="00185EFA" w:rsidRDefault="00D02150" w:rsidP="006C2C30">
            <w:pPr>
              <w:pStyle w:val="BodyText"/>
              <w:spacing w:after="60"/>
              <w:ind w:left="0"/>
            </w:pPr>
            <w:r>
              <w:t>-84.348</w:t>
            </w:r>
          </w:p>
        </w:tc>
        <w:tc>
          <w:tcPr>
            <w:tcW w:w="1860" w:type="dxa"/>
          </w:tcPr>
          <w:p w14:paraId="0080A6C5" w14:textId="7BBB38B4" w:rsidR="00185EFA" w:rsidRDefault="00D02150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628A7C40" w14:textId="587B5B1C" w:rsidR="00185EFA" w:rsidRDefault="00D02150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029DA6C6" w14:textId="77777777" w:rsidTr="00D02150">
        <w:trPr>
          <w:trHeight w:val="333"/>
        </w:trPr>
        <w:tc>
          <w:tcPr>
            <w:tcW w:w="1993" w:type="dxa"/>
          </w:tcPr>
          <w:p w14:paraId="6AE52EB8" w14:textId="67411D12" w:rsidR="00185EFA" w:rsidRDefault="00D02150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53E25FA" w14:textId="4805311A" w:rsidR="00185EFA" w:rsidRDefault="00D02150" w:rsidP="006C2C30">
            <w:pPr>
              <w:pStyle w:val="BodyText"/>
              <w:spacing w:after="60"/>
              <w:ind w:left="0"/>
            </w:pPr>
            <w:r>
              <w:t>-2.97688</w:t>
            </w:r>
          </w:p>
        </w:tc>
        <w:tc>
          <w:tcPr>
            <w:tcW w:w="1864" w:type="dxa"/>
          </w:tcPr>
          <w:p w14:paraId="6C43DFA1" w14:textId="0A398C10" w:rsidR="00185EFA" w:rsidRDefault="00D02150" w:rsidP="006C2C30">
            <w:pPr>
              <w:pStyle w:val="BodyText"/>
              <w:spacing w:after="60"/>
              <w:ind w:left="0"/>
            </w:pPr>
            <w:r>
              <w:t>-107.28</w:t>
            </w:r>
          </w:p>
        </w:tc>
        <w:tc>
          <w:tcPr>
            <w:tcW w:w="1860" w:type="dxa"/>
          </w:tcPr>
          <w:p w14:paraId="02E70E6A" w14:textId="5CBEFE94" w:rsidR="00185EFA" w:rsidRDefault="00D02150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20B3C6" w14:textId="26395985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5E84AB7" w14:textId="77777777" w:rsidTr="00D02150">
        <w:trPr>
          <w:trHeight w:val="346"/>
        </w:trPr>
        <w:tc>
          <w:tcPr>
            <w:tcW w:w="1993" w:type="dxa"/>
          </w:tcPr>
          <w:p w14:paraId="7513BD70" w14:textId="127EAF31" w:rsidR="00185EFA" w:rsidRDefault="00D02150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115764C8" w14:textId="2113A7DF" w:rsidR="00185EFA" w:rsidRDefault="00D02150" w:rsidP="006C2C30">
            <w:pPr>
              <w:pStyle w:val="BodyText"/>
              <w:spacing w:after="60"/>
              <w:ind w:left="0"/>
            </w:pPr>
            <w:r>
              <w:t>-1.34426</w:t>
            </w:r>
          </w:p>
        </w:tc>
        <w:tc>
          <w:tcPr>
            <w:tcW w:w="1864" w:type="dxa"/>
          </w:tcPr>
          <w:p w14:paraId="60C21735" w14:textId="0A1BD66B" w:rsidR="00185EFA" w:rsidRDefault="00D02150" w:rsidP="006C2C30">
            <w:pPr>
              <w:pStyle w:val="BodyText"/>
              <w:spacing w:after="60"/>
              <w:ind w:left="0"/>
            </w:pPr>
            <w:r>
              <w:t>-130.5</w:t>
            </w:r>
          </w:p>
        </w:tc>
        <w:tc>
          <w:tcPr>
            <w:tcW w:w="1860" w:type="dxa"/>
          </w:tcPr>
          <w:p w14:paraId="11014232" w14:textId="68FD6BC5" w:rsidR="00185EFA" w:rsidRDefault="00D02150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85527E4" w14:textId="5D1C6328" w:rsidR="00185EFA" w:rsidRDefault="00D02150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B87361B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3D338BBE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7D84BB15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680A0445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75005155" w14:textId="77777777" w:rsidR="00D02150" w:rsidRDefault="00D02150" w:rsidP="00D02150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92E8114" wp14:editId="0C143BE9">
            <wp:extent cx="3771900" cy="2447925"/>
            <wp:effectExtent l="0" t="0" r="0" b="952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0B8" w14:textId="010D0CDE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Backlash Simplex brake 1 On, Duplex brake 2 Off</w:t>
      </w:r>
    </w:p>
    <w:p w14:paraId="6352BDC8" w14:textId="4529F09B" w:rsidR="00ED6CA4" w:rsidRPr="004D20AB" w:rsidRDefault="00ED6CA4" w:rsidP="00E0617C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5"/>
        <w:gridCol w:w="1800"/>
        <w:gridCol w:w="1725"/>
        <w:gridCol w:w="75"/>
        <w:gridCol w:w="800"/>
        <w:gridCol w:w="10"/>
        <w:gridCol w:w="2065"/>
      </w:tblGrid>
      <w:tr w:rsidR="00907A67" w14:paraId="69CFB786" w14:textId="77777777" w:rsidTr="00E57985">
        <w:trPr>
          <w:trHeight w:val="368"/>
        </w:trPr>
        <w:tc>
          <w:tcPr>
            <w:tcW w:w="2875" w:type="dxa"/>
          </w:tcPr>
          <w:p w14:paraId="78477F04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69E0A2BA" w14:textId="77777777" w:rsidR="00907A67" w:rsidRPr="00F40D11" w:rsidRDefault="00907A67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6DB0821D" w14:textId="77777777" w:rsidTr="00D02150">
        <w:tc>
          <w:tcPr>
            <w:tcW w:w="2875" w:type="dxa"/>
          </w:tcPr>
          <w:p w14:paraId="60C0767B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</w:tcPr>
          <w:p w14:paraId="528E2E9D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10" w:type="dxa"/>
            <w:gridSpan w:val="2"/>
          </w:tcPr>
          <w:p w14:paraId="339F2663" w14:textId="77777777" w:rsidR="00E57985" w:rsidRPr="00E57985" w:rsidRDefault="00E57985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57985">
              <w:rPr>
                <w:b/>
                <w:bCs/>
                <w:szCs w:val="20"/>
              </w:rPr>
              <w:t>Units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7B906646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57985" w14:paraId="7EC20413" w14:textId="77777777" w:rsidTr="00D02150">
        <w:tc>
          <w:tcPr>
            <w:tcW w:w="2875" w:type="dxa"/>
          </w:tcPr>
          <w:p w14:paraId="277C87F3" w14:textId="77777777" w:rsidR="00E57985" w:rsidRDefault="00E57985" w:rsidP="00370DDE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3600" w:type="dxa"/>
            <w:gridSpan w:val="3"/>
          </w:tcPr>
          <w:p w14:paraId="6F784107" w14:textId="402AFB56" w:rsidR="00E57985" w:rsidRPr="00971095" w:rsidRDefault="00D02150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  <w:p w14:paraId="73639BE1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F600E22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810" w:type="dxa"/>
            <w:gridSpan w:val="2"/>
          </w:tcPr>
          <w:p w14:paraId="330B10E2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4A938278" w14:textId="0A3CF5FE" w:rsidR="00E57985" w:rsidRDefault="00D02150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80123AB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3B5398EC" w14:textId="77777777" w:rsidTr="00D02150">
        <w:tc>
          <w:tcPr>
            <w:tcW w:w="2875" w:type="dxa"/>
          </w:tcPr>
          <w:p w14:paraId="74234C81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093AD798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2 and motor 3 ZERO position)</w:t>
            </w:r>
          </w:p>
        </w:tc>
        <w:tc>
          <w:tcPr>
            <w:tcW w:w="3600" w:type="dxa"/>
            <w:gridSpan w:val="3"/>
          </w:tcPr>
          <w:p w14:paraId="316D96E5" w14:textId="751A2C79" w:rsidR="00E57985" w:rsidRDefault="00D02150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810" w:type="dxa"/>
            <w:gridSpan w:val="2"/>
          </w:tcPr>
          <w:p w14:paraId="54429D44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1A981DE3" w14:textId="0ED505F3" w:rsidR="00E57985" w:rsidRDefault="00D02150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8BF3B52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38C91A91" w14:textId="77777777" w:rsidTr="00D02150">
        <w:tc>
          <w:tcPr>
            <w:tcW w:w="2875" w:type="dxa"/>
          </w:tcPr>
          <w:p w14:paraId="111E714D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57ED4919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451A31C7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600" w:type="dxa"/>
            <w:gridSpan w:val="3"/>
          </w:tcPr>
          <w:p w14:paraId="18F47623" w14:textId="1DF9E2F1" w:rsidR="00E57985" w:rsidRDefault="00D02150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14:paraId="7564E432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shd w:val="solid" w:color="B9FF93" w:fill="auto"/>
          </w:tcPr>
          <w:p w14:paraId="3A9336F1" w14:textId="6AF909AB" w:rsidR="00E57985" w:rsidRDefault="00D02150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3CAFA13B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268D6DA4" w14:textId="77777777" w:rsidTr="00DB0F7E">
        <w:tc>
          <w:tcPr>
            <w:tcW w:w="2875" w:type="dxa"/>
          </w:tcPr>
          <w:p w14:paraId="160D071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0CD6C69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4C866BD2" w14:textId="77777777" w:rsidTr="00D02150">
        <w:tc>
          <w:tcPr>
            <w:tcW w:w="2875" w:type="dxa"/>
          </w:tcPr>
          <w:p w14:paraId="1AB3FDCE" w14:textId="77777777" w:rsidR="00F40D11" w:rsidRPr="00F40D11" w:rsidRDefault="00F40D11" w:rsidP="00370DDE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800" w:type="dxa"/>
          </w:tcPr>
          <w:p w14:paraId="061C776B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1725" w:type="dxa"/>
          </w:tcPr>
          <w:p w14:paraId="0D1E0476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5" w:type="dxa"/>
            <w:gridSpan w:val="2"/>
          </w:tcPr>
          <w:p w14:paraId="539DEC5F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C81D99E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57985" w14:paraId="20D6FD50" w14:textId="77777777" w:rsidTr="00D02150">
        <w:tc>
          <w:tcPr>
            <w:tcW w:w="2875" w:type="dxa"/>
          </w:tcPr>
          <w:p w14:paraId="5BE34701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00" w:type="dxa"/>
          </w:tcPr>
          <w:p w14:paraId="3927EAE6" w14:textId="57133C55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4B6B44DB" w14:textId="4293B1D0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6D3D747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69A95962" w14:textId="2B04220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2AF1211F" w14:textId="77777777" w:rsidTr="00D02150">
        <w:tc>
          <w:tcPr>
            <w:tcW w:w="2875" w:type="dxa"/>
          </w:tcPr>
          <w:p w14:paraId="72C0B170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00" w:type="dxa"/>
          </w:tcPr>
          <w:p w14:paraId="65640B8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4A1BEF6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2CBCDBDA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44AF6F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710582FA" w14:textId="77777777" w:rsidTr="00D02150">
        <w:tc>
          <w:tcPr>
            <w:tcW w:w="2875" w:type="dxa"/>
          </w:tcPr>
          <w:p w14:paraId="7F906F5C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00" w:type="dxa"/>
          </w:tcPr>
          <w:p w14:paraId="630D191A" w14:textId="25DEF72D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0888DDE1" w14:textId="7D1AD4B5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05B4B5A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00A91133" w14:textId="7CAA6898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22714792" w14:textId="77777777" w:rsidTr="00D02150">
        <w:tc>
          <w:tcPr>
            <w:tcW w:w="2875" w:type="dxa"/>
          </w:tcPr>
          <w:p w14:paraId="7B7EAC8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00" w:type="dxa"/>
          </w:tcPr>
          <w:p w14:paraId="45AD983A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2FB5B32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68A7917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7F84BDC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027342D5" w14:textId="77777777" w:rsidTr="00D02150">
        <w:tc>
          <w:tcPr>
            <w:tcW w:w="2875" w:type="dxa"/>
          </w:tcPr>
          <w:p w14:paraId="6ED3829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00" w:type="dxa"/>
          </w:tcPr>
          <w:p w14:paraId="4345601A" w14:textId="0CF21B7D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5784947E" w14:textId="58B07B1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5" w:type="dxa"/>
            <w:gridSpan w:val="2"/>
          </w:tcPr>
          <w:p w14:paraId="144197D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3369F1F0" w14:textId="1EBB5403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01379D1D" w14:textId="77777777" w:rsidTr="00D02150">
        <w:tc>
          <w:tcPr>
            <w:tcW w:w="2875" w:type="dxa"/>
          </w:tcPr>
          <w:p w14:paraId="1AD7932A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00" w:type="dxa"/>
          </w:tcPr>
          <w:p w14:paraId="5B35650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2A72E72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1519F8C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06942E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591F7CDD" w14:textId="77777777" w:rsidTr="00D02150">
        <w:tc>
          <w:tcPr>
            <w:tcW w:w="2875" w:type="dxa"/>
          </w:tcPr>
          <w:p w14:paraId="4D93202D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00" w:type="dxa"/>
          </w:tcPr>
          <w:p w14:paraId="2046327F" w14:textId="6A7642A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400BF067" w14:textId="4437CE69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2512771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506F4E66" w14:textId="762D21B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3864AEDF" w14:textId="77777777" w:rsidTr="00D02150">
        <w:tc>
          <w:tcPr>
            <w:tcW w:w="2875" w:type="dxa"/>
          </w:tcPr>
          <w:p w14:paraId="2806140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00" w:type="dxa"/>
          </w:tcPr>
          <w:p w14:paraId="0C3A75E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39C91AD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7316BB35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4A18E70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5B36E364" w14:textId="77777777" w:rsidTr="00D02150">
        <w:tc>
          <w:tcPr>
            <w:tcW w:w="2875" w:type="dxa"/>
          </w:tcPr>
          <w:p w14:paraId="09956FFD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00" w:type="dxa"/>
          </w:tcPr>
          <w:p w14:paraId="44F6019F" w14:textId="7848063D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2CA8F9E5" w14:textId="1D4B299E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875" w:type="dxa"/>
            <w:gridSpan w:val="2"/>
          </w:tcPr>
          <w:p w14:paraId="6987847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0EF1542C" w14:textId="37B60073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509AD3DB" w14:textId="77777777" w:rsidTr="00D02150">
        <w:tc>
          <w:tcPr>
            <w:tcW w:w="2875" w:type="dxa"/>
          </w:tcPr>
          <w:p w14:paraId="63BE512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M2 Compression</w:t>
            </w:r>
          </w:p>
        </w:tc>
        <w:tc>
          <w:tcPr>
            <w:tcW w:w="1800" w:type="dxa"/>
          </w:tcPr>
          <w:p w14:paraId="173B957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63E0CED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426BF03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41EA325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28A89162" w14:textId="77777777" w:rsidTr="00D02150">
        <w:tc>
          <w:tcPr>
            <w:tcW w:w="2875" w:type="dxa"/>
          </w:tcPr>
          <w:p w14:paraId="5EBE49A1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00" w:type="dxa"/>
          </w:tcPr>
          <w:p w14:paraId="451B93DC" w14:textId="286434E3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4E0427C0" w14:textId="5E039AE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875" w:type="dxa"/>
            <w:gridSpan w:val="2"/>
          </w:tcPr>
          <w:p w14:paraId="1075DFD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151A2FCD" w14:textId="6237B748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699F63D7" w14:textId="77777777" w:rsidTr="00E57985">
        <w:tc>
          <w:tcPr>
            <w:tcW w:w="2875" w:type="dxa"/>
          </w:tcPr>
          <w:p w14:paraId="65DE2222" w14:textId="77777777" w:rsidR="00F40D11" w:rsidRDefault="00F40D11" w:rsidP="00370DDE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00" w:type="dxa"/>
          </w:tcPr>
          <w:p w14:paraId="15D061C6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7643A039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1B66ACDC" w14:textId="77777777" w:rsidR="00F40D11" w:rsidRDefault="00907A67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75" w:type="dxa"/>
            <w:gridSpan w:val="2"/>
          </w:tcPr>
          <w:p w14:paraId="4D023B07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22C62951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272BC5B8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554CEDA6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39454F11" w14:textId="77777777" w:rsidR="00D02150" w:rsidRDefault="00D02150" w:rsidP="00D02150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85D67BA" wp14:editId="769B41FE">
            <wp:extent cx="3771900" cy="2447925"/>
            <wp:effectExtent l="0" t="0" r="0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B44" w14:textId="4F59039B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Backlash Simplex brake 1 Off, Duplex brake 2 On</w:t>
      </w:r>
    </w:p>
    <w:p w14:paraId="0345CFED" w14:textId="73D12354" w:rsidR="00907A67" w:rsidRPr="00907A67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453"/>
        <w:gridCol w:w="2075"/>
        <w:gridCol w:w="872"/>
        <w:gridCol w:w="2075"/>
      </w:tblGrid>
      <w:tr w:rsidR="00907A67" w14:paraId="292CE19C" w14:textId="77777777" w:rsidTr="00DB0F7E">
        <w:tc>
          <w:tcPr>
            <w:tcW w:w="2875" w:type="dxa"/>
          </w:tcPr>
          <w:p w14:paraId="284669AD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4"/>
          </w:tcPr>
          <w:p w14:paraId="3050DCA1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050069AB" w14:textId="77777777" w:rsidTr="00D02150">
        <w:tc>
          <w:tcPr>
            <w:tcW w:w="2875" w:type="dxa"/>
          </w:tcPr>
          <w:p w14:paraId="39D7DE56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28" w:type="dxa"/>
            <w:gridSpan w:val="2"/>
          </w:tcPr>
          <w:p w14:paraId="297959B8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72" w:type="dxa"/>
          </w:tcPr>
          <w:p w14:paraId="2F739E78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1932509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35EA1018" w14:textId="77777777" w:rsidTr="00D02150">
        <w:tc>
          <w:tcPr>
            <w:tcW w:w="2875" w:type="dxa"/>
          </w:tcPr>
          <w:p w14:paraId="7BE27CB7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3AD77BA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77AF003E" w14:textId="27447EA0" w:rsidR="00907A67" w:rsidRPr="00971095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0.0024</w:t>
            </w:r>
          </w:p>
        </w:tc>
        <w:tc>
          <w:tcPr>
            <w:tcW w:w="872" w:type="dxa"/>
          </w:tcPr>
          <w:p w14:paraId="0FA9372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9B65525" w14:textId="3AF8D43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2ED553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9C240CA" w14:textId="77777777" w:rsidTr="00D02150">
        <w:tc>
          <w:tcPr>
            <w:tcW w:w="2875" w:type="dxa"/>
          </w:tcPr>
          <w:p w14:paraId="6F7833A5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7162335B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5F5911FC" w14:textId="3CD75B6C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-0.0016</w:t>
            </w:r>
          </w:p>
        </w:tc>
        <w:tc>
          <w:tcPr>
            <w:tcW w:w="872" w:type="dxa"/>
          </w:tcPr>
          <w:p w14:paraId="7713C7F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4CEC0DC6" w14:textId="629BCE8B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16D94F4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35D81559" w14:textId="77777777" w:rsidTr="00D02150">
        <w:tc>
          <w:tcPr>
            <w:tcW w:w="2875" w:type="dxa"/>
          </w:tcPr>
          <w:p w14:paraId="1C3C467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g, Total backlash</w:t>
            </w:r>
          </w:p>
          <w:p w14:paraId="4F694A0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154AE5B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28" w:type="dxa"/>
            <w:gridSpan w:val="2"/>
          </w:tcPr>
          <w:p w14:paraId="755B3CCC" w14:textId="1307339B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0.0008</w:t>
            </w:r>
          </w:p>
        </w:tc>
        <w:tc>
          <w:tcPr>
            <w:tcW w:w="872" w:type="dxa"/>
          </w:tcPr>
          <w:p w14:paraId="48385B7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3519B9BA" w14:textId="28B3935B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36F6D1B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48D6FB18" w14:textId="77777777" w:rsidTr="00DB0F7E">
        <w:tc>
          <w:tcPr>
            <w:tcW w:w="4328" w:type="dxa"/>
            <w:gridSpan w:val="2"/>
          </w:tcPr>
          <w:p w14:paraId="3DB7D63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5022" w:type="dxa"/>
            <w:gridSpan w:val="3"/>
          </w:tcPr>
          <w:p w14:paraId="50A0EDF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4A573608" w14:textId="77777777" w:rsidTr="00D02150">
        <w:tc>
          <w:tcPr>
            <w:tcW w:w="2875" w:type="dxa"/>
          </w:tcPr>
          <w:p w14:paraId="7A6BAF0B" w14:textId="77777777" w:rsidR="00907A67" w:rsidRPr="00F40D11" w:rsidRDefault="00907A67" w:rsidP="006C2C30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453" w:type="dxa"/>
          </w:tcPr>
          <w:p w14:paraId="10272558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2075" w:type="dxa"/>
          </w:tcPr>
          <w:p w14:paraId="48D06D9F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2" w:type="dxa"/>
          </w:tcPr>
          <w:p w14:paraId="7F0A3FA1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4737FFA5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51F2603B" w14:textId="77777777" w:rsidTr="00D02150">
        <w:tc>
          <w:tcPr>
            <w:tcW w:w="2875" w:type="dxa"/>
          </w:tcPr>
          <w:p w14:paraId="0EC0A9A0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453" w:type="dxa"/>
          </w:tcPr>
          <w:p w14:paraId="10381500" w14:textId="6E5D5C9A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28A6B7A" w14:textId="0C5102FE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234A164B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6C45EF18" w14:textId="7F3FF856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0D8C7D1B" w14:textId="77777777" w:rsidTr="00D02150">
        <w:tc>
          <w:tcPr>
            <w:tcW w:w="2875" w:type="dxa"/>
          </w:tcPr>
          <w:p w14:paraId="5A62A2A8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453" w:type="dxa"/>
          </w:tcPr>
          <w:p w14:paraId="1506DE1A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3834178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1D73710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70C3407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57B1DBE3" w14:textId="77777777" w:rsidTr="00D02150">
        <w:tc>
          <w:tcPr>
            <w:tcW w:w="2875" w:type="dxa"/>
          </w:tcPr>
          <w:p w14:paraId="61A83C10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453" w:type="dxa"/>
          </w:tcPr>
          <w:p w14:paraId="0E15280D" w14:textId="60A884FC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CAE4653" w14:textId="2AAAA09F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24CCC28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5E50AAB5" w14:textId="5C2F9DCE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60C7C68D" w14:textId="77777777" w:rsidTr="00D02150">
        <w:tc>
          <w:tcPr>
            <w:tcW w:w="2875" w:type="dxa"/>
          </w:tcPr>
          <w:p w14:paraId="5D4D7026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453" w:type="dxa"/>
          </w:tcPr>
          <w:p w14:paraId="7ED45617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32F7ACF6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62B335E7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027C546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5CBC51AE" w14:textId="77777777" w:rsidTr="00D02150">
        <w:tc>
          <w:tcPr>
            <w:tcW w:w="2875" w:type="dxa"/>
          </w:tcPr>
          <w:p w14:paraId="6B18EAEF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453" w:type="dxa"/>
          </w:tcPr>
          <w:p w14:paraId="35F9B941" w14:textId="2686A7F2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4844B1C7" w14:textId="346F3525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2" w:type="dxa"/>
          </w:tcPr>
          <w:p w14:paraId="0E64FDDB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536B76E0" w14:textId="23EA011B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676EB025" w14:textId="77777777" w:rsidTr="00D02150">
        <w:tc>
          <w:tcPr>
            <w:tcW w:w="2875" w:type="dxa"/>
          </w:tcPr>
          <w:p w14:paraId="3F96660A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 Compression</w:t>
            </w:r>
          </w:p>
        </w:tc>
        <w:tc>
          <w:tcPr>
            <w:tcW w:w="1453" w:type="dxa"/>
          </w:tcPr>
          <w:p w14:paraId="07D561B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0120897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6EE0464B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2CF5A95A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43DD9126" w14:textId="77777777" w:rsidTr="00D02150">
        <w:tc>
          <w:tcPr>
            <w:tcW w:w="2875" w:type="dxa"/>
          </w:tcPr>
          <w:p w14:paraId="1C685C1A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453" w:type="dxa"/>
          </w:tcPr>
          <w:p w14:paraId="6AA2110F" w14:textId="74B81527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66754E74" w14:textId="2C8E2F25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3D4FA87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33FE750F" w14:textId="2C598736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5261A6A1" w14:textId="77777777" w:rsidTr="00D02150">
        <w:tc>
          <w:tcPr>
            <w:tcW w:w="2875" w:type="dxa"/>
          </w:tcPr>
          <w:p w14:paraId="26162A56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453" w:type="dxa"/>
          </w:tcPr>
          <w:p w14:paraId="3B62DC5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AAAD64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66EC6818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66240E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1AC5869A" w14:textId="77777777" w:rsidTr="00D02150">
        <w:tc>
          <w:tcPr>
            <w:tcW w:w="2875" w:type="dxa"/>
          </w:tcPr>
          <w:p w14:paraId="074242DC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453" w:type="dxa"/>
          </w:tcPr>
          <w:p w14:paraId="140BB9A2" w14:textId="525B2E53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20DD28D0" w14:textId="7AE2F6D2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872" w:type="dxa"/>
          </w:tcPr>
          <w:p w14:paraId="5F736670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692DBD56" w14:textId="68FB35CA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1A21D355" w14:textId="77777777" w:rsidTr="00D02150">
        <w:tc>
          <w:tcPr>
            <w:tcW w:w="2875" w:type="dxa"/>
          </w:tcPr>
          <w:p w14:paraId="26C98D2D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453" w:type="dxa"/>
          </w:tcPr>
          <w:p w14:paraId="1D39B8EA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A779A0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695C36FC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1B64FD8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26E0189" w14:textId="77777777" w:rsidTr="00D02150">
        <w:tc>
          <w:tcPr>
            <w:tcW w:w="2875" w:type="dxa"/>
          </w:tcPr>
          <w:p w14:paraId="1EB530C2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453" w:type="dxa"/>
          </w:tcPr>
          <w:p w14:paraId="281C43E4" w14:textId="0052FD24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F654B42" w14:textId="3DB95BBC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872" w:type="dxa"/>
          </w:tcPr>
          <w:p w14:paraId="4C04FD1D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766F2F14" w14:textId="79728A52" w:rsidR="00907A67" w:rsidRDefault="00D02150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5000F60A" w14:textId="77777777" w:rsidTr="00DB0F7E">
        <w:tc>
          <w:tcPr>
            <w:tcW w:w="2875" w:type="dxa"/>
          </w:tcPr>
          <w:p w14:paraId="713DB491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453" w:type="dxa"/>
          </w:tcPr>
          <w:p w14:paraId="674509AC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5E90F402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79EDD979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75" w:type="dxa"/>
          </w:tcPr>
          <w:p w14:paraId="34BCF49D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4FEBB0A7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1FE4DA66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299B4BD4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1F2B91D4" w14:textId="77777777" w:rsidR="00D02150" w:rsidRDefault="00D02150" w:rsidP="00D02150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28B2E13" wp14:editId="6BEB80D3">
            <wp:extent cx="3771900" cy="2447925"/>
            <wp:effectExtent l="0" t="0" r="0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27F6" w14:textId="537100FC" w:rsidR="00D02150" w:rsidRDefault="00D02150" w:rsidP="00D0215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Backlash Simplex brake 1 Off, Duplex brake 2 Off</w:t>
      </w:r>
    </w:p>
    <w:p w14:paraId="45B8D683" w14:textId="5FFA44BB" w:rsidR="00907A67" w:rsidRPr="00E0617C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9381" w:type="dxa"/>
        <w:tblLayout w:type="fixed"/>
        <w:tblLook w:val="04A0" w:firstRow="1" w:lastRow="0" w:firstColumn="1" w:lastColumn="0" w:noHBand="0" w:noVBand="1"/>
      </w:tblPr>
      <w:tblGrid>
        <w:gridCol w:w="2872"/>
        <w:gridCol w:w="1893"/>
        <w:gridCol w:w="1620"/>
        <w:gridCol w:w="900"/>
        <w:gridCol w:w="2096"/>
      </w:tblGrid>
      <w:tr w:rsidR="00DB0F7E" w14:paraId="7C66F501" w14:textId="77777777" w:rsidTr="00E57985">
        <w:tc>
          <w:tcPr>
            <w:tcW w:w="2872" w:type="dxa"/>
          </w:tcPr>
          <w:p w14:paraId="5F0A38E7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2635E38A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185E6B2C" w14:textId="77777777" w:rsidTr="00D02150">
        <w:tc>
          <w:tcPr>
            <w:tcW w:w="2872" w:type="dxa"/>
          </w:tcPr>
          <w:p w14:paraId="14D21955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13" w:type="dxa"/>
            <w:gridSpan w:val="2"/>
          </w:tcPr>
          <w:p w14:paraId="5B228FFE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900" w:type="dxa"/>
          </w:tcPr>
          <w:p w14:paraId="57FAF35D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51572CCC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7F310D3B" w14:textId="77777777" w:rsidTr="00D02150">
        <w:tc>
          <w:tcPr>
            <w:tcW w:w="2872" w:type="dxa"/>
          </w:tcPr>
          <w:p w14:paraId="7942416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7DD35AF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30559411" w14:textId="6A54021C" w:rsidR="00907A67" w:rsidRPr="00971095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900" w:type="dxa"/>
          </w:tcPr>
          <w:p w14:paraId="5E1E1E06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4472C1D1" w14:textId="5CAA5039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01824F8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B5D9E09" w14:textId="77777777" w:rsidTr="00D02150">
        <w:tc>
          <w:tcPr>
            <w:tcW w:w="2872" w:type="dxa"/>
          </w:tcPr>
          <w:p w14:paraId="17D59CE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78F2054A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77C1D5E0" w14:textId="2393A18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900" w:type="dxa"/>
          </w:tcPr>
          <w:p w14:paraId="6236E517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6EFF80CA" w14:textId="3BAD2973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AFCB2A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54E963D" w14:textId="77777777" w:rsidTr="00D02150">
        <w:tc>
          <w:tcPr>
            <w:tcW w:w="2872" w:type="dxa"/>
          </w:tcPr>
          <w:p w14:paraId="4184870D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143DD80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2394C03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13" w:type="dxa"/>
            <w:gridSpan w:val="2"/>
          </w:tcPr>
          <w:p w14:paraId="1C9E9848" w14:textId="01FF26D9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0.0008</w:t>
            </w:r>
          </w:p>
        </w:tc>
        <w:tc>
          <w:tcPr>
            <w:tcW w:w="900" w:type="dxa"/>
          </w:tcPr>
          <w:p w14:paraId="0B44D2A2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6A514779" w14:textId="296914D6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B2FD6C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1EA4E0D8" w14:textId="77777777" w:rsidTr="00E57985">
        <w:tc>
          <w:tcPr>
            <w:tcW w:w="2872" w:type="dxa"/>
          </w:tcPr>
          <w:p w14:paraId="32E659C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4A0E38C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32E8DB6A" w14:textId="77777777" w:rsidTr="00D02150">
        <w:tc>
          <w:tcPr>
            <w:tcW w:w="2872" w:type="dxa"/>
          </w:tcPr>
          <w:p w14:paraId="36527AF0" w14:textId="77777777" w:rsidR="00907A67" w:rsidRPr="00F40D11" w:rsidRDefault="00907A67" w:rsidP="00907A67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lastRenderedPageBreak/>
              <w:t>All channels feedback signals remain within allowable limits</w:t>
            </w:r>
          </w:p>
        </w:tc>
        <w:tc>
          <w:tcPr>
            <w:tcW w:w="1893" w:type="dxa"/>
          </w:tcPr>
          <w:p w14:paraId="15431312" w14:textId="77777777" w:rsidR="00DB0F7E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 xml:space="preserve">Allowable </w:t>
            </w:r>
          </w:p>
          <w:p w14:paraId="493F50C3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limit</w:t>
            </w:r>
          </w:p>
        </w:tc>
        <w:tc>
          <w:tcPr>
            <w:tcW w:w="1620" w:type="dxa"/>
          </w:tcPr>
          <w:p w14:paraId="1D0A1DA9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900" w:type="dxa"/>
          </w:tcPr>
          <w:p w14:paraId="2820A78D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7C886D2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18A8E3B8" w14:textId="77777777" w:rsidTr="00D02150">
        <w:tc>
          <w:tcPr>
            <w:tcW w:w="2872" w:type="dxa"/>
          </w:tcPr>
          <w:p w14:paraId="2A36430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93" w:type="dxa"/>
          </w:tcPr>
          <w:p w14:paraId="7EB6555B" w14:textId="464802E9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33F580E4" w14:textId="27FCB2AD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C5E75FB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7EE0FF23" w14:textId="1F588634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414F4ECF" w14:textId="77777777" w:rsidTr="00D02150">
        <w:tc>
          <w:tcPr>
            <w:tcW w:w="2872" w:type="dxa"/>
          </w:tcPr>
          <w:p w14:paraId="2234C30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93" w:type="dxa"/>
          </w:tcPr>
          <w:p w14:paraId="5D2A3AA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8182BF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25ACD9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408ECCB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7392A27B" w14:textId="77777777" w:rsidTr="00D02150">
        <w:tc>
          <w:tcPr>
            <w:tcW w:w="2872" w:type="dxa"/>
          </w:tcPr>
          <w:p w14:paraId="1A8F30F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93" w:type="dxa"/>
          </w:tcPr>
          <w:p w14:paraId="0257594B" w14:textId="7DED62A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6C093DA1" w14:textId="79956A8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398E29D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1DE84B04" w14:textId="4FC893E6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7C108C12" w14:textId="77777777" w:rsidTr="00D02150">
        <w:tc>
          <w:tcPr>
            <w:tcW w:w="2872" w:type="dxa"/>
          </w:tcPr>
          <w:p w14:paraId="5B70343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93" w:type="dxa"/>
          </w:tcPr>
          <w:p w14:paraId="7A8FA1E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43142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F68F21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281D033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33D89A03" w14:textId="77777777" w:rsidTr="00D02150">
        <w:tc>
          <w:tcPr>
            <w:tcW w:w="2872" w:type="dxa"/>
          </w:tcPr>
          <w:p w14:paraId="21DA98DC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93" w:type="dxa"/>
          </w:tcPr>
          <w:p w14:paraId="5A26EF63" w14:textId="1062A7C5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22BA7D09" w14:textId="7821866F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900" w:type="dxa"/>
          </w:tcPr>
          <w:p w14:paraId="675B947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3F5B7D09" w14:textId="2CDE724F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2F1802A8" w14:textId="77777777" w:rsidTr="00D02150">
        <w:tc>
          <w:tcPr>
            <w:tcW w:w="2872" w:type="dxa"/>
          </w:tcPr>
          <w:p w14:paraId="1799337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93" w:type="dxa"/>
          </w:tcPr>
          <w:p w14:paraId="6B5835EB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219627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2E3773A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3B61B98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496DDC35" w14:textId="77777777" w:rsidTr="00D02150">
        <w:tc>
          <w:tcPr>
            <w:tcW w:w="2872" w:type="dxa"/>
          </w:tcPr>
          <w:p w14:paraId="472AB5DB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93" w:type="dxa"/>
          </w:tcPr>
          <w:p w14:paraId="4C8F6FB2" w14:textId="16EBE2D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35BCD10A" w14:textId="3AD504B8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27AC2A2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12D9D284" w14:textId="732A8657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6ABEDEF1" w14:textId="77777777" w:rsidTr="00D02150">
        <w:tc>
          <w:tcPr>
            <w:tcW w:w="2872" w:type="dxa"/>
          </w:tcPr>
          <w:p w14:paraId="16A5B752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93" w:type="dxa"/>
          </w:tcPr>
          <w:p w14:paraId="6E76850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3D9446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51217FA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D2BF76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BDC45C6" w14:textId="77777777" w:rsidTr="00D02150">
        <w:tc>
          <w:tcPr>
            <w:tcW w:w="2872" w:type="dxa"/>
          </w:tcPr>
          <w:p w14:paraId="377BAA0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93" w:type="dxa"/>
          </w:tcPr>
          <w:p w14:paraId="1E37A125" w14:textId="2B61F2E0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572DDBE9" w14:textId="10A9D4BB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900" w:type="dxa"/>
          </w:tcPr>
          <w:p w14:paraId="155A60D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474136B3" w14:textId="3F464BA1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0CFDAD6D" w14:textId="77777777" w:rsidTr="00D02150">
        <w:tc>
          <w:tcPr>
            <w:tcW w:w="2872" w:type="dxa"/>
          </w:tcPr>
          <w:p w14:paraId="3C6D811D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893" w:type="dxa"/>
          </w:tcPr>
          <w:p w14:paraId="4FFF1A9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8ACD42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9538AD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450286E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43B3057" w14:textId="77777777" w:rsidTr="00D02150">
        <w:tc>
          <w:tcPr>
            <w:tcW w:w="2872" w:type="dxa"/>
          </w:tcPr>
          <w:p w14:paraId="7AF2E4D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93" w:type="dxa"/>
          </w:tcPr>
          <w:p w14:paraId="53421FCA" w14:textId="2F90DFAF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2ACA62D3" w14:textId="3F7C5213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900" w:type="dxa"/>
          </w:tcPr>
          <w:p w14:paraId="313DF55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30FA0FC1" w14:textId="78C090EA" w:rsidR="00907A67" w:rsidRDefault="00D02150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76EC26B7" w14:textId="77777777" w:rsidTr="00E57985">
        <w:tc>
          <w:tcPr>
            <w:tcW w:w="2872" w:type="dxa"/>
          </w:tcPr>
          <w:p w14:paraId="6DBA292F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93" w:type="dxa"/>
          </w:tcPr>
          <w:p w14:paraId="19CAD707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5A7F13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6DCFA3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96" w:type="dxa"/>
          </w:tcPr>
          <w:p w14:paraId="4677A470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5C962600" w14:textId="77777777" w:rsidR="00907A67" w:rsidRDefault="00907A67" w:rsidP="00907A67">
      <w:pPr>
        <w:pStyle w:val="BodyText"/>
      </w:pPr>
    </w:p>
    <w:p w14:paraId="073CC105" w14:textId="77777777" w:rsidR="00907A67" w:rsidRPr="00907A67" w:rsidRDefault="00907A67" w:rsidP="00907A67">
      <w:pPr>
        <w:pStyle w:val="BodyText"/>
      </w:pPr>
    </w:p>
    <w:p w14:paraId="40C58953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47"/>
      <w:footerReference w:type="default" r:id="rId48"/>
      <w:headerReference w:type="first" r:id="rId49"/>
      <w:footerReference w:type="first" r:id="rId5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21BA" w14:textId="77777777" w:rsidR="000773C0" w:rsidRDefault="000773C0">
      <w:pPr>
        <w:spacing w:after="0" w:line="240" w:lineRule="auto"/>
      </w:pPr>
      <w:r>
        <w:separator/>
      </w:r>
    </w:p>
  </w:endnote>
  <w:endnote w:type="continuationSeparator" w:id="0">
    <w:p w14:paraId="34B76D92" w14:textId="77777777" w:rsidR="000773C0" w:rsidRDefault="000773C0">
      <w:pPr>
        <w:spacing w:after="0" w:line="240" w:lineRule="auto"/>
      </w:pPr>
      <w:r>
        <w:continuationSeparator/>
      </w:r>
    </w:p>
  </w:endnote>
  <w:endnote w:type="continuationNotice" w:id="1">
    <w:p w14:paraId="410B0EBB" w14:textId="77777777" w:rsidR="000773C0" w:rsidRDefault="000773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1050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7408D0E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52700A35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CF42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BC13B4" wp14:editId="504CC445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ABF0AB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E7CD" w14:textId="77777777" w:rsidR="000773C0" w:rsidRDefault="000773C0">
      <w:pPr>
        <w:spacing w:after="0" w:line="240" w:lineRule="auto"/>
      </w:pPr>
      <w:r>
        <w:separator/>
      </w:r>
    </w:p>
  </w:footnote>
  <w:footnote w:type="continuationSeparator" w:id="0">
    <w:p w14:paraId="74E62C5A" w14:textId="77777777" w:rsidR="000773C0" w:rsidRDefault="000773C0">
      <w:pPr>
        <w:spacing w:after="0" w:line="240" w:lineRule="auto"/>
      </w:pPr>
      <w:r>
        <w:continuationSeparator/>
      </w:r>
    </w:p>
  </w:footnote>
  <w:footnote w:type="continuationNotice" w:id="1">
    <w:p w14:paraId="6ABEC014" w14:textId="77777777" w:rsidR="000773C0" w:rsidRDefault="000773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82E5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2B569747" wp14:editId="33F65197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13936230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E028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0BA4DCAF" wp14:editId="4EB2DC59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18E143FD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50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3C0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63A5"/>
    <w:rsid w:val="001475EF"/>
    <w:rsid w:val="001510BB"/>
    <w:rsid w:val="00153836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254E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0525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598"/>
    <w:rsid w:val="0071695C"/>
    <w:rsid w:val="00716BD8"/>
    <w:rsid w:val="00716D01"/>
    <w:rsid w:val="007174EB"/>
    <w:rsid w:val="00717699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6A2"/>
    <w:rsid w:val="007463D8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3181"/>
    <w:rsid w:val="00B0384C"/>
    <w:rsid w:val="00B04200"/>
    <w:rsid w:val="00B04878"/>
    <w:rsid w:val="00B0542A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15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6D14F"/>
  <w15:chartTrackingRefBased/>
  <w15:docId w15:val="{411CE58C-588C-4FA7-BD09-2CD5FAA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4</TotalTime>
  <Pages>33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2023-03-07T23:04:00Z</cp:lastPrinted>
  <dcterms:created xsi:type="dcterms:W3CDTF">2023-03-07T23:02:00Z</dcterms:created>
  <dcterms:modified xsi:type="dcterms:W3CDTF">2023-03-07T23:11:00Z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