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E1D5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5C3CA82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1E0AEEA7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4724F64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505C772F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0655275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0BD2B8E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E0B50C7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58323860" w14:textId="77777777" w:rsidTr="005D5492">
        <w:tc>
          <w:tcPr>
            <w:tcW w:w="4675" w:type="dxa"/>
          </w:tcPr>
          <w:p w14:paraId="0326AF40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7E1DCC44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55392102" w14:textId="77777777" w:rsidTr="005D5492">
        <w:tc>
          <w:tcPr>
            <w:tcW w:w="4675" w:type="dxa"/>
          </w:tcPr>
          <w:p w14:paraId="19A9AC65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D47594A" w14:textId="33ECEC3C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8127B4">
              <w:rPr>
                <w:sz w:val="28"/>
                <w:szCs w:val="28"/>
              </w:rPr>
              <w:t>12</w:t>
            </w:r>
          </w:p>
        </w:tc>
      </w:tr>
    </w:tbl>
    <w:p w14:paraId="0BB41B41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178631B5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122D9CDC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7AE76EEC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B974D1F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765BA1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55A60043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5C64DCD6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2478D70F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ADF21B5" w14:textId="3177E3D7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8127B4">
        <w:rPr>
          <w:szCs w:val="20"/>
        </w:rPr>
        <w:t>Unhandled Type: Void</w:t>
      </w:r>
    </w:p>
    <w:bookmarkEnd w:id="0"/>
    <w:p w14:paraId="6D1CECA0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09AEA818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0C735ED6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410A0179" w14:textId="01BDD02C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8127B4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37E74E9B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3FBF6D5F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2DD39FEB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AAABC03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72FB770F" w14:textId="77777777" w:rsidR="00D41D6A" w:rsidRPr="00D41D6A" w:rsidRDefault="00D41D6A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r w:rsidRPr="00D41D6A">
        <w:rPr>
          <w:b/>
          <w:bCs/>
          <w:color w:val="F3533F" w:themeColor="accent6"/>
          <w:u w:val="single"/>
        </w:rPr>
        <w:t>&lt;INSERT TABLE&gt;</w:t>
      </w:r>
      <w:r w:rsidRPr="00D41D6A">
        <w:rPr>
          <w:b/>
          <w:bCs/>
          <w:color w:val="F3533F" w:themeColor="accent6"/>
          <w:u w:val="single"/>
        </w:rPr>
        <w:tab/>
      </w:r>
    </w:p>
    <w:p w14:paraId="34136E97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16"/>
        <w:gridCol w:w="1616"/>
        <w:gridCol w:w="1692"/>
        <w:gridCol w:w="1692"/>
      </w:tblGrid>
      <w:tr w:rsidR="0060056A" w:rsidRPr="00CF01D2" w14:paraId="0AE45F81" w14:textId="77777777" w:rsidTr="0060056A">
        <w:tc>
          <w:tcPr>
            <w:tcW w:w="1654" w:type="dxa"/>
          </w:tcPr>
          <w:p w14:paraId="68865F4F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06034C58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616" w:type="dxa"/>
          </w:tcPr>
          <w:p w14:paraId="47947BFF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92" w:type="dxa"/>
          </w:tcPr>
          <w:p w14:paraId="2665D009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1692" w:type="dxa"/>
          </w:tcPr>
          <w:p w14:paraId="2AEAC06A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60056A" w:rsidRPr="00CF01D2" w14:paraId="4D338178" w14:textId="77777777" w:rsidTr="0060056A">
        <w:tc>
          <w:tcPr>
            <w:tcW w:w="1654" w:type="dxa"/>
          </w:tcPr>
          <w:p w14:paraId="763085CB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3E89A3D9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16" w:type="dxa"/>
          </w:tcPr>
          <w:p w14:paraId="415F9346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0AA1BD4C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79E7D06B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60056A" w:rsidRPr="00CF01D2" w14:paraId="48D96456" w14:textId="77777777" w:rsidTr="0060056A">
        <w:tc>
          <w:tcPr>
            <w:tcW w:w="1654" w:type="dxa"/>
          </w:tcPr>
          <w:p w14:paraId="4BFAC850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  <w:r>
              <w:rPr>
                <w:color w:val="F3866C" w:themeColor="accent4"/>
                <w:szCs w:val="20"/>
              </w:rPr>
              <w:t xml:space="preserve"> </w:t>
            </w:r>
            <w:bookmarkStart w:id="1" w:name="_Hlk123042262"/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bookmarkEnd w:id="1"/>
            <w:proofErr w:type="spellEnd"/>
          </w:p>
        </w:tc>
        <w:tc>
          <w:tcPr>
            <w:tcW w:w="1616" w:type="dxa"/>
          </w:tcPr>
          <w:p w14:paraId="6EE3783B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2788611A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3601EB0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02A32BF1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24F04320" w14:textId="77777777" w:rsidTr="0060056A">
        <w:tc>
          <w:tcPr>
            <w:tcW w:w="1654" w:type="dxa"/>
          </w:tcPr>
          <w:p w14:paraId="56EB2264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  <w:p w14:paraId="15933D6F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4CA87C67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76B95448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3EE33854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2DF4D731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6947F1FE" w14:textId="77777777" w:rsidTr="0060056A">
        <w:tc>
          <w:tcPr>
            <w:tcW w:w="1654" w:type="dxa"/>
          </w:tcPr>
          <w:p w14:paraId="304BF1AD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  <w:p w14:paraId="6C834586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030F110E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740E04CC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58DB0796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65BEF19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081B94F0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252D71BD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5B711C20" w14:textId="77777777" w:rsidR="002C0E55" w:rsidRPr="00D41D6A" w:rsidRDefault="002C0E55" w:rsidP="002C0E55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r w:rsidRPr="00D41D6A">
        <w:rPr>
          <w:b/>
          <w:bCs/>
          <w:color w:val="F3533F" w:themeColor="accent6"/>
          <w:u w:val="single"/>
        </w:rPr>
        <w:t>&lt;INSERT TABLE&gt;</w:t>
      </w:r>
      <w:r w:rsidRPr="00D41D6A">
        <w:rPr>
          <w:b/>
          <w:bCs/>
          <w:color w:val="F3533F" w:themeColor="accent6"/>
          <w:u w:val="single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57"/>
        <w:gridCol w:w="1718"/>
        <w:gridCol w:w="1206"/>
        <w:gridCol w:w="1307"/>
        <w:gridCol w:w="1307"/>
        <w:gridCol w:w="1375"/>
      </w:tblGrid>
      <w:tr w:rsidR="002C0E55" w14:paraId="093E04F2" w14:textId="77777777" w:rsidTr="002C0E55">
        <w:tc>
          <w:tcPr>
            <w:tcW w:w="1593" w:type="dxa"/>
          </w:tcPr>
          <w:p w14:paraId="1D50E7D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43DC0D3C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6BF48B9D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1F9CF78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63D1BD41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00564913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16DCF0B2" w14:textId="77777777" w:rsidTr="002C0E55">
        <w:tc>
          <w:tcPr>
            <w:tcW w:w="1593" w:type="dxa"/>
          </w:tcPr>
          <w:p w14:paraId="2B505D62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451B339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3F95E408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7459D86D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35D0BF6A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244C1C0D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7CA3647E" w14:textId="77777777" w:rsidTr="002C0E55">
        <w:tc>
          <w:tcPr>
            <w:tcW w:w="1593" w:type="dxa"/>
          </w:tcPr>
          <w:p w14:paraId="350AAB91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is Ohms</w:t>
            </w:r>
          </w:p>
        </w:tc>
        <w:tc>
          <w:tcPr>
            <w:tcW w:w="1222" w:type="dxa"/>
          </w:tcPr>
          <w:p w14:paraId="7564976A" w14:textId="0685AB8E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2F11B120" w14:textId="5113078E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54C4D697" w14:textId="6215A96D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1E694104" w14:textId="7411A871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46EFE7FB" w14:textId="6477DBD4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6D029F44" w14:textId="77777777" w:rsidTr="002C0E55">
        <w:tc>
          <w:tcPr>
            <w:tcW w:w="1593" w:type="dxa"/>
          </w:tcPr>
          <w:p w14:paraId="23532D96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Ohms</w:t>
            </w:r>
          </w:p>
        </w:tc>
        <w:tc>
          <w:tcPr>
            <w:tcW w:w="1222" w:type="dxa"/>
          </w:tcPr>
          <w:p w14:paraId="4908980D" w14:textId="653939B1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69BE0C47" w14:textId="5F6727CC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AE9ECAA" w14:textId="136E978D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B290CAD" w14:textId="14B8B8EB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30D8174D" w14:textId="0D9AC7CC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33AAE6C0" w14:textId="77777777" w:rsidTr="002C0E55">
        <w:tc>
          <w:tcPr>
            <w:tcW w:w="1593" w:type="dxa"/>
          </w:tcPr>
          <w:p w14:paraId="18A4D9AF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073FCA4C" w14:textId="05EF87F9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0.212000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3540702B" w14:textId="51400B09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0.021200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041C020F" w14:textId="20F43F39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187A429" w14:textId="552A3736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0BB180E7" w14:textId="4F94F3B9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40D158FA" w14:textId="77777777" w:rsidTr="002C0E55">
        <w:tc>
          <w:tcPr>
            <w:tcW w:w="1593" w:type="dxa"/>
          </w:tcPr>
          <w:p w14:paraId="3E631C8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7B496903" w14:textId="2056E9A2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6.550000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4A4E845C" w14:textId="414DB522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0.440000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4138A965" w14:textId="5D2AA58D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35C757B7" w14:textId="481E0802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3B7CE105" w14:textId="4326233F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  <w:tr w:rsidR="002C0E55" w14:paraId="17C2F1C0" w14:textId="77777777" w:rsidTr="002C0E55">
        <w:tc>
          <w:tcPr>
            <w:tcW w:w="1593" w:type="dxa"/>
          </w:tcPr>
          <w:p w14:paraId="3A4F58B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lastRenderedPageBreak/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222" w:type="dxa"/>
          </w:tcPr>
          <w:p w14:paraId="110A7165" w14:textId="2922FEA8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5000000.000000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161" w:type="dxa"/>
          </w:tcPr>
          <w:p w14:paraId="58ACE32A" w14:textId="3E90338C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7B93BA4A" w14:textId="3D164465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388" w:type="dxa"/>
          </w:tcPr>
          <w:p w14:paraId="6D5EA8A2" w14:textId="1A4ABBEC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518" w:type="dxa"/>
          </w:tcPr>
          <w:p w14:paraId="63784383" w14:textId="40180F6C" w:rsidR="002C0E55" w:rsidRDefault="008127B4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</w:tr>
    </w:tbl>
    <w:p w14:paraId="2CC12193" w14:textId="77777777" w:rsidR="00D41D6A" w:rsidRPr="00D41D6A" w:rsidRDefault="00D41D6A" w:rsidP="00D41D6A">
      <w:pPr>
        <w:pStyle w:val="BodyText"/>
        <w:spacing w:after="60"/>
        <w:ind w:left="0" w:firstLine="720"/>
        <w:rPr>
          <w:b/>
          <w:bCs/>
          <w:color w:val="D7230D" w:themeColor="accent6" w:themeShade="BF"/>
          <w:u w:val="single"/>
        </w:rPr>
      </w:pPr>
      <w:r w:rsidRPr="00D41D6A">
        <w:rPr>
          <w:b/>
          <w:bCs/>
          <w:color w:val="D7230D" w:themeColor="accent6" w:themeShade="BF"/>
          <w:u w:val="single"/>
        </w:rPr>
        <w:t>&lt;INSERT TABLE&gt;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67"/>
        <w:gridCol w:w="1162"/>
        <w:gridCol w:w="1161"/>
        <w:gridCol w:w="1639"/>
        <w:gridCol w:w="1639"/>
        <w:gridCol w:w="1702"/>
      </w:tblGrid>
      <w:tr w:rsidR="00613F1C" w14:paraId="0657734E" w14:textId="77777777" w:rsidTr="00613F1C">
        <w:tc>
          <w:tcPr>
            <w:tcW w:w="1499" w:type="dxa"/>
          </w:tcPr>
          <w:p w14:paraId="0831E18B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7CA63C80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106C04BF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1AFECBCF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3BDD956C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3EBA262D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4BE868AB" w14:textId="77777777" w:rsidTr="00613F1C">
        <w:tc>
          <w:tcPr>
            <w:tcW w:w="1499" w:type="dxa"/>
          </w:tcPr>
          <w:p w14:paraId="63EF1A7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66D79B6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78728E0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DBF457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0DD88C3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47881DB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0BB8B4E4" w14:textId="77777777" w:rsidTr="00613F1C">
        <w:tc>
          <w:tcPr>
            <w:tcW w:w="1499" w:type="dxa"/>
          </w:tcPr>
          <w:p w14:paraId="2E043FA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740A300C" w14:textId="76146F08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45E22269" w14:textId="08F48D15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0F4EFF46" w14:textId="28D505D1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64A3CDD6" w14:textId="0F4CFCB1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7B1C676D" w14:textId="1786DD02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705ADA72" w14:textId="77777777" w:rsidTr="00613F1C">
        <w:tc>
          <w:tcPr>
            <w:tcW w:w="1499" w:type="dxa"/>
          </w:tcPr>
          <w:p w14:paraId="48003EB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4C728237" w14:textId="2BD94CE0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5FFA575D" w14:textId="4A66FB3A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21F66D65" w14:textId="6BC0AF58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05CF70AB" w14:textId="5A13A38D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022213B6" w14:textId="3E76374F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50B69D5D" w14:textId="77777777" w:rsidTr="00613F1C">
        <w:tc>
          <w:tcPr>
            <w:tcW w:w="1499" w:type="dxa"/>
          </w:tcPr>
          <w:p w14:paraId="687B437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5BD94842" w14:textId="5834986E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0.155000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39B6061C" w14:textId="74C89FC8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0.023250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17153CDC" w14:textId="4FA6A41B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24CC91D9" w14:textId="46F281BD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57040813" w14:textId="60681902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  <w:tr w:rsidR="00613F1C" w14:paraId="3F5FD8F4" w14:textId="77777777" w:rsidTr="00613F1C">
        <w:tc>
          <w:tcPr>
            <w:tcW w:w="1499" w:type="dxa"/>
          </w:tcPr>
          <w:p w14:paraId="08BFD82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42D4CC3A" w14:textId="14944A68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22.000000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982" w:type="dxa"/>
          </w:tcPr>
          <w:p w14:paraId="78ABA868" w14:textId="17F721BE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3.300000 </w:t>
            </w:r>
            <w:proofErr w:type="spellStart"/>
            <w:r>
              <w:rPr>
                <w:szCs w:val="20"/>
              </w:rPr>
              <w:t>mOhms</w:t>
            </w:r>
            <w:proofErr w:type="spellEnd"/>
          </w:p>
        </w:tc>
        <w:tc>
          <w:tcPr>
            <w:tcW w:w="1639" w:type="dxa"/>
          </w:tcPr>
          <w:p w14:paraId="6C6887BA" w14:textId="7ED64512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639" w:type="dxa"/>
          </w:tcPr>
          <w:p w14:paraId="012BE4C8" w14:textId="7D24B594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  <w:tc>
          <w:tcPr>
            <w:tcW w:w="1759" w:type="dxa"/>
          </w:tcPr>
          <w:p w14:paraId="0BF48A07" w14:textId="0456DA4B" w:rsidR="00613F1C" w:rsidRDefault="008127B4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0.000000 </w:t>
            </w:r>
            <w:proofErr w:type="spellStart"/>
            <w:r>
              <w:rPr>
                <w:szCs w:val="20"/>
              </w:rPr>
              <w:t>mH</w:t>
            </w:r>
            <w:proofErr w:type="spellEnd"/>
          </w:p>
        </w:tc>
      </w:tr>
    </w:tbl>
    <w:p w14:paraId="5B12E6A3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7F26E336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11E79351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7C0B5846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5A466B11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5A864BE8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720788C7" w14:textId="77777777" w:rsidTr="00F93B5F">
        <w:tc>
          <w:tcPr>
            <w:tcW w:w="2805" w:type="dxa"/>
          </w:tcPr>
          <w:p w14:paraId="6D1AF039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3D7EBEF5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42708768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192ACE24" w14:textId="77777777" w:rsidTr="00F93B5F">
        <w:tc>
          <w:tcPr>
            <w:tcW w:w="2805" w:type="dxa"/>
          </w:tcPr>
          <w:p w14:paraId="26173EFE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64D8641F" w14:textId="2BA3FBA4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2897" w:type="dxa"/>
          </w:tcPr>
          <w:p w14:paraId="5C85EEE6" w14:textId="1E574D87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4E26725D" w14:textId="77777777" w:rsidTr="00F93B5F">
        <w:trPr>
          <w:trHeight w:val="332"/>
        </w:trPr>
        <w:tc>
          <w:tcPr>
            <w:tcW w:w="2805" w:type="dxa"/>
          </w:tcPr>
          <w:p w14:paraId="1A32F3B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FBCE656" w14:textId="1758F6BE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-0.0054</w:t>
            </w:r>
          </w:p>
        </w:tc>
        <w:tc>
          <w:tcPr>
            <w:tcW w:w="2897" w:type="dxa"/>
          </w:tcPr>
          <w:p w14:paraId="7CDD3AD2" w14:textId="25783B1E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9E5A87" w14:paraId="7B417CF3" w14:textId="77777777" w:rsidTr="00F93B5F">
        <w:tc>
          <w:tcPr>
            <w:tcW w:w="2805" w:type="dxa"/>
          </w:tcPr>
          <w:p w14:paraId="33FE3F2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3BC9FEE2" w14:textId="34E08D56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0.0003</w:t>
            </w:r>
          </w:p>
        </w:tc>
        <w:tc>
          <w:tcPr>
            <w:tcW w:w="2897" w:type="dxa"/>
          </w:tcPr>
          <w:p w14:paraId="4F43E8A9" w14:textId="445B1B40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B14E8" w14:paraId="156D3995" w14:textId="77777777" w:rsidTr="00F93B5F">
        <w:tc>
          <w:tcPr>
            <w:tcW w:w="2805" w:type="dxa"/>
          </w:tcPr>
          <w:p w14:paraId="1A636327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71DF7FCB" w14:textId="5A0D08AF" w:rsidR="00FB14E8" w:rsidRDefault="008127B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2897" w:type="dxa"/>
          </w:tcPr>
          <w:p w14:paraId="26368A88" w14:textId="0F74EC7F" w:rsidR="00FB14E8" w:rsidRDefault="008127B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7B71547C" w14:textId="77777777" w:rsidTr="00F93B5F">
        <w:tc>
          <w:tcPr>
            <w:tcW w:w="2805" w:type="dxa"/>
          </w:tcPr>
          <w:p w14:paraId="1A46C91F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289E6263" w14:textId="32DE6613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2897" w:type="dxa"/>
          </w:tcPr>
          <w:p w14:paraId="5F312550" w14:textId="7BD9BCDF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E5A87" w14:paraId="4A381D0F" w14:textId="77777777" w:rsidTr="00F93B5F">
        <w:tc>
          <w:tcPr>
            <w:tcW w:w="2805" w:type="dxa"/>
          </w:tcPr>
          <w:p w14:paraId="45C324DD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6A6A0A06" w14:textId="1EABE0B7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2897" w:type="dxa"/>
          </w:tcPr>
          <w:p w14:paraId="010F7CEC" w14:textId="092FCEF8" w:rsidR="009E5A87" w:rsidRDefault="008127B4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78787C50" w14:textId="77777777" w:rsidTr="00F93B5F">
        <w:tc>
          <w:tcPr>
            <w:tcW w:w="2805" w:type="dxa"/>
          </w:tcPr>
          <w:p w14:paraId="65BFB28C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063191F5" w14:textId="177BB067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6B92977" w14:textId="33F65C0D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72B4294F" w14:textId="77777777" w:rsidTr="00F93B5F">
        <w:tc>
          <w:tcPr>
            <w:tcW w:w="2805" w:type="dxa"/>
          </w:tcPr>
          <w:p w14:paraId="41461135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380EF9BE" w14:textId="74473C6E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18FBF8C" w14:textId="7AB098EB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93B5F" w14:paraId="43AA19C5" w14:textId="77777777" w:rsidTr="00F93B5F">
        <w:tc>
          <w:tcPr>
            <w:tcW w:w="2805" w:type="dxa"/>
          </w:tcPr>
          <w:p w14:paraId="04A1B889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4B31048F" w14:textId="3F0C7F08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897" w:type="dxa"/>
          </w:tcPr>
          <w:p w14:paraId="3288C2E8" w14:textId="7FC6EDC1" w:rsidR="00F93B5F" w:rsidRDefault="008127B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FAB6C16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1E5E79D0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2973D0BE" w14:textId="77777777" w:rsidR="00CF01D2" w:rsidRDefault="00CF01D2">
      <w:pPr>
        <w:rPr>
          <w:sz w:val="20"/>
          <w:szCs w:val="20"/>
        </w:rPr>
      </w:pPr>
    </w:p>
    <w:p w14:paraId="5B1BDAFE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56AD3789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4E3866E0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64CF6CA0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04871A62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4E0BD66D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>Final</w:t>
      </w:r>
      <w:r w:rsidR="00B51664">
        <w:rPr>
          <w:color w:val="FF0000"/>
          <w:szCs w:val="20"/>
        </w:rPr>
        <w:t>?</w:t>
      </w:r>
      <w:r w:rsidR="00326368">
        <w:rPr>
          <w:color w:val="FF0000"/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0"/>
        <w:gridCol w:w="1786"/>
        <w:gridCol w:w="1486"/>
        <w:gridCol w:w="1752"/>
        <w:gridCol w:w="1486"/>
      </w:tblGrid>
      <w:tr w:rsidR="0076157F" w14:paraId="4D995C94" w14:textId="77777777" w:rsidTr="00B417EB">
        <w:tc>
          <w:tcPr>
            <w:tcW w:w="1760" w:type="dxa"/>
          </w:tcPr>
          <w:p w14:paraId="372DEF9C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784E0F9B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65B9A8A3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3238" w:type="dxa"/>
            <w:gridSpan w:val="2"/>
          </w:tcPr>
          <w:p w14:paraId="1E8774D2" w14:textId="77777777" w:rsidR="0076157F" w:rsidRDefault="0076157F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6157F" w14:paraId="1691D6B1" w14:textId="77777777" w:rsidTr="00B417EB">
        <w:tc>
          <w:tcPr>
            <w:tcW w:w="1760" w:type="dxa"/>
            <w:vMerge w:val="restart"/>
          </w:tcPr>
          <w:p w14:paraId="0F816DC3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  <w:vMerge w:val="restart"/>
          </w:tcPr>
          <w:p w14:paraId="735C9D11" w14:textId="35C6E346" w:rsidR="0076157F" w:rsidRDefault="008127B4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-0.0001</w:t>
            </w:r>
          </w:p>
        </w:tc>
        <w:tc>
          <w:tcPr>
            <w:tcW w:w="1486" w:type="dxa"/>
            <w:vMerge w:val="restart"/>
          </w:tcPr>
          <w:p w14:paraId="43027D1A" w14:textId="548BA6A0" w:rsidR="0076157F" w:rsidRDefault="008127B4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518625E3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1486" w:type="dxa"/>
          </w:tcPr>
          <w:p w14:paraId="22684E55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B417EB" w14:paraId="35784902" w14:textId="77777777" w:rsidTr="00B417EB">
        <w:tc>
          <w:tcPr>
            <w:tcW w:w="1760" w:type="dxa"/>
            <w:vMerge/>
          </w:tcPr>
          <w:p w14:paraId="73E60689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86" w:type="dxa"/>
            <w:vMerge/>
          </w:tcPr>
          <w:p w14:paraId="5A95A57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86" w:type="dxa"/>
            <w:vMerge/>
          </w:tcPr>
          <w:p w14:paraId="39FA7FA8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2" w:type="dxa"/>
          </w:tcPr>
          <w:p w14:paraId="5A00224D" w14:textId="47340E94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5230CEBF" w14:textId="7372A596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1E59982B" w14:textId="77777777" w:rsidTr="00B417EB">
        <w:tc>
          <w:tcPr>
            <w:tcW w:w="1760" w:type="dxa"/>
          </w:tcPr>
          <w:p w14:paraId="6295A079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213A3E7D" w14:textId="20292FC2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-429</w:t>
            </w:r>
          </w:p>
        </w:tc>
        <w:tc>
          <w:tcPr>
            <w:tcW w:w="1486" w:type="dxa"/>
          </w:tcPr>
          <w:p w14:paraId="527C16E7" w14:textId="69B84B5D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7D877F6B" w14:textId="797ED1F7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52303477" w14:textId="5E75DE15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5F3A5FB5" w14:textId="77777777" w:rsidTr="00B417EB">
        <w:tc>
          <w:tcPr>
            <w:tcW w:w="1760" w:type="dxa"/>
          </w:tcPr>
          <w:p w14:paraId="6E2F626A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2ADF7093" w14:textId="22C94C4B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58EE78D0" w14:textId="21F9A300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4F9DB35B" w14:textId="6D0CE94B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6FF68432" w14:textId="608E69F1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21E832C8" w14:textId="77777777" w:rsidTr="00B417EB">
        <w:tc>
          <w:tcPr>
            <w:tcW w:w="1760" w:type="dxa"/>
          </w:tcPr>
          <w:p w14:paraId="5D76922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1786" w:type="dxa"/>
          </w:tcPr>
          <w:p w14:paraId="28D27FA5" w14:textId="1B38572F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-703</w:t>
            </w:r>
          </w:p>
        </w:tc>
        <w:tc>
          <w:tcPr>
            <w:tcW w:w="1486" w:type="dxa"/>
          </w:tcPr>
          <w:p w14:paraId="2E77B8BB" w14:textId="43AEFBB4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41F6A4F7" w14:textId="516D491D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2E237910" w14:textId="0B326A05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100418B2" w14:textId="77777777" w:rsidTr="00B417EB">
        <w:tc>
          <w:tcPr>
            <w:tcW w:w="1760" w:type="dxa"/>
          </w:tcPr>
          <w:p w14:paraId="63F0DF9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2ABDD7BB" w14:textId="3C780742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-0.001</w:t>
            </w:r>
          </w:p>
        </w:tc>
        <w:tc>
          <w:tcPr>
            <w:tcW w:w="1486" w:type="dxa"/>
          </w:tcPr>
          <w:p w14:paraId="5009E5CB" w14:textId="3834CA73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26C173D1" w14:textId="1AA40FF1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  <w:tc>
          <w:tcPr>
            <w:tcW w:w="1486" w:type="dxa"/>
          </w:tcPr>
          <w:p w14:paraId="6684CEF2" w14:textId="124B3788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17EB" w14:paraId="687DB250" w14:textId="77777777" w:rsidTr="00B417EB">
        <w:tc>
          <w:tcPr>
            <w:tcW w:w="1760" w:type="dxa"/>
          </w:tcPr>
          <w:p w14:paraId="08342508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1786" w:type="dxa"/>
          </w:tcPr>
          <w:p w14:paraId="537D5881" w14:textId="41677819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-745</w:t>
            </w:r>
          </w:p>
        </w:tc>
        <w:tc>
          <w:tcPr>
            <w:tcW w:w="1486" w:type="dxa"/>
          </w:tcPr>
          <w:p w14:paraId="0AB93A56" w14:textId="541FF92B" w:rsidR="00B417EB" w:rsidRDefault="008127B4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1752" w:type="dxa"/>
          </w:tcPr>
          <w:p w14:paraId="7EFFB72D" w14:textId="354F9D72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  <w:tc>
          <w:tcPr>
            <w:tcW w:w="1486" w:type="dxa"/>
          </w:tcPr>
          <w:p w14:paraId="3323338F" w14:textId="61962E9C" w:rsidR="00B417EB" w:rsidRDefault="008127B4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392E9E33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4C77DD06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2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2D67087F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64BDB764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3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7BF92649" w14:textId="77777777" w:rsidTr="00B728D9">
        <w:tc>
          <w:tcPr>
            <w:tcW w:w="4302" w:type="dxa"/>
          </w:tcPr>
          <w:p w14:paraId="5D316D90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C451F47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679" w:type="dxa"/>
          </w:tcPr>
          <w:p w14:paraId="12CDCB33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2C49F092" w14:textId="77777777" w:rsidTr="00B728D9">
        <w:tc>
          <w:tcPr>
            <w:tcW w:w="4302" w:type="dxa"/>
          </w:tcPr>
          <w:p w14:paraId="203EB8A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213EBB82" w14:textId="6D277142" w:rsidR="00B728D9" w:rsidRDefault="008127B4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2679" w:type="dxa"/>
          </w:tcPr>
          <w:p w14:paraId="7EAC1FB9" w14:textId="166CE5F9" w:rsidR="00B728D9" w:rsidRDefault="008127B4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728D9" w14:paraId="12F10353" w14:textId="77777777" w:rsidTr="00B728D9">
        <w:tc>
          <w:tcPr>
            <w:tcW w:w="4302" w:type="dxa"/>
          </w:tcPr>
          <w:p w14:paraId="2B9EEE54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0B29C577" w14:textId="2336FA7B" w:rsidR="00B728D9" w:rsidRDefault="008127B4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5C891B81" w14:textId="52BA15EA" w:rsidR="00B728D9" w:rsidRDefault="008127B4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3194A5D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3C46A901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7DCE4F52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4E26E60E" w14:textId="77777777" w:rsidTr="0079702E">
        <w:tc>
          <w:tcPr>
            <w:tcW w:w="4302" w:type="dxa"/>
          </w:tcPr>
          <w:p w14:paraId="6EC5F353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3B149EC7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79" w:type="dxa"/>
          </w:tcPr>
          <w:p w14:paraId="211C1A3A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21E9F061" w14:textId="77777777" w:rsidTr="0079702E">
        <w:tc>
          <w:tcPr>
            <w:tcW w:w="4302" w:type="dxa"/>
          </w:tcPr>
          <w:p w14:paraId="45548FC3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extend stop engaged (M2 current saturated)</w:t>
            </w:r>
          </w:p>
        </w:tc>
        <w:tc>
          <w:tcPr>
            <w:tcW w:w="1289" w:type="dxa"/>
          </w:tcPr>
          <w:p w14:paraId="581BFC29" w14:textId="013CED6D" w:rsidR="008411BB" w:rsidRDefault="008127B4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092D8F">
              <w:rPr>
                <w:szCs w:val="20"/>
              </w:rPr>
              <w:t xml:space="preserve"> </w:t>
            </w:r>
          </w:p>
        </w:tc>
        <w:tc>
          <w:tcPr>
            <w:tcW w:w="2679" w:type="dxa"/>
          </w:tcPr>
          <w:p w14:paraId="44A5A64F" w14:textId="5C0252F7" w:rsidR="008411BB" w:rsidRDefault="008127B4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8411BB" w14:paraId="1747A2A0" w14:textId="77777777" w:rsidTr="0079702E">
        <w:tc>
          <w:tcPr>
            <w:tcW w:w="4302" w:type="dxa"/>
          </w:tcPr>
          <w:p w14:paraId="26B77E40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68731BE3" w14:textId="05AE19D8" w:rsidR="008411BB" w:rsidRDefault="008127B4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2301CDFA" w14:textId="50710097" w:rsidR="008411BB" w:rsidRDefault="008127B4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32368D72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bookmarkEnd w:id="2"/>
    <w:p w14:paraId="71DD2687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4C1BFA42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0FF4428A" w14:textId="77777777" w:rsidTr="0079702E">
        <w:tc>
          <w:tcPr>
            <w:tcW w:w="4302" w:type="dxa"/>
          </w:tcPr>
          <w:p w14:paraId="685CA17F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4AC7814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2787632B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0DDCE268" w14:textId="77777777" w:rsidTr="0079702E">
        <w:tc>
          <w:tcPr>
            <w:tcW w:w="4302" w:type="dxa"/>
          </w:tcPr>
          <w:p w14:paraId="28A95A69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03FE436B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4C6D081B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0C24C62E" w14:textId="77777777" w:rsidTr="0079702E">
        <w:tc>
          <w:tcPr>
            <w:tcW w:w="4302" w:type="dxa"/>
          </w:tcPr>
          <w:p w14:paraId="6DE66727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3B1025ED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58BB828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9D378B2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40CA4863" w14:textId="77777777" w:rsidR="00703BE8" w:rsidRPr="00A058FB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Cs w:val="20"/>
        </w:rPr>
      </w:pPr>
      <w:r w:rsidRPr="00A058FB">
        <w:rPr>
          <w:b/>
          <w:bCs/>
          <w:color w:val="000000" w:themeColor="text1"/>
          <w:sz w:val="28"/>
          <w:szCs w:val="28"/>
        </w:rPr>
        <w:t>6.7.</w:t>
      </w:r>
      <w:r w:rsidR="005E3C40" w:rsidRPr="00A058FB">
        <w:rPr>
          <w:b/>
          <w:bCs/>
          <w:color w:val="000000" w:themeColor="text1"/>
          <w:sz w:val="28"/>
          <w:szCs w:val="28"/>
        </w:rPr>
        <w:t>2.1.1</w:t>
      </w:r>
      <w:r w:rsidRPr="00A058FB">
        <w:rPr>
          <w:b/>
          <w:bCs/>
          <w:color w:val="000000" w:themeColor="text1"/>
          <w:sz w:val="28"/>
          <w:szCs w:val="28"/>
        </w:rPr>
        <w:t xml:space="preserve"> </w:t>
      </w:r>
      <w:r w:rsidR="00D15112" w:rsidRPr="00A058FB">
        <w:rPr>
          <w:b/>
          <w:bCs/>
          <w:color w:val="000000" w:themeColor="text1"/>
          <w:sz w:val="28"/>
          <w:szCs w:val="28"/>
        </w:rPr>
        <w:t>N1</w:t>
      </w:r>
      <w:r w:rsidR="00A058FB">
        <w:rPr>
          <w:b/>
          <w:bCs/>
          <w:color w:val="000000" w:themeColor="text1"/>
          <w:sz w:val="28"/>
          <w:szCs w:val="28"/>
        </w:rPr>
        <w:t>/N2</w:t>
      </w:r>
      <w:r w:rsidRPr="00A058FB">
        <w:rPr>
          <w:b/>
          <w:bCs/>
          <w:color w:val="000000" w:themeColor="text1"/>
          <w:sz w:val="28"/>
          <w:szCs w:val="28"/>
        </w:rPr>
        <w:t xml:space="preserve"> Rigging</w:t>
      </w:r>
      <w:r w:rsidRPr="00A058FB">
        <w:rPr>
          <w:b/>
          <w:bCs/>
          <w:color w:val="000000" w:themeColor="text1"/>
          <w:szCs w:val="20"/>
        </w:rPr>
        <w:tab/>
      </w:r>
      <w:r w:rsidR="00326368" w:rsidRPr="00A058FB">
        <w:rPr>
          <w:b/>
          <w:bCs/>
          <w:color w:val="000000" w:themeColor="text1"/>
          <w:szCs w:val="20"/>
        </w:rPr>
        <w:t>combined with extend</w:t>
      </w:r>
    </w:p>
    <w:p w14:paraId="2B47E465" w14:textId="77777777" w:rsidR="00F67E7D" w:rsidRPr="00A058FB" w:rsidRDefault="00F67E7D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 w:val="24"/>
          <w:szCs w:val="24"/>
          <w:u w:val="single"/>
        </w:rPr>
      </w:pPr>
      <w:r w:rsidRPr="00A058FB">
        <w:rPr>
          <w:b/>
          <w:bCs/>
          <w:color w:val="000000" w:themeColor="text1"/>
          <w:sz w:val="24"/>
          <w:szCs w:val="24"/>
          <w:u w:val="single"/>
        </w:rPr>
        <w:t>Step b</w:t>
      </w:r>
      <w:bookmarkStart w:id="4" w:name="_Hlk122100245"/>
    </w:p>
    <w:p w14:paraId="0011B5C9" w14:textId="77777777" w:rsidR="00520861" w:rsidRDefault="00520861" w:rsidP="00520861">
      <w:pPr>
        <w:pStyle w:val="Caption"/>
        <w:keepNext/>
      </w:pPr>
      <w:r>
        <w:t xml:space="preserve">Table </w:t>
      </w:r>
      <w:fldSimple w:instr=" SEQ Table \* ARABIC ">
        <w:r w:rsidR="008127B4">
          <w:rPr>
            <w:noProof/>
          </w:rPr>
          <w:t>1</w:t>
        </w:r>
      </w:fldSimple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520861" w:rsidRPr="00A058FB" w14:paraId="36E1EB0D" w14:textId="77777777" w:rsidTr="00520861">
        <w:trPr>
          <w:trHeight w:val="269"/>
        </w:trPr>
        <w:tc>
          <w:tcPr>
            <w:tcW w:w="1248" w:type="pct"/>
          </w:tcPr>
          <w:p w14:paraId="4277913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Description</w:t>
            </w:r>
          </w:p>
        </w:tc>
        <w:tc>
          <w:tcPr>
            <w:tcW w:w="1251" w:type="pct"/>
          </w:tcPr>
          <w:p w14:paraId="000C04B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MCE1</w:t>
            </w:r>
          </w:p>
        </w:tc>
        <w:tc>
          <w:tcPr>
            <w:tcW w:w="1250" w:type="pct"/>
          </w:tcPr>
          <w:p w14:paraId="681CC38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MCE2</w:t>
            </w:r>
          </w:p>
        </w:tc>
        <w:tc>
          <w:tcPr>
            <w:tcW w:w="1250" w:type="pct"/>
          </w:tcPr>
          <w:p w14:paraId="3285177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</w:t>
            </w:r>
            <w:r>
              <w:rPr>
                <w:b/>
                <w:bCs/>
                <w:color w:val="000000" w:themeColor="text1"/>
                <w:szCs w:val="20"/>
              </w:rPr>
              <w:t>3</w:t>
            </w:r>
          </w:p>
        </w:tc>
      </w:tr>
      <w:tr w:rsidR="00520861" w:rsidRPr="00A058FB" w14:paraId="00E04C68" w14:textId="77777777" w:rsidTr="00520861">
        <w:trPr>
          <w:trHeight w:val="256"/>
        </w:trPr>
        <w:tc>
          <w:tcPr>
            <w:tcW w:w="1248" w:type="pct"/>
          </w:tcPr>
          <w:p w14:paraId="14031BC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564C8045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4FE1CA0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240F7AA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520861" w:rsidRPr="00A058FB" w14:paraId="4AA3DB06" w14:textId="77777777" w:rsidTr="00520861">
        <w:trPr>
          <w:trHeight w:val="269"/>
        </w:trPr>
        <w:tc>
          <w:tcPr>
            <w:tcW w:w="1248" w:type="pct"/>
          </w:tcPr>
          <w:p w14:paraId="37DFE40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a</w:t>
            </w:r>
          </w:p>
        </w:tc>
        <w:tc>
          <w:tcPr>
            <w:tcW w:w="1251" w:type="pct"/>
          </w:tcPr>
          <w:p w14:paraId="233CE8B9" w14:textId="532BF62A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72B8B4E8" w14:textId="4AE48B3E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33010EDC" w14:textId="088E72E5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</w:tr>
      <w:tr w:rsidR="00520861" w:rsidRPr="00A058FB" w14:paraId="4AF40A2E" w14:textId="77777777" w:rsidTr="00520861">
        <w:trPr>
          <w:trHeight w:val="269"/>
        </w:trPr>
        <w:tc>
          <w:tcPr>
            <w:tcW w:w="1248" w:type="pct"/>
          </w:tcPr>
          <w:p w14:paraId="0B164B8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a Pass/Fail</w:t>
            </w:r>
          </w:p>
        </w:tc>
        <w:tc>
          <w:tcPr>
            <w:tcW w:w="1251" w:type="pct"/>
          </w:tcPr>
          <w:p w14:paraId="715B2A90" w14:textId="62863F4E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517CD7F0" w14:textId="1984EA8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3D74F551" w14:textId="0760B8E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520861" w:rsidRPr="00A058FB" w14:paraId="7DB3D814" w14:textId="77777777" w:rsidTr="00520861">
        <w:trPr>
          <w:trHeight w:val="476"/>
        </w:trPr>
        <w:tc>
          <w:tcPr>
            <w:tcW w:w="1248" w:type="pct"/>
          </w:tcPr>
          <w:p w14:paraId="0F3753D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</w:t>
            </w:r>
          </w:p>
        </w:tc>
        <w:tc>
          <w:tcPr>
            <w:tcW w:w="1251" w:type="pct"/>
          </w:tcPr>
          <w:p w14:paraId="589728E1" w14:textId="1CDB98CE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3A08232B" w14:textId="4CB41B29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653A03E2" w14:textId="4745324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520861" w:rsidRPr="00A058FB" w14:paraId="109EB278" w14:textId="77777777" w:rsidTr="00520861">
        <w:trPr>
          <w:trHeight w:val="269"/>
        </w:trPr>
        <w:tc>
          <w:tcPr>
            <w:tcW w:w="1248" w:type="pct"/>
          </w:tcPr>
          <w:p w14:paraId="7775757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 Pass/Fail</w:t>
            </w:r>
          </w:p>
        </w:tc>
        <w:tc>
          <w:tcPr>
            <w:tcW w:w="1251" w:type="pct"/>
          </w:tcPr>
          <w:p w14:paraId="70276BC1" w14:textId="20BF8833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335DC71F" w14:textId="6BB69B1B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2FACBB6B" w14:textId="3173FEF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520861" w:rsidRPr="00A058FB" w14:paraId="3386C683" w14:textId="77777777" w:rsidTr="00520861">
        <w:trPr>
          <w:trHeight w:val="476"/>
        </w:trPr>
        <w:tc>
          <w:tcPr>
            <w:tcW w:w="1248" w:type="pct"/>
          </w:tcPr>
          <w:p w14:paraId="33315AB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0772165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3ED0DF9A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6E1EED6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520861" w:rsidRPr="00A058FB" w14:paraId="38E6CC2A" w14:textId="77777777" w:rsidTr="00520861">
        <w:trPr>
          <w:trHeight w:val="256"/>
        </w:trPr>
        <w:tc>
          <w:tcPr>
            <w:tcW w:w="1248" w:type="pct"/>
          </w:tcPr>
          <w:p w14:paraId="547A62A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b</w:t>
            </w:r>
          </w:p>
        </w:tc>
        <w:tc>
          <w:tcPr>
            <w:tcW w:w="1251" w:type="pct"/>
          </w:tcPr>
          <w:p w14:paraId="7628BE45" w14:textId="2EB8370A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42</w:t>
            </w:r>
          </w:p>
        </w:tc>
        <w:tc>
          <w:tcPr>
            <w:tcW w:w="1250" w:type="pct"/>
          </w:tcPr>
          <w:p w14:paraId="14185016" w14:textId="65DD4D34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03C50894" w14:textId="471D9EE9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40</w:t>
            </w:r>
          </w:p>
        </w:tc>
      </w:tr>
      <w:tr w:rsidR="00520861" w:rsidRPr="00A058FB" w14:paraId="1485FCC2" w14:textId="77777777" w:rsidTr="00520861">
        <w:trPr>
          <w:trHeight w:val="256"/>
        </w:trPr>
        <w:tc>
          <w:tcPr>
            <w:tcW w:w="1248" w:type="pct"/>
          </w:tcPr>
          <w:p w14:paraId="09333C2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b Pass/Fail</w:t>
            </w:r>
          </w:p>
        </w:tc>
        <w:tc>
          <w:tcPr>
            <w:tcW w:w="1251" w:type="pct"/>
          </w:tcPr>
          <w:p w14:paraId="0D97764B" w14:textId="078C5854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06A1D1B9" w14:textId="47BCD5ED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08F75BB6" w14:textId="6412307E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</w:tr>
      <w:tr w:rsidR="00520861" w:rsidRPr="00A058FB" w14:paraId="7A3AA865" w14:textId="77777777" w:rsidTr="00520861">
        <w:trPr>
          <w:trHeight w:val="256"/>
        </w:trPr>
        <w:tc>
          <w:tcPr>
            <w:tcW w:w="1248" w:type="pct"/>
          </w:tcPr>
          <w:p w14:paraId="733E555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</w:t>
            </w:r>
          </w:p>
        </w:tc>
        <w:tc>
          <w:tcPr>
            <w:tcW w:w="1251" w:type="pct"/>
          </w:tcPr>
          <w:p w14:paraId="395C297E" w14:textId="75986B4B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  <w:tc>
          <w:tcPr>
            <w:tcW w:w="1250" w:type="pct"/>
          </w:tcPr>
          <w:p w14:paraId="1FB0A69C" w14:textId="75188743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50" w:type="pct"/>
          </w:tcPr>
          <w:p w14:paraId="56F46E5C" w14:textId="1140DBA4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1024</w:t>
            </w:r>
          </w:p>
        </w:tc>
      </w:tr>
      <w:tr w:rsidR="00520861" w:rsidRPr="00A058FB" w14:paraId="5D63D722" w14:textId="77777777" w:rsidTr="00520861">
        <w:trPr>
          <w:trHeight w:val="256"/>
        </w:trPr>
        <w:tc>
          <w:tcPr>
            <w:tcW w:w="1248" w:type="pct"/>
          </w:tcPr>
          <w:p w14:paraId="375B16E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 Pass/Fail</w:t>
            </w:r>
          </w:p>
        </w:tc>
        <w:tc>
          <w:tcPr>
            <w:tcW w:w="1251" w:type="pct"/>
          </w:tcPr>
          <w:p w14:paraId="3C89E765" w14:textId="7FE01A8C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117EDADF" w14:textId="696FDA74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4A9F53EF" w14:textId="5CFC167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</w:tr>
      <w:tr w:rsidR="00520861" w:rsidRPr="00A058FB" w14:paraId="7172FB8E" w14:textId="77777777" w:rsidTr="00520861">
        <w:trPr>
          <w:trHeight w:val="256"/>
        </w:trPr>
        <w:tc>
          <w:tcPr>
            <w:tcW w:w="1248" w:type="pct"/>
          </w:tcPr>
          <w:p w14:paraId="5A410EF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c</w:t>
            </w:r>
          </w:p>
        </w:tc>
        <w:tc>
          <w:tcPr>
            <w:tcW w:w="1251" w:type="pct"/>
          </w:tcPr>
          <w:p w14:paraId="0CE8DF5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5CCE02B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664B4A6C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</w:tr>
      <w:tr w:rsidR="00520861" w:rsidRPr="00A058FB" w14:paraId="21C5A96B" w14:textId="77777777" w:rsidTr="00520861">
        <w:trPr>
          <w:trHeight w:val="256"/>
        </w:trPr>
        <w:tc>
          <w:tcPr>
            <w:tcW w:w="1248" w:type="pct"/>
          </w:tcPr>
          <w:p w14:paraId="63296D1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c</w:t>
            </w:r>
          </w:p>
        </w:tc>
        <w:tc>
          <w:tcPr>
            <w:tcW w:w="1251" w:type="pct"/>
          </w:tcPr>
          <w:p w14:paraId="474C25E3" w14:textId="5CBD66FD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2</w:t>
            </w:r>
          </w:p>
        </w:tc>
        <w:tc>
          <w:tcPr>
            <w:tcW w:w="1250" w:type="pct"/>
          </w:tcPr>
          <w:p w14:paraId="4F565752" w14:textId="59FBF9F6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  <w:tc>
          <w:tcPr>
            <w:tcW w:w="1250" w:type="pct"/>
          </w:tcPr>
          <w:p w14:paraId="3E60C72C" w14:textId="32230A65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0</w:t>
            </w:r>
          </w:p>
        </w:tc>
      </w:tr>
      <w:tr w:rsidR="00520861" w:rsidRPr="00A058FB" w14:paraId="030B0795" w14:textId="77777777" w:rsidTr="00520861">
        <w:trPr>
          <w:trHeight w:val="256"/>
        </w:trPr>
        <w:tc>
          <w:tcPr>
            <w:tcW w:w="1248" w:type="pct"/>
          </w:tcPr>
          <w:p w14:paraId="37013DD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c Pass/Fail</w:t>
            </w:r>
          </w:p>
        </w:tc>
        <w:tc>
          <w:tcPr>
            <w:tcW w:w="1251" w:type="pct"/>
          </w:tcPr>
          <w:p w14:paraId="45AD73DC" w14:textId="5177B91C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Failed</w:t>
            </w:r>
          </w:p>
        </w:tc>
        <w:tc>
          <w:tcPr>
            <w:tcW w:w="1250" w:type="pct"/>
          </w:tcPr>
          <w:p w14:paraId="2A429F35" w14:textId="262FED8B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  <w:tc>
          <w:tcPr>
            <w:tcW w:w="1250" w:type="pct"/>
          </w:tcPr>
          <w:p w14:paraId="58E27763" w14:textId="64BE3803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Pass</w:t>
            </w:r>
          </w:p>
        </w:tc>
      </w:tr>
      <w:tr w:rsidR="00520861" w:rsidRPr="00A058FB" w14:paraId="70BFF638" w14:textId="77777777" w:rsidTr="00520861">
        <w:trPr>
          <w:trHeight w:val="256"/>
        </w:trPr>
        <w:tc>
          <w:tcPr>
            <w:tcW w:w="1248" w:type="pct"/>
          </w:tcPr>
          <w:p w14:paraId="592E80D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</w:t>
            </w:r>
          </w:p>
        </w:tc>
        <w:tc>
          <w:tcPr>
            <w:tcW w:w="1251" w:type="pct"/>
          </w:tcPr>
          <w:p w14:paraId="6811D4A2" w14:textId="34ADB4C6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250" w:type="pct"/>
          </w:tcPr>
          <w:p w14:paraId="0F17267E" w14:textId="2E3D27E0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  <w:tc>
          <w:tcPr>
            <w:tcW w:w="1250" w:type="pct"/>
          </w:tcPr>
          <w:p w14:paraId="062C68DF" w14:textId="79008288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0</w:t>
            </w:r>
          </w:p>
        </w:tc>
      </w:tr>
      <w:tr w:rsidR="00520861" w:rsidRPr="00A058FB" w14:paraId="76210527" w14:textId="77777777" w:rsidTr="00520861">
        <w:trPr>
          <w:trHeight w:val="256"/>
        </w:trPr>
        <w:tc>
          <w:tcPr>
            <w:tcW w:w="1248" w:type="pct"/>
          </w:tcPr>
          <w:p w14:paraId="0F55BFE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 Pass/Fail</w:t>
            </w:r>
          </w:p>
        </w:tc>
        <w:tc>
          <w:tcPr>
            <w:tcW w:w="1251" w:type="pct"/>
          </w:tcPr>
          <w:p w14:paraId="67B0AB0E" w14:textId="4740862E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Pass</w:t>
            </w:r>
          </w:p>
        </w:tc>
        <w:tc>
          <w:tcPr>
            <w:tcW w:w="1250" w:type="pct"/>
          </w:tcPr>
          <w:p w14:paraId="7F9F2E9E" w14:textId="515FDF60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Unhandled Type: Void</w:t>
            </w:r>
          </w:p>
        </w:tc>
        <w:tc>
          <w:tcPr>
            <w:tcW w:w="1250" w:type="pct"/>
          </w:tcPr>
          <w:p w14:paraId="18CC713E" w14:textId="5A71A85A" w:rsidR="00520861" w:rsidRPr="00A058FB" w:rsidRDefault="008127B4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>
              <w:rPr>
                <w:color w:val="D7230D" w:themeColor="accent6" w:themeShade="BF"/>
                <w:szCs w:val="20"/>
              </w:rPr>
              <w:t>Pass</w:t>
            </w:r>
          </w:p>
        </w:tc>
      </w:tr>
      <w:bookmarkEnd w:id="4"/>
    </w:tbl>
    <w:p w14:paraId="6BCF9AC2" w14:textId="77777777" w:rsidR="00AA6FB4" w:rsidRDefault="00AA6FB4" w:rsidP="00DF4F9E">
      <w:pPr>
        <w:pStyle w:val="BodyText"/>
        <w:spacing w:after="60"/>
        <w:ind w:left="0"/>
        <w:rPr>
          <w:szCs w:val="20"/>
        </w:rPr>
      </w:pPr>
    </w:p>
    <w:p w14:paraId="1670EC68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052A02DD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37BC8ACA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57252B31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0F0C5C49" w14:textId="77777777" w:rsidTr="00EB0BEE">
        <w:trPr>
          <w:trHeight w:val="620"/>
        </w:trPr>
        <w:tc>
          <w:tcPr>
            <w:tcW w:w="4302" w:type="dxa"/>
          </w:tcPr>
          <w:p w14:paraId="47F6DF67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4E53BC5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4932EE1A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41E526C0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14CF31BD" w14:textId="77777777" w:rsidTr="0079702E">
        <w:tc>
          <w:tcPr>
            <w:tcW w:w="4302" w:type="dxa"/>
          </w:tcPr>
          <w:p w14:paraId="683D0966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089E86B1" w14:textId="2A330F1B" w:rsidR="00EB0BEE" w:rsidRDefault="008127B4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3.3636</w:t>
            </w:r>
          </w:p>
        </w:tc>
        <w:tc>
          <w:tcPr>
            <w:tcW w:w="2679" w:type="dxa"/>
          </w:tcPr>
          <w:p w14:paraId="44A1F8B6" w14:textId="3F08E273" w:rsidR="00EB0BEE" w:rsidRDefault="008127B4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EB0BEE" w14:paraId="48047CE8" w14:textId="77777777" w:rsidTr="0079702E">
        <w:tc>
          <w:tcPr>
            <w:tcW w:w="4302" w:type="dxa"/>
          </w:tcPr>
          <w:p w14:paraId="6BB3EE6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 1 Motor Current</w:t>
            </w:r>
          </w:p>
        </w:tc>
        <w:tc>
          <w:tcPr>
            <w:tcW w:w="1289" w:type="dxa"/>
          </w:tcPr>
          <w:p w14:paraId="70CE084F" w14:textId="4F386F5E" w:rsidR="00EB0BEE" w:rsidRDefault="008127B4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6.0063</w:t>
            </w:r>
          </w:p>
        </w:tc>
        <w:tc>
          <w:tcPr>
            <w:tcW w:w="2679" w:type="dxa"/>
          </w:tcPr>
          <w:p w14:paraId="2B21BAB5" w14:textId="3BDF9FC8" w:rsidR="00EB0BEE" w:rsidRDefault="008127B4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F38B13C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6CF44CA5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732D4DE6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2C12696A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374EDB" w14:paraId="6A940B24" w14:textId="77777777" w:rsidTr="00C067F6">
        <w:tc>
          <w:tcPr>
            <w:tcW w:w="4024" w:type="dxa"/>
          </w:tcPr>
          <w:p w14:paraId="5962E0E5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415AA5C8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4D96B569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16" w:type="dxa"/>
          </w:tcPr>
          <w:p w14:paraId="29BA4920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067F6" w14:paraId="2021329D" w14:textId="77777777" w:rsidTr="00C067F6">
        <w:tc>
          <w:tcPr>
            <w:tcW w:w="4024" w:type="dxa"/>
          </w:tcPr>
          <w:p w14:paraId="4C7C5EF6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630" w:type="dxa"/>
          </w:tcPr>
          <w:p w14:paraId="5A53D902" w14:textId="711D1AA6" w:rsidR="00C067F6" w:rsidRDefault="008127B4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3.2881</w:t>
            </w:r>
          </w:p>
        </w:tc>
        <w:tc>
          <w:tcPr>
            <w:tcW w:w="2616" w:type="dxa"/>
          </w:tcPr>
          <w:p w14:paraId="5DB9132B" w14:textId="3A643AE5" w:rsidR="00C067F6" w:rsidRDefault="008127B4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067F6" w14:paraId="5DBDA9C5" w14:textId="77777777" w:rsidTr="00C067F6">
        <w:tc>
          <w:tcPr>
            <w:tcW w:w="4024" w:type="dxa"/>
          </w:tcPr>
          <w:p w14:paraId="349F6A48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630" w:type="dxa"/>
          </w:tcPr>
          <w:p w14:paraId="62BD1D4D" w14:textId="2EFDFC92" w:rsidR="00C067F6" w:rsidRDefault="008127B4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6.004</w:t>
            </w:r>
          </w:p>
        </w:tc>
        <w:tc>
          <w:tcPr>
            <w:tcW w:w="2616" w:type="dxa"/>
          </w:tcPr>
          <w:p w14:paraId="0C1A0850" w14:textId="52946F76" w:rsidR="00C067F6" w:rsidRDefault="008127B4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026DA0F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7D885613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725B14EE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5084AD56" w14:textId="77777777" w:rsidTr="0079702E">
        <w:tc>
          <w:tcPr>
            <w:tcW w:w="4302" w:type="dxa"/>
          </w:tcPr>
          <w:p w14:paraId="2B3EDC62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5996110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082D64E7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50E42645" w14:textId="77777777" w:rsidTr="0079702E">
        <w:tc>
          <w:tcPr>
            <w:tcW w:w="4302" w:type="dxa"/>
          </w:tcPr>
          <w:p w14:paraId="0CFA97A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0498D29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75D39410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5B9CF3AA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2F3CAF5A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461FED6E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5DA3D5BB" w14:textId="77777777" w:rsidTr="00716BD8">
        <w:tc>
          <w:tcPr>
            <w:tcW w:w="3116" w:type="dxa"/>
          </w:tcPr>
          <w:p w14:paraId="51E477B7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44D190C1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36AB1DD2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2FAAC905" w14:textId="77777777" w:rsidTr="00716BD8">
        <w:tc>
          <w:tcPr>
            <w:tcW w:w="3116" w:type="dxa"/>
          </w:tcPr>
          <w:p w14:paraId="714B5BF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73142EA7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684EBCB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45EE870E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6ABFED70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6004DB38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3BC89613" w14:textId="77777777" w:rsidTr="00D51ABB">
        <w:tc>
          <w:tcPr>
            <w:tcW w:w="3586" w:type="dxa"/>
          </w:tcPr>
          <w:p w14:paraId="355AE503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7B106C9E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4023E302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224E282E" w14:textId="77777777" w:rsidTr="00D51ABB">
        <w:tc>
          <w:tcPr>
            <w:tcW w:w="3586" w:type="dxa"/>
          </w:tcPr>
          <w:p w14:paraId="19322248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3359F3A8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CE54328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1E4770D6" w14:textId="77777777" w:rsidTr="00D51ABB">
        <w:tc>
          <w:tcPr>
            <w:tcW w:w="3586" w:type="dxa"/>
          </w:tcPr>
          <w:p w14:paraId="2B682D9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56AA2BF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9654CFD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F5F8A94" w14:textId="77777777" w:rsidTr="00D51ABB">
        <w:tc>
          <w:tcPr>
            <w:tcW w:w="3586" w:type="dxa"/>
          </w:tcPr>
          <w:p w14:paraId="35C07CF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3485C9B2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B97889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6E34A614" w14:textId="77777777" w:rsidTr="00D51ABB">
        <w:tc>
          <w:tcPr>
            <w:tcW w:w="3586" w:type="dxa"/>
          </w:tcPr>
          <w:p w14:paraId="1F54306D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7BD2853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64D4A9F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105097C7" w14:textId="77777777" w:rsidTr="00D51ABB">
        <w:tc>
          <w:tcPr>
            <w:tcW w:w="3586" w:type="dxa"/>
          </w:tcPr>
          <w:p w14:paraId="74D431D1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B88162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EC6164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7AD872FC" w14:textId="77777777" w:rsidTr="00D51ABB">
        <w:tc>
          <w:tcPr>
            <w:tcW w:w="3586" w:type="dxa"/>
          </w:tcPr>
          <w:p w14:paraId="7EDB70F3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3891B4E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DE9511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3F316011" w14:textId="77777777" w:rsidTr="00D51ABB">
        <w:tc>
          <w:tcPr>
            <w:tcW w:w="3586" w:type="dxa"/>
          </w:tcPr>
          <w:p w14:paraId="5CC01E2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1520B6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38C0F3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22A6E4E" w14:textId="77777777" w:rsidTr="00D51ABB">
        <w:tc>
          <w:tcPr>
            <w:tcW w:w="3586" w:type="dxa"/>
          </w:tcPr>
          <w:p w14:paraId="643F3BE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8E9CA9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C0DA2C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2DC44752" w14:textId="77777777" w:rsidTr="00D51ABB">
        <w:tc>
          <w:tcPr>
            <w:tcW w:w="3586" w:type="dxa"/>
          </w:tcPr>
          <w:p w14:paraId="10D6813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0284E3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54D33A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5DF0D5C0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7B451318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23FA7296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5E3C40"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5A0AA980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66157880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60BCC102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444542E4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30240483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C0B11" w14:paraId="211283F5" w14:textId="77777777" w:rsidTr="003F3F61">
        <w:tc>
          <w:tcPr>
            <w:tcW w:w="4024" w:type="dxa"/>
          </w:tcPr>
          <w:p w14:paraId="70CDEDB4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2725039C" w14:textId="77777777" w:rsidR="009C0B11" w:rsidRDefault="003C1FB6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16" w:type="dxa"/>
          </w:tcPr>
          <w:p w14:paraId="52083CD4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06B57D1C" w14:textId="77777777" w:rsidTr="003F3F61">
        <w:tc>
          <w:tcPr>
            <w:tcW w:w="4024" w:type="dxa"/>
          </w:tcPr>
          <w:p w14:paraId="5E5D19E8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A405FA">
              <w:rPr>
                <w:color w:val="CE990B" w:themeColor="accent3" w:themeShade="BF"/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34B7B332" w14:textId="082460CF" w:rsidR="003F3F61" w:rsidRPr="00A405FA" w:rsidRDefault="008127B4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06625DCF" w14:textId="08A862F1" w:rsidR="003F3F61" w:rsidRPr="00A405FA" w:rsidRDefault="008127B4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3F3F61" w14:paraId="517C7680" w14:textId="77777777" w:rsidTr="003F3F61">
        <w:tc>
          <w:tcPr>
            <w:tcW w:w="4024" w:type="dxa"/>
          </w:tcPr>
          <w:p w14:paraId="7B8D4368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755FDB5F" w14:textId="01F26479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796FCF9B" w14:textId="29EA4395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0F8AB022" w14:textId="77777777" w:rsidTr="003F3F61">
        <w:tc>
          <w:tcPr>
            <w:tcW w:w="4024" w:type="dxa"/>
          </w:tcPr>
          <w:p w14:paraId="2EDAFCD2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2221C27B" w14:textId="44B3E400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042EB963" w14:textId="0C7A72BA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4FD8908C" w14:textId="77777777" w:rsidTr="003F3F61">
        <w:tc>
          <w:tcPr>
            <w:tcW w:w="4024" w:type="dxa"/>
          </w:tcPr>
          <w:p w14:paraId="5693BF6C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7D237F7A" w14:textId="76682FBB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55DE6514" w14:textId="3EFE762C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3F3F61" w14:paraId="0296457B" w14:textId="77777777" w:rsidTr="003F3F61">
        <w:tc>
          <w:tcPr>
            <w:tcW w:w="4024" w:type="dxa"/>
          </w:tcPr>
          <w:p w14:paraId="422E345C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019B7DAD" w14:textId="618C3EB1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4530F791" w14:textId="3D277C07" w:rsidR="003F3F61" w:rsidRDefault="008127B4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59F4296B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06E5CE63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392B4E48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304A4" w14:paraId="10E30974" w14:textId="77777777" w:rsidTr="000533F6">
        <w:tc>
          <w:tcPr>
            <w:tcW w:w="4024" w:type="dxa"/>
          </w:tcPr>
          <w:p w14:paraId="4D670156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03AB30A3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5975A25F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0D0892CB" w14:textId="77777777" w:rsidTr="000533F6">
        <w:tc>
          <w:tcPr>
            <w:tcW w:w="4024" w:type="dxa"/>
          </w:tcPr>
          <w:p w14:paraId="70EE730A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06C046EA" w14:textId="1F77FD64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196D314A" w14:textId="11E7E709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5E6A934C" w14:textId="77777777" w:rsidTr="000533F6">
        <w:tc>
          <w:tcPr>
            <w:tcW w:w="4024" w:type="dxa"/>
          </w:tcPr>
          <w:p w14:paraId="1CF41DF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5C2F14C7" w14:textId="19661C1E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153CF408" w14:textId="3AFBC00F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5500D39D" w14:textId="77777777" w:rsidTr="000533F6">
        <w:tc>
          <w:tcPr>
            <w:tcW w:w="4024" w:type="dxa"/>
          </w:tcPr>
          <w:p w14:paraId="39A1B3E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0B7EC6D0" w14:textId="59E96E3D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199DC7A5" w14:textId="6E634B89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010F4E01" w14:textId="77777777" w:rsidTr="000533F6">
        <w:tc>
          <w:tcPr>
            <w:tcW w:w="4024" w:type="dxa"/>
          </w:tcPr>
          <w:p w14:paraId="1BC3239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28397E33" w14:textId="3A29D03A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40AB274B" w14:textId="14C641A0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1EBDAC8B" w14:textId="77777777" w:rsidTr="000533F6">
        <w:tc>
          <w:tcPr>
            <w:tcW w:w="4024" w:type="dxa"/>
          </w:tcPr>
          <w:p w14:paraId="4330231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28BF72C4" w14:textId="3FFDAEA8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16" w:type="dxa"/>
          </w:tcPr>
          <w:p w14:paraId="53A291BC" w14:textId="10F5A81A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D9122C4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73EFA3F9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4B728184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02DF7AC0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5274CA67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593A4A6C" w14:textId="77777777" w:rsidTr="008B1304">
        <w:tc>
          <w:tcPr>
            <w:tcW w:w="3586" w:type="dxa"/>
          </w:tcPr>
          <w:p w14:paraId="6585A32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52D1799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493389C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1006138C" w14:textId="77777777" w:rsidTr="008B1304">
        <w:tc>
          <w:tcPr>
            <w:tcW w:w="3586" w:type="dxa"/>
          </w:tcPr>
          <w:p w14:paraId="2C45FFF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Motor1 position + Motor 2 position = test rig encoder</w:t>
            </w:r>
          </w:p>
        </w:tc>
        <w:tc>
          <w:tcPr>
            <w:tcW w:w="1819" w:type="dxa"/>
          </w:tcPr>
          <w:p w14:paraId="147A057F" w14:textId="5F680742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28318D4A" w14:textId="4161F49E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71CCC882" w14:textId="77777777" w:rsidTr="008B1304">
        <w:tc>
          <w:tcPr>
            <w:tcW w:w="3586" w:type="dxa"/>
          </w:tcPr>
          <w:p w14:paraId="5428962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3415747E" w14:textId="04753C3A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3622D832" w14:textId="606EAE5A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4E933965" w14:textId="77777777" w:rsidTr="008B1304">
        <w:tc>
          <w:tcPr>
            <w:tcW w:w="3586" w:type="dxa"/>
          </w:tcPr>
          <w:p w14:paraId="583514F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07723DBF" w14:textId="529FA376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44B77F16" w14:textId="5178C4B2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30933515" w14:textId="77777777" w:rsidTr="008B1304">
        <w:tc>
          <w:tcPr>
            <w:tcW w:w="3586" w:type="dxa"/>
          </w:tcPr>
          <w:p w14:paraId="010DBFB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077FC7A4" w14:textId="02AC5FE1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4C1A85FE" w14:textId="5A13E0C0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5B82AB45" w14:textId="77777777" w:rsidTr="008B1304">
        <w:tc>
          <w:tcPr>
            <w:tcW w:w="3586" w:type="dxa"/>
          </w:tcPr>
          <w:p w14:paraId="1A6833A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A928362" w14:textId="76F70301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51C707C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00E9FD67" w14:textId="77777777" w:rsidTr="008B1304">
        <w:tc>
          <w:tcPr>
            <w:tcW w:w="3586" w:type="dxa"/>
          </w:tcPr>
          <w:p w14:paraId="3EF15C9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C791319" w14:textId="5AB74C14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5BDE798D" w14:textId="4A73C288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2676B78E" w14:textId="77777777" w:rsidTr="008B1304">
        <w:tc>
          <w:tcPr>
            <w:tcW w:w="3586" w:type="dxa"/>
          </w:tcPr>
          <w:p w14:paraId="2BAB107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CA379F9" w14:textId="0AFD5C8D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068B3B83" w14:textId="7F6965F1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1FE0B8F5" w14:textId="77777777" w:rsidTr="008B1304">
        <w:tc>
          <w:tcPr>
            <w:tcW w:w="3586" w:type="dxa"/>
          </w:tcPr>
          <w:p w14:paraId="336C877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594F77B" w14:textId="7B0778B4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1EE70613" w14:textId="0B095B7C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00417" w14:paraId="287982E1" w14:textId="77777777" w:rsidTr="008B1304">
        <w:tc>
          <w:tcPr>
            <w:tcW w:w="3586" w:type="dxa"/>
          </w:tcPr>
          <w:p w14:paraId="0B244F5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B05A41D" w14:textId="6DCC9724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960" w:type="dxa"/>
          </w:tcPr>
          <w:p w14:paraId="7275B3A4" w14:textId="6FAEFF76" w:rsidR="00B0041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589EC595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5E0EC8C8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783990D2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5375C545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681DC101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3B19DCAD" w14:textId="77777777" w:rsidTr="000533F6">
        <w:tc>
          <w:tcPr>
            <w:tcW w:w="3942" w:type="dxa"/>
          </w:tcPr>
          <w:p w14:paraId="58823481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16251D5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28E382B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61AAB1C1" w14:textId="77777777" w:rsidTr="000533F6">
        <w:tc>
          <w:tcPr>
            <w:tcW w:w="3942" w:type="dxa"/>
          </w:tcPr>
          <w:p w14:paraId="6A33B5E8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5CD6760C" w14:textId="22EFFB4B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2A7B925D" w14:textId="63634947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27F7117C" w14:textId="77777777" w:rsidTr="000533F6">
        <w:tc>
          <w:tcPr>
            <w:tcW w:w="3942" w:type="dxa"/>
          </w:tcPr>
          <w:p w14:paraId="6C722D4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733EDEEB" w14:textId="3F78EB78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4DFAC226" w14:textId="2A2676DD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3AAA39B5" w14:textId="77777777" w:rsidTr="000533F6">
        <w:tc>
          <w:tcPr>
            <w:tcW w:w="3942" w:type="dxa"/>
          </w:tcPr>
          <w:p w14:paraId="4C66882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14832727" w14:textId="5EDEA32C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0681BFDD" w14:textId="7FB61BF7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77DB5D3F" w14:textId="77777777" w:rsidTr="000533F6">
        <w:tc>
          <w:tcPr>
            <w:tcW w:w="3942" w:type="dxa"/>
          </w:tcPr>
          <w:p w14:paraId="2F74A5F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29103DC4" w14:textId="278476FE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6F1E48CA" w14:textId="7A404AD5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1DEB73D0" w14:textId="77777777" w:rsidTr="000533F6">
        <w:tc>
          <w:tcPr>
            <w:tcW w:w="3942" w:type="dxa"/>
          </w:tcPr>
          <w:p w14:paraId="3595416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39FC096E" w14:textId="37C56F49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5028D17" w14:textId="7DE0FC37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CC6BED6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F941480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0EE3369D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17C8A9B8" w14:textId="77777777" w:rsidTr="000533F6">
        <w:tc>
          <w:tcPr>
            <w:tcW w:w="3942" w:type="dxa"/>
          </w:tcPr>
          <w:p w14:paraId="3DB2DCC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11CCC3E5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7783D67E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10B62DFA" w14:textId="77777777" w:rsidTr="000533F6">
        <w:tc>
          <w:tcPr>
            <w:tcW w:w="3942" w:type="dxa"/>
          </w:tcPr>
          <w:p w14:paraId="0823BAC2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5DC05FD1" w14:textId="095E454B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3828CFBC" w14:textId="0AA4AAA8" w:rsidR="000533F6" w:rsidRPr="00311260" w:rsidRDefault="008127B4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>
              <w:rPr>
                <w:color w:val="CE990B" w:themeColor="accent3" w:themeShade="BF"/>
                <w:szCs w:val="20"/>
              </w:rPr>
              <w:t>Unhandled Type: Void</w:t>
            </w:r>
          </w:p>
        </w:tc>
      </w:tr>
      <w:tr w:rsidR="000533F6" w14:paraId="3858AF4B" w14:textId="77777777" w:rsidTr="000533F6">
        <w:tc>
          <w:tcPr>
            <w:tcW w:w="3942" w:type="dxa"/>
          </w:tcPr>
          <w:p w14:paraId="380E78A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719" w:type="dxa"/>
          </w:tcPr>
          <w:p w14:paraId="1E379EA6" w14:textId="24B589E3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56CE0312" w14:textId="6C0CC600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1CF37B90" w14:textId="77777777" w:rsidTr="000533F6">
        <w:tc>
          <w:tcPr>
            <w:tcW w:w="3942" w:type="dxa"/>
          </w:tcPr>
          <w:p w14:paraId="3D499D5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4C2635A6" w14:textId="380570BD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70E504BB" w14:textId="72ACE923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5BA7B6B0" w14:textId="77777777" w:rsidTr="000533F6">
        <w:tc>
          <w:tcPr>
            <w:tcW w:w="3942" w:type="dxa"/>
          </w:tcPr>
          <w:p w14:paraId="43D8001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5087E504" w14:textId="221278CF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0869BDEC" w14:textId="3EA862F2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0533F6" w14:paraId="2A678471" w14:textId="77777777" w:rsidTr="000533F6">
        <w:tc>
          <w:tcPr>
            <w:tcW w:w="3942" w:type="dxa"/>
          </w:tcPr>
          <w:p w14:paraId="4C18615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5E5C2E69" w14:textId="4C1456D6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609" w:type="dxa"/>
          </w:tcPr>
          <w:p w14:paraId="116D5521" w14:textId="4C6BE0BE" w:rsidR="000533F6" w:rsidRDefault="008127B4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050B864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3BED043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21D295B3" w14:textId="77777777" w:rsidTr="00097CE8">
        <w:tc>
          <w:tcPr>
            <w:tcW w:w="4302" w:type="dxa"/>
          </w:tcPr>
          <w:p w14:paraId="1A485E7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55C3FE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1F0BC6B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4AFA037B" w14:textId="77777777" w:rsidTr="00097CE8">
        <w:tc>
          <w:tcPr>
            <w:tcW w:w="4302" w:type="dxa"/>
          </w:tcPr>
          <w:p w14:paraId="26C5B13F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092D80BA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31B013F2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0E4D89FF" w14:textId="77777777" w:rsidTr="00097CE8">
        <w:tc>
          <w:tcPr>
            <w:tcW w:w="4302" w:type="dxa"/>
          </w:tcPr>
          <w:p w14:paraId="746453F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47F6BD4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FC7C7E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7138573D" w14:textId="77777777" w:rsidTr="00097CE8">
        <w:tc>
          <w:tcPr>
            <w:tcW w:w="4302" w:type="dxa"/>
          </w:tcPr>
          <w:p w14:paraId="4FB3A64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39FE8C7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55FA48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65DCD327" w14:textId="77777777" w:rsidTr="00097CE8">
        <w:tc>
          <w:tcPr>
            <w:tcW w:w="4302" w:type="dxa"/>
          </w:tcPr>
          <w:p w14:paraId="1977AAF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1EE747B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9B6D38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32BD981B" w14:textId="77777777" w:rsidTr="00097CE8">
        <w:tc>
          <w:tcPr>
            <w:tcW w:w="4302" w:type="dxa"/>
          </w:tcPr>
          <w:p w14:paraId="639D707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29F02AE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DAB613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E8119E7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29CB8172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658AFE1A" w14:textId="77777777" w:rsidTr="00097CE8">
        <w:tc>
          <w:tcPr>
            <w:tcW w:w="4302" w:type="dxa"/>
          </w:tcPr>
          <w:p w14:paraId="7F31B3A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30C6D5B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7013CE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1544F4C7" w14:textId="77777777" w:rsidTr="00097CE8">
        <w:tc>
          <w:tcPr>
            <w:tcW w:w="4302" w:type="dxa"/>
          </w:tcPr>
          <w:p w14:paraId="20431984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4936B046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521546AB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2E1984B5" w14:textId="77777777" w:rsidTr="00097CE8">
        <w:tc>
          <w:tcPr>
            <w:tcW w:w="4302" w:type="dxa"/>
          </w:tcPr>
          <w:p w14:paraId="116F23E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6FC2065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179861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C850B30" w14:textId="77777777" w:rsidTr="00097CE8">
        <w:tc>
          <w:tcPr>
            <w:tcW w:w="4302" w:type="dxa"/>
          </w:tcPr>
          <w:p w14:paraId="2404EC9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6BF65F1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65AA2CC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781F6E6A" w14:textId="77777777" w:rsidTr="00097CE8">
        <w:tc>
          <w:tcPr>
            <w:tcW w:w="4302" w:type="dxa"/>
          </w:tcPr>
          <w:p w14:paraId="270B070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6D1A7D0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C3B405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6B0650E" w14:textId="77777777" w:rsidTr="00097CE8">
        <w:tc>
          <w:tcPr>
            <w:tcW w:w="4302" w:type="dxa"/>
          </w:tcPr>
          <w:p w14:paraId="68DBD68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54C233B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945D2A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821AFFC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3F6957F3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475FD36D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2430"/>
      </w:tblGrid>
      <w:tr w:rsidR="00A405FA" w14:paraId="311B4AA1" w14:textId="77777777" w:rsidTr="00244E4F">
        <w:tc>
          <w:tcPr>
            <w:tcW w:w="2695" w:type="dxa"/>
          </w:tcPr>
          <w:p w14:paraId="423EE7BF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430" w:type="dxa"/>
          </w:tcPr>
          <w:p w14:paraId="024D5A7D" w14:textId="77777777" w:rsidR="00A405FA" w:rsidRDefault="00D24F72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05FA">
              <w:rPr>
                <w:szCs w:val="20"/>
              </w:rPr>
              <w:t>osition</w:t>
            </w:r>
          </w:p>
        </w:tc>
        <w:tc>
          <w:tcPr>
            <w:tcW w:w="2430" w:type="dxa"/>
          </w:tcPr>
          <w:p w14:paraId="6C95278D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2D7BF2" w14:paraId="04ED8C15" w14:textId="77777777" w:rsidTr="00244E4F">
        <w:tc>
          <w:tcPr>
            <w:tcW w:w="2695" w:type="dxa"/>
          </w:tcPr>
          <w:p w14:paraId="7F0ADD5F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2430" w:type="dxa"/>
          </w:tcPr>
          <w:p w14:paraId="5EDB9260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430" w:type="dxa"/>
          </w:tcPr>
          <w:p w14:paraId="288B594C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2D7BF2" w14:paraId="58ADA14B" w14:textId="77777777" w:rsidTr="00244E4F">
        <w:tc>
          <w:tcPr>
            <w:tcW w:w="2695" w:type="dxa"/>
          </w:tcPr>
          <w:p w14:paraId="2823C272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2430" w:type="dxa"/>
          </w:tcPr>
          <w:p w14:paraId="7EE74775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  <w:tc>
          <w:tcPr>
            <w:tcW w:w="2430" w:type="dxa"/>
          </w:tcPr>
          <w:p w14:paraId="09AD4E9D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811A64C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825623C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4D369394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41C8714D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2CB5804C" w14:textId="77777777" w:rsidR="008127B4" w:rsidRDefault="008127B4" w:rsidP="008127B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504DD791" wp14:editId="52058A07">
            <wp:extent cx="5943600" cy="2125345"/>
            <wp:effectExtent l="0" t="0" r="0" b="825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BCD9" w14:textId="4B76B707" w:rsidR="008127B4" w:rsidRDefault="008127B4" w:rsidP="008127B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 Results for Motor One</w:t>
      </w:r>
    </w:p>
    <w:p w14:paraId="41AF7D53" w14:textId="197B5D43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0467B7A4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19FCC3EE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0F54187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2BDF9722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117A1F7A" w14:textId="77777777" w:rsidTr="00C847E4">
        <w:tc>
          <w:tcPr>
            <w:tcW w:w="3266" w:type="dxa"/>
          </w:tcPr>
          <w:p w14:paraId="3BB5CAF1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837665A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05E6CA1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FD5DDBB" w14:textId="77777777" w:rsidTr="00C847E4">
        <w:tc>
          <w:tcPr>
            <w:tcW w:w="3266" w:type="dxa"/>
          </w:tcPr>
          <w:p w14:paraId="15164DA3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3AD102D" w14:textId="4307365B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2.8696</w:t>
            </w:r>
          </w:p>
        </w:tc>
        <w:tc>
          <w:tcPr>
            <w:tcW w:w="3222" w:type="dxa"/>
          </w:tcPr>
          <w:p w14:paraId="71525D65" w14:textId="12804669" w:rsidR="00C847E4" w:rsidRPr="003B2DF7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C847E4" w14:paraId="07231137" w14:textId="77777777" w:rsidTr="00C847E4">
        <w:tc>
          <w:tcPr>
            <w:tcW w:w="3266" w:type="dxa"/>
          </w:tcPr>
          <w:p w14:paraId="4AA83A75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2D76728" w14:textId="0BCB866E" w:rsidR="00C847E4" w:rsidRP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192</w:t>
            </w:r>
          </w:p>
        </w:tc>
        <w:tc>
          <w:tcPr>
            <w:tcW w:w="3222" w:type="dxa"/>
          </w:tcPr>
          <w:p w14:paraId="0C9D3C68" w14:textId="05B89C61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67581DA1" w14:textId="77777777" w:rsidR="00A32BF2" w:rsidRPr="006770F5" w:rsidRDefault="00A32BF2" w:rsidP="00A32BF2">
      <w:pPr>
        <w:rPr>
          <w:b/>
          <w:bCs/>
          <w:u w:val="single"/>
        </w:rPr>
      </w:pPr>
    </w:p>
    <w:p w14:paraId="3A75A199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0C6F335B" w14:textId="77777777" w:rsidTr="00C847E4">
        <w:tc>
          <w:tcPr>
            <w:tcW w:w="2894" w:type="dxa"/>
          </w:tcPr>
          <w:p w14:paraId="4DC54AF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4D8C9A8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2BBCFE29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1F8FE294" w14:textId="77777777" w:rsidTr="00C847E4">
        <w:tc>
          <w:tcPr>
            <w:tcW w:w="2894" w:type="dxa"/>
          </w:tcPr>
          <w:p w14:paraId="2111CFF9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436459D9" w14:textId="653B6E94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-0.0063</w:t>
            </w:r>
          </w:p>
        </w:tc>
        <w:tc>
          <w:tcPr>
            <w:tcW w:w="3248" w:type="dxa"/>
          </w:tcPr>
          <w:p w14:paraId="7BD7C43A" w14:textId="15E713BD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3A816D82" w14:textId="77777777" w:rsidTr="00C847E4">
        <w:tc>
          <w:tcPr>
            <w:tcW w:w="2894" w:type="dxa"/>
          </w:tcPr>
          <w:p w14:paraId="6DF404D4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456A3AA4" w14:textId="7AEFEE64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48" w:type="dxa"/>
          </w:tcPr>
          <w:p w14:paraId="175888B6" w14:textId="6DF20460" w:rsidR="00C847E4" w:rsidRDefault="008127B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252E155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109B29D6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BA0B3CF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4F1EE776" w14:textId="77777777" w:rsidR="00030262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 w:rsidR="00030262">
        <w:rPr>
          <w:b/>
          <w:bCs/>
          <w:u w:val="single"/>
        </w:rPr>
        <w:tab/>
      </w:r>
    </w:p>
    <w:p w14:paraId="6FA27CD8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E7BE229" w14:textId="77777777" w:rsidTr="0079673B">
        <w:trPr>
          <w:trHeight w:val="628"/>
        </w:trPr>
        <w:tc>
          <w:tcPr>
            <w:tcW w:w="2336" w:type="dxa"/>
          </w:tcPr>
          <w:p w14:paraId="479C68A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6677DA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B4C1ED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2493B7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F09F9D4" w14:textId="77777777" w:rsidTr="0079673B">
        <w:trPr>
          <w:trHeight w:val="333"/>
        </w:trPr>
        <w:tc>
          <w:tcPr>
            <w:tcW w:w="2336" w:type="dxa"/>
          </w:tcPr>
          <w:p w14:paraId="119FF7C5" w14:textId="640371C6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40F0EEDF" w14:textId="05C5D4B1" w:rsidR="00B34EBB" w:rsidRDefault="008127B4" w:rsidP="00877863">
            <w:pPr>
              <w:pStyle w:val="BodyText"/>
              <w:spacing w:after="60"/>
              <w:ind w:left="0"/>
            </w:pPr>
            <w:r>
              <w:t>176.440643</w:t>
            </w:r>
          </w:p>
        </w:tc>
        <w:tc>
          <w:tcPr>
            <w:tcW w:w="2336" w:type="dxa"/>
          </w:tcPr>
          <w:p w14:paraId="7608C497" w14:textId="1CF0F949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496ABE0E" w14:textId="4AF028E6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F46974B" w14:textId="77777777" w:rsidTr="0079673B">
        <w:trPr>
          <w:trHeight w:val="346"/>
        </w:trPr>
        <w:tc>
          <w:tcPr>
            <w:tcW w:w="2336" w:type="dxa"/>
          </w:tcPr>
          <w:p w14:paraId="5CC1EC37" w14:textId="138E8643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168FEEA6" w14:textId="71FE61F8" w:rsidR="00B34EBB" w:rsidRDefault="008127B4" w:rsidP="00877863">
            <w:pPr>
              <w:pStyle w:val="BodyText"/>
              <w:spacing w:after="60"/>
              <w:ind w:left="0"/>
            </w:pPr>
            <w:r>
              <w:t>-173.071304</w:t>
            </w:r>
          </w:p>
        </w:tc>
        <w:tc>
          <w:tcPr>
            <w:tcW w:w="2336" w:type="dxa"/>
          </w:tcPr>
          <w:p w14:paraId="2AC302AA" w14:textId="344BF535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1649FB9E" w14:textId="392D8C1F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D23871F" w14:textId="77777777" w:rsidTr="0079673B">
        <w:trPr>
          <w:trHeight w:val="333"/>
        </w:trPr>
        <w:tc>
          <w:tcPr>
            <w:tcW w:w="2336" w:type="dxa"/>
          </w:tcPr>
          <w:p w14:paraId="4226E93E" w14:textId="6CEBACA5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69CED6EC" w14:textId="36117E63" w:rsidR="00B34EBB" w:rsidRDefault="008127B4" w:rsidP="00877863">
            <w:pPr>
              <w:pStyle w:val="BodyText"/>
              <w:spacing w:after="60"/>
              <w:ind w:left="0"/>
            </w:pPr>
            <w:r>
              <w:t>130.698273</w:t>
            </w:r>
          </w:p>
        </w:tc>
        <w:tc>
          <w:tcPr>
            <w:tcW w:w="2336" w:type="dxa"/>
          </w:tcPr>
          <w:p w14:paraId="3F180F0D" w14:textId="713AD4C2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19062E1B" w14:textId="790111E1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F47C335" w14:textId="77777777" w:rsidTr="0079673B">
        <w:trPr>
          <w:trHeight w:val="346"/>
        </w:trPr>
        <w:tc>
          <w:tcPr>
            <w:tcW w:w="2336" w:type="dxa"/>
          </w:tcPr>
          <w:p w14:paraId="77036469" w14:textId="65A8386F" w:rsidR="00B34EBB" w:rsidRDefault="008127B4" w:rsidP="00877863">
            <w:pPr>
              <w:pStyle w:val="BodyText"/>
              <w:spacing w:after="60"/>
              <w:ind w:left="0"/>
            </w:pPr>
            <w:r>
              <w:lastRenderedPageBreak/>
              <w:t>2.00 HZ</w:t>
            </w:r>
          </w:p>
        </w:tc>
        <w:tc>
          <w:tcPr>
            <w:tcW w:w="2337" w:type="dxa"/>
          </w:tcPr>
          <w:p w14:paraId="582FFA2B" w14:textId="6D9F956D" w:rsidR="00B34EBB" w:rsidRDefault="008127B4" w:rsidP="00877863">
            <w:pPr>
              <w:pStyle w:val="BodyText"/>
              <w:spacing w:after="60"/>
              <w:ind w:left="0"/>
            </w:pPr>
            <w:r>
              <w:t>14.450401</w:t>
            </w:r>
          </w:p>
        </w:tc>
        <w:tc>
          <w:tcPr>
            <w:tcW w:w="2336" w:type="dxa"/>
          </w:tcPr>
          <w:p w14:paraId="439D1E5C" w14:textId="3823BDC3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7DA287FC" w14:textId="5DAA330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E47F489" w14:textId="77777777" w:rsidTr="0079673B">
        <w:trPr>
          <w:trHeight w:val="333"/>
        </w:trPr>
        <w:tc>
          <w:tcPr>
            <w:tcW w:w="2336" w:type="dxa"/>
          </w:tcPr>
          <w:p w14:paraId="5F18C169" w14:textId="2FDE19F4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53C0CE55" w14:textId="76967968" w:rsidR="00B34EBB" w:rsidRDefault="008127B4" w:rsidP="00877863">
            <w:pPr>
              <w:pStyle w:val="BodyText"/>
              <w:spacing w:after="60"/>
              <w:ind w:left="0"/>
            </w:pPr>
            <w:r>
              <w:t>93.690933</w:t>
            </w:r>
          </w:p>
        </w:tc>
        <w:tc>
          <w:tcPr>
            <w:tcW w:w="2336" w:type="dxa"/>
          </w:tcPr>
          <w:p w14:paraId="26B87004" w14:textId="05BC8DD6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CAE1AD4" w14:textId="2D99F261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9960302" w14:textId="77777777" w:rsidTr="0079673B">
        <w:trPr>
          <w:trHeight w:val="333"/>
        </w:trPr>
        <w:tc>
          <w:tcPr>
            <w:tcW w:w="2336" w:type="dxa"/>
          </w:tcPr>
          <w:p w14:paraId="797CE41D" w14:textId="60117FAC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7481D27" w14:textId="785586BA" w:rsidR="00B34EBB" w:rsidRDefault="008127B4" w:rsidP="00877863">
            <w:pPr>
              <w:pStyle w:val="BodyText"/>
              <w:spacing w:after="60"/>
              <w:ind w:left="0"/>
            </w:pPr>
            <w:r>
              <w:t>-116.529999</w:t>
            </w:r>
          </w:p>
        </w:tc>
        <w:tc>
          <w:tcPr>
            <w:tcW w:w="2336" w:type="dxa"/>
          </w:tcPr>
          <w:p w14:paraId="34933B4F" w14:textId="2C952A8C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0F570CE2" w14:textId="5A0D9371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87E1602" w14:textId="77777777" w:rsidTr="0079673B">
        <w:trPr>
          <w:trHeight w:val="346"/>
        </w:trPr>
        <w:tc>
          <w:tcPr>
            <w:tcW w:w="2336" w:type="dxa"/>
          </w:tcPr>
          <w:p w14:paraId="2AFE3374" w14:textId="3FF6916F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7508A6CE" w14:textId="58002611" w:rsidR="00B34EBB" w:rsidRDefault="008127B4" w:rsidP="00877863">
            <w:pPr>
              <w:pStyle w:val="BodyText"/>
              <w:spacing w:after="60"/>
              <w:ind w:left="0"/>
            </w:pPr>
            <w:r>
              <w:t>-177.369553</w:t>
            </w:r>
          </w:p>
        </w:tc>
        <w:tc>
          <w:tcPr>
            <w:tcW w:w="2336" w:type="dxa"/>
          </w:tcPr>
          <w:p w14:paraId="67F4197B" w14:textId="28436E50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1A826C36" w14:textId="40019062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381EFBA8" w14:textId="77777777" w:rsidR="00A32BF2" w:rsidRDefault="00A32BF2" w:rsidP="00A32BF2">
      <w:pPr>
        <w:pStyle w:val="BodyText"/>
        <w:spacing w:after="60"/>
        <w:ind w:left="0"/>
      </w:pPr>
    </w:p>
    <w:p w14:paraId="17A926F6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4F48776B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00838A8C" w14:textId="77777777" w:rsidR="008127B4" w:rsidRDefault="008127B4" w:rsidP="008127B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00068822" wp14:editId="54BFAEEE">
            <wp:extent cx="5943600" cy="212534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BBCE" w14:textId="2DB3ADC3" w:rsidR="008127B4" w:rsidRDefault="008127B4" w:rsidP="008127B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 Results for Motor Two</w:t>
      </w:r>
    </w:p>
    <w:p w14:paraId="2A1A2BB9" w14:textId="114E363D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90C289B" w14:textId="77777777" w:rsidR="00A062BE" w:rsidRDefault="00A062BE" w:rsidP="00A32BF2">
      <w:pPr>
        <w:pStyle w:val="BodyText"/>
        <w:spacing w:after="60"/>
        <w:ind w:left="0"/>
      </w:pPr>
    </w:p>
    <w:p w14:paraId="727E9853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4E8375BD" w14:textId="77777777" w:rsidTr="00303B98">
        <w:tc>
          <w:tcPr>
            <w:tcW w:w="3266" w:type="dxa"/>
          </w:tcPr>
          <w:p w14:paraId="7DA6961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7AD81C5C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4FC4DDF2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63B1B11" w14:textId="77777777" w:rsidTr="00303B98">
        <w:tc>
          <w:tcPr>
            <w:tcW w:w="3266" w:type="dxa"/>
          </w:tcPr>
          <w:p w14:paraId="2448B1EC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3DE718B" w14:textId="01C58689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2.9501</w:t>
            </w:r>
          </w:p>
        </w:tc>
        <w:tc>
          <w:tcPr>
            <w:tcW w:w="3222" w:type="dxa"/>
          </w:tcPr>
          <w:p w14:paraId="57B6ADEC" w14:textId="0D490EA4" w:rsidR="003C50A3" w:rsidRPr="003B2DF7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C50A3" w14:paraId="4E10A350" w14:textId="77777777" w:rsidTr="00303B98">
        <w:tc>
          <w:tcPr>
            <w:tcW w:w="3266" w:type="dxa"/>
          </w:tcPr>
          <w:p w14:paraId="748A16F7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09FFFFB" w14:textId="68F49E09" w:rsidR="003C50A3" w:rsidRPr="00C847E4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198</w:t>
            </w:r>
          </w:p>
        </w:tc>
        <w:tc>
          <w:tcPr>
            <w:tcW w:w="3222" w:type="dxa"/>
          </w:tcPr>
          <w:p w14:paraId="452C42EF" w14:textId="13DAA333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F5621C1" w14:textId="77777777" w:rsidR="003C50A3" w:rsidRPr="006770F5" w:rsidRDefault="003C50A3" w:rsidP="003C50A3">
      <w:pPr>
        <w:rPr>
          <w:b/>
          <w:bCs/>
          <w:u w:val="single"/>
        </w:rPr>
      </w:pPr>
    </w:p>
    <w:p w14:paraId="5659E651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31660A59" w14:textId="77777777" w:rsidTr="00303B98">
        <w:tc>
          <w:tcPr>
            <w:tcW w:w="2894" w:type="dxa"/>
          </w:tcPr>
          <w:p w14:paraId="51E59F5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11EDEB7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4852F3F6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08C874C0" w14:textId="77777777" w:rsidTr="00303B98">
        <w:tc>
          <w:tcPr>
            <w:tcW w:w="2894" w:type="dxa"/>
          </w:tcPr>
          <w:p w14:paraId="32A7B3F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66B047C6" w14:textId="76113EFC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-0.0078</w:t>
            </w:r>
          </w:p>
        </w:tc>
        <w:tc>
          <w:tcPr>
            <w:tcW w:w="3248" w:type="dxa"/>
          </w:tcPr>
          <w:p w14:paraId="13BE5B7D" w14:textId="734E0BFC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43E2C701" w14:textId="77777777" w:rsidTr="00303B98">
        <w:tc>
          <w:tcPr>
            <w:tcW w:w="2894" w:type="dxa"/>
          </w:tcPr>
          <w:p w14:paraId="0D338EE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0DFE8472" w14:textId="47C703F9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703</w:t>
            </w:r>
          </w:p>
        </w:tc>
        <w:tc>
          <w:tcPr>
            <w:tcW w:w="3248" w:type="dxa"/>
          </w:tcPr>
          <w:p w14:paraId="782BD04B" w14:textId="0113E87A" w:rsidR="003C50A3" w:rsidRDefault="008127B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DF951A5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10BE1072" w14:textId="77777777" w:rsidR="00FC168C" w:rsidRDefault="00FC168C" w:rsidP="00A32BF2">
      <w:pPr>
        <w:pStyle w:val="BodyText"/>
        <w:spacing w:after="60"/>
        <w:ind w:left="0"/>
      </w:pPr>
    </w:p>
    <w:p w14:paraId="66898F4C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464B450E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0A4F9E2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7919E07" w14:textId="77777777" w:rsidTr="0079673B">
        <w:trPr>
          <w:trHeight w:val="628"/>
        </w:trPr>
        <w:tc>
          <w:tcPr>
            <w:tcW w:w="2336" w:type="dxa"/>
          </w:tcPr>
          <w:p w14:paraId="64133E1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lastRenderedPageBreak/>
              <w:t>Frequency</w:t>
            </w:r>
          </w:p>
        </w:tc>
        <w:tc>
          <w:tcPr>
            <w:tcW w:w="2337" w:type="dxa"/>
          </w:tcPr>
          <w:p w14:paraId="51422D9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2DC7C0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0F9022B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64F49DF" w14:textId="77777777" w:rsidTr="0079673B">
        <w:trPr>
          <w:trHeight w:val="333"/>
        </w:trPr>
        <w:tc>
          <w:tcPr>
            <w:tcW w:w="2336" w:type="dxa"/>
          </w:tcPr>
          <w:p w14:paraId="18684591" w14:textId="4EF96B8F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7341890A" w14:textId="7E8F76B0" w:rsidR="00B34EBB" w:rsidRDefault="008127B4" w:rsidP="00877863">
            <w:pPr>
              <w:pStyle w:val="BodyText"/>
              <w:spacing w:after="60"/>
              <w:ind w:left="0"/>
            </w:pPr>
            <w:r>
              <w:t>177.858948</w:t>
            </w:r>
          </w:p>
        </w:tc>
        <w:tc>
          <w:tcPr>
            <w:tcW w:w="2336" w:type="dxa"/>
          </w:tcPr>
          <w:p w14:paraId="34333BC5" w14:textId="014C6460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2C88C737" w14:textId="103E4FDB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123A193" w14:textId="77777777" w:rsidTr="0079673B">
        <w:trPr>
          <w:trHeight w:val="346"/>
        </w:trPr>
        <w:tc>
          <w:tcPr>
            <w:tcW w:w="2336" w:type="dxa"/>
          </w:tcPr>
          <w:p w14:paraId="7AD1AF06" w14:textId="21758859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5934702A" w14:textId="7F6331BD" w:rsidR="00B34EBB" w:rsidRDefault="008127B4" w:rsidP="00877863">
            <w:pPr>
              <w:pStyle w:val="BodyText"/>
              <w:spacing w:after="60"/>
              <w:ind w:left="0"/>
            </w:pPr>
            <w:r>
              <w:t>-172.122192</w:t>
            </w:r>
          </w:p>
        </w:tc>
        <w:tc>
          <w:tcPr>
            <w:tcW w:w="2336" w:type="dxa"/>
          </w:tcPr>
          <w:p w14:paraId="4BBFE62E" w14:textId="53CADF85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1BEE5445" w14:textId="77CE2962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92BCBD1" w14:textId="77777777" w:rsidTr="0079673B">
        <w:trPr>
          <w:trHeight w:val="333"/>
        </w:trPr>
        <w:tc>
          <w:tcPr>
            <w:tcW w:w="2336" w:type="dxa"/>
          </w:tcPr>
          <w:p w14:paraId="6EFA5B51" w14:textId="51611492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158E273E" w14:textId="6794E7EA" w:rsidR="00B34EBB" w:rsidRDefault="008127B4" w:rsidP="00877863">
            <w:pPr>
              <w:pStyle w:val="BodyText"/>
              <w:spacing w:after="60"/>
              <w:ind w:left="0"/>
            </w:pPr>
            <w:r>
              <w:t>132.562256</w:t>
            </w:r>
          </w:p>
        </w:tc>
        <w:tc>
          <w:tcPr>
            <w:tcW w:w="2336" w:type="dxa"/>
          </w:tcPr>
          <w:p w14:paraId="09842FE5" w14:textId="0F4F6164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2F2E2AC6" w14:textId="03299EDB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410AF54" w14:textId="77777777" w:rsidTr="0079673B">
        <w:trPr>
          <w:trHeight w:val="346"/>
        </w:trPr>
        <w:tc>
          <w:tcPr>
            <w:tcW w:w="2336" w:type="dxa"/>
          </w:tcPr>
          <w:p w14:paraId="4036DB41" w14:textId="53F62673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3862DA6" w14:textId="252DFDFE" w:rsidR="00B34EBB" w:rsidRDefault="008127B4" w:rsidP="00877863">
            <w:pPr>
              <w:pStyle w:val="BodyText"/>
              <w:spacing w:after="60"/>
              <w:ind w:left="0"/>
            </w:pPr>
            <w:r>
              <w:t>13.220928</w:t>
            </w:r>
          </w:p>
        </w:tc>
        <w:tc>
          <w:tcPr>
            <w:tcW w:w="2336" w:type="dxa"/>
          </w:tcPr>
          <w:p w14:paraId="1D91F566" w14:textId="52CE3A12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03801776" w14:textId="4C96994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F91D3C0" w14:textId="77777777" w:rsidTr="0079673B">
        <w:trPr>
          <w:trHeight w:val="333"/>
        </w:trPr>
        <w:tc>
          <w:tcPr>
            <w:tcW w:w="2336" w:type="dxa"/>
          </w:tcPr>
          <w:p w14:paraId="6F2322D2" w14:textId="6FAF6377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31FBD56A" w14:textId="3687CDB5" w:rsidR="00B34EBB" w:rsidRDefault="008127B4" w:rsidP="00877863">
            <w:pPr>
              <w:pStyle w:val="BodyText"/>
              <w:spacing w:after="60"/>
              <w:ind w:left="0"/>
            </w:pPr>
            <w:r>
              <w:t>-93.949722</w:t>
            </w:r>
          </w:p>
        </w:tc>
        <w:tc>
          <w:tcPr>
            <w:tcW w:w="2336" w:type="dxa"/>
          </w:tcPr>
          <w:p w14:paraId="2537188E" w14:textId="12EB6DCD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4DB5B948" w14:textId="6CE00B2A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318D1A2" w14:textId="77777777" w:rsidTr="0079673B">
        <w:trPr>
          <w:trHeight w:val="333"/>
        </w:trPr>
        <w:tc>
          <w:tcPr>
            <w:tcW w:w="2336" w:type="dxa"/>
          </w:tcPr>
          <w:p w14:paraId="2875495D" w14:textId="430D3652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368C3BBE" w14:textId="6CE9BF9A" w:rsidR="00B34EBB" w:rsidRDefault="008127B4" w:rsidP="00877863">
            <w:pPr>
              <w:pStyle w:val="BodyText"/>
              <w:spacing w:after="60"/>
              <w:ind w:left="0"/>
            </w:pPr>
            <w:r>
              <w:t>98.483665</w:t>
            </w:r>
          </w:p>
        </w:tc>
        <w:tc>
          <w:tcPr>
            <w:tcW w:w="2336" w:type="dxa"/>
          </w:tcPr>
          <w:p w14:paraId="3CDCC263" w14:textId="5E6872A7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C1A2C0C" w14:textId="6803464F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8CD01FF" w14:textId="77777777" w:rsidTr="0079673B">
        <w:trPr>
          <w:trHeight w:val="346"/>
        </w:trPr>
        <w:tc>
          <w:tcPr>
            <w:tcW w:w="2336" w:type="dxa"/>
          </w:tcPr>
          <w:p w14:paraId="3A2EDE56" w14:textId="7002DD10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331462B5" w14:textId="38E7B4C9" w:rsidR="00B34EBB" w:rsidRDefault="008127B4" w:rsidP="00877863">
            <w:pPr>
              <w:pStyle w:val="BodyText"/>
              <w:spacing w:after="60"/>
              <w:ind w:left="0"/>
            </w:pPr>
            <w:r>
              <w:t>-88.644630</w:t>
            </w:r>
          </w:p>
        </w:tc>
        <w:tc>
          <w:tcPr>
            <w:tcW w:w="2336" w:type="dxa"/>
          </w:tcPr>
          <w:p w14:paraId="301B8EF3" w14:textId="0F2E8BC7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C47C7E9" w14:textId="07B50BE4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4BD270FF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52DF360C" w14:textId="77777777" w:rsidR="008127B4" w:rsidRDefault="008127B4" w:rsidP="008127B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5F717D21" wp14:editId="56483A6E">
            <wp:extent cx="5943600" cy="2125345"/>
            <wp:effectExtent l="0" t="0" r="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3942" w14:textId="4F12C382" w:rsidR="008127B4" w:rsidRDefault="008127B4" w:rsidP="008127B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Results for Motor Three</w:t>
      </w:r>
    </w:p>
    <w:p w14:paraId="6345CCE9" w14:textId="2A712D2F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07D30487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45616883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10DC8DCD" w14:textId="77777777" w:rsidTr="009677C9">
        <w:tc>
          <w:tcPr>
            <w:tcW w:w="3266" w:type="dxa"/>
          </w:tcPr>
          <w:p w14:paraId="44F34FA4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45432F8D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D84206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33B1A1C4" w14:textId="77777777" w:rsidTr="009677C9">
        <w:tc>
          <w:tcPr>
            <w:tcW w:w="3266" w:type="dxa"/>
          </w:tcPr>
          <w:p w14:paraId="7838BEA5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33F6C397" w14:textId="0F1ACE93" w:rsidR="00A42D5E" w:rsidRDefault="008127B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3.078</w:t>
            </w:r>
          </w:p>
        </w:tc>
        <w:tc>
          <w:tcPr>
            <w:tcW w:w="3222" w:type="dxa"/>
          </w:tcPr>
          <w:p w14:paraId="1CBA573E" w14:textId="75BA5111" w:rsidR="00A42D5E" w:rsidRPr="003B2DF7" w:rsidRDefault="008127B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A42D5E" w14:paraId="7063A5DE" w14:textId="77777777" w:rsidTr="009677C9">
        <w:tc>
          <w:tcPr>
            <w:tcW w:w="3266" w:type="dxa"/>
          </w:tcPr>
          <w:p w14:paraId="4097B78A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17691316" w14:textId="7E8CF724" w:rsidR="00A42D5E" w:rsidRPr="00C847E4" w:rsidRDefault="008127B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3222" w:type="dxa"/>
          </w:tcPr>
          <w:p w14:paraId="350DE053" w14:textId="7A431543" w:rsidR="00A42D5E" w:rsidRDefault="008127B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39DF2E0F" w14:textId="77777777" w:rsidR="00A42D5E" w:rsidRPr="006770F5" w:rsidRDefault="00A42D5E" w:rsidP="00A42D5E">
      <w:pPr>
        <w:rPr>
          <w:b/>
          <w:bCs/>
          <w:u w:val="single"/>
        </w:rPr>
      </w:pPr>
    </w:p>
    <w:p w14:paraId="41F6CB64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6DCE90EC" w14:textId="77777777" w:rsidTr="008B1304">
        <w:tc>
          <w:tcPr>
            <w:tcW w:w="3266" w:type="dxa"/>
          </w:tcPr>
          <w:p w14:paraId="33E5A248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0B8F6DA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86ECD81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1991B843" w14:textId="77777777" w:rsidTr="008B1304">
        <w:tc>
          <w:tcPr>
            <w:tcW w:w="3266" w:type="dxa"/>
          </w:tcPr>
          <w:p w14:paraId="289A9D61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E945E97" w14:textId="252C4FFF" w:rsidR="00F76922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-0.0025</w:t>
            </w:r>
          </w:p>
        </w:tc>
        <w:tc>
          <w:tcPr>
            <w:tcW w:w="3222" w:type="dxa"/>
          </w:tcPr>
          <w:p w14:paraId="2CFDA438" w14:textId="76F6E727" w:rsidR="00F76922" w:rsidRPr="003B2DF7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7BEEBA65" w14:textId="77777777" w:rsidTr="008B1304">
        <w:tc>
          <w:tcPr>
            <w:tcW w:w="3266" w:type="dxa"/>
          </w:tcPr>
          <w:p w14:paraId="0656937F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4265289B" w14:textId="15D7F673" w:rsidR="00F76922" w:rsidRPr="00C847E4" w:rsidRDefault="008127B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3222" w:type="dxa"/>
          </w:tcPr>
          <w:p w14:paraId="3DD3A85D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1071A0E4" w14:textId="77777777" w:rsidR="00A32BF2" w:rsidRDefault="00A32BF2" w:rsidP="00F76922"/>
    <w:p w14:paraId="72360964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1E1334DF" w14:textId="77777777" w:rsidR="00A32BF2" w:rsidRDefault="00A32BF2" w:rsidP="00A32BF2">
      <w:pPr>
        <w:pStyle w:val="BodyText"/>
        <w:spacing w:after="60"/>
        <w:ind w:left="0"/>
      </w:pPr>
    </w:p>
    <w:p w14:paraId="61E00615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lastRenderedPageBreak/>
        <w:t xml:space="preserve">Step </w:t>
      </w:r>
      <w:r w:rsidR="00D53B8C">
        <w:rPr>
          <w:b/>
          <w:bCs/>
          <w:u w:val="single"/>
        </w:rPr>
        <w:t>d</w:t>
      </w:r>
    </w:p>
    <w:p w14:paraId="6A5640DF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78DDDDE" w14:textId="77777777" w:rsidTr="0079673B">
        <w:trPr>
          <w:trHeight w:val="628"/>
        </w:trPr>
        <w:tc>
          <w:tcPr>
            <w:tcW w:w="2336" w:type="dxa"/>
          </w:tcPr>
          <w:p w14:paraId="0A03A4C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8D4F9C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D7F037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CB49A3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DF8BD2A" w14:textId="77777777" w:rsidTr="0079673B">
        <w:trPr>
          <w:trHeight w:val="333"/>
        </w:trPr>
        <w:tc>
          <w:tcPr>
            <w:tcW w:w="2336" w:type="dxa"/>
          </w:tcPr>
          <w:p w14:paraId="5885610B" w14:textId="7B828D5A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0FE8C335" w14:textId="0F05C2EF" w:rsidR="00B34EBB" w:rsidRDefault="008127B4" w:rsidP="00877863">
            <w:pPr>
              <w:pStyle w:val="BodyText"/>
              <w:spacing w:after="60"/>
              <w:ind w:left="0"/>
            </w:pPr>
            <w:r>
              <w:t>177.920135</w:t>
            </w:r>
          </w:p>
        </w:tc>
        <w:tc>
          <w:tcPr>
            <w:tcW w:w="2336" w:type="dxa"/>
          </w:tcPr>
          <w:p w14:paraId="6F95846B" w14:textId="1505B248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5605F79A" w14:textId="776AA80F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6C8E9A4" w14:textId="77777777" w:rsidTr="0079673B">
        <w:trPr>
          <w:trHeight w:val="346"/>
        </w:trPr>
        <w:tc>
          <w:tcPr>
            <w:tcW w:w="2336" w:type="dxa"/>
          </w:tcPr>
          <w:p w14:paraId="0A7DD585" w14:textId="2CE99106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1874F9F4" w14:textId="3238665E" w:rsidR="00B34EBB" w:rsidRDefault="008127B4" w:rsidP="00877863">
            <w:pPr>
              <w:pStyle w:val="BodyText"/>
              <w:spacing w:after="60"/>
              <w:ind w:left="0"/>
            </w:pPr>
            <w:r>
              <w:t>-172.143097</w:t>
            </w:r>
          </w:p>
        </w:tc>
        <w:tc>
          <w:tcPr>
            <w:tcW w:w="2336" w:type="dxa"/>
          </w:tcPr>
          <w:p w14:paraId="5AA5C6AD" w14:textId="36AB915D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24C3CE2A" w14:textId="29491C3D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CBDED73" w14:textId="77777777" w:rsidTr="0079673B">
        <w:trPr>
          <w:trHeight w:val="333"/>
        </w:trPr>
        <w:tc>
          <w:tcPr>
            <w:tcW w:w="2336" w:type="dxa"/>
          </w:tcPr>
          <w:p w14:paraId="64B7FDE3" w14:textId="1EB9263D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0193C7FB" w14:textId="3FFCAC88" w:rsidR="00B34EBB" w:rsidRDefault="008127B4" w:rsidP="00877863">
            <w:pPr>
              <w:pStyle w:val="BodyText"/>
              <w:spacing w:after="60"/>
              <w:ind w:left="0"/>
            </w:pPr>
            <w:r>
              <w:t>137.104187</w:t>
            </w:r>
          </w:p>
        </w:tc>
        <w:tc>
          <w:tcPr>
            <w:tcW w:w="2336" w:type="dxa"/>
          </w:tcPr>
          <w:p w14:paraId="1D6BABD9" w14:textId="3E517B7D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46AC5822" w14:textId="56FB34AA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E6EF460" w14:textId="77777777" w:rsidTr="0079673B">
        <w:trPr>
          <w:trHeight w:val="346"/>
        </w:trPr>
        <w:tc>
          <w:tcPr>
            <w:tcW w:w="2336" w:type="dxa"/>
          </w:tcPr>
          <w:p w14:paraId="7D4B35E2" w14:textId="1E5B2AE2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495F0887" w14:textId="58B8E7DA" w:rsidR="00B34EBB" w:rsidRDefault="008127B4" w:rsidP="00877863">
            <w:pPr>
              <w:pStyle w:val="BodyText"/>
              <w:spacing w:after="60"/>
              <w:ind w:left="0"/>
            </w:pPr>
            <w:r>
              <w:t>-7.179764</w:t>
            </w:r>
          </w:p>
        </w:tc>
        <w:tc>
          <w:tcPr>
            <w:tcW w:w="2336" w:type="dxa"/>
          </w:tcPr>
          <w:p w14:paraId="5DD6EC65" w14:textId="792EB464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1937D83A" w14:textId="764394C3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6240EDE" w14:textId="77777777" w:rsidTr="0079673B">
        <w:trPr>
          <w:trHeight w:val="333"/>
        </w:trPr>
        <w:tc>
          <w:tcPr>
            <w:tcW w:w="2336" w:type="dxa"/>
          </w:tcPr>
          <w:p w14:paraId="51A1CF68" w14:textId="6E6D451C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479E9C07" w14:textId="1DDF91EF" w:rsidR="00B34EBB" w:rsidRDefault="008127B4" w:rsidP="00877863">
            <w:pPr>
              <w:pStyle w:val="BodyText"/>
              <w:spacing w:after="60"/>
              <w:ind w:left="0"/>
            </w:pPr>
            <w:r>
              <w:t>81.488029</w:t>
            </w:r>
          </w:p>
        </w:tc>
        <w:tc>
          <w:tcPr>
            <w:tcW w:w="2336" w:type="dxa"/>
          </w:tcPr>
          <w:p w14:paraId="2AD48AD1" w14:textId="7DB81C8D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36DE3856" w14:textId="5E3A47F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C5D3436" w14:textId="77777777" w:rsidTr="0079673B">
        <w:trPr>
          <w:trHeight w:val="333"/>
        </w:trPr>
        <w:tc>
          <w:tcPr>
            <w:tcW w:w="2336" w:type="dxa"/>
          </w:tcPr>
          <w:p w14:paraId="305B0309" w14:textId="3A918B73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2E904670" w14:textId="34BAF79C" w:rsidR="00B34EBB" w:rsidRDefault="008127B4" w:rsidP="00877863">
            <w:pPr>
              <w:pStyle w:val="BodyText"/>
              <w:spacing w:after="60"/>
              <w:ind w:left="0"/>
            </w:pPr>
            <w:r>
              <w:t>-62.024323</w:t>
            </w:r>
          </w:p>
        </w:tc>
        <w:tc>
          <w:tcPr>
            <w:tcW w:w="2336" w:type="dxa"/>
          </w:tcPr>
          <w:p w14:paraId="6FEB0C2E" w14:textId="3E26ABE7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273F2438" w14:textId="6C9DA152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34503F0" w14:textId="77777777" w:rsidTr="0079673B">
        <w:trPr>
          <w:trHeight w:val="346"/>
        </w:trPr>
        <w:tc>
          <w:tcPr>
            <w:tcW w:w="2336" w:type="dxa"/>
          </w:tcPr>
          <w:p w14:paraId="5EA8DA7A" w14:textId="118CB8EF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0ED25284" w14:textId="2B7B2B32" w:rsidR="00B34EBB" w:rsidRDefault="008127B4" w:rsidP="00877863">
            <w:pPr>
              <w:pStyle w:val="BodyText"/>
              <w:spacing w:after="60"/>
              <w:ind w:left="0"/>
            </w:pPr>
            <w:r>
              <w:t>-40.388447</w:t>
            </w:r>
          </w:p>
        </w:tc>
        <w:tc>
          <w:tcPr>
            <w:tcW w:w="2336" w:type="dxa"/>
          </w:tcPr>
          <w:p w14:paraId="35B43D6A" w14:textId="2F34F907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EA4CC78" w14:textId="1E424F8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39B5010E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6FF63B18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5445ECB9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1997495B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2C2789FC" w14:textId="77777777" w:rsidR="008127B4" w:rsidRDefault="008127B4" w:rsidP="008127B4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258A148E" wp14:editId="658907F6">
            <wp:extent cx="5943600" cy="2125345"/>
            <wp:effectExtent l="0" t="0" r="0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6430" w14:textId="3FE002D4" w:rsidR="008127B4" w:rsidRDefault="008127B4" w:rsidP="008127B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- Results for Motor One Loaded</w:t>
      </w:r>
    </w:p>
    <w:p w14:paraId="5BE5DADC" w14:textId="7CE9B090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1C0A099C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5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32E674D4" w14:textId="77777777" w:rsidTr="006333EB">
        <w:tc>
          <w:tcPr>
            <w:tcW w:w="3208" w:type="dxa"/>
          </w:tcPr>
          <w:p w14:paraId="481F576D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569BB73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4491639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6C2AAD3B" w14:textId="77777777" w:rsidTr="006333EB">
        <w:tc>
          <w:tcPr>
            <w:tcW w:w="3208" w:type="dxa"/>
          </w:tcPr>
          <w:p w14:paraId="4E1CC70D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10D15FD" w14:textId="3A28BDE6" w:rsidR="006333EB" w:rsidRPr="003B2DF7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3.2955</w:t>
            </w:r>
          </w:p>
        </w:tc>
        <w:tc>
          <w:tcPr>
            <w:tcW w:w="2894" w:type="dxa"/>
          </w:tcPr>
          <w:p w14:paraId="2E1163B4" w14:textId="091CD013" w:rsidR="006333EB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6333EB" w14:paraId="0B3A139B" w14:textId="77777777" w:rsidTr="006333EB">
        <w:tc>
          <w:tcPr>
            <w:tcW w:w="3208" w:type="dxa"/>
          </w:tcPr>
          <w:p w14:paraId="3C449D28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F4DD096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747E827" w14:textId="00C51CFC" w:rsidR="006333EB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178</w:t>
            </w:r>
          </w:p>
        </w:tc>
        <w:tc>
          <w:tcPr>
            <w:tcW w:w="2894" w:type="dxa"/>
          </w:tcPr>
          <w:p w14:paraId="7CA1FBF4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D4BAD09" w14:textId="10504C20" w:rsidR="00362DC1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4E0ED2FC" w14:textId="77777777" w:rsidR="00362DC1" w:rsidRDefault="00362DC1" w:rsidP="00033D62"/>
    <w:p w14:paraId="29C0F7CC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65624968" w14:textId="77777777" w:rsidTr="00362DC1">
        <w:tc>
          <w:tcPr>
            <w:tcW w:w="3208" w:type="dxa"/>
          </w:tcPr>
          <w:p w14:paraId="6AEF1650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137E6A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898B4F1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401C3EC8" w14:textId="77777777" w:rsidTr="00362DC1">
        <w:tc>
          <w:tcPr>
            <w:tcW w:w="3208" w:type="dxa"/>
          </w:tcPr>
          <w:p w14:paraId="06A6FC0B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F1FDCA1" w14:textId="460B0756" w:rsidR="00362DC1" w:rsidRPr="003B2DF7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145FF3E4" w14:textId="3C3B3A3E" w:rsidR="00362DC1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33A4A268" w14:textId="77777777" w:rsidTr="00362DC1">
        <w:tc>
          <w:tcPr>
            <w:tcW w:w="3208" w:type="dxa"/>
          </w:tcPr>
          <w:p w14:paraId="16A1470A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42F0FF1" w14:textId="74BAFDD8" w:rsidR="00362DC1" w:rsidRDefault="008127B4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705</w:t>
            </w:r>
          </w:p>
        </w:tc>
        <w:tc>
          <w:tcPr>
            <w:tcW w:w="2894" w:type="dxa"/>
          </w:tcPr>
          <w:p w14:paraId="5C836B10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8AF2ED6" w14:textId="7C1F82D6" w:rsidR="00362DC1" w:rsidRDefault="008127B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5"/>
    </w:tbl>
    <w:p w14:paraId="4DF74161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2193F8A9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27D217E" w14:textId="77777777" w:rsidTr="009677C9">
        <w:tc>
          <w:tcPr>
            <w:tcW w:w="3208" w:type="dxa"/>
          </w:tcPr>
          <w:p w14:paraId="44B73DBE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C86D6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819D7E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17D3CE8" w14:textId="77777777" w:rsidTr="009677C9">
        <w:tc>
          <w:tcPr>
            <w:tcW w:w="3208" w:type="dxa"/>
          </w:tcPr>
          <w:p w14:paraId="457AD7C8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4B4FAFC" w14:textId="21384929" w:rsidR="0093190E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3.0499</w:t>
            </w:r>
          </w:p>
        </w:tc>
        <w:tc>
          <w:tcPr>
            <w:tcW w:w="2894" w:type="dxa"/>
          </w:tcPr>
          <w:p w14:paraId="7E0D5B87" w14:textId="72D33006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93190E" w14:paraId="78161FCF" w14:textId="77777777" w:rsidTr="009677C9">
        <w:tc>
          <w:tcPr>
            <w:tcW w:w="3208" w:type="dxa"/>
          </w:tcPr>
          <w:p w14:paraId="1C967BA8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4129AA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8C48CA0" w14:textId="0EEB1506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185</w:t>
            </w:r>
          </w:p>
        </w:tc>
        <w:tc>
          <w:tcPr>
            <w:tcW w:w="2894" w:type="dxa"/>
          </w:tcPr>
          <w:p w14:paraId="5753D5A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638475A" w14:textId="183BA448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3CF396B" w14:textId="77777777" w:rsidR="0093190E" w:rsidRDefault="0093190E" w:rsidP="0093190E"/>
    <w:p w14:paraId="3FDA8308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712C3270" w14:textId="77777777" w:rsidTr="009677C9">
        <w:tc>
          <w:tcPr>
            <w:tcW w:w="3208" w:type="dxa"/>
          </w:tcPr>
          <w:p w14:paraId="3CE1967C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556DEF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0B3EA31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730D177" w14:textId="77777777" w:rsidTr="009677C9">
        <w:tc>
          <w:tcPr>
            <w:tcW w:w="3208" w:type="dxa"/>
          </w:tcPr>
          <w:p w14:paraId="4797EE52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A9E8E8A" w14:textId="6C9684D5" w:rsidR="0093190E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-0.0032</w:t>
            </w:r>
          </w:p>
        </w:tc>
        <w:tc>
          <w:tcPr>
            <w:tcW w:w="2894" w:type="dxa"/>
          </w:tcPr>
          <w:p w14:paraId="1FCF1A4D" w14:textId="00F9BB8E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7ECB94FE" w14:textId="77777777" w:rsidTr="009677C9">
        <w:tc>
          <w:tcPr>
            <w:tcW w:w="3208" w:type="dxa"/>
          </w:tcPr>
          <w:p w14:paraId="56E0A5BC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342FF88" w14:textId="7DAF710D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708</w:t>
            </w:r>
          </w:p>
        </w:tc>
        <w:tc>
          <w:tcPr>
            <w:tcW w:w="2894" w:type="dxa"/>
          </w:tcPr>
          <w:p w14:paraId="3C51BCE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C8C21D" w14:textId="41A0BE7B" w:rsidR="009319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31FD8E5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7D0B683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7CF699F3" w14:textId="77777777" w:rsidR="00D10C0B" w:rsidRDefault="00D10C0B" w:rsidP="00D10C0B">
      <w:pPr>
        <w:pStyle w:val="BodyText"/>
        <w:spacing w:after="60"/>
        <w:ind w:left="0"/>
      </w:pPr>
    </w:p>
    <w:p w14:paraId="1B7D01BB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6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25B81F8D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E57B2CC" w14:textId="77777777" w:rsidTr="0079673B">
        <w:trPr>
          <w:trHeight w:val="628"/>
        </w:trPr>
        <w:tc>
          <w:tcPr>
            <w:tcW w:w="2336" w:type="dxa"/>
          </w:tcPr>
          <w:p w14:paraId="239F3C0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ECF20F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5B30EC6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EE97C6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E3A91A8" w14:textId="77777777" w:rsidTr="0079673B">
        <w:trPr>
          <w:trHeight w:val="333"/>
        </w:trPr>
        <w:tc>
          <w:tcPr>
            <w:tcW w:w="2336" w:type="dxa"/>
          </w:tcPr>
          <w:p w14:paraId="65731B57" w14:textId="2CE80B10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0BECD3A4" w14:textId="5CFD39A1" w:rsidR="00B34EBB" w:rsidRDefault="008127B4" w:rsidP="00877863">
            <w:pPr>
              <w:pStyle w:val="BodyText"/>
              <w:spacing w:after="60"/>
              <w:ind w:left="0"/>
            </w:pPr>
            <w:r>
              <w:t>178.075897</w:t>
            </w:r>
          </w:p>
        </w:tc>
        <w:tc>
          <w:tcPr>
            <w:tcW w:w="2336" w:type="dxa"/>
          </w:tcPr>
          <w:p w14:paraId="177FF7CC" w14:textId="00DA9F6B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23520FF3" w14:textId="50878EDA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4DAD68F" w14:textId="77777777" w:rsidTr="0079673B">
        <w:trPr>
          <w:trHeight w:val="346"/>
        </w:trPr>
        <w:tc>
          <w:tcPr>
            <w:tcW w:w="2336" w:type="dxa"/>
          </w:tcPr>
          <w:p w14:paraId="47F28C3C" w14:textId="0EA48FD2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3EFAA819" w14:textId="5A2E1A0B" w:rsidR="00B34EBB" w:rsidRDefault="008127B4" w:rsidP="00877863">
            <w:pPr>
              <w:pStyle w:val="BodyText"/>
              <w:spacing w:after="60"/>
              <w:ind w:left="0"/>
            </w:pPr>
            <w:r>
              <w:t>-166.239670</w:t>
            </w:r>
          </w:p>
        </w:tc>
        <w:tc>
          <w:tcPr>
            <w:tcW w:w="2336" w:type="dxa"/>
          </w:tcPr>
          <w:p w14:paraId="310F99CE" w14:textId="4EBB961A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3E8C3BB1" w14:textId="0D7A435B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A100913" w14:textId="77777777" w:rsidTr="0079673B">
        <w:trPr>
          <w:trHeight w:val="333"/>
        </w:trPr>
        <w:tc>
          <w:tcPr>
            <w:tcW w:w="2336" w:type="dxa"/>
          </w:tcPr>
          <w:p w14:paraId="7A65FCF2" w14:textId="3AFECA87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35A5B751" w14:textId="5BAC81E5" w:rsidR="00B34EBB" w:rsidRDefault="008127B4" w:rsidP="00877863">
            <w:pPr>
              <w:pStyle w:val="BodyText"/>
              <w:spacing w:after="60"/>
              <w:ind w:left="0"/>
            </w:pPr>
            <w:r>
              <w:t>136.942215</w:t>
            </w:r>
          </w:p>
        </w:tc>
        <w:tc>
          <w:tcPr>
            <w:tcW w:w="2336" w:type="dxa"/>
          </w:tcPr>
          <w:p w14:paraId="31766B61" w14:textId="04001AC4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2702309F" w14:textId="130F8C40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D834219" w14:textId="77777777" w:rsidTr="0079673B">
        <w:trPr>
          <w:trHeight w:val="346"/>
        </w:trPr>
        <w:tc>
          <w:tcPr>
            <w:tcW w:w="2336" w:type="dxa"/>
          </w:tcPr>
          <w:p w14:paraId="7438D20D" w14:textId="2791F673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42DF26BF" w14:textId="590FD28D" w:rsidR="00B34EBB" w:rsidRDefault="008127B4" w:rsidP="00877863">
            <w:pPr>
              <w:pStyle w:val="BodyText"/>
              <w:spacing w:after="60"/>
              <w:ind w:left="0"/>
            </w:pPr>
            <w:r>
              <w:t>119.505028</w:t>
            </w:r>
          </w:p>
        </w:tc>
        <w:tc>
          <w:tcPr>
            <w:tcW w:w="2336" w:type="dxa"/>
          </w:tcPr>
          <w:p w14:paraId="05DE4821" w14:textId="3FB8D890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3B81CC31" w14:textId="52180347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58E3063D" w14:textId="77777777" w:rsidTr="0079673B">
        <w:trPr>
          <w:trHeight w:val="333"/>
        </w:trPr>
        <w:tc>
          <w:tcPr>
            <w:tcW w:w="2336" w:type="dxa"/>
          </w:tcPr>
          <w:p w14:paraId="2F8BB22B" w14:textId="7587D0DC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1D3EE37B" w14:textId="4899BFB9" w:rsidR="00B34EBB" w:rsidRDefault="008127B4" w:rsidP="00877863">
            <w:pPr>
              <w:pStyle w:val="BodyText"/>
              <w:spacing w:after="60"/>
              <w:ind w:left="0"/>
            </w:pPr>
            <w:r>
              <w:t>97.569443</w:t>
            </w:r>
          </w:p>
        </w:tc>
        <w:tc>
          <w:tcPr>
            <w:tcW w:w="2336" w:type="dxa"/>
          </w:tcPr>
          <w:p w14:paraId="10A9A095" w14:textId="66D4A102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56821EC3" w14:textId="43975D3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AAD4428" w14:textId="77777777" w:rsidTr="0079673B">
        <w:trPr>
          <w:trHeight w:val="333"/>
        </w:trPr>
        <w:tc>
          <w:tcPr>
            <w:tcW w:w="2336" w:type="dxa"/>
          </w:tcPr>
          <w:p w14:paraId="1873457A" w14:textId="7495E3F8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193D21B4" w14:textId="399B059F" w:rsidR="00B34EBB" w:rsidRDefault="008127B4" w:rsidP="00877863">
            <w:pPr>
              <w:pStyle w:val="BodyText"/>
              <w:spacing w:after="60"/>
              <w:ind w:left="0"/>
            </w:pPr>
            <w:r>
              <w:t>-93.253853</w:t>
            </w:r>
          </w:p>
        </w:tc>
        <w:tc>
          <w:tcPr>
            <w:tcW w:w="2336" w:type="dxa"/>
          </w:tcPr>
          <w:p w14:paraId="5942BBB3" w14:textId="560D3AA5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0279C8A" w14:textId="28C4D7B1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B0A198F" w14:textId="77777777" w:rsidTr="0079673B">
        <w:trPr>
          <w:trHeight w:val="346"/>
        </w:trPr>
        <w:tc>
          <w:tcPr>
            <w:tcW w:w="2336" w:type="dxa"/>
          </w:tcPr>
          <w:p w14:paraId="241C8D45" w14:textId="4319CF5F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766468A1" w14:textId="59E64A20" w:rsidR="00B34EBB" w:rsidRDefault="008127B4" w:rsidP="00877863">
            <w:pPr>
              <w:pStyle w:val="BodyText"/>
              <w:spacing w:after="60"/>
              <w:ind w:left="0"/>
            </w:pPr>
            <w:r>
              <w:t>-69.182701</w:t>
            </w:r>
          </w:p>
        </w:tc>
        <w:tc>
          <w:tcPr>
            <w:tcW w:w="2336" w:type="dxa"/>
          </w:tcPr>
          <w:p w14:paraId="050EDD28" w14:textId="4954CB3E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646F3F7" w14:textId="10E3C4E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1D8339B9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4E4A3F94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410CF8E" w14:textId="77777777" w:rsidTr="0079673B">
        <w:trPr>
          <w:trHeight w:val="628"/>
        </w:trPr>
        <w:tc>
          <w:tcPr>
            <w:tcW w:w="2336" w:type="dxa"/>
          </w:tcPr>
          <w:p w14:paraId="1175F4A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5373CA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631E9CE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2876E3E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755026D" w14:textId="77777777" w:rsidTr="0079673B">
        <w:trPr>
          <w:trHeight w:val="333"/>
        </w:trPr>
        <w:tc>
          <w:tcPr>
            <w:tcW w:w="2336" w:type="dxa"/>
          </w:tcPr>
          <w:p w14:paraId="43F769DB" w14:textId="2C01A57E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05A4C65C" w14:textId="57B94510" w:rsidR="00B34EBB" w:rsidRDefault="008127B4" w:rsidP="00877863">
            <w:pPr>
              <w:pStyle w:val="BodyText"/>
              <w:spacing w:after="60"/>
              <w:ind w:left="0"/>
            </w:pPr>
            <w:r>
              <w:t>170.970459</w:t>
            </w:r>
          </w:p>
        </w:tc>
        <w:tc>
          <w:tcPr>
            <w:tcW w:w="2336" w:type="dxa"/>
          </w:tcPr>
          <w:p w14:paraId="1D5A7C0F" w14:textId="0A4528BB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33560D9D" w14:textId="3661CCFA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75D9BAB" w14:textId="77777777" w:rsidTr="0079673B">
        <w:trPr>
          <w:trHeight w:val="346"/>
        </w:trPr>
        <w:tc>
          <w:tcPr>
            <w:tcW w:w="2336" w:type="dxa"/>
          </w:tcPr>
          <w:p w14:paraId="634AC086" w14:textId="179738F0" w:rsidR="00B34EBB" w:rsidRDefault="008127B4" w:rsidP="00877863">
            <w:pPr>
              <w:pStyle w:val="BodyText"/>
              <w:spacing w:after="60"/>
              <w:ind w:left="0"/>
            </w:pPr>
            <w:r>
              <w:lastRenderedPageBreak/>
              <w:t>0.50 HZ</w:t>
            </w:r>
          </w:p>
        </w:tc>
        <w:tc>
          <w:tcPr>
            <w:tcW w:w="2337" w:type="dxa"/>
          </w:tcPr>
          <w:p w14:paraId="45C8C5F9" w14:textId="07E73475" w:rsidR="00B34EBB" w:rsidRDefault="008127B4" w:rsidP="00877863">
            <w:pPr>
              <w:pStyle w:val="BodyText"/>
              <w:spacing w:after="60"/>
              <w:ind w:left="0"/>
            </w:pPr>
            <w:r>
              <w:t>-159.565018</w:t>
            </w:r>
          </w:p>
        </w:tc>
        <w:tc>
          <w:tcPr>
            <w:tcW w:w="2336" w:type="dxa"/>
          </w:tcPr>
          <w:p w14:paraId="425FAD82" w14:textId="735C27C2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6B903C13" w14:textId="627BABDB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BF38C29" w14:textId="77777777" w:rsidTr="0079673B">
        <w:trPr>
          <w:trHeight w:val="333"/>
        </w:trPr>
        <w:tc>
          <w:tcPr>
            <w:tcW w:w="2336" w:type="dxa"/>
          </w:tcPr>
          <w:p w14:paraId="7D299ED9" w14:textId="585E9B7F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40BFDFB8" w14:textId="00A9A3D1" w:rsidR="00B34EBB" w:rsidRDefault="008127B4" w:rsidP="00877863">
            <w:pPr>
              <w:pStyle w:val="BodyText"/>
              <w:spacing w:after="60"/>
              <w:ind w:left="0"/>
            </w:pPr>
            <w:r>
              <w:t>125.939346</w:t>
            </w:r>
          </w:p>
        </w:tc>
        <w:tc>
          <w:tcPr>
            <w:tcW w:w="2336" w:type="dxa"/>
          </w:tcPr>
          <w:p w14:paraId="1BF67D79" w14:textId="5401E7A9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5A384673" w14:textId="00357949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362A19E" w14:textId="77777777" w:rsidTr="0079673B">
        <w:trPr>
          <w:trHeight w:val="346"/>
        </w:trPr>
        <w:tc>
          <w:tcPr>
            <w:tcW w:w="2336" w:type="dxa"/>
          </w:tcPr>
          <w:p w14:paraId="0954C755" w14:textId="1EEE8FA1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46FB178" w14:textId="79A7BD1B" w:rsidR="00B34EBB" w:rsidRDefault="008127B4" w:rsidP="00877863">
            <w:pPr>
              <w:pStyle w:val="BodyText"/>
              <w:spacing w:after="60"/>
              <w:ind w:left="0"/>
            </w:pPr>
            <w:r>
              <w:t>104.170769</w:t>
            </w:r>
          </w:p>
        </w:tc>
        <w:tc>
          <w:tcPr>
            <w:tcW w:w="2336" w:type="dxa"/>
          </w:tcPr>
          <w:p w14:paraId="1BF7F4CE" w14:textId="420168A4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12773CC2" w14:textId="46C0A88E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2B096FF" w14:textId="77777777" w:rsidTr="0079673B">
        <w:trPr>
          <w:trHeight w:val="333"/>
        </w:trPr>
        <w:tc>
          <w:tcPr>
            <w:tcW w:w="2336" w:type="dxa"/>
          </w:tcPr>
          <w:p w14:paraId="79DED448" w14:textId="2ADA1392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7482BC99" w14:textId="0B2D8D93" w:rsidR="00B34EBB" w:rsidRDefault="008127B4" w:rsidP="00877863">
            <w:pPr>
              <w:pStyle w:val="BodyText"/>
              <w:spacing w:after="60"/>
              <w:ind w:left="0"/>
            </w:pPr>
            <w:r>
              <w:t>83.678444</w:t>
            </w:r>
          </w:p>
        </w:tc>
        <w:tc>
          <w:tcPr>
            <w:tcW w:w="2336" w:type="dxa"/>
          </w:tcPr>
          <w:p w14:paraId="568A2FE5" w14:textId="4B8721B3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E5C36D7" w14:textId="4FA695B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6124473" w14:textId="77777777" w:rsidTr="0079673B">
        <w:trPr>
          <w:trHeight w:val="333"/>
        </w:trPr>
        <w:tc>
          <w:tcPr>
            <w:tcW w:w="2336" w:type="dxa"/>
          </w:tcPr>
          <w:p w14:paraId="4B9D73A7" w14:textId="41F0ECA5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726A9E4A" w14:textId="52B345E4" w:rsidR="00B34EBB" w:rsidRDefault="008127B4" w:rsidP="00877863">
            <w:pPr>
              <w:pStyle w:val="BodyText"/>
              <w:spacing w:after="60"/>
              <w:ind w:left="0"/>
            </w:pPr>
            <w:r>
              <w:t>-111.367210</w:t>
            </w:r>
          </w:p>
        </w:tc>
        <w:tc>
          <w:tcPr>
            <w:tcW w:w="2336" w:type="dxa"/>
          </w:tcPr>
          <w:p w14:paraId="7F477ECE" w14:textId="428D0E66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4D8A3D6" w14:textId="386E3F57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4B8D31CF" w14:textId="77777777" w:rsidTr="0079673B">
        <w:trPr>
          <w:trHeight w:val="346"/>
        </w:trPr>
        <w:tc>
          <w:tcPr>
            <w:tcW w:w="2336" w:type="dxa"/>
          </w:tcPr>
          <w:p w14:paraId="75D8C56B" w14:textId="511C5E1C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181A8B51" w14:textId="485343C5" w:rsidR="00B34EBB" w:rsidRDefault="008127B4" w:rsidP="00877863">
            <w:pPr>
              <w:pStyle w:val="BodyText"/>
              <w:spacing w:after="60"/>
              <w:ind w:left="0"/>
            </w:pPr>
            <w:r>
              <w:t>-153.585632</w:t>
            </w:r>
          </w:p>
        </w:tc>
        <w:tc>
          <w:tcPr>
            <w:tcW w:w="2336" w:type="dxa"/>
          </w:tcPr>
          <w:p w14:paraId="4D5F5633" w14:textId="0FDBEE1C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D7AD012" w14:textId="034A5C2D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02BCA1ED" w14:textId="77777777" w:rsidR="001924AB" w:rsidRDefault="00D53B8C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083AA2DB" w14:textId="77777777" w:rsidR="008127B4" w:rsidRDefault="008127B4" w:rsidP="008127B4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1A041AC3" wp14:editId="0F22565B">
            <wp:extent cx="5943600" cy="2125345"/>
            <wp:effectExtent l="0" t="0" r="0" b="825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CBF" w14:textId="420A9580" w:rsidR="008127B4" w:rsidRDefault="008127B4" w:rsidP="008127B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 Results for Motor Two Loaded</w:t>
      </w:r>
    </w:p>
    <w:p w14:paraId="199CBEC4" w14:textId="43D2C775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2D4F2B7D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21CCCE9F" w14:textId="77777777" w:rsidTr="00716A17">
        <w:tc>
          <w:tcPr>
            <w:tcW w:w="3208" w:type="dxa"/>
          </w:tcPr>
          <w:bookmarkEnd w:id="6"/>
          <w:p w14:paraId="5144336D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075AE58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DAE4653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3A4818B5" w14:textId="77777777" w:rsidTr="00716A17">
        <w:tc>
          <w:tcPr>
            <w:tcW w:w="3208" w:type="dxa"/>
          </w:tcPr>
          <w:p w14:paraId="491F75F7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6FD5427" w14:textId="62F70F4D" w:rsidR="00120530" w:rsidRPr="003B2DF7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3.1798</w:t>
            </w:r>
          </w:p>
        </w:tc>
        <w:tc>
          <w:tcPr>
            <w:tcW w:w="2894" w:type="dxa"/>
          </w:tcPr>
          <w:p w14:paraId="4F924AB0" w14:textId="2DE4327D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120530" w14:paraId="3F7FB3D9" w14:textId="77777777" w:rsidTr="00716A17">
        <w:tc>
          <w:tcPr>
            <w:tcW w:w="3208" w:type="dxa"/>
          </w:tcPr>
          <w:p w14:paraId="7AE89844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826519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115662D" w14:textId="7BBC59BB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197</w:t>
            </w:r>
          </w:p>
        </w:tc>
        <w:tc>
          <w:tcPr>
            <w:tcW w:w="2894" w:type="dxa"/>
          </w:tcPr>
          <w:p w14:paraId="2CFD8F0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651913" w14:textId="7EEE3EDA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1236809" w14:textId="77777777" w:rsidR="00120530" w:rsidRDefault="00120530" w:rsidP="00120530"/>
    <w:p w14:paraId="665AD51E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3C990C7A" w14:textId="77777777" w:rsidTr="00716A17">
        <w:tc>
          <w:tcPr>
            <w:tcW w:w="3208" w:type="dxa"/>
          </w:tcPr>
          <w:p w14:paraId="45AED469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F17AB4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A132C5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01E3358A" w14:textId="77777777" w:rsidTr="00716A17">
        <w:tc>
          <w:tcPr>
            <w:tcW w:w="3208" w:type="dxa"/>
          </w:tcPr>
          <w:p w14:paraId="56807C5C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A2FBFAC" w14:textId="690A14F5" w:rsidR="00120530" w:rsidRPr="003B2DF7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-0.0058</w:t>
            </w:r>
          </w:p>
        </w:tc>
        <w:tc>
          <w:tcPr>
            <w:tcW w:w="2894" w:type="dxa"/>
          </w:tcPr>
          <w:p w14:paraId="34D8F2B1" w14:textId="19216082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7A80B43D" w14:textId="77777777" w:rsidTr="00716A17">
        <w:tc>
          <w:tcPr>
            <w:tcW w:w="3208" w:type="dxa"/>
          </w:tcPr>
          <w:p w14:paraId="04899C52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E3E9736" w14:textId="177B36DF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698</w:t>
            </w:r>
          </w:p>
        </w:tc>
        <w:tc>
          <w:tcPr>
            <w:tcW w:w="2894" w:type="dxa"/>
          </w:tcPr>
          <w:p w14:paraId="323BBD8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8E313F0" w14:textId="1A4A6DED" w:rsidR="00120530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68F8CC9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C18C1FA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516A9952" w14:textId="77777777" w:rsidTr="009677C9">
        <w:tc>
          <w:tcPr>
            <w:tcW w:w="3208" w:type="dxa"/>
          </w:tcPr>
          <w:p w14:paraId="1CD66E30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94DDD2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B2A50C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5998698C" w14:textId="77777777" w:rsidTr="009677C9">
        <w:tc>
          <w:tcPr>
            <w:tcW w:w="3208" w:type="dxa"/>
          </w:tcPr>
          <w:p w14:paraId="0188B855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5144AAD" w14:textId="5DD80638" w:rsidR="000D39EB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2.938</w:t>
            </w:r>
          </w:p>
        </w:tc>
        <w:tc>
          <w:tcPr>
            <w:tcW w:w="2894" w:type="dxa"/>
          </w:tcPr>
          <w:p w14:paraId="2681B8B9" w14:textId="3180282B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0D39EB" w14:paraId="524C3954" w14:textId="77777777" w:rsidTr="009677C9">
        <w:tc>
          <w:tcPr>
            <w:tcW w:w="3208" w:type="dxa"/>
          </w:tcPr>
          <w:p w14:paraId="4715FF9E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1FC2F7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2B66EC8" w14:textId="7192C317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204</w:t>
            </w:r>
          </w:p>
        </w:tc>
        <w:tc>
          <w:tcPr>
            <w:tcW w:w="2894" w:type="dxa"/>
          </w:tcPr>
          <w:p w14:paraId="1BC4B41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43EA4FC" w14:textId="1ACDB643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14026ED" w14:textId="77777777" w:rsidR="000D39EB" w:rsidRDefault="000D39EB" w:rsidP="000D39EB"/>
    <w:p w14:paraId="25224304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206ADB4A" w14:textId="77777777" w:rsidTr="009677C9">
        <w:tc>
          <w:tcPr>
            <w:tcW w:w="3208" w:type="dxa"/>
          </w:tcPr>
          <w:p w14:paraId="2E71C00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CE0A2A2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0CC15B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3CF6018" w14:textId="77777777" w:rsidTr="009677C9">
        <w:tc>
          <w:tcPr>
            <w:tcW w:w="3208" w:type="dxa"/>
          </w:tcPr>
          <w:p w14:paraId="3E6B6160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8838242" w14:textId="14FF8C50" w:rsidR="000D39EB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-0.0019</w:t>
            </w:r>
          </w:p>
        </w:tc>
        <w:tc>
          <w:tcPr>
            <w:tcW w:w="2894" w:type="dxa"/>
          </w:tcPr>
          <w:p w14:paraId="2828E469" w14:textId="14B03195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26C3A3A7" w14:textId="77777777" w:rsidTr="009677C9">
        <w:tc>
          <w:tcPr>
            <w:tcW w:w="3208" w:type="dxa"/>
          </w:tcPr>
          <w:p w14:paraId="05A64B4B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7A3362A" w14:textId="4F40787D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681</w:t>
            </w:r>
          </w:p>
        </w:tc>
        <w:tc>
          <w:tcPr>
            <w:tcW w:w="2894" w:type="dxa"/>
          </w:tcPr>
          <w:p w14:paraId="2B61D2C2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2DF2CB9" w14:textId="2A3838E4" w:rsidR="000D39EB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6A0D78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1193793B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619E8E98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1AD145F9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9761262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1334135" w14:textId="77777777" w:rsidTr="0079673B">
        <w:trPr>
          <w:trHeight w:val="628"/>
        </w:trPr>
        <w:tc>
          <w:tcPr>
            <w:tcW w:w="2336" w:type="dxa"/>
          </w:tcPr>
          <w:p w14:paraId="71AC2AE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4F65F3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AB0B57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582DD43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F77A8F0" w14:textId="77777777" w:rsidTr="0079673B">
        <w:trPr>
          <w:trHeight w:val="333"/>
        </w:trPr>
        <w:tc>
          <w:tcPr>
            <w:tcW w:w="2336" w:type="dxa"/>
          </w:tcPr>
          <w:p w14:paraId="5659786D" w14:textId="2D5581BD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416DD646" w14:textId="576A772F" w:rsidR="00B34EBB" w:rsidRDefault="008127B4" w:rsidP="00877863">
            <w:pPr>
              <w:pStyle w:val="BodyText"/>
              <w:spacing w:after="60"/>
              <w:ind w:left="0"/>
            </w:pPr>
            <w:r>
              <w:t>178.028412</w:t>
            </w:r>
          </w:p>
        </w:tc>
        <w:tc>
          <w:tcPr>
            <w:tcW w:w="2336" w:type="dxa"/>
          </w:tcPr>
          <w:p w14:paraId="2DC20BC1" w14:textId="2115118C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0849BA2B" w14:textId="12C51FD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2256DD4" w14:textId="77777777" w:rsidTr="0079673B">
        <w:trPr>
          <w:trHeight w:val="346"/>
        </w:trPr>
        <w:tc>
          <w:tcPr>
            <w:tcW w:w="2336" w:type="dxa"/>
          </w:tcPr>
          <w:p w14:paraId="7C98C431" w14:textId="1D07F755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0BAB972C" w14:textId="2946A422" w:rsidR="00B34EBB" w:rsidRDefault="008127B4" w:rsidP="00877863">
            <w:pPr>
              <w:pStyle w:val="BodyText"/>
              <w:spacing w:after="60"/>
              <w:ind w:left="0"/>
            </w:pPr>
            <w:r>
              <w:t>-165.848190</w:t>
            </w:r>
          </w:p>
        </w:tc>
        <w:tc>
          <w:tcPr>
            <w:tcW w:w="2336" w:type="dxa"/>
          </w:tcPr>
          <w:p w14:paraId="50D320C4" w14:textId="54B0C400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4E9CD85E" w14:textId="0956F19C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C7968ED" w14:textId="77777777" w:rsidTr="0079673B">
        <w:trPr>
          <w:trHeight w:val="333"/>
        </w:trPr>
        <w:tc>
          <w:tcPr>
            <w:tcW w:w="2336" w:type="dxa"/>
          </w:tcPr>
          <w:p w14:paraId="20F35C7F" w14:textId="02E16303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33303EFE" w14:textId="47328EE7" w:rsidR="00B34EBB" w:rsidRDefault="008127B4" w:rsidP="00877863">
            <w:pPr>
              <w:pStyle w:val="BodyText"/>
              <w:spacing w:after="60"/>
              <w:ind w:left="0"/>
            </w:pPr>
            <w:r>
              <w:t>136.814911</w:t>
            </w:r>
          </w:p>
        </w:tc>
        <w:tc>
          <w:tcPr>
            <w:tcW w:w="2336" w:type="dxa"/>
          </w:tcPr>
          <w:p w14:paraId="5CED5B5B" w14:textId="26F3151C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18D69E08" w14:textId="593265AF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DD9875D" w14:textId="77777777" w:rsidTr="0079673B">
        <w:trPr>
          <w:trHeight w:val="346"/>
        </w:trPr>
        <w:tc>
          <w:tcPr>
            <w:tcW w:w="2336" w:type="dxa"/>
          </w:tcPr>
          <w:p w14:paraId="58BB4C00" w14:textId="7F675F7C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245F783D" w14:textId="1F158FCC" w:rsidR="00B34EBB" w:rsidRDefault="008127B4" w:rsidP="00877863">
            <w:pPr>
              <w:pStyle w:val="BodyText"/>
              <w:spacing w:after="60"/>
              <w:ind w:left="0"/>
            </w:pPr>
            <w:r>
              <w:t>112.700203</w:t>
            </w:r>
          </w:p>
        </w:tc>
        <w:tc>
          <w:tcPr>
            <w:tcW w:w="2336" w:type="dxa"/>
          </w:tcPr>
          <w:p w14:paraId="7D9486A3" w14:textId="44A6CDA3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45FE0A2F" w14:textId="0BC64190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2E434514" w14:textId="77777777" w:rsidTr="0079673B">
        <w:trPr>
          <w:trHeight w:val="333"/>
        </w:trPr>
        <w:tc>
          <w:tcPr>
            <w:tcW w:w="2336" w:type="dxa"/>
          </w:tcPr>
          <w:p w14:paraId="5D2ACFE7" w14:textId="610F444C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4E76B7F2" w14:textId="4809928B" w:rsidR="00B34EBB" w:rsidRDefault="008127B4" w:rsidP="00877863">
            <w:pPr>
              <w:pStyle w:val="BodyText"/>
              <w:spacing w:after="60"/>
              <w:ind w:left="0"/>
            </w:pPr>
            <w:r>
              <w:t>-56.343254</w:t>
            </w:r>
          </w:p>
        </w:tc>
        <w:tc>
          <w:tcPr>
            <w:tcW w:w="2336" w:type="dxa"/>
          </w:tcPr>
          <w:p w14:paraId="3B7B8F63" w14:textId="6AD6E2E0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0E38A5F4" w14:textId="203488AE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20FD4DB" w14:textId="77777777" w:rsidTr="0079673B">
        <w:trPr>
          <w:trHeight w:val="333"/>
        </w:trPr>
        <w:tc>
          <w:tcPr>
            <w:tcW w:w="2336" w:type="dxa"/>
          </w:tcPr>
          <w:p w14:paraId="65BDD606" w14:textId="589AD0B9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3EC88224" w14:textId="0957B646" w:rsidR="00B34EBB" w:rsidRDefault="008127B4" w:rsidP="00877863">
            <w:pPr>
              <w:pStyle w:val="BodyText"/>
              <w:spacing w:after="60"/>
              <w:ind w:left="0"/>
            </w:pPr>
            <w:r>
              <w:t>-31.765507</w:t>
            </w:r>
          </w:p>
        </w:tc>
        <w:tc>
          <w:tcPr>
            <w:tcW w:w="2336" w:type="dxa"/>
          </w:tcPr>
          <w:p w14:paraId="2D357060" w14:textId="1103B261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624EFC8" w14:textId="47EEB36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03A7042" w14:textId="77777777" w:rsidTr="0079673B">
        <w:trPr>
          <w:trHeight w:val="346"/>
        </w:trPr>
        <w:tc>
          <w:tcPr>
            <w:tcW w:w="2336" w:type="dxa"/>
          </w:tcPr>
          <w:p w14:paraId="34657927" w14:textId="1CAF0CCC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33E58B5D" w14:textId="53443B7E" w:rsidR="00B34EBB" w:rsidRDefault="008127B4" w:rsidP="00877863">
            <w:pPr>
              <w:pStyle w:val="BodyText"/>
              <w:spacing w:after="60"/>
              <w:ind w:left="0"/>
            </w:pPr>
            <w:r>
              <w:t>-60.180992</w:t>
            </w:r>
          </w:p>
        </w:tc>
        <w:tc>
          <w:tcPr>
            <w:tcW w:w="2336" w:type="dxa"/>
          </w:tcPr>
          <w:p w14:paraId="08203020" w14:textId="3ADDFCE4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5E2FE16" w14:textId="6E333E2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5CF1346B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2C74DFAA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32C02231" w14:textId="77777777" w:rsidTr="0079673B">
        <w:trPr>
          <w:trHeight w:val="628"/>
        </w:trPr>
        <w:tc>
          <w:tcPr>
            <w:tcW w:w="2336" w:type="dxa"/>
          </w:tcPr>
          <w:p w14:paraId="1AB5491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7C2948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EC90BA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1D2101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9DBAFCF" w14:textId="77777777" w:rsidTr="0079673B">
        <w:trPr>
          <w:trHeight w:val="333"/>
        </w:trPr>
        <w:tc>
          <w:tcPr>
            <w:tcW w:w="2336" w:type="dxa"/>
          </w:tcPr>
          <w:p w14:paraId="0FEC717E" w14:textId="31021E4F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7CCAB162" w14:textId="5A2B151E" w:rsidR="00B34EBB" w:rsidRDefault="008127B4" w:rsidP="00877863">
            <w:pPr>
              <w:pStyle w:val="BodyText"/>
              <w:spacing w:after="60"/>
              <w:ind w:left="0"/>
            </w:pPr>
            <w:r>
              <w:t>168.893265</w:t>
            </w:r>
          </w:p>
        </w:tc>
        <w:tc>
          <w:tcPr>
            <w:tcW w:w="2336" w:type="dxa"/>
          </w:tcPr>
          <w:p w14:paraId="0703E8CD" w14:textId="22AB0C3B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3C06BF0A" w14:textId="1BF6B578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3EE21D6" w14:textId="77777777" w:rsidTr="0079673B">
        <w:trPr>
          <w:trHeight w:val="346"/>
        </w:trPr>
        <w:tc>
          <w:tcPr>
            <w:tcW w:w="2336" w:type="dxa"/>
          </w:tcPr>
          <w:p w14:paraId="2BF4757D" w14:textId="0A75C3D3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5C4BF55B" w14:textId="49A46A22" w:rsidR="00B34EBB" w:rsidRDefault="008127B4" w:rsidP="00877863">
            <w:pPr>
              <w:pStyle w:val="BodyText"/>
              <w:spacing w:after="60"/>
              <w:ind w:left="0"/>
            </w:pPr>
            <w:r>
              <w:t>-176.855682</w:t>
            </w:r>
          </w:p>
        </w:tc>
        <w:tc>
          <w:tcPr>
            <w:tcW w:w="2336" w:type="dxa"/>
          </w:tcPr>
          <w:p w14:paraId="69107FB2" w14:textId="376E62BB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38FFAF20" w14:textId="10FFC615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619CB180" w14:textId="77777777" w:rsidTr="0079673B">
        <w:trPr>
          <w:trHeight w:val="333"/>
        </w:trPr>
        <w:tc>
          <w:tcPr>
            <w:tcW w:w="2336" w:type="dxa"/>
          </w:tcPr>
          <w:p w14:paraId="2194E5F6" w14:textId="352B2466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6846D253" w14:textId="60B26964" w:rsidR="00B34EBB" w:rsidRDefault="008127B4" w:rsidP="00877863">
            <w:pPr>
              <w:pStyle w:val="BodyText"/>
              <w:spacing w:after="60"/>
              <w:ind w:left="0"/>
            </w:pPr>
            <w:r>
              <w:t>132.686539</w:t>
            </w:r>
          </w:p>
        </w:tc>
        <w:tc>
          <w:tcPr>
            <w:tcW w:w="2336" w:type="dxa"/>
          </w:tcPr>
          <w:p w14:paraId="7FFFB0AF" w14:textId="1EDB09FE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0F2A376B" w14:textId="1DB1CE82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A6CABC5" w14:textId="77777777" w:rsidTr="0079673B">
        <w:trPr>
          <w:trHeight w:val="346"/>
        </w:trPr>
        <w:tc>
          <w:tcPr>
            <w:tcW w:w="2336" w:type="dxa"/>
          </w:tcPr>
          <w:p w14:paraId="53526D17" w14:textId="152C19C5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1C2FF349" w14:textId="0AE713BC" w:rsidR="00B34EBB" w:rsidRDefault="008127B4" w:rsidP="00877863">
            <w:pPr>
              <w:pStyle w:val="BodyText"/>
              <w:spacing w:after="60"/>
              <w:ind w:left="0"/>
            </w:pPr>
            <w:r>
              <w:t>107.795540</w:t>
            </w:r>
          </w:p>
        </w:tc>
        <w:tc>
          <w:tcPr>
            <w:tcW w:w="2336" w:type="dxa"/>
          </w:tcPr>
          <w:p w14:paraId="7694E885" w14:textId="72E9A257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49A92E93" w14:textId="7D901177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A8D1DC4" w14:textId="77777777" w:rsidTr="0079673B">
        <w:trPr>
          <w:trHeight w:val="333"/>
        </w:trPr>
        <w:tc>
          <w:tcPr>
            <w:tcW w:w="2336" w:type="dxa"/>
          </w:tcPr>
          <w:p w14:paraId="360693C3" w14:textId="36C9F1EE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355F6899" w14:textId="0D6F6874" w:rsidR="00B34EBB" w:rsidRDefault="008127B4" w:rsidP="00877863">
            <w:pPr>
              <w:pStyle w:val="BodyText"/>
              <w:spacing w:after="60"/>
              <w:ind w:left="0"/>
            </w:pPr>
            <w:r>
              <w:t>67.269386</w:t>
            </w:r>
          </w:p>
        </w:tc>
        <w:tc>
          <w:tcPr>
            <w:tcW w:w="2336" w:type="dxa"/>
          </w:tcPr>
          <w:p w14:paraId="283C775F" w14:textId="796C81B7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32BC3D6C" w14:textId="59A49554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DCEC127" w14:textId="77777777" w:rsidTr="0079673B">
        <w:trPr>
          <w:trHeight w:val="333"/>
        </w:trPr>
        <w:tc>
          <w:tcPr>
            <w:tcW w:w="2336" w:type="dxa"/>
          </w:tcPr>
          <w:p w14:paraId="12BBD7A0" w14:textId="53B9EBEA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4B4BCC7F" w14:textId="33A6811C" w:rsidR="00B34EBB" w:rsidRDefault="008127B4" w:rsidP="00877863">
            <w:pPr>
              <w:pStyle w:val="BodyText"/>
              <w:spacing w:after="60"/>
              <w:ind w:left="0"/>
            </w:pPr>
            <w:r>
              <w:t>-22.984324</w:t>
            </w:r>
          </w:p>
        </w:tc>
        <w:tc>
          <w:tcPr>
            <w:tcW w:w="2336" w:type="dxa"/>
          </w:tcPr>
          <w:p w14:paraId="35F106E5" w14:textId="2E46B16F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7AA24219" w14:textId="51F2342B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105E8AC4" w14:textId="77777777" w:rsidTr="0079673B">
        <w:trPr>
          <w:trHeight w:val="346"/>
        </w:trPr>
        <w:tc>
          <w:tcPr>
            <w:tcW w:w="2336" w:type="dxa"/>
          </w:tcPr>
          <w:p w14:paraId="3FD4C99D" w14:textId="46FEF65A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1475AB5" w14:textId="3A92B2AB" w:rsidR="00B34EBB" w:rsidRDefault="008127B4" w:rsidP="00877863">
            <w:pPr>
              <w:pStyle w:val="BodyText"/>
              <w:spacing w:after="60"/>
              <w:ind w:left="0"/>
            </w:pPr>
            <w:r>
              <w:t>-152.875870</w:t>
            </w:r>
          </w:p>
        </w:tc>
        <w:tc>
          <w:tcPr>
            <w:tcW w:w="2336" w:type="dxa"/>
          </w:tcPr>
          <w:p w14:paraId="096FC752" w14:textId="3ABA7230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203E480B" w14:textId="36156AD0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15FE4098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655E7987" w14:textId="77777777" w:rsidR="008127B4" w:rsidRDefault="008127B4" w:rsidP="008127B4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lastRenderedPageBreak/>
        <w:drawing>
          <wp:inline distT="0" distB="0" distL="0" distR="0" wp14:anchorId="0FB7058E" wp14:editId="0B29ECE5">
            <wp:extent cx="5943600" cy="2125345"/>
            <wp:effectExtent l="0" t="0" r="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1232" w14:textId="71E3DF70" w:rsidR="008127B4" w:rsidRDefault="008127B4" w:rsidP="008127B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Results for Motor Three</w:t>
      </w:r>
    </w:p>
    <w:p w14:paraId="5600D452" w14:textId="38B3D0CF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78DE241A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43062F8F" w14:textId="77777777" w:rsidTr="00716A17">
        <w:tc>
          <w:tcPr>
            <w:tcW w:w="3208" w:type="dxa"/>
          </w:tcPr>
          <w:p w14:paraId="7D1C033C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6B5168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C2CF02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73975B3D" w14:textId="77777777" w:rsidTr="00716A17">
        <w:tc>
          <w:tcPr>
            <w:tcW w:w="3208" w:type="dxa"/>
          </w:tcPr>
          <w:p w14:paraId="5F5B528B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D7A9748" w14:textId="6B95C5BE" w:rsidR="007A0BF6" w:rsidRPr="003B2DF7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3.2019</w:t>
            </w:r>
          </w:p>
        </w:tc>
        <w:tc>
          <w:tcPr>
            <w:tcW w:w="2894" w:type="dxa"/>
          </w:tcPr>
          <w:p w14:paraId="730A7780" w14:textId="33B60F76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7A0BF6" w14:paraId="22CB1A33" w14:textId="77777777" w:rsidTr="00716A17">
        <w:tc>
          <w:tcPr>
            <w:tcW w:w="3208" w:type="dxa"/>
          </w:tcPr>
          <w:p w14:paraId="1094292D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EFC5A1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21A28A2" w14:textId="3750412B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174</w:t>
            </w:r>
          </w:p>
        </w:tc>
        <w:tc>
          <w:tcPr>
            <w:tcW w:w="2894" w:type="dxa"/>
          </w:tcPr>
          <w:p w14:paraId="5095B2B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9F68EA5" w14:textId="779D1ECC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</w:tbl>
    <w:p w14:paraId="64B8CA3A" w14:textId="77777777" w:rsidR="007A0BF6" w:rsidRDefault="007A0BF6" w:rsidP="007A0BF6"/>
    <w:p w14:paraId="2032F9A6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37A87CA7" w14:textId="77777777" w:rsidTr="00716A17">
        <w:tc>
          <w:tcPr>
            <w:tcW w:w="3208" w:type="dxa"/>
          </w:tcPr>
          <w:p w14:paraId="5EA02254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051E63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0FA26A0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67A7F497" w14:textId="77777777" w:rsidTr="00716A17">
        <w:tc>
          <w:tcPr>
            <w:tcW w:w="3208" w:type="dxa"/>
          </w:tcPr>
          <w:p w14:paraId="55C2D2CE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E1E1542" w14:textId="36ACF06C" w:rsidR="007A0BF6" w:rsidRPr="003B2DF7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-0.009</w:t>
            </w:r>
          </w:p>
        </w:tc>
        <w:tc>
          <w:tcPr>
            <w:tcW w:w="2894" w:type="dxa"/>
          </w:tcPr>
          <w:p w14:paraId="53225872" w14:textId="1C18C215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27E94D9B" w14:textId="77777777" w:rsidTr="00716A17">
        <w:tc>
          <w:tcPr>
            <w:tcW w:w="3208" w:type="dxa"/>
          </w:tcPr>
          <w:p w14:paraId="315F2344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9D8BC73" w14:textId="67AF57FC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728</w:t>
            </w:r>
          </w:p>
        </w:tc>
        <w:tc>
          <w:tcPr>
            <w:tcW w:w="2894" w:type="dxa"/>
          </w:tcPr>
          <w:p w14:paraId="7AC24BF5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AE90173" w14:textId="66956316" w:rsidR="007A0BF6" w:rsidRDefault="008127B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C52E8F5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53BFDAF1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0CAE461" w14:textId="77777777" w:rsidTr="009677C9">
        <w:tc>
          <w:tcPr>
            <w:tcW w:w="3208" w:type="dxa"/>
          </w:tcPr>
          <w:p w14:paraId="023F2486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B68DB6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0B5FD80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20CBCCE4" w14:textId="77777777" w:rsidTr="009677C9">
        <w:tc>
          <w:tcPr>
            <w:tcW w:w="3208" w:type="dxa"/>
          </w:tcPr>
          <w:p w14:paraId="72A81EA6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6ACB619" w14:textId="2DDC448E" w:rsidR="00FE000E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2.799</w:t>
            </w:r>
          </w:p>
        </w:tc>
        <w:tc>
          <w:tcPr>
            <w:tcW w:w="2894" w:type="dxa"/>
          </w:tcPr>
          <w:p w14:paraId="1AD2B739" w14:textId="78C4C3E4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FE000E" w14:paraId="01EAB676" w14:textId="77777777" w:rsidTr="009677C9">
        <w:tc>
          <w:tcPr>
            <w:tcW w:w="3208" w:type="dxa"/>
          </w:tcPr>
          <w:p w14:paraId="45800FBC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CE86F0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BF7F6D8" w14:textId="3511A22B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218</w:t>
            </w:r>
          </w:p>
        </w:tc>
        <w:tc>
          <w:tcPr>
            <w:tcW w:w="2894" w:type="dxa"/>
          </w:tcPr>
          <w:p w14:paraId="52C5A91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3F5A5EA" w14:textId="181813D1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466860A" w14:textId="77777777" w:rsidR="00FE000E" w:rsidRDefault="00FE000E" w:rsidP="00FE000E"/>
    <w:p w14:paraId="0C30F7D1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5D31719C" w14:textId="77777777" w:rsidTr="009677C9">
        <w:tc>
          <w:tcPr>
            <w:tcW w:w="3208" w:type="dxa"/>
          </w:tcPr>
          <w:p w14:paraId="4D9FD0A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714C50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2D76B0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5734532B" w14:textId="77777777" w:rsidTr="009677C9">
        <w:tc>
          <w:tcPr>
            <w:tcW w:w="3208" w:type="dxa"/>
          </w:tcPr>
          <w:p w14:paraId="4CE062DC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73D6F0F" w14:textId="505ACA0D" w:rsidR="00FE000E" w:rsidRPr="003B2DF7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-0.0034</w:t>
            </w:r>
          </w:p>
        </w:tc>
        <w:tc>
          <w:tcPr>
            <w:tcW w:w="2894" w:type="dxa"/>
          </w:tcPr>
          <w:p w14:paraId="6ADA63D2" w14:textId="79A86E30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000DC164" w14:textId="77777777" w:rsidTr="009677C9">
        <w:tc>
          <w:tcPr>
            <w:tcW w:w="3208" w:type="dxa"/>
          </w:tcPr>
          <w:p w14:paraId="0D67776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555CA201" w14:textId="59B093AA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704</w:t>
            </w:r>
          </w:p>
        </w:tc>
        <w:tc>
          <w:tcPr>
            <w:tcW w:w="2894" w:type="dxa"/>
          </w:tcPr>
          <w:p w14:paraId="5DBFD64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38D554A" w14:textId="7C23D786" w:rsidR="00FE000E" w:rsidRDefault="008127B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AC0D413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42949FF7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5AC99DA5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03B1B7C2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53E347C5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5145368B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70EEEE20" w14:textId="77777777" w:rsidTr="0079673B">
        <w:trPr>
          <w:trHeight w:val="628"/>
        </w:trPr>
        <w:tc>
          <w:tcPr>
            <w:tcW w:w="1250" w:type="pct"/>
          </w:tcPr>
          <w:p w14:paraId="674A548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2998A2D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5FAB107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40A40F6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0CD0AB1" w14:textId="77777777" w:rsidTr="0079673B">
        <w:trPr>
          <w:trHeight w:val="333"/>
        </w:trPr>
        <w:tc>
          <w:tcPr>
            <w:tcW w:w="1250" w:type="pct"/>
          </w:tcPr>
          <w:p w14:paraId="1932456D" w14:textId="06BC5BE1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50" w:type="pct"/>
          </w:tcPr>
          <w:p w14:paraId="389E2D8E" w14:textId="23F5E5B9" w:rsidR="00B34EBB" w:rsidRDefault="008127B4" w:rsidP="00877863">
            <w:pPr>
              <w:pStyle w:val="BodyText"/>
              <w:spacing w:after="60"/>
              <w:ind w:left="0"/>
            </w:pPr>
            <w:r>
              <w:t>177.922195</w:t>
            </w:r>
          </w:p>
        </w:tc>
        <w:tc>
          <w:tcPr>
            <w:tcW w:w="1250" w:type="pct"/>
          </w:tcPr>
          <w:p w14:paraId="27467AF4" w14:textId="63E7F879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50" w:type="pct"/>
          </w:tcPr>
          <w:p w14:paraId="55E7985D" w14:textId="3B19FD4C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0B7075AF" w14:textId="77777777" w:rsidTr="0079673B">
        <w:trPr>
          <w:trHeight w:val="346"/>
        </w:trPr>
        <w:tc>
          <w:tcPr>
            <w:tcW w:w="1250" w:type="pct"/>
          </w:tcPr>
          <w:p w14:paraId="451FF926" w14:textId="0CF40116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50" w:type="pct"/>
          </w:tcPr>
          <w:p w14:paraId="76A60044" w14:textId="18ED29F8" w:rsidR="00B34EBB" w:rsidRDefault="008127B4" w:rsidP="00877863">
            <w:pPr>
              <w:pStyle w:val="BodyText"/>
              <w:spacing w:after="60"/>
              <w:ind w:left="0"/>
            </w:pPr>
            <w:r>
              <w:t>-165.641113</w:t>
            </w:r>
          </w:p>
        </w:tc>
        <w:tc>
          <w:tcPr>
            <w:tcW w:w="1250" w:type="pct"/>
          </w:tcPr>
          <w:p w14:paraId="59652C42" w14:textId="2694EA47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50" w:type="pct"/>
          </w:tcPr>
          <w:p w14:paraId="195FCE0D" w14:textId="2B24A317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F2A7B24" w14:textId="77777777" w:rsidTr="0079673B">
        <w:trPr>
          <w:trHeight w:val="333"/>
        </w:trPr>
        <w:tc>
          <w:tcPr>
            <w:tcW w:w="1250" w:type="pct"/>
          </w:tcPr>
          <w:p w14:paraId="745F6D73" w14:textId="35FA5CA5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50" w:type="pct"/>
          </w:tcPr>
          <w:p w14:paraId="0BF6BB6F" w14:textId="0818474C" w:rsidR="00B34EBB" w:rsidRDefault="008127B4" w:rsidP="00877863">
            <w:pPr>
              <w:pStyle w:val="BodyText"/>
              <w:spacing w:after="60"/>
              <w:ind w:left="0"/>
            </w:pPr>
            <w:r>
              <w:t>140.227478</w:t>
            </w:r>
          </w:p>
        </w:tc>
        <w:tc>
          <w:tcPr>
            <w:tcW w:w="1250" w:type="pct"/>
          </w:tcPr>
          <w:p w14:paraId="13813F1C" w14:textId="2E1E08CD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50" w:type="pct"/>
          </w:tcPr>
          <w:p w14:paraId="605EC7F9" w14:textId="12593C76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4A9EBF11" w14:textId="77777777" w:rsidTr="0079673B">
        <w:trPr>
          <w:trHeight w:val="346"/>
        </w:trPr>
        <w:tc>
          <w:tcPr>
            <w:tcW w:w="1250" w:type="pct"/>
          </w:tcPr>
          <w:p w14:paraId="0BC2EC33" w14:textId="44BAFCB8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50" w:type="pct"/>
          </w:tcPr>
          <w:p w14:paraId="4FEC0504" w14:textId="0FD859E8" w:rsidR="00B34EBB" w:rsidRDefault="008127B4" w:rsidP="00877863">
            <w:pPr>
              <w:pStyle w:val="BodyText"/>
              <w:spacing w:after="60"/>
              <w:ind w:left="0"/>
            </w:pPr>
            <w:r>
              <w:t>103.939972</w:t>
            </w:r>
          </w:p>
        </w:tc>
        <w:tc>
          <w:tcPr>
            <w:tcW w:w="1250" w:type="pct"/>
          </w:tcPr>
          <w:p w14:paraId="2C8955E7" w14:textId="79FDE1E2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50" w:type="pct"/>
          </w:tcPr>
          <w:p w14:paraId="2BB14487" w14:textId="1BCF9BAE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D29A97C" w14:textId="77777777" w:rsidTr="0079673B">
        <w:trPr>
          <w:trHeight w:val="333"/>
        </w:trPr>
        <w:tc>
          <w:tcPr>
            <w:tcW w:w="1250" w:type="pct"/>
          </w:tcPr>
          <w:p w14:paraId="4714C8B7" w14:textId="47918101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50" w:type="pct"/>
          </w:tcPr>
          <w:p w14:paraId="0364F0A5" w14:textId="0A1EA828" w:rsidR="00B34EBB" w:rsidRDefault="008127B4" w:rsidP="00877863">
            <w:pPr>
              <w:pStyle w:val="BodyText"/>
              <w:spacing w:after="60"/>
              <w:ind w:left="0"/>
            </w:pPr>
            <w:r>
              <w:t>91.721733</w:t>
            </w:r>
          </w:p>
        </w:tc>
        <w:tc>
          <w:tcPr>
            <w:tcW w:w="1250" w:type="pct"/>
          </w:tcPr>
          <w:p w14:paraId="5270AD73" w14:textId="6BCCF7B8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50" w:type="pct"/>
          </w:tcPr>
          <w:p w14:paraId="47BB07DE" w14:textId="6D648C5E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6A3AB405" w14:textId="77777777" w:rsidTr="0079673B">
        <w:trPr>
          <w:trHeight w:val="333"/>
        </w:trPr>
        <w:tc>
          <w:tcPr>
            <w:tcW w:w="1250" w:type="pct"/>
          </w:tcPr>
          <w:p w14:paraId="7257F214" w14:textId="68479640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50" w:type="pct"/>
          </w:tcPr>
          <w:p w14:paraId="32EEE92B" w14:textId="095E9E13" w:rsidR="00B34EBB" w:rsidRDefault="008127B4" w:rsidP="00877863">
            <w:pPr>
              <w:pStyle w:val="BodyText"/>
              <w:spacing w:after="60"/>
              <w:ind w:left="0"/>
            </w:pPr>
            <w:r>
              <w:t>-103.205170</w:t>
            </w:r>
          </w:p>
        </w:tc>
        <w:tc>
          <w:tcPr>
            <w:tcW w:w="1250" w:type="pct"/>
          </w:tcPr>
          <w:p w14:paraId="1273F2DC" w14:textId="274A0064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50" w:type="pct"/>
          </w:tcPr>
          <w:p w14:paraId="0538AC68" w14:textId="64626F1A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79CEEA0" w14:textId="77777777" w:rsidTr="0079673B">
        <w:trPr>
          <w:trHeight w:val="346"/>
        </w:trPr>
        <w:tc>
          <w:tcPr>
            <w:tcW w:w="1250" w:type="pct"/>
          </w:tcPr>
          <w:p w14:paraId="69192464" w14:textId="2582DEB0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50" w:type="pct"/>
          </w:tcPr>
          <w:p w14:paraId="049604D8" w14:textId="485E7148" w:rsidR="00B34EBB" w:rsidRDefault="008127B4" w:rsidP="00877863">
            <w:pPr>
              <w:pStyle w:val="BodyText"/>
              <w:spacing w:after="60"/>
              <w:ind w:left="0"/>
            </w:pPr>
            <w:r>
              <w:t>-48.668022</w:t>
            </w:r>
          </w:p>
        </w:tc>
        <w:tc>
          <w:tcPr>
            <w:tcW w:w="1250" w:type="pct"/>
          </w:tcPr>
          <w:p w14:paraId="0A449742" w14:textId="48646D39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50" w:type="pct"/>
          </w:tcPr>
          <w:p w14:paraId="046B68B7" w14:textId="20C1FBCE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</w:tbl>
    <w:p w14:paraId="4A7B482A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768C5D81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5C15B628" w14:textId="77777777" w:rsidTr="0079673B">
        <w:trPr>
          <w:trHeight w:val="628"/>
        </w:trPr>
        <w:tc>
          <w:tcPr>
            <w:tcW w:w="2336" w:type="dxa"/>
          </w:tcPr>
          <w:p w14:paraId="01EC0D7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7CC20A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D0CC15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D630DC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102F606" w14:textId="77777777" w:rsidTr="0079673B">
        <w:trPr>
          <w:trHeight w:val="333"/>
        </w:trPr>
        <w:tc>
          <w:tcPr>
            <w:tcW w:w="2336" w:type="dxa"/>
          </w:tcPr>
          <w:p w14:paraId="47FA1564" w14:textId="5E55345B" w:rsidR="00B34EBB" w:rsidRDefault="008127B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2337" w:type="dxa"/>
          </w:tcPr>
          <w:p w14:paraId="601376A4" w14:textId="7A4F6E45" w:rsidR="00B34EBB" w:rsidRDefault="008127B4" w:rsidP="00877863">
            <w:pPr>
              <w:pStyle w:val="BodyText"/>
              <w:spacing w:after="60"/>
              <w:ind w:left="0"/>
            </w:pPr>
            <w:r>
              <w:t>168.886536</w:t>
            </w:r>
          </w:p>
        </w:tc>
        <w:tc>
          <w:tcPr>
            <w:tcW w:w="2336" w:type="dxa"/>
          </w:tcPr>
          <w:p w14:paraId="65BB5F32" w14:textId="0750CC74" w:rsidR="00B34EBB" w:rsidRDefault="008127B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2337" w:type="dxa"/>
          </w:tcPr>
          <w:p w14:paraId="603FF766" w14:textId="064FD771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F3DB5E2" w14:textId="77777777" w:rsidTr="0079673B">
        <w:trPr>
          <w:trHeight w:val="346"/>
        </w:trPr>
        <w:tc>
          <w:tcPr>
            <w:tcW w:w="2336" w:type="dxa"/>
          </w:tcPr>
          <w:p w14:paraId="39A50239" w14:textId="2F63E309" w:rsidR="00B34EBB" w:rsidRDefault="008127B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2337" w:type="dxa"/>
          </w:tcPr>
          <w:p w14:paraId="0A530779" w14:textId="6E5B86CD" w:rsidR="00B34EBB" w:rsidRDefault="008127B4" w:rsidP="00877863">
            <w:pPr>
              <w:pStyle w:val="BodyText"/>
              <w:spacing w:after="60"/>
              <w:ind w:left="0"/>
            </w:pPr>
            <w:r>
              <w:t>-175.806808</w:t>
            </w:r>
          </w:p>
        </w:tc>
        <w:tc>
          <w:tcPr>
            <w:tcW w:w="2336" w:type="dxa"/>
          </w:tcPr>
          <w:p w14:paraId="2E525A5D" w14:textId="75D19836" w:rsidR="00B34EBB" w:rsidRDefault="008127B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2337" w:type="dxa"/>
          </w:tcPr>
          <w:p w14:paraId="28617E79" w14:textId="548FC80B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0FEA0BD" w14:textId="77777777" w:rsidTr="0079673B">
        <w:trPr>
          <w:trHeight w:val="333"/>
        </w:trPr>
        <w:tc>
          <w:tcPr>
            <w:tcW w:w="2336" w:type="dxa"/>
          </w:tcPr>
          <w:p w14:paraId="3D777558" w14:textId="676A4D05" w:rsidR="00B34EBB" w:rsidRDefault="008127B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2337" w:type="dxa"/>
          </w:tcPr>
          <w:p w14:paraId="2ADD8D6F" w14:textId="17A414D6" w:rsidR="00B34EBB" w:rsidRDefault="008127B4" w:rsidP="00877863">
            <w:pPr>
              <w:pStyle w:val="BodyText"/>
              <w:spacing w:after="60"/>
              <w:ind w:left="0"/>
            </w:pPr>
            <w:r>
              <w:t>133.606522</w:t>
            </w:r>
          </w:p>
        </w:tc>
        <w:tc>
          <w:tcPr>
            <w:tcW w:w="2336" w:type="dxa"/>
          </w:tcPr>
          <w:p w14:paraId="10879459" w14:textId="78394A27" w:rsidR="00B34EBB" w:rsidRDefault="008127B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2337" w:type="dxa"/>
          </w:tcPr>
          <w:p w14:paraId="3C52D693" w14:textId="54D7F260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78282387" w14:textId="77777777" w:rsidTr="0079673B">
        <w:trPr>
          <w:trHeight w:val="346"/>
        </w:trPr>
        <w:tc>
          <w:tcPr>
            <w:tcW w:w="2336" w:type="dxa"/>
          </w:tcPr>
          <w:p w14:paraId="53695C9C" w14:textId="6DE93775" w:rsidR="00B34EBB" w:rsidRDefault="008127B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2337" w:type="dxa"/>
          </w:tcPr>
          <w:p w14:paraId="0C12A05F" w14:textId="2F63D9A3" w:rsidR="00B34EBB" w:rsidRDefault="008127B4" w:rsidP="00877863">
            <w:pPr>
              <w:pStyle w:val="BodyText"/>
              <w:spacing w:after="60"/>
              <w:ind w:left="0"/>
            </w:pPr>
            <w:r>
              <w:t>103.457962</w:t>
            </w:r>
          </w:p>
        </w:tc>
        <w:tc>
          <w:tcPr>
            <w:tcW w:w="2336" w:type="dxa"/>
          </w:tcPr>
          <w:p w14:paraId="419F0BDE" w14:textId="45F7A8C9" w:rsidR="00B34EBB" w:rsidRDefault="008127B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2337" w:type="dxa"/>
          </w:tcPr>
          <w:p w14:paraId="0D9715B3" w14:textId="63A4C117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859B9AB" w14:textId="77777777" w:rsidTr="0079673B">
        <w:trPr>
          <w:trHeight w:val="333"/>
        </w:trPr>
        <w:tc>
          <w:tcPr>
            <w:tcW w:w="2336" w:type="dxa"/>
          </w:tcPr>
          <w:p w14:paraId="36E7F864" w14:textId="5AEFD9DC" w:rsidR="00B34EBB" w:rsidRDefault="008127B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2337" w:type="dxa"/>
          </w:tcPr>
          <w:p w14:paraId="7C30E207" w14:textId="14763C33" w:rsidR="00B34EBB" w:rsidRDefault="008127B4" w:rsidP="00877863">
            <w:pPr>
              <w:pStyle w:val="BodyText"/>
              <w:spacing w:after="60"/>
              <w:ind w:left="0"/>
            </w:pPr>
            <w:r>
              <w:t>106.158707</w:t>
            </w:r>
          </w:p>
        </w:tc>
        <w:tc>
          <w:tcPr>
            <w:tcW w:w="2336" w:type="dxa"/>
          </w:tcPr>
          <w:p w14:paraId="7A5C0E3E" w14:textId="72A77833" w:rsidR="00B34EBB" w:rsidRDefault="008127B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2337" w:type="dxa"/>
          </w:tcPr>
          <w:p w14:paraId="389B4959" w14:textId="076298BF" w:rsidR="00B34EBB" w:rsidRDefault="008127B4" w:rsidP="00877863">
            <w:pPr>
              <w:pStyle w:val="BodyText"/>
              <w:spacing w:after="60"/>
              <w:ind w:left="0"/>
            </w:pPr>
            <w:r>
              <w:t>True</w:t>
            </w:r>
          </w:p>
        </w:tc>
      </w:tr>
      <w:tr w:rsidR="00B34EBB" w14:paraId="3154AD20" w14:textId="77777777" w:rsidTr="0079673B">
        <w:trPr>
          <w:trHeight w:val="333"/>
        </w:trPr>
        <w:tc>
          <w:tcPr>
            <w:tcW w:w="2336" w:type="dxa"/>
          </w:tcPr>
          <w:p w14:paraId="6534A2E5" w14:textId="08B71403" w:rsidR="00B34EBB" w:rsidRDefault="008127B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2337" w:type="dxa"/>
          </w:tcPr>
          <w:p w14:paraId="2F5A19DD" w14:textId="20C26BBB" w:rsidR="00B34EBB" w:rsidRDefault="008127B4" w:rsidP="00877863">
            <w:pPr>
              <w:pStyle w:val="BodyText"/>
              <w:spacing w:after="60"/>
              <w:ind w:left="0"/>
            </w:pPr>
            <w:r>
              <w:t>-104.091148</w:t>
            </w:r>
          </w:p>
        </w:tc>
        <w:tc>
          <w:tcPr>
            <w:tcW w:w="2336" w:type="dxa"/>
          </w:tcPr>
          <w:p w14:paraId="2E9EF1A0" w14:textId="64566F3B" w:rsidR="00B34EBB" w:rsidRDefault="008127B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2337" w:type="dxa"/>
          </w:tcPr>
          <w:p w14:paraId="22A865C3" w14:textId="292CB862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6903A40" w14:textId="77777777" w:rsidTr="0079673B">
        <w:trPr>
          <w:trHeight w:val="346"/>
        </w:trPr>
        <w:tc>
          <w:tcPr>
            <w:tcW w:w="2336" w:type="dxa"/>
          </w:tcPr>
          <w:p w14:paraId="188282D0" w14:textId="299C5EE7" w:rsidR="00B34EBB" w:rsidRDefault="008127B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2337" w:type="dxa"/>
          </w:tcPr>
          <w:p w14:paraId="61E12566" w14:textId="4144EDC3" w:rsidR="00B34EBB" w:rsidRDefault="008127B4" w:rsidP="00877863">
            <w:pPr>
              <w:pStyle w:val="BodyText"/>
              <w:spacing w:after="60"/>
              <w:ind w:left="0"/>
            </w:pPr>
            <w:r>
              <w:t>-110.248596</w:t>
            </w:r>
          </w:p>
        </w:tc>
        <w:tc>
          <w:tcPr>
            <w:tcW w:w="2336" w:type="dxa"/>
          </w:tcPr>
          <w:p w14:paraId="1564B0F8" w14:textId="563BE542" w:rsidR="00B34EBB" w:rsidRDefault="008127B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2337" w:type="dxa"/>
          </w:tcPr>
          <w:p w14:paraId="52E5D7AF" w14:textId="0CA977D5" w:rsidR="00B34EBB" w:rsidRDefault="008127B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761795BE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01D89AD4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281BA9A6" w14:textId="77777777" w:rsidTr="00901616">
        <w:trPr>
          <w:trHeight w:val="306"/>
        </w:trPr>
        <w:tc>
          <w:tcPr>
            <w:tcW w:w="2632" w:type="dxa"/>
          </w:tcPr>
          <w:p w14:paraId="6DB873C8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583EA569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765C9152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583FF15F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6DA23B77" w14:textId="77777777" w:rsidTr="00901616">
        <w:trPr>
          <w:trHeight w:val="846"/>
        </w:trPr>
        <w:tc>
          <w:tcPr>
            <w:tcW w:w="2632" w:type="dxa"/>
          </w:tcPr>
          <w:p w14:paraId="4847FA8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0C61FF5B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78" w:type="dxa"/>
          </w:tcPr>
          <w:p w14:paraId="268E0D6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32A48C2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F9D3D78" w14:textId="77777777" w:rsidTr="00901616">
        <w:trPr>
          <w:trHeight w:val="647"/>
        </w:trPr>
        <w:tc>
          <w:tcPr>
            <w:tcW w:w="2632" w:type="dxa"/>
          </w:tcPr>
          <w:p w14:paraId="03D0290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63C2176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808B6E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715E097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FD6E56A" w14:textId="77777777" w:rsidTr="00901616">
        <w:trPr>
          <w:trHeight w:val="846"/>
        </w:trPr>
        <w:tc>
          <w:tcPr>
            <w:tcW w:w="2632" w:type="dxa"/>
          </w:tcPr>
          <w:p w14:paraId="0E4C038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1530313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4DC65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632398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7B2C934" w14:textId="77777777" w:rsidTr="00901616">
        <w:trPr>
          <w:trHeight w:val="860"/>
        </w:trPr>
        <w:tc>
          <w:tcPr>
            <w:tcW w:w="2632" w:type="dxa"/>
          </w:tcPr>
          <w:p w14:paraId="422BCB6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25271B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85A3C4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8C77A7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5203DEC" w14:textId="77777777" w:rsidTr="00901616">
        <w:trPr>
          <w:trHeight w:val="846"/>
        </w:trPr>
        <w:tc>
          <w:tcPr>
            <w:tcW w:w="2632" w:type="dxa"/>
          </w:tcPr>
          <w:p w14:paraId="30DDA7C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427A7FF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08C1E8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A7C7EF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DE3FE83" w14:textId="77777777" w:rsidTr="00901616">
        <w:trPr>
          <w:trHeight w:val="846"/>
        </w:trPr>
        <w:tc>
          <w:tcPr>
            <w:tcW w:w="2632" w:type="dxa"/>
          </w:tcPr>
          <w:p w14:paraId="60F45F4C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19F8DB4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B00DF2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B7DA30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EA7BFA2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446F6DBD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01D1B4DF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3704C094" w14:textId="77777777" w:rsidTr="00901616">
        <w:trPr>
          <w:trHeight w:val="575"/>
        </w:trPr>
        <w:tc>
          <w:tcPr>
            <w:tcW w:w="3397" w:type="dxa"/>
          </w:tcPr>
          <w:p w14:paraId="65146DE1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5BC84AA6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2DE4A117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6D2EEF15" w14:textId="77777777" w:rsidTr="00901616">
        <w:tc>
          <w:tcPr>
            <w:tcW w:w="3397" w:type="dxa"/>
          </w:tcPr>
          <w:p w14:paraId="4C5CC3B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1DCCDDB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762324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EBCAC03" w14:textId="77777777" w:rsidTr="00901616">
        <w:tc>
          <w:tcPr>
            <w:tcW w:w="3397" w:type="dxa"/>
          </w:tcPr>
          <w:p w14:paraId="3C96E20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036AFC7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A634E3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9169948" w14:textId="77777777" w:rsidTr="00901616">
        <w:tc>
          <w:tcPr>
            <w:tcW w:w="3397" w:type="dxa"/>
          </w:tcPr>
          <w:p w14:paraId="771FB79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16D4220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329791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0CE6B9B" w14:textId="77777777" w:rsidTr="00901616">
        <w:tc>
          <w:tcPr>
            <w:tcW w:w="3397" w:type="dxa"/>
          </w:tcPr>
          <w:p w14:paraId="03032EA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2C21B22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3BC7B2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AB99A37" w14:textId="77777777" w:rsidTr="00901616">
        <w:tc>
          <w:tcPr>
            <w:tcW w:w="3397" w:type="dxa"/>
          </w:tcPr>
          <w:p w14:paraId="5A02CF4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38D5E86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142621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3F794A1" w14:textId="77777777" w:rsidTr="00901616">
        <w:tc>
          <w:tcPr>
            <w:tcW w:w="3397" w:type="dxa"/>
          </w:tcPr>
          <w:p w14:paraId="6D5E20F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4F23D27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2C4DE93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C0DB531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04ECBDF8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09408A2B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4E36F62F" w14:textId="77777777" w:rsidTr="00DC3511">
        <w:tc>
          <w:tcPr>
            <w:tcW w:w="4675" w:type="dxa"/>
          </w:tcPr>
          <w:p w14:paraId="0C015A82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2AF9DA43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5634D3EB" w14:textId="77777777" w:rsidTr="00DC3511">
        <w:tc>
          <w:tcPr>
            <w:tcW w:w="4675" w:type="dxa"/>
          </w:tcPr>
          <w:p w14:paraId="2D8F4B9B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6D544DA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1C97AAC" w14:textId="77777777" w:rsidTr="00DC3511">
        <w:tc>
          <w:tcPr>
            <w:tcW w:w="4675" w:type="dxa"/>
          </w:tcPr>
          <w:p w14:paraId="43B2B1C4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395A8C6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9741338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4512130D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171AD0B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108583C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182DDC74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326EFBC6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445993E9" w14:textId="77777777" w:rsidTr="00C14215">
        <w:tc>
          <w:tcPr>
            <w:tcW w:w="3116" w:type="dxa"/>
          </w:tcPr>
          <w:p w14:paraId="66BDA628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149C3476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479543DF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14D81490" w14:textId="77777777" w:rsidTr="00C14215">
        <w:tc>
          <w:tcPr>
            <w:tcW w:w="3116" w:type="dxa"/>
          </w:tcPr>
          <w:p w14:paraId="3B8C199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08BE04A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CC4615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784E22A" w14:textId="77777777" w:rsidTr="00C14215">
        <w:tc>
          <w:tcPr>
            <w:tcW w:w="3116" w:type="dxa"/>
          </w:tcPr>
          <w:p w14:paraId="4099A1D1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0E1B00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D2B0C5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BAC925D" w14:textId="77777777" w:rsidTr="00C14215">
        <w:tc>
          <w:tcPr>
            <w:tcW w:w="3116" w:type="dxa"/>
          </w:tcPr>
          <w:p w14:paraId="0FE50B1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0E78D8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E2C7C6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57EB2B6" w14:textId="77777777" w:rsidTr="00C14215">
        <w:tc>
          <w:tcPr>
            <w:tcW w:w="3116" w:type="dxa"/>
          </w:tcPr>
          <w:p w14:paraId="2678070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65B25A2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639765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89AE3A8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791C8150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5599DFBC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181E4627" w14:textId="77777777" w:rsidTr="00042141">
        <w:tc>
          <w:tcPr>
            <w:tcW w:w="3116" w:type="dxa"/>
          </w:tcPr>
          <w:p w14:paraId="0B290AF0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40955248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B827DB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417F06F" w14:textId="77777777" w:rsidTr="00042141">
        <w:tc>
          <w:tcPr>
            <w:tcW w:w="3116" w:type="dxa"/>
          </w:tcPr>
          <w:p w14:paraId="5C760A2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376F642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762605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8A02E07" w14:textId="77777777" w:rsidTr="00042141">
        <w:tc>
          <w:tcPr>
            <w:tcW w:w="3116" w:type="dxa"/>
          </w:tcPr>
          <w:p w14:paraId="456F969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4F0BE2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2BC9B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E08B56F" w14:textId="77777777" w:rsidTr="00042141">
        <w:tc>
          <w:tcPr>
            <w:tcW w:w="3116" w:type="dxa"/>
          </w:tcPr>
          <w:p w14:paraId="541278B8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63AE01D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589442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9762777" w14:textId="77777777" w:rsidTr="00042141">
        <w:tc>
          <w:tcPr>
            <w:tcW w:w="3116" w:type="dxa"/>
          </w:tcPr>
          <w:p w14:paraId="4F25235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5EC8928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4FAAE09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4D4E5AE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267C422B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7A01E271" w14:textId="77777777" w:rsidTr="00042141">
        <w:tc>
          <w:tcPr>
            <w:tcW w:w="3116" w:type="dxa"/>
          </w:tcPr>
          <w:p w14:paraId="08032C23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CC0FD3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2C0657B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6E1FA539" w14:textId="77777777" w:rsidTr="00042141">
        <w:tc>
          <w:tcPr>
            <w:tcW w:w="3116" w:type="dxa"/>
          </w:tcPr>
          <w:p w14:paraId="3559032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32DBFEE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CCF0C8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3CCC846" w14:textId="77777777" w:rsidTr="00042141">
        <w:tc>
          <w:tcPr>
            <w:tcW w:w="3116" w:type="dxa"/>
          </w:tcPr>
          <w:p w14:paraId="4F127F4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13A9C58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30A78E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3855E26" w14:textId="77777777" w:rsidTr="00042141">
        <w:tc>
          <w:tcPr>
            <w:tcW w:w="3116" w:type="dxa"/>
          </w:tcPr>
          <w:p w14:paraId="122C129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3FD26A7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64A82B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1840432B" w14:textId="77777777" w:rsidTr="00042141">
        <w:tc>
          <w:tcPr>
            <w:tcW w:w="3116" w:type="dxa"/>
          </w:tcPr>
          <w:p w14:paraId="5E79D66F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03243945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FB5B07C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45D82FD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25112" w14:textId="77777777" w:rsidR="00965673" w:rsidRDefault="00965673">
      <w:pPr>
        <w:spacing w:after="0" w:line="240" w:lineRule="auto"/>
      </w:pPr>
      <w:r>
        <w:separator/>
      </w:r>
    </w:p>
  </w:endnote>
  <w:endnote w:type="continuationSeparator" w:id="0">
    <w:p w14:paraId="7B34FA70" w14:textId="77777777" w:rsidR="00965673" w:rsidRDefault="00965673">
      <w:pPr>
        <w:spacing w:after="0" w:line="240" w:lineRule="auto"/>
      </w:pPr>
      <w:r>
        <w:continuationSeparator/>
      </w:r>
    </w:p>
  </w:endnote>
  <w:endnote w:type="continuationNotice" w:id="1">
    <w:p w14:paraId="40C0E43B" w14:textId="77777777" w:rsidR="00965673" w:rsidRDefault="009656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D707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65131EAD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298CCBDC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5CD18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8A229D" wp14:editId="075E9E2E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A0590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8B35" w14:textId="77777777" w:rsidR="00965673" w:rsidRDefault="00965673">
      <w:pPr>
        <w:spacing w:after="0" w:line="240" w:lineRule="auto"/>
      </w:pPr>
      <w:r>
        <w:separator/>
      </w:r>
    </w:p>
  </w:footnote>
  <w:footnote w:type="continuationSeparator" w:id="0">
    <w:p w14:paraId="050D4959" w14:textId="77777777" w:rsidR="00965673" w:rsidRDefault="00965673">
      <w:pPr>
        <w:spacing w:after="0" w:line="240" w:lineRule="auto"/>
      </w:pPr>
      <w:r>
        <w:continuationSeparator/>
      </w:r>
    </w:p>
  </w:footnote>
  <w:footnote w:type="continuationNotice" w:id="1">
    <w:p w14:paraId="0D9834E5" w14:textId="77777777" w:rsidR="00965673" w:rsidRDefault="009656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14A56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9B45163" wp14:editId="45A33CF3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DBDB69D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2594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22660507" wp14:editId="3EDBB3B6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7DE86F63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B4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27B4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5673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E6762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43AA0"/>
  <w15:chartTrackingRefBased/>
  <w15:docId w15:val="{22D41C14-024C-4386-8894-1FDB3B2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17</TotalTime>
  <Pages>20</Pages>
  <Words>2945</Words>
  <Characters>16788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2022-12-28T18:27:00Z</dcterms:created>
  <dcterms:modified xsi:type="dcterms:W3CDTF">2022-12-28T19:07:00Z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