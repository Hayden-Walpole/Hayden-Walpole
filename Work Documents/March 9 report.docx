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F5FA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39687148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76CE9B7D" w14:textId="77777777" w:rsidR="00857ECD" w:rsidRPr="00857ECD" w:rsidRDefault="004514D6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(SKYDOC-XXXX)</w:t>
      </w:r>
    </w:p>
    <w:p w14:paraId="6F2FFD6C" w14:textId="77777777" w:rsidR="00F559BC" w:rsidRDefault="00857ECD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1F1A118C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461FDE55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FA13EBE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EF41EE">
        <w:rPr>
          <w:sz w:val="28"/>
          <w:szCs w:val="28"/>
        </w:rPr>
        <w:t>1918900-DEV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1831"/>
        <w:gridCol w:w="1711"/>
        <w:gridCol w:w="1860"/>
        <w:gridCol w:w="1662"/>
      </w:tblGrid>
      <w:tr w:rsidR="004514D6" w14:paraId="08F62447" w14:textId="77777777" w:rsidTr="00A537FD">
        <w:trPr>
          <w:trHeight w:val="755"/>
          <w:jc w:val="center"/>
        </w:trPr>
        <w:tc>
          <w:tcPr>
            <w:tcW w:w="2312" w:type="dxa"/>
          </w:tcPr>
          <w:p w14:paraId="77F0CD05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846" w:type="dxa"/>
          </w:tcPr>
          <w:p w14:paraId="6BF63C63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639" w:type="dxa"/>
          </w:tcPr>
          <w:p w14:paraId="6077A0AB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880" w:type="dxa"/>
          </w:tcPr>
          <w:p w14:paraId="685B9FF4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673" w:type="dxa"/>
          </w:tcPr>
          <w:p w14:paraId="1E1439B2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471ED7D5" w14:textId="77777777" w:rsidTr="00A537FD">
        <w:trPr>
          <w:trHeight w:val="414"/>
          <w:jc w:val="center"/>
        </w:trPr>
        <w:tc>
          <w:tcPr>
            <w:tcW w:w="2312" w:type="dxa"/>
          </w:tcPr>
          <w:p w14:paraId="65DA7DA0" w14:textId="20B59BEA" w:rsidR="004514D6" w:rsidRDefault="00EF41EE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</w:t>
            </w:r>
          </w:p>
        </w:tc>
        <w:tc>
          <w:tcPr>
            <w:tcW w:w="1846" w:type="dxa"/>
          </w:tcPr>
          <w:p w14:paraId="0A12480F" w14:textId="1EF521DE" w:rsidR="004514D6" w:rsidRDefault="00EF41EE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Shawn</w:t>
            </w:r>
          </w:p>
        </w:tc>
        <w:tc>
          <w:tcPr>
            <w:tcW w:w="1639" w:type="dxa"/>
          </w:tcPr>
          <w:p w14:paraId="7A630E42" w14:textId="7B5EC6BB" w:rsidR="004514D6" w:rsidRDefault="00EF41EE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Engineering</w:t>
            </w:r>
          </w:p>
        </w:tc>
        <w:tc>
          <w:tcPr>
            <w:tcW w:w="1880" w:type="dxa"/>
          </w:tcPr>
          <w:p w14:paraId="4526FDA0" w14:textId="1AA45A90" w:rsidR="004514D6" w:rsidRDefault="00EF41EE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</w:t>
            </w:r>
          </w:p>
        </w:tc>
        <w:tc>
          <w:tcPr>
            <w:tcW w:w="1673" w:type="dxa"/>
          </w:tcPr>
          <w:p w14:paraId="03DCC283" w14:textId="3C5F82E4" w:rsidR="004514D6" w:rsidRDefault="00EF41EE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3/9/2023 11:38:43 AM</w:t>
            </w:r>
          </w:p>
        </w:tc>
      </w:tr>
    </w:tbl>
    <w:p w14:paraId="054AE1B8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24C2136E" w14:textId="77777777" w:rsidR="008571B8" w:rsidRDefault="008571B8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p w14:paraId="447036A8" w14:textId="77777777" w:rsidR="00291A72" w:rsidRPr="00F22CD4" w:rsidRDefault="00291A72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0663E2FB" w14:textId="77777777" w:rsidTr="00EF41EE">
        <w:trPr>
          <w:trHeight w:val="287"/>
          <w:jc w:val="center"/>
        </w:trPr>
        <w:tc>
          <w:tcPr>
            <w:tcW w:w="4675" w:type="dxa"/>
          </w:tcPr>
          <w:p w14:paraId="1FEDA0C0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571B8">
              <w:rPr>
                <w:b/>
                <w:bCs/>
                <w:sz w:val="40"/>
                <w:szCs w:val="40"/>
              </w:rPr>
              <w:t>Full test results</w:t>
            </w:r>
            <w:r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7A3CB7CB" w14:textId="1B0D38A1" w:rsidR="00137E87" w:rsidRPr="00B04878" w:rsidRDefault="00EF41EE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>Fail</w:t>
            </w:r>
          </w:p>
        </w:tc>
      </w:tr>
      <w:tr w:rsidR="00137E87" w14:paraId="55851C34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410770F4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61B30CAA" w14:textId="77777777" w:rsidTr="00EF41EE">
        <w:trPr>
          <w:jc w:val="center"/>
        </w:trPr>
        <w:tc>
          <w:tcPr>
            <w:tcW w:w="4675" w:type="dxa"/>
          </w:tcPr>
          <w:p w14:paraId="6E97CF61" w14:textId="77777777" w:rsidR="00137E87" w:rsidRPr="00F545A6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545A6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50FBA9EF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4878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8571B8" w14:paraId="001AD1D0" w14:textId="77777777" w:rsidTr="00EF41EE">
        <w:trPr>
          <w:jc w:val="center"/>
        </w:trPr>
        <w:tc>
          <w:tcPr>
            <w:tcW w:w="4675" w:type="dxa"/>
          </w:tcPr>
          <w:p w14:paraId="2CF9C39B" w14:textId="7EE02614" w:rsidR="008571B8" w:rsidRPr="007463D8" w:rsidRDefault="00041430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_Ref127525995 \h </w:instrText>
            </w:r>
            <w:r w:rsidR="00F22CD4" w:rsidRPr="007463D8">
              <w:rPr>
                <w:b/>
                <w:bCs/>
                <w:szCs w:val="20"/>
              </w:rPr>
              <w:instrText xml:space="preserve">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EF41EE" w:rsidRPr="00EF41EE">
              <w:rPr>
                <w:b/>
                <w:bCs/>
                <w:szCs w:val="20"/>
              </w:rPr>
              <w:t>6.1. Visual Examination of the Product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04D1CFBA" w14:textId="69B0D045" w:rsidR="008571B8" w:rsidRPr="00395E23" w:rsidRDefault="00EF41EE" w:rsidP="00857EC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131DB80F" w14:textId="77777777" w:rsidTr="00EF41EE">
        <w:trPr>
          <w:jc w:val="center"/>
        </w:trPr>
        <w:tc>
          <w:tcPr>
            <w:tcW w:w="4675" w:type="dxa"/>
          </w:tcPr>
          <w:p w14:paraId="1FEFD7BB" w14:textId="77777777" w:rsidR="00395E23" w:rsidRPr="007463D8" w:rsidRDefault="003809E7" w:rsidP="007463D8">
            <w:pPr>
              <w:pStyle w:val="Heading9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4F33D921" w14:textId="1E5A6F36" w:rsidR="00395E23" w:rsidRDefault="00EF41EE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588C1EAC" w14:textId="77777777" w:rsidTr="00EF41EE">
        <w:trPr>
          <w:jc w:val="center"/>
        </w:trPr>
        <w:tc>
          <w:tcPr>
            <w:tcW w:w="4675" w:type="dxa"/>
          </w:tcPr>
          <w:p w14:paraId="762ACE98" w14:textId="56924883" w:rsidR="00395E23" w:rsidRPr="007463D8" w:rsidRDefault="00395E23" w:rsidP="007463D8">
            <w:pPr>
              <w:pStyle w:val="Heading9"/>
              <w:rPr>
                <w:szCs w:val="20"/>
              </w:rPr>
            </w:pPr>
            <w:r w:rsidRPr="007463D8">
              <w:rPr>
                <w:szCs w:val="20"/>
              </w:rPr>
              <w:fldChar w:fldCharType="begin"/>
            </w:r>
            <w:r w:rsidRPr="007463D8">
              <w:rPr>
                <w:szCs w:val="20"/>
              </w:rPr>
              <w:instrText xml:space="preserve"> REF _Ref127526785 \h  \* MERGEFORMAT </w:instrText>
            </w:r>
            <w:r w:rsidRPr="007463D8">
              <w:rPr>
                <w:szCs w:val="20"/>
              </w:rPr>
            </w:r>
            <w:r w:rsidRPr="007463D8">
              <w:rPr>
                <w:szCs w:val="20"/>
              </w:rPr>
              <w:fldChar w:fldCharType="separate"/>
            </w:r>
            <w:r w:rsidR="00EF41EE" w:rsidRPr="00EF41EE">
              <w:rPr>
                <w:rStyle w:val="Heading8Char"/>
                <w:rFonts w:eastAsiaTheme="minorHAnsi" w:cstheme="minorBidi"/>
                <w:i w:val="0"/>
                <w:color w:val="404040" w:themeColor="text1" w:themeTint="BF"/>
                <w:szCs w:val="20"/>
              </w:rPr>
              <w:t>6.3 Bonding</w:t>
            </w:r>
            <w:r w:rsidRPr="007463D8">
              <w:rPr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6344916E" w14:textId="28830886" w:rsidR="00395E23" w:rsidRDefault="00EF41EE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C65713" w14:paraId="599C0854" w14:textId="77777777" w:rsidTr="00EF41EE">
        <w:trPr>
          <w:jc w:val="center"/>
        </w:trPr>
        <w:tc>
          <w:tcPr>
            <w:tcW w:w="4675" w:type="dxa"/>
          </w:tcPr>
          <w:p w14:paraId="1281940A" w14:textId="2A212429" w:rsidR="00C65713" w:rsidRPr="007463D8" w:rsidRDefault="00C65713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_Ref129073835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EF41EE" w:rsidRPr="00EF41EE">
              <w:rPr>
                <w:rStyle w:val="Heading9Char"/>
                <w:b/>
                <w:bCs/>
                <w:szCs w:val="20"/>
              </w:rPr>
              <w:t>6.4 Resistance</w:t>
            </w:r>
            <w:r w:rsidR="00EF41EE" w:rsidRPr="00EF41EE">
              <w:rPr>
                <w:rStyle w:val="Heading8Char"/>
                <w:szCs w:val="20"/>
              </w:rPr>
              <w:t xml:space="preserve"> </w:t>
            </w:r>
            <w:r w:rsidR="00EF41EE" w:rsidRPr="00EF41EE">
              <w:rPr>
                <w:szCs w:val="20"/>
              </w:rPr>
              <w:t>and Inductance Test</w:t>
            </w:r>
            <w:r w:rsidR="00EF41EE" w:rsidRPr="00EF41EE">
              <w:rPr>
                <w:b/>
                <w:bCs/>
                <w:szCs w:val="20"/>
              </w:rPr>
              <w:t xml:space="preserve"> (motor and solenoid)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1018F829" w14:textId="4B8FA5FC" w:rsidR="00C65713" w:rsidRDefault="00EF41EE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28F4FD09" w14:textId="0CE72632" w:rsidR="00C65713" w:rsidRDefault="00EF41EE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395E23" w14:paraId="2090F29E" w14:textId="77777777" w:rsidTr="00EF41EE">
        <w:trPr>
          <w:jc w:val="center"/>
        </w:trPr>
        <w:tc>
          <w:tcPr>
            <w:tcW w:w="4675" w:type="dxa"/>
          </w:tcPr>
          <w:p w14:paraId="51F851FC" w14:textId="3DF269E1" w:rsidR="00395E23" w:rsidRPr="007463D8" w:rsidRDefault="00395E23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_Ref127526027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EF41EE" w:rsidRPr="00EF41EE">
              <w:rPr>
                <w:b/>
                <w:bCs/>
                <w:szCs w:val="20"/>
              </w:rPr>
              <w:t>6.5 Power ON UUT Checks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3E6E17B9" w14:textId="207D32F3" w:rsidR="00395E23" w:rsidRDefault="00EF41EE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400E5E5A" w14:textId="77777777" w:rsidTr="00EF41EE">
        <w:trPr>
          <w:jc w:val="center"/>
        </w:trPr>
        <w:tc>
          <w:tcPr>
            <w:tcW w:w="4675" w:type="dxa"/>
          </w:tcPr>
          <w:p w14:paraId="73B86C24" w14:textId="77777777" w:rsidR="00C65713" w:rsidRPr="007463D8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C65713">
              <w:rPr>
                <w:b/>
                <w:bCs/>
                <w:szCs w:val="20"/>
              </w:rPr>
              <w:t xml:space="preserve">6.6 </w:t>
            </w:r>
            <w:r w:rsidRPr="00C65713">
              <w:rPr>
                <w:rStyle w:val="Heading9Char"/>
                <w:b/>
                <w:bCs/>
                <w:szCs w:val="20"/>
              </w:rPr>
              <w:t>Functional Check Out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05198BA1" w14:textId="1AF64411" w:rsidR="00C65713" w:rsidRPr="006C165A" w:rsidRDefault="00EF41EE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21476271" w14:textId="77777777" w:rsidTr="00EF41EE">
        <w:trPr>
          <w:jc w:val="center"/>
        </w:trPr>
        <w:tc>
          <w:tcPr>
            <w:tcW w:w="4675" w:type="dxa"/>
          </w:tcPr>
          <w:p w14:paraId="02468BC0" w14:textId="77777777" w:rsidR="00C65713" w:rsidRPr="00C65713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C65713">
              <w:rPr>
                <w:b/>
                <w:bCs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676BEB30" w14:textId="12359B49" w:rsidR="00C65713" w:rsidRPr="008F0E92" w:rsidRDefault="00EF41EE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322A7140" w14:textId="4D862A4A" w:rsidR="00C65713" w:rsidRDefault="00EF41EE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12803" w14:paraId="170A0F3B" w14:textId="77777777" w:rsidTr="00EF41EE">
        <w:trPr>
          <w:jc w:val="center"/>
        </w:trPr>
        <w:tc>
          <w:tcPr>
            <w:tcW w:w="4675" w:type="dxa"/>
          </w:tcPr>
          <w:p w14:paraId="4A9859C0" w14:textId="4381C199" w:rsidR="00612803" w:rsidRPr="007463D8" w:rsidRDefault="0024545F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_Ref129074003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EF41EE" w:rsidRPr="00EF41EE">
              <w:rPr>
                <w:b/>
                <w:bCs/>
                <w:szCs w:val="20"/>
              </w:rPr>
              <w:t>6.6.4 Brake Release Test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51B7E647" w14:textId="6CC994B2" w:rsidR="00612803" w:rsidRPr="008F0E92" w:rsidRDefault="00EF41EE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6D15A2" w14:paraId="6F4B0F92" w14:textId="77777777" w:rsidTr="00EF41EE">
        <w:trPr>
          <w:jc w:val="center"/>
        </w:trPr>
        <w:tc>
          <w:tcPr>
            <w:tcW w:w="4675" w:type="dxa"/>
          </w:tcPr>
          <w:p w14:paraId="77F71150" w14:textId="18EF707A" w:rsidR="006D15A2" w:rsidRPr="007463D8" w:rsidRDefault="006D15A2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_Ref127526043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EF41EE" w:rsidRPr="00EF41EE">
              <w:rPr>
                <w:b/>
                <w:bCs/>
                <w:szCs w:val="20"/>
              </w:rPr>
              <w:t>6.6.5 N1 and N2 Extend Mechanical Stops and MCE Rigging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5C6023D2" w14:textId="2EC476E9" w:rsidR="006D15A2" w:rsidRDefault="00EF41EE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4F9C22AF" w14:textId="77777777" w:rsidTr="00EF41EE">
        <w:trPr>
          <w:jc w:val="center"/>
        </w:trPr>
        <w:tc>
          <w:tcPr>
            <w:tcW w:w="4675" w:type="dxa"/>
          </w:tcPr>
          <w:p w14:paraId="2DA13D8A" w14:textId="3CA7D3CD" w:rsidR="006D15A2" w:rsidRPr="007463D8" w:rsidRDefault="006D15A2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_Ref127526651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EF41EE" w:rsidRPr="00EF41EE">
              <w:rPr>
                <w:b/>
                <w:bCs/>
                <w:szCs w:val="20"/>
              </w:rPr>
              <w:t>6.6.6 N1 and N2 Stroke Check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1DC2A762" w14:textId="6155582B" w:rsidR="006D15A2" w:rsidRDefault="00EF41EE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64AF49C0" w14:textId="77777777" w:rsidTr="00EF41EE">
        <w:trPr>
          <w:jc w:val="center"/>
        </w:trPr>
        <w:tc>
          <w:tcPr>
            <w:tcW w:w="4675" w:type="dxa"/>
          </w:tcPr>
          <w:p w14:paraId="33EB6360" w14:textId="3CEBDAFE" w:rsidR="006D15A2" w:rsidRPr="007463D8" w:rsidRDefault="0024545F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_Ref129074067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EF41EE" w:rsidRPr="00EF41EE">
              <w:rPr>
                <w:rStyle w:val="Heading9Char"/>
                <w:b/>
                <w:bCs/>
                <w:szCs w:val="20"/>
              </w:rPr>
              <w:t>6.6.7 Performance Test – unloaded operation</w:t>
            </w:r>
            <w:r w:rsidR="00EF41EE" w:rsidRPr="00EF41EE">
              <w:rPr>
                <w:b/>
                <w:bCs/>
                <w:szCs w:val="20"/>
              </w:rPr>
              <w:t xml:space="preserve"> (one channel operation)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68501E82" w14:textId="6D285BB9" w:rsidR="006D15A2" w:rsidRPr="008F0E92" w:rsidRDefault="00EF41EE" w:rsidP="006D15A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352F12AD" w14:textId="77777777" w:rsidTr="00EF41EE">
        <w:trPr>
          <w:jc w:val="center"/>
        </w:trPr>
        <w:tc>
          <w:tcPr>
            <w:tcW w:w="4675" w:type="dxa"/>
          </w:tcPr>
          <w:p w14:paraId="33AD3380" w14:textId="77777777" w:rsidR="000E675C" w:rsidRPr="000E675C" w:rsidRDefault="000E675C" w:rsidP="000E675C">
            <w:pPr>
              <w:pStyle w:val="Heading9"/>
              <w:rPr>
                <w:b/>
                <w:bCs/>
                <w:szCs w:val="20"/>
              </w:rPr>
            </w:pPr>
            <w:r w:rsidRPr="000E675C">
              <w:rPr>
                <w:b/>
                <w:bCs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169D8CCB" w14:textId="78503649" w:rsidR="006D15A2" w:rsidRDefault="00EF41EE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58A5BB2E" w14:textId="77777777" w:rsidTr="00EF41EE">
        <w:trPr>
          <w:jc w:val="center"/>
        </w:trPr>
        <w:tc>
          <w:tcPr>
            <w:tcW w:w="4675" w:type="dxa"/>
          </w:tcPr>
          <w:p w14:paraId="69EC42E6" w14:textId="77777777" w:rsidR="006D15A2" w:rsidRPr="007463D8" w:rsidRDefault="000E675C" w:rsidP="007463D8">
            <w:pPr>
              <w:pStyle w:val="Heading9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27CF5968" w14:textId="6631FDEF" w:rsidR="006D15A2" w:rsidRDefault="00EF41EE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</w:tbl>
    <w:p w14:paraId="690AA9BA" w14:textId="77777777" w:rsidR="00133482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0" w:name="_Hlk122079207"/>
    </w:p>
    <w:p w14:paraId="591E327D" w14:textId="77777777" w:rsidR="00291A72" w:rsidRDefault="00291A72" w:rsidP="00133482">
      <w:pPr>
        <w:pStyle w:val="BodyText"/>
        <w:spacing w:after="60"/>
        <w:ind w:left="0"/>
        <w:rPr>
          <w:b/>
          <w:bCs/>
          <w:szCs w:val="20"/>
        </w:rPr>
      </w:pPr>
    </w:p>
    <w:p w14:paraId="7683D127" w14:textId="77777777" w:rsidR="00291A72" w:rsidRDefault="00291A72" w:rsidP="00133482">
      <w:pPr>
        <w:pStyle w:val="BodyText"/>
        <w:spacing w:after="60"/>
        <w:ind w:left="0"/>
        <w:rPr>
          <w:b/>
          <w:bCs/>
          <w:szCs w:val="20"/>
        </w:rPr>
      </w:pPr>
    </w:p>
    <w:p w14:paraId="39FBCD03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bookmarkStart w:id="1" w:name="_Ref127525995"/>
      <w:r w:rsidRPr="007463D8">
        <w:rPr>
          <w:b/>
          <w:bCs/>
          <w:sz w:val="32"/>
          <w:szCs w:val="32"/>
        </w:rPr>
        <w:t>6.1. Visual Examination of the Product</w:t>
      </w:r>
      <w:bookmarkEnd w:id="1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835"/>
        <w:gridCol w:w="2525"/>
      </w:tblGrid>
      <w:tr w:rsidR="00133482" w14:paraId="0A45AD08" w14:textId="77777777" w:rsidTr="00EF41EE">
        <w:tc>
          <w:tcPr>
            <w:tcW w:w="6835" w:type="dxa"/>
          </w:tcPr>
          <w:bookmarkEnd w:id="0"/>
          <w:p w14:paraId="0BF4D212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525" w:type="dxa"/>
            <w:shd w:val="solid" w:color="B9FF93" w:fill="auto"/>
          </w:tcPr>
          <w:p w14:paraId="4A2BB82F" w14:textId="444E01EC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E0BCA19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1554F1C8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585"/>
        <w:gridCol w:w="2340"/>
        <w:gridCol w:w="2425"/>
      </w:tblGrid>
      <w:tr w:rsidR="0095150B" w14:paraId="7304498B" w14:textId="77777777" w:rsidTr="0095150B">
        <w:tc>
          <w:tcPr>
            <w:tcW w:w="4585" w:type="dxa"/>
          </w:tcPr>
          <w:p w14:paraId="76CC512E" w14:textId="77777777" w:rsidR="0095150B" w:rsidRPr="0095150B" w:rsidRDefault="0095150B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5" w:type="dxa"/>
            <w:gridSpan w:val="2"/>
          </w:tcPr>
          <w:p w14:paraId="17535583" w14:textId="77777777" w:rsidR="0095150B" w:rsidRPr="0095150B" w:rsidRDefault="0095150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Results</w:t>
            </w:r>
          </w:p>
        </w:tc>
      </w:tr>
      <w:tr w:rsidR="0095150B" w14:paraId="330CD973" w14:textId="77777777" w:rsidTr="0095150B">
        <w:tc>
          <w:tcPr>
            <w:tcW w:w="4585" w:type="dxa"/>
          </w:tcPr>
          <w:p w14:paraId="06865A3A" w14:textId="77777777" w:rsidR="0095150B" w:rsidRDefault="0095150B" w:rsidP="00951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weight should not exceed 10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</w:t>
            </w:r>
          </w:p>
        </w:tc>
        <w:tc>
          <w:tcPr>
            <w:tcW w:w="2340" w:type="dxa"/>
          </w:tcPr>
          <w:p w14:paraId="6B4018F1" w14:textId="281B4D17" w:rsidR="0095150B" w:rsidRDefault="0095150B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actual weight </w:t>
            </w:r>
            <w:r w:rsidR="00EF41EE">
              <w:rPr>
                <w:szCs w:val="20"/>
              </w:rPr>
              <w:t>9.12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lbs</w:t>
            </w:r>
            <w:proofErr w:type="spellEnd"/>
          </w:p>
        </w:tc>
        <w:tc>
          <w:tcPr>
            <w:tcW w:w="2425" w:type="dxa"/>
          </w:tcPr>
          <w:p w14:paraId="1509C665" w14:textId="756A7067" w:rsidR="0095150B" w:rsidRDefault="00EF41EE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0EFED291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60E0CA95" w14:textId="77777777" w:rsidR="00133482" w:rsidRPr="007463D8" w:rsidRDefault="00133482" w:rsidP="00133482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</w:p>
    <w:p w14:paraId="2AC8A207" w14:textId="77777777" w:rsidR="00133482" w:rsidRPr="00293C09" w:rsidRDefault="00133482" w:rsidP="00133482">
      <w:pPr>
        <w:pStyle w:val="BodyText"/>
        <w:spacing w:after="60"/>
        <w:ind w:left="0"/>
        <w:rPr>
          <w:szCs w:val="20"/>
        </w:rPr>
      </w:pPr>
      <w:r w:rsidRPr="00293C09">
        <w:rPr>
          <w:b/>
          <w:bCs/>
          <w:szCs w:val="20"/>
        </w:rPr>
        <w:t>Bonding resistance</w:t>
      </w:r>
      <w:r>
        <w:rPr>
          <w:b/>
          <w:bCs/>
          <w:szCs w:val="20"/>
        </w:rPr>
        <w:t>:</w:t>
      </w:r>
      <w:r w:rsidRPr="004D6A80">
        <w:rPr>
          <w:b/>
          <w:bCs/>
          <w:color w:val="F3533F" w:themeColor="accent6"/>
        </w:rPr>
        <w:t xml:space="preserve">       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09" w:type="dxa"/>
        <w:tblInd w:w="-5" w:type="dxa"/>
        <w:tblLook w:val="04A0" w:firstRow="1" w:lastRow="0" w:firstColumn="1" w:lastColumn="0" w:noHBand="0" w:noVBand="1"/>
      </w:tblPr>
      <w:tblGrid>
        <w:gridCol w:w="1760"/>
        <w:gridCol w:w="1294"/>
        <w:gridCol w:w="1512"/>
        <w:gridCol w:w="1581"/>
        <w:gridCol w:w="1683"/>
        <w:gridCol w:w="1479"/>
      </w:tblGrid>
      <w:tr w:rsidR="00133482" w:rsidRPr="00CF01D2" w14:paraId="40D14C76" w14:textId="77777777" w:rsidTr="006C2C30">
        <w:trPr>
          <w:trHeight w:val="297"/>
        </w:trPr>
        <w:tc>
          <w:tcPr>
            <w:tcW w:w="4566" w:type="dxa"/>
            <w:gridSpan w:val="3"/>
          </w:tcPr>
          <w:p w14:paraId="6DFCAF98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43" w:type="dxa"/>
            <w:gridSpan w:val="3"/>
          </w:tcPr>
          <w:p w14:paraId="11E95E3F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:rsidRPr="00CF01D2" w14:paraId="0A44E3E3" w14:textId="77777777" w:rsidTr="00EF41EE">
        <w:trPr>
          <w:trHeight w:val="297"/>
        </w:trPr>
        <w:tc>
          <w:tcPr>
            <w:tcW w:w="1760" w:type="dxa"/>
          </w:tcPr>
          <w:p w14:paraId="386F1FD6" w14:textId="77777777" w:rsidR="00133482" w:rsidRPr="0009590E" w:rsidRDefault="00133482" w:rsidP="006C2C30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294" w:type="dxa"/>
          </w:tcPr>
          <w:p w14:paraId="1A252DD6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512" w:type="dxa"/>
          </w:tcPr>
          <w:p w14:paraId="1F5C1D19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2BD4FDF5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251F6A7C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  <w:tc>
          <w:tcPr>
            <w:tcW w:w="1479" w:type="dxa"/>
          </w:tcPr>
          <w:p w14:paraId="4144DFA7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133482" w:rsidRPr="00CF01D2" w14:paraId="7E1A55AF" w14:textId="77777777" w:rsidTr="00EF41EE">
        <w:trPr>
          <w:trHeight w:val="297"/>
        </w:trPr>
        <w:tc>
          <w:tcPr>
            <w:tcW w:w="1760" w:type="dxa"/>
          </w:tcPr>
          <w:p w14:paraId="0FE72341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294" w:type="dxa"/>
          </w:tcPr>
          <w:p w14:paraId="31403966" w14:textId="031ADE2B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512" w:type="dxa"/>
          </w:tcPr>
          <w:p w14:paraId="07E6CE28" w14:textId="38C9BAD7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B9FF93" w:fill="auto"/>
          </w:tcPr>
          <w:p w14:paraId="3C7F8EAD" w14:textId="2E118BD2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solid" w:color="B9FF93" w:fill="auto"/>
          </w:tcPr>
          <w:p w14:paraId="04915AE4" w14:textId="722DCD3B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10.1</w:t>
            </w:r>
          </w:p>
        </w:tc>
        <w:tc>
          <w:tcPr>
            <w:tcW w:w="1479" w:type="dxa"/>
          </w:tcPr>
          <w:p w14:paraId="5758A0B6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0B15EB35" w14:textId="77777777" w:rsidTr="00EF41EE">
        <w:trPr>
          <w:trHeight w:val="297"/>
        </w:trPr>
        <w:tc>
          <w:tcPr>
            <w:tcW w:w="1760" w:type="dxa"/>
          </w:tcPr>
          <w:p w14:paraId="5356062C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294" w:type="dxa"/>
          </w:tcPr>
          <w:p w14:paraId="26379988" w14:textId="62273762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512" w:type="dxa"/>
          </w:tcPr>
          <w:p w14:paraId="3E09BE30" w14:textId="15849A9F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B9FF93" w:fill="auto"/>
          </w:tcPr>
          <w:p w14:paraId="16D211BB" w14:textId="1B2C8E72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9.9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solid" w:color="B9FF93" w:fill="auto"/>
          </w:tcPr>
          <w:p w14:paraId="13FEE1B1" w14:textId="1761663C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10.2</w:t>
            </w:r>
          </w:p>
        </w:tc>
        <w:tc>
          <w:tcPr>
            <w:tcW w:w="1479" w:type="dxa"/>
          </w:tcPr>
          <w:p w14:paraId="342503F7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0D8EDBFF" w14:textId="77777777" w:rsidTr="00EF41EE">
        <w:trPr>
          <w:trHeight w:val="297"/>
        </w:trPr>
        <w:tc>
          <w:tcPr>
            <w:tcW w:w="1760" w:type="dxa"/>
          </w:tcPr>
          <w:p w14:paraId="62ED06E0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294" w:type="dxa"/>
          </w:tcPr>
          <w:p w14:paraId="3A2DA92D" w14:textId="0E9BD5D4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512" w:type="dxa"/>
          </w:tcPr>
          <w:p w14:paraId="04BFE91C" w14:textId="0B66EB2E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B9FF93" w:fill="auto"/>
          </w:tcPr>
          <w:p w14:paraId="515E8EC5" w14:textId="0658E9EE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9.8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solid" w:color="B9FF93" w:fill="auto"/>
          </w:tcPr>
          <w:p w14:paraId="3397ECDD" w14:textId="1C12F501" w:rsidR="00133482" w:rsidRPr="0009590E" w:rsidRDefault="00EF41EE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10.3</w:t>
            </w:r>
          </w:p>
        </w:tc>
        <w:tc>
          <w:tcPr>
            <w:tcW w:w="1479" w:type="dxa"/>
          </w:tcPr>
          <w:p w14:paraId="6666B732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291A72" w:rsidRPr="00CF01D2" w14:paraId="3CD8EDCB" w14:textId="77777777" w:rsidTr="00EF41EE">
        <w:trPr>
          <w:trHeight w:val="297"/>
        </w:trPr>
        <w:tc>
          <w:tcPr>
            <w:tcW w:w="4566" w:type="dxa"/>
            <w:gridSpan w:val="3"/>
          </w:tcPr>
          <w:p w14:paraId="3C9A8F84" w14:textId="77777777" w:rsidR="00291A72" w:rsidRPr="0009590E" w:rsidRDefault="00291A7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Bonding Pass/Fail</w:t>
            </w:r>
          </w:p>
        </w:tc>
        <w:tc>
          <w:tcPr>
            <w:tcW w:w="3264" w:type="dxa"/>
            <w:gridSpan w:val="2"/>
            <w:shd w:val="solid" w:color="FF7575" w:fill="auto"/>
          </w:tcPr>
          <w:p w14:paraId="1080988B" w14:textId="2BD41BA6" w:rsidR="00291A72" w:rsidRPr="006C165A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3068BAF4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692765B3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277585E1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bookmarkStart w:id="4" w:name="_Ref129073835"/>
      <w:r w:rsidRPr="007463D8">
        <w:rPr>
          <w:rStyle w:val="Heading9Char"/>
          <w:b/>
          <w:bCs/>
          <w:sz w:val="32"/>
          <w:szCs w:val="32"/>
        </w:rPr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629DDA42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2271"/>
        <w:gridCol w:w="1106"/>
        <w:gridCol w:w="1168"/>
        <w:gridCol w:w="1252"/>
        <w:gridCol w:w="1252"/>
        <w:gridCol w:w="1252"/>
        <w:gridCol w:w="1010"/>
      </w:tblGrid>
      <w:tr w:rsidR="00133482" w14:paraId="5E2B81FB" w14:textId="77777777" w:rsidTr="001A274F">
        <w:tc>
          <w:tcPr>
            <w:tcW w:w="4495" w:type="dxa"/>
            <w:gridSpan w:val="3"/>
          </w:tcPr>
          <w:p w14:paraId="5CCB07C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816" w:type="dxa"/>
            <w:gridSpan w:val="4"/>
          </w:tcPr>
          <w:p w14:paraId="73F6CD3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23D9F986" w14:textId="77777777" w:rsidTr="00EF41EE">
        <w:tc>
          <w:tcPr>
            <w:tcW w:w="2515" w:type="dxa"/>
          </w:tcPr>
          <w:p w14:paraId="462673A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810" w:type="dxa"/>
          </w:tcPr>
          <w:p w14:paraId="4C2F4547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70" w:type="dxa"/>
          </w:tcPr>
          <w:p w14:paraId="4C818172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F4FC549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50575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32711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36" w:type="dxa"/>
          </w:tcPr>
          <w:p w14:paraId="7D28DE0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619E8D0C" w14:textId="77777777" w:rsidTr="00EF41EE">
        <w:tc>
          <w:tcPr>
            <w:tcW w:w="2515" w:type="dxa"/>
          </w:tcPr>
          <w:p w14:paraId="7C465AD3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810" w:type="dxa"/>
          </w:tcPr>
          <w:p w14:paraId="321745FE" w14:textId="25F15099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70" w:type="dxa"/>
          </w:tcPr>
          <w:p w14:paraId="41E4E622" w14:textId="35ADCBF5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B9FF93" w:fill="auto"/>
          </w:tcPr>
          <w:p w14:paraId="055D7D6C" w14:textId="67764FB1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B9FF93" w:fill="auto"/>
          </w:tcPr>
          <w:p w14:paraId="6EA14E41" w14:textId="40DC2366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0.201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B9FF93" w:fill="auto"/>
          </w:tcPr>
          <w:p w14:paraId="3D441264" w14:textId="5846E1AF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0.204</w:t>
            </w:r>
          </w:p>
        </w:tc>
        <w:tc>
          <w:tcPr>
            <w:tcW w:w="1036" w:type="dxa"/>
          </w:tcPr>
          <w:p w14:paraId="77826D0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74C68D49" w14:textId="77777777" w:rsidTr="00EF41EE">
        <w:tc>
          <w:tcPr>
            <w:tcW w:w="2515" w:type="dxa"/>
          </w:tcPr>
          <w:p w14:paraId="1A95F2FB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810" w:type="dxa"/>
          </w:tcPr>
          <w:p w14:paraId="05975710" w14:textId="324CEA6A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70" w:type="dxa"/>
          </w:tcPr>
          <w:p w14:paraId="19F3A60E" w14:textId="4BC9B74E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B9FF93" w:fill="auto"/>
          </w:tcPr>
          <w:p w14:paraId="33362521" w14:textId="1489FA2A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B9FF93" w:fill="auto"/>
          </w:tcPr>
          <w:p w14:paraId="3F3B25C0" w14:textId="0C4ED409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0.202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B9FF93" w:fill="auto"/>
          </w:tcPr>
          <w:p w14:paraId="5B240A85" w14:textId="47290847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0.205</w:t>
            </w:r>
          </w:p>
        </w:tc>
        <w:tc>
          <w:tcPr>
            <w:tcW w:w="1036" w:type="dxa"/>
          </w:tcPr>
          <w:p w14:paraId="10B46D0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498DB7A" w14:textId="77777777" w:rsidTr="00EF41EE">
        <w:tc>
          <w:tcPr>
            <w:tcW w:w="2515" w:type="dxa"/>
          </w:tcPr>
          <w:p w14:paraId="00272621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810" w:type="dxa"/>
          </w:tcPr>
          <w:p w14:paraId="78EE7629" w14:textId="0C2F6FAD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70" w:type="dxa"/>
          </w:tcPr>
          <w:p w14:paraId="6F37E93F" w14:textId="12DBF832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B9FF93" w:fill="auto"/>
          </w:tcPr>
          <w:p w14:paraId="4EFC02C2" w14:textId="1BCD606C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0.22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B9FF93" w:fill="auto"/>
          </w:tcPr>
          <w:p w14:paraId="3502A378" w14:textId="30F8C2F0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0.203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B9FF93" w:fill="auto"/>
          </w:tcPr>
          <w:p w14:paraId="41460803" w14:textId="525B3166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0.206</w:t>
            </w:r>
          </w:p>
        </w:tc>
        <w:tc>
          <w:tcPr>
            <w:tcW w:w="1036" w:type="dxa"/>
          </w:tcPr>
          <w:p w14:paraId="36AE37A1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3F74C2E" w14:textId="77777777" w:rsidTr="00EF41EE">
        <w:tc>
          <w:tcPr>
            <w:tcW w:w="2515" w:type="dxa"/>
          </w:tcPr>
          <w:p w14:paraId="0728B5CF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810" w:type="dxa"/>
          </w:tcPr>
          <w:p w14:paraId="3FD37B8C" w14:textId="0F830973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170" w:type="dxa"/>
          </w:tcPr>
          <w:p w14:paraId="2F37904A" w14:textId="310E29C4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FF7575" w:fill="auto"/>
          </w:tcPr>
          <w:p w14:paraId="01A725FA" w14:textId="07650565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FF7575" w:fill="auto"/>
          </w:tcPr>
          <w:p w14:paraId="0468990D" w14:textId="498CA837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FF7575" w:fill="auto"/>
          </w:tcPr>
          <w:p w14:paraId="3BC4482A" w14:textId="341E2C7C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55</w:t>
            </w:r>
          </w:p>
        </w:tc>
        <w:tc>
          <w:tcPr>
            <w:tcW w:w="1036" w:type="dxa"/>
          </w:tcPr>
          <w:p w14:paraId="74113A5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1AF687D4" w14:textId="77777777" w:rsidTr="00EF41EE">
        <w:tc>
          <w:tcPr>
            <w:tcW w:w="2515" w:type="dxa"/>
          </w:tcPr>
          <w:p w14:paraId="51326C3B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810" w:type="dxa"/>
          </w:tcPr>
          <w:p w14:paraId="166F0660" w14:textId="049D571C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170" w:type="dxa"/>
          </w:tcPr>
          <w:p w14:paraId="3C545CC7" w14:textId="23237A48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FF7575" w:fill="auto"/>
          </w:tcPr>
          <w:p w14:paraId="0B781836" w14:textId="2316DCF9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9E+6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FF7575" w:fill="auto"/>
          </w:tcPr>
          <w:p w14:paraId="194581E6" w14:textId="3F27F481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1E+7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FF7575" w:fill="auto"/>
          </w:tcPr>
          <w:p w14:paraId="1A950376" w14:textId="7ADBCD9B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1E+9</w:t>
            </w:r>
          </w:p>
        </w:tc>
        <w:tc>
          <w:tcPr>
            <w:tcW w:w="1036" w:type="dxa"/>
          </w:tcPr>
          <w:p w14:paraId="61B2947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291A72" w14:paraId="1323476D" w14:textId="77777777" w:rsidTr="00EF41EE">
        <w:tc>
          <w:tcPr>
            <w:tcW w:w="4495" w:type="dxa"/>
            <w:gridSpan w:val="3"/>
          </w:tcPr>
          <w:p w14:paraId="7EC58762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3780" w:type="dxa"/>
            <w:gridSpan w:val="3"/>
            <w:shd w:val="solid" w:color="FF7575" w:fill="auto"/>
          </w:tcPr>
          <w:p w14:paraId="7AE7C3B8" w14:textId="0493BFCA" w:rsidR="00291A72" w:rsidRPr="006C165A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284C5345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4B77CD68" w14:textId="77777777" w:rsidR="00010E01" w:rsidRDefault="00010E01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4E0FDA15" w14:textId="77777777" w:rsidR="001A274F" w:rsidRDefault="001A274F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512E4686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1"/>
        <w:gridCol w:w="6"/>
        <w:gridCol w:w="1306"/>
        <w:gridCol w:w="1352"/>
        <w:gridCol w:w="1530"/>
        <w:gridCol w:w="1440"/>
        <w:gridCol w:w="1710"/>
        <w:gridCol w:w="895"/>
      </w:tblGrid>
      <w:tr w:rsidR="00133482" w14:paraId="0765FC13" w14:textId="77777777" w:rsidTr="006C2C30">
        <w:tc>
          <w:tcPr>
            <w:tcW w:w="3775" w:type="dxa"/>
            <w:gridSpan w:val="4"/>
          </w:tcPr>
          <w:p w14:paraId="775455EC" w14:textId="77777777" w:rsidR="00133482" w:rsidRDefault="00133482" w:rsidP="006C2C30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7971375E" w14:textId="77777777" w:rsidR="00133482" w:rsidRDefault="00133482" w:rsidP="006C2C30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76F6E22D" w14:textId="77777777" w:rsidTr="00EF41EE">
        <w:tc>
          <w:tcPr>
            <w:tcW w:w="1117" w:type="dxa"/>
            <w:gridSpan w:val="2"/>
          </w:tcPr>
          <w:p w14:paraId="6E84202B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5DD30575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038552D1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CC6D253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27F8F0B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9F917B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4E9CF885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660FB99D" w14:textId="77777777" w:rsidTr="00EF41EE">
        <w:tc>
          <w:tcPr>
            <w:tcW w:w="1111" w:type="dxa"/>
          </w:tcPr>
          <w:p w14:paraId="784FCCB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12" w:type="dxa"/>
            <w:gridSpan w:val="2"/>
          </w:tcPr>
          <w:p w14:paraId="286D3F68" w14:textId="3F61106A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022631CE" w14:textId="09BF8010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0E516815" w14:textId="12A09937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6412A29B" w14:textId="36229DAF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39F4EEE6" w14:textId="69082015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</w:t>
            </w:r>
          </w:p>
        </w:tc>
        <w:tc>
          <w:tcPr>
            <w:tcW w:w="895" w:type="dxa"/>
          </w:tcPr>
          <w:p w14:paraId="047DB83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38B8847C" w14:textId="77777777" w:rsidTr="00EF41EE">
        <w:tc>
          <w:tcPr>
            <w:tcW w:w="1111" w:type="dxa"/>
          </w:tcPr>
          <w:p w14:paraId="0450B460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12" w:type="dxa"/>
            <w:gridSpan w:val="2"/>
          </w:tcPr>
          <w:p w14:paraId="27246F6A" w14:textId="77C3B9D7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BD2F340" w14:textId="2ABD62BF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26CAAB81" w14:textId="3E81F3C2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482231C1" w14:textId="1A712010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62DB944D" w14:textId="00E7BD57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0.4</w:t>
            </w:r>
          </w:p>
        </w:tc>
        <w:tc>
          <w:tcPr>
            <w:tcW w:w="895" w:type="dxa"/>
          </w:tcPr>
          <w:p w14:paraId="1CD529F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43AC6F06" w14:textId="77777777" w:rsidTr="00EF41EE">
        <w:tc>
          <w:tcPr>
            <w:tcW w:w="1111" w:type="dxa"/>
          </w:tcPr>
          <w:p w14:paraId="19BF5E0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G to E </w:t>
            </w:r>
          </w:p>
        </w:tc>
        <w:tc>
          <w:tcPr>
            <w:tcW w:w="1312" w:type="dxa"/>
            <w:gridSpan w:val="2"/>
          </w:tcPr>
          <w:p w14:paraId="5D86988B" w14:textId="55575692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0F96E537" w14:textId="12A10013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2AE424DB" w14:textId="458CA075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0D66B00A" w14:textId="3EF49440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377C383D" w14:textId="47E83CBB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95" w:type="dxa"/>
          </w:tcPr>
          <w:p w14:paraId="3386566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7F1430FF" w14:textId="77777777" w:rsidTr="00EF41EE">
        <w:trPr>
          <w:trHeight w:val="350"/>
        </w:trPr>
        <w:tc>
          <w:tcPr>
            <w:tcW w:w="1111" w:type="dxa"/>
          </w:tcPr>
          <w:p w14:paraId="492C2454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12" w:type="dxa"/>
            <w:gridSpan w:val="2"/>
          </w:tcPr>
          <w:p w14:paraId="3D7A7A9D" w14:textId="336EB7D6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1EBEB98C" w14:textId="398F67C8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5E0E18A" w14:textId="4D8D31BB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6F392F04" w14:textId="3CB9B71D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7FCD9C05" w14:textId="3BB2A7C1" w:rsidR="0013348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895" w:type="dxa"/>
          </w:tcPr>
          <w:p w14:paraId="0DE7577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291A72" w14:paraId="6981DCA3" w14:textId="77777777" w:rsidTr="00EF41EE">
        <w:trPr>
          <w:trHeight w:val="350"/>
        </w:trPr>
        <w:tc>
          <w:tcPr>
            <w:tcW w:w="3775" w:type="dxa"/>
            <w:gridSpan w:val="4"/>
          </w:tcPr>
          <w:p w14:paraId="44A897A1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4680" w:type="dxa"/>
            <w:gridSpan w:val="3"/>
            <w:shd w:val="solid" w:color="FF7575" w:fill="auto"/>
          </w:tcPr>
          <w:p w14:paraId="12CDD209" w14:textId="0B1D8774" w:rsidR="00291A72" w:rsidRPr="006C165A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7CFF4EE0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35FA3D65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5C121FE9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3E5F0DC7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 w:rsidRPr="007463D8">
        <w:rPr>
          <w:b/>
          <w:bCs/>
          <w:sz w:val="32"/>
          <w:szCs w:val="32"/>
        </w:rPr>
        <w:t>6.5 Power ON UUT Checks</w:t>
      </w:r>
      <w:bookmarkEnd w:id="6"/>
    </w:p>
    <w:p w14:paraId="5FA066DB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>
        <w:rPr>
          <w:szCs w:val="20"/>
        </w:rPr>
        <w:t>reported</w:t>
      </w:r>
      <w:proofErr w:type="gramEnd"/>
      <w:r>
        <w:rPr>
          <w:szCs w:val="2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091B22" w14:paraId="4232F9EE" w14:textId="77777777" w:rsidTr="00091B22">
        <w:tc>
          <w:tcPr>
            <w:tcW w:w="2336" w:type="dxa"/>
          </w:tcPr>
          <w:p w14:paraId="2796B80D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5C1F920E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5E69B428" w14:textId="77777777" w:rsidTr="00EF41EE">
        <w:tc>
          <w:tcPr>
            <w:tcW w:w="2336" w:type="dxa"/>
          </w:tcPr>
          <w:p w14:paraId="38AAE6F1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0F6A9055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062FCC1F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72B6806C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91B22" w14:paraId="6E95C589" w14:textId="77777777" w:rsidTr="00EF41EE">
        <w:tc>
          <w:tcPr>
            <w:tcW w:w="2336" w:type="dxa"/>
          </w:tcPr>
          <w:p w14:paraId="1831455D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353ECAAA" w14:textId="30EFAB0A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44F1B958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086039CB" w14:textId="450914E5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196928D1" w14:textId="77777777" w:rsidTr="00EF41EE">
        <w:trPr>
          <w:trHeight w:val="332"/>
        </w:trPr>
        <w:tc>
          <w:tcPr>
            <w:tcW w:w="2336" w:type="dxa"/>
          </w:tcPr>
          <w:p w14:paraId="02C7F9BB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4CC43035" w14:textId="65D8B3BB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1D7A40B8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61186B1" w14:textId="1DA769EA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5BDE120C" w14:textId="77777777" w:rsidTr="00EF41EE">
        <w:tc>
          <w:tcPr>
            <w:tcW w:w="2336" w:type="dxa"/>
          </w:tcPr>
          <w:p w14:paraId="724F9EC8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738B5C15" w14:textId="57F6AD82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-0.0025</w:t>
            </w:r>
          </w:p>
        </w:tc>
        <w:tc>
          <w:tcPr>
            <w:tcW w:w="900" w:type="dxa"/>
          </w:tcPr>
          <w:p w14:paraId="44589487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1546E579" w14:textId="56DF7BD0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5AFDF043" w14:textId="77777777" w:rsidTr="00EF41EE">
        <w:tc>
          <w:tcPr>
            <w:tcW w:w="2336" w:type="dxa"/>
          </w:tcPr>
          <w:p w14:paraId="71672DF3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1E5AAA15" w14:textId="0ABB554E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173BA333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5F09E83" w14:textId="6E7153EA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31CE2F64" w14:textId="77777777" w:rsidTr="00EF41EE">
        <w:tc>
          <w:tcPr>
            <w:tcW w:w="2336" w:type="dxa"/>
          </w:tcPr>
          <w:p w14:paraId="5AF73106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5820A897" w14:textId="12065CDB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77F09AE5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4732E90" w14:textId="62543B3D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413304D1" w14:textId="77777777" w:rsidTr="00EF41EE">
        <w:tc>
          <w:tcPr>
            <w:tcW w:w="2336" w:type="dxa"/>
          </w:tcPr>
          <w:p w14:paraId="4DFCEA71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7ABAC617" w14:textId="366F28C4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A4E66C6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5CC9B509" w14:textId="0D53B684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3CE8CB10" w14:textId="77777777" w:rsidTr="00EF41EE">
        <w:tc>
          <w:tcPr>
            <w:tcW w:w="2336" w:type="dxa"/>
          </w:tcPr>
          <w:p w14:paraId="5D4CAB01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61492079" w14:textId="11A8DC35" w:rsidR="00091B2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4D6FBD5D" w14:textId="77777777" w:rsidR="00091B22" w:rsidRDefault="00091B2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52C078D8" w14:textId="3FD63D79" w:rsidR="00091B22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129A86B2" w14:textId="77777777" w:rsidTr="00EF41EE">
        <w:tc>
          <w:tcPr>
            <w:tcW w:w="2336" w:type="dxa"/>
          </w:tcPr>
          <w:p w14:paraId="49C3016C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591A798E" w14:textId="75C300F7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67B616F3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F9B445D" w14:textId="742DCA3B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45BC41C1" w14:textId="77777777" w:rsidTr="00EF41EE">
        <w:tc>
          <w:tcPr>
            <w:tcW w:w="2336" w:type="dxa"/>
          </w:tcPr>
          <w:p w14:paraId="4D2E0526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79885C44" w14:textId="3312A5B6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7F489842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shd w:val="solid" w:color="B9FF93" w:fill="auto"/>
          </w:tcPr>
          <w:p w14:paraId="1F060A0C" w14:textId="293D9B55" w:rsidR="00091B22" w:rsidRDefault="00EF41EE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62336952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695C5151" w14:textId="77777777" w:rsidR="00450FCF" w:rsidRDefault="00450FCF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15A88B29" w14:textId="77777777" w:rsidR="005A312A" w:rsidRPr="001F2804" w:rsidRDefault="005A312A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7DEF6B99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 w:rsidRPr="00C65713">
        <w:rPr>
          <w:b/>
          <w:bCs/>
          <w:sz w:val="32"/>
          <w:szCs w:val="32"/>
        </w:rPr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64FFC643" w14:textId="77777777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1232B8" w:rsidRPr="00DB0F7E">
        <w:rPr>
          <w:b/>
          <w:bCs/>
          <w:szCs w:val="20"/>
        </w:rPr>
        <w:t>MCE1, MCE 2, MC</w:t>
      </w:r>
      <w:r w:rsidR="003B71E1" w:rsidRPr="00DB0F7E">
        <w:rPr>
          <w:b/>
          <w:bCs/>
          <w:szCs w:val="20"/>
        </w:rPr>
        <w:t>E</w:t>
      </w:r>
      <w:r w:rsidR="001232B8" w:rsidRPr="00DB0F7E">
        <w:rPr>
          <w:b/>
          <w:bCs/>
          <w:szCs w:val="20"/>
        </w:rPr>
        <w:t>3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713"/>
        <w:gridCol w:w="2111"/>
        <w:gridCol w:w="917"/>
        <w:gridCol w:w="2075"/>
        <w:gridCol w:w="1534"/>
      </w:tblGrid>
      <w:tr w:rsidR="00EE4EAB" w14:paraId="3DE501E3" w14:textId="77777777" w:rsidTr="00B02586">
        <w:trPr>
          <w:trHeight w:val="289"/>
        </w:trPr>
        <w:tc>
          <w:tcPr>
            <w:tcW w:w="2713" w:type="dxa"/>
          </w:tcPr>
          <w:p w14:paraId="4365F7F1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637" w:type="dxa"/>
            <w:gridSpan w:val="4"/>
          </w:tcPr>
          <w:p w14:paraId="39E5BF34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09030E6D" w14:textId="77777777" w:rsidTr="00B02586">
        <w:trPr>
          <w:trHeight w:val="289"/>
        </w:trPr>
        <w:tc>
          <w:tcPr>
            <w:tcW w:w="2713" w:type="dxa"/>
          </w:tcPr>
          <w:p w14:paraId="15862CB2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11" w:type="dxa"/>
          </w:tcPr>
          <w:p w14:paraId="576D6A3A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proofErr w:type="spellStart"/>
            <w:r w:rsidRPr="00850524">
              <w:rPr>
                <w:b/>
                <w:bCs/>
                <w:sz w:val="22"/>
                <w:szCs w:val="22"/>
              </w:rPr>
              <w:t>Ballnut</w:t>
            </w:r>
            <w:proofErr w:type="spellEnd"/>
            <w:r w:rsidRPr="00850524">
              <w:rPr>
                <w:b/>
                <w:bCs/>
                <w:sz w:val="22"/>
                <w:szCs w:val="22"/>
              </w:rPr>
              <w:t xml:space="preserve"> position</w:t>
            </w:r>
          </w:p>
        </w:tc>
        <w:tc>
          <w:tcPr>
            <w:tcW w:w="917" w:type="dxa"/>
          </w:tcPr>
          <w:p w14:paraId="1B910A70" w14:textId="77777777" w:rsidR="00EE4EAB" w:rsidRPr="00850524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09" w:type="dxa"/>
            <w:gridSpan w:val="2"/>
          </w:tcPr>
          <w:p w14:paraId="264A3C96" w14:textId="77777777" w:rsidR="00EE4EAB" w:rsidRPr="00850524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B02586" w14:paraId="372FF2A3" w14:textId="77777777" w:rsidTr="00EF41EE">
        <w:trPr>
          <w:trHeight w:val="289"/>
        </w:trPr>
        <w:tc>
          <w:tcPr>
            <w:tcW w:w="2713" w:type="dxa"/>
            <w:vMerge w:val="restart"/>
          </w:tcPr>
          <w:p w14:paraId="554D2D75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  <w:vMerge w:val="restart"/>
          </w:tcPr>
          <w:p w14:paraId="0CD5D4BF" w14:textId="65A13EA0" w:rsidR="00B02586" w:rsidRPr="00850524" w:rsidRDefault="00EF41EE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  <w:vMerge w:val="restart"/>
          </w:tcPr>
          <w:p w14:paraId="024F64CE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3ADAD5E7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784CD90E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EF41EE" w14:paraId="70A93956" w14:textId="77777777" w:rsidTr="00EF41EE">
        <w:trPr>
          <w:trHeight w:val="691"/>
        </w:trPr>
        <w:tc>
          <w:tcPr>
            <w:tcW w:w="2713" w:type="dxa"/>
            <w:vMerge/>
          </w:tcPr>
          <w:p w14:paraId="457C1721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</w:tcPr>
          <w:p w14:paraId="44902481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917" w:type="dxa"/>
            <w:vMerge/>
          </w:tcPr>
          <w:p w14:paraId="68D548B2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5952BAB7" w14:textId="3F2C23BD" w:rsidR="00B02586" w:rsidRPr="00850524" w:rsidRDefault="00EF41EE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55D1E774" w14:textId="67B7891E" w:rsidR="00B02586" w:rsidRDefault="00EF41EE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EF41EE" w14:paraId="31E783F8" w14:textId="77777777" w:rsidTr="00EF41EE">
        <w:trPr>
          <w:trHeight w:val="981"/>
        </w:trPr>
        <w:tc>
          <w:tcPr>
            <w:tcW w:w="2713" w:type="dxa"/>
          </w:tcPr>
          <w:p w14:paraId="27097D2C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111" w:type="dxa"/>
          </w:tcPr>
          <w:p w14:paraId="3213CE3D" w14:textId="49FB72B5" w:rsidR="00B02586" w:rsidRPr="00850524" w:rsidRDefault="00EF41EE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CDBB80D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5430A5E9" w14:textId="79B2B3F4" w:rsidR="00B02586" w:rsidRPr="00850524" w:rsidRDefault="00EF41EE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59B7A7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EF41EE" w14:paraId="4813EB59" w14:textId="77777777" w:rsidTr="00EF41EE">
        <w:trPr>
          <w:trHeight w:val="981"/>
        </w:trPr>
        <w:tc>
          <w:tcPr>
            <w:tcW w:w="2713" w:type="dxa"/>
          </w:tcPr>
          <w:p w14:paraId="19BE9611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3F8FBCE7" w14:textId="6BE2DE85" w:rsidR="00B02586" w:rsidRPr="00850524" w:rsidRDefault="00EF41EE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</w:tcPr>
          <w:p w14:paraId="084EC2A3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508D9D16" w14:textId="1383EAA1" w:rsidR="00B02586" w:rsidRPr="00850524" w:rsidRDefault="00EF41EE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63D045D5" w14:textId="4E704EDC" w:rsidR="00B02586" w:rsidRDefault="00EF41EE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EF41EE" w14:paraId="3050F30E" w14:textId="77777777" w:rsidTr="00EF41EE">
        <w:trPr>
          <w:trHeight w:val="981"/>
        </w:trPr>
        <w:tc>
          <w:tcPr>
            <w:tcW w:w="2713" w:type="dxa"/>
          </w:tcPr>
          <w:p w14:paraId="3F388F8C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111" w:type="dxa"/>
          </w:tcPr>
          <w:p w14:paraId="77E7BC02" w14:textId="025E2769" w:rsidR="00B02586" w:rsidRPr="00850524" w:rsidRDefault="00EF41EE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102483E1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3E3F89F" w14:textId="7A58C223" w:rsidR="00B02586" w:rsidRPr="00850524" w:rsidRDefault="00EF41EE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5DA35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EF41EE" w14:paraId="61FAAAE4" w14:textId="77777777" w:rsidTr="00EF41EE">
        <w:trPr>
          <w:trHeight w:val="981"/>
        </w:trPr>
        <w:tc>
          <w:tcPr>
            <w:tcW w:w="2713" w:type="dxa"/>
          </w:tcPr>
          <w:p w14:paraId="2C8924B9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lastRenderedPageBreak/>
              <w:t xml:space="preserve">MCE 3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24528F5F" w14:textId="7B314D23" w:rsidR="00B02586" w:rsidRPr="00850524" w:rsidRDefault="00EF41EE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-0.0028</w:t>
            </w:r>
          </w:p>
        </w:tc>
        <w:tc>
          <w:tcPr>
            <w:tcW w:w="917" w:type="dxa"/>
          </w:tcPr>
          <w:p w14:paraId="0E52F1E7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F16DBD9" w14:textId="78CEA79E" w:rsidR="00B02586" w:rsidRPr="00850524" w:rsidRDefault="00EF41EE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4AFCDEC3" w14:textId="71A2747F" w:rsidR="00B02586" w:rsidRDefault="00EF41EE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EF41EE" w14:paraId="16D854F8" w14:textId="77777777" w:rsidTr="00EF41EE">
        <w:trPr>
          <w:trHeight w:val="634"/>
        </w:trPr>
        <w:tc>
          <w:tcPr>
            <w:tcW w:w="2713" w:type="dxa"/>
          </w:tcPr>
          <w:p w14:paraId="687AD4AD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111" w:type="dxa"/>
          </w:tcPr>
          <w:p w14:paraId="4B3DE79C" w14:textId="5393A343" w:rsidR="00B02586" w:rsidRPr="00850524" w:rsidRDefault="00EF41EE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20EB21B1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77784ADB" w14:textId="79DEBFEE" w:rsidR="00B02586" w:rsidRPr="00850524" w:rsidRDefault="00EF41EE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5CDC9F4E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04407B93" w14:textId="77777777" w:rsidR="006233EA" w:rsidRDefault="006233EA" w:rsidP="006233EA">
      <w:pPr>
        <w:pStyle w:val="BodyText"/>
        <w:ind w:left="0"/>
      </w:pPr>
      <w:bookmarkStart w:id="8" w:name="_Ref127526694"/>
    </w:p>
    <w:p w14:paraId="38D162D6" w14:textId="77777777" w:rsidR="005A312A" w:rsidRDefault="005A312A" w:rsidP="006233EA">
      <w:pPr>
        <w:pStyle w:val="BodyText"/>
        <w:ind w:left="0"/>
      </w:pPr>
    </w:p>
    <w:p w14:paraId="53C97A91" w14:textId="77777777" w:rsidR="005A312A" w:rsidRPr="007463D8" w:rsidRDefault="005A312A" w:rsidP="006233EA">
      <w:pPr>
        <w:pStyle w:val="BodyText"/>
        <w:ind w:left="0"/>
      </w:pPr>
    </w:p>
    <w:p w14:paraId="736FE9CF" w14:textId="77777777" w:rsidR="00291A72" w:rsidRPr="0058284C" w:rsidRDefault="009E44C7" w:rsidP="00291A72">
      <w:pPr>
        <w:pStyle w:val="Heading9"/>
        <w:rPr>
          <w:sz w:val="32"/>
          <w:szCs w:val="32"/>
        </w:rPr>
      </w:pPr>
      <w:r w:rsidRPr="007463D8">
        <w:rPr>
          <w:b/>
          <w:bCs/>
          <w:sz w:val="32"/>
          <w:szCs w:val="32"/>
        </w:rPr>
        <w:t>6.6.3 Holding Load Test</w:t>
      </w:r>
      <w:bookmarkEnd w:id="8"/>
    </w:p>
    <w:p w14:paraId="2769A1F0" w14:textId="77777777" w:rsidR="00291A72" w:rsidRPr="0058284C" w:rsidRDefault="00291A72" w:rsidP="006C00DD">
      <w:pPr>
        <w:pStyle w:val="BodyText"/>
        <w:ind w:left="0"/>
        <w:jc w:val="center"/>
        <w:rPr>
          <w:sz w:val="16"/>
          <w:szCs w:val="16"/>
        </w:rPr>
      </w:pPr>
    </w:p>
    <w:p w14:paraId="24997A3E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5A25BF3" wp14:editId="55579B50">
            <wp:extent cx="5943600" cy="1499235"/>
            <wp:effectExtent l="0" t="0" r="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57B8" w14:textId="6F52A195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-Hold Brake OFF for MCE 1</w:t>
      </w:r>
    </w:p>
    <w:p w14:paraId="1A7631DB" w14:textId="346F1586" w:rsidR="00291A72" w:rsidRPr="0058284C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633ABE1E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CD2FF6F" wp14:editId="168CE40E">
            <wp:extent cx="5943600" cy="160845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1B1" w14:textId="031AFD08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-Hold Brake OFF for MCE 2</w:t>
      </w:r>
    </w:p>
    <w:p w14:paraId="436364D7" w14:textId="12B274E2" w:rsidR="00291A72" w:rsidRPr="00291A72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594A7CD5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463CD3E4" wp14:editId="77E8C852">
            <wp:extent cx="5943600" cy="1600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E7B3" w14:textId="78792C5E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-Hold Brake OFF for MCE 3</w:t>
      </w:r>
    </w:p>
    <w:p w14:paraId="5720747B" w14:textId="6CC83FF5" w:rsidR="00291A72" w:rsidRPr="00291A72" w:rsidRDefault="00291A72" w:rsidP="006C00DD">
      <w:pPr>
        <w:pStyle w:val="BodyText"/>
        <w:ind w:left="0"/>
        <w:jc w:val="center"/>
      </w:pPr>
    </w:p>
    <w:p w14:paraId="13216D80" w14:textId="77777777" w:rsidR="00C65713" w:rsidRPr="006233EA" w:rsidRDefault="009E44C7" w:rsidP="00C65713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tbl>
      <w:tblPr>
        <w:tblStyle w:val="TableGrid"/>
        <w:tblpPr w:leftFromText="180" w:rightFromText="180" w:vertAnchor="text" w:horzAnchor="margin" w:tblpY="-53"/>
        <w:tblW w:w="5000" w:type="pct"/>
        <w:tblLayout w:type="fixed"/>
        <w:tblLook w:val="04A0" w:firstRow="1" w:lastRow="0" w:firstColumn="1" w:lastColumn="0" w:noHBand="0" w:noVBand="1"/>
      </w:tblPr>
      <w:tblGrid>
        <w:gridCol w:w="2785"/>
        <w:gridCol w:w="1890"/>
        <w:gridCol w:w="1710"/>
        <w:gridCol w:w="810"/>
        <w:gridCol w:w="2155"/>
      </w:tblGrid>
      <w:tr w:rsidR="00E048AF" w14:paraId="37EF1CDB" w14:textId="77777777" w:rsidTr="00491B5B">
        <w:trPr>
          <w:trHeight w:val="360"/>
        </w:trPr>
        <w:tc>
          <w:tcPr>
            <w:tcW w:w="4675" w:type="dxa"/>
            <w:gridSpan w:val="2"/>
          </w:tcPr>
          <w:p w14:paraId="047280AD" w14:textId="77777777" w:rsidR="00E048AF" w:rsidRPr="00133482" w:rsidRDefault="00E048AF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675" w:type="dxa"/>
            <w:gridSpan w:val="3"/>
          </w:tcPr>
          <w:p w14:paraId="37BF10AA" w14:textId="77777777" w:rsidR="00E048AF" w:rsidRPr="00133482" w:rsidRDefault="00E048AF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048AF" w14:paraId="1797947E" w14:textId="77777777" w:rsidTr="00EF41EE">
        <w:trPr>
          <w:trHeight w:val="360"/>
        </w:trPr>
        <w:tc>
          <w:tcPr>
            <w:tcW w:w="2785" w:type="dxa"/>
          </w:tcPr>
          <w:p w14:paraId="6B32C1E4" w14:textId="77777777" w:rsidR="00E048AF" w:rsidRPr="00B02586" w:rsidRDefault="00E048AF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B02586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890" w:type="dxa"/>
          </w:tcPr>
          <w:p w14:paraId="15453AD9" w14:textId="77777777" w:rsidR="00E048AF" w:rsidRPr="00B02586" w:rsidRDefault="00E048AF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Expected Output Force/Amps</w:t>
            </w:r>
          </w:p>
        </w:tc>
        <w:tc>
          <w:tcPr>
            <w:tcW w:w="1710" w:type="dxa"/>
          </w:tcPr>
          <w:p w14:paraId="1BEF436B" w14:textId="77777777" w:rsidR="00E048AF" w:rsidRPr="00B02586" w:rsidRDefault="00E048AF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Actual Output force/Amps</w:t>
            </w:r>
          </w:p>
        </w:tc>
        <w:tc>
          <w:tcPr>
            <w:tcW w:w="810" w:type="dxa"/>
          </w:tcPr>
          <w:p w14:paraId="44FA1645" w14:textId="77777777" w:rsidR="00E048AF" w:rsidRPr="00B02586" w:rsidRDefault="00E048AF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Units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14:paraId="493529F6" w14:textId="77777777" w:rsidR="00E048AF" w:rsidRPr="00B02586" w:rsidRDefault="00E048AF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Output force/Amps, Pass/Fail</w:t>
            </w:r>
          </w:p>
        </w:tc>
      </w:tr>
      <w:tr w:rsidR="00E048AF" w14:paraId="2B9530AF" w14:textId="77777777" w:rsidTr="00EF41EE">
        <w:trPr>
          <w:trHeight w:val="530"/>
        </w:trPr>
        <w:tc>
          <w:tcPr>
            <w:tcW w:w="2785" w:type="dxa"/>
            <w:vMerge w:val="restart"/>
          </w:tcPr>
          <w:p w14:paraId="2D285C3F" w14:textId="77777777" w:rsidR="00E048AF" w:rsidRDefault="00E048AF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0.2 in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890" w:type="dxa"/>
          </w:tcPr>
          <w:p w14:paraId="0067B8C1" w14:textId="77777777" w:rsidR="00E048AF" w:rsidRPr="00E048AF" w:rsidRDefault="00E048AF" w:rsidP="00C65713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 w:rsidRPr="00E048AF">
              <w:rPr>
                <w:color w:val="000000" w:themeColor="text1"/>
                <w:szCs w:val="20"/>
              </w:rPr>
              <w:t xml:space="preserve">325-800 </w:t>
            </w:r>
          </w:p>
          <w:p w14:paraId="26276BC1" w14:textId="77777777" w:rsidR="00E048AF" w:rsidRPr="00E048AF" w:rsidRDefault="00E048AF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710" w:type="dxa"/>
          </w:tcPr>
          <w:p w14:paraId="515D81F6" w14:textId="703ADCE9" w:rsidR="00E048AF" w:rsidRPr="00E048AF" w:rsidRDefault="00EF41EE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-195.5039</w:t>
            </w:r>
          </w:p>
        </w:tc>
        <w:tc>
          <w:tcPr>
            <w:tcW w:w="810" w:type="dxa"/>
          </w:tcPr>
          <w:p w14:paraId="0B4FA119" w14:textId="77777777" w:rsidR="00E048AF" w:rsidRPr="00E048AF" w:rsidRDefault="00E048AF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FF7575" w:fill="auto"/>
          </w:tcPr>
          <w:p w14:paraId="08E3F0AF" w14:textId="03016B0B" w:rsidR="00E048AF" w:rsidRPr="00E048AF" w:rsidRDefault="00EF41EE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048AF" w14:paraId="5C87EAC3" w14:textId="77777777" w:rsidTr="00EF41EE">
        <w:trPr>
          <w:trHeight w:val="360"/>
        </w:trPr>
        <w:tc>
          <w:tcPr>
            <w:tcW w:w="2785" w:type="dxa"/>
            <w:vMerge/>
          </w:tcPr>
          <w:p w14:paraId="15796B84" w14:textId="77777777" w:rsidR="00E048AF" w:rsidRDefault="00E048AF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6E1E546F" w14:textId="77777777" w:rsidR="00E048AF" w:rsidRPr="00E048AF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710" w:type="dxa"/>
          </w:tcPr>
          <w:p w14:paraId="1C9A09FB" w14:textId="14D581F3" w:rsidR="00E048AF" w:rsidRPr="00E048AF" w:rsidRDefault="00EF41EE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6.0012</w:t>
            </w:r>
          </w:p>
        </w:tc>
        <w:tc>
          <w:tcPr>
            <w:tcW w:w="810" w:type="dxa"/>
          </w:tcPr>
          <w:p w14:paraId="5C7DAC23" w14:textId="77777777" w:rsidR="00E048AF" w:rsidRPr="00E048AF" w:rsidRDefault="00E048AF" w:rsidP="00E048A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48AF">
              <w:rPr>
                <w:szCs w:val="20"/>
              </w:rPr>
              <w:t>Amps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B9FF93" w:fill="auto"/>
          </w:tcPr>
          <w:p w14:paraId="5C419F44" w14:textId="7B56F2CA" w:rsidR="00E048AF" w:rsidRPr="00E048AF" w:rsidRDefault="00EF41EE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6C00DD" w14:paraId="3BE35ED2" w14:textId="77777777" w:rsidTr="00EF41EE">
        <w:trPr>
          <w:trHeight w:val="530"/>
        </w:trPr>
        <w:tc>
          <w:tcPr>
            <w:tcW w:w="2785" w:type="dxa"/>
            <w:vMerge w:val="restart"/>
          </w:tcPr>
          <w:p w14:paraId="65462CBB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0.2 in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890" w:type="dxa"/>
          </w:tcPr>
          <w:p w14:paraId="502EDF5E" w14:textId="77777777" w:rsidR="006C00DD" w:rsidRPr="00E048AF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 w:rsidRPr="00E048AF">
              <w:rPr>
                <w:color w:val="000000" w:themeColor="text1"/>
                <w:szCs w:val="20"/>
              </w:rPr>
              <w:t xml:space="preserve">325-800 </w:t>
            </w:r>
          </w:p>
          <w:p w14:paraId="313C0665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66CE2416" w14:textId="41C2D291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272.2367</w:t>
            </w:r>
          </w:p>
        </w:tc>
        <w:tc>
          <w:tcPr>
            <w:tcW w:w="810" w:type="dxa"/>
          </w:tcPr>
          <w:p w14:paraId="0D4B4034" w14:textId="77777777" w:rsidR="006C00DD" w:rsidRDefault="006C00DD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FF7575" w:fill="auto"/>
          </w:tcPr>
          <w:p w14:paraId="1AEAC710" w14:textId="11663EB0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6C00DD" w14:paraId="400B2832" w14:textId="77777777" w:rsidTr="00EF41EE">
        <w:trPr>
          <w:trHeight w:val="360"/>
        </w:trPr>
        <w:tc>
          <w:tcPr>
            <w:tcW w:w="2785" w:type="dxa"/>
            <w:vMerge/>
          </w:tcPr>
          <w:p w14:paraId="1CB965FF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0F8ABAF6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710" w:type="dxa"/>
          </w:tcPr>
          <w:p w14:paraId="5833223E" w14:textId="10B234C6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-5.9929</w:t>
            </w:r>
          </w:p>
        </w:tc>
        <w:tc>
          <w:tcPr>
            <w:tcW w:w="810" w:type="dxa"/>
          </w:tcPr>
          <w:p w14:paraId="3CB58B2D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Amps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B9FF93" w:fill="auto"/>
          </w:tcPr>
          <w:p w14:paraId="1BA91158" w14:textId="2E4012EB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6C00DD" w14:paraId="7254D561" w14:textId="77777777" w:rsidTr="00EF41EE">
        <w:trPr>
          <w:trHeight w:val="530"/>
        </w:trPr>
        <w:tc>
          <w:tcPr>
            <w:tcW w:w="2785" w:type="dxa"/>
            <w:vMerge w:val="restart"/>
          </w:tcPr>
          <w:p w14:paraId="0711EE18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0.2 in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890" w:type="dxa"/>
          </w:tcPr>
          <w:p w14:paraId="55E7BFB9" w14:textId="77777777" w:rsidR="006C00DD" w:rsidRPr="00E048AF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 w:rsidRPr="00E048AF">
              <w:rPr>
                <w:color w:val="000000" w:themeColor="text1"/>
                <w:szCs w:val="20"/>
              </w:rPr>
              <w:t xml:space="preserve">325-800 </w:t>
            </w:r>
          </w:p>
          <w:p w14:paraId="36B2EE1B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096549BE" w14:textId="2CE22886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-241.7329</w:t>
            </w:r>
          </w:p>
        </w:tc>
        <w:tc>
          <w:tcPr>
            <w:tcW w:w="810" w:type="dxa"/>
          </w:tcPr>
          <w:p w14:paraId="0DCABFE4" w14:textId="77777777" w:rsidR="006C00DD" w:rsidRDefault="006C00DD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FF7575" w:fill="auto"/>
          </w:tcPr>
          <w:p w14:paraId="36303458" w14:textId="0CDAF351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6C00DD" w14:paraId="1B779EFB" w14:textId="77777777" w:rsidTr="00EF41EE">
        <w:trPr>
          <w:trHeight w:val="360"/>
        </w:trPr>
        <w:tc>
          <w:tcPr>
            <w:tcW w:w="2785" w:type="dxa"/>
            <w:vMerge/>
          </w:tcPr>
          <w:p w14:paraId="3B8ADA08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58DB3F0B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710" w:type="dxa"/>
          </w:tcPr>
          <w:p w14:paraId="6E0E768A" w14:textId="4B7B02A4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6.002</w:t>
            </w:r>
          </w:p>
        </w:tc>
        <w:tc>
          <w:tcPr>
            <w:tcW w:w="810" w:type="dxa"/>
          </w:tcPr>
          <w:p w14:paraId="3BE67B67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Amps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B9FF93" w:fill="auto"/>
          </w:tcPr>
          <w:p w14:paraId="1418EE38" w14:textId="71A0EB10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6C00DD" w14:paraId="2F884D06" w14:textId="77777777" w:rsidTr="00EF41EE">
        <w:trPr>
          <w:trHeight w:val="530"/>
        </w:trPr>
        <w:tc>
          <w:tcPr>
            <w:tcW w:w="2785" w:type="dxa"/>
            <w:vMerge w:val="restart"/>
          </w:tcPr>
          <w:p w14:paraId="571AC558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0.2 in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890" w:type="dxa"/>
          </w:tcPr>
          <w:p w14:paraId="3911A9B8" w14:textId="77777777" w:rsidR="006C00DD" w:rsidRPr="00E048AF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 w:rsidRPr="00E048AF">
              <w:rPr>
                <w:color w:val="000000" w:themeColor="text1"/>
                <w:szCs w:val="20"/>
              </w:rPr>
              <w:t xml:space="preserve">325-800 </w:t>
            </w:r>
          </w:p>
          <w:p w14:paraId="75A8CF22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681F3CA4" w14:textId="4B2A94C3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272.9577</w:t>
            </w:r>
          </w:p>
        </w:tc>
        <w:tc>
          <w:tcPr>
            <w:tcW w:w="810" w:type="dxa"/>
          </w:tcPr>
          <w:p w14:paraId="116651FF" w14:textId="77777777" w:rsidR="006C00DD" w:rsidRDefault="006C00DD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FF7575" w:fill="auto"/>
          </w:tcPr>
          <w:p w14:paraId="1D646520" w14:textId="332EFA36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6C00DD" w14:paraId="42037647" w14:textId="77777777" w:rsidTr="00EF41EE">
        <w:trPr>
          <w:trHeight w:val="360"/>
        </w:trPr>
        <w:tc>
          <w:tcPr>
            <w:tcW w:w="2785" w:type="dxa"/>
            <w:vMerge/>
          </w:tcPr>
          <w:p w14:paraId="1AFFB533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5ED72D15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710" w:type="dxa"/>
          </w:tcPr>
          <w:p w14:paraId="7FE96A5F" w14:textId="191AE3E0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-6.0032</w:t>
            </w:r>
          </w:p>
        </w:tc>
        <w:tc>
          <w:tcPr>
            <w:tcW w:w="810" w:type="dxa"/>
          </w:tcPr>
          <w:p w14:paraId="38A2C65C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Amps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B9FF93" w:fill="auto"/>
          </w:tcPr>
          <w:p w14:paraId="57A07709" w14:textId="4D6F6DE6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6C00DD" w14:paraId="52DF7A52" w14:textId="77777777" w:rsidTr="00EF41EE">
        <w:trPr>
          <w:trHeight w:val="512"/>
        </w:trPr>
        <w:tc>
          <w:tcPr>
            <w:tcW w:w="2785" w:type="dxa"/>
            <w:vMerge w:val="restart"/>
          </w:tcPr>
          <w:p w14:paraId="19DD4BC0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0.2 in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890" w:type="dxa"/>
          </w:tcPr>
          <w:p w14:paraId="59AFC2F0" w14:textId="77777777" w:rsidR="006C00DD" w:rsidRPr="00E048AF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 w:rsidRPr="00E048AF">
              <w:rPr>
                <w:color w:val="000000" w:themeColor="text1"/>
                <w:szCs w:val="20"/>
              </w:rPr>
              <w:t xml:space="preserve">325-800 </w:t>
            </w:r>
          </w:p>
          <w:p w14:paraId="46D66840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2A6A2AC8" w14:textId="5C9BC7CB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-189.249</w:t>
            </w:r>
          </w:p>
        </w:tc>
        <w:tc>
          <w:tcPr>
            <w:tcW w:w="810" w:type="dxa"/>
          </w:tcPr>
          <w:p w14:paraId="45F7F1BA" w14:textId="77777777" w:rsidR="006C00DD" w:rsidRDefault="006C00DD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FF7575" w:fill="auto"/>
          </w:tcPr>
          <w:p w14:paraId="540159D1" w14:textId="3E500877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6C00DD" w14:paraId="19214E1B" w14:textId="77777777" w:rsidTr="00EF41EE">
        <w:trPr>
          <w:trHeight w:val="360"/>
        </w:trPr>
        <w:tc>
          <w:tcPr>
            <w:tcW w:w="2785" w:type="dxa"/>
            <w:vMerge/>
          </w:tcPr>
          <w:p w14:paraId="62647BFF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43F5C82B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710" w:type="dxa"/>
          </w:tcPr>
          <w:p w14:paraId="470CEDFE" w14:textId="7DB41DE6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6.006</w:t>
            </w:r>
          </w:p>
        </w:tc>
        <w:tc>
          <w:tcPr>
            <w:tcW w:w="810" w:type="dxa"/>
          </w:tcPr>
          <w:p w14:paraId="5612F0FB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Amps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B9FF93" w:fill="auto"/>
          </w:tcPr>
          <w:p w14:paraId="2FB3A081" w14:textId="7AFC946D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6C00DD" w14:paraId="0677C6CA" w14:textId="77777777" w:rsidTr="00EF41EE">
        <w:trPr>
          <w:trHeight w:val="512"/>
        </w:trPr>
        <w:tc>
          <w:tcPr>
            <w:tcW w:w="2785" w:type="dxa"/>
            <w:vMerge w:val="restart"/>
          </w:tcPr>
          <w:p w14:paraId="2DBE2219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0.2 in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890" w:type="dxa"/>
          </w:tcPr>
          <w:p w14:paraId="722EED13" w14:textId="77777777" w:rsidR="006C00DD" w:rsidRPr="00E048AF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 w:rsidRPr="00E048AF">
              <w:rPr>
                <w:color w:val="000000" w:themeColor="text1"/>
                <w:szCs w:val="20"/>
              </w:rPr>
              <w:t xml:space="preserve">325-800 </w:t>
            </w:r>
          </w:p>
          <w:p w14:paraId="0D49E37F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66A940B2" w14:textId="37D4C694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278.9383</w:t>
            </w:r>
          </w:p>
        </w:tc>
        <w:tc>
          <w:tcPr>
            <w:tcW w:w="810" w:type="dxa"/>
          </w:tcPr>
          <w:p w14:paraId="0623EA66" w14:textId="77777777" w:rsidR="006C00DD" w:rsidRDefault="006C00DD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2155" w:type="dxa"/>
            <w:tcBorders>
              <w:bottom w:val="single" w:sz="4" w:space="0" w:color="auto"/>
            </w:tcBorders>
            <w:shd w:val="solid" w:color="FF7575" w:fill="auto"/>
          </w:tcPr>
          <w:p w14:paraId="2AE3F697" w14:textId="7BE5BA46" w:rsidR="006C00DD" w:rsidRDefault="00EF41EE" w:rsidP="006C00DD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6C00DD" w14:paraId="31B26CB7" w14:textId="77777777" w:rsidTr="00EF41EE">
        <w:trPr>
          <w:trHeight w:val="360"/>
        </w:trPr>
        <w:tc>
          <w:tcPr>
            <w:tcW w:w="2785" w:type="dxa"/>
            <w:vMerge/>
          </w:tcPr>
          <w:p w14:paraId="3C11F53F" w14:textId="77777777" w:rsidR="006C00DD" w:rsidRDefault="006C00DD" w:rsidP="006C00D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17FA3EC4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710" w:type="dxa"/>
          </w:tcPr>
          <w:p w14:paraId="7646A69D" w14:textId="15B835AD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-6.0004</w:t>
            </w:r>
          </w:p>
        </w:tc>
        <w:tc>
          <w:tcPr>
            <w:tcW w:w="810" w:type="dxa"/>
          </w:tcPr>
          <w:p w14:paraId="0F72C4D5" w14:textId="77777777" w:rsidR="006C00DD" w:rsidRDefault="006C00DD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Amps</w:t>
            </w:r>
          </w:p>
        </w:tc>
        <w:tc>
          <w:tcPr>
            <w:tcW w:w="2155" w:type="dxa"/>
            <w:shd w:val="solid" w:color="B9FF93" w:fill="auto"/>
          </w:tcPr>
          <w:p w14:paraId="40F5D328" w14:textId="1A0C0743" w:rsidR="006C00DD" w:rsidRDefault="00EF41EE" w:rsidP="006C00DD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</w:tbl>
    <w:p w14:paraId="25017163" w14:textId="77777777" w:rsidR="009E44C7" w:rsidRDefault="009E44C7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4367B2B0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7C3EEDF7" w14:textId="77777777" w:rsidR="009E44C7" w:rsidRDefault="009E44C7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6.6.3.2</w:t>
      </w:r>
      <w:r w:rsidRPr="00D706C7">
        <w:rPr>
          <w:b/>
          <w:bCs/>
          <w:sz w:val="22"/>
          <w:szCs w:val="22"/>
        </w:rPr>
        <w:t xml:space="preserve"> Brake ON, LEMA Output Free</w:t>
      </w:r>
    </w:p>
    <w:p w14:paraId="153C0961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0C877BEF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547D3A88" wp14:editId="74012E2B">
            <wp:extent cx="5943600" cy="14478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2F67" w14:textId="6503953A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-Hold Brake ON for MCE 1</w:t>
      </w:r>
    </w:p>
    <w:p w14:paraId="3B409067" w14:textId="7184BE5A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669D4522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01B792A" wp14:editId="79866A89">
            <wp:extent cx="5943600" cy="13792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0C8F" w14:textId="045843B5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-Hold Brake ON for MCE 2</w:t>
      </w:r>
    </w:p>
    <w:p w14:paraId="36F081CE" w14:textId="4017A838" w:rsidR="0058284C" w:rsidRPr="00291A72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42BEE74D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ADFBE86" wp14:editId="3361B637">
            <wp:extent cx="5943600" cy="1351280"/>
            <wp:effectExtent l="0" t="0" r="0" b="127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4FB6" w14:textId="1C93DB9B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-Hold Brake ON for MCE 3</w:t>
      </w:r>
    </w:p>
    <w:p w14:paraId="43B09321" w14:textId="688EA0E2" w:rsidR="0058284C" w:rsidRPr="00291A72" w:rsidRDefault="0058284C" w:rsidP="0058284C">
      <w:pPr>
        <w:pStyle w:val="BodyText"/>
        <w:ind w:left="0"/>
        <w:jc w:val="center"/>
      </w:pPr>
    </w:p>
    <w:p w14:paraId="680923EA" w14:textId="77777777" w:rsidR="0058284C" w:rsidRPr="00091B22" w:rsidRDefault="0058284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A009C7" w14:paraId="527A8164" w14:textId="77777777" w:rsidTr="00850524">
        <w:trPr>
          <w:trHeight w:val="575"/>
        </w:trPr>
        <w:tc>
          <w:tcPr>
            <w:tcW w:w="1975" w:type="dxa"/>
          </w:tcPr>
          <w:p w14:paraId="41B3BA6C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2703A916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</w:p>
        </w:tc>
      </w:tr>
      <w:tr w:rsidR="00A009C7" w14:paraId="7907E035" w14:textId="77777777" w:rsidTr="00A009C7">
        <w:trPr>
          <w:trHeight w:val="575"/>
        </w:trPr>
        <w:tc>
          <w:tcPr>
            <w:tcW w:w="5845" w:type="dxa"/>
            <w:gridSpan w:val="4"/>
          </w:tcPr>
          <w:p w14:paraId="40C2AF59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12.6 +- TBD Amps for 3-5 sec</w:t>
            </w:r>
          </w:p>
        </w:tc>
        <w:tc>
          <w:tcPr>
            <w:tcW w:w="3505" w:type="dxa"/>
            <w:gridSpan w:val="3"/>
          </w:tcPr>
          <w:p w14:paraId="07CDB0E4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</w:p>
        </w:tc>
      </w:tr>
      <w:tr w:rsidR="00A009C7" w14:paraId="637F7118" w14:textId="77777777" w:rsidTr="00EF41EE">
        <w:tc>
          <w:tcPr>
            <w:tcW w:w="1975" w:type="dxa"/>
          </w:tcPr>
          <w:p w14:paraId="3E315919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0633FA10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130CF375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2E49975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46E0020F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1ABBCA4D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14C9F13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43D1DFC7" w14:textId="77777777" w:rsidTr="00EF41EE">
        <w:tc>
          <w:tcPr>
            <w:tcW w:w="1975" w:type="dxa"/>
          </w:tcPr>
          <w:p w14:paraId="2B2293B7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1350" w:type="dxa"/>
          </w:tcPr>
          <w:p w14:paraId="68899FD5" w14:textId="5E824ADD" w:rsidR="00A009C7" w:rsidRDefault="00EF41EE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5.9996</w:t>
            </w:r>
          </w:p>
        </w:tc>
        <w:tc>
          <w:tcPr>
            <w:tcW w:w="810" w:type="dxa"/>
          </w:tcPr>
          <w:p w14:paraId="02C58BBE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6F8EB7EF" w14:textId="78CEF93A" w:rsidR="00A009C7" w:rsidRDefault="00EF41EE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513349B5" w14:textId="6069C094" w:rsidR="00A009C7" w:rsidRDefault="00EF41EE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-0.0087</w:t>
            </w:r>
          </w:p>
        </w:tc>
        <w:tc>
          <w:tcPr>
            <w:tcW w:w="900" w:type="dxa"/>
          </w:tcPr>
          <w:p w14:paraId="379F754D" w14:textId="77777777" w:rsidR="00A009C7" w:rsidRDefault="005A312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7B63EEEC" w14:textId="00E6A6F6" w:rsidR="00A009C7" w:rsidRDefault="00EF41EE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278AF983" w14:textId="77777777" w:rsidTr="00EF41EE">
        <w:tc>
          <w:tcPr>
            <w:tcW w:w="1975" w:type="dxa"/>
          </w:tcPr>
          <w:p w14:paraId="65829B80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350" w:type="dxa"/>
          </w:tcPr>
          <w:p w14:paraId="5E945EE8" w14:textId="432B6FF1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-6.0141</w:t>
            </w:r>
          </w:p>
        </w:tc>
        <w:tc>
          <w:tcPr>
            <w:tcW w:w="810" w:type="dxa"/>
          </w:tcPr>
          <w:p w14:paraId="7D09C93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7B792223" w14:textId="2D35B811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711F8CED" w14:textId="16C58C2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-0.0094</w:t>
            </w:r>
          </w:p>
        </w:tc>
        <w:tc>
          <w:tcPr>
            <w:tcW w:w="900" w:type="dxa"/>
          </w:tcPr>
          <w:p w14:paraId="626E55C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3DDECDD3" w14:textId="34C8351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7469A170" w14:textId="77777777" w:rsidTr="00EF41EE">
        <w:tc>
          <w:tcPr>
            <w:tcW w:w="1975" w:type="dxa"/>
          </w:tcPr>
          <w:p w14:paraId="1992D29C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350" w:type="dxa"/>
          </w:tcPr>
          <w:p w14:paraId="30A6711B" w14:textId="7AE216A4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5.9979</w:t>
            </w:r>
          </w:p>
        </w:tc>
        <w:tc>
          <w:tcPr>
            <w:tcW w:w="810" w:type="dxa"/>
          </w:tcPr>
          <w:p w14:paraId="7C4DE8C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53E72D0C" w14:textId="5D9F9B0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66B805CA" w14:textId="7BF68CE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0.0008</w:t>
            </w:r>
          </w:p>
        </w:tc>
        <w:tc>
          <w:tcPr>
            <w:tcW w:w="900" w:type="dxa"/>
          </w:tcPr>
          <w:p w14:paraId="3CC30DD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21F5F94C" w14:textId="0959334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2AC502CC" w14:textId="77777777" w:rsidTr="00EF41EE">
        <w:tc>
          <w:tcPr>
            <w:tcW w:w="1975" w:type="dxa"/>
          </w:tcPr>
          <w:p w14:paraId="136334CF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350" w:type="dxa"/>
          </w:tcPr>
          <w:p w14:paraId="5FEDAB0F" w14:textId="14ED9AB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-5.9977</w:t>
            </w:r>
          </w:p>
        </w:tc>
        <w:tc>
          <w:tcPr>
            <w:tcW w:w="810" w:type="dxa"/>
          </w:tcPr>
          <w:p w14:paraId="3BC851B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0EF2B4B7" w14:textId="785B2E91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100B99EA" w14:textId="0BF74A2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-0.0008</w:t>
            </w:r>
          </w:p>
        </w:tc>
        <w:tc>
          <w:tcPr>
            <w:tcW w:w="900" w:type="dxa"/>
          </w:tcPr>
          <w:p w14:paraId="281C59C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62AD3B33" w14:textId="3D81BAE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28E3C576" w14:textId="77777777" w:rsidTr="00EF41EE">
        <w:tc>
          <w:tcPr>
            <w:tcW w:w="1975" w:type="dxa"/>
          </w:tcPr>
          <w:p w14:paraId="63091BD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1350" w:type="dxa"/>
          </w:tcPr>
          <w:p w14:paraId="6F7D9E68" w14:textId="17F7CC5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5.9934</w:t>
            </w:r>
          </w:p>
        </w:tc>
        <w:tc>
          <w:tcPr>
            <w:tcW w:w="810" w:type="dxa"/>
          </w:tcPr>
          <w:p w14:paraId="4132E86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590B861F" w14:textId="646F361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2A253C03" w14:textId="12C173A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-0.0071</w:t>
            </w:r>
          </w:p>
        </w:tc>
        <w:tc>
          <w:tcPr>
            <w:tcW w:w="900" w:type="dxa"/>
          </w:tcPr>
          <w:p w14:paraId="717C166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40737888" w14:textId="0911AFD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6EB19C3E" w14:textId="77777777" w:rsidTr="00EF41EE">
        <w:tc>
          <w:tcPr>
            <w:tcW w:w="1975" w:type="dxa"/>
          </w:tcPr>
          <w:p w14:paraId="451B015B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350" w:type="dxa"/>
          </w:tcPr>
          <w:p w14:paraId="380FD075" w14:textId="7BFE437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-6.0039</w:t>
            </w:r>
          </w:p>
        </w:tc>
        <w:tc>
          <w:tcPr>
            <w:tcW w:w="810" w:type="dxa"/>
          </w:tcPr>
          <w:p w14:paraId="51BCEE8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5817523C" w14:textId="760F725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11BAB38C" w14:textId="5F89B354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-0.0079</w:t>
            </w:r>
          </w:p>
        </w:tc>
        <w:tc>
          <w:tcPr>
            <w:tcW w:w="900" w:type="dxa"/>
          </w:tcPr>
          <w:p w14:paraId="4286BCF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shd w:val="solid" w:color="B9FF93" w:fill="auto"/>
          </w:tcPr>
          <w:p w14:paraId="460CA8B9" w14:textId="68C5F1D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2EC3EAF7" w14:textId="77777777" w:rsidR="009E44C7" w:rsidRDefault="009E44C7" w:rsidP="009E44C7">
      <w:pPr>
        <w:pStyle w:val="BodyText"/>
        <w:spacing w:after="60"/>
        <w:ind w:left="0"/>
        <w:rPr>
          <w:sz w:val="22"/>
          <w:szCs w:val="22"/>
        </w:rPr>
      </w:pPr>
    </w:p>
    <w:p w14:paraId="2D19C3B3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 w:rsidRPr="007463D8">
        <w:rPr>
          <w:b/>
          <w:bCs/>
          <w:sz w:val="32"/>
          <w:szCs w:val="32"/>
        </w:rPr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p w14:paraId="507565D2" w14:textId="77777777" w:rsidR="009E44C7" w:rsidRPr="00386F4B" w:rsidRDefault="009E44C7" w:rsidP="009E44C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d – </w:t>
      </w:r>
      <w:r w:rsidRPr="00F05E55">
        <w:rPr>
          <w:szCs w:val="20"/>
          <w:u w:val="single"/>
        </w:rPr>
        <w:t xml:space="preserve">LEMA reaches commanded </w:t>
      </w:r>
      <w:proofErr w:type="gramStart"/>
      <w:r w:rsidRPr="00F05E55">
        <w:rPr>
          <w:szCs w:val="20"/>
          <w:u w:val="single"/>
        </w:rPr>
        <w:t>position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2A4FCB" w14:paraId="24EE9DA1" w14:textId="77777777" w:rsidTr="00E0617C">
        <w:trPr>
          <w:trHeight w:val="323"/>
        </w:trPr>
        <w:tc>
          <w:tcPr>
            <w:tcW w:w="4135" w:type="dxa"/>
            <w:gridSpan w:val="3"/>
          </w:tcPr>
          <w:p w14:paraId="42D0012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40CA1E06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060486CD" w14:textId="77777777" w:rsidTr="00EF41EE">
        <w:trPr>
          <w:trHeight w:val="581"/>
        </w:trPr>
        <w:tc>
          <w:tcPr>
            <w:tcW w:w="1705" w:type="dxa"/>
          </w:tcPr>
          <w:p w14:paraId="7121EDF8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3DB3440C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21464B11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20BA8253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2E267801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14D68DA4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5A312A" w14:paraId="6E42F334" w14:textId="77777777" w:rsidTr="00EF41EE">
        <w:trPr>
          <w:trHeight w:val="581"/>
        </w:trPr>
        <w:tc>
          <w:tcPr>
            <w:tcW w:w="1705" w:type="dxa"/>
          </w:tcPr>
          <w:p w14:paraId="76B41F1E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771AA806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4ACDE32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6D51349" w14:textId="4E14F344" w:rsidR="005A312A" w:rsidRPr="00850524" w:rsidRDefault="00EF41EE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1080" w:type="dxa"/>
          </w:tcPr>
          <w:p w14:paraId="3751994F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5073319B" w14:textId="18859F5D" w:rsidR="005A312A" w:rsidRPr="00850524" w:rsidRDefault="00EF41EE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240F785D" w14:textId="77777777" w:rsidTr="00EF41EE">
        <w:trPr>
          <w:trHeight w:val="323"/>
        </w:trPr>
        <w:tc>
          <w:tcPr>
            <w:tcW w:w="1705" w:type="dxa"/>
          </w:tcPr>
          <w:p w14:paraId="19790150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5234116F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328DB215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0F5928B" w14:textId="16B8D3CC" w:rsidR="005A312A" w:rsidRPr="00850524" w:rsidRDefault="00EF41EE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1080" w:type="dxa"/>
          </w:tcPr>
          <w:p w14:paraId="680399D6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6D31A18C" w14:textId="5A88C59C" w:rsidR="005A312A" w:rsidRPr="00850524" w:rsidRDefault="00EF41EE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57BA0C8F" w14:textId="77777777" w:rsidTr="00EF41EE">
        <w:trPr>
          <w:trHeight w:val="323"/>
        </w:trPr>
        <w:tc>
          <w:tcPr>
            <w:tcW w:w="1705" w:type="dxa"/>
          </w:tcPr>
          <w:p w14:paraId="00894F0C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2EAA28DF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14:paraId="50EEBE9D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2137CF0" w14:textId="2A5AE644" w:rsidR="005A312A" w:rsidRPr="00850524" w:rsidRDefault="00EF41EE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1080" w:type="dxa"/>
          </w:tcPr>
          <w:p w14:paraId="70ACFAEC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shd w:val="solid" w:color="B9FF93" w:fill="auto"/>
          </w:tcPr>
          <w:p w14:paraId="372313C4" w14:textId="31C4A6B8" w:rsidR="005A312A" w:rsidRPr="00850524" w:rsidRDefault="00EF41EE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1780B94C" w14:textId="77777777" w:rsidR="00F15EFD" w:rsidRDefault="00F15EFD" w:rsidP="00DC4AF2">
      <w:pPr>
        <w:pStyle w:val="BodyText"/>
        <w:spacing w:after="60"/>
        <w:ind w:left="0"/>
        <w:rPr>
          <w:szCs w:val="20"/>
        </w:rPr>
      </w:pPr>
    </w:p>
    <w:p w14:paraId="405148F0" w14:textId="77777777" w:rsidR="00574BB6" w:rsidRPr="007463D8" w:rsidRDefault="00D53B8C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End w:id="10"/>
    </w:p>
    <w:p w14:paraId="0967FF19" w14:textId="77777777" w:rsidR="00314FDE" w:rsidRDefault="00B72419" w:rsidP="00DC4AF2">
      <w:pPr>
        <w:pStyle w:val="BodyText"/>
        <w:spacing w:after="60"/>
        <w:ind w:left="0"/>
        <w:rPr>
          <w:szCs w:val="20"/>
        </w:rPr>
      </w:pPr>
      <w:bookmarkStart w:id="12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</w:t>
      </w:r>
      <w:r w:rsidR="001D6321">
        <w:rPr>
          <w:b/>
          <w:bCs/>
          <w:szCs w:val="20"/>
        </w:rPr>
        <w:t>6</w:t>
      </w:r>
      <w:r w:rsidR="00D53B8C" w:rsidRPr="00D53B8C">
        <w:rPr>
          <w:b/>
          <w:bCs/>
          <w:szCs w:val="20"/>
        </w:rPr>
        <w:t>.</w:t>
      </w:r>
      <w:r w:rsidR="001D6321">
        <w:rPr>
          <w:b/>
          <w:bCs/>
          <w:szCs w:val="20"/>
        </w:rPr>
        <w:t>5</w:t>
      </w:r>
      <w:r w:rsidR="00D53B8C" w:rsidRPr="00D53B8C">
        <w:rPr>
          <w:b/>
          <w:bCs/>
          <w:szCs w:val="20"/>
        </w:rPr>
        <w:t>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3187"/>
        <w:gridCol w:w="1958"/>
        <w:gridCol w:w="1756"/>
        <w:gridCol w:w="2449"/>
      </w:tblGrid>
      <w:tr w:rsidR="002A4FCB" w14:paraId="5FACF14F" w14:textId="77777777" w:rsidTr="002A4FCB">
        <w:tc>
          <w:tcPr>
            <w:tcW w:w="3187" w:type="dxa"/>
          </w:tcPr>
          <w:p w14:paraId="75B228B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163" w:type="dxa"/>
            <w:gridSpan w:val="3"/>
          </w:tcPr>
          <w:p w14:paraId="4ED1BF8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452C8557" w14:textId="77777777" w:rsidTr="00EF41EE">
        <w:tc>
          <w:tcPr>
            <w:tcW w:w="3187" w:type="dxa"/>
          </w:tcPr>
          <w:p w14:paraId="08B2530C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958" w:type="dxa"/>
          </w:tcPr>
          <w:p w14:paraId="3C28A3B0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7E1C76D8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2508297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43EED068" w14:textId="77777777" w:rsidTr="00EF41EE">
        <w:tc>
          <w:tcPr>
            <w:tcW w:w="3187" w:type="dxa"/>
          </w:tcPr>
          <w:p w14:paraId="580427C8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58" w:type="dxa"/>
          </w:tcPr>
          <w:p w14:paraId="327700F1" w14:textId="3D7E7968" w:rsidR="002A4FCB" w:rsidRDefault="00EF41EE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1A6BFCDD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3BD05F8F" w14:textId="551CA771" w:rsidR="002A4FCB" w:rsidRDefault="00EF41EE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739BA3FE" w14:textId="77777777" w:rsidTr="00EF41EE">
        <w:tc>
          <w:tcPr>
            <w:tcW w:w="3187" w:type="dxa"/>
          </w:tcPr>
          <w:p w14:paraId="3BBE0F5B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1958" w:type="dxa"/>
          </w:tcPr>
          <w:p w14:paraId="055FED47" w14:textId="21363438" w:rsidR="002A4FCB" w:rsidRDefault="00EF41EE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5.9919</w:t>
            </w:r>
          </w:p>
        </w:tc>
        <w:tc>
          <w:tcPr>
            <w:tcW w:w="1756" w:type="dxa"/>
          </w:tcPr>
          <w:p w14:paraId="4C1E80C1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493E3C49" w14:textId="584C63AB" w:rsidR="002A4FCB" w:rsidRDefault="00EF41EE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2E0D4926" w14:textId="77777777" w:rsidTr="00EF41EE">
        <w:tc>
          <w:tcPr>
            <w:tcW w:w="3187" w:type="dxa"/>
          </w:tcPr>
          <w:p w14:paraId="34EF418F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58" w:type="dxa"/>
          </w:tcPr>
          <w:p w14:paraId="59B2CF35" w14:textId="7C512545" w:rsidR="002A4FCB" w:rsidRDefault="00EF41EE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0.0653</w:t>
            </w:r>
          </w:p>
        </w:tc>
        <w:tc>
          <w:tcPr>
            <w:tcW w:w="1756" w:type="dxa"/>
          </w:tcPr>
          <w:p w14:paraId="3BC4104D" w14:textId="77777777" w:rsidR="002A4FCB" w:rsidRDefault="005A312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6BB230F6" w14:textId="5540D3D8" w:rsidR="002A4FCB" w:rsidRDefault="00EF41EE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604E91B0" w14:textId="77777777" w:rsidTr="00EF41EE">
        <w:tc>
          <w:tcPr>
            <w:tcW w:w="3187" w:type="dxa"/>
          </w:tcPr>
          <w:p w14:paraId="4EBC1357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58" w:type="dxa"/>
          </w:tcPr>
          <w:p w14:paraId="203ED6F6" w14:textId="3CA9BCDD" w:rsidR="002A4FCB" w:rsidRDefault="00EF41EE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25C9537E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3794BE20" w14:textId="0567118D" w:rsidR="002A4FCB" w:rsidRDefault="00EF41EE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137F264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1A5ABDEC" w14:textId="77777777" w:rsidR="002A4FCB" w:rsidRPr="002A4FCB" w:rsidRDefault="00B72419" w:rsidP="002A4FCB">
      <w:pPr>
        <w:pStyle w:val="BodyText"/>
        <w:spacing w:after="60"/>
        <w:ind w:left="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</w:t>
      </w:r>
      <w:r w:rsidR="001D6321">
        <w:rPr>
          <w:b/>
          <w:bCs/>
          <w:szCs w:val="20"/>
          <w:u w:val="single"/>
        </w:rPr>
        <w:t>6</w:t>
      </w:r>
      <w:r w:rsidR="00D53B8C">
        <w:rPr>
          <w:b/>
          <w:bCs/>
          <w:szCs w:val="20"/>
          <w:u w:val="single"/>
        </w:rPr>
        <w:t>.</w:t>
      </w:r>
      <w:r w:rsidR="001D6321">
        <w:rPr>
          <w:b/>
          <w:bCs/>
          <w:szCs w:val="20"/>
          <w:u w:val="single"/>
        </w:rPr>
        <w:t>5</w:t>
      </w:r>
      <w:r w:rsidR="00D53B8C">
        <w:rPr>
          <w:b/>
          <w:bCs/>
          <w:szCs w:val="20"/>
          <w:u w:val="single"/>
        </w:rPr>
        <w:t>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4"/>
        <w:gridCol w:w="1714"/>
        <w:gridCol w:w="2112"/>
        <w:gridCol w:w="2240"/>
      </w:tblGrid>
      <w:tr w:rsidR="002A4FCB" w14:paraId="44942E5B" w14:textId="77777777" w:rsidTr="002A4FCB">
        <w:tc>
          <w:tcPr>
            <w:tcW w:w="4258" w:type="dxa"/>
          </w:tcPr>
          <w:p w14:paraId="2634C72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7992" w:type="dxa"/>
            <w:gridSpan w:val="3"/>
          </w:tcPr>
          <w:p w14:paraId="51C9C4E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3C54D967" w14:textId="77777777" w:rsidTr="00EF41EE">
        <w:tc>
          <w:tcPr>
            <w:tcW w:w="4258" w:type="dxa"/>
          </w:tcPr>
          <w:p w14:paraId="03C341B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212" w:type="dxa"/>
          </w:tcPr>
          <w:p w14:paraId="74BD999E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2890" w:type="dxa"/>
          </w:tcPr>
          <w:p w14:paraId="28BB37D0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890" w:type="dxa"/>
            <w:tcBorders>
              <w:bottom w:val="single" w:sz="4" w:space="0" w:color="auto"/>
            </w:tcBorders>
          </w:tcPr>
          <w:p w14:paraId="3158F251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341DA544" w14:textId="77777777" w:rsidTr="00EF41EE">
        <w:tc>
          <w:tcPr>
            <w:tcW w:w="4258" w:type="dxa"/>
          </w:tcPr>
          <w:p w14:paraId="1E25254D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proofErr w:type="gramStart"/>
            <w:r>
              <w:rPr>
                <w:szCs w:val="20"/>
              </w:rPr>
              <w:t>engaged  (</w:t>
            </w:r>
            <w:proofErr w:type="gramEnd"/>
            <w:r>
              <w:rPr>
                <w:szCs w:val="20"/>
              </w:rPr>
              <w:t>M2 current saturated)</w:t>
            </w:r>
          </w:p>
        </w:tc>
        <w:tc>
          <w:tcPr>
            <w:tcW w:w="2212" w:type="dxa"/>
          </w:tcPr>
          <w:p w14:paraId="1214CF7F" w14:textId="7EEA13BA" w:rsidR="002A4FCB" w:rsidRDefault="00EF41EE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0" w:type="dxa"/>
          </w:tcPr>
          <w:p w14:paraId="4368EA6B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B9FF93" w:fill="auto"/>
          </w:tcPr>
          <w:p w14:paraId="2AF5D5F3" w14:textId="24C00307" w:rsidR="002A4FCB" w:rsidRDefault="00EF41EE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3986C97B" w14:textId="77777777" w:rsidTr="00EF41EE">
        <w:tc>
          <w:tcPr>
            <w:tcW w:w="4258" w:type="dxa"/>
          </w:tcPr>
          <w:p w14:paraId="705A014F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212" w:type="dxa"/>
          </w:tcPr>
          <w:p w14:paraId="47F12B36" w14:textId="34BF7D1D" w:rsidR="002A4FCB" w:rsidRDefault="00EF41EE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6.0007</w:t>
            </w:r>
          </w:p>
        </w:tc>
        <w:tc>
          <w:tcPr>
            <w:tcW w:w="2890" w:type="dxa"/>
          </w:tcPr>
          <w:p w14:paraId="0A1385AC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FF7575" w:fill="auto"/>
          </w:tcPr>
          <w:p w14:paraId="29FBBCCD" w14:textId="51AD6E57" w:rsidR="002A4FCB" w:rsidRDefault="00EF41EE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7940555F" w14:textId="77777777" w:rsidTr="00EF41EE">
        <w:tc>
          <w:tcPr>
            <w:tcW w:w="4258" w:type="dxa"/>
          </w:tcPr>
          <w:p w14:paraId="02EC58B1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Linear Encoder Value</w:t>
            </w:r>
          </w:p>
        </w:tc>
        <w:tc>
          <w:tcPr>
            <w:tcW w:w="2212" w:type="dxa"/>
          </w:tcPr>
          <w:p w14:paraId="40132C15" w14:textId="008B9965" w:rsidR="002A4FCB" w:rsidRDefault="00EF41EE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0.0244</w:t>
            </w:r>
          </w:p>
        </w:tc>
        <w:tc>
          <w:tcPr>
            <w:tcW w:w="2890" w:type="dxa"/>
          </w:tcPr>
          <w:p w14:paraId="3A8EFACC" w14:textId="77777777" w:rsidR="002A4FCB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B9FF93" w:fill="auto"/>
          </w:tcPr>
          <w:p w14:paraId="1A38346F" w14:textId="2FFB8011" w:rsidR="002A4FCB" w:rsidRDefault="00EF41EE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3832D1C4" w14:textId="77777777" w:rsidTr="00EF41EE">
        <w:tc>
          <w:tcPr>
            <w:tcW w:w="4258" w:type="dxa"/>
          </w:tcPr>
          <w:p w14:paraId="34180F8E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212" w:type="dxa"/>
          </w:tcPr>
          <w:p w14:paraId="1A197FBF" w14:textId="5F441800" w:rsidR="002A4FCB" w:rsidRDefault="00EF41EE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0" w:type="dxa"/>
          </w:tcPr>
          <w:p w14:paraId="5F468EF6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B9FF93" w:fill="auto"/>
          </w:tcPr>
          <w:p w14:paraId="30E765A2" w14:textId="6A06849B" w:rsidR="002A4FCB" w:rsidRDefault="00EF41EE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761A54C5" w14:textId="77777777" w:rsidTr="00EF41EE">
        <w:tc>
          <w:tcPr>
            <w:tcW w:w="4258" w:type="dxa"/>
          </w:tcPr>
          <w:p w14:paraId="10A624D9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212" w:type="dxa"/>
          </w:tcPr>
          <w:p w14:paraId="50E047BD" w14:textId="6B0F1057" w:rsidR="002A4FCB" w:rsidRPr="00FE54D1" w:rsidRDefault="00EF41EE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0" w:type="dxa"/>
          </w:tcPr>
          <w:p w14:paraId="472CEC43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890" w:type="dxa"/>
            <w:shd w:val="solid" w:color="B9FF93" w:fill="auto"/>
          </w:tcPr>
          <w:p w14:paraId="21708E93" w14:textId="74292A14" w:rsidR="002A4FCB" w:rsidRDefault="00EF41EE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bookmarkEnd w:id="11"/>
      <w:bookmarkEnd w:id="12"/>
    </w:tbl>
    <w:p w14:paraId="6B3312AF" w14:textId="77777777" w:rsidR="009304A4" w:rsidRDefault="009304A4" w:rsidP="00DC4AF2">
      <w:pPr>
        <w:pStyle w:val="BodyText"/>
        <w:spacing w:after="60"/>
        <w:ind w:left="0"/>
        <w:rPr>
          <w:b/>
          <w:bCs/>
          <w:szCs w:val="20"/>
        </w:rPr>
      </w:pPr>
    </w:p>
    <w:p w14:paraId="2160AD00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2764"/>
        <w:gridCol w:w="2534"/>
        <w:gridCol w:w="1762"/>
        <w:gridCol w:w="2290"/>
      </w:tblGrid>
      <w:tr w:rsidR="002A4FCB" w14:paraId="4AB0B2BC" w14:textId="77777777" w:rsidTr="002A4FCB">
        <w:trPr>
          <w:trHeight w:val="350"/>
        </w:trPr>
        <w:tc>
          <w:tcPr>
            <w:tcW w:w="2764" w:type="dxa"/>
          </w:tcPr>
          <w:p w14:paraId="14D9A25C" w14:textId="77777777" w:rsidR="002A4FCB" w:rsidRPr="002A4FCB" w:rsidRDefault="002A4FC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586" w:type="dxa"/>
            <w:gridSpan w:val="3"/>
          </w:tcPr>
          <w:p w14:paraId="7C36503A" w14:textId="77777777" w:rsidR="002A4FCB" w:rsidRPr="002A4FCB" w:rsidRDefault="002A4FC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1DA74E34" w14:textId="77777777" w:rsidTr="002A4FCB">
        <w:trPr>
          <w:trHeight w:val="279"/>
        </w:trPr>
        <w:tc>
          <w:tcPr>
            <w:tcW w:w="2764" w:type="dxa"/>
            <w:vMerge w:val="restart"/>
          </w:tcPr>
          <w:p w14:paraId="77C5C543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  <w:proofErr w:type="gramStart"/>
            <w:r w:rsidRPr="002A4FCB">
              <w:rPr>
                <w:b/>
                <w:bCs/>
                <w:szCs w:val="20"/>
              </w:rPr>
              <w:t>is  16.732</w:t>
            </w:r>
            <w:proofErr w:type="gramEnd"/>
            <w:r w:rsidRPr="002A4FCB">
              <w:rPr>
                <w:b/>
                <w:bCs/>
                <w:szCs w:val="20"/>
              </w:rPr>
              <w:t xml:space="preserve"> +/- TBD (ins) </w:t>
            </w:r>
          </w:p>
        </w:tc>
        <w:tc>
          <w:tcPr>
            <w:tcW w:w="2534" w:type="dxa"/>
          </w:tcPr>
          <w:p w14:paraId="792D9BE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1762" w:type="dxa"/>
          </w:tcPr>
          <w:p w14:paraId="65C3548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290" w:type="dxa"/>
          </w:tcPr>
          <w:p w14:paraId="118E5D8B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7C31FBDA" w14:textId="77777777" w:rsidTr="002A4FCB">
        <w:trPr>
          <w:trHeight w:val="279"/>
        </w:trPr>
        <w:tc>
          <w:tcPr>
            <w:tcW w:w="2764" w:type="dxa"/>
            <w:vMerge/>
          </w:tcPr>
          <w:p w14:paraId="366FD6EA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534" w:type="dxa"/>
          </w:tcPr>
          <w:p w14:paraId="7B94A76B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762" w:type="dxa"/>
          </w:tcPr>
          <w:p w14:paraId="10E7C0F7" w14:textId="77777777" w:rsidR="002A4FCB" w:rsidRPr="000E538E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</w:tcPr>
          <w:p w14:paraId="25E27868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2A4FCB" w14:paraId="3EED0F19" w14:textId="77777777" w:rsidTr="00EF41EE">
        <w:trPr>
          <w:trHeight w:val="279"/>
        </w:trPr>
        <w:tc>
          <w:tcPr>
            <w:tcW w:w="2764" w:type="dxa"/>
          </w:tcPr>
          <w:p w14:paraId="2497E4BD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534" w:type="dxa"/>
          </w:tcPr>
          <w:p w14:paraId="722EFAF4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1762" w:type="dxa"/>
          </w:tcPr>
          <w:p w14:paraId="0F5E49BF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290" w:type="dxa"/>
            <w:tcBorders>
              <w:bottom w:val="single" w:sz="4" w:space="0" w:color="auto"/>
            </w:tcBorders>
          </w:tcPr>
          <w:p w14:paraId="2F3FD577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5A312A" w14:paraId="07ABB364" w14:textId="77777777" w:rsidTr="00EF41EE">
        <w:trPr>
          <w:trHeight w:val="279"/>
        </w:trPr>
        <w:tc>
          <w:tcPr>
            <w:tcW w:w="2764" w:type="dxa"/>
          </w:tcPr>
          <w:p w14:paraId="2768F5E5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2534" w:type="dxa"/>
          </w:tcPr>
          <w:p w14:paraId="00AE146F" w14:textId="7BAE13F0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3152895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466ABB99" w14:textId="4CB5E83B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09D5FD0B" w14:textId="77777777" w:rsidTr="00EF41EE">
        <w:trPr>
          <w:trHeight w:val="279"/>
        </w:trPr>
        <w:tc>
          <w:tcPr>
            <w:tcW w:w="2764" w:type="dxa"/>
          </w:tcPr>
          <w:p w14:paraId="610DB42E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2534" w:type="dxa"/>
          </w:tcPr>
          <w:p w14:paraId="65C63308" w14:textId="76DCA803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762" w:type="dxa"/>
          </w:tcPr>
          <w:p w14:paraId="7FA0B07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529DC687" w14:textId="5EACCF37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59549F6B" w14:textId="77777777" w:rsidTr="00EF41EE">
        <w:trPr>
          <w:trHeight w:val="279"/>
        </w:trPr>
        <w:tc>
          <w:tcPr>
            <w:tcW w:w="2764" w:type="dxa"/>
          </w:tcPr>
          <w:p w14:paraId="715933DC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534" w:type="dxa"/>
          </w:tcPr>
          <w:p w14:paraId="062766DA" w14:textId="0727A169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30A16A4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3B76D84C" w14:textId="48565F0D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27C74DB8" w14:textId="77777777" w:rsidTr="00EF41EE">
        <w:trPr>
          <w:trHeight w:val="279"/>
        </w:trPr>
        <w:tc>
          <w:tcPr>
            <w:tcW w:w="2764" w:type="dxa"/>
          </w:tcPr>
          <w:p w14:paraId="1E74B479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2534" w:type="dxa"/>
          </w:tcPr>
          <w:p w14:paraId="7E3C4F4F" w14:textId="12573ADB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762" w:type="dxa"/>
          </w:tcPr>
          <w:p w14:paraId="6ABB833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36A66040" w14:textId="4CA95A97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4B172882" w14:textId="77777777" w:rsidTr="00EF41EE">
        <w:trPr>
          <w:trHeight w:val="279"/>
        </w:trPr>
        <w:tc>
          <w:tcPr>
            <w:tcW w:w="2764" w:type="dxa"/>
          </w:tcPr>
          <w:p w14:paraId="23FD56D9" w14:textId="77777777" w:rsidR="005A312A" w:rsidRDefault="005A312A" w:rsidP="005A312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534" w:type="dxa"/>
          </w:tcPr>
          <w:p w14:paraId="48F995DA" w14:textId="183A836E" w:rsidR="005A312A" w:rsidRPr="002E6C02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29F6AFE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77C7E7DE" w14:textId="7640645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189E945E" w14:textId="77777777" w:rsidTr="00EF41EE">
        <w:trPr>
          <w:trHeight w:val="279"/>
        </w:trPr>
        <w:tc>
          <w:tcPr>
            <w:tcW w:w="2764" w:type="dxa"/>
          </w:tcPr>
          <w:p w14:paraId="5279DC9D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</w:t>
            </w:r>
            <w:proofErr w:type="gramStart"/>
            <w:r>
              <w:rPr>
                <w:szCs w:val="20"/>
              </w:rPr>
              <w:t>ins  from</w:t>
            </w:r>
            <w:proofErr w:type="gramEnd"/>
            <w:r>
              <w:rPr>
                <w:szCs w:val="20"/>
              </w:rPr>
              <w:t xml:space="preserve"> Null using M3 </w:t>
            </w:r>
          </w:p>
        </w:tc>
        <w:tc>
          <w:tcPr>
            <w:tcW w:w="2534" w:type="dxa"/>
          </w:tcPr>
          <w:p w14:paraId="281167A0" w14:textId="4F10301B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1.7253</w:t>
            </w:r>
          </w:p>
        </w:tc>
        <w:tc>
          <w:tcPr>
            <w:tcW w:w="1762" w:type="dxa"/>
          </w:tcPr>
          <w:p w14:paraId="3EC130E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147CF3B8" w14:textId="7E856377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0D359321" w14:textId="77777777" w:rsidTr="00EF41EE">
        <w:trPr>
          <w:trHeight w:val="279"/>
        </w:trPr>
        <w:tc>
          <w:tcPr>
            <w:tcW w:w="2764" w:type="dxa"/>
          </w:tcPr>
          <w:p w14:paraId="16AE884F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2534" w:type="dxa"/>
          </w:tcPr>
          <w:p w14:paraId="40AFEDFB" w14:textId="1E4E6596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-0.5731</w:t>
            </w:r>
          </w:p>
        </w:tc>
        <w:tc>
          <w:tcPr>
            <w:tcW w:w="1762" w:type="dxa"/>
          </w:tcPr>
          <w:p w14:paraId="3849814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shd w:val="solid" w:color="B9FF93" w:fill="auto"/>
          </w:tcPr>
          <w:p w14:paraId="76F0C153" w14:textId="6C24D99D" w:rsidR="005A312A" w:rsidRPr="000E538E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B5A03C5" w14:textId="77777777" w:rsidR="00382D74" w:rsidRDefault="00382D74" w:rsidP="00DC4AF2">
      <w:pPr>
        <w:pStyle w:val="Caption"/>
        <w:keepNext/>
        <w:ind w:left="0"/>
        <w:jc w:val="left"/>
      </w:pPr>
    </w:p>
    <w:p w14:paraId="274F91E8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4A91C7E5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723157F" wp14:editId="40B1BA88">
            <wp:extent cx="5429250" cy="23431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7069" w14:textId="0D47AAF1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329D35FE" w14:textId="2B99E924" w:rsidR="00347F85" w:rsidRDefault="00347F85" w:rsidP="004C17BC">
      <w:pPr>
        <w:pStyle w:val="BodyText"/>
        <w:ind w:left="0"/>
        <w:jc w:val="center"/>
      </w:pPr>
    </w:p>
    <w:p w14:paraId="1DBFD0A3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4E2E905B" wp14:editId="17B0473A">
            <wp:extent cx="5429250" cy="23431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D47" w14:textId="11DF6BCF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One</w:t>
      </w:r>
    </w:p>
    <w:p w14:paraId="542D1A67" w14:textId="5A2021DC" w:rsidR="00347F85" w:rsidRDefault="00347F85" w:rsidP="004C17BC">
      <w:pPr>
        <w:pStyle w:val="BodyText"/>
        <w:ind w:left="0"/>
        <w:jc w:val="center"/>
      </w:pPr>
    </w:p>
    <w:p w14:paraId="5980BBB1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C089B00" wp14:editId="0AA021E0">
            <wp:extent cx="5429250" cy="23431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5463" w14:textId="67B2B4BE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M1 Delta for Motor One</w:t>
      </w:r>
    </w:p>
    <w:p w14:paraId="615AC60C" w14:textId="70A3DDCC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734544" w14:paraId="69919129" w14:textId="77777777" w:rsidTr="00B84A12">
        <w:trPr>
          <w:trHeight w:val="368"/>
        </w:trPr>
        <w:tc>
          <w:tcPr>
            <w:tcW w:w="4590" w:type="dxa"/>
            <w:gridSpan w:val="3"/>
          </w:tcPr>
          <w:p w14:paraId="726C9206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4A2ADDF3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76AC4D85" w14:textId="77777777" w:rsidTr="00EF41EE">
        <w:trPr>
          <w:trHeight w:val="523"/>
        </w:trPr>
        <w:tc>
          <w:tcPr>
            <w:tcW w:w="2199" w:type="dxa"/>
          </w:tcPr>
          <w:p w14:paraId="107AC297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5087D586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06175824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489D041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4AB3BEBA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6CA8B883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1FBB7CB7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0154BFE1" w14:textId="77777777" w:rsidTr="00EF41EE">
        <w:trPr>
          <w:trHeight w:val="523"/>
        </w:trPr>
        <w:tc>
          <w:tcPr>
            <w:tcW w:w="2199" w:type="dxa"/>
          </w:tcPr>
          <w:p w14:paraId="4B26EDBD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2F7B4068" w14:textId="37F86666" w:rsidR="002A4FCB" w:rsidRDefault="00EF41EE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266299F8" w14:textId="59C93AC5" w:rsidR="002A4FCB" w:rsidRDefault="00EF41EE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2FB97DCF" w14:textId="7C96800A" w:rsidR="002A4FCB" w:rsidRDefault="00EF41EE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0.2006</w:t>
            </w:r>
          </w:p>
          <w:p w14:paraId="7A1C494F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2A35571C" w14:textId="3B289757" w:rsidR="002A4FCB" w:rsidRDefault="00EF41EE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0.2643</w:t>
            </w:r>
          </w:p>
          <w:p w14:paraId="5B5B86F1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6154A71D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FF7575" w:fill="auto"/>
          </w:tcPr>
          <w:p w14:paraId="079BDC07" w14:textId="42FED4E7" w:rsidR="002A4FCB" w:rsidRDefault="00EF41EE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4CE4BD63" w14:textId="77777777" w:rsidTr="00EF41EE">
        <w:trPr>
          <w:trHeight w:val="523"/>
        </w:trPr>
        <w:tc>
          <w:tcPr>
            <w:tcW w:w="2199" w:type="dxa"/>
          </w:tcPr>
          <w:p w14:paraId="2B51CB38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7BEDEAD3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715690EE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2102EED4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0890F1F1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3B9E637F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465BDAC6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26A4E228" w14:textId="77777777" w:rsidTr="00EF41EE">
        <w:trPr>
          <w:trHeight w:val="665"/>
        </w:trPr>
        <w:tc>
          <w:tcPr>
            <w:tcW w:w="2199" w:type="dxa"/>
          </w:tcPr>
          <w:p w14:paraId="7E426889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54B14D59" w14:textId="24271132" w:rsidR="005A312A" w:rsidRPr="00994843" w:rsidRDefault="00EF41EE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30F139A8" w14:textId="5A118A6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313DB235" w14:textId="60BFEE5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1.5998</w:t>
            </w:r>
          </w:p>
        </w:tc>
        <w:tc>
          <w:tcPr>
            <w:tcW w:w="1347" w:type="dxa"/>
          </w:tcPr>
          <w:p w14:paraId="26EA5C5E" w14:textId="45C8BF2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0.0089</w:t>
            </w:r>
          </w:p>
        </w:tc>
        <w:tc>
          <w:tcPr>
            <w:tcW w:w="1114" w:type="dxa"/>
          </w:tcPr>
          <w:p w14:paraId="07E6561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2A80B4CD" w14:textId="4552650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A736C5D" w14:textId="77777777" w:rsidTr="00EF41EE">
        <w:trPr>
          <w:trHeight w:val="830"/>
        </w:trPr>
        <w:tc>
          <w:tcPr>
            <w:tcW w:w="2199" w:type="dxa"/>
          </w:tcPr>
          <w:p w14:paraId="1E84EF86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Delta between Motor 1 Position and Linear Encoder position</w:t>
            </w:r>
          </w:p>
        </w:tc>
        <w:tc>
          <w:tcPr>
            <w:tcW w:w="1192" w:type="dxa"/>
          </w:tcPr>
          <w:p w14:paraId="6CE5BD18" w14:textId="3DB844F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4494449E" w14:textId="2362B67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071947D4" w14:textId="5BB2F7C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0.607</w:t>
            </w:r>
          </w:p>
        </w:tc>
        <w:tc>
          <w:tcPr>
            <w:tcW w:w="1347" w:type="dxa"/>
          </w:tcPr>
          <w:p w14:paraId="6FE54F1A" w14:textId="478C10E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0.3761</w:t>
            </w:r>
          </w:p>
        </w:tc>
        <w:tc>
          <w:tcPr>
            <w:tcW w:w="1114" w:type="dxa"/>
          </w:tcPr>
          <w:p w14:paraId="4B18966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094EADEF" w14:textId="19BAA06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494D411B" w14:textId="77777777" w:rsidTr="00B84A12">
        <w:trPr>
          <w:trHeight w:val="523"/>
        </w:trPr>
        <w:tc>
          <w:tcPr>
            <w:tcW w:w="2199" w:type="dxa"/>
          </w:tcPr>
          <w:p w14:paraId="2910EAA7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0906CB5C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64B42EDC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6F768EBA" w14:textId="3B4C346B" w:rsidR="002A4FCB" w:rsidRPr="00E364E5" w:rsidRDefault="00EF41EE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1.37</w:t>
            </w:r>
          </w:p>
        </w:tc>
        <w:tc>
          <w:tcPr>
            <w:tcW w:w="1347" w:type="dxa"/>
          </w:tcPr>
          <w:p w14:paraId="324E697C" w14:textId="23F73DCE" w:rsidR="002A4FCB" w:rsidRPr="00E364E5" w:rsidRDefault="00EF41EE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0.1938</w:t>
            </w:r>
          </w:p>
        </w:tc>
        <w:tc>
          <w:tcPr>
            <w:tcW w:w="1114" w:type="dxa"/>
            <w:shd w:val="clear" w:color="auto" w:fill="auto"/>
          </w:tcPr>
          <w:p w14:paraId="053193E4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  <w:r>
              <w:rPr>
                <w:color w:val="auto"/>
                <w:szCs w:val="20"/>
              </w:rPr>
              <w:t>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5A033D23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33C77709" w14:textId="77777777" w:rsidR="00382D74" w:rsidRPr="00382D74" w:rsidRDefault="00382D74" w:rsidP="00382D74">
      <w:pPr>
        <w:pStyle w:val="BodyText"/>
      </w:pP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1890"/>
        <w:gridCol w:w="1170"/>
        <w:gridCol w:w="1710"/>
        <w:gridCol w:w="720"/>
        <w:gridCol w:w="1435"/>
      </w:tblGrid>
      <w:tr w:rsidR="00734544" w14:paraId="2EC1E96A" w14:textId="77777777" w:rsidTr="00936C5F">
        <w:trPr>
          <w:trHeight w:val="260"/>
        </w:trPr>
        <w:tc>
          <w:tcPr>
            <w:tcW w:w="5485" w:type="dxa"/>
            <w:gridSpan w:val="3"/>
          </w:tcPr>
          <w:p w14:paraId="062E6007" w14:textId="77777777" w:rsidR="00734544" w:rsidRPr="00734544" w:rsidRDefault="00734544" w:rsidP="00C762B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3C269228" w14:textId="77777777" w:rsidR="00734544" w:rsidRPr="00734544" w:rsidRDefault="00734544" w:rsidP="00C762B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734544" w14:paraId="6FD39944" w14:textId="77777777" w:rsidTr="00EF41EE">
        <w:trPr>
          <w:trHeight w:val="260"/>
        </w:trPr>
        <w:tc>
          <w:tcPr>
            <w:tcW w:w="2425" w:type="dxa"/>
          </w:tcPr>
          <w:p w14:paraId="60245C06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90" w:type="dxa"/>
          </w:tcPr>
          <w:p w14:paraId="6DEB4E2F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77235283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21216C18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1A3C9BFA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223895B2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5A312A" w14:paraId="0ADB629A" w14:textId="77777777" w:rsidTr="00EF41EE">
        <w:trPr>
          <w:trHeight w:val="514"/>
        </w:trPr>
        <w:tc>
          <w:tcPr>
            <w:tcW w:w="2425" w:type="dxa"/>
          </w:tcPr>
          <w:p w14:paraId="23ABAA1C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0BA9B6F0" w14:textId="2E108F3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8DBC299" w14:textId="255C439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1C51DE7" w14:textId="45487AD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0.0148</w:t>
            </w:r>
          </w:p>
        </w:tc>
        <w:tc>
          <w:tcPr>
            <w:tcW w:w="720" w:type="dxa"/>
          </w:tcPr>
          <w:p w14:paraId="32191B3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08359680" w14:textId="74DB7BB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3AB1D739" w14:textId="77777777" w:rsidTr="00EF41EE">
        <w:trPr>
          <w:trHeight w:val="890"/>
        </w:trPr>
        <w:tc>
          <w:tcPr>
            <w:tcW w:w="2425" w:type="dxa"/>
          </w:tcPr>
          <w:p w14:paraId="1D6266F8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6314F456" w14:textId="6A8BC7B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5EE6295" w14:textId="7F71A78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548B1B8" w14:textId="0B53DE4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0.0148</w:t>
            </w:r>
          </w:p>
        </w:tc>
        <w:tc>
          <w:tcPr>
            <w:tcW w:w="720" w:type="dxa"/>
          </w:tcPr>
          <w:p w14:paraId="20D68D2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61F2CD10" w14:textId="6E557EC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35FB74BC" w14:textId="77777777" w:rsidTr="00EF41EE">
        <w:trPr>
          <w:trHeight w:val="514"/>
        </w:trPr>
        <w:tc>
          <w:tcPr>
            <w:tcW w:w="2425" w:type="dxa"/>
          </w:tcPr>
          <w:p w14:paraId="539A7B93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68839662" w14:textId="61DC9AB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1B2D2198" w14:textId="433A8D2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D6E7E97" w14:textId="14287AD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-0.3605</w:t>
            </w:r>
          </w:p>
        </w:tc>
        <w:tc>
          <w:tcPr>
            <w:tcW w:w="720" w:type="dxa"/>
          </w:tcPr>
          <w:p w14:paraId="02FB2D7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90AFF92" w14:textId="23F0B8C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55AE64DA" w14:textId="77777777" w:rsidTr="00EF41EE">
        <w:trPr>
          <w:trHeight w:val="514"/>
        </w:trPr>
        <w:tc>
          <w:tcPr>
            <w:tcW w:w="2425" w:type="dxa"/>
          </w:tcPr>
          <w:p w14:paraId="0ABA220C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21B8E05B" w14:textId="4768BBC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C83CD2A" w14:textId="7EE18C0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7629062" w14:textId="73FB765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-0.3606</w:t>
            </w:r>
          </w:p>
        </w:tc>
        <w:tc>
          <w:tcPr>
            <w:tcW w:w="720" w:type="dxa"/>
          </w:tcPr>
          <w:p w14:paraId="1B49EE6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E4C7195" w14:textId="2ECFC66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36D1A413" w14:textId="77777777" w:rsidTr="00EF41EE">
        <w:trPr>
          <w:trHeight w:val="506"/>
        </w:trPr>
        <w:tc>
          <w:tcPr>
            <w:tcW w:w="2425" w:type="dxa"/>
          </w:tcPr>
          <w:p w14:paraId="1E5FE5A0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FF8EA37" w14:textId="145D2B5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B3E1792" w14:textId="0768B92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81B22D7" w14:textId="3AB3938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5414740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2FB4669F" w14:textId="1156E36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7E679DA9" w14:textId="77777777" w:rsidTr="00EF41EE">
        <w:trPr>
          <w:trHeight w:val="514"/>
        </w:trPr>
        <w:tc>
          <w:tcPr>
            <w:tcW w:w="2425" w:type="dxa"/>
          </w:tcPr>
          <w:p w14:paraId="23903D3A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F89A91E" w14:textId="2A5D2E4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F29D5F1" w14:textId="69B19D6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530143B5" w14:textId="4C7B15C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720" w:type="dxa"/>
          </w:tcPr>
          <w:p w14:paraId="728F69B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02D69D92" w14:textId="4DAE0E0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4933AE44" w14:textId="77777777" w:rsidTr="00EF41EE">
        <w:trPr>
          <w:trHeight w:val="514"/>
        </w:trPr>
        <w:tc>
          <w:tcPr>
            <w:tcW w:w="2425" w:type="dxa"/>
          </w:tcPr>
          <w:p w14:paraId="6818625E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0A829861" w14:textId="16B3FD9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F1C67C0" w14:textId="2D2F704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FC51887" w14:textId="0F0613F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0.9503</w:t>
            </w:r>
          </w:p>
        </w:tc>
        <w:tc>
          <w:tcPr>
            <w:tcW w:w="720" w:type="dxa"/>
          </w:tcPr>
          <w:p w14:paraId="174ABC7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292D4819" w14:textId="6C59646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137B82C9" w14:textId="77777777" w:rsidTr="00EF41EE">
        <w:trPr>
          <w:trHeight w:val="506"/>
        </w:trPr>
        <w:tc>
          <w:tcPr>
            <w:tcW w:w="2425" w:type="dxa"/>
          </w:tcPr>
          <w:p w14:paraId="5EB12F9B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E7C4365" w14:textId="537E966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0325DB9" w14:textId="3CD6A76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742487D" w14:textId="4C898D3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44E3CBC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20DB8E8" w14:textId="31FD004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05D96F5" w14:textId="77777777" w:rsidTr="00EF41EE">
        <w:trPr>
          <w:trHeight w:val="514"/>
        </w:trPr>
        <w:tc>
          <w:tcPr>
            <w:tcW w:w="2425" w:type="dxa"/>
          </w:tcPr>
          <w:p w14:paraId="04551F15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09615BC" w14:textId="0571B6B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28CCB47A" w14:textId="0B1B0944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034645E" w14:textId="1214775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0.5749</w:t>
            </w:r>
          </w:p>
        </w:tc>
        <w:tc>
          <w:tcPr>
            <w:tcW w:w="720" w:type="dxa"/>
          </w:tcPr>
          <w:p w14:paraId="04FB3EE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shd w:val="solid" w:color="FF7575" w:fill="auto"/>
          </w:tcPr>
          <w:p w14:paraId="35A89B61" w14:textId="4B06F63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174E9C1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3D386628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0262302D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817A87E" wp14:editId="47893304">
            <wp:extent cx="5429250" cy="23431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E499" w14:textId="44E32B72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37B3EC97" w14:textId="0DD368A5" w:rsidR="00347F85" w:rsidRDefault="00347F85" w:rsidP="00850524">
      <w:pPr>
        <w:pStyle w:val="BodyText"/>
        <w:ind w:left="0"/>
        <w:jc w:val="center"/>
      </w:pPr>
    </w:p>
    <w:p w14:paraId="1FD06E9D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D136AD3" wp14:editId="055DB104">
            <wp:extent cx="5429250" cy="23431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4ABD" w14:textId="23D3B43C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-Current for Motor Two</w:t>
      </w:r>
    </w:p>
    <w:p w14:paraId="0C883174" w14:textId="12F36E05" w:rsidR="00347F85" w:rsidRDefault="00347F85" w:rsidP="00850524">
      <w:pPr>
        <w:pStyle w:val="BodyText"/>
        <w:ind w:left="0"/>
        <w:jc w:val="center"/>
      </w:pPr>
    </w:p>
    <w:p w14:paraId="43AEC141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33F5251F" wp14:editId="69C3A1A0">
            <wp:extent cx="5429250" cy="23431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BB20" w14:textId="1C5DB40E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M1 Delta for Motor Two</w:t>
      </w:r>
    </w:p>
    <w:p w14:paraId="5FDDE563" w14:textId="1C535348" w:rsidR="00716D01" w:rsidRPr="00347F85" w:rsidRDefault="00716D01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5"/>
        <w:gridCol w:w="1620"/>
        <w:gridCol w:w="1170"/>
        <w:gridCol w:w="1350"/>
        <w:gridCol w:w="720"/>
        <w:gridCol w:w="1795"/>
      </w:tblGrid>
      <w:tr w:rsidR="00716D01" w14:paraId="38CFB030" w14:textId="77777777" w:rsidTr="00936C5F">
        <w:trPr>
          <w:trHeight w:val="285"/>
        </w:trPr>
        <w:tc>
          <w:tcPr>
            <w:tcW w:w="5485" w:type="dxa"/>
            <w:gridSpan w:val="3"/>
          </w:tcPr>
          <w:p w14:paraId="5EB5F449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05696EE3" w14:textId="77777777" w:rsidR="00716D01" w:rsidRPr="00716D01" w:rsidRDefault="00716D01" w:rsidP="0085052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Results</w:t>
            </w:r>
          </w:p>
        </w:tc>
      </w:tr>
      <w:tr w:rsidR="00850524" w14:paraId="76FD14DE" w14:textId="77777777" w:rsidTr="00EF41EE">
        <w:trPr>
          <w:trHeight w:val="285"/>
        </w:trPr>
        <w:tc>
          <w:tcPr>
            <w:tcW w:w="2695" w:type="dxa"/>
          </w:tcPr>
          <w:p w14:paraId="12A70459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620" w:type="dxa"/>
          </w:tcPr>
          <w:p w14:paraId="2C5E74D1" w14:textId="77777777" w:rsidR="00716D01" w:rsidRPr="00716D01" w:rsidRDefault="00716D01" w:rsidP="00716D01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3EB44F64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Tolerance</w:t>
            </w:r>
          </w:p>
        </w:tc>
        <w:tc>
          <w:tcPr>
            <w:tcW w:w="1350" w:type="dxa"/>
          </w:tcPr>
          <w:p w14:paraId="26568486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6026D04F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4C12596A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Pass/Fail</w:t>
            </w:r>
          </w:p>
        </w:tc>
      </w:tr>
      <w:tr w:rsidR="005A312A" w14:paraId="211D5CC3" w14:textId="77777777" w:rsidTr="00EF41EE">
        <w:trPr>
          <w:trHeight w:val="514"/>
        </w:trPr>
        <w:tc>
          <w:tcPr>
            <w:tcW w:w="2695" w:type="dxa"/>
          </w:tcPr>
          <w:p w14:paraId="66166EEC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620" w:type="dxa"/>
          </w:tcPr>
          <w:p w14:paraId="05AA51B1" w14:textId="280B493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720CB3BD" w14:textId="0C520731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350" w:type="dxa"/>
          </w:tcPr>
          <w:p w14:paraId="6C583B97" w14:textId="7F3BD50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0.0144</w:t>
            </w:r>
          </w:p>
        </w:tc>
        <w:tc>
          <w:tcPr>
            <w:tcW w:w="720" w:type="dxa"/>
          </w:tcPr>
          <w:p w14:paraId="0FF2F94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A7178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77520882" w14:textId="19FD731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63005851" w14:textId="77777777" w:rsidTr="00EF41EE">
        <w:trPr>
          <w:trHeight w:val="530"/>
        </w:trPr>
        <w:tc>
          <w:tcPr>
            <w:tcW w:w="2695" w:type="dxa"/>
          </w:tcPr>
          <w:p w14:paraId="7E7C704A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620" w:type="dxa"/>
          </w:tcPr>
          <w:p w14:paraId="06ECC3B8" w14:textId="19CE8D0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41D0EA2" w14:textId="7FE89B7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350" w:type="dxa"/>
          </w:tcPr>
          <w:p w14:paraId="29C73DCF" w14:textId="4632215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0.0144</w:t>
            </w:r>
          </w:p>
        </w:tc>
        <w:tc>
          <w:tcPr>
            <w:tcW w:w="720" w:type="dxa"/>
          </w:tcPr>
          <w:p w14:paraId="5B9B09A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A7178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65CF7675" w14:textId="6992044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2468C405" w14:textId="77777777" w:rsidTr="00EF41EE">
        <w:trPr>
          <w:trHeight w:val="514"/>
        </w:trPr>
        <w:tc>
          <w:tcPr>
            <w:tcW w:w="2695" w:type="dxa"/>
          </w:tcPr>
          <w:p w14:paraId="1F491842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620" w:type="dxa"/>
          </w:tcPr>
          <w:p w14:paraId="523466FB" w14:textId="1EADAE54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3F5F7E34" w14:textId="5379892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350" w:type="dxa"/>
          </w:tcPr>
          <w:p w14:paraId="4D79749F" w14:textId="024B89E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-0.3453</w:t>
            </w:r>
          </w:p>
        </w:tc>
        <w:tc>
          <w:tcPr>
            <w:tcW w:w="720" w:type="dxa"/>
          </w:tcPr>
          <w:p w14:paraId="477BC88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A7178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72C90243" w14:textId="473A080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6417759" w14:textId="77777777" w:rsidTr="00EF41EE">
        <w:trPr>
          <w:trHeight w:val="514"/>
        </w:trPr>
        <w:tc>
          <w:tcPr>
            <w:tcW w:w="2695" w:type="dxa"/>
          </w:tcPr>
          <w:p w14:paraId="6234BB12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620" w:type="dxa"/>
          </w:tcPr>
          <w:p w14:paraId="1BF997C7" w14:textId="1D2768E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514078E5" w14:textId="0D5ED70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350" w:type="dxa"/>
          </w:tcPr>
          <w:p w14:paraId="316ACD99" w14:textId="0D28DBD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-0.3454</w:t>
            </w:r>
          </w:p>
        </w:tc>
        <w:tc>
          <w:tcPr>
            <w:tcW w:w="720" w:type="dxa"/>
          </w:tcPr>
          <w:p w14:paraId="695E295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A7178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5C64E8BD" w14:textId="1921D45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1B344722" w14:textId="77777777" w:rsidTr="00EF41EE">
        <w:trPr>
          <w:trHeight w:val="506"/>
        </w:trPr>
        <w:tc>
          <w:tcPr>
            <w:tcW w:w="2695" w:type="dxa"/>
          </w:tcPr>
          <w:p w14:paraId="388C5F42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620" w:type="dxa"/>
          </w:tcPr>
          <w:p w14:paraId="7C2F3D37" w14:textId="4F7FB64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B4C69CE" w14:textId="6549A84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350" w:type="dxa"/>
          </w:tcPr>
          <w:p w14:paraId="7D83E35E" w14:textId="3DC5A2F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0.0012</w:t>
            </w:r>
          </w:p>
        </w:tc>
        <w:tc>
          <w:tcPr>
            <w:tcW w:w="720" w:type="dxa"/>
          </w:tcPr>
          <w:p w14:paraId="47B67DB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A7178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3F00C28C" w14:textId="7DDBC26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20D4A5DC" w14:textId="77777777" w:rsidTr="00EF41EE">
        <w:trPr>
          <w:trHeight w:val="514"/>
        </w:trPr>
        <w:tc>
          <w:tcPr>
            <w:tcW w:w="2695" w:type="dxa"/>
          </w:tcPr>
          <w:p w14:paraId="3F99A7C3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20" w:type="dxa"/>
          </w:tcPr>
          <w:p w14:paraId="04C5B777" w14:textId="648D1E9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01BF89E" w14:textId="47FCD0B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50" w:type="dxa"/>
          </w:tcPr>
          <w:p w14:paraId="3C1D9B91" w14:textId="077FDE9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720" w:type="dxa"/>
          </w:tcPr>
          <w:p w14:paraId="56E5DF2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A7178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4BAF5820" w14:textId="449C8D7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495A384C" w14:textId="77777777" w:rsidTr="00EF41EE">
        <w:trPr>
          <w:trHeight w:val="514"/>
        </w:trPr>
        <w:tc>
          <w:tcPr>
            <w:tcW w:w="2695" w:type="dxa"/>
          </w:tcPr>
          <w:p w14:paraId="18EBA16C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20" w:type="dxa"/>
          </w:tcPr>
          <w:p w14:paraId="229C5E10" w14:textId="536DEE3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3D15DA2" w14:textId="6F935CE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350" w:type="dxa"/>
          </w:tcPr>
          <w:p w14:paraId="7201F72D" w14:textId="2658F20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507465B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A7178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1C6E2A51" w14:textId="3E2E4DE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792B8822" w14:textId="77777777" w:rsidTr="00EF41EE">
        <w:trPr>
          <w:trHeight w:val="506"/>
        </w:trPr>
        <w:tc>
          <w:tcPr>
            <w:tcW w:w="2695" w:type="dxa"/>
          </w:tcPr>
          <w:p w14:paraId="252E9167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20" w:type="dxa"/>
          </w:tcPr>
          <w:p w14:paraId="068CF570" w14:textId="203871D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8B07512" w14:textId="2AD87F51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350" w:type="dxa"/>
          </w:tcPr>
          <w:p w14:paraId="548813E5" w14:textId="4CB48F5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0.9348</w:t>
            </w:r>
          </w:p>
        </w:tc>
        <w:tc>
          <w:tcPr>
            <w:tcW w:w="720" w:type="dxa"/>
          </w:tcPr>
          <w:p w14:paraId="037028A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A7178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00D4A787" w14:textId="28B7FE8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50524" w14:paraId="55B359BF" w14:textId="77777777" w:rsidTr="00EF41EE">
        <w:trPr>
          <w:trHeight w:val="514"/>
        </w:trPr>
        <w:tc>
          <w:tcPr>
            <w:tcW w:w="2695" w:type="dxa"/>
          </w:tcPr>
          <w:p w14:paraId="161272FF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20" w:type="dxa"/>
          </w:tcPr>
          <w:p w14:paraId="5CD25C34" w14:textId="5A06DBB7" w:rsidR="00716D01" w:rsidRDefault="00EF41EE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D28203E" w14:textId="296D0F9A" w:rsidR="00716D01" w:rsidRDefault="00EF41EE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350" w:type="dxa"/>
          </w:tcPr>
          <w:p w14:paraId="5769ACD5" w14:textId="09063B5C" w:rsidR="00716D01" w:rsidRDefault="00EF41EE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0.9349</w:t>
            </w:r>
          </w:p>
        </w:tc>
        <w:tc>
          <w:tcPr>
            <w:tcW w:w="720" w:type="dxa"/>
          </w:tcPr>
          <w:p w14:paraId="0C185E12" w14:textId="77777777" w:rsidR="00716D01" w:rsidRDefault="005A312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shd w:val="solid" w:color="FF7575" w:fill="auto"/>
          </w:tcPr>
          <w:p w14:paraId="1DDD813A" w14:textId="20C47FC9" w:rsidR="00716D01" w:rsidRDefault="00EF41EE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C86DFC2" w14:textId="77777777" w:rsidR="00347F85" w:rsidRPr="00347F85" w:rsidRDefault="00347F85" w:rsidP="000B560C">
      <w:pPr>
        <w:pStyle w:val="BodyText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34544" w14:paraId="2B7BE22F" w14:textId="77777777" w:rsidTr="00B84A12">
        <w:trPr>
          <w:trHeight w:val="524"/>
        </w:trPr>
        <w:tc>
          <w:tcPr>
            <w:tcW w:w="4590" w:type="dxa"/>
            <w:gridSpan w:val="3"/>
          </w:tcPr>
          <w:p w14:paraId="3D42FA7B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Requirements</w:t>
            </w:r>
          </w:p>
        </w:tc>
        <w:tc>
          <w:tcPr>
            <w:tcW w:w="4753" w:type="dxa"/>
            <w:gridSpan w:val="4"/>
          </w:tcPr>
          <w:p w14:paraId="4D9014D4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563C23F9" w14:textId="77777777" w:rsidTr="00EF41EE">
        <w:trPr>
          <w:trHeight w:val="524"/>
        </w:trPr>
        <w:tc>
          <w:tcPr>
            <w:tcW w:w="2070" w:type="dxa"/>
          </w:tcPr>
          <w:p w14:paraId="4AA0DE65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1880A0CF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19A5F00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0DF70E2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59E77397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1F4A5E3F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30E4A11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710D12BB" w14:textId="77777777" w:rsidTr="00EF41EE">
        <w:trPr>
          <w:trHeight w:val="524"/>
        </w:trPr>
        <w:tc>
          <w:tcPr>
            <w:tcW w:w="2070" w:type="dxa"/>
          </w:tcPr>
          <w:p w14:paraId="5C3CF155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29032D9C" w14:textId="7BE11764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79F98A71" w14:textId="37A5F7FB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754109E8" w14:textId="2C105B2E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5B260908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5D356C91" w14:textId="4885D664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0.2643</w:t>
            </w:r>
          </w:p>
          <w:p w14:paraId="6592EFC2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5104D3B2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3" w:type="dxa"/>
            <w:shd w:val="solid" w:color="FF7575" w:fill="auto"/>
          </w:tcPr>
          <w:p w14:paraId="413A34EC" w14:textId="1AA4B68D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3ED637BB" w14:textId="77777777" w:rsidTr="00EF41EE">
        <w:trPr>
          <w:trHeight w:val="524"/>
        </w:trPr>
        <w:tc>
          <w:tcPr>
            <w:tcW w:w="2070" w:type="dxa"/>
          </w:tcPr>
          <w:p w14:paraId="1D947756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63B2EB31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61F5A58B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27DCB12B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58859922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18509761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66CC1889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28B5AA77" w14:textId="77777777" w:rsidTr="00EF41EE">
        <w:trPr>
          <w:trHeight w:val="667"/>
        </w:trPr>
        <w:tc>
          <w:tcPr>
            <w:tcW w:w="2070" w:type="dxa"/>
          </w:tcPr>
          <w:p w14:paraId="3B24D35B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0ECD1C68" w14:textId="3052F3EA" w:rsidR="00734544" w:rsidRPr="00994843" w:rsidRDefault="00EF41E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6DC78D28" w14:textId="61636324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1B7F2D65" w14:textId="682900C0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1.5958</w:t>
            </w:r>
          </w:p>
        </w:tc>
        <w:tc>
          <w:tcPr>
            <w:tcW w:w="1346" w:type="dxa"/>
          </w:tcPr>
          <w:p w14:paraId="78FD4AE3" w14:textId="7F038D31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0.0086</w:t>
            </w:r>
          </w:p>
        </w:tc>
        <w:tc>
          <w:tcPr>
            <w:tcW w:w="1113" w:type="dxa"/>
          </w:tcPr>
          <w:p w14:paraId="282EE672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2A4B602F" w14:textId="72BAC55D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2065E432" w14:textId="77777777" w:rsidTr="00EF41EE">
        <w:trPr>
          <w:trHeight w:val="832"/>
        </w:trPr>
        <w:tc>
          <w:tcPr>
            <w:tcW w:w="2070" w:type="dxa"/>
          </w:tcPr>
          <w:p w14:paraId="5C596455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6C6AE732" w14:textId="71FD5940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5C344C98" w14:textId="48400E07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5D6B3E8E" w14:textId="00D501E2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0.6061</w:t>
            </w:r>
          </w:p>
        </w:tc>
        <w:tc>
          <w:tcPr>
            <w:tcW w:w="1346" w:type="dxa"/>
          </w:tcPr>
          <w:p w14:paraId="764BB788" w14:textId="602DFDBB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0.3747</w:t>
            </w:r>
          </w:p>
        </w:tc>
        <w:tc>
          <w:tcPr>
            <w:tcW w:w="1113" w:type="dxa"/>
          </w:tcPr>
          <w:p w14:paraId="51CCD677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shd w:val="solid" w:color="FF7575" w:fill="auto"/>
          </w:tcPr>
          <w:p w14:paraId="3A4C6906" w14:textId="4D1882C1" w:rsidR="00734544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0C804B04" w14:textId="77777777" w:rsidTr="00B84A12">
        <w:trPr>
          <w:trHeight w:val="524"/>
        </w:trPr>
        <w:tc>
          <w:tcPr>
            <w:tcW w:w="2070" w:type="dxa"/>
          </w:tcPr>
          <w:p w14:paraId="7FF023E8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3A9E8201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6DEE2A9D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64E5C976" w14:textId="721748B1" w:rsidR="00734544" w:rsidRPr="00E364E5" w:rsidRDefault="00EF41E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1.1421</w:t>
            </w:r>
          </w:p>
        </w:tc>
        <w:tc>
          <w:tcPr>
            <w:tcW w:w="1346" w:type="dxa"/>
          </w:tcPr>
          <w:p w14:paraId="5E6E9A98" w14:textId="37C5ECAA" w:rsidR="00734544" w:rsidRPr="00E364E5" w:rsidRDefault="00EF41E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0.2149</w:t>
            </w:r>
          </w:p>
        </w:tc>
        <w:tc>
          <w:tcPr>
            <w:tcW w:w="1113" w:type="dxa"/>
            <w:shd w:val="clear" w:color="auto" w:fill="FFFFFF" w:themeFill="background1"/>
          </w:tcPr>
          <w:p w14:paraId="542D942E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Amps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739A962E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30CA85F0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6481057A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2720497E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3D49C1D" wp14:editId="0B84B32E">
            <wp:extent cx="5429250" cy="23431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394" w14:textId="65D9F277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44BC097D" w14:textId="2F1DD926" w:rsidR="00FB100A" w:rsidRDefault="00FB100A" w:rsidP="004C17BC">
      <w:pPr>
        <w:pStyle w:val="BodyText"/>
        <w:ind w:left="0"/>
        <w:jc w:val="center"/>
      </w:pPr>
    </w:p>
    <w:p w14:paraId="39FB8E87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4A269184" wp14:editId="318ACD87">
            <wp:extent cx="5429250" cy="234315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754" w14:textId="5354DB7F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-Current for Motor Three</w:t>
      </w:r>
    </w:p>
    <w:p w14:paraId="7CC4D706" w14:textId="2A37CE8C" w:rsidR="00FB100A" w:rsidRDefault="00FB100A" w:rsidP="004C17BC">
      <w:pPr>
        <w:pStyle w:val="BodyText"/>
        <w:ind w:left="0"/>
        <w:jc w:val="center"/>
      </w:pPr>
    </w:p>
    <w:p w14:paraId="70B1E756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A06BEC7" wp14:editId="4D3536CC">
            <wp:extent cx="5429250" cy="23431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B078" w14:textId="43281F90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M3 Delta for Motor Three</w:t>
      </w:r>
    </w:p>
    <w:p w14:paraId="267A007C" w14:textId="58708BD9" w:rsidR="00FB100A" w:rsidRPr="00FB100A" w:rsidRDefault="00FB100A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3050CA" w14:paraId="6A1C79F8" w14:textId="77777777" w:rsidTr="00B84A12">
        <w:trPr>
          <w:trHeight w:val="350"/>
        </w:trPr>
        <w:tc>
          <w:tcPr>
            <w:tcW w:w="4680" w:type="dxa"/>
            <w:gridSpan w:val="3"/>
          </w:tcPr>
          <w:p w14:paraId="31715FE7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6578E600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4F882E03" w14:textId="77777777" w:rsidTr="00EF41EE">
        <w:trPr>
          <w:trHeight w:val="523"/>
        </w:trPr>
        <w:tc>
          <w:tcPr>
            <w:tcW w:w="2199" w:type="dxa"/>
          </w:tcPr>
          <w:p w14:paraId="6180157B" w14:textId="77777777" w:rsidR="003050CA" w:rsidRPr="00E25035" w:rsidRDefault="003050CA" w:rsidP="003050CA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09C4E93A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62340BDE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01B82D87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11B73A69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3D4881A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21A19970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3213B994" w14:textId="77777777" w:rsidTr="00EF41EE">
        <w:trPr>
          <w:trHeight w:val="523"/>
        </w:trPr>
        <w:tc>
          <w:tcPr>
            <w:tcW w:w="2199" w:type="dxa"/>
          </w:tcPr>
          <w:p w14:paraId="3659F824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349148C2" w14:textId="588E606F" w:rsidR="0018109E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44A0FF7C" w14:textId="2AA55A5F" w:rsidR="0018109E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6F761D0C" w14:textId="133B9111" w:rsidR="0018109E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21454FDF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7B15D0E2" w14:textId="01926BB0" w:rsidR="0018109E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0.2643</w:t>
            </w:r>
          </w:p>
          <w:p w14:paraId="0EFB7B1F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60AF020B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FF7575" w:fill="auto"/>
          </w:tcPr>
          <w:p w14:paraId="34EE3929" w14:textId="4C72034B" w:rsidR="0018109E" w:rsidRDefault="00EF41E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38BF71E4" w14:textId="77777777" w:rsidTr="00EF41EE">
        <w:trPr>
          <w:trHeight w:val="523"/>
        </w:trPr>
        <w:tc>
          <w:tcPr>
            <w:tcW w:w="2199" w:type="dxa"/>
          </w:tcPr>
          <w:p w14:paraId="39C33AE2" w14:textId="77777777" w:rsidR="0018109E" w:rsidRPr="00E25035" w:rsidRDefault="0018109E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11B6BAF5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2A2F0E17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6A3C4DF6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2687CCC1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42C6E1A7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2CB9FD4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00C3300B" w14:textId="77777777" w:rsidTr="00EF41EE">
        <w:trPr>
          <w:trHeight w:val="665"/>
        </w:trPr>
        <w:tc>
          <w:tcPr>
            <w:tcW w:w="2199" w:type="dxa"/>
          </w:tcPr>
          <w:p w14:paraId="2381048F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192" w:type="dxa"/>
          </w:tcPr>
          <w:p w14:paraId="2798956D" w14:textId="22A32E6C" w:rsidR="005A312A" w:rsidRPr="00994843" w:rsidRDefault="00EF41EE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23A94846" w14:textId="43AC9D6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30465875" w14:textId="1A9D11E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1.5833</w:t>
            </w:r>
          </w:p>
        </w:tc>
        <w:tc>
          <w:tcPr>
            <w:tcW w:w="1347" w:type="dxa"/>
          </w:tcPr>
          <w:p w14:paraId="15BC4EBB" w14:textId="7D9751C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0.0087</w:t>
            </w:r>
          </w:p>
        </w:tc>
        <w:tc>
          <w:tcPr>
            <w:tcW w:w="1114" w:type="dxa"/>
          </w:tcPr>
          <w:p w14:paraId="742527A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507056EA" w14:textId="6869C6C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75A3B62C" w14:textId="77777777" w:rsidTr="00EF41EE">
        <w:trPr>
          <w:trHeight w:val="830"/>
        </w:trPr>
        <w:tc>
          <w:tcPr>
            <w:tcW w:w="2199" w:type="dxa"/>
          </w:tcPr>
          <w:p w14:paraId="5B16D216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Delta between Motor 3 Position and Linear Encoder position</w:t>
            </w:r>
          </w:p>
        </w:tc>
        <w:tc>
          <w:tcPr>
            <w:tcW w:w="1192" w:type="dxa"/>
          </w:tcPr>
          <w:p w14:paraId="158689C3" w14:textId="2D64524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655FAEC4" w14:textId="2989388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22C0867F" w14:textId="23FBC04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0.6065</w:t>
            </w:r>
          </w:p>
        </w:tc>
        <w:tc>
          <w:tcPr>
            <w:tcW w:w="1347" w:type="dxa"/>
          </w:tcPr>
          <w:p w14:paraId="4EF48230" w14:textId="258A320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1533534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6D0F0E47" w14:textId="1059813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3A2BDE43" w14:textId="77777777" w:rsidTr="00B84A12">
        <w:trPr>
          <w:trHeight w:val="523"/>
        </w:trPr>
        <w:tc>
          <w:tcPr>
            <w:tcW w:w="2199" w:type="dxa"/>
          </w:tcPr>
          <w:p w14:paraId="2490A3E8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5BECC0BD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24AAFB1D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4E7042F4" w14:textId="4F5EBD2C" w:rsidR="0018109E" w:rsidRPr="00E364E5" w:rsidRDefault="00EF41E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1.169</w:t>
            </w:r>
          </w:p>
        </w:tc>
        <w:tc>
          <w:tcPr>
            <w:tcW w:w="1347" w:type="dxa"/>
          </w:tcPr>
          <w:p w14:paraId="43C5660E" w14:textId="52046133" w:rsidR="0018109E" w:rsidRPr="00E364E5" w:rsidRDefault="00EF41E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0.2558</w:t>
            </w:r>
          </w:p>
        </w:tc>
        <w:tc>
          <w:tcPr>
            <w:tcW w:w="1114" w:type="dxa"/>
            <w:shd w:val="clear" w:color="auto" w:fill="FFFFFF" w:themeFill="background1"/>
          </w:tcPr>
          <w:p w14:paraId="06E8F1A5" w14:textId="77777777" w:rsidR="0018109E" w:rsidRPr="0018109E" w:rsidRDefault="0018109E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318AF027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7" w:rightFromText="187" w:vertAnchor="text" w:horzAnchor="margin" w:tblpY="145"/>
        <w:tblW w:w="5000" w:type="pct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1260"/>
        <w:gridCol w:w="1530"/>
        <w:gridCol w:w="925"/>
        <w:gridCol w:w="1320"/>
      </w:tblGrid>
      <w:tr w:rsidR="0018109E" w14:paraId="7C588B7F" w14:textId="77777777" w:rsidTr="00936C5F">
        <w:trPr>
          <w:trHeight w:val="285"/>
        </w:trPr>
        <w:tc>
          <w:tcPr>
            <w:tcW w:w="5575" w:type="dxa"/>
            <w:gridSpan w:val="3"/>
          </w:tcPr>
          <w:p w14:paraId="3FFA7EDD" w14:textId="77777777" w:rsidR="0018109E" w:rsidRPr="0018109E" w:rsidRDefault="0018109E" w:rsidP="0018109E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775" w:type="dxa"/>
            <w:gridSpan w:val="3"/>
          </w:tcPr>
          <w:p w14:paraId="07E1CBEA" w14:textId="77777777" w:rsidR="0018109E" w:rsidRPr="0018109E" w:rsidRDefault="0018109E" w:rsidP="0018109E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Results</w:t>
            </w:r>
          </w:p>
        </w:tc>
      </w:tr>
      <w:tr w:rsidR="0018109E" w14:paraId="17ED55B9" w14:textId="77777777" w:rsidTr="00EF41EE">
        <w:trPr>
          <w:trHeight w:val="285"/>
        </w:trPr>
        <w:tc>
          <w:tcPr>
            <w:tcW w:w="2515" w:type="dxa"/>
          </w:tcPr>
          <w:p w14:paraId="6BEC8FE1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800" w:type="dxa"/>
          </w:tcPr>
          <w:p w14:paraId="6D58979B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260" w:type="dxa"/>
          </w:tcPr>
          <w:p w14:paraId="7ABD12A9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4281D940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925" w:type="dxa"/>
          </w:tcPr>
          <w:p w14:paraId="0A784FD5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Units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449B6137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Pass/Fail</w:t>
            </w:r>
          </w:p>
        </w:tc>
      </w:tr>
      <w:tr w:rsidR="005A312A" w14:paraId="1D510BB6" w14:textId="77777777" w:rsidTr="00EF41EE">
        <w:trPr>
          <w:trHeight w:val="514"/>
        </w:trPr>
        <w:tc>
          <w:tcPr>
            <w:tcW w:w="2515" w:type="dxa"/>
          </w:tcPr>
          <w:p w14:paraId="06FE4C6A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00" w:type="dxa"/>
          </w:tcPr>
          <w:p w14:paraId="64C62671" w14:textId="178FF534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</w:tcPr>
          <w:p w14:paraId="20BDB623" w14:textId="3677D7B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530" w:type="dxa"/>
          </w:tcPr>
          <w:p w14:paraId="29012493" w14:textId="79864FA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0.0144</w:t>
            </w:r>
          </w:p>
        </w:tc>
        <w:tc>
          <w:tcPr>
            <w:tcW w:w="925" w:type="dxa"/>
          </w:tcPr>
          <w:p w14:paraId="2BE4D64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050F4">
              <w:rPr>
                <w:sz w:val="22"/>
                <w:szCs w:val="22"/>
              </w:rPr>
              <w:t>in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solid" w:color="B9FF93" w:fill="auto"/>
          </w:tcPr>
          <w:p w14:paraId="04FDF29C" w14:textId="40115F2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7E6453CE" w14:textId="77777777" w:rsidTr="00EF41EE">
        <w:trPr>
          <w:trHeight w:val="890"/>
        </w:trPr>
        <w:tc>
          <w:tcPr>
            <w:tcW w:w="2515" w:type="dxa"/>
          </w:tcPr>
          <w:p w14:paraId="493B1211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0" w:type="dxa"/>
          </w:tcPr>
          <w:p w14:paraId="7A3104EB" w14:textId="6DDD2C1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</w:tcPr>
          <w:p w14:paraId="4596970B" w14:textId="0424F01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530" w:type="dxa"/>
          </w:tcPr>
          <w:p w14:paraId="3D2D5B96" w14:textId="17183F1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0.0143</w:t>
            </w:r>
          </w:p>
        </w:tc>
        <w:tc>
          <w:tcPr>
            <w:tcW w:w="925" w:type="dxa"/>
          </w:tcPr>
          <w:p w14:paraId="101F542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050F4">
              <w:rPr>
                <w:sz w:val="22"/>
                <w:szCs w:val="22"/>
              </w:rPr>
              <w:t>in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solid" w:color="B9FF93" w:fill="auto"/>
          </w:tcPr>
          <w:p w14:paraId="1CEAFFCE" w14:textId="2013D81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3AF42B52" w14:textId="77777777" w:rsidTr="00EF41EE">
        <w:trPr>
          <w:trHeight w:val="514"/>
        </w:trPr>
        <w:tc>
          <w:tcPr>
            <w:tcW w:w="2515" w:type="dxa"/>
          </w:tcPr>
          <w:p w14:paraId="69EFFB19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0" w:type="dxa"/>
          </w:tcPr>
          <w:p w14:paraId="3680D243" w14:textId="3E552C0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60" w:type="dxa"/>
          </w:tcPr>
          <w:p w14:paraId="070F2890" w14:textId="0E8BA2F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530" w:type="dxa"/>
          </w:tcPr>
          <w:p w14:paraId="6B93D614" w14:textId="1B30250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-0.3597</w:t>
            </w:r>
          </w:p>
        </w:tc>
        <w:tc>
          <w:tcPr>
            <w:tcW w:w="925" w:type="dxa"/>
          </w:tcPr>
          <w:p w14:paraId="2188BF3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050F4">
              <w:rPr>
                <w:sz w:val="22"/>
                <w:szCs w:val="22"/>
              </w:rPr>
              <w:t>in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solid" w:color="FF7575" w:fill="auto"/>
          </w:tcPr>
          <w:p w14:paraId="161B9372" w14:textId="7B813C0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1E0342CD" w14:textId="77777777" w:rsidTr="00EF41EE">
        <w:trPr>
          <w:trHeight w:val="514"/>
        </w:trPr>
        <w:tc>
          <w:tcPr>
            <w:tcW w:w="2515" w:type="dxa"/>
          </w:tcPr>
          <w:p w14:paraId="442EB764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00" w:type="dxa"/>
          </w:tcPr>
          <w:p w14:paraId="4F3E3F8F" w14:textId="4603916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</w:tcPr>
          <w:p w14:paraId="22192EB0" w14:textId="5B1D30A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530" w:type="dxa"/>
          </w:tcPr>
          <w:p w14:paraId="3B20D255" w14:textId="4960A84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-0.3598</w:t>
            </w:r>
          </w:p>
        </w:tc>
        <w:tc>
          <w:tcPr>
            <w:tcW w:w="925" w:type="dxa"/>
          </w:tcPr>
          <w:p w14:paraId="7531C9C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050F4">
              <w:rPr>
                <w:sz w:val="22"/>
                <w:szCs w:val="22"/>
              </w:rPr>
              <w:t>in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solid" w:color="FF7575" w:fill="auto"/>
          </w:tcPr>
          <w:p w14:paraId="12172C18" w14:textId="7F22507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58B4BC69" w14:textId="77777777" w:rsidTr="00EF41EE">
        <w:trPr>
          <w:trHeight w:val="506"/>
        </w:trPr>
        <w:tc>
          <w:tcPr>
            <w:tcW w:w="2515" w:type="dxa"/>
          </w:tcPr>
          <w:p w14:paraId="7E268125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26355E01" w14:textId="5C92787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</w:tcPr>
          <w:p w14:paraId="6864260D" w14:textId="47B4B27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530" w:type="dxa"/>
          </w:tcPr>
          <w:p w14:paraId="6514AAD2" w14:textId="5A35E05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0.0021</w:t>
            </w:r>
          </w:p>
        </w:tc>
        <w:tc>
          <w:tcPr>
            <w:tcW w:w="925" w:type="dxa"/>
          </w:tcPr>
          <w:p w14:paraId="64EA1BE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050F4">
              <w:rPr>
                <w:sz w:val="22"/>
                <w:szCs w:val="22"/>
              </w:rPr>
              <w:t>in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solid" w:color="B9FF93" w:fill="auto"/>
          </w:tcPr>
          <w:p w14:paraId="043DFA37" w14:textId="0F5822D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50D3D23B" w14:textId="77777777" w:rsidTr="00EF41EE">
        <w:trPr>
          <w:trHeight w:val="514"/>
        </w:trPr>
        <w:tc>
          <w:tcPr>
            <w:tcW w:w="2515" w:type="dxa"/>
          </w:tcPr>
          <w:p w14:paraId="28ACFD56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0F7F8305" w14:textId="0249FA9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</w:tcPr>
          <w:p w14:paraId="29D201D4" w14:textId="67005EC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</w:tcPr>
          <w:p w14:paraId="789CDF87" w14:textId="380DE65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925" w:type="dxa"/>
          </w:tcPr>
          <w:p w14:paraId="3538431E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050F4">
              <w:rPr>
                <w:sz w:val="22"/>
                <w:szCs w:val="22"/>
              </w:rPr>
              <w:t>in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solid" w:color="B9FF93" w:fill="auto"/>
          </w:tcPr>
          <w:p w14:paraId="4A73A027" w14:textId="7A53BEE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0D4E0C58" w14:textId="77777777" w:rsidTr="00EF41EE">
        <w:trPr>
          <w:trHeight w:val="514"/>
        </w:trPr>
        <w:tc>
          <w:tcPr>
            <w:tcW w:w="2515" w:type="dxa"/>
          </w:tcPr>
          <w:p w14:paraId="69350802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3281281E" w14:textId="19C35F4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</w:tcPr>
          <w:p w14:paraId="1FECD640" w14:textId="24BFCB5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530" w:type="dxa"/>
          </w:tcPr>
          <w:p w14:paraId="5BE41670" w14:textId="37ED96C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925" w:type="dxa"/>
          </w:tcPr>
          <w:p w14:paraId="583DA19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050F4">
              <w:rPr>
                <w:sz w:val="22"/>
                <w:szCs w:val="22"/>
              </w:rPr>
              <w:t>in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solid" w:color="FF7575" w:fill="auto"/>
          </w:tcPr>
          <w:p w14:paraId="4F6C6AE7" w14:textId="46A68B91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B980D40" w14:textId="77777777" w:rsidTr="00EF41EE">
        <w:trPr>
          <w:trHeight w:val="506"/>
        </w:trPr>
        <w:tc>
          <w:tcPr>
            <w:tcW w:w="2515" w:type="dxa"/>
          </w:tcPr>
          <w:p w14:paraId="063C3914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4F667514" w14:textId="13AB3D3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</w:tcPr>
          <w:p w14:paraId="28A65EAD" w14:textId="6ACFC88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530" w:type="dxa"/>
          </w:tcPr>
          <w:p w14:paraId="118AE798" w14:textId="470CB901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0.949</w:t>
            </w:r>
          </w:p>
        </w:tc>
        <w:tc>
          <w:tcPr>
            <w:tcW w:w="925" w:type="dxa"/>
          </w:tcPr>
          <w:p w14:paraId="18E3766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050F4">
              <w:rPr>
                <w:sz w:val="22"/>
                <w:szCs w:val="22"/>
              </w:rPr>
              <w:t>in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solid" w:color="FF7575" w:fill="auto"/>
          </w:tcPr>
          <w:p w14:paraId="6942327E" w14:textId="11C5E53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50A9F8DB" w14:textId="77777777" w:rsidTr="00EF41EE">
        <w:trPr>
          <w:trHeight w:val="514"/>
        </w:trPr>
        <w:tc>
          <w:tcPr>
            <w:tcW w:w="2515" w:type="dxa"/>
          </w:tcPr>
          <w:p w14:paraId="0341254C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75408E4D" w14:textId="196372F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</w:tcPr>
          <w:p w14:paraId="48A01AEF" w14:textId="4A388C9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530" w:type="dxa"/>
          </w:tcPr>
          <w:p w14:paraId="41361013" w14:textId="6E2997A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0.9491</w:t>
            </w:r>
          </w:p>
        </w:tc>
        <w:tc>
          <w:tcPr>
            <w:tcW w:w="925" w:type="dxa"/>
          </w:tcPr>
          <w:p w14:paraId="52138D2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050F4">
              <w:rPr>
                <w:sz w:val="22"/>
                <w:szCs w:val="22"/>
              </w:rPr>
              <w:t>in</w:t>
            </w:r>
          </w:p>
        </w:tc>
        <w:tc>
          <w:tcPr>
            <w:tcW w:w="1320" w:type="dxa"/>
            <w:shd w:val="solid" w:color="FF7575" w:fill="auto"/>
          </w:tcPr>
          <w:p w14:paraId="531B12B8" w14:textId="6FC1356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3BCC57F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1BF16E1C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bookmarkStart w:id="14" w:name="_Ref129074067"/>
      <w:r w:rsidRPr="007463D8">
        <w:rPr>
          <w:rStyle w:val="Heading9Char"/>
          <w:b/>
          <w:bCs/>
          <w:sz w:val="32"/>
          <w:szCs w:val="32"/>
        </w:rPr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1819DAE7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</w:t>
      </w:r>
      <w:r w:rsidR="001D6321">
        <w:rPr>
          <w:b/>
          <w:bCs/>
          <w:szCs w:val="20"/>
        </w:rPr>
        <w:t>6</w:t>
      </w:r>
      <w:r>
        <w:rPr>
          <w:b/>
          <w:bCs/>
          <w:szCs w:val="20"/>
        </w:rPr>
        <w:t>.</w:t>
      </w:r>
      <w:r w:rsidR="001D6321" w:rsidRPr="001D6321">
        <w:rPr>
          <w:b/>
          <w:bCs/>
          <w:color w:val="auto"/>
          <w:szCs w:val="20"/>
        </w:rPr>
        <w:t>7</w:t>
      </w:r>
      <w:r>
        <w:rPr>
          <w:b/>
          <w:bCs/>
          <w:szCs w:val="20"/>
        </w:rPr>
        <w:t>.1</w:t>
      </w:r>
      <w:r w:rsidR="005D10C6">
        <w:rPr>
          <w:b/>
          <w:bCs/>
          <w:szCs w:val="20"/>
        </w:rPr>
        <w:t>.1</w:t>
      </w:r>
      <w:r w:rsidR="00A32BF2">
        <w:rPr>
          <w:b/>
          <w:bCs/>
          <w:szCs w:val="20"/>
        </w:rPr>
        <w:t xml:space="preserve"> MCE 1 - Step Response Test </w:t>
      </w:r>
    </w:p>
    <w:p w14:paraId="32EF8245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0F7A35F8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EEEA6EB" wp14:editId="1CFD249C">
            <wp:extent cx="5943600" cy="2131060"/>
            <wp:effectExtent l="0" t="0" r="0" b="254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1AAC" w14:textId="5B7343CB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One</w:t>
      </w:r>
    </w:p>
    <w:p w14:paraId="29656D4E" w14:textId="01A76FD7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331F13D1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3050CA" w14:paraId="1F3ED9EA" w14:textId="77777777" w:rsidTr="003050CA">
        <w:tc>
          <w:tcPr>
            <w:tcW w:w="3145" w:type="dxa"/>
          </w:tcPr>
          <w:p w14:paraId="4A480188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476F989F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058ED72D" w14:textId="77777777" w:rsidTr="00EF41EE">
        <w:tc>
          <w:tcPr>
            <w:tcW w:w="3145" w:type="dxa"/>
          </w:tcPr>
          <w:p w14:paraId="493AAACB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AB6FDD8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093527FB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574B79DC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6786680A" w14:textId="77777777" w:rsidTr="00EF41EE">
        <w:tc>
          <w:tcPr>
            <w:tcW w:w="3145" w:type="dxa"/>
          </w:tcPr>
          <w:p w14:paraId="53E17C30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C66290A" w14:textId="41CE678E" w:rsidR="003050CA" w:rsidRDefault="00EF41EE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3.2231</w:t>
            </w:r>
          </w:p>
        </w:tc>
        <w:tc>
          <w:tcPr>
            <w:tcW w:w="1408" w:type="dxa"/>
          </w:tcPr>
          <w:p w14:paraId="464111D1" w14:textId="77777777" w:rsidR="003050CA" w:rsidRDefault="003050C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495546B5" w14:textId="1958F4E0" w:rsidR="003050CA" w:rsidRPr="003B2DF7" w:rsidRDefault="00EF41EE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1C930E3D" w14:textId="77777777" w:rsidTr="00EF41EE">
        <w:tc>
          <w:tcPr>
            <w:tcW w:w="3145" w:type="dxa"/>
          </w:tcPr>
          <w:p w14:paraId="2A52431E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0E59690" w14:textId="143B7931" w:rsidR="003050CA" w:rsidRPr="00C847E4" w:rsidRDefault="00EF41EE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w="1408" w:type="dxa"/>
          </w:tcPr>
          <w:p w14:paraId="72CDE2C8" w14:textId="77777777" w:rsidR="003050CA" w:rsidRDefault="003050C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miliseconds</w:t>
            </w:r>
            <w:proofErr w:type="spellEnd"/>
          </w:p>
        </w:tc>
        <w:tc>
          <w:tcPr>
            <w:tcW w:w="2637" w:type="dxa"/>
            <w:shd w:val="solid" w:color="FF7575" w:fill="auto"/>
          </w:tcPr>
          <w:p w14:paraId="5F821601" w14:textId="4CBA4F11" w:rsidR="003050CA" w:rsidRDefault="00EF41EE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09606E3" w14:textId="77777777" w:rsidR="00A32BF2" w:rsidRPr="006770F5" w:rsidRDefault="00A32BF2" w:rsidP="00A32BF2">
      <w:pPr>
        <w:rPr>
          <w:b/>
          <w:bCs/>
          <w:u w:val="single"/>
        </w:rPr>
      </w:pPr>
    </w:p>
    <w:p w14:paraId="26930C4E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3050CA" w14:paraId="44F36933" w14:textId="77777777" w:rsidTr="003050CA">
        <w:tc>
          <w:tcPr>
            <w:tcW w:w="3145" w:type="dxa"/>
          </w:tcPr>
          <w:p w14:paraId="724BDE01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390CC1D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446B9476" w14:textId="77777777" w:rsidTr="00EF41EE">
        <w:tc>
          <w:tcPr>
            <w:tcW w:w="3145" w:type="dxa"/>
          </w:tcPr>
          <w:p w14:paraId="49179C3F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9D20B1C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A00EC1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06D192D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494EB535" w14:textId="77777777" w:rsidTr="00EF41EE">
        <w:tc>
          <w:tcPr>
            <w:tcW w:w="3145" w:type="dxa"/>
          </w:tcPr>
          <w:p w14:paraId="6E2B46C9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D4777A5" w14:textId="70AD0CA9" w:rsidR="003050CA" w:rsidRDefault="00EF41EE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-3.2879</w:t>
            </w:r>
          </w:p>
        </w:tc>
        <w:tc>
          <w:tcPr>
            <w:tcW w:w="1373" w:type="dxa"/>
          </w:tcPr>
          <w:p w14:paraId="09C5BAB4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019842FE" w14:textId="65013161" w:rsidR="003050CA" w:rsidRDefault="00EF41EE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050CA" w14:paraId="022CC373" w14:textId="77777777" w:rsidTr="00EF41EE">
        <w:tc>
          <w:tcPr>
            <w:tcW w:w="3145" w:type="dxa"/>
          </w:tcPr>
          <w:p w14:paraId="6B8A8F2A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DA32C8D" w14:textId="346D07F9" w:rsidR="003050CA" w:rsidRDefault="00EF41EE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197</w:t>
            </w:r>
          </w:p>
        </w:tc>
        <w:tc>
          <w:tcPr>
            <w:tcW w:w="1373" w:type="dxa"/>
          </w:tcPr>
          <w:p w14:paraId="37F10573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miliseconds</w:t>
            </w:r>
            <w:proofErr w:type="spellEnd"/>
          </w:p>
        </w:tc>
        <w:tc>
          <w:tcPr>
            <w:tcW w:w="2672" w:type="dxa"/>
            <w:shd w:val="solid" w:color="FF7575" w:fill="auto"/>
          </w:tcPr>
          <w:p w14:paraId="346AD9A8" w14:textId="7BCB8F83" w:rsidR="003050CA" w:rsidRDefault="00EF41EE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A52B5D9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2216F99D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</w:t>
      </w:r>
      <w:proofErr w:type="gramStart"/>
      <w:r w:rsidR="001D6321">
        <w:rPr>
          <w:b/>
          <w:bCs/>
          <w:szCs w:val="20"/>
        </w:rPr>
        <w:t>6</w:t>
      </w:r>
      <w:r>
        <w:rPr>
          <w:b/>
          <w:bCs/>
          <w:szCs w:val="20"/>
        </w:rPr>
        <w:t>.</w:t>
      </w:r>
      <w:r w:rsidR="001D6321">
        <w:rPr>
          <w:b/>
          <w:bCs/>
          <w:szCs w:val="20"/>
        </w:rPr>
        <w:t>7</w:t>
      </w:r>
      <w:r>
        <w:rPr>
          <w:b/>
          <w:bCs/>
          <w:szCs w:val="20"/>
        </w:rPr>
        <w:t>.</w:t>
      </w:r>
      <w:r w:rsidR="005D10C6">
        <w:rPr>
          <w:b/>
          <w:bCs/>
          <w:szCs w:val="20"/>
        </w:rPr>
        <w:t>.</w:t>
      </w:r>
      <w:proofErr w:type="gramEnd"/>
      <w:r w:rsidR="005D10C6">
        <w:rPr>
          <w:b/>
          <w:bCs/>
          <w:szCs w:val="20"/>
        </w:rPr>
        <w:t>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6672B3D8" w14:textId="77777777" w:rsidR="00784682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605118B2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718B82D" wp14:editId="64F7935B">
            <wp:extent cx="5943600" cy="1098550"/>
            <wp:effectExtent l="0" t="0" r="0" b="635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4A6B" w14:textId="07CB5AB8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One</w:t>
      </w:r>
    </w:p>
    <w:p w14:paraId="596A62C9" w14:textId="43F670C5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09C4CB95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444795B" wp14:editId="5B9BDC5B">
            <wp:extent cx="5943600" cy="1445260"/>
            <wp:effectExtent l="0" t="0" r="0" b="254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B60B" w14:textId="502C89A0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Magnitude for Motor One</w:t>
      </w:r>
    </w:p>
    <w:p w14:paraId="615C9E2C" w14:textId="1D7E1A54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392CE011" w14:textId="77777777" w:rsidR="00030262" w:rsidRPr="004F4C1E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</w:p>
    <w:p w14:paraId="099CBD1A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274F9A" w14:paraId="5367EEBF" w14:textId="77777777" w:rsidTr="00EF41EE">
        <w:trPr>
          <w:trHeight w:val="628"/>
        </w:trPr>
        <w:tc>
          <w:tcPr>
            <w:tcW w:w="1993" w:type="dxa"/>
          </w:tcPr>
          <w:p w14:paraId="5D0F4883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2E5DC107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5DC2F18C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AB9770E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8191CD7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6744C41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69E45E2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40EBDB00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33D580E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2E1CD145" w14:textId="77777777" w:rsidTr="00EF41EE">
        <w:trPr>
          <w:trHeight w:val="333"/>
        </w:trPr>
        <w:tc>
          <w:tcPr>
            <w:tcW w:w="1993" w:type="dxa"/>
          </w:tcPr>
          <w:p w14:paraId="553EF12C" w14:textId="198ED5B3" w:rsidR="00274F9A" w:rsidRDefault="00EF41EE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6AB71261" w14:textId="17A8E9E7" w:rsidR="00274F9A" w:rsidRDefault="00EF41EE" w:rsidP="00877863">
            <w:pPr>
              <w:pStyle w:val="BodyText"/>
              <w:spacing w:after="60"/>
              <w:ind w:left="0"/>
            </w:pPr>
            <w:r>
              <w:t>-0.642865</w:t>
            </w:r>
          </w:p>
        </w:tc>
        <w:tc>
          <w:tcPr>
            <w:tcW w:w="1864" w:type="dxa"/>
          </w:tcPr>
          <w:p w14:paraId="0C48F493" w14:textId="46220D66" w:rsidR="00274F9A" w:rsidRDefault="00EF41EE" w:rsidP="00877863">
            <w:pPr>
              <w:pStyle w:val="BodyText"/>
              <w:spacing w:after="60"/>
              <w:ind w:left="0"/>
            </w:pPr>
            <w:r>
              <w:t>-5.85</w:t>
            </w:r>
          </w:p>
        </w:tc>
        <w:tc>
          <w:tcPr>
            <w:tcW w:w="1860" w:type="dxa"/>
          </w:tcPr>
          <w:p w14:paraId="65DB5D01" w14:textId="2368CAAA" w:rsidR="00274F9A" w:rsidRDefault="00EF41EE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B8BD2A5" w14:textId="06338F9D" w:rsidR="00274F9A" w:rsidRDefault="00EF41EE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F35D70E" w14:textId="77777777" w:rsidTr="00EF41EE">
        <w:trPr>
          <w:trHeight w:val="346"/>
        </w:trPr>
        <w:tc>
          <w:tcPr>
            <w:tcW w:w="1993" w:type="dxa"/>
          </w:tcPr>
          <w:p w14:paraId="229508ED" w14:textId="7633606F" w:rsidR="00274F9A" w:rsidRDefault="00EF41EE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4A84432A" w14:textId="2C0778CA" w:rsidR="00274F9A" w:rsidRDefault="00EF41EE" w:rsidP="00877863">
            <w:pPr>
              <w:pStyle w:val="BodyText"/>
              <w:spacing w:after="60"/>
              <w:ind w:left="0"/>
            </w:pPr>
            <w:r>
              <w:t>-0.642865</w:t>
            </w:r>
          </w:p>
        </w:tc>
        <w:tc>
          <w:tcPr>
            <w:tcW w:w="1864" w:type="dxa"/>
          </w:tcPr>
          <w:p w14:paraId="4F117EA5" w14:textId="35B1AE88" w:rsidR="00274F9A" w:rsidRDefault="00EF41EE" w:rsidP="00877863">
            <w:pPr>
              <w:pStyle w:val="BodyText"/>
              <w:spacing w:after="60"/>
              <w:ind w:left="0"/>
            </w:pPr>
            <w:r>
              <w:t>-15.966</w:t>
            </w:r>
          </w:p>
        </w:tc>
        <w:tc>
          <w:tcPr>
            <w:tcW w:w="1860" w:type="dxa"/>
          </w:tcPr>
          <w:p w14:paraId="6D34585B" w14:textId="7C816661" w:rsidR="00274F9A" w:rsidRDefault="00EF41EE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C2E81CA" w14:textId="0B418250" w:rsidR="00274F9A" w:rsidRDefault="00EF41EE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2FDAC24" w14:textId="77777777" w:rsidTr="00EF41EE">
        <w:trPr>
          <w:trHeight w:val="333"/>
        </w:trPr>
        <w:tc>
          <w:tcPr>
            <w:tcW w:w="1993" w:type="dxa"/>
          </w:tcPr>
          <w:p w14:paraId="7F882885" w14:textId="51E41C4D" w:rsidR="00274F9A" w:rsidRDefault="00EF41EE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25878103" w14:textId="371E8985" w:rsidR="00274F9A" w:rsidRDefault="00EF41EE" w:rsidP="00877863">
            <w:pPr>
              <w:pStyle w:val="BodyText"/>
              <w:spacing w:after="60"/>
              <w:ind w:left="0"/>
            </w:pPr>
            <w:r>
              <w:t>-0.776385</w:t>
            </w:r>
          </w:p>
        </w:tc>
        <w:tc>
          <w:tcPr>
            <w:tcW w:w="1864" w:type="dxa"/>
          </w:tcPr>
          <w:p w14:paraId="5A6D0BF5" w14:textId="298E7B19" w:rsidR="00274F9A" w:rsidRDefault="00EF41EE" w:rsidP="00877863">
            <w:pPr>
              <w:pStyle w:val="BodyText"/>
              <w:spacing w:after="60"/>
              <w:ind w:left="0"/>
            </w:pPr>
            <w:r>
              <w:t>-28.296</w:t>
            </w:r>
          </w:p>
        </w:tc>
        <w:tc>
          <w:tcPr>
            <w:tcW w:w="1860" w:type="dxa"/>
          </w:tcPr>
          <w:p w14:paraId="247094DD" w14:textId="5A15485F" w:rsidR="00274F9A" w:rsidRDefault="00EF41EE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E0BBA7B" w14:textId="7D8639A0" w:rsidR="00274F9A" w:rsidRDefault="00EF41EE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33C7717" w14:textId="77777777" w:rsidTr="00EF41EE">
        <w:trPr>
          <w:trHeight w:val="346"/>
        </w:trPr>
        <w:tc>
          <w:tcPr>
            <w:tcW w:w="1993" w:type="dxa"/>
          </w:tcPr>
          <w:p w14:paraId="08C1C868" w14:textId="2415E481" w:rsidR="00274F9A" w:rsidRDefault="00EF41EE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0D3203D8" w14:textId="76EBE674" w:rsidR="00274F9A" w:rsidRDefault="00EF41EE" w:rsidP="00877863">
            <w:pPr>
              <w:pStyle w:val="BodyText"/>
              <w:spacing w:after="60"/>
              <w:ind w:left="0"/>
            </w:pPr>
            <w:r>
              <w:t>-1.25265</w:t>
            </w:r>
          </w:p>
        </w:tc>
        <w:tc>
          <w:tcPr>
            <w:tcW w:w="1864" w:type="dxa"/>
          </w:tcPr>
          <w:p w14:paraId="52CA2293" w14:textId="52F4D5D1" w:rsidR="00274F9A" w:rsidRDefault="00EF41EE" w:rsidP="00877863">
            <w:pPr>
              <w:pStyle w:val="BodyText"/>
              <w:spacing w:after="60"/>
              <w:ind w:left="0"/>
            </w:pPr>
            <w:r>
              <w:t>-50.688</w:t>
            </w:r>
          </w:p>
        </w:tc>
        <w:tc>
          <w:tcPr>
            <w:tcW w:w="1860" w:type="dxa"/>
          </w:tcPr>
          <w:p w14:paraId="2F9D4894" w14:textId="15BB9F80" w:rsidR="00274F9A" w:rsidRDefault="00EF41EE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FF6342D" w14:textId="59E2AC8B" w:rsidR="00274F9A" w:rsidRDefault="00EF41EE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50F1E6F" w14:textId="77777777" w:rsidTr="00EF41EE">
        <w:trPr>
          <w:trHeight w:val="333"/>
        </w:trPr>
        <w:tc>
          <w:tcPr>
            <w:tcW w:w="1993" w:type="dxa"/>
          </w:tcPr>
          <w:p w14:paraId="21B197E8" w14:textId="36E26E1F" w:rsidR="00274F9A" w:rsidRDefault="00EF41EE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351D5DFF" w14:textId="27A768F7" w:rsidR="00274F9A" w:rsidRDefault="00EF41EE" w:rsidP="00877863">
            <w:pPr>
              <w:pStyle w:val="BodyText"/>
              <w:spacing w:after="60"/>
              <w:ind w:left="0"/>
            </w:pPr>
            <w:r>
              <w:t>-2.11522</w:t>
            </w:r>
          </w:p>
        </w:tc>
        <w:tc>
          <w:tcPr>
            <w:tcW w:w="1864" w:type="dxa"/>
          </w:tcPr>
          <w:p w14:paraId="42ABDAC0" w14:textId="5C728D11" w:rsidR="00274F9A" w:rsidRDefault="00EF41EE" w:rsidP="00877863">
            <w:pPr>
              <w:pStyle w:val="BodyText"/>
              <w:spacing w:after="60"/>
              <w:ind w:left="0"/>
            </w:pPr>
            <w:r>
              <w:t>-74.304</w:t>
            </w:r>
          </w:p>
        </w:tc>
        <w:tc>
          <w:tcPr>
            <w:tcW w:w="1860" w:type="dxa"/>
          </w:tcPr>
          <w:p w14:paraId="55F3CCCB" w14:textId="319AAE00" w:rsidR="00274F9A" w:rsidRDefault="00EF41EE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50467CF" w14:textId="16121443" w:rsidR="00274F9A" w:rsidRDefault="00EF41EE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2A8DD16E" w14:textId="77777777" w:rsidTr="00EF41EE">
        <w:trPr>
          <w:trHeight w:val="333"/>
        </w:trPr>
        <w:tc>
          <w:tcPr>
            <w:tcW w:w="1993" w:type="dxa"/>
          </w:tcPr>
          <w:p w14:paraId="000F3E94" w14:textId="6E581F3B" w:rsidR="00274F9A" w:rsidRDefault="00EF41EE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63E0545C" w14:textId="45B2FEC3" w:rsidR="00274F9A" w:rsidRDefault="00EF41EE" w:rsidP="00877863">
            <w:pPr>
              <w:pStyle w:val="BodyText"/>
              <w:spacing w:after="60"/>
              <w:ind w:left="0"/>
            </w:pPr>
            <w:r>
              <w:t>-2.64828</w:t>
            </w:r>
          </w:p>
        </w:tc>
        <w:tc>
          <w:tcPr>
            <w:tcW w:w="1864" w:type="dxa"/>
          </w:tcPr>
          <w:p w14:paraId="301127CA" w14:textId="7EE46111" w:rsidR="00274F9A" w:rsidRDefault="00EF41EE" w:rsidP="00877863">
            <w:pPr>
              <w:pStyle w:val="BodyText"/>
              <w:spacing w:after="60"/>
              <w:ind w:left="0"/>
            </w:pPr>
            <w:r>
              <w:t>-96.912</w:t>
            </w:r>
          </w:p>
        </w:tc>
        <w:tc>
          <w:tcPr>
            <w:tcW w:w="1860" w:type="dxa"/>
          </w:tcPr>
          <w:p w14:paraId="1D3033BF" w14:textId="1A6CCE67" w:rsidR="00274F9A" w:rsidRDefault="00EF41EE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D3DE52D" w14:textId="5B36F765" w:rsidR="00274F9A" w:rsidRDefault="00EF41EE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0001ECC" w14:textId="77777777" w:rsidTr="00EF41EE">
        <w:trPr>
          <w:trHeight w:val="346"/>
        </w:trPr>
        <w:tc>
          <w:tcPr>
            <w:tcW w:w="1993" w:type="dxa"/>
          </w:tcPr>
          <w:p w14:paraId="1DA839E3" w14:textId="1819C3DD" w:rsidR="00274F9A" w:rsidRDefault="00EF41EE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59C17388" w14:textId="2F7BBC05" w:rsidR="00274F9A" w:rsidRDefault="00EF41EE" w:rsidP="00877863">
            <w:pPr>
              <w:pStyle w:val="BodyText"/>
              <w:spacing w:after="60"/>
              <w:ind w:left="0"/>
            </w:pPr>
            <w:r>
              <w:t>-1.50343</w:t>
            </w:r>
          </w:p>
        </w:tc>
        <w:tc>
          <w:tcPr>
            <w:tcW w:w="1864" w:type="dxa"/>
          </w:tcPr>
          <w:p w14:paraId="6D7A1FD7" w14:textId="38E8D147" w:rsidR="00274F9A" w:rsidRDefault="00EF41EE" w:rsidP="00877863">
            <w:pPr>
              <w:pStyle w:val="BodyText"/>
              <w:spacing w:after="60"/>
              <w:ind w:left="0"/>
            </w:pPr>
            <w:r>
              <w:t>-118.44</w:t>
            </w:r>
          </w:p>
        </w:tc>
        <w:tc>
          <w:tcPr>
            <w:tcW w:w="1860" w:type="dxa"/>
          </w:tcPr>
          <w:p w14:paraId="0124697B" w14:textId="56B152E1" w:rsidR="00274F9A" w:rsidRDefault="00EF41EE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CEF3639" w14:textId="6BC56384" w:rsidR="00274F9A" w:rsidRDefault="00EF41EE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0FAA4151" w14:textId="77777777" w:rsidR="00A32BF2" w:rsidRDefault="00A32BF2" w:rsidP="00A32BF2">
      <w:pPr>
        <w:pStyle w:val="BodyText"/>
        <w:spacing w:after="60"/>
        <w:ind w:left="0"/>
      </w:pPr>
    </w:p>
    <w:p w14:paraId="119885AA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</w:t>
      </w:r>
      <w:r w:rsidR="005D10C6">
        <w:t>6</w:t>
      </w:r>
      <w:r>
        <w:t>.</w:t>
      </w:r>
      <w:r w:rsidR="005D10C6">
        <w:t>7</w:t>
      </w:r>
      <w:r>
        <w:t>.</w:t>
      </w:r>
      <w:r w:rsidR="005D10C6">
        <w:t>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234C77F1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7BB9F75E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6928DAFB" wp14:editId="2AE0F666">
            <wp:extent cx="5943600" cy="2131060"/>
            <wp:effectExtent l="0" t="0" r="0" b="25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D7CC" w14:textId="3170FCAB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Results for Motor Two</w:t>
      </w:r>
    </w:p>
    <w:p w14:paraId="47A22055" w14:textId="4DA63131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31BF372B" w14:textId="77777777" w:rsidR="00A062BE" w:rsidRDefault="00A062BE" w:rsidP="00A32BF2">
      <w:pPr>
        <w:pStyle w:val="BodyText"/>
        <w:spacing w:after="60"/>
        <w:ind w:left="0"/>
      </w:pPr>
    </w:p>
    <w:p w14:paraId="0FB441BE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47390F21" w14:textId="77777777" w:rsidTr="006C2C30">
        <w:tc>
          <w:tcPr>
            <w:tcW w:w="3145" w:type="dxa"/>
          </w:tcPr>
          <w:p w14:paraId="114AD6B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F1AEE68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AA8EEE4" w14:textId="77777777" w:rsidTr="00EF41EE">
        <w:tc>
          <w:tcPr>
            <w:tcW w:w="3145" w:type="dxa"/>
          </w:tcPr>
          <w:p w14:paraId="73064ED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40C410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526E9E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0E9212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14C00E6" w14:textId="77777777" w:rsidTr="00EF41EE">
        <w:tc>
          <w:tcPr>
            <w:tcW w:w="3145" w:type="dxa"/>
          </w:tcPr>
          <w:p w14:paraId="7DE17D1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E87BFA7" w14:textId="68FBEE2B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3.2777</w:t>
            </w:r>
          </w:p>
        </w:tc>
        <w:tc>
          <w:tcPr>
            <w:tcW w:w="1373" w:type="dxa"/>
          </w:tcPr>
          <w:p w14:paraId="48D058C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BEAFF2B" w14:textId="6C0F3101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EF4CBDF" w14:textId="77777777" w:rsidTr="00EF41EE">
        <w:tc>
          <w:tcPr>
            <w:tcW w:w="3145" w:type="dxa"/>
          </w:tcPr>
          <w:p w14:paraId="5BCB16C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19368680" w14:textId="4C3F5E2C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198</w:t>
            </w:r>
          </w:p>
        </w:tc>
        <w:tc>
          <w:tcPr>
            <w:tcW w:w="1373" w:type="dxa"/>
          </w:tcPr>
          <w:p w14:paraId="5BD29B2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39968839" w14:textId="52FDB2F0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03E09B1" w14:textId="77777777" w:rsidR="000B365F" w:rsidRPr="006770F5" w:rsidRDefault="000B365F" w:rsidP="003C50A3">
      <w:pPr>
        <w:rPr>
          <w:b/>
          <w:bCs/>
          <w:u w:val="single"/>
        </w:rPr>
      </w:pPr>
    </w:p>
    <w:p w14:paraId="1706C9C8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13C3C89C" w14:textId="77777777" w:rsidTr="006C2C30">
        <w:tc>
          <w:tcPr>
            <w:tcW w:w="3145" w:type="dxa"/>
          </w:tcPr>
          <w:p w14:paraId="7A77C88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0540EAC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4527917" w14:textId="77777777" w:rsidTr="00EF41EE">
        <w:tc>
          <w:tcPr>
            <w:tcW w:w="3145" w:type="dxa"/>
          </w:tcPr>
          <w:p w14:paraId="58F3C04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A23E85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E9614B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EA4D37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998F448" w14:textId="77777777" w:rsidTr="00EF41EE">
        <w:tc>
          <w:tcPr>
            <w:tcW w:w="3145" w:type="dxa"/>
          </w:tcPr>
          <w:p w14:paraId="4AFC4BE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BF8FA58" w14:textId="60BCB5A2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-3.2661</w:t>
            </w:r>
          </w:p>
        </w:tc>
        <w:tc>
          <w:tcPr>
            <w:tcW w:w="1373" w:type="dxa"/>
          </w:tcPr>
          <w:p w14:paraId="29A8CD8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4BE05E92" w14:textId="44B22485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6002AC09" w14:textId="77777777" w:rsidTr="00EF41EE">
        <w:tc>
          <w:tcPr>
            <w:tcW w:w="3145" w:type="dxa"/>
          </w:tcPr>
          <w:p w14:paraId="7BE067E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6AFF5C4A" w14:textId="66BC3861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199</w:t>
            </w:r>
          </w:p>
        </w:tc>
        <w:tc>
          <w:tcPr>
            <w:tcW w:w="1373" w:type="dxa"/>
          </w:tcPr>
          <w:p w14:paraId="61846C7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30419BCC" w14:textId="3202AB04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18EC7AF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3D8F6C6D" w14:textId="77777777" w:rsidR="00FC168C" w:rsidRDefault="00FC168C" w:rsidP="00A32BF2">
      <w:pPr>
        <w:pStyle w:val="BodyText"/>
        <w:spacing w:after="60"/>
        <w:ind w:left="0"/>
      </w:pPr>
    </w:p>
    <w:p w14:paraId="423F61FF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</w:t>
      </w:r>
      <w:r w:rsidR="005D10C6">
        <w:t>6</w:t>
      </w:r>
      <w:r>
        <w:t>.</w:t>
      </w:r>
      <w:r w:rsidR="005D10C6">
        <w:t>7.2.2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149F49A8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03AE07B7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A734BA7" wp14:editId="24A8EED6">
            <wp:extent cx="5943600" cy="1098550"/>
            <wp:effectExtent l="0" t="0" r="0" b="635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BB71" w14:textId="3E12A1A0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Phase for Motor Two</w:t>
      </w:r>
    </w:p>
    <w:p w14:paraId="3DD97997" w14:textId="15C00C8C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4BFF2CB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3A32F00" wp14:editId="7B56C068">
            <wp:extent cx="5943600" cy="1445260"/>
            <wp:effectExtent l="0" t="0" r="0" b="254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35F5" w14:textId="11BC75CF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Magnitude for Motor Two</w:t>
      </w:r>
    </w:p>
    <w:p w14:paraId="5B1A5B3D" w14:textId="352E1A9E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1D2B14A5" w14:textId="77777777" w:rsidR="00B34EBB" w:rsidRPr="006770F5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Frequency Response</w:t>
      </w:r>
      <w:r w:rsidR="004F4C1E">
        <w:rPr>
          <w:b/>
          <w:bCs/>
          <w:u w:val="single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8A5EA2" w14:paraId="146F263F" w14:textId="77777777" w:rsidTr="00EF41EE">
        <w:trPr>
          <w:trHeight w:val="628"/>
        </w:trPr>
        <w:tc>
          <w:tcPr>
            <w:tcW w:w="1993" w:type="dxa"/>
          </w:tcPr>
          <w:p w14:paraId="18C3BD7C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2848F2B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194714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06CABB57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A81A67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ADBDD0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FBA248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31980C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10AC7B26" w14:textId="77777777" w:rsidTr="00EF41EE">
        <w:trPr>
          <w:trHeight w:val="333"/>
        </w:trPr>
        <w:tc>
          <w:tcPr>
            <w:tcW w:w="1993" w:type="dxa"/>
          </w:tcPr>
          <w:p w14:paraId="071AF656" w14:textId="5A8C0C50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0.1  Hz</w:t>
            </w:r>
            <w:proofErr w:type="gramEnd"/>
          </w:p>
        </w:tc>
        <w:tc>
          <w:tcPr>
            <w:tcW w:w="1683" w:type="dxa"/>
          </w:tcPr>
          <w:p w14:paraId="3069049B" w14:textId="49C13573" w:rsidR="008A5EA2" w:rsidRDefault="00EF41EE" w:rsidP="008A5EA2">
            <w:pPr>
              <w:pStyle w:val="BodyText"/>
              <w:spacing w:after="60"/>
              <w:ind w:left="0"/>
            </w:pPr>
            <w:r>
              <w:t>-0.282405</w:t>
            </w:r>
          </w:p>
        </w:tc>
        <w:tc>
          <w:tcPr>
            <w:tcW w:w="1864" w:type="dxa"/>
          </w:tcPr>
          <w:p w14:paraId="47E26D19" w14:textId="142C5532" w:rsidR="008A5EA2" w:rsidRDefault="00EF41EE" w:rsidP="008A5EA2">
            <w:pPr>
              <w:pStyle w:val="BodyText"/>
              <w:spacing w:after="60"/>
              <w:ind w:left="0"/>
            </w:pPr>
            <w:r>
              <w:t>-3.3516</w:t>
            </w:r>
          </w:p>
        </w:tc>
        <w:tc>
          <w:tcPr>
            <w:tcW w:w="1860" w:type="dxa"/>
          </w:tcPr>
          <w:p w14:paraId="54803A2A" w14:textId="03CD1F88" w:rsidR="008A5EA2" w:rsidRDefault="00EF41EE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6442E2E" w14:textId="6F3F5901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3C007C2" w14:textId="77777777" w:rsidTr="00EF41EE">
        <w:trPr>
          <w:trHeight w:val="346"/>
        </w:trPr>
        <w:tc>
          <w:tcPr>
            <w:tcW w:w="1993" w:type="dxa"/>
          </w:tcPr>
          <w:p w14:paraId="43FD0B84" w14:textId="64309BC1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5DAF8EF5" w14:textId="37D41601" w:rsidR="008A5EA2" w:rsidRDefault="00EF41EE" w:rsidP="008A5EA2">
            <w:pPr>
              <w:pStyle w:val="BodyText"/>
              <w:spacing w:after="60"/>
              <w:ind w:left="0"/>
            </w:pPr>
            <w:r>
              <w:t>-0.282405</w:t>
            </w:r>
          </w:p>
        </w:tc>
        <w:tc>
          <w:tcPr>
            <w:tcW w:w="1864" w:type="dxa"/>
          </w:tcPr>
          <w:p w14:paraId="330C3C33" w14:textId="5E5CE480" w:rsidR="008A5EA2" w:rsidRDefault="00EF41EE" w:rsidP="008A5EA2">
            <w:pPr>
              <w:pStyle w:val="BodyText"/>
              <w:spacing w:after="60"/>
              <w:ind w:left="0"/>
            </w:pPr>
            <w:r>
              <w:t>-14.364</w:t>
            </w:r>
          </w:p>
        </w:tc>
        <w:tc>
          <w:tcPr>
            <w:tcW w:w="1860" w:type="dxa"/>
          </w:tcPr>
          <w:p w14:paraId="776E3948" w14:textId="2CB6EEEC" w:rsidR="008A5EA2" w:rsidRDefault="00EF41EE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A98674E" w14:textId="00F8A735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941B019" w14:textId="77777777" w:rsidTr="00EF41EE">
        <w:trPr>
          <w:trHeight w:val="333"/>
        </w:trPr>
        <w:tc>
          <w:tcPr>
            <w:tcW w:w="1993" w:type="dxa"/>
          </w:tcPr>
          <w:p w14:paraId="18F670F3" w14:textId="73863395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4157DB17" w14:textId="7E75E1B2" w:rsidR="008A5EA2" w:rsidRDefault="00EF41EE" w:rsidP="008A5EA2">
            <w:pPr>
              <w:pStyle w:val="BodyText"/>
              <w:spacing w:after="60"/>
              <w:ind w:left="0"/>
            </w:pPr>
            <w:r>
              <w:t>-0.569567</w:t>
            </w:r>
          </w:p>
        </w:tc>
        <w:tc>
          <w:tcPr>
            <w:tcW w:w="1864" w:type="dxa"/>
          </w:tcPr>
          <w:p w14:paraId="627CDFC3" w14:textId="0B607290" w:rsidR="008A5EA2" w:rsidRDefault="00EF41EE" w:rsidP="008A5EA2">
            <w:pPr>
              <w:pStyle w:val="BodyText"/>
              <w:spacing w:after="60"/>
              <w:ind w:left="0"/>
            </w:pPr>
            <w:r>
              <w:t>-25.92</w:t>
            </w:r>
          </w:p>
        </w:tc>
        <w:tc>
          <w:tcPr>
            <w:tcW w:w="1860" w:type="dxa"/>
          </w:tcPr>
          <w:p w14:paraId="6BA136F2" w14:textId="0E17AC66" w:rsidR="008A5EA2" w:rsidRDefault="00EF41EE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2C5CC77" w14:textId="3D3D6D5E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B6A4566" w14:textId="77777777" w:rsidTr="00EF41EE">
        <w:trPr>
          <w:trHeight w:val="346"/>
        </w:trPr>
        <w:tc>
          <w:tcPr>
            <w:tcW w:w="1993" w:type="dxa"/>
          </w:tcPr>
          <w:p w14:paraId="080D71C6" w14:textId="3390F5F3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06D25F5F" w14:textId="5B38280B" w:rsidR="008A5EA2" w:rsidRDefault="00EF41EE" w:rsidP="008A5EA2">
            <w:pPr>
              <w:pStyle w:val="BodyText"/>
              <w:spacing w:after="60"/>
              <w:ind w:left="0"/>
            </w:pPr>
            <w:r>
              <w:t>-1.09614</w:t>
            </w:r>
          </w:p>
        </w:tc>
        <w:tc>
          <w:tcPr>
            <w:tcW w:w="1864" w:type="dxa"/>
          </w:tcPr>
          <w:p w14:paraId="4FA179F5" w14:textId="146513C0" w:rsidR="008A5EA2" w:rsidRDefault="00EF41EE" w:rsidP="008A5EA2">
            <w:pPr>
              <w:pStyle w:val="BodyText"/>
              <w:spacing w:after="60"/>
              <w:ind w:left="0"/>
            </w:pPr>
            <w:r>
              <w:t>-49.968</w:t>
            </w:r>
          </w:p>
        </w:tc>
        <w:tc>
          <w:tcPr>
            <w:tcW w:w="1860" w:type="dxa"/>
          </w:tcPr>
          <w:p w14:paraId="00D0798F" w14:textId="04B379DB" w:rsidR="008A5EA2" w:rsidRDefault="00EF41EE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8D41659" w14:textId="74567683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BCFF72F" w14:textId="77777777" w:rsidTr="00EF41EE">
        <w:trPr>
          <w:trHeight w:val="333"/>
        </w:trPr>
        <w:tc>
          <w:tcPr>
            <w:tcW w:w="1993" w:type="dxa"/>
          </w:tcPr>
          <w:p w14:paraId="16F54308" w14:textId="009C9228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5A194FBD" w14:textId="119FCC1F" w:rsidR="008A5EA2" w:rsidRDefault="00EF41EE" w:rsidP="008A5EA2">
            <w:pPr>
              <w:pStyle w:val="BodyText"/>
              <w:spacing w:after="60"/>
              <w:ind w:left="0"/>
            </w:pPr>
            <w:r>
              <w:t>-2.06306</w:t>
            </w:r>
          </w:p>
        </w:tc>
        <w:tc>
          <w:tcPr>
            <w:tcW w:w="1864" w:type="dxa"/>
          </w:tcPr>
          <w:p w14:paraId="1814EA97" w14:textId="3A666E98" w:rsidR="008A5EA2" w:rsidRDefault="00EF41EE" w:rsidP="008A5EA2">
            <w:pPr>
              <w:pStyle w:val="BodyText"/>
              <w:spacing w:after="60"/>
              <w:ind w:left="0"/>
            </w:pPr>
            <w:r>
              <w:t>-72.576</w:t>
            </w:r>
          </w:p>
        </w:tc>
        <w:tc>
          <w:tcPr>
            <w:tcW w:w="1860" w:type="dxa"/>
          </w:tcPr>
          <w:p w14:paraId="75787007" w14:textId="06AD9E71" w:rsidR="008A5EA2" w:rsidRDefault="00EF41EE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86EC032" w14:textId="4DA40F58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5AA6CB1" w14:textId="77777777" w:rsidTr="00EF41EE">
        <w:trPr>
          <w:trHeight w:val="333"/>
        </w:trPr>
        <w:tc>
          <w:tcPr>
            <w:tcW w:w="1993" w:type="dxa"/>
          </w:tcPr>
          <w:p w14:paraId="344AA8AE" w14:textId="18AB8DEC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2F35F68D" w14:textId="087060B1" w:rsidR="008A5EA2" w:rsidRDefault="00EF41EE" w:rsidP="008A5EA2">
            <w:pPr>
              <w:pStyle w:val="BodyText"/>
              <w:spacing w:after="60"/>
              <w:ind w:left="0"/>
            </w:pPr>
            <w:r>
              <w:t>-2.35535</w:t>
            </w:r>
          </w:p>
        </w:tc>
        <w:tc>
          <w:tcPr>
            <w:tcW w:w="1864" w:type="dxa"/>
          </w:tcPr>
          <w:p w14:paraId="444042CF" w14:textId="5A3A247D" w:rsidR="008A5EA2" w:rsidRDefault="00EF41EE" w:rsidP="008A5EA2">
            <w:pPr>
              <w:pStyle w:val="BodyText"/>
              <w:spacing w:after="60"/>
              <w:ind w:left="0"/>
            </w:pPr>
            <w:r>
              <w:t>-92.736</w:t>
            </w:r>
          </w:p>
        </w:tc>
        <w:tc>
          <w:tcPr>
            <w:tcW w:w="1860" w:type="dxa"/>
          </w:tcPr>
          <w:p w14:paraId="704FD2E4" w14:textId="0396C67A" w:rsidR="008A5EA2" w:rsidRDefault="00EF41EE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15A70E9" w14:textId="4A48DB7C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C1B184A" w14:textId="77777777" w:rsidTr="00EF41EE">
        <w:trPr>
          <w:trHeight w:val="346"/>
        </w:trPr>
        <w:tc>
          <w:tcPr>
            <w:tcW w:w="1993" w:type="dxa"/>
          </w:tcPr>
          <w:p w14:paraId="3618982B" w14:textId="225AB8EE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6892899A" w14:textId="0D7555DC" w:rsidR="008A5EA2" w:rsidRDefault="00EF41EE" w:rsidP="008A5EA2">
            <w:pPr>
              <w:pStyle w:val="BodyText"/>
              <w:spacing w:after="60"/>
              <w:ind w:left="0"/>
            </w:pPr>
            <w:r>
              <w:t>-1.72154</w:t>
            </w:r>
          </w:p>
        </w:tc>
        <w:tc>
          <w:tcPr>
            <w:tcW w:w="1864" w:type="dxa"/>
          </w:tcPr>
          <w:p w14:paraId="58B5CCEF" w14:textId="696B92C4" w:rsidR="008A5EA2" w:rsidRDefault="00EF41EE" w:rsidP="008A5EA2">
            <w:pPr>
              <w:pStyle w:val="BodyText"/>
              <w:spacing w:after="60"/>
              <w:ind w:left="0"/>
            </w:pPr>
            <w:r>
              <w:t>-117</w:t>
            </w:r>
          </w:p>
        </w:tc>
        <w:tc>
          <w:tcPr>
            <w:tcW w:w="1860" w:type="dxa"/>
          </w:tcPr>
          <w:p w14:paraId="5183CD8E" w14:textId="5EEA4BBB" w:rsidR="008A5EA2" w:rsidRDefault="00EF41EE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871AD88" w14:textId="5D683FAA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67FBF93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</w:t>
      </w:r>
      <w:r w:rsidR="005D10C6">
        <w:t>6</w:t>
      </w:r>
      <w:r>
        <w:t>.</w:t>
      </w:r>
      <w:r w:rsidR="005D10C6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0BA666E1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4E500E7B" wp14:editId="792D66D5">
            <wp:extent cx="5943600" cy="2131060"/>
            <wp:effectExtent l="0" t="0" r="0" b="254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7C71" w14:textId="10789F98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Results for Motor Three</w:t>
      </w:r>
    </w:p>
    <w:p w14:paraId="2DE54B70" w14:textId="1284CC83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508BC3C8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CE29D0F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7F36C16B" w14:textId="77777777" w:rsidTr="006C2C30">
        <w:tc>
          <w:tcPr>
            <w:tcW w:w="3145" w:type="dxa"/>
          </w:tcPr>
          <w:p w14:paraId="3CB0144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A06BABD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B173CF3" w14:textId="77777777" w:rsidTr="00EF41EE">
        <w:tc>
          <w:tcPr>
            <w:tcW w:w="3145" w:type="dxa"/>
          </w:tcPr>
          <w:p w14:paraId="72A7212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0AEC13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B360BF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3756E5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92A0F4B" w14:textId="77777777" w:rsidTr="00EF41EE">
        <w:tc>
          <w:tcPr>
            <w:tcW w:w="3145" w:type="dxa"/>
          </w:tcPr>
          <w:p w14:paraId="558A105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CA1C02F" w14:textId="0759491F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3.2623</w:t>
            </w:r>
          </w:p>
        </w:tc>
        <w:tc>
          <w:tcPr>
            <w:tcW w:w="1373" w:type="dxa"/>
          </w:tcPr>
          <w:p w14:paraId="5456981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915ECCC" w14:textId="09132721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0C3B8F4" w14:textId="77777777" w:rsidTr="00EF41EE">
        <w:tc>
          <w:tcPr>
            <w:tcW w:w="3145" w:type="dxa"/>
          </w:tcPr>
          <w:p w14:paraId="5D99B17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6C3B3BB6" w14:textId="1A487D28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209</w:t>
            </w:r>
          </w:p>
        </w:tc>
        <w:tc>
          <w:tcPr>
            <w:tcW w:w="1373" w:type="dxa"/>
          </w:tcPr>
          <w:p w14:paraId="376EA88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2B435294" w14:textId="62C38E14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F9B4386" w14:textId="77777777" w:rsidR="000B365F" w:rsidRPr="006770F5" w:rsidRDefault="000B365F" w:rsidP="00A42D5E">
      <w:pPr>
        <w:rPr>
          <w:b/>
          <w:bCs/>
          <w:u w:val="single"/>
        </w:rPr>
      </w:pPr>
    </w:p>
    <w:p w14:paraId="027A788D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3780F049" w14:textId="77777777" w:rsidTr="006C2C30">
        <w:tc>
          <w:tcPr>
            <w:tcW w:w="3145" w:type="dxa"/>
          </w:tcPr>
          <w:p w14:paraId="2F6F58E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DB302D8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F973DAC" w14:textId="77777777" w:rsidTr="00EF41EE">
        <w:tc>
          <w:tcPr>
            <w:tcW w:w="3145" w:type="dxa"/>
          </w:tcPr>
          <w:p w14:paraId="688EF5D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F7AF4D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B1039A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881333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2A61E71" w14:textId="77777777" w:rsidTr="00EF41EE">
        <w:tc>
          <w:tcPr>
            <w:tcW w:w="3145" w:type="dxa"/>
          </w:tcPr>
          <w:p w14:paraId="38259DD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62611D6" w14:textId="1F70163E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-3.2469</w:t>
            </w:r>
          </w:p>
        </w:tc>
        <w:tc>
          <w:tcPr>
            <w:tcW w:w="1373" w:type="dxa"/>
          </w:tcPr>
          <w:p w14:paraId="4D86FD7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4EB64C9E" w14:textId="4B98C958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5837105B" w14:textId="77777777" w:rsidTr="00EF41EE">
        <w:tc>
          <w:tcPr>
            <w:tcW w:w="3145" w:type="dxa"/>
          </w:tcPr>
          <w:p w14:paraId="79EAB51B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C32C7C4" w14:textId="1C0CAA4B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205</w:t>
            </w:r>
          </w:p>
        </w:tc>
        <w:tc>
          <w:tcPr>
            <w:tcW w:w="1373" w:type="dxa"/>
          </w:tcPr>
          <w:p w14:paraId="032686E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7811A6C0" w14:textId="31C3843E" w:rsidR="000B365F" w:rsidRDefault="00EF41EE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37B6686" w14:textId="77777777" w:rsidR="000B365F" w:rsidRDefault="000B365F" w:rsidP="00F76922"/>
    <w:p w14:paraId="4018F8FF" w14:textId="77777777" w:rsidR="00A32BF2" w:rsidRDefault="00D53B8C" w:rsidP="00A32BF2">
      <w:pPr>
        <w:pStyle w:val="BodyText"/>
        <w:spacing w:after="60"/>
        <w:ind w:left="0"/>
      </w:pPr>
      <w:r>
        <w:lastRenderedPageBreak/>
        <w:t>6.</w:t>
      </w:r>
      <w:r w:rsidR="005D10C6">
        <w:t>6</w:t>
      </w:r>
      <w:r>
        <w:t>.</w:t>
      </w:r>
      <w:r w:rsidR="005D10C6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1C41A5F4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9F27BBC" wp14:editId="1C169614">
            <wp:extent cx="5943600" cy="1098550"/>
            <wp:effectExtent l="0" t="0" r="0" b="635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302C" w14:textId="2941E2FE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Phase for Motor Three</w:t>
      </w:r>
    </w:p>
    <w:p w14:paraId="19153212" w14:textId="79390A00" w:rsidR="007456A2" w:rsidRDefault="007456A2" w:rsidP="000B560C">
      <w:pPr>
        <w:pStyle w:val="BodyText"/>
        <w:spacing w:after="60"/>
        <w:ind w:left="0"/>
        <w:jc w:val="center"/>
      </w:pPr>
    </w:p>
    <w:p w14:paraId="333D4837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FE06EAA" wp14:editId="7204C624">
            <wp:extent cx="5943600" cy="1445260"/>
            <wp:effectExtent l="0" t="0" r="0" b="254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674" w14:textId="0CEF13A3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Magnitude for Motor Three</w:t>
      </w:r>
    </w:p>
    <w:p w14:paraId="5D2E9170" w14:textId="656372F0" w:rsidR="00A32BF2" w:rsidRDefault="00A32BF2" w:rsidP="000B560C">
      <w:pPr>
        <w:pStyle w:val="BodyText"/>
        <w:spacing w:after="60"/>
        <w:ind w:left="0"/>
        <w:jc w:val="center"/>
      </w:pPr>
    </w:p>
    <w:p w14:paraId="5E8E58AB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15EC6FF1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8A5EA2" w14:paraId="2C702792" w14:textId="77777777" w:rsidTr="00EF41EE">
        <w:trPr>
          <w:trHeight w:val="628"/>
        </w:trPr>
        <w:tc>
          <w:tcPr>
            <w:tcW w:w="1993" w:type="dxa"/>
          </w:tcPr>
          <w:p w14:paraId="2A8F1F88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4FB979F9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9892FE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3F009B92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55D0F47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E1FC51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3D933AA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E9FC399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21F78F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4FCDC2B7" w14:textId="77777777" w:rsidTr="00EF41EE">
        <w:trPr>
          <w:trHeight w:val="333"/>
        </w:trPr>
        <w:tc>
          <w:tcPr>
            <w:tcW w:w="1993" w:type="dxa"/>
          </w:tcPr>
          <w:p w14:paraId="65AADA56" w14:textId="2B75942B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66870E53" w14:textId="58C1EF2A" w:rsidR="008A5EA2" w:rsidRDefault="00EF41EE" w:rsidP="008A5EA2">
            <w:pPr>
              <w:pStyle w:val="BodyText"/>
              <w:spacing w:after="60"/>
              <w:ind w:left="0"/>
            </w:pPr>
            <w:r>
              <w:t>-0.353307</w:t>
            </w:r>
          </w:p>
        </w:tc>
        <w:tc>
          <w:tcPr>
            <w:tcW w:w="1864" w:type="dxa"/>
          </w:tcPr>
          <w:p w14:paraId="663D745F" w14:textId="23010B48" w:rsidR="008A5EA2" w:rsidRDefault="00EF41EE" w:rsidP="008A5EA2">
            <w:pPr>
              <w:pStyle w:val="BodyText"/>
              <w:spacing w:after="60"/>
              <w:ind w:left="0"/>
            </w:pPr>
            <w:r>
              <w:t>-3.5856</w:t>
            </w:r>
          </w:p>
        </w:tc>
        <w:tc>
          <w:tcPr>
            <w:tcW w:w="1860" w:type="dxa"/>
          </w:tcPr>
          <w:p w14:paraId="5EA641C4" w14:textId="7A1A87A5" w:rsidR="008A5EA2" w:rsidRDefault="00EF41EE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B35F391" w14:textId="66D2B183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1084503" w14:textId="77777777" w:rsidTr="00EF41EE">
        <w:trPr>
          <w:trHeight w:val="346"/>
        </w:trPr>
        <w:tc>
          <w:tcPr>
            <w:tcW w:w="1993" w:type="dxa"/>
          </w:tcPr>
          <w:p w14:paraId="23B3B36F" w14:textId="206B2872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3FF771B5" w14:textId="49FB5217" w:rsidR="008A5EA2" w:rsidRDefault="00EF41EE" w:rsidP="008A5EA2">
            <w:pPr>
              <w:pStyle w:val="BodyText"/>
              <w:spacing w:after="60"/>
              <w:ind w:left="0"/>
            </w:pPr>
            <w:r>
              <w:t>-0.296539</w:t>
            </w:r>
          </w:p>
        </w:tc>
        <w:tc>
          <w:tcPr>
            <w:tcW w:w="1864" w:type="dxa"/>
          </w:tcPr>
          <w:p w14:paraId="12D1F211" w14:textId="49890A6E" w:rsidR="008A5EA2" w:rsidRDefault="00EF41EE" w:rsidP="008A5EA2">
            <w:pPr>
              <w:pStyle w:val="BodyText"/>
              <w:spacing w:after="60"/>
              <w:ind w:left="0"/>
            </w:pPr>
            <w:r>
              <w:t>-14.328</w:t>
            </w:r>
          </w:p>
        </w:tc>
        <w:tc>
          <w:tcPr>
            <w:tcW w:w="1860" w:type="dxa"/>
          </w:tcPr>
          <w:p w14:paraId="1B402A54" w14:textId="29620224" w:rsidR="008A5EA2" w:rsidRDefault="00EF41EE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7A49C2E" w14:textId="2FF8F34D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3E2B260" w14:textId="77777777" w:rsidTr="00EF41EE">
        <w:trPr>
          <w:trHeight w:val="333"/>
        </w:trPr>
        <w:tc>
          <w:tcPr>
            <w:tcW w:w="1993" w:type="dxa"/>
          </w:tcPr>
          <w:p w14:paraId="454C55B0" w14:textId="4FC97696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1C80135C" w14:textId="7ED73121" w:rsidR="008A5EA2" w:rsidRDefault="00EF41EE" w:rsidP="008A5EA2">
            <w:pPr>
              <w:pStyle w:val="BodyText"/>
              <w:spacing w:after="60"/>
              <w:ind w:left="0"/>
            </w:pPr>
            <w:r>
              <w:t>-0.569567</w:t>
            </w:r>
          </w:p>
        </w:tc>
        <w:tc>
          <w:tcPr>
            <w:tcW w:w="1864" w:type="dxa"/>
          </w:tcPr>
          <w:p w14:paraId="787382C4" w14:textId="2084BA9F" w:rsidR="008A5EA2" w:rsidRDefault="00EF41EE" w:rsidP="008A5EA2">
            <w:pPr>
              <w:pStyle w:val="BodyText"/>
              <w:spacing w:after="60"/>
              <w:ind w:left="0"/>
            </w:pPr>
            <w:r>
              <w:t>-26.244</w:t>
            </w:r>
          </w:p>
        </w:tc>
        <w:tc>
          <w:tcPr>
            <w:tcW w:w="1860" w:type="dxa"/>
          </w:tcPr>
          <w:p w14:paraId="026C8AF3" w14:textId="1EF83484" w:rsidR="008A5EA2" w:rsidRDefault="00EF41EE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91B3591" w14:textId="33035BC2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F3A1036" w14:textId="77777777" w:rsidTr="00EF41EE">
        <w:trPr>
          <w:trHeight w:val="346"/>
        </w:trPr>
        <w:tc>
          <w:tcPr>
            <w:tcW w:w="1993" w:type="dxa"/>
          </w:tcPr>
          <w:p w14:paraId="6AE1EE48" w14:textId="1E866B9A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787F1F16" w14:textId="25DAAED1" w:rsidR="008A5EA2" w:rsidRDefault="00EF41EE" w:rsidP="008A5EA2">
            <w:pPr>
              <w:pStyle w:val="BodyText"/>
              <w:spacing w:after="60"/>
              <w:ind w:left="0"/>
            </w:pPr>
            <w:r>
              <w:t>-1.06518</w:t>
            </w:r>
          </w:p>
        </w:tc>
        <w:tc>
          <w:tcPr>
            <w:tcW w:w="1864" w:type="dxa"/>
          </w:tcPr>
          <w:p w14:paraId="3FD89497" w14:textId="5171406C" w:rsidR="008A5EA2" w:rsidRDefault="00EF41EE" w:rsidP="008A5EA2">
            <w:pPr>
              <w:pStyle w:val="BodyText"/>
              <w:spacing w:after="60"/>
              <w:ind w:left="0"/>
            </w:pPr>
            <w:r>
              <w:t>-49.104</w:t>
            </w:r>
          </w:p>
        </w:tc>
        <w:tc>
          <w:tcPr>
            <w:tcW w:w="1860" w:type="dxa"/>
          </w:tcPr>
          <w:p w14:paraId="72C93999" w14:textId="00C1476E" w:rsidR="008A5EA2" w:rsidRDefault="00EF41EE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CB38D22" w14:textId="11DDF26C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36DD75E" w14:textId="77777777" w:rsidTr="00EF41EE">
        <w:trPr>
          <w:trHeight w:val="333"/>
        </w:trPr>
        <w:tc>
          <w:tcPr>
            <w:tcW w:w="1993" w:type="dxa"/>
          </w:tcPr>
          <w:p w14:paraId="718CF707" w14:textId="3124A803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47EDBADC" w14:textId="664E563D" w:rsidR="008A5EA2" w:rsidRDefault="00EF41EE" w:rsidP="008A5EA2">
            <w:pPr>
              <w:pStyle w:val="BodyText"/>
              <w:spacing w:after="60"/>
              <w:ind w:left="0"/>
            </w:pPr>
            <w:r>
              <w:t>-2.02845</w:t>
            </w:r>
          </w:p>
        </w:tc>
        <w:tc>
          <w:tcPr>
            <w:tcW w:w="1864" w:type="dxa"/>
          </w:tcPr>
          <w:p w14:paraId="06265262" w14:textId="664F4DDE" w:rsidR="008A5EA2" w:rsidRDefault="00EF41EE" w:rsidP="008A5EA2">
            <w:pPr>
              <w:pStyle w:val="BodyText"/>
              <w:spacing w:after="60"/>
              <w:ind w:left="0"/>
            </w:pPr>
            <w:r>
              <w:t>-71.928</w:t>
            </w:r>
          </w:p>
        </w:tc>
        <w:tc>
          <w:tcPr>
            <w:tcW w:w="1860" w:type="dxa"/>
          </w:tcPr>
          <w:p w14:paraId="07331F85" w14:textId="0B6B2ECB" w:rsidR="008A5EA2" w:rsidRDefault="00EF41EE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4CE158" w14:textId="29EEDFDD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FCEEE7C" w14:textId="77777777" w:rsidTr="00EF41EE">
        <w:trPr>
          <w:trHeight w:val="333"/>
        </w:trPr>
        <w:tc>
          <w:tcPr>
            <w:tcW w:w="1993" w:type="dxa"/>
          </w:tcPr>
          <w:p w14:paraId="37EC084A" w14:textId="735AC819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7506E23C" w14:textId="7CBB6A81" w:rsidR="008A5EA2" w:rsidRDefault="00EF41EE" w:rsidP="008A5EA2">
            <w:pPr>
              <w:pStyle w:val="BodyText"/>
              <w:spacing w:after="60"/>
              <w:ind w:left="0"/>
            </w:pPr>
            <w:r>
              <w:t>-2.28838</w:t>
            </w:r>
          </w:p>
        </w:tc>
        <w:tc>
          <w:tcPr>
            <w:tcW w:w="1864" w:type="dxa"/>
          </w:tcPr>
          <w:p w14:paraId="24221275" w14:textId="3CF1C7C8" w:rsidR="008A5EA2" w:rsidRDefault="00EF41EE" w:rsidP="008A5EA2">
            <w:pPr>
              <w:pStyle w:val="BodyText"/>
              <w:spacing w:after="60"/>
              <w:ind w:left="0"/>
            </w:pPr>
            <w:r>
              <w:t>-94.176</w:t>
            </w:r>
          </w:p>
        </w:tc>
        <w:tc>
          <w:tcPr>
            <w:tcW w:w="1860" w:type="dxa"/>
          </w:tcPr>
          <w:p w14:paraId="4A2AD351" w14:textId="228A134F" w:rsidR="008A5EA2" w:rsidRDefault="00EF41EE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7F9A8D5" w14:textId="26137466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465D64F" w14:textId="77777777" w:rsidTr="00EF41EE">
        <w:trPr>
          <w:trHeight w:val="346"/>
        </w:trPr>
        <w:tc>
          <w:tcPr>
            <w:tcW w:w="1993" w:type="dxa"/>
          </w:tcPr>
          <w:p w14:paraId="709FF598" w14:textId="6D0D6B80" w:rsidR="008A5EA2" w:rsidRDefault="00EF41EE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439DAD72" w14:textId="36E21233" w:rsidR="008A5EA2" w:rsidRDefault="00EF41EE" w:rsidP="008A5EA2">
            <w:pPr>
              <w:pStyle w:val="BodyText"/>
              <w:spacing w:after="60"/>
              <w:ind w:left="0"/>
            </w:pPr>
            <w:r>
              <w:t>-1.72953</w:t>
            </w:r>
          </w:p>
        </w:tc>
        <w:tc>
          <w:tcPr>
            <w:tcW w:w="1864" w:type="dxa"/>
          </w:tcPr>
          <w:p w14:paraId="1313D78B" w14:textId="19E0FC61" w:rsidR="008A5EA2" w:rsidRDefault="00EF41EE" w:rsidP="008A5EA2">
            <w:pPr>
              <w:pStyle w:val="BodyText"/>
              <w:spacing w:after="60"/>
              <w:ind w:left="0"/>
            </w:pPr>
            <w:r>
              <w:t>-115.92</w:t>
            </w:r>
          </w:p>
        </w:tc>
        <w:tc>
          <w:tcPr>
            <w:tcW w:w="1860" w:type="dxa"/>
          </w:tcPr>
          <w:p w14:paraId="7B409CE6" w14:textId="673EE483" w:rsidR="008A5EA2" w:rsidRDefault="00EF41EE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8D0269A" w14:textId="72D1562B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1DB71FC" w14:textId="77777777" w:rsidR="00FA2B9E" w:rsidRDefault="00FA2B9E" w:rsidP="00FA2B9E">
      <w:pPr>
        <w:pStyle w:val="BodyText"/>
      </w:pPr>
      <w:bookmarkStart w:id="15" w:name="_Ref127526660"/>
    </w:p>
    <w:p w14:paraId="4AB0AFDB" w14:textId="77777777" w:rsidR="00FA2B9E" w:rsidRDefault="00FA2B9E" w:rsidP="00FA2B9E">
      <w:pPr>
        <w:pStyle w:val="BodyText"/>
      </w:pPr>
    </w:p>
    <w:p w14:paraId="77574031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69469D9F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5519C67C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400AAECE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lastRenderedPageBreak/>
        <w:drawing>
          <wp:inline distT="0" distB="0" distL="0" distR="0" wp14:anchorId="62CFEAFF" wp14:editId="15216E83">
            <wp:extent cx="5943600" cy="2131060"/>
            <wp:effectExtent l="0" t="0" r="0" b="254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E0BC" w14:textId="05E1C72F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Results for Motor One Loaded</w:t>
      </w:r>
    </w:p>
    <w:p w14:paraId="58E06833" w14:textId="363F9382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340A4E9C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339E81BE" w14:textId="77777777" w:rsidTr="006C2C30">
        <w:tc>
          <w:tcPr>
            <w:tcW w:w="3145" w:type="dxa"/>
          </w:tcPr>
          <w:p w14:paraId="0A76879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03CB2A8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DB53A63" w14:textId="77777777" w:rsidTr="00EF41EE">
        <w:tc>
          <w:tcPr>
            <w:tcW w:w="3145" w:type="dxa"/>
          </w:tcPr>
          <w:p w14:paraId="62E41E0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460F01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5E8BF9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D0AADA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3F868AD" w14:textId="77777777" w:rsidTr="00EF41EE">
        <w:tc>
          <w:tcPr>
            <w:tcW w:w="3145" w:type="dxa"/>
          </w:tcPr>
          <w:p w14:paraId="4C8DA388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0C781C1" w14:textId="63AC1856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3.2448</w:t>
            </w:r>
          </w:p>
        </w:tc>
        <w:tc>
          <w:tcPr>
            <w:tcW w:w="1373" w:type="dxa"/>
          </w:tcPr>
          <w:p w14:paraId="30C9B1C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4B662C8" w14:textId="75659D11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C7921F3" w14:textId="77777777" w:rsidTr="00EF41EE">
        <w:tc>
          <w:tcPr>
            <w:tcW w:w="3145" w:type="dxa"/>
          </w:tcPr>
          <w:p w14:paraId="0BD47C68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71B5672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74397BD" w14:textId="1359689C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201</w:t>
            </w:r>
          </w:p>
        </w:tc>
        <w:tc>
          <w:tcPr>
            <w:tcW w:w="1373" w:type="dxa"/>
          </w:tcPr>
          <w:p w14:paraId="572113A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2AFB363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25BF2AA" w14:textId="6876BDFB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E1837FA" w14:textId="77777777" w:rsidR="000B365F" w:rsidRDefault="000B365F" w:rsidP="00033D62"/>
    <w:p w14:paraId="3228545A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01387F51" w14:textId="77777777" w:rsidTr="006C2C30">
        <w:tc>
          <w:tcPr>
            <w:tcW w:w="3145" w:type="dxa"/>
          </w:tcPr>
          <w:p w14:paraId="5038D52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F5594C1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7C3DC3B" w14:textId="77777777" w:rsidTr="00EF41EE">
        <w:tc>
          <w:tcPr>
            <w:tcW w:w="3145" w:type="dxa"/>
          </w:tcPr>
          <w:p w14:paraId="6F78F9A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F0F44F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7D61C3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C04307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0A8D020" w14:textId="77777777" w:rsidTr="00EF41EE">
        <w:tc>
          <w:tcPr>
            <w:tcW w:w="3145" w:type="dxa"/>
          </w:tcPr>
          <w:p w14:paraId="0FE4BA93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4D64589" w14:textId="1F4A3F97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-3.2978</w:t>
            </w:r>
          </w:p>
        </w:tc>
        <w:tc>
          <w:tcPr>
            <w:tcW w:w="1373" w:type="dxa"/>
          </w:tcPr>
          <w:p w14:paraId="3B36721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32C37D40" w14:textId="469597F8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1BF499D8" w14:textId="77777777" w:rsidTr="00EF41EE">
        <w:tc>
          <w:tcPr>
            <w:tcW w:w="3145" w:type="dxa"/>
          </w:tcPr>
          <w:p w14:paraId="3745273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72FEC079" w14:textId="49EC11D8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203</w:t>
            </w:r>
          </w:p>
        </w:tc>
        <w:tc>
          <w:tcPr>
            <w:tcW w:w="1373" w:type="dxa"/>
          </w:tcPr>
          <w:p w14:paraId="322ACB1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2EBDB87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F5ADD9D" w14:textId="1FEC5BBD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1BEA3BA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599BC925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3C61CB67" w14:textId="77777777" w:rsidTr="006C2C30">
        <w:tc>
          <w:tcPr>
            <w:tcW w:w="3145" w:type="dxa"/>
          </w:tcPr>
          <w:p w14:paraId="4880819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4F8159D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9503066" w14:textId="77777777" w:rsidTr="00EF41EE">
        <w:tc>
          <w:tcPr>
            <w:tcW w:w="3145" w:type="dxa"/>
          </w:tcPr>
          <w:p w14:paraId="0EC4FE1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653AF3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376819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455595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2CBEC40" w14:textId="77777777" w:rsidTr="00EF41EE">
        <w:tc>
          <w:tcPr>
            <w:tcW w:w="3145" w:type="dxa"/>
          </w:tcPr>
          <w:p w14:paraId="245D86D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30A61B0" w14:textId="659F9C66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3.2865</w:t>
            </w:r>
          </w:p>
        </w:tc>
        <w:tc>
          <w:tcPr>
            <w:tcW w:w="1373" w:type="dxa"/>
          </w:tcPr>
          <w:p w14:paraId="30525B4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284916D" w14:textId="3DF050CE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39B595E" w14:textId="77777777" w:rsidTr="00EF41EE">
        <w:tc>
          <w:tcPr>
            <w:tcW w:w="3145" w:type="dxa"/>
          </w:tcPr>
          <w:p w14:paraId="34330B13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253C97B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0962493" w14:textId="4527619D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206</w:t>
            </w:r>
          </w:p>
        </w:tc>
        <w:tc>
          <w:tcPr>
            <w:tcW w:w="1373" w:type="dxa"/>
          </w:tcPr>
          <w:p w14:paraId="3B05D8F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6A626DF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D20EFC6" w14:textId="2479F326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9C04E35" w14:textId="77777777" w:rsidR="000B365F" w:rsidRDefault="000B365F" w:rsidP="0093190E"/>
    <w:p w14:paraId="3184FFAD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7775E6A2" w14:textId="77777777" w:rsidTr="006C2C30">
        <w:tc>
          <w:tcPr>
            <w:tcW w:w="3145" w:type="dxa"/>
          </w:tcPr>
          <w:p w14:paraId="5651611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B05C57C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33776F9" w14:textId="77777777" w:rsidTr="00EF41EE">
        <w:tc>
          <w:tcPr>
            <w:tcW w:w="3145" w:type="dxa"/>
          </w:tcPr>
          <w:p w14:paraId="011DC4B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Description</w:t>
            </w:r>
          </w:p>
        </w:tc>
        <w:tc>
          <w:tcPr>
            <w:tcW w:w="2160" w:type="dxa"/>
          </w:tcPr>
          <w:p w14:paraId="6E10A80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00ADE9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C097E1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9F60A76" w14:textId="77777777" w:rsidTr="00EF41EE">
        <w:tc>
          <w:tcPr>
            <w:tcW w:w="3145" w:type="dxa"/>
          </w:tcPr>
          <w:p w14:paraId="61DC0BE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1C11713" w14:textId="35DD55E0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-3.2433</w:t>
            </w:r>
          </w:p>
        </w:tc>
        <w:tc>
          <w:tcPr>
            <w:tcW w:w="1373" w:type="dxa"/>
          </w:tcPr>
          <w:p w14:paraId="779F074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2AE7CED2" w14:textId="146F2205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7683864D" w14:textId="77777777" w:rsidTr="00EF41EE">
        <w:tc>
          <w:tcPr>
            <w:tcW w:w="3145" w:type="dxa"/>
          </w:tcPr>
          <w:p w14:paraId="0EFBFEE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746D9F14" w14:textId="56B4D962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195</w:t>
            </w:r>
          </w:p>
        </w:tc>
        <w:tc>
          <w:tcPr>
            <w:tcW w:w="1373" w:type="dxa"/>
          </w:tcPr>
          <w:p w14:paraId="2C7CBBF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4843328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4F5D89B" w14:textId="7F4C37FF" w:rsidR="000B365F" w:rsidRDefault="00EF41EE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EC42991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367B613D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364E3887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71DB64F0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08BC397C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3ED512AF" w14:textId="77777777" w:rsidR="00EF41EE" w:rsidRDefault="00EF41EE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03BFBBF" wp14:editId="701A74F2">
            <wp:extent cx="5943600" cy="124206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A86E" w14:textId="59C23CB5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Phase for Motor One Loaded Tension</w:t>
      </w:r>
    </w:p>
    <w:p w14:paraId="37F60BE9" w14:textId="3F79CDB3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498A233" w14:textId="77777777" w:rsidR="00EF41EE" w:rsidRDefault="00EF41EE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FE3FE5C" wp14:editId="69C18D88">
            <wp:extent cx="5943600" cy="1633855"/>
            <wp:effectExtent l="0" t="0" r="0" b="444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2E68" w14:textId="08DC40F9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Magnitude for Motor One Loaded Tension</w:t>
      </w:r>
    </w:p>
    <w:p w14:paraId="7533B685" w14:textId="78B6B708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5BEDF417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8A5EA2" w14:paraId="419920DC" w14:textId="77777777" w:rsidTr="00EF41EE">
        <w:trPr>
          <w:trHeight w:val="628"/>
        </w:trPr>
        <w:tc>
          <w:tcPr>
            <w:tcW w:w="1993" w:type="dxa"/>
          </w:tcPr>
          <w:p w14:paraId="52BA063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458D99D0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452A9F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250183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65BCDC0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950E1C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EF2CA8A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350E6E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1B6EC6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31083450" w14:textId="77777777" w:rsidTr="00EF41EE">
        <w:trPr>
          <w:trHeight w:val="333"/>
        </w:trPr>
        <w:tc>
          <w:tcPr>
            <w:tcW w:w="1993" w:type="dxa"/>
          </w:tcPr>
          <w:p w14:paraId="2A8E7D27" w14:textId="682F0366" w:rsidR="008A5EA2" w:rsidRDefault="00EF41EE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376403DB" w14:textId="6EA24D73" w:rsidR="008A5EA2" w:rsidRDefault="00EF41EE" w:rsidP="008A5EA2">
            <w:pPr>
              <w:pStyle w:val="BodyText"/>
              <w:spacing w:after="60"/>
              <w:ind w:left="0"/>
            </w:pPr>
            <w:r>
              <w:t>-0.268292</w:t>
            </w:r>
          </w:p>
        </w:tc>
        <w:tc>
          <w:tcPr>
            <w:tcW w:w="1864" w:type="dxa"/>
          </w:tcPr>
          <w:p w14:paraId="12F4B55D" w14:textId="6382161B" w:rsidR="008A5EA2" w:rsidRDefault="00EF41EE" w:rsidP="008A5EA2">
            <w:pPr>
              <w:pStyle w:val="BodyText"/>
              <w:spacing w:after="60"/>
              <w:ind w:left="0"/>
            </w:pPr>
            <w:r>
              <w:t>-4.23</w:t>
            </w:r>
          </w:p>
        </w:tc>
        <w:tc>
          <w:tcPr>
            <w:tcW w:w="1860" w:type="dxa"/>
          </w:tcPr>
          <w:p w14:paraId="50DE6B3B" w14:textId="10970837" w:rsidR="008A5EA2" w:rsidRDefault="00EF41EE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FC483FB" w14:textId="0D22E9DE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F9DC577" w14:textId="77777777" w:rsidTr="00EF41EE">
        <w:trPr>
          <w:trHeight w:val="346"/>
        </w:trPr>
        <w:tc>
          <w:tcPr>
            <w:tcW w:w="1993" w:type="dxa"/>
          </w:tcPr>
          <w:p w14:paraId="22CBABEB" w14:textId="3E4440CB" w:rsidR="008A5EA2" w:rsidRDefault="00EF41EE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7A8F1B74" w14:textId="5B767F4A" w:rsidR="008A5EA2" w:rsidRDefault="00EF41EE" w:rsidP="008A5EA2">
            <w:pPr>
              <w:pStyle w:val="BodyText"/>
              <w:spacing w:after="60"/>
              <w:ind w:left="0"/>
            </w:pPr>
            <w:r>
              <w:t>-0.324878</w:t>
            </w:r>
          </w:p>
        </w:tc>
        <w:tc>
          <w:tcPr>
            <w:tcW w:w="1864" w:type="dxa"/>
          </w:tcPr>
          <w:p w14:paraId="5F1D1D1C" w14:textId="6BFE2806" w:rsidR="008A5EA2" w:rsidRDefault="00EF41EE" w:rsidP="008A5EA2">
            <w:pPr>
              <w:pStyle w:val="BodyText"/>
              <w:spacing w:after="60"/>
              <w:ind w:left="0"/>
            </w:pPr>
            <w:r>
              <w:t>-13.518</w:t>
            </w:r>
          </w:p>
        </w:tc>
        <w:tc>
          <w:tcPr>
            <w:tcW w:w="1860" w:type="dxa"/>
          </w:tcPr>
          <w:p w14:paraId="7AF2B1A1" w14:textId="10526ED6" w:rsidR="008A5EA2" w:rsidRDefault="00EF41EE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B95745C" w14:textId="4572B693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3FEEA14" w14:textId="77777777" w:rsidTr="00EF41EE">
        <w:trPr>
          <w:trHeight w:val="333"/>
        </w:trPr>
        <w:tc>
          <w:tcPr>
            <w:tcW w:w="1993" w:type="dxa"/>
          </w:tcPr>
          <w:p w14:paraId="22AD2A1E" w14:textId="22DC3EA0" w:rsidR="008A5EA2" w:rsidRDefault="00EF41EE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68358A1A" w14:textId="765B371F" w:rsidR="008A5EA2" w:rsidRDefault="00EF41EE" w:rsidP="008A5EA2">
            <w:pPr>
              <w:pStyle w:val="BodyText"/>
              <w:spacing w:after="60"/>
              <w:ind w:left="0"/>
            </w:pPr>
            <w:r>
              <w:t>-0.56957</w:t>
            </w:r>
          </w:p>
        </w:tc>
        <w:tc>
          <w:tcPr>
            <w:tcW w:w="1864" w:type="dxa"/>
          </w:tcPr>
          <w:p w14:paraId="68FFF30A" w14:textId="245E868A" w:rsidR="008A5EA2" w:rsidRDefault="00EF41EE" w:rsidP="008A5EA2">
            <w:pPr>
              <w:pStyle w:val="BodyText"/>
              <w:spacing w:after="60"/>
              <w:ind w:left="0"/>
            </w:pPr>
            <w:r>
              <w:t>-25.956</w:t>
            </w:r>
          </w:p>
        </w:tc>
        <w:tc>
          <w:tcPr>
            <w:tcW w:w="1860" w:type="dxa"/>
          </w:tcPr>
          <w:p w14:paraId="3E1BC08B" w14:textId="595C33B9" w:rsidR="008A5EA2" w:rsidRDefault="00EF41EE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9B65C47" w14:textId="41392702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934D9DC" w14:textId="77777777" w:rsidTr="00EF41EE">
        <w:trPr>
          <w:trHeight w:val="346"/>
        </w:trPr>
        <w:tc>
          <w:tcPr>
            <w:tcW w:w="1993" w:type="dxa"/>
          </w:tcPr>
          <w:p w14:paraId="1566FCC0" w14:textId="646E6B61" w:rsidR="008A5EA2" w:rsidRDefault="00EF41EE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2AFB126A" w14:textId="7B1A50E9" w:rsidR="008A5EA2" w:rsidRDefault="00EF41EE" w:rsidP="008A5EA2">
            <w:pPr>
              <w:pStyle w:val="BodyText"/>
              <w:spacing w:after="60"/>
              <w:ind w:left="0"/>
            </w:pPr>
            <w:r>
              <w:t>-1.01894</w:t>
            </w:r>
          </w:p>
        </w:tc>
        <w:tc>
          <w:tcPr>
            <w:tcW w:w="1864" w:type="dxa"/>
          </w:tcPr>
          <w:p w14:paraId="7CFE3CFA" w14:textId="3B9EF155" w:rsidR="008A5EA2" w:rsidRDefault="00EF41EE" w:rsidP="008A5EA2">
            <w:pPr>
              <w:pStyle w:val="BodyText"/>
              <w:spacing w:after="60"/>
              <w:ind w:left="0"/>
            </w:pPr>
            <w:r>
              <w:t>-49.536</w:t>
            </w:r>
          </w:p>
        </w:tc>
        <w:tc>
          <w:tcPr>
            <w:tcW w:w="1860" w:type="dxa"/>
          </w:tcPr>
          <w:p w14:paraId="4076462B" w14:textId="5B9D18ED" w:rsidR="008A5EA2" w:rsidRDefault="00EF41EE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46EC97F" w14:textId="34D22E24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C488334" w14:textId="77777777" w:rsidTr="00EF41EE">
        <w:trPr>
          <w:trHeight w:val="333"/>
        </w:trPr>
        <w:tc>
          <w:tcPr>
            <w:tcW w:w="1993" w:type="dxa"/>
          </w:tcPr>
          <w:p w14:paraId="7B96CD1F" w14:textId="19E19100" w:rsidR="008A5EA2" w:rsidRDefault="00EF41EE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6348165F" w14:textId="7D845AC7" w:rsidR="008A5EA2" w:rsidRDefault="00EF41EE" w:rsidP="008A5EA2">
            <w:pPr>
              <w:pStyle w:val="BodyText"/>
              <w:spacing w:after="60"/>
              <w:ind w:left="0"/>
            </w:pPr>
            <w:r>
              <w:t>-1.68977</w:t>
            </w:r>
          </w:p>
        </w:tc>
        <w:tc>
          <w:tcPr>
            <w:tcW w:w="1864" w:type="dxa"/>
          </w:tcPr>
          <w:p w14:paraId="5F8F1AF1" w14:textId="599B83D2" w:rsidR="008A5EA2" w:rsidRDefault="00EF41EE" w:rsidP="008A5EA2">
            <w:pPr>
              <w:pStyle w:val="BodyText"/>
              <w:spacing w:after="60"/>
              <w:ind w:left="0"/>
            </w:pPr>
            <w:r>
              <w:t>-72.9</w:t>
            </w:r>
          </w:p>
        </w:tc>
        <w:tc>
          <w:tcPr>
            <w:tcW w:w="1860" w:type="dxa"/>
          </w:tcPr>
          <w:p w14:paraId="100986FD" w14:textId="3E1CEF1F" w:rsidR="008A5EA2" w:rsidRDefault="00EF41EE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88C5FEA" w14:textId="770E5E50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A436859" w14:textId="77777777" w:rsidTr="00EF41EE">
        <w:trPr>
          <w:trHeight w:val="333"/>
        </w:trPr>
        <w:tc>
          <w:tcPr>
            <w:tcW w:w="1993" w:type="dxa"/>
          </w:tcPr>
          <w:p w14:paraId="24DE2AA6" w14:textId="5CEBA18A" w:rsidR="008A5EA2" w:rsidRDefault="00EF41EE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7A16E417" w14:textId="56A1171A" w:rsidR="008A5EA2" w:rsidRDefault="00EF41EE" w:rsidP="008A5EA2">
            <w:pPr>
              <w:pStyle w:val="BodyText"/>
              <w:spacing w:after="60"/>
              <w:ind w:left="0"/>
            </w:pPr>
            <w:r>
              <w:t>-2.34839</w:t>
            </w:r>
          </w:p>
        </w:tc>
        <w:tc>
          <w:tcPr>
            <w:tcW w:w="1864" w:type="dxa"/>
          </w:tcPr>
          <w:p w14:paraId="5B3932A0" w14:textId="7D0036D4" w:rsidR="008A5EA2" w:rsidRDefault="00EF41EE" w:rsidP="008A5EA2">
            <w:pPr>
              <w:pStyle w:val="BodyText"/>
              <w:spacing w:after="60"/>
              <w:ind w:left="0"/>
            </w:pPr>
            <w:r>
              <w:t>-94.464</w:t>
            </w:r>
          </w:p>
        </w:tc>
        <w:tc>
          <w:tcPr>
            <w:tcW w:w="1860" w:type="dxa"/>
          </w:tcPr>
          <w:p w14:paraId="3C581019" w14:textId="0C4462EC" w:rsidR="008A5EA2" w:rsidRDefault="00EF41EE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96E5F1C" w14:textId="3693AD9C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B5A1FD6" w14:textId="77777777" w:rsidTr="00EF41EE">
        <w:trPr>
          <w:trHeight w:val="346"/>
        </w:trPr>
        <w:tc>
          <w:tcPr>
            <w:tcW w:w="1993" w:type="dxa"/>
          </w:tcPr>
          <w:p w14:paraId="4706FA7E" w14:textId="494414C6" w:rsidR="008A5EA2" w:rsidRDefault="00EF41EE" w:rsidP="008A5EA2">
            <w:pPr>
              <w:pStyle w:val="BodyText"/>
              <w:spacing w:after="60"/>
              <w:ind w:left="0"/>
            </w:pPr>
            <w:r>
              <w:lastRenderedPageBreak/>
              <w:t>5 HZ</w:t>
            </w:r>
          </w:p>
        </w:tc>
        <w:tc>
          <w:tcPr>
            <w:tcW w:w="1683" w:type="dxa"/>
          </w:tcPr>
          <w:p w14:paraId="71C49DA5" w14:textId="53DDCA24" w:rsidR="008A5EA2" w:rsidRDefault="00EF41EE" w:rsidP="008A5EA2">
            <w:pPr>
              <w:pStyle w:val="BodyText"/>
              <w:spacing w:after="60"/>
              <w:ind w:left="0"/>
            </w:pPr>
            <w:r>
              <w:t>-1.57749</w:t>
            </w:r>
          </w:p>
        </w:tc>
        <w:tc>
          <w:tcPr>
            <w:tcW w:w="1864" w:type="dxa"/>
          </w:tcPr>
          <w:p w14:paraId="1EE0B609" w14:textId="7EA0BB97" w:rsidR="008A5EA2" w:rsidRDefault="00EF41EE" w:rsidP="008A5EA2">
            <w:pPr>
              <w:pStyle w:val="BodyText"/>
              <w:spacing w:after="60"/>
              <w:ind w:left="0"/>
            </w:pPr>
            <w:r>
              <w:t>-115.38</w:t>
            </w:r>
          </w:p>
        </w:tc>
        <w:tc>
          <w:tcPr>
            <w:tcW w:w="1860" w:type="dxa"/>
          </w:tcPr>
          <w:p w14:paraId="2DB42ABF" w14:textId="77497B00" w:rsidR="008A5EA2" w:rsidRDefault="00EF41EE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3D8B30E" w14:textId="5900A59C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2B844968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4148CEDB" w14:textId="77777777" w:rsidR="00EF41EE" w:rsidRDefault="00EF41EE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C0B978E" wp14:editId="1F489376">
            <wp:extent cx="5943600" cy="124206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7244" w14:textId="642FD109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Phase for Motor One Loaded Compression</w:t>
      </w:r>
    </w:p>
    <w:p w14:paraId="0D00ED81" w14:textId="382D6A03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4DC5D49" w14:textId="77777777" w:rsidR="00EF41EE" w:rsidRDefault="00EF41EE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A77D6D3" wp14:editId="35A1AFEA">
            <wp:extent cx="5943600" cy="1633855"/>
            <wp:effectExtent l="0" t="0" r="0" b="444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67D4" w14:textId="587B47A6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Magnitude for Motor One Loaded Compression</w:t>
      </w:r>
    </w:p>
    <w:p w14:paraId="77A435B7" w14:textId="0FEFFD7D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1ADB519" w14:textId="77777777" w:rsidR="00696334" w:rsidRPr="004F4C1E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42BB1" w14:paraId="10C0EF27" w14:textId="77777777" w:rsidTr="00EF41EE">
        <w:trPr>
          <w:trHeight w:val="628"/>
        </w:trPr>
        <w:tc>
          <w:tcPr>
            <w:tcW w:w="1993" w:type="dxa"/>
          </w:tcPr>
          <w:p w14:paraId="30097798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63DD144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C920FBF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A72D78C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2C3E270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FD2AE98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080B0C4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40A4E36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A671C98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33EFC4FD" w14:textId="77777777" w:rsidTr="00EF41EE">
        <w:trPr>
          <w:trHeight w:val="333"/>
        </w:trPr>
        <w:tc>
          <w:tcPr>
            <w:tcW w:w="1993" w:type="dxa"/>
          </w:tcPr>
          <w:p w14:paraId="54A36F47" w14:textId="3F36C4E0" w:rsidR="008A5EA2" w:rsidRDefault="00EF41EE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1CF0D4E8" w14:textId="332B9686" w:rsidR="008A5EA2" w:rsidRDefault="00EF41EE" w:rsidP="008A5EA2">
            <w:pPr>
              <w:pStyle w:val="BodyText"/>
              <w:spacing w:after="60"/>
              <w:ind w:left="0"/>
            </w:pPr>
            <w:r>
              <w:t>-1.28429</w:t>
            </w:r>
          </w:p>
        </w:tc>
        <w:tc>
          <w:tcPr>
            <w:tcW w:w="1864" w:type="dxa"/>
          </w:tcPr>
          <w:p w14:paraId="5E248126" w14:textId="2A3A61A8" w:rsidR="008A5EA2" w:rsidRDefault="00EF41EE" w:rsidP="008A5EA2">
            <w:pPr>
              <w:pStyle w:val="BodyText"/>
              <w:spacing w:after="60"/>
              <w:ind w:left="0"/>
            </w:pPr>
            <w:r>
              <w:t>-10.7352</w:t>
            </w:r>
          </w:p>
        </w:tc>
        <w:tc>
          <w:tcPr>
            <w:tcW w:w="1860" w:type="dxa"/>
          </w:tcPr>
          <w:p w14:paraId="397B89D6" w14:textId="1CC12EBE" w:rsidR="008A5EA2" w:rsidRDefault="00EF41EE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363BA52" w14:textId="3A2AF827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A1174A2" w14:textId="77777777" w:rsidTr="00EF41EE">
        <w:trPr>
          <w:trHeight w:val="346"/>
        </w:trPr>
        <w:tc>
          <w:tcPr>
            <w:tcW w:w="1993" w:type="dxa"/>
          </w:tcPr>
          <w:p w14:paraId="1064F8A7" w14:textId="25B66DC7" w:rsidR="008A5EA2" w:rsidRDefault="00EF41EE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0CA3D0E0" w14:textId="629E32B3" w:rsidR="008A5EA2" w:rsidRDefault="00EF41EE" w:rsidP="008A5EA2">
            <w:pPr>
              <w:pStyle w:val="BodyText"/>
              <w:spacing w:after="60"/>
              <w:ind w:left="0"/>
            </w:pPr>
            <w:r>
              <w:t>-1.50908</w:t>
            </w:r>
          </w:p>
        </w:tc>
        <w:tc>
          <w:tcPr>
            <w:tcW w:w="1864" w:type="dxa"/>
          </w:tcPr>
          <w:p w14:paraId="0390C951" w14:textId="6A0BDAD6" w:rsidR="008A5EA2" w:rsidRDefault="00EF41EE" w:rsidP="008A5EA2">
            <w:pPr>
              <w:pStyle w:val="BodyText"/>
              <w:spacing w:after="60"/>
              <w:ind w:left="0"/>
            </w:pPr>
            <w:r>
              <w:t>-22.554</w:t>
            </w:r>
          </w:p>
        </w:tc>
        <w:tc>
          <w:tcPr>
            <w:tcW w:w="1860" w:type="dxa"/>
          </w:tcPr>
          <w:p w14:paraId="6487D4C8" w14:textId="63D72D77" w:rsidR="008A5EA2" w:rsidRDefault="00EF41EE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9FAEAE0" w14:textId="50F81362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925FBAC" w14:textId="77777777" w:rsidTr="00EF41EE">
        <w:trPr>
          <w:trHeight w:val="333"/>
        </w:trPr>
        <w:tc>
          <w:tcPr>
            <w:tcW w:w="1993" w:type="dxa"/>
          </w:tcPr>
          <w:p w14:paraId="4AB43BD9" w14:textId="717EA27E" w:rsidR="008A5EA2" w:rsidRDefault="00EF41EE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7F68DB3B" w14:textId="222CC292" w:rsidR="008A5EA2" w:rsidRDefault="00EF41EE" w:rsidP="008A5EA2">
            <w:pPr>
              <w:pStyle w:val="BodyText"/>
              <w:spacing w:after="60"/>
              <w:ind w:left="0"/>
            </w:pPr>
            <w:r>
              <w:t>-1.85756</w:t>
            </w:r>
          </w:p>
        </w:tc>
        <w:tc>
          <w:tcPr>
            <w:tcW w:w="1864" w:type="dxa"/>
          </w:tcPr>
          <w:p w14:paraId="74AF59BF" w14:textId="2A312C30" w:rsidR="008A5EA2" w:rsidRDefault="00EF41EE" w:rsidP="008A5EA2">
            <w:pPr>
              <w:pStyle w:val="BodyText"/>
              <w:spacing w:after="60"/>
              <w:ind w:left="0"/>
            </w:pPr>
            <w:r>
              <w:t>-36.54</w:t>
            </w:r>
          </w:p>
        </w:tc>
        <w:tc>
          <w:tcPr>
            <w:tcW w:w="1860" w:type="dxa"/>
          </w:tcPr>
          <w:p w14:paraId="0612E336" w14:textId="3B78FC6A" w:rsidR="008A5EA2" w:rsidRDefault="00EF41EE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DA3349C" w14:textId="2B783338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6B46B37" w14:textId="77777777" w:rsidTr="00EF41EE">
        <w:trPr>
          <w:trHeight w:val="346"/>
        </w:trPr>
        <w:tc>
          <w:tcPr>
            <w:tcW w:w="1993" w:type="dxa"/>
          </w:tcPr>
          <w:p w14:paraId="6134B566" w14:textId="02856A97" w:rsidR="008A5EA2" w:rsidRDefault="00EF41EE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3E1FE192" w14:textId="5356D428" w:rsidR="008A5EA2" w:rsidRDefault="00EF41EE" w:rsidP="008A5EA2">
            <w:pPr>
              <w:pStyle w:val="BodyText"/>
              <w:spacing w:after="60"/>
              <w:ind w:left="0"/>
            </w:pPr>
            <w:r>
              <w:t>-2.54434</w:t>
            </w:r>
          </w:p>
        </w:tc>
        <w:tc>
          <w:tcPr>
            <w:tcW w:w="1864" w:type="dxa"/>
          </w:tcPr>
          <w:p w14:paraId="681D7DDF" w14:textId="4515F04E" w:rsidR="008A5EA2" w:rsidRDefault="00EF41EE" w:rsidP="008A5EA2">
            <w:pPr>
              <w:pStyle w:val="BodyText"/>
              <w:spacing w:after="60"/>
              <w:ind w:left="0"/>
            </w:pPr>
            <w:r>
              <w:t>-62.136</w:t>
            </w:r>
          </w:p>
        </w:tc>
        <w:tc>
          <w:tcPr>
            <w:tcW w:w="1860" w:type="dxa"/>
          </w:tcPr>
          <w:p w14:paraId="4E72BA10" w14:textId="75B0AEC8" w:rsidR="008A5EA2" w:rsidRDefault="00EF41EE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2258E0CA" w14:textId="162E35AE" w:rsidR="008A5EA2" w:rsidRDefault="00EF41EE" w:rsidP="008A5EA2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8A5EA2" w14:paraId="60CA5B92" w14:textId="77777777" w:rsidTr="00EF41EE">
        <w:trPr>
          <w:trHeight w:val="333"/>
        </w:trPr>
        <w:tc>
          <w:tcPr>
            <w:tcW w:w="1993" w:type="dxa"/>
          </w:tcPr>
          <w:p w14:paraId="128201E9" w14:textId="4DE12766" w:rsidR="008A5EA2" w:rsidRDefault="00EF41EE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209014D3" w14:textId="51B15C21" w:rsidR="008A5EA2" w:rsidRDefault="00EF41EE" w:rsidP="008A5EA2">
            <w:pPr>
              <w:pStyle w:val="BodyText"/>
              <w:spacing w:after="60"/>
              <w:ind w:left="0"/>
            </w:pPr>
            <w:r>
              <w:t>-3.34025</w:t>
            </w:r>
          </w:p>
        </w:tc>
        <w:tc>
          <w:tcPr>
            <w:tcW w:w="1864" w:type="dxa"/>
          </w:tcPr>
          <w:p w14:paraId="527B9993" w14:textId="1C28434B" w:rsidR="008A5EA2" w:rsidRDefault="00EF41EE" w:rsidP="008A5EA2">
            <w:pPr>
              <w:pStyle w:val="BodyText"/>
              <w:spacing w:after="60"/>
              <w:ind w:left="0"/>
            </w:pPr>
            <w:r>
              <w:t>-86.94</w:t>
            </w:r>
          </w:p>
        </w:tc>
        <w:tc>
          <w:tcPr>
            <w:tcW w:w="1860" w:type="dxa"/>
          </w:tcPr>
          <w:p w14:paraId="6ABF7BB5" w14:textId="4FAA5DE6" w:rsidR="008A5EA2" w:rsidRDefault="00EF41EE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4EF9D0C1" w14:textId="55E12F99" w:rsidR="008A5EA2" w:rsidRDefault="00EF41EE" w:rsidP="008A5EA2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8A5EA2" w14:paraId="2C43F8A9" w14:textId="77777777" w:rsidTr="00EF41EE">
        <w:trPr>
          <w:trHeight w:val="333"/>
        </w:trPr>
        <w:tc>
          <w:tcPr>
            <w:tcW w:w="1993" w:type="dxa"/>
          </w:tcPr>
          <w:p w14:paraId="4E27D99D" w14:textId="0640E63C" w:rsidR="008A5EA2" w:rsidRDefault="00EF41EE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69D43340" w14:textId="02CD50F6" w:rsidR="008A5EA2" w:rsidRDefault="00EF41EE" w:rsidP="008A5EA2">
            <w:pPr>
              <w:pStyle w:val="BodyText"/>
              <w:spacing w:after="60"/>
              <w:ind w:left="0"/>
            </w:pPr>
            <w:r>
              <w:t>-3.37323</w:t>
            </w:r>
          </w:p>
        </w:tc>
        <w:tc>
          <w:tcPr>
            <w:tcW w:w="1864" w:type="dxa"/>
          </w:tcPr>
          <w:p w14:paraId="0CBF0894" w14:textId="19A79395" w:rsidR="008A5EA2" w:rsidRDefault="00EF41EE" w:rsidP="008A5EA2">
            <w:pPr>
              <w:pStyle w:val="BodyText"/>
              <w:spacing w:after="60"/>
              <w:ind w:left="0"/>
            </w:pPr>
            <w:r>
              <w:t>-110.736</w:t>
            </w:r>
          </w:p>
        </w:tc>
        <w:tc>
          <w:tcPr>
            <w:tcW w:w="1860" w:type="dxa"/>
          </w:tcPr>
          <w:p w14:paraId="17B8BF94" w14:textId="4CD58708" w:rsidR="008A5EA2" w:rsidRDefault="00EF41EE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9A51E1" w14:textId="36AA2ED3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4CBD87E" w14:textId="77777777" w:rsidTr="00EF41EE">
        <w:trPr>
          <w:trHeight w:val="346"/>
        </w:trPr>
        <w:tc>
          <w:tcPr>
            <w:tcW w:w="1993" w:type="dxa"/>
          </w:tcPr>
          <w:p w14:paraId="46A72FA7" w14:textId="74219B29" w:rsidR="008A5EA2" w:rsidRDefault="00EF41EE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16DC05B8" w14:textId="484A68C8" w:rsidR="008A5EA2" w:rsidRDefault="00EF41EE" w:rsidP="008A5EA2">
            <w:pPr>
              <w:pStyle w:val="BodyText"/>
              <w:spacing w:after="60"/>
              <w:ind w:left="0"/>
            </w:pPr>
            <w:r>
              <w:t>-1.35422</w:t>
            </w:r>
          </w:p>
        </w:tc>
        <w:tc>
          <w:tcPr>
            <w:tcW w:w="1864" w:type="dxa"/>
          </w:tcPr>
          <w:p w14:paraId="11D4147A" w14:textId="69A2A848" w:rsidR="008A5EA2" w:rsidRDefault="00EF41EE" w:rsidP="008A5EA2">
            <w:pPr>
              <w:pStyle w:val="BodyText"/>
              <w:spacing w:after="60"/>
              <w:ind w:left="0"/>
            </w:pPr>
            <w:r>
              <w:t>-133.74</w:t>
            </w:r>
          </w:p>
        </w:tc>
        <w:tc>
          <w:tcPr>
            <w:tcW w:w="1860" w:type="dxa"/>
          </w:tcPr>
          <w:p w14:paraId="10223B61" w14:textId="201EB404" w:rsidR="008A5EA2" w:rsidRDefault="00EF41EE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C4CAE6A" w14:textId="54ECB978" w:rsidR="008A5EA2" w:rsidRDefault="00EF41EE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B3D5E9F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0C63D58D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6D044941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2.1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587B23F2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3FE9E5FE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5D2C575D" wp14:editId="5DEF2429">
            <wp:extent cx="5943600" cy="2131060"/>
            <wp:effectExtent l="0" t="0" r="0" b="254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1F8A" w14:textId="1AB29278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Results for Motor Two Loaded Tension</w:t>
      </w:r>
    </w:p>
    <w:p w14:paraId="071ED2F5" w14:textId="01D76928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448FC4E4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49A57668" w14:textId="77777777" w:rsidTr="006C2C30">
        <w:tc>
          <w:tcPr>
            <w:tcW w:w="3145" w:type="dxa"/>
          </w:tcPr>
          <w:p w14:paraId="5A81280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7E9A681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6350D65" w14:textId="77777777" w:rsidTr="00EF41EE">
        <w:tc>
          <w:tcPr>
            <w:tcW w:w="3145" w:type="dxa"/>
          </w:tcPr>
          <w:p w14:paraId="6BBC61E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5059B6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326FA2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957BE8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2999C71" w14:textId="77777777" w:rsidTr="00EF41EE">
        <w:tc>
          <w:tcPr>
            <w:tcW w:w="3145" w:type="dxa"/>
          </w:tcPr>
          <w:p w14:paraId="2C4FB92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97DEDE0" w14:textId="7A4BCAC6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3.2453</w:t>
            </w:r>
          </w:p>
        </w:tc>
        <w:tc>
          <w:tcPr>
            <w:tcW w:w="1373" w:type="dxa"/>
          </w:tcPr>
          <w:p w14:paraId="3F1B576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6F510FE" w14:textId="78409567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83BE73D" w14:textId="77777777" w:rsidTr="00EF41EE">
        <w:tc>
          <w:tcPr>
            <w:tcW w:w="3145" w:type="dxa"/>
          </w:tcPr>
          <w:p w14:paraId="6A136F6B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06A649F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46F75DF" w14:textId="4547E156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201</w:t>
            </w:r>
          </w:p>
        </w:tc>
        <w:tc>
          <w:tcPr>
            <w:tcW w:w="1373" w:type="dxa"/>
          </w:tcPr>
          <w:p w14:paraId="3309C54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18E10EE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D0587EB" w14:textId="2E032F6C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D22D0BA" w14:textId="77777777" w:rsidR="000B365F" w:rsidRDefault="000B365F" w:rsidP="000B365F"/>
    <w:p w14:paraId="5BAE2092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3202F425" w14:textId="77777777" w:rsidTr="006C2C30">
        <w:tc>
          <w:tcPr>
            <w:tcW w:w="3145" w:type="dxa"/>
          </w:tcPr>
          <w:p w14:paraId="4224794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C4E46E8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3534FA6" w14:textId="77777777" w:rsidTr="00EF41EE">
        <w:tc>
          <w:tcPr>
            <w:tcW w:w="3145" w:type="dxa"/>
          </w:tcPr>
          <w:p w14:paraId="365CFC5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848973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3DD6F5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10476E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E0E6B18" w14:textId="77777777" w:rsidTr="00EF41EE">
        <w:tc>
          <w:tcPr>
            <w:tcW w:w="3145" w:type="dxa"/>
          </w:tcPr>
          <w:p w14:paraId="2E2335D9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7D59590" w14:textId="431B1A46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-3.3044</w:t>
            </w:r>
          </w:p>
        </w:tc>
        <w:tc>
          <w:tcPr>
            <w:tcW w:w="1373" w:type="dxa"/>
          </w:tcPr>
          <w:p w14:paraId="77D7639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1D1587FB" w14:textId="13FEE594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5B32EB91" w14:textId="77777777" w:rsidTr="00EF41EE">
        <w:tc>
          <w:tcPr>
            <w:tcW w:w="3145" w:type="dxa"/>
          </w:tcPr>
          <w:p w14:paraId="6A2F596C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5867F0B" w14:textId="30E11579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212</w:t>
            </w:r>
          </w:p>
        </w:tc>
        <w:tc>
          <w:tcPr>
            <w:tcW w:w="1373" w:type="dxa"/>
          </w:tcPr>
          <w:p w14:paraId="03C497A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27FB70A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41EC330" w14:textId="5D177600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B83FF81" w14:textId="77777777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21EDCBEF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150ED481" w14:textId="77777777" w:rsidTr="006C2C30">
        <w:tc>
          <w:tcPr>
            <w:tcW w:w="3145" w:type="dxa"/>
          </w:tcPr>
          <w:p w14:paraId="3AB5620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B7E3D9F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B74D216" w14:textId="77777777" w:rsidTr="00EF41EE">
        <w:tc>
          <w:tcPr>
            <w:tcW w:w="3145" w:type="dxa"/>
          </w:tcPr>
          <w:p w14:paraId="74FB273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21D28D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3B4F70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074C9F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84F6EC1" w14:textId="77777777" w:rsidTr="00EF41EE">
        <w:tc>
          <w:tcPr>
            <w:tcW w:w="3145" w:type="dxa"/>
          </w:tcPr>
          <w:p w14:paraId="0BAC692B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04B3B8F" w14:textId="55F763F6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3.3228</w:t>
            </w:r>
          </w:p>
        </w:tc>
        <w:tc>
          <w:tcPr>
            <w:tcW w:w="1373" w:type="dxa"/>
          </w:tcPr>
          <w:p w14:paraId="1138CBD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4AF0F0B7" w14:textId="3B910B99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7D5E90DC" w14:textId="77777777" w:rsidTr="00EF41EE">
        <w:tc>
          <w:tcPr>
            <w:tcW w:w="3145" w:type="dxa"/>
          </w:tcPr>
          <w:p w14:paraId="3A58A686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75F9364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4A4F6B8" w14:textId="0CD55B45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213</w:t>
            </w:r>
          </w:p>
        </w:tc>
        <w:tc>
          <w:tcPr>
            <w:tcW w:w="1373" w:type="dxa"/>
          </w:tcPr>
          <w:p w14:paraId="7799ED7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6737315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B6BB07D" w14:textId="47C8103B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FE845E1" w14:textId="77777777" w:rsidR="000B365F" w:rsidRDefault="000B365F" w:rsidP="000B365F"/>
    <w:p w14:paraId="7CCD8940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026F2409" w14:textId="77777777" w:rsidTr="006C2C30">
        <w:tc>
          <w:tcPr>
            <w:tcW w:w="3145" w:type="dxa"/>
          </w:tcPr>
          <w:p w14:paraId="7417452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BC4A809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A2EBB2D" w14:textId="77777777" w:rsidTr="00EF41EE">
        <w:tc>
          <w:tcPr>
            <w:tcW w:w="3145" w:type="dxa"/>
          </w:tcPr>
          <w:p w14:paraId="7CC61AA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Description</w:t>
            </w:r>
          </w:p>
        </w:tc>
        <w:tc>
          <w:tcPr>
            <w:tcW w:w="2160" w:type="dxa"/>
          </w:tcPr>
          <w:p w14:paraId="56FA3B8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8CADBB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95B2F3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EA43E30" w14:textId="77777777" w:rsidTr="00EF41EE">
        <w:tc>
          <w:tcPr>
            <w:tcW w:w="3145" w:type="dxa"/>
          </w:tcPr>
          <w:p w14:paraId="2DCF8CBC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E56C48B" w14:textId="12FD3EE4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-3.2212</w:t>
            </w:r>
          </w:p>
        </w:tc>
        <w:tc>
          <w:tcPr>
            <w:tcW w:w="1373" w:type="dxa"/>
          </w:tcPr>
          <w:p w14:paraId="31BEBD7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7D778E8A" w14:textId="45ABAD5C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5C732241" w14:textId="77777777" w:rsidTr="00EF41EE">
        <w:tc>
          <w:tcPr>
            <w:tcW w:w="3145" w:type="dxa"/>
          </w:tcPr>
          <w:p w14:paraId="2DF2B398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52E0A74F" w14:textId="35C59C90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1373" w:type="dxa"/>
          </w:tcPr>
          <w:p w14:paraId="0F7F5A6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23BC70B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F3E19DE" w14:textId="43AD0013" w:rsidR="000B365F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7F5F1D4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414B202B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7A1DD667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65B723E1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3DE84F52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1437DBCD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8BFCC68" w14:textId="77777777" w:rsidR="00EF41EE" w:rsidRDefault="00EF41EE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311D625" wp14:editId="58F20BD2">
            <wp:extent cx="5943600" cy="1633855"/>
            <wp:effectExtent l="0" t="0" r="0" b="4445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906B" w14:textId="3B5211E3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Magnitude for Motor Two Loaded Tension</w:t>
      </w:r>
    </w:p>
    <w:p w14:paraId="02FAB5A0" w14:textId="77777777" w:rsidR="00EF41EE" w:rsidRDefault="004B3123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F41EE">
        <w:rPr>
          <w:noProof/>
          <w:sz w:val="16"/>
          <w:szCs w:val="16"/>
        </w:rPr>
        <w:drawing>
          <wp:inline distT="0" distB="0" distL="0" distR="0" wp14:anchorId="104755B9" wp14:editId="4A609907">
            <wp:extent cx="5943600" cy="124206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63F5" w14:textId="28F6B793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Phase for Motor Two Loaded Tension</w:t>
      </w:r>
    </w:p>
    <w:p w14:paraId="3DF8073D" w14:textId="47BEEF9A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4E68F395" w14:textId="77777777" w:rsidTr="00EF41EE">
        <w:trPr>
          <w:trHeight w:val="628"/>
        </w:trPr>
        <w:tc>
          <w:tcPr>
            <w:tcW w:w="1993" w:type="dxa"/>
          </w:tcPr>
          <w:p w14:paraId="6F3A78B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136D2BD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F3F5BA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CACCC7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6C2D0284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5C66383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6E45F3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226D8B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755B762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552E2458" w14:textId="77777777" w:rsidTr="00EF41EE">
        <w:trPr>
          <w:trHeight w:val="333"/>
        </w:trPr>
        <w:tc>
          <w:tcPr>
            <w:tcW w:w="1993" w:type="dxa"/>
          </w:tcPr>
          <w:p w14:paraId="2B5571D3" w14:textId="1C1FA872" w:rsidR="00185EFA" w:rsidRDefault="00EF41EE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07FC6533" w14:textId="058DEDE4" w:rsidR="00185EFA" w:rsidRDefault="00EF41EE" w:rsidP="00185EFA">
            <w:pPr>
              <w:pStyle w:val="BodyText"/>
              <w:spacing w:after="60"/>
              <w:ind w:left="0"/>
            </w:pPr>
            <w:r>
              <w:t>-0.184095</w:t>
            </w:r>
          </w:p>
        </w:tc>
        <w:tc>
          <w:tcPr>
            <w:tcW w:w="1864" w:type="dxa"/>
          </w:tcPr>
          <w:p w14:paraId="78C31C2E" w14:textId="30EBFA74" w:rsidR="00185EFA" w:rsidRDefault="00EF41EE" w:rsidP="00185EFA">
            <w:pPr>
              <w:pStyle w:val="BodyText"/>
              <w:spacing w:after="60"/>
              <w:ind w:left="0"/>
            </w:pPr>
            <w:r>
              <w:t>-3.186</w:t>
            </w:r>
          </w:p>
        </w:tc>
        <w:tc>
          <w:tcPr>
            <w:tcW w:w="1860" w:type="dxa"/>
          </w:tcPr>
          <w:p w14:paraId="701D1BED" w14:textId="67F3F793" w:rsidR="00185EFA" w:rsidRDefault="00EF41EE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7C53FD2" w14:textId="156DAE87" w:rsidR="00185EFA" w:rsidRDefault="00EF41EE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C7DE5DF" w14:textId="77777777" w:rsidTr="00EF41EE">
        <w:trPr>
          <w:trHeight w:val="346"/>
        </w:trPr>
        <w:tc>
          <w:tcPr>
            <w:tcW w:w="1993" w:type="dxa"/>
          </w:tcPr>
          <w:p w14:paraId="663521A1" w14:textId="789CECDF" w:rsidR="00185EFA" w:rsidRDefault="00EF41EE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1F57F947" w14:textId="37382A49" w:rsidR="00185EFA" w:rsidRDefault="00EF41EE" w:rsidP="00185EFA">
            <w:pPr>
              <w:pStyle w:val="BodyText"/>
              <w:spacing w:after="60"/>
              <w:ind w:left="0"/>
            </w:pPr>
            <w:r>
              <w:t>-0.170144</w:t>
            </w:r>
          </w:p>
        </w:tc>
        <w:tc>
          <w:tcPr>
            <w:tcW w:w="1864" w:type="dxa"/>
          </w:tcPr>
          <w:p w14:paraId="0D02DFD4" w14:textId="00BB155B" w:rsidR="00185EFA" w:rsidRDefault="00EF41EE" w:rsidP="00185EFA">
            <w:pPr>
              <w:pStyle w:val="BodyText"/>
              <w:spacing w:after="60"/>
              <w:ind w:left="0"/>
            </w:pPr>
            <w:r>
              <w:t>-12.564</w:t>
            </w:r>
          </w:p>
        </w:tc>
        <w:tc>
          <w:tcPr>
            <w:tcW w:w="1860" w:type="dxa"/>
          </w:tcPr>
          <w:p w14:paraId="425182FC" w14:textId="242EE794" w:rsidR="00185EFA" w:rsidRDefault="00EF41EE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C1AD583" w14:textId="3676CFFD" w:rsidR="00185EFA" w:rsidRDefault="00EF41EE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8938274" w14:textId="77777777" w:rsidTr="00EF41EE">
        <w:trPr>
          <w:trHeight w:val="333"/>
        </w:trPr>
        <w:tc>
          <w:tcPr>
            <w:tcW w:w="1993" w:type="dxa"/>
          </w:tcPr>
          <w:p w14:paraId="44E86956" w14:textId="71A09A32" w:rsidR="00185EFA" w:rsidRDefault="00EF41EE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231DF377" w14:textId="3948613B" w:rsidR="00185EFA" w:rsidRDefault="00EF41EE" w:rsidP="00185EFA">
            <w:pPr>
              <w:pStyle w:val="BodyText"/>
              <w:spacing w:after="60"/>
              <w:ind w:left="0"/>
            </w:pPr>
            <w:r>
              <w:t>-0.339079</w:t>
            </w:r>
          </w:p>
        </w:tc>
        <w:tc>
          <w:tcPr>
            <w:tcW w:w="1864" w:type="dxa"/>
          </w:tcPr>
          <w:p w14:paraId="4F11F34C" w14:textId="28C6F205" w:rsidR="00185EFA" w:rsidRDefault="00EF41EE" w:rsidP="00185EFA">
            <w:pPr>
              <w:pStyle w:val="BodyText"/>
              <w:spacing w:after="60"/>
              <w:ind w:left="0"/>
            </w:pPr>
            <w:r>
              <w:t>-24.516</w:t>
            </w:r>
          </w:p>
        </w:tc>
        <w:tc>
          <w:tcPr>
            <w:tcW w:w="1860" w:type="dxa"/>
          </w:tcPr>
          <w:p w14:paraId="7EAF86FE" w14:textId="733F7EA2" w:rsidR="00185EFA" w:rsidRDefault="00EF41EE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EDABD0E" w14:textId="65E9FE5E" w:rsidR="00185EFA" w:rsidRDefault="00EF41EE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ACBEE26" w14:textId="77777777" w:rsidTr="00EF41EE">
        <w:trPr>
          <w:trHeight w:val="346"/>
        </w:trPr>
        <w:tc>
          <w:tcPr>
            <w:tcW w:w="1993" w:type="dxa"/>
          </w:tcPr>
          <w:p w14:paraId="6E0050BD" w14:textId="3BC7F02B" w:rsidR="00185EFA" w:rsidRDefault="00EF41EE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1D265022" w14:textId="00556F07" w:rsidR="00185EFA" w:rsidRDefault="00EF41EE" w:rsidP="00185EFA">
            <w:pPr>
              <w:pStyle w:val="BodyText"/>
              <w:spacing w:after="60"/>
              <w:ind w:left="0"/>
            </w:pPr>
            <w:r>
              <w:t>-0.927183</w:t>
            </w:r>
          </w:p>
        </w:tc>
        <w:tc>
          <w:tcPr>
            <w:tcW w:w="1864" w:type="dxa"/>
          </w:tcPr>
          <w:p w14:paraId="61DCEA5D" w14:textId="68910501" w:rsidR="00185EFA" w:rsidRDefault="00EF41EE" w:rsidP="00185EFA">
            <w:pPr>
              <w:pStyle w:val="BodyText"/>
              <w:spacing w:after="60"/>
              <w:ind w:left="0"/>
            </w:pPr>
            <w:r>
              <w:t>-47.88</w:t>
            </w:r>
          </w:p>
        </w:tc>
        <w:tc>
          <w:tcPr>
            <w:tcW w:w="1860" w:type="dxa"/>
          </w:tcPr>
          <w:p w14:paraId="7317CC98" w14:textId="1E79F0AD" w:rsidR="00185EFA" w:rsidRDefault="00EF41EE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310E91D" w14:textId="4712E1A2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54459DB" w14:textId="77777777" w:rsidTr="00EF41EE">
        <w:trPr>
          <w:trHeight w:val="333"/>
        </w:trPr>
        <w:tc>
          <w:tcPr>
            <w:tcW w:w="1993" w:type="dxa"/>
          </w:tcPr>
          <w:p w14:paraId="2C7C284F" w14:textId="15DDF1CA" w:rsidR="00185EFA" w:rsidRDefault="00EF41EE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322325F5" w14:textId="7E91840F" w:rsidR="00185EFA" w:rsidRDefault="00EF41EE" w:rsidP="006C2C30">
            <w:pPr>
              <w:pStyle w:val="BodyText"/>
              <w:spacing w:after="60"/>
              <w:ind w:left="0"/>
            </w:pPr>
            <w:r>
              <w:t>-1.60713</w:t>
            </w:r>
          </w:p>
        </w:tc>
        <w:tc>
          <w:tcPr>
            <w:tcW w:w="1864" w:type="dxa"/>
          </w:tcPr>
          <w:p w14:paraId="0973F7E2" w14:textId="2F841DB3" w:rsidR="00185EFA" w:rsidRDefault="00EF41EE" w:rsidP="006C2C30">
            <w:pPr>
              <w:pStyle w:val="BodyText"/>
              <w:spacing w:after="60"/>
              <w:ind w:left="0"/>
            </w:pPr>
            <w:r>
              <w:t>-70.092</w:t>
            </w:r>
          </w:p>
        </w:tc>
        <w:tc>
          <w:tcPr>
            <w:tcW w:w="1860" w:type="dxa"/>
          </w:tcPr>
          <w:p w14:paraId="40F93E57" w14:textId="7A742561" w:rsidR="00185EFA" w:rsidRDefault="00EF41EE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4D97403" w14:textId="54CAF3C5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D3E9032" w14:textId="77777777" w:rsidTr="00EF41EE">
        <w:trPr>
          <w:trHeight w:val="333"/>
        </w:trPr>
        <w:tc>
          <w:tcPr>
            <w:tcW w:w="1993" w:type="dxa"/>
          </w:tcPr>
          <w:p w14:paraId="7A37D3F6" w14:textId="7CF28C11" w:rsidR="00185EFA" w:rsidRDefault="00EF41EE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4ACB876B" w14:textId="7FF4598A" w:rsidR="00185EFA" w:rsidRDefault="00EF41EE" w:rsidP="006C2C30">
            <w:pPr>
              <w:pStyle w:val="BodyText"/>
              <w:spacing w:after="60"/>
              <w:ind w:left="0"/>
            </w:pPr>
            <w:r>
              <w:t>-1.88737</w:t>
            </w:r>
          </w:p>
        </w:tc>
        <w:tc>
          <w:tcPr>
            <w:tcW w:w="1864" w:type="dxa"/>
          </w:tcPr>
          <w:p w14:paraId="7D16E1DE" w14:textId="5C1BFC97" w:rsidR="00185EFA" w:rsidRDefault="00EF41EE" w:rsidP="006C2C30">
            <w:pPr>
              <w:pStyle w:val="BodyText"/>
              <w:spacing w:after="60"/>
              <w:ind w:left="0"/>
            </w:pPr>
            <w:r>
              <w:t>-92.16</w:t>
            </w:r>
          </w:p>
        </w:tc>
        <w:tc>
          <w:tcPr>
            <w:tcW w:w="1860" w:type="dxa"/>
          </w:tcPr>
          <w:p w14:paraId="71E40538" w14:textId="38B617A1" w:rsidR="00185EFA" w:rsidRDefault="00EF41EE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3A9340C" w14:textId="3CB54F1C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E330395" w14:textId="77777777" w:rsidTr="00EF41EE">
        <w:trPr>
          <w:trHeight w:val="346"/>
        </w:trPr>
        <w:tc>
          <w:tcPr>
            <w:tcW w:w="1993" w:type="dxa"/>
          </w:tcPr>
          <w:p w14:paraId="042E8DDB" w14:textId="6D0B3AE6" w:rsidR="00185EFA" w:rsidRDefault="00EF41EE" w:rsidP="006C2C30">
            <w:pPr>
              <w:pStyle w:val="BodyText"/>
              <w:spacing w:after="60"/>
              <w:ind w:left="0"/>
            </w:pPr>
            <w:r>
              <w:lastRenderedPageBreak/>
              <w:t>5 HZ</w:t>
            </w:r>
          </w:p>
        </w:tc>
        <w:tc>
          <w:tcPr>
            <w:tcW w:w="1683" w:type="dxa"/>
          </w:tcPr>
          <w:p w14:paraId="0904CD2C" w14:textId="62DF8569" w:rsidR="00185EFA" w:rsidRDefault="00EF41EE" w:rsidP="006C2C30">
            <w:pPr>
              <w:pStyle w:val="BodyText"/>
              <w:spacing w:after="60"/>
              <w:ind w:left="0"/>
            </w:pPr>
            <w:r>
              <w:t>-1.65727</w:t>
            </w:r>
          </w:p>
        </w:tc>
        <w:tc>
          <w:tcPr>
            <w:tcW w:w="1864" w:type="dxa"/>
          </w:tcPr>
          <w:p w14:paraId="183FD6D2" w14:textId="340DF0BA" w:rsidR="00185EFA" w:rsidRDefault="00EF41EE" w:rsidP="006C2C30">
            <w:pPr>
              <w:pStyle w:val="BodyText"/>
              <w:spacing w:after="60"/>
              <w:ind w:left="0"/>
            </w:pPr>
            <w:r>
              <w:t>-111.06</w:t>
            </w:r>
          </w:p>
        </w:tc>
        <w:tc>
          <w:tcPr>
            <w:tcW w:w="1860" w:type="dxa"/>
          </w:tcPr>
          <w:p w14:paraId="6420F4DA" w14:textId="15D8D269" w:rsidR="00185EFA" w:rsidRDefault="00EF41EE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F5E42BC" w14:textId="3A0CBA85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61D4A70" w14:textId="77777777" w:rsidR="00185EFA" w:rsidRDefault="00185EFA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6CBD8653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3DD6FD9D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24E7DCB" w14:textId="77777777" w:rsidR="00EF41EE" w:rsidRDefault="00EF41EE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814BCA9" wp14:editId="4CDEF5BC">
            <wp:extent cx="5943600" cy="1633855"/>
            <wp:effectExtent l="0" t="0" r="0" b="4445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93B" w14:textId="2261A8A6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Magnitude for Motor Two Loaded Compression</w:t>
      </w:r>
    </w:p>
    <w:p w14:paraId="5002815A" w14:textId="77777777" w:rsidR="00EF41EE" w:rsidRDefault="004B3123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F41EE">
        <w:rPr>
          <w:noProof/>
          <w:sz w:val="16"/>
          <w:szCs w:val="16"/>
        </w:rPr>
        <w:drawing>
          <wp:inline distT="0" distB="0" distL="0" distR="0" wp14:anchorId="1D447E98" wp14:editId="539A712A">
            <wp:extent cx="5943600" cy="124206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302B" w14:textId="3B580509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Phase for Motor Two Loaded Compression</w:t>
      </w:r>
    </w:p>
    <w:p w14:paraId="7BCC3364" w14:textId="3E54A31E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27AA691E" w14:textId="77777777" w:rsidTr="00EF41EE">
        <w:trPr>
          <w:trHeight w:val="628"/>
        </w:trPr>
        <w:tc>
          <w:tcPr>
            <w:tcW w:w="1993" w:type="dxa"/>
          </w:tcPr>
          <w:p w14:paraId="63DC8ED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F60D6B4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1196FE3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7E62FA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4BF11DA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711CBF85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6EC3DA9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0066F68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1ECE216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3F6F6EF7" w14:textId="77777777" w:rsidTr="00EF41EE">
        <w:trPr>
          <w:trHeight w:val="333"/>
        </w:trPr>
        <w:tc>
          <w:tcPr>
            <w:tcW w:w="1993" w:type="dxa"/>
          </w:tcPr>
          <w:p w14:paraId="4F8F78F1" w14:textId="42DEAB52" w:rsidR="00185EFA" w:rsidRDefault="00EF41EE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4E1F959C" w14:textId="735F306B" w:rsidR="00185EFA" w:rsidRDefault="00EF41EE" w:rsidP="00185EFA">
            <w:pPr>
              <w:pStyle w:val="BodyText"/>
              <w:spacing w:after="60"/>
              <w:ind w:left="0"/>
            </w:pPr>
            <w:r>
              <w:t>-1.11167</w:t>
            </w:r>
          </w:p>
        </w:tc>
        <w:tc>
          <w:tcPr>
            <w:tcW w:w="1864" w:type="dxa"/>
          </w:tcPr>
          <w:p w14:paraId="2CBB5644" w14:textId="25D16B97" w:rsidR="00185EFA" w:rsidRDefault="00EF41EE" w:rsidP="00185EFA">
            <w:pPr>
              <w:pStyle w:val="BodyText"/>
              <w:spacing w:after="60"/>
              <w:ind w:left="0"/>
            </w:pPr>
            <w:r>
              <w:t>-10.1664</w:t>
            </w:r>
          </w:p>
        </w:tc>
        <w:tc>
          <w:tcPr>
            <w:tcW w:w="1860" w:type="dxa"/>
          </w:tcPr>
          <w:p w14:paraId="29E94B51" w14:textId="6E1936ED" w:rsidR="00185EFA" w:rsidRDefault="00EF41EE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5FB2961" w14:textId="585D0F58" w:rsidR="00185EFA" w:rsidRDefault="00EF41EE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283682D" w14:textId="77777777" w:rsidTr="00EF41EE">
        <w:trPr>
          <w:trHeight w:val="346"/>
        </w:trPr>
        <w:tc>
          <w:tcPr>
            <w:tcW w:w="1993" w:type="dxa"/>
          </w:tcPr>
          <w:p w14:paraId="3100D5F8" w14:textId="16296DBD" w:rsidR="00185EFA" w:rsidRDefault="00EF41EE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081D5594" w14:textId="4E639F96" w:rsidR="00185EFA" w:rsidRDefault="00EF41EE" w:rsidP="00185EFA">
            <w:pPr>
              <w:pStyle w:val="BodyText"/>
              <w:spacing w:after="60"/>
              <w:ind w:left="0"/>
            </w:pPr>
            <w:r>
              <w:t>-1.26846</w:t>
            </w:r>
          </w:p>
        </w:tc>
        <w:tc>
          <w:tcPr>
            <w:tcW w:w="1864" w:type="dxa"/>
          </w:tcPr>
          <w:p w14:paraId="6868B101" w14:textId="5EEE129C" w:rsidR="00185EFA" w:rsidRDefault="00EF41EE" w:rsidP="00185EFA">
            <w:pPr>
              <w:pStyle w:val="BodyText"/>
              <w:spacing w:after="60"/>
              <w:ind w:left="0"/>
            </w:pPr>
            <w:r>
              <w:t>-21.924</w:t>
            </w:r>
          </w:p>
        </w:tc>
        <w:tc>
          <w:tcPr>
            <w:tcW w:w="1860" w:type="dxa"/>
          </w:tcPr>
          <w:p w14:paraId="135B73F1" w14:textId="6E4CD1B2" w:rsidR="00185EFA" w:rsidRDefault="00EF41EE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67BB2B4" w14:textId="14159081" w:rsidR="00185EFA" w:rsidRDefault="00EF41EE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A4A479A" w14:textId="77777777" w:rsidTr="00EF41EE">
        <w:trPr>
          <w:trHeight w:val="333"/>
        </w:trPr>
        <w:tc>
          <w:tcPr>
            <w:tcW w:w="1993" w:type="dxa"/>
          </w:tcPr>
          <w:p w14:paraId="46405672" w14:textId="57A94D96" w:rsidR="00185EFA" w:rsidRDefault="00EF41EE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2D4133EC" w14:textId="15125760" w:rsidR="00185EFA" w:rsidRDefault="00EF41EE" w:rsidP="00185EFA">
            <w:pPr>
              <w:pStyle w:val="BodyText"/>
              <w:spacing w:after="60"/>
              <w:ind w:left="0"/>
            </w:pPr>
            <w:r>
              <w:t>-1.59079</w:t>
            </w:r>
          </w:p>
        </w:tc>
        <w:tc>
          <w:tcPr>
            <w:tcW w:w="1864" w:type="dxa"/>
          </w:tcPr>
          <w:p w14:paraId="3971BCC7" w14:textId="7BAEB638" w:rsidR="00185EFA" w:rsidRDefault="00EF41EE" w:rsidP="00185EFA">
            <w:pPr>
              <w:pStyle w:val="BodyText"/>
              <w:spacing w:after="60"/>
              <w:ind w:left="0"/>
            </w:pPr>
            <w:r>
              <w:t>-34.92</w:t>
            </w:r>
          </w:p>
        </w:tc>
        <w:tc>
          <w:tcPr>
            <w:tcW w:w="1860" w:type="dxa"/>
          </w:tcPr>
          <w:p w14:paraId="5B63E22D" w14:textId="789172F5" w:rsidR="00185EFA" w:rsidRDefault="00EF41EE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E8C7EB" w14:textId="7EF42181" w:rsidR="00185EFA" w:rsidRDefault="00EF41EE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766566A" w14:textId="77777777" w:rsidTr="00EF41EE">
        <w:trPr>
          <w:trHeight w:val="346"/>
        </w:trPr>
        <w:tc>
          <w:tcPr>
            <w:tcW w:w="1993" w:type="dxa"/>
          </w:tcPr>
          <w:p w14:paraId="0EA9D8DB" w14:textId="48AE47FF" w:rsidR="00185EFA" w:rsidRDefault="00EF41EE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24F1116B" w14:textId="610CD448" w:rsidR="00185EFA" w:rsidRDefault="00EF41EE" w:rsidP="00185EFA">
            <w:pPr>
              <w:pStyle w:val="BodyText"/>
              <w:spacing w:after="60"/>
              <w:ind w:left="0"/>
            </w:pPr>
            <w:r>
              <w:t>-2.1678</w:t>
            </w:r>
          </w:p>
        </w:tc>
        <w:tc>
          <w:tcPr>
            <w:tcW w:w="1864" w:type="dxa"/>
          </w:tcPr>
          <w:p w14:paraId="4F35F0C4" w14:textId="4438B568" w:rsidR="00185EFA" w:rsidRDefault="00EF41EE" w:rsidP="00185EFA">
            <w:pPr>
              <w:pStyle w:val="BodyText"/>
              <w:spacing w:after="60"/>
              <w:ind w:left="0"/>
            </w:pPr>
            <w:r>
              <w:t>-59.472</w:t>
            </w:r>
          </w:p>
        </w:tc>
        <w:tc>
          <w:tcPr>
            <w:tcW w:w="1860" w:type="dxa"/>
          </w:tcPr>
          <w:p w14:paraId="63626033" w14:textId="4E943C29" w:rsidR="00185EFA" w:rsidRDefault="00EF41EE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0116BED" w14:textId="27D4C185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6941026" w14:textId="77777777" w:rsidTr="00EF41EE">
        <w:trPr>
          <w:trHeight w:val="333"/>
        </w:trPr>
        <w:tc>
          <w:tcPr>
            <w:tcW w:w="1993" w:type="dxa"/>
          </w:tcPr>
          <w:p w14:paraId="3C0DE8E4" w14:textId="2803A5EF" w:rsidR="00185EFA" w:rsidRDefault="00EF41EE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7CAC3822" w14:textId="2F018855" w:rsidR="00185EFA" w:rsidRDefault="00EF41EE" w:rsidP="006C2C30">
            <w:pPr>
              <w:pStyle w:val="BodyText"/>
              <w:spacing w:after="60"/>
              <w:ind w:left="0"/>
            </w:pPr>
            <w:r>
              <w:t>-2.91662</w:t>
            </w:r>
          </w:p>
        </w:tc>
        <w:tc>
          <w:tcPr>
            <w:tcW w:w="1864" w:type="dxa"/>
          </w:tcPr>
          <w:p w14:paraId="75F2713A" w14:textId="68D7FBCB" w:rsidR="00185EFA" w:rsidRDefault="00EF41EE" w:rsidP="006C2C30">
            <w:pPr>
              <w:pStyle w:val="BodyText"/>
              <w:spacing w:after="60"/>
              <w:ind w:left="0"/>
            </w:pPr>
            <w:r>
              <w:t>-83.16</w:t>
            </w:r>
          </w:p>
        </w:tc>
        <w:tc>
          <w:tcPr>
            <w:tcW w:w="1860" w:type="dxa"/>
          </w:tcPr>
          <w:p w14:paraId="70EEA817" w14:textId="40E38F8F" w:rsidR="00185EFA" w:rsidRDefault="00EF41EE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0EB37B76" w14:textId="7507419B" w:rsidR="00185EFA" w:rsidRDefault="00EF41EE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1FCC375F" w14:textId="77777777" w:rsidTr="00EF41EE">
        <w:trPr>
          <w:trHeight w:val="333"/>
        </w:trPr>
        <w:tc>
          <w:tcPr>
            <w:tcW w:w="1993" w:type="dxa"/>
          </w:tcPr>
          <w:p w14:paraId="493C30B6" w14:textId="10A67B9B" w:rsidR="00185EFA" w:rsidRDefault="00EF41EE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252584B8" w14:textId="5DE093DE" w:rsidR="00185EFA" w:rsidRDefault="00EF41EE" w:rsidP="006C2C30">
            <w:pPr>
              <w:pStyle w:val="BodyText"/>
              <w:spacing w:after="60"/>
              <w:ind w:left="0"/>
            </w:pPr>
            <w:r>
              <w:t>-2.95464</w:t>
            </w:r>
          </w:p>
        </w:tc>
        <w:tc>
          <w:tcPr>
            <w:tcW w:w="1864" w:type="dxa"/>
          </w:tcPr>
          <w:p w14:paraId="2B614F14" w14:textId="0B958C16" w:rsidR="00185EFA" w:rsidRDefault="00EF41EE" w:rsidP="006C2C30">
            <w:pPr>
              <w:pStyle w:val="BodyText"/>
              <w:spacing w:after="60"/>
              <w:ind w:left="0"/>
            </w:pPr>
            <w:r>
              <w:t>-105.84</w:t>
            </w:r>
          </w:p>
        </w:tc>
        <w:tc>
          <w:tcPr>
            <w:tcW w:w="1860" w:type="dxa"/>
          </w:tcPr>
          <w:p w14:paraId="4F2369A3" w14:textId="032BD2B5" w:rsidR="00185EFA" w:rsidRDefault="00EF41EE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C9874F9" w14:textId="433F0B66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85F0EAE" w14:textId="77777777" w:rsidTr="00EF41EE">
        <w:trPr>
          <w:trHeight w:val="346"/>
        </w:trPr>
        <w:tc>
          <w:tcPr>
            <w:tcW w:w="1993" w:type="dxa"/>
          </w:tcPr>
          <w:p w14:paraId="7874F2DA" w14:textId="2B85B43A" w:rsidR="00185EFA" w:rsidRDefault="00EF41EE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39959001" w14:textId="435FCDCB" w:rsidR="00185EFA" w:rsidRDefault="00EF41EE" w:rsidP="006C2C30">
            <w:pPr>
              <w:pStyle w:val="BodyText"/>
              <w:spacing w:after="60"/>
              <w:ind w:left="0"/>
            </w:pPr>
            <w:r>
              <w:t>-1.43698</w:t>
            </w:r>
          </w:p>
        </w:tc>
        <w:tc>
          <w:tcPr>
            <w:tcW w:w="1864" w:type="dxa"/>
          </w:tcPr>
          <w:p w14:paraId="39C2451D" w14:textId="4D66AB7A" w:rsidR="00185EFA" w:rsidRDefault="00EF41EE" w:rsidP="006C2C30">
            <w:pPr>
              <w:pStyle w:val="BodyText"/>
              <w:spacing w:after="60"/>
              <w:ind w:left="0"/>
            </w:pPr>
            <w:r>
              <w:t>-128.52</w:t>
            </w:r>
          </w:p>
        </w:tc>
        <w:tc>
          <w:tcPr>
            <w:tcW w:w="1860" w:type="dxa"/>
          </w:tcPr>
          <w:p w14:paraId="6CE23FB3" w14:textId="76CD5324" w:rsidR="00185EFA" w:rsidRDefault="00EF41EE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EB2B1E2" w14:textId="3DFB7487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21C3126A" w14:textId="77777777" w:rsidR="00B34EBB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53A620E2" w14:textId="77777777" w:rsidR="00010E01" w:rsidRPr="006770F5" w:rsidRDefault="00010E01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274856AB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3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1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7F6E9748" w14:textId="77777777" w:rsidR="00EF41EE" w:rsidRDefault="00EF41EE" w:rsidP="00EF41EE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08E0801E" wp14:editId="1227A9BF">
            <wp:extent cx="5943600" cy="2131060"/>
            <wp:effectExtent l="0" t="0" r="0" b="254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A6A2" w14:textId="5B47907F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Results for Motor Three</w:t>
      </w:r>
    </w:p>
    <w:p w14:paraId="1D31AC6C" w14:textId="37EC4DBA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15B07DF5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03EDE9B6" w14:textId="77777777" w:rsidTr="006C2C30">
        <w:tc>
          <w:tcPr>
            <w:tcW w:w="3145" w:type="dxa"/>
          </w:tcPr>
          <w:p w14:paraId="2EDCE7D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BB7C42D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0F1BEDD3" w14:textId="77777777" w:rsidTr="00EF41EE">
        <w:tc>
          <w:tcPr>
            <w:tcW w:w="3145" w:type="dxa"/>
          </w:tcPr>
          <w:p w14:paraId="592BAC3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B7B275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EA1925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777198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2752393" w14:textId="77777777" w:rsidTr="00EF41EE">
        <w:tc>
          <w:tcPr>
            <w:tcW w:w="3145" w:type="dxa"/>
          </w:tcPr>
          <w:p w14:paraId="3D7F6296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AF5F167" w14:textId="58FE6A00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3.2456</w:t>
            </w:r>
          </w:p>
        </w:tc>
        <w:tc>
          <w:tcPr>
            <w:tcW w:w="1373" w:type="dxa"/>
          </w:tcPr>
          <w:p w14:paraId="283ADF4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5936420" w14:textId="09F3A972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2482BC1C" w14:textId="77777777" w:rsidTr="00EF41EE">
        <w:tc>
          <w:tcPr>
            <w:tcW w:w="3145" w:type="dxa"/>
          </w:tcPr>
          <w:p w14:paraId="52E2934C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59399CB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23E8EC6" w14:textId="74CED54F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194</w:t>
            </w:r>
          </w:p>
        </w:tc>
        <w:tc>
          <w:tcPr>
            <w:tcW w:w="1373" w:type="dxa"/>
          </w:tcPr>
          <w:p w14:paraId="04F7F76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37DC04F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EB72E95" w14:textId="2E4086C2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6773791" w14:textId="77777777" w:rsidR="00FA2B9E" w:rsidRDefault="00FA2B9E" w:rsidP="00FA2B9E"/>
    <w:p w14:paraId="669B94C2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40001772" w14:textId="77777777" w:rsidTr="006C2C30">
        <w:tc>
          <w:tcPr>
            <w:tcW w:w="3145" w:type="dxa"/>
          </w:tcPr>
          <w:p w14:paraId="79A6C39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DA9A3DD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09A87F33" w14:textId="77777777" w:rsidTr="00EF41EE">
        <w:tc>
          <w:tcPr>
            <w:tcW w:w="3145" w:type="dxa"/>
          </w:tcPr>
          <w:p w14:paraId="5E90592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2B9778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02C272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8E6CF3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9B1A7DE" w14:textId="77777777" w:rsidTr="00EF41EE">
        <w:tc>
          <w:tcPr>
            <w:tcW w:w="3145" w:type="dxa"/>
          </w:tcPr>
          <w:p w14:paraId="20247FF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34D5E80" w14:textId="0FF236A2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-3.311</w:t>
            </w:r>
          </w:p>
        </w:tc>
        <w:tc>
          <w:tcPr>
            <w:tcW w:w="1373" w:type="dxa"/>
          </w:tcPr>
          <w:p w14:paraId="3A2F2A7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3E7C1801" w14:textId="12CF5BBB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A2B9E" w14:paraId="0A7CF3DC" w14:textId="77777777" w:rsidTr="00EF41EE">
        <w:tc>
          <w:tcPr>
            <w:tcW w:w="3145" w:type="dxa"/>
          </w:tcPr>
          <w:p w14:paraId="6F81D0C1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62326589" w14:textId="2D6F9639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206</w:t>
            </w:r>
          </w:p>
        </w:tc>
        <w:tc>
          <w:tcPr>
            <w:tcW w:w="1373" w:type="dxa"/>
          </w:tcPr>
          <w:p w14:paraId="426E287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1714169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8B31D6E" w14:textId="14B45599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6A3EBCD" w14:textId="77777777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99A101C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17B7096F" w14:textId="77777777" w:rsidTr="006C2C30">
        <w:tc>
          <w:tcPr>
            <w:tcW w:w="3145" w:type="dxa"/>
          </w:tcPr>
          <w:p w14:paraId="7668C6B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C9CD57E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3457D64E" w14:textId="77777777" w:rsidTr="00EF41EE">
        <w:tc>
          <w:tcPr>
            <w:tcW w:w="3145" w:type="dxa"/>
          </w:tcPr>
          <w:p w14:paraId="63F1A5D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873092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0323EC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29E776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64679381" w14:textId="77777777" w:rsidTr="00EF41EE">
        <w:tc>
          <w:tcPr>
            <w:tcW w:w="3145" w:type="dxa"/>
          </w:tcPr>
          <w:p w14:paraId="28C54A6D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3C4F424" w14:textId="72AD299D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3.3044</w:t>
            </w:r>
          </w:p>
        </w:tc>
        <w:tc>
          <w:tcPr>
            <w:tcW w:w="1373" w:type="dxa"/>
          </w:tcPr>
          <w:p w14:paraId="25D6D9E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3E733290" w14:textId="2AE2BC36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A2B9E" w14:paraId="39BB879D" w14:textId="77777777" w:rsidTr="00EF41EE">
        <w:tc>
          <w:tcPr>
            <w:tcW w:w="3145" w:type="dxa"/>
          </w:tcPr>
          <w:p w14:paraId="7492A9DB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98B294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ABB3FDE" w14:textId="5E1135A6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206</w:t>
            </w:r>
          </w:p>
        </w:tc>
        <w:tc>
          <w:tcPr>
            <w:tcW w:w="1373" w:type="dxa"/>
          </w:tcPr>
          <w:p w14:paraId="6C8DEE8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1C04AAC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A195AC1" w14:textId="21904B8B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A4E6248" w14:textId="77777777" w:rsidR="00FA2B9E" w:rsidRDefault="00FA2B9E" w:rsidP="00FA2B9E"/>
    <w:p w14:paraId="5C1D5299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1355D158" w14:textId="77777777" w:rsidTr="006C2C30">
        <w:tc>
          <w:tcPr>
            <w:tcW w:w="3145" w:type="dxa"/>
          </w:tcPr>
          <w:p w14:paraId="6BF6ADB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1743D05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29D09B92" w14:textId="77777777" w:rsidTr="00EF41EE">
        <w:tc>
          <w:tcPr>
            <w:tcW w:w="3145" w:type="dxa"/>
          </w:tcPr>
          <w:p w14:paraId="5E4CDF6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Description</w:t>
            </w:r>
          </w:p>
        </w:tc>
        <w:tc>
          <w:tcPr>
            <w:tcW w:w="2160" w:type="dxa"/>
          </w:tcPr>
          <w:p w14:paraId="46245D3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C191A8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A1B066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05818B6D" w14:textId="77777777" w:rsidTr="00EF41EE">
        <w:tc>
          <w:tcPr>
            <w:tcW w:w="3145" w:type="dxa"/>
          </w:tcPr>
          <w:p w14:paraId="42ECEBD5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6202246" w14:textId="68D1014D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-3.2319</w:t>
            </w:r>
          </w:p>
        </w:tc>
        <w:tc>
          <w:tcPr>
            <w:tcW w:w="1373" w:type="dxa"/>
          </w:tcPr>
          <w:p w14:paraId="69CF8D6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5A6F93AF" w14:textId="4D3C0BC2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A2B9E" w14:paraId="0BACE98E" w14:textId="77777777" w:rsidTr="00EF41EE">
        <w:tc>
          <w:tcPr>
            <w:tcW w:w="3145" w:type="dxa"/>
          </w:tcPr>
          <w:p w14:paraId="55CE88D2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6F63D147" w14:textId="5A3154EB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189</w:t>
            </w:r>
          </w:p>
        </w:tc>
        <w:tc>
          <w:tcPr>
            <w:tcW w:w="1373" w:type="dxa"/>
          </w:tcPr>
          <w:p w14:paraId="63608DB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0A28DE1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CDC54C5" w14:textId="3A376600" w:rsidR="00FA2B9E" w:rsidRDefault="00EF41E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38893DA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299CCC91" w14:textId="77777777" w:rsidR="00010E01" w:rsidRDefault="00010E01" w:rsidP="00F858AC">
      <w:pPr>
        <w:pStyle w:val="BodyText"/>
        <w:spacing w:after="60"/>
        <w:ind w:left="0"/>
        <w:rPr>
          <w:sz w:val="22"/>
          <w:szCs w:val="22"/>
        </w:rPr>
      </w:pPr>
    </w:p>
    <w:p w14:paraId="7F609D41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3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387DCADD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4CDC4AB0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3211B71" w14:textId="77777777" w:rsidR="00EF41EE" w:rsidRDefault="00EF41EE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4AAE61D" wp14:editId="41F51287">
            <wp:extent cx="5943600" cy="1633855"/>
            <wp:effectExtent l="0" t="0" r="0" b="444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EB9" w14:textId="6A0F6AC5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Magnitude for Motor Three Loaded Tension</w:t>
      </w:r>
    </w:p>
    <w:p w14:paraId="035D4BC4" w14:textId="77777777" w:rsidR="00EF41EE" w:rsidRDefault="00185EFA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F41EE">
        <w:rPr>
          <w:noProof/>
          <w:sz w:val="16"/>
          <w:szCs w:val="16"/>
        </w:rPr>
        <w:drawing>
          <wp:inline distT="0" distB="0" distL="0" distR="0" wp14:anchorId="17F2B310" wp14:editId="69C2A4DB">
            <wp:extent cx="5943600" cy="124206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5D38" w14:textId="143C39B7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- Phase for Motor Three Loaded Tension</w:t>
      </w:r>
    </w:p>
    <w:p w14:paraId="3A2A29F0" w14:textId="0BD84860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7D177BD5" w14:textId="77777777" w:rsidTr="00EF41EE">
        <w:trPr>
          <w:trHeight w:val="628"/>
        </w:trPr>
        <w:tc>
          <w:tcPr>
            <w:tcW w:w="1993" w:type="dxa"/>
          </w:tcPr>
          <w:p w14:paraId="7E97BA8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DDB7475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070F74F7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7706CDA4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B0C095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77CEEC59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584E16CE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6CDBC12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DB4D335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3361F452" w14:textId="77777777" w:rsidTr="00EF41EE">
        <w:trPr>
          <w:trHeight w:val="333"/>
        </w:trPr>
        <w:tc>
          <w:tcPr>
            <w:tcW w:w="1993" w:type="dxa"/>
          </w:tcPr>
          <w:p w14:paraId="08F68395" w14:textId="3587FCAE" w:rsidR="00185EFA" w:rsidRDefault="00EF41EE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74229F80" w14:textId="3CF573A8" w:rsidR="00185EFA" w:rsidRDefault="00EF41EE" w:rsidP="006C2C30">
            <w:pPr>
              <w:pStyle w:val="BodyText"/>
              <w:spacing w:after="60"/>
              <w:ind w:left="0"/>
            </w:pPr>
            <w:r>
              <w:t>-0.198071</w:t>
            </w:r>
          </w:p>
        </w:tc>
        <w:tc>
          <w:tcPr>
            <w:tcW w:w="1864" w:type="dxa"/>
          </w:tcPr>
          <w:p w14:paraId="6F4DF06D" w14:textId="2F62C2B5" w:rsidR="00185EFA" w:rsidRDefault="00EF41EE" w:rsidP="006C2C30">
            <w:pPr>
              <w:pStyle w:val="BodyText"/>
              <w:spacing w:after="60"/>
              <w:ind w:left="0"/>
            </w:pPr>
            <w:r>
              <w:t>-3.0348</w:t>
            </w:r>
          </w:p>
        </w:tc>
        <w:tc>
          <w:tcPr>
            <w:tcW w:w="1860" w:type="dxa"/>
          </w:tcPr>
          <w:p w14:paraId="1C0D7A6A" w14:textId="7AD468F3" w:rsidR="00185EFA" w:rsidRDefault="00EF41EE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C1DEEE0" w14:textId="41CB3241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69D1E14" w14:textId="77777777" w:rsidTr="00EF41EE">
        <w:trPr>
          <w:trHeight w:val="346"/>
        </w:trPr>
        <w:tc>
          <w:tcPr>
            <w:tcW w:w="1993" w:type="dxa"/>
          </w:tcPr>
          <w:p w14:paraId="4FE6CBAC" w14:textId="4895C0C7" w:rsidR="00185EFA" w:rsidRDefault="00EF41EE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6420762D" w14:textId="34115F65" w:rsidR="00185EFA" w:rsidRDefault="00EF41EE" w:rsidP="006C2C30">
            <w:pPr>
              <w:pStyle w:val="BodyText"/>
              <w:spacing w:after="60"/>
              <w:ind w:left="0"/>
            </w:pPr>
            <w:r>
              <w:t>-0.1841</w:t>
            </w:r>
          </w:p>
        </w:tc>
        <w:tc>
          <w:tcPr>
            <w:tcW w:w="1864" w:type="dxa"/>
          </w:tcPr>
          <w:p w14:paraId="4C627D61" w14:textId="19857C03" w:rsidR="00185EFA" w:rsidRDefault="00EF41EE" w:rsidP="006C2C30">
            <w:pPr>
              <w:pStyle w:val="BodyText"/>
              <w:spacing w:after="60"/>
              <w:ind w:left="0"/>
            </w:pPr>
            <w:r>
              <w:t>-12.762</w:t>
            </w:r>
          </w:p>
        </w:tc>
        <w:tc>
          <w:tcPr>
            <w:tcW w:w="1860" w:type="dxa"/>
          </w:tcPr>
          <w:p w14:paraId="7970D4B1" w14:textId="30F33C28" w:rsidR="00185EFA" w:rsidRDefault="00EF41EE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89C7E10" w14:textId="7E57A5CA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C9CA4DA" w14:textId="77777777" w:rsidTr="00EF41EE">
        <w:trPr>
          <w:trHeight w:val="333"/>
        </w:trPr>
        <w:tc>
          <w:tcPr>
            <w:tcW w:w="1993" w:type="dxa"/>
          </w:tcPr>
          <w:p w14:paraId="7497BF40" w14:textId="6A199A75" w:rsidR="00185EFA" w:rsidRDefault="00EF41EE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7C910038" w14:textId="73477D2D" w:rsidR="00185EFA" w:rsidRDefault="00EF41EE" w:rsidP="006C2C30">
            <w:pPr>
              <w:pStyle w:val="BodyText"/>
              <w:spacing w:after="60"/>
              <w:ind w:left="0"/>
            </w:pPr>
            <w:r>
              <w:t>-0.353311</w:t>
            </w:r>
          </w:p>
        </w:tc>
        <w:tc>
          <w:tcPr>
            <w:tcW w:w="1864" w:type="dxa"/>
          </w:tcPr>
          <w:p w14:paraId="61C25BDA" w14:textId="189A1F29" w:rsidR="00185EFA" w:rsidRDefault="00EF41EE" w:rsidP="006C2C30">
            <w:pPr>
              <w:pStyle w:val="BodyText"/>
              <w:spacing w:after="60"/>
              <w:ind w:left="0"/>
            </w:pPr>
            <w:r>
              <w:t>-24.768</w:t>
            </w:r>
          </w:p>
        </w:tc>
        <w:tc>
          <w:tcPr>
            <w:tcW w:w="1860" w:type="dxa"/>
          </w:tcPr>
          <w:p w14:paraId="784AAF9B" w14:textId="6BAA2C74" w:rsidR="00185EFA" w:rsidRDefault="00EF41EE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43FBF59" w14:textId="7A783FB2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8F2DAAE" w14:textId="77777777" w:rsidTr="00EF41EE">
        <w:trPr>
          <w:trHeight w:val="346"/>
        </w:trPr>
        <w:tc>
          <w:tcPr>
            <w:tcW w:w="1993" w:type="dxa"/>
          </w:tcPr>
          <w:p w14:paraId="206D3223" w14:textId="492C2A81" w:rsidR="00185EFA" w:rsidRDefault="00EF41EE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182934C5" w14:textId="3E67641D" w:rsidR="00185EFA" w:rsidRDefault="00EF41EE" w:rsidP="006C2C30">
            <w:pPr>
              <w:pStyle w:val="BodyText"/>
              <w:spacing w:after="60"/>
              <w:ind w:left="0"/>
            </w:pPr>
            <w:r>
              <w:t>-0.821352</w:t>
            </w:r>
          </w:p>
        </w:tc>
        <w:tc>
          <w:tcPr>
            <w:tcW w:w="1864" w:type="dxa"/>
          </w:tcPr>
          <w:p w14:paraId="7FDA2B0D" w14:textId="1F7890CB" w:rsidR="00185EFA" w:rsidRDefault="00EF41EE" w:rsidP="006C2C30">
            <w:pPr>
              <w:pStyle w:val="BodyText"/>
              <w:spacing w:after="60"/>
              <w:ind w:left="0"/>
            </w:pPr>
            <w:r>
              <w:t>-48.312</w:t>
            </w:r>
          </w:p>
        </w:tc>
        <w:tc>
          <w:tcPr>
            <w:tcW w:w="1860" w:type="dxa"/>
          </w:tcPr>
          <w:p w14:paraId="6FB2887B" w14:textId="6F577091" w:rsidR="00185EFA" w:rsidRDefault="00EF41EE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2AD324" w14:textId="08866D0E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F48D508" w14:textId="77777777" w:rsidTr="00EF41EE">
        <w:trPr>
          <w:trHeight w:val="333"/>
        </w:trPr>
        <w:tc>
          <w:tcPr>
            <w:tcW w:w="1993" w:type="dxa"/>
          </w:tcPr>
          <w:p w14:paraId="37BC0D71" w14:textId="651F935C" w:rsidR="00185EFA" w:rsidRDefault="00EF41EE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445C85C9" w14:textId="07652FE1" w:rsidR="00185EFA" w:rsidRDefault="00EF41EE" w:rsidP="006C2C30">
            <w:pPr>
              <w:pStyle w:val="BodyText"/>
              <w:spacing w:after="60"/>
              <w:ind w:left="0"/>
            </w:pPr>
            <w:r>
              <w:t>-1.60713</w:t>
            </w:r>
          </w:p>
        </w:tc>
        <w:tc>
          <w:tcPr>
            <w:tcW w:w="1864" w:type="dxa"/>
          </w:tcPr>
          <w:p w14:paraId="2C8552C7" w14:textId="4FEA7D17" w:rsidR="00185EFA" w:rsidRDefault="00EF41EE" w:rsidP="006C2C30">
            <w:pPr>
              <w:pStyle w:val="BodyText"/>
              <w:spacing w:after="60"/>
              <w:ind w:left="0"/>
            </w:pPr>
            <w:r>
              <w:t>-70.848</w:t>
            </w:r>
          </w:p>
        </w:tc>
        <w:tc>
          <w:tcPr>
            <w:tcW w:w="1860" w:type="dxa"/>
          </w:tcPr>
          <w:p w14:paraId="11C55F35" w14:textId="71CDB797" w:rsidR="00185EFA" w:rsidRDefault="00EF41EE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BE22F99" w14:textId="7C090CB2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AFA61E0" w14:textId="77777777" w:rsidTr="00EF41EE">
        <w:trPr>
          <w:trHeight w:val="333"/>
        </w:trPr>
        <w:tc>
          <w:tcPr>
            <w:tcW w:w="1993" w:type="dxa"/>
          </w:tcPr>
          <w:p w14:paraId="78213C37" w14:textId="5E869BE1" w:rsidR="00185EFA" w:rsidRDefault="00EF41EE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2E0FFF8B" w14:textId="6D16F9FA" w:rsidR="00185EFA" w:rsidRDefault="00EF41EE" w:rsidP="006C2C30">
            <w:pPr>
              <w:pStyle w:val="BodyText"/>
              <w:spacing w:after="60"/>
              <w:ind w:left="0"/>
            </w:pPr>
            <w:r>
              <w:t>-2.08426</w:t>
            </w:r>
          </w:p>
        </w:tc>
        <w:tc>
          <w:tcPr>
            <w:tcW w:w="1864" w:type="dxa"/>
          </w:tcPr>
          <w:p w14:paraId="36CB5130" w14:textId="2580EA9A" w:rsidR="00185EFA" w:rsidRDefault="00EF41EE" w:rsidP="006C2C30">
            <w:pPr>
              <w:pStyle w:val="BodyText"/>
              <w:spacing w:after="60"/>
              <w:ind w:left="0"/>
            </w:pPr>
            <w:r>
              <w:t>-93.168</w:t>
            </w:r>
          </w:p>
        </w:tc>
        <w:tc>
          <w:tcPr>
            <w:tcW w:w="1860" w:type="dxa"/>
          </w:tcPr>
          <w:p w14:paraId="30F6622D" w14:textId="5DB4D64F" w:rsidR="00185EFA" w:rsidRDefault="00EF41EE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721139D" w14:textId="7D8E6FA9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468051D" w14:textId="77777777" w:rsidTr="00EF41EE">
        <w:trPr>
          <w:trHeight w:val="346"/>
        </w:trPr>
        <w:tc>
          <w:tcPr>
            <w:tcW w:w="1993" w:type="dxa"/>
          </w:tcPr>
          <w:p w14:paraId="0289A153" w14:textId="335B6DA9" w:rsidR="00185EFA" w:rsidRDefault="00EF41EE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74FEA38C" w14:textId="558AC735" w:rsidR="00185EFA" w:rsidRDefault="00EF41EE" w:rsidP="006C2C30">
            <w:pPr>
              <w:pStyle w:val="BodyText"/>
              <w:spacing w:after="60"/>
              <w:ind w:left="0"/>
            </w:pPr>
            <w:r>
              <w:t>-1.38582</w:t>
            </w:r>
          </w:p>
        </w:tc>
        <w:tc>
          <w:tcPr>
            <w:tcW w:w="1864" w:type="dxa"/>
          </w:tcPr>
          <w:p w14:paraId="67D52D1E" w14:textId="48091BCA" w:rsidR="00185EFA" w:rsidRDefault="00EF41EE" w:rsidP="006C2C30">
            <w:pPr>
              <w:pStyle w:val="BodyText"/>
              <w:spacing w:after="60"/>
              <w:ind w:left="0"/>
            </w:pPr>
            <w:r>
              <w:t>-113.76</w:t>
            </w:r>
          </w:p>
        </w:tc>
        <w:tc>
          <w:tcPr>
            <w:tcW w:w="1860" w:type="dxa"/>
          </w:tcPr>
          <w:p w14:paraId="7830C105" w14:textId="207BDE90" w:rsidR="00185EFA" w:rsidRDefault="00EF41EE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169D6F4" w14:textId="4B160D68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5990566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4A70F385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lastRenderedPageBreak/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6A3B0A82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4FD1340F" w14:textId="77777777" w:rsidR="00EF41EE" w:rsidRDefault="00EF41EE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1320538" wp14:editId="696CB8C3">
            <wp:extent cx="5943600" cy="1633855"/>
            <wp:effectExtent l="0" t="0" r="0" b="4445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FD71" w14:textId="198DD7B5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- Magnitude for Motor Three Loaded Compression</w:t>
      </w:r>
    </w:p>
    <w:p w14:paraId="7A059496" w14:textId="77777777" w:rsidR="00EF41EE" w:rsidRDefault="00185EFA" w:rsidP="00EF41EE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EF41EE">
        <w:rPr>
          <w:noProof/>
          <w:sz w:val="16"/>
          <w:szCs w:val="16"/>
        </w:rPr>
        <w:drawing>
          <wp:inline distT="0" distB="0" distL="0" distR="0" wp14:anchorId="68E2DDA4" wp14:editId="1D189F78">
            <wp:extent cx="5943600" cy="124206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2C43" w14:textId="20505A59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- Phase for Motor Three Loaded Compression</w:t>
      </w:r>
    </w:p>
    <w:p w14:paraId="760F0B38" w14:textId="2E9089DC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23018077" w14:textId="77777777" w:rsidTr="00EF41EE">
        <w:trPr>
          <w:trHeight w:val="628"/>
        </w:trPr>
        <w:tc>
          <w:tcPr>
            <w:tcW w:w="1993" w:type="dxa"/>
          </w:tcPr>
          <w:p w14:paraId="3A2E560F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EA85AE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BB37D59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FDC92BA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7BF5C9C6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F4AB9D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0C7A81A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68895C1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0E602AD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79B958F7" w14:textId="77777777" w:rsidTr="00EF41EE">
        <w:trPr>
          <w:trHeight w:val="333"/>
        </w:trPr>
        <w:tc>
          <w:tcPr>
            <w:tcW w:w="1993" w:type="dxa"/>
          </w:tcPr>
          <w:p w14:paraId="0BAA1200" w14:textId="01F51356" w:rsidR="00185EFA" w:rsidRDefault="00EF41EE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16814964" w14:textId="31F36930" w:rsidR="00185EFA" w:rsidRDefault="00EF41EE" w:rsidP="006C2C30">
            <w:pPr>
              <w:pStyle w:val="BodyText"/>
              <w:spacing w:after="60"/>
              <w:ind w:left="0"/>
            </w:pPr>
            <w:r>
              <w:t>-0.972938</w:t>
            </w:r>
          </w:p>
        </w:tc>
        <w:tc>
          <w:tcPr>
            <w:tcW w:w="1864" w:type="dxa"/>
          </w:tcPr>
          <w:p w14:paraId="78E94E6D" w14:textId="621730F4" w:rsidR="00185EFA" w:rsidRDefault="00EF41EE" w:rsidP="006C2C30">
            <w:pPr>
              <w:pStyle w:val="BodyText"/>
              <w:spacing w:after="60"/>
              <w:ind w:left="0"/>
            </w:pPr>
            <w:r>
              <w:t>-9.6408</w:t>
            </w:r>
          </w:p>
        </w:tc>
        <w:tc>
          <w:tcPr>
            <w:tcW w:w="1860" w:type="dxa"/>
          </w:tcPr>
          <w:p w14:paraId="2972A848" w14:textId="2EBDDB4E" w:rsidR="00185EFA" w:rsidRDefault="00EF41EE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EAE8F39" w14:textId="449310EF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AF84F17" w14:textId="77777777" w:rsidTr="00EF41EE">
        <w:trPr>
          <w:trHeight w:val="346"/>
        </w:trPr>
        <w:tc>
          <w:tcPr>
            <w:tcW w:w="1993" w:type="dxa"/>
          </w:tcPr>
          <w:p w14:paraId="56970513" w14:textId="0E3B0A3C" w:rsidR="00185EFA" w:rsidRDefault="00EF41EE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7AAA81CA" w14:textId="0A046B2E" w:rsidR="00185EFA" w:rsidRDefault="00EF41EE" w:rsidP="006C2C30">
            <w:pPr>
              <w:pStyle w:val="BodyText"/>
              <w:spacing w:after="60"/>
              <w:ind w:left="0"/>
            </w:pPr>
            <w:r>
              <w:t>-1.20541</w:t>
            </w:r>
          </w:p>
        </w:tc>
        <w:tc>
          <w:tcPr>
            <w:tcW w:w="1864" w:type="dxa"/>
          </w:tcPr>
          <w:p w14:paraId="7A42250E" w14:textId="66906CD8" w:rsidR="00185EFA" w:rsidRDefault="00EF41EE" w:rsidP="006C2C30">
            <w:pPr>
              <w:pStyle w:val="BodyText"/>
              <w:spacing w:after="60"/>
              <w:ind w:left="0"/>
            </w:pPr>
            <w:r>
              <w:t>-21.33</w:t>
            </w:r>
          </w:p>
        </w:tc>
        <w:tc>
          <w:tcPr>
            <w:tcW w:w="1860" w:type="dxa"/>
          </w:tcPr>
          <w:p w14:paraId="569481E5" w14:textId="4DAC8FF5" w:rsidR="00185EFA" w:rsidRDefault="00EF41EE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A48191E" w14:textId="701B7CA6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0BA4CF7" w14:textId="77777777" w:rsidTr="00EF41EE">
        <w:trPr>
          <w:trHeight w:val="333"/>
        </w:trPr>
        <w:tc>
          <w:tcPr>
            <w:tcW w:w="1993" w:type="dxa"/>
          </w:tcPr>
          <w:p w14:paraId="02FF123B" w14:textId="6785D41D" w:rsidR="00185EFA" w:rsidRDefault="00EF41EE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0E6B11FE" w14:textId="14273B19" w:rsidR="00185EFA" w:rsidRDefault="00EF41EE" w:rsidP="006C2C30">
            <w:pPr>
              <w:pStyle w:val="BodyText"/>
              <w:spacing w:after="60"/>
              <w:ind w:left="0"/>
            </w:pPr>
            <w:r>
              <w:t>-1.57439</w:t>
            </w:r>
          </w:p>
        </w:tc>
        <w:tc>
          <w:tcPr>
            <w:tcW w:w="1864" w:type="dxa"/>
          </w:tcPr>
          <w:p w14:paraId="3C9DE55D" w14:textId="4012EA66" w:rsidR="00185EFA" w:rsidRDefault="00EF41EE" w:rsidP="006C2C30">
            <w:pPr>
              <w:pStyle w:val="BodyText"/>
              <w:spacing w:after="60"/>
              <w:ind w:left="0"/>
            </w:pPr>
            <w:r>
              <w:t>-35.136</w:t>
            </w:r>
          </w:p>
        </w:tc>
        <w:tc>
          <w:tcPr>
            <w:tcW w:w="1860" w:type="dxa"/>
          </w:tcPr>
          <w:p w14:paraId="1074F216" w14:textId="30B72D5D" w:rsidR="00185EFA" w:rsidRDefault="00EF41EE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177EC8A" w14:textId="7E54083F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BBB5100" w14:textId="77777777" w:rsidTr="00EF41EE">
        <w:trPr>
          <w:trHeight w:val="346"/>
        </w:trPr>
        <w:tc>
          <w:tcPr>
            <w:tcW w:w="1993" w:type="dxa"/>
          </w:tcPr>
          <w:p w14:paraId="262769B0" w14:textId="78024322" w:rsidR="00185EFA" w:rsidRDefault="00EF41EE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510E4321" w14:textId="09D6612C" w:rsidR="00185EFA" w:rsidRDefault="00EF41EE" w:rsidP="006C2C30">
            <w:pPr>
              <w:pStyle w:val="BodyText"/>
              <w:spacing w:after="60"/>
              <w:ind w:left="0"/>
            </w:pPr>
            <w:r>
              <w:t>-2.1678</w:t>
            </w:r>
          </w:p>
        </w:tc>
        <w:tc>
          <w:tcPr>
            <w:tcW w:w="1864" w:type="dxa"/>
          </w:tcPr>
          <w:p w14:paraId="2B3219B0" w14:textId="005A852B" w:rsidR="00185EFA" w:rsidRDefault="00EF41EE" w:rsidP="006C2C30">
            <w:pPr>
              <w:pStyle w:val="BodyText"/>
              <w:spacing w:after="60"/>
              <w:ind w:left="0"/>
            </w:pPr>
            <w:r>
              <w:t>-59.4</w:t>
            </w:r>
          </w:p>
        </w:tc>
        <w:tc>
          <w:tcPr>
            <w:tcW w:w="1860" w:type="dxa"/>
          </w:tcPr>
          <w:p w14:paraId="3C104077" w14:textId="2BB36E3B" w:rsidR="00185EFA" w:rsidRDefault="00EF41EE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685F2AA" w14:textId="1D989C56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C44A9F2" w14:textId="77777777" w:rsidTr="00EF41EE">
        <w:trPr>
          <w:trHeight w:val="333"/>
        </w:trPr>
        <w:tc>
          <w:tcPr>
            <w:tcW w:w="1993" w:type="dxa"/>
          </w:tcPr>
          <w:p w14:paraId="0C1F66C3" w14:textId="0F6813F8" w:rsidR="00185EFA" w:rsidRDefault="00EF41EE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2BB600C3" w14:textId="26D2DD60" w:rsidR="00185EFA" w:rsidRDefault="00EF41EE" w:rsidP="006C2C30">
            <w:pPr>
              <w:pStyle w:val="BodyText"/>
              <w:spacing w:after="60"/>
              <w:ind w:left="0"/>
            </w:pPr>
            <w:r>
              <w:t>-2.85648</w:t>
            </w:r>
          </w:p>
        </w:tc>
        <w:tc>
          <w:tcPr>
            <w:tcW w:w="1864" w:type="dxa"/>
          </w:tcPr>
          <w:p w14:paraId="0047FBFB" w14:textId="028372E9" w:rsidR="00185EFA" w:rsidRDefault="00EF41EE" w:rsidP="006C2C30">
            <w:pPr>
              <w:pStyle w:val="BodyText"/>
              <w:spacing w:after="60"/>
              <w:ind w:left="0"/>
            </w:pPr>
            <w:r>
              <w:t>-82.512</w:t>
            </w:r>
          </w:p>
        </w:tc>
        <w:tc>
          <w:tcPr>
            <w:tcW w:w="1860" w:type="dxa"/>
          </w:tcPr>
          <w:p w14:paraId="649A7611" w14:textId="07DC0F9E" w:rsidR="00185EFA" w:rsidRDefault="00EF41EE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14B058A0" w14:textId="204FD201" w:rsidR="00185EFA" w:rsidRDefault="00EF41EE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5F25908E" w14:textId="77777777" w:rsidTr="00EF41EE">
        <w:trPr>
          <w:trHeight w:val="333"/>
        </w:trPr>
        <w:tc>
          <w:tcPr>
            <w:tcW w:w="1993" w:type="dxa"/>
          </w:tcPr>
          <w:p w14:paraId="01388F1F" w14:textId="56A00CCE" w:rsidR="00185EFA" w:rsidRDefault="00EF41EE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71D74272" w14:textId="55181516" w:rsidR="00185EFA" w:rsidRDefault="00EF41EE" w:rsidP="006C2C30">
            <w:pPr>
              <w:pStyle w:val="BodyText"/>
              <w:spacing w:after="60"/>
              <w:ind w:left="0"/>
            </w:pPr>
            <w:r>
              <w:t>-3.02986</w:t>
            </w:r>
          </w:p>
        </w:tc>
        <w:tc>
          <w:tcPr>
            <w:tcW w:w="1864" w:type="dxa"/>
          </w:tcPr>
          <w:p w14:paraId="6A1CF35E" w14:textId="17EDD1D9" w:rsidR="00185EFA" w:rsidRDefault="00EF41EE" w:rsidP="006C2C30">
            <w:pPr>
              <w:pStyle w:val="BodyText"/>
              <w:spacing w:after="60"/>
              <w:ind w:left="0"/>
            </w:pPr>
            <w:r>
              <w:t>-105.696</w:t>
            </w:r>
          </w:p>
        </w:tc>
        <w:tc>
          <w:tcPr>
            <w:tcW w:w="1860" w:type="dxa"/>
          </w:tcPr>
          <w:p w14:paraId="73B14E5D" w14:textId="1998380B" w:rsidR="00185EFA" w:rsidRDefault="00EF41EE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418313B" w14:textId="7FAAB909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7A0A5AC" w14:textId="77777777" w:rsidTr="00EF41EE">
        <w:trPr>
          <w:trHeight w:val="346"/>
        </w:trPr>
        <w:tc>
          <w:tcPr>
            <w:tcW w:w="1993" w:type="dxa"/>
          </w:tcPr>
          <w:p w14:paraId="3F27759F" w14:textId="5FEF00E8" w:rsidR="00185EFA" w:rsidRDefault="00EF41EE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67D82D06" w14:textId="6F02BF50" w:rsidR="00185EFA" w:rsidRDefault="00EF41EE" w:rsidP="006C2C30">
            <w:pPr>
              <w:pStyle w:val="BodyText"/>
              <w:spacing w:after="60"/>
              <w:ind w:left="0"/>
            </w:pPr>
            <w:r>
              <w:t>-1.54777</w:t>
            </w:r>
          </w:p>
        </w:tc>
        <w:tc>
          <w:tcPr>
            <w:tcW w:w="1864" w:type="dxa"/>
          </w:tcPr>
          <w:p w14:paraId="6B443E55" w14:textId="577243A4" w:rsidR="00185EFA" w:rsidRDefault="00EF41EE" w:rsidP="006C2C30">
            <w:pPr>
              <w:pStyle w:val="BodyText"/>
              <w:spacing w:after="60"/>
              <w:ind w:left="0"/>
            </w:pPr>
            <w:r>
              <w:t>-128.16</w:t>
            </w:r>
          </w:p>
        </w:tc>
        <w:tc>
          <w:tcPr>
            <w:tcW w:w="1860" w:type="dxa"/>
          </w:tcPr>
          <w:p w14:paraId="34182616" w14:textId="5599D3DA" w:rsidR="00185EFA" w:rsidRDefault="00EF41EE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1D79E05A" w14:textId="096133E8" w:rsidR="00185EFA" w:rsidRDefault="00EF41EE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1900B48B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4B1AF20A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63C456A7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7E3D2985" w14:textId="77777777" w:rsidR="00010E01" w:rsidRDefault="00010E01" w:rsidP="00010E01">
      <w:pPr>
        <w:pStyle w:val="BodyText"/>
        <w:ind w:left="0"/>
        <w:jc w:val="center"/>
      </w:pPr>
    </w:p>
    <w:p w14:paraId="31EE2013" w14:textId="77777777" w:rsidR="00EF41EE" w:rsidRDefault="00EF41EE" w:rsidP="00EF41EE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E031A88" wp14:editId="05EBA952">
            <wp:extent cx="3771900" cy="2447925"/>
            <wp:effectExtent l="0" t="0" r="0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35F9" w14:textId="38CA2A17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- Backlash Simplex brake 1 On, Duplex brake 2 Off</w:t>
      </w:r>
    </w:p>
    <w:p w14:paraId="0B6EBFE4" w14:textId="47E832B5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75"/>
        <w:gridCol w:w="1800"/>
        <w:gridCol w:w="1725"/>
        <w:gridCol w:w="75"/>
        <w:gridCol w:w="800"/>
        <w:gridCol w:w="10"/>
        <w:gridCol w:w="2065"/>
      </w:tblGrid>
      <w:tr w:rsidR="00907A67" w14:paraId="456299F7" w14:textId="77777777" w:rsidTr="00E57985">
        <w:trPr>
          <w:trHeight w:val="368"/>
        </w:trPr>
        <w:tc>
          <w:tcPr>
            <w:tcW w:w="2875" w:type="dxa"/>
          </w:tcPr>
          <w:p w14:paraId="32C448F3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475" w:type="dxa"/>
            <w:gridSpan w:val="6"/>
          </w:tcPr>
          <w:p w14:paraId="2F2F51D1" w14:textId="77777777" w:rsidR="00907A67" w:rsidRPr="00F40D11" w:rsidRDefault="00907A67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57985" w14:paraId="0FB5EADB" w14:textId="77777777" w:rsidTr="00EF41EE">
        <w:tc>
          <w:tcPr>
            <w:tcW w:w="2875" w:type="dxa"/>
          </w:tcPr>
          <w:p w14:paraId="72B966CE" w14:textId="77777777" w:rsidR="00E57985" w:rsidRDefault="00E57985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Load (</w:t>
            </w:r>
            <w:proofErr w:type="spellStart"/>
            <w:r w:rsidRPr="00F40D11">
              <w:rPr>
                <w:b/>
                <w:bCs/>
                <w:sz w:val="22"/>
                <w:szCs w:val="22"/>
              </w:rPr>
              <w:t>lbf</w:t>
            </w:r>
            <w:proofErr w:type="spellEnd"/>
            <w:r w:rsidRPr="00F40D1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00" w:type="dxa"/>
            <w:gridSpan w:val="3"/>
          </w:tcPr>
          <w:p w14:paraId="4DA9D104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Backlash (ins)</w:t>
            </w:r>
          </w:p>
        </w:tc>
        <w:tc>
          <w:tcPr>
            <w:tcW w:w="810" w:type="dxa"/>
            <w:gridSpan w:val="2"/>
          </w:tcPr>
          <w:p w14:paraId="06C45AC0" w14:textId="77777777" w:rsidR="00E57985" w:rsidRPr="00E57985" w:rsidRDefault="00E57985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5DA387D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5A312A" w14:paraId="7F492003" w14:textId="77777777" w:rsidTr="00EF41EE">
        <w:tc>
          <w:tcPr>
            <w:tcW w:w="2875" w:type="dxa"/>
          </w:tcPr>
          <w:p w14:paraId="50FF860F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(motor 2 and motor 3 ZERO position)</w:t>
            </w:r>
          </w:p>
        </w:tc>
        <w:tc>
          <w:tcPr>
            <w:tcW w:w="3600" w:type="dxa"/>
            <w:gridSpan w:val="3"/>
          </w:tcPr>
          <w:p w14:paraId="75C6D79F" w14:textId="469C7FEE" w:rsidR="005A312A" w:rsidRPr="00971095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0.0016</w:t>
            </w:r>
          </w:p>
          <w:p w14:paraId="684AD75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A34D42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810" w:type="dxa"/>
            <w:gridSpan w:val="2"/>
          </w:tcPr>
          <w:p w14:paraId="77BB3C3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D3586">
              <w:rPr>
                <w:sz w:val="22"/>
                <w:szCs w:val="22"/>
              </w:rPr>
              <w:t>in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solid" w:color="B9FF93" w:fill="auto"/>
          </w:tcPr>
          <w:p w14:paraId="65032E8D" w14:textId="4CF4DE7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461DC63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31680575" w14:textId="77777777" w:rsidTr="00EF41EE">
        <w:tc>
          <w:tcPr>
            <w:tcW w:w="2875" w:type="dxa"/>
          </w:tcPr>
          <w:p w14:paraId="335E079B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39568A2B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2 and motor 3 ZERO position)</w:t>
            </w:r>
          </w:p>
        </w:tc>
        <w:tc>
          <w:tcPr>
            <w:tcW w:w="3600" w:type="dxa"/>
            <w:gridSpan w:val="3"/>
          </w:tcPr>
          <w:p w14:paraId="47FF6AB0" w14:textId="7C946E4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-0.0008</w:t>
            </w:r>
          </w:p>
        </w:tc>
        <w:tc>
          <w:tcPr>
            <w:tcW w:w="810" w:type="dxa"/>
            <w:gridSpan w:val="2"/>
          </w:tcPr>
          <w:p w14:paraId="2CACBE5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D3586">
              <w:rPr>
                <w:sz w:val="22"/>
                <w:szCs w:val="22"/>
              </w:rPr>
              <w:t>in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solid" w:color="B9FF93" w:fill="auto"/>
          </w:tcPr>
          <w:p w14:paraId="7A0E4E91" w14:textId="14F1ABB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11E8F76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0B33C19B" w14:textId="77777777" w:rsidTr="00EF41EE">
        <w:tc>
          <w:tcPr>
            <w:tcW w:w="2875" w:type="dxa"/>
          </w:tcPr>
          <w:p w14:paraId="7EA62793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proofErr w:type="spellStart"/>
            <w:proofErr w:type="gramStart"/>
            <w:r>
              <w:rPr>
                <w:sz w:val="22"/>
                <w:szCs w:val="22"/>
              </w:rPr>
              <w:t>g,Total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backlash</w:t>
            </w:r>
          </w:p>
          <w:p w14:paraId="47493CF2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5FB3E43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600" w:type="dxa"/>
            <w:gridSpan w:val="3"/>
          </w:tcPr>
          <w:p w14:paraId="1346AC5C" w14:textId="26C53D6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14:paraId="194EF68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D3586">
              <w:rPr>
                <w:sz w:val="22"/>
                <w:szCs w:val="22"/>
              </w:rPr>
              <w:t>in</w:t>
            </w:r>
          </w:p>
        </w:tc>
        <w:tc>
          <w:tcPr>
            <w:tcW w:w="2065" w:type="dxa"/>
            <w:shd w:val="solid" w:color="B9FF93" w:fill="auto"/>
          </w:tcPr>
          <w:p w14:paraId="0553655E" w14:textId="2B83376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6B648AF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07A67" w14:paraId="03AA31C5" w14:textId="77777777" w:rsidTr="00DB0F7E">
        <w:tc>
          <w:tcPr>
            <w:tcW w:w="2875" w:type="dxa"/>
          </w:tcPr>
          <w:p w14:paraId="5B9720A9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475" w:type="dxa"/>
            <w:gridSpan w:val="6"/>
          </w:tcPr>
          <w:p w14:paraId="4FCCECE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57985" w14:paraId="59F941CD" w14:textId="77777777" w:rsidTr="00EF41EE">
        <w:tc>
          <w:tcPr>
            <w:tcW w:w="2875" w:type="dxa"/>
          </w:tcPr>
          <w:p w14:paraId="3343F4BC" w14:textId="77777777" w:rsidR="00F40D11" w:rsidRPr="00F40D11" w:rsidRDefault="00F40D11" w:rsidP="00370DDE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1800" w:type="dxa"/>
          </w:tcPr>
          <w:p w14:paraId="5110A38B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Allowable limit</w:t>
            </w:r>
          </w:p>
        </w:tc>
        <w:tc>
          <w:tcPr>
            <w:tcW w:w="1725" w:type="dxa"/>
          </w:tcPr>
          <w:p w14:paraId="065EDDC5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Actual Value</w:t>
            </w:r>
          </w:p>
        </w:tc>
        <w:tc>
          <w:tcPr>
            <w:tcW w:w="875" w:type="dxa"/>
            <w:gridSpan w:val="2"/>
          </w:tcPr>
          <w:p w14:paraId="006E92FB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2D095471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5A312A" w14:paraId="641A662E" w14:textId="77777777" w:rsidTr="00EF41EE">
        <w:tc>
          <w:tcPr>
            <w:tcW w:w="2875" w:type="dxa"/>
          </w:tcPr>
          <w:p w14:paraId="4A5E3724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800" w:type="dxa"/>
          </w:tcPr>
          <w:p w14:paraId="1B76442F" w14:textId="0B5F0AC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23228C54" w14:textId="49F0FBC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5" w:type="dxa"/>
            <w:gridSpan w:val="2"/>
          </w:tcPr>
          <w:p w14:paraId="7F6E306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4143E0F8" w14:textId="33F27C6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2F327F38" w14:textId="77777777" w:rsidTr="00EF41EE">
        <w:tc>
          <w:tcPr>
            <w:tcW w:w="2875" w:type="dxa"/>
          </w:tcPr>
          <w:p w14:paraId="63CED59D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800" w:type="dxa"/>
          </w:tcPr>
          <w:p w14:paraId="10E5DF4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5DB24D5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1C4E4AE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029BD47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186A007A" w14:textId="77777777" w:rsidTr="00EF41EE">
        <w:tc>
          <w:tcPr>
            <w:tcW w:w="2875" w:type="dxa"/>
          </w:tcPr>
          <w:p w14:paraId="3F4764B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800" w:type="dxa"/>
          </w:tcPr>
          <w:p w14:paraId="30EF4AAC" w14:textId="6DBFA37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671076EF" w14:textId="241E58C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-0.0000</w:t>
            </w:r>
          </w:p>
        </w:tc>
        <w:tc>
          <w:tcPr>
            <w:tcW w:w="875" w:type="dxa"/>
            <w:gridSpan w:val="2"/>
          </w:tcPr>
          <w:p w14:paraId="7DAF8F7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532047A9" w14:textId="762BFD8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541E5E22" w14:textId="77777777" w:rsidTr="00EF41EE">
        <w:tc>
          <w:tcPr>
            <w:tcW w:w="2875" w:type="dxa"/>
          </w:tcPr>
          <w:p w14:paraId="35A1193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800" w:type="dxa"/>
          </w:tcPr>
          <w:p w14:paraId="00523FF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6E6C6B1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5054A64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5A7BA2B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25800FAF" w14:textId="77777777" w:rsidTr="00EF41EE">
        <w:tc>
          <w:tcPr>
            <w:tcW w:w="2875" w:type="dxa"/>
          </w:tcPr>
          <w:p w14:paraId="2C0E30C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800" w:type="dxa"/>
          </w:tcPr>
          <w:p w14:paraId="3771B70E" w14:textId="2B7981E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2088647C" w14:textId="13AD0AB4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875" w:type="dxa"/>
            <w:gridSpan w:val="2"/>
          </w:tcPr>
          <w:p w14:paraId="2B83BF1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7845B6BB" w14:textId="5ECB299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5AD6E512" w14:textId="77777777" w:rsidTr="00EF41EE">
        <w:tc>
          <w:tcPr>
            <w:tcW w:w="2875" w:type="dxa"/>
          </w:tcPr>
          <w:p w14:paraId="3CE667D8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Compression</w:t>
            </w:r>
          </w:p>
        </w:tc>
        <w:tc>
          <w:tcPr>
            <w:tcW w:w="1800" w:type="dxa"/>
          </w:tcPr>
          <w:p w14:paraId="6E2A96F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72ED94B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1F6ED90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7A8852A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3397863B" w14:textId="77777777" w:rsidTr="00EF41EE">
        <w:tc>
          <w:tcPr>
            <w:tcW w:w="2875" w:type="dxa"/>
          </w:tcPr>
          <w:p w14:paraId="011EC3AD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800" w:type="dxa"/>
          </w:tcPr>
          <w:p w14:paraId="1445790D" w14:textId="4ABCC011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484199DA" w14:textId="0A8B8E5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5" w:type="dxa"/>
            <w:gridSpan w:val="2"/>
          </w:tcPr>
          <w:p w14:paraId="17B8130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0BBED900" w14:textId="728E81B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099D82B9" w14:textId="77777777" w:rsidTr="00EF41EE">
        <w:tc>
          <w:tcPr>
            <w:tcW w:w="2875" w:type="dxa"/>
          </w:tcPr>
          <w:p w14:paraId="570545DF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800" w:type="dxa"/>
          </w:tcPr>
          <w:p w14:paraId="00565DF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0C5ECFE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2C5A933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29CF1D2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30123766" w14:textId="77777777" w:rsidTr="00EF41EE">
        <w:tc>
          <w:tcPr>
            <w:tcW w:w="2875" w:type="dxa"/>
          </w:tcPr>
          <w:p w14:paraId="7AACBB79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800" w:type="dxa"/>
          </w:tcPr>
          <w:p w14:paraId="4FA1055C" w14:textId="0063B27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6F5767F8" w14:textId="2D90D9B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-0.0023</w:t>
            </w:r>
          </w:p>
        </w:tc>
        <w:tc>
          <w:tcPr>
            <w:tcW w:w="875" w:type="dxa"/>
            <w:gridSpan w:val="2"/>
          </w:tcPr>
          <w:p w14:paraId="073C953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3A357690" w14:textId="5FA0C2A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324B3D45" w14:textId="77777777" w:rsidTr="00EF41EE">
        <w:tc>
          <w:tcPr>
            <w:tcW w:w="2875" w:type="dxa"/>
          </w:tcPr>
          <w:p w14:paraId="45E409AA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M2 Compression</w:t>
            </w:r>
          </w:p>
        </w:tc>
        <w:tc>
          <w:tcPr>
            <w:tcW w:w="1800" w:type="dxa"/>
          </w:tcPr>
          <w:p w14:paraId="58538EC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1899683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503F225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2114B40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499DFAAD" w14:textId="77777777" w:rsidTr="00EF41EE">
        <w:tc>
          <w:tcPr>
            <w:tcW w:w="2875" w:type="dxa"/>
          </w:tcPr>
          <w:p w14:paraId="0B7A59E9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800" w:type="dxa"/>
          </w:tcPr>
          <w:p w14:paraId="6FD7EAF3" w14:textId="548652E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495D6C08" w14:textId="34DF5BB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-0.0059</w:t>
            </w:r>
          </w:p>
        </w:tc>
        <w:tc>
          <w:tcPr>
            <w:tcW w:w="875" w:type="dxa"/>
            <w:gridSpan w:val="2"/>
          </w:tcPr>
          <w:p w14:paraId="20063D3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2A66ECFA" w14:textId="1C071064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22E46FAF" w14:textId="77777777" w:rsidTr="00E57985">
        <w:tc>
          <w:tcPr>
            <w:tcW w:w="2875" w:type="dxa"/>
          </w:tcPr>
          <w:p w14:paraId="4CA6A01B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800" w:type="dxa"/>
          </w:tcPr>
          <w:p w14:paraId="2F58FCC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03E7523E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5C4ABB1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71121B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gridSpan w:val="2"/>
          </w:tcPr>
          <w:p w14:paraId="39F90FE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309D40BA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1BC8E33C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6.6.9.2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04C2291A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37DCFA68" w14:textId="77777777" w:rsidR="00EF41EE" w:rsidRDefault="00EF41EE" w:rsidP="00EF41EE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7BB05B15" wp14:editId="11117FD1">
            <wp:extent cx="3771900" cy="2447925"/>
            <wp:effectExtent l="0" t="0" r="0" b="952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230" w14:textId="7037CE85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- Backlash Simplex brake 1 Off, Duplex brake 2 On</w:t>
      </w:r>
    </w:p>
    <w:p w14:paraId="27AF75AE" w14:textId="0ED90D39" w:rsidR="00907A67" w:rsidRPr="00907A67" w:rsidRDefault="00907A67" w:rsidP="00E0617C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453"/>
        <w:gridCol w:w="2075"/>
        <w:gridCol w:w="872"/>
        <w:gridCol w:w="2075"/>
      </w:tblGrid>
      <w:tr w:rsidR="00907A67" w14:paraId="25B49AE8" w14:textId="77777777" w:rsidTr="00DB0F7E">
        <w:tc>
          <w:tcPr>
            <w:tcW w:w="2875" w:type="dxa"/>
          </w:tcPr>
          <w:p w14:paraId="114266A3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475" w:type="dxa"/>
            <w:gridSpan w:val="4"/>
          </w:tcPr>
          <w:p w14:paraId="3B682733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DB0F7E" w14:paraId="58C95815" w14:textId="77777777" w:rsidTr="00EF41EE">
        <w:tc>
          <w:tcPr>
            <w:tcW w:w="2875" w:type="dxa"/>
          </w:tcPr>
          <w:p w14:paraId="1CA785C8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Load (</w:t>
            </w:r>
            <w:proofErr w:type="spellStart"/>
            <w:r w:rsidRPr="00F40D11">
              <w:rPr>
                <w:b/>
                <w:bCs/>
                <w:sz w:val="22"/>
                <w:szCs w:val="22"/>
              </w:rPr>
              <w:t>lbf</w:t>
            </w:r>
            <w:proofErr w:type="spellEnd"/>
            <w:r w:rsidRPr="00F40D1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528" w:type="dxa"/>
            <w:gridSpan w:val="2"/>
          </w:tcPr>
          <w:p w14:paraId="61C418C7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Backlash (ins)</w:t>
            </w:r>
          </w:p>
        </w:tc>
        <w:tc>
          <w:tcPr>
            <w:tcW w:w="872" w:type="dxa"/>
          </w:tcPr>
          <w:p w14:paraId="3AF7834E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44750839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5A312A" w14:paraId="08C718F1" w14:textId="77777777" w:rsidTr="00EF41EE">
        <w:tc>
          <w:tcPr>
            <w:tcW w:w="2875" w:type="dxa"/>
          </w:tcPr>
          <w:p w14:paraId="3F45149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5834B5F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3528" w:type="dxa"/>
            <w:gridSpan w:val="2"/>
          </w:tcPr>
          <w:p w14:paraId="7935598F" w14:textId="4C24BBEF" w:rsidR="005A312A" w:rsidRPr="00971095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0.0031</w:t>
            </w:r>
          </w:p>
        </w:tc>
        <w:tc>
          <w:tcPr>
            <w:tcW w:w="872" w:type="dxa"/>
          </w:tcPr>
          <w:p w14:paraId="0EB9AFD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AB0103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049AE249" w14:textId="5A38B677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44E7B99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1D5673BA" w14:textId="77777777" w:rsidTr="00EF41EE">
        <w:tc>
          <w:tcPr>
            <w:tcW w:w="2875" w:type="dxa"/>
          </w:tcPr>
          <w:p w14:paraId="5914958A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05B9AD9F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3528" w:type="dxa"/>
            <w:gridSpan w:val="2"/>
          </w:tcPr>
          <w:p w14:paraId="3F46621C" w14:textId="69C3875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-0.0008</w:t>
            </w:r>
          </w:p>
        </w:tc>
        <w:tc>
          <w:tcPr>
            <w:tcW w:w="872" w:type="dxa"/>
          </w:tcPr>
          <w:p w14:paraId="0A2EB29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AB0103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3C867D09" w14:textId="6A93DB7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0E7799D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15A83817" w14:textId="77777777" w:rsidTr="00EF41EE">
        <w:tc>
          <w:tcPr>
            <w:tcW w:w="2875" w:type="dxa"/>
          </w:tcPr>
          <w:p w14:paraId="18A26224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g, Total backlash</w:t>
            </w:r>
          </w:p>
          <w:p w14:paraId="289BC211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7A70C87C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528" w:type="dxa"/>
            <w:gridSpan w:val="2"/>
          </w:tcPr>
          <w:p w14:paraId="53C833BB" w14:textId="4A7BEF31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0.0016</w:t>
            </w:r>
          </w:p>
        </w:tc>
        <w:tc>
          <w:tcPr>
            <w:tcW w:w="872" w:type="dxa"/>
          </w:tcPr>
          <w:p w14:paraId="4275825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AB0103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31165C03" w14:textId="14ADF8DC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41D4A41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07A67" w14:paraId="277D2A93" w14:textId="77777777" w:rsidTr="00DB0F7E">
        <w:tc>
          <w:tcPr>
            <w:tcW w:w="4328" w:type="dxa"/>
            <w:gridSpan w:val="2"/>
          </w:tcPr>
          <w:p w14:paraId="717C7822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5022" w:type="dxa"/>
            <w:gridSpan w:val="3"/>
          </w:tcPr>
          <w:p w14:paraId="4F19AFE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DB0F7E" w14:paraId="1C26C6EE" w14:textId="77777777" w:rsidTr="00EF41EE">
        <w:tc>
          <w:tcPr>
            <w:tcW w:w="2875" w:type="dxa"/>
          </w:tcPr>
          <w:p w14:paraId="07D70918" w14:textId="77777777" w:rsidR="00907A67" w:rsidRPr="00F40D11" w:rsidRDefault="00907A67" w:rsidP="006C2C30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1453" w:type="dxa"/>
          </w:tcPr>
          <w:p w14:paraId="5F84A054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Allowable limit</w:t>
            </w:r>
          </w:p>
        </w:tc>
        <w:tc>
          <w:tcPr>
            <w:tcW w:w="2075" w:type="dxa"/>
          </w:tcPr>
          <w:p w14:paraId="7E07A2B5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Actual Value</w:t>
            </w:r>
          </w:p>
        </w:tc>
        <w:tc>
          <w:tcPr>
            <w:tcW w:w="872" w:type="dxa"/>
          </w:tcPr>
          <w:p w14:paraId="05FA050D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63A06A9C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5A312A" w14:paraId="0D1EF641" w14:textId="77777777" w:rsidTr="00EF41EE">
        <w:tc>
          <w:tcPr>
            <w:tcW w:w="2875" w:type="dxa"/>
          </w:tcPr>
          <w:p w14:paraId="16AA4D4A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453" w:type="dxa"/>
          </w:tcPr>
          <w:p w14:paraId="1E63C589" w14:textId="52EA120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749DCE57" w14:textId="2974690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2" w:type="dxa"/>
          </w:tcPr>
          <w:p w14:paraId="6501DAE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1339026E" w14:textId="20739BA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3DD5987D" w14:textId="77777777" w:rsidTr="00EF41EE">
        <w:tc>
          <w:tcPr>
            <w:tcW w:w="2875" w:type="dxa"/>
          </w:tcPr>
          <w:p w14:paraId="77D9C93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453" w:type="dxa"/>
          </w:tcPr>
          <w:p w14:paraId="790A411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970DD7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19ECCF5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2CD9E29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543BA5BA" w14:textId="77777777" w:rsidTr="00EF41EE">
        <w:tc>
          <w:tcPr>
            <w:tcW w:w="2875" w:type="dxa"/>
          </w:tcPr>
          <w:p w14:paraId="4647B5A6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453" w:type="dxa"/>
          </w:tcPr>
          <w:p w14:paraId="48106AA9" w14:textId="5E408EC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38D8A891" w14:textId="1CBA965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-0.0000</w:t>
            </w:r>
          </w:p>
        </w:tc>
        <w:tc>
          <w:tcPr>
            <w:tcW w:w="872" w:type="dxa"/>
          </w:tcPr>
          <w:p w14:paraId="6AC78DF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049E9EB8" w14:textId="17D2311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71216EA9" w14:textId="77777777" w:rsidTr="00EF41EE">
        <w:tc>
          <w:tcPr>
            <w:tcW w:w="2875" w:type="dxa"/>
          </w:tcPr>
          <w:p w14:paraId="0F51A2D8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453" w:type="dxa"/>
          </w:tcPr>
          <w:p w14:paraId="49E0FCE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752175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0356F32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39BBB52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5ADF5A7C" w14:textId="77777777" w:rsidTr="00EF41EE">
        <w:tc>
          <w:tcPr>
            <w:tcW w:w="2875" w:type="dxa"/>
          </w:tcPr>
          <w:p w14:paraId="2A9F2CE7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453" w:type="dxa"/>
          </w:tcPr>
          <w:p w14:paraId="378A55C9" w14:textId="711D8F6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5109DEE1" w14:textId="1974BDA4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872" w:type="dxa"/>
          </w:tcPr>
          <w:p w14:paraId="02B835E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6FF9BD48" w14:textId="4958135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0BE5153B" w14:textId="77777777" w:rsidTr="00EF41EE">
        <w:tc>
          <w:tcPr>
            <w:tcW w:w="2875" w:type="dxa"/>
          </w:tcPr>
          <w:p w14:paraId="459F2408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Motor 3 Compression</w:t>
            </w:r>
          </w:p>
        </w:tc>
        <w:tc>
          <w:tcPr>
            <w:tcW w:w="1453" w:type="dxa"/>
          </w:tcPr>
          <w:p w14:paraId="053630B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AF7558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4D98608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69BCD28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7FA5B4E3" w14:textId="77777777" w:rsidTr="00EF41EE">
        <w:tc>
          <w:tcPr>
            <w:tcW w:w="2875" w:type="dxa"/>
          </w:tcPr>
          <w:p w14:paraId="6E6C34E6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453" w:type="dxa"/>
          </w:tcPr>
          <w:p w14:paraId="48364BCC" w14:textId="7326E870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6606AED8" w14:textId="7251892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2" w:type="dxa"/>
          </w:tcPr>
          <w:p w14:paraId="296E773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0DE0AEFC" w14:textId="0898FC9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6DD78C6B" w14:textId="77777777" w:rsidTr="00EF41EE">
        <w:tc>
          <w:tcPr>
            <w:tcW w:w="2875" w:type="dxa"/>
          </w:tcPr>
          <w:p w14:paraId="13196346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453" w:type="dxa"/>
          </w:tcPr>
          <w:p w14:paraId="5002432E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1D811E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5932BA3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0A1F4CF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3FE6A42B" w14:textId="77777777" w:rsidTr="00EF41EE">
        <w:tc>
          <w:tcPr>
            <w:tcW w:w="2875" w:type="dxa"/>
          </w:tcPr>
          <w:p w14:paraId="0132E108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453" w:type="dxa"/>
          </w:tcPr>
          <w:p w14:paraId="17EFA2A3" w14:textId="6FE6B1C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5F3EF991" w14:textId="414B120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-0.0023</w:t>
            </w:r>
          </w:p>
        </w:tc>
        <w:tc>
          <w:tcPr>
            <w:tcW w:w="872" w:type="dxa"/>
          </w:tcPr>
          <w:p w14:paraId="0DF9176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280416AD" w14:textId="7A44A8BE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2F6D7A66" w14:textId="77777777" w:rsidTr="00EF41EE">
        <w:tc>
          <w:tcPr>
            <w:tcW w:w="2875" w:type="dxa"/>
          </w:tcPr>
          <w:p w14:paraId="0E34DDBD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Compression</w:t>
            </w:r>
          </w:p>
        </w:tc>
        <w:tc>
          <w:tcPr>
            <w:tcW w:w="1453" w:type="dxa"/>
          </w:tcPr>
          <w:p w14:paraId="1D2B668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25089B0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5630943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20B3DE8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37E1731C" w14:textId="77777777" w:rsidTr="00EF41EE">
        <w:tc>
          <w:tcPr>
            <w:tcW w:w="2875" w:type="dxa"/>
          </w:tcPr>
          <w:p w14:paraId="15FD7738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453" w:type="dxa"/>
          </w:tcPr>
          <w:p w14:paraId="37D362DB" w14:textId="06E54AC5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43843849" w14:textId="057B848A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-0.0059</w:t>
            </w:r>
          </w:p>
        </w:tc>
        <w:tc>
          <w:tcPr>
            <w:tcW w:w="872" w:type="dxa"/>
          </w:tcPr>
          <w:p w14:paraId="4270225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62E2F518" w14:textId="72305464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698CE03A" w14:textId="77777777" w:rsidTr="00DB0F7E">
        <w:tc>
          <w:tcPr>
            <w:tcW w:w="2875" w:type="dxa"/>
          </w:tcPr>
          <w:p w14:paraId="5F09C76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453" w:type="dxa"/>
          </w:tcPr>
          <w:p w14:paraId="15335FC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6EEF542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6E7D233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6138B7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</w:tcPr>
          <w:p w14:paraId="51BD630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5C83055C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297170AB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7FFC0637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527953E1" w14:textId="77777777" w:rsidR="00EF41EE" w:rsidRDefault="00EF41EE" w:rsidP="00EF41EE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0E639662" wp14:editId="7C73BF06">
            <wp:extent cx="3771900" cy="2447925"/>
            <wp:effectExtent l="0" t="0" r="0" b="9525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ADA4" w14:textId="2A6B2CF0" w:rsidR="00EF41EE" w:rsidRDefault="00EF41EE" w:rsidP="00EF4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- Backlash Simplex brake 1 Off, Duplex brake 2 Off</w:t>
      </w:r>
    </w:p>
    <w:p w14:paraId="028771BB" w14:textId="1BE59B08" w:rsidR="00907A67" w:rsidRPr="00E0617C" w:rsidRDefault="00907A67" w:rsidP="00E0617C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9381" w:type="dxa"/>
        <w:tblLayout w:type="fixed"/>
        <w:tblLook w:val="04A0" w:firstRow="1" w:lastRow="0" w:firstColumn="1" w:lastColumn="0" w:noHBand="0" w:noVBand="1"/>
      </w:tblPr>
      <w:tblGrid>
        <w:gridCol w:w="2872"/>
        <w:gridCol w:w="1893"/>
        <w:gridCol w:w="1620"/>
        <w:gridCol w:w="900"/>
        <w:gridCol w:w="2096"/>
      </w:tblGrid>
      <w:tr w:rsidR="00DB0F7E" w14:paraId="7069C06A" w14:textId="77777777" w:rsidTr="00E57985">
        <w:tc>
          <w:tcPr>
            <w:tcW w:w="2872" w:type="dxa"/>
          </w:tcPr>
          <w:p w14:paraId="2122CF41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509" w:type="dxa"/>
            <w:gridSpan w:val="4"/>
          </w:tcPr>
          <w:p w14:paraId="4F75AC8F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57985" w14:paraId="41AD1C80" w14:textId="77777777" w:rsidTr="00EF41EE">
        <w:tc>
          <w:tcPr>
            <w:tcW w:w="2872" w:type="dxa"/>
          </w:tcPr>
          <w:p w14:paraId="240793E0" w14:textId="77777777" w:rsidR="00E57985" w:rsidRDefault="00E57985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Load (</w:t>
            </w:r>
            <w:proofErr w:type="spellStart"/>
            <w:r w:rsidRPr="00F40D11">
              <w:rPr>
                <w:b/>
                <w:bCs/>
                <w:sz w:val="22"/>
                <w:szCs w:val="22"/>
              </w:rPr>
              <w:t>lbf</w:t>
            </w:r>
            <w:proofErr w:type="spellEnd"/>
            <w:r w:rsidRPr="00F40D1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513" w:type="dxa"/>
            <w:gridSpan w:val="2"/>
          </w:tcPr>
          <w:p w14:paraId="51C0CB78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Backlash (ins)</w:t>
            </w:r>
          </w:p>
        </w:tc>
        <w:tc>
          <w:tcPr>
            <w:tcW w:w="900" w:type="dxa"/>
          </w:tcPr>
          <w:p w14:paraId="6C4AA54A" w14:textId="77777777" w:rsidR="00E57985" w:rsidRPr="00AB68FA" w:rsidRDefault="00E57985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06B3FAE7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5A312A" w14:paraId="10EE1AD8" w14:textId="77777777" w:rsidTr="00EF41EE">
        <w:tc>
          <w:tcPr>
            <w:tcW w:w="2872" w:type="dxa"/>
          </w:tcPr>
          <w:p w14:paraId="292B3743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79F3DA3B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3513" w:type="dxa"/>
            <w:gridSpan w:val="2"/>
          </w:tcPr>
          <w:p w14:paraId="1B0801EC" w14:textId="4B5B3247" w:rsidR="005A312A" w:rsidRPr="00971095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0.0031</w:t>
            </w:r>
          </w:p>
        </w:tc>
        <w:tc>
          <w:tcPr>
            <w:tcW w:w="900" w:type="dxa"/>
          </w:tcPr>
          <w:p w14:paraId="1D3E713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34207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solid" w:color="B9FF93" w:fill="auto"/>
          </w:tcPr>
          <w:p w14:paraId="7F89DA1D" w14:textId="66430C0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66817EE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1301563B" w14:textId="77777777" w:rsidTr="00EF41EE">
        <w:tc>
          <w:tcPr>
            <w:tcW w:w="2872" w:type="dxa"/>
          </w:tcPr>
          <w:p w14:paraId="1988896B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260C8326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3513" w:type="dxa"/>
            <w:gridSpan w:val="2"/>
          </w:tcPr>
          <w:p w14:paraId="491001E6" w14:textId="438A45A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0625BE2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34207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solid" w:color="B9FF93" w:fill="auto"/>
          </w:tcPr>
          <w:p w14:paraId="70FBCF34" w14:textId="72C82E7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0748E83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0BE30B78" w14:textId="77777777" w:rsidTr="00EF41EE">
        <w:tc>
          <w:tcPr>
            <w:tcW w:w="2872" w:type="dxa"/>
          </w:tcPr>
          <w:p w14:paraId="3555DD84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proofErr w:type="spellStart"/>
            <w:proofErr w:type="gramStart"/>
            <w:r>
              <w:rPr>
                <w:sz w:val="22"/>
                <w:szCs w:val="22"/>
              </w:rPr>
              <w:t>g,Total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backlash</w:t>
            </w:r>
          </w:p>
          <w:p w14:paraId="3A1FE0C1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73FE10BF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513" w:type="dxa"/>
            <w:gridSpan w:val="2"/>
          </w:tcPr>
          <w:p w14:paraId="74D557E9" w14:textId="16CB17F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0.0016</w:t>
            </w:r>
          </w:p>
        </w:tc>
        <w:tc>
          <w:tcPr>
            <w:tcW w:w="900" w:type="dxa"/>
          </w:tcPr>
          <w:p w14:paraId="379A6E7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34207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shd w:val="solid" w:color="B9FF93" w:fill="auto"/>
          </w:tcPr>
          <w:p w14:paraId="3A8CCFEE" w14:textId="15F4941F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4711AB3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63837D27" w14:textId="77777777" w:rsidTr="00E57985">
        <w:tc>
          <w:tcPr>
            <w:tcW w:w="2872" w:type="dxa"/>
          </w:tcPr>
          <w:p w14:paraId="203BB8F0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509" w:type="dxa"/>
            <w:gridSpan w:val="4"/>
          </w:tcPr>
          <w:p w14:paraId="2E32877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DB0F7E" w14:paraId="10EEA82F" w14:textId="77777777" w:rsidTr="00EF41EE">
        <w:tc>
          <w:tcPr>
            <w:tcW w:w="2872" w:type="dxa"/>
          </w:tcPr>
          <w:p w14:paraId="46651F5A" w14:textId="77777777" w:rsidR="00907A67" w:rsidRPr="00F40D11" w:rsidRDefault="00907A67" w:rsidP="00907A67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lastRenderedPageBreak/>
              <w:t>All channels feedback signals remain within allowable limits</w:t>
            </w:r>
          </w:p>
        </w:tc>
        <w:tc>
          <w:tcPr>
            <w:tcW w:w="1893" w:type="dxa"/>
          </w:tcPr>
          <w:p w14:paraId="3070A5E6" w14:textId="77777777" w:rsidR="00DB0F7E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 xml:space="preserve">Allowable </w:t>
            </w:r>
          </w:p>
          <w:p w14:paraId="6C99391A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limit</w:t>
            </w:r>
          </w:p>
        </w:tc>
        <w:tc>
          <w:tcPr>
            <w:tcW w:w="1620" w:type="dxa"/>
          </w:tcPr>
          <w:p w14:paraId="4D307E66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Actual Value</w:t>
            </w:r>
          </w:p>
        </w:tc>
        <w:tc>
          <w:tcPr>
            <w:tcW w:w="900" w:type="dxa"/>
          </w:tcPr>
          <w:p w14:paraId="586DF4E2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0D58562D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5A312A" w14:paraId="34581419" w14:textId="77777777" w:rsidTr="00EF41EE">
        <w:tc>
          <w:tcPr>
            <w:tcW w:w="2872" w:type="dxa"/>
          </w:tcPr>
          <w:p w14:paraId="2EB6D084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893" w:type="dxa"/>
          </w:tcPr>
          <w:p w14:paraId="366A2FB2" w14:textId="3ED7734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22B48E0B" w14:textId="658B66B3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03B9EF5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shd w:val="solid" w:color="B9FF93" w:fill="auto"/>
          </w:tcPr>
          <w:p w14:paraId="0F1F06E4" w14:textId="2EF294F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5F5FAC13" w14:textId="77777777" w:rsidTr="00EF41EE">
        <w:tc>
          <w:tcPr>
            <w:tcW w:w="2872" w:type="dxa"/>
          </w:tcPr>
          <w:p w14:paraId="3207D08F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893" w:type="dxa"/>
          </w:tcPr>
          <w:p w14:paraId="70D8D0BE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8CCFE3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7B413AC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1077CF7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14F3ACB3" w14:textId="77777777" w:rsidTr="00EF41EE">
        <w:tc>
          <w:tcPr>
            <w:tcW w:w="2872" w:type="dxa"/>
          </w:tcPr>
          <w:p w14:paraId="7459418C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893" w:type="dxa"/>
          </w:tcPr>
          <w:p w14:paraId="1F34803D" w14:textId="2625AC0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3C2858AF" w14:textId="4ECDA0B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-0.0000</w:t>
            </w:r>
          </w:p>
        </w:tc>
        <w:tc>
          <w:tcPr>
            <w:tcW w:w="900" w:type="dxa"/>
          </w:tcPr>
          <w:p w14:paraId="72DF181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shd w:val="solid" w:color="B9FF93" w:fill="auto"/>
          </w:tcPr>
          <w:p w14:paraId="73AB7D52" w14:textId="39E58E8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049B18FC" w14:textId="77777777" w:rsidTr="00EF41EE">
        <w:tc>
          <w:tcPr>
            <w:tcW w:w="2872" w:type="dxa"/>
          </w:tcPr>
          <w:p w14:paraId="633516E2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893" w:type="dxa"/>
          </w:tcPr>
          <w:p w14:paraId="06BBBD5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B5C436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4D93474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2622156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47BD7176" w14:textId="77777777" w:rsidTr="00EF41EE">
        <w:tc>
          <w:tcPr>
            <w:tcW w:w="2872" w:type="dxa"/>
          </w:tcPr>
          <w:p w14:paraId="4D1A40DB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893" w:type="dxa"/>
          </w:tcPr>
          <w:p w14:paraId="0336EC13" w14:textId="0C641E1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6D0B588F" w14:textId="2F439EB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900" w:type="dxa"/>
          </w:tcPr>
          <w:p w14:paraId="675166F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shd w:val="solid" w:color="B9FF93" w:fill="auto"/>
          </w:tcPr>
          <w:p w14:paraId="38E86D7F" w14:textId="41219FA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1C1C40F0" w14:textId="77777777" w:rsidTr="00EF41EE">
        <w:tc>
          <w:tcPr>
            <w:tcW w:w="2872" w:type="dxa"/>
          </w:tcPr>
          <w:p w14:paraId="49B68AEB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Compression</w:t>
            </w:r>
          </w:p>
        </w:tc>
        <w:tc>
          <w:tcPr>
            <w:tcW w:w="1893" w:type="dxa"/>
          </w:tcPr>
          <w:p w14:paraId="7AFC250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62628BC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70F5730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134A153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1AA5BA0F" w14:textId="77777777" w:rsidTr="00EF41EE">
        <w:tc>
          <w:tcPr>
            <w:tcW w:w="2872" w:type="dxa"/>
          </w:tcPr>
          <w:p w14:paraId="02F3F0E3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893" w:type="dxa"/>
          </w:tcPr>
          <w:p w14:paraId="636CE2B2" w14:textId="190EC529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6341A347" w14:textId="5E86291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821B8C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shd w:val="solid" w:color="B9FF93" w:fill="auto"/>
          </w:tcPr>
          <w:p w14:paraId="70B99568" w14:textId="34EACE62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01ED6D31" w14:textId="77777777" w:rsidTr="00EF41EE">
        <w:tc>
          <w:tcPr>
            <w:tcW w:w="2872" w:type="dxa"/>
          </w:tcPr>
          <w:p w14:paraId="62DF8DEA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893" w:type="dxa"/>
          </w:tcPr>
          <w:p w14:paraId="35543A4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B4B86D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1B80949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2ED0237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6F1892E8" w14:textId="77777777" w:rsidTr="00EF41EE">
        <w:tc>
          <w:tcPr>
            <w:tcW w:w="2872" w:type="dxa"/>
          </w:tcPr>
          <w:p w14:paraId="0C82A5E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893" w:type="dxa"/>
          </w:tcPr>
          <w:p w14:paraId="0B2446A0" w14:textId="693271C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09B62436" w14:textId="625252A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-0.0023</w:t>
            </w:r>
          </w:p>
        </w:tc>
        <w:tc>
          <w:tcPr>
            <w:tcW w:w="900" w:type="dxa"/>
          </w:tcPr>
          <w:p w14:paraId="2B97E9C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shd w:val="solid" w:color="B9FF93" w:fill="auto"/>
          </w:tcPr>
          <w:p w14:paraId="7DEFAEF9" w14:textId="6141D21D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236973BC" w14:textId="77777777" w:rsidTr="00EF41EE">
        <w:tc>
          <w:tcPr>
            <w:tcW w:w="2872" w:type="dxa"/>
          </w:tcPr>
          <w:p w14:paraId="1CC8CE09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Compression</w:t>
            </w:r>
          </w:p>
        </w:tc>
        <w:tc>
          <w:tcPr>
            <w:tcW w:w="1893" w:type="dxa"/>
          </w:tcPr>
          <w:p w14:paraId="5E94FD9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4D09CC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221AACB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746009E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5A312A" w14:paraId="4146FF5E" w14:textId="77777777" w:rsidTr="00EF41EE">
        <w:tc>
          <w:tcPr>
            <w:tcW w:w="2872" w:type="dxa"/>
          </w:tcPr>
          <w:p w14:paraId="1F89B469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893" w:type="dxa"/>
          </w:tcPr>
          <w:p w14:paraId="00DAF412" w14:textId="4A9906A8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6AD1F46F" w14:textId="7FC7F7BB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-0.0059</w:t>
            </w:r>
          </w:p>
        </w:tc>
        <w:tc>
          <w:tcPr>
            <w:tcW w:w="900" w:type="dxa"/>
          </w:tcPr>
          <w:p w14:paraId="139B326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  <w:shd w:val="solid" w:color="B9FF93" w:fill="auto"/>
          </w:tcPr>
          <w:p w14:paraId="43E8490B" w14:textId="1A030A66" w:rsidR="005A312A" w:rsidRDefault="00EF41EE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31F395DF" w14:textId="77777777" w:rsidTr="00E57985">
        <w:tc>
          <w:tcPr>
            <w:tcW w:w="2872" w:type="dxa"/>
          </w:tcPr>
          <w:p w14:paraId="5BBF80DA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893" w:type="dxa"/>
          </w:tcPr>
          <w:p w14:paraId="5CBF24E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BF6A4F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3023F17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9D42C9">
              <w:rPr>
                <w:sz w:val="22"/>
                <w:szCs w:val="22"/>
              </w:rPr>
              <w:t>in</w:t>
            </w:r>
          </w:p>
        </w:tc>
        <w:tc>
          <w:tcPr>
            <w:tcW w:w="2096" w:type="dxa"/>
          </w:tcPr>
          <w:p w14:paraId="6DF382F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68C94D92" w14:textId="77777777" w:rsidR="00907A67" w:rsidRDefault="00907A67" w:rsidP="00907A67">
      <w:pPr>
        <w:pStyle w:val="BodyText"/>
      </w:pPr>
    </w:p>
    <w:p w14:paraId="0DB1D7C6" w14:textId="77777777" w:rsidR="00907A67" w:rsidRPr="00907A67" w:rsidRDefault="00907A67" w:rsidP="00907A67">
      <w:pPr>
        <w:pStyle w:val="BodyText"/>
      </w:pPr>
    </w:p>
    <w:p w14:paraId="7AAF7276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53"/>
      <w:footerReference w:type="default" r:id="rId54"/>
      <w:headerReference w:type="first" r:id="rId55"/>
      <w:footerReference w:type="first" r:id="rId56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2B1D" w14:textId="77777777" w:rsidR="00AA5F03" w:rsidRDefault="00AA5F03">
      <w:pPr>
        <w:spacing w:after="0" w:line="240" w:lineRule="auto"/>
      </w:pPr>
      <w:r>
        <w:separator/>
      </w:r>
    </w:p>
  </w:endnote>
  <w:endnote w:type="continuationSeparator" w:id="0">
    <w:p w14:paraId="3BA0AA57" w14:textId="77777777" w:rsidR="00AA5F03" w:rsidRDefault="00AA5F03">
      <w:pPr>
        <w:spacing w:after="0" w:line="240" w:lineRule="auto"/>
      </w:pPr>
      <w:r>
        <w:continuationSeparator/>
      </w:r>
    </w:p>
  </w:endnote>
  <w:endnote w:type="continuationNotice" w:id="1">
    <w:p w14:paraId="118E04B1" w14:textId="77777777" w:rsidR="00AA5F03" w:rsidRDefault="00AA5F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CCC9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1F781DED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5E20DDF2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A47F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DC33255" wp14:editId="046EC18C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A56319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71D5" w14:textId="77777777" w:rsidR="00AA5F03" w:rsidRDefault="00AA5F03">
      <w:pPr>
        <w:spacing w:after="0" w:line="240" w:lineRule="auto"/>
      </w:pPr>
      <w:r>
        <w:separator/>
      </w:r>
    </w:p>
  </w:footnote>
  <w:footnote w:type="continuationSeparator" w:id="0">
    <w:p w14:paraId="76537DF2" w14:textId="77777777" w:rsidR="00AA5F03" w:rsidRDefault="00AA5F03">
      <w:pPr>
        <w:spacing w:after="0" w:line="240" w:lineRule="auto"/>
      </w:pPr>
      <w:r>
        <w:continuationSeparator/>
      </w:r>
    </w:p>
  </w:footnote>
  <w:footnote w:type="continuationNotice" w:id="1">
    <w:p w14:paraId="15B21A04" w14:textId="77777777" w:rsidR="00AA5F03" w:rsidRDefault="00AA5F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AEFE8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7882E662" wp14:editId="50CD34D0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4492849A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6C6E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6B6FE919" wp14:editId="3F4E669C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6D47A5F4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EE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A4CB1"/>
    <w:rsid w:val="000B09AA"/>
    <w:rsid w:val="000B139F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63A5"/>
    <w:rsid w:val="001475EF"/>
    <w:rsid w:val="001510BB"/>
    <w:rsid w:val="00153836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74F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1A72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DF9"/>
    <w:rsid w:val="0040254E"/>
    <w:rsid w:val="00403881"/>
    <w:rsid w:val="00405067"/>
    <w:rsid w:val="004059D8"/>
    <w:rsid w:val="00411D49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1B5B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94D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4242"/>
    <w:rsid w:val="00534D45"/>
    <w:rsid w:val="0053772A"/>
    <w:rsid w:val="005427CD"/>
    <w:rsid w:val="00542BB1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284C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0525"/>
    <w:rsid w:val="005A2157"/>
    <w:rsid w:val="005A2E75"/>
    <w:rsid w:val="005A2FB0"/>
    <w:rsid w:val="005A312A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00DD"/>
    <w:rsid w:val="006C3501"/>
    <w:rsid w:val="006C39F4"/>
    <w:rsid w:val="006C3AD0"/>
    <w:rsid w:val="006C3D87"/>
    <w:rsid w:val="006C4256"/>
    <w:rsid w:val="006C5B59"/>
    <w:rsid w:val="006C5ECB"/>
    <w:rsid w:val="006C6155"/>
    <w:rsid w:val="006C6276"/>
    <w:rsid w:val="006C7D0A"/>
    <w:rsid w:val="006C7D61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8F3"/>
    <w:rsid w:val="00700DF1"/>
    <w:rsid w:val="007038D9"/>
    <w:rsid w:val="00703A3D"/>
    <w:rsid w:val="00703BE8"/>
    <w:rsid w:val="00704130"/>
    <w:rsid w:val="0070428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598"/>
    <w:rsid w:val="0071695C"/>
    <w:rsid w:val="00716BD8"/>
    <w:rsid w:val="00716D01"/>
    <w:rsid w:val="007174EB"/>
    <w:rsid w:val="00717699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6A2"/>
    <w:rsid w:val="007463D8"/>
    <w:rsid w:val="00746725"/>
    <w:rsid w:val="00750D8D"/>
    <w:rsid w:val="007513E3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7640B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15C9D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36C5F"/>
    <w:rsid w:val="009413B2"/>
    <w:rsid w:val="009415D2"/>
    <w:rsid w:val="00941AA1"/>
    <w:rsid w:val="00942682"/>
    <w:rsid w:val="009432DB"/>
    <w:rsid w:val="0094351D"/>
    <w:rsid w:val="00950EF3"/>
    <w:rsid w:val="0095150B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5F03"/>
    <w:rsid w:val="00AA6FB4"/>
    <w:rsid w:val="00AB0D40"/>
    <w:rsid w:val="00AB131D"/>
    <w:rsid w:val="00AB287D"/>
    <w:rsid w:val="00AB36AA"/>
    <w:rsid w:val="00AB4BFB"/>
    <w:rsid w:val="00AB68FA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5AEF"/>
    <w:rsid w:val="00AE7664"/>
    <w:rsid w:val="00AE7A66"/>
    <w:rsid w:val="00AF1FDC"/>
    <w:rsid w:val="00AF452C"/>
    <w:rsid w:val="00AF462C"/>
    <w:rsid w:val="00AF606D"/>
    <w:rsid w:val="00B00417"/>
    <w:rsid w:val="00B0153D"/>
    <w:rsid w:val="00B0209E"/>
    <w:rsid w:val="00B023BD"/>
    <w:rsid w:val="00B02586"/>
    <w:rsid w:val="00B03181"/>
    <w:rsid w:val="00B0384C"/>
    <w:rsid w:val="00B04200"/>
    <w:rsid w:val="00B04878"/>
    <w:rsid w:val="00B0542A"/>
    <w:rsid w:val="00B1290D"/>
    <w:rsid w:val="00B13AE2"/>
    <w:rsid w:val="00B13C5F"/>
    <w:rsid w:val="00B16220"/>
    <w:rsid w:val="00B16498"/>
    <w:rsid w:val="00B22EE2"/>
    <w:rsid w:val="00B23FE3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4D7"/>
    <w:rsid w:val="00BF474F"/>
    <w:rsid w:val="00BF4903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534"/>
    <w:rsid w:val="00D776C7"/>
    <w:rsid w:val="00D806E3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29DD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48AF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F20F5"/>
    <w:rsid w:val="00EF389E"/>
    <w:rsid w:val="00EF41E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00A9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50E45"/>
    <w:rsid w:val="00F514DA"/>
    <w:rsid w:val="00F52D97"/>
    <w:rsid w:val="00F535B0"/>
    <w:rsid w:val="00F545A6"/>
    <w:rsid w:val="00F55468"/>
    <w:rsid w:val="00F559BC"/>
    <w:rsid w:val="00F56876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54B5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2EDFA"/>
  <w15:chartTrackingRefBased/>
  <w15:docId w15:val="{B051357E-864D-4458-A28B-608DE00C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7</TotalTime>
  <Pages>33</Pages>
  <Words>3688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2023-03-09T21:50:00Z</cp:lastPrinted>
  <dcterms:created xsi:type="dcterms:W3CDTF">2023-03-09T21:47:00Z</dcterms:created>
  <dcterms:modified xsi:type="dcterms:W3CDTF">2023-03-09T21:56:00Z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