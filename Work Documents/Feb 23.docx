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2417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7E9C61B1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505CAD40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E6F4419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5D94305F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9109CAF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2D5795D4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41BBEF5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D5492" w14:paraId="26885072" w14:textId="77777777" w:rsidTr="000762D0">
        <w:trPr>
          <w:jc w:val="center"/>
        </w:trPr>
        <w:tc>
          <w:tcPr>
            <w:tcW w:w="4675" w:type="dxa"/>
          </w:tcPr>
          <w:p w14:paraId="077987C9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5C5AE822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1A38B2C8" w14:textId="77777777" w:rsidTr="000762D0">
        <w:trPr>
          <w:jc w:val="center"/>
        </w:trPr>
        <w:tc>
          <w:tcPr>
            <w:tcW w:w="4675" w:type="dxa"/>
          </w:tcPr>
          <w:p w14:paraId="5682F510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90043DF" w14:textId="77777777" w:rsidR="005D5492" w:rsidRDefault="005E694A" w:rsidP="005E694A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3E3AC7">
              <w:rPr>
                <w:sz w:val="28"/>
                <w:szCs w:val="28"/>
              </w:rPr>
              <w:t>1234</w:t>
            </w:r>
          </w:p>
        </w:tc>
      </w:tr>
    </w:tbl>
    <w:p w14:paraId="0C2F645F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112A4F74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1F36DECC" w14:textId="4BC876D2" w:rsidR="008571B8" w:rsidRPr="00F22CD4" w:rsidRDefault="008571B8" w:rsidP="00F22CD4">
      <w:pPr>
        <w:pStyle w:val="BodyText"/>
        <w:spacing w:after="60"/>
        <w:jc w:val="center"/>
        <w:rPr>
          <w:b/>
          <w:bCs/>
          <w:sz w:val="40"/>
          <w:szCs w:val="40"/>
        </w:rPr>
      </w:pPr>
      <w:r w:rsidRPr="008571B8">
        <w:rPr>
          <w:b/>
          <w:bCs/>
          <w:sz w:val="40"/>
          <w:szCs w:val="40"/>
        </w:rPr>
        <w:t>Full test results</w:t>
      </w:r>
      <w:r>
        <w:rPr>
          <w:b/>
          <w:bCs/>
          <w:sz w:val="40"/>
          <w:szCs w:val="40"/>
        </w:rPr>
        <w:t xml:space="preserve">: </w:t>
      </w:r>
      <w:proofErr w:type="gramStart"/>
      <w:r w:rsidR="003E3AC7">
        <w:rPr>
          <w:b/>
          <w:bCs/>
          <w:sz w:val="40"/>
          <w:szCs w:val="40"/>
        </w:rPr>
        <w:t>Fail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571B8" w14:paraId="517152B4" w14:textId="77777777" w:rsidTr="000762D0">
        <w:trPr>
          <w:jc w:val="center"/>
        </w:trPr>
        <w:tc>
          <w:tcPr>
            <w:tcW w:w="4675" w:type="dxa"/>
          </w:tcPr>
          <w:p w14:paraId="170E00CB" w14:textId="77777777" w:rsidR="008571B8" w:rsidRPr="00B04878" w:rsidRDefault="00B04878" w:rsidP="00857ECD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4878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4675" w:type="dxa"/>
          </w:tcPr>
          <w:p w14:paraId="0F412691" w14:textId="77777777" w:rsidR="008571B8" w:rsidRPr="00B04878" w:rsidRDefault="00B04878" w:rsidP="00857ECD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4878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8571B8" w14:paraId="2D412D65" w14:textId="77777777" w:rsidTr="000762D0">
        <w:trPr>
          <w:jc w:val="center"/>
        </w:trPr>
        <w:tc>
          <w:tcPr>
            <w:tcW w:w="4675" w:type="dxa"/>
          </w:tcPr>
          <w:p w14:paraId="037EAEEB" w14:textId="77777777" w:rsidR="008571B8" w:rsidRPr="00F22CD4" w:rsidRDefault="00041430" w:rsidP="00F22CD4">
            <w:pPr>
              <w:pStyle w:val="BodyText"/>
              <w:spacing w:after="60"/>
              <w:ind w:left="0"/>
              <w:jc w:val="both"/>
              <w:rPr>
                <w:b/>
                <w:bCs/>
                <w:szCs w:val="20"/>
              </w:rPr>
            </w:pPr>
            <w:r w:rsidRPr="00F22CD4">
              <w:rPr>
                <w:b/>
                <w:bCs/>
                <w:szCs w:val="20"/>
              </w:rPr>
              <w:fldChar w:fldCharType="begin"/>
            </w:r>
            <w:r w:rsidRPr="00F22CD4">
              <w:rPr>
                <w:b/>
                <w:bCs/>
                <w:szCs w:val="20"/>
              </w:rPr>
              <w:instrText xml:space="preserve"> REF _Ref127525995 \h </w:instrText>
            </w:r>
            <w:r w:rsidR="00F22CD4" w:rsidRPr="00F22CD4">
              <w:rPr>
                <w:b/>
                <w:bCs/>
                <w:szCs w:val="20"/>
              </w:rPr>
              <w:instrText xml:space="preserve"> \* MERGEFORMAT </w:instrText>
            </w:r>
            <w:r w:rsidRPr="00F22CD4">
              <w:rPr>
                <w:b/>
                <w:bCs/>
                <w:szCs w:val="20"/>
              </w:rPr>
            </w:r>
            <w:r w:rsidRPr="00F22CD4">
              <w:rPr>
                <w:b/>
                <w:bCs/>
                <w:szCs w:val="20"/>
              </w:rPr>
              <w:fldChar w:fldCharType="separate"/>
            </w:r>
            <w:r w:rsidR="003E3AC7" w:rsidRPr="003E3AC7">
              <w:rPr>
                <w:b/>
                <w:bCs/>
                <w:szCs w:val="20"/>
              </w:rPr>
              <w:t>6.1. Visual Examination of the Product</w:t>
            </w:r>
            <w:r w:rsidRPr="00F22CD4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</w:tcPr>
          <w:p w14:paraId="2E091396" w14:textId="4DDA4FA3" w:rsidR="008571B8" w:rsidRPr="00395E23" w:rsidRDefault="003E3AC7" w:rsidP="00857EC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2C6A868C" w14:textId="77777777" w:rsidTr="000762D0">
        <w:trPr>
          <w:jc w:val="center"/>
        </w:trPr>
        <w:tc>
          <w:tcPr>
            <w:tcW w:w="4675" w:type="dxa"/>
          </w:tcPr>
          <w:p w14:paraId="3877559B" w14:textId="77777777" w:rsidR="00395E23" w:rsidRPr="00F22CD4" w:rsidRDefault="00395E23" w:rsidP="00395E23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F22CD4">
              <w:rPr>
                <w:b/>
                <w:bCs/>
                <w:szCs w:val="20"/>
              </w:rPr>
              <w:fldChar w:fldCharType="begin"/>
            </w:r>
            <w:r w:rsidRPr="00F22CD4">
              <w:rPr>
                <w:b/>
                <w:bCs/>
                <w:szCs w:val="20"/>
              </w:rPr>
              <w:instrText xml:space="preserve"> REF _Ref127526002 \h  \* MERGEFORMAT </w:instrText>
            </w:r>
            <w:r w:rsidRPr="00F22CD4">
              <w:rPr>
                <w:b/>
                <w:bCs/>
                <w:szCs w:val="20"/>
              </w:rPr>
            </w:r>
            <w:r w:rsidRPr="00F22CD4">
              <w:rPr>
                <w:b/>
                <w:bCs/>
                <w:szCs w:val="20"/>
              </w:rPr>
              <w:fldChar w:fldCharType="separate"/>
            </w:r>
            <w:proofErr w:type="gramStart"/>
            <w:r w:rsidR="003E3AC7" w:rsidRPr="003E3AC7">
              <w:rPr>
                <w:b/>
                <w:bCs/>
                <w:szCs w:val="20"/>
              </w:rPr>
              <w:t>6.2  Weight</w:t>
            </w:r>
            <w:proofErr w:type="gramEnd"/>
            <w:r w:rsidRPr="00F22CD4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</w:tcPr>
          <w:p w14:paraId="551BF3F3" w14:textId="7F06960C" w:rsidR="00395E23" w:rsidRDefault="003E3AC7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397C46D1" w14:textId="77777777" w:rsidTr="000762D0">
        <w:trPr>
          <w:jc w:val="center"/>
        </w:trPr>
        <w:tc>
          <w:tcPr>
            <w:tcW w:w="4675" w:type="dxa"/>
          </w:tcPr>
          <w:p w14:paraId="0DB87776" w14:textId="77777777" w:rsidR="00395E23" w:rsidRPr="00F22CD4" w:rsidRDefault="00395E23" w:rsidP="00395E23">
            <w:pPr>
              <w:pStyle w:val="BodyText"/>
              <w:spacing w:after="60"/>
              <w:ind w:left="0"/>
              <w:rPr>
                <w:szCs w:val="20"/>
              </w:rPr>
            </w:pPr>
            <w:r w:rsidRPr="00F22CD4">
              <w:rPr>
                <w:szCs w:val="20"/>
              </w:rPr>
              <w:fldChar w:fldCharType="begin"/>
            </w:r>
            <w:r w:rsidRPr="00F22CD4">
              <w:rPr>
                <w:szCs w:val="20"/>
              </w:rPr>
              <w:instrText xml:space="preserve"> REF _Ref127526785 \h  \* MERGEFORMAT </w:instrText>
            </w:r>
            <w:r w:rsidRPr="00F22CD4">
              <w:rPr>
                <w:szCs w:val="20"/>
              </w:rPr>
            </w:r>
            <w:r w:rsidRPr="00F22CD4">
              <w:rPr>
                <w:szCs w:val="20"/>
              </w:rPr>
              <w:fldChar w:fldCharType="separate"/>
            </w:r>
            <w:r w:rsidR="003E3AC7" w:rsidRPr="003E3AC7">
              <w:rPr>
                <w:rStyle w:val="Heading8Char"/>
                <w:rFonts w:eastAsiaTheme="minorHAnsi" w:cstheme="minorBidi"/>
                <w:i w:val="0"/>
                <w:color w:val="404040" w:themeColor="text1" w:themeTint="BF"/>
                <w:szCs w:val="20"/>
              </w:rPr>
              <w:t>6.3 Bonding</w:t>
            </w:r>
            <w:r w:rsidRPr="00F22CD4">
              <w:rPr>
                <w:szCs w:val="20"/>
              </w:rPr>
              <w:fldChar w:fldCharType="end"/>
            </w:r>
          </w:p>
        </w:tc>
        <w:tc>
          <w:tcPr>
            <w:tcW w:w="4675" w:type="dxa"/>
          </w:tcPr>
          <w:p w14:paraId="78CBB218" w14:textId="0A53A99D" w:rsidR="00395E23" w:rsidRDefault="003E3AC7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5C2D9ECB" w14:textId="77777777" w:rsidTr="000762D0">
        <w:trPr>
          <w:jc w:val="center"/>
        </w:trPr>
        <w:tc>
          <w:tcPr>
            <w:tcW w:w="4675" w:type="dxa"/>
          </w:tcPr>
          <w:p w14:paraId="6FB5A2C1" w14:textId="77777777" w:rsidR="00395E23" w:rsidRPr="00F22CD4" w:rsidRDefault="00395E23" w:rsidP="00395E23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F22CD4">
              <w:rPr>
                <w:b/>
                <w:bCs/>
                <w:szCs w:val="20"/>
              </w:rPr>
              <w:t xml:space="preserve">6.4 Resistance </w:t>
            </w:r>
          </w:p>
        </w:tc>
        <w:tc>
          <w:tcPr>
            <w:tcW w:w="4675" w:type="dxa"/>
          </w:tcPr>
          <w:p w14:paraId="2631B65C" w14:textId="5A08E5C4" w:rsidR="00395E23" w:rsidRDefault="003E3AC7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63273CA2" w14:textId="77777777" w:rsidTr="000762D0">
        <w:trPr>
          <w:jc w:val="center"/>
        </w:trPr>
        <w:tc>
          <w:tcPr>
            <w:tcW w:w="4675" w:type="dxa"/>
          </w:tcPr>
          <w:p w14:paraId="5D31B480" w14:textId="77777777" w:rsidR="006D15A2" w:rsidRPr="00F22CD4" w:rsidRDefault="006D15A2" w:rsidP="00395E23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6.5 Inductance</w:t>
            </w:r>
          </w:p>
        </w:tc>
        <w:tc>
          <w:tcPr>
            <w:tcW w:w="4675" w:type="dxa"/>
          </w:tcPr>
          <w:p w14:paraId="56E67BC6" w14:textId="33B5FDA0" w:rsidR="006D15A2" w:rsidRPr="006C165A" w:rsidRDefault="003E3AC7" w:rsidP="00395E2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395E23" w14:paraId="7BD710E3" w14:textId="77777777" w:rsidTr="000762D0">
        <w:trPr>
          <w:jc w:val="center"/>
        </w:trPr>
        <w:tc>
          <w:tcPr>
            <w:tcW w:w="4675" w:type="dxa"/>
          </w:tcPr>
          <w:p w14:paraId="734E0DA8" w14:textId="77777777" w:rsidR="00395E23" w:rsidRPr="00F22CD4" w:rsidRDefault="00395E23" w:rsidP="00395E23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F22CD4">
              <w:rPr>
                <w:b/>
                <w:bCs/>
                <w:szCs w:val="20"/>
              </w:rPr>
              <w:fldChar w:fldCharType="begin"/>
            </w:r>
            <w:r w:rsidRPr="00F22CD4">
              <w:rPr>
                <w:b/>
                <w:bCs/>
                <w:szCs w:val="20"/>
              </w:rPr>
              <w:instrText xml:space="preserve"> REF _Ref127526027 \h  \* MERGEFORMAT </w:instrText>
            </w:r>
            <w:r w:rsidRPr="00F22CD4">
              <w:rPr>
                <w:b/>
                <w:bCs/>
                <w:szCs w:val="20"/>
              </w:rPr>
            </w:r>
            <w:r w:rsidRPr="00F22CD4">
              <w:rPr>
                <w:b/>
                <w:bCs/>
                <w:szCs w:val="20"/>
              </w:rPr>
              <w:fldChar w:fldCharType="separate"/>
            </w:r>
            <w:r w:rsidR="003E3AC7" w:rsidRPr="003E3AC7">
              <w:rPr>
                <w:b/>
                <w:bCs/>
                <w:szCs w:val="20"/>
              </w:rPr>
              <w:t>6.5 Power ON UUT Checks</w:t>
            </w:r>
            <w:r w:rsidRPr="00F22CD4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</w:tcPr>
          <w:p w14:paraId="146EDB12" w14:textId="64E9AC4B" w:rsidR="00395E23" w:rsidRDefault="003E3AC7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6D15A2" w14:paraId="1E016FDA" w14:textId="77777777" w:rsidTr="000762D0">
        <w:trPr>
          <w:jc w:val="center"/>
        </w:trPr>
        <w:tc>
          <w:tcPr>
            <w:tcW w:w="4675" w:type="dxa"/>
          </w:tcPr>
          <w:p w14:paraId="04AFBC05" w14:textId="77777777" w:rsidR="006D15A2" w:rsidRPr="00F22CD4" w:rsidRDefault="006D15A2" w:rsidP="006D15A2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F22CD4">
              <w:rPr>
                <w:b/>
                <w:bCs/>
                <w:szCs w:val="20"/>
              </w:rPr>
              <w:fldChar w:fldCharType="begin"/>
            </w:r>
            <w:r w:rsidRPr="00F22CD4">
              <w:rPr>
                <w:b/>
                <w:bCs/>
                <w:szCs w:val="20"/>
              </w:rPr>
              <w:instrText xml:space="preserve"> REF _Ref127526043 \h  \* MERGEFORMAT </w:instrText>
            </w:r>
            <w:r w:rsidRPr="00F22CD4">
              <w:rPr>
                <w:b/>
                <w:bCs/>
                <w:szCs w:val="20"/>
              </w:rPr>
            </w:r>
            <w:r w:rsidRPr="00F22CD4">
              <w:rPr>
                <w:b/>
                <w:bCs/>
                <w:szCs w:val="20"/>
              </w:rPr>
              <w:fldChar w:fldCharType="separate"/>
            </w:r>
            <w:r w:rsidR="003E3AC7" w:rsidRPr="003E3AC7">
              <w:rPr>
                <w:b/>
                <w:bCs/>
                <w:szCs w:val="20"/>
              </w:rPr>
              <w:t>6.7.2 N1 and N2 Extend Mechanical Stops and MCE Rigging</w:t>
            </w:r>
            <w:r w:rsidRPr="00F22CD4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</w:tcPr>
          <w:p w14:paraId="64CCC07D" w14:textId="21B94AAF" w:rsidR="006D15A2" w:rsidRDefault="003E3AC7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4D611DD5" w14:textId="77777777" w:rsidTr="000762D0">
        <w:trPr>
          <w:jc w:val="center"/>
        </w:trPr>
        <w:tc>
          <w:tcPr>
            <w:tcW w:w="4675" w:type="dxa"/>
          </w:tcPr>
          <w:p w14:paraId="382CBC03" w14:textId="77777777" w:rsidR="006D15A2" w:rsidRPr="00F22CD4" w:rsidRDefault="006D15A2" w:rsidP="006D15A2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F22CD4">
              <w:rPr>
                <w:b/>
                <w:bCs/>
                <w:szCs w:val="20"/>
              </w:rPr>
              <w:fldChar w:fldCharType="begin"/>
            </w:r>
            <w:r w:rsidRPr="00F22CD4">
              <w:rPr>
                <w:b/>
                <w:bCs/>
                <w:szCs w:val="20"/>
              </w:rPr>
              <w:instrText xml:space="preserve"> REF _Ref127526651 \h  \* MERGEFORMAT </w:instrText>
            </w:r>
            <w:r w:rsidRPr="00F22CD4">
              <w:rPr>
                <w:b/>
                <w:bCs/>
                <w:szCs w:val="20"/>
              </w:rPr>
            </w:r>
            <w:r w:rsidRPr="00F22CD4">
              <w:rPr>
                <w:b/>
                <w:bCs/>
                <w:szCs w:val="20"/>
              </w:rPr>
              <w:fldChar w:fldCharType="separate"/>
            </w:r>
            <w:r w:rsidR="003E3AC7" w:rsidRPr="003E3AC7">
              <w:rPr>
                <w:b/>
                <w:bCs/>
                <w:szCs w:val="20"/>
              </w:rPr>
              <w:t>6.7.3 N1 and N2 Stroke Check</w:t>
            </w:r>
            <w:r w:rsidRPr="00F22CD4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</w:tcPr>
          <w:p w14:paraId="27359350" w14:textId="1D905B22" w:rsidR="006D15A2" w:rsidRDefault="003E3AC7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273ED254" w14:textId="77777777" w:rsidTr="000762D0">
        <w:trPr>
          <w:jc w:val="center"/>
        </w:trPr>
        <w:tc>
          <w:tcPr>
            <w:tcW w:w="4675" w:type="dxa"/>
          </w:tcPr>
          <w:p w14:paraId="21C24FF2" w14:textId="77777777" w:rsidR="006D15A2" w:rsidRPr="00F22CD4" w:rsidRDefault="006D15A2" w:rsidP="006D15A2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F22CD4">
              <w:rPr>
                <w:b/>
                <w:bCs/>
                <w:szCs w:val="20"/>
              </w:rPr>
              <w:fldChar w:fldCharType="begin"/>
            </w:r>
            <w:r w:rsidRPr="00F22CD4">
              <w:rPr>
                <w:b/>
                <w:bCs/>
                <w:szCs w:val="20"/>
              </w:rPr>
              <w:instrText xml:space="preserve"> REF _Ref127526656 \h  \* MERGEFORMAT </w:instrText>
            </w:r>
            <w:r w:rsidRPr="00F22CD4">
              <w:rPr>
                <w:b/>
                <w:bCs/>
                <w:szCs w:val="20"/>
              </w:rPr>
            </w:r>
            <w:r w:rsidRPr="00F22CD4">
              <w:rPr>
                <w:b/>
                <w:bCs/>
                <w:szCs w:val="20"/>
              </w:rPr>
              <w:fldChar w:fldCharType="separate"/>
            </w:r>
            <w:r w:rsidR="003E3AC7" w:rsidRPr="003E3AC7">
              <w:rPr>
                <w:b/>
                <w:bCs/>
                <w:szCs w:val="20"/>
              </w:rPr>
              <w:t>6.7.4 Brake Release Test</w:t>
            </w:r>
            <w:r w:rsidRPr="00F22CD4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</w:tcPr>
          <w:p w14:paraId="3681A90B" w14:textId="07E2F888" w:rsidR="006D15A2" w:rsidRDefault="003E3AC7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6D15A2" w14:paraId="32EF81B3" w14:textId="77777777" w:rsidTr="000762D0">
        <w:trPr>
          <w:jc w:val="center"/>
        </w:trPr>
        <w:tc>
          <w:tcPr>
            <w:tcW w:w="4675" w:type="dxa"/>
          </w:tcPr>
          <w:p w14:paraId="3017B75C" w14:textId="77777777" w:rsidR="006D15A2" w:rsidRPr="00F22CD4" w:rsidRDefault="006D15A2" w:rsidP="006D15A2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6.7.5 Performance Test – Unloaded Operation</w:t>
            </w:r>
          </w:p>
        </w:tc>
        <w:tc>
          <w:tcPr>
            <w:tcW w:w="4675" w:type="dxa"/>
          </w:tcPr>
          <w:p w14:paraId="18E20BE8" w14:textId="287CA334" w:rsidR="006D15A2" w:rsidRPr="008F0E92" w:rsidRDefault="003E3AC7" w:rsidP="006D15A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450DDAFE" w14:textId="77777777" w:rsidTr="000762D0">
        <w:trPr>
          <w:jc w:val="center"/>
        </w:trPr>
        <w:tc>
          <w:tcPr>
            <w:tcW w:w="4675" w:type="dxa"/>
          </w:tcPr>
          <w:p w14:paraId="294F6F45" w14:textId="77777777" w:rsidR="006D15A2" w:rsidRPr="00F22CD4" w:rsidRDefault="006D15A2" w:rsidP="006D15A2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F22CD4">
              <w:rPr>
                <w:b/>
                <w:bCs/>
                <w:szCs w:val="20"/>
              </w:rPr>
              <w:fldChar w:fldCharType="begin"/>
            </w:r>
            <w:r w:rsidRPr="00F22CD4">
              <w:rPr>
                <w:b/>
                <w:bCs/>
                <w:szCs w:val="20"/>
              </w:rPr>
              <w:instrText xml:space="preserve"> REF _Ref127526660 \h  \* MERGEFORMAT </w:instrText>
            </w:r>
            <w:r w:rsidRPr="00F22CD4">
              <w:rPr>
                <w:b/>
                <w:bCs/>
                <w:szCs w:val="20"/>
              </w:rPr>
            </w:r>
            <w:r w:rsidRPr="00F22CD4">
              <w:rPr>
                <w:b/>
                <w:bCs/>
                <w:szCs w:val="20"/>
              </w:rPr>
              <w:fldChar w:fldCharType="separate"/>
            </w:r>
            <w:r w:rsidR="003E3AC7" w:rsidRPr="003E3AC7">
              <w:rPr>
                <w:b/>
                <w:bCs/>
                <w:szCs w:val="20"/>
              </w:rPr>
              <w:t>6.7.6 Performance Test – Loaded Operation</w:t>
            </w:r>
            <w:r w:rsidRPr="00F22CD4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</w:tcPr>
          <w:p w14:paraId="676C693B" w14:textId="5C4C8F1A" w:rsidR="006D15A2" w:rsidRDefault="003E3AC7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3252D7BE" w14:textId="77777777" w:rsidTr="000762D0">
        <w:trPr>
          <w:jc w:val="center"/>
        </w:trPr>
        <w:tc>
          <w:tcPr>
            <w:tcW w:w="4675" w:type="dxa"/>
          </w:tcPr>
          <w:p w14:paraId="3F9724F4" w14:textId="77777777" w:rsidR="006D15A2" w:rsidRPr="00F22CD4" w:rsidRDefault="006D15A2" w:rsidP="006D15A2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F22CD4">
              <w:rPr>
                <w:b/>
                <w:bCs/>
                <w:szCs w:val="20"/>
              </w:rPr>
              <w:fldChar w:fldCharType="begin"/>
            </w:r>
            <w:r w:rsidRPr="00F22CD4">
              <w:rPr>
                <w:b/>
                <w:bCs/>
                <w:szCs w:val="20"/>
              </w:rPr>
              <w:instrText xml:space="preserve"> REF _Ref127526694 \h  \* MERGEFORMAT </w:instrText>
            </w:r>
            <w:r w:rsidRPr="00F22CD4">
              <w:rPr>
                <w:b/>
                <w:bCs/>
                <w:szCs w:val="20"/>
              </w:rPr>
            </w:r>
            <w:r w:rsidRPr="00F22CD4">
              <w:rPr>
                <w:b/>
                <w:bCs/>
                <w:szCs w:val="20"/>
              </w:rPr>
              <w:fldChar w:fldCharType="separate"/>
            </w:r>
            <w:r w:rsidR="003E3AC7" w:rsidRPr="003E3AC7">
              <w:rPr>
                <w:b/>
                <w:bCs/>
                <w:szCs w:val="20"/>
              </w:rPr>
              <w:t>6.7.7 Holding Load Test</w:t>
            </w:r>
            <w:r w:rsidRPr="00F22CD4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</w:tcPr>
          <w:p w14:paraId="247186F3" w14:textId="04199DE1" w:rsidR="006D15A2" w:rsidRDefault="003E3AC7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Cs w:val="20"/>
              </w:rPr>
              <w:t>Fail</w:t>
            </w:r>
            <w:r w:rsidR="006D15A2"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Fail</w:t>
            </w:r>
            <w:proofErr w:type="spellEnd"/>
            <w:proofErr w:type="gramEnd"/>
          </w:p>
        </w:tc>
      </w:tr>
      <w:tr w:rsidR="006D15A2" w14:paraId="0CBF1ED1" w14:textId="77777777" w:rsidTr="000762D0">
        <w:trPr>
          <w:jc w:val="center"/>
        </w:trPr>
        <w:tc>
          <w:tcPr>
            <w:tcW w:w="4675" w:type="dxa"/>
          </w:tcPr>
          <w:p w14:paraId="2F2B6818" w14:textId="77777777" w:rsidR="006D15A2" w:rsidRPr="00F22CD4" w:rsidRDefault="006D15A2" w:rsidP="006D15A2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F22CD4">
              <w:rPr>
                <w:b/>
                <w:bCs/>
                <w:szCs w:val="20"/>
              </w:rPr>
              <w:fldChar w:fldCharType="begin"/>
            </w:r>
            <w:r w:rsidRPr="00F22CD4">
              <w:rPr>
                <w:b/>
                <w:bCs/>
                <w:szCs w:val="20"/>
              </w:rPr>
              <w:instrText xml:space="preserve"> REF _Ref127526697 \h  \* MERGEFORMAT </w:instrText>
            </w:r>
            <w:r w:rsidRPr="00F22CD4">
              <w:rPr>
                <w:b/>
                <w:bCs/>
                <w:szCs w:val="20"/>
              </w:rPr>
            </w:r>
            <w:r w:rsidRPr="00F22CD4">
              <w:rPr>
                <w:b/>
                <w:bCs/>
                <w:szCs w:val="20"/>
              </w:rPr>
              <w:fldChar w:fldCharType="separate"/>
            </w:r>
            <w:r w:rsidR="003E3AC7" w:rsidRPr="003E3AC7">
              <w:rPr>
                <w:b/>
                <w:bCs/>
                <w:szCs w:val="20"/>
              </w:rPr>
              <w:t>6.7.8 Backlash</w:t>
            </w:r>
            <w:r w:rsidRPr="00F22CD4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</w:tcPr>
          <w:p w14:paraId="2F4532EB" w14:textId="18EE8C41" w:rsidR="006D15A2" w:rsidRDefault="003E3AC7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</w:tbl>
    <w:p w14:paraId="1B0DE94E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7FBC23B5" w14:textId="77777777" w:rsidR="0079673B" w:rsidRDefault="0079673B" w:rsidP="00DC4A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B2D6CE" w14:textId="77777777" w:rsidR="0079673B" w:rsidRDefault="0079673B" w:rsidP="00DC4AF2">
      <w:pPr>
        <w:pStyle w:val="BodyText"/>
        <w:spacing w:after="60"/>
        <w:ind w:left="0" w:firstLine="720"/>
        <w:rPr>
          <w:szCs w:val="20"/>
        </w:rPr>
      </w:pPr>
    </w:p>
    <w:p w14:paraId="3AE78703" w14:textId="77777777" w:rsidR="0079673B" w:rsidRDefault="0079673B" w:rsidP="00DC4AF2">
      <w:pPr>
        <w:pStyle w:val="BodyText"/>
        <w:spacing w:after="60"/>
        <w:ind w:left="0" w:firstLine="720"/>
        <w:rPr>
          <w:szCs w:val="20"/>
        </w:rPr>
      </w:pPr>
    </w:p>
    <w:p w14:paraId="5F334066" w14:textId="77777777" w:rsidR="009F51BC" w:rsidRDefault="009F51BC" w:rsidP="000762D0">
      <w:pPr>
        <w:pStyle w:val="BodyText"/>
        <w:spacing w:after="60"/>
        <w:ind w:left="0"/>
        <w:rPr>
          <w:b/>
          <w:bCs/>
          <w:szCs w:val="20"/>
        </w:rPr>
      </w:pPr>
      <w:bookmarkStart w:id="0" w:name="_Hlk122079207"/>
    </w:p>
    <w:p w14:paraId="4C3A7FBE" w14:textId="77777777" w:rsidR="00A36663" w:rsidRPr="00B04878" w:rsidRDefault="000762D0" w:rsidP="00041430">
      <w:pPr>
        <w:pStyle w:val="Heading9"/>
      </w:pPr>
      <w:bookmarkStart w:id="1" w:name="_Ref127525995"/>
      <w:r w:rsidRPr="00B04878">
        <w:t>6.1. Visual Examination of the Product</w:t>
      </w:r>
      <w:bookmarkEnd w:id="1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717"/>
        <w:gridCol w:w="2643"/>
      </w:tblGrid>
      <w:tr w:rsidR="009F51BC" w14:paraId="2517B04A" w14:textId="77777777" w:rsidTr="003E3AC7">
        <w:tc>
          <w:tcPr>
            <w:tcW w:w="5935" w:type="dxa"/>
          </w:tcPr>
          <w:bookmarkEnd w:id="0"/>
          <w:p w14:paraId="7B436B12" w14:textId="77777777" w:rsidR="009F51BC" w:rsidRDefault="009F51B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335" w:type="dxa"/>
            <w:shd w:val="solid" w:color="B9FF93" w:fill="auto"/>
          </w:tcPr>
          <w:p w14:paraId="646F8394" w14:textId="01892C56" w:rsidR="009F51BC" w:rsidRDefault="009F51B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  <w:r w:rsidR="003E3AC7">
              <w:rPr>
                <w:szCs w:val="20"/>
              </w:rPr>
              <w:t>True</w:t>
            </w:r>
          </w:p>
        </w:tc>
      </w:tr>
    </w:tbl>
    <w:p w14:paraId="18D2D376" w14:textId="77777777" w:rsidR="009F51BC" w:rsidRPr="009F51BC" w:rsidRDefault="004D5296" w:rsidP="00041430">
      <w:pPr>
        <w:pStyle w:val="Heading9"/>
      </w:pPr>
      <w:bookmarkStart w:id="2" w:name="_Ref127526002"/>
      <w:proofErr w:type="gramStart"/>
      <w:r>
        <w:t>6.2</w:t>
      </w:r>
      <w:r w:rsidR="00134C4E">
        <w:t xml:space="preserve"> </w:t>
      </w:r>
      <w:r w:rsidR="008F4C3E">
        <w:t xml:space="preserve"> </w:t>
      </w:r>
      <w:r w:rsidR="00571D0C" w:rsidRPr="00A57E0A">
        <w:t>Weight</w:t>
      </w:r>
      <w:bookmarkEnd w:id="2"/>
      <w:proofErr w:type="gramEnd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9F51BC" w14:paraId="2E93B353" w14:textId="77777777" w:rsidTr="00DC4AF2">
        <w:tc>
          <w:tcPr>
            <w:tcW w:w="4675" w:type="dxa"/>
          </w:tcPr>
          <w:p w14:paraId="6B0721C4" w14:textId="77777777" w:rsidR="009F51BC" w:rsidRDefault="009F51B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weight should not exceed 10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</w:t>
            </w:r>
          </w:p>
        </w:tc>
        <w:tc>
          <w:tcPr>
            <w:tcW w:w="4675" w:type="dxa"/>
          </w:tcPr>
          <w:p w14:paraId="0BA75C7C" w14:textId="001FB45B" w:rsidR="009F51BC" w:rsidRDefault="009F51B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actual weight    </w:t>
            </w:r>
            <w:r w:rsidR="003E3AC7">
              <w:rPr>
                <w:szCs w:val="20"/>
              </w:rPr>
              <w:t>12</w:t>
            </w:r>
            <w:r>
              <w:rPr>
                <w:szCs w:val="20"/>
              </w:rPr>
              <w:t xml:space="preserve">  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     </w:t>
            </w:r>
          </w:p>
        </w:tc>
      </w:tr>
    </w:tbl>
    <w:p w14:paraId="73534C6B" w14:textId="77777777" w:rsidR="00463DD7" w:rsidRDefault="00463DD7" w:rsidP="00DC4AF2">
      <w:pPr>
        <w:pStyle w:val="BodyText"/>
        <w:spacing w:after="60"/>
        <w:ind w:left="0"/>
        <w:rPr>
          <w:szCs w:val="20"/>
        </w:rPr>
      </w:pPr>
    </w:p>
    <w:p w14:paraId="5DA799D5" w14:textId="77777777" w:rsidR="00463DD7" w:rsidRPr="00F22CD4" w:rsidRDefault="00041430" w:rsidP="00F22CD4">
      <w:pPr>
        <w:pStyle w:val="Heading9"/>
      </w:pPr>
      <w:bookmarkStart w:id="3" w:name="_Ref127526785"/>
      <w:r w:rsidRPr="00F22CD4">
        <w:rPr>
          <w:rStyle w:val="Heading8Char"/>
          <w:rFonts w:eastAsiaTheme="minorHAnsi" w:cstheme="minorBidi"/>
          <w:b w:val="0"/>
          <w:bCs w:val="0"/>
          <w:i w:val="0"/>
          <w:color w:val="404040" w:themeColor="text1" w:themeTint="BF"/>
          <w:szCs w:val="18"/>
        </w:rPr>
        <w:t>6.3 Bonding</w:t>
      </w:r>
      <w:bookmarkEnd w:id="3"/>
      <w:r w:rsidR="00B7469E" w:rsidRPr="00F22CD4">
        <w:t xml:space="preserve"> </w:t>
      </w:r>
    </w:p>
    <w:p w14:paraId="01C56F0D" w14:textId="77777777" w:rsidR="008F4C3E" w:rsidRPr="004D6A80" w:rsidRDefault="008F4C3E" w:rsidP="00DC4AF2">
      <w:pPr>
        <w:pStyle w:val="BodyText"/>
        <w:spacing w:after="60"/>
        <w:ind w:left="0"/>
        <w:rPr>
          <w:szCs w:val="20"/>
        </w:rPr>
      </w:pPr>
      <w:r w:rsidRPr="004D6A80">
        <w:rPr>
          <w:szCs w:val="20"/>
        </w:rPr>
        <w:t xml:space="preserve">Bonding resistance </w:t>
      </w:r>
    </w:p>
    <w:p w14:paraId="0E420411" w14:textId="77777777" w:rsidR="00D36A9E" w:rsidRPr="005427CD" w:rsidRDefault="004D6A80" w:rsidP="005427CD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</w:rPr>
      </w:pPr>
      <w:r w:rsidRPr="004D6A80">
        <w:rPr>
          <w:b/>
          <w:bCs/>
          <w:color w:val="F3533F" w:themeColor="accent6"/>
        </w:rPr>
        <w:t xml:space="preserve">          </w:t>
      </w:r>
      <w:r w:rsidR="00D41D6A"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133"/>
        <w:gridCol w:w="1568"/>
        <w:gridCol w:w="1829"/>
        <w:gridCol w:w="1915"/>
        <w:gridCol w:w="1915"/>
      </w:tblGrid>
      <w:tr w:rsidR="0060056A" w:rsidRPr="00CF01D2" w14:paraId="6FDFEAE7" w14:textId="77777777" w:rsidTr="00DC4AF2">
        <w:tc>
          <w:tcPr>
            <w:tcW w:w="1885" w:type="dxa"/>
          </w:tcPr>
          <w:p w14:paraId="15A2B874" w14:textId="77777777" w:rsidR="0060056A" w:rsidRPr="0009590E" w:rsidRDefault="0060056A" w:rsidP="00DC4AF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1E8AEE11" w14:textId="77777777" w:rsidR="0060056A" w:rsidRPr="0009590E" w:rsidRDefault="0060056A" w:rsidP="00DC4AF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616" w:type="dxa"/>
          </w:tcPr>
          <w:p w14:paraId="52DBD74B" w14:textId="77777777" w:rsidR="0060056A" w:rsidRPr="0009590E" w:rsidRDefault="0060056A" w:rsidP="00DC4AF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692" w:type="dxa"/>
          </w:tcPr>
          <w:p w14:paraId="56DF3F45" w14:textId="77777777" w:rsidR="0060056A" w:rsidRPr="0009590E" w:rsidRDefault="0060056A" w:rsidP="00DC4AF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692" w:type="dxa"/>
          </w:tcPr>
          <w:p w14:paraId="4D8B30E7" w14:textId="77777777" w:rsidR="0060056A" w:rsidRPr="0009590E" w:rsidRDefault="0060056A" w:rsidP="00DC4AF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</w:tr>
      <w:tr w:rsidR="0060056A" w:rsidRPr="00CF01D2" w14:paraId="397C20E2" w14:textId="77777777" w:rsidTr="003E3AC7">
        <w:tc>
          <w:tcPr>
            <w:tcW w:w="1885" w:type="dxa"/>
          </w:tcPr>
          <w:p w14:paraId="7C4389B7" w14:textId="77777777" w:rsidR="0060056A" w:rsidRPr="0009590E" w:rsidRDefault="0060056A" w:rsidP="00DC4AF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46071D9A" w14:textId="77777777" w:rsidR="0060056A" w:rsidRPr="0009590E" w:rsidRDefault="0060056A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16" w:type="dxa"/>
          </w:tcPr>
          <w:p w14:paraId="1A077AFC" w14:textId="77777777" w:rsidR="0060056A" w:rsidRPr="0009590E" w:rsidRDefault="0060056A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2C05C773" w14:textId="77777777" w:rsidR="0060056A" w:rsidRPr="0009590E" w:rsidRDefault="0060056A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74C15F91" w14:textId="77777777" w:rsidR="0060056A" w:rsidRPr="0009590E" w:rsidRDefault="0060056A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</w:tr>
      <w:tr w:rsidR="0060056A" w:rsidRPr="00CF01D2" w14:paraId="1CC26772" w14:textId="77777777" w:rsidTr="003E3AC7">
        <w:tc>
          <w:tcPr>
            <w:tcW w:w="1885" w:type="dxa"/>
          </w:tcPr>
          <w:p w14:paraId="6A064475" w14:textId="77777777" w:rsidR="0060056A" w:rsidRPr="0009590E" w:rsidRDefault="0060056A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1385" w:type="dxa"/>
          </w:tcPr>
          <w:p w14:paraId="0D7D2BDA" w14:textId="2802B9AC" w:rsidR="0060056A" w:rsidRPr="0009590E" w:rsidRDefault="003E3AC7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2.5</w:t>
            </w:r>
          </w:p>
        </w:tc>
        <w:tc>
          <w:tcPr>
            <w:tcW w:w="1616" w:type="dxa"/>
          </w:tcPr>
          <w:p w14:paraId="1607FA87" w14:textId="0B99B5DB" w:rsidR="0060056A" w:rsidRPr="0009590E" w:rsidRDefault="003E3AC7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solid" w:color="B9FF93" w:fill="auto"/>
          </w:tcPr>
          <w:p w14:paraId="4B22C696" w14:textId="22E25925" w:rsidR="0060056A" w:rsidRPr="0009590E" w:rsidRDefault="003E3AC7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solid" w:color="B9FF93" w:fill="auto"/>
          </w:tcPr>
          <w:p w14:paraId="10295584" w14:textId="608297F6" w:rsidR="0060056A" w:rsidRPr="0009590E" w:rsidRDefault="003E3AC7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2.1</w:t>
            </w:r>
          </w:p>
        </w:tc>
      </w:tr>
      <w:tr w:rsidR="0060056A" w:rsidRPr="00CF01D2" w14:paraId="3FFD856F" w14:textId="77777777" w:rsidTr="003E3AC7">
        <w:tc>
          <w:tcPr>
            <w:tcW w:w="1885" w:type="dxa"/>
          </w:tcPr>
          <w:p w14:paraId="6907469F" w14:textId="77777777" w:rsidR="0060056A" w:rsidRPr="0009590E" w:rsidRDefault="0060056A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385" w:type="dxa"/>
          </w:tcPr>
          <w:p w14:paraId="572D232B" w14:textId="0D0CA910" w:rsidR="0060056A" w:rsidRPr="0009590E" w:rsidRDefault="003E3AC7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2.5</w:t>
            </w:r>
          </w:p>
        </w:tc>
        <w:tc>
          <w:tcPr>
            <w:tcW w:w="1616" w:type="dxa"/>
          </w:tcPr>
          <w:p w14:paraId="79AB078D" w14:textId="39BE857B" w:rsidR="0060056A" w:rsidRPr="0009590E" w:rsidRDefault="003E3AC7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solid" w:color="B9FF93" w:fill="auto"/>
          </w:tcPr>
          <w:p w14:paraId="314DB1BF" w14:textId="5D13A223" w:rsidR="0060056A" w:rsidRPr="0009590E" w:rsidRDefault="003E3AC7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solid" w:color="B9FF93" w:fill="auto"/>
          </w:tcPr>
          <w:p w14:paraId="0CA8BA3E" w14:textId="55400C7A" w:rsidR="0060056A" w:rsidRPr="0009590E" w:rsidRDefault="003E3AC7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2.2</w:t>
            </w:r>
          </w:p>
        </w:tc>
      </w:tr>
      <w:tr w:rsidR="0060056A" w:rsidRPr="00CF01D2" w14:paraId="646EAC5B" w14:textId="77777777" w:rsidTr="003E3AC7">
        <w:tc>
          <w:tcPr>
            <w:tcW w:w="1885" w:type="dxa"/>
          </w:tcPr>
          <w:p w14:paraId="7BF4D3E7" w14:textId="77777777" w:rsidR="0060056A" w:rsidRPr="0009590E" w:rsidRDefault="0060056A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385" w:type="dxa"/>
          </w:tcPr>
          <w:p w14:paraId="7A724A49" w14:textId="152B9684" w:rsidR="0060056A" w:rsidRPr="0009590E" w:rsidRDefault="003E3AC7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2.5</w:t>
            </w:r>
          </w:p>
        </w:tc>
        <w:tc>
          <w:tcPr>
            <w:tcW w:w="1616" w:type="dxa"/>
          </w:tcPr>
          <w:p w14:paraId="0D98DF03" w14:textId="4439F289" w:rsidR="0060056A" w:rsidRPr="0009590E" w:rsidRDefault="003E3AC7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692" w:type="dxa"/>
            <w:shd w:val="solid" w:color="B9FF93" w:fill="auto"/>
          </w:tcPr>
          <w:p w14:paraId="3CB03FBF" w14:textId="7E1A4E87" w:rsidR="0060056A" w:rsidRPr="0009590E" w:rsidRDefault="003E3AC7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692" w:type="dxa"/>
            <w:shd w:val="solid" w:color="B9FF93" w:fill="auto"/>
          </w:tcPr>
          <w:p w14:paraId="508A4B11" w14:textId="52438C4D" w:rsidR="0060056A" w:rsidRPr="0009590E" w:rsidRDefault="003E3AC7" w:rsidP="00DC4AF2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2.3</w:t>
            </w:r>
          </w:p>
        </w:tc>
      </w:tr>
    </w:tbl>
    <w:p w14:paraId="04D70F74" w14:textId="77777777" w:rsidR="00A909EE" w:rsidRDefault="00A909EE" w:rsidP="00DC4AF2">
      <w:pPr>
        <w:pStyle w:val="BodyText"/>
        <w:spacing w:after="60"/>
        <w:ind w:left="0"/>
        <w:rPr>
          <w:szCs w:val="20"/>
        </w:rPr>
      </w:pPr>
    </w:p>
    <w:p w14:paraId="49789A4D" w14:textId="77777777" w:rsidR="00A909EE" w:rsidRDefault="004D5296" w:rsidP="00041430">
      <w:pPr>
        <w:pStyle w:val="Heading9"/>
        <w:rPr>
          <w:szCs w:val="20"/>
        </w:rPr>
      </w:pPr>
      <w:r w:rsidRPr="00041430">
        <w:rPr>
          <w:rStyle w:val="Heading9Char"/>
        </w:rPr>
        <w:t xml:space="preserve">6.4 </w:t>
      </w:r>
      <w:r w:rsidR="00A909EE" w:rsidRPr="00041430">
        <w:rPr>
          <w:rStyle w:val="Heading9Char"/>
        </w:rPr>
        <w:t>Resistance and Inductance Test</w:t>
      </w:r>
      <w:r w:rsidR="00A909EE" w:rsidRPr="00041430">
        <w:rPr>
          <w:rStyle w:val="Heading8Char"/>
        </w:rPr>
        <w:t xml:space="preserve"> </w:t>
      </w:r>
      <w:r w:rsidR="00A909EE">
        <w:rPr>
          <w:szCs w:val="20"/>
        </w:rPr>
        <w:t>(motor and solenoid)</w:t>
      </w:r>
    </w:p>
    <w:p w14:paraId="32C4488D" w14:textId="77777777" w:rsidR="002C0E55" w:rsidRPr="00303926" w:rsidRDefault="00303926" w:rsidP="00DC4AF2">
      <w:pPr>
        <w:pStyle w:val="BodyText"/>
        <w:spacing w:after="60"/>
        <w:ind w:left="0"/>
        <w:rPr>
          <w:b/>
          <w:bCs/>
          <w:szCs w:val="20"/>
        </w:rPr>
      </w:pPr>
      <w:bookmarkStart w:id="4" w:name="_Hlk127527090"/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="004D6A80"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="002C0E55"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793"/>
        <w:gridCol w:w="1376"/>
        <w:gridCol w:w="1358"/>
        <w:gridCol w:w="1562"/>
        <w:gridCol w:w="1562"/>
        <w:gridCol w:w="1709"/>
      </w:tblGrid>
      <w:tr w:rsidR="002C0E55" w14:paraId="6FFC2847" w14:textId="77777777" w:rsidTr="00DC4AF2">
        <w:tc>
          <w:tcPr>
            <w:tcW w:w="1593" w:type="dxa"/>
          </w:tcPr>
          <w:p w14:paraId="2F201520" w14:textId="77777777" w:rsidR="002C0E55" w:rsidRDefault="002C0E5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22" w:type="dxa"/>
          </w:tcPr>
          <w:p w14:paraId="7CD74689" w14:textId="77777777" w:rsidR="002C0E55" w:rsidRDefault="002C0E55" w:rsidP="00DC4A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1" w:type="dxa"/>
          </w:tcPr>
          <w:p w14:paraId="69B9F4C5" w14:textId="77777777" w:rsidR="002C0E55" w:rsidRDefault="002C0E55" w:rsidP="00DC4A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88" w:type="dxa"/>
          </w:tcPr>
          <w:p w14:paraId="1DF02547" w14:textId="77777777" w:rsidR="002C0E55" w:rsidRDefault="002C0E5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388" w:type="dxa"/>
          </w:tcPr>
          <w:p w14:paraId="20D2C400" w14:textId="77777777" w:rsidR="002C0E55" w:rsidRDefault="002C0E5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18" w:type="dxa"/>
          </w:tcPr>
          <w:p w14:paraId="50B5F81C" w14:textId="77777777" w:rsidR="002C0E55" w:rsidRDefault="002C0E5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2C0E55" w14:paraId="541FD22D" w14:textId="77777777" w:rsidTr="003E3AC7">
        <w:tc>
          <w:tcPr>
            <w:tcW w:w="1593" w:type="dxa"/>
          </w:tcPr>
          <w:p w14:paraId="37A23164" w14:textId="77777777" w:rsidR="002C0E55" w:rsidRDefault="002C0E5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222" w:type="dxa"/>
          </w:tcPr>
          <w:p w14:paraId="644D9E12" w14:textId="77777777" w:rsidR="002C0E55" w:rsidRDefault="002C0E5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161" w:type="dxa"/>
          </w:tcPr>
          <w:p w14:paraId="10B60317" w14:textId="77777777" w:rsidR="002C0E55" w:rsidRDefault="002C0E5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31A14812" w14:textId="77777777" w:rsidR="002C0E55" w:rsidRDefault="002C0E5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1356B5A8" w14:textId="77777777" w:rsidR="002C0E55" w:rsidRDefault="002C0E5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00839CB7" w14:textId="77777777" w:rsidR="002C0E55" w:rsidRDefault="002C0E5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2C0E55" w14:paraId="5175FAB2" w14:textId="77777777" w:rsidTr="003E3AC7">
        <w:tc>
          <w:tcPr>
            <w:tcW w:w="1593" w:type="dxa"/>
          </w:tcPr>
          <w:p w14:paraId="63CEDCF1" w14:textId="77777777" w:rsidR="002C0E55" w:rsidRDefault="00613F1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11FEF1A1" w14:textId="046A382C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7C886C6D" w14:textId="79F9AD6C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0.0212 Ohms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solid" w:color="B9FF93" w:fill="auto"/>
          </w:tcPr>
          <w:p w14:paraId="18B4819E" w14:textId="7A7F0656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 Ohms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solid" w:color="FF7575" w:fill="auto"/>
          </w:tcPr>
          <w:p w14:paraId="5FDD5327" w14:textId="7623060D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solid" w:color="FF7575" w:fill="auto"/>
          </w:tcPr>
          <w:p w14:paraId="48CBE751" w14:textId="38AC27D2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</w:tr>
      <w:tr w:rsidR="002C0E55" w14:paraId="18F7C238" w14:textId="77777777" w:rsidTr="003E3AC7">
        <w:tc>
          <w:tcPr>
            <w:tcW w:w="1593" w:type="dxa"/>
          </w:tcPr>
          <w:p w14:paraId="361F6A90" w14:textId="77777777" w:rsidR="002C0E55" w:rsidRDefault="00613F1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6E47DF5D" w14:textId="3F8069F2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5650F6CF" w14:textId="3C6D4DC5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0.0212 Ohms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solid" w:color="B9FF93" w:fill="auto"/>
          </w:tcPr>
          <w:p w14:paraId="7B193F22" w14:textId="484D44C6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 Ohms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solid" w:color="FF7575" w:fill="auto"/>
          </w:tcPr>
          <w:p w14:paraId="1297F6B0" w14:textId="57544156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solid" w:color="FF7575" w:fill="auto"/>
          </w:tcPr>
          <w:p w14:paraId="6ADF70D0" w14:textId="565B5F2D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</w:tr>
      <w:tr w:rsidR="002C0E55" w14:paraId="30A088C1" w14:textId="77777777" w:rsidTr="003E3AC7">
        <w:tc>
          <w:tcPr>
            <w:tcW w:w="1593" w:type="dxa"/>
          </w:tcPr>
          <w:p w14:paraId="73E28C1F" w14:textId="77777777" w:rsidR="002C0E55" w:rsidRDefault="00613F1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E</w:t>
            </w:r>
          </w:p>
        </w:tc>
        <w:tc>
          <w:tcPr>
            <w:tcW w:w="1222" w:type="dxa"/>
          </w:tcPr>
          <w:p w14:paraId="552680CA" w14:textId="0A5F2083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4127A537" w14:textId="7E6EE8EC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0.0212 Ohms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solid" w:color="B9FF93" w:fill="auto"/>
          </w:tcPr>
          <w:p w14:paraId="28FA1509" w14:textId="7FEAB3CB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 Ohms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solid" w:color="FF7575" w:fill="auto"/>
          </w:tcPr>
          <w:p w14:paraId="1D05BCE2" w14:textId="6A0081EF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solid" w:color="FF7575" w:fill="auto"/>
          </w:tcPr>
          <w:p w14:paraId="002BEFF0" w14:textId="30858C29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</w:tr>
      <w:tr w:rsidR="002C0E55" w14:paraId="1EA41902" w14:textId="77777777" w:rsidTr="003E3AC7">
        <w:tc>
          <w:tcPr>
            <w:tcW w:w="1593" w:type="dxa"/>
          </w:tcPr>
          <w:p w14:paraId="19AB214B" w14:textId="77777777" w:rsidR="002C0E55" w:rsidRDefault="002C0E55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22" w:type="dxa"/>
          </w:tcPr>
          <w:p w14:paraId="5528FF8E" w14:textId="0E5ECEAC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6.55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20E0C51A" w14:textId="662B64CA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0.44 Ohms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solid" w:color="FF7575" w:fill="auto"/>
          </w:tcPr>
          <w:p w14:paraId="69F63A1A" w14:textId="29C67E17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45 Ohms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solid" w:color="FF7575" w:fill="auto"/>
          </w:tcPr>
          <w:p w14:paraId="261FF879" w14:textId="3EDFF0A1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55 Ohms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solid" w:color="FF7575" w:fill="auto"/>
          </w:tcPr>
          <w:p w14:paraId="338C0B8E" w14:textId="301F13C6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56 Ohms</w:t>
            </w:r>
          </w:p>
        </w:tc>
      </w:tr>
      <w:tr w:rsidR="002C0E55" w14:paraId="27D89A1D" w14:textId="77777777" w:rsidTr="003E3AC7">
        <w:tc>
          <w:tcPr>
            <w:tcW w:w="1593" w:type="dxa"/>
          </w:tcPr>
          <w:p w14:paraId="18603413" w14:textId="77777777" w:rsidR="002C0E55" w:rsidRDefault="002C0E55" w:rsidP="00DC4AF2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222" w:type="dxa"/>
          </w:tcPr>
          <w:p w14:paraId="3DBA8848" w14:textId="3346711E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5000000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380B01A8" w14:textId="306E4BBD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388" w:type="dxa"/>
            <w:shd w:val="solid" w:color="FF7575" w:fill="auto"/>
          </w:tcPr>
          <w:p w14:paraId="194B5929" w14:textId="125C6236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1E+7 Ohms</w:t>
            </w:r>
          </w:p>
        </w:tc>
        <w:tc>
          <w:tcPr>
            <w:tcW w:w="1388" w:type="dxa"/>
            <w:shd w:val="solid" w:color="FF7575" w:fill="auto"/>
          </w:tcPr>
          <w:p w14:paraId="7AA8262D" w14:textId="7D306F34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1E+9 Ohms</w:t>
            </w:r>
          </w:p>
        </w:tc>
        <w:tc>
          <w:tcPr>
            <w:tcW w:w="1518" w:type="dxa"/>
            <w:shd w:val="solid" w:color="FF7575" w:fill="auto"/>
          </w:tcPr>
          <w:p w14:paraId="1FCD739A" w14:textId="462729EE" w:rsidR="002C0E55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1E+8 Ohms</w:t>
            </w:r>
          </w:p>
        </w:tc>
      </w:tr>
    </w:tbl>
    <w:p w14:paraId="3B9D02BB" w14:textId="77777777" w:rsidR="00D41D6A" w:rsidRPr="00303926" w:rsidRDefault="00303926" w:rsidP="00DC4AF2">
      <w:pPr>
        <w:pStyle w:val="BodyText"/>
        <w:spacing w:after="60"/>
        <w:ind w:left="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="004D6A80" w:rsidRPr="00303926">
        <w:rPr>
          <w:b/>
          <w:bCs/>
          <w:color w:val="000000" w:themeColor="text1"/>
        </w:rPr>
        <w:t xml:space="preserve">        </w:t>
      </w:r>
      <w:r w:rsidR="00D41D6A" w:rsidRPr="00303926">
        <w:rPr>
          <w:b/>
          <w:bCs/>
          <w:color w:val="000000" w:themeColor="text1"/>
        </w:rPr>
        <w:t xml:space="preserve"> </w:t>
      </w:r>
      <w:r w:rsidR="004D6A80" w:rsidRPr="00303926">
        <w:rPr>
          <w:b/>
          <w:bCs/>
          <w:color w:val="000000" w:themeColor="text1"/>
        </w:rPr>
        <w:t xml:space="preserve">      </w:t>
      </w:r>
      <w:r w:rsidR="00DC4AF2">
        <w:rPr>
          <w:b/>
          <w:bCs/>
          <w:color w:val="000000" w:themeColor="text1"/>
        </w:rPr>
        <w:t xml:space="preserve">       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419"/>
        <w:gridCol w:w="7"/>
        <w:gridCol w:w="1353"/>
        <w:gridCol w:w="1753"/>
        <w:gridCol w:w="1534"/>
        <w:gridCol w:w="1647"/>
        <w:gridCol w:w="1647"/>
      </w:tblGrid>
      <w:tr w:rsidR="00C71498" w14:paraId="021C5298" w14:textId="77777777" w:rsidTr="00DC4AF2">
        <w:tc>
          <w:tcPr>
            <w:tcW w:w="1261" w:type="dxa"/>
            <w:gridSpan w:val="2"/>
          </w:tcPr>
          <w:p w14:paraId="117EA29E" w14:textId="77777777" w:rsidR="00613F1C" w:rsidRDefault="00613F1C" w:rsidP="00DC4A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95" w:type="dxa"/>
          </w:tcPr>
          <w:p w14:paraId="42314357" w14:textId="77777777" w:rsidR="00613F1C" w:rsidRDefault="00613F1C" w:rsidP="00DC4AF2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549" w:type="dxa"/>
          </w:tcPr>
          <w:p w14:paraId="76F1466E" w14:textId="77777777" w:rsidR="00613F1C" w:rsidRDefault="00613F1C" w:rsidP="00DC4AF2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55" w:type="dxa"/>
          </w:tcPr>
          <w:p w14:paraId="2127E465" w14:textId="77777777" w:rsidR="00613F1C" w:rsidRDefault="00613F1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455" w:type="dxa"/>
          </w:tcPr>
          <w:p w14:paraId="1271C90A" w14:textId="77777777" w:rsidR="00613F1C" w:rsidRDefault="00613F1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455" w:type="dxa"/>
          </w:tcPr>
          <w:p w14:paraId="323A5003" w14:textId="77777777" w:rsidR="00613F1C" w:rsidRDefault="00613F1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C71498" w14:paraId="3411BBB0" w14:textId="77777777" w:rsidTr="003E3AC7">
        <w:tc>
          <w:tcPr>
            <w:tcW w:w="1261" w:type="dxa"/>
            <w:gridSpan w:val="2"/>
          </w:tcPr>
          <w:p w14:paraId="139939FC" w14:textId="77777777" w:rsidR="00C71498" w:rsidRDefault="00C71498" w:rsidP="00DC4A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95" w:type="dxa"/>
          </w:tcPr>
          <w:p w14:paraId="785224D4" w14:textId="77777777" w:rsidR="00C71498" w:rsidRPr="00C71498" w:rsidRDefault="00C71498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t>Inductance</w:t>
            </w:r>
          </w:p>
          <w:p w14:paraId="025BD746" w14:textId="77777777" w:rsidR="00C71498" w:rsidRPr="00C71498" w:rsidRDefault="00C71498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t>(</w:t>
            </w:r>
            <w:proofErr w:type="spellStart"/>
            <w:r w:rsidRPr="00C71498">
              <w:rPr>
                <w:szCs w:val="20"/>
              </w:rPr>
              <w:t>mH</w:t>
            </w:r>
            <w:proofErr w:type="spellEnd"/>
            <w:r w:rsidRPr="00C71498">
              <w:rPr>
                <w:szCs w:val="20"/>
              </w:rPr>
              <w:t>)</w:t>
            </w:r>
          </w:p>
        </w:tc>
        <w:tc>
          <w:tcPr>
            <w:tcW w:w="1549" w:type="dxa"/>
          </w:tcPr>
          <w:p w14:paraId="185E4E75" w14:textId="77777777" w:rsidR="00C71498" w:rsidRPr="00C71498" w:rsidRDefault="00C71498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t>Inductance</w:t>
            </w:r>
          </w:p>
          <w:p w14:paraId="74F4908E" w14:textId="77777777" w:rsidR="00C71498" w:rsidRPr="00C71498" w:rsidRDefault="00C71498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t>(</w:t>
            </w:r>
            <w:proofErr w:type="spellStart"/>
            <w:r w:rsidRPr="00C71498">
              <w:rPr>
                <w:szCs w:val="20"/>
              </w:rPr>
              <w:t>mH</w:t>
            </w:r>
            <w:proofErr w:type="spellEnd"/>
            <w:r w:rsidRPr="00C71498">
              <w:rPr>
                <w:szCs w:val="20"/>
              </w:rPr>
              <w:t>)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655A9550" w14:textId="77777777" w:rsidR="00C71498" w:rsidRPr="00C71498" w:rsidRDefault="00C71498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t>Inductance</w:t>
            </w:r>
          </w:p>
          <w:p w14:paraId="5F1F1678" w14:textId="77777777" w:rsidR="00C71498" w:rsidRPr="00C71498" w:rsidRDefault="00C71498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t>(</w:t>
            </w:r>
            <w:proofErr w:type="spellStart"/>
            <w:r w:rsidRPr="00C71498">
              <w:rPr>
                <w:szCs w:val="20"/>
              </w:rPr>
              <w:t>mH</w:t>
            </w:r>
            <w:proofErr w:type="spellEnd"/>
            <w:r w:rsidRPr="00C71498">
              <w:rPr>
                <w:szCs w:val="20"/>
              </w:rPr>
              <w:t>)</w:t>
            </w: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14:paraId="46ADF5D3" w14:textId="77777777" w:rsidR="00C71498" w:rsidRPr="00C71498" w:rsidRDefault="00C71498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t>Inductance</w:t>
            </w:r>
          </w:p>
          <w:p w14:paraId="1ABC7FA3" w14:textId="77777777" w:rsidR="00C71498" w:rsidRPr="00C71498" w:rsidRDefault="00C71498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t>(</w:t>
            </w:r>
            <w:proofErr w:type="spellStart"/>
            <w:r w:rsidRPr="00C71498">
              <w:rPr>
                <w:szCs w:val="20"/>
              </w:rPr>
              <w:t>mH</w:t>
            </w:r>
            <w:proofErr w:type="spellEnd"/>
            <w:r w:rsidRPr="00C71498">
              <w:rPr>
                <w:szCs w:val="20"/>
              </w:rPr>
              <w:t>)</w:t>
            </w: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14:paraId="4C795DD7" w14:textId="77777777" w:rsidR="00C71498" w:rsidRPr="00C71498" w:rsidRDefault="00C71498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t>Inductance</w:t>
            </w:r>
          </w:p>
          <w:p w14:paraId="6711E1D6" w14:textId="77777777" w:rsidR="00C71498" w:rsidRPr="00C71498" w:rsidRDefault="00C71498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t>(</w:t>
            </w:r>
            <w:proofErr w:type="spellStart"/>
            <w:r w:rsidRPr="00C71498">
              <w:rPr>
                <w:szCs w:val="20"/>
              </w:rPr>
              <w:t>mH</w:t>
            </w:r>
            <w:proofErr w:type="spellEnd"/>
            <w:r w:rsidRPr="00C71498">
              <w:rPr>
                <w:szCs w:val="20"/>
              </w:rPr>
              <w:t>)</w:t>
            </w:r>
          </w:p>
        </w:tc>
      </w:tr>
      <w:tr w:rsidR="00C71498" w14:paraId="7E863C04" w14:textId="77777777" w:rsidTr="003E3AC7">
        <w:tc>
          <w:tcPr>
            <w:tcW w:w="1255" w:type="dxa"/>
          </w:tcPr>
          <w:p w14:paraId="275A2CD3" w14:textId="77777777" w:rsidR="00613F1C" w:rsidRDefault="00613F1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201" w:type="dxa"/>
            <w:gridSpan w:val="2"/>
          </w:tcPr>
          <w:p w14:paraId="497664FB" w14:textId="67807C08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549" w:type="dxa"/>
          </w:tcPr>
          <w:p w14:paraId="5E0CD237" w14:textId="47232050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solid" w:color="FF7575" w:fill="auto"/>
          </w:tcPr>
          <w:p w14:paraId="2CE96A70" w14:textId="299B7C00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solid" w:color="FF7575" w:fill="auto"/>
          </w:tcPr>
          <w:p w14:paraId="11A51817" w14:textId="4CF0C4CC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solid" w:color="FF7575" w:fill="auto"/>
          </w:tcPr>
          <w:p w14:paraId="0599F630" w14:textId="4BBA93CF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C71498" w14:paraId="366518DC" w14:textId="77777777" w:rsidTr="003E3AC7">
        <w:tc>
          <w:tcPr>
            <w:tcW w:w="1255" w:type="dxa"/>
          </w:tcPr>
          <w:p w14:paraId="7EB96893" w14:textId="77777777" w:rsidR="00613F1C" w:rsidRDefault="00613F1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</w:t>
            </w:r>
            <w:r w:rsidR="00B7469E">
              <w:rPr>
                <w:szCs w:val="20"/>
              </w:rPr>
              <w:t>G</w:t>
            </w:r>
          </w:p>
        </w:tc>
        <w:tc>
          <w:tcPr>
            <w:tcW w:w="1201" w:type="dxa"/>
            <w:gridSpan w:val="2"/>
          </w:tcPr>
          <w:p w14:paraId="29EDCAD0" w14:textId="4FC553E6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549" w:type="dxa"/>
          </w:tcPr>
          <w:p w14:paraId="228A4756" w14:textId="60308761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solid" w:color="FF7575" w:fill="auto"/>
          </w:tcPr>
          <w:p w14:paraId="2DDF6371" w14:textId="40C67280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solid" w:color="FF7575" w:fill="auto"/>
          </w:tcPr>
          <w:p w14:paraId="6DF6BE8A" w14:textId="18235F4F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solid" w:color="FF7575" w:fill="auto"/>
          </w:tcPr>
          <w:p w14:paraId="2DF8A1D4" w14:textId="200C2621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C71498" w14:paraId="49E10672" w14:textId="77777777" w:rsidTr="003E3AC7">
        <w:tc>
          <w:tcPr>
            <w:tcW w:w="1255" w:type="dxa"/>
          </w:tcPr>
          <w:p w14:paraId="5F777767" w14:textId="77777777" w:rsidR="00613F1C" w:rsidRDefault="00613F1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1201" w:type="dxa"/>
            <w:gridSpan w:val="2"/>
          </w:tcPr>
          <w:p w14:paraId="052C8F33" w14:textId="0D1F7DF5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549" w:type="dxa"/>
          </w:tcPr>
          <w:p w14:paraId="197E56C5" w14:textId="0C2FDBCD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solid" w:color="FF7575" w:fill="auto"/>
          </w:tcPr>
          <w:p w14:paraId="1ED382BC" w14:textId="230FF901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solid" w:color="FF7575" w:fill="auto"/>
          </w:tcPr>
          <w:p w14:paraId="334B1E7F" w14:textId="36D05150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solid" w:color="FF7575" w:fill="auto"/>
          </w:tcPr>
          <w:p w14:paraId="63DDAA74" w14:textId="70CC3B82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C71498" w14:paraId="2A30CC4F" w14:textId="77777777" w:rsidTr="003E3AC7">
        <w:trPr>
          <w:trHeight w:val="350"/>
        </w:trPr>
        <w:tc>
          <w:tcPr>
            <w:tcW w:w="1255" w:type="dxa"/>
          </w:tcPr>
          <w:p w14:paraId="58C1293E" w14:textId="77777777" w:rsidR="00613F1C" w:rsidRDefault="00613F1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201" w:type="dxa"/>
            <w:gridSpan w:val="2"/>
          </w:tcPr>
          <w:p w14:paraId="05580399" w14:textId="6613D513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549" w:type="dxa"/>
          </w:tcPr>
          <w:p w14:paraId="1C8EB06B" w14:textId="21E214A5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</w:t>
            </w:r>
          </w:p>
        </w:tc>
        <w:tc>
          <w:tcPr>
            <w:tcW w:w="1355" w:type="dxa"/>
            <w:shd w:val="solid" w:color="FF7575" w:fill="auto"/>
          </w:tcPr>
          <w:p w14:paraId="2912B650" w14:textId="793EB024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55" w:type="dxa"/>
            <w:shd w:val="solid" w:color="FF7575" w:fill="auto"/>
          </w:tcPr>
          <w:p w14:paraId="4DE8F2CE" w14:textId="74F849BD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455" w:type="dxa"/>
            <w:shd w:val="solid" w:color="FF7575" w:fill="auto"/>
          </w:tcPr>
          <w:p w14:paraId="7CB79735" w14:textId="7431D0D1" w:rsidR="00613F1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2D1AB683" w14:textId="77777777" w:rsidR="00D41D6A" w:rsidRDefault="00D41D6A" w:rsidP="00DC4AF2">
      <w:pPr>
        <w:pStyle w:val="BodyText"/>
        <w:spacing w:after="60"/>
        <w:ind w:left="0"/>
        <w:rPr>
          <w:szCs w:val="20"/>
        </w:rPr>
      </w:pPr>
    </w:p>
    <w:p w14:paraId="74D881D3" w14:textId="77777777" w:rsidR="00E23FF6" w:rsidRDefault="00E23FF6" w:rsidP="00DC4AF2">
      <w:pPr>
        <w:pStyle w:val="BodyText"/>
        <w:spacing w:after="60"/>
        <w:ind w:left="0"/>
        <w:rPr>
          <w:szCs w:val="20"/>
        </w:rPr>
      </w:pPr>
    </w:p>
    <w:p w14:paraId="30F96B5F" w14:textId="77777777" w:rsidR="00E23FF6" w:rsidRPr="00A57E0A" w:rsidRDefault="004D5296" w:rsidP="00041430">
      <w:pPr>
        <w:pStyle w:val="Heading9"/>
      </w:pPr>
      <w:bookmarkStart w:id="5" w:name="_Ref127526027"/>
      <w:bookmarkEnd w:id="4"/>
      <w:r>
        <w:t xml:space="preserve">6.5 </w:t>
      </w:r>
      <w:r w:rsidR="00E23FF6" w:rsidRPr="00A57E0A">
        <w:t>Power ON UUT Checks</w:t>
      </w:r>
      <w:bookmarkEnd w:id="5"/>
    </w:p>
    <w:p w14:paraId="6B98EEC1" w14:textId="77777777" w:rsidR="00E23FF6" w:rsidRDefault="00E23FF6" w:rsidP="00DC4AF2">
      <w:pPr>
        <w:pStyle w:val="BodyText"/>
        <w:spacing w:after="60"/>
        <w:ind w:left="0"/>
        <w:rPr>
          <w:szCs w:val="20"/>
        </w:rPr>
      </w:pPr>
    </w:p>
    <w:p w14:paraId="650C5ABF" w14:textId="77777777" w:rsidR="00E23FF6" w:rsidRPr="00062FE3" w:rsidRDefault="00E23FF6" w:rsidP="00DC4AF2">
      <w:pPr>
        <w:pStyle w:val="BodyText"/>
        <w:spacing w:after="60"/>
        <w:ind w:left="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</w:t>
      </w:r>
      <w:proofErr w:type="gramStart"/>
      <w:r w:rsidR="001232B8">
        <w:rPr>
          <w:szCs w:val="20"/>
        </w:rPr>
        <w:t>reported</w:t>
      </w:r>
      <w:proofErr w:type="gramEnd"/>
      <w:r w:rsidR="001232B8">
        <w:rPr>
          <w:szCs w:val="20"/>
        </w:rPr>
        <w:t xml:space="preserve"> 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3175"/>
        <w:gridCol w:w="2906"/>
        <w:gridCol w:w="3279"/>
      </w:tblGrid>
      <w:tr w:rsidR="00F93B5F" w14:paraId="0EC2D1F8" w14:textId="77777777" w:rsidTr="003E3AC7">
        <w:tc>
          <w:tcPr>
            <w:tcW w:w="2805" w:type="dxa"/>
          </w:tcPr>
          <w:p w14:paraId="26023C50" w14:textId="77777777" w:rsidR="00F93B5F" w:rsidRDefault="00F93B5F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3ED08442" w14:textId="77777777" w:rsidR="00F93B5F" w:rsidRDefault="00F93B5F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14:paraId="606E9E7C" w14:textId="77777777" w:rsidR="00F93B5F" w:rsidRDefault="00F93B5F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646AA1A1" w14:textId="77777777" w:rsidTr="003E3AC7">
        <w:tc>
          <w:tcPr>
            <w:tcW w:w="2805" w:type="dxa"/>
          </w:tcPr>
          <w:p w14:paraId="62FDBF2E" w14:textId="77777777" w:rsidR="00F93B5F" w:rsidRDefault="00F93B5F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3B9C285E" w14:textId="3E60309E" w:rsidR="00F93B5F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70C58420" w14:textId="539DAEF8" w:rsidR="00F93B5F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63F62D12" w14:textId="77777777" w:rsidTr="003E3AC7">
        <w:trPr>
          <w:trHeight w:val="332"/>
        </w:trPr>
        <w:tc>
          <w:tcPr>
            <w:tcW w:w="2805" w:type="dxa"/>
          </w:tcPr>
          <w:p w14:paraId="69C78DCE" w14:textId="77777777" w:rsidR="009E5A87" w:rsidRDefault="009E5A8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2797FC64" w14:textId="1C96719F" w:rsidR="009E5A87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0CBA5908" w14:textId="533E5DCE" w:rsidR="009E5A87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298447F8" w14:textId="77777777" w:rsidTr="003E3AC7">
        <w:tc>
          <w:tcPr>
            <w:tcW w:w="2805" w:type="dxa"/>
          </w:tcPr>
          <w:p w14:paraId="762BE8F9" w14:textId="77777777" w:rsidR="009E5A87" w:rsidRDefault="009E5A8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0D9585B5" w14:textId="5602A8C1" w:rsidR="009E5A87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-0.0032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3C371DF0" w14:textId="03F18BE0" w:rsidR="009E5A87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B14E8" w14:paraId="748FDF7B" w14:textId="77777777" w:rsidTr="003E3AC7">
        <w:tc>
          <w:tcPr>
            <w:tcW w:w="2805" w:type="dxa"/>
          </w:tcPr>
          <w:p w14:paraId="52C9CF62" w14:textId="77777777" w:rsidR="00FB14E8" w:rsidRDefault="00FB14E8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2325B7B9" w14:textId="16FAB46E" w:rsidR="00FB14E8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7905F4DE" w14:textId="5614675C" w:rsidR="00FB14E8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6116FFD8" w14:textId="77777777" w:rsidTr="003E3AC7">
        <w:tc>
          <w:tcPr>
            <w:tcW w:w="2805" w:type="dxa"/>
          </w:tcPr>
          <w:p w14:paraId="4E7D752F" w14:textId="77777777" w:rsidR="009E5A87" w:rsidRDefault="009E5A8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3E055D86" w14:textId="0B4CB74D" w:rsidR="009E5A87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6EE1A229" w14:textId="56B0F269" w:rsidR="009E5A87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31F25B00" w14:textId="77777777" w:rsidTr="003E3AC7">
        <w:tc>
          <w:tcPr>
            <w:tcW w:w="2805" w:type="dxa"/>
          </w:tcPr>
          <w:p w14:paraId="4A61F289" w14:textId="77777777" w:rsidR="009E5A87" w:rsidRDefault="009E5A8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2AA24F48" w14:textId="548D6A53" w:rsidR="009E5A87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2FC84B02" w14:textId="153CD7FE" w:rsidR="009E5A87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93B5F" w14:paraId="5A1FF20C" w14:textId="77777777" w:rsidTr="003E3AC7">
        <w:tc>
          <w:tcPr>
            <w:tcW w:w="2805" w:type="dxa"/>
          </w:tcPr>
          <w:p w14:paraId="3999EF95" w14:textId="77777777" w:rsidR="00F93B5F" w:rsidRDefault="00F93B5F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61890623" w14:textId="14DDC5F1" w:rsidR="00F93B5F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60BD52D7" w14:textId="3FC1BD42" w:rsidR="00F93B5F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93B5F" w14:paraId="506D6B1F" w14:textId="77777777" w:rsidTr="003E3AC7">
        <w:tc>
          <w:tcPr>
            <w:tcW w:w="2805" w:type="dxa"/>
          </w:tcPr>
          <w:p w14:paraId="16959E70" w14:textId="77777777" w:rsidR="00F93B5F" w:rsidRDefault="00F93B5F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04EBEDA2" w14:textId="51567B45" w:rsidR="00F93B5F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6A080324" w14:textId="040C2EE8" w:rsidR="00F93B5F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93B5F" w14:paraId="55D715FA" w14:textId="77777777" w:rsidTr="003E3AC7">
        <w:tc>
          <w:tcPr>
            <w:tcW w:w="2805" w:type="dxa"/>
          </w:tcPr>
          <w:p w14:paraId="10B36572" w14:textId="77777777" w:rsidR="00F93B5F" w:rsidRDefault="00F93B5F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4D479071" w14:textId="1DED7EF9" w:rsidR="00F93B5F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shd w:val="solid" w:color="B9FF93" w:fill="auto"/>
          </w:tcPr>
          <w:p w14:paraId="4D7D2A93" w14:textId="6E2DDF1B" w:rsidR="00F93B5F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37730A16" w14:textId="77777777" w:rsidR="00E23FF6" w:rsidRDefault="00E23FF6" w:rsidP="00DC4AF2">
      <w:pPr>
        <w:pStyle w:val="BodyText"/>
        <w:spacing w:after="60"/>
        <w:ind w:left="0"/>
        <w:rPr>
          <w:szCs w:val="20"/>
        </w:rPr>
      </w:pPr>
    </w:p>
    <w:p w14:paraId="5356C7E8" w14:textId="77777777" w:rsidR="001232B8" w:rsidRDefault="001232B8" w:rsidP="00DC4AF2">
      <w:pPr>
        <w:rPr>
          <w:szCs w:val="20"/>
        </w:rPr>
      </w:pPr>
      <w:r>
        <w:rPr>
          <w:szCs w:val="20"/>
        </w:rPr>
        <w:br w:type="page"/>
      </w:r>
    </w:p>
    <w:p w14:paraId="433FE7EC" w14:textId="77777777" w:rsidR="00450FCF" w:rsidRPr="001F2804" w:rsidRDefault="00450FCF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05B11E02" w14:textId="77777777" w:rsidR="001232B8" w:rsidRDefault="004D5296" w:rsidP="00DC4AF2">
      <w:pPr>
        <w:pStyle w:val="BodyText"/>
        <w:spacing w:after="60"/>
        <w:ind w:left="0"/>
        <w:rPr>
          <w:b/>
          <w:bCs/>
          <w:szCs w:val="20"/>
        </w:rPr>
      </w:pPr>
      <w:r>
        <w:rPr>
          <w:szCs w:val="20"/>
        </w:rPr>
        <w:t>6.</w:t>
      </w:r>
      <w:r w:rsidR="00025F87">
        <w:rPr>
          <w:szCs w:val="20"/>
        </w:rPr>
        <w:t>6</w:t>
      </w:r>
      <w:r>
        <w:rPr>
          <w:szCs w:val="20"/>
        </w:rPr>
        <w:t xml:space="preserve"> </w:t>
      </w:r>
      <w:r w:rsidR="001232B8" w:rsidRPr="00B04878">
        <w:rPr>
          <w:rStyle w:val="Heading9Char"/>
        </w:rPr>
        <w:t>Functional Check Out</w:t>
      </w:r>
    </w:p>
    <w:p w14:paraId="76D8DAF6" w14:textId="77777777" w:rsidR="001232B8" w:rsidRDefault="00D53B8C" w:rsidP="00DC4AF2">
      <w:pPr>
        <w:pStyle w:val="BodyText"/>
        <w:spacing w:after="60"/>
        <w:ind w:left="0"/>
        <w:rPr>
          <w:b/>
          <w:bCs/>
          <w:szCs w:val="20"/>
        </w:rPr>
      </w:pPr>
      <w:r>
        <w:rPr>
          <w:szCs w:val="20"/>
        </w:rPr>
        <w:t>6.</w:t>
      </w:r>
      <w:r w:rsidR="00025F87">
        <w:rPr>
          <w:szCs w:val="20"/>
        </w:rPr>
        <w:t>6</w:t>
      </w:r>
      <w:r>
        <w:rPr>
          <w:szCs w:val="20"/>
        </w:rPr>
        <w:t>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7854FDF5" w14:textId="77777777" w:rsidR="00472242" w:rsidRPr="00E224B5" w:rsidRDefault="00472242" w:rsidP="00DC4AF2">
      <w:pPr>
        <w:pStyle w:val="BodyText"/>
        <w:spacing w:after="60"/>
        <w:ind w:left="0"/>
        <w:rPr>
          <w:color w:val="FF0000"/>
          <w:szCs w:val="20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963"/>
        <w:gridCol w:w="2327"/>
        <w:gridCol w:w="2061"/>
        <w:gridCol w:w="2009"/>
      </w:tblGrid>
      <w:tr w:rsidR="005265F6" w14:paraId="5AED58F0" w14:textId="77777777" w:rsidTr="00DC4AF2">
        <w:trPr>
          <w:trHeight w:val="292"/>
        </w:trPr>
        <w:tc>
          <w:tcPr>
            <w:tcW w:w="2618" w:type="dxa"/>
          </w:tcPr>
          <w:p w14:paraId="6F9FA41A" w14:textId="77777777" w:rsidR="005265F6" w:rsidRDefault="005265F6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057" w:type="dxa"/>
          </w:tcPr>
          <w:p w14:paraId="5A675C46" w14:textId="77777777" w:rsidR="005265F6" w:rsidRDefault="005265F6" w:rsidP="00DC4AF2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3598" w:type="dxa"/>
            <w:gridSpan w:val="2"/>
          </w:tcPr>
          <w:p w14:paraId="4A4BD9BF" w14:textId="77777777" w:rsidR="005265F6" w:rsidRDefault="005265F6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5265F6" w14:paraId="270B5853" w14:textId="77777777" w:rsidTr="003E3AC7">
        <w:trPr>
          <w:trHeight w:val="292"/>
        </w:trPr>
        <w:tc>
          <w:tcPr>
            <w:tcW w:w="2618" w:type="dxa"/>
            <w:vMerge w:val="restart"/>
          </w:tcPr>
          <w:p w14:paraId="5E79E63F" w14:textId="77777777" w:rsidR="005265F6" w:rsidRDefault="005265F6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057" w:type="dxa"/>
            <w:vMerge w:val="restart"/>
          </w:tcPr>
          <w:p w14:paraId="0582F0C8" w14:textId="6D27101F" w:rsidR="005265F6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0B5BDFBB" w14:textId="77777777" w:rsidR="005265F6" w:rsidRDefault="005265F6" w:rsidP="00DC4AF2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5EA2CFD0" w14:textId="77777777" w:rsidR="005265F6" w:rsidRDefault="005265F6" w:rsidP="00DC4AF2">
            <w:pPr>
              <w:pStyle w:val="BodyText"/>
              <w:spacing w:after="60"/>
              <w:ind w:left="0"/>
              <w:rPr>
                <w:szCs w:val="20"/>
              </w:rPr>
            </w:pPr>
            <w:r w:rsidRPr="00B7469E">
              <w:rPr>
                <w:color w:val="FF0000"/>
                <w:szCs w:val="20"/>
              </w:rPr>
              <w:t>Current</w:t>
            </w:r>
          </w:p>
        </w:tc>
      </w:tr>
      <w:tr w:rsidR="005265F6" w14:paraId="259E9065" w14:textId="77777777" w:rsidTr="003E3AC7">
        <w:trPr>
          <w:trHeight w:val="695"/>
        </w:trPr>
        <w:tc>
          <w:tcPr>
            <w:tcW w:w="2618" w:type="dxa"/>
            <w:vMerge/>
          </w:tcPr>
          <w:p w14:paraId="794821FE" w14:textId="77777777" w:rsidR="005265F6" w:rsidRDefault="005265F6" w:rsidP="00DC4A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057" w:type="dxa"/>
            <w:vMerge/>
          </w:tcPr>
          <w:p w14:paraId="5F4D162A" w14:textId="77777777" w:rsidR="005265F6" w:rsidRDefault="005265F6" w:rsidP="00DC4A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22" w:type="dxa"/>
            <w:tcBorders>
              <w:bottom w:val="single" w:sz="4" w:space="0" w:color="auto"/>
            </w:tcBorders>
            <w:shd w:val="solid" w:color="B9FF93" w:fill="auto"/>
          </w:tcPr>
          <w:p w14:paraId="2B584411" w14:textId="11816F8F" w:rsidR="005265F6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  <w:shd w:val="solid" w:color="B9FF93" w:fill="auto"/>
          </w:tcPr>
          <w:p w14:paraId="74380ED9" w14:textId="7E907F79" w:rsidR="005265F6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265F6" w14:paraId="3211D2FE" w14:textId="77777777" w:rsidTr="003E3AC7">
        <w:trPr>
          <w:trHeight w:val="988"/>
        </w:trPr>
        <w:tc>
          <w:tcPr>
            <w:tcW w:w="2618" w:type="dxa"/>
          </w:tcPr>
          <w:p w14:paraId="4F164C61" w14:textId="77777777" w:rsidR="005265F6" w:rsidRDefault="005265F6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2057" w:type="dxa"/>
          </w:tcPr>
          <w:p w14:paraId="257D0F57" w14:textId="770D2B2B" w:rsidR="005265F6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solid" w:color="B9FF93" w:fill="auto"/>
          </w:tcPr>
          <w:p w14:paraId="49C237E0" w14:textId="3812D78D" w:rsidR="005265F6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E659DA" w14:textId="77777777" w:rsidR="005265F6" w:rsidRDefault="005265F6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5265F6" w14:paraId="27D94406" w14:textId="77777777" w:rsidTr="003E3AC7">
        <w:trPr>
          <w:trHeight w:val="988"/>
        </w:trPr>
        <w:tc>
          <w:tcPr>
            <w:tcW w:w="2618" w:type="dxa"/>
          </w:tcPr>
          <w:p w14:paraId="70D82918" w14:textId="77777777" w:rsidR="005265F6" w:rsidRDefault="005265F6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2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057" w:type="dxa"/>
          </w:tcPr>
          <w:p w14:paraId="2FAD8138" w14:textId="3C57C096" w:rsidR="005265F6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solid" w:color="B9FF93" w:fill="auto"/>
          </w:tcPr>
          <w:p w14:paraId="2E4312CB" w14:textId="699BA8B3" w:rsidR="005265F6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  <w:shd w:val="solid" w:color="B9FF93" w:fill="auto"/>
          </w:tcPr>
          <w:p w14:paraId="5E34BA3B" w14:textId="4D041712" w:rsidR="005265F6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265F6" w14:paraId="227941E0" w14:textId="77777777" w:rsidTr="003E3AC7">
        <w:trPr>
          <w:trHeight w:val="988"/>
        </w:trPr>
        <w:tc>
          <w:tcPr>
            <w:tcW w:w="2618" w:type="dxa"/>
          </w:tcPr>
          <w:p w14:paraId="551364CF" w14:textId="77777777" w:rsidR="005265F6" w:rsidRDefault="005265F6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M2(QPS)</w:t>
            </w:r>
          </w:p>
        </w:tc>
        <w:tc>
          <w:tcPr>
            <w:tcW w:w="2057" w:type="dxa"/>
          </w:tcPr>
          <w:p w14:paraId="640F2FBD" w14:textId="28DCC129" w:rsidR="005265F6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solid" w:color="B9FF93" w:fill="auto"/>
          </w:tcPr>
          <w:p w14:paraId="35A75DFF" w14:textId="7B80D2C0" w:rsidR="005265F6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CDCE89" w14:textId="77777777" w:rsidR="005265F6" w:rsidRDefault="005265F6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5265F6" w14:paraId="732FAE7A" w14:textId="77777777" w:rsidTr="003E3AC7">
        <w:trPr>
          <w:trHeight w:val="988"/>
        </w:trPr>
        <w:tc>
          <w:tcPr>
            <w:tcW w:w="2618" w:type="dxa"/>
          </w:tcPr>
          <w:p w14:paraId="20E0FBA1" w14:textId="77777777" w:rsidR="005265F6" w:rsidRDefault="005265F6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3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057" w:type="dxa"/>
          </w:tcPr>
          <w:p w14:paraId="72220D60" w14:textId="3C5BA55D" w:rsidR="005265F6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-0.0092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solid" w:color="B9FF93" w:fill="auto"/>
          </w:tcPr>
          <w:p w14:paraId="1F681D6E" w14:textId="64939F9D" w:rsidR="005265F6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  <w:shd w:val="solid" w:color="B9FF93" w:fill="auto"/>
          </w:tcPr>
          <w:p w14:paraId="783DBAAE" w14:textId="360C1758" w:rsidR="005265F6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265F6" w14:paraId="119FE006" w14:textId="77777777" w:rsidTr="003E3AC7">
        <w:trPr>
          <w:trHeight w:val="638"/>
        </w:trPr>
        <w:tc>
          <w:tcPr>
            <w:tcW w:w="2618" w:type="dxa"/>
          </w:tcPr>
          <w:p w14:paraId="07457589" w14:textId="77777777" w:rsidR="005265F6" w:rsidRDefault="005265F6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M3(QPS)</w:t>
            </w:r>
          </w:p>
        </w:tc>
        <w:tc>
          <w:tcPr>
            <w:tcW w:w="2057" w:type="dxa"/>
          </w:tcPr>
          <w:p w14:paraId="0EBABBF3" w14:textId="52FC6B9B" w:rsidR="005265F6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1822" w:type="dxa"/>
            <w:shd w:val="solid" w:color="B9FF93" w:fill="auto"/>
          </w:tcPr>
          <w:p w14:paraId="2CC90F14" w14:textId="3929780F" w:rsidR="005265F6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385435C7" w14:textId="77777777" w:rsidR="005265F6" w:rsidRDefault="005265F6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3D61F9A8" w14:textId="77777777" w:rsidR="00F15EFD" w:rsidRDefault="00F15EFD" w:rsidP="00DC4AF2">
      <w:pPr>
        <w:pStyle w:val="BodyText"/>
        <w:spacing w:after="60"/>
        <w:ind w:left="0"/>
        <w:rPr>
          <w:szCs w:val="20"/>
        </w:rPr>
      </w:pPr>
    </w:p>
    <w:p w14:paraId="72B373B3" w14:textId="77777777" w:rsidR="00574BB6" w:rsidRDefault="00D53B8C" w:rsidP="00041430">
      <w:pPr>
        <w:pStyle w:val="Heading9"/>
      </w:pPr>
      <w:bookmarkStart w:id="6" w:name="_Ref127526043"/>
      <w:bookmarkStart w:id="7" w:name="_Hlk122090361"/>
      <w:r>
        <w:t xml:space="preserve">6.7.2 </w:t>
      </w:r>
      <w:r w:rsidR="00574BB6" w:rsidRPr="00A57E0A">
        <w:t>N1 and N2 Extend Mechanical Stops</w:t>
      </w:r>
      <w:r w:rsidR="00C51711">
        <w:t xml:space="preserve"> and MCE Rigging</w:t>
      </w:r>
      <w:bookmarkEnd w:id="6"/>
    </w:p>
    <w:p w14:paraId="696A99C7" w14:textId="77777777" w:rsidR="00574BB6" w:rsidRPr="008D6AC5" w:rsidRDefault="008D6AC5" w:rsidP="00DC4AF2">
      <w:pPr>
        <w:pStyle w:val="BodyText"/>
        <w:spacing w:after="60"/>
        <w:ind w:left="0"/>
        <w:rPr>
          <w:b/>
          <w:bCs/>
          <w:color w:val="CE990B" w:themeColor="accent3" w:themeShade="BF"/>
          <w:szCs w:val="20"/>
        </w:rPr>
      </w:pPr>
      <w:r>
        <w:rPr>
          <w:b/>
          <w:bCs/>
          <w:color w:val="CE990B" w:themeColor="accent3" w:themeShade="BF"/>
          <w:szCs w:val="20"/>
        </w:rPr>
        <w:t xml:space="preserve">CALIBRATION ADDITON TO MCE (NEW) </w:t>
      </w:r>
    </w:p>
    <w:p w14:paraId="399A5BF5" w14:textId="77777777" w:rsidR="00314FDE" w:rsidRDefault="00B72419" w:rsidP="00DC4AF2">
      <w:pPr>
        <w:pStyle w:val="BodyText"/>
        <w:spacing w:after="60"/>
        <w:ind w:left="0"/>
        <w:rPr>
          <w:szCs w:val="20"/>
        </w:rPr>
      </w:pPr>
      <w:bookmarkStart w:id="8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267"/>
        <w:gridCol w:w="2197"/>
        <w:gridCol w:w="2896"/>
      </w:tblGrid>
      <w:tr w:rsidR="00B728D9" w14:paraId="61A83780" w14:textId="77777777" w:rsidTr="003E3AC7">
        <w:tc>
          <w:tcPr>
            <w:tcW w:w="3770" w:type="dxa"/>
          </w:tcPr>
          <w:p w14:paraId="71C698B9" w14:textId="77777777" w:rsidR="00B728D9" w:rsidRDefault="00B728D9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6ADDDF6D" w14:textId="77777777" w:rsidR="00B728D9" w:rsidRDefault="00092D8F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Value</w:t>
            </w:r>
          </w:p>
        </w:tc>
        <w:tc>
          <w:tcPr>
            <w:tcW w:w="2559" w:type="dxa"/>
            <w:tcBorders>
              <w:bottom w:val="single" w:sz="4" w:space="0" w:color="auto"/>
            </w:tcBorders>
          </w:tcPr>
          <w:p w14:paraId="5CD139EE" w14:textId="77777777" w:rsidR="00B728D9" w:rsidRDefault="00B728D9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72C4E0B4" w14:textId="77777777" w:rsidTr="003E3AC7">
        <w:tc>
          <w:tcPr>
            <w:tcW w:w="3770" w:type="dxa"/>
          </w:tcPr>
          <w:p w14:paraId="0D6613C0" w14:textId="77777777" w:rsidR="00B728D9" w:rsidRDefault="00B728D9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941" w:type="dxa"/>
          </w:tcPr>
          <w:p w14:paraId="201075F5" w14:textId="3DDC31C5" w:rsidR="00B728D9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B9FF93" w:fill="auto"/>
          </w:tcPr>
          <w:p w14:paraId="3289FD3D" w14:textId="44078782" w:rsidR="00B728D9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728D9" w14:paraId="1BCC0EA3" w14:textId="77777777" w:rsidTr="003E3AC7">
        <w:tc>
          <w:tcPr>
            <w:tcW w:w="3770" w:type="dxa"/>
          </w:tcPr>
          <w:p w14:paraId="05ED478A" w14:textId="77777777" w:rsidR="00B728D9" w:rsidRDefault="00B728D9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  <w:r w:rsidR="00F04E8F">
              <w:rPr>
                <w:szCs w:val="20"/>
              </w:rPr>
              <w:t xml:space="preserve"> </w:t>
            </w:r>
            <w:r w:rsidR="006470EA">
              <w:rPr>
                <w:szCs w:val="20"/>
              </w:rPr>
              <w:t>4.5 +/- 0.15 Amps</w:t>
            </w:r>
          </w:p>
        </w:tc>
        <w:tc>
          <w:tcPr>
            <w:tcW w:w="1941" w:type="dxa"/>
          </w:tcPr>
          <w:p w14:paraId="7ADE2D34" w14:textId="599CC90E" w:rsidR="00B728D9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6.011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FF7575" w:fill="auto"/>
          </w:tcPr>
          <w:p w14:paraId="38792D4F" w14:textId="43AD5557" w:rsidR="00B728D9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6A7DD1" w14:paraId="12BAB354" w14:textId="77777777" w:rsidTr="003E3AC7">
        <w:tc>
          <w:tcPr>
            <w:tcW w:w="3770" w:type="dxa"/>
          </w:tcPr>
          <w:p w14:paraId="7E5A3C02" w14:textId="77777777" w:rsidR="006A7DD1" w:rsidRDefault="006A7DD1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41" w:type="dxa"/>
          </w:tcPr>
          <w:p w14:paraId="66BD0CCA" w14:textId="4FBDFDB2" w:rsidR="006A7DD1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0.0582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B9FF93" w:fill="auto"/>
          </w:tcPr>
          <w:p w14:paraId="7DA08928" w14:textId="1E98640C" w:rsidR="006A7DD1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9064F" w14:paraId="5976815F" w14:textId="77777777" w:rsidTr="003E3AC7">
        <w:tc>
          <w:tcPr>
            <w:tcW w:w="3770" w:type="dxa"/>
          </w:tcPr>
          <w:p w14:paraId="1F7E514B" w14:textId="77777777" w:rsidR="0039064F" w:rsidRDefault="0039064F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1941" w:type="dxa"/>
          </w:tcPr>
          <w:p w14:paraId="4C01716D" w14:textId="4D3C3C3C" w:rsidR="0039064F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  <w:shd w:val="solid" w:color="B9FF93" w:fill="auto"/>
          </w:tcPr>
          <w:p w14:paraId="6E6951DD" w14:textId="192926EE" w:rsidR="0039064F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324DFD8B" w14:textId="77777777" w:rsidR="00B728D9" w:rsidRPr="006770F5" w:rsidRDefault="00B728D9" w:rsidP="00DC4AF2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750483C7" w14:textId="77777777" w:rsidR="00574BB6" w:rsidRDefault="00B72419" w:rsidP="00DC4AF2">
      <w:pPr>
        <w:pStyle w:val="BodyText"/>
        <w:spacing w:after="60"/>
        <w:ind w:left="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494051AB" w14:textId="77777777" w:rsidR="00B728D9" w:rsidRDefault="00B728D9" w:rsidP="00DC4AF2">
      <w:pPr>
        <w:pStyle w:val="BodyText"/>
        <w:spacing w:after="60"/>
        <w:ind w:left="0"/>
        <w:rPr>
          <w:szCs w:val="20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267"/>
        <w:gridCol w:w="2197"/>
        <w:gridCol w:w="2896"/>
      </w:tblGrid>
      <w:tr w:rsidR="00B728D9" w14:paraId="773D513E" w14:textId="77777777" w:rsidTr="003E3AC7">
        <w:tc>
          <w:tcPr>
            <w:tcW w:w="3770" w:type="dxa"/>
          </w:tcPr>
          <w:p w14:paraId="4389E802" w14:textId="77777777" w:rsidR="00B728D9" w:rsidRDefault="00B728D9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1C967B3B" w14:textId="77777777" w:rsidR="00B728D9" w:rsidRDefault="00092D8F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559" w:type="dxa"/>
            <w:tcBorders>
              <w:bottom w:val="single" w:sz="4" w:space="0" w:color="auto"/>
            </w:tcBorders>
          </w:tcPr>
          <w:p w14:paraId="54024C7E" w14:textId="77777777" w:rsidR="00B728D9" w:rsidRDefault="00B728D9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02817" w14:paraId="5CA7E866" w14:textId="77777777" w:rsidTr="003E3AC7">
        <w:tc>
          <w:tcPr>
            <w:tcW w:w="3770" w:type="dxa"/>
          </w:tcPr>
          <w:p w14:paraId="06629EB4" w14:textId="77777777" w:rsidR="00F02817" w:rsidRDefault="00F0281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proofErr w:type="gramStart"/>
            <w:r>
              <w:rPr>
                <w:szCs w:val="20"/>
              </w:rPr>
              <w:t>engaged  (</w:t>
            </w:r>
            <w:proofErr w:type="gramEnd"/>
            <w:r>
              <w:rPr>
                <w:szCs w:val="20"/>
              </w:rPr>
              <w:t>M2 current saturated)</w:t>
            </w:r>
          </w:p>
        </w:tc>
        <w:tc>
          <w:tcPr>
            <w:tcW w:w="1941" w:type="dxa"/>
          </w:tcPr>
          <w:p w14:paraId="106F1784" w14:textId="4BF8A044" w:rsidR="00F02817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B9FF93" w:fill="auto"/>
          </w:tcPr>
          <w:p w14:paraId="10E5D84E" w14:textId="0A703E17" w:rsidR="00F02817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41AA2" w14:paraId="0A5CC981" w14:textId="77777777" w:rsidTr="003E3AC7">
        <w:tc>
          <w:tcPr>
            <w:tcW w:w="3770" w:type="dxa"/>
          </w:tcPr>
          <w:p w14:paraId="308B7682" w14:textId="77777777" w:rsidR="00041AA2" w:rsidRDefault="00041AA2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1941" w:type="dxa"/>
          </w:tcPr>
          <w:p w14:paraId="714E30D1" w14:textId="5B7E7367" w:rsidR="00041AA2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6.0069</w:t>
            </w:r>
            <w:r w:rsidR="00041AA2">
              <w:rPr>
                <w:szCs w:val="20"/>
              </w:rPr>
              <w:t xml:space="preserve"> Amps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FF7575" w:fill="auto"/>
          </w:tcPr>
          <w:p w14:paraId="5FB3A8BA" w14:textId="6499D765" w:rsidR="00041AA2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02817" w14:paraId="6D5A5045" w14:textId="77777777" w:rsidTr="003E3AC7">
        <w:tc>
          <w:tcPr>
            <w:tcW w:w="3770" w:type="dxa"/>
          </w:tcPr>
          <w:p w14:paraId="24AB1CDA" w14:textId="77777777" w:rsidR="00F02817" w:rsidRDefault="00F0281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Linear Encoder Value</w:t>
            </w:r>
          </w:p>
        </w:tc>
        <w:tc>
          <w:tcPr>
            <w:tcW w:w="1941" w:type="dxa"/>
          </w:tcPr>
          <w:p w14:paraId="537E9982" w14:textId="5F5E5BBA" w:rsidR="00F02817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0.0331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B9FF93" w:fill="auto"/>
          </w:tcPr>
          <w:p w14:paraId="3AD3E08D" w14:textId="546A9888" w:rsidR="00F02817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02817" w14:paraId="4DCFC568" w14:textId="77777777" w:rsidTr="003E3AC7">
        <w:tc>
          <w:tcPr>
            <w:tcW w:w="3770" w:type="dxa"/>
          </w:tcPr>
          <w:p w14:paraId="3CC6591C" w14:textId="77777777" w:rsidR="00F02817" w:rsidRDefault="00F0281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1941" w:type="dxa"/>
          </w:tcPr>
          <w:p w14:paraId="20554C55" w14:textId="66F4BA64" w:rsidR="00F02817" w:rsidRDefault="003E3AC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B9FF93" w:fill="auto"/>
          </w:tcPr>
          <w:p w14:paraId="035E2576" w14:textId="6FCBAF25" w:rsidR="00F02817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02817" w14:paraId="4B2BC6E8" w14:textId="77777777" w:rsidTr="003E3AC7">
        <w:tc>
          <w:tcPr>
            <w:tcW w:w="3770" w:type="dxa"/>
          </w:tcPr>
          <w:p w14:paraId="36D500B2" w14:textId="77777777" w:rsidR="00F02817" w:rsidRDefault="00F02817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1941" w:type="dxa"/>
          </w:tcPr>
          <w:p w14:paraId="2488854E" w14:textId="2BE93AB0" w:rsidR="00F02817" w:rsidRPr="00FE54D1" w:rsidRDefault="003E3AC7" w:rsidP="00DC4AF2">
            <w:pPr>
              <w:pStyle w:val="BodyText"/>
              <w:spacing w:after="60"/>
              <w:ind w:left="0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  <w:shd w:val="solid" w:color="B9FF93" w:fill="auto"/>
          </w:tcPr>
          <w:p w14:paraId="246ED69B" w14:textId="014D8C2C" w:rsidR="00F02817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bookmarkEnd w:id="7"/>
      <w:bookmarkEnd w:id="8"/>
    </w:tbl>
    <w:p w14:paraId="697AA0E0" w14:textId="77777777" w:rsidR="009304A4" w:rsidRDefault="009304A4" w:rsidP="00DC4AF2">
      <w:pPr>
        <w:pStyle w:val="BodyText"/>
        <w:spacing w:after="60"/>
        <w:ind w:left="0"/>
        <w:rPr>
          <w:b/>
          <w:bCs/>
          <w:szCs w:val="20"/>
        </w:rPr>
      </w:pPr>
    </w:p>
    <w:p w14:paraId="207A8F1D" w14:textId="77777777" w:rsidR="00DC4AF2" w:rsidRPr="002B69AC" w:rsidRDefault="00BA1E54" w:rsidP="00041430">
      <w:pPr>
        <w:pStyle w:val="Heading9"/>
      </w:pPr>
      <w:bookmarkStart w:id="9" w:name="_Ref127526651"/>
      <w:r w:rsidRPr="009C3634">
        <w:t>6.7.</w:t>
      </w:r>
      <w:r w:rsidRPr="009C3634">
        <w:rPr>
          <w:color w:val="F3533F" w:themeColor="accent6"/>
        </w:rPr>
        <w:t>3</w:t>
      </w:r>
      <w:r w:rsidRPr="009C3634">
        <w:t xml:space="preserve"> N1 and N2 Stroke Check</w:t>
      </w:r>
      <w:bookmarkEnd w:id="9"/>
      <w:r w:rsidR="00DC4AF2">
        <w:t xml:space="preserve">   </w:t>
      </w:r>
    </w:p>
    <w:tbl>
      <w:tblPr>
        <w:tblStyle w:val="TableGrid"/>
        <w:tblpPr w:leftFromText="180" w:rightFromText="180" w:vertAnchor="text" w:horzAnchor="margin" w:tblpY="297"/>
        <w:tblW w:w="9360" w:type="dxa"/>
        <w:tblLook w:val="04A0" w:firstRow="1" w:lastRow="0" w:firstColumn="1" w:lastColumn="0" w:noHBand="0" w:noVBand="1"/>
      </w:tblPr>
      <w:tblGrid>
        <w:gridCol w:w="3866"/>
        <w:gridCol w:w="3051"/>
        <w:gridCol w:w="2443"/>
      </w:tblGrid>
      <w:tr w:rsidR="002B69AC" w14:paraId="756ED6C9" w14:textId="77777777" w:rsidTr="00DC4AF2">
        <w:trPr>
          <w:trHeight w:val="279"/>
        </w:trPr>
        <w:tc>
          <w:tcPr>
            <w:tcW w:w="3418" w:type="dxa"/>
            <w:vMerge w:val="restart"/>
          </w:tcPr>
          <w:p w14:paraId="18D107EE" w14:textId="77777777" w:rsidR="002B69AC" w:rsidRPr="000E538E" w:rsidRDefault="002B69AC" w:rsidP="00DC4AF2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 xml:space="preserve">Pin to pin Length </w:t>
            </w:r>
            <w:proofErr w:type="gramStart"/>
            <w:r>
              <w:rPr>
                <w:szCs w:val="20"/>
              </w:rPr>
              <w:t>is  16.732</w:t>
            </w:r>
            <w:proofErr w:type="gramEnd"/>
            <w:r>
              <w:rPr>
                <w:szCs w:val="20"/>
              </w:rPr>
              <w:t xml:space="preserve"> +/- TBD </w:t>
            </w:r>
            <w:r w:rsidRPr="000E538E">
              <w:rPr>
                <w:szCs w:val="20"/>
              </w:rPr>
              <w:t>(ins)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2697" w:type="dxa"/>
          </w:tcPr>
          <w:p w14:paraId="2629F860" w14:textId="77777777" w:rsidR="002B69AC" w:rsidRPr="000E538E" w:rsidRDefault="002B69AC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 to Pin Length</w:t>
            </w:r>
          </w:p>
        </w:tc>
        <w:tc>
          <w:tcPr>
            <w:tcW w:w="2160" w:type="dxa"/>
          </w:tcPr>
          <w:p w14:paraId="332A3638" w14:textId="77777777" w:rsidR="002B69AC" w:rsidRPr="000E538E" w:rsidRDefault="002B69AC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2B69AC" w14:paraId="1F1D3B49" w14:textId="77777777" w:rsidTr="00DC4AF2">
        <w:trPr>
          <w:trHeight w:val="294"/>
        </w:trPr>
        <w:tc>
          <w:tcPr>
            <w:tcW w:w="3418" w:type="dxa"/>
            <w:vMerge/>
          </w:tcPr>
          <w:p w14:paraId="3832D20F" w14:textId="77777777" w:rsidR="002B69AC" w:rsidRPr="000E538E" w:rsidRDefault="002B69AC" w:rsidP="00DC4A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97" w:type="dxa"/>
          </w:tcPr>
          <w:p w14:paraId="10B158CD" w14:textId="77777777" w:rsidR="002B69AC" w:rsidRPr="000E538E" w:rsidRDefault="002B69AC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2160" w:type="dxa"/>
          </w:tcPr>
          <w:p w14:paraId="7EA871A8" w14:textId="77777777" w:rsidR="002B69AC" w:rsidRPr="000E538E" w:rsidRDefault="002B69AC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2B69AC" w14:paraId="2F371521" w14:textId="77777777" w:rsidTr="003E3AC7">
        <w:trPr>
          <w:trHeight w:val="279"/>
        </w:trPr>
        <w:tc>
          <w:tcPr>
            <w:tcW w:w="3418" w:type="dxa"/>
          </w:tcPr>
          <w:p w14:paraId="3F781FBC" w14:textId="77777777" w:rsidR="002B69AC" w:rsidRPr="000E538E" w:rsidRDefault="002B69AC" w:rsidP="00DC4AF2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Description</w:t>
            </w:r>
          </w:p>
        </w:tc>
        <w:tc>
          <w:tcPr>
            <w:tcW w:w="2697" w:type="dxa"/>
          </w:tcPr>
          <w:p w14:paraId="7E663C52" w14:textId="77777777" w:rsidR="002B69AC" w:rsidRPr="000E538E" w:rsidRDefault="002B69AC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0E538E">
              <w:rPr>
                <w:szCs w:val="20"/>
              </w:rPr>
              <w:t xml:space="preserve">Actual </w:t>
            </w:r>
            <w:r>
              <w:rPr>
                <w:szCs w:val="20"/>
              </w:rPr>
              <w:t>Position N1/N2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3250B81" w14:textId="77777777" w:rsidR="002B69AC" w:rsidRPr="000E538E" w:rsidRDefault="002B69AC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0E538E">
              <w:rPr>
                <w:szCs w:val="20"/>
              </w:rPr>
              <w:t>Pass/Fail</w:t>
            </w:r>
          </w:p>
        </w:tc>
      </w:tr>
      <w:tr w:rsidR="002B69AC" w14:paraId="5232F991" w14:textId="77777777" w:rsidTr="003E3AC7">
        <w:trPr>
          <w:trHeight w:val="279"/>
        </w:trPr>
        <w:tc>
          <w:tcPr>
            <w:tcW w:w="3418" w:type="dxa"/>
          </w:tcPr>
          <w:p w14:paraId="6F324E7B" w14:textId="77777777" w:rsidR="002B69AC" w:rsidRPr="000E538E" w:rsidRDefault="002B69AC" w:rsidP="00DC4AF2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2697" w:type="dxa"/>
          </w:tcPr>
          <w:p w14:paraId="77F9A710" w14:textId="49581B31" w:rsidR="002B69AC" w:rsidRPr="000E538E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solid" w:color="B9FF93" w:fill="auto"/>
          </w:tcPr>
          <w:p w14:paraId="3F8AFDAF" w14:textId="763C9479" w:rsidR="002B69AC" w:rsidRPr="000E538E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75E30F36" w14:textId="77777777" w:rsidTr="003E3AC7">
        <w:trPr>
          <w:trHeight w:val="279"/>
        </w:trPr>
        <w:tc>
          <w:tcPr>
            <w:tcW w:w="3418" w:type="dxa"/>
          </w:tcPr>
          <w:p w14:paraId="089D0519" w14:textId="77777777" w:rsidR="002B69AC" w:rsidRPr="000E538E" w:rsidRDefault="002B69AC" w:rsidP="00DC4AF2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2697" w:type="dxa"/>
          </w:tcPr>
          <w:p w14:paraId="0AD94642" w14:textId="0701BAE5" w:rsidR="002B69AC" w:rsidRPr="000E538E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solid" w:color="B9FF93" w:fill="auto"/>
          </w:tcPr>
          <w:p w14:paraId="4C6911F7" w14:textId="53CC2047" w:rsidR="002B69AC" w:rsidRPr="000E538E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1E24D6EC" w14:textId="77777777" w:rsidTr="003E3AC7">
        <w:trPr>
          <w:trHeight w:val="279"/>
        </w:trPr>
        <w:tc>
          <w:tcPr>
            <w:tcW w:w="3418" w:type="dxa"/>
          </w:tcPr>
          <w:p w14:paraId="22CB8CB2" w14:textId="77777777" w:rsidR="002B69AC" w:rsidRPr="000E538E" w:rsidRDefault="002B69AC" w:rsidP="00DC4AF2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697" w:type="dxa"/>
          </w:tcPr>
          <w:p w14:paraId="75E148BA" w14:textId="3E686E01" w:rsidR="002B69AC" w:rsidRPr="000E538E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-0.5753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solid" w:color="B9FF93" w:fill="auto"/>
          </w:tcPr>
          <w:p w14:paraId="5EAFED06" w14:textId="4CF03E88" w:rsidR="002B69AC" w:rsidRPr="000E538E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7142F072" w14:textId="77777777" w:rsidTr="003E3AC7">
        <w:trPr>
          <w:trHeight w:val="279"/>
        </w:trPr>
        <w:tc>
          <w:tcPr>
            <w:tcW w:w="3418" w:type="dxa"/>
          </w:tcPr>
          <w:p w14:paraId="0655EA1D" w14:textId="77777777" w:rsidR="002B69AC" w:rsidRPr="000E538E" w:rsidRDefault="002B69A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2697" w:type="dxa"/>
          </w:tcPr>
          <w:p w14:paraId="29030DDD" w14:textId="352317E1" w:rsidR="002B69AC" w:rsidRPr="000E538E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1.7257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solid" w:color="B9FF93" w:fill="auto"/>
          </w:tcPr>
          <w:p w14:paraId="75379B04" w14:textId="7543E60E" w:rsidR="002B69AC" w:rsidRPr="000E538E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4F7A1053" w14:textId="77777777" w:rsidTr="003E3AC7">
        <w:trPr>
          <w:trHeight w:val="279"/>
        </w:trPr>
        <w:tc>
          <w:tcPr>
            <w:tcW w:w="3418" w:type="dxa"/>
          </w:tcPr>
          <w:p w14:paraId="300F3954" w14:textId="77777777" w:rsidR="002B69AC" w:rsidRDefault="002B69AC" w:rsidP="00DC4AF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697" w:type="dxa"/>
          </w:tcPr>
          <w:p w14:paraId="5317255B" w14:textId="7BB0F793" w:rsidR="002B69AC" w:rsidRPr="002E6C02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-0.5747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solid" w:color="B9FF93" w:fill="auto"/>
          </w:tcPr>
          <w:p w14:paraId="3A00E5BB" w14:textId="5F44EEDD" w:rsidR="002B69AC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03B69E23" w14:textId="77777777" w:rsidTr="003E3AC7">
        <w:trPr>
          <w:trHeight w:val="279"/>
        </w:trPr>
        <w:tc>
          <w:tcPr>
            <w:tcW w:w="3418" w:type="dxa"/>
          </w:tcPr>
          <w:p w14:paraId="18D10E61" w14:textId="77777777" w:rsidR="002B69AC" w:rsidRPr="000E538E" w:rsidRDefault="002B69A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</w:t>
            </w:r>
            <w:proofErr w:type="gramStart"/>
            <w:r>
              <w:rPr>
                <w:szCs w:val="20"/>
              </w:rPr>
              <w:t>ins  from</w:t>
            </w:r>
            <w:proofErr w:type="gramEnd"/>
            <w:r>
              <w:rPr>
                <w:szCs w:val="20"/>
              </w:rPr>
              <w:t xml:space="preserve"> Null using M3 </w:t>
            </w:r>
          </w:p>
        </w:tc>
        <w:tc>
          <w:tcPr>
            <w:tcW w:w="2697" w:type="dxa"/>
          </w:tcPr>
          <w:p w14:paraId="27216AFE" w14:textId="7045C84E" w:rsidR="002B69AC" w:rsidRPr="000E538E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solid" w:color="B9FF93" w:fill="auto"/>
          </w:tcPr>
          <w:p w14:paraId="48125E40" w14:textId="18152DE1" w:rsidR="002B69AC" w:rsidRPr="000E538E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249EFE2A" w14:textId="77777777" w:rsidTr="003E3AC7">
        <w:trPr>
          <w:trHeight w:val="279"/>
        </w:trPr>
        <w:tc>
          <w:tcPr>
            <w:tcW w:w="3418" w:type="dxa"/>
          </w:tcPr>
          <w:p w14:paraId="0FDD52E0" w14:textId="77777777" w:rsidR="002B69AC" w:rsidRPr="000E538E" w:rsidRDefault="002B69AC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2697" w:type="dxa"/>
          </w:tcPr>
          <w:p w14:paraId="38C10AA8" w14:textId="483546DE" w:rsidR="002B69AC" w:rsidRPr="000E538E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-0.5734</w:t>
            </w:r>
          </w:p>
        </w:tc>
        <w:tc>
          <w:tcPr>
            <w:tcW w:w="2160" w:type="dxa"/>
            <w:shd w:val="solid" w:color="B9FF93" w:fill="auto"/>
          </w:tcPr>
          <w:p w14:paraId="60C29A1C" w14:textId="4C92DF52" w:rsidR="002B69AC" w:rsidRPr="000E538E" w:rsidRDefault="003E3AC7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02894A82" w14:textId="77777777" w:rsidR="00382D74" w:rsidRDefault="00382D74" w:rsidP="00DC4AF2">
      <w:pPr>
        <w:pStyle w:val="Caption"/>
        <w:keepNext/>
        <w:ind w:left="0"/>
        <w:jc w:val="left"/>
      </w:pPr>
    </w:p>
    <w:p w14:paraId="67FC0802" w14:textId="77777777" w:rsidR="00E25035" w:rsidRDefault="00382D74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36E95307" w14:textId="77777777" w:rsidR="003E3AC7" w:rsidRDefault="003E3AC7" w:rsidP="003E3AC7">
      <w:pPr>
        <w:pStyle w:val="BodyText"/>
        <w:keepNext/>
        <w:ind w:left="0"/>
      </w:pPr>
      <w:r>
        <w:rPr>
          <w:noProof/>
        </w:rPr>
        <w:drawing>
          <wp:inline distT="0" distB="0" distL="0" distR="0" wp14:anchorId="69AAC882" wp14:editId="0AF9BB02">
            <wp:extent cx="5429250" cy="23431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0358" w14:textId="3F5E1AE6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4ACC2A11" w14:textId="7F8BF2AA" w:rsidR="00347F85" w:rsidRDefault="00347F85" w:rsidP="00DC4AF2">
      <w:pPr>
        <w:pStyle w:val="BodyText"/>
        <w:ind w:left="0"/>
      </w:pPr>
      <w:r>
        <w:t xml:space="preserve">     </w:t>
      </w:r>
    </w:p>
    <w:p w14:paraId="1C236418" w14:textId="77777777" w:rsidR="003E3AC7" w:rsidRDefault="003E3AC7" w:rsidP="003E3AC7">
      <w:pPr>
        <w:pStyle w:val="BodyText"/>
        <w:keepNext/>
        <w:ind w:left="0"/>
      </w:pPr>
      <w:r>
        <w:rPr>
          <w:noProof/>
        </w:rPr>
        <w:lastRenderedPageBreak/>
        <w:drawing>
          <wp:inline distT="0" distB="0" distL="0" distR="0" wp14:anchorId="594ED7E1" wp14:editId="21AE3602">
            <wp:extent cx="5429250" cy="23431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930" w14:textId="2FA5C73B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-Current for Motor One</w:t>
      </w:r>
    </w:p>
    <w:p w14:paraId="1576A9E4" w14:textId="36B01506" w:rsidR="00347F85" w:rsidRDefault="00347F85" w:rsidP="00DC4AF2">
      <w:pPr>
        <w:pStyle w:val="BodyText"/>
        <w:ind w:left="0"/>
      </w:pPr>
      <w:r>
        <w:t xml:space="preserve">     </w:t>
      </w:r>
    </w:p>
    <w:p w14:paraId="211FC0C5" w14:textId="77777777" w:rsidR="003E3AC7" w:rsidRDefault="003E3AC7" w:rsidP="003E3AC7">
      <w:pPr>
        <w:pStyle w:val="BodyText"/>
        <w:keepNext/>
        <w:ind w:left="0"/>
      </w:pPr>
      <w:r>
        <w:rPr>
          <w:noProof/>
        </w:rPr>
        <w:drawing>
          <wp:inline distT="0" distB="0" distL="0" distR="0" wp14:anchorId="1CD88F62" wp14:editId="3EF69BED">
            <wp:extent cx="5429250" cy="23431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06E7" w14:textId="523084B1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M1 Delta for Motor One</w:t>
      </w:r>
    </w:p>
    <w:p w14:paraId="04604FE5" w14:textId="50E94C45" w:rsidR="00347F85" w:rsidRPr="00347F85" w:rsidRDefault="00347F85" w:rsidP="00DC4AF2">
      <w:pPr>
        <w:pStyle w:val="BodyText"/>
        <w:ind w:left="0"/>
      </w:pPr>
      <w:r>
        <w:t xml:space="preserve">     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2"/>
        <w:gridCol w:w="1350"/>
        <w:gridCol w:w="1169"/>
        <w:gridCol w:w="1530"/>
        <w:gridCol w:w="1530"/>
        <w:gridCol w:w="1259"/>
      </w:tblGrid>
      <w:tr w:rsidR="00E25035" w14:paraId="4A17D159" w14:textId="77777777" w:rsidTr="003E3AC7">
        <w:trPr>
          <w:trHeight w:val="523"/>
        </w:trPr>
        <w:tc>
          <w:tcPr>
            <w:tcW w:w="2522" w:type="dxa"/>
          </w:tcPr>
          <w:p w14:paraId="7DE5C347" w14:textId="77777777" w:rsidR="00E25035" w:rsidRPr="00E25035" w:rsidRDefault="00E25035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728178BF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6C021E43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284FD951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 w:rsidR="00C762BB">
              <w:rPr>
                <w:b/>
                <w:bCs/>
                <w:szCs w:val="20"/>
              </w:rPr>
              <w:t>Average</w:t>
            </w:r>
          </w:p>
        </w:tc>
        <w:tc>
          <w:tcPr>
            <w:tcW w:w="1530" w:type="dxa"/>
          </w:tcPr>
          <w:p w14:paraId="1A50BE56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26A2AEC7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E25035" w14:paraId="018E0F16" w14:textId="77777777" w:rsidTr="003E3AC7">
        <w:trPr>
          <w:trHeight w:val="523"/>
        </w:trPr>
        <w:tc>
          <w:tcPr>
            <w:tcW w:w="2522" w:type="dxa"/>
          </w:tcPr>
          <w:p w14:paraId="0EC720FF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50" w:type="dxa"/>
          </w:tcPr>
          <w:p w14:paraId="08498C10" w14:textId="53A0776B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088F08D9" w14:textId="0B300B88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725327CC" w14:textId="1FF51E08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0.2003</w:t>
            </w:r>
          </w:p>
          <w:p w14:paraId="7B2ABB6F" w14:textId="77777777" w:rsidR="00E25035" w:rsidRDefault="00E2503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31659B1E" w14:textId="6EA5004D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0.2496</w:t>
            </w:r>
          </w:p>
          <w:p w14:paraId="21FCA93D" w14:textId="77777777" w:rsidR="00E25035" w:rsidRDefault="00E2503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  <w:shd w:val="solid" w:color="FF7575" w:fill="auto"/>
          </w:tcPr>
          <w:p w14:paraId="74F54CBE" w14:textId="719B7241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25035" w14:paraId="0E9B4EF9" w14:textId="77777777" w:rsidTr="003E3AC7">
        <w:trPr>
          <w:trHeight w:val="523"/>
        </w:trPr>
        <w:tc>
          <w:tcPr>
            <w:tcW w:w="2522" w:type="dxa"/>
          </w:tcPr>
          <w:p w14:paraId="41E56E6C" w14:textId="77777777" w:rsidR="00E25035" w:rsidRPr="00E25035" w:rsidRDefault="00E25035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19C9FE41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752BBA75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299D1936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530" w:type="dxa"/>
          </w:tcPr>
          <w:p w14:paraId="0ADCE617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5773C00B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 w:rsidR="00C762BB">
              <w:rPr>
                <w:b/>
                <w:bCs/>
                <w:szCs w:val="20"/>
              </w:rPr>
              <w:t>/Fail</w:t>
            </w:r>
          </w:p>
        </w:tc>
      </w:tr>
      <w:tr w:rsidR="00E25035" w14:paraId="675EBDCB" w14:textId="77777777" w:rsidTr="003E3AC7">
        <w:trPr>
          <w:trHeight w:val="665"/>
        </w:trPr>
        <w:tc>
          <w:tcPr>
            <w:tcW w:w="2522" w:type="dxa"/>
          </w:tcPr>
          <w:p w14:paraId="77316C4A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350" w:type="dxa"/>
          </w:tcPr>
          <w:p w14:paraId="3E1437D0" w14:textId="2EE78290" w:rsidR="00E25035" w:rsidRPr="00994843" w:rsidRDefault="003E3AC7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28ADF3D1" w14:textId="47DF2FF0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346F56D1" w14:textId="7946EFED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1.5994</w:t>
            </w:r>
          </w:p>
        </w:tc>
        <w:tc>
          <w:tcPr>
            <w:tcW w:w="1530" w:type="dxa"/>
          </w:tcPr>
          <w:p w14:paraId="2E626B1D" w14:textId="791DCEDB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0.0086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solid" w:color="FF7575" w:fill="auto"/>
          </w:tcPr>
          <w:p w14:paraId="10B4138D" w14:textId="36B1331B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25035" w14:paraId="4ADE79AD" w14:textId="77777777" w:rsidTr="003E3AC7">
        <w:trPr>
          <w:trHeight w:val="830"/>
        </w:trPr>
        <w:tc>
          <w:tcPr>
            <w:tcW w:w="2522" w:type="dxa"/>
          </w:tcPr>
          <w:p w14:paraId="38A41014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</w:t>
            </w:r>
            <w:r w:rsidR="00C762BB">
              <w:rPr>
                <w:szCs w:val="20"/>
              </w:rPr>
              <w:t xml:space="preserve"> </w:t>
            </w:r>
            <w:r>
              <w:rPr>
                <w:szCs w:val="20"/>
              </w:rPr>
              <w:t>Encoder position</w:t>
            </w:r>
          </w:p>
        </w:tc>
        <w:tc>
          <w:tcPr>
            <w:tcW w:w="1350" w:type="dxa"/>
          </w:tcPr>
          <w:p w14:paraId="0909A85C" w14:textId="4CF0298D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528C83C6" w14:textId="5A07A680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73A81F2A" w14:textId="5EC74689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0.6937</w:t>
            </w:r>
          </w:p>
        </w:tc>
        <w:tc>
          <w:tcPr>
            <w:tcW w:w="1530" w:type="dxa"/>
          </w:tcPr>
          <w:p w14:paraId="13C07F1A" w14:textId="1701427A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0.3762</w:t>
            </w:r>
          </w:p>
        </w:tc>
        <w:tc>
          <w:tcPr>
            <w:tcW w:w="1259" w:type="dxa"/>
            <w:shd w:val="solid" w:color="FF7575" w:fill="auto"/>
          </w:tcPr>
          <w:p w14:paraId="5AD8D133" w14:textId="660AE98B" w:rsidR="00E25035" w:rsidRDefault="003E3AC7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25035" w14:paraId="3B8FD636" w14:textId="77777777" w:rsidTr="002B69AC">
        <w:trPr>
          <w:trHeight w:val="523"/>
        </w:trPr>
        <w:tc>
          <w:tcPr>
            <w:tcW w:w="2522" w:type="dxa"/>
          </w:tcPr>
          <w:p w14:paraId="53EECE1E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Motor Current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0B6640CC" w14:textId="77777777" w:rsidR="00E25035" w:rsidRPr="00E364E5" w:rsidRDefault="00E2503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6CD09B29" w14:textId="77777777" w:rsidR="00E25035" w:rsidRPr="00E364E5" w:rsidRDefault="00E2503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19DD77EC" w14:textId="434BC460" w:rsidR="00E25035" w:rsidRPr="00E364E5" w:rsidRDefault="003E3AC7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1.6213</w:t>
            </w:r>
          </w:p>
        </w:tc>
        <w:tc>
          <w:tcPr>
            <w:tcW w:w="1530" w:type="dxa"/>
          </w:tcPr>
          <w:p w14:paraId="604E4E4E" w14:textId="44CD8A7A" w:rsidR="00E25035" w:rsidRPr="00E364E5" w:rsidRDefault="003E3AC7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0.1813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371F01AB" w14:textId="77777777" w:rsidR="00E25035" w:rsidRPr="00E364E5" w:rsidRDefault="00E2503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1819AE56" w14:textId="77777777" w:rsidR="00382D74" w:rsidRPr="00382D74" w:rsidRDefault="00382D74" w:rsidP="00382D74">
      <w:pPr>
        <w:pStyle w:val="BodyText"/>
      </w:pPr>
    </w:p>
    <w:tbl>
      <w:tblPr>
        <w:tblStyle w:val="TableGrid"/>
        <w:tblpPr w:leftFromText="180" w:rightFromText="180" w:vertAnchor="text" w:horzAnchor="margin" w:tblpY="150"/>
        <w:tblW w:w="9355" w:type="dxa"/>
        <w:tblLayout w:type="fixed"/>
        <w:tblLook w:val="04A0" w:firstRow="1" w:lastRow="0" w:firstColumn="1" w:lastColumn="0" w:noHBand="0" w:noVBand="1"/>
      </w:tblPr>
      <w:tblGrid>
        <w:gridCol w:w="2515"/>
        <w:gridCol w:w="1800"/>
        <w:gridCol w:w="1710"/>
        <w:gridCol w:w="1710"/>
        <w:gridCol w:w="1620"/>
      </w:tblGrid>
      <w:tr w:rsidR="00FE54D1" w14:paraId="00BC6240" w14:textId="77777777" w:rsidTr="003E3AC7">
        <w:trPr>
          <w:trHeight w:val="260"/>
        </w:trPr>
        <w:tc>
          <w:tcPr>
            <w:tcW w:w="2515" w:type="dxa"/>
          </w:tcPr>
          <w:p w14:paraId="2C41CF1E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800" w:type="dxa"/>
          </w:tcPr>
          <w:p w14:paraId="73B37C60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710" w:type="dxa"/>
          </w:tcPr>
          <w:p w14:paraId="47B75DD8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710" w:type="dxa"/>
          </w:tcPr>
          <w:p w14:paraId="609801C1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2884498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82D74" w14:paraId="7EFE90EA" w14:textId="77777777" w:rsidTr="003E3AC7">
        <w:trPr>
          <w:trHeight w:val="514"/>
        </w:trPr>
        <w:tc>
          <w:tcPr>
            <w:tcW w:w="2515" w:type="dxa"/>
          </w:tcPr>
          <w:p w14:paraId="5611DB5C" w14:textId="77777777" w:rsidR="00382D74" w:rsidRDefault="00382D74" w:rsidP="00382D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</w:t>
            </w:r>
            <w:r w:rsidR="00B6465D">
              <w:rPr>
                <w:szCs w:val="20"/>
              </w:rPr>
              <w:t xml:space="preserve"> </w:t>
            </w:r>
            <w:r>
              <w:rPr>
                <w:szCs w:val="20"/>
              </w:rPr>
              <w:t>1 position + Motor 2 position = test rig encoder</w:t>
            </w:r>
          </w:p>
        </w:tc>
        <w:tc>
          <w:tcPr>
            <w:tcW w:w="1800" w:type="dxa"/>
          </w:tcPr>
          <w:p w14:paraId="0619356A" w14:textId="6EEFBBD8" w:rsidR="00382D74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022CC0C" w14:textId="2C334204" w:rsidR="00382D74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1FAA61A" w14:textId="1F313855" w:rsidR="00382D74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0.1025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27C300B3" w14:textId="3904B52D" w:rsidR="00382D74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62F41" w14:paraId="67E127AE" w14:textId="77777777" w:rsidTr="003E3AC7">
        <w:trPr>
          <w:trHeight w:val="890"/>
        </w:trPr>
        <w:tc>
          <w:tcPr>
            <w:tcW w:w="2515" w:type="dxa"/>
          </w:tcPr>
          <w:p w14:paraId="070A6290" w14:textId="77777777" w:rsidR="00C62F41" w:rsidRDefault="00C62F41" w:rsidP="00C62F4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00" w:type="dxa"/>
          </w:tcPr>
          <w:p w14:paraId="3473E40A" w14:textId="6EA622C5" w:rsidR="00C62F41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5D00102C" w14:textId="634D87D8" w:rsidR="00C62F41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6795F31" w14:textId="67C19E22" w:rsidR="00C62F41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0.1025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5945DAA1" w14:textId="5E531D7C" w:rsidR="00C62F41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82D74" w14:paraId="6D74F2BE" w14:textId="77777777" w:rsidTr="003E3AC7">
        <w:trPr>
          <w:trHeight w:val="514"/>
        </w:trPr>
        <w:tc>
          <w:tcPr>
            <w:tcW w:w="2515" w:type="dxa"/>
          </w:tcPr>
          <w:p w14:paraId="43BC2C35" w14:textId="77777777" w:rsidR="00382D74" w:rsidRDefault="00382D74" w:rsidP="00382D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00" w:type="dxa"/>
          </w:tcPr>
          <w:p w14:paraId="24F8B99C" w14:textId="7F3AB193" w:rsidR="00382D74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4F54CAB" w14:textId="137E96F7" w:rsidR="00382D74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18B2267" w14:textId="666FD655" w:rsidR="00382D74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-0.2725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51B37AA5" w14:textId="6F461476" w:rsidR="00382D74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62F41" w14:paraId="6688A3F6" w14:textId="77777777" w:rsidTr="003E3AC7">
        <w:trPr>
          <w:trHeight w:val="514"/>
        </w:trPr>
        <w:tc>
          <w:tcPr>
            <w:tcW w:w="2515" w:type="dxa"/>
          </w:tcPr>
          <w:p w14:paraId="3A91506B" w14:textId="77777777" w:rsidR="00C62F41" w:rsidRDefault="00C62F41" w:rsidP="00C62F4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00" w:type="dxa"/>
          </w:tcPr>
          <w:p w14:paraId="73C6FA33" w14:textId="756AC99F" w:rsidR="00C62F41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337974DC" w14:textId="6CE4E784" w:rsidR="00C62F41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584D8FD" w14:textId="0D6D6756" w:rsidR="00C62F41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-0.2725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64853D2C" w14:textId="0D6F5A41" w:rsidR="00C62F41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A56F8" w14:paraId="687829B2" w14:textId="77777777" w:rsidTr="003E3AC7">
        <w:trPr>
          <w:trHeight w:val="506"/>
        </w:trPr>
        <w:tc>
          <w:tcPr>
            <w:tcW w:w="2515" w:type="dxa"/>
          </w:tcPr>
          <w:p w14:paraId="2307128C" w14:textId="77777777" w:rsidR="001A56F8" w:rsidRDefault="001A56F8" w:rsidP="001A56F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615F5A33" w14:textId="7A223EA4" w:rsidR="001A56F8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22145276" w14:textId="77354670" w:rsidR="001A56F8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0AC3CFB" w14:textId="33FA3B83" w:rsidR="001A56F8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6AAC20EE" w14:textId="11BEDEF4" w:rsidR="001A56F8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A56F8" w14:paraId="18022BA6" w14:textId="77777777" w:rsidTr="003E3AC7">
        <w:trPr>
          <w:trHeight w:val="514"/>
        </w:trPr>
        <w:tc>
          <w:tcPr>
            <w:tcW w:w="2515" w:type="dxa"/>
          </w:tcPr>
          <w:p w14:paraId="64E471CC" w14:textId="77777777" w:rsidR="001A56F8" w:rsidRDefault="001A56F8" w:rsidP="001A56F8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2AEE7AAC" w14:textId="0CA8A033" w:rsidR="001A56F8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9E4F0FA" w14:textId="55237A84" w:rsidR="001A56F8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7EFD6E26" w14:textId="012D5886" w:rsidR="001A56F8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5B77A502" w14:textId="669ADDF4" w:rsidR="001A56F8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82D74" w14:paraId="5B3B4ECD" w14:textId="77777777" w:rsidTr="003E3AC7">
        <w:trPr>
          <w:trHeight w:val="514"/>
        </w:trPr>
        <w:tc>
          <w:tcPr>
            <w:tcW w:w="2515" w:type="dxa"/>
          </w:tcPr>
          <w:p w14:paraId="265144B1" w14:textId="77777777" w:rsidR="00382D74" w:rsidRDefault="00382D74" w:rsidP="00382D7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16C4F56C" w14:textId="641BDF90" w:rsidR="00382D74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D07EFC7" w14:textId="0096D37F" w:rsidR="00382D74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48659F7" w14:textId="45C6AD84" w:rsidR="00382D74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41364D2B" w14:textId="5D764D38" w:rsidR="00382D74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8316E" w14:paraId="2EBA2D16" w14:textId="77777777" w:rsidTr="003E3AC7">
        <w:trPr>
          <w:trHeight w:val="506"/>
        </w:trPr>
        <w:tc>
          <w:tcPr>
            <w:tcW w:w="2515" w:type="dxa"/>
          </w:tcPr>
          <w:p w14:paraId="0D4AE2B2" w14:textId="77777777" w:rsidR="0058316E" w:rsidRDefault="0058316E" w:rsidP="0058316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0CE78070" w14:textId="27F379D3" w:rsidR="0058316E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2836FDE3" w14:textId="39D00E58" w:rsidR="0058316E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0B6C5F4" w14:textId="710D5E3B" w:rsidR="0058316E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5ED50F56" w14:textId="7C567AA3" w:rsidR="0058316E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8316E" w14:paraId="7EBDC41D" w14:textId="77777777" w:rsidTr="003E3AC7">
        <w:trPr>
          <w:trHeight w:val="514"/>
        </w:trPr>
        <w:tc>
          <w:tcPr>
            <w:tcW w:w="2515" w:type="dxa"/>
          </w:tcPr>
          <w:p w14:paraId="37606C7A" w14:textId="77777777" w:rsidR="0058316E" w:rsidRDefault="0058316E" w:rsidP="0058316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092E42BD" w14:textId="1D9F078F" w:rsidR="0058316E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4EC30BE6" w14:textId="484CF690" w:rsidR="0058316E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BAC5C16" w14:textId="455E123D" w:rsidR="0058316E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1620" w:type="dxa"/>
            <w:shd w:val="solid" w:color="FF7575" w:fill="auto"/>
          </w:tcPr>
          <w:p w14:paraId="0E557031" w14:textId="3680F695" w:rsidR="0058316E" w:rsidRDefault="003E3AC7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1199534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5D7DD1B7" w14:textId="77777777" w:rsidR="00C81CEB" w:rsidRDefault="009664A6" w:rsidP="00C81CEB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62A0F00D" w14:textId="77777777" w:rsidR="003E3AC7" w:rsidRDefault="003E3AC7" w:rsidP="003E3AC7">
      <w:pPr>
        <w:pStyle w:val="BodyText"/>
        <w:keepNext/>
      </w:pPr>
      <w:r>
        <w:rPr>
          <w:noProof/>
        </w:rPr>
        <w:drawing>
          <wp:inline distT="0" distB="0" distL="0" distR="0" wp14:anchorId="4D98FB19" wp14:editId="0AD19EC3">
            <wp:extent cx="5429250" cy="23431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1A88" w14:textId="6F2F4CF0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3EE353EA" w14:textId="49BFEAD6" w:rsidR="00347F85" w:rsidRDefault="00347F85" w:rsidP="00347F85">
      <w:pPr>
        <w:pStyle w:val="BodyText"/>
      </w:pPr>
      <w:r>
        <w:t xml:space="preserve">     </w:t>
      </w:r>
    </w:p>
    <w:p w14:paraId="3AF434E8" w14:textId="77777777" w:rsidR="003E3AC7" w:rsidRDefault="003E3AC7" w:rsidP="003E3AC7">
      <w:pPr>
        <w:pStyle w:val="BodyText"/>
        <w:keepNext/>
      </w:pPr>
      <w:r>
        <w:rPr>
          <w:noProof/>
        </w:rPr>
        <w:drawing>
          <wp:inline distT="0" distB="0" distL="0" distR="0" wp14:anchorId="452AB6C7" wp14:editId="6D6F09A3">
            <wp:extent cx="5429250" cy="23431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8245" w14:textId="67F1B697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-Current for Motor Two</w:t>
      </w:r>
    </w:p>
    <w:p w14:paraId="32170A35" w14:textId="6AFE5AF4" w:rsidR="00347F85" w:rsidRDefault="00347F85" w:rsidP="00347F85">
      <w:pPr>
        <w:pStyle w:val="BodyText"/>
      </w:pPr>
      <w:r>
        <w:t xml:space="preserve">     </w:t>
      </w:r>
    </w:p>
    <w:p w14:paraId="5CB0AFA6" w14:textId="77777777" w:rsidR="003E3AC7" w:rsidRDefault="003E3AC7" w:rsidP="003E3AC7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24355EFA" wp14:editId="652DA187">
            <wp:extent cx="5429250" cy="2343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643A" w14:textId="7418C71C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 M1 Delta for Motor Two</w:t>
      </w:r>
    </w:p>
    <w:p w14:paraId="38EF50B2" w14:textId="6D75D671" w:rsidR="00347F85" w:rsidRPr="00347F85" w:rsidRDefault="00347F85" w:rsidP="00347F85">
      <w:pPr>
        <w:pStyle w:val="BodyText"/>
      </w:pPr>
      <w:r>
        <w:t xml:space="preserve">     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2"/>
        <w:gridCol w:w="1350"/>
        <w:gridCol w:w="1169"/>
        <w:gridCol w:w="1530"/>
        <w:gridCol w:w="1530"/>
        <w:gridCol w:w="1259"/>
      </w:tblGrid>
      <w:tr w:rsidR="00C81CEB" w14:paraId="2C0986AB" w14:textId="77777777" w:rsidTr="003E3AC7">
        <w:trPr>
          <w:trHeight w:val="523"/>
        </w:trPr>
        <w:tc>
          <w:tcPr>
            <w:tcW w:w="2522" w:type="dxa"/>
          </w:tcPr>
          <w:p w14:paraId="4FF79468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68052827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28E26039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0F922E72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530" w:type="dxa"/>
          </w:tcPr>
          <w:p w14:paraId="760C86AE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5997B50D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C81CEB" w14:paraId="49087840" w14:textId="77777777" w:rsidTr="003E3AC7">
        <w:trPr>
          <w:trHeight w:val="523"/>
        </w:trPr>
        <w:tc>
          <w:tcPr>
            <w:tcW w:w="2522" w:type="dxa"/>
          </w:tcPr>
          <w:p w14:paraId="04802AE3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50" w:type="dxa"/>
          </w:tcPr>
          <w:p w14:paraId="43F9F4FF" w14:textId="7A0A798D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6738ACC2" w14:textId="5305E57E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04486B51" w14:textId="584A9469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0.2007</w:t>
            </w:r>
          </w:p>
          <w:p w14:paraId="6949B7EC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4C21CD19" w14:textId="19D9D704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0.2496</w:t>
            </w:r>
          </w:p>
          <w:p w14:paraId="47C6154B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  <w:shd w:val="solid" w:color="FF7575" w:fill="auto"/>
          </w:tcPr>
          <w:p w14:paraId="152BB697" w14:textId="03F3AB55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6440264D" w14:textId="77777777" w:rsidTr="003E3AC7">
        <w:trPr>
          <w:trHeight w:val="523"/>
        </w:trPr>
        <w:tc>
          <w:tcPr>
            <w:tcW w:w="2522" w:type="dxa"/>
          </w:tcPr>
          <w:p w14:paraId="64FA0E55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6804BFF9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19459F48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1EFC4F3F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530" w:type="dxa"/>
          </w:tcPr>
          <w:p w14:paraId="5078DF4E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481B8EC0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C81CEB" w14:paraId="4C315BEA" w14:textId="77777777" w:rsidTr="003E3AC7">
        <w:trPr>
          <w:trHeight w:val="665"/>
        </w:trPr>
        <w:tc>
          <w:tcPr>
            <w:tcW w:w="2522" w:type="dxa"/>
          </w:tcPr>
          <w:p w14:paraId="0C0A4DEA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50" w:type="dxa"/>
          </w:tcPr>
          <w:p w14:paraId="025BB9BE" w14:textId="5BD311D0" w:rsidR="00C81CEB" w:rsidRPr="00994843" w:rsidRDefault="003E3AC7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13F15630" w14:textId="1A275933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2C8430B4" w14:textId="6E4E92E1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1.5968</w:t>
            </w:r>
          </w:p>
        </w:tc>
        <w:tc>
          <w:tcPr>
            <w:tcW w:w="1530" w:type="dxa"/>
          </w:tcPr>
          <w:p w14:paraId="664D3BE2" w14:textId="41BA1457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0.0082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solid" w:color="FF7575" w:fill="auto"/>
          </w:tcPr>
          <w:p w14:paraId="3BFF4CC8" w14:textId="16FEB403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3A67E9E5" w14:textId="77777777" w:rsidTr="003E3AC7">
        <w:trPr>
          <w:trHeight w:val="830"/>
        </w:trPr>
        <w:tc>
          <w:tcPr>
            <w:tcW w:w="2522" w:type="dxa"/>
          </w:tcPr>
          <w:p w14:paraId="1C9FEFE2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50" w:type="dxa"/>
          </w:tcPr>
          <w:p w14:paraId="3EC27CB4" w14:textId="2D3E9272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4636E9CB" w14:textId="0DCD58C9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43B3F9DF" w14:textId="44219F00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0.6932</w:t>
            </w:r>
          </w:p>
        </w:tc>
        <w:tc>
          <w:tcPr>
            <w:tcW w:w="1530" w:type="dxa"/>
          </w:tcPr>
          <w:p w14:paraId="6A85B3C7" w14:textId="32A48891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0.3749</w:t>
            </w:r>
          </w:p>
        </w:tc>
        <w:tc>
          <w:tcPr>
            <w:tcW w:w="1259" w:type="dxa"/>
            <w:shd w:val="solid" w:color="FF7575" w:fill="auto"/>
          </w:tcPr>
          <w:p w14:paraId="264EDC58" w14:textId="1C5622E9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2915D1C4" w14:textId="77777777" w:rsidTr="002B69AC">
        <w:trPr>
          <w:trHeight w:val="523"/>
        </w:trPr>
        <w:tc>
          <w:tcPr>
            <w:tcW w:w="2522" w:type="dxa"/>
          </w:tcPr>
          <w:p w14:paraId="3F84CC6F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64A39AC9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7375F067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0E948207" w14:textId="318C6081" w:rsidR="00C81CEB" w:rsidRPr="00E364E5" w:rsidRDefault="003E3AC7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1.4169</w:t>
            </w:r>
          </w:p>
        </w:tc>
        <w:tc>
          <w:tcPr>
            <w:tcW w:w="1530" w:type="dxa"/>
          </w:tcPr>
          <w:p w14:paraId="724CFB84" w14:textId="551ECEFF" w:rsidR="00C81CEB" w:rsidRPr="00E364E5" w:rsidRDefault="003E3AC7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0.1123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0E59E0E8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9355" w:type="dxa"/>
        <w:tblLook w:val="04A0" w:firstRow="1" w:lastRow="0" w:firstColumn="1" w:lastColumn="0" w:noHBand="0" w:noVBand="1"/>
      </w:tblPr>
      <w:tblGrid>
        <w:gridCol w:w="1756"/>
        <w:gridCol w:w="1808"/>
        <w:gridCol w:w="1808"/>
        <w:gridCol w:w="1908"/>
        <w:gridCol w:w="2075"/>
      </w:tblGrid>
      <w:tr w:rsidR="009664A6" w14:paraId="2790ADFC" w14:textId="77777777" w:rsidTr="003E3AC7">
        <w:trPr>
          <w:trHeight w:val="285"/>
        </w:trPr>
        <w:tc>
          <w:tcPr>
            <w:tcW w:w="1756" w:type="dxa"/>
          </w:tcPr>
          <w:p w14:paraId="451D097F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08" w:type="dxa"/>
          </w:tcPr>
          <w:p w14:paraId="060216F2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808" w:type="dxa"/>
          </w:tcPr>
          <w:p w14:paraId="1936F22C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908" w:type="dxa"/>
          </w:tcPr>
          <w:p w14:paraId="6BF5348F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38EE4317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64A6" w14:paraId="5BC46876" w14:textId="77777777" w:rsidTr="003E3AC7">
        <w:trPr>
          <w:trHeight w:val="514"/>
        </w:trPr>
        <w:tc>
          <w:tcPr>
            <w:tcW w:w="1756" w:type="dxa"/>
          </w:tcPr>
          <w:p w14:paraId="746F7436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08" w:type="dxa"/>
          </w:tcPr>
          <w:p w14:paraId="72CA2962" w14:textId="2B6C2D1E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50A298D9" w14:textId="66788078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08CEAD9A" w14:textId="366AB114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0.1017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FF7575" w:fill="auto"/>
          </w:tcPr>
          <w:p w14:paraId="7BE6AE94" w14:textId="1DC61344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645597A3" w14:textId="77777777" w:rsidTr="003E3AC7">
        <w:trPr>
          <w:trHeight w:val="890"/>
        </w:trPr>
        <w:tc>
          <w:tcPr>
            <w:tcW w:w="1756" w:type="dxa"/>
          </w:tcPr>
          <w:p w14:paraId="18E86B15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08" w:type="dxa"/>
          </w:tcPr>
          <w:p w14:paraId="2760D3E8" w14:textId="4FECC190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48AE2580" w14:textId="37F2A518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5BE17E82" w14:textId="667CA026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0.1017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FF7575" w:fill="auto"/>
          </w:tcPr>
          <w:p w14:paraId="74BF275A" w14:textId="7E1F25D3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4F4EF200" w14:textId="77777777" w:rsidTr="003E3AC7">
        <w:trPr>
          <w:trHeight w:val="514"/>
        </w:trPr>
        <w:tc>
          <w:tcPr>
            <w:tcW w:w="1756" w:type="dxa"/>
          </w:tcPr>
          <w:p w14:paraId="42A73071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08" w:type="dxa"/>
          </w:tcPr>
          <w:p w14:paraId="22FA2BEE" w14:textId="6E4E3BC5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808" w:type="dxa"/>
          </w:tcPr>
          <w:p w14:paraId="72740ADF" w14:textId="716C12B5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68D1FCCD" w14:textId="71F2AA32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-0.2579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FF7575" w:fill="auto"/>
          </w:tcPr>
          <w:p w14:paraId="5ADC44F9" w14:textId="2230DEF9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6D385054" w14:textId="77777777" w:rsidTr="003E3AC7">
        <w:trPr>
          <w:trHeight w:val="514"/>
        </w:trPr>
        <w:tc>
          <w:tcPr>
            <w:tcW w:w="1756" w:type="dxa"/>
          </w:tcPr>
          <w:p w14:paraId="22A6D945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M1 position + M3 position = test rig encoder</w:t>
            </w:r>
          </w:p>
        </w:tc>
        <w:tc>
          <w:tcPr>
            <w:tcW w:w="1808" w:type="dxa"/>
          </w:tcPr>
          <w:p w14:paraId="75E9FBCA" w14:textId="053F58E3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2C6D586A" w14:textId="74BA7CB5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79E5A0DD" w14:textId="7616E171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-0.2579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FF7575" w:fill="auto"/>
          </w:tcPr>
          <w:p w14:paraId="79592DA0" w14:textId="29CCAD77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6874968C" w14:textId="77777777" w:rsidTr="003E3AC7">
        <w:trPr>
          <w:trHeight w:val="506"/>
        </w:trPr>
        <w:tc>
          <w:tcPr>
            <w:tcW w:w="1756" w:type="dxa"/>
          </w:tcPr>
          <w:p w14:paraId="246E9470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41415225" w14:textId="7F37DB95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01F93DE5" w14:textId="632A5013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51C8359C" w14:textId="002C14BA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0.0015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08BD7D17" w14:textId="346C9FED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778DA4B7" w14:textId="77777777" w:rsidTr="003E3AC7">
        <w:trPr>
          <w:trHeight w:val="514"/>
        </w:trPr>
        <w:tc>
          <w:tcPr>
            <w:tcW w:w="1756" w:type="dxa"/>
          </w:tcPr>
          <w:p w14:paraId="5BC065BB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7F0B8DD9" w14:textId="030BAE01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794DB2A4" w14:textId="436F3075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8" w:type="dxa"/>
          </w:tcPr>
          <w:p w14:paraId="34CB44AD" w14:textId="582F526A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75166781" w14:textId="72AE70F7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7464FEB5" w14:textId="77777777" w:rsidTr="003E3AC7">
        <w:trPr>
          <w:trHeight w:val="514"/>
        </w:trPr>
        <w:tc>
          <w:tcPr>
            <w:tcW w:w="1756" w:type="dxa"/>
          </w:tcPr>
          <w:p w14:paraId="0FF4ED34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423CACF2" w14:textId="6849C086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2CC39D93" w14:textId="3EEE94A5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6780EC30" w14:textId="05BC2EE7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FF7575" w:fill="auto"/>
          </w:tcPr>
          <w:p w14:paraId="57F1DAD5" w14:textId="0379C177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44016AE6" w14:textId="77777777" w:rsidTr="003E3AC7">
        <w:trPr>
          <w:trHeight w:val="506"/>
        </w:trPr>
        <w:tc>
          <w:tcPr>
            <w:tcW w:w="1756" w:type="dxa"/>
          </w:tcPr>
          <w:p w14:paraId="618C6415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61E85D0F" w14:textId="7804FB15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2A46E3B7" w14:textId="48F215EC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7C9AA018" w14:textId="2079DEAF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0.9346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FF7575" w:fill="auto"/>
          </w:tcPr>
          <w:p w14:paraId="52FCB6E6" w14:textId="3A1A005D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7D14EFD7" w14:textId="77777777" w:rsidTr="003E3AC7">
        <w:trPr>
          <w:trHeight w:val="514"/>
        </w:trPr>
        <w:tc>
          <w:tcPr>
            <w:tcW w:w="1756" w:type="dxa"/>
          </w:tcPr>
          <w:p w14:paraId="056ECF20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070CC2BD" w14:textId="03999DF6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0F978469" w14:textId="6968FA91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42BF6904" w14:textId="60E5912E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0.9346</w:t>
            </w:r>
          </w:p>
        </w:tc>
        <w:tc>
          <w:tcPr>
            <w:tcW w:w="2075" w:type="dxa"/>
            <w:shd w:val="solid" w:color="FF7575" w:fill="auto"/>
          </w:tcPr>
          <w:p w14:paraId="442C931F" w14:textId="7C4E26B0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741F44E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28462F13" w14:textId="77777777" w:rsidR="00C81CEB" w:rsidRDefault="009664A6" w:rsidP="00C81CEB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278294CD" w14:textId="77777777" w:rsidR="003E3AC7" w:rsidRDefault="003E3AC7" w:rsidP="003E3AC7">
      <w:pPr>
        <w:pStyle w:val="BodyText"/>
        <w:keepNext/>
      </w:pPr>
      <w:r>
        <w:rPr>
          <w:noProof/>
        </w:rPr>
        <w:drawing>
          <wp:inline distT="0" distB="0" distL="0" distR="0" wp14:anchorId="0DC22113" wp14:editId="7F96C5C8">
            <wp:extent cx="5429250" cy="23431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321F" w14:textId="3A3FA59F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2788C478" w14:textId="44024E4C" w:rsidR="00FB100A" w:rsidRDefault="00FB100A" w:rsidP="00FB100A">
      <w:pPr>
        <w:pStyle w:val="BodyText"/>
      </w:pPr>
      <w:r>
        <w:t xml:space="preserve">     </w:t>
      </w:r>
    </w:p>
    <w:p w14:paraId="0360F455" w14:textId="77777777" w:rsidR="003E3AC7" w:rsidRDefault="003E3AC7" w:rsidP="003E3AC7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4F89D81A" wp14:editId="4AF20BEF">
            <wp:extent cx="5429250" cy="23431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0CA3" w14:textId="28E7AE45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Three</w:t>
      </w:r>
    </w:p>
    <w:p w14:paraId="44E5FDE5" w14:textId="1533E83C" w:rsidR="00FB100A" w:rsidRDefault="00FB100A" w:rsidP="00FB100A">
      <w:pPr>
        <w:pStyle w:val="BodyText"/>
      </w:pPr>
      <w:r>
        <w:t xml:space="preserve">     </w:t>
      </w:r>
    </w:p>
    <w:p w14:paraId="66718139" w14:textId="77777777" w:rsidR="003E3AC7" w:rsidRDefault="003E3AC7" w:rsidP="003E3AC7">
      <w:pPr>
        <w:pStyle w:val="BodyText"/>
        <w:keepNext/>
      </w:pPr>
      <w:r>
        <w:rPr>
          <w:noProof/>
        </w:rPr>
        <w:drawing>
          <wp:inline distT="0" distB="0" distL="0" distR="0" wp14:anchorId="1EFB4255" wp14:editId="4EEFA914">
            <wp:extent cx="5429250" cy="23431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1BB" w14:textId="7A5AAEA5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M3 Delta for Motor Three</w:t>
      </w:r>
    </w:p>
    <w:p w14:paraId="464A0CEA" w14:textId="700AB93E" w:rsidR="00FB100A" w:rsidRPr="00347F85" w:rsidRDefault="00FB100A" w:rsidP="00FB100A">
      <w:pPr>
        <w:pStyle w:val="BodyText"/>
      </w:pPr>
      <w:r>
        <w:t xml:space="preserve">     </w:t>
      </w:r>
    </w:p>
    <w:p w14:paraId="21DE34DE" w14:textId="77777777" w:rsidR="00FB100A" w:rsidRPr="00FB100A" w:rsidRDefault="00FB100A" w:rsidP="00FB100A">
      <w:pPr>
        <w:pStyle w:val="BodyText"/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2"/>
        <w:gridCol w:w="1350"/>
        <w:gridCol w:w="1169"/>
        <w:gridCol w:w="1530"/>
        <w:gridCol w:w="1530"/>
        <w:gridCol w:w="1259"/>
      </w:tblGrid>
      <w:tr w:rsidR="00C81CEB" w14:paraId="07D6D6AA" w14:textId="77777777" w:rsidTr="003E3AC7">
        <w:trPr>
          <w:trHeight w:val="523"/>
        </w:trPr>
        <w:tc>
          <w:tcPr>
            <w:tcW w:w="2522" w:type="dxa"/>
          </w:tcPr>
          <w:p w14:paraId="649EE38A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3E8C1C7E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202DF52D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1E238C4D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530" w:type="dxa"/>
          </w:tcPr>
          <w:p w14:paraId="54CA2E5A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6B611E5D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C81CEB" w14:paraId="586C397D" w14:textId="77777777" w:rsidTr="003E3AC7">
        <w:trPr>
          <w:trHeight w:val="523"/>
        </w:trPr>
        <w:tc>
          <w:tcPr>
            <w:tcW w:w="2522" w:type="dxa"/>
          </w:tcPr>
          <w:p w14:paraId="57F5FB6B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50" w:type="dxa"/>
          </w:tcPr>
          <w:p w14:paraId="12BB128A" w14:textId="2B8FD39F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2DC2E35E" w14:textId="6158ABC9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28995F92" w14:textId="41F55F93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0.2002</w:t>
            </w:r>
          </w:p>
          <w:p w14:paraId="1EF43663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19D73F58" w14:textId="6EA1E946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0.2594</w:t>
            </w:r>
          </w:p>
          <w:p w14:paraId="71A5E277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  <w:shd w:val="solid" w:color="FF7575" w:fill="auto"/>
          </w:tcPr>
          <w:p w14:paraId="03EDE4B9" w14:textId="1D30255F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79D7A093" w14:textId="77777777" w:rsidTr="003E3AC7">
        <w:trPr>
          <w:trHeight w:val="523"/>
        </w:trPr>
        <w:tc>
          <w:tcPr>
            <w:tcW w:w="2522" w:type="dxa"/>
          </w:tcPr>
          <w:p w14:paraId="4AE657A9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01BDD3C7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6A72238D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37CAC326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530" w:type="dxa"/>
          </w:tcPr>
          <w:p w14:paraId="78AD5AFF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2D88F2CE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C81CEB" w14:paraId="4DDBFCDC" w14:textId="77777777" w:rsidTr="003E3AC7">
        <w:trPr>
          <w:trHeight w:val="665"/>
        </w:trPr>
        <w:tc>
          <w:tcPr>
            <w:tcW w:w="2522" w:type="dxa"/>
          </w:tcPr>
          <w:p w14:paraId="60381C24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Position and M3 position </w:t>
            </w:r>
          </w:p>
        </w:tc>
        <w:tc>
          <w:tcPr>
            <w:tcW w:w="1350" w:type="dxa"/>
          </w:tcPr>
          <w:p w14:paraId="639C6AEA" w14:textId="5B0E2EB3" w:rsidR="00C81CEB" w:rsidRPr="00994843" w:rsidRDefault="003E3AC7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02BE8B0C" w14:textId="194CC666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62E8FE62" w14:textId="265344B4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1.5863</w:t>
            </w:r>
          </w:p>
        </w:tc>
        <w:tc>
          <w:tcPr>
            <w:tcW w:w="1530" w:type="dxa"/>
          </w:tcPr>
          <w:p w14:paraId="1F73EA32" w14:textId="0A510363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0.0084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solid" w:color="FF7575" w:fill="auto"/>
          </w:tcPr>
          <w:p w14:paraId="3CEC3C8F" w14:textId="5ED8407F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2D5C7082" w14:textId="77777777" w:rsidTr="003E3AC7">
        <w:trPr>
          <w:trHeight w:val="830"/>
        </w:trPr>
        <w:tc>
          <w:tcPr>
            <w:tcW w:w="2522" w:type="dxa"/>
          </w:tcPr>
          <w:p w14:paraId="0B8065A2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Delta between Motor 3 Position and Linear Encoder position</w:t>
            </w:r>
          </w:p>
        </w:tc>
        <w:tc>
          <w:tcPr>
            <w:tcW w:w="1350" w:type="dxa"/>
          </w:tcPr>
          <w:p w14:paraId="57C7A5EE" w14:textId="0D4B6AFB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21359080" w14:textId="52820A08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1EF54DB4" w14:textId="3A8F0624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0.6933</w:t>
            </w:r>
          </w:p>
        </w:tc>
        <w:tc>
          <w:tcPr>
            <w:tcW w:w="1530" w:type="dxa"/>
          </w:tcPr>
          <w:p w14:paraId="43B2A5A4" w14:textId="0F1CF6D2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259" w:type="dxa"/>
            <w:shd w:val="solid" w:color="FF7575" w:fill="auto"/>
          </w:tcPr>
          <w:p w14:paraId="378967B6" w14:textId="784BDEE9" w:rsidR="00C81CEB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34D8906E" w14:textId="77777777" w:rsidTr="002B69AC">
        <w:trPr>
          <w:trHeight w:val="523"/>
        </w:trPr>
        <w:tc>
          <w:tcPr>
            <w:tcW w:w="2522" w:type="dxa"/>
          </w:tcPr>
          <w:p w14:paraId="4E54F854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2CC784D6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7D3FC2CE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12215A77" w14:textId="3B08068F" w:rsidR="00C81CEB" w:rsidRPr="00E364E5" w:rsidRDefault="003E3AC7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1.4201</w:t>
            </w:r>
          </w:p>
        </w:tc>
        <w:tc>
          <w:tcPr>
            <w:tcW w:w="1530" w:type="dxa"/>
          </w:tcPr>
          <w:p w14:paraId="24984400" w14:textId="54532BA5" w:rsidR="00C81CEB" w:rsidRPr="00E364E5" w:rsidRDefault="003E3AC7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0.1659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00757365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9355" w:type="dxa"/>
        <w:tblLayout w:type="fixed"/>
        <w:tblLook w:val="04A0" w:firstRow="1" w:lastRow="0" w:firstColumn="1" w:lastColumn="0" w:noHBand="0" w:noVBand="1"/>
      </w:tblPr>
      <w:tblGrid>
        <w:gridCol w:w="2605"/>
        <w:gridCol w:w="1890"/>
        <w:gridCol w:w="1620"/>
        <w:gridCol w:w="1710"/>
        <w:gridCol w:w="1530"/>
      </w:tblGrid>
      <w:tr w:rsidR="009664A6" w14:paraId="42A61260" w14:textId="77777777" w:rsidTr="003E3AC7">
        <w:trPr>
          <w:trHeight w:val="285"/>
        </w:trPr>
        <w:tc>
          <w:tcPr>
            <w:tcW w:w="2605" w:type="dxa"/>
          </w:tcPr>
          <w:p w14:paraId="7329A247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90" w:type="dxa"/>
          </w:tcPr>
          <w:p w14:paraId="1F436CBA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620" w:type="dxa"/>
          </w:tcPr>
          <w:p w14:paraId="78AEDF3A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710" w:type="dxa"/>
          </w:tcPr>
          <w:p w14:paraId="67B6B518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74E51D4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64A6" w14:paraId="18806E13" w14:textId="77777777" w:rsidTr="003E3AC7">
        <w:trPr>
          <w:trHeight w:val="514"/>
        </w:trPr>
        <w:tc>
          <w:tcPr>
            <w:tcW w:w="2605" w:type="dxa"/>
          </w:tcPr>
          <w:p w14:paraId="781BB6FA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5A47874F" w14:textId="712FC4B9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051ED086" w14:textId="6C5B4053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A324A99" w14:textId="21FAA138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0.1019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6647F9C" w14:textId="4BBDB0E3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164F7C2D" w14:textId="77777777" w:rsidTr="003E3AC7">
        <w:trPr>
          <w:trHeight w:val="890"/>
        </w:trPr>
        <w:tc>
          <w:tcPr>
            <w:tcW w:w="2605" w:type="dxa"/>
          </w:tcPr>
          <w:p w14:paraId="120B7FAF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5E2E1990" w14:textId="309B45C3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2997A3F9" w14:textId="7CBFB9C2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97A4832" w14:textId="158F4F9D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0.1019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23307D9C" w14:textId="4EC864F3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3A665B62" w14:textId="77777777" w:rsidTr="003E3AC7">
        <w:trPr>
          <w:trHeight w:val="514"/>
        </w:trPr>
        <w:tc>
          <w:tcPr>
            <w:tcW w:w="2605" w:type="dxa"/>
          </w:tcPr>
          <w:p w14:paraId="025B8E29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0D697D22" w14:textId="5922137C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620" w:type="dxa"/>
          </w:tcPr>
          <w:p w14:paraId="22F24AB6" w14:textId="000E727D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428EBED" w14:textId="3DF05D77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-0.2728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70EFCBB2" w14:textId="76050943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0C5F11DB" w14:textId="77777777" w:rsidTr="003E3AC7">
        <w:trPr>
          <w:trHeight w:val="514"/>
        </w:trPr>
        <w:tc>
          <w:tcPr>
            <w:tcW w:w="2605" w:type="dxa"/>
          </w:tcPr>
          <w:p w14:paraId="03CC91DA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90" w:type="dxa"/>
          </w:tcPr>
          <w:p w14:paraId="5A04041A" w14:textId="782B12A7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671E4437" w14:textId="21FB6570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F2BEBF8" w14:textId="14268982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-0.2729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2308317B" w14:textId="75E07556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0A3E3AC4" w14:textId="77777777" w:rsidTr="003E3AC7">
        <w:trPr>
          <w:trHeight w:val="506"/>
        </w:trPr>
        <w:tc>
          <w:tcPr>
            <w:tcW w:w="2605" w:type="dxa"/>
          </w:tcPr>
          <w:p w14:paraId="363CADB0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0E01C71" w14:textId="6974477C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40AFFD48" w14:textId="46C32F80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A949204" w14:textId="41895418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70B27BA4" w14:textId="21EBA387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50AC2724" w14:textId="77777777" w:rsidTr="003E3AC7">
        <w:trPr>
          <w:trHeight w:val="514"/>
        </w:trPr>
        <w:tc>
          <w:tcPr>
            <w:tcW w:w="2605" w:type="dxa"/>
          </w:tcPr>
          <w:p w14:paraId="1061322B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7BCE619A" w14:textId="70EF4FEA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378343D0" w14:textId="503ACBE9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41CD4792" w14:textId="69339D63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7B3F910A" w14:textId="65EE3A65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091520B9" w14:textId="77777777" w:rsidTr="003E3AC7">
        <w:trPr>
          <w:trHeight w:val="514"/>
        </w:trPr>
        <w:tc>
          <w:tcPr>
            <w:tcW w:w="2605" w:type="dxa"/>
          </w:tcPr>
          <w:p w14:paraId="77666951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2EE32F14" w14:textId="2FF61CEC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5C91E669" w14:textId="22904259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441234F" w14:textId="04A098AE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31F46D62" w14:textId="2552F05A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1CB6F1BB" w14:textId="77777777" w:rsidTr="003E3AC7">
        <w:trPr>
          <w:trHeight w:val="506"/>
        </w:trPr>
        <w:tc>
          <w:tcPr>
            <w:tcW w:w="2605" w:type="dxa"/>
          </w:tcPr>
          <w:p w14:paraId="0A94FDB3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10D5811D" w14:textId="65E46A49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69C6FB24" w14:textId="7BB3DBA0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19D8A78" w14:textId="1EE8873A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63D5D0C5" w14:textId="7AED826C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33069815" w14:textId="77777777" w:rsidTr="003E3AC7">
        <w:trPr>
          <w:trHeight w:val="514"/>
        </w:trPr>
        <w:tc>
          <w:tcPr>
            <w:tcW w:w="2605" w:type="dxa"/>
          </w:tcPr>
          <w:p w14:paraId="31645672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71552023" w14:textId="4A81BCFB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69BEDEEA" w14:textId="2116FD8E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A7AAF1E" w14:textId="473F36AE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0.9498</w:t>
            </w:r>
          </w:p>
        </w:tc>
        <w:tc>
          <w:tcPr>
            <w:tcW w:w="1530" w:type="dxa"/>
            <w:shd w:val="solid" w:color="FF7575" w:fill="auto"/>
          </w:tcPr>
          <w:p w14:paraId="2F9CF242" w14:textId="5FEE9436" w:rsidR="009664A6" w:rsidRDefault="003E3AC7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F0529C2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241FBFEF" w14:textId="77777777" w:rsidR="002D4ED7" w:rsidRDefault="00D53B8C" w:rsidP="00041430">
      <w:pPr>
        <w:pStyle w:val="Heading9"/>
      </w:pPr>
      <w:bookmarkStart w:id="10" w:name="_Ref127526656"/>
      <w:r>
        <w:t>6.7.</w:t>
      </w:r>
      <w:r w:rsidR="00450FCF">
        <w:t>4</w:t>
      </w:r>
      <w:r w:rsidR="00A54B97">
        <w:t xml:space="preserve"> </w:t>
      </w:r>
      <w:r w:rsidR="002D4ED7" w:rsidRPr="00C34F91">
        <w:t xml:space="preserve">Brake </w:t>
      </w:r>
      <w:r w:rsidR="002D4ED7">
        <w:t>Release Test</w:t>
      </w:r>
      <w:bookmarkEnd w:id="10"/>
    </w:p>
    <w:p w14:paraId="71130019" w14:textId="77777777" w:rsidR="00B527E1" w:rsidRPr="00B527E1" w:rsidRDefault="002D4ED7" w:rsidP="00B527E1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 xml:space="preserve">LEMA reaches commanded </w:t>
      </w:r>
      <w:proofErr w:type="gramStart"/>
      <w:r w:rsidRPr="00F05E55">
        <w:rPr>
          <w:szCs w:val="20"/>
          <w:u w:val="single"/>
        </w:rPr>
        <w:t>position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393"/>
        <w:gridCol w:w="1393"/>
        <w:gridCol w:w="2246"/>
        <w:gridCol w:w="2246"/>
      </w:tblGrid>
      <w:tr w:rsidR="00B527E1" w14:paraId="2C25C288" w14:textId="77777777" w:rsidTr="003E3AC7">
        <w:trPr>
          <w:trHeight w:val="323"/>
        </w:trPr>
        <w:tc>
          <w:tcPr>
            <w:tcW w:w="1993" w:type="dxa"/>
          </w:tcPr>
          <w:p w14:paraId="00F7BBD8" w14:textId="77777777" w:rsidR="00B527E1" w:rsidRPr="003B2DF7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93" w:type="dxa"/>
          </w:tcPr>
          <w:p w14:paraId="3AEDEB37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Expected </w:t>
            </w:r>
          </w:p>
        </w:tc>
        <w:tc>
          <w:tcPr>
            <w:tcW w:w="1393" w:type="dxa"/>
          </w:tcPr>
          <w:p w14:paraId="54657B17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246" w:type="dxa"/>
          </w:tcPr>
          <w:p w14:paraId="54300C0D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524B41BD" w14:textId="77777777" w:rsidR="00B527E1" w:rsidRPr="003B2DF7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B527E1" w14:paraId="2831E762" w14:textId="77777777" w:rsidTr="003E3AC7">
        <w:trPr>
          <w:trHeight w:val="581"/>
        </w:trPr>
        <w:tc>
          <w:tcPr>
            <w:tcW w:w="1993" w:type="dxa"/>
          </w:tcPr>
          <w:p w14:paraId="3FA4B133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MCE1 /Motor 1 </w:t>
            </w:r>
          </w:p>
        </w:tc>
        <w:tc>
          <w:tcPr>
            <w:tcW w:w="1393" w:type="dxa"/>
          </w:tcPr>
          <w:p w14:paraId="2C2ECA8B" w14:textId="77777777" w:rsidR="00B527E1" w:rsidRDefault="00473C4C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1A1D083F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66D212E1" w14:textId="33DB41AC" w:rsidR="00B527E1" w:rsidRDefault="003E3AC7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0.187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solid" w:color="B9FF93" w:fill="auto"/>
          </w:tcPr>
          <w:p w14:paraId="242B3235" w14:textId="47BB3329" w:rsidR="00B527E1" w:rsidRDefault="003E3AC7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473C4C" w14:paraId="297A1B53" w14:textId="77777777" w:rsidTr="003E3AC7">
        <w:trPr>
          <w:trHeight w:val="323"/>
        </w:trPr>
        <w:tc>
          <w:tcPr>
            <w:tcW w:w="1993" w:type="dxa"/>
          </w:tcPr>
          <w:p w14:paraId="1D86630F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93" w:type="dxa"/>
          </w:tcPr>
          <w:p w14:paraId="479302BA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8A4911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6DDC6FF6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3CC01AC4" w14:textId="057A5CFF" w:rsidR="00473C4C" w:rsidRDefault="003E3AC7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0.1876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solid" w:color="B9FF93" w:fill="auto"/>
          </w:tcPr>
          <w:p w14:paraId="30CFA859" w14:textId="2396667B" w:rsidR="00473C4C" w:rsidRDefault="003E3AC7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473C4C" w14:paraId="2B0D4927" w14:textId="77777777" w:rsidTr="003E3AC7">
        <w:trPr>
          <w:trHeight w:val="323"/>
        </w:trPr>
        <w:tc>
          <w:tcPr>
            <w:tcW w:w="1993" w:type="dxa"/>
          </w:tcPr>
          <w:p w14:paraId="4C771372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/Motor 3</w:t>
            </w:r>
          </w:p>
        </w:tc>
        <w:tc>
          <w:tcPr>
            <w:tcW w:w="1393" w:type="dxa"/>
          </w:tcPr>
          <w:p w14:paraId="0F31E385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8A4911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07F21666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6D51F98E" w14:textId="54D65F68" w:rsidR="00473C4C" w:rsidRDefault="003E3AC7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0.1817</w:t>
            </w:r>
          </w:p>
        </w:tc>
        <w:tc>
          <w:tcPr>
            <w:tcW w:w="2246" w:type="dxa"/>
            <w:shd w:val="solid" w:color="B9FF93" w:fill="auto"/>
          </w:tcPr>
          <w:p w14:paraId="7CDFA6C2" w14:textId="46527932" w:rsidR="00473C4C" w:rsidRDefault="003E3AC7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37BC2D91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492CE9B1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 w:rsidRPr="00B04878">
        <w:rPr>
          <w:rStyle w:val="Heading9Char"/>
        </w:rPr>
        <w:t>6.7.</w:t>
      </w:r>
      <w:r w:rsidR="00450FCF" w:rsidRPr="00B04878">
        <w:rPr>
          <w:rStyle w:val="Heading9Char"/>
        </w:rPr>
        <w:t xml:space="preserve">5 </w:t>
      </w:r>
      <w:r w:rsidR="00A32BF2" w:rsidRPr="00B04878">
        <w:rPr>
          <w:rStyle w:val="Heading9Char"/>
        </w:rPr>
        <w:t>Performance Test – unloaded operation</w:t>
      </w:r>
      <w:r w:rsidR="00A32BF2" w:rsidRPr="00D635C1">
        <w:rPr>
          <w:b/>
          <w:bCs/>
          <w:sz w:val="22"/>
          <w:szCs w:val="22"/>
        </w:rPr>
        <w:t xml:space="preserve">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5B0E1938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color w:val="F3533F" w:themeColor="accent6"/>
          <w:szCs w:val="20"/>
        </w:rPr>
        <w:t>5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46EA6517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6DBEAC2C" w14:textId="77777777" w:rsidR="003E3AC7" w:rsidRDefault="003E3AC7" w:rsidP="003E3AC7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5CAE739A" wp14:editId="0FB57B54">
            <wp:extent cx="5943600" cy="2131060"/>
            <wp:effectExtent l="0" t="0" r="0" b="254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0068" w14:textId="07B8D67A" w:rsidR="003E3AC7" w:rsidRDefault="003E3AC7" w:rsidP="003E3A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- Results for Motor One</w:t>
      </w:r>
    </w:p>
    <w:p w14:paraId="293504D7" w14:textId="1BF3A99D" w:rsidR="00C1291F" w:rsidRDefault="004F4C1E" w:rsidP="0028166D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</w:t>
      </w:r>
    </w:p>
    <w:p w14:paraId="72076BA4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7E5C26A3" w14:textId="77777777" w:rsidTr="003E3AC7">
        <w:tc>
          <w:tcPr>
            <w:tcW w:w="3266" w:type="dxa"/>
          </w:tcPr>
          <w:p w14:paraId="21B973FB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62A33255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29CED207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70A1DEBC" w14:textId="77777777" w:rsidTr="003E3AC7">
        <w:tc>
          <w:tcPr>
            <w:tcW w:w="3266" w:type="dxa"/>
          </w:tcPr>
          <w:p w14:paraId="30434216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F4B1E09" w14:textId="29923EB5" w:rsidR="00C847E4" w:rsidRDefault="003E3AC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2.9811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solid" w:color="B9FF93" w:fill="auto"/>
          </w:tcPr>
          <w:p w14:paraId="1FCC0328" w14:textId="1BF58BAC" w:rsidR="00C847E4" w:rsidRPr="003B2DF7" w:rsidRDefault="003E3AC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847E4" w14:paraId="7FBD3056" w14:textId="77777777" w:rsidTr="003E3AC7">
        <w:tc>
          <w:tcPr>
            <w:tcW w:w="3266" w:type="dxa"/>
          </w:tcPr>
          <w:p w14:paraId="0CEABDE6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2483CDBD" w14:textId="45D6B4FA" w:rsidR="00C847E4" w:rsidRPr="00C847E4" w:rsidRDefault="003E3AC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209</w:t>
            </w:r>
          </w:p>
        </w:tc>
        <w:tc>
          <w:tcPr>
            <w:tcW w:w="3222" w:type="dxa"/>
            <w:shd w:val="solid" w:color="FF7575" w:fill="auto"/>
          </w:tcPr>
          <w:p w14:paraId="6F789370" w14:textId="5DFD3A24" w:rsidR="00C847E4" w:rsidRDefault="003E3AC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7F44ECD" w14:textId="77777777" w:rsidR="00A32BF2" w:rsidRPr="006770F5" w:rsidRDefault="00A32BF2" w:rsidP="00A32BF2">
      <w:pPr>
        <w:rPr>
          <w:b/>
          <w:bCs/>
          <w:u w:val="single"/>
        </w:rPr>
      </w:pPr>
    </w:p>
    <w:p w14:paraId="127FD62F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1F2D90DE" w14:textId="77777777" w:rsidTr="003E3AC7">
        <w:tc>
          <w:tcPr>
            <w:tcW w:w="2894" w:type="dxa"/>
          </w:tcPr>
          <w:p w14:paraId="4D487608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6FE4EA25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  <w:tcBorders>
              <w:bottom w:val="single" w:sz="4" w:space="0" w:color="auto"/>
            </w:tcBorders>
          </w:tcPr>
          <w:p w14:paraId="3BF77418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75BFD266" w14:textId="77777777" w:rsidTr="003E3AC7">
        <w:tc>
          <w:tcPr>
            <w:tcW w:w="2894" w:type="dxa"/>
          </w:tcPr>
          <w:p w14:paraId="321B4773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5B90E676" w14:textId="2B6FB465" w:rsidR="00C847E4" w:rsidRDefault="003E3AC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-3.0614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solid" w:color="FF7575" w:fill="auto"/>
          </w:tcPr>
          <w:p w14:paraId="60E614FB" w14:textId="1EB554CD" w:rsidR="00C847E4" w:rsidRDefault="003E3AC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4A6EB781" w14:textId="77777777" w:rsidTr="003E3AC7">
        <w:tc>
          <w:tcPr>
            <w:tcW w:w="2894" w:type="dxa"/>
          </w:tcPr>
          <w:p w14:paraId="5AF77E80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63BCE09F" w14:textId="6B18D6CF" w:rsidR="00C847E4" w:rsidRDefault="003E3AC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204</w:t>
            </w:r>
          </w:p>
        </w:tc>
        <w:tc>
          <w:tcPr>
            <w:tcW w:w="3248" w:type="dxa"/>
            <w:shd w:val="solid" w:color="FF7575" w:fill="auto"/>
          </w:tcPr>
          <w:p w14:paraId="600211B8" w14:textId="759BD5AC" w:rsidR="00C847E4" w:rsidRDefault="003E3AC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482ACC7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742B0AC2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5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3248A4B8" w14:textId="77777777" w:rsidR="00784682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3024E33F" w14:textId="77777777" w:rsidR="003E3AC7" w:rsidRDefault="003E3AC7" w:rsidP="003E3AC7">
      <w:pPr>
        <w:pStyle w:val="BodyText"/>
        <w:keepNext/>
        <w:spacing w:after="60"/>
        <w:ind w:left="0"/>
      </w:pPr>
      <w:r>
        <w:rPr>
          <w:b/>
          <w:bCs/>
          <w:noProof/>
          <w:u w:val="single"/>
        </w:rPr>
        <w:drawing>
          <wp:inline distT="0" distB="0" distL="0" distR="0" wp14:anchorId="04EB532E" wp14:editId="339FD322">
            <wp:extent cx="5943600" cy="1098550"/>
            <wp:effectExtent l="0" t="0" r="0" b="635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AE8C" w14:textId="2EE5A6AB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 Phase for Motor One</w:t>
      </w:r>
    </w:p>
    <w:p w14:paraId="27E40495" w14:textId="751E8D6F" w:rsidR="007456A2" w:rsidRDefault="00724FEF" w:rsidP="00B51664">
      <w:pPr>
        <w:pStyle w:val="BodyText"/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  <w:r w:rsidR="00274F9A">
        <w:rPr>
          <w:b/>
          <w:bCs/>
          <w:u w:val="single"/>
        </w:rPr>
        <w:t xml:space="preserve"> </w:t>
      </w:r>
    </w:p>
    <w:p w14:paraId="40D07610" w14:textId="77777777" w:rsidR="003E3AC7" w:rsidRDefault="00274F9A" w:rsidP="003E3AC7">
      <w:pPr>
        <w:pStyle w:val="BodyText"/>
        <w:keepNext/>
        <w:spacing w:after="60"/>
        <w:ind w:left="0"/>
      </w:pPr>
      <w:r>
        <w:rPr>
          <w:b/>
          <w:bCs/>
          <w:u w:val="single"/>
        </w:rPr>
        <w:lastRenderedPageBreak/>
        <w:t xml:space="preserve"> </w:t>
      </w:r>
      <w:r w:rsidR="003E3AC7">
        <w:rPr>
          <w:b/>
          <w:bCs/>
          <w:noProof/>
          <w:u w:val="single"/>
        </w:rPr>
        <w:drawing>
          <wp:inline distT="0" distB="0" distL="0" distR="0" wp14:anchorId="65C63C50" wp14:editId="05917425">
            <wp:extent cx="5943600" cy="1445260"/>
            <wp:effectExtent l="0" t="0" r="0" b="254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16FC" w14:textId="168A0E86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Magnitude for Motor One</w:t>
      </w:r>
    </w:p>
    <w:p w14:paraId="71908485" w14:textId="0A718A39" w:rsidR="00724FEF" w:rsidRPr="00B51664" w:rsidRDefault="00274F9A" w:rsidP="00B51664">
      <w:pPr>
        <w:pStyle w:val="BodyText"/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</w:p>
    <w:p w14:paraId="5038CB97" w14:textId="77777777" w:rsidR="00030262" w:rsidRPr="004F4C1E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</w:t>
      </w:r>
      <w:r w:rsidR="004A6AEF"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  <w:r w:rsidR="00030262" w:rsidRPr="004F4C1E">
        <w:rPr>
          <w:b/>
          <w:bCs/>
        </w:rPr>
        <w:tab/>
      </w:r>
    </w:p>
    <w:p w14:paraId="2DE741A3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274F9A" w14:paraId="187D63F1" w14:textId="77777777" w:rsidTr="003E3AC7">
        <w:trPr>
          <w:trHeight w:val="628"/>
        </w:trPr>
        <w:tc>
          <w:tcPr>
            <w:tcW w:w="1993" w:type="dxa"/>
          </w:tcPr>
          <w:p w14:paraId="1BCDE5A1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683" w:type="dxa"/>
          </w:tcPr>
          <w:p w14:paraId="44EF1C0B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2413A192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202A3422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E1ECAE1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E59DB00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 phase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83370DB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7D8F66D0" w14:textId="77777777" w:rsidTr="003E3AC7">
        <w:trPr>
          <w:trHeight w:val="333"/>
        </w:trPr>
        <w:tc>
          <w:tcPr>
            <w:tcW w:w="1993" w:type="dxa"/>
          </w:tcPr>
          <w:p w14:paraId="1D6FDAFC" w14:textId="7171F3C0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6730C57E" w14:textId="3BA0FE58" w:rsidR="00274F9A" w:rsidRDefault="003E3AC7" w:rsidP="00877863">
            <w:pPr>
              <w:pStyle w:val="BodyText"/>
              <w:spacing w:after="60"/>
              <w:ind w:left="0"/>
            </w:pPr>
            <w:r>
              <w:t>-0.496881</w:t>
            </w:r>
          </w:p>
        </w:tc>
        <w:tc>
          <w:tcPr>
            <w:tcW w:w="1864" w:type="dxa"/>
          </w:tcPr>
          <w:p w14:paraId="55156BB5" w14:textId="2A4A3788" w:rsidR="00274F9A" w:rsidRDefault="003E3AC7" w:rsidP="00877863">
            <w:pPr>
              <w:pStyle w:val="BodyText"/>
              <w:spacing w:after="60"/>
              <w:ind w:left="0"/>
            </w:pPr>
            <w:r>
              <w:t>-5.5332</w:t>
            </w:r>
          </w:p>
        </w:tc>
        <w:tc>
          <w:tcPr>
            <w:tcW w:w="1860" w:type="dxa"/>
          </w:tcPr>
          <w:p w14:paraId="31D1DF0A" w14:textId="7C4133C5" w:rsidR="00274F9A" w:rsidRDefault="003E3AC7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B6645C4" w14:textId="6C6C04D3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24D0B85" w14:textId="77777777" w:rsidTr="003E3AC7">
        <w:trPr>
          <w:trHeight w:val="346"/>
        </w:trPr>
        <w:tc>
          <w:tcPr>
            <w:tcW w:w="1993" w:type="dxa"/>
          </w:tcPr>
          <w:p w14:paraId="01682803" w14:textId="72EE0C15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13D3A4AE" w14:textId="315277B8" w:rsidR="00274F9A" w:rsidRDefault="003E3AC7" w:rsidP="00877863">
            <w:pPr>
              <w:pStyle w:val="BodyText"/>
              <w:spacing w:after="60"/>
              <w:ind w:left="0"/>
            </w:pPr>
            <w:r>
              <w:t>-0.554981</w:t>
            </w:r>
          </w:p>
        </w:tc>
        <w:tc>
          <w:tcPr>
            <w:tcW w:w="1864" w:type="dxa"/>
          </w:tcPr>
          <w:p w14:paraId="3961536C" w14:textId="43C78B83" w:rsidR="00274F9A" w:rsidRDefault="003E3AC7" w:rsidP="00877863">
            <w:pPr>
              <w:pStyle w:val="BodyText"/>
              <w:spacing w:after="60"/>
              <w:ind w:left="0"/>
            </w:pPr>
            <w:r>
              <w:t>-15.318</w:t>
            </w:r>
          </w:p>
        </w:tc>
        <w:tc>
          <w:tcPr>
            <w:tcW w:w="1860" w:type="dxa"/>
          </w:tcPr>
          <w:p w14:paraId="65CA1BA7" w14:textId="593FE6DF" w:rsidR="00274F9A" w:rsidRDefault="003E3AC7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593CDDB" w14:textId="0388E164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050342EE" w14:textId="77777777" w:rsidTr="003E3AC7">
        <w:trPr>
          <w:trHeight w:val="333"/>
        </w:trPr>
        <w:tc>
          <w:tcPr>
            <w:tcW w:w="1993" w:type="dxa"/>
          </w:tcPr>
          <w:p w14:paraId="40BFD9AA" w14:textId="43EF4AD4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1B0E1B43" w14:textId="4E167132" w:rsidR="00274F9A" w:rsidRDefault="003E3AC7" w:rsidP="00877863">
            <w:pPr>
              <w:pStyle w:val="BodyText"/>
              <w:spacing w:after="60"/>
              <w:ind w:left="0"/>
            </w:pPr>
            <w:r>
              <w:t>-0.6576</w:t>
            </w:r>
          </w:p>
        </w:tc>
        <w:tc>
          <w:tcPr>
            <w:tcW w:w="1864" w:type="dxa"/>
          </w:tcPr>
          <w:p w14:paraId="07389E47" w14:textId="4E015E42" w:rsidR="00274F9A" w:rsidRDefault="003E3AC7" w:rsidP="00877863">
            <w:pPr>
              <w:pStyle w:val="BodyText"/>
              <w:spacing w:after="60"/>
              <w:ind w:left="0"/>
            </w:pPr>
            <w:r>
              <w:t>-27.18</w:t>
            </w:r>
          </w:p>
        </w:tc>
        <w:tc>
          <w:tcPr>
            <w:tcW w:w="1860" w:type="dxa"/>
          </w:tcPr>
          <w:p w14:paraId="221CC178" w14:textId="2589F4AD" w:rsidR="00274F9A" w:rsidRDefault="003E3AC7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436CA7F" w14:textId="387C5D80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E1F4980" w14:textId="77777777" w:rsidTr="003E3AC7">
        <w:trPr>
          <w:trHeight w:val="346"/>
        </w:trPr>
        <w:tc>
          <w:tcPr>
            <w:tcW w:w="1993" w:type="dxa"/>
          </w:tcPr>
          <w:p w14:paraId="692B614D" w14:textId="432F744E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4040B3B2" w14:textId="0E8DAD5B" w:rsidR="00274F9A" w:rsidRDefault="003E3AC7" w:rsidP="00877863">
            <w:pPr>
              <w:pStyle w:val="BodyText"/>
              <w:spacing w:after="60"/>
              <w:ind w:left="0"/>
            </w:pPr>
            <w:r>
              <w:t>-1.1428</w:t>
            </w:r>
          </w:p>
        </w:tc>
        <w:tc>
          <w:tcPr>
            <w:tcW w:w="1864" w:type="dxa"/>
          </w:tcPr>
          <w:p w14:paraId="0D3A7CA6" w14:textId="6C402771" w:rsidR="00274F9A" w:rsidRDefault="003E3AC7" w:rsidP="00877863">
            <w:pPr>
              <w:pStyle w:val="BodyText"/>
              <w:spacing w:after="60"/>
              <w:ind w:left="0"/>
            </w:pPr>
            <w:r>
              <w:t>-51.336</w:t>
            </w:r>
          </w:p>
        </w:tc>
        <w:tc>
          <w:tcPr>
            <w:tcW w:w="1860" w:type="dxa"/>
          </w:tcPr>
          <w:p w14:paraId="17CC9CA3" w14:textId="7435FA68" w:rsidR="00274F9A" w:rsidRDefault="003E3AC7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FA1D2C3" w14:textId="55D45866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51D64DD9" w14:textId="77777777" w:rsidTr="003E3AC7">
        <w:trPr>
          <w:trHeight w:val="333"/>
        </w:trPr>
        <w:tc>
          <w:tcPr>
            <w:tcW w:w="1993" w:type="dxa"/>
          </w:tcPr>
          <w:p w14:paraId="315371FE" w14:textId="72301458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6948E37B" w14:textId="3989633D" w:rsidR="00274F9A" w:rsidRDefault="003E3AC7" w:rsidP="00877863">
            <w:pPr>
              <w:pStyle w:val="BodyText"/>
              <w:spacing w:after="60"/>
              <w:ind w:left="0"/>
            </w:pPr>
            <w:r>
              <w:t>-1.92545</w:t>
            </w:r>
          </w:p>
        </w:tc>
        <w:tc>
          <w:tcPr>
            <w:tcW w:w="1864" w:type="dxa"/>
          </w:tcPr>
          <w:p w14:paraId="2C4BC718" w14:textId="66B0EAF5" w:rsidR="00274F9A" w:rsidRDefault="003E3AC7" w:rsidP="00877863">
            <w:pPr>
              <w:pStyle w:val="BodyText"/>
              <w:spacing w:after="60"/>
              <w:ind w:left="0"/>
            </w:pPr>
            <w:r>
              <w:t>-74.52</w:t>
            </w:r>
          </w:p>
        </w:tc>
        <w:tc>
          <w:tcPr>
            <w:tcW w:w="1860" w:type="dxa"/>
          </w:tcPr>
          <w:p w14:paraId="72219C49" w14:textId="2C32A401" w:rsidR="00274F9A" w:rsidRDefault="003E3AC7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E75A20C" w14:textId="2DCA7C87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9F5956F" w14:textId="77777777" w:rsidTr="003E3AC7">
        <w:trPr>
          <w:trHeight w:val="333"/>
        </w:trPr>
        <w:tc>
          <w:tcPr>
            <w:tcW w:w="1993" w:type="dxa"/>
          </w:tcPr>
          <w:p w14:paraId="25754D1C" w14:textId="512E9840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201BE565" w14:textId="0393C08C" w:rsidR="00274F9A" w:rsidRDefault="003E3AC7" w:rsidP="00877863">
            <w:pPr>
              <w:pStyle w:val="BodyText"/>
              <w:spacing w:after="60"/>
              <w:ind w:left="0"/>
            </w:pPr>
            <w:r>
              <w:t>-2.22221</w:t>
            </w:r>
          </w:p>
        </w:tc>
        <w:tc>
          <w:tcPr>
            <w:tcW w:w="1864" w:type="dxa"/>
          </w:tcPr>
          <w:p w14:paraId="693C0C56" w14:textId="564E608C" w:rsidR="00274F9A" w:rsidRDefault="003E3AC7" w:rsidP="00877863">
            <w:pPr>
              <w:pStyle w:val="BodyText"/>
              <w:spacing w:after="60"/>
              <w:ind w:left="0"/>
            </w:pPr>
            <w:r>
              <w:t>-95.328</w:t>
            </w:r>
          </w:p>
        </w:tc>
        <w:tc>
          <w:tcPr>
            <w:tcW w:w="1860" w:type="dxa"/>
          </w:tcPr>
          <w:p w14:paraId="3FB2255F" w14:textId="17DAC2B6" w:rsidR="00274F9A" w:rsidRDefault="003E3AC7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0507718" w14:textId="3E6C9084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2452C9AE" w14:textId="77777777" w:rsidTr="003E3AC7">
        <w:trPr>
          <w:trHeight w:val="346"/>
        </w:trPr>
        <w:tc>
          <w:tcPr>
            <w:tcW w:w="1993" w:type="dxa"/>
          </w:tcPr>
          <w:p w14:paraId="7D728243" w14:textId="66E63103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2CFC345C" w14:textId="27F32BD7" w:rsidR="00274F9A" w:rsidRDefault="003E3AC7" w:rsidP="00877863">
            <w:pPr>
              <w:pStyle w:val="BodyText"/>
              <w:spacing w:after="60"/>
              <w:ind w:left="0"/>
            </w:pPr>
            <w:r>
              <w:t>-1.63907</w:t>
            </w:r>
          </w:p>
        </w:tc>
        <w:tc>
          <w:tcPr>
            <w:tcW w:w="1864" w:type="dxa"/>
          </w:tcPr>
          <w:p w14:paraId="6271762D" w14:textId="36E5923A" w:rsidR="00274F9A" w:rsidRDefault="003E3AC7" w:rsidP="00877863">
            <w:pPr>
              <w:pStyle w:val="BodyText"/>
              <w:spacing w:after="60"/>
              <w:ind w:left="0"/>
            </w:pPr>
            <w:r>
              <w:t>-116.82</w:t>
            </w:r>
          </w:p>
        </w:tc>
        <w:tc>
          <w:tcPr>
            <w:tcW w:w="1860" w:type="dxa"/>
          </w:tcPr>
          <w:p w14:paraId="35CF8480" w14:textId="20277A9D" w:rsidR="00274F9A" w:rsidRDefault="003E3AC7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51AE868" w14:textId="25978DB6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170FE145" w14:textId="77777777" w:rsidR="00A32BF2" w:rsidRDefault="00A32BF2" w:rsidP="00A32BF2">
      <w:pPr>
        <w:pStyle w:val="BodyText"/>
        <w:spacing w:after="60"/>
        <w:ind w:left="0"/>
      </w:pPr>
    </w:p>
    <w:p w14:paraId="5741CB5D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12238A93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67F6C05C" w14:textId="77777777" w:rsidR="003E3AC7" w:rsidRDefault="003E3AC7" w:rsidP="003E3AC7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20A75568" wp14:editId="2135EFEC">
            <wp:extent cx="5943600" cy="2131060"/>
            <wp:effectExtent l="0" t="0" r="0" b="254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6EF4" w14:textId="19E9EB82" w:rsidR="003E3AC7" w:rsidRDefault="003E3AC7" w:rsidP="003E3A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- Results for Motor Two</w:t>
      </w:r>
    </w:p>
    <w:p w14:paraId="7887F06E" w14:textId="2829D5AB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121FB3A9" w14:textId="77777777" w:rsidR="00A062BE" w:rsidRDefault="00A062BE" w:rsidP="00A32BF2">
      <w:pPr>
        <w:pStyle w:val="BodyText"/>
        <w:spacing w:after="60"/>
        <w:ind w:left="0"/>
      </w:pPr>
    </w:p>
    <w:p w14:paraId="653C0C12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lastRenderedPageBreak/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643C29E6" w14:textId="77777777" w:rsidTr="003E3AC7">
        <w:tc>
          <w:tcPr>
            <w:tcW w:w="3266" w:type="dxa"/>
          </w:tcPr>
          <w:p w14:paraId="4BA7F8C9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06002697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4ED53417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4F57FA64" w14:textId="77777777" w:rsidTr="003E3AC7">
        <w:tc>
          <w:tcPr>
            <w:tcW w:w="3266" w:type="dxa"/>
          </w:tcPr>
          <w:p w14:paraId="73204AB2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38DE8F51" w14:textId="10DAF5EA" w:rsidR="003C50A3" w:rsidRDefault="003E3AC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3.2749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solid" w:color="B9FF93" w:fill="auto"/>
          </w:tcPr>
          <w:p w14:paraId="4D2CEB9E" w14:textId="52FB7E72" w:rsidR="003C50A3" w:rsidRPr="003B2DF7" w:rsidRDefault="003E3AC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C50A3" w14:paraId="59E1DF80" w14:textId="77777777" w:rsidTr="003E3AC7">
        <w:tc>
          <w:tcPr>
            <w:tcW w:w="3266" w:type="dxa"/>
          </w:tcPr>
          <w:p w14:paraId="7D2DC10A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5F53A05B" w14:textId="45FAF732" w:rsidR="003C50A3" w:rsidRPr="00C847E4" w:rsidRDefault="003E3AC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188</w:t>
            </w:r>
          </w:p>
        </w:tc>
        <w:tc>
          <w:tcPr>
            <w:tcW w:w="3222" w:type="dxa"/>
            <w:shd w:val="solid" w:color="FF7575" w:fill="auto"/>
          </w:tcPr>
          <w:p w14:paraId="263BA97D" w14:textId="452712B3" w:rsidR="003C50A3" w:rsidRDefault="003E3AC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9480917" w14:textId="77777777" w:rsidR="003C50A3" w:rsidRPr="006770F5" w:rsidRDefault="003C50A3" w:rsidP="003C50A3">
      <w:pPr>
        <w:rPr>
          <w:b/>
          <w:bCs/>
          <w:u w:val="single"/>
        </w:rPr>
      </w:pPr>
    </w:p>
    <w:p w14:paraId="6B919E28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5BCEEB3E" w14:textId="77777777" w:rsidTr="003E3AC7">
        <w:tc>
          <w:tcPr>
            <w:tcW w:w="2894" w:type="dxa"/>
          </w:tcPr>
          <w:p w14:paraId="4C6D4676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1735064B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  <w:tcBorders>
              <w:bottom w:val="single" w:sz="4" w:space="0" w:color="auto"/>
            </w:tcBorders>
          </w:tcPr>
          <w:p w14:paraId="683F3486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61575032" w14:textId="77777777" w:rsidTr="003E3AC7">
        <w:tc>
          <w:tcPr>
            <w:tcW w:w="2894" w:type="dxa"/>
          </w:tcPr>
          <w:p w14:paraId="2C239F50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6DA38837" w14:textId="06F6A410" w:rsidR="003C50A3" w:rsidRDefault="003E3AC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-3.3232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solid" w:color="FF7575" w:fill="auto"/>
          </w:tcPr>
          <w:p w14:paraId="35ADA31D" w14:textId="7A2C005B" w:rsidR="003C50A3" w:rsidRDefault="003E3AC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6CFF29F5" w14:textId="77777777" w:rsidTr="003E3AC7">
        <w:tc>
          <w:tcPr>
            <w:tcW w:w="2894" w:type="dxa"/>
          </w:tcPr>
          <w:p w14:paraId="6DAC84FF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0E772DFD" w14:textId="16551BEC" w:rsidR="003C50A3" w:rsidRDefault="003E3AC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w="3248" w:type="dxa"/>
            <w:shd w:val="solid" w:color="FF7575" w:fill="auto"/>
          </w:tcPr>
          <w:p w14:paraId="0D2C066D" w14:textId="47F406B3" w:rsidR="003C50A3" w:rsidRDefault="003E3AC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3F99C36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69EA6F00" w14:textId="77777777" w:rsidR="00FC168C" w:rsidRDefault="00FC168C" w:rsidP="00A32BF2">
      <w:pPr>
        <w:pStyle w:val="BodyText"/>
        <w:spacing w:after="60"/>
        <w:ind w:left="0"/>
      </w:pPr>
    </w:p>
    <w:p w14:paraId="61B1335B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660C1A86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2B2E595A" w14:textId="77777777" w:rsidR="003E3AC7" w:rsidRDefault="003E3AC7" w:rsidP="003E3AC7">
      <w:pPr>
        <w:pStyle w:val="BodyText"/>
        <w:keepNext/>
        <w:spacing w:after="60"/>
        <w:ind w:left="0"/>
      </w:pPr>
      <w:r>
        <w:rPr>
          <w:b/>
          <w:bCs/>
          <w:noProof/>
          <w:u w:val="single"/>
        </w:rPr>
        <w:drawing>
          <wp:inline distT="0" distB="0" distL="0" distR="0" wp14:anchorId="7D199DA4" wp14:editId="2A3251C0">
            <wp:extent cx="5943600" cy="1098550"/>
            <wp:effectExtent l="0" t="0" r="0" b="635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A2C5" w14:textId="65C9243A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 Phase for Motor Two</w:t>
      </w:r>
    </w:p>
    <w:p w14:paraId="7962792B" w14:textId="4CF697E7" w:rsidR="007456A2" w:rsidRDefault="00274F9A" w:rsidP="00A32BF2">
      <w:pPr>
        <w:pStyle w:val="BodyText"/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      </w:t>
      </w:r>
    </w:p>
    <w:p w14:paraId="4FCEF0FC" w14:textId="77777777" w:rsidR="003E3AC7" w:rsidRDefault="00274F9A" w:rsidP="003E3AC7">
      <w:pPr>
        <w:pStyle w:val="BodyText"/>
        <w:keepNext/>
        <w:spacing w:after="60"/>
        <w:ind w:left="0"/>
      </w:pPr>
      <w:r>
        <w:rPr>
          <w:b/>
          <w:bCs/>
          <w:u w:val="single"/>
        </w:rPr>
        <w:t xml:space="preserve"> </w:t>
      </w:r>
      <w:r w:rsidR="003E3AC7">
        <w:rPr>
          <w:b/>
          <w:bCs/>
          <w:noProof/>
          <w:u w:val="single"/>
        </w:rPr>
        <w:drawing>
          <wp:inline distT="0" distB="0" distL="0" distR="0" wp14:anchorId="45EA69A1" wp14:editId="723C46D2">
            <wp:extent cx="5943600" cy="1445260"/>
            <wp:effectExtent l="0" t="0" r="0" b="254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CF69" w14:textId="6821D25A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Magnitude for Motor Two</w:t>
      </w:r>
    </w:p>
    <w:p w14:paraId="51CF5570" w14:textId="1088165F" w:rsidR="00274F9A" w:rsidRDefault="00274F9A" w:rsidP="00A32BF2">
      <w:pPr>
        <w:pStyle w:val="BodyText"/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         </w:t>
      </w:r>
    </w:p>
    <w:p w14:paraId="1A0D9C68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</w:t>
      </w:r>
      <w:r w:rsidR="004A6AEF">
        <w:rPr>
          <w:b/>
          <w:bCs/>
          <w:u w:val="single"/>
        </w:rPr>
        <w:t>Frequency Response</w:t>
      </w:r>
      <w:r>
        <w:rPr>
          <w:b/>
          <w:bCs/>
          <w:u w:val="single"/>
        </w:rPr>
        <w:t xml:space="preserve">            </w:t>
      </w:r>
      <w:r w:rsidR="00C37425"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274F9A" w14:paraId="37304D52" w14:textId="77777777" w:rsidTr="003E3AC7">
        <w:trPr>
          <w:trHeight w:val="628"/>
        </w:trPr>
        <w:tc>
          <w:tcPr>
            <w:tcW w:w="1993" w:type="dxa"/>
          </w:tcPr>
          <w:p w14:paraId="1735F8C8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683" w:type="dxa"/>
          </w:tcPr>
          <w:p w14:paraId="0C95D093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A6F488E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64" w:type="dxa"/>
          </w:tcPr>
          <w:p w14:paraId="4A3F4F6B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79D6A1EC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3A0EC3B6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 phase</w:t>
            </w:r>
          </w:p>
          <w:p w14:paraId="6376E306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2F04913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11E10649" w14:textId="77777777" w:rsidTr="003E3AC7">
        <w:trPr>
          <w:trHeight w:val="333"/>
        </w:trPr>
        <w:tc>
          <w:tcPr>
            <w:tcW w:w="1993" w:type="dxa"/>
          </w:tcPr>
          <w:p w14:paraId="53132073" w14:textId="3BE2F8D3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lastRenderedPageBreak/>
              <w:t>0.1  Hz</w:t>
            </w:r>
            <w:proofErr w:type="gramEnd"/>
          </w:p>
        </w:tc>
        <w:tc>
          <w:tcPr>
            <w:tcW w:w="1683" w:type="dxa"/>
          </w:tcPr>
          <w:p w14:paraId="1FD0B791" w14:textId="0D709BA9" w:rsidR="00274F9A" w:rsidRDefault="003E3AC7" w:rsidP="00877863">
            <w:pPr>
              <w:pStyle w:val="BodyText"/>
              <w:spacing w:after="60"/>
              <w:ind w:left="0"/>
            </w:pPr>
            <w:r>
              <w:t>-0.410454</w:t>
            </w:r>
          </w:p>
        </w:tc>
        <w:tc>
          <w:tcPr>
            <w:tcW w:w="1864" w:type="dxa"/>
          </w:tcPr>
          <w:p w14:paraId="251EFCB6" w14:textId="3410502D" w:rsidR="00274F9A" w:rsidRDefault="003E3AC7" w:rsidP="00877863">
            <w:pPr>
              <w:pStyle w:val="BodyText"/>
              <w:spacing w:after="60"/>
              <w:ind w:left="0"/>
            </w:pPr>
            <w:r>
              <w:t>-3.9996</w:t>
            </w:r>
          </w:p>
        </w:tc>
        <w:tc>
          <w:tcPr>
            <w:tcW w:w="1860" w:type="dxa"/>
          </w:tcPr>
          <w:p w14:paraId="30D18D16" w14:textId="70E0A782" w:rsidR="00274F9A" w:rsidRDefault="003E3AC7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21E5CF5" w14:textId="75872C45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30488DF6" w14:textId="77777777" w:rsidTr="003E3AC7">
        <w:trPr>
          <w:trHeight w:val="346"/>
        </w:trPr>
        <w:tc>
          <w:tcPr>
            <w:tcW w:w="1993" w:type="dxa"/>
          </w:tcPr>
          <w:p w14:paraId="00BAEBED" w14:textId="4FDA12A8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1DF98890" w14:textId="7C0AA553" w:rsidR="00274F9A" w:rsidRDefault="003E3AC7" w:rsidP="00877863">
            <w:pPr>
              <w:pStyle w:val="BodyText"/>
              <w:spacing w:after="60"/>
              <w:ind w:left="0"/>
            </w:pPr>
            <w:r>
              <w:t>-0.353309</w:t>
            </w:r>
          </w:p>
        </w:tc>
        <w:tc>
          <w:tcPr>
            <w:tcW w:w="1864" w:type="dxa"/>
          </w:tcPr>
          <w:p w14:paraId="08F8CF43" w14:textId="3F754961" w:rsidR="00274F9A" w:rsidRDefault="003E3AC7" w:rsidP="00877863">
            <w:pPr>
              <w:pStyle w:val="BodyText"/>
              <w:spacing w:after="60"/>
              <w:ind w:left="0"/>
            </w:pPr>
            <w:r>
              <w:t>-14.994</w:t>
            </w:r>
          </w:p>
        </w:tc>
        <w:tc>
          <w:tcPr>
            <w:tcW w:w="1860" w:type="dxa"/>
          </w:tcPr>
          <w:p w14:paraId="4C33FF3D" w14:textId="118CDB31" w:rsidR="00274F9A" w:rsidRDefault="003E3AC7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1D3AAB5" w14:textId="63C1AF2E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37D6024F" w14:textId="77777777" w:rsidTr="003E3AC7">
        <w:trPr>
          <w:trHeight w:val="333"/>
        </w:trPr>
        <w:tc>
          <w:tcPr>
            <w:tcW w:w="1993" w:type="dxa"/>
          </w:tcPr>
          <w:p w14:paraId="6A7AF6A6" w14:textId="4473811D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0A553ECF" w14:textId="1E2D1F90" w:rsidR="00274F9A" w:rsidRDefault="003E3AC7" w:rsidP="00877863">
            <w:pPr>
              <w:pStyle w:val="BodyText"/>
              <w:spacing w:after="60"/>
              <w:ind w:left="0"/>
            </w:pPr>
            <w:r>
              <w:t>-0.642865</w:t>
            </w:r>
          </w:p>
        </w:tc>
        <w:tc>
          <w:tcPr>
            <w:tcW w:w="1864" w:type="dxa"/>
          </w:tcPr>
          <w:p w14:paraId="03575263" w14:textId="44208B9D" w:rsidR="00274F9A" w:rsidRDefault="003E3AC7" w:rsidP="00877863">
            <w:pPr>
              <w:pStyle w:val="BodyText"/>
              <w:spacing w:after="60"/>
              <w:ind w:left="0"/>
            </w:pPr>
            <w:r>
              <w:t>-25.956</w:t>
            </w:r>
          </w:p>
        </w:tc>
        <w:tc>
          <w:tcPr>
            <w:tcW w:w="1860" w:type="dxa"/>
          </w:tcPr>
          <w:p w14:paraId="48004282" w14:textId="2F98D7A2" w:rsidR="00274F9A" w:rsidRDefault="003E3AC7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D0444F3" w14:textId="15953447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2BECB82F" w14:textId="77777777" w:rsidTr="003E3AC7">
        <w:trPr>
          <w:trHeight w:val="346"/>
        </w:trPr>
        <w:tc>
          <w:tcPr>
            <w:tcW w:w="1993" w:type="dxa"/>
          </w:tcPr>
          <w:p w14:paraId="282356FC" w14:textId="4DE624AC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6ECCC38E" w14:textId="1119A9FD" w:rsidR="00274F9A" w:rsidRDefault="003E3AC7" w:rsidP="00877863">
            <w:pPr>
              <w:pStyle w:val="BodyText"/>
              <w:spacing w:after="60"/>
              <w:ind w:left="0"/>
            </w:pPr>
            <w:r>
              <w:t>-1.12722</w:t>
            </w:r>
          </w:p>
        </w:tc>
        <w:tc>
          <w:tcPr>
            <w:tcW w:w="1864" w:type="dxa"/>
          </w:tcPr>
          <w:p w14:paraId="40771FC3" w14:textId="209AF7AC" w:rsidR="00274F9A" w:rsidRDefault="003E3AC7" w:rsidP="00877863">
            <w:pPr>
              <w:pStyle w:val="BodyText"/>
              <w:spacing w:after="60"/>
              <w:ind w:left="0"/>
            </w:pPr>
            <w:r>
              <w:t>-50.112</w:t>
            </w:r>
          </w:p>
        </w:tc>
        <w:tc>
          <w:tcPr>
            <w:tcW w:w="1860" w:type="dxa"/>
          </w:tcPr>
          <w:p w14:paraId="350A5B60" w14:textId="741C5421" w:rsidR="00274F9A" w:rsidRDefault="003E3AC7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9603C0D" w14:textId="7DD45D3C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8EA8F70" w14:textId="77777777" w:rsidTr="003E3AC7">
        <w:trPr>
          <w:trHeight w:val="333"/>
        </w:trPr>
        <w:tc>
          <w:tcPr>
            <w:tcW w:w="1993" w:type="dxa"/>
          </w:tcPr>
          <w:p w14:paraId="3362A769" w14:textId="2EE48893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6ABD33CB" w14:textId="105832B1" w:rsidR="00274F9A" w:rsidRDefault="003E3AC7" w:rsidP="00877863">
            <w:pPr>
              <w:pStyle w:val="BodyText"/>
              <w:spacing w:after="60"/>
              <w:ind w:left="0"/>
            </w:pPr>
            <w:r>
              <w:t>-1.64009</w:t>
            </w:r>
          </w:p>
        </w:tc>
        <w:tc>
          <w:tcPr>
            <w:tcW w:w="1864" w:type="dxa"/>
          </w:tcPr>
          <w:p w14:paraId="7778EBFA" w14:textId="229D6820" w:rsidR="00274F9A" w:rsidRDefault="003E3AC7" w:rsidP="00877863">
            <w:pPr>
              <w:pStyle w:val="BodyText"/>
              <w:spacing w:after="60"/>
              <w:ind w:left="0"/>
            </w:pPr>
            <w:r>
              <w:t>-72.252</w:t>
            </w:r>
          </w:p>
        </w:tc>
        <w:tc>
          <w:tcPr>
            <w:tcW w:w="1860" w:type="dxa"/>
          </w:tcPr>
          <w:p w14:paraId="7501D1F9" w14:textId="0BB05378" w:rsidR="00274F9A" w:rsidRDefault="003E3AC7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1E13CE9" w14:textId="067ECCC8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58B5B265" w14:textId="77777777" w:rsidTr="003E3AC7">
        <w:trPr>
          <w:trHeight w:val="333"/>
        </w:trPr>
        <w:tc>
          <w:tcPr>
            <w:tcW w:w="1993" w:type="dxa"/>
          </w:tcPr>
          <w:p w14:paraId="798D7887" w14:textId="3AC8A091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4355BFC4" w14:textId="3DC4A0CF" w:rsidR="00274F9A" w:rsidRDefault="003E3AC7" w:rsidP="00877863">
            <w:pPr>
              <w:pStyle w:val="BodyText"/>
              <w:spacing w:after="60"/>
              <w:ind w:left="0"/>
            </w:pPr>
            <w:r>
              <w:t>-2.32044</w:t>
            </w:r>
          </w:p>
        </w:tc>
        <w:tc>
          <w:tcPr>
            <w:tcW w:w="1864" w:type="dxa"/>
          </w:tcPr>
          <w:p w14:paraId="4BAA8B42" w14:textId="3B59FFA3" w:rsidR="00274F9A" w:rsidRDefault="003E3AC7" w:rsidP="00877863">
            <w:pPr>
              <w:pStyle w:val="BodyText"/>
              <w:spacing w:after="60"/>
              <w:ind w:left="0"/>
            </w:pPr>
            <w:r>
              <w:t>-94.032</w:t>
            </w:r>
          </w:p>
        </w:tc>
        <w:tc>
          <w:tcPr>
            <w:tcW w:w="1860" w:type="dxa"/>
          </w:tcPr>
          <w:p w14:paraId="68AD40A3" w14:textId="06B0F346" w:rsidR="00274F9A" w:rsidRDefault="003E3AC7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9958900" w14:textId="4D717CDA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3C79238E" w14:textId="77777777" w:rsidTr="003E3AC7">
        <w:trPr>
          <w:trHeight w:val="346"/>
        </w:trPr>
        <w:tc>
          <w:tcPr>
            <w:tcW w:w="1993" w:type="dxa"/>
          </w:tcPr>
          <w:p w14:paraId="4D89AE06" w14:textId="55B146D0" w:rsidR="00274F9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35E5F425" w14:textId="0CF68084" w:rsidR="00274F9A" w:rsidRDefault="003E3AC7" w:rsidP="00877863">
            <w:pPr>
              <w:pStyle w:val="BodyText"/>
              <w:spacing w:after="60"/>
              <w:ind w:left="0"/>
            </w:pPr>
            <w:r>
              <w:t>-2.0958</w:t>
            </w:r>
          </w:p>
        </w:tc>
        <w:tc>
          <w:tcPr>
            <w:tcW w:w="1864" w:type="dxa"/>
          </w:tcPr>
          <w:p w14:paraId="51D412B8" w14:textId="67AD1175" w:rsidR="00274F9A" w:rsidRDefault="003E3AC7" w:rsidP="00877863">
            <w:pPr>
              <w:pStyle w:val="BodyText"/>
              <w:spacing w:after="60"/>
              <w:ind w:left="0"/>
            </w:pPr>
            <w:r>
              <w:t>-112.86</w:t>
            </w:r>
          </w:p>
        </w:tc>
        <w:tc>
          <w:tcPr>
            <w:tcW w:w="1860" w:type="dxa"/>
          </w:tcPr>
          <w:p w14:paraId="4FDF1088" w14:textId="7583969C" w:rsidR="00274F9A" w:rsidRDefault="003E3AC7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B8A1CA1" w14:textId="5435C818" w:rsidR="00274F9A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0E55DAFA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6E381BA3" w14:textId="77777777" w:rsidR="003E3AC7" w:rsidRDefault="003E3AC7" w:rsidP="003E3AC7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47A0C23A" wp14:editId="0DE64D85">
            <wp:extent cx="5943600" cy="2131060"/>
            <wp:effectExtent l="0" t="0" r="0" b="254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2BB4" w14:textId="3345470D" w:rsidR="003E3AC7" w:rsidRDefault="003E3AC7" w:rsidP="003E3A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- Results for Motor Three</w:t>
      </w:r>
    </w:p>
    <w:p w14:paraId="0EBE5AE0" w14:textId="13B3A7C6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37B103BD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1CE944A0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285988BC" w14:textId="77777777" w:rsidTr="003E3AC7">
        <w:tc>
          <w:tcPr>
            <w:tcW w:w="3266" w:type="dxa"/>
          </w:tcPr>
          <w:p w14:paraId="3BFA753C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127040BD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77704023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593C4F4C" w14:textId="77777777" w:rsidTr="003E3AC7">
        <w:tc>
          <w:tcPr>
            <w:tcW w:w="3266" w:type="dxa"/>
          </w:tcPr>
          <w:p w14:paraId="0DDF5E41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4D2FA1CE" w14:textId="1BBC7B32" w:rsidR="00A42D5E" w:rsidRDefault="003E3AC7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3.2254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solid" w:color="B9FF93" w:fill="auto"/>
          </w:tcPr>
          <w:p w14:paraId="375F2C89" w14:textId="251B35F2" w:rsidR="00A42D5E" w:rsidRPr="003B2DF7" w:rsidRDefault="003E3AC7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A42D5E" w14:paraId="73CB8F51" w14:textId="77777777" w:rsidTr="003E3AC7">
        <w:tc>
          <w:tcPr>
            <w:tcW w:w="3266" w:type="dxa"/>
          </w:tcPr>
          <w:p w14:paraId="79BAF40B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1431373F" w14:textId="1FCC9C90" w:rsidR="00A42D5E" w:rsidRPr="00C847E4" w:rsidRDefault="003E3AC7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188</w:t>
            </w:r>
          </w:p>
        </w:tc>
        <w:tc>
          <w:tcPr>
            <w:tcW w:w="3222" w:type="dxa"/>
            <w:shd w:val="solid" w:color="FF7575" w:fill="auto"/>
          </w:tcPr>
          <w:p w14:paraId="3F211912" w14:textId="0154187B" w:rsidR="00A42D5E" w:rsidRDefault="003E3AC7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3461713" w14:textId="77777777" w:rsidR="00A42D5E" w:rsidRPr="006770F5" w:rsidRDefault="00A42D5E" w:rsidP="00A42D5E">
      <w:pPr>
        <w:rPr>
          <w:b/>
          <w:bCs/>
          <w:u w:val="single"/>
        </w:rPr>
      </w:pPr>
    </w:p>
    <w:p w14:paraId="12F02F76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39518CDD" w14:textId="77777777" w:rsidTr="003E3AC7">
        <w:tc>
          <w:tcPr>
            <w:tcW w:w="3266" w:type="dxa"/>
          </w:tcPr>
          <w:p w14:paraId="23598980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3CFCBFDA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4758EB8E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7EF5AA16" w14:textId="77777777" w:rsidTr="003E3AC7">
        <w:tc>
          <w:tcPr>
            <w:tcW w:w="3266" w:type="dxa"/>
          </w:tcPr>
          <w:p w14:paraId="0895D1CE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769E854E" w14:textId="35648353" w:rsidR="00F76922" w:rsidRDefault="003E3AC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-3.2393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solid" w:color="FF7575" w:fill="auto"/>
          </w:tcPr>
          <w:p w14:paraId="3A6CE764" w14:textId="0730A18B" w:rsidR="00F76922" w:rsidRPr="003B2DF7" w:rsidRDefault="003E3AC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4D9905EF" w14:textId="77777777" w:rsidTr="003E3AC7">
        <w:tc>
          <w:tcPr>
            <w:tcW w:w="3266" w:type="dxa"/>
          </w:tcPr>
          <w:p w14:paraId="318B0820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3DC39076" w14:textId="29A2F100" w:rsidR="00F76922" w:rsidRPr="00C847E4" w:rsidRDefault="003E3AC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w="3222" w:type="dxa"/>
            <w:shd w:val="solid" w:color="FF7575" w:fill="auto"/>
          </w:tcPr>
          <w:p w14:paraId="1289DABB" w14:textId="4F1AEFA2" w:rsidR="00F76922" w:rsidRDefault="003E3AC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2857F0A" w14:textId="77777777" w:rsidR="00A32BF2" w:rsidRDefault="00A32BF2" w:rsidP="00F76922"/>
    <w:p w14:paraId="5667549C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450FCF">
        <w:t>5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0E2C5C24" w14:textId="77777777" w:rsidR="003E3AC7" w:rsidRDefault="003E3AC7" w:rsidP="003E3AC7">
      <w:pPr>
        <w:pStyle w:val="BodyText"/>
        <w:keepNext/>
        <w:spacing w:after="60"/>
        <w:ind w:left="0"/>
      </w:pPr>
      <w:r>
        <w:rPr>
          <w:noProof/>
        </w:rPr>
        <w:lastRenderedPageBreak/>
        <w:drawing>
          <wp:inline distT="0" distB="0" distL="0" distR="0" wp14:anchorId="71F6D6EC" wp14:editId="1227ED17">
            <wp:extent cx="5943600" cy="1098550"/>
            <wp:effectExtent l="0" t="0" r="0" b="635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92A4" w14:textId="379766DF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- Phase for Motor Three</w:t>
      </w:r>
    </w:p>
    <w:p w14:paraId="5525C46E" w14:textId="5517D3FC" w:rsidR="007456A2" w:rsidRDefault="005212DA" w:rsidP="00A32BF2">
      <w:pPr>
        <w:pStyle w:val="BodyText"/>
        <w:spacing w:after="60"/>
        <w:ind w:left="0"/>
      </w:pPr>
      <w:r>
        <w:t xml:space="preserve">       </w:t>
      </w:r>
    </w:p>
    <w:p w14:paraId="6D979E6E" w14:textId="77777777" w:rsidR="003E3AC7" w:rsidRDefault="005212DA" w:rsidP="003E3AC7">
      <w:pPr>
        <w:pStyle w:val="BodyText"/>
        <w:keepNext/>
        <w:spacing w:after="60"/>
        <w:ind w:left="0"/>
      </w:pPr>
      <w:r>
        <w:t xml:space="preserve"> </w:t>
      </w:r>
      <w:r w:rsidR="003E3AC7">
        <w:rPr>
          <w:noProof/>
        </w:rPr>
        <w:drawing>
          <wp:inline distT="0" distB="0" distL="0" distR="0" wp14:anchorId="3CB44D7A" wp14:editId="06509B5E">
            <wp:extent cx="5943600" cy="1445260"/>
            <wp:effectExtent l="0" t="0" r="0" b="254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C158" w14:textId="0EF7384A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- Magnitude for Motor Three</w:t>
      </w:r>
    </w:p>
    <w:p w14:paraId="24EDA60D" w14:textId="2B36BA58" w:rsidR="00A32BF2" w:rsidRDefault="005212DA" w:rsidP="00A32BF2">
      <w:pPr>
        <w:pStyle w:val="BodyText"/>
        <w:spacing w:after="60"/>
        <w:ind w:left="0"/>
      </w:pPr>
      <w:r>
        <w:t xml:space="preserve">        </w:t>
      </w:r>
    </w:p>
    <w:p w14:paraId="4C07FE63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69B7089C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212DA" w14:paraId="1C8772F2" w14:textId="77777777" w:rsidTr="003E3AC7">
        <w:trPr>
          <w:trHeight w:val="628"/>
        </w:trPr>
        <w:tc>
          <w:tcPr>
            <w:tcW w:w="1993" w:type="dxa"/>
          </w:tcPr>
          <w:p w14:paraId="2DD2310C" w14:textId="77777777" w:rsidR="005212DA" w:rsidRPr="0040772A" w:rsidRDefault="005212D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683" w:type="dxa"/>
          </w:tcPr>
          <w:p w14:paraId="73B0742B" w14:textId="77777777" w:rsidR="005212DA" w:rsidRDefault="005212D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3659B84" w14:textId="77777777" w:rsidR="005212DA" w:rsidRDefault="005212D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7C0C0791" w14:textId="77777777" w:rsidR="005212DA" w:rsidRDefault="005212D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748B461A" w14:textId="77777777" w:rsidR="005212DA" w:rsidRPr="0040772A" w:rsidRDefault="005212D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1E0D3A2D" w14:textId="77777777" w:rsidR="005212DA" w:rsidRDefault="005212D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 phase</w:t>
            </w:r>
          </w:p>
          <w:p w14:paraId="7C7D8505" w14:textId="77777777" w:rsidR="005212DA" w:rsidRPr="0040772A" w:rsidRDefault="005212D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6650541" w14:textId="77777777" w:rsidR="005212DA" w:rsidRPr="0040772A" w:rsidRDefault="005212D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5212DA" w14:paraId="45EDD41B" w14:textId="77777777" w:rsidTr="003E3AC7">
        <w:trPr>
          <w:trHeight w:val="333"/>
        </w:trPr>
        <w:tc>
          <w:tcPr>
            <w:tcW w:w="1993" w:type="dxa"/>
          </w:tcPr>
          <w:p w14:paraId="135169C9" w14:textId="33D32964" w:rsidR="005212D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3553FC84" w14:textId="46E7AB35" w:rsidR="005212DA" w:rsidRDefault="003E3AC7" w:rsidP="00877863">
            <w:pPr>
              <w:pStyle w:val="BodyText"/>
              <w:spacing w:after="60"/>
              <w:ind w:left="0"/>
            </w:pPr>
            <w:r>
              <w:t>-0.36756</w:t>
            </w:r>
          </w:p>
        </w:tc>
        <w:tc>
          <w:tcPr>
            <w:tcW w:w="1864" w:type="dxa"/>
          </w:tcPr>
          <w:p w14:paraId="720B2C24" w14:textId="409FEDD7" w:rsidR="005212DA" w:rsidRDefault="003E3AC7" w:rsidP="00877863">
            <w:pPr>
              <w:pStyle w:val="BodyText"/>
              <w:spacing w:after="60"/>
              <w:ind w:left="0"/>
            </w:pPr>
            <w:r>
              <w:t>-4.3128</w:t>
            </w:r>
          </w:p>
        </w:tc>
        <w:tc>
          <w:tcPr>
            <w:tcW w:w="1860" w:type="dxa"/>
          </w:tcPr>
          <w:p w14:paraId="31A95944" w14:textId="527425EC" w:rsidR="005212DA" w:rsidRDefault="003E3AC7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8D246AA" w14:textId="4CDFC040" w:rsidR="005212DA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5212DA" w14:paraId="6ED9A656" w14:textId="77777777" w:rsidTr="003E3AC7">
        <w:trPr>
          <w:trHeight w:val="346"/>
        </w:trPr>
        <w:tc>
          <w:tcPr>
            <w:tcW w:w="1993" w:type="dxa"/>
          </w:tcPr>
          <w:p w14:paraId="4FEEDC4F" w14:textId="147C24BF" w:rsidR="005212D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1986AE00" w14:textId="799A5E8B" w:rsidR="005212DA" w:rsidRDefault="003E3AC7" w:rsidP="00877863">
            <w:pPr>
              <w:pStyle w:val="BodyText"/>
              <w:spacing w:after="60"/>
              <w:ind w:left="0"/>
            </w:pPr>
            <w:r>
              <w:t>-0.36756</w:t>
            </w:r>
          </w:p>
        </w:tc>
        <w:tc>
          <w:tcPr>
            <w:tcW w:w="1864" w:type="dxa"/>
          </w:tcPr>
          <w:p w14:paraId="5ECDEDAC" w14:textId="3229EC50" w:rsidR="005212DA" w:rsidRDefault="003E3AC7" w:rsidP="00877863">
            <w:pPr>
              <w:pStyle w:val="BodyText"/>
              <w:spacing w:after="60"/>
              <w:ind w:left="0"/>
            </w:pPr>
            <w:r>
              <w:t>-14.526</w:t>
            </w:r>
          </w:p>
        </w:tc>
        <w:tc>
          <w:tcPr>
            <w:tcW w:w="1860" w:type="dxa"/>
          </w:tcPr>
          <w:p w14:paraId="1D23B7C1" w14:textId="0D5B8F9C" w:rsidR="005212DA" w:rsidRDefault="003E3AC7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E4D1989" w14:textId="0CA0FF49" w:rsidR="005212DA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5212DA" w14:paraId="67BD573C" w14:textId="77777777" w:rsidTr="003E3AC7">
        <w:trPr>
          <w:trHeight w:val="333"/>
        </w:trPr>
        <w:tc>
          <w:tcPr>
            <w:tcW w:w="1993" w:type="dxa"/>
          </w:tcPr>
          <w:p w14:paraId="2ECF1DF7" w14:textId="7B02C930" w:rsidR="005212D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5ABD55C9" w14:textId="34ED2A0E" w:rsidR="005212DA" w:rsidRDefault="003E3AC7" w:rsidP="00877863">
            <w:pPr>
              <w:pStyle w:val="BodyText"/>
              <w:spacing w:after="60"/>
              <w:ind w:left="0"/>
            </w:pPr>
            <w:r>
              <w:t>-0.613471</w:t>
            </w:r>
          </w:p>
        </w:tc>
        <w:tc>
          <w:tcPr>
            <w:tcW w:w="1864" w:type="dxa"/>
          </w:tcPr>
          <w:p w14:paraId="2C90DDAE" w14:textId="0973190E" w:rsidR="005212DA" w:rsidRDefault="003E3AC7" w:rsidP="00877863">
            <w:pPr>
              <w:pStyle w:val="BodyText"/>
              <w:spacing w:after="60"/>
              <w:ind w:left="0"/>
            </w:pPr>
            <w:r>
              <w:t>-26.784</w:t>
            </w:r>
          </w:p>
        </w:tc>
        <w:tc>
          <w:tcPr>
            <w:tcW w:w="1860" w:type="dxa"/>
          </w:tcPr>
          <w:p w14:paraId="4C9537FF" w14:textId="1F94E9E2" w:rsidR="005212DA" w:rsidRDefault="003E3AC7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3921F09" w14:textId="2EDD34A1" w:rsidR="005212DA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5212DA" w14:paraId="54711158" w14:textId="77777777" w:rsidTr="003E3AC7">
        <w:trPr>
          <w:trHeight w:val="346"/>
        </w:trPr>
        <w:tc>
          <w:tcPr>
            <w:tcW w:w="1993" w:type="dxa"/>
          </w:tcPr>
          <w:p w14:paraId="65C89720" w14:textId="5C14E9EB" w:rsidR="005212D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5B5A89E7" w14:textId="295EC74C" w:rsidR="005212DA" w:rsidRDefault="003E3AC7" w:rsidP="00877863">
            <w:pPr>
              <w:pStyle w:val="BodyText"/>
              <w:spacing w:after="60"/>
              <w:ind w:left="0"/>
            </w:pPr>
            <w:r>
              <w:t>-1.06518</w:t>
            </w:r>
          </w:p>
        </w:tc>
        <w:tc>
          <w:tcPr>
            <w:tcW w:w="1864" w:type="dxa"/>
          </w:tcPr>
          <w:p w14:paraId="3B69569C" w14:textId="341069CE" w:rsidR="005212DA" w:rsidRDefault="003E3AC7" w:rsidP="00877863">
            <w:pPr>
              <w:pStyle w:val="BodyText"/>
              <w:spacing w:after="60"/>
              <w:ind w:left="0"/>
            </w:pPr>
            <w:r>
              <w:t>-49.248</w:t>
            </w:r>
          </w:p>
        </w:tc>
        <w:tc>
          <w:tcPr>
            <w:tcW w:w="1860" w:type="dxa"/>
          </w:tcPr>
          <w:p w14:paraId="532C6388" w14:textId="74B7CA57" w:rsidR="005212DA" w:rsidRDefault="003E3AC7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8F32F79" w14:textId="49DA68E3" w:rsidR="005212DA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5212DA" w14:paraId="5FA0D66C" w14:textId="77777777" w:rsidTr="003E3AC7">
        <w:trPr>
          <w:trHeight w:val="333"/>
        </w:trPr>
        <w:tc>
          <w:tcPr>
            <w:tcW w:w="1993" w:type="dxa"/>
          </w:tcPr>
          <w:p w14:paraId="10B33563" w14:textId="41A1E3AA" w:rsidR="005212D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4613D754" w14:textId="7AA7D6BB" w:rsidR="005212DA" w:rsidRDefault="003E3AC7" w:rsidP="00877863">
            <w:pPr>
              <w:pStyle w:val="BodyText"/>
              <w:spacing w:after="60"/>
              <w:ind w:left="0"/>
            </w:pPr>
            <w:r>
              <w:t>-1.60713</w:t>
            </w:r>
          </w:p>
        </w:tc>
        <w:tc>
          <w:tcPr>
            <w:tcW w:w="1864" w:type="dxa"/>
          </w:tcPr>
          <w:p w14:paraId="02388C7C" w14:textId="13E5CC4E" w:rsidR="005212DA" w:rsidRDefault="003E3AC7" w:rsidP="00877863">
            <w:pPr>
              <w:pStyle w:val="BodyText"/>
              <w:spacing w:after="60"/>
              <w:ind w:left="0"/>
            </w:pPr>
            <w:r>
              <w:t>-71.496</w:t>
            </w:r>
          </w:p>
        </w:tc>
        <w:tc>
          <w:tcPr>
            <w:tcW w:w="1860" w:type="dxa"/>
          </w:tcPr>
          <w:p w14:paraId="4E7211CA" w14:textId="71DB964A" w:rsidR="005212DA" w:rsidRDefault="003E3AC7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9215AB0" w14:textId="10217971" w:rsidR="005212DA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5212DA" w14:paraId="4E64D2A9" w14:textId="77777777" w:rsidTr="003E3AC7">
        <w:trPr>
          <w:trHeight w:val="333"/>
        </w:trPr>
        <w:tc>
          <w:tcPr>
            <w:tcW w:w="1993" w:type="dxa"/>
          </w:tcPr>
          <w:p w14:paraId="384EC7D3" w14:textId="0134F73D" w:rsidR="005212D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4154B448" w14:textId="67FD8E23" w:rsidR="005212DA" w:rsidRDefault="003E3AC7" w:rsidP="00877863">
            <w:pPr>
              <w:pStyle w:val="BodyText"/>
              <w:spacing w:after="60"/>
              <w:ind w:left="0"/>
            </w:pPr>
            <w:r>
              <w:t>-2.2495</w:t>
            </w:r>
          </w:p>
        </w:tc>
        <w:tc>
          <w:tcPr>
            <w:tcW w:w="1864" w:type="dxa"/>
          </w:tcPr>
          <w:p w14:paraId="699504B2" w14:textId="0542D0A7" w:rsidR="005212DA" w:rsidRDefault="003E3AC7" w:rsidP="00877863">
            <w:pPr>
              <w:pStyle w:val="BodyText"/>
              <w:spacing w:after="60"/>
              <w:ind w:left="0"/>
            </w:pPr>
            <w:r>
              <w:t>-93.744</w:t>
            </w:r>
          </w:p>
        </w:tc>
        <w:tc>
          <w:tcPr>
            <w:tcW w:w="1860" w:type="dxa"/>
          </w:tcPr>
          <w:p w14:paraId="14E21900" w14:textId="6F4B3FE0" w:rsidR="005212DA" w:rsidRDefault="003E3AC7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0E5E3E6" w14:textId="34DE70D5" w:rsidR="005212DA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5212DA" w14:paraId="2D107F59" w14:textId="77777777" w:rsidTr="003E3AC7">
        <w:trPr>
          <w:trHeight w:val="346"/>
        </w:trPr>
        <w:tc>
          <w:tcPr>
            <w:tcW w:w="1993" w:type="dxa"/>
          </w:tcPr>
          <w:p w14:paraId="0CF26AA6" w14:textId="693D8A6A" w:rsidR="005212DA" w:rsidRDefault="003E3AC7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4AF22032" w14:textId="78F3E23D" w:rsidR="005212DA" w:rsidRDefault="003E3AC7" w:rsidP="00877863">
            <w:pPr>
              <w:pStyle w:val="BodyText"/>
              <w:spacing w:after="60"/>
              <w:ind w:left="0"/>
            </w:pPr>
            <w:r>
              <w:t>-2.04491</w:t>
            </w:r>
          </w:p>
        </w:tc>
        <w:tc>
          <w:tcPr>
            <w:tcW w:w="1864" w:type="dxa"/>
          </w:tcPr>
          <w:p w14:paraId="45C9F95A" w14:textId="3F3B4748" w:rsidR="005212DA" w:rsidRDefault="003E3AC7" w:rsidP="00877863">
            <w:pPr>
              <w:pStyle w:val="BodyText"/>
              <w:spacing w:after="60"/>
              <w:ind w:left="0"/>
            </w:pPr>
            <w:r>
              <w:t>-113.04</w:t>
            </w:r>
          </w:p>
        </w:tc>
        <w:tc>
          <w:tcPr>
            <w:tcW w:w="1860" w:type="dxa"/>
          </w:tcPr>
          <w:p w14:paraId="706FCDB4" w14:textId="602A5837" w:rsidR="005212DA" w:rsidRDefault="003E3AC7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C3374B2" w14:textId="5387259F" w:rsidR="005212DA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6CF23306" w14:textId="77777777" w:rsidR="0052305C" w:rsidRPr="00B04878" w:rsidRDefault="00D53B8C" w:rsidP="00041430">
      <w:pPr>
        <w:pStyle w:val="Heading9"/>
        <w:rPr>
          <w:szCs w:val="21"/>
        </w:rPr>
      </w:pPr>
      <w:bookmarkStart w:id="11" w:name="_Ref127526660"/>
      <w:r>
        <w:t>6.7.</w:t>
      </w:r>
      <w:r w:rsidR="00450FCF">
        <w:t>6</w:t>
      </w:r>
      <w:r w:rsidR="00D635C1">
        <w:t xml:space="preserve"> </w:t>
      </w:r>
      <w:r w:rsidR="00D635C1" w:rsidRPr="00D001B8">
        <w:t>Performance Test – Loaded Operation</w:t>
      </w:r>
      <w:bookmarkEnd w:id="11"/>
    </w:p>
    <w:p w14:paraId="229C6824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6553E366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66DC216B" w14:textId="77777777" w:rsidR="003E3AC7" w:rsidRDefault="004F4C1E" w:rsidP="003E3AC7">
      <w:pPr>
        <w:pStyle w:val="BodyText"/>
        <w:keepNext/>
        <w:spacing w:after="60"/>
        <w:ind w:left="0"/>
      </w:pPr>
      <w:r>
        <w:rPr>
          <w:sz w:val="22"/>
          <w:szCs w:val="22"/>
        </w:rPr>
        <w:lastRenderedPageBreak/>
        <w:t xml:space="preserve">    </w:t>
      </w:r>
      <w:r w:rsidR="003E3AC7">
        <w:rPr>
          <w:noProof/>
          <w:sz w:val="22"/>
          <w:szCs w:val="22"/>
        </w:rPr>
        <w:drawing>
          <wp:inline distT="0" distB="0" distL="0" distR="0" wp14:anchorId="1E01C5B6" wp14:editId="343C0681">
            <wp:extent cx="5943600" cy="2131060"/>
            <wp:effectExtent l="0" t="0" r="0" b="25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F464" w14:textId="3A157671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- Results for Motor One Loaded</w:t>
      </w:r>
    </w:p>
    <w:p w14:paraId="5E47B458" w14:textId="7EFDBA2C" w:rsidR="00033D62" w:rsidRDefault="004F4C1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="000720A0">
        <w:rPr>
          <w:sz w:val="22"/>
          <w:szCs w:val="22"/>
        </w:rPr>
        <w:t>Step response Test</w:t>
      </w:r>
      <w:r>
        <w:rPr>
          <w:sz w:val="22"/>
          <w:szCs w:val="22"/>
        </w:rPr>
        <w:t xml:space="preserve">                              </w:t>
      </w:r>
    </w:p>
    <w:p w14:paraId="7FDE6A35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2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2ADEAFC4" w14:textId="77777777" w:rsidTr="003E3AC7">
        <w:tc>
          <w:tcPr>
            <w:tcW w:w="3208" w:type="dxa"/>
          </w:tcPr>
          <w:p w14:paraId="129D7615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DC7BCCD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Actual </w:t>
            </w:r>
            <w:r w:rsidR="00AD5C95">
              <w:rPr>
                <w:szCs w:val="20"/>
              </w:rPr>
              <w:t>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32A2CEA7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2849E59F" w14:textId="77777777" w:rsidTr="003E3AC7">
        <w:tc>
          <w:tcPr>
            <w:tcW w:w="3208" w:type="dxa"/>
          </w:tcPr>
          <w:p w14:paraId="3C09B68A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BAC98C8" w14:textId="1778CB2F" w:rsidR="006333EB" w:rsidRPr="003B2DF7" w:rsidRDefault="003E3AC7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3.1602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B9FF93" w:fill="auto"/>
          </w:tcPr>
          <w:p w14:paraId="076E29E5" w14:textId="6C44F865" w:rsidR="006333EB" w:rsidRDefault="003E3AC7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6333EB" w14:paraId="38E91589" w14:textId="77777777" w:rsidTr="003E3AC7">
        <w:tc>
          <w:tcPr>
            <w:tcW w:w="3208" w:type="dxa"/>
          </w:tcPr>
          <w:p w14:paraId="35FADDC7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41AED09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80478FE" w14:textId="3EC3A215" w:rsidR="006333EB" w:rsidRDefault="003E3AC7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167</w:t>
            </w:r>
          </w:p>
        </w:tc>
        <w:tc>
          <w:tcPr>
            <w:tcW w:w="2894" w:type="dxa"/>
            <w:shd w:val="solid" w:color="B9FF93" w:fill="auto"/>
          </w:tcPr>
          <w:p w14:paraId="6EA27286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9107F1B" w14:textId="778B7597" w:rsidR="00362DC1" w:rsidRDefault="003E3AC7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60EC03BB" w14:textId="77777777" w:rsidR="00362DC1" w:rsidRDefault="00362DC1" w:rsidP="00033D62"/>
    <w:p w14:paraId="59580A67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09CADB07" w14:textId="77777777" w:rsidTr="003E3AC7">
        <w:tc>
          <w:tcPr>
            <w:tcW w:w="3208" w:type="dxa"/>
          </w:tcPr>
          <w:p w14:paraId="2193F9B8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4DFDBB0" w14:textId="77777777" w:rsidR="00362DC1" w:rsidRDefault="00AD5C95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5AFBD297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0A7D35FC" w14:textId="77777777" w:rsidTr="003E3AC7">
        <w:tc>
          <w:tcPr>
            <w:tcW w:w="3208" w:type="dxa"/>
          </w:tcPr>
          <w:p w14:paraId="46414BCC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205AA0C" w14:textId="7F49EE18" w:rsidR="00362DC1" w:rsidRPr="003B2DF7" w:rsidRDefault="003E3AC7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-3.1589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3E597F80" w14:textId="38954BDE" w:rsidR="00362DC1" w:rsidRDefault="003E3AC7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62DC1" w14:paraId="35A55186" w14:textId="77777777" w:rsidTr="003E3AC7">
        <w:tc>
          <w:tcPr>
            <w:tcW w:w="3208" w:type="dxa"/>
          </w:tcPr>
          <w:p w14:paraId="008CA7EB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F128BA8" w14:textId="1B5C7967" w:rsidR="00362DC1" w:rsidRDefault="003E3AC7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w="2894" w:type="dxa"/>
            <w:shd w:val="solid" w:color="FF7575" w:fill="auto"/>
          </w:tcPr>
          <w:p w14:paraId="75848917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88C339F" w14:textId="4CCA8A7F" w:rsidR="00362DC1" w:rsidRDefault="003E3AC7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12"/>
    </w:tbl>
    <w:p w14:paraId="223557C6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381DCEA6" w14:textId="77777777" w:rsidR="003E3AC7" w:rsidRDefault="003E3AC7" w:rsidP="003E3AC7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lastRenderedPageBreak/>
        <w:drawing>
          <wp:inline distT="0" distB="0" distL="0" distR="0" wp14:anchorId="1AAFFCB6" wp14:editId="1A3F27D4">
            <wp:extent cx="5943600" cy="2131060"/>
            <wp:effectExtent l="0" t="0" r="0" b="254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8CC5" w14:textId="5345191D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- Results for Motor One Loaded</w:t>
      </w:r>
    </w:p>
    <w:p w14:paraId="73751574" w14:textId="05FC38DB" w:rsidR="00AB7E94" w:rsidRDefault="00AB7E94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14:paraId="6DC4EAC4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4D033A9B" w14:textId="77777777" w:rsidTr="003E3AC7">
        <w:tc>
          <w:tcPr>
            <w:tcW w:w="3208" w:type="dxa"/>
          </w:tcPr>
          <w:p w14:paraId="366F4323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56F58C6" w14:textId="77777777" w:rsidR="009319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7BAD9392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15C66E70" w14:textId="77777777" w:rsidTr="003E3AC7">
        <w:tc>
          <w:tcPr>
            <w:tcW w:w="3208" w:type="dxa"/>
          </w:tcPr>
          <w:p w14:paraId="0FEC1BD0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FF3A352" w14:textId="473150C7" w:rsidR="0093190E" w:rsidRPr="003B2DF7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3.1192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B9FF93" w:fill="auto"/>
          </w:tcPr>
          <w:p w14:paraId="70CD79CC" w14:textId="4A733852" w:rsidR="0093190E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3190E" w14:paraId="5A3F6763" w14:textId="77777777" w:rsidTr="003E3AC7">
        <w:tc>
          <w:tcPr>
            <w:tcW w:w="3208" w:type="dxa"/>
          </w:tcPr>
          <w:p w14:paraId="788784BE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1FC66DC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B02C6E2" w14:textId="27230F22" w:rsidR="0093190E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w="2894" w:type="dxa"/>
            <w:shd w:val="solid" w:color="FF7575" w:fill="auto"/>
          </w:tcPr>
          <w:p w14:paraId="4494B873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874F749" w14:textId="1B175881" w:rsidR="0093190E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D6E1FD3" w14:textId="77777777" w:rsidR="0093190E" w:rsidRDefault="0093190E" w:rsidP="0093190E"/>
    <w:p w14:paraId="14C7B9D9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60C19098" w14:textId="77777777" w:rsidTr="003E3AC7">
        <w:tc>
          <w:tcPr>
            <w:tcW w:w="3208" w:type="dxa"/>
          </w:tcPr>
          <w:p w14:paraId="4D31654A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B07AF35" w14:textId="77777777" w:rsidR="009319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70D97099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6F3FFDCB" w14:textId="77777777" w:rsidTr="003E3AC7">
        <w:tc>
          <w:tcPr>
            <w:tcW w:w="3208" w:type="dxa"/>
          </w:tcPr>
          <w:p w14:paraId="7CD51086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4E7E7CF" w14:textId="3BD7BA3E" w:rsidR="0093190E" w:rsidRPr="003B2DF7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-3.3147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1FB49EE2" w14:textId="668EF541" w:rsidR="0093190E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2C70DA76" w14:textId="77777777" w:rsidTr="003E3AC7">
        <w:tc>
          <w:tcPr>
            <w:tcW w:w="3208" w:type="dxa"/>
          </w:tcPr>
          <w:p w14:paraId="04F84FB5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5168914" w14:textId="79F3399B" w:rsidR="0093190E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187</w:t>
            </w:r>
          </w:p>
        </w:tc>
        <w:tc>
          <w:tcPr>
            <w:tcW w:w="2894" w:type="dxa"/>
            <w:shd w:val="solid" w:color="FF7575" w:fill="auto"/>
          </w:tcPr>
          <w:p w14:paraId="0C959232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116380B" w14:textId="63292B5D" w:rsidR="0093190E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07999E4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54117C12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3DD199E1" w14:textId="77777777" w:rsidR="00D10C0B" w:rsidRDefault="00AB7E94" w:rsidP="00D10C0B">
      <w:pPr>
        <w:pStyle w:val="BodyText"/>
        <w:spacing w:after="60"/>
        <w:ind w:left="0"/>
      </w:pPr>
      <w:r>
        <w:t xml:space="preserve">       </w:t>
      </w:r>
    </w:p>
    <w:p w14:paraId="2D091BCA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13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6F5781BC" w14:textId="77777777" w:rsidR="003E3AC7" w:rsidRDefault="003E3AC7" w:rsidP="003E3AC7">
      <w:pPr>
        <w:pStyle w:val="BodyText"/>
        <w:keepNext/>
        <w:tabs>
          <w:tab w:val="left" w:pos="2153"/>
        </w:tabs>
        <w:spacing w:after="60"/>
        <w:ind w:left="0"/>
      </w:pPr>
      <w:r>
        <w:rPr>
          <w:b/>
          <w:bCs/>
          <w:noProof/>
        </w:rPr>
        <w:drawing>
          <wp:inline distT="0" distB="0" distL="0" distR="0" wp14:anchorId="3EA6EE6E" wp14:editId="7EC18814">
            <wp:extent cx="5943600" cy="124206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F6FF" w14:textId="329D9041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- Phase for Motor One Loaded Tension</w:t>
      </w:r>
    </w:p>
    <w:p w14:paraId="517BE00F" w14:textId="4CEE5C4B" w:rsidR="00AB7E94" w:rsidRDefault="00AB7E94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</w:rPr>
        <w:t xml:space="preserve">     </w:t>
      </w:r>
    </w:p>
    <w:p w14:paraId="149AE559" w14:textId="77777777" w:rsidR="003E3AC7" w:rsidRDefault="003E3AC7" w:rsidP="003E3AC7">
      <w:pPr>
        <w:pStyle w:val="BodyText"/>
        <w:keepNext/>
        <w:tabs>
          <w:tab w:val="left" w:pos="2153"/>
        </w:tabs>
        <w:spacing w:after="60"/>
        <w:ind w:left="0"/>
      </w:pPr>
      <w:r>
        <w:rPr>
          <w:b/>
          <w:bCs/>
          <w:noProof/>
        </w:rPr>
        <w:lastRenderedPageBreak/>
        <w:drawing>
          <wp:inline distT="0" distB="0" distL="0" distR="0" wp14:anchorId="544484E3" wp14:editId="4F84603F">
            <wp:extent cx="5943600" cy="1633855"/>
            <wp:effectExtent l="0" t="0" r="0" b="444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3C62" w14:textId="588B9E6E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- Magnitude for Motor One Loaded Tension</w:t>
      </w:r>
    </w:p>
    <w:p w14:paraId="184F8AD3" w14:textId="3F8CB8D0" w:rsidR="00F954B5" w:rsidRDefault="00F954B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</w:rPr>
        <w:t xml:space="preserve">     </w:t>
      </w:r>
    </w:p>
    <w:p w14:paraId="3E8D7F4B" w14:textId="77777777" w:rsidR="004B3123" w:rsidRPr="004B3123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696334" w14:paraId="043F8380" w14:textId="77777777" w:rsidTr="003E3AC7">
        <w:trPr>
          <w:trHeight w:val="628"/>
        </w:trPr>
        <w:tc>
          <w:tcPr>
            <w:tcW w:w="1993" w:type="dxa"/>
          </w:tcPr>
          <w:p w14:paraId="55593464" w14:textId="77777777" w:rsidR="00696334" w:rsidRPr="0040772A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683" w:type="dxa"/>
          </w:tcPr>
          <w:p w14:paraId="5A3BB97E" w14:textId="77777777" w:rsidR="00696334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047F675" w14:textId="77777777" w:rsidR="00696334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23C6BE9F" w14:textId="77777777" w:rsidR="00696334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A8BA49E" w14:textId="77777777" w:rsidR="00696334" w:rsidRPr="0040772A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A37067B" w14:textId="77777777" w:rsidR="00696334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 phase</w:t>
            </w:r>
          </w:p>
          <w:p w14:paraId="2C0088A8" w14:textId="77777777" w:rsidR="00696334" w:rsidRPr="0040772A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B876522" w14:textId="77777777" w:rsidR="00696334" w:rsidRPr="0040772A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696334" w14:paraId="3FCD46B2" w14:textId="77777777" w:rsidTr="003E3AC7">
        <w:trPr>
          <w:trHeight w:val="333"/>
        </w:trPr>
        <w:tc>
          <w:tcPr>
            <w:tcW w:w="1993" w:type="dxa"/>
          </w:tcPr>
          <w:p w14:paraId="13A4772E" w14:textId="2580DEEF" w:rsidR="00696334" w:rsidRDefault="003E3AC7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277CE399" w14:textId="5BF52FEB" w:rsidR="00696334" w:rsidRDefault="003E3AC7" w:rsidP="00877863">
            <w:pPr>
              <w:pStyle w:val="BodyText"/>
              <w:spacing w:after="60"/>
              <w:ind w:left="0"/>
            </w:pPr>
            <w:r>
              <w:t>-0.339081</w:t>
            </w:r>
          </w:p>
        </w:tc>
        <w:tc>
          <w:tcPr>
            <w:tcW w:w="1864" w:type="dxa"/>
          </w:tcPr>
          <w:p w14:paraId="7D342DC9" w14:textId="683C33F1" w:rsidR="00696334" w:rsidRDefault="003E3AC7" w:rsidP="00877863">
            <w:pPr>
              <w:pStyle w:val="BodyText"/>
              <w:spacing w:after="60"/>
              <w:ind w:left="0"/>
            </w:pPr>
            <w:r>
              <w:t>-3.294</w:t>
            </w:r>
          </w:p>
        </w:tc>
        <w:tc>
          <w:tcPr>
            <w:tcW w:w="1860" w:type="dxa"/>
          </w:tcPr>
          <w:p w14:paraId="55CD639E" w14:textId="68A1A221" w:rsidR="00696334" w:rsidRDefault="003E3AC7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37377F2" w14:textId="1BD5B650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696334" w14:paraId="48B99DDE" w14:textId="77777777" w:rsidTr="003E3AC7">
        <w:trPr>
          <w:trHeight w:val="346"/>
        </w:trPr>
        <w:tc>
          <w:tcPr>
            <w:tcW w:w="1993" w:type="dxa"/>
          </w:tcPr>
          <w:p w14:paraId="411DF4F4" w14:textId="0DB04447" w:rsidR="00696334" w:rsidRDefault="003E3AC7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354B09C3" w14:textId="3E38056D" w:rsidR="00696334" w:rsidRDefault="003E3AC7" w:rsidP="00877863">
            <w:pPr>
              <w:pStyle w:val="BodyText"/>
              <w:spacing w:after="60"/>
              <w:ind w:left="0"/>
            </w:pPr>
            <w:r>
              <w:t>-0.367559</w:t>
            </w:r>
          </w:p>
        </w:tc>
        <w:tc>
          <w:tcPr>
            <w:tcW w:w="1864" w:type="dxa"/>
          </w:tcPr>
          <w:p w14:paraId="1AC23E81" w14:textId="0634F1D4" w:rsidR="00696334" w:rsidRDefault="003E3AC7" w:rsidP="00877863">
            <w:pPr>
              <w:pStyle w:val="BodyText"/>
              <w:spacing w:after="60"/>
              <w:ind w:left="0"/>
            </w:pPr>
            <w:r>
              <w:t>-12.852</w:t>
            </w:r>
          </w:p>
        </w:tc>
        <w:tc>
          <w:tcPr>
            <w:tcW w:w="1860" w:type="dxa"/>
          </w:tcPr>
          <w:p w14:paraId="28E4AB57" w14:textId="382E1394" w:rsidR="00696334" w:rsidRDefault="003E3AC7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78DDF3A" w14:textId="5AB1EC21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696334" w14:paraId="579014E6" w14:textId="77777777" w:rsidTr="003E3AC7">
        <w:trPr>
          <w:trHeight w:val="333"/>
        </w:trPr>
        <w:tc>
          <w:tcPr>
            <w:tcW w:w="1993" w:type="dxa"/>
          </w:tcPr>
          <w:p w14:paraId="13EA39C6" w14:textId="3E42AD2E" w:rsidR="00696334" w:rsidRDefault="003E3AC7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1BB71887" w14:textId="1EFAA5F0" w:rsidR="00696334" w:rsidRDefault="003E3AC7" w:rsidP="00877863">
            <w:pPr>
              <w:pStyle w:val="BodyText"/>
              <w:spacing w:after="60"/>
              <w:ind w:left="0"/>
            </w:pPr>
            <w:r>
              <w:t>-0.49688</w:t>
            </w:r>
          </w:p>
        </w:tc>
        <w:tc>
          <w:tcPr>
            <w:tcW w:w="1864" w:type="dxa"/>
          </w:tcPr>
          <w:p w14:paraId="5A34C457" w14:textId="10BCB511" w:rsidR="00696334" w:rsidRDefault="003E3AC7" w:rsidP="00877863">
            <w:pPr>
              <w:pStyle w:val="BodyText"/>
              <w:spacing w:after="60"/>
              <w:ind w:left="0"/>
            </w:pPr>
            <w:r>
              <w:t>-24.408</w:t>
            </w:r>
          </w:p>
        </w:tc>
        <w:tc>
          <w:tcPr>
            <w:tcW w:w="1860" w:type="dxa"/>
          </w:tcPr>
          <w:p w14:paraId="355D1A84" w14:textId="327B0E97" w:rsidR="00696334" w:rsidRDefault="003E3AC7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FCF1CC8" w14:textId="35EB8049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696334" w14:paraId="64E180D4" w14:textId="77777777" w:rsidTr="003E3AC7">
        <w:trPr>
          <w:trHeight w:val="346"/>
        </w:trPr>
        <w:tc>
          <w:tcPr>
            <w:tcW w:w="1993" w:type="dxa"/>
          </w:tcPr>
          <w:p w14:paraId="4D7E9924" w14:textId="2E2DFC94" w:rsidR="00696334" w:rsidRDefault="003E3AC7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0CC5CEE7" w14:textId="353F82AC" w:rsidR="00696334" w:rsidRDefault="003E3AC7" w:rsidP="00877863">
            <w:pPr>
              <w:pStyle w:val="BodyText"/>
              <w:spacing w:after="60"/>
              <w:ind w:left="0"/>
            </w:pPr>
            <w:r>
              <w:t>-1.09614</w:t>
            </w:r>
          </w:p>
        </w:tc>
        <w:tc>
          <w:tcPr>
            <w:tcW w:w="1864" w:type="dxa"/>
          </w:tcPr>
          <w:p w14:paraId="1B9F18B6" w14:textId="6084D035" w:rsidR="00696334" w:rsidRDefault="003E3AC7" w:rsidP="00877863">
            <w:pPr>
              <w:pStyle w:val="BodyText"/>
              <w:spacing w:after="60"/>
              <w:ind w:left="0"/>
            </w:pPr>
            <w:r>
              <w:t>-47.808</w:t>
            </w:r>
          </w:p>
        </w:tc>
        <w:tc>
          <w:tcPr>
            <w:tcW w:w="1860" w:type="dxa"/>
          </w:tcPr>
          <w:p w14:paraId="4183B8B6" w14:textId="62346548" w:rsidR="00696334" w:rsidRDefault="003E3AC7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551F99A" w14:textId="0F1E67CE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696334" w14:paraId="7006FBCF" w14:textId="77777777" w:rsidTr="003E3AC7">
        <w:trPr>
          <w:trHeight w:val="333"/>
        </w:trPr>
        <w:tc>
          <w:tcPr>
            <w:tcW w:w="1993" w:type="dxa"/>
          </w:tcPr>
          <w:p w14:paraId="3A1836D5" w14:textId="1DB05EA6" w:rsidR="00696334" w:rsidRDefault="003E3AC7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4DFC5FD8" w14:textId="122BBF7A" w:rsidR="00696334" w:rsidRDefault="003E3AC7" w:rsidP="00877863">
            <w:pPr>
              <w:pStyle w:val="BodyText"/>
              <w:spacing w:after="60"/>
              <w:ind w:left="0"/>
            </w:pPr>
            <w:r>
              <w:t>-1.75646</w:t>
            </w:r>
          </w:p>
        </w:tc>
        <w:tc>
          <w:tcPr>
            <w:tcW w:w="1864" w:type="dxa"/>
          </w:tcPr>
          <w:p w14:paraId="65F5D2D5" w14:textId="335D7580" w:rsidR="00696334" w:rsidRDefault="003E3AC7" w:rsidP="00877863">
            <w:pPr>
              <w:pStyle w:val="BodyText"/>
              <w:spacing w:after="60"/>
              <w:ind w:left="0"/>
            </w:pPr>
            <w:r>
              <w:t>-69.876</w:t>
            </w:r>
          </w:p>
        </w:tc>
        <w:tc>
          <w:tcPr>
            <w:tcW w:w="1860" w:type="dxa"/>
          </w:tcPr>
          <w:p w14:paraId="22A62EC4" w14:textId="23718299" w:rsidR="00696334" w:rsidRDefault="003E3AC7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C5CD291" w14:textId="54ABEBEA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696334" w14:paraId="7F3056E5" w14:textId="77777777" w:rsidTr="003E3AC7">
        <w:trPr>
          <w:trHeight w:val="333"/>
        </w:trPr>
        <w:tc>
          <w:tcPr>
            <w:tcW w:w="1993" w:type="dxa"/>
          </w:tcPr>
          <w:p w14:paraId="56F72D0F" w14:textId="5891B00D" w:rsidR="00696334" w:rsidRDefault="003E3AC7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638871D6" w14:textId="681BB883" w:rsidR="00696334" w:rsidRDefault="003E3AC7" w:rsidP="00877863">
            <w:pPr>
              <w:pStyle w:val="BodyText"/>
              <w:spacing w:after="60"/>
              <w:ind w:left="0"/>
            </w:pPr>
            <w:r>
              <w:t>-2.13719</w:t>
            </w:r>
          </w:p>
        </w:tc>
        <w:tc>
          <w:tcPr>
            <w:tcW w:w="1864" w:type="dxa"/>
          </w:tcPr>
          <w:p w14:paraId="04841356" w14:textId="0A8278F9" w:rsidR="00696334" w:rsidRDefault="003E3AC7" w:rsidP="00877863">
            <w:pPr>
              <w:pStyle w:val="BodyText"/>
              <w:spacing w:after="60"/>
              <w:ind w:left="0"/>
            </w:pPr>
            <w:r>
              <w:t>-90.72</w:t>
            </w:r>
          </w:p>
        </w:tc>
        <w:tc>
          <w:tcPr>
            <w:tcW w:w="1860" w:type="dxa"/>
          </w:tcPr>
          <w:p w14:paraId="59E66FA1" w14:textId="4A6793D7" w:rsidR="00696334" w:rsidRDefault="003E3AC7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85565D3" w14:textId="029F7F78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696334" w14:paraId="5D25BDA1" w14:textId="77777777" w:rsidTr="003E3AC7">
        <w:trPr>
          <w:trHeight w:val="346"/>
        </w:trPr>
        <w:tc>
          <w:tcPr>
            <w:tcW w:w="1993" w:type="dxa"/>
          </w:tcPr>
          <w:p w14:paraId="7C828A25" w14:textId="11D12960" w:rsidR="00696334" w:rsidRDefault="003E3AC7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36FAB07E" w14:textId="202D00F9" w:rsidR="00696334" w:rsidRDefault="003E3AC7" w:rsidP="00877863">
            <w:pPr>
              <w:pStyle w:val="BodyText"/>
              <w:spacing w:after="60"/>
              <w:ind w:left="0"/>
            </w:pPr>
            <w:r>
              <w:t>-1.98294</w:t>
            </w:r>
          </w:p>
        </w:tc>
        <w:tc>
          <w:tcPr>
            <w:tcW w:w="1864" w:type="dxa"/>
          </w:tcPr>
          <w:p w14:paraId="4A519FC6" w14:textId="798B13AA" w:rsidR="00696334" w:rsidRDefault="003E3AC7" w:rsidP="00877863">
            <w:pPr>
              <w:pStyle w:val="BodyText"/>
              <w:spacing w:after="60"/>
              <w:ind w:left="0"/>
            </w:pPr>
            <w:r>
              <w:t>-111.96</w:t>
            </w:r>
          </w:p>
        </w:tc>
        <w:tc>
          <w:tcPr>
            <w:tcW w:w="1860" w:type="dxa"/>
          </w:tcPr>
          <w:p w14:paraId="386B4C24" w14:textId="677E5E56" w:rsidR="00696334" w:rsidRDefault="003E3AC7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754D96C" w14:textId="75F5F390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0BE8A893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286C5352" w14:textId="77777777" w:rsidR="003E3AC7" w:rsidRDefault="003E3AC7" w:rsidP="003E3AC7">
      <w:pPr>
        <w:pStyle w:val="BodyText"/>
        <w:keepNext/>
        <w:tabs>
          <w:tab w:val="left" w:pos="2153"/>
        </w:tabs>
        <w:spacing w:after="60"/>
        <w:ind w:left="0"/>
      </w:pPr>
      <w:r>
        <w:rPr>
          <w:b/>
          <w:bCs/>
          <w:noProof/>
        </w:rPr>
        <w:drawing>
          <wp:inline distT="0" distB="0" distL="0" distR="0" wp14:anchorId="394CBF70" wp14:editId="05A36639">
            <wp:extent cx="5943600" cy="124206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44EF" w14:textId="2B689A96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- Phase for Motor One Loaded Compression</w:t>
      </w:r>
    </w:p>
    <w:p w14:paraId="7797D622" w14:textId="66C18085" w:rsidR="00696334" w:rsidRDefault="00696334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</w:rPr>
        <w:t xml:space="preserve">   </w:t>
      </w:r>
    </w:p>
    <w:p w14:paraId="5E813541" w14:textId="77777777" w:rsidR="003E3AC7" w:rsidRDefault="00696334" w:rsidP="003E3AC7">
      <w:pPr>
        <w:pStyle w:val="BodyText"/>
        <w:keepNext/>
        <w:tabs>
          <w:tab w:val="left" w:pos="2153"/>
        </w:tabs>
        <w:spacing w:after="60"/>
        <w:ind w:left="0"/>
      </w:pPr>
      <w:r>
        <w:rPr>
          <w:b/>
          <w:bCs/>
        </w:rPr>
        <w:lastRenderedPageBreak/>
        <w:t xml:space="preserve">  </w:t>
      </w:r>
      <w:r w:rsidR="003E3AC7">
        <w:rPr>
          <w:b/>
          <w:bCs/>
          <w:noProof/>
        </w:rPr>
        <w:drawing>
          <wp:inline distT="0" distB="0" distL="0" distR="0" wp14:anchorId="705EFFE1" wp14:editId="243E35D2">
            <wp:extent cx="5943600" cy="1633855"/>
            <wp:effectExtent l="0" t="0" r="0" b="4445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D562" w14:textId="17435920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- Magnitude for Motor One Loaded Compression</w:t>
      </w:r>
    </w:p>
    <w:p w14:paraId="16FEC22D" w14:textId="0E93FDED" w:rsidR="00B34EBB" w:rsidRDefault="00696334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</w:rPr>
        <w:t xml:space="preserve">               </w:t>
      </w:r>
    </w:p>
    <w:p w14:paraId="466BFA82" w14:textId="77777777" w:rsidR="00696334" w:rsidRPr="004F4C1E" w:rsidRDefault="00696334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</w:rPr>
        <w:t xml:space="preserve">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696334" w14:paraId="146F4FE3" w14:textId="77777777" w:rsidTr="003E3AC7">
        <w:trPr>
          <w:trHeight w:val="628"/>
        </w:trPr>
        <w:tc>
          <w:tcPr>
            <w:tcW w:w="1993" w:type="dxa"/>
          </w:tcPr>
          <w:p w14:paraId="377635FA" w14:textId="77777777" w:rsidR="00696334" w:rsidRPr="0040772A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683" w:type="dxa"/>
          </w:tcPr>
          <w:p w14:paraId="4D018F1C" w14:textId="77777777" w:rsidR="00696334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FDC1676" w14:textId="77777777" w:rsidR="00696334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9569F48" w14:textId="77777777" w:rsidR="00696334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B297502" w14:textId="77777777" w:rsidR="00696334" w:rsidRPr="0040772A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07A9E20" w14:textId="77777777" w:rsidR="00696334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 Phase</w:t>
            </w:r>
          </w:p>
          <w:p w14:paraId="1B1107A5" w14:textId="77777777" w:rsidR="00696334" w:rsidRPr="0040772A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75F0C7F" w14:textId="77777777" w:rsidR="00696334" w:rsidRPr="0040772A" w:rsidRDefault="00696334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696334" w14:paraId="71192076" w14:textId="77777777" w:rsidTr="003E3AC7">
        <w:trPr>
          <w:trHeight w:val="333"/>
        </w:trPr>
        <w:tc>
          <w:tcPr>
            <w:tcW w:w="1993" w:type="dxa"/>
          </w:tcPr>
          <w:p w14:paraId="0D5872BD" w14:textId="79203D5E" w:rsidR="00696334" w:rsidRDefault="003E3AC7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153663C7" w14:textId="64DF37DB" w:rsidR="00696334" w:rsidRDefault="003E3AC7" w:rsidP="00877863">
            <w:pPr>
              <w:pStyle w:val="BodyText"/>
              <w:spacing w:after="60"/>
              <w:ind w:left="0"/>
            </w:pPr>
            <w:r>
              <w:t>-1.33197</w:t>
            </w:r>
          </w:p>
        </w:tc>
        <w:tc>
          <w:tcPr>
            <w:tcW w:w="1864" w:type="dxa"/>
          </w:tcPr>
          <w:p w14:paraId="629E75B9" w14:textId="626EBE5F" w:rsidR="00696334" w:rsidRDefault="003E3AC7" w:rsidP="00877863">
            <w:pPr>
              <w:pStyle w:val="BodyText"/>
              <w:spacing w:after="60"/>
              <w:ind w:left="0"/>
            </w:pPr>
            <w:r>
              <w:t>-10.7136</w:t>
            </w:r>
          </w:p>
        </w:tc>
        <w:tc>
          <w:tcPr>
            <w:tcW w:w="1860" w:type="dxa"/>
          </w:tcPr>
          <w:p w14:paraId="74172F64" w14:textId="4D8A3F57" w:rsidR="00696334" w:rsidRDefault="003E3AC7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88212D4" w14:textId="4BACDDF9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696334" w14:paraId="1DBAE347" w14:textId="77777777" w:rsidTr="003E3AC7">
        <w:trPr>
          <w:trHeight w:val="346"/>
        </w:trPr>
        <w:tc>
          <w:tcPr>
            <w:tcW w:w="1993" w:type="dxa"/>
          </w:tcPr>
          <w:p w14:paraId="6BFF39B6" w14:textId="5A6A680C" w:rsidR="00696334" w:rsidRDefault="003E3AC7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3955FC38" w14:textId="3F268B7F" w:rsidR="00696334" w:rsidRDefault="003E3AC7" w:rsidP="00877863">
            <w:pPr>
              <w:pStyle w:val="BodyText"/>
              <w:spacing w:after="60"/>
              <w:ind w:left="0"/>
            </w:pPr>
            <w:r>
              <w:t>-1.44426</w:t>
            </w:r>
          </w:p>
        </w:tc>
        <w:tc>
          <w:tcPr>
            <w:tcW w:w="1864" w:type="dxa"/>
          </w:tcPr>
          <w:p w14:paraId="32B9C8FC" w14:textId="44C259A2" w:rsidR="00696334" w:rsidRDefault="003E3AC7" w:rsidP="00877863">
            <w:pPr>
              <w:pStyle w:val="BodyText"/>
              <w:spacing w:after="60"/>
              <w:ind w:left="0"/>
            </w:pPr>
            <w:r>
              <w:t>-20.772</w:t>
            </w:r>
          </w:p>
        </w:tc>
        <w:tc>
          <w:tcPr>
            <w:tcW w:w="1860" w:type="dxa"/>
          </w:tcPr>
          <w:p w14:paraId="1C6040D1" w14:textId="6EF5752A" w:rsidR="00696334" w:rsidRDefault="003E3AC7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3A36087" w14:textId="599CB9E0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696334" w14:paraId="4F6A2E05" w14:textId="77777777" w:rsidTr="003E3AC7">
        <w:trPr>
          <w:trHeight w:val="333"/>
        </w:trPr>
        <w:tc>
          <w:tcPr>
            <w:tcW w:w="1993" w:type="dxa"/>
          </w:tcPr>
          <w:p w14:paraId="25ADD22B" w14:textId="7ABA7E81" w:rsidR="00696334" w:rsidRDefault="003E3AC7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18647804" w14:textId="5F9421A8" w:rsidR="00696334" w:rsidRDefault="003E3AC7" w:rsidP="00877863">
            <w:pPr>
              <w:pStyle w:val="BodyText"/>
              <w:spacing w:after="60"/>
              <w:ind w:left="0"/>
            </w:pPr>
            <w:r>
              <w:t>-1.59079</w:t>
            </w:r>
          </w:p>
        </w:tc>
        <w:tc>
          <w:tcPr>
            <w:tcW w:w="1864" w:type="dxa"/>
          </w:tcPr>
          <w:p w14:paraId="615CF45D" w14:textId="50DC218B" w:rsidR="00696334" w:rsidRDefault="003E3AC7" w:rsidP="00877863">
            <w:pPr>
              <w:pStyle w:val="BodyText"/>
              <w:spacing w:after="60"/>
              <w:ind w:left="0"/>
            </w:pPr>
            <w:r>
              <w:t>-33.264</w:t>
            </w:r>
          </w:p>
        </w:tc>
        <w:tc>
          <w:tcPr>
            <w:tcW w:w="1860" w:type="dxa"/>
          </w:tcPr>
          <w:p w14:paraId="4617757E" w14:textId="27FFA079" w:rsidR="00696334" w:rsidRDefault="003E3AC7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D033739" w14:textId="14BC06AB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696334" w14:paraId="45726F1E" w14:textId="77777777" w:rsidTr="003E3AC7">
        <w:trPr>
          <w:trHeight w:val="346"/>
        </w:trPr>
        <w:tc>
          <w:tcPr>
            <w:tcW w:w="1993" w:type="dxa"/>
          </w:tcPr>
          <w:p w14:paraId="37744504" w14:textId="3DAF56E1" w:rsidR="00696334" w:rsidRDefault="003E3AC7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02888412" w14:textId="0AA4CD68" w:rsidR="00696334" w:rsidRDefault="003E3AC7" w:rsidP="00877863">
            <w:pPr>
              <w:pStyle w:val="BodyText"/>
              <w:spacing w:after="60"/>
              <w:ind w:left="0"/>
            </w:pPr>
            <w:r>
              <w:t>-2.32718</w:t>
            </w:r>
          </w:p>
        </w:tc>
        <w:tc>
          <w:tcPr>
            <w:tcW w:w="1864" w:type="dxa"/>
          </w:tcPr>
          <w:p w14:paraId="4A3F634E" w14:textId="6F68D62F" w:rsidR="00696334" w:rsidRDefault="003E3AC7" w:rsidP="00877863">
            <w:pPr>
              <w:pStyle w:val="BodyText"/>
              <w:spacing w:after="60"/>
              <w:ind w:left="0"/>
            </w:pPr>
            <w:r>
              <w:t>-57.312</w:t>
            </w:r>
          </w:p>
        </w:tc>
        <w:tc>
          <w:tcPr>
            <w:tcW w:w="1860" w:type="dxa"/>
          </w:tcPr>
          <w:p w14:paraId="7CD18D16" w14:textId="23EDCD40" w:rsidR="00696334" w:rsidRDefault="003E3AC7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E1E8F77" w14:textId="74E7D39C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696334" w14:paraId="33EF12F9" w14:textId="77777777" w:rsidTr="003E3AC7">
        <w:trPr>
          <w:trHeight w:val="333"/>
        </w:trPr>
        <w:tc>
          <w:tcPr>
            <w:tcW w:w="1993" w:type="dxa"/>
          </w:tcPr>
          <w:p w14:paraId="521DB627" w14:textId="37633CE2" w:rsidR="00696334" w:rsidRDefault="003E3AC7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58E1D15B" w14:textId="75238908" w:rsidR="00696334" w:rsidRDefault="003E3AC7" w:rsidP="00877863">
            <w:pPr>
              <w:pStyle w:val="BodyText"/>
              <w:spacing w:after="60"/>
              <w:ind w:left="0"/>
            </w:pPr>
            <w:r>
              <w:t>-3.1393</w:t>
            </w:r>
          </w:p>
        </w:tc>
        <w:tc>
          <w:tcPr>
            <w:tcW w:w="1864" w:type="dxa"/>
          </w:tcPr>
          <w:p w14:paraId="6A296C11" w14:textId="6F4CFD6D" w:rsidR="00696334" w:rsidRDefault="003E3AC7" w:rsidP="00877863">
            <w:pPr>
              <w:pStyle w:val="BodyText"/>
              <w:spacing w:after="60"/>
              <w:ind w:left="0"/>
            </w:pPr>
            <w:r>
              <w:t>-80.892</w:t>
            </w:r>
          </w:p>
        </w:tc>
        <w:tc>
          <w:tcPr>
            <w:tcW w:w="1860" w:type="dxa"/>
          </w:tcPr>
          <w:p w14:paraId="5223CA7A" w14:textId="77A332CF" w:rsidR="00696334" w:rsidRDefault="003E3AC7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421B7F4A" w14:textId="4AE124E9" w:rsidR="00696334" w:rsidRDefault="003E3AC7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696334" w14:paraId="5DD1D3B6" w14:textId="77777777" w:rsidTr="003E3AC7">
        <w:trPr>
          <w:trHeight w:val="333"/>
        </w:trPr>
        <w:tc>
          <w:tcPr>
            <w:tcW w:w="1993" w:type="dxa"/>
          </w:tcPr>
          <w:p w14:paraId="75B7B32B" w14:textId="72FBC6EC" w:rsidR="00696334" w:rsidRDefault="003E3AC7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23617B39" w14:textId="400B2E1E" w:rsidR="00696334" w:rsidRDefault="003E3AC7" w:rsidP="00877863">
            <w:pPr>
              <w:pStyle w:val="BodyText"/>
              <w:spacing w:after="60"/>
              <w:ind w:left="0"/>
            </w:pPr>
            <w:r>
              <w:t>-3.09155</w:t>
            </w:r>
          </w:p>
        </w:tc>
        <w:tc>
          <w:tcPr>
            <w:tcW w:w="1864" w:type="dxa"/>
          </w:tcPr>
          <w:p w14:paraId="6DC10442" w14:textId="07F4FB69" w:rsidR="00696334" w:rsidRDefault="003E3AC7" w:rsidP="00877863">
            <w:pPr>
              <w:pStyle w:val="BodyText"/>
              <w:spacing w:after="60"/>
              <w:ind w:left="0"/>
            </w:pPr>
            <w:r>
              <w:t>-103.248</w:t>
            </w:r>
          </w:p>
        </w:tc>
        <w:tc>
          <w:tcPr>
            <w:tcW w:w="1860" w:type="dxa"/>
          </w:tcPr>
          <w:p w14:paraId="20CD4DEA" w14:textId="5C5D9BB2" w:rsidR="00696334" w:rsidRDefault="003E3AC7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F32E03F" w14:textId="0E2AF07B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696334" w14:paraId="170F589B" w14:textId="77777777" w:rsidTr="003E3AC7">
        <w:trPr>
          <w:trHeight w:val="346"/>
        </w:trPr>
        <w:tc>
          <w:tcPr>
            <w:tcW w:w="1993" w:type="dxa"/>
          </w:tcPr>
          <w:p w14:paraId="55B3CCA6" w14:textId="785A54CB" w:rsidR="00696334" w:rsidRDefault="003E3AC7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6DBEECD8" w14:textId="3C73F81E" w:rsidR="00696334" w:rsidRDefault="003E3AC7" w:rsidP="00877863">
            <w:pPr>
              <w:pStyle w:val="BodyText"/>
              <w:spacing w:after="60"/>
              <w:ind w:left="0"/>
            </w:pPr>
            <w:r>
              <w:t>-1.83286</w:t>
            </w:r>
          </w:p>
        </w:tc>
        <w:tc>
          <w:tcPr>
            <w:tcW w:w="1864" w:type="dxa"/>
          </w:tcPr>
          <w:p w14:paraId="509113ED" w14:textId="480260DA" w:rsidR="00696334" w:rsidRDefault="003E3AC7" w:rsidP="00877863">
            <w:pPr>
              <w:pStyle w:val="BodyText"/>
              <w:spacing w:after="60"/>
              <w:ind w:left="0"/>
            </w:pPr>
            <w:r>
              <w:t>-125.64</w:t>
            </w:r>
          </w:p>
        </w:tc>
        <w:tc>
          <w:tcPr>
            <w:tcW w:w="1860" w:type="dxa"/>
          </w:tcPr>
          <w:p w14:paraId="68B655DE" w14:textId="1E4A6FC0" w:rsidR="00696334" w:rsidRDefault="003E3AC7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6091FA2" w14:textId="28ADE973" w:rsidR="00696334" w:rsidRDefault="003E3AC7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2C6E21D" w14:textId="77777777" w:rsidR="004F4C1E" w:rsidRDefault="00D53B8C" w:rsidP="00120530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62DD4807" w14:textId="77777777" w:rsidR="004F4C1E" w:rsidRDefault="004F4C1E" w:rsidP="00120530">
      <w:pPr>
        <w:pStyle w:val="BodyText"/>
        <w:spacing w:after="60"/>
        <w:ind w:left="0"/>
        <w:rPr>
          <w:szCs w:val="20"/>
          <w:u w:val="single"/>
        </w:rPr>
      </w:pPr>
    </w:p>
    <w:p w14:paraId="4BB10E1C" w14:textId="77777777" w:rsidR="003E3AC7" w:rsidRDefault="003E3AC7" w:rsidP="003E3AC7">
      <w:pPr>
        <w:pStyle w:val="BodyText"/>
        <w:keepNext/>
        <w:spacing w:after="60"/>
        <w:ind w:left="0"/>
      </w:pPr>
      <w:r>
        <w:rPr>
          <w:noProof/>
          <w:sz w:val="16"/>
          <w:szCs w:val="16"/>
        </w:rPr>
        <w:drawing>
          <wp:inline distT="0" distB="0" distL="0" distR="0" wp14:anchorId="7B2FB7CF" wp14:editId="01628E04">
            <wp:extent cx="5943600" cy="2131060"/>
            <wp:effectExtent l="0" t="0" r="0" b="254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33D8" w14:textId="3205674D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- Results for Motor Two Loaded Tension</w:t>
      </w:r>
    </w:p>
    <w:p w14:paraId="5E21180C" w14:textId="47C42AF7" w:rsidR="00120530" w:rsidRDefault="0016590B" w:rsidP="00120530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36A46697" w14:textId="77777777" w:rsidR="0016590B" w:rsidRPr="004F4C1E" w:rsidRDefault="0016590B" w:rsidP="00120530">
      <w:pPr>
        <w:pStyle w:val="BodyText"/>
        <w:spacing w:after="60"/>
        <w:ind w:left="0"/>
        <w:rPr>
          <w:sz w:val="22"/>
          <w:szCs w:val="22"/>
        </w:rPr>
      </w:pPr>
    </w:p>
    <w:p w14:paraId="5C008DB7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4F1BE3BE" w14:textId="77777777" w:rsidTr="003E3AC7">
        <w:tc>
          <w:tcPr>
            <w:tcW w:w="3208" w:type="dxa"/>
          </w:tcPr>
          <w:bookmarkEnd w:id="13"/>
          <w:p w14:paraId="1C497DAC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Description</w:t>
            </w:r>
          </w:p>
        </w:tc>
        <w:tc>
          <w:tcPr>
            <w:tcW w:w="3248" w:type="dxa"/>
          </w:tcPr>
          <w:p w14:paraId="4A67014E" w14:textId="77777777" w:rsidR="00120530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6CA9F4A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388770F9" w14:textId="77777777" w:rsidTr="003E3AC7">
        <w:tc>
          <w:tcPr>
            <w:tcW w:w="3208" w:type="dxa"/>
          </w:tcPr>
          <w:p w14:paraId="7BFCBCAC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9DF0BB8" w14:textId="585EEED4" w:rsidR="00120530" w:rsidRPr="003B2DF7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2.944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B9FF93" w:fill="auto"/>
          </w:tcPr>
          <w:p w14:paraId="6CD167C9" w14:textId="43D08358" w:rsidR="00120530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120530" w14:paraId="17766993" w14:textId="77777777" w:rsidTr="003E3AC7">
        <w:tc>
          <w:tcPr>
            <w:tcW w:w="3208" w:type="dxa"/>
          </w:tcPr>
          <w:p w14:paraId="3F05CA1D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C278337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2E1B629" w14:textId="6BF5DBBC" w:rsidR="00120530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186</w:t>
            </w:r>
          </w:p>
        </w:tc>
        <w:tc>
          <w:tcPr>
            <w:tcW w:w="2894" w:type="dxa"/>
            <w:shd w:val="solid" w:color="FF7575" w:fill="auto"/>
          </w:tcPr>
          <w:p w14:paraId="5816334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6BA630A" w14:textId="02D967D4" w:rsidR="00120530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4BCF84E" w14:textId="77777777" w:rsidR="00120530" w:rsidRDefault="00120530" w:rsidP="00120530"/>
    <w:p w14:paraId="508EA240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62C7A7CE" w14:textId="77777777" w:rsidTr="003E3AC7">
        <w:tc>
          <w:tcPr>
            <w:tcW w:w="3208" w:type="dxa"/>
          </w:tcPr>
          <w:p w14:paraId="0AF349E5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2668519" w14:textId="77777777" w:rsidR="00120530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220CDEAF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5D96A085" w14:textId="77777777" w:rsidTr="003E3AC7">
        <w:tc>
          <w:tcPr>
            <w:tcW w:w="3208" w:type="dxa"/>
          </w:tcPr>
          <w:p w14:paraId="207D6793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5FB2ECC" w14:textId="5FC15B09" w:rsidR="00120530" w:rsidRPr="003B2DF7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-2.6569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103F0B06" w14:textId="324CEA28" w:rsidR="00120530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1290ED7F" w14:textId="77777777" w:rsidTr="003E3AC7">
        <w:tc>
          <w:tcPr>
            <w:tcW w:w="3208" w:type="dxa"/>
          </w:tcPr>
          <w:p w14:paraId="7699091F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7FFDF4C" w14:textId="69B6839F" w:rsidR="00120530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204</w:t>
            </w:r>
          </w:p>
        </w:tc>
        <w:tc>
          <w:tcPr>
            <w:tcW w:w="2894" w:type="dxa"/>
            <w:shd w:val="solid" w:color="FF7575" w:fill="auto"/>
          </w:tcPr>
          <w:p w14:paraId="5E265C52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0B09D58" w14:textId="733494CA" w:rsidR="00120530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CF3E146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4B024C8B" w14:textId="77777777" w:rsidR="003E3AC7" w:rsidRDefault="003E3AC7" w:rsidP="003E3AC7">
      <w:pPr>
        <w:pStyle w:val="BodyText"/>
        <w:keepNext/>
        <w:spacing w:after="60"/>
        <w:ind w:left="0"/>
      </w:pPr>
      <w:r>
        <w:rPr>
          <w:b/>
          <w:bCs/>
          <w:noProof/>
          <w:szCs w:val="20"/>
          <w:u w:val="single"/>
        </w:rPr>
        <w:drawing>
          <wp:inline distT="0" distB="0" distL="0" distR="0" wp14:anchorId="25C08F1F" wp14:editId="30BEDFEB">
            <wp:extent cx="5943600" cy="2131060"/>
            <wp:effectExtent l="0" t="0" r="0" b="254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52F4" w14:textId="08A77225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- Results for Motor Two Loaded Tension</w:t>
      </w:r>
    </w:p>
    <w:p w14:paraId="1316325B" w14:textId="3AD2FB5F" w:rsidR="0016590B" w:rsidRDefault="0016590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>
        <w:rPr>
          <w:b/>
          <w:bCs/>
          <w:szCs w:val="20"/>
          <w:u w:val="single"/>
        </w:rPr>
        <w:t xml:space="preserve">    </w:t>
      </w:r>
    </w:p>
    <w:p w14:paraId="559688DA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1B47BF82" w14:textId="77777777" w:rsidTr="003E3AC7">
        <w:tc>
          <w:tcPr>
            <w:tcW w:w="3208" w:type="dxa"/>
          </w:tcPr>
          <w:p w14:paraId="0B0CEB17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9A3874F" w14:textId="77777777" w:rsidR="000D39EB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618A8CC8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150DD625" w14:textId="77777777" w:rsidTr="003E3AC7">
        <w:tc>
          <w:tcPr>
            <w:tcW w:w="3208" w:type="dxa"/>
          </w:tcPr>
          <w:p w14:paraId="2A8A9274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12136C5" w14:textId="42226787" w:rsidR="000D39EB" w:rsidRPr="003B2DF7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2.7419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B9FF93" w:fill="auto"/>
          </w:tcPr>
          <w:p w14:paraId="123EFA1D" w14:textId="00F6FDF0" w:rsidR="000D39EB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0D39EB" w14:paraId="3E9C5652" w14:textId="77777777" w:rsidTr="003E3AC7">
        <w:tc>
          <w:tcPr>
            <w:tcW w:w="3208" w:type="dxa"/>
          </w:tcPr>
          <w:p w14:paraId="4EDD1857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2FBA5B6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B11045E" w14:textId="12123638" w:rsidR="000D39EB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213</w:t>
            </w:r>
          </w:p>
        </w:tc>
        <w:tc>
          <w:tcPr>
            <w:tcW w:w="2894" w:type="dxa"/>
            <w:shd w:val="solid" w:color="FF7575" w:fill="auto"/>
          </w:tcPr>
          <w:p w14:paraId="36E16E67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155409C" w14:textId="23CC7418" w:rsidR="000D39EB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EA863BB" w14:textId="77777777" w:rsidR="000D39EB" w:rsidRDefault="000D39EB" w:rsidP="000D39EB"/>
    <w:p w14:paraId="6D06B700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113B6FD4" w14:textId="77777777" w:rsidTr="003E3AC7">
        <w:tc>
          <w:tcPr>
            <w:tcW w:w="3208" w:type="dxa"/>
          </w:tcPr>
          <w:p w14:paraId="35A77270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3DDFAD7" w14:textId="77777777" w:rsidR="000D39EB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25ED073D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12F37BB8" w14:textId="77777777" w:rsidTr="003E3AC7">
        <w:tc>
          <w:tcPr>
            <w:tcW w:w="3208" w:type="dxa"/>
          </w:tcPr>
          <w:p w14:paraId="303DC220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C4D229C" w14:textId="58A0C253" w:rsidR="000D39EB" w:rsidRPr="003B2DF7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-2.946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4635A478" w14:textId="2779F2F7" w:rsidR="000D39EB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040BD9F1" w14:textId="77777777" w:rsidTr="003E3AC7">
        <w:tc>
          <w:tcPr>
            <w:tcW w:w="3208" w:type="dxa"/>
          </w:tcPr>
          <w:p w14:paraId="21DDF971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BB73559" w14:textId="7A211501" w:rsidR="000D39EB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188</w:t>
            </w:r>
          </w:p>
        </w:tc>
        <w:tc>
          <w:tcPr>
            <w:tcW w:w="2894" w:type="dxa"/>
            <w:shd w:val="solid" w:color="FF7575" w:fill="auto"/>
          </w:tcPr>
          <w:p w14:paraId="1E86743F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726515B" w14:textId="69B7EB03" w:rsidR="000D39EB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5B4A9C6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0EE1E5C0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0B37C1E8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75169BDF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7F66BBDC" w14:textId="77777777" w:rsidR="004B3123" w:rsidRPr="004B3123" w:rsidRDefault="004F4C1E" w:rsidP="004B3123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  <w:color w:val="000000" w:themeColor="text1"/>
        </w:rPr>
        <w:t xml:space="preserve">           </w:t>
      </w:r>
      <w:r w:rsidR="004B3123">
        <w:rPr>
          <w:b/>
          <w:bCs/>
        </w:rPr>
        <w:t xml:space="preserve">  </w:t>
      </w:r>
    </w:p>
    <w:p w14:paraId="73EF26F8" w14:textId="77777777" w:rsidR="003E3AC7" w:rsidRDefault="003E3AC7" w:rsidP="003E3AC7">
      <w:pPr>
        <w:pStyle w:val="BodyText"/>
        <w:keepNext/>
        <w:tabs>
          <w:tab w:val="left" w:pos="2153"/>
        </w:tabs>
        <w:spacing w:after="60"/>
        <w:ind w:left="0"/>
      </w:pPr>
      <w:r>
        <w:rPr>
          <w:noProof/>
          <w:sz w:val="16"/>
          <w:szCs w:val="16"/>
        </w:rPr>
        <w:drawing>
          <wp:inline distT="0" distB="0" distL="0" distR="0" wp14:anchorId="778ABA1C" wp14:editId="27663750">
            <wp:extent cx="5943600" cy="1633855"/>
            <wp:effectExtent l="0" t="0" r="0" b="444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FDC4" w14:textId="01A76514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- Magnitude for Motor Two Loaded Tension</w:t>
      </w:r>
    </w:p>
    <w:p w14:paraId="6B4E1724" w14:textId="77777777" w:rsidR="003E3AC7" w:rsidRDefault="004B3123" w:rsidP="003E3AC7">
      <w:pPr>
        <w:pStyle w:val="BodyText"/>
        <w:keepNext/>
        <w:tabs>
          <w:tab w:val="left" w:pos="2153"/>
        </w:tabs>
        <w:spacing w:after="60"/>
        <w:ind w:left="0"/>
      </w:pPr>
      <w:r>
        <w:rPr>
          <w:b/>
          <w:bCs/>
        </w:rPr>
        <w:t xml:space="preserve">    </w:t>
      </w:r>
      <w:r w:rsidR="003E3AC7">
        <w:rPr>
          <w:noProof/>
          <w:sz w:val="16"/>
          <w:szCs w:val="16"/>
        </w:rPr>
        <w:drawing>
          <wp:inline distT="0" distB="0" distL="0" distR="0" wp14:anchorId="6D9B94E9" wp14:editId="1C65017D">
            <wp:extent cx="5943600" cy="124206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BEC9" w14:textId="5CE05CEA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- Phase for Motor Two Loaded Tension</w:t>
      </w:r>
    </w:p>
    <w:p w14:paraId="2341DEE2" w14:textId="057EC4BC" w:rsidR="004B3123" w:rsidRPr="004B3123" w:rsidRDefault="004B3123" w:rsidP="004B3123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</w:p>
    <w:p w14:paraId="31105699" w14:textId="77777777" w:rsidR="00B34EBB" w:rsidRPr="004F4C1E" w:rsidRDefault="004B3123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</w:rPr>
        <w:t xml:space="preserve">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2284C4A" w14:textId="77777777" w:rsidTr="003E3AC7">
        <w:trPr>
          <w:trHeight w:val="628"/>
        </w:trPr>
        <w:tc>
          <w:tcPr>
            <w:tcW w:w="2336" w:type="dxa"/>
          </w:tcPr>
          <w:p w14:paraId="5AD704E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05E3B2D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0B4FA57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098A854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E8256DC" w14:textId="77777777" w:rsidTr="003E3AC7">
        <w:trPr>
          <w:trHeight w:val="333"/>
        </w:trPr>
        <w:tc>
          <w:tcPr>
            <w:tcW w:w="2336" w:type="dxa"/>
          </w:tcPr>
          <w:p w14:paraId="7F0375A4" w14:textId="02BD2E39" w:rsidR="00B34EBB" w:rsidRDefault="003E3AC7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42C50EB6" w14:textId="2EA2E127" w:rsidR="00B34EBB" w:rsidRDefault="003E3AC7" w:rsidP="00877863">
            <w:pPr>
              <w:pStyle w:val="BodyText"/>
              <w:spacing w:after="60"/>
              <w:ind w:left="0"/>
            </w:pPr>
            <w:r>
              <w:t>-3.2004</w:t>
            </w:r>
          </w:p>
        </w:tc>
        <w:tc>
          <w:tcPr>
            <w:tcW w:w="2336" w:type="dxa"/>
          </w:tcPr>
          <w:p w14:paraId="1CD238F5" w14:textId="39A46199" w:rsidR="00B34EBB" w:rsidRDefault="003E3AC7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47DFC481" w14:textId="7240FF8C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7CDFA2C" w14:textId="77777777" w:rsidTr="003E3AC7">
        <w:trPr>
          <w:trHeight w:val="346"/>
        </w:trPr>
        <w:tc>
          <w:tcPr>
            <w:tcW w:w="2336" w:type="dxa"/>
          </w:tcPr>
          <w:p w14:paraId="194B3980" w14:textId="73D7DEDA" w:rsidR="00B34EBB" w:rsidRDefault="003E3AC7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75E99579" w14:textId="3B8D3467" w:rsidR="00B34EBB" w:rsidRDefault="003E3AC7" w:rsidP="00877863">
            <w:pPr>
              <w:pStyle w:val="BodyText"/>
              <w:spacing w:after="60"/>
              <w:ind w:left="0"/>
            </w:pPr>
            <w:r>
              <w:t>-12.87</w:t>
            </w:r>
          </w:p>
        </w:tc>
        <w:tc>
          <w:tcPr>
            <w:tcW w:w="2336" w:type="dxa"/>
          </w:tcPr>
          <w:p w14:paraId="1D184915" w14:textId="332019C7" w:rsidR="00B34EBB" w:rsidRDefault="003E3AC7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47B86380" w14:textId="7189B045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F273400" w14:textId="77777777" w:rsidTr="003E3AC7">
        <w:trPr>
          <w:trHeight w:val="333"/>
        </w:trPr>
        <w:tc>
          <w:tcPr>
            <w:tcW w:w="2336" w:type="dxa"/>
          </w:tcPr>
          <w:p w14:paraId="04032734" w14:textId="050E3940" w:rsidR="00B34EBB" w:rsidRDefault="003E3AC7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0803B8BB" w14:textId="0DB6F384" w:rsidR="00B34EBB" w:rsidRDefault="003E3AC7" w:rsidP="00877863">
            <w:pPr>
              <w:pStyle w:val="BodyText"/>
              <w:spacing w:after="60"/>
              <w:ind w:left="0"/>
            </w:pPr>
            <w:r>
              <w:t>-24.228</w:t>
            </w:r>
          </w:p>
        </w:tc>
        <w:tc>
          <w:tcPr>
            <w:tcW w:w="2336" w:type="dxa"/>
          </w:tcPr>
          <w:p w14:paraId="11D29250" w14:textId="3EA8C953" w:rsidR="00B34EBB" w:rsidRDefault="003E3AC7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5643B943" w14:textId="6C403BBB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5575CD6" w14:textId="77777777" w:rsidTr="003E3AC7">
        <w:trPr>
          <w:trHeight w:val="346"/>
        </w:trPr>
        <w:tc>
          <w:tcPr>
            <w:tcW w:w="2336" w:type="dxa"/>
          </w:tcPr>
          <w:p w14:paraId="1E02DD16" w14:textId="7F75CA79" w:rsidR="00B34EBB" w:rsidRDefault="003E3AC7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6EE85CD9" w14:textId="64E59265" w:rsidR="00B34EBB" w:rsidRDefault="003E3AC7" w:rsidP="00877863">
            <w:pPr>
              <w:pStyle w:val="BodyText"/>
              <w:spacing w:after="60"/>
              <w:ind w:left="0"/>
            </w:pPr>
            <w:r>
              <w:t>-47.304</w:t>
            </w:r>
          </w:p>
        </w:tc>
        <w:tc>
          <w:tcPr>
            <w:tcW w:w="2336" w:type="dxa"/>
          </w:tcPr>
          <w:p w14:paraId="633ED216" w14:textId="562E1211" w:rsidR="00B34EBB" w:rsidRDefault="003E3AC7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7C0E8D80" w14:textId="40780D2A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B1CEFF3" w14:textId="77777777" w:rsidTr="003E3AC7">
        <w:trPr>
          <w:trHeight w:val="333"/>
        </w:trPr>
        <w:tc>
          <w:tcPr>
            <w:tcW w:w="2336" w:type="dxa"/>
          </w:tcPr>
          <w:p w14:paraId="139168F8" w14:textId="382DDB7C" w:rsidR="00B34EBB" w:rsidRDefault="003E3AC7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4C74A2CC" w14:textId="5249EA8E" w:rsidR="00B34EBB" w:rsidRDefault="003E3AC7" w:rsidP="00877863">
            <w:pPr>
              <w:pStyle w:val="BodyText"/>
              <w:spacing w:after="60"/>
              <w:ind w:left="0"/>
            </w:pPr>
            <w:r>
              <w:t>-70.092</w:t>
            </w:r>
          </w:p>
        </w:tc>
        <w:tc>
          <w:tcPr>
            <w:tcW w:w="2336" w:type="dxa"/>
          </w:tcPr>
          <w:p w14:paraId="3196487F" w14:textId="78B82080" w:rsidR="00B34EBB" w:rsidRDefault="003E3AC7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6D68088D" w14:textId="4AC3C350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E12960A" w14:textId="77777777" w:rsidTr="003E3AC7">
        <w:trPr>
          <w:trHeight w:val="333"/>
        </w:trPr>
        <w:tc>
          <w:tcPr>
            <w:tcW w:w="2336" w:type="dxa"/>
          </w:tcPr>
          <w:p w14:paraId="302E1851" w14:textId="5BACBCB1" w:rsidR="00B34EBB" w:rsidRDefault="003E3AC7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367A980" w14:textId="0CCFB030" w:rsidR="00B34EBB" w:rsidRDefault="003E3AC7" w:rsidP="00877863">
            <w:pPr>
              <w:pStyle w:val="BodyText"/>
              <w:spacing w:after="60"/>
              <w:ind w:left="0"/>
            </w:pPr>
            <w:r>
              <w:t>-90.432</w:t>
            </w:r>
          </w:p>
        </w:tc>
        <w:tc>
          <w:tcPr>
            <w:tcW w:w="2336" w:type="dxa"/>
          </w:tcPr>
          <w:p w14:paraId="6ADE77AD" w14:textId="16A6EBC5" w:rsidR="00B34EBB" w:rsidRDefault="003E3AC7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73A22281" w14:textId="1CAF9F3D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CFC105D" w14:textId="77777777" w:rsidTr="003E3AC7">
        <w:trPr>
          <w:trHeight w:val="346"/>
        </w:trPr>
        <w:tc>
          <w:tcPr>
            <w:tcW w:w="2336" w:type="dxa"/>
          </w:tcPr>
          <w:p w14:paraId="1A12DC1F" w14:textId="008FC205" w:rsidR="00B34EBB" w:rsidRDefault="003E3AC7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6093469C" w14:textId="2612DF48" w:rsidR="00B34EBB" w:rsidRDefault="003E3AC7" w:rsidP="00877863">
            <w:pPr>
              <w:pStyle w:val="BodyText"/>
              <w:spacing w:after="60"/>
              <w:ind w:left="0"/>
            </w:pPr>
            <w:r>
              <w:t>-110.16</w:t>
            </w:r>
          </w:p>
        </w:tc>
        <w:tc>
          <w:tcPr>
            <w:tcW w:w="2336" w:type="dxa"/>
          </w:tcPr>
          <w:p w14:paraId="0D08B51A" w14:textId="3D0CA01B" w:rsidR="00B34EBB" w:rsidRDefault="003E3AC7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2337" w:type="dxa"/>
            <w:shd w:val="solid" w:color="B9FF93" w:fill="auto"/>
          </w:tcPr>
          <w:p w14:paraId="22186589" w14:textId="2866EDB6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0D0C803A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339FECA4" w14:textId="77777777" w:rsidR="004B3123" w:rsidRPr="004B3123" w:rsidRDefault="004F4C1E" w:rsidP="004B3123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  <w:color w:val="000000" w:themeColor="text1"/>
          <w:u w:val="single"/>
        </w:rPr>
        <w:t xml:space="preserve">                        </w:t>
      </w:r>
      <w:r w:rsidR="00B34EBB" w:rsidRPr="00B0384C">
        <w:rPr>
          <w:b/>
          <w:bCs/>
          <w:color w:val="000000" w:themeColor="text1"/>
          <w:u w:val="single"/>
        </w:rPr>
        <w:t xml:space="preserve"> </w:t>
      </w:r>
      <w:r w:rsidR="004B3123">
        <w:rPr>
          <w:b/>
          <w:bCs/>
          <w:color w:val="000000" w:themeColor="text1"/>
          <w:u w:val="single"/>
        </w:rPr>
        <w:t xml:space="preserve">  </w:t>
      </w:r>
    </w:p>
    <w:p w14:paraId="0A00F433" w14:textId="77777777" w:rsidR="003E3AC7" w:rsidRDefault="003E3AC7" w:rsidP="003E3AC7">
      <w:pPr>
        <w:pStyle w:val="BodyText"/>
        <w:keepNext/>
        <w:tabs>
          <w:tab w:val="left" w:pos="2153"/>
        </w:tabs>
        <w:spacing w:after="60"/>
        <w:ind w:left="0"/>
      </w:pPr>
      <w:r>
        <w:rPr>
          <w:noProof/>
          <w:sz w:val="16"/>
          <w:szCs w:val="16"/>
        </w:rPr>
        <w:lastRenderedPageBreak/>
        <w:drawing>
          <wp:inline distT="0" distB="0" distL="0" distR="0" wp14:anchorId="48517B68" wp14:editId="7E6D2FDF">
            <wp:extent cx="5943600" cy="1633855"/>
            <wp:effectExtent l="0" t="0" r="0" b="444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085D" w14:textId="69EEEA7B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- Magnitude for Motor Two Loaded Compression</w:t>
      </w:r>
    </w:p>
    <w:p w14:paraId="48A9CE40" w14:textId="77777777" w:rsidR="003E3AC7" w:rsidRDefault="004B3123" w:rsidP="003E3AC7">
      <w:pPr>
        <w:pStyle w:val="BodyText"/>
        <w:keepNext/>
        <w:tabs>
          <w:tab w:val="left" w:pos="2153"/>
        </w:tabs>
        <w:spacing w:after="60"/>
        <w:ind w:left="0"/>
      </w:pPr>
      <w:r>
        <w:rPr>
          <w:b/>
          <w:bCs/>
        </w:rPr>
        <w:t xml:space="preserve">    </w:t>
      </w:r>
      <w:r w:rsidR="003E3AC7">
        <w:rPr>
          <w:noProof/>
          <w:sz w:val="16"/>
          <w:szCs w:val="16"/>
        </w:rPr>
        <w:drawing>
          <wp:inline distT="0" distB="0" distL="0" distR="0" wp14:anchorId="65A5D969" wp14:editId="635653FB">
            <wp:extent cx="5943600" cy="124206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4D4F" w14:textId="53237083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- Phase for Motor Two Loaded Compression</w:t>
      </w:r>
    </w:p>
    <w:p w14:paraId="19461291" w14:textId="60F240B8" w:rsidR="004B3123" w:rsidRPr="004B3123" w:rsidRDefault="004B3123" w:rsidP="004B3123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</w:p>
    <w:p w14:paraId="304306FD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4A321496" w14:textId="77777777" w:rsidTr="003E3AC7">
        <w:trPr>
          <w:trHeight w:val="628"/>
        </w:trPr>
        <w:tc>
          <w:tcPr>
            <w:tcW w:w="2336" w:type="dxa"/>
          </w:tcPr>
          <w:p w14:paraId="166FE83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E2D14D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0285948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99F2A9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4AF9F39" w14:textId="77777777" w:rsidTr="003E3AC7">
        <w:trPr>
          <w:trHeight w:val="333"/>
        </w:trPr>
        <w:tc>
          <w:tcPr>
            <w:tcW w:w="2336" w:type="dxa"/>
          </w:tcPr>
          <w:p w14:paraId="7E4CA9A3" w14:textId="4B520C72" w:rsidR="00B34EBB" w:rsidRDefault="003E3AC7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5E14C8AD" w14:textId="25B45260" w:rsidR="00B34EBB" w:rsidRDefault="003E3AC7" w:rsidP="00877863">
            <w:pPr>
              <w:pStyle w:val="BodyText"/>
              <w:spacing w:after="60"/>
              <w:ind w:left="0"/>
            </w:pPr>
            <w:r>
              <w:t>-12.8376</w:t>
            </w:r>
          </w:p>
        </w:tc>
        <w:tc>
          <w:tcPr>
            <w:tcW w:w="2336" w:type="dxa"/>
          </w:tcPr>
          <w:p w14:paraId="5E63756E" w14:textId="11C8E201" w:rsidR="00B34EBB" w:rsidRDefault="003E3AC7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289CDBF9" w14:textId="6292EB85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47C9912" w14:textId="77777777" w:rsidTr="003E3AC7">
        <w:trPr>
          <w:trHeight w:val="346"/>
        </w:trPr>
        <w:tc>
          <w:tcPr>
            <w:tcW w:w="2336" w:type="dxa"/>
          </w:tcPr>
          <w:p w14:paraId="007C174A" w14:textId="091CD1D3" w:rsidR="00B34EBB" w:rsidRDefault="003E3AC7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33963399" w14:textId="31AA304B" w:rsidR="00B34EBB" w:rsidRDefault="003E3AC7" w:rsidP="00877863">
            <w:pPr>
              <w:pStyle w:val="BodyText"/>
              <w:spacing w:after="60"/>
              <w:ind w:left="0"/>
            </w:pPr>
            <w:r>
              <w:t>-23.472</w:t>
            </w:r>
          </w:p>
        </w:tc>
        <w:tc>
          <w:tcPr>
            <w:tcW w:w="2336" w:type="dxa"/>
          </w:tcPr>
          <w:p w14:paraId="24463386" w14:textId="690B8044" w:rsidR="00B34EBB" w:rsidRDefault="003E3AC7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43370D6" w14:textId="7944946E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1DDA88C" w14:textId="77777777" w:rsidTr="003E3AC7">
        <w:trPr>
          <w:trHeight w:val="333"/>
        </w:trPr>
        <w:tc>
          <w:tcPr>
            <w:tcW w:w="2336" w:type="dxa"/>
          </w:tcPr>
          <w:p w14:paraId="2B092923" w14:textId="17F18CBB" w:rsidR="00B34EBB" w:rsidRDefault="003E3AC7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197BDA87" w14:textId="28B0A2D3" w:rsidR="00B34EBB" w:rsidRDefault="003E3AC7" w:rsidP="00877863">
            <w:pPr>
              <w:pStyle w:val="BodyText"/>
              <w:spacing w:after="60"/>
              <w:ind w:left="0"/>
            </w:pPr>
            <w:r>
              <w:t>-35.784</w:t>
            </w:r>
          </w:p>
        </w:tc>
        <w:tc>
          <w:tcPr>
            <w:tcW w:w="2336" w:type="dxa"/>
          </w:tcPr>
          <w:p w14:paraId="3F7B2EB8" w14:textId="1B6337AB" w:rsidR="00B34EBB" w:rsidRDefault="003E3AC7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73BC177A" w14:textId="485B6BBE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34BA52F" w14:textId="77777777" w:rsidTr="003E3AC7">
        <w:trPr>
          <w:trHeight w:val="346"/>
        </w:trPr>
        <w:tc>
          <w:tcPr>
            <w:tcW w:w="2336" w:type="dxa"/>
          </w:tcPr>
          <w:p w14:paraId="7F97B4D5" w14:textId="40B21F79" w:rsidR="00B34EBB" w:rsidRDefault="003E3AC7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7A01557F" w14:textId="0C6E2B9E" w:rsidR="00B34EBB" w:rsidRDefault="003E3AC7" w:rsidP="00877863">
            <w:pPr>
              <w:pStyle w:val="BodyText"/>
              <w:spacing w:after="60"/>
              <w:ind w:left="0"/>
            </w:pPr>
            <w:r>
              <w:t>-59.4</w:t>
            </w:r>
          </w:p>
        </w:tc>
        <w:tc>
          <w:tcPr>
            <w:tcW w:w="2336" w:type="dxa"/>
          </w:tcPr>
          <w:p w14:paraId="2039EEBC" w14:textId="798C0AE3" w:rsidR="00B34EBB" w:rsidRDefault="003E3AC7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6988770A" w14:textId="0C8A930A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FAF8D2A" w14:textId="77777777" w:rsidTr="003E3AC7">
        <w:trPr>
          <w:trHeight w:val="333"/>
        </w:trPr>
        <w:tc>
          <w:tcPr>
            <w:tcW w:w="2336" w:type="dxa"/>
          </w:tcPr>
          <w:p w14:paraId="780CBAC9" w14:textId="604528A7" w:rsidR="00B34EBB" w:rsidRDefault="003E3AC7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1B66B280" w14:textId="583569B4" w:rsidR="00B34EBB" w:rsidRDefault="003E3AC7" w:rsidP="00877863">
            <w:pPr>
              <w:pStyle w:val="BodyText"/>
              <w:spacing w:after="60"/>
              <w:ind w:left="0"/>
            </w:pPr>
            <w:r>
              <w:t>-82.836</w:t>
            </w:r>
          </w:p>
        </w:tc>
        <w:tc>
          <w:tcPr>
            <w:tcW w:w="2336" w:type="dxa"/>
          </w:tcPr>
          <w:p w14:paraId="4DDA872E" w14:textId="142512D5" w:rsidR="00B34EBB" w:rsidRDefault="003E3AC7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5380CFC5" w14:textId="6D503331" w:rsidR="00B34EBB" w:rsidRDefault="003E3AC7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712493E8" w14:textId="77777777" w:rsidTr="003E3AC7">
        <w:trPr>
          <w:trHeight w:val="333"/>
        </w:trPr>
        <w:tc>
          <w:tcPr>
            <w:tcW w:w="2336" w:type="dxa"/>
          </w:tcPr>
          <w:p w14:paraId="5CC73A81" w14:textId="0C4864BD" w:rsidR="00B34EBB" w:rsidRDefault="003E3AC7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621C542F" w14:textId="504D5BDC" w:rsidR="00B34EBB" w:rsidRDefault="003E3AC7" w:rsidP="00877863">
            <w:pPr>
              <w:pStyle w:val="BodyText"/>
              <w:spacing w:after="60"/>
              <w:ind w:left="0"/>
            </w:pPr>
            <w:r>
              <w:t>-105.696</w:t>
            </w:r>
          </w:p>
        </w:tc>
        <w:tc>
          <w:tcPr>
            <w:tcW w:w="2336" w:type="dxa"/>
          </w:tcPr>
          <w:p w14:paraId="73D6696F" w14:textId="42C9DF6A" w:rsidR="00B34EBB" w:rsidRDefault="003E3AC7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0397C9C7" w14:textId="558CACD7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9BAFBF8" w14:textId="77777777" w:rsidTr="003E3AC7">
        <w:trPr>
          <w:trHeight w:val="346"/>
        </w:trPr>
        <w:tc>
          <w:tcPr>
            <w:tcW w:w="2336" w:type="dxa"/>
          </w:tcPr>
          <w:p w14:paraId="234B2976" w14:textId="051253C3" w:rsidR="00B34EBB" w:rsidRDefault="003E3AC7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15826937" w14:textId="2B241E42" w:rsidR="00B34EBB" w:rsidRDefault="003E3AC7" w:rsidP="00877863">
            <w:pPr>
              <w:pStyle w:val="BodyText"/>
              <w:spacing w:after="60"/>
              <w:ind w:left="0"/>
            </w:pPr>
            <w:r>
              <w:t>-127.8</w:t>
            </w:r>
          </w:p>
        </w:tc>
        <w:tc>
          <w:tcPr>
            <w:tcW w:w="2336" w:type="dxa"/>
          </w:tcPr>
          <w:p w14:paraId="470B122F" w14:textId="23A98938" w:rsidR="00B34EBB" w:rsidRDefault="003E3AC7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2337" w:type="dxa"/>
            <w:shd w:val="solid" w:color="B9FF93" w:fill="auto"/>
          </w:tcPr>
          <w:p w14:paraId="0EC57F8D" w14:textId="3A01E882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25613854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1F29A4FD" w14:textId="77777777" w:rsidR="003E3AC7" w:rsidRDefault="003E3AC7" w:rsidP="003E3AC7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lastRenderedPageBreak/>
        <w:drawing>
          <wp:inline distT="0" distB="0" distL="0" distR="0" wp14:anchorId="54FF5D84" wp14:editId="38CB8D4A">
            <wp:extent cx="5943600" cy="2131060"/>
            <wp:effectExtent l="0" t="0" r="0" b="254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4C83" w14:textId="1ED321F3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- Results for Motor Three</w:t>
      </w:r>
    </w:p>
    <w:p w14:paraId="1DBAC330" w14:textId="079CA319" w:rsidR="007A0BF6" w:rsidRDefault="004F4C1E" w:rsidP="007A0BF6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</w:p>
    <w:p w14:paraId="20DEC5A8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53B43CB5" w14:textId="77777777" w:rsidTr="003E3AC7">
        <w:tc>
          <w:tcPr>
            <w:tcW w:w="3208" w:type="dxa"/>
          </w:tcPr>
          <w:p w14:paraId="1D5180DF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AC99F63" w14:textId="77777777" w:rsidR="007A0BF6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03F47189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12331476" w14:textId="77777777" w:rsidTr="003E3AC7">
        <w:tc>
          <w:tcPr>
            <w:tcW w:w="3208" w:type="dxa"/>
          </w:tcPr>
          <w:p w14:paraId="4489BE7A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35D162C" w14:textId="31B8B134" w:rsidR="007A0BF6" w:rsidRPr="003B2DF7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3.1068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B9FF93" w:fill="auto"/>
          </w:tcPr>
          <w:p w14:paraId="55289D9B" w14:textId="0EFD4CF0" w:rsidR="007A0BF6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7A0BF6" w14:paraId="21D98EEA" w14:textId="77777777" w:rsidTr="003E3AC7">
        <w:tc>
          <w:tcPr>
            <w:tcW w:w="3208" w:type="dxa"/>
          </w:tcPr>
          <w:p w14:paraId="4CA49B7A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1ED8264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FB025D2" w14:textId="202CD497" w:rsidR="007A0BF6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195</w:t>
            </w:r>
          </w:p>
        </w:tc>
        <w:tc>
          <w:tcPr>
            <w:tcW w:w="2894" w:type="dxa"/>
            <w:shd w:val="solid" w:color="FF7575" w:fill="auto"/>
          </w:tcPr>
          <w:p w14:paraId="53A7CDEB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793881C" w14:textId="3410FC77" w:rsidR="007A0BF6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24C5A56" w14:textId="77777777" w:rsidR="007A0BF6" w:rsidRDefault="007A0BF6" w:rsidP="007A0BF6"/>
    <w:p w14:paraId="363258FA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6BFA43FC" w14:textId="77777777" w:rsidTr="003E3AC7">
        <w:tc>
          <w:tcPr>
            <w:tcW w:w="3208" w:type="dxa"/>
          </w:tcPr>
          <w:p w14:paraId="448C5074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5F73F9E" w14:textId="77777777" w:rsidR="007A0BF6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09506333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1605D409" w14:textId="77777777" w:rsidTr="003E3AC7">
        <w:tc>
          <w:tcPr>
            <w:tcW w:w="3208" w:type="dxa"/>
          </w:tcPr>
          <w:p w14:paraId="7B0F1E0B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E0083CF" w14:textId="38389A91" w:rsidR="007A0BF6" w:rsidRPr="003B2DF7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-2.8732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44CD60C2" w14:textId="59E9DFE7" w:rsidR="007A0BF6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13F8835C" w14:textId="77777777" w:rsidTr="003E3AC7">
        <w:tc>
          <w:tcPr>
            <w:tcW w:w="3208" w:type="dxa"/>
          </w:tcPr>
          <w:p w14:paraId="78A423C6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BFD6036" w14:textId="3C3DCACA" w:rsidR="007A0BF6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212</w:t>
            </w:r>
          </w:p>
        </w:tc>
        <w:tc>
          <w:tcPr>
            <w:tcW w:w="2894" w:type="dxa"/>
            <w:shd w:val="solid" w:color="FF7575" w:fill="auto"/>
          </w:tcPr>
          <w:p w14:paraId="5260C611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59B5AD5" w14:textId="5FFDC3D1" w:rsidR="007A0BF6" w:rsidRDefault="003E3AC7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FD41C11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47458221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732DC5BC" w14:textId="77777777" w:rsidTr="003E3AC7">
        <w:tc>
          <w:tcPr>
            <w:tcW w:w="3208" w:type="dxa"/>
          </w:tcPr>
          <w:p w14:paraId="509E108B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AED7531" w14:textId="77777777" w:rsidR="00FE00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62B5CAB1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63017F94" w14:textId="77777777" w:rsidTr="003E3AC7">
        <w:tc>
          <w:tcPr>
            <w:tcW w:w="3208" w:type="dxa"/>
          </w:tcPr>
          <w:p w14:paraId="3E07AA8B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7266A0B" w14:textId="2E9E03EE" w:rsidR="00FE000E" w:rsidRPr="003B2DF7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2.7024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B9FF93" w:fill="auto"/>
          </w:tcPr>
          <w:p w14:paraId="27BEEFC7" w14:textId="3F5BC548" w:rsidR="00FE000E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FE000E" w14:paraId="156A937F" w14:textId="77777777" w:rsidTr="003E3AC7">
        <w:tc>
          <w:tcPr>
            <w:tcW w:w="3208" w:type="dxa"/>
          </w:tcPr>
          <w:p w14:paraId="4B884C3F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6E1F3EA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557287B" w14:textId="78B33947" w:rsidR="00FE000E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211</w:t>
            </w:r>
          </w:p>
        </w:tc>
        <w:tc>
          <w:tcPr>
            <w:tcW w:w="2894" w:type="dxa"/>
            <w:shd w:val="solid" w:color="FF7575" w:fill="auto"/>
          </w:tcPr>
          <w:p w14:paraId="5BB8D3AB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C9D30EB" w14:textId="4EB23DD0" w:rsidR="00FE000E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4A926BC" w14:textId="77777777" w:rsidR="00FE000E" w:rsidRDefault="00FE000E" w:rsidP="00FE000E"/>
    <w:p w14:paraId="583FCB98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450AAC35" w14:textId="77777777" w:rsidTr="003E3AC7">
        <w:tc>
          <w:tcPr>
            <w:tcW w:w="3208" w:type="dxa"/>
          </w:tcPr>
          <w:p w14:paraId="22726322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951CBD2" w14:textId="77777777" w:rsidR="00FE00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7205012A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7045B1C2" w14:textId="77777777" w:rsidTr="003E3AC7">
        <w:tc>
          <w:tcPr>
            <w:tcW w:w="3208" w:type="dxa"/>
          </w:tcPr>
          <w:p w14:paraId="457D4226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15F7DEC" w14:textId="1B08A3B0" w:rsidR="00FE000E" w:rsidRPr="003B2DF7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-2.9547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776EC9EE" w14:textId="107481DD" w:rsidR="00FE000E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385066EA" w14:textId="77777777" w:rsidTr="003E3AC7">
        <w:tc>
          <w:tcPr>
            <w:tcW w:w="3208" w:type="dxa"/>
          </w:tcPr>
          <w:p w14:paraId="3CC15AE2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0C8703C" w14:textId="693EE1F1" w:rsidR="00FE000E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207</w:t>
            </w:r>
          </w:p>
        </w:tc>
        <w:tc>
          <w:tcPr>
            <w:tcW w:w="2894" w:type="dxa"/>
            <w:shd w:val="solid" w:color="FF7575" w:fill="auto"/>
          </w:tcPr>
          <w:p w14:paraId="0486895D" w14:textId="3EC2C6C8" w:rsidR="00FE000E" w:rsidRDefault="003E3AC7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F88E656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41F96E73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190EF956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6E801DA0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43FD649B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6B097449" w14:textId="77777777" w:rsidR="004B3123" w:rsidRPr="004B3123" w:rsidRDefault="004F4C1E" w:rsidP="004B3123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  <w:color w:val="000000" w:themeColor="text1"/>
          <w:u w:val="single"/>
        </w:rPr>
        <w:t xml:space="preserve">     </w:t>
      </w:r>
      <w:r w:rsidR="00A61B4A">
        <w:rPr>
          <w:b/>
          <w:bCs/>
          <w:color w:val="000000" w:themeColor="text1"/>
          <w:u w:val="single"/>
        </w:rPr>
        <w:t xml:space="preserve">   </w:t>
      </w:r>
    </w:p>
    <w:p w14:paraId="7C0C750E" w14:textId="77777777" w:rsidR="003E3AC7" w:rsidRDefault="003E3AC7" w:rsidP="003E3AC7">
      <w:pPr>
        <w:pStyle w:val="BodyText"/>
        <w:keepNext/>
        <w:tabs>
          <w:tab w:val="left" w:pos="2153"/>
        </w:tabs>
        <w:spacing w:after="60"/>
        <w:ind w:left="0"/>
      </w:pPr>
      <w:r>
        <w:rPr>
          <w:noProof/>
          <w:sz w:val="16"/>
          <w:szCs w:val="16"/>
        </w:rPr>
        <w:drawing>
          <wp:inline distT="0" distB="0" distL="0" distR="0" wp14:anchorId="0AEFD6A0" wp14:editId="22213835">
            <wp:extent cx="5943600" cy="1633855"/>
            <wp:effectExtent l="0" t="0" r="0" b="444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A17C" w14:textId="668472AF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- Magnitude for Motor Three Loaded Tension</w:t>
      </w:r>
    </w:p>
    <w:p w14:paraId="17D74817" w14:textId="77777777" w:rsidR="003E3AC7" w:rsidRDefault="004B3123" w:rsidP="003E3AC7">
      <w:pPr>
        <w:pStyle w:val="BodyText"/>
        <w:keepNext/>
        <w:tabs>
          <w:tab w:val="left" w:pos="2153"/>
        </w:tabs>
        <w:spacing w:after="60"/>
        <w:ind w:left="0"/>
      </w:pPr>
      <w:r>
        <w:rPr>
          <w:b/>
          <w:bCs/>
        </w:rPr>
        <w:t xml:space="preserve">    </w:t>
      </w:r>
      <w:r w:rsidR="003E3AC7">
        <w:rPr>
          <w:noProof/>
          <w:sz w:val="16"/>
          <w:szCs w:val="16"/>
        </w:rPr>
        <w:drawing>
          <wp:inline distT="0" distB="0" distL="0" distR="0" wp14:anchorId="442F0BD4" wp14:editId="027EB62B">
            <wp:extent cx="5943600" cy="124206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956" w14:textId="097003E8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- Phase for Motor Three Loaded Tension</w:t>
      </w:r>
    </w:p>
    <w:p w14:paraId="64BEF686" w14:textId="75FA212A" w:rsidR="004B3123" w:rsidRPr="004B3123" w:rsidRDefault="004B3123" w:rsidP="004B3123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</w:p>
    <w:p w14:paraId="0D046300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4EBB" w14:paraId="200B49F5" w14:textId="77777777" w:rsidTr="003E3AC7">
        <w:trPr>
          <w:trHeight w:val="628"/>
        </w:trPr>
        <w:tc>
          <w:tcPr>
            <w:tcW w:w="1250" w:type="pct"/>
          </w:tcPr>
          <w:p w14:paraId="7C56B53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50" w:type="pct"/>
          </w:tcPr>
          <w:p w14:paraId="2571E98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50" w:type="pct"/>
          </w:tcPr>
          <w:p w14:paraId="1E179F1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0B3F8CD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7383510A" w14:textId="77777777" w:rsidTr="003E3AC7">
        <w:trPr>
          <w:trHeight w:val="333"/>
        </w:trPr>
        <w:tc>
          <w:tcPr>
            <w:tcW w:w="1250" w:type="pct"/>
          </w:tcPr>
          <w:p w14:paraId="6C210FC5" w14:textId="063A2509" w:rsidR="00B34EBB" w:rsidRDefault="003E3AC7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250" w:type="pct"/>
          </w:tcPr>
          <w:p w14:paraId="4B66FB9E" w14:textId="7FAB6E3B" w:rsidR="00B34EBB" w:rsidRDefault="003E3AC7" w:rsidP="00877863">
            <w:pPr>
              <w:pStyle w:val="BodyText"/>
              <w:spacing w:after="60"/>
              <w:ind w:left="0"/>
            </w:pPr>
            <w:r>
              <w:t>-2.898</w:t>
            </w:r>
          </w:p>
        </w:tc>
        <w:tc>
          <w:tcPr>
            <w:tcW w:w="1250" w:type="pct"/>
          </w:tcPr>
          <w:p w14:paraId="48CFAA66" w14:textId="6EB0D4D4" w:rsidR="00B34EBB" w:rsidRDefault="003E3AC7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solid" w:color="B9FF93" w:fill="auto"/>
          </w:tcPr>
          <w:p w14:paraId="61C8E844" w14:textId="10E1AB8D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2A2DA0B" w14:textId="77777777" w:rsidTr="003E3AC7">
        <w:trPr>
          <w:trHeight w:val="346"/>
        </w:trPr>
        <w:tc>
          <w:tcPr>
            <w:tcW w:w="1250" w:type="pct"/>
          </w:tcPr>
          <w:p w14:paraId="0FC8F2C2" w14:textId="6C88F502" w:rsidR="00B34EBB" w:rsidRDefault="003E3AC7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250" w:type="pct"/>
          </w:tcPr>
          <w:p w14:paraId="2B15B559" w14:textId="5D2C434A" w:rsidR="00B34EBB" w:rsidRDefault="003E3AC7" w:rsidP="00877863">
            <w:pPr>
              <w:pStyle w:val="BodyText"/>
              <w:spacing w:after="60"/>
              <w:ind w:left="0"/>
            </w:pPr>
            <w:r>
              <w:t>-12.096</w:t>
            </w:r>
          </w:p>
        </w:tc>
        <w:tc>
          <w:tcPr>
            <w:tcW w:w="1250" w:type="pct"/>
          </w:tcPr>
          <w:p w14:paraId="7ADAEBFF" w14:textId="061E4793" w:rsidR="00B34EBB" w:rsidRDefault="003E3AC7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solid" w:color="B9FF93" w:fill="auto"/>
          </w:tcPr>
          <w:p w14:paraId="3B9C9F95" w14:textId="52AC9623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BF02DA9" w14:textId="77777777" w:rsidTr="003E3AC7">
        <w:trPr>
          <w:trHeight w:val="333"/>
        </w:trPr>
        <w:tc>
          <w:tcPr>
            <w:tcW w:w="1250" w:type="pct"/>
          </w:tcPr>
          <w:p w14:paraId="3C939357" w14:textId="5FAF89CE" w:rsidR="00B34EBB" w:rsidRDefault="003E3AC7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250" w:type="pct"/>
          </w:tcPr>
          <w:p w14:paraId="0488450E" w14:textId="6C469CFE" w:rsidR="00B34EBB" w:rsidRDefault="003E3AC7" w:rsidP="00877863">
            <w:pPr>
              <w:pStyle w:val="BodyText"/>
              <w:spacing w:after="60"/>
              <w:ind w:left="0"/>
            </w:pPr>
            <w:r>
              <w:t>-23.94</w:t>
            </w:r>
          </w:p>
        </w:tc>
        <w:tc>
          <w:tcPr>
            <w:tcW w:w="1250" w:type="pct"/>
          </w:tcPr>
          <w:p w14:paraId="7ACDE966" w14:textId="6C01B175" w:rsidR="00B34EBB" w:rsidRDefault="003E3AC7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solid" w:color="B9FF93" w:fill="auto"/>
          </w:tcPr>
          <w:p w14:paraId="487FDA8D" w14:textId="1801D901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4BE8E5E" w14:textId="77777777" w:rsidTr="003E3AC7">
        <w:trPr>
          <w:trHeight w:val="346"/>
        </w:trPr>
        <w:tc>
          <w:tcPr>
            <w:tcW w:w="1250" w:type="pct"/>
          </w:tcPr>
          <w:p w14:paraId="78148F72" w14:textId="79340C0B" w:rsidR="00B34EBB" w:rsidRDefault="003E3AC7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250" w:type="pct"/>
          </w:tcPr>
          <w:p w14:paraId="47D00DB6" w14:textId="5CBF02F2" w:rsidR="00B34EBB" w:rsidRDefault="003E3AC7" w:rsidP="00877863">
            <w:pPr>
              <w:pStyle w:val="BodyText"/>
              <w:spacing w:after="60"/>
              <w:ind w:left="0"/>
            </w:pPr>
            <w:r>
              <w:t>-47.592</w:t>
            </w:r>
          </w:p>
        </w:tc>
        <w:tc>
          <w:tcPr>
            <w:tcW w:w="1250" w:type="pct"/>
          </w:tcPr>
          <w:p w14:paraId="13AADE5B" w14:textId="26E0EEFC" w:rsidR="00B34EBB" w:rsidRDefault="003E3AC7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solid" w:color="B9FF93" w:fill="auto"/>
          </w:tcPr>
          <w:p w14:paraId="1D20F75E" w14:textId="1E3CF0B2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216A0DB" w14:textId="77777777" w:rsidTr="003E3AC7">
        <w:trPr>
          <w:trHeight w:val="333"/>
        </w:trPr>
        <w:tc>
          <w:tcPr>
            <w:tcW w:w="1250" w:type="pct"/>
          </w:tcPr>
          <w:p w14:paraId="6D686EFB" w14:textId="1F9C593B" w:rsidR="00B34EBB" w:rsidRDefault="003E3AC7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250" w:type="pct"/>
          </w:tcPr>
          <w:p w14:paraId="5A769449" w14:textId="4C17E6A7" w:rsidR="00B34EBB" w:rsidRDefault="003E3AC7" w:rsidP="00877863">
            <w:pPr>
              <w:pStyle w:val="BodyText"/>
              <w:spacing w:after="60"/>
              <w:ind w:left="0"/>
            </w:pPr>
            <w:r>
              <w:t>-69.66</w:t>
            </w:r>
          </w:p>
        </w:tc>
        <w:tc>
          <w:tcPr>
            <w:tcW w:w="1250" w:type="pct"/>
          </w:tcPr>
          <w:p w14:paraId="12238D2A" w14:textId="4BF873AD" w:rsidR="00B34EBB" w:rsidRDefault="003E3AC7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solid" w:color="B9FF93" w:fill="auto"/>
          </w:tcPr>
          <w:p w14:paraId="78EB3329" w14:textId="157A99FA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2BB97C2" w14:textId="77777777" w:rsidTr="003E3AC7">
        <w:trPr>
          <w:trHeight w:val="333"/>
        </w:trPr>
        <w:tc>
          <w:tcPr>
            <w:tcW w:w="1250" w:type="pct"/>
          </w:tcPr>
          <w:p w14:paraId="6925E03A" w14:textId="79149220" w:rsidR="00B34EBB" w:rsidRDefault="003E3AC7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250" w:type="pct"/>
          </w:tcPr>
          <w:p w14:paraId="6D17F5D9" w14:textId="2536E14B" w:rsidR="00B34EBB" w:rsidRDefault="003E3AC7" w:rsidP="00877863">
            <w:pPr>
              <w:pStyle w:val="BodyText"/>
              <w:spacing w:after="60"/>
              <w:ind w:left="0"/>
            </w:pPr>
            <w:r>
              <w:t>-90.864</w:t>
            </w:r>
          </w:p>
        </w:tc>
        <w:tc>
          <w:tcPr>
            <w:tcW w:w="1250" w:type="pct"/>
          </w:tcPr>
          <w:p w14:paraId="4B3F6B6F" w14:textId="456DC3E7" w:rsidR="00B34EBB" w:rsidRDefault="003E3AC7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solid" w:color="B9FF93" w:fill="auto"/>
          </w:tcPr>
          <w:p w14:paraId="5B0966DA" w14:textId="1F013D9A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F462770" w14:textId="77777777" w:rsidTr="003E3AC7">
        <w:trPr>
          <w:trHeight w:val="346"/>
        </w:trPr>
        <w:tc>
          <w:tcPr>
            <w:tcW w:w="1250" w:type="pct"/>
          </w:tcPr>
          <w:p w14:paraId="41B9A9CB" w14:textId="0CC1E43C" w:rsidR="00B34EBB" w:rsidRDefault="003E3AC7" w:rsidP="00877863">
            <w:pPr>
              <w:pStyle w:val="BodyText"/>
              <w:spacing w:after="60"/>
              <w:ind w:left="0"/>
            </w:pPr>
            <w:r>
              <w:lastRenderedPageBreak/>
              <w:t>5 HZ</w:t>
            </w:r>
          </w:p>
        </w:tc>
        <w:tc>
          <w:tcPr>
            <w:tcW w:w="1250" w:type="pct"/>
          </w:tcPr>
          <w:p w14:paraId="0AB3B30E" w14:textId="055D96F6" w:rsidR="00B34EBB" w:rsidRDefault="003E3AC7" w:rsidP="00877863">
            <w:pPr>
              <w:pStyle w:val="BodyText"/>
              <w:spacing w:after="60"/>
              <w:ind w:left="0"/>
            </w:pPr>
            <w:r>
              <w:t>-110.7</w:t>
            </w:r>
          </w:p>
        </w:tc>
        <w:tc>
          <w:tcPr>
            <w:tcW w:w="1250" w:type="pct"/>
          </w:tcPr>
          <w:p w14:paraId="2AE8DF8D" w14:textId="72750194" w:rsidR="00B34EBB" w:rsidRDefault="003E3AC7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250" w:type="pct"/>
            <w:shd w:val="solid" w:color="B9FF93" w:fill="auto"/>
          </w:tcPr>
          <w:p w14:paraId="42D4F84B" w14:textId="0DCA7D09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4163FDDB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340E924D" w14:textId="77777777" w:rsidR="004B3123" w:rsidRPr="004B3123" w:rsidRDefault="004B3123" w:rsidP="004B3123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  <w:u w:val="single"/>
        </w:rPr>
        <w:t xml:space="preserve"> </w:t>
      </w:r>
    </w:p>
    <w:p w14:paraId="7D2DF03C" w14:textId="77777777" w:rsidR="003E3AC7" w:rsidRDefault="003E3AC7" w:rsidP="003E3AC7">
      <w:pPr>
        <w:pStyle w:val="BodyText"/>
        <w:keepNext/>
        <w:tabs>
          <w:tab w:val="left" w:pos="2153"/>
        </w:tabs>
        <w:spacing w:after="60"/>
        <w:ind w:left="0"/>
      </w:pPr>
      <w:r>
        <w:rPr>
          <w:noProof/>
          <w:sz w:val="16"/>
          <w:szCs w:val="16"/>
        </w:rPr>
        <w:drawing>
          <wp:inline distT="0" distB="0" distL="0" distR="0" wp14:anchorId="28724B3C" wp14:editId="1A7CEBA9">
            <wp:extent cx="5943600" cy="1633855"/>
            <wp:effectExtent l="0" t="0" r="0" b="444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241B" w14:textId="7A7675D9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- Magnitude for Motor Three Loaded Compression</w:t>
      </w:r>
    </w:p>
    <w:p w14:paraId="5560A6F4" w14:textId="77777777" w:rsidR="003E3AC7" w:rsidRDefault="004B3123" w:rsidP="003E3AC7">
      <w:pPr>
        <w:pStyle w:val="BodyText"/>
        <w:keepNext/>
        <w:tabs>
          <w:tab w:val="left" w:pos="2153"/>
        </w:tabs>
        <w:spacing w:after="60"/>
        <w:ind w:left="0"/>
      </w:pPr>
      <w:r>
        <w:rPr>
          <w:b/>
          <w:bCs/>
        </w:rPr>
        <w:t xml:space="preserve">    </w:t>
      </w:r>
      <w:r w:rsidR="003E3AC7">
        <w:rPr>
          <w:noProof/>
          <w:sz w:val="16"/>
          <w:szCs w:val="16"/>
        </w:rPr>
        <w:drawing>
          <wp:inline distT="0" distB="0" distL="0" distR="0" wp14:anchorId="40F9AF87" wp14:editId="2217E12C">
            <wp:extent cx="5943600" cy="124206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D240" w14:textId="2FF8EC09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- Phase for Motor Three Loaded Compression</w:t>
      </w:r>
    </w:p>
    <w:p w14:paraId="2E0F6259" w14:textId="6DCFBBB3" w:rsidR="004B3123" w:rsidRPr="004B3123" w:rsidRDefault="004B3123" w:rsidP="004B3123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</w:p>
    <w:p w14:paraId="1F3CCA06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607D53D1" w14:textId="77777777" w:rsidTr="003E3AC7">
        <w:trPr>
          <w:trHeight w:val="628"/>
        </w:trPr>
        <w:tc>
          <w:tcPr>
            <w:tcW w:w="2336" w:type="dxa"/>
          </w:tcPr>
          <w:p w14:paraId="7A1F0BE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1418F1A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BFAEE2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048E41C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B42F5CB" w14:textId="77777777" w:rsidTr="003E3AC7">
        <w:trPr>
          <w:trHeight w:val="333"/>
        </w:trPr>
        <w:tc>
          <w:tcPr>
            <w:tcW w:w="2336" w:type="dxa"/>
          </w:tcPr>
          <w:p w14:paraId="43055670" w14:textId="5037A9B4" w:rsidR="00B34EBB" w:rsidRDefault="003E3AC7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3ED1D48A" w14:textId="02763310" w:rsidR="00B34EBB" w:rsidRDefault="003E3AC7" w:rsidP="00877863">
            <w:pPr>
              <w:pStyle w:val="BodyText"/>
              <w:spacing w:after="60"/>
              <w:ind w:left="0"/>
            </w:pPr>
            <w:r>
              <w:t>-13.1976</w:t>
            </w:r>
          </w:p>
        </w:tc>
        <w:tc>
          <w:tcPr>
            <w:tcW w:w="2336" w:type="dxa"/>
          </w:tcPr>
          <w:p w14:paraId="12D38169" w14:textId="0B91AA08" w:rsidR="00B34EBB" w:rsidRDefault="003E3AC7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5718535D" w14:textId="6E34B7BE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35A41AD" w14:textId="77777777" w:rsidTr="003E3AC7">
        <w:trPr>
          <w:trHeight w:val="346"/>
        </w:trPr>
        <w:tc>
          <w:tcPr>
            <w:tcW w:w="2336" w:type="dxa"/>
          </w:tcPr>
          <w:p w14:paraId="32DC52E0" w14:textId="1A7003D8" w:rsidR="00B34EBB" w:rsidRDefault="003E3AC7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496424F4" w14:textId="56502A24" w:rsidR="00B34EBB" w:rsidRDefault="003E3AC7" w:rsidP="00877863">
            <w:pPr>
              <w:pStyle w:val="BodyText"/>
              <w:spacing w:after="60"/>
              <w:ind w:left="0"/>
            </w:pPr>
            <w:r>
              <w:t>-23.49</w:t>
            </w:r>
          </w:p>
        </w:tc>
        <w:tc>
          <w:tcPr>
            <w:tcW w:w="2336" w:type="dxa"/>
          </w:tcPr>
          <w:p w14:paraId="21EA8CB8" w14:textId="5C6D9B84" w:rsidR="00B34EBB" w:rsidRDefault="003E3AC7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E252DC9" w14:textId="73F3FB21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556D9E3" w14:textId="77777777" w:rsidTr="003E3AC7">
        <w:trPr>
          <w:trHeight w:val="333"/>
        </w:trPr>
        <w:tc>
          <w:tcPr>
            <w:tcW w:w="2336" w:type="dxa"/>
          </w:tcPr>
          <w:p w14:paraId="28965288" w14:textId="098C902D" w:rsidR="00B34EBB" w:rsidRDefault="003E3AC7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29E8E63A" w14:textId="7083C39E" w:rsidR="00B34EBB" w:rsidRDefault="003E3AC7" w:rsidP="00877863">
            <w:pPr>
              <w:pStyle w:val="BodyText"/>
              <w:spacing w:after="60"/>
              <w:ind w:left="0"/>
            </w:pPr>
            <w:r>
              <w:t>-36.288</w:t>
            </w:r>
          </w:p>
        </w:tc>
        <w:tc>
          <w:tcPr>
            <w:tcW w:w="2336" w:type="dxa"/>
          </w:tcPr>
          <w:p w14:paraId="66D50919" w14:textId="09F48A39" w:rsidR="00B34EBB" w:rsidRDefault="003E3AC7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15CAEF9B" w14:textId="05677012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3AF98E4" w14:textId="77777777" w:rsidTr="003E3AC7">
        <w:trPr>
          <w:trHeight w:val="346"/>
        </w:trPr>
        <w:tc>
          <w:tcPr>
            <w:tcW w:w="2336" w:type="dxa"/>
          </w:tcPr>
          <w:p w14:paraId="0FF1A55F" w14:textId="66627598" w:rsidR="00B34EBB" w:rsidRDefault="003E3AC7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4461E110" w14:textId="6A463F94" w:rsidR="00B34EBB" w:rsidRDefault="003E3AC7" w:rsidP="00877863">
            <w:pPr>
              <w:pStyle w:val="BodyText"/>
              <w:spacing w:after="60"/>
              <w:ind w:left="0"/>
            </w:pPr>
            <w:r>
              <w:t>-60.192</w:t>
            </w:r>
          </w:p>
        </w:tc>
        <w:tc>
          <w:tcPr>
            <w:tcW w:w="2336" w:type="dxa"/>
          </w:tcPr>
          <w:p w14:paraId="7A03FB73" w14:textId="2401F82B" w:rsidR="00B34EBB" w:rsidRDefault="003E3AC7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05D2666A" w14:textId="7A9A5692" w:rsidR="00B34EBB" w:rsidRDefault="003E3AC7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025C78F" w14:textId="77777777" w:rsidTr="003E3AC7">
        <w:trPr>
          <w:trHeight w:val="333"/>
        </w:trPr>
        <w:tc>
          <w:tcPr>
            <w:tcW w:w="2336" w:type="dxa"/>
          </w:tcPr>
          <w:p w14:paraId="32895F5C" w14:textId="00359D7B" w:rsidR="00B34EBB" w:rsidRDefault="003E3AC7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5B1C2210" w14:textId="23E739C6" w:rsidR="00B34EBB" w:rsidRDefault="003E3AC7" w:rsidP="00877863">
            <w:pPr>
              <w:pStyle w:val="BodyText"/>
              <w:spacing w:after="60"/>
              <w:ind w:left="0"/>
            </w:pPr>
            <w:r>
              <w:t>-84.672</w:t>
            </w:r>
          </w:p>
        </w:tc>
        <w:tc>
          <w:tcPr>
            <w:tcW w:w="2336" w:type="dxa"/>
          </w:tcPr>
          <w:p w14:paraId="6153B141" w14:textId="78A01C59" w:rsidR="00B34EBB" w:rsidRDefault="003E3AC7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62C3E49A" w14:textId="316C6C22" w:rsidR="00B34EBB" w:rsidRDefault="003E3AC7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10017E3" w14:textId="77777777" w:rsidTr="003E3AC7">
        <w:trPr>
          <w:trHeight w:val="333"/>
        </w:trPr>
        <w:tc>
          <w:tcPr>
            <w:tcW w:w="2336" w:type="dxa"/>
          </w:tcPr>
          <w:p w14:paraId="146563BC" w14:textId="055F8223" w:rsidR="00B34EBB" w:rsidRDefault="003E3AC7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10AFF246" w14:textId="3C1023A6" w:rsidR="00B34EBB" w:rsidRDefault="003E3AC7" w:rsidP="00877863">
            <w:pPr>
              <w:pStyle w:val="BodyText"/>
              <w:spacing w:after="60"/>
              <w:ind w:left="0"/>
            </w:pPr>
            <w:r>
              <w:t>-108.576</w:t>
            </w:r>
          </w:p>
        </w:tc>
        <w:tc>
          <w:tcPr>
            <w:tcW w:w="2336" w:type="dxa"/>
          </w:tcPr>
          <w:p w14:paraId="48EE2C24" w14:textId="52347437" w:rsidR="00B34EBB" w:rsidRDefault="003E3AC7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74202A35" w14:textId="415B44D0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27F0DFD" w14:textId="77777777" w:rsidTr="003E3AC7">
        <w:trPr>
          <w:trHeight w:val="346"/>
        </w:trPr>
        <w:tc>
          <w:tcPr>
            <w:tcW w:w="2336" w:type="dxa"/>
          </w:tcPr>
          <w:p w14:paraId="4BA110D8" w14:textId="6E5031A2" w:rsidR="00B34EBB" w:rsidRDefault="003E3AC7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7D0FFCD7" w14:textId="158D0F09" w:rsidR="00B34EBB" w:rsidRDefault="003E3AC7" w:rsidP="00877863">
            <w:pPr>
              <w:pStyle w:val="BodyText"/>
              <w:spacing w:after="60"/>
              <w:ind w:left="0"/>
            </w:pPr>
            <w:r>
              <w:t>-130.86</w:t>
            </w:r>
          </w:p>
        </w:tc>
        <w:tc>
          <w:tcPr>
            <w:tcW w:w="2336" w:type="dxa"/>
          </w:tcPr>
          <w:p w14:paraId="6963C428" w14:textId="5F86976C" w:rsidR="00B34EBB" w:rsidRDefault="003E3AC7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2337" w:type="dxa"/>
            <w:shd w:val="solid" w:color="B9FF93" w:fill="auto"/>
          </w:tcPr>
          <w:p w14:paraId="33691CB5" w14:textId="496BEB31" w:rsidR="00B34EBB" w:rsidRDefault="003E3AC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3F4892A1" w14:textId="77777777" w:rsidR="00F873E9" w:rsidRPr="00D706C7" w:rsidRDefault="009752CE" w:rsidP="00041430">
      <w:pPr>
        <w:pStyle w:val="Heading9"/>
      </w:pPr>
      <w:bookmarkStart w:id="14" w:name="_Ref127526694"/>
      <w:r>
        <w:t>6.7.</w:t>
      </w:r>
      <w:r w:rsidR="00450FCF">
        <w:t>7</w:t>
      </w:r>
      <w:r w:rsidR="005D7FCD" w:rsidRPr="00D706C7">
        <w:t xml:space="preserve"> </w:t>
      </w:r>
      <w:r w:rsidR="00922DF2" w:rsidRPr="00D706C7">
        <w:t>Holding Load Test</w:t>
      </w:r>
      <w:bookmarkEnd w:id="14"/>
    </w:p>
    <w:p w14:paraId="5E2DFDA8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7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55"/>
        <w:gridCol w:w="1661"/>
        <w:gridCol w:w="1827"/>
        <w:gridCol w:w="2150"/>
        <w:gridCol w:w="1257"/>
      </w:tblGrid>
      <w:tr w:rsidR="005265F6" w14:paraId="2748A672" w14:textId="77777777" w:rsidTr="003E3AC7">
        <w:trPr>
          <w:trHeight w:val="306"/>
        </w:trPr>
        <w:tc>
          <w:tcPr>
            <w:tcW w:w="2455" w:type="dxa"/>
          </w:tcPr>
          <w:p w14:paraId="256907B3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661" w:type="dxa"/>
          </w:tcPr>
          <w:p w14:paraId="4959268F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27" w:type="dxa"/>
          </w:tcPr>
          <w:p w14:paraId="7C290F31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Actual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50" w:type="dxa"/>
            <w:tcBorders>
              <w:bottom w:val="single" w:sz="4" w:space="0" w:color="auto"/>
            </w:tcBorders>
          </w:tcPr>
          <w:p w14:paraId="4E38C36F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1257" w:type="dxa"/>
          </w:tcPr>
          <w:p w14:paraId="72AE643E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5265F6" w14:paraId="4C58AC0D" w14:textId="77777777" w:rsidTr="003E3AC7">
        <w:trPr>
          <w:trHeight w:val="846"/>
        </w:trPr>
        <w:tc>
          <w:tcPr>
            <w:tcW w:w="2455" w:type="dxa"/>
          </w:tcPr>
          <w:p w14:paraId="29262A13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MCE 1,</w:t>
            </w:r>
            <w:r w:rsidR="004813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3828D965" w14:textId="77777777" w:rsidR="00C31954" w:rsidRDefault="00C31954" w:rsidP="00C3195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1228BDE7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827" w:type="dxa"/>
          </w:tcPr>
          <w:p w14:paraId="400A01F6" w14:textId="308323A1" w:rsidR="005265F6" w:rsidRDefault="003E3AC7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-274.4214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solid" w:color="FF7575" w:fill="auto"/>
          </w:tcPr>
          <w:p w14:paraId="5AFA194D" w14:textId="06BF6EC4" w:rsidR="005265F6" w:rsidRDefault="003E3AC7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47A97E22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31954" w14:paraId="683EE9E7" w14:textId="77777777" w:rsidTr="003E3AC7">
        <w:trPr>
          <w:trHeight w:val="647"/>
        </w:trPr>
        <w:tc>
          <w:tcPr>
            <w:tcW w:w="2455" w:type="dxa"/>
          </w:tcPr>
          <w:p w14:paraId="00CD566D" w14:textId="77777777" w:rsidR="00C31954" w:rsidRDefault="00C31954" w:rsidP="00C31954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661" w:type="dxa"/>
          </w:tcPr>
          <w:p w14:paraId="6079560F" w14:textId="77777777" w:rsidR="00C31954" w:rsidRDefault="00C31954" w:rsidP="00C3195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29E75BB6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2BB62764" w14:textId="3D37DA35" w:rsidR="00C31954" w:rsidRDefault="003E3AC7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277.843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solid" w:color="FF7575" w:fill="auto"/>
          </w:tcPr>
          <w:p w14:paraId="0611EBBE" w14:textId="39A5AB4E" w:rsidR="00C31954" w:rsidRDefault="003E3AC7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788D8547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31954" w14:paraId="4139BEDC" w14:textId="77777777" w:rsidTr="003E3AC7">
        <w:trPr>
          <w:trHeight w:val="846"/>
        </w:trPr>
        <w:tc>
          <w:tcPr>
            <w:tcW w:w="2455" w:type="dxa"/>
          </w:tcPr>
          <w:p w14:paraId="50A03F86" w14:textId="77777777" w:rsidR="00C31954" w:rsidRDefault="00C31954" w:rsidP="00C31954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2EB1D425" w14:textId="77777777" w:rsidR="00C31954" w:rsidRDefault="00C31954" w:rsidP="00C3195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77244875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45FCB979" w14:textId="62B5F588" w:rsidR="00C31954" w:rsidRDefault="003E3AC7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-280.9922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solid" w:color="FF7575" w:fill="auto"/>
          </w:tcPr>
          <w:p w14:paraId="0B64324C" w14:textId="5ED920E1" w:rsidR="00C31954" w:rsidRDefault="003E3AC7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1DEA5132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31954" w14:paraId="25F341CC" w14:textId="77777777" w:rsidTr="003E3AC7">
        <w:trPr>
          <w:trHeight w:val="860"/>
        </w:trPr>
        <w:tc>
          <w:tcPr>
            <w:tcW w:w="2455" w:type="dxa"/>
          </w:tcPr>
          <w:p w14:paraId="5F5BD3A3" w14:textId="77777777" w:rsidR="00C31954" w:rsidRDefault="00C31954" w:rsidP="00C31954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661" w:type="dxa"/>
          </w:tcPr>
          <w:p w14:paraId="60D30C9F" w14:textId="77777777" w:rsidR="00C31954" w:rsidRDefault="00C31954" w:rsidP="00C3195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1B982BFF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37DC8F42" w14:textId="43CC0828" w:rsidR="00C31954" w:rsidRDefault="003E3AC7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244.7019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solid" w:color="FF7575" w:fill="auto"/>
          </w:tcPr>
          <w:p w14:paraId="2370A49B" w14:textId="13186341" w:rsidR="00C31954" w:rsidRDefault="003E3AC7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336788AE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31954" w14:paraId="4824B82A" w14:textId="77777777" w:rsidTr="003E3AC7">
        <w:trPr>
          <w:trHeight w:val="846"/>
        </w:trPr>
        <w:tc>
          <w:tcPr>
            <w:tcW w:w="2455" w:type="dxa"/>
          </w:tcPr>
          <w:p w14:paraId="002FE6A3" w14:textId="77777777" w:rsidR="00C31954" w:rsidRDefault="00C31954" w:rsidP="00C31954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48AF9F2E" w14:textId="77777777" w:rsidR="00C31954" w:rsidRDefault="00C31954" w:rsidP="00C3195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147A88BF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3BDCD1DE" w14:textId="792B1BAE" w:rsidR="00C31954" w:rsidRDefault="003E3AC7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-206.0459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solid" w:color="FF7575" w:fill="auto"/>
          </w:tcPr>
          <w:p w14:paraId="216BFA42" w14:textId="3A0EDA75" w:rsidR="00C31954" w:rsidRDefault="003E3AC7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466C69D4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31954" w14:paraId="6057735D" w14:textId="77777777" w:rsidTr="003E3AC7">
        <w:trPr>
          <w:trHeight w:val="846"/>
        </w:trPr>
        <w:tc>
          <w:tcPr>
            <w:tcW w:w="2455" w:type="dxa"/>
          </w:tcPr>
          <w:p w14:paraId="43BA0E68" w14:textId="77777777" w:rsidR="00C31954" w:rsidRDefault="00C31954" w:rsidP="00C31954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1661" w:type="dxa"/>
          </w:tcPr>
          <w:p w14:paraId="53C77BE1" w14:textId="77777777" w:rsidR="00C31954" w:rsidRDefault="00C31954" w:rsidP="00C3195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26E8473F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380213EE" w14:textId="6A385122" w:rsidR="00C31954" w:rsidRDefault="003E3AC7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271.4707</w:t>
            </w:r>
          </w:p>
        </w:tc>
        <w:tc>
          <w:tcPr>
            <w:tcW w:w="2150" w:type="dxa"/>
            <w:shd w:val="solid" w:color="FF7575" w:fill="auto"/>
          </w:tcPr>
          <w:p w14:paraId="42C35559" w14:textId="123A90E4" w:rsidR="00C31954" w:rsidRDefault="003E3AC7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5AAE0089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15F1B0B2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74146471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4D5E43B4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2"/>
        <w:gridCol w:w="1997"/>
        <w:gridCol w:w="1993"/>
        <w:gridCol w:w="1934"/>
        <w:gridCol w:w="1934"/>
      </w:tblGrid>
      <w:tr w:rsidR="00784CA5" w14:paraId="3859ED2C" w14:textId="77777777" w:rsidTr="003E3AC7">
        <w:trPr>
          <w:trHeight w:val="575"/>
        </w:trPr>
        <w:tc>
          <w:tcPr>
            <w:tcW w:w="1492" w:type="dxa"/>
          </w:tcPr>
          <w:p w14:paraId="34582596" w14:textId="77777777" w:rsidR="00784CA5" w:rsidRDefault="00784CA5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997" w:type="dxa"/>
          </w:tcPr>
          <w:p w14:paraId="34A6B320" w14:textId="77777777" w:rsidR="00784CA5" w:rsidRDefault="00784CA5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 +- TBD Amps for 3-5 sec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7A329EF9" w14:textId="77777777" w:rsidR="00784CA5" w:rsidRDefault="00784CA5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Pass/Fail</w:t>
            </w:r>
          </w:p>
        </w:tc>
        <w:tc>
          <w:tcPr>
            <w:tcW w:w="1934" w:type="dxa"/>
          </w:tcPr>
          <w:p w14:paraId="0309BA2F" w14:textId="77777777" w:rsidR="00784CA5" w:rsidRPr="008809CC" w:rsidRDefault="00784CA5" w:rsidP="006148AD">
            <w:pPr>
              <w:pStyle w:val="BodyText"/>
              <w:spacing w:after="60"/>
              <w:ind w:left="0"/>
              <w:rPr>
                <w:color w:val="auto"/>
                <w:sz w:val="22"/>
                <w:szCs w:val="22"/>
              </w:rPr>
            </w:pPr>
            <w:r w:rsidRPr="008809CC">
              <w:rPr>
                <w:color w:val="auto"/>
                <w:sz w:val="22"/>
                <w:szCs w:val="22"/>
              </w:rPr>
              <w:t xml:space="preserve">Position feedback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27385D24" w14:textId="77777777" w:rsidR="00784CA5" w:rsidRPr="008809CC" w:rsidRDefault="00784CA5" w:rsidP="006148AD">
            <w:pPr>
              <w:pStyle w:val="BodyText"/>
              <w:spacing w:after="60"/>
              <w:ind w:left="0"/>
              <w:rPr>
                <w:color w:val="auto"/>
                <w:sz w:val="22"/>
                <w:szCs w:val="22"/>
              </w:rPr>
            </w:pPr>
            <w:r w:rsidRPr="008809CC">
              <w:rPr>
                <w:color w:val="auto"/>
                <w:sz w:val="22"/>
                <w:szCs w:val="22"/>
              </w:rPr>
              <w:t>Position Feedback Pass/Fail</w:t>
            </w:r>
          </w:p>
        </w:tc>
      </w:tr>
      <w:tr w:rsidR="00784CA5" w14:paraId="66281346" w14:textId="77777777" w:rsidTr="003E3AC7">
        <w:tc>
          <w:tcPr>
            <w:tcW w:w="1492" w:type="dxa"/>
          </w:tcPr>
          <w:p w14:paraId="6CEC7936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step I – extend 0.2 in</w:t>
            </w:r>
          </w:p>
        </w:tc>
        <w:tc>
          <w:tcPr>
            <w:tcW w:w="1997" w:type="dxa"/>
          </w:tcPr>
          <w:p w14:paraId="46F310B7" w14:textId="360EA95B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6.0015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solid" w:color="B9FF93" w:fill="auto"/>
          </w:tcPr>
          <w:p w14:paraId="75D51F4F" w14:textId="113A5A4D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0C1F09F2" w14:textId="5B9C841C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-0.5454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solid" w:color="B9FF93" w:fill="auto"/>
          </w:tcPr>
          <w:p w14:paraId="1DCD404A" w14:textId="2D84AA8B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84CA5" w14:paraId="169DDD5B" w14:textId="77777777" w:rsidTr="003E3AC7">
        <w:tc>
          <w:tcPr>
            <w:tcW w:w="1492" w:type="dxa"/>
          </w:tcPr>
          <w:p w14:paraId="2A784DB5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997" w:type="dxa"/>
          </w:tcPr>
          <w:p w14:paraId="6449D418" w14:textId="6D68E97B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-5.9854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solid" w:color="B9FF93" w:fill="auto"/>
          </w:tcPr>
          <w:p w14:paraId="7F5A9786" w14:textId="5C296186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5173E4B8" w14:textId="29FEF79D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-0.547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solid" w:color="B9FF93" w:fill="auto"/>
          </w:tcPr>
          <w:p w14:paraId="661A3631" w14:textId="3837CADF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84CA5" w14:paraId="25FAEB9B" w14:textId="77777777" w:rsidTr="003E3AC7">
        <w:tc>
          <w:tcPr>
            <w:tcW w:w="1492" w:type="dxa"/>
          </w:tcPr>
          <w:p w14:paraId="4141A095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997" w:type="dxa"/>
          </w:tcPr>
          <w:p w14:paraId="0DBA5AA2" w14:textId="663E8D6F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6.0088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solid" w:color="B9FF93" w:fill="auto"/>
          </w:tcPr>
          <w:p w14:paraId="4133BEE9" w14:textId="647D0135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792FC41D" w14:textId="27441BBE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-0.554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solid" w:color="FF7575" w:fill="auto"/>
          </w:tcPr>
          <w:p w14:paraId="388373B6" w14:textId="053F1E76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784CA5" w14:paraId="454A2FC0" w14:textId="77777777" w:rsidTr="003E3AC7">
        <w:tc>
          <w:tcPr>
            <w:tcW w:w="1492" w:type="dxa"/>
          </w:tcPr>
          <w:p w14:paraId="262D4EA9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481313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997" w:type="dxa"/>
          </w:tcPr>
          <w:p w14:paraId="332F6976" w14:textId="0C068B5A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-5.9938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solid" w:color="B9FF93" w:fill="auto"/>
          </w:tcPr>
          <w:p w14:paraId="3CED92F5" w14:textId="1C1238F2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012B9899" w14:textId="4F487505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-0.5556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solid" w:color="FF7575" w:fill="auto"/>
          </w:tcPr>
          <w:p w14:paraId="0089E606" w14:textId="0AA32E67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784CA5" w14:paraId="1111BBE1" w14:textId="77777777" w:rsidTr="003E3AC7">
        <w:tc>
          <w:tcPr>
            <w:tcW w:w="1492" w:type="dxa"/>
          </w:tcPr>
          <w:p w14:paraId="4A16A73C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1997" w:type="dxa"/>
          </w:tcPr>
          <w:p w14:paraId="621A8927" w14:textId="1086B942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5.999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solid" w:color="B9FF93" w:fill="auto"/>
          </w:tcPr>
          <w:p w14:paraId="2F0C8DA3" w14:textId="76E2C5F2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0FA27258" w14:textId="2F210BAD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-0.5627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solid" w:color="FF7575" w:fill="auto"/>
          </w:tcPr>
          <w:p w14:paraId="6609626C" w14:textId="5F02D3A9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784CA5" w14:paraId="2BBEEF3B" w14:textId="77777777" w:rsidTr="003E3AC7">
        <w:tc>
          <w:tcPr>
            <w:tcW w:w="1492" w:type="dxa"/>
          </w:tcPr>
          <w:p w14:paraId="706156C4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997" w:type="dxa"/>
          </w:tcPr>
          <w:p w14:paraId="614A8799" w14:textId="4AC09777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-5.9866</w:t>
            </w:r>
          </w:p>
        </w:tc>
        <w:tc>
          <w:tcPr>
            <w:tcW w:w="1993" w:type="dxa"/>
            <w:shd w:val="solid" w:color="B9FF93" w:fill="auto"/>
          </w:tcPr>
          <w:p w14:paraId="0340F617" w14:textId="1DC5B118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6E2D8D58" w14:textId="7E7084CD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-0.5627</w:t>
            </w:r>
          </w:p>
        </w:tc>
        <w:tc>
          <w:tcPr>
            <w:tcW w:w="1934" w:type="dxa"/>
            <w:shd w:val="solid" w:color="FF7575" w:fill="auto"/>
          </w:tcPr>
          <w:p w14:paraId="649463A0" w14:textId="59CFF445" w:rsidR="00784CA5" w:rsidRDefault="003E3AC7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</w:tbl>
    <w:p w14:paraId="56EC78CF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48E376E3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5954CC90" w14:textId="77777777" w:rsidR="00386F4B" w:rsidRPr="00386F4B" w:rsidRDefault="00A72549" w:rsidP="00386F4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lastRenderedPageBreak/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 xml:space="preserve">LEMA reaches commanded </w:t>
      </w:r>
      <w:proofErr w:type="gramStart"/>
      <w:r w:rsidRPr="00F05E55">
        <w:rPr>
          <w:szCs w:val="20"/>
          <w:u w:val="single"/>
        </w:rPr>
        <w:t>position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393"/>
        <w:gridCol w:w="1393"/>
        <w:gridCol w:w="2246"/>
        <w:gridCol w:w="2246"/>
      </w:tblGrid>
      <w:tr w:rsidR="00386F4B" w14:paraId="0F35AD62" w14:textId="77777777" w:rsidTr="003E3AC7">
        <w:trPr>
          <w:trHeight w:val="323"/>
        </w:trPr>
        <w:tc>
          <w:tcPr>
            <w:tcW w:w="1993" w:type="dxa"/>
          </w:tcPr>
          <w:p w14:paraId="253891F2" w14:textId="77777777" w:rsidR="00386F4B" w:rsidRPr="003B2DF7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93" w:type="dxa"/>
          </w:tcPr>
          <w:p w14:paraId="0643BE65" w14:textId="77777777" w:rsidR="00386F4B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Expected </w:t>
            </w:r>
          </w:p>
        </w:tc>
        <w:tc>
          <w:tcPr>
            <w:tcW w:w="1393" w:type="dxa"/>
          </w:tcPr>
          <w:p w14:paraId="6FEBD51F" w14:textId="77777777" w:rsidR="00386F4B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246" w:type="dxa"/>
          </w:tcPr>
          <w:p w14:paraId="455BFB73" w14:textId="77777777" w:rsidR="00386F4B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74CA47E9" w14:textId="77777777" w:rsidR="00386F4B" w:rsidRPr="003B2DF7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473C4C" w14:paraId="6E32CECB" w14:textId="77777777" w:rsidTr="003E3AC7">
        <w:trPr>
          <w:trHeight w:val="581"/>
        </w:trPr>
        <w:tc>
          <w:tcPr>
            <w:tcW w:w="1993" w:type="dxa"/>
          </w:tcPr>
          <w:p w14:paraId="19494645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MCE1 /Motor 1 </w:t>
            </w:r>
          </w:p>
        </w:tc>
        <w:tc>
          <w:tcPr>
            <w:tcW w:w="1393" w:type="dxa"/>
          </w:tcPr>
          <w:p w14:paraId="2B198B5A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D9070D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0E03BDB6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4091A391" w14:textId="3631E505" w:rsidR="00473C4C" w:rsidRDefault="003E3AC7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0.187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solid" w:color="B9FF93" w:fill="auto"/>
          </w:tcPr>
          <w:p w14:paraId="2E3CD136" w14:textId="6B55A3B8" w:rsidR="00473C4C" w:rsidRDefault="003E3AC7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473C4C" w14:paraId="1D02C8C3" w14:textId="77777777" w:rsidTr="003E3AC7">
        <w:trPr>
          <w:trHeight w:val="323"/>
        </w:trPr>
        <w:tc>
          <w:tcPr>
            <w:tcW w:w="1993" w:type="dxa"/>
          </w:tcPr>
          <w:p w14:paraId="2E343B35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93" w:type="dxa"/>
          </w:tcPr>
          <w:p w14:paraId="24D024AA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D9070D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601B6160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157394FE" w14:textId="476050D5" w:rsidR="00473C4C" w:rsidRDefault="003E3AC7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0.1876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solid" w:color="B9FF93" w:fill="auto"/>
          </w:tcPr>
          <w:p w14:paraId="0E278415" w14:textId="6A774112" w:rsidR="00473C4C" w:rsidRDefault="003E3AC7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473C4C" w14:paraId="781276EC" w14:textId="77777777" w:rsidTr="003E3AC7">
        <w:trPr>
          <w:trHeight w:val="323"/>
        </w:trPr>
        <w:tc>
          <w:tcPr>
            <w:tcW w:w="1993" w:type="dxa"/>
          </w:tcPr>
          <w:p w14:paraId="0EDC9DFC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/Motor 3</w:t>
            </w:r>
          </w:p>
        </w:tc>
        <w:tc>
          <w:tcPr>
            <w:tcW w:w="1393" w:type="dxa"/>
          </w:tcPr>
          <w:p w14:paraId="40A5886A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D9070D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296F295E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2892D357" w14:textId="305547C5" w:rsidR="00473C4C" w:rsidRDefault="003E3AC7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0.1817</w:t>
            </w:r>
          </w:p>
        </w:tc>
        <w:tc>
          <w:tcPr>
            <w:tcW w:w="2246" w:type="dxa"/>
            <w:shd w:val="solid" w:color="B9FF93" w:fill="auto"/>
          </w:tcPr>
          <w:p w14:paraId="23C2826E" w14:textId="304ABA3C" w:rsidR="00473C4C" w:rsidRDefault="003E3AC7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77692814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18337A49" w14:textId="77777777" w:rsidR="005D7FCD" w:rsidRDefault="009752CE" w:rsidP="00041430">
      <w:pPr>
        <w:pStyle w:val="Heading9"/>
      </w:pPr>
      <w:bookmarkStart w:id="15" w:name="_Ref127526697"/>
      <w:r>
        <w:t>6.7.</w:t>
      </w:r>
      <w:r w:rsidR="00450FCF">
        <w:t>8</w:t>
      </w:r>
      <w:r w:rsidR="00D51636">
        <w:t xml:space="preserve"> </w:t>
      </w:r>
      <w:r w:rsidR="00D51636" w:rsidRPr="00D001B8">
        <w:t>Backlash</w:t>
      </w:r>
      <w:bookmarkEnd w:id="15"/>
    </w:p>
    <w:p w14:paraId="09E6EF1B" w14:textId="77777777" w:rsidR="00025F87" w:rsidRDefault="009120EE" w:rsidP="00025F8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6.7.8.1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3A99AFE8" w14:textId="77777777" w:rsidR="003E3AC7" w:rsidRDefault="003E3AC7" w:rsidP="003E3AC7">
      <w:pPr>
        <w:pStyle w:val="BodyText"/>
        <w:keepNext/>
      </w:pPr>
      <w:r>
        <w:rPr>
          <w:noProof/>
        </w:rPr>
        <w:drawing>
          <wp:inline distT="0" distB="0" distL="0" distR="0" wp14:anchorId="7CCC6614" wp14:editId="11629EE2">
            <wp:extent cx="3771900" cy="2447925"/>
            <wp:effectExtent l="0" t="0" r="0" b="952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2BE0" w14:textId="77FBB329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- Backlash Simplex brake 1 On, Duplex brake 2 Off</w:t>
      </w:r>
    </w:p>
    <w:p w14:paraId="7B6F9534" w14:textId="49EA3FAD" w:rsidR="00025F87" w:rsidRPr="004D20AB" w:rsidRDefault="00025F87" w:rsidP="004D20AB">
      <w:pPr>
        <w:pStyle w:val="BodyText"/>
      </w:pPr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8"/>
        <w:gridCol w:w="1926"/>
        <w:gridCol w:w="1901"/>
        <w:gridCol w:w="2075"/>
      </w:tblGrid>
      <w:tr w:rsidR="004D20AB" w14:paraId="00AD6BA9" w14:textId="77777777" w:rsidTr="003E3AC7">
        <w:tc>
          <w:tcPr>
            <w:tcW w:w="3448" w:type="dxa"/>
          </w:tcPr>
          <w:p w14:paraId="02BBE727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827" w:type="dxa"/>
            <w:gridSpan w:val="2"/>
          </w:tcPr>
          <w:p w14:paraId="7D9F6EFF" w14:textId="77777777" w:rsidR="004D20AB" w:rsidRDefault="004D20AB" w:rsidP="004D20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687236CE" w14:textId="77777777" w:rsidR="004D20AB" w:rsidRDefault="004D20AB" w:rsidP="004D20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Pass/Fail</w:t>
            </w:r>
          </w:p>
        </w:tc>
      </w:tr>
      <w:tr w:rsidR="004D20AB" w14:paraId="6F23F915" w14:textId="77777777" w:rsidTr="003E3AC7">
        <w:tc>
          <w:tcPr>
            <w:tcW w:w="3448" w:type="dxa"/>
          </w:tcPr>
          <w:p w14:paraId="1807D850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9120EE">
              <w:rPr>
                <w:sz w:val="22"/>
                <w:szCs w:val="22"/>
              </w:rPr>
              <w:t xml:space="preserve">e </w:t>
            </w:r>
            <w:r>
              <w:rPr>
                <w:sz w:val="22"/>
                <w:szCs w:val="22"/>
              </w:rPr>
              <w:t xml:space="preserve">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(motor 2 and motor 3 ZERO position)</w:t>
            </w:r>
          </w:p>
        </w:tc>
        <w:tc>
          <w:tcPr>
            <w:tcW w:w="3827" w:type="dxa"/>
            <w:gridSpan w:val="2"/>
          </w:tcPr>
          <w:p w14:paraId="00022519" w14:textId="40AC3E6F" w:rsidR="00971095" w:rsidRPr="00971095" w:rsidRDefault="003E3AC7" w:rsidP="0097109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49.9527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D55D941" w14:textId="16E6BC15" w:rsidR="00971095" w:rsidRDefault="003E3AC7" w:rsidP="0097109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117C7868" w14:textId="77777777" w:rsidR="004D20AB" w:rsidRDefault="004D20AB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971095" w14:paraId="0CF72C98" w14:textId="77777777" w:rsidTr="003E3AC7">
        <w:tc>
          <w:tcPr>
            <w:tcW w:w="3448" w:type="dxa"/>
          </w:tcPr>
          <w:p w14:paraId="52178986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6C03ACEC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2 and motor 3 ZERO position)</w:t>
            </w:r>
          </w:p>
        </w:tc>
        <w:tc>
          <w:tcPr>
            <w:tcW w:w="3827" w:type="dxa"/>
            <w:gridSpan w:val="2"/>
          </w:tcPr>
          <w:p w14:paraId="640DD25E" w14:textId="43AC81C6" w:rsidR="00971095" w:rsidRDefault="003E3AC7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-50.4277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014C4B13" w14:textId="28338F3C" w:rsidR="00971095" w:rsidRDefault="003E3AC7" w:rsidP="0097109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66E8D318" w14:textId="77777777" w:rsidR="00971095" w:rsidRDefault="00971095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971095" w14:paraId="5B28C042" w14:textId="77777777" w:rsidTr="003E3AC7">
        <w:tc>
          <w:tcPr>
            <w:tcW w:w="3448" w:type="dxa"/>
          </w:tcPr>
          <w:p w14:paraId="01767F3E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proofErr w:type="spellStart"/>
            <w:proofErr w:type="gramStart"/>
            <w:r w:rsidR="009120EE">
              <w:rPr>
                <w:sz w:val="22"/>
                <w:szCs w:val="22"/>
              </w:rPr>
              <w:t>g,</w:t>
            </w:r>
            <w:r>
              <w:rPr>
                <w:sz w:val="22"/>
                <w:szCs w:val="22"/>
              </w:rPr>
              <w:t>Total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backlash</w:t>
            </w:r>
          </w:p>
          <w:p w14:paraId="39FC0D98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15A2502C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827" w:type="dxa"/>
            <w:gridSpan w:val="2"/>
          </w:tcPr>
          <w:p w14:paraId="0EEA5FA9" w14:textId="5E91ABB7" w:rsidR="00971095" w:rsidRDefault="003E3AC7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-0.5572</w:t>
            </w:r>
          </w:p>
        </w:tc>
        <w:tc>
          <w:tcPr>
            <w:tcW w:w="2075" w:type="dxa"/>
            <w:shd w:val="solid" w:color="FF7575" w:fill="auto"/>
          </w:tcPr>
          <w:p w14:paraId="5064884C" w14:textId="00B98021" w:rsidR="00971095" w:rsidRDefault="003E3AC7" w:rsidP="0097109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  <w:p w14:paraId="3BCDA466" w14:textId="77777777" w:rsidR="00971095" w:rsidRDefault="00971095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4D20AB" w14:paraId="76F21E50" w14:textId="77777777" w:rsidTr="00971095">
        <w:tc>
          <w:tcPr>
            <w:tcW w:w="3448" w:type="dxa"/>
          </w:tcPr>
          <w:p w14:paraId="456490B3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remain within allowable limits</w:t>
            </w:r>
          </w:p>
        </w:tc>
        <w:tc>
          <w:tcPr>
            <w:tcW w:w="1926" w:type="dxa"/>
          </w:tcPr>
          <w:p w14:paraId="3E0FEC02" w14:textId="77777777" w:rsidR="004D20AB" w:rsidRDefault="004D20AB" w:rsidP="004D20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Allowable limit</w:t>
            </w:r>
          </w:p>
        </w:tc>
        <w:tc>
          <w:tcPr>
            <w:tcW w:w="1901" w:type="dxa"/>
          </w:tcPr>
          <w:p w14:paraId="03DDDF6C" w14:textId="77777777" w:rsidR="004D20AB" w:rsidRDefault="004D20AB" w:rsidP="004D20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 Value</w:t>
            </w:r>
          </w:p>
        </w:tc>
        <w:tc>
          <w:tcPr>
            <w:tcW w:w="2075" w:type="dxa"/>
          </w:tcPr>
          <w:p w14:paraId="71D0EBC7" w14:textId="77777777" w:rsidR="004D20AB" w:rsidRDefault="004D20AB" w:rsidP="004D20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Pass/Fail</w:t>
            </w:r>
          </w:p>
        </w:tc>
      </w:tr>
      <w:tr w:rsidR="004D20AB" w14:paraId="5EE94B1A" w14:textId="77777777" w:rsidTr="00971095">
        <w:tc>
          <w:tcPr>
            <w:tcW w:w="3448" w:type="dxa"/>
          </w:tcPr>
          <w:p w14:paraId="4181C7FE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</w:t>
            </w:r>
            <w:r w:rsidR="00441630">
              <w:rPr>
                <w:sz w:val="22"/>
                <w:szCs w:val="22"/>
              </w:rPr>
              <w:t xml:space="preserve"> Tension</w:t>
            </w:r>
          </w:p>
        </w:tc>
        <w:tc>
          <w:tcPr>
            <w:tcW w:w="1926" w:type="dxa"/>
          </w:tcPr>
          <w:p w14:paraId="2AE22887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413980EF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56142C03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41630" w14:paraId="403CD5A1" w14:textId="77777777" w:rsidTr="00971095">
        <w:tc>
          <w:tcPr>
            <w:tcW w:w="3448" w:type="dxa"/>
          </w:tcPr>
          <w:p w14:paraId="36F30062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</w:t>
            </w:r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1926" w:type="dxa"/>
          </w:tcPr>
          <w:p w14:paraId="23628493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1584AE22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1E1900B5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08F39D87" w14:textId="77777777" w:rsidTr="00971095">
        <w:tc>
          <w:tcPr>
            <w:tcW w:w="3448" w:type="dxa"/>
          </w:tcPr>
          <w:p w14:paraId="78DC4BF7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</w:t>
            </w:r>
            <w:r w:rsidR="00441630">
              <w:rPr>
                <w:sz w:val="22"/>
                <w:szCs w:val="22"/>
              </w:rPr>
              <w:t xml:space="preserve"> Tension</w:t>
            </w:r>
          </w:p>
        </w:tc>
        <w:tc>
          <w:tcPr>
            <w:tcW w:w="1926" w:type="dxa"/>
          </w:tcPr>
          <w:p w14:paraId="365B31B3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638E7A50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6BF74A8B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41630" w14:paraId="423A9386" w14:textId="77777777" w:rsidTr="00971095">
        <w:tc>
          <w:tcPr>
            <w:tcW w:w="3448" w:type="dxa"/>
          </w:tcPr>
          <w:p w14:paraId="04EEEE3B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Motor </w:t>
            </w:r>
            <w:r>
              <w:rPr>
                <w:sz w:val="22"/>
                <w:szCs w:val="22"/>
              </w:rPr>
              <w:t>2 Compression</w:t>
            </w:r>
          </w:p>
        </w:tc>
        <w:tc>
          <w:tcPr>
            <w:tcW w:w="1926" w:type="dxa"/>
          </w:tcPr>
          <w:p w14:paraId="5D360B06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7D51CADB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45E0200E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7EC41DAA" w14:textId="77777777" w:rsidTr="00971095">
        <w:tc>
          <w:tcPr>
            <w:tcW w:w="3448" w:type="dxa"/>
          </w:tcPr>
          <w:p w14:paraId="5C3A5EBC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Motor 3</w:t>
            </w:r>
            <w:r w:rsidR="00441630">
              <w:rPr>
                <w:sz w:val="22"/>
                <w:szCs w:val="22"/>
              </w:rPr>
              <w:t xml:space="preserve"> Tension</w:t>
            </w:r>
          </w:p>
        </w:tc>
        <w:tc>
          <w:tcPr>
            <w:tcW w:w="1926" w:type="dxa"/>
          </w:tcPr>
          <w:p w14:paraId="46513115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33D4C3DA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046A5824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41630" w14:paraId="04BF9D4D" w14:textId="77777777" w:rsidTr="00971095">
        <w:tc>
          <w:tcPr>
            <w:tcW w:w="3448" w:type="dxa"/>
          </w:tcPr>
          <w:p w14:paraId="44B2F2A0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Motor </w:t>
            </w:r>
            <w:r>
              <w:rPr>
                <w:sz w:val="22"/>
                <w:szCs w:val="22"/>
              </w:rPr>
              <w:t>3 Compression</w:t>
            </w:r>
          </w:p>
        </w:tc>
        <w:tc>
          <w:tcPr>
            <w:tcW w:w="1926" w:type="dxa"/>
          </w:tcPr>
          <w:p w14:paraId="2012C54F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0B2831BB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20089818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318B9CF4" w14:textId="77777777" w:rsidTr="00971095">
        <w:tc>
          <w:tcPr>
            <w:tcW w:w="3448" w:type="dxa"/>
          </w:tcPr>
          <w:p w14:paraId="46023883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</w:t>
            </w:r>
            <w:r w:rsidR="00441630">
              <w:rPr>
                <w:sz w:val="22"/>
                <w:szCs w:val="22"/>
              </w:rPr>
              <w:t xml:space="preserve"> Tension</w:t>
            </w:r>
          </w:p>
        </w:tc>
        <w:tc>
          <w:tcPr>
            <w:tcW w:w="1926" w:type="dxa"/>
          </w:tcPr>
          <w:p w14:paraId="5E3ED381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2B44D481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0A992E23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41630" w14:paraId="218D7267" w14:textId="77777777" w:rsidTr="00971095">
        <w:tc>
          <w:tcPr>
            <w:tcW w:w="3448" w:type="dxa"/>
          </w:tcPr>
          <w:p w14:paraId="541104DF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Compression</w:t>
            </w:r>
          </w:p>
        </w:tc>
        <w:tc>
          <w:tcPr>
            <w:tcW w:w="1926" w:type="dxa"/>
          </w:tcPr>
          <w:p w14:paraId="2BF4BCC0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66F9CE24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1866245B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2B9682E3" w14:textId="77777777" w:rsidTr="00971095">
        <w:tc>
          <w:tcPr>
            <w:tcW w:w="3448" w:type="dxa"/>
          </w:tcPr>
          <w:p w14:paraId="4A6AADDD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</w:t>
            </w:r>
            <w:r w:rsidR="00441630">
              <w:rPr>
                <w:sz w:val="22"/>
                <w:szCs w:val="22"/>
              </w:rPr>
              <w:t xml:space="preserve"> </w:t>
            </w:r>
            <w:r w:rsidR="00441630">
              <w:rPr>
                <w:sz w:val="22"/>
                <w:szCs w:val="22"/>
              </w:rPr>
              <w:t>Tension</w:t>
            </w:r>
          </w:p>
        </w:tc>
        <w:tc>
          <w:tcPr>
            <w:tcW w:w="1926" w:type="dxa"/>
          </w:tcPr>
          <w:p w14:paraId="799CC5F5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0E633D92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103DBD5E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41630" w14:paraId="1B4049D4" w14:textId="77777777" w:rsidTr="00971095">
        <w:tc>
          <w:tcPr>
            <w:tcW w:w="3448" w:type="dxa"/>
          </w:tcPr>
          <w:p w14:paraId="4827F9BC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M2 </w:t>
            </w:r>
            <w:r>
              <w:rPr>
                <w:sz w:val="22"/>
                <w:szCs w:val="22"/>
              </w:rPr>
              <w:t>Compression</w:t>
            </w:r>
          </w:p>
        </w:tc>
        <w:tc>
          <w:tcPr>
            <w:tcW w:w="1926" w:type="dxa"/>
          </w:tcPr>
          <w:p w14:paraId="40A46EC6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7F3A74B9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009CD266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41630" w14:paraId="6FF027DA" w14:textId="77777777" w:rsidTr="00971095">
        <w:tc>
          <w:tcPr>
            <w:tcW w:w="3448" w:type="dxa"/>
          </w:tcPr>
          <w:p w14:paraId="0C5D1B64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M3 </w:t>
            </w:r>
            <w:r>
              <w:rPr>
                <w:sz w:val="22"/>
                <w:szCs w:val="22"/>
              </w:rPr>
              <w:t>Tension</w:t>
            </w:r>
          </w:p>
        </w:tc>
        <w:tc>
          <w:tcPr>
            <w:tcW w:w="1926" w:type="dxa"/>
          </w:tcPr>
          <w:p w14:paraId="6AF09458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2A77E154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540C1E38" w14:textId="77777777" w:rsidR="00441630" w:rsidRDefault="00441630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2D578107" w14:textId="77777777" w:rsidTr="00971095">
        <w:tc>
          <w:tcPr>
            <w:tcW w:w="3448" w:type="dxa"/>
          </w:tcPr>
          <w:p w14:paraId="6B35CA68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</w:t>
            </w:r>
            <w:r w:rsidR="00441630">
              <w:rPr>
                <w:sz w:val="22"/>
                <w:szCs w:val="22"/>
              </w:rPr>
              <w:t xml:space="preserve"> </w:t>
            </w:r>
            <w:r w:rsidR="00441630">
              <w:rPr>
                <w:sz w:val="22"/>
                <w:szCs w:val="22"/>
              </w:rPr>
              <w:t>Compression</w:t>
            </w:r>
          </w:p>
        </w:tc>
        <w:tc>
          <w:tcPr>
            <w:tcW w:w="1926" w:type="dxa"/>
          </w:tcPr>
          <w:p w14:paraId="09A2ED7F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4A7DE266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5A6344E9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</w:tbl>
    <w:p w14:paraId="10FDAFFB" w14:textId="77777777" w:rsidR="00025F87" w:rsidRDefault="00025F87" w:rsidP="00025F87">
      <w:pPr>
        <w:pStyle w:val="BodyText"/>
        <w:spacing w:after="60"/>
        <w:ind w:left="0"/>
        <w:rPr>
          <w:sz w:val="22"/>
          <w:szCs w:val="22"/>
        </w:rPr>
      </w:pPr>
    </w:p>
    <w:p w14:paraId="6F54D9C4" w14:textId="77777777" w:rsidR="00025F87" w:rsidRDefault="009120EE" w:rsidP="00025F8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6.6.9.2</w:t>
      </w:r>
      <w:r w:rsidR="00025F87" w:rsidRPr="00D706C7">
        <w:rPr>
          <w:b/>
          <w:bCs/>
          <w:sz w:val="22"/>
          <w:szCs w:val="22"/>
        </w:rPr>
        <w:t xml:space="preserve">Simplex Brake </w:t>
      </w:r>
      <w:r w:rsidR="00025F87">
        <w:rPr>
          <w:b/>
          <w:bCs/>
          <w:sz w:val="22"/>
          <w:szCs w:val="22"/>
        </w:rPr>
        <w:t>1</w:t>
      </w:r>
      <w:r w:rsidR="00025F87" w:rsidRPr="00D706C7">
        <w:rPr>
          <w:b/>
          <w:bCs/>
          <w:sz w:val="22"/>
          <w:szCs w:val="22"/>
        </w:rPr>
        <w:t xml:space="preserve"> – OFF; Duplex Brake 2 – ON</w:t>
      </w:r>
    </w:p>
    <w:p w14:paraId="05CDEC5E" w14:textId="77777777" w:rsidR="003E3AC7" w:rsidRDefault="003E3AC7" w:rsidP="003E3AC7">
      <w:pPr>
        <w:pStyle w:val="Caption"/>
        <w:keepNext/>
        <w:ind w:left="0"/>
        <w:jc w:val="left"/>
      </w:pPr>
      <w:r>
        <w:rPr>
          <w:noProof/>
        </w:rPr>
        <w:drawing>
          <wp:inline distT="0" distB="0" distL="0" distR="0" wp14:anchorId="1D8D8507" wp14:editId="3DB4C4A0">
            <wp:extent cx="3771900" cy="2447925"/>
            <wp:effectExtent l="0" t="0" r="0" b="9525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8C98" w14:textId="67A7E65D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- Backlash Simplex brake 1 Off, Duplex brake 2 On</w:t>
      </w:r>
    </w:p>
    <w:p w14:paraId="25332D24" w14:textId="50A284CF" w:rsidR="00971095" w:rsidRPr="004D3382" w:rsidRDefault="004D3382" w:rsidP="00971095">
      <w:pPr>
        <w:pStyle w:val="Caption"/>
        <w:keepNext/>
        <w:ind w:left="0"/>
        <w:jc w:val="left"/>
        <w:rPr>
          <w:i w:val="0"/>
          <w:iCs w:val="0"/>
        </w:rPr>
      </w:pPr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8"/>
        <w:gridCol w:w="1926"/>
        <w:gridCol w:w="1901"/>
        <w:gridCol w:w="2075"/>
      </w:tblGrid>
      <w:tr w:rsidR="00971095" w14:paraId="1DDEF538" w14:textId="77777777" w:rsidTr="003E3AC7">
        <w:tc>
          <w:tcPr>
            <w:tcW w:w="3448" w:type="dxa"/>
          </w:tcPr>
          <w:p w14:paraId="37577826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827" w:type="dxa"/>
            <w:gridSpan w:val="2"/>
          </w:tcPr>
          <w:p w14:paraId="31A91AE1" w14:textId="77777777" w:rsidR="00971095" w:rsidRDefault="00971095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3F78F1BF" w14:textId="77777777" w:rsidR="00971095" w:rsidRDefault="00971095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Pass/Fail</w:t>
            </w:r>
          </w:p>
        </w:tc>
      </w:tr>
      <w:tr w:rsidR="00430A4C" w14:paraId="0AABCABE" w14:textId="77777777" w:rsidTr="003E3AC7">
        <w:tc>
          <w:tcPr>
            <w:tcW w:w="3448" w:type="dxa"/>
          </w:tcPr>
          <w:p w14:paraId="0D722E1A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9120EE">
              <w:rPr>
                <w:sz w:val="22"/>
                <w:szCs w:val="22"/>
              </w:rPr>
              <w:t xml:space="preserve">e </w:t>
            </w:r>
            <w:r>
              <w:rPr>
                <w:sz w:val="22"/>
                <w:szCs w:val="22"/>
              </w:rPr>
              <w:t xml:space="preserve">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705F5D3B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3827" w:type="dxa"/>
            <w:gridSpan w:val="2"/>
          </w:tcPr>
          <w:p w14:paraId="15888CB5" w14:textId="5B86F6C0" w:rsidR="00430A4C" w:rsidRPr="00971095" w:rsidRDefault="003E3AC7" w:rsidP="00430A4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49.9978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328AC15D" w14:textId="0196BA9C" w:rsidR="00430A4C" w:rsidRDefault="003E3AC7" w:rsidP="00430A4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1028DCD0" w14:textId="77777777" w:rsidR="00430A4C" w:rsidRDefault="00430A4C" w:rsidP="00430A4C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430A4C" w14:paraId="587659F3" w14:textId="77777777" w:rsidTr="003E3AC7">
        <w:tc>
          <w:tcPr>
            <w:tcW w:w="3448" w:type="dxa"/>
          </w:tcPr>
          <w:p w14:paraId="7B8D90D2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9120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00F9B22B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3827" w:type="dxa"/>
            <w:gridSpan w:val="2"/>
          </w:tcPr>
          <w:p w14:paraId="0634C210" w14:textId="2AF27778" w:rsidR="00430A4C" w:rsidRDefault="003E3AC7" w:rsidP="00430A4C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-50.1943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31059A42" w14:textId="2866A26A" w:rsidR="00430A4C" w:rsidRDefault="003E3AC7" w:rsidP="00430A4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3EFBAF06" w14:textId="77777777" w:rsidR="00430A4C" w:rsidRDefault="00430A4C" w:rsidP="00430A4C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430A4C" w14:paraId="10632334" w14:textId="77777777" w:rsidTr="003E3AC7">
        <w:tc>
          <w:tcPr>
            <w:tcW w:w="3448" w:type="dxa"/>
          </w:tcPr>
          <w:p w14:paraId="4F659C7D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9120EE">
              <w:rPr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, Total backlash</w:t>
            </w:r>
          </w:p>
          <w:p w14:paraId="08313FC1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64678882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827" w:type="dxa"/>
            <w:gridSpan w:val="2"/>
          </w:tcPr>
          <w:p w14:paraId="72ECC24F" w14:textId="1CA47A87" w:rsidR="00430A4C" w:rsidRDefault="003E3AC7" w:rsidP="00430A4C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-0.0008</w:t>
            </w:r>
          </w:p>
        </w:tc>
        <w:tc>
          <w:tcPr>
            <w:tcW w:w="2075" w:type="dxa"/>
            <w:shd w:val="solid" w:color="B9FF93" w:fill="auto"/>
          </w:tcPr>
          <w:p w14:paraId="7FE73DCB" w14:textId="345C1738" w:rsidR="00430A4C" w:rsidRDefault="003E3AC7" w:rsidP="00430A4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653A8091" w14:textId="77777777" w:rsidR="00430A4C" w:rsidRDefault="00430A4C" w:rsidP="00430A4C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971095" w14:paraId="302A1CDF" w14:textId="77777777" w:rsidTr="00EB00E7">
        <w:tc>
          <w:tcPr>
            <w:tcW w:w="3448" w:type="dxa"/>
          </w:tcPr>
          <w:p w14:paraId="464A4447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remain within allowable limits</w:t>
            </w:r>
          </w:p>
        </w:tc>
        <w:tc>
          <w:tcPr>
            <w:tcW w:w="1926" w:type="dxa"/>
          </w:tcPr>
          <w:p w14:paraId="2A2A2F16" w14:textId="77777777" w:rsidR="00971095" w:rsidRDefault="00971095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Allowable limit</w:t>
            </w:r>
          </w:p>
        </w:tc>
        <w:tc>
          <w:tcPr>
            <w:tcW w:w="1901" w:type="dxa"/>
          </w:tcPr>
          <w:p w14:paraId="2F5D29EC" w14:textId="77777777" w:rsidR="00971095" w:rsidRDefault="00971095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 Value</w:t>
            </w:r>
          </w:p>
        </w:tc>
        <w:tc>
          <w:tcPr>
            <w:tcW w:w="2075" w:type="dxa"/>
          </w:tcPr>
          <w:p w14:paraId="241E0ECA" w14:textId="77777777" w:rsidR="00971095" w:rsidRDefault="00971095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Pass/Fail</w:t>
            </w:r>
          </w:p>
        </w:tc>
      </w:tr>
      <w:tr w:rsidR="00971095" w14:paraId="2F70262F" w14:textId="77777777" w:rsidTr="00EB00E7">
        <w:tc>
          <w:tcPr>
            <w:tcW w:w="3448" w:type="dxa"/>
          </w:tcPr>
          <w:p w14:paraId="5AA26769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Tension</w:t>
            </w:r>
          </w:p>
        </w:tc>
        <w:tc>
          <w:tcPr>
            <w:tcW w:w="1926" w:type="dxa"/>
          </w:tcPr>
          <w:p w14:paraId="2365FD2A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1AADFBD1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1FA24650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3166A51C" w14:textId="77777777" w:rsidTr="00EB00E7">
        <w:tc>
          <w:tcPr>
            <w:tcW w:w="3448" w:type="dxa"/>
          </w:tcPr>
          <w:p w14:paraId="7C75989C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Compression</w:t>
            </w:r>
          </w:p>
        </w:tc>
        <w:tc>
          <w:tcPr>
            <w:tcW w:w="1926" w:type="dxa"/>
          </w:tcPr>
          <w:p w14:paraId="466C9A13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4F5F990D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217F72DF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7011F2FC" w14:textId="77777777" w:rsidTr="00EB00E7">
        <w:tc>
          <w:tcPr>
            <w:tcW w:w="3448" w:type="dxa"/>
          </w:tcPr>
          <w:p w14:paraId="49D903AE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Tension</w:t>
            </w:r>
          </w:p>
        </w:tc>
        <w:tc>
          <w:tcPr>
            <w:tcW w:w="1926" w:type="dxa"/>
          </w:tcPr>
          <w:p w14:paraId="256F0241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2EB63B80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201566B5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48A977B2" w14:textId="77777777" w:rsidTr="00EB00E7">
        <w:tc>
          <w:tcPr>
            <w:tcW w:w="3448" w:type="dxa"/>
          </w:tcPr>
          <w:p w14:paraId="7BA3A774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Compression</w:t>
            </w:r>
          </w:p>
        </w:tc>
        <w:tc>
          <w:tcPr>
            <w:tcW w:w="1926" w:type="dxa"/>
          </w:tcPr>
          <w:p w14:paraId="505BFB5C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73C6D9C0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2E9C9915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738E2C06" w14:textId="77777777" w:rsidTr="00EB00E7">
        <w:tc>
          <w:tcPr>
            <w:tcW w:w="3448" w:type="dxa"/>
          </w:tcPr>
          <w:p w14:paraId="2861C2EE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Tension</w:t>
            </w:r>
          </w:p>
        </w:tc>
        <w:tc>
          <w:tcPr>
            <w:tcW w:w="1926" w:type="dxa"/>
          </w:tcPr>
          <w:p w14:paraId="497FE114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49EA9415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473FBEF9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47A5F15D" w14:textId="77777777" w:rsidTr="00EB00E7">
        <w:tc>
          <w:tcPr>
            <w:tcW w:w="3448" w:type="dxa"/>
          </w:tcPr>
          <w:p w14:paraId="303BCCA7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Motor 3 Compression</w:t>
            </w:r>
          </w:p>
        </w:tc>
        <w:tc>
          <w:tcPr>
            <w:tcW w:w="1926" w:type="dxa"/>
          </w:tcPr>
          <w:p w14:paraId="012700DB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50589166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70CEC69A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649A3203" w14:textId="77777777" w:rsidTr="00EB00E7">
        <w:tc>
          <w:tcPr>
            <w:tcW w:w="3448" w:type="dxa"/>
          </w:tcPr>
          <w:p w14:paraId="44295A85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Tension</w:t>
            </w:r>
          </w:p>
        </w:tc>
        <w:tc>
          <w:tcPr>
            <w:tcW w:w="1926" w:type="dxa"/>
          </w:tcPr>
          <w:p w14:paraId="01828313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06EB32D1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08093746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42ED1F8F" w14:textId="77777777" w:rsidTr="00EB00E7">
        <w:tc>
          <w:tcPr>
            <w:tcW w:w="3448" w:type="dxa"/>
          </w:tcPr>
          <w:p w14:paraId="0A7D7A6B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Compression</w:t>
            </w:r>
          </w:p>
        </w:tc>
        <w:tc>
          <w:tcPr>
            <w:tcW w:w="1926" w:type="dxa"/>
          </w:tcPr>
          <w:p w14:paraId="0ACE0416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1C7F6FB9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5FEDDABB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4FF6E818" w14:textId="77777777" w:rsidTr="00EB00E7">
        <w:tc>
          <w:tcPr>
            <w:tcW w:w="3448" w:type="dxa"/>
          </w:tcPr>
          <w:p w14:paraId="1DE092CF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Tension</w:t>
            </w:r>
          </w:p>
        </w:tc>
        <w:tc>
          <w:tcPr>
            <w:tcW w:w="1926" w:type="dxa"/>
          </w:tcPr>
          <w:p w14:paraId="4B6CCB37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27BCE9C7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1561473F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1C36802E" w14:textId="77777777" w:rsidTr="00EB00E7">
        <w:tc>
          <w:tcPr>
            <w:tcW w:w="3448" w:type="dxa"/>
          </w:tcPr>
          <w:p w14:paraId="4E32C100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Compression</w:t>
            </w:r>
          </w:p>
        </w:tc>
        <w:tc>
          <w:tcPr>
            <w:tcW w:w="1926" w:type="dxa"/>
          </w:tcPr>
          <w:p w14:paraId="0C230681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36BD2CC0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126A89D6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3C2A6F47" w14:textId="77777777" w:rsidTr="00EB00E7">
        <w:tc>
          <w:tcPr>
            <w:tcW w:w="3448" w:type="dxa"/>
          </w:tcPr>
          <w:p w14:paraId="71E02958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Tension</w:t>
            </w:r>
          </w:p>
        </w:tc>
        <w:tc>
          <w:tcPr>
            <w:tcW w:w="1926" w:type="dxa"/>
          </w:tcPr>
          <w:p w14:paraId="3F9EFD7E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516FB399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4549D2D8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13A439E9" w14:textId="77777777" w:rsidTr="00EB00E7">
        <w:tc>
          <w:tcPr>
            <w:tcW w:w="3448" w:type="dxa"/>
          </w:tcPr>
          <w:p w14:paraId="42FBC338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Compression</w:t>
            </w:r>
          </w:p>
        </w:tc>
        <w:tc>
          <w:tcPr>
            <w:tcW w:w="1926" w:type="dxa"/>
          </w:tcPr>
          <w:p w14:paraId="4F7D1FAC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0E34EBA5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1F40CA79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</w:tbl>
    <w:p w14:paraId="1E4E4ABB" w14:textId="77777777" w:rsidR="00971095" w:rsidRDefault="00971095" w:rsidP="00025F87">
      <w:pPr>
        <w:pStyle w:val="BodyText"/>
        <w:spacing w:after="60"/>
        <w:ind w:left="0"/>
        <w:rPr>
          <w:sz w:val="22"/>
          <w:szCs w:val="22"/>
        </w:rPr>
      </w:pPr>
    </w:p>
    <w:p w14:paraId="3C95AC6B" w14:textId="77777777" w:rsidR="00025F87" w:rsidRDefault="009120EE" w:rsidP="00025F8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6.6.9.3 </w:t>
      </w:r>
      <w:r w:rsidR="00025F87" w:rsidRPr="00C07512">
        <w:rPr>
          <w:b/>
          <w:bCs/>
          <w:sz w:val="22"/>
          <w:szCs w:val="22"/>
        </w:rPr>
        <w:t>Both Brakes OFF</w:t>
      </w:r>
    </w:p>
    <w:p w14:paraId="35CB0E13" w14:textId="77777777" w:rsidR="003E3AC7" w:rsidRDefault="003E3AC7" w:rsidP="003E3AC7">
      <w:pPr>
        <w:pStyle w:val="Caption"/>
        <w:keepNext/>
        <w:ind w:left="0"/>
        <w:jc w:val="left"/>
      </w:pPr>
      <w:r>
        <w:rPr>
          <w:noProof/>
        </w:rPr>
        <w:drawing>
          <wp:inline distT="0" distB="0" distL="0" distR="0" wp14:anchorId="3C5FD7E9" wp14:editId="2E18FEA3">
            <wp:extent cx="3771900" cy="2447925"/>
            <wp:effectExtent l="0" t="0" r="0" b="9525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AF31" w14:textId="1F6FD3D9" w:rsidR="003E3AC7" w:rsidRDefault="003E3AC7" w:rsidP="003E3AC7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38</w:t>
        </w:r>
      </w:fldSimple>
      <w:r>
        <w:t>- Backlash Simplex brake 1 Off, Duplex brake 2 Off</w:t>
      </w:r>
    </w:p>
    <w:p w14:paraId="55045F75" w14:textId="49D970D9" w:rsidR="00971095" w:rsidRPr="004D3382" w:rsidRDefault="004D3382" w:rsidP="00430A4C">
      <w:pPr>
        <w:pStyle w:val="Caption"/>
        <w:keepNext/>
        <w:ind w:left="0"/>
        <w:jc w:val="left"/>
        <w:rPr>
          <w:i w:val="0"/>
          <w:iCs w:val="0"/>
        </w:rPr>
      </w:pPr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8"/>
        <w:gridCol w:w="1926"/>
        <w:gridCol w:w="1901"/>
        <w:gridCol w:w="2075"/>
      </w:tblGrid>
      <w:tr w:rsidR="00971095" w14:paraId="4F0944F9" w14:textId="77777777" w:rsidTr="003E3AC7">
        <w:tc>
          <w:tcPr>
            <w:tcW w:w="3448" w:type="dxa"/>
          </w:tcPr>
          <w:p w14:paraId="23CEFC7F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827" w:type="dxa"/>
            <w:gridSpan w:val="2"/>
          </w:tcPr>
          <w:p w14:paraId="56B96AAE" w14:textId="77777777" w:rsidR="00971095" w:rsidRDefault="00971095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223E672F" w14:textId="77777777" w:rsidR="00971095" w:rsidRDefault="00971095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Pass/Fail</w:t>
            </w:r>
          </w:p>
        </w:tc>
      </w:tr>
      <w:tr w:rsidR="00430A4C" w14:paraId="3F665F8C" w14:textId="77777777" w:rsidTr="003E3AC7">
        <w:tc>
          <w:tcPr>
            <w:tcW w:w="3448" w:type="dxa"/>
          </w:tcPr>
          <w:p w14:paraId="31A7E890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9120EE">
              <w:rPr>
                <w:sz w:val="22"/>
                <w:szCs w:val="22"/>
              </w:rPr>
              <w:t xml:space="preserve">e </w:t>
            </w:r>
            <w:r>
              <w:rPr>
                <w:sz w:val="22"/>
                <w:szCs w:val="22"/>
              </w:rPr>
              <w:t xml:space="preserve">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1191A991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3827" w:type="dxa"/>
            <w:gridSpan w:val="2"/>
          </w:tcPr>
          <w:p w14:paraId="1C22DD92" w14:textId="5E076D3D" w:rsidR="00430A4C" w:rsidRPr="00971095" w:rsidRDefault="003E3AC7" w:rsidP="00430A4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50.1067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009ADEDE" w14:textId="47256C2B" w:rsidR="00430A4C" w:rsidRDefault="003E3AC7" w:rsidP="00430A4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5064A04C" w14:textId="77777777" w:rsidR="00430A4C" w:rsidRDefault="00430A4C" w:rsidP="00430A4C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430A4C" w14:paraId="74E1998F" w14:textId="77777777" w:rsidTr="003E3AC7">
        <w:tc>
          <w:tcPr>
            <w:tcW w:w="3448" w:type="dxa"/>
          </w:tcPr>
          <w:p w14:paraId="556C5E4B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396A3452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3827" w:type="dxa"/>
            <w:gridSpan w:val="2"/>
          </w:tcPr>
          <w:p w14:paraId="3A65F5CC" w14:textId="0DE41B02" w:rsidR="00430A4C" w:rsidRDefault="003E3AC7" w:rsidP="00430A4C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-49.8413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74935BF0" w14:textId="39AA77F2" w:rsidR="00430A4C" w:rsidRDefault="003E3AC7" w:rsidP="00430A4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543AF54E" w14:textId="77777777" w:rsidR="00430A4C" w:rsidRDefault="00430A4C" w:rsidP="00430A4C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430A4C" w14:paraId="3271B226" w14:textId="77777777" w:rsidTr="003E3AC7">
        <w:tc>
          <w:tcPr>
            <w:tcW w:w="3448" w:type="dxa"/>
          </w:tcPr>
          <w:p w14:paraId="0DCCF631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proofErr w:type="spellStart"/>
            <w:proofErr w:type="gramStart"/>
            <w:r w:rsidR="009120EE">
              <w:rPr>
                <w:sz w:val="22"/>
                <w:szCs w:val="22"/>
              </w:rPr>
              <w:t>g,</w:t>
            </w:r>
            <w:r>
              <w:rPr>
                <w:sz w:val="22"/>
                <w:szCs w:val="22"/>
              </w:rPr>
              <w:t>Total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backlash</w:t>
            </w:r>
          </w:p>
          <w:p w14:paraId="0B0D775E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1EA90227" w14:textId="77777777" w:rsidR="00430A4C" w:rsidRDefault="00430A4C" w:rsidP="00430A4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827" w:type="dxa"/>
            <w:gridSpan w:val="2"/>
          </w:tcPr>
          <w:p w14:paraId="54C46410" w14:textId="4FC7076D" w:rsidR="00430A4C" w:rsidRDefault="003E3AC7" w:rsidP="00430A4C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0.0016</w:t>
            </w:r>
          </w:p>
        </w:tc>
        <w:tc>
          <w:tcPr>
            <w:tcW w:w="2075" w:type="dxa"/>
            <w:shd w:val="solid" w:color="B9FF93" w:fill="auto"/>
          </w:tcPr>
          <w:p w14:paraId="0D3FA81C" w14:textId="0A140E8F" w:rsidR="00430A4C" w:rsidRDefault="003E3AC7" w:rsidP="00430A4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5E20FC08" w14:textId="77777777" w:rsidR="00430A4C" w:rsidRDefault="00430A4C" w:rsidP="00430A4C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971095" w14:paraId="2CEF3B1D" w14:textId="77777777" w:rsidTr="00EB00E7">
        <w:tc>
          <w:tcPr>
            <w:tcW w:w="3448" w:type="dxa"/>
          </w:tcPr>
          <w:p w14:paraId="4ECC1D37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remain within allowable limits</w:t>
            </w:r>
          </w:p>
        </w:tc>
        <w:tc>
          <w:tcPr>
            <w:tcW w:w="1926" w:type="dxa"/>
          </w:tcPr>
          <w:p w14:paraId="0789B6C7" w14:textId="77777777" w:rsidR="00971095" w:rsidRDefault="00971095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Allowable limit</w:t>
            </w:r>
          </w:p>
        </w:tc>
        <w:tc>
          <w:tcPr>
            <w:tcW w:w="1901" w:type="dxa"/>
          </w:tcPr>
          <w:p w14:paraId="4935A411" w14:textId="77777777" w:rsidR="00971095" w:rsidRDefault="00971095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 Value</w:t>
            </w:r>
          </w:p>
        </w:tc>
        <w:tc>
          <w:tcPr>
            <w:tcW w:w="2075" w:type="dxa"/>
          </w:tcPr>
          <w:p w14:paraId="29E40DB9" w14:textId="77777777" w:rsidR="00971095" w:rsidRDefault="00971095" w:rsidP="0097109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Pass/Fail</w:t>
            </w:r>
          </w:p>
        </w:tc>
      </w:tr>
      <w:tr w:rsidR="00971095" w14:paraId="72E5854C" w14:textId="77777777" w:rsidTr="00EB00E7">
        <w:tc>
          <w:tcPr>
            <w:tcW w:w="3448" w:type="dxa"/>
          </w:tcPr>
          <w:p w14:paraId="70BB9742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Tension</w:t>
            </w:r>
          </w:p>
        </w:tc>
        <w:tc>
          <w:tcPr>
            <w:tcW w:w="1926" w:type="dxa"/>
          </w:tcPr>
          <w:p w14:paraId="67A6A301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7EC84A15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64CEF6F8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723EDF40" w14:textId="77777777" w:rsidTr="00EB00E7">
        <w:tc>
          <w:tcPr>
            <w:tcW w:w="3448" w:type="dxa"/>
          </w:tcPr>
          <w:p w14:paraId="6A37A274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Compression</w:t>
            </w:r>
          </w:p>
        </w:tc>
        <w:tc>
          <w:tcPr>
            <w:tcW w:w="1926" w:type="dxa"/>
          </w:tcPr>
          <w:p w14:paraId="73602111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49E17CB7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6A7A55EA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16B873C3" w14:textId="77777777" w:rsidTr="00EB00E7">
        <w:tc>
          <w:tcPr>
            <w:tcW w:w="3448" w:type="dxa"/>
          </w:tcPr>
          <w:p w14:paraId="71079401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Tension</w:t>
            </w:r>
          </w:p>
        </w:tc>
        <w:tc>
          <w:tcPr>
            <w:tcW w:w="1926" w:type="dxa"/>
          </w:tcPr>
          <w:p w14:paraId="4AC5F102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26BBC34D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0C403831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081B8128" w14:textId="77777777" w:rsidTr="00EB00E7">
        <w:tc>
          <w:tcPr>
            <w:tcW w:w="3448" w:type="dxa"/>
          </w:tcPr>
          <w:p w14:paraId="3D3DD003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Compression</w:t>
            </w:r>
          </w:p>
        </w:tc>
        <w:tc>
          <w:tcPr>
            <w:tcW w:w="1926" w:type="dxa"/>
          </w:tcPr>
          <w:p w14:paraId="0761EA92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52709098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436801D8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17C8E550" w14:textId="77777777" w:rsidTr="00EB00E7">
        <w:tc>
          <w:tcPr>
            <w:tcW w:w="3448" w:type="dxa"/>
          </w:tcPr>
          <w:p w14:paraId="22368C29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Motor 3 Tension</w:t>
            </w:r>
          </w:p>
        </w:tc>
        <w:tc>
          <w:tcPr>
            <w:tcW w:w="1926" w:type="dxa"/>
          </w:tcPr>
          <w:p w14:paraId="21ABD651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58499799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1A49AEF0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4DA6BE54" w14:textId="77777777" w:rsidTr="00EB00E7">
        <w:tc>
          <w:tcPr>
            <w:tcW w:w="3448" w:type="dxa"/>
          </w:tcPr>
          <w:p w14:paraId="1111E36A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Compression</w:t>
            </w:r>
          </w:p>
        </w:tc>
        <w:tc>
          <w:tcPr>
            <w:tcW w:w="1926" w:type="dxa"/>
          </w:tcPr>
          <w:p w14:paraId="764E1992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2D37DB7E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52EC4883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2AD1DD41" w14:textId="77777777" w:rsidTr="00EB00E7">
        <w:tc>
          <w:tcPr>
            <w:tcW w:w="3448" w:type="dxa"/>
          </w:tcPr>
          <w:p w14:paraId="10E07635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Tension</w:t>
            </w:r>
          </w:p>
        </w:tc>
        <w:tc>
          <w:tcPr>
            <w:tcW w:w="1926" w:type="dxa"/>
          </w:tcPr>
          <w:p w14:paraId="0E2392FE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05CAD58C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516F02F9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076F8E2A" w14:textId="77777777" w:rsidTr="00EB00E7">
        <w:tc>
          <w:tcPr>
            <w:tcW w:w="3448" w:type="dxa"/>
          </w:tcPr>
          <w:p w14:paraId="5021D570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Compression</w:t>
            </w:r>
          </w:p>
        </w:tc>
        <w:tc>
          <w:tcPr>
            <w:tcW w:w="1926" w:type="dxa"/>
          </w:tcPr>
          <w:p w14:paraId="3D0606D3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2B409E07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68FB300F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24B3636F" w14:textId="77777777" w:rsidTr="00EB00E7">
        <w:tc>
          <w:tcPr>
            <w:tcW w:w="3448" w:type="dxa"/>
          </w:tcPr>
          <w:p w14:paraId="5DAD8526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Tension</w:t>
            </w:r>
          </w:p>
        </w:tc>
        <w:tc>
          <w:tcPr>
            <w:tcW w:w="1926" w:type="dxa"/>
          </w:tcPr>
          <w:p w14:paraId="64D9DCDE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14FB173A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7FB6D918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2D5128D4" w14:textId="77777777" w:rsidTr="00EB00E7">
        <w:tc>
          <w:tcPr>
            <w:tcW w:w="3448" w:type="dxa"/>
          </w:tcPr>
          <w:p w14:paraId="10FA5A97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Compression</w:t>
            </w:r>
          </w:p>
        </w:tc>
        <w:tc>
          <w:tcPr>
            <w:tcW w:w="1926" w:type="dxa"/>
          </w:tcPr>
          <w:p w14:paraId="6F720E59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059D4EB7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7EE188FC" w14:textId="77777777" w:rsidR="00971095" w:rsidRDefault="00971095" w:rsidP="0097109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62912446" w14:textId="77777777" w:rsidTr="00EB00E7">
        <w:tc>
          <w:tcPr>
            <w:tcW w:w="3448" w:type="dxa"/>
          </w:tcPr>
          <w:p w14:paraId="1D981B78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Tension</w:t>
            </w:r>
          </w:p>
        </w:tc>
        <w:tc>
          <w:tcPr>
            <w:tcW w:w="1926" w:type="dxa"/>
          </w:tcPr>
          <w:p w14:paraId="6F6284E3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3190DE72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1DB27722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971095" w14:paraId="18448149" w14:textId="77777777" w:rsidTr="00EB00E7">
        <w:tc>
          <w:tcPr>
            <w:tcW w:w="3448" w:type="dxa"/>
          </w:tcPr>
          <w:p w14:paraId="752971DC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Compression</w:t>
            </w:r>
          </w:p>
        </w:tc>
        <w:tc>
          <w:tcPr>
            <w:tcW w:w="1926" w:type="dxa"/>
          </w:tcPr>
          <w:p w14:paraId="5201FC5B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901" w:type="dxa"/>
          </w:tcPr>
          <w:p w14:paraId="313B1D94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43EA8D88" w14:textId="77777777" w:rsidR="00971095" w:rsidRDefault="00971095" w:rsidP="00EB00E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</w:tbl>
    <w:p w14:paraId="1720900F" w14:textId="77777777" w:rsidR="00C07512" w:rsidRDefault="00C07512" w:rsidP="00025F87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49"/>
      <w:footerReference w:type="default" r:id="rId50"/>
      <w:headerReference w:type="first" r:id="rId51"/>
      <w:footerReference w:type="first" r:id="rId52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0158" w14:textId="77777777" w:rsidR="007D6F15" w:rsidRDefault="007D6F15">
      <w:pPr>
        <w:spacing w:after="0" w:line="240" w:lineRule="auto"/>
      </w:pPr>
      <w:r>
        <w:separator/>
      </w:r>
    </w:p>
  </w:endnote>
  <w:endnote w:type="continuationSeparator" w:id="0">
    <w:p w14:paraId="47A6EE64" w14:textId="77777777" w:rsidR="007D6F15" w:rsidRDefault="007D6F15">
      <w:pPr>
        <w:spacing w:after="0" w:line="240" w:lineRule="auto"/>
      </w:pPr>
      <w:r>
        <w:continuationSeparator/>
      </w:r>
    </w:p>
  </w:endnote>
  <w:endnote w:type="continuationNotice" w:id="1">
    <w:p w14:paraId="252B7CC8" w14:textId="77777777" w:rsidR="007D6F15" w:rsidRDefault="007D6F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1A691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107FF39A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17B11637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3726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7DE5874" wp14:editId="27F44776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AB910E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6B287" w14:textId="77777777" w:rsidR="007D6F15" w:rsidRDefault="007D6F15">
      <w:pPr>
        <w:spacing w:after="0" w:line="240" w:lineRule="auto"/>
      </w:pPr>
      <w:r>
        <w:separator/>
      </w:r>
    </w:p>
  </w:footnote>
  <w:footnote w:type="continuationSeparator" w:id="0">
    <w:p w14:paraId="06867FDD" w14:textId="77777777" w:rsidR="007D6F15" w:rsidRDefault="007D6F15">
      <w:pPr>
        <w:spacing w:after="0" w:line="240" w:lineRule="auto"/>
      </w:pPr>
      <w:r>
        <w:continuationSeparator/>
      </w:r>
    </w:p>
  </w:footnote>
  <w:footnote w:type="continuationNotice" w:id="1">
    <w:p w14:paraId="764E1632" w14:textId="77777777" w:rsidR="007D6F15" w:rsidRDefault="007D6F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12CF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68265101" wp14:editId="20FE8EC6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72276716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DA04D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60B7FB9F" wp14:editId="0D3CFDB9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69EB78DF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35588042">
    <w:abstractNumId w:val="2"/>
  </w:num>
  <w:num w:numId="2" w16cid:durableId="1820880727">
    <w:abstractNumId w:val="0"/>
  </w:num>
  <w:num w:numId="3" w16cid:durableId="16322065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C7"/>
    <w:rsid w:val="00000C7E"/>
    <w:rsid w:val="0000233A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430"/>
    <w:rsid w:val="00041911"/>
    <w:rsid w:val="00041AA2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719FA"/>
    <w:rsid w:val="000720A0"/>
    <w:rsid w:val="00072994"/>
    <w:rsid w:val="00072C6F"/>
    <w:rsid w:val="00073090"/>
    <w:rsid w:val="000731C2"/>
    <w:rsid w:val="000753EE"/>
    <w:rsid w:val="000762D0"/>
    <w:rsid w:val="00076639"/>
    <w:rsid w:val="0007771E"/>
    <w:rsid w:val="000779B8"/>
    <w:rsid w:val="00083900"/>
    <w:rsid w:val="00083E91"/>
    <w:rsid w:val="000845D5"/>
    <w:rsid w:val="00087D13"/>
    <w:rsid w:val="0009150F"/>
    <w:rsid w:val="00092D8F"/>
    <w:rsid w:val="00093BC3"/>
    <w:rsid w:val="0009590E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A4CB1"/>
    <w:rsid w:val="000B09AA"/>
    <w:rsid w:val="000B139F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6C0"/>
    <w:rsid w:val="000E2DDA"/>
    <w:rsid w:val="000E3A43"/>
    <w:rsid w:val="000E4AC3"/>
    <w:rsid w:val="000E4F9D"/>
    <w:rsid w:val="000E52B6"/>
    <w:rsid w:val="000E538E"/>
    <w:rsid w:val="000E6351"/>
    <w:rsid w:val="000E6877"/>
    <w:rsid w:val="000E697B"/>
    <w:rsid w:val="000F0F2B"/>
    <w:rsid w:val="000F1831"/>
    <w:rsid w:val="000F1B80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3C04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590B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2804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2DAA"/>
    <w:rsid w:val="002630F1"/>
    <w:rsid w:val="00265D9E"/>
    <w:rsid w:val="00266171"/>
    <w:rsid w:val="00266C30"/>
    <w:rsid w:val="0027033E"/>
    <w:rsid w:val="00274373"/>
    <w:rsid w:val="00274897"/>
    <w:rsid w:val="00274F9A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E23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0E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3AC7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C5B"/>
    <w:rsid w:val="00401DF9"/>
    <w:rsid w:val="0040254E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309E4"/>
    <w:rsid w:val="00430A4C"/>
    <w:rsid w:val="00433BFD"/>
    <w:rsid w:val="00434582"/>
    <w:rsid w:val="0043495B"/>
    <w:rsid w:val="00441429"/>
    <w:rsid w:val="00441630"/>
    <w:rsid w:val="00441762"/>
    <w:rsid w:val="004441A8"/>
    <w:rsid w:val="00444530"/>
    <w:rsid w:val="004457D4"/>
    <w:rsid w:val="00450171"/>
    <w:rsid w:val="004505B2"/>
    <w:rsid w:val="004508A0"/>
    <w:rsid w:val="00450EBD"/>
    <w:rsid w:val="00450FCF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313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123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20AB"/>
    <w:rsid w:val="004D3382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12DA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4242"/>
    <w:rsid w:val="00534D45"/>
    <w:rsid w:val="0053772A"/>
    <w:rsid w:val="005427CD"/>
    <w:rsid w:val="00545041"/>
    <w:rsid w:val="00545402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0525"/>
    <w:rsid w:val="005A2157"/>
    <w:rsid w:val="005A2E75"/>
    <w:rsid w:val="005A2FB0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3F1C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17DF"/>
    <w:rsid w:val="00681EC4"/>
    <w:rsid w:val="00683797"/>
    <w:rsid w:val="00684173"/>
    <w:rsid w:val="00685579"/>
    <w:rsid w:val="00693624"/>
    <w:rsid w:val="0069633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3501"/>
    <w:rsid w:val="006C39F4"/>
    <w:rsid w:val="006C3D87"/>
    <w:rsid w:val="006C4256"/>
    <w:rsid w:val="006C5B59"/>
    <w:rsid w:val="006C5ECB"/>
    <w:rsid w:val="006C6155"/>
    <w:rsid w:val="006C6276"/>
    <w:rsid w:val="006C6411"/>
    <w:rsid w:val="006C7D0A"/>
    <w:rsid w:val="006C7D61"/>
    <w:rsid w:val="006D0D09"/>
    <w:rsid w:val="006D15A2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603F"/>
    <w:rsid w:val="00716598"/>
    <w:rsid w:val="0071695C"/>
    <w:rsid w:val="00716BD8"/>
    <w:rsid w:val="007174EB"/>
    <w:rsid w:val="00717699"/>
    <w:rsid w:val="007243FE"/>
    <w:rsid w:val="00724FEF"/>
    <w:rsid w:val="00725867"/>
    <w:rsid w:val="00725CD3"/>
    <w:rsid w:val="00726D77"/>
    <w:rsid w:val="00733273"/>
    <w:rsid w:val="0073376B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56A2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80958"/>
    <w:rsid w:val="00781108"/>
    <w:rsid w:val="00781138"/>
    <w:rsid w:val="0078221E"/>
    <w:rsid w:val="00782BC2"/>
    <w:rsid w:val="00782BE5"/>
    <w:rsid w:val="007841BE"/>
    <w:rsid w:val="00784300"/>
    <w:rsid w:val="00784682"/>
    <w:rsid w:val="00784CA5"/>
    <w:rsid w:val="0078580B"/>
    <w:rsid w:val="00785A37"/>
    <w:rsid w:val="00785DD0"/>
    <w:rsid w:val="00791F5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D6F15"/>
    <w:rsid w:val="007E0404"/>
    <w:rsid w:val="007E1DB9"/>
    <w:rsid w:val="007E276B"/>
    <w:rsid w:val="007E3BBF"/>
    <w:rsid w:val="007E4189"/>
    <w:rsid w:val="007E6B13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2074B"/>
    <w:rsid w:val="00820C08"/>
    <w:rsid w:val="008228F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1B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09CC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0EE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1B7D"/>
    <w:rsid w:val="00963393"/>
    <w:rsid w:val="009638C2"/>
    <w:rsid w:val="009664A6"/>
    <w:rsid w:val="009677C9"/>
    <w:rsid w:val="00971095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B73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5A87"/>
    <w:rsid w:val="009E7466"/>
    <w:rsid w:val="009E7D15"/>
    <w:rsid w:val="009E7D63"/>
    <w:rsid w:val="009F0AE2"/>
    <w:rsid w:val="009F0D5B"/>
    <w:rsid w:val="009F51BC"/>
    <w:rsid w:val="009F5335"/>
    <w:rsid w:val="009F6D10"/>
    <w:rsid w:val="00A00002"/>
    <w:rsid w:val="00A000E3"/>
    <w:rsid w:val="00A0061C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663"/>
    <w:rsid w:val="00A367EB"/>
    <w:rsid w:val="00A37682"/>
    <w:rsid w:val="00A40392"/>
    <w:rsid w:val="00A405FA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21AB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B7E94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7C4A"/>
    <w:rsid w:val="00AE0C04"/>
    <w:rsid w:val="00AE1249"/>
    <w:rsid w:val="00AE4498"/>
    <w:rsid w:val="00AE5AEF"/>
    <w:rsid w:val="00AE7664"/>
    <w:rsid w:val="00AE7A66"/>
    <w:rsid w:val="00AF1FDC"/>
    <w:rsid w:val="00AF452C"/>
    <w:rsid w:val="00AF462C"/>
    <w:rsid w:val="00AF606D"/>
    <w:rsid w:val="00B00417"/>
    <w:rsid w:val="00B0153D"/>
    <w:rsid w:val="00B0209E"/>
    <w:rsid w:val="00B023BD"/>
    <w:rsid w:val="00B03181"/>
    <w:rsid w:val="00B0384C"/>
    <w:rsid w:val="00B04200"/>
    <w:rsid w:val="00B04878"/>
    <w:rsid w:val="00B1290D"/>
    <w:rsid w:val="00B13AE2"/>
    <w:rsid w:val="00B13C5F"/>
    <w:rsid w:val="00B16220"/>
    <w:rsid w:val="00B16498"/>
    <w:rsid w:val="00B22EE2"/>
    <w:rsid w:val="00B23FE3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3674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D94"/>
    <w:rsid w:val="00B57EBA"/>
    <w:rsid w:val="00B61E64"/>
    <w:rsid w:val="00B63404"/>
    <w:rsid w:val="00B63EB2"/>
    <w:rsid w:val="00B641EF"/>
    <w:rsid w:val="00B6465D"/>
    <w:rsid w:val="00B654EF"/>
    <w:rsid w:val="00B676C4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5AAC"/>
    <w:rsid w:val="00B85AC6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12A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E6B4F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954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DB9"/>
    <w:rsid w:val="00C45503"/>
    <w:rsid w:val="00C45D11"/>
    <w:rsid w:val="00C4634F"/>
    <w:rsid w:val="00C4645A"/>
    <w:rsid w:val="00C477DB"/>
    <w:rsid w:val="00C51711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89B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5344"/>
    <w:rsid w:val="00CC612B"/>
    <w:rsid w:val="00CC64F1"/>
    <w:rsid w:val="00CC70BB"/>
    <w:rsid w:val="00CC7ACC"/>
    <w:rsid w:val="00CD074E"/>
    <w:rsid w:val="00CD4AD7"/>
    <w:rsid w:val="00CD51FD"/>
    <w:rsid w:val="00CD69BB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534"/>
    <w:rsid w:val="00D776C7"/>
    <w:rsid w:val="00D809B2"/>
    <w:rsid w:val="00D818F5"/>
    <w:rsid w:val="00D83DA4"/>
    <w:rsid w:val="00D85006"/>
    <w:rsid w:val="00D85238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D76"/>
    <w:rsid w:val="00DA7F17"/>
    <w:rsid w:val="00DB0DFA"/>
    <w:rsid w:val="00DB114D"/>
    <w:rsid w:val="00DB1745"/>
    <w:rsid w:val="00DB1A93"/>
    <w:rsid w:val="00DB3E58"/>
    <w:rsid w:val="00DB6014"/>
    <w:rsid w:val="00DC0C03"/>
    <w:rsid w:val="00DC1952"/>
    <w:rsid w:val="00DC460C"/>
    <w:rsid w:val="00DC4840"/>
    <w:rsid w:val="00DC4AF2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D4"/>
    <w:rsid w:val="00ED7DE4"/>
    <w:rsid w:val="00EE0795"/>
    <w:rsid w:val="00EE1142"/>
    <w:rsid w:val="00EE1CA9"/>
    <w:rsid w:val="00EE2367"/>
    <w:rsid w:val="00EE273A"/>
    <w:rsid w:val="00EE4402"/>
    <w:rsid w:val="00EE5EF8"/>
    <w:rsid w:val="00EE666B"/>
    <w:rsid w:val="00EE6722"/>
    <w:rsid w:val="00EF20F5"/>
    <w:rsid w:val="00EF389E"/>
    <w:rsid w:val="00EF4D03"/>
    <w:rsid w:val="00EF4DFB"/>
    <w:rsid w:val="00EF5013"/>
    <w:rsid w:val="00EF5038"/>
    <w:rsid w:val="00EF5143"/>
    <w:rsid w:val="00EF52C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2CD4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37DF9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5468"/>
    <w:rsid w:val="00F56876"/>
    <w:rsid w:val="00F61236"/>
    <w:rsid w:val="00F61343"/>
    <w:rsid w:val="00F61ACB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54B5"/>
    <w:rsid w:val="00F9606F"/>
    <w:rsid w:val="00F97091"/>
    <w:rsid w:val="00F9769D"/>
    <w:rsid w:val="00FA10AF"/>
    <w:rsid w:val="00FA14E6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3C7C2"/>
  <w15:chartTrackingRefBased/>
  <w15:docId w15:val="{4E56BCEC-BD0B-4FF1-A888-388F3E10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BodyText"/>
    <w:next w:val="BodyText"/>
    <w:link w:val="Heading9Char"/>
    <w:uiPriority w:val="9"/>
    <w:unhideWhenUsed/>
    <w:qFormat/>
    <w:rsid w:val="00041430"/>
    <w:pPr>
      <w:spacing w:after="60"/>
      <w:ind w:left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41430"/>
    <w:rPr>
      <w:sz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settings" Target="settings.xml"/><Relationship Id="rId51" Type="http://schemas.openxmlformats.org/officeDocument/2006/relationships/header" Target="header2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TPX_EMA\Root%20Folder\Configuration\Report%20Generation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3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3</TotalTime>
  <Pages>32</Pages>
  <Words>3210</Words>
  <Characters>18300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21468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2022-11-15T20:03:00Z</cp:lastPrinted>
  <dcterms:created xsi:type="dcterms:W3CDTF">2023-02-23T17:45:00Z</dcterms:created>
  <dcterms:modified xsi:type="dcterms:W3CDTF">2023-02-23T17:48:00Z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