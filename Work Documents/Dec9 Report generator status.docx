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35F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55DE994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57AB013F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65BC08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18F5D170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97079B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5AFA855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7DA8AB0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5D5492" w14:paraId="6C7BEB35" w14:textId="77777777" w:rsidTr="005D5492">
        <w:tc>
          <w:tcPr>
            <w:tcW w:w="4675" w:type="dxa"/>
          </w:tcPr>
          <w:p w14:paraId="7607563B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1283FC8A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044A78E7" w14:textId="77777777" w:rsidTr="005D5492">
        <w:tc>
          <w:tcPr>
            <w:tcW w:w="4675" w:type="dxa"/>
          </w:tcPr>
          <w:p w14:paraId="68FB4F7B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250C03" w14:textId="1CAE547E" w:rsidR="005D5492" w:rsidRDefault="003B73D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</w:tbl>
    <w:p w14:paraId="380CF708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646DC1D3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3C3A490" w14:textId="77777777" w:rsidR="003B73D2" w:rsidRDefault="003B73D2" w:rsidP="003B73D2">
      <w:pPr>
        <w:pStyle w:val="BodyText"/>
        <w:keepNext/>
        <w:spacing w:after="60"/>
        <w:jc w:val="center"/>
      </w:pPr>
      <w:r>
        <w:rPr>
          <w:noProof/>
          <w:sz w:val="28"/>
          <w:szCs w:val="28"/>
        </w:rPr>
        <w:drawing>
          <wp:inline distT="0" distB="0" distL="0" distR="0" wp14:anchorId="18004757" wp14:editId="02B56E7B">
            <wp:extent cx="5943600" cy="21228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232" w14:textId="7B56A6D7" w:rsidR="003B73D2" w:rsidRDefault="003B73D2" w:rsidP="003B73D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Caption</w:t>
      </w:r>
    </w:p>
    <w:p w14:paraId="61B1A646" w14:textId="38BBB2B5" w:rsidR="004E3398" w:rsidRDefault="004E3398" w:rsidP="004E3398">
      <w:pPr>
        <w:pStyle w:val="BodyText"/>
        <w:spacing w:after="60"/>
        <w:jc w:val="center"/>
        <w:rPr>
          <w:sz w:val="28"/>
          <w:szCs w:val="28"/>
        </w:rPr>
      </w:pPr>
      <w:r>
        <w:rPr>
          <w:sz w:val="28"/>
          <w:szCs w:val="28"/>
        </w:rPr>
        <w:t>&lt;IMAGE&gt;</w:t>
      </w:r>
    </w:p>
    <w:p w14:paraId="7744B779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223F9A50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7D0FC48D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60F45F17" w14:textId="6B74E0E2" w:rsidR="00857ECD" w:rsidRDefault="00857E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B73D2">
        <w:rPr>
          <w:sz w:val="28"/>
          <w:szCs w:val="28"/>
        </w:rPr>
        <w:lastRenderedPageBreak/>
        <w:t>12345</w:t>
      </w:r>
    </w:p>
    <w:p w14:paraId="19F0D797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78B745A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BFB78E3" w14:textId="77777777" w:rsidR="00857ECD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09596E4A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6E8CDD8" w14:textId="77777777" w:rsidR="00571D0C" w:rsidRDefault="00571D0C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____________</w:t>
      </w:r>
    </w:p>
    <w:p w14:paraId="6C2DC3D0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32BDF56E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3C7D41F8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C58AC19" w14:textId="77777777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weight_____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60CF0F3A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0287FD3D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360AC67B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66D34CD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>Bonding resistance                                                     _________________</w:t>
      </w:r>
      <w:r w:rsidR="00A909EE">
        <w:rPr>
          <w:szCs w:val="20"/>
        </w:rPr>
        <w:t>milliohms</w:t>
      </w:r>
    </w:p>
    <w:p w14:paraId="368F7E54" w14:textId="77777777" w:rsidR="00D36A9E" w:rsidRPr="00874B95" w:rsidRDefault="00D36A9E" w:rsidP="00D36A9E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0"/>
      <w:r w:rsidRPr="00874B95">
        <w:rPr>
          <w:b/>
          <w:bCs/>
          <w:color w:val="FF0000"/>
          <w:u w:val="single"/>
        </w:rPr>
        <w:t>&lt;INSERT TABLE&gt;</w:t>
      </w:r>
      <w:commentRangeEnd w:id="0"/>
      <w:r w:rsidRPr="00874B95">
        <w:rPr>
          <w:rStyle w:val="CommentReference"/>
          <w:color w:val="FF0000"/>
        </w:rPr>
        <w:commentReference w:id="0"/>
      </w:r>
    </w:p>
    <w:p w14:paraId="39EE3EE6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0"/>
        <w:gridCol w:w="2760"/>
        <w:gridCol w:w="2760"/>
      </w:tblGrid>
      <w:tr w:rsidR="00CF01D2" w:rsidRPr="00CF01D2" w14:paraId="382D340F" w14:textId="77777777" w:rsidTr="00CF01D2">
        <w:tc>
          <w:tcPr>
            <w:tcW w:w="3116" w:type="dxa"/>
          </w:tcPr>
          <w:p w14:paraId="03EFC3FE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203E90DC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3117" w:type="dxa"/>
          </w:tcPr>
          <w:p w14:paraId="1B481A7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CF01D2" w:rsidRPr="00CF01D2" w14:paraId="1EB910C2" w14:textId="77777777" w:rsidTr="00CF01D2">
        <w:tc>
          <w:tcPr>
            <w:tcW w:w="3116" w:type="dxa"/>
          </w:tcPr>
          <w:p w14:paraId="3932E696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70C4D8BD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3117" w:type="dxa"/>
          </w:tcPr>
          <w:p w14:paraId="4ABBB91B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CF01D2" w:rsidRPr="00CF01D2" w14:paraId="7BFCCD83" w14:textId="77777777" w:rsidTr="00CF01D2">
        <w:tc>
          <w:tcPr>
            <w:tcW w:w="3116" w:type="dxa"/>
          </w:tcPr>
          <w:p w14:paraId="3CC4B50C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</w:p>
        </w:tc>
        <w:tc>
          <w:tcPr>
            <w:tcW w:w="3117" w:type="dxa"/>
          </w:tcPr>
          <w:p w14:paraId="61626DA4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18151614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194CED4B" w14:textId="77777777" w:rsidTr="00CF01D2">
        <w:tc>
          <w:tcPr>
            <w:tcW w:w="3116" w:type="dxa"/>
          </w:tcPr>
          <w:p w14:paraId="2C650909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</w:tc>
        <w:tc>
          <w:tcPr>
            <w:tcW w:w="3117" w:type="dxa"/>
          </w:tcPr>
          <w:p w14:paraId="3B186E38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33492CEA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12A66EBF" w14:textId="77777777" w:rsidTr="00CF01D2">
        <w:tc>
          <w:tcPr>
            <w:tcW w:w="3116" w:type="dxa"/>
          </w:tcPr>
          <w:p w14:paraId="3738196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</w:tc>
        <w:tc>
          <w:tcPr>
            <w:tcW w:w="3117" w:type="dxa"/>
          </w:tcPr>
          <w:p w14:paraId="7E3294D9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75853746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15F341AC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302B2460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021F35E5" w14:textId="77777777" w:rsidR="00A909EE" w:rsidRPr="00D36A9E" w:rsidRDefault="00D36A9E" w:rsidP="00D36A9E">
      <w:pPr>
        <w:pStyle w:val="BodyText"/>
        <w:spacing w:after="60"/>
        <w:ind w:left="0" w:firstLine="720"/>
        <w:rPr>
          <w:b/>
          <w:bCs/>
          <w:color w:val="FF0000"/>
          <w:u w:val="single"/>
        </w:rPr>
      </w:pPr>
      <w:commentRangeStart w:id="1"/>
      <w:r w:rsidRPr="00874B95">
        <w:rPr>
          <w:b/>
          <w:bCs/>
          <w:color w:val="FF0000"/>
          <w:u w:val="single"/>
        </w:rPr>
        <w:t>&lt;INSERT TABLE&gt;</w:t>
      </w:r>
      <w:commentRangeEnd w:id="1"/>
      <w:r w:rsidRPr="00874B95">
        <w:rPr>
          <w:rStyle w:val="CommentReference"/>
          <w:color w:val="FF0000"/>
        </w:rPr>
        <w:commentReference w:id="1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1639"/>
        <w:gridCol w:w="1639"/>
        <w:gridCol w:w="1692"/>
      </w:tblGrid>
      <w:tr w:rsidR="00AC28D3" w14:paraId="1F8C8DC2" w14:textId="77777777" w:rsidTr="006E0AFB">
        <w:tc>
          <w:tcPr>
            <w:tcW w:w="2317" w:type="dxa"/>
          </w:tcPr>
          <w:p w14:paraId="02633C74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639" w:type="dxa"/>
          </w:tcPr>
          <w:p w14:paraId="3412F2B4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55F5B595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692" w:type="dxa"/>
          </w:tcPr>
          <w:p w14:paraId="4E43F14A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AC28D3" w14:paraId="1F436D04" w14:textId="77777777" w:rsidTr="006E0AFB">
        <w:tc>
          <w:tcPr>
            <w:tcW w:w="2317" w:type="dxa"/>
          </w:tcPr>
          <w:p w14:paraId="6E271833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639" w:type="dxa"/>
          </w:tcPr>
          <w:p w14:paraId="6CD85CBA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39" w:type="dxa"/>
          </w:tcPr>
          <w:p w14:paraId="436A43AE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92" w:type="dxa"/>
          </w:tcPr>
          <w:p w14:paraId="5EB34AA4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AC28D3" w14:paraId="18824B1C" w14:textId="77777777" w:rsidTr="006E0AFB">
        <w:tc>
          <w:tcPr>
            <w:tcW w:w="2317" w:type="dxa"/>
          </w:tcPr>
          <w:p w14:paraId="78B9FA7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11CA49B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187A20C9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204880C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3463C426" w14:textId="77777777" w:rsidTr="006E0AFB">
        <w:tc>
          <w:tcPr>
            <w:tcW w:w="2317" w:type="dxa"/>
          </w:tcPr>
          <w:p w14:paraId="598836B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59A786C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AEB90D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0A2123B6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5F751C16" w14:textId="77777777" w:rsidTr="006E0AFB">
        <w:tc>
          <w:tcPr>
            <w:tcW w:w="2317" w:type="dxa"/>
          </w:tcPr>
          <w:p w14:paraId="7268C72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38AC61A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82C33A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62C5F5D7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09E019A2" w14:textId="77777777" w:rsidTr="006E0AFB">
        <w:tc>
          <w:tcPr>
            <w:tcW w:w="2317" w:type="dxa"/>
          </w:tcPr>
          <w:p w14:paraId="2AC34FCF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639" w:type="dxa"/>
          </w:tcPr>
          <w:p w14:paraId="21D98D8B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217E311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596EC749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6D59049F" w14:textId="77777777" w:rsidTr="006E0AFB">
        <w:tc>
          <w:tcPr>
            <w:tcW w:w="2317" w:type="dxa"/>
          </w:tcPr>
          <w:p w14:paraId="754414B8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>,E,A,L tied together to chassis grounds. Apply 500VDC</w:t>
            </w:r>
          </w:p>
        </w:tc>
        <w:tc>
          <w:tcPr>
            <w:tcW w:w="1639" w:type="dxa"/>
          </w:tcPr>
          <w:p w14:paraId="4FDBD1E0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F0F621B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4C337695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6A9E" w14:paraId="7DA8814E" w14:textId="77777777" w:rsidTr="00560419">
        <w:tc>
          <w:tcPr>
            <w:tcW w:w="7287" w:type="dxa"/>
            <w:gridSpan w:val="4"/>
          </w:tcPr>
          <w:p w14:paraId="0B134771" w14:textId="77777777" w:rsidR="00D36A9E" w:rsidRPr="00D36A9E" w:rsidRDefault="00D36A9E" w:rsidP="009E7466">
            <w:pPr>
              <w:pStyle w:val="BodyText"/>
              <w:spacing w:after="60"/>
              <w:ind w:left="0"/>
              <w:rPr>
                <w:b/>
                <w:bCs/>
                <w:color w:val="FF0000"/>
                <w:u w:val="single"/>
              </w:rPr>
            </w:pPr>
            <w:commentRangeStart w:id="2"/>
            <w:r w:rsidRPr="00874B95">
              <w:rPr>
                <w:b/>
                <w:bCs/>
                <w:color w:val="FF0000"/>
                <w:u w:val="single"/>
              </w:rPr>
              <w:t>&lt;INSERT TABLE&gt;</w:t>
            </w:r>
            <w:commentRangeEnd w:id="2"/>
            <w:r w:rsidRPr="00874B95">
              <w:rPr>
                <w:rStyle w:val="CommentReference"/>
                <w:color w:val="FF0000"/>
              </w:rPr>
              <w:commentReference w:id="2"/>
            </w:r>
          </w:p>
        </w:tc>
      </w:tr>
      <w:tr w:rsidR="00AC28D3" w14:paraId="4B8DDE6F" w14:textId="77777777" w:rsidTr="006E0AFB">
        <w:tc>
          <w:tcPr>
            <w:tcW w:w="2317" w:type="dxa"/>
          </w:tcPr>
          <w:p w14:paraId="4475839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6B456A27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61064C8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92" w:type="dxa"/>
          </w:tcPr>
          <w:p w14:paraId="49B1F84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AC28D3" w14:paraId="63AE71BB" w14:textId="77777777" w:rsidTr="006E0AFB">
        <w:tc>
          <w:tcPr>
            <w:tcW w:w="2317" w:type="dxa"/>
          </w:tcPr>
          <w:p w14:paraId="1C9B15BA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049D4C67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188B80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1507B4C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72F41C01" w14:textId="77777777" w:rsidTr="006E0AFB">
        <w:tc>
          <w:tcPr>
            <w:tcW w:w="2317" w:type="dxa"/>
          </w:tcPr>
          <w:p w14:paraId="364E0B6B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6B18E4B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50ACF9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ACBAE8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1EA3AF0D" w14:textId="77777777" w:rsidTr="006E0AFB">
        <w:tc>
          <w:tcPr>
            <w:tcW w:w="2317" w:type="dxa"/>
          </w:tcPr>
          <w:p w14:paraId="19E348FA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3F7366FA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9425B96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11C0705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3795666C" w14:textId="77777777" w:rsidTr="006E0AFB">
        <w:tc>
          <w:tcPr>
            <w:tcW w:w="2317" w:type="dxa"/>
          </w:tcPr>
          <w:p w14:paraId="087F4497" w14:textId="77777777" w:rsidR="00AC28D3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A to L</w:t>
            </w:r>
          </w:p>
        </w:tc>
        <w:tc>
          <w:tcPr>
            <w:tcW w:w="1639" w:type="dxa"/>
          </w:tcPr>
          <w:p w14:paraId="1577178B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14CEFC4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63B1D06A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98716FF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4E8A25B4" w14:textId="77777777" w:rsidR="00704130" w:rsidRDefault="00704130">
      <w:pPr>
        <w:rPr>
          <w:sz w:val="20"/>
          <w:szCs w:val="20"/>
        </w:rPr>
      </w:pPr>
      <w:r>
        <w:rPr>
          <w:szCs w:val="20"/>
        </w:rPr>
        <w:br w:type="page"/>
      </w:r>
    </w:p>
    <w:p w14:paraId="24D547FA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253716A4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4D6C5CBB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12E52E4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792ED050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2964576C" w14:textId="77777777" w:rsidTr="00F93B5F">
        <w:tc>
          <w:tcPr>
            <w:tcW w:w="2805" w:type="dxa"/>
          </w:tcPr>
          <w:p w14:paraId="13FA84F3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0CCB29BC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690CC166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4949C585" w14:textId="77777777" w:rsidTr="00F93B5F">
        <w:tc>
          <w:tcPr>
            <w:tcW w:w="2805" w:type="dxa"/>
          </w:tcPr>
          <w:p w14:paraId="097A9D42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3FEFAA58" w14:textId="5D8948BF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6866C2BD" w14:textId="25F6A9C2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5F8F07F6" w14:textId="77777777" w:rsidTr="00F93B5F">
        <w:trPr>
          <w:trHeight w:val="332"/>
        </w:trPr>
        <w:tc>
          <w:tcPr>
            <w:tcW w:w="2805" w:type="dxa"/>
          </w:tcPr>
          <w:p w14:paraId="2E2B58A2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4FF4061C" w14:textId="47DF6BDD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F9B300B" w14:textId="3BBF3C10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5A74" w14:paraId="72941B39" w14:textId="77777777" w:rsidTr="00F93B5F">
        <w:tc>
          <w:tcPr>
            <w:tcW w:w="2805" w:type="dxa"/>
          </w:tcPr>
          <w:p w14:paraId="0D314CC6" w14:textId="77777777" w:rsidR="00B45A74" w:rsidRDefault="00B45A74" w:rsidP="00B45A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375B0AB1" w14:textId="3BC0CBD5" w:rsidR="00B45A74" w:rsidRDefault="003B73D2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3AB5FC12" w14:textId="523E7727" w:rsidR="00B45A74" w:rsidRDefault="003B73D2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118B34EA" w14:textId="77777777" w:rsidTr="00F93B5F">
        <w:tc>
          <w:tcPr>
            <w:tcW w:w="2805" w:type="dxa"/>
          </w:tcPr>
          <w:p w14:paraId="36E54DFF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15EE05E2" w14:textId="040542F4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67646533" w14:textId="6CBBC07B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48430DE5" w14:textId="77777777" w:rsidTr="00F93B5F">
        <w:tc>
          <w:tcPr>
            <w:tcW w:w="2805" w:type="dxa"/>
          </w:tcPr>
          <w:p w14:paraId="2479B141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6B91BF96" w14:textId="0FA78DD9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16FC771" w14:textId="1E9EFFDF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5854FA51" w14:textId="77777777" w:rsidTr="00F93B5F">
        <w:tc>
          <w:tcPr>
            <w:tcW w:w="2805" w:type="dxa"/>
          </w:tcPr>
          <w:p w14:paraId="4F78EDD8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6D4967A2" w14:textId="0E0FFF8A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3419AED5" w14:textId="049C706F" w:rsidR="00FB14E8" w:rsidRDefault="003B73D2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623ED6FD" w14:textId="77777777" w:rsidTr="00F93B5F">
        <w:tc>
          <w:tcPr>
            <w:tcW w:w="2805" w:type="dxa"/>
          </w:tcPr>
          <w:p w14:paraId="4F13E691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49812D28" w14:textId="7F11C2D4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7BAE2142" w14:textId="2DFAFC27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2CDD8D46" w14:textId="77777777" w:rsidTr="00F93B5F">
        <w:tc>
          <w:tcPr>
            <w:tcW w:w="2805" w:type="dxa"/>
          </w:tcPr>
          <w:p w14:paraId="1FCA850C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375EEEBB" w14:textId="2E12F0C2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4FF95FD0" w14:textId="7F2A7AAB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7A48CAC5" w14:textId="77777777" w:rsidTr="00F93B5F">
        <w:tc>
          <w:tcPr>
            <w:tcW w:w="2805" w:type="dxa"/>
          </w:tcPr>
          <w:p w14:paraId="4A8180AF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653293A3" w14:textId="6E8C690D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6056BACA" w14:textId="73311D92" w:rsidR="00F93B5F" w:rsidRDefault="003B73D2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597DD47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3E10D46B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26B1EEBB" w14:textId="77777777" w:rsidR="00CF01D2" w:rsidRDefault="00CF01D2">
      <w:pPr>
        <w:rPr>
          <w:sz w:val="20"/>
          <w:szCs w:val="20"/>
        </w:rPr>
      </w:pPr>
    </w:p>
    <w:p w14:paraId="132037F4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560F5212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24CC72DA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525EE7C4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1DEE2A7D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54E0C08C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 xml:space="preserve">Final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2"/>
        <w:gridCol w:w="1786"/>
        <w:gridCol w:w="1486"/>
        <w:gridCol w:w="2006"/>
      </w:tblGrid>
      <w:tr w:rsidR="00AD7C4A" w14:paraId="6C0D0A9A" w14:textId="77777777" w:rsidTr="00CE77C9">
        <w:tc>
          <w:tcPr>
            <w:tcW w:w="2992" w:type="dxa"/>
          </w:tcPr>
          <w:p w14:paraId="4D478B1B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4CB07941" w14:textId="77777777" w:rsidR="00AD7C4A" w:rsidRDefault="009818A5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</w:t>
            </w:r>
            <w:r w:rsidR="00AD7C4A">
              <w:rPr>
                <w:szCs w:val="20"/>
              </w:rPr>
              <w:t>all</w:t>
            </w:r>
            <w:r>
              <w:rPr>
                <w:szCs w:val="20"/>
              </w:rPr>
              <w:t>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2928826A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006" w:type="dxa"/>
          </w:tcPr>
          <w:p w14:paraId="121FE125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D7C4A" w14:paraId="47FF9BA2" w14:textId="77777777" w:rsidTr="00CE77C9">
        <w:tc>
          <w:tcPr>
            <w:tcW w:w="2992" w:type="dxa"/>
          </w:tcPr>
          <w:p w14:paraId="4B5C9EB2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3B40EA1B" w14:textId="78F5D74D" w:rsidR="00AD7C4A" w:rsidRDefault="003B73D2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86" w:type="dxa"/>
          </w:tcPr>
          <w:p w14:paraId="4461E6AC" w14:textId="79B61B9B" w:rsidR="00AD7C4A" w:rsidRDefault="003B73D2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7ADB3EA8" w14:textId="77777777" w:rsidR="00AD7C4A" w:rsidRDefault="00AD7C4A" w:rsidP="00AD7C4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  <w:tr w:rsidR="00CE77C9" w14:paraId="45A8A006" w14:textId="77777777" w:rsidTr="00CE77C9">
        <w:tc>
          <w:tcPr>
            <w:tcW w:w="2992" w:type="dxa"/>
          </w:tcPr>
          <w:p w14:paraId="34025F35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5A0B476C" w14:textId="7D45EA20" w:rsidR="00CE77C9" w:rsidRDefault="003B73D2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1.0071</w:t>
            </w:r>
          </w:p>
        </w:tc>
        <w:tc>
          <w:tcPr>
            <w:tcW w:w="1486" w:type="dxa"/>
          </w:tcPr>
          <w:p w14:paraId="7DBFEBE6" w14:textId="24D0AB50" w:rsidR="00CE77C9" w:rsidRDefault="003B73D2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46C9C573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710FD873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07EF9E8E" w14:textId="77777777" w:rsidR="00574BB6" w:rsidRDefault="00D53B8C" w:rsidP="00F15EFD">
      <w:pPr>
        <w:pStyle w:val="BodyText"/>
        <w:spacing w:after="60"/>
        <w:rPr>
          <w:szCs w:val="20"/>
        </w:rPr>
      </w:pPr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0EA25AEC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0586BF18" w14:textId="77777777" w:rsidR="00314FDE" w:rsidRDefault="00B72419" w:rsidP="00B72419">
      <w:pPr>
        <w:pStyle w:val="BodyText"/>
        <w:spacing w:after="60"/>
        <w:rPr>
          <w:szCs w:val="20"/>
        </w:rPr>
      </w:pPr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4935F624" w14:textId="77777777" w:rsidTr="00B728D9">
        <w:tc>
          <w:tcPr>
            <w:tcW w:w="4302" w:type="dxa"/>
          </w:tcPr>
          <w:p w14:paraId="1D5DA76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CEBF04A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726E0080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0116227E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6A82112A" w14:textId="77777777" w:rsidTr="00B728D9">
        <w:tc>
          <w:tcPr>
            <w:tcW w:w="4302" w:type="dxa"/>
          </w:tcPr>
          <w:p w14:paraId="3630B007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04DDBF88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A0986B8" w14:textId="77777777" w:rsidR="00B728D9" w:rsidRDefault="009818A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728D9" w14:paraId="38DDA8B5" w14:textId="77777777" w:rsidTr="00B728D9">
        <w:tc>
          <w:tcPr>
            <w:tcW w:w="4302" w:type="dxa"/>
          </w:tcPr>
          <w:p w14:paraId="1AD96DA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22512B2A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1EF1AF45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A9DFBE6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09D57FB9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5E919587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205BA45A" w14:textId="77777777" w:rsidTr="0079702E">
        <w:tc>
          <w:tcPr>
            <w:tcW w:w="4302" w:type="dxa"/>
          </w:tcPr>
          <w:p w14:paraId="12223429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537D3BF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09C331D6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49F9AD95" w14:textId="77777777" w:rsidTr="0079702E">
        <w:tc>
          <w:tcPr>
            <w:tcW w:w="4302" w:type="dxa"/>
          </w:tcPr>
          <w:p w14:paraId="76BCE0B7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saturated)</w:t>
            </w:r>
          </w:p>
        </w:tc>
        <w:tc>
          <w:tcPr>
            <w:tcW w:w="1289" w:type="dxa"/>
          </w:tcPr>
          <w:p w14:paraId="4705CC62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47EA7D7" w14:textId="77777777" w:rsidR="008411BB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8411BB" w14:paraId="78B0779F" w14:textId="77777777" w:rsidTr="0079702E">
        <w:tc>
          <w:tcPr>
            <w:tcW w:w="4302" w:type="dxa"/>
          </w:tcPr>
          <w:p w14:paraId="0A851C1A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2F93C54C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5304C2C2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4EA053A" w14:textId="77777777" w:rsidR="00AA6FB4" w:rsidRPr="00AA6FB4" w:rsidRDefault="00AA6FB4" w:rsidP="00AA6FB4">
      <w:pPr>
        <w:pStyle w:val="BodyText"/>
        <w:tabs>
          <w:tab w:val="left" w:pos="1485"/>
        </w:tabs>
        <w:spacing w:after="60"/>
        <w:rPr>
          <w:b/>
          <w:bCs/>
          <w:color w:val="F3866C" w:themeColor="accent4"/>
          <w:szCs w:val="20"/>
        </w:rPr>
      </w:pPr>
    </w:p>
    <w:p w14:paraId="40D73C4A" w14:textId="77777777" w:rsidR="00B728D9" w:rsidRPr="00AA6FB4" w:rsidRDefault="00AA6FB4" w:rsidP="00AA6FB4">
      <w:pPr>
        <w:pStyle w:val="BodyText"/>
        <w:tabs>
          <w:tab w:val="left" w:pos="1485"/>
        </w:tabs>
        <w:spacing w:after="60"/>
        <w:rPr>
          <w:b/>
          <w:bCs/>
          <w:color w:val="F3866C" w:themeColor="accent4"/>
          <w:szCs w:val="20"/>
        </w:rPr>
      </w:pPr>
      <w:r w:rsidRPr="00AA6FB4">
        <w:rPr>
          <w:b/>
          <w:bCs/>
          <w:color w:val="F3866C" w:themeColor="accent4"/>
          <w:szCs w:val="20"/>
        </w:rPr>
        <w:t>6.7.3 MCE Rigging</w:t>
      </w:r>
      <w:r w:rsidRPr="00AA6FB4">
        <w:rPr>
          <w:b/>
          <w:bCs/>
          <w:color w:val="F3866C" w:themeColor="accent4"/>
          <w:szCs w:val="20"/>
        </w:rPr>
        <w:tab/>
      </w:r>
      <w:r>
        <w:rPr>
          <w:b/>
          <w:bCs/>
          <w:color w:val="F3866C" w:themeColor="accent4"/>
          <w:szCs w:val="20"/>
        </w:rPr>
        <w:t>was not found here, numbering off??</w:t>
      </w:r>
    </w:p>
    <w:p w14:paraId="1C30C1E5" w14:textId="77777777" w:rsidR="00574BB6" w:rsidRDefault="00574BB6" w:rsidP="00574BB6">
      <w:pPr>
        <w:pStyle w:val="BodyText"/>
        <w:spacing w:after="60"/>
        <w:rPr>
          <w:szCs w:val="20"/>
        </w:rPr>
      </w:pPr>
    </w:p>
    <w:p w14:paraId="158B2DF5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176ED996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2AA090F9" w14:textId="77777777" w:rsidTr="0079702E">
        <w:tc>
          <w:tcPr>
            <w:tcW w:w="4302" w:type="dxa"/>
          </w:tcPr>
          <w:p w14:paraId="129E1135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506DD31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036090D3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0D734B25" w14:textId="77777777" w:rsidTr="0079702E">
        <w:tc>
          <w:tcPr>
            <w:tcW w:w="4302" w:type="dxa"/>
          </w:tcPr>
          <w:p w14:paraId="6CE65B46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5C487CD2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63E96FCF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573C0379" w14:textId="77777777" w:rsidTr="0079702E">
        <w:tc>
          <w:tcPr>
            <w:tcW w:w="4302" w:type="dxa"/>
          </w:tcPr>
          <w:p w14:paraId="1B166FFC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46D2CA19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F9FF9B9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45E2DEC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1C147EF8" w14:textId="77777777" w:rsidR="00AA6FB4" w:rsidRDefault="00AA6FB4" w:rsidP="00C214E4">
      <w:pPr>
        <w:pStyle w:val="BodyText"/>
        <w:spacing w:after="60"/>
        <w:rPr>
          <w:szCs w:val="20"/>
        </w:rPr>
      </w:pPr>
    </w:p>
    <w:p w14:paraId="5957A777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 xml:space="preserve">6.7.3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12C062FD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79A246D1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6183C7FE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0ECC80BC" w14:textId="77777777" w:rsidTr="00EB0BEE">
        <w:trPr>
          <w:trHeight w:val="620"/>
        </w:trPr>
        <w:tc>
          <w:tcPr>
            <w:tcW w:w="4302" w:type="dxa"/>
          </w:tcPr>
          <w:p w14:paraId="179C5615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39F324D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6D59A988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23C9C663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6DD89AB4" w14:textId="77777777" w:rsidTr="0079702E">
        <w:tc>
          <w:tcPr>
            <w:tcW w:w="4302" w:type="dxa"/>
          </w:tcPr>
          <w:p w14:paraId="56736BA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24F70C0A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3495B1F4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EB0BEE" w14:paraId="203E5D5B" w14:textId="77777777" w:rsidTr="0079702E">
        <w:tc>
          <w:tcPr>
            <w:tcW w:w="4302" w:type="dxa"/>
          </w:tcPr>
          <w:p w14:paraId="29B3ED05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76989595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56AF5AE1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39029F4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1CA62A78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2DB7F33E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04FB6D77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1E5BF77C" w14:textId="77777777" w:rsidTr="0079702E">
        <w:tc>
          <w:tcPr>
            <w:tcW w:w="4302" w:type="dxa"/>
          </w:tcPr>
          <w:p w14:paraId="3CA31CD6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89616D5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0F6C219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6580EEF4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286A5666" w14:textId="77777777" w:rsidTr="0079702E">
        <w:tc>
          <w:tcPr>
            <w:tcW w:w="4302" w:type="dxa"/>
          </w:tcPr>
          <w:p w14:paraId="493218A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289" w:type="dxa"/>
          </w:tcPr>
          <w:p w14:paraId="21E898E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733DE440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86BD1" w14:paraId="38FDEE1F" w14:textId="77777777" w:rsidTr="0079702E">
        <w:tc>
          <w:tcPr>
            <w:tcW w:w="4302" w:type="dxa"/>
          </w:tcPr>
          <w:p w14:paraId="1281574E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06FF136C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0298BFAC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00A4DD6E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4FCF77FD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653AF322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2F37126E" w14:textId="77777777" w:rsidTr="0079702E">
        <w:tc>
          <w:tcPr>
            <w:tcW w:w="4302" w:type="dxa"/>
          </w:tcPr>
          <w:p w14:paraId="218E5CEF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D9000C8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487AEF31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593AC06E" w14:textId="77777777" w:rsidTr="0079702E">
        <w:tc>
          <w:tcPr>
            <w:tcW w:w="4302" w:type="dxa"/>
          </w:tcPr>
          <w:p w14:paraId="6ECAC174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736C6185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1FE61831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DF51161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7DA892C5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47139C48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32CA108F" w14:textId="77777777" w:rsidTr="00716BD8">
        <w:tc>
          <w:tcPr>
            <w:tcW w:w="3116" w:type="dxa"/>
          </w:tcPr>
          <w:p w14:paraId="565F54CA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2244B309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40951817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73DCA966" w14:textId="77777777" w:rsidTr="00716BD8">
        <w:tc>
          <w:tcPr>
            <w:tcW w:w="3116" w:type="dxa"/>
          </w:tcPr>
          <w:p w14:paraId="0CEA0E80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0A3B021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14CC1209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35BAEDB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1F4FEAB1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57EB47C4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3556A826" w14:textId="77777777" w:rsidTr="00D51ABB">
        <w:tc>
          <w:tcPr>
            <w:tcW w:w="3586" w:type="dxa"/>
          </w:tcPr>
          <w:p w14:paraId="782CFE45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712395A0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7D2FFF00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20FD4EB6" w14:textId="77777777" w:rsidTr="00D51ABB">
        <w:tc>
          <w:tcPr>
            <w:tcW w:w="3586" w:type="dxa"/>
          </w:tcPr>
          <w:p w14:paraId="587D8B1A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634E415B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C2E22E3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2F5233B5" w14:textId="77777777" w:rsidTr="00D51ABB">
        <w:tc>
          <w:tcPr>
            <w:tcW w:w="3586" w:type="dxa"/>
          </w:tcPr>
          <w:p w14:paraId="30C1535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03A7056E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987F1C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E6B6307" w14:textId="77777777" w:rsidTr="00D51ABB">
        <w:tc>
          <w:tcPr>
            <w:tcW w:w="3586" w:type="dxa"/>
          </w:tcPr>
          <w:p w14:paraId="7F96823D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4C0F560C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364D5D1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5A507E2E" w14:textId="77777777" w:rsidTr="00D51ABB">
        <w:tc>
          <w:tcPr>
            <w:tcW w:w="3586" w:type="dxa"/>
          </w:tcPr>
          <w:p w14:paraId="08C2F4E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3A3A61A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CC19A7C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2F104EB5" w14:textId="77777777" w:rsidTr="00D51ABB">
        <w:tc>
          <w:tcPr>
            <w:tcW w:w="3586" w:type="dxa"/>
          </w:tcPr>
          <w:p w14:paraId="5D05A3B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C66B11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AA4CB19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04448FFD" w14:textId="77777777" w:rsidTr="00D51ABB">
        <w:tc>
          <w:tcPr>
            <w:tcW w:w="3586" w:type="dxa"/>
          </w:tcPr>
          <w:p w14:paraId="1FA83A5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3D1F09F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808CA4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41EAC6B7" w14:textId="77777777" w:rsidTr="00D51ABB">
        <w:tc>
          <w:tcPr>
            <w:tcW w:w="3586" w:type="dxa"/>
          </w:tcPr>
          <w:p w14:paraId="555484FF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67F0B4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2E12239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D9FE636" w14:textId="77777777" w:rsidTr="00D51ABB">
        <w:tc>
          <w:tcPr>
            <w:tcW w:w="3586" w:type="dxa"/>
          </w:tcPr>
          <w:p w14:paraId="66D6246F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0409AE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9827A7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73F2FC53" w14:textId="77777777" w:rsidTr="00D51ABB">
        <w:tc>
          <w:tcPr>
            <w:tcW w:w="3586" w:type="dxa"/>
          </w:tcPr>
          <w:p w14:paraId="2A4FA96B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D2334D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AAE836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BC6DF0F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2768134C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5EB92412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E61100">
        <w:rPr>
          <w:color w:val="F3533F" w:themeColor="accent6"/>
          <w:szCs w:val="20"/>
        </w:rPr>
        <w:t>5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7FA9C218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2E8800B7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329038D5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9C0B11" w14:paraId="6E914739" w14:textId="77777777" w:rsidTr="00097CE8">
        <w:tc>
          <w:tcPr>
            <w:tcW w:w="4302" w:type="dxa"/>
          </w:tcPr>
          <w:p w14:paraId="61E120BD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4B1D8F1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05DC46B5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C0B11" w14:paraId="11D96E2B" w14:textId="77777777" w:rsidTr="00097CE8">
        <w:tc>
          <w:tcPr>
            <w:tcW w:w="4302" w:type="dxa"/>
          </w:tcPr>
          <w:p w14:paraId="56663BC2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289" w:type="dxa"/>
          </w:tcPr>
          <w:p w14:paraId="2B0F6A9A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97969B8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9C0B11" w14:paraId="6C22E2AA" w14:textId="77777777" w:rsidTr="00097CE8">
        <w:tc>
          <w:tcPr>
            <w:tcW w:w="4302" w:type="dxa"/>
          </w:tcPr>
          <w:p w14:paraId="5D64358C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289" w:type="dxa"/>
          </w:tcPr>
          <w:p w14:paraId="6867121A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52E4BE8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C0B11" w14:paraId="75A08F76" w14:textId="77777777" w:rsidTr="00097CE8">
        <w:tc>
          <w:tcPr>
            <w:tcW w:w="4302" w:type="dxa"/>
          </w:tcPr>
          <w:p w14:paraId="115E765E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velocity linear and constant within 0.</w:t>
            </w:r>
            <w:r w:rsidR="00CE7F1F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6FEFA91F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837F436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C0B11" w14:paraId="6FF9EC7A" w14:textId="77777777" w:rsidTr="00097CE8">
        <w:tc>
          <w:tcPr>
            <w:tcW w:w="4302" w:type="dxa"/>
          </w:tcPr>
          <w:p w14:paraId="2BAC8586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148B2FA3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AAF3E68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C0B11" w14:paraId="5FF22B7D" w14:textId="77777777" w:rsidTr="00097CE8">
        <w:tc>
          <w:tcPr>
            <w:tcW w:w="4302" w:type="dxa"/>
          </w:tcPr>
          <w:p w14:paraId="61F1F636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289" w:type="dxa"/>
          </w:tcPr>
          <w:p w14:paraId="1A7F530E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1A206F8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87B3A9E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5A84A1EE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2D44FBD5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9304A4" w14:paraId="7D72EF9F" w14:textId="77777777" w:rsidTr="00097CE8">
        <w:tc>
          <w:tcPr>
            <w:tcW w:w="4302" w:type="dxa"/>
          </w:tcPr>
          <w:p w14:paraId="4A7DE216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A573950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F3E8B4D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04A4" w14:paraId="6217707F" w14:textId="77777777" w:rsidTr="00097CE8">
        <w:tc>
          <w:tcPr>
            <w:tcW w:w="4302" w:type="dxa"/>
          </w:tcPr>
          <w:p w14:paraId="3D5FA11F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extend stop engaged (M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current saturated, Motor 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positions stop changing)</w:t>
            </w:r>
          </w:p>
        </w:tc>
        <w:tc>
          <w:tcPr>
            <w:tcW w:w="1289" w:type="dxa"/>
          </w:tcPr>
          <w:p w14:paraId="18B4ED91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00A9C34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9304A4" w14:paraId="11697907" w14:textId="77777777" w:rsidTr="00097CE8">
        <w:tc>
          <w:tcPr>
            <w:tcW w:w="4302" w:type="dxa"/>
          </w:tcPr>
          <w:p w14:paraId="3843B0D9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Motor Current prior to contacting the stops</w:t>
            </w:r>
          </w:p>
        </w:tc>
        <w:tc>
          <w:tcPr>
            <w:tcW w:w="1289" w:type="dxa"/>
          </w:tcPr>
          <w:p w14:paraId="17E44036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A80271E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304A4" w14:paraId="25C1993C" w14:textId="77777777" w:rsidTr="00097CE8">
        <w:tc>
          <w:tcPr>
            <w:tcW w:w="4302" w:type="dxa"/>
          </w:tcPr>
          <w:p w14:paraId="1654ADD4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499D5EE7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54EA94C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304A4" w14:paraId="7C5EB932" w14:textId="77777777" w:rsidTr="00097CE8">
        <w:tc>
          <w:tcPr>
            <w:tcW w:w="4302" w:type="dxa"/>
          </w:tcPr>
          <w:p w14:paraId="0F20575C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66C41F9D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CFDB6E9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304A4" w14:paraId="2E81F782" w14:textId="77777777" w:rsidTr="00097CE8">
        <w:tc>
          <w:tcPr>
            <w:tcW w:w="4302" w:type="dxa"/>
          </w:tcPr>
          <w:p w14:paraId="58F3A7FA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Motor 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2F622C">
              <w:rPr>
                <w:szCs w:val="20"/>
              </w:rPr>
              <w:t>2</w:t>
            </w:r>
            <w:r>
              <w:rPr>
                <w:szCs w:val="20"/>
              </w:rPr>
              <w:t xml:space="preserve"> are smooth throughout the stroke</w:t>
            </w:r>
          </w:p>
        </w:tc>
        <w:tc>
          <w:tcPr>
            <w:tcW w:w="1289" w:type="dxa"/>
          </w:tcPr>
          <w:p w14:paraId="1680028E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7EEC82B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4B01008E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007F289F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294617DB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010DF9F7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103B29B3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09B90854" w14:textId="77777777" w:rsidTr="008B1304">
        <w:tc>
          <w:tcPr>
            <w:tcW w:w="3586" w:type="dxa"/>
          </w:tcPr>
          <w:p w14:paraId="48BB734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5A4193A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20CA3DF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76C46F3C" w14:textId="77777777" w:rsidTr="008B1304">
        <w:tc>
          <w:tcPr>
            <w:tcW w:w="3586" w:type="dxa"/>
          </w:tcPr>
          <w:p w14:paraId="1A8123D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6748676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FB325F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3F0D290" w14:textId="77777777" w:rsidTr="008B1304">
        <w:tc>
          <w:tcPr>
            <w:tcW w:w="3586" w:type="dxa"/>
          </w:tcPr>
          <w:p w14:paraId="68EC505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4CD25FF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DB92C9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34EE3E68" w14:textId="77777777" w:rsidTr="008B1304">
        <w:tc>
          <w:tcPr>
            <w:tcW w:w="3586" w:type="dxa"/>
          </w:tcPr>
          <w:p w14:paraId="48CA7DC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1B48469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EC8B5A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4B321E82" w14:textId="77777777" w:rsidTr="008B1304">
        <w:tc>
          <w:tcPr>
            <w:tcW w:w="3586" w:type="dxa"/>
          </w:tcPr>
          <w:p w14:paraId="32DCFB1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62997CF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55CFBB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63D4B3D5" w14:textId="77777777" w:rsidTr="008B1304">
        <w:tc>
          <w:tcPr>
            <w:tcW w:w="3586" w:type="dxa"/>
          </w:tcPr>
          <w:p w14:paraId="5CC93871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E87316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37E000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E0A805E" w14:textId="77777777" w:rsidTr="008B1304">
        <w:tc>
          <w:tcPr>
            <w:tcW w:w="3586" w:type="dxa"/>
          </w:tcPr>
          <w:p w14:paraId="7203ECA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B9AFA0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376579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322EF49C" w14:textId="77777777" w:rsidTr="008B1304">
        <w:tc>
          <w:tcPr>
            <w:tcW w:w="3586" w:type="dxa"/>
          </w:tcPr>
          <w:p w14:paraId="43EB411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32C9F8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1F153F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AFA9660" w14:textId="77777777" w:rsidTr="008B1304">
        <w:tc>
          <w:tcPr>
            <w:tcW w:w="3586" w:type="dxa"/>
          </w:tcPr>
          <w:p w14:paraId="4E6AE24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576D2C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A81A74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2F8F78AD" w14:textId="77777777" w:rsidTr="008B1304">
        <w:tc>
          <w:tcPr>
            <w:tcW w:w="3586" w:type="dxa"/>
          </w:tcPr>
          <w:p w14:paraId="4A679CF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3FDA38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4760AF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2E15619C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054E7292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2D8DF6CC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3A41CCF2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09603BC8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1D0AEE" w14:paraId="62B6D33A" w14:textId="77777777" w:rsidTr="00097CE8">
        <w:tc>
          <w:tcPr>
            <w:tcW w:w="4302" w:type="dxa"/>
          </w:tcPr>
          <w:p w14:paraId="4BE20F4B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3A718D7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314C99D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D0AEE" w14:paraId="092F2B59" w14:textId="77777777" w:rsidTr="00097CE8">
        <w:tc>
          <w:tcPr>
            <w:tcW w:w="4302" w:type="dxa"/>
          </w:tcPr>
          <w:p w14:paraId="1AD2372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289" w:type="dxa"/>
          </w:tcPr>
          <w:p w14:paraId="0D9AC044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4CEB62A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1D0AEE" w14:paraId="365E7536" w14:textId="77777777" w:rsidTr="00097CE8">
        <w:tc>
          <w:tcPr>
            <w:tcW w:w="4302" w:type="dxa"/>
          </w:tcPr>
          <w:p w14:paraId="719EB0BF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289" w:type="dxa"/>
          </w:tcPr>
          <w:p w14:paraId="6FEF9129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4A0C2CF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4BAA589B" w14:textId="77777777" w:rsidTr="00097CE8">
        <w:tc>
          <w:tcPr>
            <w:tcW w:w="4302" w:type="dxa"/>
          </w:tcPr>
          <w:p w14:paraId="60C375A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velocity linear and constant within 0.</w:t>
            </w:r>
            <w:r w:rsidR="00CE7F1F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45865E9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EE89509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2D6CB7B3" w14:textId="77777777" w:rsidTr="00097CE8">
        <w:tc>
          <w:tcPr>
            <w:tcW w:w="4302" w:type="dxa"/>
          </w:tcPr>
          <w:p w14:paraId="6116001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240E144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B2D8C50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12A325E8" w14:textId="77777777" w:rsidTr="00097CE8">
        <w:tc>
          <w:tcPr>
            <w:tcW w:w="4302" w:type="dxa"/>
          </w:tcPr>
          <w:p w14:paraId="3ED01150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289" w:type="dxa"/>
          </w:tcPr>
          <w:p w14:paraId="4F35083F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08A3F17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7F1F2E0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7FF3AB1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557B5E6F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1D0AEE" w14:paraId="7C5177C8" w14:textId="77777777" w:rsidTr="00097CE8">
        <w:tc>
          <w:tcPr>
            <w:tcW w:w="4302" w:type="dxa"/>
          </w:tcPr>
          <w:p w14:paraId="78E2A2C2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98AF5E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3083120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D0AEE" w14:paraId="5B22C7F0" w14:textId="77777777" w:rsidTr="00097CE8">
        <w:tc>
          <w:tcPr>
            <w:tcW w:w="4302" w:type="dxa"/>
          </w:tcPr>
          <w:p w14:paraId="5C6D27B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retract stop engaged (M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current saturated, Motor 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positions stop changing)</w:t>
            </w:r>
          </w:p>
        </w:tc>
        <w:tc>
          <w:tcPr>
            <w:tcW w:w="1289" w:type="dxa"/>
          </w:tcPr>
          <w:p w14:paraId="6299A59E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B738E31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1D0AEE" w14:paraId="470FA510" w14:textId="77777777" w:rsidTr="00097CE8">
        <w:tc>
          <w:tcPr>
            <w:tcW w:w="4302" w:type="dxa"/>
          </w:tcPr>
          <w:p w14:paraId="605D2FBB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Motor Current prior to contacting the stops</w:t>
            </w:r>
          </w:p>
        </w:tc>
        <w:tc>
          <w:tcPr>
            <w:tcW w:w="1289" w:type="dxa"/>
          </w:tcPr>
          <w:p w14:paraId="71FD083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330829E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3CD449C2" w14:textId="77777777" w:rsidTr="00097CE8">
        <w:tc>
          <w:tcPr>
            <w:tcW w:w="4302" w:type="dxa"/>
          </w:tcPr>
          <w:p w14:paraId="3E3C437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velocity linear and constant within 0.</w:t>
            </w:r>
            <w:r w:rsidR="00CE7F1F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28F4C7E1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1A4DD8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32C23FCE" w14:textId="77777777" w:rsidTr="00097CE8">
        <w:tc>
          <w:tcPr>
            <w:tcW w:w="4302" w:type="dxa"/>
          </w:tcPr>
          <w:p w14:paraId="371E61A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23953D21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F56DF5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1D0AEE" w14:paraId="1E1B4B20" w14:textId="77777777" w:rsidTr="00097CE8">
        <w:tc>
          <w:tcPr>
            <w:tcW w:w="4302" w:type="dxa"/>
          </w:tcPr>
          <w:p w14:paraId="611694B4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Motor 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and M</w:t>
            </w:r>
            <w:r w:rsidR="0049139F">
              <w:rPr>
                <w:szCs w:val="20"/>
              </w:rPr>
              <w:t>2</w:t>
            </w:r>
            <w:r>
              <w:rPr>
                <w:szCs w:val="20"/>
              </w:rPr>
              <w:t xml:space="preserve"> are smooth throughout the stroke</w:t>
            </w:r>
          </w:p>
        </w:tc>
        <w:tc>
          <w:tcPr>
            <w:tcW w:w="1289" w:type="dxa"/>
          </w:tcPr>
          <w:p w14:paraId="3A53B98C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90208E0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81DC49F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90CD1DE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72ECC7EF" w14:textId="77777777" w:rsidTr="00097CE8">
        <w:tc>
          <w:tcPr>
            <w:tcW w:w="4302" w:type="dxa"/>
          </w:tcPr>
          <w:p w14:paraId="0BDBFDC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1A383C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4902290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55D42032" w14:textId="77777777" w:rsidTr="00097CE8">
        <w:tc>
          <w:tcPr>
            <w:tcW w:w="4302" w:type="dxa"/>
          </w:tcPr>
          <w:p w14:paraId="00BF063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3B5E8FD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5C15B3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2912C9D1" w14:textId="77777777" w:rsidTr="00097CE8">
        <w:tc>
          <w:tcPr>
            <w:tcW w:w="4302" w:type="dxa"/>
          </w:tcPr>
          <w:p w14:paraId="45E3FD3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567746F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8EAF70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EF51D1C" w14:textId="77777777" w:rsidTr="00097CE8">
        <w:tc>
          <w:tcPr>
            <w:tcW w:w="4302" w:type="dxa"/>
          </w:tcPr>
          <w:p w14:paraId="50D5125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192D956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4C89B2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009D6AB5" w14:textId="77777777" w:rsidTr="00097CE8">
        <w:tc>
          <w:tcPr>
            <w:tcW w:w="4302" w:type="dxa"/>
          </w:tcPr>
          <w:p w14:paraId="3C6A6AE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5993EE7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B2F4CA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879F104" w14:textId="77777777" w:rsidTr="00097CE8">
        <w:tc>
          <w:tcPr>
            <w:tcW w:w="4302" w:type="dxa"/>
          </w:tcPr>
          <w:p w14:paraId="32135DC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2C013B5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64F3A3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920071D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4CBDA326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6A8716EC" w14:textId="77777777" w:rsidTr="00097CE8">
        <w:tc>
          <w:tcPr>
            <w:tcW w:w="4302" w:type="dxa"/>
          </w:tcPr>
          <w:p w14:paraId="2228CAD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1F9578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259F478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7085B0B5" w14:textId="77777777" w:rsidTr="00097CE8">
        <w:tc>
          <w:tcPr>
            <w:tcW w:w="4302" w:type="dxa"/>
          </w:tcPr>
          <w:p w14:paraId="5B874DA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70B9D08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382EB3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7286464C" w14:textId="77777777" w:rsidTr="00097CE8">
        <w:tc>
          <w:tcPr>
            <w:tcW w:w="4302" w:type="dxa"/>
          </w:tcPr>
          <w:p w14:paraId="53D8FDE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46913AF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C91055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3A92CD58" w14:textId="77777777" w:rsidTr="00097CE8">
        <w:tc>
          <w:tcPr>
            <w:tcW w:w="4302" w:type="dxa"/>
          </w:tcPr>
          <w:p w14:paraId="2443C93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578A591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18947C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4813584" w14:textId="77777777" w:rsidTr="00097CE8">
        <w:tc>
          <w:tcPr>
            <w:tcW w:w="4302" w:type="dxa"/>
          </w:tcPr>
          <w:p w14:paraId="2CDC8A2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23ACC43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5EF9DB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5EE4FBD9" w14:textId="77777777" w:rsidTr="00097CE8">
        <w:tc>
          <w:tcPr>
            <w:tcW w:w="4302" w:type="dxa"/>
          </w:tcPr>
          <w:p w14:paraId="2BEED4D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0468AF7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F208D9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19EA8CC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0EBE6258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6.7.5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38CF8157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D7" w14:paraId="74B2095E" w14:textId="77777777" w:rsidTr="006148AD">
        <w:tc>
          <w:tcPr>
            <w:tcW w:w="4675" w:type="dxa"/>
          </w:tcPr>
          <w:p w14:paraId="0BA1C95D" w14:textId="77777777" w:rsidR="002D4ED7" w:rsidRPr="003B2DF7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4675" w:type="dxa"/>
          </w:tcPr>
          <w:p w14:paraId="58B6B7B2" w14:textId="77777777" w:rsidR="002D4ED7" w:rsidRPr="003B2DF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8411BB">
              <w:rPr>
                <w:szCs w:val="20"/>
              </w:rPr>
              <w:t>/</w:t>
            </w:r>
            <w:r>
              <w:rPr>
                <w:szCs w:val="20"/>
              </w:rPr>
              <w:t xml:space="preserve">Fail </w:t>
            </w:r>
          </w:p>
        </w:tc>
      </w:tr>
      <w:tr w:rsidR="002D4ED7" w14:paraId="5276D05B" w14:textId="77777777" w:rsidTr="006148AD">
        <w:tc>
          <w:tcPr>
            <w:tcW w:w="4675" w:type="dxa"/>
          </w:tcPr>
          <w:p w14:paraId="6D1E55F4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3FD466C1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2D4ED7" w14:paraId="4BE2F5A2" w14:textId="77777777" w:rsidTr="006148AD">
        <w:tc>
          <w:tcPr>
            <w:tcW w:w="4675" w:type="dxa"/>
          </w:tcPr>
          <w:p w14:paraId="33240F85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097440B4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5CF62330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69B0D262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3F83F3A9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4427701D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3804DA95" w14:textId="77777777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3"/>
      <w:r>
        <w:rPr>
          <w:b/>
          <w:bCs/>
          <w:szCs w:val="20"/>
        </w:rPr>
        <w:t>IMAGE</w:t>
      </w:r>
      <w:commentRangeEnd w:id="3"/>
      <w:r w:rsidR="00B55262">
        <w:rPr>
          <w:rStyle w:val="CommentReference"/>
        </w:rPr>
        <w:commentReference w:id="3"/>
      </w:r>
    </w:p>
    <w:p w14:paraId="2D425C00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5D0259E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7D401262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741A892A" w14:textId="77777777" w:rsidTr="00C847E4">
        <w:tc>
          <w:tcPr>
            <w:tcW w:w="3266" w:type="dxa"/>
          </w:tcPr>
          <w:p w14:paraId="1E0E40B3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3D4D9B0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7AFF36E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0EA86263" w14:textId="77777777" w:rsidTr="00C847E4">
        <w:tc>
          <w:tcPr>
            <w:tcW w:w="3266" w:type="dxa"/>
          </w:tcPr>
          <w:p w14:paraId="390D1807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65FA37A" w14:textId="118A28CF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5.4652</w:t>
            </w:r>
          </w:p>
        </w:tc>
        <w:tc>
          <w:tcPr>
            <w:tcW w:w="3222" w:type="dxa"/>
          </w:tcPr>
          <w:p w14:paraId="5E0F5E7A" w14:textId="181FD312" w:rsidR="00C847E4" w:rsidRPr="003B2DF7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E490A44" w14:textId="77777777" w:rsidTr="00C847E4">
        <w:tc>
          <w:tcPr>
            <w:tcW w:w="3266" w:type="dxa"/>
          </w:tcPr>
          <w:p w14:paraId="6CD3314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D173FCB" w14:textId="14F7AADA" w:rsidR="00C847E4" w:rsidRP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7FF75371" w14:textId="5ED95222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31BA20D" w14:textId="77777777" w:rsidR="00A32BF2" w:rsidRPr="006770F5" w:rsidRDefault="00A32BF2" w:rsidP="00A32BF2">
      <w:pPr>
        <w:rPr>
          <w:b/>
          <w:bCs/>
          <w:u w:val="single"/>
        </w:rPr>
      </w:pPr>
    </w:p>
    <w:p w14:paraId="3624B446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6A3E2EC9" w14:textId="77777777" w:rsidTr="00C847E4">
        <w:tc>
          <w:tcPr>
            <w:tcW w:w="2894" w:type="dxa"/>
          </w:tcPr>
          <w:p w14:paraId="3924BC52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515955ED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B425184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0B7AA24" w14:textId="77777777" w:rsidTr="00C847E4">
        <w:tc>
          <w:tcPr>
            <w:tcW w:w="2894" w:type="dxa"/>
          </w:tcPr>
          <w:p w14:paraId="6E95BC5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01676852" w14:textId="35065A93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-5.4423</w:t>
            </w:r>
          </w:p>
        </w:tc>
        <w:tc>
          <w:tcPr>
            <w:tcW w:w="3248" w:type="dxa"/>
          </w:tcPr>
          <w:p w14:paraId="7719B813" w14:textId="1A8B5ABC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1AE7C4A7" w14:textId="77777777" w:rsidTr="00C847E4">
        <w:tc>
          <w:tcPr>
            <w:tcW w:w="2894" w:type="dxa"/>
          </w:tcPr>
          <w:p w14:paraId="1106E20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01ABE53" w14:textId="6C1286E8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48" w:type="dxa"/>
          </w:tcPr>
          <w:p w14:paraId="2D04596F" w14:textId="1044FC40" w:rsidR="00C847E4" w:rsidRDefault="003B73D2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86FFF87" w14:textId="77777777" w:rsidR="00A32BF2" w:rsidRPr="00F858AC" w:rsidRDefault="00A32BF2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0BAAB51D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EF2CF8F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</w:p>
    <w:p w14:paraId="3411795E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D69CB84" w14:textId="77777777" w:rsidR="0066423B" w:rsidRPr="006770F5" w:rsidRDefault="0066423B" w:rsidP="00A32BF2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  <w:gridCol w:w="1039"/>
      </w:tblGrid>
      <w:tr w:rsidR="003B73D2" w14:paraId="476EE2BC" w14:textId="5997055D" w:rsidTr="003B73D2">
        <w:tc>
          <w:tcPr>
            <w:tcW w:w="4675" w:type="dxa"/>
          </w:tcPr>
          <w:p w14:paraId="7EB13B8D" w14:textId="77777777" w:rsidR="003B73D2" w:rsidRDefault="003B73D2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0467DB1" w14:textId="77777777" w:rsidR="003B73D2" w:rsidRDefault="003B73D2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1039" w:type="dxa"/>
          </w:tcPr>
          <w:p w14:paraId="5B50D7AD" w14:textId="77777777" w:rsidR="003B73D2" w:rsidRDefault="003B73D2" w:rsidP="006148AD">
            <w:pPr>
              <w:pStyle w:val="BodyText"/>
              <w:spacing w:after="60"/>
              <w:ind w:left="0"/>
            </w:pPr>
            <w:r>
              <w:t>Pass/Fail</w:t>
            </w:r>
          </w:p>
        </w:tc>
        <w:tc>
          <w:tcPr>
            <w:tcW w:w="1039" w:type="dxa"/>
          </w:tcPr>
          <w:p w14:paraId="11B59F93" w14:textId="77777777" w:rsidR="003B73D2" w:rsidRDefault="003B73D2" w:rsidP="006148AD">
            <w:pPr>
              <w:pStyle w:val="BodyText"/>
              <w:spacing w:after="60"/>
              <w:ind w:left="0"/>
            </w:pPr>
          </w:p>
        </w:tc>
      </w:tr>
      <w:tr w:rsidR="003B73D2" w14:paraId="7974268C" w14:textId="7FB77542" w:rsidTr="003B73D2">
        <w:tc>
          <w:tcPr>
            <w:tcW w:w="4675" w:type="dxa"/>
          </w:tcPr>
          <w:p w14:paraId="03FD2CCE" w14:textId="3A5B1813" w:rsidR="003B73D2" w:rsidRDefault="003B73D2" w:rsidP="006148AD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990" w:type="dxa"/>
          </w:tcPr>
          <w:p w14:paraId="22AC7A88" w14:textId="53B76618" w:rsidR="003B73D2" w:rsidRDefault="003B73D2" w:rsidP="006148AD">
            <w:pPr>
              <w:pStyle w:val="BodyText"/>
              <w:spacing w:after="60"/>
              <w:ind w:left="0"/>
            </w:pPr>
            <w:r>
              <w:t>-0.69 Hz</w:t>
            </w:r>
          </w:p>
        </w:tc>
        <w:tc>
          <w:tcPr>
            <w:tcW w:w="1039" w:type="dxa"/>
          </w:tcPr>
          <w:p w14:paraId="4DE586E0" w14:textId="3DD494B7" w:rsidR="003B73D2" w:rsidRDefault="003B73D2" w:rsidP="006148AD">
            <w:pPr>
              <w:pStyle w:val="BodyText"/>
              <w:spacing w:after="60"/>
              <w:ind w:left="0"/>
            </w:pPr>
            <w:r>
              <w:t>-5.00 Hz</w:t>
            </w:r>
          </w:p>
        </w:tc>
        <w:tc>
          <w:tcPr>
            <w:tcW w:w="1039" w:type="dxa"/>
          </w:tcPr>
          <w:p w14:paraId="3C1A6148" w14:textId="1F59FCD6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3B73D2" w14:paraId="047AA53B" w14:textId="5B12EE2E" w:rsidTr="003B73D2">
        <w:tc>
          <w:tcPr>
            <w:tcW w:w="4675" w:type="dxa"/>
          </w:tcPr>
          <w:p w14:paraId="77F7CDA1" w14:textId="30D0BCF0" w:rsidR="003B73D2" w:rsidRDefault="003B73D2" w:rsidP="006148AD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990" w:type="dxa"/>
          </w:tcPr>
          <w:p w14:paraId="78989498" w14:textId="52ED1AB4" w:rsidR="003B73D2" w:rsidRDefault="003B73D2" w:rsidP="006148AD">
            <w:pPr>
              <w:pStyle w:val="BodyText"/>
              <w:spacing w:after="60"/>
              <w:ind w:left="0"/>
            </w:pPr>
            <w:r>
              <w:t>-6.91 Hz</w:t>
            </w:r>
          </w:p>
        </w:tc>
        <w:tc>
          <w:tcPr>
            <w:tcW w:w="1039" w:type="dxa"/>
          </w:tcPr>
          <w:p w14:paraId="108975D8" w14:textId="6D264B39" w:rsidR="003B73D2" w:rsidRDefault="003B73D2" w:rsidP="006148AD">
            <w:pPr>
              <w:pStyle w:val="BodyText"/>
              <w:spacing w:after="60"/>
              <w:ind w:left="0"/>
            </w:pPr>
            <w:r>
              <w:t>-10.00 Hz</w:t>
            </w:r>
          </w:p>
        </w:tc>
        <w:tc>
          <w:tcPr>
            <w:tcW w:w="1039" w:type="dxa"/>
          </w:tcPr>
          <w:p w14:paraId="0048518D" w14:textId="7120AFC2" w:rsidR="003B73D2" w:rsidRDefault="003B73D2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3B73D2" w14:paraId="7215CA2C" w14:textId="716D44D8" w:rsidTr="003B73D2">
        <w:tc>
          <w:tcPr>
            <w:tcW w:w="4675" w:type="dxa"/>
          </w:tcPr>
          <w:p w14:paraId="70218007" w14:textId="39827DCA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990" w:type="dxa"/>
          </w:tcPr>
          <w:p w14:paraId="50398434" w14:textId="5E209209" w:rsidR="003B73D2" w:rsidRDefault="003B73D2" w:rsidP="006148AD">
            <w:pPr>
              <w:pStyle w:val="BodyText"/>
              <w:spacing w:after="60"/>
              <w:ind w:left="0"/>
            </w:pPr>
            <w:r>
              <w:t>-18.51 Hz</w:t>
            </w:r>
          </w:p>
        </w:tc>
        <w:tc>
          <w:tcPr>
            <w:tcW w:w="1039" w:type="dxa"/>
          </w:tcPr>
          <w:p w14:paraId="49919BE0" w14:textId="228F5370" w:rsidR="003B73D2" w:rsidRDefault="003B73D2" w:rsidP="006148AD">
            <w:pPr>
              <w:pStyle w:val="BodyText"/>
              <w:spacing w:after="60"/>
              <w:ind w:left="0"/>
            </w:pPr>
            <w:r>
              <w:t>-20.00 Hz</w:t>
            </w:r>
          </w:p>
        </w:tc>
        <w:tc>
          <w:tcPr>
            <w:tcW w:w="1039" w:type="dxa"/>
          </w:tcPr>
          <w:p w14:paraId="07F6FC46" w14:textId="6F80C64D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3B73D2" w14:paraId="7E771215" w14:textId="2938B736" w:rsidTr="003B73D2">
        <w:tc>
          <w:tcPr>
            <w:tcW w:w="4675" w:type="dxa"/>
          </w:tcPr>
          <w:p w14:paraId="48F9E61B" w14:textId="6FA0A9A5" w:rsidR="003B73D2" w:rsidRDefault="003B73D2" w:rsidP="006148AD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990" w:type="dxa"/>
          </w:tcPr>
          <w:p w14:paraId="35FD77D8" w14:textId="01990A65" w:rsidR="003B73D2" w:rsidRDefault="003B73D2" w:rsidP="006148AD">
            <w:pPr>
              <w:pStyle w:val="BodyText"/>
              <w:spacing w:after="60"/>
              <w:ind w:left="0"/>
            </w:pPr>
            <w:r>
              <w:t>-35.83 Hz</w:t>
            </w:r>
          </w:p>
        </w:tc>
        <w:tc>
          <w:tcPr>
            <w:tcW w:w="1039" w:type="dxa"/>
          </w:tcPr>
          <w:p w14:paraId="57EB71BC" w14:textId="67306416" w:rsidR="003B73D2" w:rsidRDefault="003B73D2" w:rsidP="006148AD">
            <w:pPr>
              <w:pStyle w:val="BodyText"/>
              <w:spacing w:after="60"/>
              <w:ind w:left="0"/>
            </w:pPr>
            <w:r>
              <w:t>-30.00 Hz</w:t>
            </w:r>
          </w:p>
        </w:tc>
        <w:tc>
          <w:tcPr>
            <w:tcW w:w="1039" w:type="dxa"/>
          </w:tcPr>
          <w:p w14:paraId="7FD96BC7" w14:textId="467C7DF4" w:rsidR="003B73D2" w:rsidRDefault="003B73D2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3B73D2" w14:paraId="29523C42" w14:textId="5308B757" w:rsidTr="003B73D2">
        <w:tc>
          <w:tcPr>
            <w:tcW w:w="4675" w:type="dxa"/>
          </w:tcPr>
          <w:p w14:paraId="38FDB933" w14:textId="55460250" w:rsidR="003B73D2" w:rsidRDefault="003B73D2" w:rsidP="006148AD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990" w:type="dxa"/>
          </w:tcPr>
          <w:p w14:paraId="78B69FE2" w14:textId="79D3892E" w:rsidR="003B73D2" w:rsidRDefault="003B73D2" w:rsidP="006148AD">
            <w:pPr>
              <w:pStyle w:val="BodyText"/>
              <w:spacing w:after="60"/>
              <w:ind w:left="0"/>
            </w:pPr>
            <w:r>
              <w:t>-65.59 Hz</w:t>
            </w:r>
          </w:p>
        </w:tc>
        <w:tc>
          <w:tcPr>
            <w:tcW w:w="1039" w:type="dxa"/>
          </w:tcPr>
          <w:p w14:paraId="11209073" w14:textId="4342ACE9" w:rsidR="003B73D2" w:rsidRDefault="003B73D2" w:rsidP="006148AD">
            <w:pPr>
              <w:pStyle w:val="BodyText"/>
              <w:spacing w:after="60"/>
              <w:ind w:left="0"/>
            </w:pPr>
            <w:r>
              <w:t>-50.00 Hz</w:t>
            </w:r>
          </w:p>
        </w:tc>
        <w:tc>
          <w:tcPr>
            <w:tcW w:w="1039" w:type="dxa"/>
          </w:tcPr>
          <w:p w14:paraId="106E5CCD" w14:textId="6FF04294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3B73D2" w14:paraId="0B6B7302" w14:textId="74EACFEE" w:rsidTr="003B73D2">
        <w:tc>
          <w:tcPr>
            <w:tcW w:w="4675" w:type="dxa"/>
          </w:tcPr>
          <w:p w14:paraId="52DE7775" w14:textId="314A4F53" w:rsidR="003B73D2" w:rsidRDefault="003B73D2" w:rsidP="006148AD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990" w:type="dxa"/>
          </w:tcPr>
          <w:p w14:paraId="3B99A848" w14:textId="0AD1E385" w:rsidR="003B73D2" w:rsidRDefault="003B73D2" w:rsidP="006148AD">
            <w:pPr>
              <w:pStyle w:val="BodyText"/>
              <w:spacing w:after="60"/>
              <w:ind w:left="0"/>
            </w:pPr>
            <w:r>
              <w:t>-73.60 Hz</w:t>
            </w:r>
          </w:p>
        </w:tc>
        <w:tc>
          <w:tcPr>
            <w:tcW w:w="1039" w:type="dxa"/>
          </w:tcPr>
          <w:p w14:paraId="10D9B7C3" w14:textId="311219EB" w:rsidR="003B73D2" w:rsidRDefault="003B73D2" w:rsidP="006148AD">
            <w:pPr>
              <w:pStyle w:val="BodyText"/>
              <w:spacing w:after="60"/>
              <w:ind w:left="0"/>
            </w:pPr>
            <w:r>
              <w:t>-60.00 Hz</w:t>
            </w:r>
          </w:p>
        </w:tc>
        <w:tc>
          <w:tcPr>
            <w:tcW w:w="1039" w:type="dxa"/>
          </w:tcPr>
          <w:p w14:paraId="6F37C4C9" w14:textId="1E79137B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3B73D2" w14:paraId="5E387C63" w14:textId="49853F71" w:rsidTr="003B73D2">
        <w:tc>
          <w:tcPr>
            <w:tcW w:w="4675" w:type="dxa"/>
          </w:tcPr>
          <w:p w14:paraId="3427CBED" w14:textId="13B0029C" w:rsidR="003B73D2" w:rsidRDefault="003B73D2" w:rsidP="006148AD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990" w:type="dxa"/>
          </w:tcPr>
          <w:p w14:paraId="75C6FF69" w14:textId="6260D7F6" w:rsidR="003B73D2" w:rsidRDefault="003B73D2" w:rsidP="006148AD">
            <w:pPr>
              <w:pStyle w:val="BodyText"/>
              <w:spacing w:after="60"/>
              <w:ind w:left="0"/>
            </w:pPr>
            <w:r>
              <w:t>-54.82 Hz</w:t>
            </w:r>
          </w:p>
        </w:tc>
        <w:tc>
          <w:tcPr>
            <w:tcW w:w="1039" w:type="dxa"/>
          </w:tcPr>
          <w:p w14:paraId="6E4167D0" w14:textId="3849E889" w:rsidR="003B73D2" w:rsidRDefault="003B73D2" w:rsidP="006148AD">
            <w:pPr>
              <w:pStyle w:val="BodyText"/>
              <w:spacing w:after="60"/>
              <w:ind w:left="0"/>
            </w:pPr>
            <w:r>
              <w:t>-70.00 Hz</w:t>
            </w:r>
          </w:p>
        </w:tc>
        <w:tc>
          <w:tcPr>
            <w:tcW w:w="1039" w:type="dxa"/>
          </w:tcPr>
          <w:p w14:paraId="17DFA599" w14:textId="066AA664" w:rsidR="003B73D2" w:rsidRDefault="003B73D2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</w:tbl>
    <w:p w14:paraId="3808DC79" w14:textId="77777777" w:rsidR="00A32BF2" w:rsidRDefault="00A32BF2" w:rsidP="00A32BF2">
      <w:pPr>
        <w:pStyle w:val="BodyText"/>
        <w:spacing w:after="60"/>
        <w:ind w:left="0"/>
      </w:pPr>
    </w:p>
    <w:p w14:paraId="46FEE71F" w14:textId="77777777" w:rsidR="00A32BF2" w:rsidRDefault="00A32BF2" w:rsidP="00A32BF2">
      <w:pPr>
        <w:pStyle w:val="BodyText"/>
        <w:spacing w:after="60"/>
        <w:ind w:left="0"/>
      </w:pPr>
    </w:p>
    <w:p w14:paraId="3BF56FF2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51D46F07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604EA9C7" w14:textId="77777777" w:rsidTr="00303B98">
        <w:tc>
          <w:tcPr>
            <w:tcW w:w="3266" w:type="dxa"/>
          </w:tcPr>
          <w:p w14:paraId="5DB450C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98B0DEC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6A202B5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0588E075" w14:textId="77777777" w:rsidTr="00303B98">
        <w:tc>
          <w:tcPr>
            <w:tcW w:w="3266" w:type="dxa"/>
          </w:tcPr>
          <w:p w14:paraId="44D410D5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696978B" w14:textId="305C1B10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5.4632</w:t>
            </w:r>
          </w:p>
        </w:tc>
        <w:tc>
          <w:tcPr>
            <w:tcW w:w="3222" w:type="dxa"/>
          </w:tcPr>
          <w:p w14:paraId="2A407302" w14:textId="4C225E31" w:rsidR="003C50A3" w:rsidRPr="003B2DF7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47661F52" w14:textId="77777777" w:rsidTr="00303B98">
        <w:tc>
          <w:tcPr>
            <w:tcW w:w="3266" w:type="dxa"/>
          </w:tcPr>
          <w:p w14:paraId="6F179BF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7C7BDDA" w14:textId="379C11D7" w:rsidR="003C50A3" w:rsidRPr="00C847E4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44CB5419" w14:textId="39DC763A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CC5745" w14:textId="77777777" w:rsidR="003C50A3" w:rsidRPr="006770F5" w:rsidRDefault="003C50A3" w:rsidP="003C50A3">
      <w:pPr>
        <w:rPr>
          <w:b/>
          <w:bCs/>
          <w:u w:val="single"/>
        </w:rPr>
      </w:pPr>
    </w:p>
    <w:p w14:paraId="413CBAAC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157FA03D" w14:textId="77777777" w:rsidTr="00303B98">
        <w:tc>
          <w:tcPr>
            <w:tcW w:w="2894" w:type="dxa"/>
          </w:tcPr>
          <w:p w14:paraId="51D232B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07EFCB2E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1552687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59844BD4" w14:textId="77777777" w:rsidTr="00303B98">
        <w:tc>
          <w:tcPr>
            <w:tcW w:w="2894" w:type="dxa"/>
          </w:tcPr>
          <w:p w14:paraId="5C32FE4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2B52CE61" w14:textId="6061FC8E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-5.4726</w:t>
            </w:r>
          </w:p>
        </w:tc>
        <w:tc>
          <w:tcPr>
            <w:tcW w:w="3248" w:type="dxa"/>
          </w:tcPr>
          <w:p w14:paraId="22C42320" w14:textId="12831C52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297CE8EF" w14:textId="77777777" w:rsidTr="00303B98">
        <w:tc>
          <w:tcPr>
            <w:tcW w:w="2894" w:type="dxa"/>
          </w:tcPr>
          <w:p w14:paraId="435DEF9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05BE2D96" w14:textId="620DDF19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48" w:type="dxa"/>
          </w:tcPr>
          <w:p w14:paraId="6BE774E8" w14:textId="02F536E9" w:rsidR="003C50A3" w:rsidRDefault="003B73D2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800EE05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16B7FD73" w14:textId="77777777" w:rsidR="00FC168C" w:rsidRDefault="00FC168C" w:rsidP="00A32BF2">
      <w:pPr>
        <w:pStyle w:val="BodyText"/>
        <w:spacing w:after="60"/>
        <w:ind w:left="0"/>
      </w:pPr>
    </w:p>
    <w:p w14:paraId="2B82F121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59695C5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3A08A89C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4"/>
      <w:r w:rsidRPr="00874B95">
        <w:rPr>
          <w:b/>
          <w:bCs/>
          <w:color w:val="FF0000"/>
          <w:u w:val="single"/>
        </w:rPr>
        <w:t>&lt;INSERT TABLE&gt;</w:t>
      </w:r>
      <w:commentRangeEnd w:id="4"/>
      <w:r w:rsidRPr="00874B95">
        <w:rPr>
          <w:rStyle w:val="CommentReference"/>
          <w:color w:val="FF0000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A32BF2" w14:paraId="1E1AAA32" w14:textId="77777777" w:rsidTr="006148AD">
        <w:tc>
          <w:tcPr>
            <w:tcW w:w="4675" w:type="dxa"/>
          </w:tcPr>
          <w:p w14:paraId="7939402F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4605146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</w:tr>
      <w:tr w:rsidR="00A32BF2" w14:paraId="5B2AF263" w14:textId="77777777" w:rsidTr="006148AD">
        <w:tc>
          <w:tcPr>
            <w:tcW w:w="4675" w:type="dxa"/>
          </w:tcPr>
          <w:p w14:paraId="000009BF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1C82A61A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4228291D" w14:textId="77777777" w:rsidTr="006148AD">
        <w:tc>
          <w:tcPr>
            <w:tcW w:w="4675" w:type="dxa"/>
          </w:tcPr>
          <w:p w14:paraId="19A19769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673A49A5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102643B6" w14:textId="77777777" w:rsidTr="006148AD">
        <w:tc>
          <w:tcPr>
            <w:tcW w:w="4675" w:type="dxa"/>
          </w:tcPr>
          <w:p w14:paraId="19BE2623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2EC9D612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45739573" w14:textId="77777777" w:rsidTr="006148AD">
        <w:tc>
          <w:tcPr>
            <w:tcW w:w="4675" w:type="dxa"/>
          </w:tcPr>
          <w:p w14:paraId="2700686C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55B2BFC4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022D4E0D" w14:textId="77777777" w:rsidTr="006148AD">
        <w:tc>
          <w:tcPr>
            <w:tcW w:w="4675" w:type="dxa"/>
          </w:tcPr>
          <w:p w14:paraId="7E392F0C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72CECA21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B0DF8D3" w14:textId="77777777" w:rsidTr="006148AD">
        <w:tc>
          <w:tcPr>
            <w:tcW w:w="4675" w:type="dxa"/>
          </w:tcPr>
          <w:p w14:paraId="1F17F828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7597C92F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2CEEC94E" w14:textId="77777777" w:rsidTr="006148AD">
        <w:tc>
          <w:tcPr>
            <w:tcW w:w="4675" w:type="dxa"/>
          </w:tcPr>
          <w:p w14:paraId="420F8E18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69CB0795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</w:tbl>
    <w:p w14:paraId="5FAD7792" w14:textId="77777777" w:rsidR="00A32BF2" w:rsidRDefault="00A32BF2" w:rsidP="00A32BF2">
      <w:pPr>
        <w:pStyle w:val="BodyText"/>
        <w:spacing w:after="60"/>
        <w:ind w:left="0"/>
      </w:pPr>
    </w:p>
    <w:p w14:paraId="1CD10BC2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1ABCE4A6" w14:textId="77777777" w:rsidR="00A42D5E" w:rsidRDefault="00782BE5" w:rsidP="00A42D5E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&lt;IMAGE&gt;</w:t>
      </w:r>
    </w:p>
    <w:p w14:paraId="5B9C7F9B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31920852" w14:textId="77777777" w:rsidTr="009677C9">
        <w:tc>
          <w:tcPr>
            <w:tcW w:w="3266" w:type="dxa"/>
          </w:tcPr>
          <w:p w14:paraId="1DD84C34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0DF03A24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53F322FC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12E63CEB" w14:textId="77777777" w:rsidTr="009677C9">
        <w:tc>
          <w:tcPr>
            <w:tcW w:w="3266" w:type="dxa"/>
          </w:tcPr>
          <w:p w14:paraId="4A560569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11A5BE4" w14:textId="30D2D2F9" w:rsidR="00A42D5E" w:rsidRDefault="003B73D2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5.4625</w:t>
            </w:r>
          </w:p>
        </w:tc>
        <w:tc>
          <w:tcPr>
            <w:tcW w:w="3222" w:type="dxa"/>
          </w:tcPr>
          <w:p w14:paraId="4B44365C" w14:textId="16973F5D" w:rsidR="00A42D5E" w:rsidRPr="003B2DF7" w:rsidRDefault="003B73D2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A42D5E" w14:paraId="4400BFFF" w14:textId="77777777" w:rsidTr="009677C9">
        <w:tc>
          <w:tcPr>
            <w:tcW w:w="3266" w:type="dxa"/>
          </w:tcPr>
          <w:p w14:paraId="25BBC084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ED543D2" w14:textId="4F70278E" w:rsidR="00A42D5E" w:rsidRPr="00C847E4" w:rsidRDefault="003B73D2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4697AE26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6BD26B75" w14:textId="77777777" w:rsidR="00A42D5E" w:rsidRPr="006770F5" w:rsidRDefault="00A42D5E" w:rsidP="00A42D5E">
      <w:pPr>
        <w:rPr>
          <w:b/>
          <w:bCs/>
          <w:u w:val="single"/>
        </w:rPr>
      </w:pPr>
    </w:p>
    <w:p w14:paraId="02714ED6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76EB4675" w14:textId="77777777" w:rsidTr="008B1304">
        <w:tc>
          <w:tcPr>
            <w:tcW w:w="3266" w:type="dxa"/>
          </w:tcPr>
          <w:p w14:paraId="4FEA077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02C272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8E727B7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018F6D5D" w14:textId="77777777" w:rsidTr="008B1304">
        <w:tc>
          <w:tcPr>
            <w:tcW w:w="3266" w:type="dxa"/>
          </w:tcPr>
          <w:p w14:paraId="3AFAF270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83376F2" w14:textId="6BFDCAB8" w:rsidR="00F76922" w:rsidRDefault="003B73D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-5.4435</w:t>
            </w:r>
          </w:p>
        </w:tc>
        <w:tc>
          <w:tcPr>
            <w:tcW w:w="3222" w:type="dxa"/>
          </w:tcPr>
          <w:p w14:paraId="79670DF5" w14:textId="58BF5040" w:rsidR="00F76922" w:rsidRPr="003B2DF7" w:rsidRDefault="003B73D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3EDB413C" w14:textId="77777777" w:rsidTr="008B1304">
        <w:tc>
          <w:tcPr>
            <w:tcW w:w="3266" w:type="dxa"/>
          </w:tcPr>
          <w:p w14:paraId="766337E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764EF83" w14:textId="6334D8AD" w:rsidR="00F76922" w:rsidRPr="00C847E4" w:rsidRDefault="003B73D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5645625C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7C625E27" w14:textId="77777777" w:rsidR="00A32BF2" w:rsidRDefault="00A32BF2" w:rsidP="00F76922"/>
    <w:p w14:paraId="64C309AF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295760CF" w14:textId="77777777" w:rsidR="00A32BF2" w:rsidRDefault="00A32BF2" w:rsidP="00A32BF2">
      <w:pPr>
        <w:pStyle w:val="BodyText"/>
        <w:spacing w:after="60"/>
        <w:ind w:left="0"/>
      </w:pPr>
    </w:p>
    <w:p w14:paraId="18299DB3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F938DDC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5"/>
      <w:r w:rsidRPr="00874B95">
        <w:rPr>
          <w:b/>
          <w:bCs/>
          <w:color w:val="FF0000"/>
          <w:u w:val="single"/>
        </w:rPr>
        <w:t>&lt;INSERT TABLE&gt;</w:t>
      </w:r>
      <w:commentRangeEnd w:id="5"/>
      <w:r w:rsidRPr="00874B95">
        <w:rPr>
          <w:rStyle w:val="CommentReference"/>
          <w:color w:val="FF0000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A32BF2" w14:paraId="76EFECA8" w14:textId="77777777" w:rsidTr="006148AD">
        <w:tc>
          <w:tcPr>
            <w:tcW w:w="4675" w:type="dxa"/>
          </w:tcPr>
          <w:p w14:paraId="2AB5DC62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DD45C91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</w:tr>
      <w:tr w:rsidR="00A32BF2" w14:paraId="5C143864" w14:textId="77777777" w:rsidTr="006148AD">
        <w:tc>
          <w:tcPr>
            <w:tcW w:w="4675" w:type="dxa"/>
          </w:tcPr>
          <w:p w14:paraId="6D56DBE5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383ECB91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FB493C6" w14:textId="77777777" w:rsidTr="006148AD">
        <w:tc>
          <w:tcPr>
            <w:tcW w:w="4675" w:type="dxa"/>
          </w:tcPr>
          <w:p w14:paraId="0EC42F72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175CD719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35E6B839" w14:textId="77777777" w:rsidTr="006148AD">
        <w:tc>
          <w:tcPr>
            <w:tcW w:w="4675" w:type="dxa"/>
          </w:tcPr>
          <w:p w14:paraId="2D960DE3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709F9A13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0CC4C213" w14:textId="77777777" w:rsidTr="006148AD">
        <w:tc>
          <w:tcPr>
            <w:tcW w:w="4675" w:type="dxa"/>
          </w:tcPr>
          <w:p w14:paraId="6F363D25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0ED49780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23FB8A59" w14:textId="77777777" w:rsidTr="006148AD">
        <w:tc>
          <w:tcPr>
            <w:tcW w:w="4675" w:type="dxa"/>
          </w:tcPr>
          <w:p w14:paraId="73560BB2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470B9FBA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F45F75D" w14:textId="77777777" w:rsidTr="006148AD">
        <w:tc>
          <w:tcPr>
            <w:tcW w:w="4675" w:type="dxa"/>
          </w:tcPr>
          <w:p w14:paraId="03F741C4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3FA2AFFB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40181B3B" w14:textId="77777777" w:rsidTr="006148AD">
        <w:tc>
          <w:tcPr>
            <w:tcW w:w="4675" w:type="dxa"/>
          </w:tcPr>
          <w:p w14:paraId="1A2F9A0E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2F35DAD0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</w:tbl>
    <w:p w14:paraId="77D96CB7" w14:textId="77777777" w:rsidR="00A32BF2" w:rsidRDefault="00A32BF2" w:rsidP="00A32BF2">
      <w:pPr>
        <w:pStyle w:val="BodyText"/>
        <w:spacing w:after="60"/>
        <w:ind w:left="0"/>
      </w:pPr>
    </w:p>
    <w:p w14:paraId="6B2C90DA" w14:textId="77777777" w:rsidR="00D635C1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27BDFC73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3E8A87FE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638FE84C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4E729A1C" w14:textId="77777777" w:rsidR="003B73D2" w:rsidRDefault="003B73D2" w:rsidP="003B73D2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76C3ED07" wp14:editId="6F314C3D">
            <wp:extent cx="5943600" cy="2122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087" w14:textId="0EA41555" w:rsidR="003B73D2" w:rsidRDefault="003B73D2" w:rsidP="003B73D2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Caption</w:t>
      </w:r>
    </w:p>
    <w:p w14:paraId="22CFA153" w14:textId="225FC0C2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126CAE58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193E2DAB" w14:textId="77777777" w:rsidTr="006333EB">
        <w:tc>
          <w:tcPr>
            <w:tcW w:w="3208" w:type="dxa"/>
          </w:tcPr>
          <w:p w14:paraId="6E691A7E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12A3A46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C0A7BD9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6D44F24B" w14:textId="77777777" w:rsidTr="006333EB">
        <w:tc>
          <w:tcPr>
            <w:tcW w:w="3208" w:type="dxa"/>
          </w:tcPr>
          <w:p w14:paraId="016AB9F0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66BE43B" w14:textId="237C36B2" w:rsidR="006333EB" w:rsidRPr="003B2DF7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5.4626</w:t>
            </w:r>
          </w:p>
        </w:tc>
        <w:tc>
          <w:tcPr>
            <w:tcW w:w="2894" w:type="dxa"/>
          </w:tcPr>
          <w:p w14:paraId="241FA68B" w14:textId="2130CD72" w:rsidR="006333EB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333EB" w14:paraId="1866F7F3" w14:textId="77777777" w:rsidTr="006333EB">
        <w:tc>
          <w:tcPr>
            <w:tcW w:w="3208" w:type="dxa"/>
          </w:tcPr>
          <w:p w14:paraId="0910123F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898BD0C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995E1C" w14:textId="170D1F35" w:rsidR="006333EB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64BC2F76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275B329" w14:textId="6D6174E5" w:rsidR="00362DC1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142E6C4" w14:textId="77777777" w:rsidR="00362DC1" w:rsidRDefault="00362DC1" w:rsidP="00033D62"/>
    <w:p w14:paraId="3E9BBD9A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16501B22" w14:textId="77777777" w:rsidTr="00362DC1">
        <w:tc>
          <w:tcPr>
            <w:tcW w:w="3208" w:type="dxa"/>
          </w:tcPr>
          <w:p w14:paraId="77C592F6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1A3D549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53A3D5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17153A18" w14:textId="77777777" w:rsidTr="00362DC1">
        <w:tc>
          <w:tcPr>
            <w:tcW w:w="3208" w:type="dxa"/>
          </w:tcPr>
          <w:p w14:paraId="1A2DA9BE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4D58EF3" w14:textId="5F300FD2" w:rsidR="00362DC1" w:rsidRPr="003B2DF7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-5.4549</w:t>
            </w:r>
          </w:p>
        </w:tc>
        <w:tc>
          <w:tcPr>
            <w:tcW w:w="2894" w:type="dxa"/>
          </w:tcPr>
          <w:p w14:paraId="6FD9F191" w14:textId="77A1EF19" w:rsidR="00362DC1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55EA5CC2" w14:textId="77777777" w:rsidTr="00362DC1">
        <w:tc>
          <w:tcPr>
            <w:tcW w:w="3208" w:type="dxa"/>
          </w:tcPr>
          <w:p w14:paraId="24626C48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EE0DD85" w14:textId="357E55F7" w:rsidR="00362DC1" w:rsidRDefault="003B73D2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439F2F94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F108C5" w14:textId="48AE6D9F" w:rsidR="00362DC1" w:rsidRDefault="003B73D2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6"/>
    </w:tbl>
    <w:p w14:paraId="1AF56D99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547A485E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68DA6D6C" w14:textId="77777777" w:rsidTr="009677C9">
        <w:tc>
          <w:tcPr>
            <w:tcW w:w="3208" w:type="dxa"/>
          </w:tcPr>
          <w:p w14:paraId="72372A6B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96336C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E38EC9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40503A6" w14:textId="77777777" w:rsidTr="009677C9">
        <w:tc>
          <w:tcPr>
            <w:tcW w:w="3208" w:type="dxa"/>
          </w:tcPr>
          <w:p w14:paraId="1EA4A42C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D3B00F4" w14:textId="0C9404FB" w:rsidR="0093190E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5.4632</w:t>
            </w:r>
          </w:p>
        </w:tc>
        <w:tc>
          <w:tcPr>
            <w:tcW w:w="2894" w:type="dxa"/>
          </w:tcPr>
          <w:p w14:paraId="4BA069BB" w14:textId="181F1191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10D81D58" w14:textId="77777777" w:rsidTr="009677C9">
        <w:tc>
          <w:tcPr>
            <w:tcW w:w="3208" w:type="dxa"/>
          </w:tcPr>
          <w:p w14:paraId="2F69D38B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9E545F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BA506D" w14:textId="263546AA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75AC3FCF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C18DCB6" w14:textId="32F009C7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EA69BF" w14:textId="77777777" w:rsidR="0093190E" w:rsidRDefault="0093190E" w:rsidP="0093190E"/>
    <w:p w14:paraId="34E7A7BE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2020A9EA" w14:textId="77777777" w:rsidTr="009677C9">
        <w:tc>
          <w:tcPr>
            <w:tcW w:w="3208" w:type="dxa"/>
          </w:tcPr>
          <w:p w14:paraId="361AF852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3B5228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6FA6C7D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3F76373A" w14:textId="77777777" w:rsidTr="009677C9">
        <w:tc>
          <w:tcPr>
            <w:tcW w:w="3208" w:type="dxa"/>
          </w:tcPr>
          <w:p w14:paraId="202339D2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26DEF88" w14:textId="3A114437" w:rsidR="0093190E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</w:t>
            </w:r>
          </w:p>
        </w:tc>
        <w:tc>
          <w:tcPr>
            <w:tcW w:w="2894" w:type="dxa"/>
          </w:tcPr>
          <w:p w14:paraId="4E8AD766" w14:textId="25B18C95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7142719D" w14:textId="77777777" w:rsidTr="009677C9">
        <w:tc>
          <w:tcPr>
            <w:tcW w:w="3208" w:type="dxa"/>
          </w:tcPr>
          <w:p w14:paraId="35318E61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92FDEB4" w14:textId="50648106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4C7F737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7D4810" w14:textId="0BDD8D0B" w:rsidR="009319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D0D9224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2CAC3D88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66C144B3" w14:textId="77777777" w:rsidR="00D10C0B" w:rsidRDefault="00D10C0B" w:rsidP="00D10C0B">
      <w:pPr>
        <w:pStyle w:val="BodyText"/>
        <w:spacing w:after="60"/>
        <w:ind w:left="0"/>
      </w:pPr>
    </w:p>
    <w:p w14:paraId="1F756D02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76E3A15E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7"/>
      <w:r w:rsidRPr="00874B95">
        <w:rPr>
          <w:b/>
          <w:bCs/>
          <w:color w:val="FF0000"/>
          <w:u w:val="single"/>
        </w:rPr>
        <w:t>&lt;INSERT TABLE&gt;</w:t>
      </w:r>
      <w:commentRangeEnd w:id="7"/>
      <w:r w:rsidRPr="00874B95">
        <w:rPr>
          <w:rStyle w:val="CommentReference"/>
          <w:color w:val="FF0000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D10C0B" w14:paraId="240A6B6A" w14:textId="77777777" w:rsidTr="008F03E5">
        <w:tc>
          <w:tcPr>
            <w:tcW w:w="4675" w:type="dxa"/>
          </w:tcPr>
          <w:p w14:paraId="15B28378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C6A50DB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15ACDF97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D10C0B" w14:paraId="336A44FC" w14:textId="77777777" w:rsidTr="008F03E5">
        <w:tc>
          <w:tcPr>
            <w:tcW w:w="4675" w:type="dxa"/>
          </w:tcPr>
          <w:p w14:paraId="3EC786E4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078EBA50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98E4E9B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7B08FAB2" w14:textId="77777777" w:rsidTr="008F03E5">
        <w:tc>
          <w:tcPr>
            <w:tcW w:w="4675" w:type="dxa"/>
          </w:tcPr>
          <w:p w14:paraId="0EE545A0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0CACC8F2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BA599C5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374D2E62" w14:textId="77777777" w:rsidTr="008F03E5">
        <w:tc>
          <w:tcPr>
            <w:tcW w:w="4675" w:type="dxa"/>
          </w:tcPr>
          <w:p w14:paraId="22868098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CFFF980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3135268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1B12128" w14:textId="77777777" w:rsidTr="008F03E5">
        <w:tc>
          <w:tcPr>
            <w:tcW w:w="4675" w:type="dxa"/>
          </w:tcPr>
          <w:p w14:paraId="26F92DD6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4060221D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309954A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11283BF" w14:textId="77777777" w:rsidTr="008F03E5">
        <w:tc>
          <w:tcPr>
            <w:tcW w:w="4675" w:type="dxa"/>
          </w:tcPr>
          <w:p w14:paraId="6351DD3C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56A1419A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35EA5FD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706CEC1F" w14:textId="77777777" w:rsidTr="008F03E5">
        <w:tc>
          <w:tcPr>
            <w:tcW w:w="4675" w:type="dxa"/>
          </w:tcPr>
          <w:p w14:paraId="1E551001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4053B32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60BDEBD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1CBD6166" w14:textId="77777777" w:rsidTr="008F03E5">
        <w:tc>
          <w:tcPr>
            <w:tcW w:w="4675" w:type="dxa"/>
          </w:tcPr>
          <w:p w14:paraId="1DAB5DF2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523FC9FB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4347D72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</w:tbl>
    <w:p w14:paraId="284E3796" w14:textId="77777777" w:rsidR="00D10C0B" w:rsidRPr="00D001B8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</w:p>
    <w:p w14:paraId="5BB72B70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D0A5F80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8"/>
      <w:r w:rsidRPr="00874B95">
        <w:rPr>
          <w:b/>
          <w:bCs/>
          <w:color w:val="FF0000"/>
          <w:u w:val="single"/>
        </w:rPr>
        <w:t>&lt;INSERT TABLE&gt;</w:t>
      </w:r>
      <w:commentRangeEnd w:id="8"/>
      <w:r w:rsidRPr="00874B95">
        <w:rPr>
          <w:rStyle w:val="CommentReference"/>
          <w:color w:val="FF0000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D10C0B" w14:paraId="6DC1A282" w14:textId="77777777" w:rsidTr="00C14215">
        <w:tc>
          <w:tcPr>
            <w:tcW w:w="4675" w:type="dxa"/>
          </w:tcPr>
          <w:p w14:paraId="31FE75FC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A011F24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68144C57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D10C0B" w14:paraId="676AC53D" w14:textId="77777777" w:rsidTr="00C14215">
        <w:tc>
          <w:tcPr>
            <w:tcW w:w="4675" w:type="dxa"/>
          </w:tcPr>
          <w:p w14:paraId="38844D90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46A05C5D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1042777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54E3B4D0" w14:textId="77777777" w:rsidTr="00C14215">
        <w:tc>
          <w:tcPr>
            <w:tcW w:w="4675" w:type="dxa"/>
          </w:tcPr>
          <w:p w14:paraId="061D9A2B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38B01167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5987595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299D8DF3" w14:textId="77777777" w:rsidTr="00C14215">
        <w:tc>
          <w:tcPr>
            <w:tcW w:w="4675" w:type="dxa"/>
          </w:tcPr>
          <w:p w14:paraId="3E9C67AE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142491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6F9D643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356312C6" w14:textId="77777777" w:rsidTr="00C14215">
        <w:tc>
          <w:tcPr>
            <w:tcW w:w="4675" w:type="dxa"/>
          </w:tcPr>
          <w:p w14:paraId="1C5B734E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7B632A82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662BFC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A49E4AD" w14:textId="77777777" w:rsidTr="00C14215">
        <w:tc>
          <w:tcPr>
            <w:tcW w:w="4675" w:type="dxa"/>
          </w:tcPr>
          <w:p w14:paraId="34D41098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468D68D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9FAEC59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495FB1B8" w14:textId="77777777" w:rsidTr="00C14215">
        <w:tc>
          <w:tcPr>
            <w:tcW w:w="4675" w:type="dxa"/>
          </w:tcPr>
          <w:p w14:paraId="2FD6B297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5A8E1A5A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895E430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10D28830" w14:textId="77777777" w:rsidTr="00C14215">
        <w:tc>
          <w:tcPr>
            <w:tcW w:w="4675" w:type="dxa"/>
          </w:tcPr>
          <w:p w14:paraId="7731C718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4BAFC919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1C294C8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</w:tbl>
    <w:p w14:paraId="77BF5082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0180787A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03699988" w14:textId="77777777" w:rsidR="003B73D2" w:rsidRDefault="003B73D2" w:rsidP="003B73D2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550F0128" wp14:editId="533DD9D1">
            <wp:extent cx="5943600" cy="21228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D26" w14:textId="11D5A7F7" w:rsidR="003B73D2" w:rsidRDefault="003B73D2" w:rsidP="003B73D2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Caption</w:t>
      </w:r>
    </w:p>
    <w:p w14:paraId="389A8D81" w14:textId="77C6098F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1C3355A6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0B9739F" w14:textId="77777777" w:rsidTr="00716A17">
        <w:tc>
          <w:tcPr>
            <w:tcW w:w="3208" w:type="dxa"/>
          </w:tcPr>
          <w:p w14:paraId="786980B1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27AF9C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2CCAA9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0D4751BF" w14:textId="77777777" w:rsidTr="00716A17">
        <w:tc>
          <w:tcPr>
            <w:tcW w:w="3208" w:type="dxa"/>
          </w:tcPr>
          <w:p w14:paraId="2595628C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EF248C8" w14:textId="6F153832" w:rsidR="00120530" w:rsidRPr="003B2DF7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5.4648</w:t>
            </w:r>
          </w:p>
        </w:tc>
        <w:tc>
          <w:tcPr>
            <w:tcW w:w="2894" w:type="dxa"/>
          </w:tcPr>
          <w:p w14:paraId="5FDF1C23" w14:textId="23DED16B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4386354C" w14:textId="77777777" w:rsidTr="00716A17">
        <w:tc>
          <w:tcPr>
            <w:tcW w:w="3208" w:type="dxa"/>
          </w:tcPr>
          <w:p w14:paraId="0417B680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CC10320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3A1A610" w14:textId="5232E72F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5B6C7992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B80B3FF" w14:textId="5DA72B76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B78199" w14:textId="77777777" w:rsidR="00120530" w:rsidRDefault="00120530" w:rsidP="00120530"/>
    <w:p w14:paraId="30F38E05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409738A" w14:textId="77777777" w:rsidTr="00716A17">
        <w:tc>
          <w:tcPr>
            <w:tcW w:w="3208" w:type="dxa"/>
          </w:tcPr>
          <w:p w14:paraId="0A9C1B94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1DAB45D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E46251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130BE6CC" w14:textId="77777777" w:rsidTr="00716A17">
        <w:tc>
          <w:tcPr>
            <w:tcW w:w="3208" w:type="dxa"/>
          </w:tcPr>
          <w:p w14:paraId="39A257F7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415689D" w14:textId="0851DB31" w:rsidR="00120530" w:rsidRPr="003B2DF7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-5.4381</w:t>
            </w:r>
          </w:p>
        </w:tc>
        <w:tc>
          <w:tcPr>
            <w:tcW w:w="2894" w:type="dxa"/>
          </w:tcPr>
          <w:p w14:paraId="645B0641" w14:textId="4928CE1E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26DD3EC3" w14:textId="77777777" w:rsidTr="00716A17">
        <w:tc>
          <w:tcPr>
            <w:tcW w:w="3208" w:type="dxa"/>
          </w:tcPr>
          <w:p w14:paraId="4AA1EB43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0CB4A4C" w14:textId="46441EBB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116</w:t>
            </w:r>
          </w:p>
        </w:tc>
        <w:tc>
          <w:tcPr>
            <w:tcW w:w="2894" w:type="dxa"/>
          </w:tcPr>
          <w:p w14:paraId="51EE211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7788D9B" w14:textId="5FAE2665" w:rsidR="00120530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0BD954F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5415C2B4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534C534D" w14:textId="77777777" w:rsidTr="009677C9">
        <w:tc>
          <w:tcPr>
            <w:tcW w:w="3208" w:type="dxa"/>
          </w:tcPr>
          <w:p w14:paraId="61DB4669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4290DE0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6061B2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6FB0403E" w14:textId="77777777" w:rsidTr="009677C9">
        <w:tc>
          <w:tcPr>
            <w:tcW w:w="3208" w:type="dxa"/>
          </w:tcPr>
          <w:p w14:paraId="32248A4A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EDA0024" w14:textId="2BD32329" w:rsidR="000D39EB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5.4631</w:t>
            </w:r>
          </w:p>
        </w:tc>
        <w:tc>
          <w:tcPr>
            <w:tcW w:w="2894" w:type="dxa"/>
          </w:tcPr>
          <w:p w14:paraId="4C4434F4" w14:textId="26A35E87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444F04E9" w14:textId="77777777" w:rsidTr="009677C9">
        <w:tc>
          <w:tcPr>
            <w:tcW w:w="3208" w:type="dxa"/>
          </w:tcPr>
          <w:p w14:paraId="579D6EED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DB5633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2AC557A" w14:textId="6F3B36CB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6858060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3EB48A8" w14:textId="42627EF4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67C3B1C" w14:textId="77777777" w:rsidR="000D39EB" w:rsidRDefault="000D39EB" w:rsidP="000D39EB"/>
    <w:p w14:paraId="06F45A32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7E1A75AC" w14:textId="77777777" w:rsidTr="009677C9">
        <w:tc>
          <w:tcPr>
            <w:tcW w:w="3208" w:type="dxa"/>
          </w:tcPr>
          <w:p w14:paraId="6734EC68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45E2D1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BF5C1D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717F0061" w14:textId="77777777" w:rsidTr="009677C9">
        <w:tc>
          <w:tcPr>
            <w:tcW w:w="3208" w:type="dxa"/>
          </w:tcPr>
          <w:p w14:paraId="58215180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1408BD2" w14:textId="2CC1B27C" w:rsidR="000D39EB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-5.4434</w:t>
            </w:r>
          </w:p>
        </w:tc>
        <w:tc>
          <w:tcPr>
            <w:tcW w:w="2894" w:type="dxa"/>
          </w:tcPr>
          <w:p w14:paraId="7440B57A" w14:textId="0DACA4D8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433B730C" w14:textId="77777777" w:rsidTr="009677C9">
        <w:tc>
          <w:tcPr>
            <w:tcW w:w="3208" w:type="dxa"/>
          </w:tcPr>
          <w:p w14:paraId="303E7B3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8095E5E" w14:textId="3B2C8A44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4A762C3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28C162C" w14:textId="28C025BC" w:rsidR="000D39EB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AB95DC3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144EE9D8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326DBB71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36BCABD4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F18AC51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9"/>
      <w:r w:rsidRPr="00874B95">
        <w:rPr>
          <w:b/>
          <w:bCs/>
          <w:color w:val="FF0000"/>
          <w:u w:val="single"/>
        </w:rPr>
        <w:t>&lt;INSERT TABLE&gt;</w:t>
      </w:r>
      <w:commentRangeEnd w:id="9"/>
      <w:r w:rsidRPr="00874B95">
        <w:rPr>
          <w:rStyle w:val="CommentReference"/>
          <w:color w:val="FF0000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79C86F03" w14:textId="77777777" w:rsidTr="00C14215">
        <w:tc>
          <w:tcPr>
            <w:tcW w:w="4675" w:type="dxa"/>
          </w:tcPr>
          <w:p w14:paraId="7097AA7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5748269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61BBB98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34B09343" w14:textId="77777777" w:rsidTr="00C14215">
        <w:tc>
          <w:tcPr>
            <w:tcW w:w="4675" w:type="dxa"/>
          </w:tcPr>
          <w:p w14:paraId="1957CE89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589B2EC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45DFC9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68A8841F" w14:textId="77777777" w:rsidTr="00C14215">
        <w:tc>
          <w:tcPr>
            <w:tcW w:w="4675" w:type="dxa"/>
          </w:tcPr>
          <w:p w14:paraId="750E39B8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3DC9338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ACA298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9716A01" w14:textId="77777777" w:rsidTr="00C14215">
        <w:tc>
          <w:tcPr>
            <w:tcW w:w="4675" w:type="dxa"/>
          </w:tcPr>
          <w:p w14:paraId="23E1962B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204AC198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EF1B31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D9BC48D" w14:textId="77777777" w:rsidTr="00C14215">
        <w:tc>
          <w:tcPr>
            <w:tcW w:w="4675" w:type="dxa"/>
          </w:tcPr>
          <w:p w14:paraId="1EFC759E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5638EC4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0CDAE1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7C912C54" w14:textId="77777777" w:rsidTr="00C14215">
        <w:tc>
          <w:tcPr>
            <w:tcW w:w="4675" w:type="dxa"/>
          </w:tcPr>
          <w:p w14:paraId="6BD03128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2CFAC6D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BABE58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D53D345" w14:textId="77777777" w:rsidTr="00C14215">
        <w:tc>
          <w:tcPr>
            <w:tcW w:w="4675" w:type="dxa"/>
          </w:tcPr>
          <w:p w14:paraId="685E8CD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0E4F38A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03E33BF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09470EA8" w14:textId="77777777" w:rsidTr="00C14215">
        <w:tc>
          <w:tcPr>
            <w:tcW w:w="4675" w:type="dxa"/>
          </w:tcPr>
          <w:p w14:paraId="53DCD056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59315E0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5F0931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0609F2D7" w14:textId="77777777" w:rsidR="00F873E9" w:rsidRDefault="00F873E9" w:rsidP="00F873E9">
      <w:pPr>
        <w:pStyle w:val="BodyText"/>
        <w:spacing w:after="60"/>
        <w:ind w:left="0"/>
      </w:pPr>
    </w:p>
    <w:p w14:paraId="46B5D13C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4828CE4D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10"/>
      <w:r w:rsidRPr="00874B95">
        <w:rPr>
          <w:b/>
          <w:bCs/>
          <w:color w:val="FF0000"/>
          <w:u w:val="single"/>
        </w:rPr>
        <w:t>&lt;INSERT TABLE&gt;</w:t>
      </w:r>
      <w:commentRangeEnd w:id="10"/>
      <w:r w:rsidRPr="00874B95">
        <w:rPr>
          <w:rStyle w:val="CommentReference"/>
          <w:color w:val="FF0000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75A6F35F" w14:textId="77777777" w:rsidTr="00C14215">
        <w:tc>
          <w:tcPr>
            <w:tcW w:w="4675" w:type="dxa"/>
          </w:tcPr>
          <w:p w14:paraId="607F423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D1BA3C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7865D4F0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04592CC0" w14:textId="77777777" w:rsidTr="00C14215">
        <w:tc>
          <w:tcPr>
            <w:tcW w:w="4675" w:type="dxa"/>
          </w:tcPr>
          <w:p w14:paraId="20D36AD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69B68029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95F9EB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E32D1FA" w14:textId="77777777" w:rsidTr="00C14215">
        <w:tc>
          <w:tcPr>
            <w:tcW w:w="4675" w:type="dxa"/>
          </w:tcPr>
          <w:p w14:paraId="6C1679CB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354B5BD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70FA4D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8172861" w14:textId="77777777" w:rsidTr="00C14215">
        <w:tc>
          <w:tcPr>
            <w:tcW w:w="4675" w:type="dxa"/>
          </w:tcPr>
          <w:p w14:paraId="1EAE1473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753553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2F83BB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BB33FB6" w14:textId="77777777" w:rsidTr="00C14215">
        <w:tc>
          <w:tcPr>
            <w:tcW w:w="4675" w:type="dxa"/>
          </w:tcPr>
          <w:p w14:paraId="6B74EFD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002327A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FB55CB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B0689DE" w14:textId="77777777" w:rsidTr="00C14215">
        <w:tc>
          <w:tcPr>
            <w:tcW w:w="4675" w:type="dxa"/>
          </w:tcPr>
          <w:p w14:paraId="369FFFC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3325881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1E360D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CE7A7BC" w14:textId="77777777" w:rsidTr="00C14215">
        <w:tc>
          <w:tcPr>
            <w:tcW w:w="4675" w:type="dxa"/>
          </w:tcPr>
          <w:p w14:paraId="54E3F638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4869A3C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7BBDBB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4A44870" w14:textId="77777777" w:rsidTr="00C14215">
        <w:tc>
          <w:tcPr>
            <w:tcW w:w="4675" w:type="dxa"/>
          </w:tcPr>
          <w:p w14:paraId="7E1AA4FE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5F38B256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D1E761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1D7BB77F" w14:textId="77777777" w:rsidR="00F873E9" w:rsidRDefault="00F873E9" w:rsidP="00F873E9">
      <w:pPr>
        <w:pStyle w:val="BodyText"/>
        <w:spacing w:after="60"/>
        <w:ind w:left="0"/>
        <w:rPr>
          <w:sz w:val="22"/>
          <w:szCs w:val="22"/>
        </w:rPr>
      </w:pPr>
    </w:p>
    <w:p w14:paraId="2E3B4F91" w14:textId="77777777" w:rsidR="001924AB" w:rsidRPr="00D001B8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6340B364" w14:textId="77777777" w:rsidR="003B73D2" w:rsidRDefault="003B73D2" w:rsidP="003B73D2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4D0E3EC7" wp14:editId="61EFC074">
            <wp:extent cx="5943600" cy="212280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EBEE" w14:textId="4635F0B8" w:rsidR="003B73D2" w:rsidRDefault="003B73D2" w:rsidP="003B73D2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Caption</w:t>
      </w:r>
    </w:p>
    <w:p w14:paraId="34682BA4" w14:textId="507CEA98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1B5F14BD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189E103" w14:textId="77777777" w:rsidTr="00716A17">
        <w:tc>
          <w:tcPr>
            <w:tcW w:w="3208" w:type="dxa"/>
          </w:tcPr>
          <w:p w14:paraId="29AB4830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AFD35C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F03D832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2DC68AC7" w14:textId="77777777" w:rsidTr="00716A17">
        <w:tc>
          <w:tcPr>
            <w:tcW w:w="3208" w:type="dxa"/>
          </w:tcPr>
          <w:p w14:paraId="018A0AAF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7C87FD7" w14:textId="7B2E39D4" w:rsidR="007A0BF6" w:rsidRPr="003B2DF7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5.4452</w:t>
            </w:r>
          </w:p>
        </w:tc>
        <w:tc>
          <w:tcPr>
            <w:tcW w:w="2894" w:type="dxa"/>
          </w:tcPr>
          <w:p w14:paraId="51DD31A6" w14:textId="7EBFBF09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517890E5" w14:textId="77777777" w:rsidTr="00716A17">
        <w:tc>
          <w:tcPr>
            <w:tcW w:w="3208" w:type="dxa"/>
          </w:tcPr>
          <w:p w14:paraId="34C6D1CE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A6B99B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CF3C437" w14:textId="2418B6C8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4EBB2C3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D9B7F88" w14:textId="301E5DAB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5B9136" w14:textId="77777777" w:rsidR="007A0BF6" w:rsidRDefault="007A0BF6" w:rsidP="007A0BF6"/>
    <w:p w14:paraId="68DE8D4C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31417B7" w14:textId="77777777" w:rsidTr="00716A17">
        <w:tc>
          <w:tcPr>
            <w:tcW w:w="3208" w:type="dxa"/>
          </w:tcPr>
          <w:p w14:paraId="3CDF7DCB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4E99EC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17CFD7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34EB34B6" w14:textId="77777777" w:rsidTr="00716A17">
        <w:tc>
          <w:tcPr>
            <w:tcW w:w="3208" w:type="dxa"/>
          </w:tcPr>
          <w:p w14:paraId="14DEB9E6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F8E6E0B" w14:textId="440084C5" w:rsidR="007A0BF6" w:rsidRPr="003B2DF7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-5.5344</w:t>
            </w:r>
          </w:p>
        </w:tc>
        <w:tc>
          <w:tcPr>
            <w:tcW w:w="2894" w:type="dxa"/>
          </w:tcPr>
          <w:p w14:paraId="56206C65" w14:textId="0803111A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20B3D6AF" w14:textId="77777777" w:rsidTr="00716A17">
        <w:tc>
          <w:tcPr>
            <w:tcW w:w="3208" w:type="dxa"/>
          </w:tcPr>
          <w:p w14:paraId="3E51F1AD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8B13F3B" w14:textId="21753AA9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72D39BE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1145E9" w14:textId="3853BFEB" w:rsidR="007A0BF6" w:rsidRDefault="003B73D2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E3FC5A7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5F8E557B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659283B2" w14:textId="77777777" w:rsidTr="009677C9">
        <w:tc>
          <w:tcPr>
            <w:tcW w:w="3208" w:type="dxa"/>
          </w:tcPr>
          <w:p w14:paraId="72724A43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597F2D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14BD761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1B4661B4" w14:textId="77777777" w:rsidTr="009677C9">
        <w:tc>
          <w:tcPr>
            <w:tcW w:w="3208" w:type="dxa"/>
          </w:tcPr>
          <w:p w14:paraId="40D32D3D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07B5462" w14:textId="2DC0C2B0" w:rsidR="00FE000E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5.4615</w:t>
            </w:r>
          </w:p>
        </w:tc>
        <w:tc>
          <w:tcPr>
            <w:tcW w:w="2894" w:type="dxa"/>
          </w:tcPr>
          <w:p w14:paraId="1660D133" w14:textId="3FBB6148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624856BD" w14:textId="77777777" w:rsidTr="009677C9">
        <w:tc>
          <w:tcPr>
            <w:tcW w:w="3208" w:type="dxa"/>
          </w:tcPr>
          <w:p w14:paraId="761F0300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EC31FE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EACD889" w14:textId="3552A153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07FBC8E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157042F" w14:textId="3309C388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C347E6F" w14:textId="77777777" w:rsidR="00FE000E" w:rsidRDefault="00FE000E" w:rsidP="00FE000E"/>
    <w:p w14:paraId="54E31FC5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455A129E" w14:textId="77777777" w:rsidTr="009677C9">
        <w:tc>
          <w:tcPr>
            <w:tcW w:w="3208" w:type="dxa"/>
          </w:tcPr>
          <w:p w14:paraId="2846B24B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B32A609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118895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78D4CBA2" w14:textId="77777777" w:rsidTr="009677C9">
        <w:tc>
          <w:tcPr>
            <w:tcW w:w="3208" w:type="dxa"/>
          </w:tcPr>
          <w:p w14:paraId="2B8917D5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5641774" w14:textId="27AEA207" w:rsidR="00FE000E" w:rsidRPr="003B2DF7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-5.4438</w:t>
            </w:r>
          </w:p>
        </w:tc>
        <w:tc>
          <w:tcPr>
            <w:tcW w:w="2894" w:type="dxa"/>
          </w:tcPr>
          <w:p w14:paraId="2BE48526" w14:textId="71FACD2B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3A4021F1" w14:textId="77777777" w:rsidTr="009677C9">
        <w:tc>
          <w:tcPr>
            <w:tcW w:w="3208" w:type="dxa"/>
          </w:tcPr>
          <w:p w14:paraId="1694F4F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B86B651" w14:textId="6D8E7AAC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2A0D34A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AA45AF" w14:textId="74D306C8" w:rsidR="00FE000E" w:rsidRDefault="003B73D2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962EC72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7315BFB5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24686AFB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54DCEC22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3A5BC319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D585B63" w14:textId="77777777" w:rsidR="00874B95" w:rsidRPr="00874B95" w:rsidRDefault="00874B95" w:rsidP="00F873E9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11"/>
      <w:r w:rsidRPr="00874B95">
        <w:rPr>
          <w:b/>
          <w:bCs/>
          <w:color w:val="FF0000"/>
          <w:u w:val="single"/>
        </w:rPr>
        <w:t>&lt;INSERT TABLE&gt;</w:t>
      </w:r>
      <w:commentRangeEnd w:id="11"/>
      <w:r w:rsidRPr="00874B95">
        <w:rPr>
          <w:rStyle w:val="CommentReference"/>
          <w:color w:val="FF0000"/>
        </w:rPr>
        <w:commentReference w:id="1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75EBFF22" w14:textId="77777777" w:rsidTr="00C14215">
        <w:tc>
          <w:tcPr>
            <w:tcW w:w="4675" w:type="dxa"/>
          </w:tcPr>
          <w:p w14:paraId="71B6E5D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09C5322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582DF3BA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7165DFE8" w14:textId="77777777" w:rsidTr="00C14215">
        <w:tc>
          <w:tcPr>
            <w:tcW w:w="4675" w:type="dxa"/>
          </w:tcPr>
          <w:p w14:paraId="79A7B003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31185C4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E97D22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6E9A8B8" w14:textId="77777777" w:rsidTr="00C14215">
        <w:tc>
          <w:tcPr>
            <w:tcW w:w="4675" w:type="dxa"/>
          </w:tcPr>
          <w:p w14:paraId="6C4BBAE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304DC786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2EC1B8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9E8568F" w14:textId="77777777" w:rsidTr="00C14215">
        <w:tc>
          <w:tcPr>
            <w:tcW w:w="4675" w:type="dxa"/>
          </w:tcPr>
          <w:p w14:paraId="6CFA7308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5F1BF21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E2343A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7FA4E473" w14:textId="77777777" w:rsidTr="00C14215">
        <w:tc>
          <w:tcPr>
            <w:tcW w:w="4675" w:type="dxa"/>
          </w:tcPr>
          <w:p w14:paraId="214D7874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3412BF1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E3919F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7DF88A6D" w14:textId="77777777" w:rsidTr="00C14215">
        <w:tc>
          <w:tcPr>
            <w:tcW w:w="4675" w:type="dxa"/>
          </w:tcPr>
          <w:p w14:paraId="73DD0EEE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0292A3BF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EA07D6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D31822A" w14:textId="77777777" w:rsidTr="00C14215">
        <w:tc>
          <w:tcPr>
            <w:tcW w:w="4675" w:type="dxa"/>
          </w:tcPr>
          <w:p w14:paraId="42E3618C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28220BB5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D27DC0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50B265F" w14:textId="77777777" w:rsidTr="00C14215">
        <w:tc>
          <w:tcPr>
            <w:tcW w:w="4675" w:type="dxa"/>
          </w:tcPr>
          <w:p w14:paraId="2F5B5BE0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5EE0795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49AE33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37CBD43E" w14:textId="77777777" w:rsidR="00F873E9" w:rsidRDefault="00F873E9" w:rsidP="00F873E9">
      <w:pPr>
        <w:pStyle w:val="BodyText"/>
        <w:spacing w:after="60"/>
        <w:ind w:left="0"/>
      </w:pPr>
    </w:p>
    <w:p w14:paraId="219A1E2D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30845B0C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12"/>
      <w:r w:rsidRPr="00874B95">
        <w:rPr>
          <w:b/>
          <w:bCs/>
          <w:color w:val="FF0000"/>
          <w:u w:val="single"/>
        </w:rPr>
        <w:t>&lt;INSERT TABLE&gt;</w:t>
      </w:r>
      <w:commentRangeEnd w:id="12"/>
      <w:r w:rsidRPr="00874B95">
        <w:rPr>
          <w:rStyle w:val="CommentReference"/>
          <w:color w:val="FF0000"/>
        </w:rPr>
        <w:commentReference w:id="1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449A13D4" w14:textId="77777777" w:rsidTr="00C14215">
        <w:tc>
          <w:tcPr>
            <w:tcW w:w="4675" w:type="dxa"/>
          </w:tcPr>
          <w:p w14:paraId="60A5A5C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DD511D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021A4372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06C69DDE" w14:textId="77777777" w:rsidTr="00C14215">
        <w:tc>
          <w:tcPr>
            <w:tcW w:w="4675" w:type="dxa"/>
          </w:tcPr>
          <w:p w14:paraId="65F77452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6136697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F7A02B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AE76CFD" w14:textId="77777777" w:rsidTr="00C14215">
        <w:tc>
          <w:tcPr>
            <w:tcW w:w="4675" w:type="dxa"/>
          </w:tcPr>
          <w:p w14:paraId="0CA30579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6515B2C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C790CA9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62355292" w14:textId="77777777" w:rsidTr="00C14215">
        <w:tc>
          <w:tcPr>
            <w:tcW w:w="4675" w:type="dxa"/>
          </w:tcPr>
          <w:p w14:paraId="3B4CE53A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002A835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0FBAD5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E804960" w14:textId="77777777" w:rsidTr="00C14215">
        <w:tc>
          <w:tcPr>
            <w:tcW w:w="4675" w:type="dxa"/>
          </w:tcPr>
          <w:p w14:paraId="32AD89D3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468D34E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2324B5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61B817C9" w14:textId="77777777" w:rsidTr="00C14215">
        <w:tc>
          <w:tcPr>
            <w:tcW w:w="4675" w:type="dxa"/>
          </w:tcPr>
          <w:p w14:paraId="2A8BD7B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51E0752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AFA5C6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56AF21CF" w14:textId="77777777" w:rsidTr="00C14215">
        <w:tc>
          <w:tcPr>
            <w:tcW w:w="4675" w:type="dxa"/>
          </w:tcPr>
          <w:p w14:paraId="6E756C9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29D385E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2C5508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0AA5DB28" w14:textId="77777777" w:rsidTr="00C14215">
        <w:tc>
          <w:tcPr>
            <w:tcW w:w="4675" w:type="dxa"/>
          </w:tcPr>
          <w:p w14:paraId="17B0E914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78EA66C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376ABB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17D53AF1" w14:textId="77777777" w:rsidR="00F873E9" w:rsidRDefault="00F873E9" w:rsidP="00F873E9">
      <w:pPr>
        <w:pStyle w:val="BodyText"/>
        <w:spacing w:after="60"/>
        <w:ind w:left="0"/>
        <w:rPr>
          <w:sz w:val="22"/>
          <w:szCs w:val="22"/>
        </w:rPr>
      </w:pPr>
    </w:p>
    <w:p w14:paraId="6A42E5DF" w14:textId="77777777" w:rsidR="00F873E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2379904D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308869CD" w14:textId="77777777" w:rsidTr="00901616">
        <w:trPr>
          <w:trHeight w:val="306"/>
        </w:trPr>
        <w:tc>
          <w:tcPr>
            <w:tcW w:w="2632" w:type="dxa"/>
          </w:tcPr>
          <w:p w14:paraId="09A1B038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1AF20A72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5287706F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30F134EE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7FD6B44E" w14:textId="77777777" w:rsidTr="00901616">
        <w:trPr>
          <w:trHeight w:val="846"/>
        </w:trPr>
        <w:tc>
          <w:tcPr>
            <w:tcW w:w="2632" w:type="dxa"/>
          </w:tcPr>
          <w:p w14:paraId="7C4FA10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15E2902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FC0B13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0E5C23D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840D4C4" w14:textId="77777777" w:rsidTr="00901616">
        <w:trPr>
          <w:trHeight w:val="647"/>
        </w:trPr>
        <w:tc>
          <w:tcPr>
            <w:tcW w:w="2632" w:type="dxa"/>
          </w:tcPr>
          <w:p w14:paraId="6AD01B0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4CAAD8B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51484B8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5D86679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0D44204" w14:textId="77777777" w:rsidTr="00901616">
        <w:trPr>
          <w:trHeight w:val="846"/>
        </w:trPr>
        <w:tc>
          <w:tcPr>
            <w:tcW w:w="2632" w:type="dxa"/>
          </w:tcPr>
          <w:p w14:paraId="3A2F0C9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3A01D4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33BFA4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5EFC51A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60B265D" w14:textId="77777777" w:rsidTr="00901616">
        <w:trPr>
          <w:trHeight w:val="860"/>
        </w:trPr>
        <w:tc>
          <w:tcPr>
            <w:tcW w:w="2632" w:type="dxa"/>
          </w:tcPr>
          <w:p w14:paraId="39F5539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1394B4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AD4DB4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2EC808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5D3433C" w14:textId="77777777" w:rsidTr="00901616">
        <w:trPr>
          <w:trHeight w:val="846"/>
        </w:trPr>
        <w:tc>
          <w:tcPr>
            <w:tcW w:w="2632" w:type="dxa"/>
          </w:tcPr>
          <w:p w14:paraId="14CB928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60C12F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E4B98E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536E3E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D0C0D7A" w14:textId="77777777" w:rsidTr="00901616">
        <w:trPr>
          <w:trHeight w:val="846"/>
        </w:trPr>
        <w:tc>
          <w:tcPr>
            <w:tcW w:w="2632" w:type="dxa"/>
          </w:tcPr>
          <w:p w14:paraId="14C70E7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3383CC5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2440EC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7F715C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26DB70C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661403E6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28E685C4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15D9F4CE" w14:textId="77777777" w:rsidTr="00901616">
        <w:trPr>
          <w:trHeight w:val="575"/>
        </w:trPr>
        <w:tc>
          <w:tcPr>
            <w:tcW w:w="3397" w:type="dxa"/>
          </w:tcPr>
          <w:p w14:paraId="2EA689AB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45FC3A51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7855FD0E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66B0D4E5" w14:textId="77777777" w:rsidTr="00901616">
        <w:tc>
          <w:tcPr>
            <w:tcW w:w="3397" w:type="dxa"/>
          </w:tcPr>
          <w:p w14:paraId="659139E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0F67668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CD51C7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98CBE48" w14:textId="77777777" w:rsidTr="00901616">
        <w:tc>
          <w:tcPr>
            <w:tcW w:w="3397" w:type="dxa"/>
          </w:tcPr>
          <w:p w14:paraId="28E437B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563A889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E965D7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E4B9BE2" w14:textId="77777777" w:rsidTr="00901616">
        <w:tc>
          <w:tcPr>
            <w:tcW w:w="3397" w:type="dxa"/>
          </w:tcPr>
          <w:p w14:paraId="776C830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18EBB09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4E1321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C0B8004" w14:textId="77777777" w:rsidTr="00901616">
        <w:tc>
          <w:tcPr>
            <w:tcW w:w="3397" w:type="dxa"/>
          </w:tcPr>
          <w:p w14:paraId="65A80CC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7AFF533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028107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6388E54" w14:textId="77777777" w:rsidTr="00901616">
        <w:tc>
          <w:tcPr>
            <w:tcW w:w="3397" w:type="dxa"/>
          </w:tcPr>
          <w:p w14:paraId="303ADF7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5D9A983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ECD54B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1AFFA96" w14:textId="77777777" w:rsidTr="00901616">
        <w:tc>
          <w:tcPr>
            <w:tcW w:w="3397" w:type="dxa"/>
          </w:tcPr>
          <w:p w14:paraId="72B92B2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44B9036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8C3917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72D3876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4CDBFD41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2E8F8027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1DC01D0F" w14:textId="77777777" w:rsidTr="00DC3511">
        <w:tc>
          <w:tcPr>
            <w:tcW w:w="4675" w:type="dxa"/>
          </w:tcPr>
          <w:p w14:paraId="52343454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37C86464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1025D31C" w14:textId="77777777" w:rsidTr="00DC3511">
        <w:tc>
          <w:tcPr>
            <w:tcW w:w="4675" w:type="dxa"/>
          </w:tcPr>
          <w:p w14:paraId="6E277BEC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7BCA04C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3E0C5B6" w14:textId="77777777" w:rsidTr="00DC3511">
        <w:tc>
          <w:tcPr>
            <w:tcW w:w="4675" w:type="dxa"/>
          </w:tcPr>
          <w:p w14:paraId="16208F0C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7A1C89D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10DB168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155BB7E7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7AAAD994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0769F99B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07996616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22EE0501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2A1984F9" w14:textId="77777777" w:rsidTr="00C14215">
        <w:tc>
          <w:tcPr>
            <w:tcW w:w="3116" w:type="dxa"/>
          </w:tcPr>
          <w:p w14:paraId="2042B4E2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A21FA73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4491D808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36D50DBD" w14:textId="77777777" w:rsidTr="00C14215">
        <w:tc>
          <w:tcPr>
            <w:tcW w:w="3116" w:type="dxa"/>
          </w:tcPr>
          <w:p w14:paraId="300F04A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4B33078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FB3FBE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72EBA59" w14:textId="77777777" w:rsidTr="00C14215">
        <w:tc>
          <w:tcPr>
            <w:tcW w:w="3116" w:type="dxa"/>
          </w:tcPr>
          <w:p w14:paraId="267CE6B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20AB2F1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23ADC9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DFC4FAC" w14:textId="77777777" w:rsidTr="00C14215">
        <w:tc>
          <w:tcPr>
            <w:tcW w:w="3116" w:type="dxa"/>
          </w:tcPr>
          <w:p w14:paraId="26AFA21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_Ref110968838 \r \h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3B73D2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AEA9B0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549743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557FDD1" w14:textId="77777777" w:rsidTr="00C14215">
        <w:tc>
          <w:tcPr>
            <w:tcW w:w="3116" w:type="dxa"/>
          </w:tcPr>
          <w:p w14:paraId="538976B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B9B2BD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EE5C4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BB120E8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45481FED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7AFD910C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0A829C10" w14:textId="77777777" w:rsidTr="00042141">
        <w:tc>
          <w:tcPr>
            <w:tcW w:w="3116" w:type="dxa"/>
          </w:tcPr>
          <w:p w14:paraId="6CB28446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78968A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0D80351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5C68F170" w14:textId="77777777" w:rsidTr="00042141">
        <w:tc>
          <w:tcPr>
            <w:tcW w:w="3116" w:type="dxa"/>
          </w:tcPr>
          <w:p w14:paraId="4FA9D55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41699DE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BDA9A9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4D9C006" w14:textId="77777777" w:rsidTr="00042141">
        <w:tc>
          <w:tcPr>
            <w:tcW w:w="3116" w:type="dxa"/>
          </w:tcPr>
          <w:p w14:paraId="41032F1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3231E07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E7E0D8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AFFAEF1" w14:textId="77777777" w:rsidTr="00042141">
        <w:tc>
          <w:tcPr>
            <w:tcW w:w="3116" w:type="dxa"/>
          </w:tcPr>
          <w:p w14:paraId="30A860B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_Ref110968838 \r \h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3B73D2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4692878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E66DB8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DC47F5E" w14:textId="77777777" w:rsidTr="00042141">
        <w:tc>
          <w:tcPr>
            <w:tcW w:w="3116" w:type="dxa"/>
          </w:tcPr>
          <w:p w14:paraId="4DE72DB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8D0A67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78FABF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656F6D1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21477636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CAE107B" w14:textId="77777777" w:rsidTr="00042141">
        <w:tc>
          <w:tcPr>
            <w:tcW w:w="3116" w:type="dxa"/>
          </w:tcPr>
          <w:p w14:paraId="4D8EB7A1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727764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FF2478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95456D4" w14:textId="77777777" w:rsidTr="00042141">
        <w:tc>
          <w:tcPr>
            <w:tcW w:w="3116" w:type="dxa"/>
          </w:tcPr>
          <w:p w14:paraId="4CBB18B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40B13DF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A2F9C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09912A" w14:textId="77777777" w:rsidTr="00042141">
        <w:tc>
          <w:tcPr>
            <w:tcW w:w="3116" w:type="dxa"/>
          </w:tcPr>
          <w:p w14:paraId="0393C43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56DAD9C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4E18DC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C20789A" w14:textId="77777777" w:rsidTr="00042141">
        <w:tc>
          <w:tcPr>
            <w:tcW w:w="3116" w:type="dxa"/>
          </w:tcPr>
          <w:p w14:paraId="1612F21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_Ref110968838 \r \h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3B73D2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FDE43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CD7568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3C649D9D" w14:textId="77777777" w:rsidTr="00042141">
        <w:tc>
          <w:tcPr>
            <w:tcW w:w="3116" w:type="dxa"/>
          </w:tcPr>
          <w:p w14:paraId="74BF7ED0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7170EDB7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45C84F0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AFF733D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YDEN J WALPOLE" w:date="2022-12-09T14:20:00Z" w:initials="HJW">
    <w:p w14:paraId="55ED09CC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019DAF15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1" w:author="HAYDEN J WALPOLE" w:date="2022-12-09T14:20:00Z" w:initials="HJW">
    <w:p w14:paraId="19525AA6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076C579E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2" w:author="HAYDEN J WALPOLE" w:date="2022-12-09T14:20:00Z" w:initials="HJW">
    <w:p w14:paraId="626A080C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8C3AD09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3" w:author="HAYDEN J WALPOLE" w:date="2022-12-01T19:40:00Z" w:initials="HJW">
    <w:p w14:paraId="4654662C" w14:textId="77777777" w:rsidR="00976C8A" w:rsidRDefault="00B55262" w:rsidP="002154F5">
      <w:pPr>
        <w:pStyle w:val="CommentText"/>
      </w:pPr>
      <w:r>
        <w:rPr>
          <w:rStyle w:val="CommentReference"/>
        </w:rPr>
        <w:annotationRef/>
      </w:r>
      <w:r w:rsidR="00976C8A">
        <w:rPr>
          <w:color w:val="404040"/>
        </w:rPr>
        <w:t>???_Brz_TDMSImage("TDMS.Properties.PERF_UNL..Average_Velocity_Ext_UNL_1","")</w:t>
      </w:r>
    </w:p>
  </w:comment>
  <w:comment w:id="4" w:author="HAYDEN J WALPOLE" w:date="2022-12-09T14:20:00Z" w:initials="HJW">
    <w:p w14:paraId="1EB4B086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4E4BE14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5" w:author="HAYDEN J WALPOLE" w:date="2022-12-09T14:20:00Z" w:initials="HJW">
    <w:p w14:paraId="11D942CE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56E4A111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7" w:author="HAYDEN J WALPOLE" w:date="2022-12-09T14:20:00Z" w:initials="HJW">
    <w:p w14:paraId="5768F89B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1163D27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8" w:author="HAYDEN J WALPOLE" w:date="2022-12-09T14:20:00Z" w:initials="HJW">
    <w:p w14:paraId="7D35021E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59F29F6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9" w:author="HAYDEN J WALPOLE" w:date="2022-12-09T14:20:00Z" w:initials="HJW">
    <w:p w14:paraId="40CF927D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633968E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10" w:author="HAYDEN J WALPOLE" w:date="2022-12-09T14:20:00Z" w:initials="HJW">
    <w:p w14:paraId="3423BAED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59C6DAF5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11" w:author="HAYDEN J WALPOLE" w:date="2022-12-09T14:20:00Z" w:initials="HJW">
    <w:p w14:paraId="30A8ECA8" w14:textId="77777777" w:rsidR="00874B95" w:rsidRDefault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5B8BAAAB" w14:textId="77777777" w:rsidR="00874B95" w:rsidRDefault="00874B95" w:rsidP="00D447F4">
      <w:pPr>
        <w:pStyle w:val="CommentText"/>
      </w:pPr>
      <w:r>
        <w:rPr>
          <w:color w:val="404040"/>
        </w:rPr>
        <w:t>_Brz_BuildTable("PERF_UNL","","1","0")</w:t>
      </w:r>
    </w:p>
  </w:comment>
  <w:comment w:id="12" w:author="HAYDEN J WALPOLE" w:date="2022-12-09T14:20:00Z" w:initials="HJW">
    <w:p w14:paraId="181F4075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01F89649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DAF15" w15:done="0"/>
  <w15:commentEx w15:paraId="076C579E" w15:done="0"/>
  <w15:commentEx w15:paraId="18C3AD09" w15:done="0"/>
  <w15:commentEx w15:paraId="4654662C" w15:done="0"/>
  <w15:commentEx w15:paraId="14E4BE14" w15:done="0"/>
  <w15:commentEx w15:paraId="56E4A111" w15:done="0"/>
  <w15:commentEx w15:paraId="71163D27" w15:done="0"/>
  <w15:commentEx w15:paraId="759F29F6" w15:done="0"/>
  <w15:commentEx w15:paraId="7633968E" w15:done="0"/>
  <w15:commentEx w15:paraId="59C6DAF5" w15:done="0"/>
  <w15:commentEx w15:paraId="5B8BAAAB" w15:done="0"/>
  <w15:commentEx w15:paraId="01F896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DC83F" w16cex:dateUtc="2022-12-09T21:20:00Z"/>
  <w16cex:commentExtensible w16cex:durableId="273DC82F" w16cex:dateUtc="2022-12-09T21:20:00Z"/>
  <w16cex:commentExtensible w16cex:durableId="273DC82C" w16cex:dateUtc="2022-12-09T21:20:00Z"/>
  <w16cex:commentExtensible w16cex:durableId="273381AA" w16cex:dateUtc="2022-12-02T02:40:00Z"/>
  <w16cex:commentExtensible w16cex:durableId="273DC792" w16cex:dateUtc="2022-12-09T21:20:00Z"/>
  <w16cex:commentExtensible w16cex:durableId="273DC78D" w16cex:dateUtc="2022-12-09T21:20:00Z"/>
  <w16cex:commentExtensible w16cex:durableId="273DC787" w16cex:dateUtc="2022-12-09T21:20:00Z"/>
  <w16cex:commentExtensible w16cex:durableId="273DC783" w16cex:dateUtc="2022-12-09T21:20:00Z"/>
  <w16cex:commentExtensible w16cex:durableId="273DC77C" w16cex:dateUtc="2022-12-09T21:20:00Z"/>
  <w16cex:commentExtensible w16cex:durableId="273DC778" w16cex:dateUtc="2022-12-09T21:20:00Z"/>
  <w16cex:commentExtensible w16cex:durableId="273DC721" w16cex:dateUtc="2022-12-09T21:20:00Z"/>
  <w16cex:commentExtensible w16cex:durableId="273DC760" w16cex:dateUtc="2022-12-09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DAF15" w16cid:durableId="273DC83F"/>
  <w16cid:commentId w16cid:paraId="076C579E" w16cid:durableId="273DC82F"/>
  <w16cid:commentId w16cid:paraId="18C3AD09" w16cid:durableId="273DC82C"/>
  <w16cid:commentId w16cid:paraId="4654662C" w16cid:durableId="273381AA"/>
  <w16cid:commentId w16cid:paraId="14E4BE14" w16cid:durableId="273DC792"/>
  <w16cid:commentId w16cid:paraId="56E4A111" w16cid:durableId="273DC78D"/>
  <w16cid:commentId w16cid:paraId="71163D27" w16cid:durableId="273DC787"/>
  <w16cid:commentId w16cid:paraId="759F29F6" w16cid:durableId="273DC783"/>
  <w16cid:commentId w16cid:paraId="7633968E" w16cid:durableId="273DC77C"/>
  <w16cid:commentId w16cid:paraId="59C6DAF5" w16cid:durableId="273DC778"/>
  <w16cid:commentId w16cid:paraId="5B8BAAAB" w16cid:durableId="273DC721"/>
  <w16cid:commentId w16cid:paraId="01F89649" w16cid:durableId="273DC7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BA9A" w14:textId="77777777" w:rsidR="000257F3" w:rsidRDefault="000257F3">
      <w:pPr>
        <w:spacing w:after="0" w:line="240" w:lineRule="auto"/>
      </w:pPr>
      <w:r>
        <w:separator/>
      </w:r>
    </w:p>
  </w:endnote>
  <w:endnote w:type="continuationSeparator" w:id="0">
    <w:p w14:paraId="590DFCD1" w14:textId="77777777" w:rsidR="000257F3" w:rsidRDefault="000257F3">
      <w:pPr>
        <w:spacing w:after="0" w:line="240" w:lineRule="auto"/>
      </w:pPr>
      <w:r>
        <w:continuationSeparator/>
      </w:r>
    </w:p>
  </w:endnote>
  <w:endnote w:type="continuationNotice" w:id="1">
    <w:p w14:paraId="4C79220C" w14:textId="77777777" w:rsidR="000257F3" w:rsidRDefault="00025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D8CA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603792E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4E4C8B3D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1EF3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B9A8163" wp14:editId="7162B629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DB2DDD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C22E" w14:textId="77777777" w:rsidR="000257F3" w:rsidRDefault="000257F3">
      <w:pPr>
        <w:spacing w:after="0" w:line="240" w:lineRule="auto"/>
      </w:pPr>
      <w:r>
        <w:separator/>
      </w:r>
    </w:p>
  </w:footnote>
  <w:footnote w:type="continuationSeparator" w:id="0">
    <w:p w14:paraId="4F1546B3" w14:textId="77777777" w:rsidR="000257F3" w:rsidRDefault="000257F3">
      <w:pPr>
        <w:spacing w:after="0" w:line="240" w:lineRule="auto"/>
      </w:pPr>
      <w:r>
        <w:continuationSeparator/>
      </w:r>
    </w:p>
  </w:footnote>
  <w:footnote w:type="continuationNotice" w:id="1">
    <w:p w14:paraId="630002A1" w14:textId="77777777" w:rsidR="000257F3" w:rsidRDefault="000257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4311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7FE2866" wp14:editId="1C60B383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7CB7A9FB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1667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44D375FE" wp14:editId="7F625D19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74C95843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4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5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3"/>
  </w:num>
  <w:num w:numId="11" w16cid:durableId="382605306">
    <w:abstractNumId w:val="34"/>
  </w:num>
  <w:num w:numId="12" w16cid:durableId="1520503145">
    <w:abstractNumId w:val="40"/>
  </w:num>
  <w:num w:numId="13" w16cid:durableId="1567716057">
    <w:abstractNumId w:val="5"/>
  </w:num>
  <w:num w:numId="14" w16cid:durableId="31928408">
    <w:abstractNumId w:val="41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2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4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39"/>
  </w:num>
  <w:num w:numId="46" w16cid:durableId="362825002">
    <w:abstractNumId w:val="7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2"/>
    <w:rsid w:val="00000C7E"/>
    <w:rsid w:val="0000233A"/>
    <w:rsid w:val="000038E1"/>
    <w:rsid w:val="00003944"/>
    <w:rsid w:val="00003CD1"/>
    <w:rsid w:val="0000418F"/>
    <w:rsid w:val="00006D30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7F3"/>
    <w:rsid w:val="00025858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6639"/>
    <w:rsid w:val="0007771E"/>
    <w:rsid w:val="000779B8"/>
    <w:rsid w:val="00083900"/>
    <w:rsid w:val="00083E91"/>
    <w:rsid w:val="000845D5"/>
    <w:rsid w:val="00087D13"/>
    <w:rsid w:val="0009150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5D9E"/>
    <w:rsid w:val="00266171"/>
    <w:rsid w:val="00266C30"/>
    <w:rsid w:val="0027033E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FD1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29A5"/>
    <w:rsid w:val="00312ECD"/>
    <w:rsid w:val="00314A3E"/>
    <w:rsid w:val="00314A6E"/>
    <w:rsid w:val="00314FDE"/>
    <w:rsid w:val="00316B0F"/>
    <w:rsid w:val="00316E46"/>
    <w:rsid w:val="003170C2"/>
    <w:rsid w:val="003213B4"/>
    <w:rsid w:val="00321BE8"/>
    <w:rsid w:val="00321EDC"/>
    <w:rsid w:val="0032572E"/>
    <w:rsid w:val="003262F3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B73D2"/>
    <w:rsid w:val="003C04FB"/>
    <w:rsid w:val="003C083D"/>
    <w:rsid w:val="003C1343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E1CB6"/>
    <w:rsid w:val="003E587C"/>
    <w:rsid w:val="003E5FB1"/>
    <w:rsid w:val="003F0133"/>
    <w:rsid w:val="003F2264"/>
    <w:rsid w:val="003F2C07"/>
    <w:rsid w:val="003F3CE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49F7"/>
    <w:rsid w:val="00455232"/>
    <w:rsid w:val="00456363"/>
    <w:rsid w:val="00456636"/>
    <w:rsid w:val="00460FE7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5D60"/>
    <w:rsid w:val="005E65B1"/>
    <w:rsid w:val="005E68F2"/>
    <w:rsid w:val="005E73A6"/>
    <w:rsid w:val="005E78FB"/>
    <w:rsid w:val="005F137A"/>
    <w:rsid w:val="005F1706"/>
    <w:rsid w:val="005F2B93"/>
    <w:rsid w:val="005F2F62"/>
    <w:rsid w:val="005F6171"/>
    <w:rsid w:val="005F7312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D0D09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5A37"/>
    <w:rsid w:val="00785DD0"/>
    <w:rsid w:val="00791F56"/>
    <w:rsid w:val="00793CEE"/>
    <w:rsid w:val="0079594F"/>
    <w:rsid w:val="00795A42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402E"/>
    <w:rsid w:val="009148AF"/>
    <w:rsid w:val="009161F1"/>
    <w:rsid w:val="00916DC2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7466"/>
    <w:rsid w:val="009E7D15"/>
    <w:rsid w:val="009F0AE2"/>
    <w:rsid w:val="009F0D5B"/>
    <w:rsid w:val="009F5335"/>
    <w:rsid w:val="009F6D10"/>
    <w:rsid w:val="00A00002"/>
    <w:rsid w:val="00A000E3"/>
    <w:rsid w:val="00A0061C"/>
    <w:rsid w:val="00A05A0F"/>
    <w:rsid w:val="00A05DCA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5180"/>
    <w:rsid w:val="00B37C0A"/>
    <w:rsid w:val="00B43674"/>
    <w:rsid w:val="00B4580E"/>
    <w:rsid w:val="00B4583A"/>
    <w:rsid w:val="00B45A74"/>
    <w:rsid w:val="00B47260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9BE"/>
    <w:rsid w:val="00C07380"/>
    <w:rsid w:val="00C07512"/>
    <w:rsid w:val="00C10682"/>
    <w:rsid w:val="00C10910"/>
    <w:rsid w:val="00C1122B"/>
    <w:rsid w:val="00C11407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818"/>
    <w:rsid w:val="00C37FF0"/>
    <w:rsid w:val="00C40038"/>
    <w:rsid w:val="00C40C98"/>
    <w:rsid w:val="00C41347"/>
    <w:rsid w:val="00C419C8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92F00"/>
    <w:rsid w:val="00C93314"/>
    <w:rsid w:val="00C94BAA"/>
    <w:rsid w:val="00C95D32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887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615E"/>
    <w:rsid w:val="00D166FB"/>
    <w:rsid w:val="00D17B48"/>
    <w:rsid w:val="00D17C98"/>
    <w:rsid w:val="00D21E06"/>
    <w:rsid w:val="00D23308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EBF"/>
    <w:rsid w:val="00DF5EC4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4CE"/>
    <w:rsid w:val="00E60E69"/>
    <w:rsid w:val="00E61100"/>
    <w:rsid w:val="00E61FFF"/>
    <w:rsid w:val="00E6263E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7D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26434"/>
  <w15:chartTrackingRefBased/>
  <w15:docId w15:val="{B502147E-E300-4D64-88C0-6C628C96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OneDrive\Documents\Hayden\Arbor\Skyryse_Report_Gen\Source\Word%20Files\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 ATP Report.dotx</Template>
  <TotalTime>5</TotalTime>
  <Pages>19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Shawn Walpole</dc:creator>
  <cp:keywords/>
  <dc:description/>
  <cp:lastModifiedBy>HAYDEN J WALPOLE</cp:lastModifiedBy>
  <cp:revision>1</cp:revision>
  <cp:lastPrinted>2022-11-15T20:03:00Z</cp:lastPrinted>
  <dcterms:created xsi:type="dcterms:W3CDTF">2022-12-09T21:55:00Z</dcterms:created>
  <dcterms:modified xsi:type="dcterms:W3CDTF">2022-12-09T22:57:00Z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