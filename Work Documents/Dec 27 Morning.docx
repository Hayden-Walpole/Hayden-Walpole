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7369" w14:textId="77777777" w:rsidR="00857ECD" w:rsidRDefault="00857ECD" w:rsidP="00E57C30">
      <w:pPr>
        <w:pStyle w:val="BodyText"/>
        <w:spacing w:after="60"/>
        <w:rPr>
          <w:szCs w:val="20"/>
        </w:rPr>
      </w:pPr>
    </w:p>
    <w:p w14:paraId="525D4887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Acceptance Test Data Sheets</w:t>
      </w:r>
    </w:p>
    <w:p w14:paraId="5FB44486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21B5AE96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51F7652A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1AF0F0B3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284EC0D8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7048F2AF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3"/>
        <w:gridCol w:w="4117"/>
      </w:tblGrid>
      <w:tr w:rsidR="005D5492" w14:paraId="6F5C2DCE" w14:textId="77777777" w:rsidTr="005D5492">
        <w:tc>
          <w:tcPr>
            <w:tcW w:w="4675" w:type="dxa"/>
          </w:tcPr>
          <w:p w14:paraId="39932A12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4675" w:type="dxa"/>
          </w:tcPr>
          <w:p w14:paraId="5DC1D02D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</w:tr>
      <w:tr w:rsidR="005D5492" w14:paraId="594DE39D" w14:textId="77777777" w:rsidTr="005D5492">
        <w:tc>
          <w:tcPr>
            <w:tcW w:w="4675" w:type="dxa"/>
          </w:tcPr>
          <w:p w14:paraId="3E562169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94C9071" w14:textId="551A4C27" w:rsidR="005D5492" w:rsidRDefault="004D4585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</w:tbl>
    <w:p w14:paraId="1C21F074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5D1253A0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231F17E3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7AE4357B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1FE49D9B" w14:textId="77777777" w:rsidR="0079673B" w:rsidRDefault="007967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7F08C5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44802FA7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04B0FB74" w14:textId="77777777" w:rsidR="00857ECD" w:rsidRPr="00A57E0A" w:rsidRDefault="004D5296" w:rsidP="0079673B">
      <w:pPr>
        <w:pStyle w:val="BodyText"/>
        <w:spacing w:after="60"/>
        <w:ind w:left="360" w:firstLine="720"/>
        <w:rPr>
          <w:b/>
          <w:bCs/>
          <w:szCs w:val="20"/>
        </w:rPr>
      </w:pPr>
      <w:r>
        <w:rPr>
          <w:szCs w:val="20"/>
        </w:rPr>
        <w:t>6.1</w:t>
      </w:r>
      <w:r w:rsidR="005D5492">
        <w:rPr>
          <w:szCs w:val="20"/>
        </w:rPr>
        <w:t xml:space="preserve">. </w:t>
      </w:r>
      <w:r w:rsidR="005D5492" w:rsidRPr="00A57E0A">
        <w:rPr>
          <w:b/>
          <w:bCs/>
          <w:szCs w:val="20"/>
        </w:rPr>
        <w:t>Visual Examination of the Product</w:t>
      </w:r>
    </w:p>
    <w:p w14:paraId="14AB4631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09B0905C" w14:textId="26225E9E" w:rsidR="00571D0C" w:rsidRDefault="00571D0C" w:rsidP="005D5492">
      <w:pPr>
        <w:pStyle w:val="BodyText"/>
        <w:spacing w:after="60"/>
        <w:rPr>
          <w:szCs w:val="20"/>
        </w:rPr>
      </w:pPr>
      <w:bookmarkStart w:id="0" w:name="_Hlk122079207"/>
      <w:r>
        <w:rPr>
          <w:szCs w:val="20"/>
        </w:rPr>
        <w:t xml:space="preserve">UUT conforms to the requirements of paragraph </w:t>
      </w:r>
      <w:r w:rsidR="00E0735B">
        <w:rPr>
          <w:szCs w:val="20"/>
        </w:rPr>
        <w:t>6.1</w:t>
      </w:r>
      <w:r>
        <w:rPr>
          <w:szCs w:val="20"/>
        </w:rPr>
        <w:t xml:space="preserve">  </w:t>
      </w:r>
      <w:r w:rsidR="00F15EFD">
        <w:rPr>
          <w:szCs w:val="20"/>
        </w:rPr>
        <w:t xml:space="preserve">    </w:t>
      </w:r>
      <w:r>
        <w:rPr>
          <w:szCs w:val="20"/>
        </w:rPr>
        <w:t xml:space="preserve">                  </w:t>
      </w:r>
      <w:r w:rsidR="004D4585">
        <w:rPr>
          <w:szCs w:val="20"/>
        </w:rPr>
        <w:t>Unhandled Type: Void</w:t>
      </w:r>
    </w:p>
    <w:bookmarkEnd w:id="0"/>
    <w:p w14:paraId="559EC2A2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469D96F2" w14:textId="77777777" w:rsidR="00571D0C" w:rsidRPr="00A57E0A" w:rsidRDefault="004D5296" w:rsidP="005D5492">
      <w:pPr>
        <w:pStyle w:val="BodyText"/>
        <w:spacing w:after="60"/>
        <w:rPr>
          <w:b/>
          <w:bCs/>
          <w:szCs w:val="20"/>
        </w:rPr>
      </w:pPr>
      <w:proofErr w:type="gramStart"/>
      <w:r>
        <w:rPr>
          <w:szCs w:val="20"/>
        </w:rPr>
        <w:t>6.2</w:t>
      </w:r>
      <w:r w:rsidR="00134C4E">
        <w:rPr>
          <w:szCs w:val="20"/>
        </w:rPr>
        <w:t xml:space="preserve"> </w:t>
      </w:r>
      <w:r w:rsidR="008F4C3E">
        <w:rPr>
          <w:szCs w:val="20"/>
        </w:rPr>
        <w:t xml:space="preserve"> </w:t>
      </w:r>
      <w:r w:rsidR="00571D0C" w:rsidRPr="00A57E0A">
        <w:rPr>
          <w:b/>
          <w:bCs/>
          <w:szCs w:val="20"/>
        </w:rPr>
        <w:t>Weight</w:t>
      </w:r>
      <w:proofErr w:type="gramEnd"/>
    </w:p>
    <w:p w14:paraId="26B49071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7816004F" w14:textId="6AA117A0" w:rsidR="00463DD7" w:rsidRDefault="00463DD7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UUT weight should not exceed </w:t>
      </w:r>
      <w:r w:rsidR="00830324">
        <w:rPr>
          <w:szCs w:val="20"/>
        </w:rPr>
        <w:t xml:space="preserve">10 </w:t>
      </w:r>
      <w:proofErr w:type="spellStart"/>
      <w:r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actual weight</w:t>
      </w:r>
      <w:r w:rsidR="00A9480E">
        <w:rPr>
          <w:szCs w:val="20"/>
        </w:rPr>
        <w:t xml:space="preserve">    </w:t>
      </w:r>
      <w:r w:rsidR="004D4585">
        <w:rPr>
          <w:szCs w:val="20"/>
        </w:rPr>
        <w:t>Unhandled Type: Void</w:t>
      </w:r>
      <w:r w:rsidR="00E0735B">
        <w:rPr>
          <w:szCs w:val="20"/>
        </w:rPr>
        <w:t xml:space="preserve">   </w:t>
      </w:r>
      <w:proofErr w:type="spellStart"/>
      <w:r w:rsidR="00F15EFD"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     </w:t>
      </w:r>
    </w:p>
    <w:p w14:paraId="7F16DEEA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2B72BFE7" w14:textId="77777777" w:rsidR="00463DD7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b/>
          <w:bCs/>
          <w:szCs w:val="20"/>
        </w:rPr>
        <w:t xml:space="preserve">6.3 </w:t>
      </w:r>
      <w:r w:rsidR="00463DD7" w:rsidRPr="00A57E0A">
        <w:rPr>
          <w:b/>
          <w:bCs/>
          <w:szCs w:val="20"/>
        </w:rPr>
        <w:t>Bonding</w:t>
      </w:r>
    </w:p>
    <w:p w14:paraId="6C38D55C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5B5E1F75" w14:textId="77777777" w:rsidR="008F4C3E" w:rsidRDefault="008F4C3E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Bonding resistance </w:t>
      </w:r>
    </w:p>
    <w:p w14:paraId="44E9C137" w14:textId="77777777" w:rsidR="00D41D6A" w:rsidRPr="00D41D6A" w:rsidRDefault="00D41D6A" w:rsidP="00D41D6A">
      <w:pPr>
        <w:pStyle w:val="BodyText"/>
        <w:tabs>
          <w:tab w:val="left" w:pos="2153"/>
        </w:tabs>
        <w:spacing w:after="60"/>
        <w:ind w:left="0"/>
        <w:rPr>
          <w:b/>
          <w:bCs/>
          <w:color w:val="F3533F" w:themeColor="accent6"/>
          <w:u w:val="single"/>
        </w:rPr>
      </w:pPr>
      <w:commentRangeStart w:id="1"/>
      <w:r w:rsidRPr="00D41D6A">
        <w:rPr>
          <w:b/>
          <w:bCs/>
          <w:color w:val="F3533F" w:themeColor="accent6"/>
          <w:u w:val="single"/>
        </w:rPr>
        <w:t>&lt;INSERT TABLE&gt;</w:t>
      </w:r>
      <w:commentRangeEnd w:id="1"/>
      <w:r w:rsidRPr="00D41D6A">
        <w:rPr>
          <w:rStyle w:val="CommentReference"/>
          <w:color w:val="F3533F" w:themeColor="accent6"/>
        </w:rPr>
        <w:commentReference w:id="1"/>
      </w:r>
      <w:r w:rsidRPr="00D41D6A">
        <w:rPr>
          <w:b/>
          <w:bCs/>
          <w:color w:val="F3533F" w:themeColor="accent6"/>
          <w:u w:val="single"/>
        </w:rPr>
        <w:tab/>
      </w:r>
    </w:p>
    <w:p w14:paraId="56A64288" w14:textId="77777777" w:rsidR="00D36A9E" w:rsidRDefault="00D36A9E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0"/>
        <w:gridCol w:w="2760"/>
        <w:gridCol w:w="2760"/>
      </w:tblGrid>
      <w:tr w:rsidR="00CF01D2" w:rsidRPr="00CF01D2" w14:paraId="2D7FE0AC" w14:textId="77777777" w:rsidTr="00CF01D2">
        <w:tc>
          <w:tcPr>
            <w:tcW w:w="3116" w:type="dxa"/>
          </w:tcPr>
          <w:p w14:paraId="4353364B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6A56C1BF" w14:textId="77777777" w:rsidR="00CF01D2" w:rsidRPr="00CF01D2" w:rsidRDefault="00CF01D2" w:rsidP="00CF01D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 w:rsidRPr="00CF01D2">
              <w:rPr>
                <w:b/>
                <w:bCs/>
                <w:color w:val="F3866C" w:themeColor="accent4"/>
                <w:szCs w:val="20"/>
              </w:rPr>
              <w:t>Simplex</w:t>
            </w:r>
          </w:p>
        </w:tc>
        <w:tc>
          <w:tcPr>
            <w:tcW w:w="3117" w:type="dxa"/>
          </w:tcPr>
          <w:p w14:paraId="1D53A8CF" w14:textId="77777777" w:rsidR="00CF01D2" w:rsidRPr="00CF01D2" w:rsidRDefault="00CF01D2" w:rsidP="00CF01D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 w:rsidRPr="00CF01D2">
              <w:rPr>
                <w:b/>
                <w:bCs/>
                <w:color w:val="F3866C" w:themeColor="accent4"/>
                <w:szCs w:val="20"/>
              </w:rPr>
              <w:t>Duplex</w:t>
            </w:r>
          </w:p>
        </w:tc>
      </w:tr>
      <w:tr w:rsidR="00CF01D2" w:rsidRPr="00CF01D2" w14:paraId="5E8D7192" w14:textId="77777777" w:rsidTr="00CF01D2">
        <w:tc>
          <w:tcPr>
            <w:tcW w:w="3116" w:type="dxa"/>
          </w:tcPr>
          <w:p w14:paraId="1DDAE74D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71E82D04" w14:textId="77777777" w:rsidR="00CF01D2" w:rsidRPr="00CF01D2" w:rsidRDefault="00CF01D2" w:rsidP="00CF01D2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  <w:tc>
          <w:tcPr>
            <w:tcW w:w="3117" w:type="dxa"/>
          </w:tcPr>
          <w:p w14:paraId="7313ED8F" w14:textId="77777777" w:rsidR="00CF01D2" w:rsidRPr="00CF01D2" w:rsidRDefault="00CF01D2" w:rsidP="00CF01D2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</w:tr>
      <w:tr w:rsidR="00CF01D2" w:rsidRPr="00CF01D2" w14:paraId="72001C35" w14:textId="77777777" w:rsidTr="00CF01D2">
        <w:tc>
          <w:tcPr>
            <w:tcW w:w="3116" w:type="dxa"/>
          </w:tcPr>
          <w:p w14:paraId="734ADA28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Motor End Cap</w:t>
            </w:r>
          </w:p>
        </w:tc>
        <w:tc>
          <w:tcPr>
            <w:tcW w:w="3117" w:type="dxa"/>
          </w:tcPr>
          <w:p w14:paraId="19A034DB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32188702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  <w:tr w:rsidR="00CF01D2" w:rsidRPr="00CF01D2" w14:paraId="6644C2CD" w14:textId="77777777" w:rsidTr="00CF01D2">
        <w:tc>
          <w:tcPr>
            <w:tcW w:w="3116" w:type="dxa"/>
          </w:tcPr>
          <w:p w14:paraId="09471E36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Solenoid housing</w:t>
            </w:r>
          </w:p>
        </w:tc>
        <w:tc>
          <w:tcPr>
            <w:tcW w:w="3117" w:type="dxa"/>
          </w:tcPr>
          <w:p w14:paraId="085EA1F6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31781184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  <w:tr w:rsidR="00CF01D2" w:rsidRPr="00CF01D2" w14:paraId="70111442" w14:textId="77777777" w:rsidTr="00CF01D2">
        <w:tc>
          <w:tcPr>
            <w:tcW w:w="3116" w:type="dxa"/>
          </w:tcPr>
          <w:p w14:paraId="76F2281B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Encoder cover</w:t>
            </w:r>
          </w:p>
        </w:tc>
        <w:tc>
          <w:tcPr>
            <w:tcW w:w="3117" w:type="dxa"/>
          </w:tcPr>
          <w:p w14:paraId="42F99AC1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7CB2BD32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</w:tbl>
    <w:p w14:paraId="5A4313CC" w14:textId="77777777" w:rsidR="00A909EE" w:rsidRDefault="00A909EE" w:rsidP="005D5492">
      <w:pPr>
        <w:pStyle w:val="BodyText"/>
        <w:spacing w:after="60"/>
        <w:rPr>
          <w:szCs w:val="20"/>
        </w:rPr>
      </w:pPr>
    </w:p>
    <w:p w14:paraId="5A5B61A2" w14:textId="77777777" w:rsidR="00A909EE" w:rsidRDefault="004D5296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6.4 </w:t>
      </w:r>
      <w:r w:rsidR="00A909EE">
        <w:rPr>
          <w:szCs w:val="20"/>
        </w:rPr>
        <w:t>Resistance and Inductance Test (motor and solenoid)</w:t>
      </w:r>
    </w:p>
    <w:p w14:paraId="7EBD6C99" w14:textId="77777777" w:rsidR="00A909EE" w:rsidRPr="00D41D6A" w:rsidRDefault="00D36A9E" w:rsidP="00D36A9E">
      <w:pPr>
        <w:pStyle w:val="BodyText"/>
        <w:spacing w:after="60"/>
        <w:ind w:left="0" w:firstLine="720"/>
        <w:rPr>
          <w:b/>
          <w:bCs/>
          <w:color w:val="D7230D" w:themeColor="accent6" w:themeShade="BF"/>
          <w:u w:val="single"/>
        </w:rPr>
      </w:pPr>
      <w:commentRangeStart w:id="2"/>
      <w:r w:rsidRPr="00D41D6A">
        <w:rPr>
          <w:b/>
          <w:bCs/>
          <w:color w:val="D7230D" w:themeColor="accent6" w:themeShade="BF"/>
          <w:u w:val="single"/>
        </w:rPr>
        <w:t>&lt;INSERT TABLE&gt;</w:t>
      </w:r>
      <w:commentRangeEnd w:id="2"/>
      <w:r w:rsidRPr="00D41D6A">
        <w:rPr>
          <w:rStyle w:val="CommentReference"/>
          <w:color w:val="D7230D" w:themeColor="accent6" w:themeShade="BF"/>
        </w:rPr>
        <w:commentReference w:id="2"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1639"/>
        <w:gridCol w:w="1639"/>
        <w:gridCol w:w="1960"/>
      </w:tblGrid>
      <w:tr w:rsidR="00AC28D3" w14:paraId="2D920074" w14:textId="77777777" w:rsidTr="00D41D6A">
        <w:tc>
          <w:tcPr>
            <w:tcW w:w="2317" w:type="dxa"/>
          </w:tcPr>
          <w:p w14:paraId="43FC273D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639" w:type="dxa"/>
          </w:tcPr>
          <w:p w14:paraId="3B7A1A2A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39" w:type="dxa"/>
          </w:tcPr>
          <w:p w14:paraId="564A9047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960" w:type="dxa"/>
          </w:tcPr>
          <w:p w14:paraId="058DD787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AC28D3" w14:paraId="519CE875" w14:textId="77777777" w:rsidTr="00D41D6A">
        <w:tc>
          <w:tcPr>
            <w:tcW w:w="2317" w:type="dxa"/>
          </w:tcPr>
          <w:p w14:paraId="552834A3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Pins </w:t>
            </w:r>
          </w:p>
        </w:tc>
        <w:tc>
          <w:tcPr>
            <w:tcW w:w="1639" w:type="dxa"/>
          </w:tcPr>
          <w:p w14:paraId="02782A89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639" w:type="dxa"/>
          </w:tcPr>
          <w:p w14:paraId="57046AA9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960" w:type="dxa"/>
          </w:tcPr>
          <w:p w14:paraId="5F7CCBA2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</w:tr>
      <w:tr w:rsidR="00AC28D3" w14:paraId="31EA7BCB" w14:textId="77777777" w:rsidTr="00D41D6A">
        <w:tc>
          <w:tcPr>
            <w:tcW w:w="2317" w:type="dxa"/>
          </w:tcPr>
          <w:p w14:paraId="0B8EABD8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 to F</w:t>
            </w:r>
          </w:p>
        </w:tc>
        <w:tc>
          <w:tcPr>
            <w:tcW w:w="1639" w:type="dxa"/>
          </w:tcPr>
          <w:p w14:paraId="7B63410D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29C389C8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60" w:type="dxa"/>
          </w:tcPr>
          <w:p w14:paraId="4D899373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AC28D3" w14:paraId="7BF75B40" w14:textId="77777777" w:rsidTr="00D41D6A">
        <w:tc>
          <w:tcPr>
            <w:tcW w:w="2317" w:type="dxa"/>
          </w:tcPr>
          <w:p w14:paraId="0B9BEC7F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639" w:type="dxa"/>
          </w:tcPr>
          <w:p w14:paraId="77CC7E21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7B0FA874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60" w:type="dxa"/>
          </w:tcPr>
          <w:p w14:paraId="22BE5CB5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AC28D3" w14:paraId="6E3091A2" w14:textId="77777777" w:rsidTr="00D41D6A">
        <w:tc>
          <w:tcPr>
            <w:tcW w:w="2317" w:type="dxa"/>
          </w:tcPr>
          <w:p w14:paraId="5B749BBC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639" w:type="dxa"/>
          </w:tcPr>
          <w:p w14:paraId="2387744F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1E85BB97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60" w:type="dxa"/>
          </w:tcPr>
          <w:p w14:paraId="0B7A4EE0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6E0AFB" w14:paraId="66699389" w14:textId="77777777" w:rsidTr="00D41D6A">
        <w:tc>
          <w:tcPr>
            <w:tcW w:w="2317" w:type="dxa"/>
          </w:tcPr>
          <w:p w14:paraId="584FDEC6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639" w:type="dxa"/>
          </w:tcPr>
          <w:p w14:paraId="0B223391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3A20E8CA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60" w:type="dxa"/>
          </w:tcPr>
          <w:p w14:paraId="1B8F602E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6E0AFB" w14:paraId="184091F3" w14:textId="77777777" w:rsidTr="00D41D6A">
        <w:tc>
          <w:tcPr>
            <w:tcW w:w="2317" w:type="dxa"/>
          </w:tcPr>
          <w:p w14:paraId="7B4DCBE7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>,E,A,L tied together to chassis grounds. Apply 500VDC</w:t>
            </w:r>
          </w:p>
        </w:tc>
        <w:tc>
          <w:tcPr>
            <w:tcW w:w="1639" w:type="dxa"/>
          </w:tcPr>
          <w:p w14:paraId="729454A7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3F806EB3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60" w:type="dxa"/>
          </w:tcPr>
          <w:p w14:paraId="3D238F63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002BC79C" w14:textId="77777777" w:rsidR="00D41D6A" w:rsidRPr="00D41D6A" w:rsidRDefault="00D41D6A" w:rsidP="00D41D6A">
      <w:pPr>
        <w:pStyle w:val="BodyText"/>
        <w:spacing w:after="60"/>
        <w:ind w:left="0" w:firstLine="720"/>
        <w:rPr>
          <w:b/>
          <w:bCs/>
          <w:color w:val="D7230D" w:themeColor="accent6" w:themeShade="BF"/>
          <w:u w:val="single"/>
        </w:rPr>
      </w:pPr>
      <w:commentRangeStart w:id="3"/>
      <w:r w:rsidRPr="00D41D6A">
        <w:rPr>
          <w:b/>
          <w:bCs/>
          <w:color w:val="D7230D" w:themeColor="accent6" w:themeShade="BF"/>
          <w:u w:val="single"/>
        </w:rPr>
        <w:t>&lt;INSERT TABLE&gt;</w:t>
      </w:r>
      <w:commentRangeEnd w:id="3"/>
      <w:r w:rsidRPr="00D41D6A">
        <w:rPr>
          <w:rStyle w:val="CommentReference"/>
          <w:color w:val="D7230D" w:themeColor="accent6" w:themeShade="BF"/>
        </w:rPr>
        <w:commentReference w:id="3"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1639"/>
        <w:gridCol w:w="1639"/>
        <w:gridCol w:w="1960"/>
      </w:tblGrid>
      <w:tr w:rsidR="00D41D6A" w14:paraId="5302D69E" w14:textId="77777777" w:rsidTr="00877863">
        <w:tc>
          <w:tcPr>
            <w:tcW w:w="2317" w:type="dxa"/>
          </w:tcPr>
          <w:p w14:paraId="2A956538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4058DC01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39" w:type="dxa"/>
          </w:tcPr>
          <w:p w14:paraId="2BFCDF3E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960" w:type="dxa"/>
          </w:tcPr>
          <w:p w14:paraId="1F0D0EF0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D41D6A" w14:paraId="36FBBDFA" w14:textId="77777777" w:rsidTr="00877863">
        <w:tc>
          <w:tcPr>
            <w:tcW w:w="2317" w:type="dxa"/>
          </w:tcPr>
          <w:p w14:paraId="2EF0458A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52A88650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639" w:type="dxa"/>
          </w:tcPr>
          <w:p w14:paraId="26359A55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960" w:type="dxa"/>
          </w:tcPr>
          <w:p w14:paraId="716E7E9A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D41D6A" w14:paraId="318B1863" w14:textId="77777777" w:rsidTr="00877863">
        <w:tc>
          <w:tcPr>
            <w:tcW w:w="2317" w:type="dxa"/>
          </w:tcPr>
          <w:p w14:paraId="72B3E62D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 to F</w:t>
            </w:r>
          </w:p>
        </w:tc>
        <w:tc>
          <w:tcPr>
            <w:tcW w:w="1639" w:type="dxa"/>
          </w:tcPr>
          <w:p w14:paraId="7A923BB0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5708CC24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60" w:type="dxa"/>
          </w:tcPr>
          <w:p w14:paraId="078C6F00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D41D6A" w14:paraId="4C370297" w14:textId="77777777" w:rsidTr="00877863">
        <w:tc>
          <w:tcPr>
            <w:tcW w:w="2317" w:type="dxa"/>
          </w:tcPr>
          <w:p w14:paraId="40334915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639" w:type="dxa"/>
          </w:tcPr>
          <w:p w14:paraId="0A879089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0DC08C73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60" w:type="dxa"/>
          </w:tcPr>
          <w:p w14:paraId="2ED8BF7E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D41D6A" w14:paraId="3B75433C" w14:textId="77777777" w:rsidTr="00877863">
        <w:tc>
          <w:tcPr>
            <w:tcW w:w="2317" w:type="dxa"/>
          </w:tcPr>
          <w:p w14:paraId="756B2F12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639" w:type="dxa"/>
          </w:tcPr>
          <w:p w14:paraId="2BF9CC09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291550E9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60" w:type="dxa"/>
          </w:tcPr>
          <w:p w14:paraId="31CDB3BE" w14:textId="77777777" w:rsidR="00D41D6A" w:rsidRDefault="00D41D6A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1CA12C04" w14:textId="77777777" w:rsidR="00D41D6A" w:rsidRDefault="00D41D6A" w:rsidP="005D5492">
      <w:pPr>
        <w:pStyle w:val="BodyText"/>
        <w:spacing w:after="60"/>
        <w:rPr>
          <w:szCs w:val="20"/>
        </w:rPr>
      </w:pPr>
    </w:p>
    <w:p w14:paraId="6E225969" w14:textId="77777777" w:rsidR="00E23FF6" w:rsidRDefault="00E23FF6" w:rsidP="00D41D6A">
      <w:pPr>
        <w:pStyle w:val="BodyText"/>
        <w:spacing w:after="60"/>
        <w:ind w:left="0"/>
        <w:rPr>
          <w:szCs w:val="20"/>
        </w:rPr>
      </w:pPr>
    </w:p>
    <w:p w14:paraId="36CD07AF" w14:textId="77777777" w:rsidR="00E23FF6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6.5 </w:t>
      </w:r>
      <w:r w:rsidR="00E23FF6" w:rsidRPr="00A57E0A">
        <w:rPr>
          <w:b/>
          <w:bCs/>
          <w:szCs w:val="20"/>
        </w:rPr>
        <w:t>Power ON UUT Checks</w:t>
      </w:r>
    </w:p>
    <w:p w14:paraId="72AC85D6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5F974499" w14:textId="77777777" w:rsidR="00E23FF6" w:rsidRDefault="00E23FF6" w:rsidP="005D5492">
      <w:pPr>
        <w:pStyle w:val="BodyText"/>
        <w:spacing w:after="60"/>
        <w:rPr>
          <w:szCs w:val="20"/>
        </w:rPr>
      </w:pPr>
      <w:r>
        <w:rPr>
          <w:szCs w:val="20"/>
        </w:rPr>
        <w:t>Confirm all sensors are reporting nominal values</w:t>
      </w:r>
      <w:r w:rsidR="001232B8">
        <w:rPr>
          <w:szCs w:val="20"/>
        </w:rPr>
        <w:t xml:space="preserve"> and no faults reported </w:t>
      </w:r>
    </w:p>
    <w:p w14:paraId="492F841D" w14:textId="77777777" w:rsidR="00E23FF6" w:rsidRDefault="00E23FF6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5"/>
        <w:gridCol w:w="2568"/>
        <w:gridCol w:w="2897"/>
      </w:tblGrid>
      <w:tr w:rsidR="00F93B5F" w14:paraId="3F221CAC" w14:textId="77777777" w:rsidTr="00F93B5F">
        <w:tc>
          <w:tcPr>
            <w:tcW w:w="2805" w:type="dxa"/>
          </w:tcPr>
          <w:p w14:paraId="3EEC20E8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Sensor</w:t>
            </w:r>
          </w:p>
        </w:tc>
        <w:tc>
          <w:tcPr>
            <w:tcW w:w="2568" w:type="dxa"/>
          </w:tcPr>
          <w:p w14:paraId="03B72BFE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897" w:type="dxa"/>
          </w:tcPr>
          <w:p w14:paraId="251F5C3B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93B5F" w14:paraId="0BAEA3E6" w14:textId="77777777" w:rsidTr="00F93B5F">
        <w:tc>
          <w:tcPr>
            <w:tcW w:w="2805" w:type="dxa"/>
          </w:tcPr>
          <w:p w14:paraId="1AB2D924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568" w:type="dxa"/>
          </w:tcPr>
          <w:p w14:paraId="5A40E7B5" w14:textId="3FF598E9" w:rsidR="00F93B5F" w:rsidRDefault="004D4585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0705FC59" w14:textId="0178EB6D" w:rsidR="00F93B5F" w:rsidRDefault="004D4585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93B5F" w14:paraId="4FA10F11" w14:textId="77777777" w:rsidTr="00F93B5F">
        <w:trPr>
          <w:trHeight w:val="332"/>
        </w:trPr>
        <w:tc>
          <w:tcPr>
            <w:tcW w:w="2805" w:type="dxa"/>
          </w:tcPr>
          <w:p w14:paraId="45D25F8F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568" w:type="dxa"/>
          </w:tcPr>
          <w:p w14:paraId="32A8C2D9" w14:textId="038A334C" w:rsidR="00F93B5F" w:rsidRDefault="004D4585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0F47C6C4" w14:textId="651114D1" w:rsidR="00F93B5F" w:rsidRDefault="004D4585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5A74" w14:paraId="1F704579" w14:textId="77777777" w:rsidTr="00F93B5F">
        <w:tc>
          <w:tcPr>
            <w:tcW w:w="2805" w:type="dxa"/>
          </w:tcPr>
          <w:p w14:paraId="70CBCC0D" w14:textId="77777777" w:rsidR="00B45A74" w:rsidRDefault="00B45A74" w:rsidP="00B45A7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568" w:type="dxa"/>
          </w:tcPr>
          <w:p w14:paraId="555FF67F" w14:textId="6FC3AA53" w:rsidR="00B45A74" w:rsidRDefault="004D4585" w:rsidP="00B45A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5D805601" w14:textId="406BF4CF" w:rsidR="00B45A74" w:rsidRDefault="004D4585" w:rsidP="00B45A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B14E8" w14:paraId="376F9DF2" w14:textId="77777777" w:rsidTr="00F93B5F">
        <w:tc>
          <w:tcPr>
            <w:tcW w:w="2805" w:type="dxa"/>
          </w:tcPr>
          <w:p w14:paraId="3125F605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568" w:type="dxa"/>
          </w:tcPr>
          <w:p w14:paraId="185BE719" w14:textId="51D67E9B" w:rsidR="00FB14E8" w:rsidRDefault="004D4585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18BD7649" w14:textId="70301A00" w:rsidR="00FB14E8" w:rsidRDefault="004D4585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B14E8" w14:paraId="0F64D585" w14:textId="77777777" w:rsidTr="00F93B5F">
        <w:tc>
          <w:tcPr>
            <w:tcW w:w="2805" w:type="dxa"/>
          </w:tcPr>
          <w:p w14:paraId="500B1512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568" w:type="dxa"/>
          </w:tcPr>
          <w:p w14:paraId="54342A4E" w14:textId="5A513765" w:rsidR="00FB14E8" w:rsidRDefault="004D4585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7047D936" w14:textId="05468EA1" w:rsidR="00FB14E8" w:rsidRDefault="004D4585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B14E8" w14:paraId="72DC8062" w14:textId="77777777" w:rsidTr="00F93B5F">
        <w:tc>
          <w:tcPr>
            <w:tcW w:w="2805" w:type="dxa"/>
          </w:tcPr>
          <w:p w14:paraId="2A600E2F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568" w:type="dxa"/>
          </w:tcPr>
          <w:p w14:paraId="420CE3C3" w14:textId="1E4221D5" w:rsidR="00FB14E8" w:rsidRDefault="004D4585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038A7CA5" w14:textId="5072CBF3" w:rsidR="00FB14E8" w:rsidRDefault="004D4585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93B5F" w14:paraId="5CC22342" w14:textId="77777777" w:rsidTr="00F93B5F">
        <w:tc>
          <w:tcPr>
            <w:tcW w:w="2805" w:type="dxa"/>
          </w:tcPr>
          <w:p w14:paraId="10362385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568" w:type="dxa"/>
          </w:tcPr>
          <w:p w14:paraId="07FD58CC" w14:textId="2C291AE6" w:rsidR="00F93B5F" w:rsidRDefault="004D4585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1D44356C" w14:textId="68B06F0E" w:rsidR="00F93B5F" w:rsidRDefault="004D4585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312CA412" w14:textId="77777777" w:rsidTr="00F93B5F">
        <w:tc>
          <w:tcPr>
            <w:tcW w:w="2805" w:type="dxa"/>
          </w:tcPr>
          <w:p w14:paraId="1ECF8F91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568" w:type="dxa"/>
          </w:tcPr>
          <w:p w14:paraId="1BC3796E" w14:textId="70AD7C9B" w:rsidR="00F93B5F" w:rsidRDefault="004D4585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35163CF0" w14:textId="6879E367" w:rsidR="00F93B5F" w:rsidRDefault="004D4585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745D6718" w14:textId="77777777" w:rsidTr="00F93B5F">
        <w:tc>
          <w:tcPr>
            <w:tcW w:w="2805" w:type="dxa"/>
          </w:tcPr>
          <w:p w14:paraId="189F1B10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568" w:type="dxa"/>
          </w:tcPr>
          <w:p w14:paraId="2ADDE418" w14:textId="0D995ACF" w:rsidR="00F93B5F" w:rsidRDefault="004D4585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1D8437CD" w14:textId="02D61927" w:rsidR="00F93B5F" w:rsidRDefault="004D4585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E4909B1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13059C74" w14:textId="77777777" w:rsidR="001232B8" w:rsidRDefault="001232B8">
      <w:pPr>
        <w:rPr>
          <w:szCs w:val="20"/>
        </w:rPr>
      </w:pPr>
      <w:r>
        <w:rPr>
          <w:szCs w:val="20"/>
        </w:rPr>
        <w:br w:type="page"/>
      </w:r>
    </w:p>
    <w:p w14:paraId="594FB6C0" w14:textId="77777777" w:rsidR="00CF01D2" w:rsidRDefault="00CF01D2">
      <w:pPr>
        <w:rPr>
          <w:sz w:val="20"/>
          <w:szCs w:val="20"/>
        </w:rPr>
      </w:pPr>
    </w:p>
    <w:p w14:paraId="6222CED2" w14:textId="77777777" w:rsidR="001232B8" w:rsidRDefault="001232B8" w:rsidP="005D5492">
      <w:pPr>
        <w:pStyle w:val="BodyText"/>
        <w:spacing w:after="60"/>
        <w:rPr>
          <w:szCs w:val="20"/>
        </w:rPr>
      </w:pPr>
    </w:p>
    <w:p w14:paraId="6C653DC8" w14:textId="77777777" w:rsidR="00CF01D2" w:rsidRPr="00CF01D2" w:rsidRDefault="00CF01D2" w:rsidP="005D5492">
      <w:pPr>
        <w:pStyle w:val="BodyText"/>
        <w:spacing w:after="60"/>
        <w:rPr>
          <w:color w:val="F3866C" w:themeColor="accent4"/>
          <w:szCs w:val="20"/>
        </w:rPr>
      </w:pPr>
      <w:r w:rsidRPr="00CF01D2">
        <w:rPr>
          <w:color w:val="F3866C" w:themeColor="accent4"/>
          <w:szCs w:val="20"/>
        </w:rPr>
        <w:t>6.6 Configure ETC???</w:t>
      </w:r>
    </w:p>
    <w:p w14:paraId="0300064A" w14:textId="77777777" w:rsidR="001232B8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6.7 </w:t>
      </w:r>
      <w:r w:rsidR="001232B8" w:rsidRPr="00472242">
        <w:rPr>
          <w:b/>
          <w:bCs/>
          <w:sz w:val="24"/>
          <w:szCs w:val="24"/>
        </w:rPr>
        <w:t>Functional Check Out</w:t>
      </w:r>
    </w:p>
    <w:p w14:paraId="32FDF643" w14:textId="77777777" w:rsidR="00A57E0A" w:rsidRPr="00A57E0A" w:rsidRDefault="00A57E0A" w:rsidP="005D5492">
      <w:pPr>
        <w:pStyle w:val="BodyText"/>
        <w:spacing w:after="60"/>
        <w:rPr>
          <w:b/>
          <w:bCs/>
          <w:szCs w:val="20"/>
        </w:rPr>
      </w:pPr>
    </w:p>
    <w:p w14:paraId="53DD36B7" w14:textId="77777777" w:rsidR="001232B8" w:rsidRDefault="00D53B8C" w:rsidP="00F15EFD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6.7.1</w:t>
      </w:r>
      <w:r w:rsidR="001866D8">
        <w:rPr>
          <w:szCs w:val="20"/>
        </w:rPr>
        <w:t xml:space="preserve"> </w:t>
      </w:r>
      <w:r w:rsidR="001232B8" w:rsidRPr="00A57E0A">
        <w:rPr>
          <w:b/>
          <w:bCs/>
          <w:szCs w:val="20"/>
        </w:rPr>
        <w:t>MCE1, MCE 2, MC</w:t>
      </w:r>
      <w:r w:rsidR="003B71E1" w:rsidRPr="00A57E0A">
        <w:rPr>
          <w:b/>
          <w:bCs/>
          <w:szCs w:val="20"/>
        </w:rPr>
        <w:t>E</w:t>
      </w:r>
      <w:r w:rsidR="001232B8" w:rsidRPr="00A57E0A">
        <w:rPr>
          <w:b/>
          <w:bCs/>
          <w:szCs w:val="20"/>
        </w:rPr>
        <w:t>3 Power Up</w:t>
      </w:r>
    </w:p>
    <w:p w14:paraId="6888FB2C" w14:textId="77777777" w:rsidR="00472242" w:rsidRPr="00E224B5" w:rsidRDefault="00E224B5" w:rsidP="00F15EFD">
      <w:pPr>
        <w:pStyle w:val="BodyText"/>
        <w:spacing w:after="60"/>
        <w:rPr>
          <w:color w:val="FF0000"/>
          <w:szCs w:val="20"/>
        </w:rPr>
      </w:pPr>
      <w:r>
        <w:rPr>
          <w:color w:val="FF0000"/>
          <w:szCs w:val="20"/>
        </w:rPr>
        <w:t>Final</w:t>
      </w:r>
      <w:r w:rsidR="00B51664">
        <w:rPr>
          <w:color w:val="FF0000"/>
          <w:szCs w:val="20"/>
        </w:rPr>
        <w:t>?</w:t>
      </w:r>
      <w:r w:rsidR="00326368">
        <w:rPr>
          <w:color w:val="FF0000"/>
          <w:szCs w:val="20"/>
        </w:rPr>
        <w:t xml:space="preserve"> </w:t>
      </w:r>
      <w:r w:rsidR="00C42FD7">
        <w:rPr>
          <w:color w:val="FF0000"/>
          <w:szCs w:val="20"/>
        </w:rPr>
        <w:t>Check with dad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60"/>
        <w:gridCol w:w="1786"/>
        <w:gridCol w:w="1486"/>
        <w:gridCol w:w="1752"/>
        <w:gridCol w:w="1486"/>
      </w:tblGrid>
      <w:tr w:rsidR="0076157F" w14:paraId="6F554361" w14:textId="77777777" w:rsidTr="00B417EB">
        <w:tc>
          <w:tcPr>
            <w:tcW w:w="1760" w:type="dxa"/>
          </w:tcPr>
          <w:p w14:paraId="6A18A804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86" w:type="dxa"/>
          </w:tcPr>
          <w:p w14:paraId="4EF283E9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1486" w:type="dxa"/>
          </w:tcPr>
          <w:p w14:paraId="48BB4F0C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3238" w:type="dxa"/>
            <w:gridSpan w:val="2"/>
          </w:tcPr>
          <w:p w14:paraId="54D44B30" w14:textId="77777777" w:rsidR="0076157F" w:rsidRDefault="0076157F" w:rsidP="0076157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6157F" w14:paraId="5430B0B6" w14:textId="77777777" w:rsidTr="00B417EB">
        <w:tc>
          <w:tcPr>
            <w:tcW w:w="1760" w:type="dxa"/>
            <w:vMerge w:val="restart"/>
          </w:tcPr>
          <w:p w14:paraId="3506E35D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1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1786" w:type="dxa"/>
            <w:vMerge w:val="restart"/>
          </w:tcPr>
          <w:p w14:paraId="644D3BD4" w14:textId="224C548B" w:rsidR="0076157F" w:rsidRDefault="004D4585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-0.0001</w:t>
            </w:r>
          </w:p>
        </w:tc>
        <w:tc>
          <w:tcPr>
            <w:tcW w:w="1486" w:type="dxa"/>
            <w:vMerge w:val="restart"/>
          </w:tcPr>
          <w:p w14:paraId="01FD1414" w14:textId="645C2121" w:rsidR="0076157F" w:rsidRDefault="004D4585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64F7F17F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1486" w:type="dxa"/>
          </w:tcPr>
          <w:p w14:paraId="16F871C1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Current</w:t>
            </w:r>
          </w:p>
        </w:tc>
      </w:tr>
      <w:tr w:rsidR="00B417EB" w14:paraId="60B6DB7C" w14:textId="77777777" w:rsidTr="00B417EB">
        <w:tc>
          <w:tcPr>
            <w:tcW w:w="1760" w:type="dxa"/>
            <w:vMerge/>
          </w:tcPr>
          <w:p w14:paraId="6AF80769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86" w:type="dxa"/>
            <w:vMerge/>
          </w:tcPr>
          <w:p w14:paraId="48414A6B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86" w:type="dxa"/>
            <w:vMerge/>
          </w:tcPr>
          <w:p w14:paraId="0BD0CDB4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52" w:type="dxa"/>
          </w:tcPr>
          <w:p w14:paraId="64703C45" w14:textId="0466FF78" w:rsidR="00B417EB" w:rsidRDefault="004D4585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486" w:type="dxa"/>
          </w:tcPr>
          <w:p w14:paraId="40C500A7" w14:textId="4133E686" w:rsidR="00B417EB" w:rsidRDefault="004D4585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17EB" w14:paraId="277AB47C" w14:textId="77777777" w:rsidTr="00B417EB">
        <w:tc>
          <w:tcPr>
            <w:tcW w:w="1760" w:type="dxa"/>
          </w:tcPr>
          <w:p w14:paraId="620F1590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M1(QPS)</w:t>
            </w:r>
          </w:p>
        </w:tc>
        <w:tc>
          <w:tcPr>
            <w:tcW w:w="1786" w:type="dxa"/>
          </w:tcPr>
          <w:p w14:paraId="77BB1644" w14:textId="770CBF92" w:rsidR="00B417EB" w:rsidRDefault="004D4585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-429</w:t>
            </w:r>
          </w:p>
        </w:tc>
        <w:tc>
          <w:tcPr>
            <w:tcW w:w="1486" w:type="dxa"/>
          </w:tcPr>
          <w:p w14:paraId="5F52308D" w14:textId="0555657C" w:rsidR="00B417EB" w:rsidRDefault="004D4585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6F1D892E" w14:textId="2F920973" w:rsidR="00B417EB" w:rsidRDefault="004D4585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486" w:type="dxa"/>
          </w:tcPr>
          <w:p w14:paraId="5B24A27E" w14:textId="4BC0A51E" w:rsidR="00B417EB" w:rsidRDefault="004D4585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17EB" w14:paraId="0C517438" w14:textId="77777777" w:rsidTr="00B417EB">
        <w:tc>
          <w:tcPr>
            <w:tcW w:w="1760" w:type="dxa"/>
          </w:tcPr>
          <w:p w14:paraId="296AC46D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2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1786" w:type="dxa"/>
          </w:tcPr>
          <w:p w14:paraId="7FFE5918" w14:textId="5084E142" w:rsidR="00B417EB" w:rsidRDefault="004D4585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86" w:type="dxa"/>
          </w:tcPr>
          <w:p w14:paraId="5BACE334" w14:textId="03225EC9" w:rsidR="00B417EB" w:rsidRDefault="004D4585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12953AE7" w14:textId="4A05AB4A" w:rsidR="00B417EB" w:rsidRDefault="004D4585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486" w:type="dxa"/>
          </w:tcPr>
          <w:p w14:paraId="020170CF" w14:textId="61BD0E6E" w:rsidR="00B417EB" w:rsidRDefault="004D4585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17EB" w14:paraId="66CA5341" w14:textId="77777777" w:rsidTr="00B417EB">
        <w:tc>
          <w:tcPr>
            <w:tcW w:w="1760" w:type="dxa"/>
          </w:tcPr>
          <w:p w14:paraId="2BE4329B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M2(QPS)</w:t>
            </w:r>
          </w:p>
        </w:tc>
        <w:tc>
          <w:tcPr>
            <w:tcW w:w="1786" w:type="dxa"/>
          </w:tcPr>
          <w:p w14:paraId="6C763FDC" w14:textId="1675F843" w:rsidR="00B417EB" w:rsidRDefault="004D4585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-703</w:t>
            </w:r>
          </w:p>
        </w:tc>
        <w:tc>
          <w:tcPr>
            <w:tcW w:w="1486" w:type="dxa"/>
          </w:tcPr>
          <w:p w14:paraId="0F7CCA88" w14:textId="1767EB41" w:rsidR="00B417EB" w:rsidRDefault="004D4585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417278FB" w14:textId="34B2186D" w:rsidR="00B417EB" w:rsidRDefault="004D4585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486" w:type="dxa"/>
          </w:tcPr>
          <w:p w14:paraId="5F980A27" w14:textId="0B2D9D29" w:rsidR="00B417EB" w:rsidRDefault="004D4585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17EB" w14:paraId="0B5DAB1A" w14:textId="77777777" w:rsidTr="00B417EB">
        <w:tc>
          <w:tcPr>
            <w:tcW w:w="1760" w:type="dxa"/>
          </w:tcPr>
          <w:p w14:paraId="7AE8E3B0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3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1786" w:type="dxa"/>
          </w:tcPr>
          <w:p w14:paraId="5373D989" w14:textId="52529B7A" w:rsidR="00B417EB" w:rsidRDefault="004D4585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-0.001</w:t>
            </w:r>
          </w:p>
        </w:tc>
        <w:tc>
          <w:tcPr>
            <w:tcW w:w="1486" w:type="dxa"/>
          </w:tcPr>
          <w:p w14:paraId="1E6D4DB0" w14:textId="5BBB60E8" w:rsidR="00B417EB" w:rsidRDefault="004D4585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624A2882" w14:textId="09F56FBF" w:rsidR="00B417EB" w:rsidRDefault="004D4585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486" w:type="dxa"/>
          </w:tcPr>
          <w:p w14:paraId="5200FFAF" w14:textId="7131DEE3" w:rsidR="00B417EB" w:rsidRDefault="004D4585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17EB" w14:paraId="1004A147" w14:textId="77777777" w:rsidTr="00B417EB">
        <w:tc>
          <w:tcPr>
            <w:tcW w:w="1760" w:type="dxa"/>
          </w:tcPr>
          <w:p w14:paraId="2379C5B6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M3(QPS)</w:t>
            </w:r>
          </w:p>
        </w:tc>
        <w:tc>
          <w:tcPr>
            <w:tcW w:w="1786" w:type="dxa"/>
          </w:tcPr>
          <w:p w14:paraId="11A2929D" w14:textId="44AD243C" w:rsidR="00B417EB" w:rsidRDefault="004D4585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-745</w:t>
            </w:r>
          </w:p>
        </w:tc>
        <w:tc>
          <w:tcPr>
            <w:tcW w:w="1486" w:type="dxa"/>
          </w:tcPr>
          <w:p w14:paraId="24DF4D0E" w14:textId="4D8066FF" w:rsidR="00B417EB" w:rsidRDefault="004D4585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259BD885" w14:textId="5004A1AC" w:rsidR="00B417EB" w:rsidRDefault="004D4585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486" w:type="dxa"/>
          </w:tcPr>
          <w:p w14:paraId="66CE3643" w14:textId="1397115A" w:rsidR="00B417EB" w:rsidRDefault="004D4585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1CABDAB7" w14:textId="77777777" w:rsidR="00F15EFD" w:rsidRDefault="00F15EFD" w:rsidP="00F15EFD">
      <w:pPr>
        <w:pStyle w:val="BodyText"/>
        <w:spacing w:after="60"/>
        <w:rPr>
          <w:szCs w:val="20"/>
        </w:rPr>
      </w:pPr>
    </w:p>
    <w:p w14:paraId="07F2619F" w14:textId="77777777" w:rsidR="00574BB6" w:rsidRDefault="00D53B8C" w:rsidP="00F15EFD">
      <w:pPr>
        <w:pStyle w:val="BodyText"/>
        <w:spacing w:after="60"/>
        <w:rPr>
          <w:szCs w:val="20"/>
        </w:rPr>
      </w:pPr>
      <w:bookmarkStart w:id="4" w:name="_Hlk122090361"/>
      <w:r>
        <w:rPr>
          <w:szCs w:val="20"/>
        </w:rPr>
        <w:t xml:space="preserve">6.7.2 </w:t>
      </w:r>
      <w:r w:rsidR="00574BB6" w:rsidRPr="00A57E0A">
        <w:rPr>
          <w:b/>
          <w:bCs/>
          <w:szCs w:val="20"/>
        </w:rPr>
        <w:t>N1 and N2 Extend Mechanical Stops</w:t>
      </w:r>
    </w:p>
    <w:p w14:paraId="7897BAA5" w14:textId="77777777" w:rsidR="00574BB6" w:rsidRPr="006770F5" w:rsidRDefault="00574BB6" w:rsidP="00574BB6">
      <w:pPr>
        <w:pStyle w:val="BodyText"/>
        <w:spacing w:after="60"/>
        <w:ind w:left="2520"/>
        <w:rPr>
          <w:b/>
          <w:bCs/>
          <w:szCs w:val="20"/>
          <w:u w:val="single"/>
        </w:rPr>
      </w:pPr>
    </w:p>
    <w:p w14:paraId="6FE03A62" w14:textId="77777777" w:rsidR="00314FDE" w:rsidRDefault="00B72419" w:rsidP="00B72419">
      <w:pPr>
        <w:pStyle w:val="BodyText"/>
        <w:spacing w:after="60"/>
        <w:rPr>
          <w:szCs w:val="20"/>
        </w:rPr>
      </w:pPr>
      <w:bookmarkStart w:id="5" w:name="_Hlk122094669"/>
      <w:proofErr w:type="gramStart"/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6.7.2.1</w:t>
      </w:r>
      <w:proofErr w:type="gramEnd"/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B728D9" w14:paraId="162D03C0" w14:textId="77777777" w:rsidTr="00B728D9">
        <w:tc>
          <w:tcPr>
            <w:tcW w:w="4302" w:type="dxa"/>
          </w:tcPr>
          <w:p w14:paraId="082CB7EB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36985EA8" w14:textId="77777777" w:rsidR="00B728D9" w:rsidRDefault="00092D8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Value</w:t>
            </w:r>
          </w:p>
        </w:tc>
        <w:tc>
          <w:tcPr>
            <w:tcW w:w="2679" w:type="dxa"/>
          </w:tcPr>
          <w:p w14:paraId="0E7413EC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728D9" w14:paraId="016A3B9D" w14:textId="77777777" w:rsidTr="00B728D9">
        <w:tc>
          <w:tcPr>
            <w:tcW w:w="4302" w:type="dxa"/>
          </w:tcPr>
          <w:p w14:paraId="57F5AD5F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289" w:type="dxa"/>
          </w:tcPr>
          <w:p w14:paraId="07090070" w14:textId="6DE05E2A" w:rsidR="00B728D9" w:rsidRDefault="004D4585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679" w:type="dxa"/>
          </w:tcPr>
          <w:p w14:paraId="7F6283E1" w14:textId="583A8B6A" w:rsidR="00B728D9" w:rsidRDefault="004D4585" w:rsidP="009818A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728D9" w14:paraId="536CC7AA" w14:textId="77777777" w:rsidTr="00B728D9">
        <w:tc>
          <w:tcPr>
            <w:tcW w:w="4302" w:type="dxa"/>
          </w:tcPr>
          <w:p w14:paraId="637DA6A9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</w:p>
        </w:tc>
        <w:tc>
          <w:tcPr>
            <w:tcW w:w="1289" w:type="dxa"/>
          </w:tcPr>
          <w:p w14:paraId="666F9D2D" w14:textId="6AE64410" w:rsidR="00B728D9" w:rsidRDefault="004D4585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6.0063</w:t>
            </w:r>
            <w:r w:rsidR="00092D8F">
              <w:rPr>
                <w:szCs w:val="20"/>
              </w:rPr>
              <w:t xml:space="preserve"> Amps</w:t>
            </w:r>
          </w:p>
        </w:tc>
        <w:tc>
          <w:tcPr>
            <w:tcW w:w="2679" w:type="dxa"/>
          </w:tcPr>
          <w:p w14:paraId="62EDAF59" w14:textId="62DA47DB" w:rsidR="00B728D9" w:rsidRDefault="004D4585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F34B8E6" w14:textId="77777777" w:rsidR="00B728D9" w:rsidRPr="006770F5" w:rsidRDefault="00B728D9" w:rsidP="00574BB6">
      <w:pPr>
        <w:pStyle w:val="BodyText"/>
        <w:spacing w:after="60"/>
        <w:rPr>
          <w:b/>
          <w:bCs/>
          <w:szCs w:val="20"/>
          <w:u w:val="single"/>
        </w:rPr>
      </w:pPr>
    </w:p>
    <w:p w14:paraId="74A617DC" w14:textId="77777777" w:rsidR="00574BB6" w:rsidRDefault="00B72419" w:rsidP="00B72419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p w14:paraId="22EE37A1" w14:textId="77777777" w:rsidR="00B728D9" w:rsidRDefault="00B728D9" w:rsidP="00B728D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B728D9" w14:paraId="7BC34B66" w14:textId="77777777" w:rsidTr="0079702E">
        <w:tc>
          <w:tcPr>
            <w:tcW w:w="4302" w:type="dxa"/>
          </w:tcPr>
          <w:p w14:paraId="27D8D3C3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4440A320" w14:textId="77777777" w:rsidR="00B728D9" w:rsidRDefault="00092D8F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679" w:type="dxa"/>
          </w:tcPr>
          <w:p w14:paraId="7EBEE0CE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8411BB" w14:paraId="434905C9" w14:textId="77777777" w:rsidTr="0079702E">
        <w:tc>
          <w:tcPr>
            <w:tcW w:w="4302" w:type="dxa"/>
          </w:tcPr>
          <w:p w14:paraId="0E307EF8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N2 extend stop engaged (M2 current saturated)</w:t>
            </w:r>
          </w:p>
        </w:tc>
        <w:tc>
          <w:tcPr>
            <w:tcW w:w="1289" w:type="dxa"/>
          </w:tcPr>
          <w:p w14:paraId="7583ADC2" w14:textId="0414DCDA" w:rsidR="008411BB" w:rsidRDefault="004D4585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092D8F">
              <w:rPr>
                <w:szCs w:val="20"/>
              </w:rPr>
              <w:t xml:space="preserve"> </w:t>
            </w:r>
          </w:p>
        </w:tc>
        <w:tc>
          <w:tcPr>
            <w:tcW w:w="2679" w:type="dxa"/>
          </w:tcPr>
          <w:p w14:paraId="57ADD81F" w14:textId="76D82957" w:rsidR="008411BB" w:rsidRDefault="004D4585" w:rsidP="008411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8411BB" w14:paraId="5DB6653F" w14:textId="77777777" w:rsidTr="0079702E">
        <w:tc>
          <w:tcPr>
            <w:tcW w:w="4302" w:type="dxa"/>
          </w:tcPr>
          <w:p w14:paraId="636FD8C4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</w:t>
            </w:r>
          </w:p>
        </w:tc>
        <w:tc>
          <w:tcPr>
            <w:tcW w:w="1289" w:type="dxa"/>
          </w:tcPr>
          <w:p w14:paraId="54DBD4DB" w14:textId="4E16CB65" w:rsidR="008411BB" w:rsidRDefault="004D4585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6.0063</w:t>
            </w:r>
            <w:r w:rsidR="00092D8F">
              <w:rPr>
                <w:szCs w:val="20"/>
              </w:rPr>
              <w:t xml:space="preserve"> Amps</w:t>
            </w:r>
          </w:p>
        </w:tc>
        <w:tc>
          <w:tcPr>
            <w:tcW w:w="2679" w:type="dxa"/>
          </w:tcPr>
          <w:p w14:paraId="1081C6DA" w14:textId="33C8C9F8" w:rsidR="008411BB" w:rsidRDefault="004D4585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bookmarkEnd w:id="5"/>
    </w:tbl>
    <w:p w14:paraId="395709BD" w14:textId="77777777" w:rsidR="00574BB6" w:rsidRDefault="00574BB6" w:rsidP="00703BE8">
      <w:pPr>
        <w:pStyle w:val="BodyText"/>
        <w:spacing w:after="60"/>
        <w:ind w:left="0"/>
        <w:rPr>
          <w:szCs w:val="20"/>
        </w:rPr>
      </w:pPr>
    </w:p>
    <w:bookmarkEnd w:id="4"/>
    <w:p w14:paraId="5B1D680F" w14:textId="77777777" w:rsidR="00C214E4" w:rsidRPr="00472242" w:rsidRDefault="00B72419" w:rsidP="00B72419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6.7.2.3</w:t>
      </w:r>
      <w:r w:rsidR="00472242">
        <w:rPr>
          <w:szCs w:val="20"/>
        </w:rPr>
        <w:t xml:space="preserve"> </w:t>
      </w:r>
      <w:r w:rsidR="00C214E4" w:rsidRPr="00472242">
        <w:rPr>
          <w:b/>
          <w:bCs/>
          <w:szCs w:val="20"/>
        </w:rPr>
        <w:t>Test rig Truth Encoder Position</w:t>
      </w:r>
    </w:p>
    <w:p w14:paraId="122DDD78" w14:textId="77777777" w:rsidR="00472242" w:rsidRDefault="00472242" w:rsidP="00B7241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0"/>
        <w:gridCol w:w="1406"/>
        <w:gridCol w:w="2644"/>
      </w:tblGrid>
      <w:tr w:rsidR="00C214E4" w14:paraId="59A31A4B" w14:textId="77777777" w:rsidTr="0079702E">
        <w:tc>
          <w:tcPr>
            <w:tcW w:w="4302" w:type="dxa"/>
          </w:tcPr>
          <w:p w14:paraId="04960C27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0B5CF98E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Ins</w:t>
            </w:r>
          </w:p>
        </w:tc>
        <w:tc>
          <w:tcPr>
            <w:tcW w:w="2679" w:type="dxa"/>
          </w:tcPr>
          <w:p w14:paraId="08DE77B5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214E4" w14:paraId="01341C47" w14:textId="77777777" w:rsidTr="0079702E">
        <w:tc>
          <w:tcPr>
            <w:tcW w:w="4302" w:type="dxa"/>
          </w:tcPr>
          <w:p w14:paraId="61348A48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Test Rig Truth Encoder Position</w:t>
            </w:r>
          </w:p>
        </w:tc>
        <w:tc>
          <w:tcPr>
            <w:tcW w:w="1289" w:type="dxa"/>
          </w:tcPr>
          <w:p w14:paraId="37A9E098" w14:textId="77777777" w:rsidR="00C214E4" w:rsidRDefault="008411B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&lt;POSITION&gt;</w:t>
            </w:r>
          </w:p>
        </w:tc>
        <w:tc>
          <w:tcPr>
            <w:tcW w:w="2679" w:type="dxa"/>
          </w:tcPr>
          <w:p w14:paraId="0B1A0B67" w14:textId="77777777" w:rsidR="00C214E4" w:rsidRDefault="008411BB" w:rsidP="008411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C214E4" w14:paraId="4D3FD131" w14:textId="77777777" w:rsidTr="0079702E">
        <w:tc>
          <w:tcPr>
            <w:tcW w:w="4302" w:type="dxa"/>
          </w:tcPr>
          <w:p w14:paraId="472D8990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89" w:type="dxa"/>
          </w:tcPr>
          <w:p w14:paraId="390334E0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4B105954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2449314D" w14:textId="77777777" w:rsidR="00C214E4" w:rsidRDefault="00C214E4" w:rsidP="00C214E4">
      <w:pPr>
        <w:pStyle w:val="BodyText"/>
        <w:spacing w:after="60"/>
        <w:rPr>
          <w:szCs w:val="20"/>
        </w:rPr>
      </w:pPr>
    </w:p>
    <w:p w14:paraId="26F50B0D" w14:textId="77777777" w:rsidR="00703BE8" w:rsidRPr="00A058FB" w:rsidRDefault="00703BE8" w:rsidP="00703BE8">
      <w:pPr>
        <w:pStyle w:val="BodyText"/>
        <w:tabs>
          <w:tab w:val="left" w:pos="1485"/>
        </w:tabs>
        <w:spacing w:after="60"/>
        <w:rPr>
          <w:b/>
          <w:bCs/>
          <w:color w:val="000000" w:themeColor="text1"/>
          <w:szCs w:val="20"/>
        </w:rPr>
      </w:pPr>
      <w:r w:rsidRPr="00A058FB">
        <w:rPr>
          <w:b/>
          <w:bCs/>
          <w:color w:val="000000" w:themeColor="text1"/>
          <w:sz w:val="28"/>
          <w:szCs w:val="28"/>
        </w:rPr>
        <w:t>6.7.</w:t>
      </w:r>
      <w:r w:rsidR="005E3C40" w:rsidRPr="00A058FB">
        <w:rPr>
          <w:b/>
          <w:bCs/>
          <w:color w:val="000000" w:themeColor="text1"/>
          <w:sz w:val="28"/>
          <w:szCs w:val="28"/>
        </w:rPr>
        <w:t>2.1.1</w:t>
      </w:r>
      <w:r w:rsidRPr="00A058FB">
        <w:rPr>
          <w:b/>
          <w:bCs/>
          <w:color w:val="000000" w:themeColor="text1"/>
          <w:sz w:val="28"/>
          <w:szCs w:val="28"/>
        </w:rPr>
        <w:t xml:space="preserve"> </w:t>
      </w:r>
      <w:r w:rsidR="00D15112" w:rsidRPr="00A058FB">
        <w:rPr>
          <w:b/>
          <w:bCs/>
          <w:color w:val="000000" w:themeColor="text1"/>
          <w:sz w:val="28"/>
          <w:szCs w:val="28"/>
        </w:rPr>
        <w:t>N1</w:t>
      </w:r>
      <w:r w:rsidR="00A058FB">
        <w:rPr>
          <w:b/>
          <w:bCs/>
          <w:color w:val="000000" w:themeColor="text1"/>
          <w:sz w:val="28"/>
          <w:szCs w:val="28"/>
        </w:rPr>
        <w:t>/N2</w:t>
      </w:r>
      <w:r w:rsidRPr="00A058FB">
        <w:rPr>
          <w:b/>
          <w:bCs/>
          <w:color w:val="000000" w:themeColor="text1"/>
          <w:sz w:val="28"/>
          <w:szCs w:val="28"/>
        </w:rPr>
        <w:t xml:space="preserve"> Rigging</w:t>
      </w:r>
      <w:r w:rsidRPr="00A058FB">
        <w:rPr>
          <w:b/>
          <w:bCs/>
          <w:color w:val="000000" w:themeColor="text1"/>
          <w:szCs w:val="20"/>
        </w:rPr>
        <w:tab/>
      </w:r>
      <w:r w:rsidR="00326368" w:rsidRPr="00A058FB">
        <w:rPr>
          <w:b/>
          <w:bCs/>
          <w:color w:val="000000" w:themeColor="text1"/>
          <w:szCs w:val="20"/>
        </w:rPr>
        <w:t>combined with extend</w:t>
      </w:r>
    </w:p>
    <w:p w14:paraId="21B5AE6B" w14:textId="77777777" w:rsidR="00F67E7D" w:rsidRPr="00A058FB" w:rsidRDefault="00F67E7D" w:rsidP="00703BE8">
      <w:pPr>
        <w:pStyle w:val="BodyText"/>
        <w:tabs>
          <w:tab w:val="left" w:pos="1485"/>
        </w:tabs>
        <w:spacing w:after="60"/>
        <w:rPr>
          <w:b/>
          <w:bCs/>
          <w:color w:val="000000" w:themeColor="text1"/>
          <w:sz w:val="24"/>
          <w:szCs w:val="24"/>
          <w:u w:val="single"/>
        </w:rPr>
      </w:pPr>
      <w:r w:rsidRPr="00A058FB">
        <w:rPr>
          <w:b/>
          <w:bCs/>
          <w:color w:val="000000" w:themeColor="text1"/>
          <w:sz w:val="24"/>
          <w:szCs w:val="24"/>
          <w:u w:val="single"/>
        </w:rPr>
        <w:t>Step b</w:t>
      </w:r>
      <w:bookmarkStart w:id="6" w:name="_Hlk12210024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8"/>
        <w:gridCol w:w="3117"/>
      </w:tblGrid>
      <w:tr w:rsidR="00A058FB" w:rsidRPr="00A058FB" w14:paraId="723F2CB8" w14:textId="77777777" w:rsidTr="0079673B">
        <w:trPr>
          <w:trHeight w:val="269"/>
        </w:trPr>
        <w:tc>
          <w:tcPr>
            <w:tcW w:w="1665" w:type="pct"/>
          </w:tcPr>
          <w:p w14:paraId="51F0F74B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Description</w:t>
            </w:r>
          </w:p>
        </w:tc>
        <w:tc>
          <w:tcPr>
            <w:tcW w:w="1667" w:type="pct"/>
          </w:tcPr>
          <w:p w14:paraId="244BC978" w14:textId="77777777" w:rsidR="00DF4F9E" w:rsidRPr="00A058FB" w:rsidRDefault="00DF4F9E" w:rsidP="00A60BA7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MCE1</w:t>
            </w:r>
          </w:p>
        </w:tc>
        <w:tc>
          <w:tcPr>
            <w:tcW w:w="1667" w:type="pct"/>
          </w:tcPr>
          <w:p w14:paraId="0A7CD68A" w14:textId="77777777" w:rsidR="00DF4F9E" w:rsidRPr="00A058FB" w:rsidRDefault="00DF4F9E" w:rsidP="00A60BA7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MCE2</w:t>
            </w:r>
          </w:p>
        </w:tc>
      </w:tr>
      <w:tr w:rsidR="00A058FB" w:rsidRPr="00A058FB" w14:paraId="23516465" w14:textId="77777777" w:rsidTr="0079673B">
        <w:trPr>
          <w:trHeight w:val="256"/>
        </w:trPr>
        <w:tc>
          <w:tcPr>
            <w:tcW w:w="1665" w:type="pct"/>
          </w:tcPr>
          <w:p w14:paraId="7CA37EB5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Desired State a</w:t>
            </w:r>
          </w:p>
        </w:tc>
        <w:tc>
          <w:tcPr>
            <w:tcW w:w="1667" w:type="pct"/>
          </w:tcPr>
          <w:p w14:paraId="2740ED4D" w14:textId="77777777" w:rsidR="00DF4F9E" w:rsidRPr="00A058FB" w:rsidRDefault="00DF4F9E" w:rsidP="00A60BA7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667" w:type="pct"/>
          </w:tcPr>
          <w:p w14:paraId="00DC6D15" w14:textId="77777777" w:rsidR="00DF4F9E" w:rsidRPr="00A058FB" w:rsidRDefault="00DF4F9E" w:rsidP="00A60BA7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</w:tr>
      <w:tr w:rsidR="00A058FB" w:rsidRPr="00A058FB" w14:paraId="75D9DD6E" w14:textId="77777777" w:rsidTr="0079673B">
        <w:trPr>
          <w:trHeight w:val="269"/>
        </w:trPr>
        <w:tc>
          <w:tcPr>
            <w:tcW w:w="1665" w:type="pct"/>
          </w:tcPr>
          <w:p w14:paraId="04853F27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Actual State a</w:t>
            </w:r>
          </w:p>
        </w:tc>
        <w:tc>
          <w:tcPr>
            <w:tcW w:w="1667" w:type="pct"/>
          </w:tcPr>
          <w:p w14:paraId="06D46C96" w14:textId="423508E3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667" w:type="pct"/>
          </w:tcPr>
          <w:p w14:paraId="1E56752C" w14:textId="0BF4809F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</w:tr>
      <w:tr w:rsidR="00A058FB" w:rsidRPr="00A058FB" w14:paraId="54DFE0F2" w14:textId="77777777" w:rsidTr="0079673B">
        <w:trPr>
          <w:trHeight w:val="269"/>
        </w:trPr>
        <w:tc>
          <w:tcPr>
            <w:tcW w:w="1665" w:type="pct"/>
          </w:tcPr>
          <w:p w14:paraId="4210AF3F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State a Pass/Fail</w:t>
            </w:r>
          </w:p>
        </w:tc>
        <w:tc>
          <w:tcPr>
            <w:tcW w:w="1667" w:type="pct"/>
          </w:tcPr>
          <w:p w14:paraId="151FE3DF" w14:textId="4A0B5341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  <w:tc>
          <w:tcPr>
            <w:tcW w:w="1667" w:type="pct"/>
          </w:tcPr>
          <w:p w14:paraId="0375AFA4" w14:textId="373BED15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</w:tr>
      <w:tr w:rsidR="00A058FB" w:rsidRPr="00A058FB" w14:paraId="765E5C12" w14:textId="77777777" w:rsidTr="0079673B">
        <w:trPr>
          <w:trHeight w:val="476"/>
        </w:trPr>
        <w:tc>
          <w:tcPr>
            <w:tcW w:w="1665" w:type="pct"/>
          </w:tcPr>
          <w:p w14:paraId="2BC590DD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a</w:t>
            </w:r>
          </w:p>
        </w:tc>
        <w:tc>
          <w:tcPr>
            <w:tcW w:w="1667" w:type="pct"/>
          </w:tcPr>
          <w:p w14:paraId="555325CE" w14:textId="3EC5E5A7" w:rsidR="00DF4F9E" w:rsidRPr="00A058FB" w:rsidRDefault="004D4585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1024</w:t>
            </w:r>
          </w:p>
        </w:tc>
        <w:tc>
          <w:tcPr>
            <w:tcW w:w="1667" w:type="pct"/>
          </w:tcPr>
          <w:p w14:paraId="71DE4086" w14:textId="575D8556" w:rsidR="00DF4F9E" w:rsidRPr="00A058FB" w:rsidRDefault="004D4585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1024</w:t>
            </w:r>
          </w:p>
        </w:tc>
      </w:tr>
      <w:tr w:rsidR="00A058FB" w:rsidRPr="00A058FB" w14:paraId="62A206B9" w14:textId="77777777" w:rsidTr="0079673B">
        <w:trPr>
          <w:trHeight w:val="269"/>
        </w:trPr>
        <w:tc>
          <w:tcPr>
            <w:tcW w:w="1665" w:type="pct"/>
          </w:tcPr>
          <w:p w14:paraId="1CFF276F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a Pass/Fail</w:t>
            </w:r>
          </w:p>
        </w:tc>
        <w:tc>
          <w:tcPr>
            <w:tcW w:w="1667" w:type="pct"/>
          </w:tcPr>
          <w:p w14:paraId="0398A1C6" w14:textId="238EF362" w:rsidR="00DF4F9E" w:rsidRPr="00A058FB" w:rsidRDefault="004D4585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667" w:type="pct"/>
          </w:tcPr>
          <w:p w14:paraId="1182D13F" w14:textId="468F307B" w:rsidR="00DF4F9E" w:rsidRPr="00A058FB" w:rsidRDefault="004D4585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</w:tr>
      <w:tr w:rsidR="00A058FB" w:rsidRPr="00A058FB" w14:paraId="408C5019" w14:textId="77777777" w:rsidTr="0079673B">
        <w:trPr>
          <w:trHeight w:val="476"/>
        </w:trPr>
        <w:tc>
          <w:tcPr>
            <w:tcW w:w="1665" w:type="pct"/>
          </w:tcPr>
          <w:p w14:paraId="7CE8C0D1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Desired State a</w:t>
            </w:r>
          </w:p>
        </w:tc>
        <w:tc>
          <w:tcPr>
            <w:tcW w:w="1667" w:type="pct"/>
          </w:tcPr>
          <w:p w14:paraId="083A1B6C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667" w:type="pct"/>
          </w:tcPr>
          <w:p w14:paraId="383ABDB3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</w:tr>
      <w:tr w:rsidR="00A058FB" w:rsidRPr="00A058FB" w14:paraId="45D1F387" w14:textId="77777777" w:rsidTr="0079673B">
        <w:trPr>
          <w:trHeight w:val="256"/>
        </w:trPr>
        <w:tc>
          <w:tcPr>
            <w:tcW w:w="1665" w:type="pct"/>
          </w:tcPr>
          <w:p w14:paraId="61E9A147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Actual State b</w:t>
            </w:r>
          </w:p>
        </w:tc>
        <w:tc>
          <w:tcPr>
            <w:tcW w:w="1667" w:type="pct"/>
          </w:tcPr>
          <w:p w14:paraId="5ADD0499" w14:textId="06BD21D9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42</w:t>
            </w:r>
          </w:p>
        </w:tc>
        <w:tc>
          <w:tcPr>
            <w:tcW w:w="1667" w:type="pct"/>
          </w:tcPr>
          <w:p w14:paraId="6C063952" w14:textId="3B10F09D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</w:tr>
      <w:tr w:rsidR="00A058FB" w:rsidRPr="00A058FB" w14:paraId="5D959716" w14:textId="77777777" w:rsidTr="0079673B">
        <w:trPr>
          <w:trHeight w:val="256"/>
        </w:trPr>
        <w:tc>
          <w:tcPr>
            <w:tcW w:w="1665" w:type="pct"/>
          </w:tcPr>
          <w:p w14:paraId="22785BE2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State b Pass/Fail</w:t>
            </w:r>
          </w:p>
        </w:tc>
        <w:tc>
          <w:tcPr>
            <w:tcW w:w="1667" w:type="pct"/>
          </w:tcPr>
          <w:p w14:paraId="7E69BEC5" w14:textId="4F2772CA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  <w:tc>
          <w:tcPr>
            <w:tcW w:w="1667" w:type="pct"/>
          </w:tcPr>
          <w:p w14:paraId="39C88B52" w14:textId="322EB062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</w:tr>
      <w:tr w:rsidR="00A058FB" w:rsidRPr="00A058FB" w14:paraId="7BCB4C76" w14:textId="77777777" w:rsidTr="0079673B">
        <w:trPr>
          <w:trHeight w:val="256"/>
        </w:trPr>
        <w:tc>
          <w:tcPr>
            <w:tcW w:w="1665" w:type="pct"/>
          </w:tcPr>
          <w:p w14:paraId="4ED22013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b</w:t>
            </w:r>
          </w:p>
        </w:tc>
        <w:tc>
          <w:tcPr>
            <w:tcW w:w="1667" w:type="pct"/>
          </w:tcPr>
          <w:p w14:paraId="6E25671F" w14:textId="35E21A32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1024</w:t>
            </w:r>
          </w:p>
        </w:tc>
        <w:tc>
          <w:tcPr>
            <w:tcW w:w="1667" w:type="pct"/>
          </w:tcPr>
          <w:p w14:paraId="2BF1F185" w14:textId="141789A1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</w:tr>
      <w:tr w:rsidR="00A058FB" w:rsidRPr="00A058FB" w14:paraId="5543297B" w14:textId="77777777" w:rsidTr="0079673B">
        <w:trPr>
          <w:trHeight w:val="256"/>
        </w:trPr>
        <w:tc>
          <w:tcPr>
            <w:tcW w:w="1665" w:type="pct"/>
          </w:tcPr>
          <w:p w14:paraId="41414035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b Pass/Fail</w:t>
            </w:r>
          </w:p>
        </w:tc>
        <w:tc>
          <w:tcPr>
            <w:tcW w:w="1667" w:type="pct"/>
          </w:tcPr>
          <w:p w14:paraId="7F48F61C" w14:textId="4F80AB00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667" w:type="pct"/>
          </w:tcPr>
          <w:p w14:paraId="2D168D9A" w14:textId="58B4865C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</w:tr>
      <w:tr w:rsidR="00A058FB" w:rsidRPr="00A058FB" w14:paraId="45002114" w14:textId="77777777" w:rsidTr="0079673B">
        <w:trPr>
          <w:trHeight w:val="256"/>
        </w:trPr>
        <w:tc>
          <w:tcPr>
            <w:tcW w:w="1665" w:type="pct"/>
          </w:tcPr>
          <w:p w14:paraId="0C9B3A0A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Desired State c</w:t>
            </w:r>
          </w:p>
        </w:tc>
        <w:tc>
          <w:tcPr>
            <w:tcW w:w="1667" w:type="pct"/>
          </w:tcPr>
          <w:p w14:paraId="3A0E49C1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667" w:type="pct"/>
          </w:tcPr>
          <w:p w14:paraId="51304CD3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 w:rsidRPr="00A058FB">
              <w:rPr>
                <w:color w:val="D7230D" w:themeColor="accent6" w:themeShade="BF"/>
                <w:szCs w:val="20"/>
              </w:rPr>
              <w:t>&lt;COMMAND&gt;</w:t>
            </w:r>
          </w:p>
        </w:tc>
      </w:tr>
      <w:tr w:rsidR="00A058FB" w:rsidRPr="00A058FB" w14:paraId="75F1118E" w14:textId="77777777" w:rsidTr="0079673B">
        <w:trPr>
          <w:trHeight w:val="256"/>
        </w:trPr>
        <w:tc>
          <w:tcPr>
            <w:tcW w:w="1665" w:type="pct"/>
          </w:tcPr>
          <w:p w14:paraId="3101E1B8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Actual State c</w:t>
            </w:r>
          </w:p>
        </w:tc>
        <w:tc>
          <w:tcPr>
            <w:tcW w:w="1667" w:type="pct"/>
          </w:tcPr>
          <w:p w14:paraId="303D2770" w14:textId="4FDD7AC9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667" w:type="pct"/>
          </w:tcPr>
          <w:p w14:paraId="351EB420" w14:textId="198DA037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>
              <w:rPr>
                <w:color w:val="D7230D" w:themeColor="accent6" w:themeShade="BF"/>
                <w:szCs w:val="20"/>
              </w:rPr>
              <w:t>Unhandled Type: Void</w:t>
            </w:r>
          </w:p>
        </w:tc>
      </w:tr>
      <w:tr w:rsidR="00A058FB" w:rsidRPr="00A058FB" w14:paraId="1FB3997C" w14:textId="77777777" w:rsidTr="0079673B">
        <w:trPr>
          <w:trHeight w:val="256"/>
        </w:trPr>
        <w:tc>
          <w:tcPr>
            <w:tcW w:w="1665" w:type="pct"/>
          </w:tcPr>
          <w:p w14:paraId="3C3B5DF0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State c Pass/Fail</w:t>
            </w:r>
          </w:p>
        </w:tc>
        <w:tc>
          <w:tcPr>
            <w:tcW w:w="1667" w:type="pct"/>
          </w:tcPr>
          <w:p w14:paraId="4C8F82A6" w14:textId="5BB24CB1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  <w:tc>
          <w:tcPr>
            <w:tcW w:w="1667" w:type="pct"/>
          </w:tcPr>
          <w:p w14:paraId="3893F891" w14:textId="28C1DFD5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>
              <w:rPr>
                <w:color w:val="D7230D" w:themeColor="accent6" w:themeShade="BF"/>
                <w:szCs w:val="20"/>
              </w:rPr>
              <w:t>Unhandled Type: Void</w:t>
            </w:r>
          </w:p>
        </w:tc>
      </w:tr>
      <w:tr w:rsidR="00A058FB" w:rsidRPr="00A058FB" w14:paraId="6B5792BC" w14:textId="77777777" w:rsidTr="0079673B">
        <w:trPr>
          <w:trHeight w:val="256"/>
        </w:trPr>
        <w:tc>
          <w:tcPr>
            <w:tcW w:w="1665" w:type="pct"/>
          </w:tcPr>
          <w:p w14:paraId="4813F679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c</w:t>
            </w:r>
          </w:p>
        </w:tc>
        <w:tc>
          <w:tcPr>
            <w:tcW w:w="1667" w:type="pct"/>
          </w:tcPr>
          <w:p w14:paraId="40E36449" w14:textId="225ADF0D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667" w:type="pct"/>
          </w:tcPr>
          <w:p w14:paraId="6E8B26AC" w14:textId="11E66313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>
              <w:rPr>
                <w:color w:val="D7230D" w:themeColor="accent6" w:themeShade="BF"/>
                <w:szCs w:val="20"/>
              </w:rPr>
              <w:t>Unhandled Type: Void</w:t>
            </w:r>
          </w:p>
        </w:tc>
      </w:tr>
      <w:tr w:rsidR="00A058FB" w:rsidRPr="00A058FB" w14:paraId="32E45CE3" w14:textId="77777777" w:rsidTr="0079673B">
        <w:trPr>
          <w:trHeight w:val="256"/>
        </w:trPr>
        <w:tc>
          <w:tcPr>
            <w:tcW w:w="1665" w:type="pct"/>
          </w:tcPr>
          <w:p w14:paraId="19A5390D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c Pass/Fail</w:t>
            </w:r>
          </w:p>
        </w:tc>
        <w:tc>
          <w:tcPr>
            <w:tcW w:w="1667" w:type="pct"/>
          </w:tcPr>
          <w:p w14:paraId="728A59D9" w14:textId="42A05999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667" w:type="pct"/>
          </w:tcPr>
          <w:p w14:paraId="40A5C787" w14:textId="5E107A9D" w:rsidR="00A058FB" w:rsidRPr="00A058FB" w:rsidRDefault="004D4585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>
              <w:rPr>
                <w:color w:val="D7230D" w:themeColor="accent6" w:themeShade="BF"/>
                <w:szCs w:val="20"/>
              </w:rPr>
              <w:t>Unhandled Type: Void</w:t>
            </w:r>
          </w:p>
        </w:tc>
      </w:tr>
      <w:bookmarkEnd w:id="6"/>
    </w:tbl>
    <w:p w14:paraId="7DCC37F1" w14:textId="77777777" w:rsidR="00AA6FB4" w:rsidRDefault="00AA6FB4" w:rsidP="00DF4F9E">
      <w:pPr>
        <w:pStyle w:val="BodyText"/>
        <w:spacing w:after="60"/>
        <w:ind w:left="0"/>
        <w:rPr>
          <w:szCs w:val="20"/>
        </w:rPr>
      </w:pPr>
    </w:p>
    <w:p w14:paraId="1E8B23B2" w14:textId="77777777" w:rsidR="00595D9E" w:rsidRDefault="00D53B8C" w:rsidP="00D53B8C">
      <w:pPr>
        <w:pStyle w:val="BodyText"/>
        <w:spacing w:after="60"/>
        <w:ind w:left="360" w:firstLine="720"/>
        <w:rPr>
          <w:szCs w:val="20"/>
        </w:rPr>
      </w:pPr>
      <w:r>
        <w:rPr>
          <w:szCs w:val="20"/>
        </w:rPr>
        <w:t>6.7</w:t>
      </w:r>
      <w:r w:rsidRPr="00703BE8">
        <w:rPr>
          <w:color w:val="FF0000"/>
          <w:szCs w:val="20"/>
        </w:rPr>
        <w:t>.</w:t>
      </w:r>
      <w:r w:rsidR="00703BE8" w:rsidRPr="00703BE8">
        <w:rPr>
          <w:color w:val="FF0000"/>
          <w:szCs w:val="20"/>
        </w:rPr>
        <w:t>4</w:t>
      </w:r>
      <w:r w:rsidRPr="00703BE8">
        <w:rPr>
          <w:color w:val="FF0000"/>
          <w:szCs w:val="20"/>
        </w:rPr>
        <w:t xml:space="preserve"> </w:t>
      </w:r>
      <w:r w:rsidR="00595D9E" w:rsidRPr="00A57E0A">
        <w:rPr>
          <w:b/>
          <w:bCs/>
          <w:szCs w:val="20"/>
        </w:rPr>
        <w:t>N1 and N2 Retract Mechanical Stops</w:t>
      </w:r>
      <w:r w:rsidR="00AA6FB4">
        <w:rPr>
          <w:b/>
          <w:bCs/>
          <w:szCs w:val="20"/>
        </w:rPr>
        <w:t xml:space="preserve"> </w:t>
      </w:r>
      <w:r w:rsidR="00AA6FB4" w:rsidRPr="00AA6FB4">
        <w:rPr>
          <w:b/>
          <w:bCs/>
          <w:color w:val="F3866C" w:themeColor="accent4"/>
          <w:szCs w:val="20"/>
        </w:rPr>
        <w:t>6.7.4</w:t>
      </w:r>
      <w:r w:rsidR="00AA6FB4">
        <w:rPr>
          <w:b/>
          <w:bCs/>
          <w:color w:val="F3866C" w:themeColor="accent4"/>
          <w:szCs w:val="20"/>
        </w:rPr>
        <w:t>?</w:t>
      </w:r>
    </w:p>
    <w:p w14:paraId="5AE522FA" w14:textId="77777777" w:rsidR="00574BB6" w:rsidRPr="005D5492" w:rsidRDefault="00574BB6" w:rsidP="00574BB6">
      <w:pPr>
        <w:pStyle w:val="BodyText"/>
        <w:spacing w:after="60"/>
        <w:rPr>
          <w:szCs w:val="20"/>
        </w:rPr>
      </w:pPr>
    </w:p>
    <w:p w14:paraId="237BBD52" w14:textId="77777777" w:rsidR="00595D9E" w:rsidRDefault="00CC70BB" w:rsidP="00595D9E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 xml:space="preserve">a </w:t>
      </w:r>
      <w:r w:rsidR="00595D9E" w:rsidRPr="00472242">
        <w:rPr>
          <w:b/>
          <w:bCs/>
          <w:szCs w:val="20"/>
        </w:rPr>
        <w:t>Retract using M1/N1</w:t>
      </w:r>
    </w:p>
    <w:p w14:paraId="5D1AA6DD" w14:textId="77777777" w:rsidR="00472242" w:rsidRDefault="00472242" w:rsidP="00595D9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595D9E" w14:paraId="2A8BE936" w14:textId="77777777" w:rsidTr="00EB0BEE">
        <w:trPr>
          <w:trHeight w:val="620"/>
        </w:trPr>
        <w:tc>
          <w:tcPr>
            <w:tcW w:w="4302" w:type="dxa"/>
          </w:tcPr>
          <w:p w14:paraId="62804F57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6F709B63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</w:t>
            </w:r>
          </w:p>
          <w:p w14:paraId="4E061C8D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679" w:type="dxa"/>
          </w:tcPr>
          <w:p w14:paraId="5B82232A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11A447AF" w14:textId="77777777" w:rsidTr="0079702E">
        <w:tc>
          <w:tcPr>
            <w:tcW w:w="4302" w:type="dxa"/>
          </w:tcPr>
          <w:p w14:paraId="547E861F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retract stop engaged (M1 current saturated, Motor 1 primary and M1 secondary feedbacks stop changing)</w:t>
            </w:r>
          </w:p>
        </w:tc>
        <w:tc>
          <w:tcPr>
            <w:tcW w:w="1289" w:type="dxa"/>
          </w:tcPr>
          <w:p w14:paraId="14EC345F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44A1E393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EB0BEE" w14:paraId="64E75EC4" w14:textId="77777777" w:rsidTr="0079702E">
        <w:tc>
          <w:tcPr>
            <w:tcW w:w="4302" w:type="dxa"/>
          </w:tcPr>
          <w:p w14:paraId="665ED0C6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</w:p>
        </w:tc>
        <w:tc>
          <w:tcPr>
            <w:tcW w:w="1289" w:type="dxa"/>
          </w:tcPr>
          <w:p w14:paraId="5E7C31B7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5D8C2800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1B2B6C15" w14:textId="77777777" w:rsidR="00595D9E" w:rsidRDefault="00595D9E" w:rsidP="00595D9E">
      <w:pPr>
        <w:pStyle w:val="BodyText"/>
        <w:spacing w:after="60"/>
        <w:rPr>
          <w:szCs w:val="20"/>
        </w:rPr>
      </w:pPr>
    </w:p>
    <w:p w14:paraId="6BDE242A" w14:textId="77777777" w:rsidR="00374EDB" w:rsidRDefault="00374EDB" w:rsidP="005D5492">
      <w:pPr>
        <w:pStyle w:val="BodyText"/>
        <w:spacing w:after="60"/>
        <w:rPr>
          <w:szCs w:val="20"/>
        </w:rPr>
      </w:pPr>
    </w:p>
    <w:p w14:paraId="441E447C" w14:textId="77777777" w:rsidR="00374EDB" w:rsidRDefault="00CC70BB" w:rsidP="00374EDB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1110C2" w:rsidRPr="006770F5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a</w:t>
      </w:r>
      <w:r>
        <w:rPr>
          <w:szCs w:val="20"/>
        </w:rPr>
        <w:t xml:space="preserve"> </w:t>
      </w:r>
      <w:r w:rsidR="00374EDB" w:rsidRPr="00472242">
        <w:rPr>
          <w:b/>
          <w:bCs/>
          <w:szCs w:val="20"/>
        </w:rPr>
        <w:t>Retract using M2/N2</w:t>
      </w:r>
    </w:p>
    <w:p w14:paraId="5836322C" w14:textId="77777777" w:rsidR="00472242" w:rsidRDefault="00472242" w:rsidP="00374EDB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74EDB" w14:paraId="53E04612" w14:textId="77777777" w:rsidTr="0079702E">
        <w:tc>
          <w:tcPr>
            <w:tcW w:w="4302" w:type="dxa"/>
          </w:tcPr>
          <w:p w14:paraId="322F95C1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6690E9CC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</w:t>
            </w:r>
          </w:p>
          <w:p w14:paraId="60662B65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679" w:type="dxa"/>
          </w:tcPr>
          <w:p w14:paraId="4A9BBE4C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2D6C1680" w14:textId="77777777" w:rsidTr="0079702E">
        <w:tc>
          <w:tcPr>
            <w:tcW w:w="4302" w:type="dxa"/>
          </w:tcPr>
          <w:p w14:paraId="5DECFFEC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retract stop engaged (M2 current saturated, Motor 2 primary and M2 secondary feedbacks stop changing)</w:t>
            </w:r>
          </w:p>
        </w:tc>
        <w:tc>
          <w:tcPr>
            <w:tcW w:w="1289" w:type="dxa"/>
          </w:tcPr>
          <w:p w14:paraId="6822E356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 w:rsidRPr="00703BE8">
              <w:rPr>
                <w:color w:val="FF0000"/>
                <w:szCs w:val="20"/>
              </w:rPr>
              <w:t>&lt;AMPS&gt;</w:t>
            </w:r>
          </w:p>
        </w:tc>
        <w:tc>
          <w:tcPr>
            <w:tcW w:w="2679" w:type="dxa"/>
          </w:tcPr>
          <w:p w14:paraId="1D785BF2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 w:rsidRPr="00703BE8">
              <w:rPr>
                <w:color w:val="FF0000"/>
                <w:szCs w:val="20"/>
              </w:rPr>
              <w:t>&lt;RESULTS&gt;</w:t>
            </w:r>
          </w:p>
        </w:tc>
      </w:tr>
      <w:tr w:rsidR="00A86BD1" w14:paraId="1BACA2AD" w14:textId="77777777" w:rsidTr="0079702E">
        <w:tc>
          <w:tcPr>
            <w:tcW w:w="4302" w:type="dxa"/>
          </w:tcPr>
          <w:p w14:paraId="26A80032" w14:textId="77777777" w:rsidR="00A86BD1" w:rsidRDefault="00A86BD1" w:rsidP="00A86B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</w:t>
            </w:r>
          </w:p>
        </w:tc>
        <w:tc>
          <w:tcPr>
            <w:tcW w:w="1289" w:type="dxa"/>
          </w:tcPr>
          <w:p w14:paraId="161C53E3" w14:textId="77777777" w:rsidR="00A86BD1" w:rsidRDefault="00A86BD1" w:rsidP="00A86B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57CAD726" w14:textId="77777777" w:rsidR="00A86BD1" w:rsidRDefault="00A86BD1" w:rsidP="00A86B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48E98078" w14:textId="77777777" w:rsidR="00374EDB" w:rsidRDefault="00374EDB" w:rsidP="005D5492">
      <w:pPr>
        <w:pStyle w:val="BodyText"/>
        <w:spacing w:after="60"/>
        <w:rPr>
          <w:szCs w:val="20"/>
        </w:rPr>
      </w:pPr>
    </w:p>
    <w:p w14:paraId="40F24938" w14:textId="77777777" w:rsidR="00374EDB" w:rsidRDefault="001110C2" w:rsidP="001110C2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a</w:t>
      </w:r>
      <w:r>
        <w:rPr>
          <w:szCs w:val="20"/>
        </w:rPr>
        <w:t xml:space="preserve"> </w:t>
      </w:r>
      <w:r w:rsidR="00374EDB" w:rsidRPr="00472242">
        <w:rPr>
          <w:b/>
          <w:bCs/>
          <w:szCs w:val="20"/>
        </w:rPr>
        <w:t>Test rig Truth Encoder Position</w:t>
      </w:r>
    </w:p>
    <w:p w14:paraId="29EFCA14" w14:textId="77777777" w:rsidR="00472242" w:rsidRDefault="00472242" w:rsidP="001110C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74EDB" w14:paraId="1BCAD6F7" w14:textId="77777777" w:rsidTr="0079702E">
        <w:tc>
          <w:tcPr>
            <w:tcW w:w="4302" w:type="dxa"/>
          </w:tcPr>
          <w:p w14:paraId="6F2827D8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728D8DB7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Ins</w:t>
            </w:r>
          </w:p>
        </w:tc>
        <w:tc>
          <w:tcPr>
            <w:tcW w:w="2679" w:type="dxa"/>
          </w:tcPr>
          <w:p w14:paraId="3B829640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3744DCA9" w14:textId="77777777" w:rsidTr="0079702E">
        <w:tc>
          <w:tcPr>
            <w:tcW w:w="4302" w:type="dxa"/>
          </w:tcPr>
          <w:p w14:paraId="4FA580AB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Test Rig Truth Encoder Position when N1and N2 are at the retract stop</w:t>
            </w:r>
          </w:p>
        </w:tc>
        <w:tc>
          <w:tcPr>
            <w:tcW w:w="1289" w:type="dxa"/>
          </w:tcPr>
          <w:p w14:paraId="1B461024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679" w:type="dxa"/>
          </w:tcPr>
          <w:p w14:paraId="69E5FDC2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67D2096C" w14:textId="77777777" w:rsidR="00374EDB" w:rsidRPr="006770F5" w:rsidRDefault="00374EDB" w:rsidP="00374EDB">
      <w:pPr>
        <w:pStyle w:val="BodyText"/>
        <w:spacing w:after="60"/>
        <w:rPr>
          <w:b/>
          <w:bCs/>
          <w:szCs w:val="20"/>
          <w:u w:val="single"/>
        </w:rPr>
      </w:pPr>
    </w:p>
    <w:p w14:paraId="7FC05FC1" w14:textId="77777777" w:rsidR="00374EDB" w:rsidRPr="00472242" w:rsidRDefault="001110C2" w:rsidP="001110C2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</w:t>
      </w:r>
      <w:proofErr w:type="gramStart"/>
      <w:r w:rsidR="00D53B8C">
        <w:rPr>
          <w:b/>
          <w:bCs/>
          <w:szCs w:val="20"/>
          <w:u w:val="single"/>
        </w:rPr>
        <w:t>a</w:t>
      </w:r>
      <w:proofErr w:type="gramEnd"/>
      <w:r>
        <w:rPr>
          <w:szCs w:val="20"/>
        </w:rPr>
        <w:t xml:space="preserve"> </w:t>
      </w:r>
      <w:r w:rsidR="00716BD8" w:rsidRPr="00472242">
        <w:rPr>
          <w:b/>
          <w:bCs/>
          <w:szCs w:val="20"/>
        </w:rPr>
        <w:t>Actuator length with external load</w:t>
      </w:r>
    </w:p>
    <w:p w14:paraId="1226620E" w14:textId="77777777" w:rsidR="00716BD8" w:rsidRDefault="00716BD8" w:rsidP="00716BD8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5"/>
        <w:gridCol w:w="2766"/>
        <w:gridCol w:w="2779"/>
      </w:tblGrid>
      <w:tr w:rsidR="00716BD8" w14:paraId="04827EED" w14:textId="77777777" w:rsidTr="00716BD8">
        <w:tc>
          <w:tcPr>
            <w:tcW w:w="3116" w:type="dxa"/>
          </w:tcPr>
          <w:p w14:paraId="658C7F23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Load, </w:t>
            </w:r>
            <w:proofErr w:type="spellStart"/>
            <w:r>
              <w:rPr>
                <w:szCs w:val="20"/>
              </w:rPr>
              <w:t>lbf</w:t>
            </w:r>
            <w:proofErr w:type="spellEnd"/>
          </w:p>
        </w:tc>
        <w:tc>
          <w:tcPr>
            <w:tcW w:w="3117" w:type="dxa"/>
          </w:tcPr>
          <w:p w14:paraId="59F64990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Actuator Length, ins</w:t>
            </w:r>
          </w:p>
        </w:tc>
        <w:tc>
          <w:tcPr>
            <w:tcW w:w="3117" w:type="dxa"/>
          </w:tcPr>
          <w:p w14:paraId="58711013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16BD8" w14:paraId="06309600" w14:textId="77777777" w:rsidTr="00716BD8">
        <w:tc>
          <w:tcPr>
            <w:tcW w:w="3116" w:type="dxa"/>
          </w:tcPr>
          <w:p w14:paraId="1D4BEB4B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3117" w:type="dxa"/>
          </w:tcPr>
          <w:p w14:paraId="048E61A2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3117" w:type="dxa"/>
          </w:tcPr>
          <w:p w14:paraId="65443EF8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10F732AE" w14:textId="77777777" w:rsidR="00716BD8" w:rsidRDefault="00716BD8" w:rsidP="00716BD8">
      <w:pPr>
        <w:pStyle w:val="BodyText"/>
        <w:spacing w:after="60"/>
        <w:rPr>
          <w:szCs w:val="20"/>
        </w:rPr>
      </w:pPr>
    </w:p>
    <w:p w14:paraId="765FE4EC" w14:textId="77777777" w:rsidR="00716BD8" w:rsidRDefault="001110C2" w:rsidP="00716BD8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szCs w:val="20"/>
        </w:rPr>
        <w:t xml:space="preserve"> </w:t>
      </w:r>
      <w:r w:rsidR="00716BD8" w:rsidRPr="006770F5">
        <w:rPr>
          <w:b/>
          <w:bCs/>
          <w:szCs w:val="20"/>
        </w:rPr>
        <w:t>Absolute feedback</w:t>
      </w:r>
    </w:p>
    <w:p w14:paraId="57DE15EA" w14:textId="77777777" w:rsidR="002F622C" w:rsidRPr="005D5492" w:rsidRDefault="002F622C" w:rsidP="00716BD8">
      <w:pPr>
        <w:pStyle w:val="BodyText"/>
        <w:spacing w:after="60"/>
        <w:rPr>
          <w:szCs w:val="20"/>
        </w:rPr>
      </w:pP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3586"/>
        <w:gridCol w:w="1819"/>
        <w:gridCol w:w="2960"/>
      </w:tblGrid>
      <w:tr w:rsidR="003F5941" w14:paraId="4D244FD5" w14:textId="77777777" w:rsidTr="00D51ABB">
        <w:tc>
          <w:tcPr>
            <w:tcW w:w="3586" w:type="dxa"/>
          </w:tcPr>
          <w:p w14:paraId="7DFB864C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19" w:type="dxa"/>
          </w:tcPr>
          <w:p w14:paraId="355C1F13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960" w:type="dxa"/>
          </w:tcPr>
          <w:p w14:paraId="2A20F358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F5941" w14:paraId="4AB2A0F9" w14:textId="77777777" w:rsidTr="00D51ABB">
        <w:tc>
          <w:tcPr>
            <w:tcW w:w="3586" w:type="dxa"/>
          </w:tcPr>
          <w:p w14:paraId="0517888E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2 position = test rig encoder</w:t>
            </w:r>
          </w:p>
        </w:tc>
        <w:tc>
          <w:tcPr>
            <w:tcW w:w="1819" w:type="dxa"/>
          </w:tcPr>
          <w:p w14:paraId="72DE71D2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5AC17501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08F06A9C" w14:textId="77777777" w:rsidTr="00D51ABB">
        <w:tc>
          <w:tcPr>
            <w:tcW w:w="3586" w:type="dxa"/>
          </w:tcPr>
          <w:p w14:paraId="41D642BA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19" w:type="dxa"/>
          </w:tcPr>
          <w:p w14:paraId="53CAC458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24DB3797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16428069" w14:textId="77777777" w:rsidTr="00D51ABB">
        <w:tc>
          <w:tcPr>
            <w:tcW w:w="3586" w:type="dxa"/>
          </w:tcPr>
          <w:p w14:paraId="0A36927B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19" w:type="dxa"/>
          </w:tcPr>
          <w:p w14:paraId="6A9E27D0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506A3A11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53C01F4A" w14:textId="77777777" w:rsidTr="00D51ABB">
        <w:tc>
          <w:tcPr>
            <w:tcW w:w="3586" w:type="dxa"/>
          </w:tcPr>
          <w:p w14:paraId="1044F4A5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19" w:type="dxa"/>
          </w:tcPr>
          <w:p w14:paraId="406A0FC5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3FEBCA63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6124284C" w14:textId="77777777" w:rsidTr="00D51ABB">
        <w:tc>
          <w:tcPr>
            <w:tcW w:w="3586" w:type="dxa"/>
          </w:tcPr>
          <w:p w14:paraId="0C7D463C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3CFC11F0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2D48E91F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6CCB5A96" w14:textId="77777777" w:rsidTr="00D51ABB">
        <w:tc>
          <w:tcPr>
            <w:tcW w:w="3586" w:type="dxa"/>
          </w:tcPr>
          <w:p w14:paraId="432AC3E0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5AA9412A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2A35CB77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68248162" w14:textId="77777777" w:rsidTr="00D51ABB">
        <w:tc>
          <w:tcPr>
            <w:tcW w:w="3586" w:type="dxa"/>
          </w:tcPr>
          <w:p w14:paraId="505F1BD6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6BBBB795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1B7EBCFA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362DF95B" w14:textId="77777777" w:rsidTr="00D51ABB">
        <w:tc>
          <w:tcPr>
            <w:tcW w:w="3586" w:type="dxa"/>
          </w:tcPr>
          <w:p w14:paraId="5B848024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0534C25E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54114918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1AEA244D" w14:textId="77777777" w:rsidTr="00D51ABB">
        <w:tc>
          <w:tcPr>
            <w:tcW w:w="3586" w:type="dxa"/>
          </w:tcPr>
          <w:p w14:paraId="1CC3F785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24FB6C87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5C7F4E42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237F6E26" w14:textId="77777777" w:rsidR="001D0AEE" w:rsidRDefault="001D0AEE" w:rsidP="00716BD8">
      <w:pPr>
        <w:pStyle w:val="BodyText"/>
        <w:spacing w:after="60"/>
        <w:rPr>
          <w:szCs w:val="20"/>
        </w:rPr>
      </w:pPr>
    </w:p>
    <w:p w14:paraId="6AB168EA" w14:textId="77777777" w:rsidR="001D0AEE" w:rsidRDefault="001D0AEE" w:rsidP="00716BD8">
      <w:pPr>
        <w:pStyle w:val="BodyText"/>
        <w:spacing w:after="60"/>
        <w:rPr>
          <w:szCs w:val="20"/>
        </w:rPr>
      </w:pPr>
    </w:p>
    <w:p w14:paraId="3312D34B" w14:textId="77777777" w:rsidR="00716BD8" w:rsidRDefault="00D53B8C" w:rsidP="00716BD8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</w:t>
      </w:r>
      <w:r w:rsidR="005E3C40">
        <w:rPr>
          <w:color w:val="F3533F" w:themeColor="accent6"/>
          <w:szCs w:val="20"/>
        </w:rPr>
        <w:t>3</w:t>
      </w:r>
      <w:r>
        <w:rPr>
          <w:szCs w:val="20"/>
        </w:rPr>
        <w:t xml:space="preserve"> </w:t>
      </w:r>
      <w:r w:rsidR="000C5C78" w:rsidRPr="000C5C78">
        <w:rPr>
          <w:b/>
          <w:bCs/>
          <w:szCs w:val="20"/>
        </w:rPr>
        <w:t>N1 and N2 Stroke Check</w:t>
      </w:r>
    </w:p>
    <w:p w14:paraId="7440A881" w14:textId="77777777" w:rsidR="000C5C78" w:rsidRDefault="000C5C78" w:rsidP="00716BD8">
      <w:pPr>
        <w:pStyle w:val="BodyText"/>
        <w:spacing w:after="60"/>
        <w:rPr>
          <w:szCs w:val="20"/>
        </w:rPr>
      </w:pPr>
    </w:p>
    <w:p w14:paraId="6F8D48E8" w14:textId="77777777" w:rsidR="003D7AB8" w:rsidRDefault="003D7AB8" w:rsidP="00716BD8">
      <w:pPr>
        <w:pStyle w:val="BodyText"/>
        <w:spacing w:after="60"/>
        <w:rPr>
          <w:szCs w:val="20"/>
        </w:rPr>
      </w:pPr>
    </w:p>
    <w:p w14:paraId="1A32E9CA" w14:textId="77777777" w:rsidR="003D7AB8" w:rsidRDefault="003D7AB8" w:rsidP="00716BD8">
      <w:pPr>
        <w:pStyle w:val="BodyText"/>
        <w:spacing w:after="60"/>
        <w:rPr>
          <w:szCs w:val="20"/>
        </w:rPr>
      </w:pPr>
    </w:p>
    <w:p w14:paraId="2E3FA773" w14:textId="77777777" w:rsidR="000C5C78" w:rsidRPr="001D0AEE" w:rsidRDefault="000C5C78" w:rsidP="00716BD8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c</w:t>
      </w:r>
      <w:r w:rsidR="002F622C">
        <w:rPr>
          <w:szCs w:val="20"/>
        </w:rPr>
        <w:t xml:space="preserve"> </w:t>
      </w:r>
      <w:r w:rsidR="009C0B11">
        <w:rPr>
          <w:szCs w:val="20"/>
        </w:rPr>
        <w:t xml:space="preserve">- </w:t>
      </w:r>
      <w:r w:rsidRPr="001D0AEE">
        <w:rPr>
          <w:b/>
          <w:bCs/>
          <w:szCs w:val="20"/>
        </w:rPr>
        <w:t>Extend using M1/N1</w:t>
      </w:r>
    </w:p>
    <w:p w14:paraId="5B07C20A" w14:textId="77777777" w:rsidR="009C0B11" w:rsidRDefault="009C0B11" w:rsidP="009C0B11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4"/>
        <w:gridCol w:w="1630"/>
        <w:gridCol w:w="2616"/>
      </w:tblGrid>
      <w:tr w:rsidR="009C0B11" w14:paraId="40D81DB4" w14:textId="77777777" w:rsidTr="003F3F61">
        <w:tc>
          <w:tcPr>
            <w:tcW w:w="4024" w:type="dxa"/>
          </w:tcPr>
          <w:p w14:paraId="53ABDC9D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630" w:type="dxa"/>
          </w:tcPr>
          <w:p w14:paraId="033B4ADB" w14:textId="77777777" w:rsidR="009C0B11" w:rsidRDefault="003C1FB6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616" w:type="dxa"/>
          </w:tcPr>
          <w:p w14:paraId="14B3628B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F3F61" w14:paraId="14C7745A" w14:textId="77777777" w:rsidTr="003F3F61">
        <w:tc>
          <w:tcPr>
            <w:tcW w:w="4024" w:type="dxa"/>
          </w:tcPr>
          <w:p w14:paraId="3DF85D81" w14:textId="77777777" w:rsidR="003F3F61" w:rsidRPr="00A405FA" w:rsidRDefault="003F3F61" w:rsidP="003F3F61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A405FA">
              <w:rPr>
                <w:color w:val="CE990B" w:themeColor="accent3" w:themeShade="BF"/>
                <w:szCs w:val="20"/>
              </w:rPr>
              <w:t>N1 extend stop engaged (M1 current saturated, Motor 1 and M1 positions stop changing)</w:t>
            </w:r>
          </w:p>
        </w:tc>
        <w:tc>
          <w:tcPr>
            <w:tcW w:w="1630" w:type="dxa"/>
          </w:tcPr>
          <w:p w14:paraId="7C27F2E7" w14:textId="6ACEF437" w:rsidR="003F3F61" w:rsidRPr="00A405FA" w:rsidRDefault="004D4585" w:rsidP="003F3F61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239E8E57" w14:textId="47F7E0FB" w:rsidR="003F3F61" w:rsidRPr="00A405FA" w:rsidRDefault="004D4585" w:rsidP="003F3F61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</w:tr>
      <w:tr w:rsidR="003F3F61" w14:paraId="2D921DAE" w14:textId="77777777" w:rsidTr="003F3F61">
        <w:tc>
          <w:tcPr>
            <w:tcW w:w="4024" w:type="dxa"/>
          </w:tcPr>
          <w:p w14:paraId="42C764E1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Motor Current prior to contacting the stops</w:t>
            </w:r>
          </w:p>
        </w:tc>
        <w:tc>
          <w:tcPr>
            <w:tcW w:w="1630" w:type="dxa"/>
          </w:tcPr>
          <w:p w14:paraId="7675F0D0" w14:textId="1D22A64F" w:rsidR="003F3F61" w:rsidRDefault="004D4585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25A45D0A" w14:textId="69808262" w:rsidR="003F3F61" w:rsidRDefault="004D4585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3F3F61" w14:paraId="5BEB4ADE" w14:textId="77777777" w:rsidTr="003F3F61">
        <w:tc>
          <w:tcPr>
            <w:tcW w:w="4024" w:type="dxa"/>
          </w:tcPr>
          <w:p w14:paraId="598955E8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630" w:type="dxa"/>
          </w:tcPr>
          <w:p w14:paraId="04B179E1" w14:textId="4284C77C" w:rsidR="003F3F61" w:rsidRDefault="004D4585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279D62FD" w14:textId="59A34771" w:rsidR="003F3F61" w:rsidRDefault="004D4585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3F3F61" w14:paraId="6FE2F767" w14:textId="77777777" w:rsidTr="003F3F61">
        <w:tc>
          <w:tcPr>
            <w:tcW w:w="4024" w:type="dxa"/>
          </w:tcPr>
          <w:p w14:paraId="6CA40102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and M1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630" w:type="dxa"/>
          </w:tcPr>
          <w:p w14:paraId="6AC7AC2D" w14:textId="47345927" w:rsidR="003F3F61" w:rsidRDefault="004D4585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09251D55" w14:textId="2E574F47" w:rsidR="003F3F61" w:rsidRDefault="004D4585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3F3F61" w14:paraId="7F827F44" w14:textId="77777777" w:rsidTr="003F3F61">
        <w:tc>
          <w:tcPr>
            <w:tcW w:w="4024" w:type="dxa"/>
          </w:tcPr>
          <w:p w14:paraId="713A2D17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and M1 are smooth throughout the stroke</w:t>
            </w:r>
          </w:p>
        </w:tc>
        <w:tc>
          <w:tcPr>
            <w:tcW w:w="1630" w:type="dxa"/>
          </w:tcPr>
          <w:p w14:paraId="5FE0C32A" w14:textId="34053799" w:rsidR="003F3F61" w:rsidRDefault="004D4585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4CAC0D2E" w14:textId="01DDB4F6" w:rsidR="003F3F61" w:rsidRDefault="004D4585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4C594093" w14:textId="77777777" w:rsidR="009C0B11" w:rsidRDefault="009C0B11" w:rsidP="00716BD8">
      <w:pPr>
        <w:pStyle w:val="BodyText"/>
        <w:spacing w:after="60"/>
        <w:rPr>
          <w:b/>
          <w:bCs/>
          <w:szCs w:val="20"/>
        </w:rPr>
      </w:pPr>
    </w:p>
    <w:p w14:paraId="170F1E66" w14:textId="77777777" w:rsidR="009304A4" w:rsidRDefault="009304A4" w:rsidP="009304A4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f</w:t>
      </w:r>
      <w:r w:rsidR="002F622C">
        <w:rPr>
          <w:szCs w:val="20"/>
        </w:rPr>
        <w:t xml:space="preserve"> </w:t>
      </w:r>
      <w:r>
        <w:rPr>
          <w:szCs w:val="20"/>
        </w:rPr>
        <w:t xml:space="preserve">- </w:t>
      </w:r>
      <w:r w:rsidRPr="009304A4">
        <w:rPr>
          <w:b/>
          <w:bCs/>
          <w:szCs w:val="20"/>
        </w:rPr>
        <w:t>Extend using M2/N2</w:t>
      </w:r>
    </w:p>
    <w:p w14:paraId="3A0DDE1C" w14:textId="77777777" w:rsidR="009304A4" w:rsidRDefault="009304A4" w:rsidP="009304A4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4"/>
        <w:gridCol w:w="1630"/>
        <w:gridCol w:w="2616"/>
      </w:tblGrid>
      <w:tr w:rsidR="009304A4" w14:paraId="69BD5508" w14:textId="77777777" w:rsidTr="000533F6">
        <w:tc>
          <w:tcPr>
            <w:tcW w:w="4024" w:type="dxa"/>
          </w:tcPr>
          <w:p w14:paraId="410EB4B5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630" w:type="dxa"/>
          </w:tcPr>
          <w:p w14:paraId="6C376A1B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16" w:type="dxa"/>
          </w:tcPr>
          <w:p w14:paraId="24EE6C4C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4A68DD41" w14:textId="77777777" w:rsidTr="000533F6">
        <w:tc>
          <w:tcPr>
            <w:tcW w:w="4024" w:type="dxa"/>
          </w:tcPr>
          <w:p w14:paraId="1F74014E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311260">
              <w:rPr>
                <w:color w:val="CE990B" w:themeColor="accent3" w:themeShade="BF"/>
                <w:szCs w:val="20"/>
              </w:rPr>
              <w:t>N2 extend stop engaged (M2 current saturated, Motor 2 and M2 positions stop changing)</w:t>
            </w:r>
          </w:p>
        </w:tc>
        <w:tc>
          <w:tcPr>
            <w:tcW w:w="1630" w:type="dxa"/>
          </w:tcPr>
          <w:p w14:paraId="4062C84E" w14:textId="48C9D10A" w:rsidR="000533F6" w:rsidRPr="00311260" w:rsidRDefault="004D4585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28AB304E" w14:textId="255BC0FC" w:rsidR="000533F6" w:rsidRPr="00311260" w:rsidRDefault="004D4585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</w:tr>
      <w:tr w:rsidR="000533F6" w14:paraId="324BEC01" w14:textId="77777777" w:rsidTr="000533F6">
        <w:tc>
          <w:tcPr>
            <w:tcW w:w="4024" w:type="dxa"/>
          </w:tcPr>
          <w:p w14:paraId="33FCD3F1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prior to contacting the stops</w:t>
            </w:r>
          </w:p>
        </w:tc>
        <w:tc>
          <w:tcPr>
            <w:tcW w:w="1630" w:type="dxa"/>
          </w:tcPr>
          <w:p w14:paraId="055B896A" w14:textId="4E6EC07A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23B35837" w14:textId="30564BB6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7DB894E9" w14:textId="77777777" w:rsidTr="000533F6">
        <w:tc>
          <w:tcPr>
            <w:tcW w:w="4024" w:type="dxa"/>
          </w:tcPr>
          <w:p w14:paraId="25A9BAC8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630" w:type="dxa"/>
          </w:tcPr>
          <w:p w14:paraId="7B6F4B04" w14:textId="07E3F831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779DD9C7" w14:textId="75CECD2A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2C9B3D1E" w14:textId="77777777" w:rsidTr="000533F6">
        <w:tc>
          <w:tcPr>
            <w:tcW w:w="4024" w:type="dxa"/>
          </w:tcPr>
          <w:p w14:paraId="2D35A4F5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and M2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630" w:type="dxa"/>
          </w:tcPr>
          <w:p w14:paraId="7E061DA5" w14:textId="6DEF3521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4BAC508E" w14:textId="0E296B23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220DC140" w14:textId="77777777" w:rsidTr="000533F6">
        <w:tc>
          <w:tcPr>
            <w:tcW w:w="4024" w:type="dxa"/>
          </w:tcPr>
          <w:p w14:paraId="5A846018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 and M2 are smooth throughout the stroke</w:t>
            </w:r>
          </w:p>
        </w:tc>
        <w:tc>
          <w:tcPr>
            <w:tcW w:w="1630" w:type="dxa"/>
          </w:tcPr>
          <w:p w14:paraId="23675B67" w14:textId="242E1DC6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4F2A3A5C" w14:textId="5CED7049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04BB8853" w14:textId="77777777" w:rsidR="009304A4" w:rsidRDefault="009304A4" w:rsidP="009304A4">
      <w:pPr>
        <w:pStyle w:val="BodyText"/>
        <w:spacing w:after="60"/>
        <w:rPr>
          <w:b/>
          <w:bCs/>
          <w:szCs w:val="20"/>
        </w:rPr>
      </w:pPr>
    </w:p>
    <w:p w14:paraId="296983FD" w14:textId="77777777" w:rsidR="00C34F91" w:rsidRDefault="00C34F91" w:rsidP="009304A4">
      <w:pPr>
        <w:pStyle w:val="BodyText"/>
        <w:spacing w:after="60"/>
        <w:rPr>
          <w:szCs w:val="20"/>
        </w:rPr>
      </w:pPr>
    </w:p>
    <w:p w14:paraId="4FF93E5A" w14:textId="77777777" w:rsidR="009304A4" w:rsidRDefault="002F622C" w:rsidP="009304A4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proofErr w:type="gramStart"/>
      <w:r w:rsidR="00D53B8C">
        <w:rPr>
          <w:b/>
          <w:bCs/>
          <w:szCs w:val="20"/>
          <w:u w:val="single"/>
        </w:rPr>
        <w:t>g</w:t>
      </w:r>
      <w:r>
        <w:rPr>
          <w:szCs w:val="20"/>
        </w:rPr>
        <w:t xml:space="preserve">  </w:t>
      </w:r>
      <w:r w:rsidRPr="001D0AEE">
        <w:rPr>
          <w:b/>
          <w:bCs/>
          <w:szCs w:val="20"/>
        </w:rPr>
        <w:t>Absolute</w:t>
      </w:r>
      <w:proofErr w:type="gramEnd"/>
      <w:r w:rsidRPr="001D0AEE">
        <w:rPr>
          <w:b/>
          <w:bCs/>
          <w:szCs w:val="20"/>
        </w:rPr>
        <w:t xml:space="preserve"> feedback</w:t>
      </w:r>
    </w:p>
    <w:p w14:paraId="27D9DA70" w14:textId="77777777" w:rsidR="00B00417" w:rsidRDefault="00B00417" w:rsidP="009304A4">
      <w:pPr>
        <w:pStyle w:val="BodyText"/>
        <w:spacing w:after="60"/>
        <w:rPr>
          <w:szCs w:val="20"/>
        </w:rPr>
      </w:pPr>
    </w:p>
    <w:p w14:paraId="6B9DC90F" w14:textId="77777777" w:rsidR="00B00417" w:rsidRPr="005D5492" w:rsidRDefault="00B00417" w:rsidP="00B00417">
      <w:pPr>
        <w:pStyle w:val="BodyText"/>
        <w:spacing w:after="60"/>
        <w:rPr>
          <w:szCs w:val="20"/>
        </w:rPr>
      </w:pP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3586"/>
        <w:gridCol w:w="1819"/>
        <w:gridCol w:w="2960"/>
      </w:tblGrid>
      <w:tr w:rsidR="00B00417" w14:paraId="7136D458" w14:textId="77777777" w:rsidTr="008B1304">
        <w:tc>
          <w:tcPr>
            <w:tcW w:w="3586" w:type="dxa"/>
          </w:tcPr>
          <w:p w14:paraId="1F374481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19" w:type="dxa"/>
          </w:tcPr>
          <w:p w14:paraId="264BCCAD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960" w:type="dxa"/>
          </w:tcPr>
          <w:p w14:paraId="44F7CB16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00417" w14:paraId="4BAA9232" w14:textId="77777777" w:rsidTr="008B1304">
        <w:tc>
          <w:tcPr>
            <w:tcW w:w="3586" w:type="dxa"/>
          </w:tcPr>
          <w:p w14:paraId="5F7D2D80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2 position = test rig encoder</w:t>
            </w:r>
          </w:p>
        </w:tc>
        <w:tc>
          <w:tcPr>
            <w:tcW w:w="1819" w:type="dxa"/>
          </w:tcPr>
          <w:p w14:paraId="60477950" w14:textId="4D6A867F" w:rsidR="00B0041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3105EEE5" w14:textId="1BAC79BE" w:rsidR="00B0041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52056B2B" w14:textId="77777777" w:rsidTr="008B1304">
        <w:tc>
          <w:tcPr>
            <w:tcW w:w="3586" w:type="dxa"/>
          </w:tcPr>
          <w:p w14:paraId="69B75B2F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19" w:type="dxa"/>
          </w:tcPr>
          <w:p w14:paraId="3A31FDCE" w14:textId="6C152067" w:rsidR="00B0041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2AE2989C" w14:textId="00490E09" w:rsidR="00B0041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18270E7D" w14:textId="77777777" w:rsidTr="008B1304">
        <w:tc>
          <w:tcPr>
            <w:tcW w:w="3586" w:type="dxa"/>
          </w:tcPr>
          <w:p w14:paraId="34ED29F0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M1 position + M2 position = test rig encoder</w:t>
            </w:r>
          </w:p>
        </w:tc>
        <w:tc>
          <w:tcPr>
            <w:tcW w:w="1819" w:type="dxa"/>
          </w:tcPr>
          <w:p w14:paraId="096EA373" w14:textId="1F537B58" w:rsidR="00B0041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74811C49" w14:textId="4F493AC5" w:rsidR="00B0041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785DA8D3" w14:textId="77777777" w:rsidTr="008B1304">
        <w:tc>
          <w:tcPr>
            <w:tcW w:w="3586" w:type="dxa"/>
          </w:tcPr>
          <w:p w14:paraId="2D638F87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19" w:type="dxa"/>
          </w:tcPr>
          <w:p w14:paraId="5F85F7C5" w14:textId="592DBCFD" w:rsidR="00B0041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317F3694" w14:textId="12B40540" w:rsidR="00B0041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26947600" w14:textId="77777777" w:rsidTr="008B1304">
        <w:tc>
          <w:tcPr>
            <w:tcW w:w="3586" w:type="dxa"/>
          </w:tcPr>
          <w:p w14:paraId="3C22976C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1617CBF3" w14:textId="17401277" w:rsidR="00B0041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29F7E838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0F3D0C5F" w14:textId="77777777" w:rsidTr="008B1304">
        <w:tc>
          <w:tcPr>
            <w:tcW w:w="3586" w:type="dxa"/>
          </w:tcPr>
          <w:p w14:paraId="287FA6AF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442A4265" w14:textId="79CDFE02" w:rsidR="00B0041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2441E6B9" w14:textId="2258BD28" w:rsidR="00B0041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4B9FEBA7" w14:textId="77777777" w:rsidTr="008B1304">
        <w:tc>
          <w:tcPr>
            <w:tcW w:w="3586" w:type="dxa"/>
          </w:tcPr>
          <w:p w14:paraId="34103EBA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6E433178" w14:textId="39394234" w:rsidR="00B0041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22CDC8E0" w14:textId="7450365C" w:rsidR="00B0041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4462ECC5" w14:textId="77777777" w:rsidTr="008B1304">
        <w:tc>
          <w:tcPr>
            <w:tcW w:w="3586" w:type="dxa"/>
          </w:tcPr>
          <w:p w14:paraId="51203AF0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5C81D7C9" w14:textId="4265F8AF" w:rsidR="00B0041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7C40289C" w14:textId="2E215591" w:rsidR="00B0041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28BE9CF7" w14:textId="77777777" w:rsidTr="008B1304">
        <w:tc>
          <w:tcPr>
            <w:tcW w:w="3586" w:type="dxa"/>
          </w:tcPr>
          <w:p w14:paraId="22222466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12DB26F0" w14:textId="5436C16C" w:rsidR="00B0041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7C717C68" w14:textId="4FA8AA59" w:rsidR="00B0041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33987AE2" w14:textId="77777777" w:rsidR="00B00417" w:rsidRDefault="00B00417" w:rsidP="00B00417">
      <w:pPr>
        <w:pStyle w:val="BodyText"/>
        <w:spacing w:after="60"/>
        <w:rPr>
          <w:szCs w:val="20"/>
        </w:rPr>
      </w:pPr>
    </w:p>
    <w:p w14:paraId="7BAF110E" w14:textId="77777777" w:rsidR="002F622C" w:rsidRPr="00B00417" w:rsidRDefault="002F622C" w:rsidP="00B00417">
      <w:pPr>
        <w:pStyle w:val="BodyText"/>
        <w:spacing w:after="60"/>
        <w:ind w:left="0"/>
        <w:rPr>
          <w:b/>
          <w:bCs/>
          <w:color w:val="FF0000"/>
          <w:szCs w:val="20"/>
        </w:rPr>
      </w:pPr>
    </w:p>
    <w:p w14:paraId="062E47F1" w14:textId="77777777" w:rsidR="009304A4" w:rsidRPr="009304A4" w:rsidRDefault="009304A4" w:rsidP="009304A4">
      <w:pPr>
        <w:pStyle w:val="BodyText"/>
        <w:spacing w:after="60"/>
        <w:rPr>
          <w:b/>
          <w:bCs/>
          <w:szCs w:val="20"/>
        </w:rPr>
      </w:pPr>
    </w:p>
    <w:p w14:paraId="388A93C9" w14:textId="77777777" w:rsidR="009304A4" w:rsidRPr="001D0AEE" w:rsidRDefault="001D0AEE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h</w:t>
      </w:r>
      <w:r>
        <w:rPr>
          <w:szCs w:val="20"/>
        </w:rPr>
        <w:t xml:space="preserve"> – </w:t>
      </w:r>
      <w:r w:rsidRPr="001D0AEE">
        <w:rPr>
          <w:b/>
          <w:bCs/>
          <w:szCs w:val="20"/>
        </w:rPr>
        <w:t>Retract using M1/N1</w:t>
      </w:r>
    </w:p>
    <w:p w14:paraId="37545871" w14:textId="77777777" w:rsidR="001D0AEE" w:rsidRDefault="001D0AEE" w:rsidP="001D0AE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42"/>
        <w:gridCol w:w="1719"/>
        <w:gridCol w:w="2609"/>
      </w:tblGrid>
      <w:tr w:rsidR="001D0AEE" w14:paraId="3814CBC7" w14:textId="77777777" w:rsidTr="000533F6">
        <w:tc>
          <w:tcPr>
            <w:tcW w:w="3942" w:type="dxa"/>
          </w:tcPr>
          <w:p w14:paraId="39D1B966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19" w:type="dxa"/>
          </w:tcPr>
          <w:p w14:paraId="3DC2496F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09" w:type="dxa"/>
          </w:tcPr>
          <w:p w14:paraId="6187F6D2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768BCFCC" w14:textId="77777777" w:rsidTr="000533F6">
        <w:tc>
          <w:tcPr>
            <w:tcW w:w="3942" w:type="dxa"/>
          </w:tcPr>
          <w:p w14:paraId="10DA63F1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311260">
              <w:rPr>
                <w:color w:val="CE990B" w:themeColor="accent3" w:themeShade="BF"/>
                <w:szCs w:val="20"/>
              </w:rPr>
              <w:t>N1 retract stop engaged (M1 current saturated, Motor 1 and M1 positions stop changing)</w:t>
            </w:r>
          </w:p>
        </w:tc>
        <w:tc>
          <w:tcPr>
            <w:tcW w:w="1719" w:type="dxa"/>
          </w:tcPr>
          <w:p w14:paraId="2538D571" w14:textId="3EA34847" w:rsidR="000533F6" w:rsidRPr="00311260" w:rsidRDefault="004D4585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10610F12" w14:textId="5EEAE84D" w:rsidR="000533F6" w:rsidRPr="00311260" w:rsidRDefault="004D4585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</w:tr>
      <w:tr w:rsidR="000533F6" w14:paraId="6E52E656" w14:textId="77777777" w:rsidTr="000533F6">
        <w:tc>
          <w:tcPr>
            <w:tcW w:w="3942" w:type="dxa"/>
          </w:tcPr>
          <w:p w14:paraId="6CAFB008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Motor Current prior to contacting the stops</w:t>
            </w:r>
          </w:p>
        </w:tc>
        <w:tc>
          <w:tcPr>
            <w:tcW w:w="1719" w:type="dxa"/>
          </w:tcPr>
          <w:p w14:paraId="2B01048A" w14:textId="20A27782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6117EFAF" w14:textId="19DFCFFE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669F83A1" w14:textId="77777777" w:rsidTr="000533F6">
        <w:tc>
          <w:tcPr>
            <w:tcW w:w="3942" w:type="dxa"/>
          </w:tcPr>
          <w:p w14:paraId="7D5B624E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719" w:type="dxa"/>
          </w:tcPr>
          <w:p w14:paraId="35D74E49" w14:textId="05189E68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1FE31B6A" w14:textId="3569D172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5E8F3A5A" w14:textId="77777777" w:rsidTr="000533F6">
        <w:tc>
          <w:tcPr>
            <w:tcW w:w="3942" w:type="dxa"/>
          </w:tcPr>
          <w:p w14:paraId="10899454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and M1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719" w:type="dxa"/>
          </w:tcPr>
          <w:p w14:paraId="090C1005" w14:textId="60C1EA19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2ECF3774" w14:textId="23D1E778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01850A3A" w14:textId="77777777" w:rsidTr="000533F6">
        <w:tc>
          <w:tcPr>
            <w:tcW w:w="3942" w:type="dxa"/>
          </w:tcPr>
          <w:p w14:paraId="37BE6709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and M1 are smooth throughout the stroke</w:t>
            </w:r>
          </w:p>
        </w:tc>
        <w:tc>
          <w:tcPr>
            <w:tcW w:w="1719" w:type="dxa"/>
          </w:tcPr>
          <w:p w14:paraId="1E83A408" w14:textId="787EFD0C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3B387FA1" w14:textId="3E73C7A6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67E5F22A" w14:textId="77777777" w:rsidR="001D0AEE" w:rsidRPr="006770F5" w:rsidRDefault="001D0AEE" w:rsidP="009304A4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7B881DB5" w14:textId="77777777" w:rsidR="001D0AEE" w:rsidRPr="001D0AEE" w:rsidRDefault="001D0AEE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j</w:t>
      </w:r>
      <w:r>
        <w:rPr>
          <w:szCs w:val="20"/>
        </w:rPr>
        <w:t xml:space="preserve"> – </w:t>
      </w:r>
      <w:r w:rsidRPr="001D0AEE">
        <w:rPr>
          <w:b/>
          <w:bCs/>
          <w:szCs w:val="20"/>
        </w:rPr>
        <w:t>Retract using M2/N2</w:t>
      </w:r>
    </w:p>
    <w:p w14:paraId="2FE89600" w14:textId="77777777" w:rsidR="001D0AEE" w:rsidRDefault="001D0AEE" w:rsidP="001D0AE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42"/>
        <w:gridCol w:w="1719"/>
        <w:gridCol w:w="2609"/>
      </w:tblGrid>
      <w:tr w:rsidR="001D0AEE" w14:paraId="640499C4" w14:textId="77777777" w:rsidTr="000533F6">
        <w:tc>
          <w:tcPr>
            <w:tcW w:w="3942" w:type="dxa"/>
          </w:tcPr>
          <w:p w14:paraId="08CF518C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19" w:type="dxa"/>
          </w:tcPr>
          <w:p w14:paraId="14782FA5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09" w:type="dxa"/>
          </w:tcPr>
          <w:p w14:paraId="61C880DD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4868FD80" w14:textId="77777777" w:rsidTr="000533F6">
        <w:tc>
          <w:tcPr>
            <w:tcW w:w="3942" w:type="dxa"/>
          </w:tcPr>
          <w:p w14:paraId="1F8BDB3B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311260">
              <w:rPr>
                <w:color w:val="CE990B" w:themeColor="accent3" w:themeShade="BF"/>
                <w:szCs w:val="20"/>
              </w:rPr>
              <w:t>N2 retract stop engaged (M2 current saturated, Motor 2 and M2 positions stop changing)</w:t>
            </w:r>
          </w:p>
        </w:tc>
        <w:tc>
          <w:tcPr>
            <w:tcW w:w="1719" w:type="dxa"/>
          </w:tcPr>
          <w:p w14:paraId="536636E8" w14:textId="0E96BE36" w:rsidR="000533F6" w:rsidRPr="00311260" w:rsidRDefault="004D4585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13553F45" w14:textId="0719A623" w:rsidR="000533F6" w:rsidRPr="00311260" w:rsidRDefault="004D4585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</w:tr>
      <w:tr w:rsidR="000533F6" w14:paraId="784A1B83" w14:textId="77777777" w:rsidTr="000533F6">
        <w:tc>
          <w:tcPr>
            <w:tcW w:w="3942" w:type="dxa"/>
          </w:tcPr>
          <w:p w14:paraId="7ED2039E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prior to contacting the stops</w:t>
            </w:r>
          </w:p>
        </w:tc>
        <w:tc>
          <w:tcPr>
            <w:tcW w:w="1719" w:type="dxa"/>
          </w:tcPr>
          <w:p w14:paraId="59E1C8B8" w14:textId="788F59F3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45DE32A7" w14:textId="36A61CB5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2F26937C" w14:textId="77777777" w:rsidTr="000533F6">
        <w:tc>
          <w:tcPr>
            <w:tcW w:w="3942" w:type="dxa"/>
          </w:tcPr>
          <w:p w14:paraId="4E0E718A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719" w:type="dxa"/>
          </w:tcPr>
          <w:p w14:paraId="1B26AC34" w14:textId="5452C570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35A8FE0A" w14:textId="259DFC62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08227451" w14:textId="77777777" w:rsidTr="000533F6">
        <w:tc>
          <w:tcPr>
            <w:tcW w:w="3942" w:type="dxa"/>
          </w:tcPr>
          <w:p w14:paraId="75F4CB51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and M2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719" w:type="dxa"/>
          </w:tcPr>
          <w:p w14:paraId="4B28E95F" w14:textId="35DCB7A7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7B8DC098" w14:textId="5C4A4A41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524ACAC6" w14:textId="77777777" w:rsidTr="000533F6">
        <w:tc>
          <w:tcPr>
            <w:tcW w:w="3942" w:type="dxa"/>
          </w:tcPr>
          <w:p w14:paraId="2CD50CE3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 and M2 are smooth throughout the stroke</w:t>
            </w:r>
          </w:p>
        </w:tc>
        <w:tc>
          <w:tcPr>
            <w:tcW w:w="1719" w:type="dxa"/>
          </w:tcPr>
          <w:p w14:paraId="045C228E" w14:textId="5134AE81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5DA65D01" w14:textId="33DB71F2" w:rsidR="000533F6" w:rsidRDefault="004D4585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1A51FED9" w14:textId="77777777" w:rsidR="001D0AEE" w:rsidRPr="006770F5" w:rsidRDefault="001D0AEE" w:rsidP="009304A4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56AA9A68" w14:textId="77777777" w:rsidR="0049139F" w:rsidRDefault="0049139F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n</w:t>
      </w:r>
      <w:r>
        <w:rPr>
          <w:szCs w:val="20"/>
        </w:rPr>
        <w:t xml:space="preserve"> – </w:t>
      </w:r>
      <w:r w:rsidRPr="0049139F">
        <w:rPr>
          <w:b/>
          <w:bCs/>
          <w:szCs w:val="20"/>
        </w:rPr>
        <w:t>Extend using M3/N2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C2F2A" w14:paraId="0952B192" w14:textId="77777777" w:rsidTr="00097CE8">
        <w:tc>
          <w:tcPr>
            <w:tcW w:w="4302" w:type="dxa"/>
          </w:tcPr>
          <w:p w14:paraId="69F25DD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120828E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5E15E72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2F2A" w14:paraId="74627A4A" w14:textId="77777777" w:rsidTr="00097CE8">
        <w:tc>
          <w:tcPr>
            <w:tcW w:w="4302" w:type="dxa"/>
          </w:tcPr>
          <w:p w14:paraId="4472EA0F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7174EB">
              <w:rPr>
                <w:color w:val="CE990B" w:themeColor="accent3" w:themeShade="BF"/>
                <w:szCs w:val="20"/>
              </w:rPr>
              <w:t>N2 extend stop engaged (M3 current saturated, Motor 3 and M3 positions stop changing)</w:t>
            </w:r>
          </w:p>
        </w:tc>
        <w:tc>
          <w:tcPr>
            <w:tcW w:w="1289" w:type="dxa"/>
          </w:tcPr>
          <w:p w14:paraId="078A07E3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</w:p>
        </w:tc>
        <w:tc>
          <w:tcPr>
            <w:tcW w:w="2679" w:type="dxa"/>
          </w:tcPr>
          <w:p w14:paraId="555D390D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7174EB">
              <w:rPr>
                <w:color w:val="CE990B" w:themeColor="accent3" w:themeShade="BF"/>
                <w:szCs w:val="20"/>
              </w:rPr>
              <w:t>Yes       No</w:t>
            </w:r>
          </w:p>
        </w:tc>
      </w:tr>
      <w:tr w:rsidR="003C2F2A" w14:paraId="2C35DFDD" w14:textId="77777777" w:rsidTr="00097CE8">
        <w:tc>
          <w:tcPr>
            <w:tcW w:w="4302" w:type="dxa"/>
          </w:tcPr>
          <w:p w14:paraId="00FA6F88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Motor Current prior to contacting the stops</w:t>
            </w:r>
          </w:p>
        </w:tc>
        <w:tc>
          <w:tcPr>
            <w:tcW w:w="1289" w:type="dxa"/>
          </w:tcPr>
          <w:p w14:paraId="2295779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5B1ABF9D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3358B8FF" w14:textId="77777777" w:rsidTr="00097CE8">
        <w:tc>
          <w:tcPr>
            <w:tcW w:w="4302" w:type="dxa"/>
          </w:tcPr>
          <w:p w14:paraId="29D9D9C8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velocity linear and constant within 0.</w:t>
            </w:r>
            <w:r w:rsidR="00672C1C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2584A5D9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6CDB47A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46632032" w14:textId="77777777" w:rsidTr="00097CE8">
        <w:tc>
          <w:tcPr>
            <w:tcW w:w="4302" w:type="dxa"/>
          </w:tcPr>
          <w:p w14:paraId="6DBDD4B1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and M3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26958423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50FAF3AD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64E41786" w14:textId="77777777" w:rsidTr="00097CE8">
        <w:tc>
          <w:tcPr>
            <w:tcW w:w="4302" w:type="dxa"/>
          </w:tcPr>
          <w:p w14:paraId="63D6EAAA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 and M3 are smooth throughout the stroke</w:t>
            </w:r>
          </w:p>
        </w:tc>
        <w:tc>
          <w:tcPr>
            <w:tcW w:w="1289" w:type="dxa"/>
          </w:tcPr>
          <w:p w14:paraId="46F5670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4F7F621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1D676ED6" w14:textId="77777777" w:rsidR="003C2F2A" w:rsidRDefault="003C2F2A" w:rsidP="009304A4">
      <w:pPr>
        <w:pStyle w:val="BodyText"/>
        <w:spacing w:after="60"/>
        <w:ind w:left="0"/>
        <w:rPr>
          <w:b/>
          <w:bCs/>
          <w:szCs w:val="20"/>
        </w:rPr>
      </w:pPr>
    </w:p>
    <w:p w14:paraId="2413C496" w14:textId="77777777" w:rsidR="003C2F2A" w:rsidRPr="003C2F2A" w:rsidRDefault="003C2F2A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o</w:t>
      </w:r>
      <w:r>
        <w:rPr>
          <w:szCs w:val="20"/>
        </w:rPr>
        <w:t xml:space="preserve">– </w:t>
      </w:r>
      <w:r w:rsidRPr="003C2F2A">
        <w:rPr>
          <w:b/>
          <w:bCs/>
          <w:szCs w:val="20"/>
        </w:rPr>
        <w:t>Retract using M3/N2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C2F2A" w14:paraId="044CD88C" w14:textId="77777777" w:rsidTr="00097CE8">
        <w:tc>
          <w:tcPr>
            <w:tcW w:w="4302" w:type="dxa"/>
          </w:tcPr>
          <w:p w14:paraId="256974DA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59B4982D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003ECD0B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2F2A" w14:paraId="2861007F" w14:textId="77777777" w:rsidTr="00097CE8">
        <w:tc>
          <w:tcPr>
            <w:tcW w:w="4302" w:type="dxa"/>
          </w:tcPr>
          <w:p w14:paraId="131C1328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7174EB">
              <w:rPr>
                <w:color w:val="CE990B" w:themeColor="accent3" w:themeShade="BF"/>
                <w:szCs w:val="20"/>
              </w:rPr>
              <w:t>N2 retract stop engaged (M3 current saturated, Motor 3 and M3 positions stop changing)</w:t>
            </w:r>
          </w:p>
        </w:tc>
        <w:tc>
          <w:tcPr>
            <w:tcW w:w="1289" w:type="dxa"/>
          </w:tcPr>
          <w:p w14:paraId="3717B265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</w:p>
        </w:tc>
        <w:tc>
          <w:tcPr>
            <w:tcW w:w="2679" w:type="dxa"/>
          </w:tcPr>
          <w:p w14:paraId="23239D94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7174EB">
              <w:rPr>
                <w:color w:val="CE990B" w:themeColor="accent3" w:themeShade="BF"/>
                <w:szCs w:val="20"/>
              </w:rPr>
              <w:t>Yes       No</w:t>
            </w:r>
          </w:p>
        </w:tc>
      </w:tr>
      <w:tr w:rsidR="003C2F2A" w14:paraId="7D0C59E8" w14:textId="77777777" w:rsidTr="00097CE8">
        <w:tc>
          <w:tcPr>
            <w:tcW w:w="4302" w:type="dxa"/>
          </w:tcPr>
          <w:p w14:paraId="2C5CD7C9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Motor Current prior to contacting the stops</w:t>
            </w:r>
          </w:p>
        </w:tc>
        <w:tc>
          <w:tcPr>
            <w:tcW w:w="1289" w:type="dxa"/>
          </w:tcPr>
          <w:p w14:paraId="00CF1716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23B54B09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2DA2B555" w14:textId="77777777" w:rsidTr="00097CE8">
        <w:tc>
          <w:tcPr>
            <w:tcW w:w="4302" w:type="dxa"/>
          </w:tcPr>
          <w:p w14:paraId="5DE2031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velocity linear and constant within 0.</w:t>
            </w:r>
            <w:r w:rsidR="00672C1C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429E726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5398F2AD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60318743" w14:textId="77777777" w:rsidTr="00097CE8">
        <w:tc>
          <w:tcPr>
            <w:tcW w:w="4302" w:type="dxa"/>
          </w:tcPr>
          <w:p w14:paraId="5613599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and M3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3F60DC48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01EF9B9D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48910703" w14:textId="77777777" w:rsidTr="00097CE8">
        <w:tc>
          <w:tcPr>
            <w:tcW w:w="4302" w:type="dxa"/>
          </w:tcPr>
          <w:p w14:paraId="671EFC24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 and M3 are smooth throughout the stroke</w:t>
            </w:r>
          </w:p>
        </w:tc>
        <w:tc>
          <w:tcPr>
            <w:tcW w:w="1289" w:type="dxa"/>
          </w:tcPr>
          <w:p w14:paraId="2ABBEA04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060D5560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7EC6CE56" w14:textId="77777777" w:rsidR="003C2F2A" w:rsidRDefault="003C2F2A" w:rsidP="009304A4">
      <w:pPr>
        <w:pStyle w:val="BodyText"/>
        <w:spacing w:after="60"/>
        <w:ind w:left="0"/>
        <w:rPr>
          <w:szCs w:val="20"/>
        </w:rPr>
      </w:pPr>
    </w:p>
    <w:p w14:paraId="2BE6A7B0" w14:textId="77777777" w:rsidR="002D4ED7" w:rsidRDefault="00D53B8C" w:rsidP="002D4ED7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703BE8">
        <w:rPr>
          <w:b/>
          <w:bCs/>
          <w:szCs w:val="20"/>
        </w:rPr>
        <w:t>6</w:t>
      </w:r>
      <w:r w:rsidR="00A54B97">
        <w:rPr>
          <w:b/>
          <w:bCs/>
          <w:szCs w:val="20"/>
        </w:rPr>
        <w:t xml:space="preserve"> </w:t>
      </w:r>
      <w:r w:rsidR="002D4ED7" w:rsidRPr="00C34F91">
        <w:rPr>
          <w:b/>
          <w:bCs/>
          <w:szCs w:val="20"/>
        </w:rPr>
        <w:t xml:space="preserve">Brake </w:t>
      </w:r>
      <w:r w:rsidR="002D4ED7">
        <w:rPr>
          <w:b/>
          <w:bCs/>
          <w:szCs w:val="20"/>
        </w:rPr>
        <w:t>Release Test</w:t>
      </w:r>
    </w:p>
    <w:p w14:paraId="4ABBDAE3" w14:textId="77777777" w:rsidR="002D4ED7" w:rsidRPr="006770F5" w:rsidRDefault="002D4ED7" w:rsidP="002D4ED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430"/>
        <w:gridCol w:w="2430"/>
      </w:tblGrid>
      <w:tr w:rsidR="00A405FA" w14:paraId="76371974" w14:textId="77777777" w:rsidTr="00244E4F">
        <w:tc>
          <w:tcPr>
            <w:tcW w:w="2695" w:type="dxa"/>
          </w:tcPr>
          <w:p w14:paraId="23C9090A" w14:textId="77777777" w:rsidR="00A405FA" w:rsidRPr="003B2DF7" w:rsidRDefault="00A405FA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430" w:type="dxa"/>
          </w:tcPr>
          <w:p w14:paraId="726C7E8D" w14:textId="77777777" w:rsidR="00A405FA" w:rsidRDefault="00D24F72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</w:t>
            </w:r>
            <w:r w:rsidR="00A405FA">
              <w:rPr>
                <w:szCs w:val="20"/>
              </w:rPr>
              <w:t>osition</w:t>
            </w:r>
          </w:p>
        </w:tc>
        <w:tc>
          <w:tcPr>
            <w:tcW w:w="2430" w:type="dxa"/>
          </w:tcPr>
          <w:p w14:paraId="473FD0B9" w14:textId="77777777" w:rsidR="00A405FA" w:rsidRPr="003B2DF7" w:rsidRDefault="00A405FA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Pass/Fail </w:t>
            </w:r>
          </w:p>
        </w:tc>
      </w:tr>
      <w:tr w:rsidR="00A405FA" w14:paraId="6612E40B" w14:textId="77777777" w:rsidTr="00244E4F">
        <w:tc>
          <w:tcPr>
            <w:tcW w:w="2695" w:type="dxa"/>
          </w:tcPr>
          <w:p w14:paraId="3AD86596" w14:textId="77777777" w:rsidR="00A405FA" w:rsidRDefault="00A405FA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 +/- TDB inches</w:t>
            </w:r>
          </w:p>
        </w:tc>
        <w:tc>
          <w:tcPr>
            <w:tcW w:w="2430" w:type="dxa"/>
          </w:tcPr>
          <w:p w14:paraId="1ABDFB71" w14:textId="77777777" w:rsidR="00A405FA" w:rsidRDefault="00A405FA" w:rsidP="006148AD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430" w:type="dxa"/>
          </w:tcPr>
          <w:p w14:paraId="0563F0A0" w14:textId="77777777" w:rsidR="00A405FA" w:rsidRDefault="00A405FA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405FA" w14:paraId="372F6908" w14:textId="77777777" w:rsidTr="00244E4F">
        <w:tc>
          <w:tcPr>
            <w:tcW w:w="2695" w:type="dxa"/>
          </w:tcPr>
          <w:p w14:paraId="7DC3637E" w14:textId="77777777" w:rsidR="00A405FA" w:rsidRDefault="00A405FA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2430" w:type="dxa"/>
          </w:tcPr>
          <w:p w14:paraId="4BCCCF62" w14:textId="77777777" w:rsidR="00A405FA" w:rsidRDefault="00A405FA" w:rsidP="006148AD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430" w:type="dxa"/>
          </w:tcPr>
          <w:p w14:paraId="0B3CD120" w14:textId="77777777" w:rsidR="00A405FA" w:rsidRDefault="00A405FA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30DD186C" w14:textId="77777777" w:rsidR="001D4E1B" w:rsidRDefault="001D4E1B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2CFEA9C6" w14:textId="77777777" w:rsidR="00A32BF2" w:rsidRPr="00D635C1" w:rsidRDefault="00D53B8C" w:rsidP="00A32BF2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E61100">
        <w:rPr>
          <w:b/>
          <w:bCs/>
          <w:color w:val="F3533F" w:themeColor="accent6"/>
          <w:sz w:val="22"/>
          <w:szCs w:val="22"/>
        </w:rPr>
        <w:t>7</w:t>
      </w:r>
      <w:r w:rsidR="009B4205">
        <w:rPr>
          <w:b/>
          <w:bCs/>
          <w:sz w:val="22"/>
          <w:szCs w:val="22"/>
        </w:rPr>
        <w:t xml:space="preserve"> </w:t>
      </w:r>
      <w:r w:rsidR="00A32BF2" w:rsidRPr="00D635C1">
        <w:rPr>
          <w:b/>
          <w:bCs/>
          <w:sz w:val="22"/>
          <w:szCs w:val="22"/>
        </w:rPr>
        <w:t>Performance Test – unloaded operation (one channel</w:t>
      </w:r>
      <w:r w:rsidR="00A32BF2">
        <w:rPr>
          <w:b/>
          <w:bCs/>
          <w:sz w:val="22"/>
          <w:szCs w:val="22"/>
        </w:rPr>
        <w:t xml:space="preserve"> operation</w:t>
      </w:r>
      <w:r w:rsidR="00A32BF2" w:rsidRPr="00D635C1">
        <w:rPr>
          <w:b/>
          <w:bCs/>
          <w:sz w:val="22"/>
          <w:szCs w:val="22"/>
        </w:rPr>
        <w:t>)</w:t>
      </w:r>
    </w:p>
    <w:p w14:paraId="40C3CFCB" w14:textId="77777777" w:rsidR="00A32BF2" w:rsidRDefault="00D53B8C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E61100">
        <w:rPr>
          <w:b/>
          <w:bCs/>
          <w:color w:val="F3533F" w:themeColor="accent6"/>
          <w:szCs w:val="20"/>
        </w:rPr>
        <w:t>7</w:t>
      </w:r>
      <w:r>
        <w:rPr>
          <w:b/>
          <w:bCs/>
          <w:szCs w:val="20"/>
        </w:rPr>
        <w:t>.1.1</w:t>
      </w:r>
      <w:r w:rsidR="00A32BF2">
        <w:rPr>
          <w:b/>
          <w:bCs/>
          <w:szCs w:val="20"/>
        </w:rPr>
        <w:t xml:space="preserve"> MCE 1 - Step Response Test </w:t>
      </w:r>
    </w:p>
    <w:p w14:paraId="330787CC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50D59D0B" w14:textId="77777777" w:rsidR="004D4585" w:rsidRDefault="004D4585" w:rsidP="004D4585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lastRenderedPageBreak/>
        <w:drawing>
          <wp:inline distT="0" distB="0" distL="0" distR="0" wp14:anchorId="22B71DC8" wp14:editId="3051EB25">
            <wp:extent cx="5943600" cy="2125345"/>
            <wp:effectExtent l="0" t="0" r="0" b="825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9E1E" w14:textId="3A7A16D2" w:rsidR="004D4585" w:rsidRDefault="004D4585" w:rsidP="004D4585">
      <w:pPr>
        <w:pStyle w:val="Caption"/>
      </w:pPr>
      <w:r>
        <w:t xml:space="preserve">Figure </w:t>
      </w:r>
      <w:fldSimple w:instr=" SEQ Figure \* ARABIC ">
        <w:r w:rsidR="004C7A1D">
          <w:rPr>
            <w:noProof/>
          </w:rPr>
          <w:t>1</w:t>
        </w:r>
      </w:fldSimple>
      <w:r>
        <w:t>- Results for Motor One</w:t>
      </w:r>
    </w:p>
    <w:p w14:paraId="42F169E9" w14:textId="6B69B1C4" w:rsidR="00C1291F" w:rsidRDefault="00C1291F" w:rsidP="00C1291F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>IMAGE</w:t>
      </w:r>
    </w:p>
    <w:p w14:paraId="4278F074" w14:textId="77777777" w:rsidR="00A062BE" w:rsidRDefault="00A062BE" w:rsidP="00A062BE">
      <w:pPr>
        <w:pStyle w:val="BodyText"/>
        <w:spacing w:after="60"/>
        <w:ind w:left="0"/>
        <w:rPr>
          <w:b/>
          <w:bCs/>
          <w:szCs w:val="20"/>
        </w:rPr>
      </w:pPr>
    </w:p>
    <w:p w14:paraId="34AD5FB1" w14:textId="77777777" w:rsidR="00B55262" w:rsidRDefault="00B55262" w:rsidP="00C1291F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7A3CE310" w14:textId="77777777" w:rsidR="00C1291F" w:rsidRDefault="00C1291F" w:rsidP="00C1291F">
      <w:pPr>
        <w:pStyle w:val="BodyText"/>
        <w:spacing w:after="60"/>
        <w:ind w:left="0"/>
        <w:rPr>
          <w:b/>
          <w:bCs/>
          <w:szCs w:val="20"/>
        </w:rPr>
      </w:pPr>
    </w:p>
    <w:p w14:paraId="0CDFCDE2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C847E4" w14:paraId="7FE6C621" w14:textId="77777777" w:rsidTr="00C847E4">
        <w:tc>
          <w:tcPr>
            <w:tcW w:w="3266" w:type="dxa"/>
          </w:tcPr>
          <w:p w14:paraId="00EA0E54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2E345AF9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2992CD9D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6C513FAD" w14:textId="77777777" w:rsidTr="00C847E4">
        <w:tc>
          <w:tcPr>
            <w:tcW w:w="3266" w:type="dxa"/>
          </w:tcPr>
          <w:p w14:paraId="534BCA20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1D95FFAD" w14:textId="5A48A9C6" w:rsidR="00C847E4" w:rsidRDefault="004D4585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2.8696</w:t>
            </w:r>
          </w:p>
        </w:tc>
        <w:tc>
          <w:tcPr>
            <w:tcW w:w="3222" w:type="dxa"/>
          </w:tcPr>
          <w:p w14:paraId="1E7E3F5B" w14:textId="6B6833FD" w:rsidR="00C847E4" w:rsidRPr="003B2DF7" w:rsidRDefault="004D4585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C847E4" w14:paraId="29EF62CE" w14:textId="77777777" w:rsidTr="00C847E4">
        <w:tc>
          <w:tcPr>
            <w:tcW w:w="3266" w:type="dxa"/>
          </w:tcPr>
          <w:p w14:paraId="0404C3D7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45D9C979" w14:textId="5B0DF3EB" w:rsidR="00C847E4" w:rsidRPr="00C847E4" w:rsidRDefault="004D4585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192</w:t>
            </w:r>
          </w:p>
        </w:tc>
        <w:tc>
          <w:tcPr>
            <w:tcW w:w="3222" w:type="dxa"/>
          </w:tcPr>
          <w:p w14:paraId="4F1313E7" w14:textId="3796A854" w:rsidR="00C847E4" w:rsidRDefault="004D4585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5FAE432A" w14:textId="77777777" w:rsidR="00A32BF2" w:rsidRPr="006770F5" w:rsidRDefault="00A32BF2" w:rsidP="00A32BF2">
      <w:pPr>
        <w:rPr>
          <w:b/>
          <w:bCs/>
          <w:u w:val="single"/>
        </w:rPr>
      </w:pPr>
    </w:p>
    <w:p w14:paraId="3B53834A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C847E4" w14:paraId="0A5B7189" w14:textId="77777777" w:rsidTr="00C847E4">
        <w:tc>
          <w:tcPr>
            <w:tcW w:w="2894" w:type="dxa"/>
          </w:tcPr>
          <w:p w14:paraId="0DE09058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7B0E2701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68FB438D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7CCAF49B" w14:textId="77777777" w:rsidTr="00C847E4">
        <w:tc>
          <w:tcPr>
            <w:tcW w:w="2894" w:type="dxa"/>
          </w:tcPr>
          <w:p w14:paraId="711F4B2A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58938584" w14:textId="72C29BC9" w:rsidR="00C847E4" w:rsidRDefault="004D4585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-0.0063</w:t>
            </w:r>
          </w:p>
        </w:tc>
        <w:tc>
          <w:tcPr>
            <w:tcW w:w="3248" w:type="dxa"/>
          </w:tcPr>
          <w:p w14:paraId="2E75EB27" w14:textId="4C18B7F1" w:rsidR="00C847E4" w:rsidRDefault="004D4585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47E4" w14:paraId="255C9060" w14:textId="77777777" w:rsidTr="00C847E4">
        <w:tc>
          <w:tcPr>
            <w:tcW w:w="2894" w:type="dxa"/>
          </w:tcPr>
          <w:p w14:paraId="1116DC6B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35129CF5" w14:textId="45D071FF" w:rsidR="00C847E4" w:rsidRDefault="004D4585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705</w:t>
            </w:r>
          </w:p>
        </w:tc>
        <w:tc>
          <w:tcPr>
            <w:tcW w:w="3248" w:type="dxa"/>
          </w:tcPr>
          <w:p w14:paraId="261C43AA" w14:textId="11BA7EAC" w:rsidR="00C847E4" w:rsidRDefault="004D4585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B1B6E84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166BAE46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6.7.</w:t>
      </w:r>
      <w:r w:rsidR="0066423B">
        <w:rPr>
          <w:b/>
          <w:bCs/>
          <w:szCs w:val="20"/>
        </w:rPr>
        <w:t>7</w:t>
      </w:r>
      <w:r>
        <w:rPr>
          <w:b/>
          <w:bCs/>
          <w:szCs w:val="20"/>
        </w:rPr>
        <w:t>.1.2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3C0971B2" w14:textId="77777777" w:rsidR="00784682" w:rsidRPr="00B51664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515B9154" w14:textId="77777777" w:rsidR="00030262" w:rsidRDefault="0066423B" w:rsidP="00030262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  <w:r w:rsidR="00030262">
        <w:rPr>
          <w:b/>
          <w:bCs/>
          <w:u w:val="single"/>
        </w:rPr>
        <w:tab/>
      </w:r>
    </w:p>
    <w:p w14:paraId="40E33149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02487B71" w14:textId="77777777" w:rsidTr="0079673B">
        <w:trPr>
          <w:trHeight w:val="628"/>
        </w:trPr>
        <w:tc>
          <w:tcPr>
            <w:tcW w:w="2336" w:type="dxa"/>
          </w:tcPr>
          <w:p w14:paraId="66E69B5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37E1CF3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6CD83C5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3E8EAB2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4BE45114" w14:textId="77777777" w:rsidTr="0079673B">
        <w:trPr>
          <w:trHeight w:val="333"/>
        </w:trPr>
        <w:tc>
          <w:tcPr>
            <w:tcW w:w="2336" w:type="dxa"/>
          </w:tcPr>
          <w:p w14:paraId="31B45F17" w14:textId="4A721397" w:rsidR="00B34EBB" w:rsidRDefault="004D4585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6FB0C24E" w14:textId="15666C56" w:rsidR="00B34EBB" w:rsidRDefault="004D4585" w:rsidP="00877863">
            <w:pPr>
              <w:pStyle w:val="BodyText"/>
              <w:spacing w:after="60"/>
              <w:ind w:left="0"/>
            </w:pPr>
            <w:r>
              <w:t>176.440643</w:t>
            </w:r>
          </w:p>
        </w:tc>
        <w:tc>
          <w:tcPr>
            <w:tcW w:w="2336" w:type="dxa"/>
          </w:tcPr>
          <w:p w14:paraId="6B1B3015" w14:textId="1556E8F9" w:rsidR="00B34EBB" w:rsidRDefault="004D4585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0D10785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A4E4018" w14:textId="77777777" w:rsidTr="0079673B">
        <w:trPr>
          <w:trHeight w:val="346"/>
        </w:trPr>
        <w:tc>
          <w:tcPr>
            <w:tcW w:w="2336" w:type="dxa"/>
          </w:tcPr>
          <w:p w14:paraId="11075911" w14:textId="6F8AB0DE" w:rsidR="00B34EBB" w:rsidRDefault="004D4585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61F08AC2" w14:textId="36B0256B" w:rsidR="00B34EBB" w:rsidRDefault="004D4585" w:rsidP="00877863">
            <w:pPr>
              <w:pStyle w:val="BodyText"/>
              <w:spacing w:after="60"/>
              <w:ind w:left="0"/>
            </w:pPr>
            <w:r>
              <w:t>-173.071304</w:t>
            </w:r>
          </w:p>
        </w:tc>
        <w:tc>
          <w:tcPr>
            <w:tcW w:w="2336" w:type="dxa"/>
          </w:tcPr>
          <w:p w14:paraId="64082D69" w14:textId="1E983B96" w:rsidR="00B34EBB" w:rsidRDefault="004D4585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28C2F56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AEDAC23" w14:textId="77777777" w:rsidTr="0079673B">
        <w:trPr>
          <w:trHeight w:val="333"/>
        </w:trPr>
        <w:tc>
          <w:tcPr>
            <w:tcW w:w="2336" w:type="dxa"/>
          </w:tcPr>
          <w:p w14:paraId="06FDCF56" w14:textId="1F7473FB" w:rsidR="00B34EBB" w:rsidRDefault="004D4585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5207B7F6" w14:textId="51922CDD" w:rsidR="00B34EBB" w:rsidRDefault="004D4585" w:rsidP="00877863">
            <w:pPr>
              <w:pStyle w:val="BodyText"/>
              <w:spacing w:after="60"/>
              <w:ind w:left="0"/>
            </w:pPr>
            <w:r>
              <w:t>130.698273</w:t>
            </w:r>
          </w:p>
        </w:tc>
        <w:tc>
          <w:tcPr>
            <w:tcW w:w="2336" w:type="dxa"/>
          </w:tcPr>
          <w:p w14:paraId="0D29282B" w14:textId="6FCFFB77" w:rsidR="00B34EBB" w:rsidRDefault="004D4585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7EF6BE4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548CE5B" w14:textId="77777777" w:rsidTr="0079673B">
        <w:trPr>
          <w:trHeight w:val="346"/>
        </w:trPr>
        <w:tc>
          <w:tcPr>
            <w:tcW w:w="2336" w:type="dxa"/>
          </w:tcPr>
          <w:p w14:paraId="6AF1A38A" w14:textId="222B6349" w:rsidR="00B34EBB" w:rsidRDefault="004D4585" w:rsidP="00877863">
            <w:pPr>
              <w:pStyle w:val="BodyText"/>
              <w:spacing w:after="60"/>
              <w:ind w:left="0"/>
            </w:pPr>
            <w:r>
              <w:lastRenderedPageBreak/>
              <w:t>2.00 HZ</w:t>
            </w:r>
          </w:p>
        </w:tc>
        <w:tc>
          <w:tcPr>
            <w:tcW w:w="2337" w:type="dxa"/>
          </w:tcPr>
          <w:p w14:paraId="531BC364" w14:textId="758CB418" w:rsidR="00B34EBB" w:rsidRDefault="004D4585" w:rsidP="00877863">
            <w:pPr>
              <w:pStyle w:val="BodyText"/>
              <w:spacing w:after="60"/>
              <w:ind w:left="0"/>
            </w:pPr>
            <w:r>
              <w:t>14.450401</w:t>
            </w:r>
          </w:p>
        </w:tc>
        <w:tc>
          <w:tcPr>
            <w:tcW w:w="2336" w:type="dxa"/>
          </w:tcPr>
          <w:p w14:paraId="6B23C0A5" w14:textId="31E5EEFC" w:rsidR="00B34EBB" w:rsidRDefault="004D4585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55A27AA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B85CCD3" w14:textId="77777777" w:rsidTr="0079673B">
        <w:trPr>
          <w:trHeight w:val="333"/>
        </w:trPr>
        <w:tc>
          <w:tcPr>
            <w:tcW w:w="2336" w:type="dxa"/>
          </w:tcPr>
          <w:p w14:paraId="652169E6" w14:textId="00104E62" w:rsidR="00B34EBB" w:rsidRDefault="004D4585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4DE88B86" w14:textId="0C9BB064" w:rsidR="00B34EBB" w:rsidRDefault="004D4585" w:rsidP="00877863">
            <w:pPr>
              <w:pStyle w:val="BodyText"/>
              <w:spacing w:after="60"/>
              <w:ind w:left="0"/>
            </w:pPr>
            <w:r>
              <w:t>93.690933</w:t>
            </w:r>
          </w:p>
        </w:tc>
        <w:tc>
          <w:tcPr>
            <w:tcW w:w="2336" w:type="dxa"/>
          </w:tcPr>
          <w:p w14:paraId="6D3D6DE4" w14:textId="4BCA94F1" w:rsidR="00B34EBB" w:rsidRDefault="004D4585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68ADB85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A9383B6" w14:textId="77777777" w:rsidTr="0079673B">
        <w:trPr>
          <w:trHeight w:val="333"/>
        </w:trPr>
        <w:tc>
          <w:tcPr>
            <w:tcW w:w="2336" w:type="dxa"/>
          </w:tcPr>
          <w:p w14:paraId="070FB816" w14:textId="3CC301E2" w:rsidR="00B34EBB" w:rsidRDefault="004D4585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0115DA2B" w14:textId="202C07D5" w:rsidR="00B34EBB" w:rsidRDefault="004D4585" w:rsidP="00877863">
            <w:pPr>
              <w:pStyle w:val="BodyText"/>
              <w:spacing w:after="60"/>
              <w:ind w:left="0"/>
            </w:pPr>
            <w:r>
              <w:t>-116.529999</w:t>
            </w:r>
          </w:p>
        </w:tc>
        <w:tc>
          <w:tcPr>
            <w:tcW w:w="2336" w:type="dxa"/>
          </w:tcPr>
          <w:p w14:paraId="3E5F639C" w14:textId="543529DB" w:rsidR="00B34EBB" w:rsidRDefault="004D4585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6C7D362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41E8B8B" w14:textId="77777777" w:rsidTr="0079673B">
        <w:trPr>
          <w:trHeight w:val="346"/>
        </w:trPr>
        <w:tc>
          <w:tcPr>
            <w:tcW w:w="2336" w:type="dxa"/>
          </w:tcPr>
          <w:p w14:paraId="2830953E" w14:textId="34DE18D3" w:rsidR="00B34EBB" w:rsidRDefault="004D4585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6ADA20DF" w14:textId="476B24E1" w:rsidR="00B34EBB" w:rsidRDefault="004D4585" w:rsidP="00877863">
            <w:pPr>
              <w:pStyle w:val="BodyText"/>
              <w:spacing w:after="60"/>
              <w:ind w:left="0"/>
            </w:pPr>
            <w:r>
              <w:t>-177.369553</w:t>
            </w:r>
          </w:p>
        </w:tc>
        <w:tc>
          <w:tcPr>
            <w:tcW w:w="2336" w:type="dxa"/>
          </w:tcPr>
          <w:p w14:paraId="4D2BF170" w14:textId="7472977D" w:rsidR="00B34EBB" w:rsidRDefault="004D4585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29DA3B3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12DC0FD1" w14:textId="77777777" w:rsidR="00A32BF2" w:rsidRDefault="00A32BF2" w:rsidP="00A32BF2">
      <w:pPr>
        <w:pStyle w:val="BodyText"/>
        <w:spacing w:after="60"/>
        <w:ind w:left="0"/>
      </w:pPr>
    </w:p>
    <w:p w14:paraId="1F5780DF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7AF7AA79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724344D7" w14:textId="77777777" w:rsidR="004D4585" w:rsidRDefault="004D4585" w:rsidP="004D4585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2ABCF130" wp14:editId="3E5ACE2F">
            <wp:extent cx="5943600" cy="2125345"/>
            <wp:effectExtent l="0" t="0" r="0" b="825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E9D6" w14:textId="05A7D7B7" w:rsidR="004D4585" w:rsidRDefault="004D4585" w:rsidP="004D4585">
      <w:pPr>
        <w:pStyle w:val="Caption"/>
      </w:pPr>
      <w:r>
        <w:t xml:space="preserve">Figure </w:t>
      </w:r>
      <w:fldSimple w:instr=" SEQ Figure \* ARABIC ">
        <w:r w:rsidR="004C7A1D">
          <w:rPr>
            <w:noProof/>
          </w:rPr>
          <w:t>2</w:t>
        </w:r>
      </w:fldSimple>
      <w:r>
        <w:t>- Results for Motor Two</w:t>
      </w:r>
    </w:p>
    <w:p w14:paraId="0A53DE65" w14:textId="40C8CBE7" w:rsidR="00A062BE" w:rsidRDefault="00A062B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>IMAGE</w:t>
      </w:r>
    </w:p>
    <w:p w14:paraId="4E8774AC" w14:textId="77777777" w:rsidR="00A062BE" w:rsidRDefault="00A062BE" w:rsidP="00A32BF2">
      <w:pPr>
        <w:pStyle w:val="BodyText"/>
        <w:spacing w:after="60"/>
        <w:ind w:left="0"/>
      </w:pPr>
    </w:p>
    <w:p w14:paraId="3D93DC3A" w14:textId="77777777" w:rsidR="003C50A3" w:rsidRPr="006770F5" w:rsidRDefault="003C50A3" w:rsidP="003C50A3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3C50A3" w14:paraId="18415A2C" w14:textId="77777777" w:rsidTr="00303B98">
        <w:tc>
          <w:tcPr>
            <w:tcW w:w="3266" w:type="dxa"/>
          </w:tcPr>
          <w:p w14:paraId="6C746C91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4975EC2A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4BF1D9E7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7F3C9E21" w14:textId="77777777" w:rsidTr="00303B98">
        <w:tc>
          <w:tcPr>
            <w:tcW w:w="3266" w:type="dxa"/>
          </w:tcPr>
          <w:p w14:paraId="1E2D0900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40BF15A0" w14:textId="1D12CAFB" w:rsidR="003C50A3" w:rsidRDefault="004D4585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2.9501</w:t>
            </w:r>
          </w:p>
        </w:tc>
        <w:tc>
          <w:tcPr>
            <w:tcW w:w="3222" w:type="dxa"/>
          </w:tcPr>
          <w:p w14:paraId="7DAD5FAE" w14:textId="62209629" w:rsidR="003C50A3" w:rsidRPr="003B2DF7" w:rsidRDefault="004D4585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C50A3" w14:paraId="73257289" w14:textId="77777777" w:rsidTr="00303B98">
        <w:tc>
          <w:tcPr>
            <w:tcW w:w="3266" w:type="dxa"/>
          </w:tcPr>
          <w:p w14:paraId="538B4502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20E342A8" w14:textId="4B4459DC" w:rsidR="003C50A3" w:rsidRPr="00C847E4" w:rsidRDefault="004D4585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198</w:t>
            </w:r>
          </w:p>
        </w:tc>
        <w:tc>
          <w:tcPr>
            <w:tcW w:w="3222" w:type="dxa"/>
          </w:tcPr>
          <w:p w14:paraId="4980F435" w14:textId="3D5C16B4" w:rsidR="003C50A3" w:rsidRDefault="004D4585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EA7F770" w14:textId="77777777" w:rsidR="003C50A3" w:rsidRPr="006770F5" w:rsidRDefault="003C50A3" w:rsidP="003C50A3">
      <w:pPr>
        <w:rPr>
          <w:b/>
          <w:bCs/>
          <w:u w:val="single"/>
        </w:rPr>
      </w:pPr>
    </w:p>
    <w:p w14:paraId="0CCC85B1" w14:textId="77777777" w:rsidR="003C50A3" w:rsidRPr="006770F5" w:rsidRDefault="003C50A3" w:rsidP="003C50A3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3C50A3" w14:paraId="4D3D38E6" w14:textId="77777777" w:rsidTr="00303B98">
        <w:tc>
          <w:tcPr>
            <w:tcW w:w="2894" w:type="dxa"/>
          </w:tcPr>
          <w:p w14:paraId="1D319079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11803C24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7F8FDDCF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13FB4EE4" w14:textId="77777777" w:rsidTr="00303B98">
        <w:tc>
          <w:tcPr>
            <w:tcW w:w="2894" w:type="dxa"/>
          </w:tcPr>
          <w:p w14:paraId="40BC9C35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1EC17020" w14:textId="7273B83F" w:rsidR="003C50A3" w:rsidRDefault="004D4585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-0.0078</w:t>
            </w:r>
          </w:p>
        </w:tc>
        <w:tc>
          <w:tcPr>
            <w:tcW w:w="3248" w:type="dxa"/>
          </w:tcPr>
          <w:p w14:paraId="7DF7516A" w14:textId="56F0B44C" w:rsidR="003C50A3" w:rsidRDefault="004D4585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50A3" w14:paraId="26695B3A" w14:textId="77777777" w:rsidTr="00303B98">
        <w:tc>
          <w:tcPr>
            <w:tcW w:w="2894" w:type="dxa"/>
          </w:tcPr>
          <w:p w14:paraId="2B0E2C37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59C2F3F9" w14:textId="50236737" w:rsidR="003C50A3" w:rsidRDefault="004D4585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703</w:t>
            </w:r>
          </w:p>
        </w:tc>
        <w:tc>
          <w:tcPr>
            <w:tcW w:w="3248" w:type="dxa"/>
          </w:tcPr>
          <w:p w14:paraId="271687ED" w14:textId="7CD6EFC8" w:rsidR="003C50A3" w:rsidRDefault="004D4585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2DD8887" w14:textId="77777777" w:rsidR="00FC168C" w:rsidRDefault="00FC168C" w:rsidP="00A32BF2">
      <w:pPr>
        <w:pStyle w:val="BodyText"/>
        <w:spacing w:after="60"/>
        <w:ind w:left="0"/>
        <w:rPr>
          <w:u w:val="single"/>
        </w:rPr>
      </w:pPr>
    </w:p>
    <w:p w14:paraId="77CB6F51" w14:textId="77777777" w:rsidR="00FC168C" w:rsidRDefault="00FC168C" w:rsidP="00A32BF2">
      <w:pPr>
        <w:pStyle w:val="BodyText"/>
        <w:spacing w:after="60"/>
        <w:ind w:left="0"/>
      </w:pPr>
    </w:p>
    <w:p w14:paraId="527A732E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3EA1962F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580B672F" w14:textId="77777777" w:rsidR="00B34EBB" w:rsidRPr="006770F5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  <w:r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005B454F" w14:textId="77777777" w:rsidTr="0079673B">
        <w:trPr>
          <w:trHeight w:val="628"/>
        </w:trPr>
        <w:tc>
          <w:tcPr>
            <w:tcW w:w="2336" w:type="dxa"/>
          </w:tcPr>
          <w:p w14:paraId="4882554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lastRenderedPageBreak/>
              <w:t>Frequency</w:t>
            </w:r>
          </w:p>
        </w:tc>
        <w:tc>
          <w:tcPr>
            <w:tcW w:w="2337" w:type="dxa"/>
          </w:tcPr>
          <w:p w14:paraId="4B0F8C5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2E88D5B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527C29C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3861372C" w14:textId="77777777" w:rsidTr="0079673B">
        <w:trPr>
          <w:trHeight w:val="333"/>
        </w:trPr>
        <w:tc>
          <w:tcPr>
            <w:tcW w:w="2336" w:type="dxa"/>
          </w:tcPr>
          <w:p w14:paraId="487E99E7" w14:textId="60277926" w:rsidR="00B34EBB" w:rsidRDefault="004D4585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3BE30138" w14:textId="655F8B5B" w:rsidR="00B34EBB" w:rsidRDefault="004D4585" w:rsidP="00877863">
            <w:pPr>
              <w:pStyle w:val="BodyText"/>
              <w:spacing w:after="60"/>
              <w:ind w:left="0"/>
            </w:pPr>
            <w:r>
              <w:t>177.858948</w:t>
            </w:r>
          </w:p>
        </w:tc>
        <w:tc>
          <w:tcPr>
            <w:tcW w:w="2336" w:type="dxa"/>
          </w:tcPr>
          <w:p w14:paraId="0EB2A274" w14:textId="1D72191F" w:rsidR="00B34EBB" w:rsidRDefault="004D4585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760EFF3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92C9D8A" w14:textId="77777777" w:rsidTr="0079673B">
        <w:trPr>
          <w:trHeight w:val="346"/>
        </w:trPr>
        <w:tc>
          <w:tcPr>
            <w:tcW w:w="2336" w:type="dxa"/>
          </w:tcPr>
          <w:p w14:paraId="048E5F57" w14:textId="092B73D2" w:rsidR="00B34EBB" w:rsidRDefault="004D4585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64EC439A" w14:textId="6307062B" w:rsidR="00B34EBB" w:rsidRDefault="004D4585" w:rsidP="00877863">
            <w:pPr>
              <w:pStyle w:val="BodyText"/>
              <w:spacing w:after="60"/>
              <w:ind w:left="0"/>
            </w:pPr>
            <w:r>
              <w:t>-172.122192</w:t>
            </w:r>
          </w:p>
        </w:tc>
        <w:tc>
          <w:tcPr>
            <w:tcW w:w="2336" w:type="dxa"/>
          </w:tcPr>
          <w:p w14:paraId="56EA5139" w14:textId="1F849962" w:rsidR="00B34EBB" w:rsidRDefault="004D4585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763ACF3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EAFB15F" w14:textId="77777777" w:rsidTr="0079673B">
        <w:trPr>
          <w:trHeight w:val="333"/>
        </w:trPr>
        <w:tc>
          <w:tcPr>
            <w:tcW w:w="2336" w:type="dxa"/>
          </w:tcPr>
          <w:p w14:paraId="4FA49D42" w14:textId="50BA3DF2" w:rsidR="00B34EBB" w:rsidRDefault="004D4585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7931DCEB" w14:textId="13E74149" w:rsidR="00B34EBB" w:rsidRDefault="004D4585" w:rsidP="00877863">
            <w:pPr>
              <w:pStyle w:val="BodyText"/>
              <w:spacing w:after="60"/>
              <w:ind w:left="0"/>
            </w:pPr>
            <w:r>
              <w:t>132.562256</w:t>
            </w:r>
          </w:p>
        </w:tc>
        <w:tc>
          <w:tcPr>
            <w:tcW w:w="2336" w:type="dxa"/>
          </w:tcPr>
          <w:p w14:paraId="08F50B73" w14:textId="29C0553A" w:rsidR="00B34EBB" w:rsidRDefault="004D4585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3BC4F9C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1E3B462" w14:textId="77777777" w:rsidTr="0079673B">
        <w:trPr>
          <w:trHeight w:val="346"/>
        </w:trPr>
        <w:tc>
          <w:tcPr>
            <w:tcW w:w="2336" w:type="dxa"/>
          </w:tcPr>
          <w:p w14:paraId="05344E13" w14:textId="55488691" w:rsidR="00B34EBB" w:rsidRDefault="004D4585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42A3EA19" w14:textId="5A5F4F54" w:rsidR="00B34EBB" w:rsidRDefault="004D4585" w:rsidP="00877863">
            <w:pPr>
              <w:pStyle w:val="BodyText"/>
              <w:spacing w:after="60"/>
              <w:ind w:left="0"/>
            </w:pPr>
            <w:r>
              <w:t>13.220928</w:t>
            </w:r>
          </w:p>
        </w:tc>
        <w:tc>
          <w:tcPr>
            <w:tcW w:w="2336" w:type="dxa"/>
          </w:tcPr>
          <w:p w14:paraId="25588797" w14:textId="15731D83" w:rsidR="00B34EBB" w:rsidRDefault="004D4585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505682C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E37709A" w14:textId="77777777" w:rsidTr="0079673B">
        <w:trPr>
          <w:trHeight w:val="333"/>
        </w:trPr>
        <w:tc>
          <w:tcPr>
            <w:tcW w:w="2336" w:type="dxa"/>
          </w:tcPr>
          <w:p w14:paraId="378BCDE6" w14:textId="3CC63ADA" w:rsidR="00B34EBB" w:rsidRDefault="004D4585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0966B02C" w14:textId="1BCC94A4" w:rsidR="00B34EBB" w:rsidRDefault="004D4585" w:rsidP="00877863">
            <w:pPr>
              <w:pStyle w:val="BodyText"/>
              <w:spacing w:after="60"/>
              <w:ind w:left="0"/>
            </w:pPr>
            <w:r>
              <w:t>-93.949722</w:t>
            </w:r>
          </w:p>
        </w:tc>
        <w:tc>
          <w:tcPr>
            <w:tcW w:w="2336" w:type="dxa"/>
          </w:tcPr>
          <w:p w14:paraId="438143A1" w14:textId="126F0A15" w:rsidR="00B34EBB" w:rsidRDefault="004D4585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510C417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B9018DA" w14:textId="77777777" w:rsidTr="0079673B">
        <w:trPr>
          <w:trHeight w:val="333"/>
        </w:trPr>
        <w:tc>
          <w:tcPr>
            <w:tcW w:w="2336" w:type="dxa"/>
          </w:tcPr>
          <w:p w14:paraId="0FE7BB02" w14:textId="360C304A" w:rsidR="00B34EBB" w:rsidRDefault="004D4585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47FE0741" w14:textId="0CA5503E" w:rsidR="00B34EBB" w:rsidRDefault="004D4585" w:rsidP="00877863">
            <w:pPr>
              <w:pStyle w:val="BodyText"/>
              <w:spacing w:after="60"/>
              <w:ind w:left="0"/>
            </w:pPr>
            <w:r>
              <w:t>98.483665</w:t>
            </w:r>
          </w:p>
        </w:tc>
        <w:tc>
          <w:tcPr>
            <w:tcW w:w="2336" w:type="dxa"/>
          </w:tcPr>
          <w:p w14:paraId="7769260C" w14:textId="3D040755" w:rsidR="00B34EBB" w:rsidRDefault="004D4585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17E5879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8EEBF0C" w14:textId="77777777" w:rsidTr="0079673B">
        <w:trPr>
          <w:trHeight w:val="346"/>
        </w:trPr>
        <w:tc>
          <w:tcPr>
            <w:tcW w:w="2336" w:type="dxa"/>
          </w:tcPr>
          <w:p w14:paraId="42165157" w14:textId="57DEBA9B" w:rsidR="00B34EBB" w:rsidRDefault="004D4585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6D3B50E4" w14:textId="16A99F8F" w:rsidR="00B34EBB" w:rsidRDefault="004D4585" w:rsidP="00877863">
            <w:pPr>
              <w:pStyle w:val="BodyText"/>
              <w:spacing w:after="60"/>
              <w:ind w:left="0"/>
            </w:pPr>
            <w:r>
              <w:t>-88.644630</w:t>
            </w:r>
          </w:p>
        </w:tc>
        <w:tc>
          <w:tcPr>
            <w:tcW w:w="2336" w:type="dxa"/>
          </w:tcPr>
          <w:p w14:paraId="179B3650" w14:textId="045ADCDC" w:rsidR="00B34EBB" w:rsidRDefault="004D4585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387F5BB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4A23E5FB" w14:textId="77777777" w:rsidR="00A32BF2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28E5A5D2" w14:textId="77777777" w:rsidR="004D4585" w:rsidRDefault="004D4585" w:rsidP="004D4585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03243541" wp14:editId="53A5CC69">
            <wp:extent cx="5943600" cy="2125345"/>
            <wp:effectExtent l="0" t="0" r="0" b="825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2ED3" w14:textId="1144721D" w:rsidR="004D4585" w:rsidRDefault="004D4585" w:rsidP="004D4585">
      <w:pPr>
        <w:pStyle w:val="Caption"/>
      </w:pPr>
      <w:r>
        <w:t xml:space="preserve">Figure </w:t>
      </w:r>
      <w:fldSimple w:instr=" SEQ Figure \* ARABIC ">
        <w:r w:rsidR="004C7A1D">
          <w:rPr>
            <w:noProof/>
          </w:rPr>
          <w:t>3</w:t>
        </w:r>
      </w:fldSimple>
      <w:r>
        <w:t>- Results for Motor Three</w:t>
      </w:r>
    </w:p>
    <w:p w14:paraId="5E3AB7FB" w14:textId="50A36EFC" w:rsidR="00BB5D63" w:rsidRPr="009E7D63" w:rsidRDefault="00A062B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>IMAGE</w:t>
      </w:r>
    </w:p>
    <w:p w14:paraId="0DB1044F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5AFF024B" w14:textId="77777777" w:rsidR="00A42D5E" w:rsidRPr="006770F5" w:rsidRDefault="00A42D5E" w:rsidP="00A42D5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A42D5E" w14:paraId="037431BC" w14:textId="77777777" w:rsidTr="009677C9">
        <w:tc>
          <w:tcPr>
            <w:tcW w:w="3266" w:type="dxa"/>
          </w:tcPr>
          <w:p w14:paraId="0407EEE9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3F651731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243795A2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42D5E" w14:paraId="5B78F59B" w14:textId="77777777" w:rsidTr="009677C9">
        <w:tc>
          <w:tcPr>
            <w:tcW w:w="3266" w:type="dxa"/>
          </w:tcPr>
          <w:p w14:paraId="1BA4B086" w14:textId="77777777" w:rsidR="00A42D5E" w:rsidRPr="003B2DF7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1814B323" w14:textId="644A7269" w:rsidR="00A42D5E" w:rsidRDefault="004D4585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3.078</w:t>
            </w:r>
          </w:p>
        </w:tc>
        <w:tc>
          <w:tcPr>
            <w:tcW w:w="3222" w:type="dxa"/>
          </w:tcPr>
          <w:p w14:paraId="6D2910DE" w14:textId="780AB8CA" w:rsidR="00A42D5E" w:rsidRPr="003B2DF7" w:rsidRDefault="004D4585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A42D5E" w14:paraId="386BDA36" w14:textId="77777777" w:rsidTr="009677C9">
        <w:tc>
          <w:tcPr>
            <w:tcW w:w="3266" w:type="dxa"/>
          </w:tcPr>
          <w:p w14:paraId="4A7316F2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3C442160" w14:textId="57B23CCB" w:rsidR="00A42D5E" w:rsidRPr="00C847E4" w:rsidRDefault="004D4585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178</w:t>
            </w:r>
          </w:p>
        </w:tc>
        <w:tc>
          <w:tcPr>
            <w:tcW w:w="3222" w:type="dxa"/>
          </w:tcPr>
          <w:p w14:paraId="1CC12317" w14:textId="1D368392" w:rsidR="00A42D5E" w:rsidRDefault="004D4585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1C9F0D94" w14:textId="77777777" w:rsidR="00A42D5E" w:rsidRPr="006770F5" w:rsidRDefault="00A42D5E" w:rsidP="00A42D5E">
      <w:pPr>
        <w:rPr>
          <w:b/>
          <w:bCs/>
          <w:u w:val="single"/>
        </w:rPr>
      </w:pPr>
    </w:p>
    <w:p w14:paraId="1CD8B6F1" w14:textId="77777777" w:rsidR="00F76922" w:rsidRPr="006770F5" w:rsidRDefault="00A42D5E" w:rsidP="00F7692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F76922" w14:paraId="749B63A3" w14:textId="77777777" w:rsidTr="008B1304">
        <w:tc>
          <w:tcPr>
            <w:tcW w:w="3266" w:type="dxa"/>
          </w:tcPr>
          <w:p w14:paraId="40EEFCAA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2B5FD9AE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172EAC79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76922" w14:paraId="57384BE0" w14:textId="77777777" w:rsidTr="008B1304">
        <w:tc>
          <w:tcPr>
            <w:tcW w:w="3266" w:type="dxa"/>
          </w:tcPr>
          <w:p w14:paraId="084A6193" w14:textId="77777777" w:rsidR="00F76922" w:rsidRPr="003B2DF7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288DF389" w14:textId="0476F544" w:rsidR="00F76922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-0.0025</w:t>
            </w:r>
          </w:p>
        </w:tc>
        <w:tc>
          <w:tcPr>
            <w:tcW w:w="3222" w:type="dxa"/>
          </w:tcPr>
          <w:p w14:paraId="68C48BE9" w14:textId="78A35A72" w:rsidR="00F76922" w:rsidRPr="003B2DF7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76922" w14:paraId="2C488443" w14:textId="77777777" w:rsidTr="008B1304">
        <w:tc>
          <w:tcPr>
            <w:tcW w:w="3266" w:type="dxa"/>
          </w:tcPr>
          <w:p w14:paraId="25C3AF3C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5F2668FC" w14:textId="654DF9D9" w:rsidR="00F76922" w:rsidRPr="00C847E4" w:rsidRDefault="004D4585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705</w:t>
            </w:r>
          </w:p>
        </w:tc>
        <w:tc>
          <w:tcPr>
            <w:tcW w:w="3222" w:type="dxa"/>
          </w:tcPr>
          <w:p w14:paraId="5F9683BB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RESULTS</w:t>
            </w:r>
          </w:p>
        </w:tc>
      </w:tr>
    </w:tbl>
    <w:p w14:paraId="7506C452" w14:textId="77777777" w:rsidR="00A32BF2" w:rsidRDefault="00A32BF2" w:rsidP="00F76922"/>
    <w:p w14:paraId="1FA670A8" w14:textId="77777777" w:rsidR="00A32BF2" w:rsidRDefault="00D53B8C" w:rsidP="00A32BF2">
      <w:pPr>
        <w:pStyle w:val="BodyText"/>
        <w:spacing w:after="60"/>
        <w:ind w:left="0"/>
      </w:pPr>
      <w:r>
        <w:t>6.7.</w:t>
      </w:r>
      <w:r w:rsidR="0066423B">
        <w:t>7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4F3CA20A" w14:textId="77777777" w:rsidR="00A32BF2" w:rsidRDefault="00A32BF2" w:rsidP="00A32BF2">
      <w:pPr>
        <w:pStyle w:val="BodyText"/>
        <w:spacing w:after="60"/>
        <w:ind w:left="0"/>
      </w:pPr>
    </w:p>
    <w:p w14:paraId="64213EA2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lastRenderedPageBreak/>
        <w:t xml:space="preserve">Step </w:t>
      </w:r>
      <w:r w:rsidR="00D53B8C">
        <w:rPr>
          <w:b/>
          <w:bCs/>
          <w:u w:val="single"/>
        </w:rPr>
        <w:t>d</w:t>
      </w:r>
    </w:p>
    <w:p w14:paraId="6A6CC75B" w14:textId="77777777" w:rsidR="00B34EBB" w:rsidRPr="006770F5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  <w:r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39D43614" w14:textId="77777777" w:rsidTr="0079673B">
        <w:trPr>
          <w:trHeight w:val="628"/>
        </w:trPr>
        <w:tc>
          <w:tcPr>
            <w:tcW w:w="2336" w:type="dxa"/>
          </w:tcPr>
          <w:p w14:paraId="6A28ED9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3F2F732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A625D7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4AA8691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68F9431C" w14:textId="77777777" w:rsidTr="0079673B">
        <w:trPr>
          <w:trHeight w:val="333"/>
        </w:trPr>
        <w:tc>
          <w:tcPr>
            <w:tcW w:w="2336" w:type="dxa"/>
          </w:tcPr>
          <w:p w14:paraId="1D2B62E0" w14:textId="1C497521" w:rsidR="00B34EBB" w:rsidRDefault="004D4585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247CFB67" w14:textId="491F2976" w:rsidR="00B34EBB" w:rsidRDefault="004D4585" w:rsidP="00877863">
            <w:pPr>
              <w:pStyle w:val="BodyText"/>
              <w:spacing w:after="60"/>
              <w:ind w:left="0"/>
            </w:pPr>
            <w:r>
              <w:t>177.920135</w:t>
            </w:r>
          </w:p>
        </w:tc>
        <w:tc>
          <w:tcPr>
            <w:tcW w:w="2336" w:type="dxa"/>
          </w:tcPr>
          <w:p w14:paraId="69C55197" w14:textId="4B866FBB" w:rsidR="00B34EBB" w:rsidRDefault="004D4585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51D8106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EAC9C3D" w14:textId="77777777" w:rsidTr="0079673B">
        <w:trPr>
          <w:trHeight w:val="346"/>
        </w:trPr>
        <w:tc>
          <w:tcPr>
            <w:tcW w:w="2336" w:type="dxa"/>
          </w:tcPr>
          <w:p w14:paraId="3D907C43" w14:textId="65D77C08" w:rsidR="00B34EBB" w:rsidRDefault="004D4585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6AFBF02D" w14:textId="16BE3D9D" w:rsidR="00B34EBB" w:rsidRDefault="004D4585" w:rsidP="00877863">
            <w:pPr>
              <w:pStyle w:val="BodyText"/>
              <w:spacing w:after="60"/>
              <w:ind w:left="0"/>
            </w:pPr>
            <w:r>
              <w:t>-172.143097</w:t>
            </w:r>
          </w:p>
        </w:tc>
        <w:tc>
          <w:tcPr>
            <w:tcW w:w="2336" w:type="dxa"/>
          </w:tcPr>
          <w:p w14:paraId="5E39E662" w14:textId="1B4E696F" w:rsidR="00B34EBB" w:rsidRDefault="004D4585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6E48172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E8CD066" w14:textId="77777777" w:rsidTr="0079673B">
        <w:trPr>
          <w:trHeight w:val="333"/>
        </w:trPr>
        <w:tc>
          <w:tcPr>
            <w:tcW w:w="2336" w:type="dxa"/>
          </w:tcPr>
          <w:p w14:paraId="1EF2BA30" w14:textId="7B501317" w:rsidR="00B34EBB" w:rsidRDefault="004D4585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60DD77BC" w14:textId="49F9452D" w:rsidR="00B34EBB" w:rsidRDefault="004D4585" w:rsidP="00877863">
            <w:pPr>
              <w:pStyle w:val="BodyText"/>
              <w:spacing w:after="60"/>
              <w:ind w:left="0"/>
            </w:pPr>
            <w:r>
              <w:t>137.104187</w:t>
            </w:r>
          </w:p>
        </w:tc>
        <w:tc>
          <w:tcPr>
            <w:tcW w:w="2336" w:type="dxa"/>
          </w:tcPr>
          <w:p w14:paraId="2B475F42" w14:textId="7ADFB7DF" w:rsidR="00B34EBB" w:rsidRDefault="004D4585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6C1E396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5A0B4BB" w14:textId="77777777" w:rsidTr="0079673B">
        <w:trPr>
          <w:trHeight w:val="346"/>
        </w:trPr>
        <w:tc>
          <w:tcPr>
            <w:tcW w:w="2336" w:type="dxa"/>
          </w:tcPr>
          <w:p w14:paraId="5B23CADF" w14:textId="0811E649" w:rsidR="00B34EBB" w:rsidRDefault="004D4585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072AA37C" w14:textId="31BC3119" w:rsidR="00B34EBB" w:rsidRDefault="004D4585" w:rsidP="00877863">
            <w:pPr>
              <w:pStyle w:val="BodyText"/>
              <w:spacing w:after="60"/>
              <w:ind w:left="0"/>
            </w:pPr>
            <w:r>
              <w:t>-7.179764</w:t>
            </w:r>
          </w:p>
        </w:tc>
        <w:tc>
          <w:tcPr>
            <w:tcW w:w="2336" w:type="dxa"/>
          </w:tcPr>
          <w:p w14:paraId="09CE70B1" w14:textId="1BB456DD" w:rsidR="00B34EBB" w:rsidRDefault="004D4585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4FC5E2F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2B3DF08" w14:textId="77777777" w:rsidTr="0079673B">
        <w:trPr>
          <w:trHeight w:val="333"/>
        </w:trPr>
        <w:tc>
          <w:tcPr>
            <w:tcW w:w="2336" w:type="dxa"/>
          </w:tcPr>
          <w:p w14:paraId="31426112" w14:textId="5782AB25" w:rsidR="00B34EBB" w:rsidRDefault="004D4585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5A92C22F" w14:textId="4AECA074" w:rsidR="00B34EBB" w:rsidRDefault="004D4585" w:rsidP="00877863">
            <w:pPr>
              <w:pStyle w:val="BodyText"/>
              <w:spacing w:after="60"/>
              <w:ind w:left="0"/>
            </w:pPr>
            <w:r>
              <w:t>81.488029</w:t>
            </w:r>
          </w:p>
        </w:tc>
        <w:tc>
          <w:tcPr>
            <w:tcW w:w="2336" w:type="dxa"/>
          </w:tcPr>
          <w:p w14:paraId="4B306C53" w14:textId="72D45F33" w:rsidR="00B34EBB" w:rsidRDefault="004D4585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1BB8918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D2815D6" w14:textId="77777777" w:rsidTr="0079673B">
        <w:trPr>
          <w:trHeight w:val="333"/>
        </w:trPr>
        <w:tc>
          <w:tcPr>
            <w:tcW w:w="2336" w:type="dxa"/>
          </w:tcPr>
          <w:p w14:paraId="197FFA78" w14:textId="5391DD52" w:rsidR="00B34EBB" w:rsidRDefault="004D4585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5DB888C9" w14:textId="1DE47818" w:rsidR="00B34EBB" w:rsidRDefault="004D4585" w:rsidP="00877863">
            <w:pPr>
              <w:pStyle w:val="BodyText"/>
              <w:spacing w:after="60"/>
              <w:ind w:left="0"/>
            </w:pPr>
            <w:r>
              <w:t>-62.024323</w:t>
            </w:r>
          </w:p>
        </w:tc>
        <w:tc>
          <w:tcPr>
            <w:tcW w:w="2336" w:type="dxa"/>
          </w:tcPr>
          <w:p w14:paraId="0B6473E5" w14:textId="60DFFA5F" w:rsidR="00B34EBB" w:rsidRDefault="004D4585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27BEC8B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69D95EB" w14:textId="77777777" w:rsidTr="0079673B">
        <w:trPr>
          <w:trHeight w:val="346"/>
        </w:trPr>
        <w:tc>
          <w:tcPr>
            <w:tcW w:w="2336" w:type="dxa"/>
          </w:tcPr>
          <w:p w14:paraId="65DA9366" w14:textId="6DD011C4" w:rsidR="00B34EBB" w:rsidRDefault="004D4585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0D559609" w14:textId="62467C98" w:rsidR="00B34EBB" w:rsidRDefault="004D4585" w:rsidP="00877863">
            <w:pPr>
              <w:pStyle w:val="BodyText"/>
              <w:spacing w:after="60"/>
              <w:ind w:left="0"/>
            </w:pPr>
            <w:r>
              <w:t>-40.388447</w:t>
            </w:r>
          </w:p>
        </w:tc>
        <w:tc>
          <w:tcPr>
            <w:tcW w:w="2336" w:type="dxa"/>
          </w:tcPr>
          <w:p w14:paraId="276992EA" w14:textId="4526BEBE" w:rsidR="00B34EBB" w:rsidRDefault="004D4585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1835E4F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468D4F6F" w14:textId="77777777" w:rsidR="00D635C1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2"/>
          <w:szCs w:val="22"/>
        </w:rPr>
      </w:pPr>
      <w:r>
        <w:t>6.7.</w:t>
      </w:r>
      <w:r w:rsidR="0066423B">
        <w:t>8</w:t>
      </w:r>
      <w:r w:rsidR="00D635C1">
        <w:t xml:space="preserve"> </w:t>
      </w:r>
      <w:r w:rsidR="00D635C1" w:rsidRPr="00D001B8">
        <w:rPr>
          <w:b/>
          <w:bCs/>
          <w:sz w:val="22"/>
          <w:szCs w:val="22"/>
        </w:rPr>
        <w:t>Performance Test – Loaded Operation</w:t>
      </w:r>
    </w:p>
    <w:p w14:paraId="362D20DA" w14:textId="77777777" w:rsidR="0052305C" w:rsidRPr="00A7435E" w:rsidRDefault="0052305C" w:rsidP="00F858AC">
      <w:pPr>
        <w:pStyle w:val="BodyText"/>
        <w:spacing w:after="60"/>
        <w:ind w:left="0"/>
        <w:rPr>
          <w:sz w:val="22"/>
          <w:szCs w:val="22"/>
        </w:rPr>
      </w:pPr>
    </w:p>
    <w:p w14:paraId="7C5228A1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</w:t>
      </w:r>
      <w:r w:rsidR="001924AB" w:rsidRPr="00D001B8">
        <w:rPr>
          <w:b/>
          <w:bCs/>
          <w:sz w:val="22"/>
          <w:szCs w:val="22"/>
        </w:rPr>
        <w:t xml:space="preserve"> Step and Frequency Response Test - </w:t>
      </w:r>
      <w:r w:rsidR="001E4934" w:rsidRPr="00D001B8">
        <w:rPr>
          <w:b/>
          <w:bCs/>
          <w:sz w:val="22"/>
          <w:szCs w:val="22"/>
        </w:rPr>
        <w:t>Loaded</w:t>
      </w:r>
    </w:p>
    <w:p w14:paraId="76ED95BB" w14:textId="77777777" w:rsidR="0016660E" w:rsidRDefault="00D53B8C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 xml:space="preserve">.1.1 </w:t>
      </w:r>
      <w:r w:rsidR="00033D62">
        <w:rPr>
          <w:sz w:val="22"/>
          <w:szCs w:val="22"/>
        </w:rPr>
        <w:t xml:space="preserve"> </w:t>
      </w:r>
      <w:r w:rsidR="00033D62" w:rsidRPr="00D001B8">
        <w:rPr>
          <w:b/>
          <w:bCs/>
          <w:sz w:val="22"/>
          <w:szCs w:val="22"/>
        </w:rPr>
        <w:t>MC</w:t>
      </w:r>
      <w:r w:rsidR="001D767E" w:rsidRPr="00D001B8">
        <w:rPr>
          <w:b/>
          <w:bCs/>
          <w:sz w:val="22"/>
          <w:szCs w:val="22"/>
        </w:rPr>
        <w:t>E</w:t>
      </w:r>
      <w:proofErr w:type="gramEnd"/>
      <w:r w:rsidR="00033D62" w:rsidRPr="00D001B8">
        <w:rPr>
          <w:b/>
          <w:bCs/>
          <w:sz w:val="22"/>
          <w:szCs w:val="22"/>
        </w:rPr>
        <w:t>1 – Step Response Test</w:t>
      </w:r>
    </w:p>
    <w:p w14:paraId="7525E030" w14:textId="77777777" w:rsidR="004D4585" w:rsidRDefault="004D4585" w:rsidP="004D4585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drawing>
          <wp:inline distT="0" distB="0" distL="0" distR="0" wp14:anchorId="48D944D2" wp14:editId="1D1841DC">
            <wp:extent cx="5943600" cy="2125345"/>
            <wp:effectExtent l="0" t="0" r="0" b="825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959C" w14:textId="66B7A681" w:rsidR="004D4585" w:rsidRDefault="004D4585" w:rsidP="004D4585">
      <w:pPr>
        <w:pStyle w:val="Caption"/>
        <w:jc w:val="left"/>
      </w:pPr>
      <w:r>
        <w:t xml:space="preserve">Figure </w:t>
      </w:r>
      <w:fldSimple w:instr=" SEQ Figure \* ARABIC ">
        <w:r w:rsidR="004C7A1D">
          <w:rPr>
            <w:noProof/>
          </w:rPr>
          <w:t>4</w:t>
        </w:r>
      </w:fldSimple>
      <w:r>
        <w:t>- Results for Motor One Loaded</w:t>
      </w:r>
    </w:p>
    <w:p w14:paraId="139620D8" w14:textId="58133D5C" w:rsidR="00033D62" w:rsidRDefault="004D5296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&lt;IMAGE.STEP.RESPONSE.TEST</w:t>
      </w:r>
      <w:proofErr w:type="gramEnd"/>
      <w:r>
        <w:rPr>
          <w:sz w:val="22"/>
          <w:szCs w:val="22"/>
        </w:rPr>
        <w:t>&gt;</w:t>
      </w:r>
    </w:p>
    <w:p w14:paraId="0176C654" w14:textId="77777777" w:rsidR="00033D62" w:rsidRPr="00D001B8" w:rsidRDefault="00033D62" w:rsidP="00033D62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7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6333EB" w14:paraId="07B093DA" w14:textId="77777777" w:rsidTr="006333EB">
        <w:tc>
          <w:tcPr>
            <w:tcW w:w="3208" w:type="dxa"/>
          </w:tcPr>
          <w:p w14:paraId="44A33F69" w14:textId="77777777" w:rsidR="006333EB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5C47025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1C0F07F2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6333EB" w14:paraId="52C90350" w14:textId="77777777" w:rsidTr="006333EB">
        <w:tc>
          <w:tcPr>
            <w:tcW w:w="3208" w:type="dxa"/>
          </w:tcPr>
          <w:p w14:paraId="1C24C9DF" w14:textId="77777777" w:rsidR="006333EB" w:rsidRPr="003B2DF7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A6121EA" w14:textId="0141288C" w:rsidR="006333EB" w:rsidRPr="003B2DF7" w:rsidRDefault="004D4585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3.2955</w:t>
            </w:r>
          </w:p>
        </w:tc>
        <w:tc>
          <w:tcPr>
            <w:tcW w:w="2894" w:type="dxa"/>
          </w:tcPr>
          <w:p w14:paraId="0B5EE6CD" w14:textId="628D0D6D" w:rsidR="006333EB" w:rsidRDefault="004D4585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6333EB" w14:paraId="24E9B449" w14:textId="77777777" w:rsidTr="006333EB">
        <w:tc>
          <w:tcPr>
            <w:tcW w:w="3208" w:type="dxa"/>
          </w:tcPr>
          <w:p w14:paraId="049100CA" w14:textId="77777777" w:rsidR="006333EB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9D7E800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AEC1EB0" w14:textId="01D00DEE" w:rsidR="006333EB" w:rsidRDefault="004D4585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178</w:t>
            </w:r>
          </w:p>
        </w:tc>
        <w:tc>
          <w:tcPr>
            <w:tcW w:w="2894" w:type="dxa"/>
          </w:tcPr>
          <w:p w14:paraId="4F624C35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9127A47" w14:textId="629AC5D3" w:rsidR="00362DC1" w:rsidRDefault="004D4585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34B61ABA" w14:textId="77777777" w:rsidR="00362DC1" w:rsidRDefault="00362DC1" w:rsidP="00033D62"/>
    <w:p w14:paraId="492C32FA" w14:textId="77777777" w:rsidR="0051280A" w:rsidRPr="00D001B8" w:rsidRDefault="00033D62" w:rsidP="00C04B4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362DC1" w14:paraId="39EFF6B1" w14:textId="77777777" w:rsidTr="00362DC1">
        <w:tc>
          <w:tcPr>
            <w:tcW w:w="3208" w:type="dxa"/>
          </w:tcPr>
          <w:p w14:paraId="3FAC7FC1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7ADEE45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469AC121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62DC1" w14:paraId="229A531E" w14:textId="77777777" w:rsidTr="00362DC1">
        <w:tc>
          <w:tcPr>
            <w:tcW w:w="3208" w:type="dxa"/>
          </w:tcPr>
          <w:p w14:paraId="45D7A6C3" w14:textId="77777777" w:rsidR="00362DC1" w:rsidRPr="003B2DF7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D256519" w14:textId="423D2835" w:rsidR="00362DC1" w:rsidRPr="003B2DF7" w:rsidRDefault="004D4585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-0.0019</w:t>
            </w:r>
          </w:p>
        </w:tc>
        <w:tc>
          <w:tcPr>
            <w:tcW w:w="2894" w:type="dxa"/>
          </w:tcPr>
          <w:p w14:paraId="1EA45D41" w14:textId="07D6B6B2" w:rsidR="00362DC1" w:rsidRDefault="004D4585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62DC1" w14:paraId="70D9EB0C" w14:textId="77777777" w:rsidTr="00362DC1">
        <w:tc>
          <w:tcPr>
            <w:tcW w:w="3208" w:type="dxa"/>
          </w:tcPr>
          <w:p w14:paraId="15736AD6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7D64B6B" w14:textId="48D4C2C1" w:rsidR="00362DC1" w:rsidRDefault="004D4585" w:rsidP="001C48F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705</w:t>
            </w:r>
          </w:p>
        </w:tc>
        <w:tc>
          <w:tcPr>
            <w:tcW w:w="2894" w:type="dxa"/>
          </w:tcPr>
          <w:p w14:paraId="4317F9C6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9D5F9B9" w14:textId="2F29CB10" w:rsidR="00362DC1" w:rsidRDefault="004D4585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bookmarkEnd w:id="7"/>
    </w:tbl>
    <w:p w14:paraId="731B1814" w14:textId="77777777" w:rsidR="00F45389" w:rsidRDefault="00F45389" w:rsidP="00F858AC">
      <w:pPr>
        <w:pStyle w:val="BodyText"/>
        <w:spacing w:after="60"/>
        <w:ind w:left="0"/>
        <w:rPr>
          <w:sz w:val="22"/>
          <w:szCs w:val="22"/>
        </w:rPr>
      </w:pPr>
    </w:p>
    <w:p w14:paraId="7177A6AE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7DB8A71A" w14:textId="77777777" w:rsidTr="009677C9">
        <w:tc>
          <w:tcPr>
            <w:tcW w:w="3208" w:type="dxa"/>
          </w:tcPr>
          <w:p w14:paraId="16426550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C356A88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7844AD48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04487B5B" w14:textId="77777777" w:rsidTr="009677C9">
        <w:tc>
          <w:tcPr>
            <w:tcW w:w="3208" w:type="dxa"/>
          </w:tcPr>
          <w:p w14:paraId="2FEF8BB4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3CF4A97" w14:textId="0604B488" w:rsidR="0093190E" w:rsidRPr="003B2DF7" w:rsidRDefault="004D458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3.0499</w:t>
            </w:r>
          </w:p>
        </w:tc>
        <w:tc>
          <w:tcPr>
            <w:tcW w:w="2894" w:type="dxa"/>
          </w:tcPr>
          <w:p w14:paraId="126D404D" w14:textId="5DC047C6" w:rsidR="0093190E" w:rsidRDefault="004D458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93190E" w14:paraId="48E44E1D" w14:textId="77777777" w:rsidTr="009677C9">
        <w:tc>
          <w:tcPr>
            <w:tcW w:w="3208" w:type="dxa"/>
          </w:tcPr>
          <w:p w14:paraId="6BB0FA11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F765E3A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B09C13E" w14:textId="52B1E7C1" w:rsidR="0093190E" w:rsidRDefault="004D458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185</w:t>
            </w:r>
          </w:p>
        </w:tc>
        <w:tc>
          <w:tcPr>
            <w:tcW w:w="2894" w:type="dxa"/>
          </w:tcPr>
          <w:p w14:paraId="40475033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ADC84EE" w14:textId="4D3C76A3" w:rsidR="0093190E" w:rsidRDefault="004D458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9959C74" w14:textId="77777777" w:rsidR="0093190E" w:rsidRDefault="0093190E" w:rsidP="0093190E"/>
    <w:p w14:paraId="7B9FF9E2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0E1ECB1B" w14:textId="77777777" w:rsidTr="009677C9">
        <w:tc>
          <w:tcPr>
            <w:tcW w:w="3208" w:type="dxa"/>
          </w:tcPr>
          <w:p w14:paraId="43425B19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3AD9BA2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16386F9E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748914F5" w14:textId="77777777" w:rsidTr="009677C9">
        <w:tc>
          <w:tcPr>
            <w:tcW w:w="3208" w:type="dxa"/>
          </w:tcPr>
          <w:p w14:paraId="4E6281F5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42061DB" w14:textId="51BA5BC2" w:rsidR="0093190E" w:rsidRPr="003B2DF7" w:rsidRDefault="004D458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-0.0032</w:t>
            </w:r>
          </w:p>
        </w:tc>
        <w:tc>
          <w:tcPr>
            <w:tcW w:w="2894" w:type="dxa"/>
          </w:tcPr>
          <w:p w14:paraId="5956DDD5" w14:textId="57CAE4DF" w:rsidR="0093190E" w:rsidRDefault="004D458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3190E" w14:paraId="3CB8842C" w14:textId="77777777" w:rsidTr="009677C9">
        <w:tc>
          <w:tcPr>
            <w:tcW w:w="3208" w:type="dxa"/>
          </w:tcPr>
          <w:p w14:paraId="49F60060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D794900" w14:textId="31588AF7" w:rsidR="0093190E" w:rsidRDefault="004D458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708</w:t>
            </w:r>
          </w:p>
        </w:tc>
        <w:tc>
          <w:tcPr>
            <w:tcW w:w="2894" w:type="dxa"/>
          </w:tcPr>
          <w:p w14:paraId="30F274F2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07D29C6" w14:textId="7682898D" w:rsidR="0093190E" w:rsidRDefault="004D458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DB34D66" w14:textId="77777777" w:rsidR="00C04B42" w:rsidRPr="00F858AC" w:rsidRDefault="00C04B42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32AD0B7C" w14:textId="77777777" w:rsidR="001924AB" w:rsidRPr="00D001B8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.1.2</w:t>
      </w:r>
      <w:r w:rsidR="00C04B42">
        <w:rPr>
          <w:sz w:val="22"/>
          <w:szCs w:val="22"/>
        </w:rPr>
        <w:t xml:space="preserve"> </w:t>
      </w:r>
      <w:r w:rsidR="00C04B42" w:rsidRPr="00D001B8">
        <w:rPr>
          <w:b/>
          <w:bCs/>
          <w:sz w:val="22"/>
          <w:szCs w:val="22"/>
        </w:rPr>
        <w:t>MCE 1 – Frequency Response Test</w:t>
      </w:r>
    </w:p>
    <w:p w14:paraId="339E6E30" w14:textId="77777777" w:rsidR="00D10C0B" w:rsidRDefault="00D10C0B" w:rsidP="00D10C0B">
      <w:pPr>
        <w:pStyle w:val="BodyText"/>
        <w:spacing w:after="60"/>
        <w:ind w:left="0"/>
      </w:pPr>
    </w:p>
    <w:p w14:paraId="5FF5EE9E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8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78D012AA" w14:textId="77777777" w:rsidR="00B34EBB" w:rsidRPr="006770F5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  <w:r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7296F1CB" w14:textId="77777777" w:rsidTr="0079673B">
        <w:trPr>
          <w:trHeight w:val="628"/>
        </w:trPr>
        <w:tc>
          <w:tcPr>
            <w:tcW w:w="2336" w:type="dxa"/>
          </w:tcPr>
          <w:p w14:paraId="6168F9D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1345B78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749D6FC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56D6340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624EC284" w14:textId="77777777" w:rsidTr="0079673B">
        <w:trPr>
          <w:trHeight w:val="333"/>
        </w:trPr>
        <w:tc>
          <w:tcPr>
            <w:tcW w:w="2336" w:type="dxa"/>
          </w:tcPr>
          <w:p w14:paraId="23C6DF40" w14:textId="296ABC97" w:rsidR="00B34EBB" w:rsidRDefault="004D4585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1F6F604F" w14:textId="7ED1A772" w:rsidR="00B34EBB" w:rsidRDefault="004D4585" w:rsidP="00877863">
            <w:pPr>
              <w:pStyle w:val="BodyText"/>
              <w:spacing w:after="60"/>
              <w:ind w:left="0"/>
            </w:pPr>
            <w:r>
              <w:t>178.075897</w:t>
            </w:r>
          </w:p>
        </w:tc>
        <w:tc>
          <w:tcPr>
            <w:tcW w:w="2336" w:type="dxa"/>
          </w:tcPr>
          <w:p w14:paraId="0ECE8A2C" w14:textId="4C11C244" w:rsidR="00B34EBB" w:rsidRDefault="004D4585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24977AC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5BAAC90" w14:textId="77777777" w:rsidTr="0079673B">
        <w:trPr>
          <w:trHeight w:val="346"/>
        </w:trPr>
        <w:tc>
          <w:tcPr>
            <w:tcW w:w="2336" w:type="dxa"/>
          </w:tcPr>
          <w:p w14:paraId="02893D10" w14:textId="70EB6864" w:rsidR="00B34EBB" w:rsidRDefault="004D4585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65F852FF" w14:textId="1210BD0A" w:rsidR="00B34EBB" w:rsidRDefault="004D4585" w:rsidP="00877863">
            <w:pPr>
              <w:pStyle w:val="BodyText"/>
              <w:spacing w:after="60"/>
              <w:ind w:left="0"/>
            </w:pPr>
            <w:r>
              <w:t>-166.239670</w:t>
            </w:r>
          </w:p>
        </w:tc>
        <w:tc>
          <w:tcPr>
            <w:tcW w:w="2336" w:type="dxa"/>
          </w:tcPr>
          <w:p w14:paraId="0294E5B9" w14:textId="2730F416" w:rsidR="00B34EBB" w:rsidRDefault="004D4585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253D8F9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E8B8752" w14:textId="77777777" w:rsidTr="0079673B">
        <w:trPr>
          <w:trHeight w:val="333"/>
        </w:trPr>
        <w:tc>
          <w:tcPr>
            <w:tcW w:w="2336" w:type="dxa"/>
          </w:tcPr>
          <w:p w14:paraId="257AE1D6" w14:textId="4A9A67DF" w:rsidR="00B34EBB" w:rsidRDefault="004D4585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76369A31" w14:textId="208FA909" w:rsidR="00B34EBB" w:rsidRDefault="004D4585" w:rsidP="00877863">
            <w:pPr>
              <w:pStyle w:val="BodyText"/>
              <w:spacing w:after="60"/>
              <w:ind w:left="0"/>
            </w:pPr>
            <w:r>
              <w:t>136.942215</w:t>
            </w:r>
          </w:p>
        </w:tc>
        <w:tc>
          <w:tcPr>
            <w:tcW w:w="2336" w:type="dxa"/>
          </w:tcPr>
          <w:p w14:paraId="27C646A2" w14:textId="42547BA3" w:rsidR="00B34EBB" w:rsidRDefault="004D4585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7C90800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93457FF" w14:textId="77777777" w:rsidTr="0079673B">
        <w:trPr>
          <w:trHeight w:val="346"/>
        </w:trPr>
        <w:tc>
          <w:tcPr>
            <w:tcW w:w="2336" w:type="dxa"/>
          </w:tcPr>
          <w:p w14:paraId="59D3306D" w14:textId="36EB7868" w:rsidR="00B34EBB" w:rsidRDefault="004D4585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15F5A50F" w14:textId="0277071A" w:rsidR="00B34EBB" w:rsidRDefault="004D4585" w:rsidP="00877863">
            <w:pPr>
              <w:pStyle w:val="BodyText"/>
              <w:spacing w:after="60"/>
              <w:ind w:left="0"/>
            </w:pPr>
            <w:r>
              <w:t>119.505028</w:t>
            </w:r>
          </w:p>
        </w:tc>
        <w:tc>
          <w:tcPr>
            <w:tcW w:w="2336" w:type="dxa"/>
          </w:tcPr>
          <w:p w14:paraId="0BC9F3AA" w14:textId="2B581157" w:rsidR="00B34EBB" w:rsidRDefault="004D4585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5D95719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B784698" w14:textId="77777777" w:rsidTr="0079673B">
        <w:trPr>
          <w:trHeight w:val="333"/>
        </w:trPr>
        <w:tc>
          <w:tcPr>
            <w:tcW w:w="2336" w:type="dxa"/>
          </w:tcPr>
          <w:p w14:paraId="7820A1CF" w14:textId="056B7F4B" w:rsidR="00B34EBB" w:rsidRDefault="004D4585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16EC69AE" w14:textId="07FF1539" w:rsidR="00B34EBB" w:rsidRDefault="004D4585" w:rsidP="00877863">
            <w:pPr>
              <w:pStyle w:val="BodyText"/>
              <w:spacing w:after="60"/>
              <w:ind w:left="0"/>
            </w:pPr>
            <w:r>
              <w:t>97.569443</w:t>
            </w:r>
          </w:p>
        </w:tc>
        <w:tc>
          <w:tcPr>
            <w:tcW w:w="2336" w:type="dxa"/>
          </w:tcPr>
          <w:p w14:paraId="069EE5D9" w14:textId="5FDDEF4A" w:rsidR="00B34EBB" w:rsidRDefault="004D4585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18E45AB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8EE22D8" w14:textId="77777777" w:rsidTr="0079673B">
        <w:trPr>
          <w:trHeight w:val="333"/>
        </w:trPr>
        <w:tc>
          <w:tcPr>
            <w:tcW w:w="2336" w:type="dxa"/>
          </w:tcPr>
          <w:p w14:paraId="2038E639" w14:textId="75026A44" w:rsidR="00B34EBB" w:rsidRDefault="004D4585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41E4EA9B" w14:textId="78B3AB1C" w:rsidR="00B34EBB" w:rsidRDefault="004D4585" w:rsidP="00877863">
            <w:pPr>
              <w:pStyle w:val="BodyText"/>
              <w:spacing w:after="60"/>
              <w:ind w:left="0"/>
            </w:pPr>
            <w:r>
              <w:t>-93.253853</w:t>
            </w:r>
          </w:p>
        </w:tc>
        <w:tc>
          <w:tcPr>
            <w:tcW w:w="2336" w:type="dxa"/>
          </w:tcPr>
          <w:p w14:paraId="0609043E" w14:textId="1FB84D7B" w:rsidR="00B34EBB" w:rsidRDefault="004D4585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22F4806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F54C033" w14:textId="77777777" w:rsidTr="0079673B">
        <w:trPr>
          <w:trHeight w:val="346"/>
        </w:trPr>
        <w:tc>
          <w:tcPr>
            <w:tcW w:w="2336" w:type="dxa"/>
          </w:tcPr>
          <w:p w14:paraId="02BB79E3" w14:textId="01F5AECF" w:rsidR="00B34EBB" w:rsidRDefault="004D4585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6D3F9C87" w14:textId="493FF1F9" w:rsidR="00B34EBB" w:rsidRDefault="004D4585" w:rsidP="00877863">
            <w:pPr>
              <w:pStyle w:val="BodyText"/>
              <w:spacing w:after="60"/>
              <w:ind w:left="0"/>
            </w:pPr>
            <w:r>
              <w:t>-69.182701</w:t>
            </w:r>
          </w:p>
        </w:tc>
        <w:tc>
          <w:tcPr>
            <w:tcW w:w="2336" w:type="dxa"/>
          </w:tcPr>
          <w:p w14:paraId="3C64E78C" w14:textId="3532AED5" w:rsidR="00B34EBB" w:rsidRDefault="004D4585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0613C40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315E3514" w14:textId="77777777" w:rsidR="00D10C0B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0626FDDC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417C6C6C" w14:textId="77777777" w:rsidTr="0079673B">
        <w:trPr>
          <w:trHeight w:val="628"/>
        </w:trPr>
        <w:tc>
          <w:tcPr>
            <w:tcW w:w="2336" w:type="dxa"/>
          </w:tcPr>
          <w:p w14:paraId="20E5A03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24410A4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6E34B9A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77C451A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2A4BEAC7" w14:textId="77777777" w:rsidTr="0079673B">
        <w:trPr>
          <w:trHeight w:val="333"/>
        </w:trPr>
        <w:tc>
          <w:tcPr>
            <w:tcW w:w="2336" w:type="dxa"/>
          </w:tcPr>
          <w:p w14:paraId="5D584A77" w14:textId="76E60B70" w:rsidR="00B34EBB" w:rsidRDefault="004D4585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1F2DB244" w14:textId="35E2A968" w:rsidR="00B34EBB" w:rsidRDefault="004D4585" w:rsidP="00877863">
            <w:pPr>
              <w:pStyle w:val="BodyText"/>
              <w:spacing w:after="60"/>
              <w:ind w:left="0"/>
            </w:pPr>
            <w:r>
              <w:t>170.970459</w:t>
            </w:r>
          </w:p>
        </w:tc>
        <w:tc>
          <w:tcPr>
            <w:tcW w:w="2336" w:type="dxa"/>
          </w:tcPr>
          <w:p w14:paraId="371C97EC" w14:textId="1B92C3DC" w:rsidR="00B34EBB" w:rsidRDefault="004D4585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5EFCFB9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21DD942" w14:textId="77777777" w:rsidTr="0079673B">
        <w:trPr>
          <w:trHeight w:val="346"/>
        </w:trPr>
        <w:tc>
          <w:tcPr>
            <w:tcW w:w="2336" w:type="dxa"/>
          </w:tcPr>
          <w:p w14:paraId="3D7AACDC" w14:textId="4B9E1C97" w:rsidR="00B34EBB" w:rsidRDefault="004D4585" w:rsidP="00877863">
            <w:pPr>
              <w:pStyle w:val="BodyText"/>
              <w:spacing w:after="60"/>
              <w:ind w:left="0"/>
            </w:pPr>
            <w:r>
              <w:lastRenderedPageBreak/>
              <w:t>0.50 HZ</w:t>
            </w:r>
          </w:p>
        </w:tc>
        <w:tc>
          <w:tcPr>
            <w:tcW w:w="2337" w:type="dxa"/>
          </w:tcPr>
          <w:p w14:paraId="26464239" w14:textId="1E256A71" w:rsidR="00B34EBB" w:rsidRDefault="004D4585" w:rsidP="00877863">
            <w:pPr>
              <w:pStyle w:val="BodyText"/>
              <w:spacing w:after="60"/>
              <w:ind w:left="0"/>
            </w:pPr>
            <w:r>
              <w:t>-159.565018</w:t>
            </w:r>
          </w:p>
        </w:tc>
        <w:tc>
          <w:tcPr>
            <w:tcW w:w="2336" w:type="dxa"/>
          </w:tcPr>
          <w:p w14:paraId="7067576D" w14:textId="018D1AE7" w:rsidR="00B34EBB" w:rsidRDefault="004D4585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4791DED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82D3A1B" w14:textId="77777777" w:rsidTr="0079673B">
        <w:trPr>
          <w:trHeight w:val="333"/>
        </w:trPr>
        <w:tc>
          <w:tcPr>
            <w:tcW w:w="2336" w:type="dxa"/>
          </w:tcPr>
          <w:p w14:paraId="0E2490F2" w14:textId="28CD601D" w:rsidR="00B34EBB" w:rsidRDefault="004D4585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2BD950D5" w14:textId="69ECFA9F" w:rsidR="00B34EBB" w:rsidRDefault="004D4585" w:rsidP="00877863">
            <w:pPr>
              <w:pStyle w:val="BodyText"/>
              <w:spacing w:after="60"/>
              <w:ind w:left="0"/>
            </w:pPr>
            <w:r>
              <w:t>125.939346</w:t>
            </w:r>
          </w:p>
        </w:tc>
        <w:tc>
          <w:tcPr>
            <w:tcW w:w="2336" w:type="dxa"/>
          </w:tcPr>
          <w:p w14:paraId="4AFEC8B4" w14:textId="765A2BA0" w:rsidR="00B34EBB" w:rsidRDefault="004D4585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2B668C9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16A24D7" w14:textId="77777777" w:rsidTr="0079673B">
        <w:trPr>
          <w:trHeight w:val="346"/>
        </w:trPr>
        <w:tc>
          <w:tcPr>
            <w:tcW w:w="2336" w:type="dxa"/>
          </w:tcPr>
          <w:p w14:paraId="1A1AD3D6" w14:textId="694BE674" w:rsidR="00B34EBB" w:rsidRDefault="004D4585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123D6ACC" w14:textId="1FD4EE3F" w:rsidR="00B34EBB" w:rsidRDefault="004D4585" w:rsidP="00877863">
            <w:pPr>
              <w:pStyle w:val="BodyText"/>
              <w:spacing w:after="60"/>
              <w:ind w:left="0"/>
            </w:pPr>
            <w:r>
              <w:t>104.170769</w:t>
            </w:r>
          </w:p>
        </w:tc>
        <w:tc>
          <w:tcPr>
            <w:tcW w:w="2336" w:type="dxa"/>
          </w:tcPr>
          <w:p w14:paraId="5936D479" w14:textId="689F6987" w:rsidR="00B34EBB" w:rsidRDefault="004D4585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278200E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28E057C" w14:textId="77777777" w:rsidTr="0079673B">
        <w:trPr>
          <w:trHeight w:val="333"/>
        </w:trPr>
        <w:tc>
          <w:tcPr>
            <w:tcW w:w="2336" w:type="dxa"/>
          </w:tcPr>
          <w:p w14:paraId="20143468" w14:textId="24120ED1" w:rsidR="00B34EBB" w:rsidRDefault="004D4585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422B4DA0" w14:textId="365C09FB" w:rsidR="00B34EBB" w:rsidRDefault="004D4585" w:rsidP="00877863">
            <w:pPr>
              <w:pStyle w:val="BodyText"/>
              <w:spacing w:after="60"/>
              <w:ind w:left="0"/>
            </w:pPr>
            <w:r>
              <w:t>83.678444</w:t>
            </w:r>
          </w:p>
        </w:tc>
        <w:tc>
          <w:tcPr>
            <w:tcW w:w="2336" w:type="dxa"/>
          </w:tcPr>
          <w:p w14:paraId="124DD6C8" w14:textId="03F7B31C" w:rsidR="00B34EBB" w:rsidRDefault="004D4585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4F35807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017B398" w14:textId="77777777" w:rsidTr="0079673B">
        <w:trPr>
          <w:trHeight w:val="333"/>
        </w:trPr>
        <w:tc>
          <w:tcPr>
            <w:tcW w:w="2336" w:type="dxa"/>
          </w:tcPr>
          <w:p w14:paraId="2D753EFD" w14:textId="16EB0A41" w:rsidR="00B34EBB" w:rsidRDefault="004D4585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05FE3AB1" w14:textId="65F622C0" w:rsidR="00B34EBB" w:rsidRDefault="004D4585" w:rsidP="00877863">
            <w:pPr>
              <w:pStyle w:val="BodyText"/>
              <w:spacing w:after="60"/>
              <w:ind w:left="0"/>
            </w:pPr>
            <w:r>
              <w:t>-111.367210</w:t>
            </w:r>
          </w:p>
        </w:tc>
        <w:tc>
          <w:tcPr>
            <w:tcW w:w="2336" w:type="dxa"/>
          </w:tcPr>
          <w:p w14:paraId="051E566C" w14:textId="2EA00C66" w:rsidR="00B34EBB" w:rsidRDefault="004D4585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77E6109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AA1902F" w14:textId="77777777" w:rsidTr="0079673B">
        <w:trPr>
          <w:trHeight w:val="346"/>
        </w:trPr>
        <w:tc>
          <w:tcPr>
            <w:tcW w:w="2336" w:type="dxa"/>
          </w:tcPr>
          <w:p w14:paraId="3851AB5B" w14:textId="36EB865C" w:rsidR="00B34EBB" w:rsidRDefault="004D4585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3027936F" w14:textId="048E4846" w:rsidR="00B34EBB" w:rsidRDefault="004D4585" w:rsidP="00877863">
            <w:pPr>
              <w:pStyle w:val="BodyText"/>
              <w:spacing w:after="60"/>
              <w:ind w:left="0"/>
            </w:pPr>
            <w:r>
              <w:t>-153.585632</w:t>
            </w:r>
          </w:p>
        </w:tc>
        <w:tc>
          <w:tcPr>
            <w:tcW w:w="2336" w:type="dxa"/>
          </w:tcPr>
          <w:p w14:paraId="794FC6D6" w14:textId="05557383" w:rsidR="00B34EBB" w:rsidRDefault="004D4585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048C04D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73250EC6" w14:textId="77777777" w:rsidR="001924AB" w:rsidRDefault="00D53B8C" w:rsidP="00B34EBB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.1.3</w:t>
      </w:r>
      <w:r w:rsidR="00120530">
        <w:rPr>
          <w:sz w:val="22"/>
          <w:szCs w:val="22"/>
        </w:rPr>
        <w:t xml:space="preserve"> </w:t>
      </w:r>
      <w:r w:rsidR="001D767E" w:rsidRPr="00D001B8">
        <w:rPr>
          <w:b/>
          <w:bCs/>
          <w:sz w:val="22"/>
          <w:szCs w:val="22"/>
        </w:rPr>
        <w:t>MCE 2 – Step Response Test</w:t>
      </w:r>
    </w:p>
    <w:p w14:paraId="680EE523" w14:textId="77777777" w:rsidR="004D4585" w:rsidRDefault="004D4585" w:rsidP="004D4585">
      <w:pPr>
        <w:pStyle w:val="BodyText"/>
        <w:keepNext/>
        <w:spacing w:after="60"/>
        <w:ind w:left="0"/>
      </w:pPr>
      <w:r>
        <w:rPr>
          <w:noProof/>
          <w:szCs w:val="20"/>
          <w:u w:val="single"/>
        </w:rPr>
        <w:drawing>
          <wp:inline distT="0" distB="0" distL="0" distR="0" wp14:anchorId="269610E8" wp14:editId="390E630E">
            <wp:extent cx="5943600" cy="2125345"/>
            <wp:effectExtent l="0" t="0" r="0" b="825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5C70" w14:textId="6F68A1E1" w:rsidR="004D4585" w:rsidRDefault="004D4585" w:rsidP="004D4585">
      <w:pPr>
        <w:pStyle w:val="Caption"/>
        <w:jc w:val="left"/>
      </w:pPr>
      <w:r>
        <w:t xml:space="preserve">Figure </w:t>
      </w:r>
      <w:fldSimple w:instr=" SEQ Figure \* ARABIC ">
        <w:r w:rsidR="004C7A1D">
          <w:rPr>
            <w:noProof/>
          </w:rPr>
          <w:t>5</w:t>
        </w:r>
      </w:fldSimple>
      <w:r>
        <w:t>- Results for Motor Two Loaded</w:t>
      </w:r>
    </w:p>
    <w:p w14:paraId="6FB4A881" w14:textId="7B7C3BCB" w:rsidR="00120530" w:rsidRPr="004D5296" w:rsidRDefault="00120530" w:rsidP="00120530">
      <w:pPr>
        <w:pStyle w:val="BodyText"/>
        <w:spacing w:after="60"/>
        <w:ind w:left="0"/>
        <w:rPr>
          <w:szCs w:val="20"/>
          <w:u w:val="single"/>
        </w:rPr>
      </w:pPr>
      <w:proofErr w:type="gramStart"/>
      <w:r w:rsidRPr="004D5296">
        <w:rPr>
          <w:szCs w:val="20"/>
          <w:u w:val="single"/>
        </w:rPr>
        <w:t>&lt;IMAGE</w:t>
      </w:r>
      <w:r>
        <w:rPr>
          <w:szCs w:val="20"/>
        </w:rPr>
        <w:t>.STEP.RESPONSE.TEST</w:t>
      </w:r>
      <w:proofErr w:type="gramEnd"/>
      <w:r>
        <w:rPr>
          <w:szCs w:val="20"/>
        </w:rPr>
        <w:t>_1</w:t>
      </w:r>
      <w:r w:rsidRPr="004D5296">
        <w:rPr>
          <w:szCs w:val="20"/>
          <w:u w:val="single"/>
        </w:rPr>
        <w:t>&gt;</w:t>
      </w:r>
    </w:p>
    <w:p w14:paraId="00B15055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6E69A83C" w14:textId="77777777" w:rsidTr="00716A17">
        <w:tc>
          <w:tcPr>
            <w:tcW w:w="3208" w:type="dxa"/>
          </w:tcPr>
          <w:bookmarkEnd w:id="8"/>
          <w:p w14:paraId="2D637CE9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CBBBAAE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8F587DB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664CAB1F" w14:textId="77777777" w:rsidTr="00716A17">
        <w:tc>
          <w:tcPr>
            <w:tcW w:w="3208" w:type="dxa"/>
          </w:tcPr>
          <w:p w14:paraId="6667F12B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C9BE3B3" w14:textId="37BE2811" w:rsidR="00120530" w:rsidRPr="003B2DF7" w:rsidRDefault="004D458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3.1798</w:t>
            </w:r>
          </w:p>
        </w:tc>
        <w:tc>
          <w:tcPr>
            <w:tcW w:w="2894" w:type="dxa"/>
          </w:tcPr>
          <w:p w14:paraId="437B2524" w14:textId="57D353D4" w:rsidR="00120530" w:rsidRDefault="004D458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120530" w14:paraId="5C28FC2E" w14:textId="77777777" w:rsidTr="00716A17">
        <w:tc>
          <w:tcPr>
            <w:tcW w:w="3208" w:type="dxa"/>
          </w:tcPr>
          <w:p w14:paraId="264DA452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BA5B263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EB93636" w14:textId="2571F8B3" w:rsidR="00120530" w:rsidRDefault="004D458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197</w:t>
            </w:r>
          </w:p>
        </w:tc>
        <w:tc>
          <w:tcPr>
            <w:tcW w:w="2894" w:type="dxa"/>
          </w:tcPr>
          <w:p w14:paraId="5261A2F0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6B4ABA1" w14:textId="59AC1299" w:rsidR="00120530" w:rsidRDefault="004D458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B5F4F7F" w14:textId="77777777" w:rsidR="00120530" w:rsidRDefault="00120530" w:rsidP="00120530"/>
    <w:p w14:paraId="02798C5D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25F8E1AE" w14:textId="77777777" w:rsidTr="00716A17">
        <w:tc>
          <w:tcPr>
            <w:tcW w:w="3208" w:type="dxa"/>
          </w:tcPr>
          <w:p w14:paraId="0C0A7B5E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92B85BE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65B68428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2B6228D7" w14:textId="77777777" w:rsidTr="00716A17">
        <w:tc>
          <w:tcPr>
            <w:tcW w:w="3208" w:type="dxa"/>
          </w:tcPr>
          <w:p w14:paraId="57F6996A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A68631B" w14:textId="2193112E" w:rsidR="00120530" w:rsidRPr="003B2DF7" w:rsidRDefault="004D458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-0.0058</w:t>
            </w:r>
          </w:p>
        </w:tc>
        <w:tc>
          <w:tcPr>
            <w:tcW w:w="2894" w:type="dxa"/>
          </w:tcPr>
          <w:p w14:paraId="01AED65C" w14:textId="38287F90" w:rsidR="00120530" w:rsidRDefault="004D458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20530" w14:paraId="5366FF9F" w14:textId="77777777" w:rsidTr="00716A17">
        <w:tc>
          <w:tcPr>
            <w:tcW w:w="3208" w:type="dxa"/>
          </w:tcPr>
          <w:p w14:paraId="6FC59A65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AC100D1" w14:textId="4D7B0019" w:rsidR="00120530" w:rsidRDefault="004D458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698</w:t>
            </w:r>
          </w:p>
        </w:tc>
        <w:tc>
          <w:tcPr>
            <w:tcW w:w="2894" w:type="dxa"/>
          </w:tcPr>
          <w:p w14:paraId="29490999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2020AD8" w14:textId="4C1C1C10" w:rsidR="00120530" w:rsidRDefault="004D458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1695A0B" w14:textId="77777777" w:rsidR="000D39EB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31B02553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780D99C9" w14:textId="77777777" w:rsidTr="009677C9">
        <w:tc>
          <w:tcPr>
            <w:tcW w:w="3208" w:type="dxa"/>
          </w:tcPr>
          <w:p w14:paraId="4D94A603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AB19828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6A2712EA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1EF92DAA" w14:textId="77777777" w:rsidTr="009677C9">
        <w:tc>
          <w:tcPr>
            <w:tcW w:w="3208" w:type="dxa"/>
          </w:tcPr>
          <w:p w14:paraId="3CD19ABF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02A6C6D" w14:textId="67F2A93D" w:rsidR="000D39EB" w:rsidRPr="003B2DF7" w:rsidRDefault="004D458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2.938</w:t>
            </w:r>
          </w:p>
        </w:tc>
        <w:tc>
          <w:tcPr>
            <w:tcW w:w="2894" w:type="dxa"/>
          </w:tcPr>
          <w:p w14:paraId="068E5FAD" w14:textId="300B9DD9" w:rsidR="000D39EB" w:rsidRDefault="004D458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0D39EB" w14:paraId="799BF8F6" w14:textId="77777777" w:rsidTr="009677C9">
        <w:tc>
          <w:tcPr>
            <w:tcW w:w="3208" w:type="dxa"/>
          </w:tcPr>
          <w:p w14:paraId="5859A6FA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267A4F5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D300034" w14:textId="7A34F181" w:rsidR="000D39EB" w:rsidRDefault="004D458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204</w:t>
            </w:r>
          </w:p>
        </w:tc>
        <w:tc>
          <w:tcPr>
            <w:tcW w:w="2894" w:type="dxa"/>
          </w:tcPr>
          <w:p w14:paraId="1584A363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C7CC4F0" w14:textId="015F8B69" w:rsidR="000D39EB" w:rsidRDefault="004D458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FAAE409" w14:textId="77777777" w:rsidR="000D39EB" w:rsidRDefault="000D39EB" w:rsidP="000D39EB"/>
    <w:p w14:paraId="09FB120D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22A884A3" w14:textId="77777777" w:rsidTr="009677C9">
        <w:tc>
          <w:tcPr>
            <w:tcW w:w="3208" w:type="dxa"/>
          </w:tcPr>
          <w:p w14:paraId="7FF03C09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E3C11C4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18266A5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0FB09871" w14:textId="77777777" w:rsidTr="009677C9">
        <w:tc>
          <w:tcPr>
            <w:tcW w:w="3208" w:type="dxa"/>
          </w:tcPr>
          <w:p w14:paraId="35F519A3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6E55371" w14:textId="55E67878" w:rsidR="000D39EB" w:rsidRPr="003B2DF7" w:rsidRDefault="004D458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-0.0019</w:t>
            </w:r>
          </w:p>
        </w:tc>
        <w:tc>
          <w:tcPr>
            <w:tcW w:w="2894" w:type="dxa"/>
          </w:tcPr>
          <w:p w14:paraId="76BEC5A1" w14:textId="2201F9E1" w:rsidR="000D39EB" w:rsidRDefault="004D458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D39EB" w14:paraId="1C62ED15" w14:textId="77777777" w:rsidTr="009677C9">
        <w:tc>
          <w:tcPr>
            <w:tcW w:w="3208" w:type="dxa"/>
          </w:tcPr>
          <w:p w14:paraId="04D4F0B6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823186E" w14:textId="19D9DA0C" w:rsidR="000D39EB" w:rsidRDefault="004D458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681</w:t>
            </w:r>
          </w:p>
        </w:tc>
        <w:tc>
          <w:tcPr>
            <w:tcW w:w="2894" w:type="dxa"/>
          </w:tcPr>
          <w:p w14:paraId="756D3B81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A90B454" w14:textId="25F14BD3" w:rsidR="000D39EB" w:rsidRDefault="004D458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A2E0E21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73E0D71C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.1.4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2 – Frequency response Test</w:t>
      </w:r>
    </w:p>
    <w:p w14:paraId="13A9462F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5FF63A09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041D579F" w14:textId="77777777" w:rsidR="00B34EBB" w:rsidRPr="006770F5" w:rsidRDefault="00874B9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1AE80DD2" w14:textId="77777777" w:rsidTr="0079673B">
        <w:trPr>
          <w:trHeight w:val="628"/>
        </w:trPr>
        <w:tc>
          <w:tcPr>
            <w:tcW w:w="2336" w:type="dxa"/>
          </w:tcPr>
          <w:p w14:paraId="74B714E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2EA9A6D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3D72D73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79B7CAB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3B09EF35" w14:textId="77777777" w:rsidTr="0079673B">
        <w:trPr>
          <w:trHeight w:val="333"/>
        </w:trPr>
        <w:tc>
          <w:tcPr>
            <w:tcW w:w="2336" w:type="dxa"/>
          </w:tcPr>
          <w:p w14:paraId="5366EE34" w14:textId="6B0A8CC4" w:rsidR="00B34EBB" w:rsidRDefault="004D4585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2ECD3495" w14:textId="5EE2568C" w:rsidR="00B34EBB" w:rsidRDefault="004D4585" w:rsidP="00877863">
            <w:pPr>
              <w:pStyle w:val="BodyText"/>
              <w:spacing w:after="60"/>
              <w:ind w:left="0"/>
            </w:pPr>
            <w:r>
              <w:t>178.028412</w:t>
            </w:r>
          </w:p>
        </w:tc>
        <w:tc>
          <w:tcPr>
            <w:tcW w:w="2336" w:type="dxa"/>
          </w:tcPr>
          <w:p w14:paraId="1166FCFE" w14:textId="6D7E3C2B" w:rsidR="00B34EBB" w:rsidRDefault="004D4585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37044CF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0CB0C48" w14:textId="77777777" w:rsidTr="0079673B">
        <w:trPr>
          <w:trHeight w:val="346"/>
        </w:trPr>
        <w:tc>
          <w:tcPr>
            <w:tcW w:w="2336" w:type="dxa"/>
          </w:tcPr>
          <w:p w14:paraId="072A9CAC" w14:textId="0E1A7CCB" w:rsidR="00B34EBB" w:rsidRDefault="004D4585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08C932DA" w14:textId="128F2EE8" w:rsidR="00B34EBB" w:rsidRDefault="004D4585" w:rsidP="00877863">
            <w:pPr>
              <w:pStyle w:val="BodyText"/>
              <w:spacing w:after="60"/>
              <w:ind w:left="0"/>
            </w:pPr>
            <w:r>
              <w:t>-165.848190</w:t>
            </w:r>
          </w:p>
        </w:tc>
        <w:tc>
          <w:tcPr>
            <w:tcW w:w="2336" w:type="dxa"/>
          </w:tcPr>
          <w:p w14:paraId="29B089CC" w14:textId="4E69ED66" w:rsidR="00B34EBB" w:rsidRDefault="004D4585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74A31E3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4106D24" w14:textId="77777777" w:rsidTr="0079673B">
        <w:trPr>
          <w:trHeight w:val="333"/>
        </w:trPr>
        <w:tc>
          <w:tcPr>
            <w:tcW w:w="2336" w:type="dxa"/>
          </w:tcPr>
          <w:p w14:paraId="78A2F9FF" w14:textId="4437E1FC" w:rsidR="00B34EBB" w:rsidRDefault="004D4585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1F5DB5A8" w14:textId="7207ED32" w:rsidR="00B34EBB" w:rsidRDefault="004D4585" w:rsidP="00877863">
            <w:pPr>
              <w:pStyle w:val="BodyText"/>
              <w:spacing w:after="60"/>
              <w:ind w:left="0"/>
            </w:pPr>
            <w:r>
              <w:t>136.814911</w:t>
            </w:r>
          </w:p>
        </w:tc>
        <w:tc>
          <w:tcPr>
            <w:tcW w:w="2336" w:type="dxa"/>
          </w:tcPr>
          <w:p w14:paraId="690EB7FC" w14:textId="7C549566" w:rsidR="00B34EBB" w:rsidRDefault="004D4585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74B5231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BFA0786" w14:textId="77777777" w:rsidTr="0079673B">
        <w:trPr>
          <w:trHeight w:val="346"/>
        </w:trPr>
        <w:tc>
          <w:tcPr>
            <w:tcW w:w="2336" w:type="dxa"/>
          </w:tcPr>
          <w:p w14:paraId="6537F00B" w14:textId="29C7F439" w:rsidR="00B34EBB" w:rsidRDefault="004D4585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2E00BA67" w14:textId="21661470" w:rsidR="00B34EBB" w:rsidRDefault="004D4585" w:rsidP="00877863">
            <w:pPr>
              <w:pStyle w:val="BodyText"/>
              <w:spacing w:after="60"/>
              <w:ind w:left="0"/>
            </w:pPr>
            <w:r>
              <w:t>112.700203</w:t>
            </w:r>
          </w:p>
        </w:tc>
        <w:tc>
          <w:tcPr>
            <w:tcW w:w="2336" w:type="dxa"/>
          </w:tcPr>
          <w:p w14:paraId="6CFBC42D" w14:textId="501DF315" w:rsidR="00B34EBB" w:rsidRDefault="004D4585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11A1EC7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8330164" w14:textId="77777777" w:rsidTr="0079673B">
        <w:trPr>
          <w:trHeight w:val="333"/>
        </w:trPr>
        <w:tc>
          <w:tcPr>
            <w:tcW w:w="2336" w:type="dxa"/>
          </w:tcPr>
          <w:p w14:paraId="11FF552E" w14:textId="31CD0CB8" w:rsidR="00B34EBB" w:rsidRDefault="004D4585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0B7393B7" w14:textId="29BB9D53" w:rsidR="00B34EBB" w:rsidRDefault="004D4585" w:rsidP="00877863">
            <w:pPr>
              <w:pStyle w:val="BodyText"/>
              <w:spacing w:after="60"/>
              <w:ind w:left="0"/>
            </w:pPr>
            <w:r>
              <w:t>-56.343254</w:t>
            </w:r>
          </w:p>
        </w:tc>
        <w:tc>
          <w:tcPr>
            <w:tcW w:w="2336" w:type="dxa"/>
          </w:tcPr>
          <w:p w14:paraId="6BF68A53" w14:textId="1D8F45E2" w:rsidR="00B34EBB" w:rsidRDefault="004D4585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6C2590D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463AA9A" w14:textId="77777777" w:rsidTr="0079673B">
        <w:trPr>
          <w:trHeight w:val="333"/>
        </w:trPr>
        <w:tc>
          <w:tcPr>
            <w:tcW w:w="2336" w:type="dxa"/>
          </w:tcPr>
          <w:p w14:paraId="57C93F74" w14:textId="2EF45E1B" w:rsidR="00B34EBB" w:rsidRDefault="004D4585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5E943528" w14:textId="439DE13B" w:rsidR="00B34EBB" w:rsidRDefault="004D4585" w:rsidP="00877863">
            <w:pPr>
              <w:pStyle w:val="BodyText"/>
              <w:spacing w:after="60"/>
              <w:ind w:left="0"/>
            </w:pPr>
            <w:r>
              <w:t>-31.765507</w:t>
            </w:r>
          </w:p>
        </w:tc>
        <w:tc>
          <w:tcPr>
            <w:tcW w:w="2336" w:type="dxa"/>
          </w:tcPr>
          <w:p w14:paraId="76C82E92" w14:textId="7756DD87" w:rsidR="00B34EBB" w:rsidRDefault="004D4585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78AF9E9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809D6B7" w14:textId="77777777" w:rsidTr="0079673B">
        <w:trPr>
          <w:trHeight w:val="346"/>
        </w:trPr>
        <w:tc>
          <w:tcPr>
            <w:tcW w:w="2336" w:type="dxa"/>
          </w:tcPr>
          <w:p w14:paraId="7E947BC8" w14:textId="1A72ABA4" w:rsidR="00B34EBB" w:rsidRDefault="004D4585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215D9D72" w14:textId="3C2F7929" w:rsidR="00B34EBB" w:rsidRDefault="004D4585" w:rsidP="00877863">
            <w:pPr>
              <w:pStyle w:val="BodyText"/>
              <w:spacing w:after="60"/>
              <w:ind w:left="0"/>
            </w:pPr>
            <w:r>
              <w:t>-60.180992</w:t>
            </w:r>
          </w:p>
        </w:tc>
        <w:tc>
          <w:tcPr>
            <w:tcW w:w="2336" w:type="dxa"/>
          </w:tcPr>
          <w:p w14:paraId="1F6DE693" w14:textId="42B1F949" w:rsidR="00B34EBB" w:rsidRDefault="004D4585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563345C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7C7EED03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2C5797AF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1EC27B97" w14:textId="77777777" w:rsidTr="0079673B">
        <w:trPr>
          <w:trHeight w:val="628"/>
        </w:trPr>
        <w:tc>
          <w:tcPr>
            <w:tcW w:w="2336" w:type="dxa"/>
          </w:tcPr>
          <w:p w14:paraId="3762D75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65EBD20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22E499C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36EC353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7A97AC01" w14:textId="77777777" w:rsidTr="0079673B">
        <w:trPr>
          <w:trHeight w:val="333"/>
        </w:trPr>
        <w:tc>
          <w:tcPr>
            <w:tcW w:w="2336" w:type="dxa"/>
          </w:tcPr>
          <w:p w14:paraId="260C05F5" w14:textId="675F0D2E" w:rsidR="00B34EBB" w:rsidRDefault="004C7A1D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364D4106" w14:textId="44899ED0" w:rsidR="00B34EBB" w:rsidRDefault="004C7A1D" w:rsidP="00877863">
            <w:pPr>
              <w:pStyle w:val="BodyText"/>
              <w:spacing w:after="60"/>
              <w:ind w:left="0"/>
            </w:pPr>
            <w:r>
              <w:t>168.893265</w:t>
            </w:r>
          </w:p>
        </w:tc>
        <w:tc>
          <w:tcPr>
            <w:tcW w:w="2336" w:type="dxa"/>
          </w:tcPr>
          <w:p w14:paraId="4CC465C9" w14:textId="6E9E6A20" w:rsidR="00B34EBB" w:rsidRDefault="004C7A1D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2581AB5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FB6B205" w14:textId="77777777" w:rsidTr="0079673B">
        <w:trPr>
          <w:trHeight w:val="346"/>
        </w:trPr>
        <w:tc>
          <w:tcPr>
            <w:tcW w:w="2336" w:type="dxa"/>
          </w:tcPr>
          <w:p w14:paraId="27AE9C6C" w14:textId="77ADE3AD" w:rsidR="00B34EBB" w:rsidRDefault="004C7A1D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70B3B106" w14:textId="65045909" w:rsidR="00B34EBB" w:rsidRDefault="004C7A1D" w:rsidP="00877863">
            <w:pPr>
              <w:pStyle w:val="BodyText"/>
              <w:spacing w:after="60"/>
              <w:ind w:left="0"/>
            </w:pPr>
            <w:r>
              <w:t>-176.855682</w:t>
            </w:r>
          </w:p>
        </w:tc>
        <w:tc>
          <w:tcPr>
            <w:tcW w:w="2336" w:type="dxa"/>
          </w:tcPr>
          <w:p w14:paraId="389B328F" w14:textId="72D88B67" w:rsidR="00B34EBB" w:rsidRDefault="004C7A1D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34EF69B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CDA3472" w14:textId="77777777" w:rsidTr="0079673B">
        <w:trPr>
          <w:trHeight w:val="333"/>
        </w:trPr>
        <w:tc>
          <w:tcPr>
            <w:tcW w:w="2336" w:type="dxa"/>
          </w:tcPr>
          <w:p w14:paraId="7ED85A48" w14:textId="6B524A32" w:rsidR="00B34EBB" w:rsidRDefault="004C7A1D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4D0C6EA5" w14:textId="4EF54CE2" w:rsidR="00B34EBB" w:rsidRDefault="004C7A1D" w:rsidP="00877863">
            <w:pPr>
              <w:pStyle w:val="BodyText"/>
              <w:spacing w:after="60"/>
              <w:ind w:left="0"/>
            </w:pPr>
            <w:r>
              <w:t>132.686539</w:t>
            </w:r>
          </w:p>
        </w:tc>
        <w:tc>
          <w:tcPr>
            <w:tcW w:w="2336" w:type="dxa"/>
          </w:tcPr>
          <w:p w14:paraId="70FD9EC2" w14:textId="33936985" w:rsidR="00B34EBB" w:rsidRDefault="004C7A1D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4CC06B1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232DB17" w14:textId="77777777" w:rsidTr="0079673B">
        <w:trPr>
          <w:trHeight w:val="346"/>
        </w:trPr>
        <w:tc>
          <w:tcPr>
            <w:tcW w:w="2336" w:type="dxa"/>
          </w:tcPr>
          <w:p w14:paraId="2A1AA506" w14:textId="7E80829B" w:rsidR="00B34EBB" w:rsidRDefault="004C7A1D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5B39A614" w14:textId="231F61B5" w:rsidR="00B34EBB" w:rsidRDefault="004C7A1D" w:rsidP="00877863">
            <w:pPr>
              <w:pStyle w:val="BodyText"/>
              <w:spacing w:after="60"/>
              <w:ind w:left="0"/>
            </w:pPr>
            <w:r>
              <w:t>107.795540</w:t>
            </w:r>
          </w:p>
        </w:tc>
        <w:tc>
          <w:tcPr>
            <w:tcW w:w="2336" w:type="dxa"/>
          </w:tcPr>
          <w:p w14:paraId="4DA5315F" w14:textId="05F417BA" w:rsidR="00B34EBB" w:rsidRDefault="004C7A1D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5563D6C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EBD924A" w14:textId="77777777" w:rsidTr="0079673B">
        <w:trPr>
          <w:trHeight w:val="333"/>
        </w:trPr>
        <w:tc>
          <w:tcPr>
            <w:tcW w:w="2336" w:type="dxa"/>
          </w:tcPr>
          <w:p w14:paraId="240C02E9" w14:textId="08F73745" w:rsidR="00B34EBB" w:rsidRDefault="004C7A1D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7BD85A5D" w14:textId="0F0FF909" w:rsidR="00B34EBB" w:rsidRDefault="004C7A1D" w:rsidP="00877863">
            <w:pPr>
              <w:pStyle w:val="BodyText"/>
              <w:spacing w:after="60"/>
              <w:ind w:left="0"/>
            </w:pPr>
            <w:r>
              <w:t>67.269386</w:t>
            </w:r>
          </w:p>
        </w:tc>
        <w:tc>
          <w:tcPr>
            <w:tcW w:w="2336" w:type="dxa"/>
          </w:tcPr>
          <w:p w14:paraId="360FAB0E" w14:textId="72D17B24" w:rsidR="00B34EBB" w:rsidRDefault="004C7A1D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122208F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A1E4602" w14:textId="77777777" w:rsidTr="0079673B">
        <w:trPr>
          <w:trHeight w:val="333"/>
        </w:trPr>
        <w:tc>
          <w:tcPr>
            <w:tcW w:w="2336" w:type="dxa"/>
          </w:tcPr>
          <w:p w14:paraId="09A1F614" w14:textId="3BA19752" w:rsidR="00B34EBB" w:rsidRDefault="004C7A1D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256A24E6" w14:textId="4136FD81" w:rsidR="00B34EBB" w:rsidRDefault="004C7A1D" w:rsidP="00877863">
            <w:pPr>
              <w:pStyle w:val="BodyText"/>
              <w:spacing w:after="60"/>
              <w:ind w:left="0"/>
            </w:pPr>
            <w:r>
              <w:t>-22.984324</w:t>
            </w:r>
          </w:p>
        </w:tc>
        <w:tc>
          <w:tcPr>
            <w:tcW w:w="2336" w:type="dxa"/>
          </w:tcPr>
          <w:p w14:paraId="741657E7" w14:textId="75A81A19" w:rsidR="00B34EBB" w:rsidRDefault="004C7A1D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18373CA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257996B" w14:textId="77777777" w:rsidTr="0079673B">
        <w:trPr>
          <w:trHeight w:val="346"/>
        </w:trPr>
        <w:tc>
          <w:tcPr>
            <w:tcW w:w="2336" w:type="dxa"/>
          </w:tcPr>
          <w:p w14:paraId="167079D2" w14:textId="4C6849DA" w:rsidR="00B34EBB" w:rsidRDefault="004C7A1D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73FE1E84" w14:textId="57E61858" w:rsidR="00B34EBB" w:rsidRDefault="004C7A1D" w:rsidP="00877863">
            <w:pPr>
              <w:pStyle w:val="BodyText"/>
              <w:spacing w:after="60"/>
              <w:ind w:left="0"/>
            </w:pPr>
            <w:r>
              <w:t>-152.875870</w:t>
            </w:r>
          </w:p>
        </w:tc>
        <w:tc>
          <w:tcPr>
            <w:tcW w:w="2336" w:type="dxa"/>
          </w:tcPr>
          <w:p w14:paraId="76E594C0" w14:textId="3140D43E" w:rsidR="00B34EBB" w:rsidRDefault="004C7A1D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6088920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25A58D84" w14:textId="77777777" w:rsidR="001924AB" w:rsidRPr="00D001B8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.1.5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Step Response Test</w:t>
      </w:r>
    </w:p>
    <w:p w14:paraId="2BB40504" w14:textId="77777777" w:rsidR="004C7A1D" w:rsidRDefault="004C7A1D" w:rsidP="004C7A1D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lastRenderedPageBreak/>
        <w:drawing>
          <wp:inline distT="0" distB="0" distL="0" distR="0" wp14:anchorId="00CCCE87" wp14:editId="17EF8C17">
            <wp:extent cx="5943600" cy="2125345"/>
            <wp:effectExtent l="0" t="0" r="0" b="825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3E00" w14:textId="47EBB256" w:rsidR="004C7A1D" w:rsidRDefault="004C7A1D" w:rsidP="004C7A1D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 Results for Motor Three</w:t>
      </w:r>
    </w:p>
    <w:p w14:paraId="5B32CD4E" w14:textId="7293D089" w:rsidR="007A0BF6" w:rsidRDefault="007A0BF6" w:rsidP="007A0BF6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&lt;IMAGE.STEP.RESPONSE.TEST</w:t>
      </w:r>
      <w:proofErr w:type="gramEnd"/>
      <w:r>
        <w:rPr>
          <w:sz w:val="22"/>
          <w:szCs w:val="22"/>
        </w:rPr>
        <w:t>&gt;</w:t>
      </w:r>
    </w:p>
    <w:p w14:paraId="46FB06B2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7D308BC7" w14:textId="77777777" w:rsidTr="00716A17">
        <w:tc>
          <w:tcPr>
            <w:tcW w:w="3208" w:type="dxa"/>
          </w:tcPr>
          <w:p w14:paraId="273CC0F1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0C2B511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8A92D03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518F561D" w14:textId="77777777" w:rsidTr="00716A17">
        <w:tc>
          <w:tcPr>
            <w:tcW w:w="3208" w:type="dxa"/>
          </w:tcPr>
          <w:p w14:paraId="4A6F3A44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81B2EFA" w14:textId="0B70A10A" w:rsidR="007A0BF6" w:rsidRPr="003B2DF7" w:rsidRDefault="004C7A1D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3.2019</w:t>
            </w:r>
          </w:p>
        </w:tc>
        <w:tc>
          <w:tcPr>
            <w:tcW w:w="2894" w:type="dxa"/>
          </w:tcPr>
          <w:p w14:paraId="35E5F25B" w14:textId="464C3A53" w:rsidR="007A0BF6" w:rsidRDefault="004C7A1D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7A0BF6" w14:paraId="626D5D53" w14:textId="77777777" w:rsidTr="00716A17">
        <w:tc>
          <w:tcPr>
            <w:tcW w:w="3208" w:type="dxa"/>
          </w:tcPr>
          <w:p w14:paraId="02E77433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4617DF5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B29C0AD" w14:textId="70E447F6" w:rsidR="007A0BF6" w:rsidRDefault="004C7A1D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174</w:t>
            </w:r>
          </w:p>
        </w:tc>
        <w:tc>
          <w:tcPr>
            <w:tcW w:w="2894" w:type="dxa"/>
          </w:tcPr>
          <w:p w14:paraId="7BD17ECE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EFAB137" w14:textId="0855B38C" w:rsidR="007A0BF6" w:rsidRDefault="004C7A1D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18A22AE5" w14:textId="77777777" w:rsidR="007A0BF6" w:rsidRDefault="007A0BF6" w:rsidP="007A0BF6"/>
    <w:p w14:paraId="205462B1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4F6B714F" w14:textId="77777777" w:rsidTr="00716A17">
        <w:tc>
          <w:tcPr>
            <w:tcW w:w="3208" w:type="dxa"/>
          </w:tcPr>
          <w:p w14:paraId="605AEF6C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B9FFB3F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637660C6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3CD6365B" w14:textId="77777777" w:rsidTr="00716A17">
        <w:tc>
          <w:tcPr>
            <w:tcW w:w="3208" w:type="dxa"/>
          </w:tcPr>
          <w:p w14:paraId="67E6B452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8A098B7" w14:textId="108D9252" w:rsidR="007A0BF6" w:rsidRPr="003B2DF7" w:rsidRDefault="004C7A1D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-0.009</w:t>
            </w:r>
          </w:p>
        </w:tc>
        <w:tc>
          <w:tcPr>
            <w:tcW w:w="2894" w:type="dxa"/>
          </w:tcPr>
          <w:p w14:paraId="640F5FAC" w14:textId="530D4387" w:rsidR="007A0BF6" w:rsidRDefault="004C7A1D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A0BF6" w14:paraId="5E253B3A" w14:textId="77777777" w:rsidTr="00716A17">
        <w:tc>
          <w:tcPr>
            <w:tcW w:w="3208" w:type="dxa"/>
          </w:tcPr>
          <w:p w14:paraId="00F017FB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5D4A046" w14:textId="2D2B740F" w:rsidR="007A0BF6" w:rsidRDefault="004C7A1D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728</w:t>
            </w:r>
          </w:p>
        </w:tc>
        <w:tc>
          <w:tcPr>
            <w:tcW w:w="2894" w:type="dxa"/>
          </w:tcPr>
          <w:p w14:paraId="191557BA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2D345AF" w14:textId="27DAF0CB" w:rsidR="007A0BF6" w:rsidRDefault="004C7A1D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55E10C3" w14:textId="77777777" w:rsidR="00FE000E" w:rsidRDefault="00FE000E" w:rsidP="00FE000E">
      <w:pPr>
        <w:pStyle w:val="BodyText"/>
        <w:spacing w:after="60"/>
        <w:ind w:left="0"/>
        <w:rPr>
          <w:sz w:val="22"/>
          <w:szCs w:val="22"/>
        </w:rPr>
      </w:pPr>
    </w:p>
    <w:p w14:paraId="14B5E9E0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3017242D" w14:textId="77777777" w:rsidTr="009677C9">
        <w:tc>
          <w:tcPr>
            <w:tcW w:w="3208" w:type="dxa"/>
          </w:tcPr>
          <w:p w14:paraId="21D9F278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137B2FF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10DAAC78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6F056772" w14:textId="77777777" w:rsidTr="009677C9">
        <w:tc>
          <w:tcPr>
            <w:tcW w:w="3208" w:type="dxa"/>
          </w:tcPr>
          <w:p w14:paraId="02D3AF1D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DF19A12" w14:textId="31CDC2D3" w:rsidR="00FE000E" w:rsidRPr="003B2DF7" w:rsidRDefault="004C7A1D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2.799</w:t>
            </w:r>
          </w:p>
        </w:tc>
        <w:tc>
          <w:tcPr>
            <w:tcW w:w="2894" w:type="dxa"/>
          </w:tcPr>
          <w:p w14:paraId="08B0504E" w14:textId="55519845" w:rsidR="00FE000E" w:rsidRDefault="004C7A1D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FE000E" w14:paraId="0EC55598" w14:textId="77777777" w:rsidTr="009677C9">
        <w:tc>
          <w:tcPr>
            <w:tcW w:w="3208" w:type="dxa"/>
          </w:tcPr>
          <w:p w14:paraId="3D5E7993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C6ACB4D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8062D13" w14:textId="09FDF02D" w:rsidR="00FE000E" w:rsidRDefault="004C7A1D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218</w:t>
            </w:r>
          </w:p>
        </w:tc>
        <w:tc>
          <w:tcPr>
            <w:tcW w:w="2894" w:type="dxa"/>
          </w:tcPr>
          <w:p w14:paraId="7FFC2583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7381D36" w14:textId="365A6FE9" w:rsidR="00FE000E" w:rsidRDefault="004C7A1D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3716BCE" w14:textId="77777777" w:rsidR="00FE000E" w:rsidRDefault="00FE000E" w:rsidP="00FE000E"/>
    <w:p w14:paraId="71419187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5F85A18C" w14:textId="77777777" w:rsidTr="009677C9">
        <w:tc>
          <w:tcPr>
            <w:tcW w:w="3208" w:type="dxa"/>
          </w:tcPr>
          <w:p w14:paraId="7B78E41F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7D471AB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5C19A96D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290EC7B6" w14:textId="77777777" w:rsidTr="009677C9">
        <w:tc>
          <w:tcPr>
            <w:tcW w:w="3208" w:type="dxa"/>
          </w:tcPr>
          <w:p w14:paraId="249367BB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5FF2BAD" w14:textId="5554B868" w:rsidR="00FE000E" w:rsidRPr="003B2DF7" w:rsidRDefault="004C7A1D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-0.0034</w:t>
            </w:r>
          </w:p>
        </w:tc>
        <w:tc>
          <w:tcPr>
            <w:tcW w:w="2894" w:type="dxa"/>
          </w:tcPr>
          <w:p w14:paraId="693B7545" w14:textId="01C51FA0" w:rsidR="00FE000E" w:rsidRDefault="004C7A1D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E000E" w14:paraId="4A8B168F" w14:textId="77777777" w:rsidTr="009677C9">
        <w:tc>
          <w:tcPr>
            <w:tcW w:w="3208" w:type="dxa"/>
          </w:tcPr>
          <w:p w14:paraId="37105D52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9D8E237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9"/>
            <w:r>
              <w:rPr>
                <w:szCs w:val="20"/>
              </w:rPr>
              <w:t>TIME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  <w:tc>
          <w:tcPr>
            <w:tcW w:w="2894" w:type="dxa"/>
          </w:tcPr>
          <w:p w14:paraId="606B2022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8BCB57C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0"/>
            <w:r>
              <w:rPr>
                <w:szCs w:val="20"/>
              </w:rPr>
              <w:t>RESULTS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</w:tr>
    </w:tbl>
    <w:p w14:paraId="54ED54D9" w14:textId="77777777" w:rsidR="00FE000E" w:rsidRPr="00F858AC" w:rsidRDefault="00FE000E" w:rsidP="007A0BF6">
      <w:pPr>
        <w:pStyle w:val="BodyText"/>
        <w:spacing w:after="60"/>
        <w:ind w:left="0"/>
        <w:rPr>
          <w:b/>
          <w:bCs/>
          <w:szCs w:val="20"/>
        </w:rPr>
      </w:pPr>
    </w:p>
    <w:p w14:paraId="2FDCEE10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49A59E80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.1.6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Frequency Response Test</w:t>
      </w:r>
    </w:p>
    <w:p w14:paraId="71BE614C" w14:textId="77777777" w:rsidR="00F873E9" w:rsidRDefault="00F873E9" w:rsidP="00F858AC">
      <w:pPr>
        <w:pStyle w:val="BodyText"/>
        <w:spacing w:after="60"/>
        <w:ind w:left="0"/>
        <w:rPr>
          <w:sz w:val="22"/>
          <w:szCs w:val="22"/>
        </w:rPr>
      </w:pPr>
    </w:p>
    <w:p w14:paraId="2FA7A7C8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4DDC7135" w14:textId="77777777" w:rsidR="00B34EBB" w:rsidRPr="006770F5" w:rsidRDefault="00874B9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11"/>
      <w:r w:rsidRPr="00B0384C">
        <w:rPr>
          <w:b/>
          <w:bCs/>
          <w:color w:val="000000" w:themeColor="text1"/>
          <w:u w:val="single"/>
        </w:rPr>
        <w:t>&lt;INSERT TABLE&gt;</w:t>
      </w:r>
      <w:commentRangeEnd w:id="11"/>
      <w:r w:rsidRPr="00B0384C">
        <w:rPr>
          <w:rStyle w:val="CommentReference"/>
          <w:color w:val="000000" w:themeColor="text1"/>
        </w:rPr>
        <w:commentReference w:id="11"/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4EBB" w14:paraId="08748AED" w14:textId="77777777" w:rsidTr="0079673B">
        <w:trPr>
          <w:trHeight w:val="628"/>
        </w:trPr>
        <w:tc>
          <w:tcPr>
            <w:tcW w:w="1250" w:type="pct"/>
          </w:tcPr>
          <w:p w14:paraId="1CEFD80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50" w:type="pct"/>
          </w:tcPr>
          <w:p w14:paraId="383F028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50" w:type="pct"/>
          </w:tcPr>
          <w:p w14:paraId="645085D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50" w:type="pct"/>
          </w:tcPr>
          <w:p w14:paraId="002AE3D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22BA54E6" w14:textId="77777777" w:rsidTr="0079673B">
        <w:trPr>
          <w:trHeight w:val="333"/>
        </w:trPr>
        <w:tc>
          <w:tcPr>
            <w:tcW w:w="1250" w:type="pct"/>
          </w:tcPr>
          <w:p w14:paraId="7A026051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1250" w:type="pct"/>
          </w:tcPr>
          <w:p w14:paraId="4835F0D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58642DC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163C4F4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0E471B3" w14:textId="77777777" w:rsidTr="0079673B">
        <w:trPr>
          <w:trHeight w:val="346"/>
        </w:trPr>
        <w:tc>
          <w:tcPr>
            <w:tcW w:w="1250" w:type="pct"/>
          </w:tcPr>
          <w:p w14:paraId="6157C9EE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250" w:type="pct"/>
          </w:tcPr>
          <w:p w14:paraId="7FEA892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639C60E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013E5F8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B0B395B" w14:textId="77777777" w:rsidTr="0079673B">
        <w:trPr>
          <w:trHeight w:val="333"/>
        </w:trPr>
        <w:tc>
          <w:tcPr>
            <w:tcW w:w="1250" w:type="pct"/>
          </w:tcPr>
          <w:p w14:paraId="66EAB2D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250" w:type="pct"/>
          </w:tcPr>
          <w:p w14:paraId="54DB22F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75D84CA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0602232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B576B5C" w14:textId="77777777" w:rsidTr="0079673B">
        <w:trPr>
          <w:trHeight w:val="346"/>
        </w:trPr>
        <w:tc>
          <w:tcPr>
            <w:tcW w:w="1250" w:type="pct"/>
          </w:tcPr>
          <w:p w14:paraId="18A415A7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250" w:type="pct"/>
          </w:tcPr>
          <w:p w14:paraId="69DF66F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3A7E97A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258DC8A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CA0029F" w14:textId="77777777" w:rsidTr="0079673B">
        <w:trPr>
          <w:trHeight w:val="333"/>
        </w:trPr>
        <w:tc>
          <w:tcPr>
            <w:tcW w:w="1250" w:type="pct"/>
          </w:tcPr>
          <w:p w14:paraId="73BE873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250" w:type="pct"/>
          </w:tcPr>
          <w:p w14:paraId="6F55CD7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49B8974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498FCC5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F5C2EEC" w14:textId="77777777" w:rsidTr="0079673B">
        <w:trPr>
          <w:trHeight w:val="333"/>
        </w:trPr>
        <w:tc>
          <w:tcPr>
            <w:tcW w:w="1250" w:type="pct"/>
          </w:tcPr>
          <w:p w14:paraId="11916AC0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250" w:type="pct"/>
          </w:tcPr>
          <w:p w14:paraId="12B90B3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5FEEF63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6D67BA1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16FBE34" w14:textId="77777777" w:rsidTr="0079673B">
        <w:trPr>
          <w:trHeight w:val="346"/>
        </w:trPr>
        <w:tc>
          <w:tcPr>
            <w:tcW w:w="1250" w:type="pct"/>
          </w:tcPr>
          <w:p w14:paraId="4E80F0B8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250" w:type="pct"/>
          </w:tcPr>
          <w:p w14:paraId="439FACA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5FAEFBB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56FADFF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66E0D42A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Compression</w:t>
      </w:r>
    </w:p>
    <w:p w14:paraId="5A383216" w14:textId="77777777" w:rsidR="00B34EBB" w:rsidRPr="006770F5" w:rsidRDefault="00874B9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12"/>
      <w:r w:rsidRPr="00B0384C">
        <w:rPr>
          <w:b/>
          <w:bCs/>
          <w:color w:val="000000" w:themeColor="text1"/>
          <w:u w:val="single"/>
        </w:rPr>
        <w:t>&lt;INSERT TABLE&gt;</w:t>
      </w:r>
      <w:commentRangeEnd w:id="12"/>
      <w:r w:rsidRPr="00B0384C">
        <w:rPr>
          <w:rStyle w:val="CommentReference"/>
          <w:color w:val="000000" w:themeColor="text1"/>
        </w:rPr>
        <w:commentReference w:id="12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5975B9EC" w14:textId="77777777" w:rsidTr="0079673B">
        <w:trPr>
          <w:trHeight w:val="628"/>
        </w:trPr>
        <w:tc>
          <w:tcPr>
            <w:tcW w:w="2336" w:type="dxa"/>
          </w:tcPr>
          <w:p w14:paraId="38E6663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79ECE96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0C2296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03BBDF6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529899D4" w14:textId="77777777" w:rsidTr="0079673B">
        <w:trPr>
          <w:trHeight w:val="333"/>
        </w:trPr>
        <w:tc>
          <w:tcPr>
            <w:tcW w:w="2336" w:type="dxa"/>
          </w:tcPr>
          <w:p w14:paraId="146A6E3A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5213523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A466CE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ACC16F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F0132EA" w14:textId="77777777" w:rsidTr="0079673B">
        <w:trPr>
          <w:trHeight w:val="346"/>
        </w:trPr>
        <w:tc>
          <w:tcPr>
            <w:tcW w:w="2336" w:type="dxa"/>
          </w:tcPr>
          <w:p w14:paraId="43522D09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4296960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6054EC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4ABD46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E92FF58" w14:textId="77777777" w:rsidTr="0079673B">
        <w:trPr>
          <w:trHeight w:val="333"/>
        </w:trPr>
        <w:tc>
          <w:tcPr>
            <w:tcW w:w="2336" w:type="dxa"/>
          </w:tcPr>
          <w:p w14:paraId="2C0B024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3D62BA9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F9C8B5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39B798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6ABA4E0" w14:textId="77777777" w:rsidTr="0079673B">
        <w:trPr>
          <w:trHeight w:val="346"/>
        </w:trPr>
        <w:tc>
          <w:tcPr>
            <w:tcW w:w="2336" w:type="dxa"/>
          </w:tcPr>
          <w:p w14:paraId="685ACD1A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7E7B3B4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89E150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3992EF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E152A8F" w14:textId="77777777" w:rsidTr="0079673B">
        <w:trPr>
          <w:trHeight w:val="333"/>
        </w:trPr>
        <w:tc>
          <w:tcPr>
            <w:tcW w:w="2336" w:type="dxa"/>
          </w:tcPr>
          <w:p w14:paraId="61E11BD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13F5C14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6038C4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129DD2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21BB824" w14:textId="77777777" w:rsidTr="0079673B">
        <w:trPr>
          <w:trHeight w:val="333"/>
        </w:trPr>
        <w:tc>
          <w:tcPr>
            <w:tcW w:w="2336" w:type="dxa"/>
          </w:tcPr>
          <w:p w14:paraId="2D0E752F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1EB25F9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C0B1E8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19F94C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4A5B95A" w14:textId="77777777" w:rsidTr="0079673B">
        <w:trPr>
          <w:trHeight w:val="346"/>
        </w:trPr>
        <w:tc>
          <w:tcPr>
            <w:tcW w:w="2336" w:type="dxa"/>
          </w:tcPr>
          <w:p w14:paraId="6C73FDB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38DA327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5D00F4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9E6C1C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44C49068" w14:textId="77777777" w:rsidR="00F873E9" w:rsidRPr="00D706C7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 w:rsidR="005D7FCD" w:rsidRPr="00D706C7">
        <w:rPr>
          <w:b/>
          <w:bCs/>
          <w:sz w:val="22"/>
          <w:szCs w:val="22"/>
        </w:rPr>
        <w:t xml:space="preserve"> </w:t>
      </w:r>
      <w:r w:rsidR="00922DF2" w:rsidRPr="00D706C7">
        <w:rPr>
          <w:b/>
          <w:bCs/>
          <w:sz w:val="22"/>
          <w:szCs w:val="22"/>
        </w:rPr>
        <w:t>Holding Load Test</w:t>
      </w:r>
    </w:p>
    <w:p w14:paraId="43E4B009" w14:textId="77777777" w:rsidR="005D7FCD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9</w:t>
      </w:r>
      <w:r>
        <w:rPr>
          <w:sz w:val="22"/>
          <w:szCs w:val="22"/>
        </w:rPr>
        <w:t>.1</w:t>
      </w:r>
      <w:r w:rsidR="00922DF2">
        <w:rPr>
          <w:sz w:val="22"/>
          <w:szCs w:val="22"/>
        </w:rPr>
        <w:t xml:space="preserve"> Brake OFF, LEMA </w:t>
      </w:r>
      <w:r w:rsidR="001C56AD">
        <w:rPr>
          <w:sz w:val="22"/>
          <w:szCs w:val="22"/>
        </w:rPr>
        <w:t>O</w:t>
      </w:r>
      <w:r w:rsidR="00922DF2">
        <w:rPr>
          <w:sz w:val="22"/>
          <w:szCs w:val="22"/>
        </w:rPr>
        <w:t xml:space="preserve">utput </w:t>
      </w:r>
      <w:r w:rsidR="001C56AD">
        <w:rPr>
          <w:sz w:val="22"/>
          <w:szCs w:val="22"/>
        </w:rPr>
        <w:t>L</w:t>
      </w:r>
      <w:r w:rsidR="00922DF2">
        <w:rPr>
          <w:sz w:val="22"/>
          <w:szCs w:val="22"/>
        </w:rPr>
        <w:t>ocked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32"/>
        <w:gridCol w:w="1845"/>
        <w:gridCol w:w="2178"/>
        <w:gridCol w:w="2700"/>
      </w:tblGrid>
      <w:tr w:rsidR="00901616" w14:paraId="7ED5C2A9" w14:textId="77777777" w:rsidTr="00901616">
        <w:trPr>
          <w:trHeight w:val="306"/>
        </w:trPr>
        <w:tc>
          <w:tcPr>
            <w:tcW w:w="2632" w:type="dxa"/>
          </w:tcPr>
          <w:p w14:paraId="37422356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1845" w:type="dxa"/>
          </w:tcPr>
          <w:p w14:paraId="7F525A74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2178" w:type="dxa"/>
          </w:tcPr>
          <w:p w14:paraId="15650788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Pass/Fail</w:t>
            </w:r>
          </w:p>
        </w:tc>
        <w:tc>
          <w:tcPr>
            <w:tcW w:w="2700" w:type="dxa"/>
          </w:tcPr>
          <w:p w14:paraId="5FDEBBC1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 Pass/Fail</w:t>
            </w:r>
          </w:p>
        </w:tc>
      </w:tr>
      <w:tr w:rsidR="00901616" w14:paraId="7055CEF9" w14:textId="77777777" w:rsidTr="00901616">
        <w:trPr>
          <w:trHeight w:val="846"/>
        </w:trPr>
        <w:tc>
          <w:tcPr>
            <w:tcW w:w="2632" w:type="dxa"/>
          </w:tcPr>
          <w:p w14:paraId="6999CEA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r w:rsidR="00162A8E">
              <w:rPr>
                <w:sz w:val="22"/>
                <w:szCs w:val="22"/>
              </w:rPr>
              <w:t xml:space="preserve">6.7.8.1.1 </w:t>
            </w:r>
            <w:r>
              <w:rPr>
                <w:sz w:val="22"/>
                <w:szCs w:val="22"/>
              </w:rPr>
              <w:t xml:space="preserve">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4C997685" w14:textId="77777777" w:rsidR="00901616" w:rsidRDefault="00DF3BDA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13"/>
            <w:r>
              <w:rPr>
                <w:szCs w:val="20"/>
              </w:rPr>
              <w:t>FORCE</w:t>
            </w:r>
            <w:commentRangeEnd w:id="13"/>
            <w:r>
              <w:rPr>
                <w:rStyle w:val="CommentReference"/>
              </w:rPr>
              <w:commentReference w:id="13"/>
            </w:r>
          </w:p>
        </w:tc>
        <w:tc>
          <w:tcPr>
            <w:tcW w:w="2178" w:type="dxa"/>
          </w:tcPr>
          <w:p w14:paraId="3664995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14"/>
            <w:r>
              <w:rPr>
                <w:sz w:val="22"/>
                <w:szCs w:val="22"/>
              </w:rPr>
              <w:t>RESULTS</w:t>
            </w:r>
            <w:commentRangeEnd w:id="14"/>
            <w:r w:rsidR="00DF3BDA">
              <w:rPr>
                <w:rStyle w:val="CommentReference"/>
              </w:rPr>
              <w:commentReference w:id="14"/>
            </w:r>
          </w:p>
        </w:tc>
        <w:tc>
          <w:tcPr>
            <w:tcW w:w="2700" w:type="dxa"/>
          </w:tcPr>
          <w:p w14:paraId="4C5B945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B4BF50A" w14:textId="77777777" w:rsidTr="00901616">
        <w:trPr>
          <w:trHeight w:val="647"/>
        </w:trPr>
        <w:tc>
          <w:tcPr>
            <w:tcW w:w="2632" w:type="dxa"/>
          </w:tcPr>
          <w:p w14:paraId="26F227B6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MCE 1</w:t>
            </w:r>
            <w:r w:rsidR="00162A8E">
              <w:rPr>
                <w:sz w:val="22"/>
                <w:szCs w:val="22"/>
              </w:rPr>
              <w:t xml:space="preserve">, </w:t>
            </w:r>
            <w:proofErr w:type="gramStart"/>
            <w:r w:rsidR="00162A8E">
              <w:rPr>
                <w:sz w:val="22"/>
                <w:szCs w:val="22"/>
              </w:rPr>
              <w:t xml:space="preserve">6.7.8.1.1 </w:t>
            </w:r>
            <w:r>
              <w:rPr>
                <w:sz w:val="22"/>
                <w:szCs w:val="22"/>
              </w:rPr>
              <w:t xml:space="preserve"> step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 retract 0.2 in</w:t>
            </w:r>
          </w:p>
        </w:tc>
        <w:tc>
          <w:tcPr>
            <w:tcW w:w="1845" w:type="dxa"/>
          </w:tcPr>
          <w:p w14:paraId="32EA315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15"/>
            <w:r>
              <w:rPr>
                <w:sz w:val="22"/>
                <w:szCs w:val="22"/>
              </w:rPr>
              <w:t>FORCE</w:t>
            </w:r>
            <w:commentRangeEnd w:id="15"/>
            <w:r w:rsidR="00DF3BDA">
              <w:rPr>
                <w:rStyle w:val="CommentReference"/>
              </w:rPr>
              <w:commentReference w:id="15"/>
            </w:r>
          </w:p>
        </w:tc>
        <w:tc>
          <w:tcPr>
            <w:tcW w:w="2178" w:type="dxa"/>
          </w:tcPr>
          <w:p w14:paraId="5D7356E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16"/>
            <w:r>
              <w:rPr>
                <w:sz w:val="22"/>
                <w:szCs w:val="22"/>
              </w:rPr>
              <w:t>RESULTS</w:t>
            </w:r>
            <w:commentRangeEnd w:id="16"/>
            <w:r w:rsidR="00DF3BDA">
              <w:rPr>
                <w:rStyle w:val="CommentReference"/>
              </w:rPr>
              <w:commentReference w:id="16"/>
            </w:r>
          </w:p>
        </w:tc>
        <w:tc>
          <w:tcPr>
            <w:tcW w:w="2700" w:type="dxa"/>
          </w:tcPr>
          <w:p w14:paraId="2CD9D1A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0B78185" w14:textId="77777777" w:rsidTr="00901616">
        <w:trPr>
          <w:trHeight w:val="846"/>
        </w:trPr>
        <w:tc>
          <w:tcPr>
            <w:tcW w:w="2632" w:type="dxa"/>
          </w:tcPr>
          <w:p w14:paraId="6C045B8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7E37E3D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412BB55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44D8EAE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2062871" w14:textId="77777777" w:rsidTr="00901616">
        <w:trPr>
          <w:trHeight w:val="860"/>
        </w:trPr>
        <w:tc>
          <w:tcPr>
            <w:tcW w:w="2632" w:type="dxa"/>
          </w:tcPr>
          <w:p w14:paraId="2AF0A59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</w:t>
            </w:r>
            <w:r w:rsidR="00162A8E">
              <w:rPr>
                <w:sz w:val="22"/>
                <w:szCs w:val="22"/>
              </w:rPr>
              <w:t xml:space="preserve"> </w:t>
            </w:r>
            <w:proofErr w:type="gramStart"/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845" w:type="dxa"/>
          </w:tcPr>
          <w:p w14:paraId="6D0E006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4D333CA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41A996A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8A52416" w14:textId="77777777" w:rsidTr="00901616">
        <w:trPr>
          <w:trHeight w:val="846"/>
        </w:trPr>
        <w:tc>
          <w:tcPr>
            <w:tcW w:w="2632" w:type="dxa"/>
          </w:tcPr>
          <w:p w14:paraId="614A365D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 xml:space="preserve">3  </w:t>
            </w:r>
            <w:r w:rsidR="00162A8E">
              <w:rPr>
                <w:sz w:val="22"/>
                <w:szCs w:val="22"/>
              </w:rPr>
              <w:t>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77147A4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67A3F69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1838085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D5F3404" w14:textId="77777777" w:rsidTr="00901616">
        <w:trPr>
          <w:trHeight w:val="846"/>
        </w:trPr>
        <w:tc>
          <w:tcPr>
            <w:tcW w:w="2632" w:type="dxa"/>
          </w:tcPr>
          <w:p w14:paraId="32662D1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 xml:space="preserve">3  </w:t>
            </w:r>
            <w:r w:rsidR="00162A8E">
              <w:rPr>
                <w:sz w:val="22"/>
                <w:szCs w:val="22"/>
              </w:rPr>
              <w:t>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 retract 0.2 in</w:t>
            </w:r>
          </w:p>
        </w:tc>
        <w:tc>
          <w:tcPr>
            <w:tcW w:w="1845" w:type="dxa"/>
          </w:tcPr>
          <w:p w14:paraId="14DCC80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74F2E4B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253C824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685B3CD7" w14:textId="77777777" w:rsidR="005D7FCD" w:rsidRPr="00D706C7" w:rsidRDefault="005D7FCD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0F39F793" w14:textId="77777777" w:rsidR="001C56AD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>.2</w:t>
      </w:r>
      <w:r w:rsidR="001C56AD" w:rsidRPr="00D706C7">
        <w:rPr>
          <w:b/>
          <w:bCs/>
          <w:sz w:val="22"/>
          <w:szCs w:val="22"/>
        </w:rPr>
        <w:t xml:space="preserve"> Brake ON, LEMA Output Free</w:t>
      </w:r>
    </w:p>
    <w:p w14:paraId="3DDB725B" w14:textId="77777777" w:rsidR="001C56AD" w:rsidRDefault="001C56AD" w:rsidP="001C56AD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97"/>
        <w:gridCol w:w="2694"/>
        <w:gridCol w:w="3259"/>
      </w:tblGrid>
      <w:tr w:rsidR="001C56AD" w14:paraId="7A05880B" w14:textId="77777777" w:rsidTr="00901616">
        <w:trPr>
          <w:trHeight w:val="575"/>
        </w:trPr>
        <w:tc>
          <w:tcPr>
            <w:tcW w:w="3397" w:type="dxa"/>
          </w:tcPr>
          <w:p w14:paraId="26BEF07E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2694" w:type="dxa"/>
          </w:tcPr>
          <w:p w14:paraId="061CC6AD" w14:textId="77777777" w:rsidR="001C56AD" w:rsidRDefault="00041D6A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 Amps</w:t>
            </w:r>
            <w:r w:rsidR="001C56AD">
              <w:rPr>
                <w:sz w:val="22"/>
                <w:szCs w:val="22"/>
              </w:rPr>
              <w:t xml:space="preserve"> for 3-5 sec</w:t>
            </w:r>
          </w:p>
        </w:tc>
        <w:tc>
          <w:tcPr>
            <w:tcW w:w="3259" w:type="dxa"/>
          </w:tcPr>
          <w:p w14:paraId="18FE9778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</w:t>
            </w:r>
          </w:p>
        </w:tc>
      </w:tr>
      <w:tr w:rsidR="00901616" w14:paraId="2FF6F879" w14:textId="77777777" w:rsidTr="00901616">
        <w:tc>
          <w:tcPr>
            <w:tcW w:w="3397" w:type="dxa"/>
          </w:tcPr>
          <w:p w14:paraId="414109B4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I – extend 0.2 in</w:t>
            </w:r>
          </w:p>
        </w:tc>
        <w:tc>
          <w:tcPr>
            <w:tcW w:w="2694" w:type="dxa"/>
          </w:tcPr>
          <w:p w14:paraId="771E140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57F3685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CD1FC18" w14:textId="77777777" w:rsidTr="00901616">
        <w:tc>
          <w:tcPr>
            <w:tcW w:w="3397" w:type="dxa"/>
          </w:tcPr>
          <w:p w14:paraId="30A70124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6.7.8.2.1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11E38AF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6157B54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30E6338" w14:textId="77777777" w:rsidTr="00901616">
        <w:tc>
          <w:tcPr>
            <w:tcW w:w="3397" w:type="dxa"/>
          </w:tcPr>
          <w:p w14:paraId="1EC1115E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6.7.8.2.2 6.7.8.2.3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2694" w:type="dxa"/>
          </w:tcPr>
          <w:p w14:paraId="6FC4054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4E0C907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89CEAE2" w14:textId="77777777" w:rsidTr="00901616">
        <w:tc>
          <w:tcPr>
            <w:tcW w:w="3397" w:type="dxa"/>
          </w:tcPr>
          <w:p w14:paraId="6A01343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4B3CBF6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7488A13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D795335" w14:textId="77777777" w:rsidTr="00901616">
        <w:tc>
          <w:tcPr>
            <w:tcW w:w="3397" w:type="dxa"/>
          </w:tcPr>
          <w:p w14:paraId="76EBB35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– extend 0.2 in</w:t>
            </w:r>
          </w:p>
        </w:tc>
        <w:tc>
          <w:tcPr>
            <w:tcW w:w="2694" w:type="dxa"/>
          </w:tcPr>
          <w:p w14:paraId="4B4C2F9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44CB11D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E90E1C2" w14:textId="77777777" w:rsidTr="00901616">
        <w:tc>
          <w:tcPr>
            <w:tcW w:w="3397" w:type="dxa"/>
          </w:tcPr>
          <w:p w14:paraId="7279DEC2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2694" w:type="dxa"/>
          </w:tcPr>
          <w:p w14:paraId="4863B5C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3440A1E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07318F18" w14:textId="77777777" w:rsidR="005D7FCD" w:rsidRDefault="005D7FCD" w:rsidP="00F858AC">
      <w:pPr>
        <w:pStyle w:val="BodyText"/>
        <w:spacing w:after="60"/>
        <w:ind w:left="0"/>
        <w:rPr>
          <w:sz w:val="22"/>
          <w:szCs w:val="22"/>
        </w:rPr>
      </w:pPr>
    </w:p>
    <w:p w14:paraId="134B475D" w14:textId="77777777" w:rsidR="00A72549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>.3</w:t>
      </w:r>
      <w:r w:rsidR="00A72549" w:rsidRPr="00D706C7">
        <w:rPr>
          <w:b/>
          <w:bCs/>
          <w:sz w:val="22"/>
          <w:szCs w:val="22"/>
        </w:rPr>
        <w:t xml:space="preserve"> Brake Release test</w:t>
      </w:r>
    </w:p>
    <w:p w14:paraId="49FD84BD" w14:textId="77777777" w:rsidR="00A72549" w:rsidRPr="006770F5" w:rsidRDefault="00A72549" w:rsidP="00A7254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162A8E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2549" w14:paraId="28EBB7BE" w14:textId="77777777" w:rsidTr="00DC3511">
        <w:tc>
          <w:tcPr>
            <w:tcW w:w="4675" w:type="dxa"/>
          </w:tcPr>
          <w:p w14:paraId="1DDA2B37" w14:textId="77777777" w:rsidR="00A72549" w:rsidRPr="003B2DF7" w:rsidRDefault="00A72549" w:rsidP="00DC351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4675" w:type="dxa"/>
          </w:tcPr>
          <w:p w14:paraId="55B8ADAD" w14:textId="77777777" w:rsidR="00A72549" w:rsidRPr="003B2DF7" w:rsidRDefault="00A72549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  <w:r w:rsidR="00901616">
              <w:rPr>
                <w:szCs w:val="20"/>
              </w:rPr>
              <w:t>/</w:t>
            </w:r>
            <w:r>
              <w:rPr>
                <w:szCs w:val="20"/>
              </w:rPr>
              <w:t>Fail</w:t>
            </w:r>
          </w:p>
        </w:tc>
      </w:tr>
      <w:tr w:rsidR="00901616" w14:paraId="38496B47" w14:textId="77777777" w:rsidTr="00DC3511">
        <w:tc>
          <w:tcPr>
            <w:tcW w:w="4675" w:type="dxa"/>
          </w:tcPr>
          <w:p w14:paraId="75F4AB18" w14:textId="77777777" w:rsidR="00901616" w:rsidRDefault="0090161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</w:t>
            </w:r>
          </w:p>
        </w:tc>
        <w:tc>
          <w:tcPr>
            <w:tcW w:w="4675" w:type="dxa"/>
          </w:tcPr>
          <w:p w14:paraId="4654A4F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EA2327F" w14:textId="77777777" w:rsidTr="00DC3511">
        <w:tc>
          <w:tcPr>
            <w:tcW w:w="4675" w:type="dxa"/>
          </w:tcPr>
          <w:p w14:paraId="73A54A92" w14:textId="77777777" w:rsidR="00901616" w:rsidRDefault="0090161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4675" w:type="dxa"/>
          </w:tcPr>
          <w:p w14:paraId="272AC3B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1F77F9C5" w14:textId="77777777" w:rsidR="00A72549" w:rsidRDefault="00A72549" w:rsidP="00A72549">
      <w:pPr>
        <w:pStyle w:val="BodyText"/>
        <w:spacing w:after="60"/>
        <w:ind w:left="0"/>
        <w:rPr>
          <w:b/>
          <w:bCs/>
          <w:szCs w:val="20"/>
        </w:rPr>
      </w:pPr>
    </w:p>
    <w:p w14:paraId="58B5C6EB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509D02BB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327EA636" w14:textId="77777777" w:rsidR="005D7FCD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 w:rsidR="00D51636">
        <w:rPr>
          <w:sz w:val="22"/>
          <w:szCs w:val="22"/>
        </w:rPr>
        <w:t xml:space="preserve"> </w:t>
      </w:r>
      <w:r w:rsidR="00D51636" w:rsidRPr="00D001B8">
        <w:rPr>
          <w:b/>
          <w:bCs/>
          <w:sz w:val="22"/>
          <w:szCs w:val="22"/>
        </w:rPr>
        <w:t>Backlash</w:t>
      </w:r>
    </w:p>
    <w:p w14:paraId="3FBB3D22" w14:textId="77777777" w:rsidR="00D51636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.1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>Simplex Brake 1 – ON; Duplex brake 2 – OFF</w:t>
      </w:r>
    </w:p>
    <w:p w14:paraId="0D252130" w14:textId="77777777" w:rsidR="00D706C7" w:rsidRDefault="00D706C7" w:rsidP="00F858AC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636" w14:paraId="72738638" w14:textId="77777777" w:rsidTr="00C14215">
        <w:tc>
          <w:tcPr>
            <w:tcW w:w="3116" w:type="dxa"/>
          </w:tcPr>
          <w:p w14:paraId="6476EE20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419A2A9A" w14:textId="77777777" w:rsidR="00D51636" w:rsidRDefault="00C07512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</w:t>
            </w:r>
            <w:r w:rsidR="00D51636">
              <w:rPr>
                <w:sz w:val="22"/>
                <w:szCs w:val="22"/>
              </w:rPr>
              <w:t xml:space="preserve"> (ins)</w:t>
            </w:r>
          </w:p>
        </w:tc>
        <w:tc>
          <w:tcPr>
            <w:tcW w:w="3117" w:type="dxa"/>
          </w:tcPr>
          <w:p w14:paraId="52611BC7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5DEFD9D9" w14:textId="77777777" w:rsidTr="00C14215">
        <w:tc>
          <w:tcPr>
            <w:tcW w:w="3116" w:type="dxa"/>
          </w:tcPr>
          <w:p w14:paraId="54F105E2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2 and motor 3 ZERO position)</w:t>
            </w:r>
          </w:p>
        </w:tc>
        <w:tc>
          <w:tcPr>
            <w:tcW w:w="3117" w:type="dxa"/>
          </w:tcPr>
          <w:p w14:paraId="3D7B8C8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47CB510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1403F58" w14:textId="77777777" w:rsidTr="00C14215">
        <w:tc>
          <w:tcPr>
            <w:tcW w:w="3116" w:type="dxa"/>
          </w:tcPr>
          <w:p w14:paraId="55853A0A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7310742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94543A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44597B7" w14:textId="77777777" w:rsidTr="00C14215">
        <w:tc>
          <w:tcPr>
            <w:tcW w:w="3116" w:type="dxa"/>
          </w:tcPr>
          <w:p w14:paraId="28CAF43A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0D08261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CA9419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7395AC5" w14:textId="77777777" w:rsidTr="00C14215">
        <w:tc>
          <w:tcPr>
            <w:tcW w:w="3116" w:type="dxa"/>
          </w:tcPr>
          <w:p w14:paraId="0CDA363A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2A5F146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C9DA7C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1E5C3898" w14:textId="77777777" w:rsidR="00D51636" w:rsidRDefault="00D51636" w:rsidP="00D51636">
      <w:pPr>
        <w:pStyle w:val="BodyText"/>
        <w:spacing w:after="60"/>
        <w:ind w:left="0"/>
        <w:rPr>
          <w:sz w:val="22"/>
          <w:szCs w:val="22"/>
        </w:rPr>
      </w:pPr>
    </w:p>
    <w:p w14:paraId="52F3F0D1" w14:textId="77777777" w:rsidR="00D51636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.2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 xml:space="preserve">Simplex Brake </w:t>
      </w:r>
      <w:r w:rsidR="00FC578B">
        <w:rPr>
          <w:b/>
          <w:bCs/>
          <w:sz w:val="22"/>
          <w:szCs w:val="22"/>
        </w:rPr>
        <w:t>1</w:t>
      </w:r>
      <w:r w:rsidR="00D706C7" w:rsidRPr="00D706C7">
        <w:rPr>
          <w:b/>
          <w:bCs/>
          <w:sz w:val="22"/>
          <w:szCs w:val="22"/>
        </w:rPr>
        <w:t xml:space="preserve"> – OFF; Duplex Brake 2 – ON</w:t>
      </w:r>
    </w:p>
    <w:p w14:paraId="736A5458" w14:textId="77777777" w:rsidR="00C07512" w:rsidRDefault="00C07512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3DA83613" w14:textId="77777777" w:rsidTr="00042141">
        <w:tc>
          <w:tcPr>
            <w:tcW w:w="3116" w:type="dxa"/>
          </w:tcPr>
          <w:p w14:paraId="5132ACAD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20175AAA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3AFE023A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73AA9CBA" w14:textId="77777777" w:rsidTr="00042141">
        <w:tc>
          <w:tcPr>
            <w:tcW w:w="3116" w:type="dxa"/>
          </w:tcPr>
          <w:p w14:paraId="792F49E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1 holding ZERO position)</w:t>
            </w:r>
          </w:p>
        </w:tc>
        <w:tc>
          <w:tcPr>
            <w:tcW w:w="3117" w:type="dxa"/>
          </w:tcPr>
          <w:p w14:paraId="2633C67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B51941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9D983A8" w14:textId="77777777" w:rsidTr="00042141">
        <w:tc>
          <w:tcPr>
            <w:tcW w:w="3116" w:type="dxa"/>
          </w:tcPr>
          <w:p w14:paraId="734B8720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338BC4B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405B41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DF3E07A" w14:textId="77777777" w:rsidTr="00042141">
        <w:tc>
          <w:tcPr>
            <w:tcW w:w="3116" w:type="dxa"/>
          </w:tcPr>
          <w:p w14:paraId="689CA68F" w14:textId="77777777" w:rsidR="00901616" w:rsidRDefault="00104AEE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f</w:t>
            </w:r>
            <w:r w:rsidR="00C128FF">
              <w:rPr>
                <w:sz w:val="22"/>
                <w:szCs w:val="22"/>
              </w:rPr>
              <w:t xml:space="preserve">, </w:t>
            </w:r>
            <w:r w:rsidR="00901616">
              <w:rPr>
                <w:sz w:val="22"/>
                <w:szCs w:val="22"/>
              </w:rPr>
              <w:t xml:space="preserve">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tension followed by 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5CAEB6A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5A31F4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D1B4CDA" w14:textId="77777777" w:rsidTr="00042141">
        <w:tc>
          <w:tcPr>
            <w:tcW w:w="3116" w:type="dxa"/>
          </w:tcPr>
          <w:p w14:paraId="1FF78190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7532319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1A5B4F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4B603617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p w14:paraId="4507E39A" w14:textId="77777777" w:rsidR="00C07512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.3</w:t>
      </w:r>
      <w:r w:rsidR="00C07512">
        <w:rPr>
          <w:sz w:val="22"/>
          <w:szCs w:val="22"/>
        </w:rPr>
        <w:t xml:space="preserve"> </w:t>
      </w:r>
      <w:r w:rsidR="00C07512" w:rsidRPr="00C07512">
        <w:rPr>
          <w:b/>
          <w:bCs/>
          <w:sz w:val="22"/>
          <w:szCs w:val="22"/>
        </w:rPr>
        <w:t>Both Brakes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72FA970B" w14:textId="77777777" w:rsidTr="00042141">
        <w:tc>
          <w:tcPr>
            <w:tcW w:w="3116" w:type="dxa"/>
          </w:tcPr>
          <w:p w14:paraId="5AB35D37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2E0BF1C1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1B464CBC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7B9F1370" w14:textId="77777777" w:rsidTr="00042141">
        <w:tc>
          <w:tcPr>
            <w:tcW w:w="3116" w:type="dxa"/>
          </w:tcPr>
          <w:p w14:paraId="12817D8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(both motors holding ZERO position)</w:t>
            </w:r>
          </w:p>
        </w:tc>
        <w:tc>
          <w:tcPr>
            <w:tcW w:w="3117" w:type="dxa"/>
          </w:tcPr>
          <w:p w14:paraId="0CB979B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427E200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217EAAB" w14:textId="77777777" w:rsidTr="00042141">
        <w:tc>
          <w:tcPr>
            <w:tcW w:w="3116" w:type="dxa"/>
          </w:tcPr>
          <w:p w14:paraId="20B9B5A9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0F7AE58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78C4D47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3764A64" w14:textId="77777777" w:rsidTr="00042141">
        <w:tc>
          <w:tcPr>
            <w:tcW w:w="3116" w:type="dxa"/>
          </w:tcPr>
          <w:p w14:paraId="5A926B53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3E2C3AC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41D6AB4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C07512" w14:paraId="459D4DA8" w14:textId="77777777" w:rsidTr="00042141">
        <w:tc>
          <w:tcPr>
            <w:tcW w:w="3116" w:type="dxa"/>
          </w:tcPr>
          <w:p w14:paraId="4C10B89E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38875A85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BA860FB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3EB90305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HAYDEN J WALPOLE" w:date="2022-12-09T14:20:00Z" w:initials="HJW">
    <w:p w14:paraId="2E134241" w14:textId="77777777" w:rsidR="00006DB8" w:rsidRDefault="00D41D6A">
      <w:pPr>
        <w:pStyle w:val="CommentText"/>
      </w:pPr>
      <w:r>
        <w:rPr>
          <w:rStyle w:val="CommentReference"/>
        </w:rPr>
        <w:annotationRef/>
      </w:r>
      <w:r w:rsidR="00006DB8">
        <w:rPr>
          <w:color w:val="404040"/>
        </w:rPr>
        <w:t>***********</w:t>
      </w:r>
    </w:p>
    <w:p w14:paraId="33E1949A" w14:textId="77777777" w:rsidR="00006DB8" w:rsidRDefault="00006DB8" w:rsidP="00B2642F">
      <w:pPr>
        <w:pStyle w:val="CommentText"/>
      </w:pPr>
      <w:r>
        <w:rPr>
          <w:color w:val="404040"/>
        </w:rPr>
        <w:t>_Brz_BuildTable("BONDING","2","0","CAPTION","SIMPLEX'',"%f mOhms","DUPLEX'',"%f.2 mOhms")</w:t>
      </w:r>
    </w:p>
  </w:comment>
  <w:comment w:id="2" w:author="HAYDEN J WALPOLE" w:date="2022-12-09T14:20:00Z" w:initials="HJW">
    <w:p w14:paraId="700E9B61" w14:textId="77777777" w:rsidR="00006DB8" w:rsidRDefault="00D36A9E">
      <w:pPr>
        <w:pStyle w:val="CommentText"/>
      </w:pPr>
      <w:r>
        <w:rPr>
          <w:rStyle w:val="CommentReference"/>
        </w:rPr>
        <w:annotationRef/>
      </w:r>
      <w:r w:rsidR="00006DB8">
        <w:rPr>
          <w:color w:val="404040"/>
        </w:rPr>
        <w:t>***********</w:t>
      </w:r>
    </w:p>
    <w:p w14:paraId="7B6BC45B" w14:textId="77777777" w:rsidR="00006DB8" w:rsidRDefault="00006DB8">
      <w:pPr>
        <w:pStyle w:val="CommentText"/>
      </w:pPr>
      <w:r>
        <w:rPr>
          <w:color w:val="404040"/>
        </w:rPr>
        <w:t>_Brz_BuildTable("RESIST","2","0","CAPTION","RESISTJ1","%f Ohms","RESISTJ2","%f Ohms", "RESISTJ3","%f Ohms")</w:t>
      </w:r>
    </w:p>
    <w:p w14:paraId="7058DB74" w14:textId="77777777" w:rsidR="00006DB8" w:rsidRDefault="00006DB8" w:rsidP="001F5A4A">
      <w:pPr>
        <w:pStyle w:val="CommentText"/>
      </w:pPr>
    </w:p>
  </w:comment>
  <w:comment w:id="3" w:author="HAYDEN J WALPOLE" w:date="2022-12-09T14:20:00Z" w:initials="HJW">
    <w:p w14:paraId="1BE7EFD9" w14:textId="77777777" w:rsidR="00006DB8" w:rsidRDefault="00D41D6A">
      <w:pPr>
        <w:pStyle w:val="CommentText"/>
      </w:pPr>
      <w:r>
        <w:rPr>
          <w:rStyle w:val="CommentReference"/>
        </w:rPr>
        <w:annotationRef/>
      </w:r>
      <w:r w:rsidR="00006DB8">
        <w:rPr>
          <w:color w:val="404040"/>
        </w:rPr>
        <w:t>***********</w:t>
      </w:r>
    </w:p>
    <w:p w14:paraId="2BE9114E" w14:textId="77777777" w:rsidR="00006DB8" w:rsidRDefault="00006DB8" w:rsidP="00B27AEB">
      <w:pPr>
        <w:pStyle w:val="CommentText"/>
      </w:pPr>
      <w:r>
        <w:rPr>
          <w:color w:val="404040"/>
        </w:rPr>
        <w:t>_Brz_BuildTable("RESIST","2","0","CAPTION","INDUCTJ1","%f mH","INDUCTJ2","%f mH", "INDUCTJ3","%f mH")</w:t>
      </w:r>
    </w:p>
  </w:comment>
  <w:comment w:id="9" w:author="HAYDEN J WALPOLE" w:date="2022-11-23T12:25:00Z" w:initials="HJW">
    <w:p w14:paraId="62DB5554" w14:textId="77777777" w:rsidR="00F670C8" w:rsidRDefault="00FE000E" w:rsidP="001640E2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_Brz_InsertText("TDMS.Properties.PERF_LOAD..Time_80_Ret_COMP_3","")</w:t>
      </w:r>
    </w:p>
  </w:comment>
  <w:comment w:id="10" w:author="HAYDEN J WALPOLE" w:date="2022-11-23T12:25:00Z" w:initials="HJW">
    <w:p w14:paraId="136570D4" w14:textId="77777777" w:rsidR="00F670C8" w:rsidRDefault="00FE000E" w:rsidP="003560B8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_Brz_InsertText("TDMS.Properties.PERF_LOAD..Time_80_Ret_COMP_3_PF","%&lt;Failed|True&gt;z")</w:t>
      </w:r>
    </w:p>
  </w:comment>
  <w:comment w:id="11" w:author="HAYDEN J WALPOLE" w:date="2022-12-09T14:20:00Z" w:initials="HJW">
    <w:p w14:paraId="35A62B6A" w14:textId="77777777" w:rsidR="00B0384C" w:rsidRDefault="00874B95" w:rsidP="00252F54">
      <w:pPr>
        <w:pStyle w:val="CommentText"/>
      </w:pPr>
      <w:r>
        <w:rPr>
          <w:rStyle w:val="CommentReference"/>
        </w:rPr>
        <w:annotationRef/>
      </w:r>
      <w:r w:rsidR="00B0384C">
        <w:rPr>
          <w:color w:val="404040"/>
        </w:rPr>
        <w:t>_Brz_BuildTable("PERF_LOAD","1","0","CAPTION", "Freq_TENS_2[f]","%.2f HZ","Phase_TENS_2[f]","%f","Max_Phase_TENS_2[F]","%f","Max_Phase_TENS_2[F]_PF","%&lt;Failed|True&gt;z")</w:t>
      </w:r>
    </w:p>
  </w:comment>
  <w:comment w:id="12" w:author="HAYDEN J WALPOLE" w:date="2022-12-09T14:20:00Z" w:initials="HJW">
    <w:p w14:paraId="42DC5667" w14:textId="77777777" w:rsidR="00B0384C" w:rsidRDefault="00874B95" w:rsidP="00D50369">
      <w:pPr>
        <w:pStyle w:val="CommentText"/>
      </w:pPr>
      <w:r>
        <w:rPr>
          <w:rStyle w:val="CommentReference"/>
        </w:rPr>
        <w:annotationRef/>
      </w:r>
      <w:r w:rsidR="00B0384C">
        <w:rPr>
          <w:color w:val="404040"/>
        </w:rPr>
        <w:t>_Brz_BuildTable("PERF_LOAD","1","0","CAPTION", "Freq_COMP_2[f]","%.2f HZ","Phase_COMP_2[f]","%f","Max_Phase_COMP_2[F]","%f","Max_Phase_COMP_2[F]_PF","%&lt;Failed|True&gt;z")</w:t>
      </w:r>
    </w:p>
  </w:comment>
  <w:comment w:id="13" w:author="HAYDEN J WALPOLE" w:date="2022-11-23T12:25:00Z" w:initials="HJW">
    <w:p w14:paraId="19EB7F8B" w14:textId="77777777" w:rsidR="00DF3BDA" w:rsidRDefault="00DF3BDA" w:rsidP="00C83B9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_Brz_InsertText("TDMS.Properties.BRAKE_HOLD..TDMS Result:BRAKE_OFF_Mtr_Ext_Force_1","")</w:t>
      </w:r>
    </w:p>
  </w:comment>
  <w:comment w:id="14" w:author="HAYDEN J WALPOLE" w:date="2022-12-15T13:27:00Z" w:initials="HJW">
    <w:p w14:paraId="7A88ADF7" w14:textId="77777777" w:rsidR="00DF3BDA" w:rsidRDefault="00DF3BDA" w:rsidP="007852B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_Brz_InsertText("TDMS.Properties.BRAKE_HOLD..TDMS Result:BRAKE_OFF_Mtr_Ext_Force_PF_1","%&lt;Failed|True&gt;z")</w:t>
      </w:r>
    </w:p>
  </w:comment>
  <w:comment w:id="15" w:author="HAYDEN J WALPOLE" w:date="2022-12-15T13:30:00Z" w:initials="HJW">
    <w:p w14:paraId="6886DEF4" w14:textId="77777777" w:rsidR="00DF3BDA" w:rsidRDefault="00DF3BDA" w:rsidP="00A646C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_Brz_InsertText("TDMS.Properties.BRAKE_HOLD..TDMS Result:BRAKE_OFF_Mtr_Retr_Force_1","")</w:t>
      </w:r>
    </w:p>
  </w:comment>
  <w:comment w:id="16" w:author="HAYDEN J WALPOLE" w:date="2022-12-15T13:29:00Z" w:initials="HJW">
    <w:p w14:paraId="19242B28" w14:textId="77777777" w:rsidR="00DF3BDA" w:rsidRDefault="00DF3BDA" w:rsidP="006223C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_Brz_InsertText("TDMS.Properties.BRAKE_HOLD..TDMS Result:BRAKE_OFF_Mtr_Retr_Force_PF_1","%&lt;Failed|True&gt;z")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E1949A" w15:done="0"/>
  <w15:commentEx w15:paraId="7058DB74" w15:done="0"/>
  <w15:commentEx w15:paraId="2BE9114E" w15:done="0"/>
  <w15:commentEx w15:paraId="62DB5554" w15:done="0"/>
  <w15:commentEx w15:paraId="136570D4" w15:done="0"/>
  <w15:commentEx w15:paraId="35A62B6A" w15:done="0"/>
  <w15:commentEx w15:paraId="42DC5667" w15:done="0"/>
  <w15:commentEx w15:paraId="19EB7F8B" w15:done="0"/>
  <w15:commentEx w15:paraId="7A88ADF7" w15:done="0"/>
  <w15:commentEx w15:paraId="6886DEF4" w15:done="0"/>
  <w15:commentEx w15:paraId="19242B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6CACB" w16cex:dateUtc="2022-12-09T21:20:00Z"/>
  <w16cex:commentExtensible w16cex:durableId="273DC82F" w16cex:dateUtc="2022-12-09T21:20:00Z"/>
  <w16cex:commentExtensible w16cex:durableId="2746CB48" w16cex:dateUtc="2022-12-09T21:20:00Z"/>
  <w16cex:commentExtensible w16cex:durableId="2731F82D" w16cex:dateUtc="2022-11-23T19:25:00Z"/>
  <w16cex:commentExtensible w16cex:durableId="2731F82C" w16cex:dateUtc="2022-11-23T19:25:00Z"/>
  <w16cex:commentExtensible w16cex:durableId="273DC721" w16cex:dateUtc="2022-12-09T21:20:00Z"/>
  <w16cex:commentExtensible w16cex:durableId="273DC760" w16cex:dateUtc="2022-12-09T21:20:00Z"/>
  <w16cex:commentExtensible w16cex:durableId="27459E9D" w16cex:dateUtc="2022-11-23T19:25:00Z"/>
  <w16cex:commentExtensible w16cex:durableId="27459F54" w16cex:dateUtc="2022-12-15T20:27:00Z"/>
  <w16cex:commentExtensible w16cex:durableId="27459FEA" w16cex:dateUtc="2022-12-15T20:30:00Z"/>
  <w16cex:commentExtensible w16cex:durableId="27459FBE" w16cex:dateUtc="2022-12-15T2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E1949A" w16cid:durableId="2746CACB"/>
  <w16cid:commentId w16cid:paraId="7058DB74" w16cid:durableId="273DC82F"/>
  <w16cid:commentId w16cid:paraId="2BE9114E" w16cid:durableId="2746CB48"/>
  <w16cid:commentId w16cid:paraId="62DB5554" w16cid:durableId="2731F82D"/>
  <w16cid:commentId w16cid:paraId="136570D4" w16cid:durableId="2731F82C"/>
  <w16cid:commentId w16cid:paraId="35A62B6A" w16cid:durableId="273DC721"/>
  <w16cid:commentId w16cid:paraId="42DC5667" w16cid:durableId="273DC760"/>
  <w16cid:commentId w16cid:paraId="19EB7F8B" w16cid:durableId="27459E9D"/>
  <w16cid:commentId w16cid:paraId="7A88ADF7" w16cid:durableId="27459F54"/>
  <w16cid:commentId w16cid:paraId="6886DEF4" w16cid:durableId="27459FEA"/>
  <w16cid:commentId w16cid:paraId="19242B28" w16cid:durableId="27459F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52800" w14:textId="77777777" w:rsidR="00D15CE0" w:rsidRDefault="00D15CE0">
      <w:pPr>
        <w:spacing w:after="0" w:line="240" w:lineRule="auto"/>
      </w:pPr>
      <w:r>
        <w:separator/>
      </w:r>
    </w:p>
  </w:endnote>
  <w:endnote w:type="continuationSeparator" w:id="0">
    <w:p w14:paraId="575D4E35" w14:textId="77777777" w:rsidR="00D15CE0" w:rsidRDefault="00D15CE0">
      <w:pPr>
        <w:spacing w:after="0" w:line="240" w:lineRule="auto"/>
      </w:pPr>
      <w:r>
        <w:continuationSeparator/>
      </w:r>
    </w:p>
  </w:endnote>
  <w:endnote w:type="continuationNotice" w:id="1">
    <w:p w14:paraId="3547BF81" w14:textId="77777777" w:rsidR="00D15CE0" w:rsidRDefault="00D15C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CC6D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7A332D89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1866ECF7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BFEC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0144598" wp14:editId="04BECCBC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64AC2F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D13EE" w14:textId="77777777" w:rsidR="00D15CE0" w:rsidRDefault="00D15CE0">
      <w:pPr>
        <w:spacing w:after="0" w:line="240" w:lineRule="auto"/>
      </w:pPr>
      <w:r>
        <w:separator/>
      </w:r>
    </w:p>
  </w:footnote>
  <w:footnote w:type="continuationSeparator" w:id="0">
    <w:p w14:paraId="2BC6631C" w14:textId="77777777" w:rsidR="00D15CE0" w:rsidRDefault="00D15CE0">
      <w:pPr>
        <w:spacing w:after="0" w:line="240" w:lineRule="auto"/>
      </w:pPr>
      <w:r>
        <w:continuationSeparator/>
      </w:r>
    </w:p>
  </w:footnote>
  <w:footnote w:type="continuationNotice" w:id="1">
    <w:p w14:paraId="27A58102" w14:textId="77777777" w:rsidR="00D15CE0" w:rsidRDefault="00D15C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6A5C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061DB820" wp14:editId="3D2D5980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43A330F3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F13C2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0FCF4DFB" wp14:editId="1EEF5ECB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4725B2CC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8EF"/>
    <w:multiLevelType w:val="hybridMultilevel"/>
    <w:tmpl w:val="64D2556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4B6D"/>
    <w:multiLevelType w:val="hybridMultilevel"/>
    <w:tmpl w:val="AFD8A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2B1E"/>
    <w:multiLevelType w:val="hybridMultilevel"/>
    <w:tmpl w:val="8F064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4D38"/>
    <w:multiLevelType w:val="hybridMultilevel"/>
    <w:tmpl w:val="31D4DD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275F"/>
    <w:multiLevelType w:val="hybridMultilevel"/>
    <w:tmpl w:val="1CFA0456"/>
    <w:lvl w:ilvl="0" w:tplc="88B065F0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 w15:restartNumberingAfterBreak="0">
    <w:nsid w:val="13A60A82"/>
    <w:multiLevelType w:val="hybridMultilevel"/>
    <w:tmpl w:val="FDEC120A"/>
    <w:lvl w:ilvl="0" w:tplc="B9E28F4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6C0770B"/>
    <w:multiLevelType w:val="hybridMultilevel"/>
    <w:tmpl w:val="63F299B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B6043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220D7"/>
    <w:multiLevelType w:val="hybridMultilevel"/>
    <w:tmpl w:val="2D58D5B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AA7"/>
    <w:multiLevelType w:val="hybridMultilevel"/>
    <w:tmpl w:val="3FCAB228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9D4B49"/>
    <w:multiLevelType w:val="hybridMultilevel"/>
    <w:tmpl w:val="B63A59A2"/>
    <w:lvl w:ilvl="0" w:tplc="EB60433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C953895"/>
    <w:multiLevelType w:val="hybridMultilevel"/>
    <w:tmpl w:val="60A40254"/>
    <w:lvl w:ilvl="0" w:tplc="8C1A3A56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E54144"/>
    <w:multiLevelType w:val="hybridMultilevel"/>
    <w:tmpl w:val="3A5AEDA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AE"/>
    <w:multiLevelType w:val="hybridMultilevel"/>
    <w:tmpl w:val="87FAEA3E"/>
    <w:lvl w:ilvl="0" w:tplc="0A4E95D8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F857B40"/>
    <w:multiLevelType w:val="hybridMultilevel"/>
    <w:tmpl w:val="52FAC146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A7B2F"/>
    <w:multiLevelType w:val="hybridMultilevel"/>
    <w:tmpl w:val="40A68A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5805563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A0DC5"/>
    <w:multiLevelType w:val="hybridMultilevel"/>
    <w:tmpl w:val="D208090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E51BF"/>
    <w:multiLevelType w:val="hybridMultilevel"/>
    <w:tmpl w:val="BF8037A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32257"/>
    <w:multiLevelType w:val="hybridMultilevel"/>
    <w:tmpl w:val="2E6EB23C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71200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37BF2"/>
    <w:multiLevelType w:val="hybridMultilevel"/>
    <w:tmpl w:val="B2AE659A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82076"/>
    <w:multiLevelType w:val="hybridMultilevel"/>
    <w:tmpl w:val="76E8078C"/>
    <w:lvl w:ilvl="0" w:tplc="CB7A97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F84763A"/>
    <w:multiLevelType w:val="hybridMultilevel"/>
    <w:tmpl w:val="AE8A871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F2B82"/>
    <w:multiLevelType w:val="hybridMultilevel"/>
    <w:tmpl w:val="A12A7650"/>
    <w:lvl w:ilvl="0" w:tplc="FFFFFFFF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478D328C"/>
    <w:multiLevelType w:val="hybridMultilevel"/>
    <w:tmpl w:val="E340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60180"/>
    <w:multiLevelType w:val="hybridMultilevel"/>
    <w:tmpl w:val="7FDCA4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087922"/>
    <w:multiLevelType w:val="hybridMultilevel"/>
    <w:tmpl w:val="9E908C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DC2"/>
    <w:multiLevelType w:val="hybridMultilevel"/>
    <w:tmpl w:val="3A6ED92E"/>
    <w:lvl w:ilvl="0" w:tplc="EB60433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853D40"/>
    <w:multiLevelType w:val="hybridMultilevel"/>
    <w:tmpl w:val="3DE4DA3C"/>
    <w:lvl w:ilvl="0" w:tplc="53507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0D0692"/>
    <w:multiLevelType w:val="hybridMultilevel"/>
    <w:tmpl w:val="A1945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53C7B"/>
    <w:multiLevelType w:val="hybridMultilevel"/>
    <w:tmpl w:val="D3AAD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91989"/>
    <w:multiLevelType w:val="hybridMultilevel"/>
    <w:tmpl w:val="060A2092"/>
    <w:lvl w:ilvl="0" w:tplc="C42A11B0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610707C5"/>
    <w:multiLevelType w:val="hybridMultilevel"/>
    <w:tmpl w:val="F3B2B5EE"/>
    <w:lvl w:ilvl="0" w:tplc="D4CE6A0E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1623CDB"/>
    <w:multiLevelType w:val="hybridMultilevel"/>
    <w:tmpl w:val="A12A7650"/>
    <w:lvl w:ilvl="0" w:tplc="D572371C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64E3240E"/>
    <w:multiLevelType w:val="hybridMultilevel"/>
    <w:tmpl w:val="EA72A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8" w15:restartNumberingAfterBreak="0">
    <w:nsid w:val="69AC40B0"/>
    <w:multiLevelType w:val="hybridMultilevel"/>
    <w:tmpl w:val="C3261C3E"/>
    <w:lvl w:ilvl="0" w:tplc="40FEDA2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6E917813"/>
    <w:multiLevelType w:val="hybridMultilevel"/>
    <w:tmpl w:val="0E2E7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6784D"/>
    <w:multiLevelType w:val="hybridMultilevel"/>
    <w:tmpl w:val="F662C4B0"/>
    <w:lvl w:ilvl="0" w:tplc="0A4E95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C3935"/>
    <w:multiLevelType w:val="hybridMultilevel"/>
    <w:tmpl w:val="DA6C0EE2"/>
    <w:lvl w:ilvl="0" w:tplc="C04EE6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4DB48F9"/>
    <w:multiLevelType w:val="hybridMultilevel"/>
    <w:tmpl w:val="0F1E7196"/>
    <w:lvl w:ilvl="0" w:tplc="657A56F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3" w15:restartNumberingAfterBreak="0">
    <w:nsid w:val="76492746"/>
    <w:multiLevelType w:val="hybridMultilevel"/>
    <w:tmpl w:val="4074352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3D0B10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05020"/>
    <w:multiLevelType w:val="multilevel"/>
    <w:tmpl w:val="31E0EA8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45" w15:restartNumberingAfterBreak="0">
    <w:nsid w:val="7D7D7741"/>
    <w:multiLevelType w:val="hybridMultilevel"/>
    <w:tmpl w:val="8F0642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97669"/>
    <w:multiLevelType w:val="hybridMultilevel"/>
    <w:tmpl w:val="0A7CB020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5588042">
    <w:abstractNumId w:val="37"/>
  </w:num>
  <w:num w:numId="2" w16cid:durableId="1820880727">
    <w:abstractNumId w:val="15"/>
  </w:num>
  <w:num w:numId="3" w16cid:durableId="1632206569">
    <w:abstractNumId w:val="29"/>
  </w:num>
  <w:num w:numId="4" w16cid:durableId="1963999775">
    <w:abstractNumId w:val="46"/>
  </w:num>
  <w:num w:numId="5" w16cid:durableId="1312252959">
    <w:abstractNumId w:val="30"/>
  </w:num>
  <w:num w:numId="6" w16cid:durableId="1128357289">
    <w:abstractNumId w:val="10"/>
  </w:num>
  <w:num w:numId="7" w16cid:durableId="185490415">
    <w:abstractNumId w:val="12"/>
  </w:num>
  <w:num w:numId="8" w16cid:durableId="1032262471">
    <w:abstractNumId w:val="9"/>
  </w:num>
  <w:num w:numId="9" w16cid:durableId="2073649644">
    <w:abstractNumId w:val="22"/>
  </w:num>
  <w:num w:numId="10" w16cid:durableId="1454323569">
    <w:abstractNumId w:val="44"/>
  </w:num>
  <w:num w:numId="11" w16cid:durableId="382605306">
    <w:abstractNumId w:val="34"/>
  </w:num>
  <w:num w:numId="12" w16cid:durableId="1520503145">
    <w:abstractNumId w:val="41"/>
  </w:num>
  <w:num w:numId="13" w16cid:durableId="1567716057">
    <w:abstractNumId w:val="5"/>
  </w:num>
  <w:num w:numId="14" w16cid:durableId="31928408">
    <w:abstractNumId w:val="42"/>
  </w:num>
  <w:num w:numId="15" w16cid:durableId="1905484134">
    <w:abstractNumId w:val="35"/>
  </w:num>
  <w:num w:numId="16" w16cid:durableId="1843887025">
    <w:abstractNumId w:val="24"/>
  </w:num>
  <w:num w:numId="17" w16cid:durableId="1402407149">
    <w:abstractNumId w:val="38"/>
  </w:num>
  <w:num w:numId="18" w16cid:durableId="1318605374">
    <w:abstractNumId w:val="4"/>
  </w:num>
  <w:num w:numId="19" w16cid:durableId="1849952260">
    <w:abstractNumId w:val="33"/>
  </w:num>
  <w:num w:numId="20" w16cid:durableId="2017413656">
    <w:abstractNumId w:val="26"/>
  </w:num>
  <w:num w:numId="21" w16cid:durableId="104467856">
    <w:abstractNumId w:val="27"/>
  </w:num>
  <w:num w:numId="22" w16cid:durableId="961569458">
    <w:abstractNumId w:val="32"/>
  </w:num>
  <w:num w:numId="23" w16cid:durableId="2066174984">
    <w:abstractNumId w:val="36"/>
  </w:num>
  <w:num w:numId="24" w16cid:durableId="1872767932">
    <w:abstractNumId w:val="1"/>
  </w:num>
  <w:num w:numId="25" w16cid:durableId="1335691275">
    <w:abstractNumId w:val="2"/>
  </w:num>
  <w:num w:numId="26" w16cid:durableId="71659745">
    <w:abstractNumId w:val="16"/>
  </w:num>
  <w:num w:numId="27" w16cid:durableId="1945576600">
    <w:abstractNumId w:val="14"/>
  </w:num>
  <w:num w:numId="28" w16cid:durableId="1021399783">
    <w:abstractNumId w:val="20"/>
  </w:num>
  <w:num w:numId="29" w16cid:durableId="906571867">
    <w:abstractNumId w:val="21"/>
  </w:num>
  <w:num w:numId="30" w16cid:durableId="822547719">
    <w:abstractNumId w:val="31"/>
  </w:num>
  <w:num w:numId="31" w16cid:durableId="1585652601">
    <w:abstractNumId w:val="3"/>
  </w:num>
  <w:num w:numId="32" w16cid:durableId="1454330010">
    <w:abstractNumId w:val="43"/>
  </w:num>
  <w:num w:numId="33" w16cid:durableId="2062167010">
    <w:abstractNumId w:val="17"/>
  </w:num>
  <w:num w:numId="34" w16cid:durableId="1791432190">
    <w:abstractNumId w:val="13"/>
  </w:num>
  <w:num w:numId="35" w16cid:durableId="1914855942">
    <w:abstractNumId w:val="18"/>
  </w:num>
  <w:num w:numId="36" w16cid:durableId="1497301765">
    <w:abstractNumId w:val="19"/>
  </w:num>
  <w:num w:numId="37" w16cid:durableId="199125153">
    <w:abstractNumId w:val="0"/>
  </w:num>
  <w:num w:numId="38" w16cid:durableId="825976690">
    <w:abstractNumId w:val="23"/>
  </w:num>
  <w:num w:numId="39" w16cid:durableId="1177189128">
    <w:abstractNumId w:val="11"/>
  </w:num>
  <w:num w:numId="40" w16cid:durableId="2124036647">
    <w:abstractNumId w:val="8"/>
  </w:num>
  <w:num w:numId="41" w16cid:durableId="1187909638">
    <w:abstractNumId w:val="45"/>
  </w:num>
  <w:num w:numId="42" w16cid:durableId="1051033279">
    <w:abstractNumId w:val="25"/>
  </w:num>
  <w:num w:numId="43" w16cid:durableId="838617517">
    <w:abstractNumId w:val="6"/>
  </w:num>
  <w:num w:numId="44" w16cid:durableId="1088967146">
    <w:abstractNumId w:val="28"/>
  </w:num>
  <w:num w:numId="45" w16cid:durableId="1207790842">
    <w:abstractNumId w:val="40"/>
  </w:num>
  <w:num w:numId="46" w16cid:durableId="362825002">
    <w:abstractNumId w:val="7"/>
  </w:num>
  <w:num w:numId="47" w16cid:durableId="253973082">
    <w:abstractNumId w:val="39"/>
  </w:num>
  <w:numIdMacAtCleanup w:val="4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YDEN J WALPOLE">
    <w15:presenceInfo w15:providerId="None" w15:userId="HAYDEN J WALPO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85"/>
    <w:rsid w:val="00000C7E"/>
    <w:rsid w:val="0000233A"/>
    <w:rsid w:val="000038E1"/>
    <w:rsid w:val="00003944"/>
    <w:rsid w:val="00003CD1"/>
    <w:rsid w:val="0000418F"/>
    <w:rsid w:val="00006D30"/>
    <w:rsid w:val="00006DB8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6CB5"/>
    <w:rsid w:val="00037573"/>
    <w:rsid w:val="00037DA1"/>
    <w:rsid w:val="000400B0"/>
    <w:rsid w:val="000410EB"/>
    <w:rsid w:val="00041911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54BA"/>
    <w:rsid w:val="0006767D"/>
    <w:rsid w:val="000719FA"/>
    <w:rsid w:val="00072994"/>
    <w:rsid w:val="00072C6F"/>
    <w:rsid w:val="00073090"/>
    <w:rsid w:val="000731C2"/>
    <w:rsid w:val="000753EE"/>
    <w:rsid w:val="00076639"/>
    <w:rsid w:val="0007771E"/>
    <w:rsid w:val="000779B8"/>
    <w:rsid w:val="00083900"/>
    <w:rsid w:val="00083E91"/>
    <w:rsid w:val="000845D5"/>
    <w:rsid w:val="00087D13"/>
    <w:rsid w:val="0009150F"/>
    <w:rsid w:val="00092D8F"/>
    <w:rsid w:val="00093BC3"/>
    <w:rsid w:val="0009629C"/>
    <w:rsid w:val="000971FE"/>
    <w:rsid w:val="00097615"/>
    <w:rsid w:val="00097D8E"/>
    <w:rsid w:val="000A1B9A"/>
    <w:rsid w:val="000A1F05"/>
    <w:rsid w:val="000A265D"/>
    <w:rsid w:val="000A35CE"/>
    <w:rsid w:val="000A42A5"/>
    <w:rsid w:val="000A4574"/>
    <w:rsid w:val="000A48DD"/>
    <w:rsid w:val="000B09AA"/>
    <w:rsid w:val="000B139F"/>
    <w:rsid w:val="000B7CC7"/>
    <w:rsid w:val="000C1A80"/>
    <w:rsid w:val="000C31F3"/>
    <w:rsid w:val="000C4D51"/>
    <w:rsid w:val="000C4D74"/>
    <w:rsid w:val="000C4EFF"/>
    <w:rsid w:val="000C5C78"/>
    <w:rsid w:val="000C6A97"/>
    <w:rsid w:val="000C7F91"/>
    <w:rsid w:val="000D261C"/>
    <w:rsid w:val="000D2B93"/>
    <w:rsid w:val="000D39EB"/>
    <w:rsid w:val="000D46EA"/>
    <w:rsid w:val="000D57F2"/>
    <w:rsid w:val="000D69BA"/>
    <w:rsid w:val="000E2DDA"/>
    <w:rsid w:val="000E3A43"/>
    <w:rsid w:val="000E4AC3"/>
    <w:rsid w:val="000E4F9D"/>
    <w:rsid w:val="000E6351"/>
    <w:rsid w:val="000E697B"/>
    <w:rsid w:val="000F0F2B"/>
    <w:rsid w:val="000F6B92"/>
    <w:rsid w:val="000F6E53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20F7"/>
    <w:rsid w:val="00112B92"/>
    <w:rsid w:val="00113EB7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D75"/>
    <w:rsid w:val="00134C4E"/>
    <w:rsid w:val="0013706C"/>
    <w:rsid w:val="0013747C"/>
    <w:rsid w:val="001400BD"/>
    <w:rsid w:val="00140675"/>
    <w:rsid w:val="00141055"/>
    <w:rsid w:val="00141BD4"/>
    <w:rsid w:val="00142B06"/>
    <w:rsid w:val="00144C81"/>
    <w:rsid w:val="001475EF"/>
    <w:rsid w:val="001510BB"/>
    <w:rsid w:val="00153836"/>
    <w:rsid w:val="00154576"/>
    <w:rsid w:val="001577A1"/>
    <w:rsid w:val="00162A8E"/>
    <w:rsid w:val="001646FB"/>
    <w:rsid w:val="00164BDC"/>
    <w:rsid w:val="0016660E"/>
    <w:rsid w:val="0016737D"/>
    <w:rsid w:val="0017008F"/>
    <w:rsid w:val="001700A7"/>
    <w:rsid w:val="0017169F"/>
    <w:rsid w:val="00171CE0"/>
    <w:rsid w:val="00172E66"/>
    <w:rsid w:val="00173DBE"/>
    <w:rsid w:val="00180323"/>
    <w:rsid w:val="00181917"/>
    <w:rsid w:val="00183D68"/>
    <w:rsid w:val="00184902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778"/>
    <w:rsid w:val="001D74EF"/>
    <w:rsid w:val="001D767E"/>
    <w:rsid w:val="001E4934"/>
    <w:rsid w:val="001E6B43"/>
    <w:rsid w:val="001F0270"/>
    <w:rsid w:val="001F234F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58AE"/>
    <w:rsid w:val="002162FF"/>
    <w:rsid w:val="002164BE"/>
    <w:rsid w:val="002209F6"/>
    <w:rsid w:val="002211C2"/>
    <w:rsid w:val="00221236"/>
    <w:rsid w:val="002217D6"/>
    <w:rsid w:val="002218DB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987"/>
    <w:rsid w:val="002472BA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30F1"/>
    <w:rsid w:val="00265D9E"/>
    <w:rsid w:val="00266171"/>
    <w:rsid w:val="00266C30"/>
    <w:rsid w:val="0027033E"/>
    <w:rsid w:val="00274373"/>
    <w:rsid w:val="00274897"/>
    <w:rsid w:val="00275617"/>
    <w:rsid w:val="00275F8B"/>
    <w:rsid w:val="0027D07F"/>
    <w:rsid w:val="002803C6"/>
    <w:rsid w:val="0028124C"/>
    <w:rsid w:val="00282E84"/>
    <w:rsid w:val="002849A6"/>
    <w:rsid w:val="00284BF4"/>
    <w:rsid w:val="0028526D"/>
    <w:rsid w:val="00285281"/>
    <w:rsid w:val="00286BCE"/>
    <w:rsid w:val="00287449"/>
    <w:rsid w:val="00287E66"/>
    <w:rsid w:val="002903D0"/>
    <w:rsid w:val="00290799"/>
    <w:rsid w:val="00290CA3"/>
    <w:rsid w:val="00292979"/>
    <w:rsid w:val="00292AD1"/>
    <w:rsid w:val="002931B7"/>
    <w:rsid w:val="00293213"/>
    <w:rsid w:val="002950D7"/>
    <w:rsid w:val="00295C0C"/>
    <w:rsid w:val="002A02EF"/>
    <w:rsid w:val="002A04F7"/>
    <w:rsid w:val="002A1C88"/>
    <w:rsid w:val="002A238D"/>
    <w:rsid w:val="002A2B8C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36E"/>
    <w:rsid w:val="002B6FD1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7FF"/>
    <w:rsid w:val="002F7D8D"/>
    <w:rsid w:val="00303534"/>
    <w:rsid w:val="00303CE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51966"/>
    <w:rsid w:val="00354939"/>
    <w:rsid w:val="00357853"/>
    <w:rsid w:val="0036057E"/>
    <w:rsid w:val="003606E9"/>
    <w:rsid w:val="00360930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34F1"/>
    <w:rsid w:val="00384AFA"/>
    <w:rsid w:val="00385336"/>
    <w:rsid w:val="00385E07"/>
    <w:rsid w:val="00386778"/>
    <w:rsid w:val="00387E36"/>
    <w:rsid w:val="003910B7"/>
    <w:rsid w:val="00393E2D"/>
    <w:rsid w:val="003943A7"/>
    <w:rsid w:val="00394901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EC0"/>
    <w:rsid w:val="003B2DF7"/>
    <w:rsid w:val="003B4E42"/>
    <w:rsid w:val="003B5619"/>
    <w:rsid w:val="003B64AF"/>
    <w:rsid w:val="003B71E1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D1A65"/>
    <w:rsid w:val="003D24AD"/>
    <w:rsid w:val="003D2E97"/>
    <w:rsid w:val="003D34BF"/>
    <w:rsid w:val="003D55C9"/>
    <w:rsid w:val="003D7AB8"/>
    <w:rsid w:val="003E1CB6"/>
    <w:rsid w:val="003E587C"/>
    <w:rsid w:val="003E5FB1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400B4C"/>
    <w:rsid w:val="00401DF9"/>
    <w:rsid w:val="00403881"/>
    <w:rsid w:val="00405067"/>
    <w:rsid w:val="004059D8"/>
    <w:rsid w:val="00414283"/>
    <w:rsid w:val="00415660"/>
    <w:rsid w:val="0041596A"/>
    <w:rsid w:val="004160DA"/>
    <w:rsid w:val="00416FF4"/>
    <w:rsid w:val="00417EEB"/>
    <w:rsid w:val="00420CAF"/>
    <w:rsid w:val="00423171"/>
    <w:rsid w:val="00423D9A"/>
    <w:rsid w:val="004244DE"/>
    <w:rsid w:val="00425D46"/>
    <w:rsid w:val="00425F5A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50171"/>
    <w:rsid w:val="004505B2"/>
    <w:rsid w:val="004508A0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7804"/>
    <w:rsid w:val="00471D3A"/>
    <w:rsid w:val="00472242"/>
    <w:rsid w:val="004731CA"/>
    <w:rsid w:val="004733C6"/>
    <w:rsid w:val="00476529"/>
    <w:rsid w:val="00477BAB"/>
    <w:rsid w:val="00480722"/>
    <w:rsid w:val="00481D77"/>
    <w:rsid w:val="004847B9"/>
    <w:rsid w:val="004860BC"/>
    <w:rsid w:val="00487B88"/>
    <w:rsid w:val="00490145"/>
    <w:rsid w:val="0049139F"/>
    <w:rsid w:val="00494E45"/>
    <w:rsid w:val="00495355"/>
    <w:rsid w:val="004959B4"/>
    <w:rsid w:val="004970A9"/>
    <w:rsid w:val="00497140"/>
    <w:rsid w:val="004A2DAA"/>
    <w:rsid w:val="004A5A5E"/>
    <w:rsid w:val="004A7956"/>
    <w:rsid w:val="004A7FDB"/>
    <w:rsid w:val="004B179D"/>
    <w:rsid w:val="004B1E80"/>
    <w:rsid w:val="004B2462"/>
    <w:rsid w:val="004B2A00"/>
    <w:rsid w:val="004B33CA"/>
    <w:rsid w:val="004B5816"/>
    <w:rsid w:val="004B5850"/>
    <w:rsid w:val="004B681D"/>
    <w:rsid w:val="004B7FB1"/>
    <w:rsid w:val="004C166C"/>
    <w:rsid w:val="004C203A"/>
    <w:rsid w:val="004C4E01"/>
    <w:rsid w:val="004C73F3"/>
    <w:rsid w:val="004C7A1D"/>
    <w:rsid w:val="004C7D34"/>
    <w:rsid w:val="004D4012"/>
    <w:rsid w:val="004D4585"/>
    <w:rsid w:val="004D469E"/>
    <w:rsid w:val="004D5296"/>
    <w:rsid w:val="004D629D"/>
    <w:rsid w:val="004D647D"/>
    <w:rsid w:val="004D79B1"/>
    <w:rsid w:val="004E1E25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5C8E"/>
    <w:rsid w:val="004F6B91"/>
    <w:rsid w:val="004F7FC3"/>
    <w:rsid w:val="005002F6"/>
    <w:rsid w:val="00500E23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114E"/>
    <w:rsid w:val="00522636"/>
    <w:rsid w:val="0052305C"/>
    <w:rsid w:val="0052388E"/>
    <w:rsid w:val="00524CF6"/>
    <w:rsid w:val="005255FC"/>
    <w:rsid w:val="0052669D"/>
    <w:rsid w:val="00526C55"/>
    <w:rsid w:val="005271EE"/>
    <w:rsid w:val="00531B70"/>
    <w:rsid w:val="00532B7F"/>
    <w:rsid w:val="005336AD"/>
    <w:rsid w:val="00534242"/>
    <w:rsid w:val="00534D45"/>
    <w:rsid w:val="0053772A"/>
    <w:rsid w:val="00545041"/>
    <w:rsid w:val="00545402"/>
    <w:rsid w:val="00550311"/>
    <w:rsid w:val="00551547"/>
    <w:rsid w:val="00551C90"/>
    <w:rsid w:val="00552886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2157"/>
    <w:rsid w:val="005A2E75"/>
    <w:rsid w:val="005A4ADB"/>
    <w:rsid w:val="005A5AB0"/>
    <w:rsid w:val="005B087B"/>
    <w:rsid w:val="005B273D"/>
    <w:rsid w:val="005B3363"/>
    <w:rsid w:val="005B3C12"/>
    <w:rsid w:val="005B66A7"/>
    <w:rsid w:val="005B7A5A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1B1D"/>
    <w:rsid w:val="005D522C"/>
    <w:rsid w:val="005D5492"/>
    <w:rsid w:val="005D5E7A"/>
    <w:rsid w:val="005D76A8"/>
    <w:rsid w:val="005D7FCD"/>
    <w:rsid w:val="005E025D"/>
    <w:rsid w:val="005E3C40"/>
    <w:rsid w:val="005E5D60"/>
    <w:rsid w:val="005E65B1"/>
    <w:rsid w:val="005E68F2"/>
    <w:rsid w:val="005E694A"/>
    <w:rsid w:val="005E73A6"/>
    <w:rsid w:val="005E78FB"/>
    <w:rsid w:val="005F137A"/>
    <w:rsid w:val="005F1706"/>
    <w:rsid w:val="005F2B93"/>
    <w:rsid w:val="005F2F62"/>
    <w:rsid w:val="005F6171"/>
    <w:rsid w:val="005F7312"/>
    <w:rsid w:val="00601031"/>
    <w:rsid w:val="006013EC"/>
    <w:rsid w:val="00603C80"/>
    <w:rsid w:val="006042CB"/>
    <w:rsid w:val="00605420"/>
    <w:rsid w:val="00606123"/>
    <w:rsid w:val="00606FE7"/>
    <w:rsid w:val="0060760D"/>
    <w:rsid w:val="0061015B"/>
    <w:rsid w:val="0062143B"/>
    <w:rsid w:val="006214E5"/>
    <w:rsid w:val="00621F05"/>
    <w:rsid w:val="00622577"/>
    <w:rsid w:val="006229CD"/>
    <w:rsid w:val="00622BE6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70F5"/>
    <w:rsid w:val="00677508"/>
    <w:rsid w:val="006817DF"/>
    <w:rsid w:val="00681EC4"/>
    <w:rsid w:val="00683797"/>
    <w:rsid w:val="00684173"/>
    <w:rsid w:val="00685579"/>
    <w:rsid w:val="00693624"/>
    <w:rsid w:val="00696887"/>
    <w:rsid w:val="006A0EF1"/>
    <w:rsid w:val="006A1562"/>
    <w:rsid w:val="006A1865"/>
    <w:rsid w:val="006A4A0C"/>
    <w:rsid w:val="006A4BC1"/>
    <w:rsid w:val="006A50AB"/>
    <w:rsid w:val="006A6F1C"/>
    <w:rsid w:val="006B3305"/>
    <w:rsid w:val="006B3614"/>
    <w:rsid w:val="006B624C"/>
    <w:rsid w:val="006C3501"/>
    <w:rsid w:val="006C39F4"/>
    <w:rsid w:val="006C3D87"/>
    <w:rsid w:val="006C4256"/>
    <w:rsid w:val="006C5ECB"/>
    <w:rsid w:val="006C6155"/>
    <w:rsid w:val="006C6276"/>
    <w:rsid w:val="006C7D0A"/>
    <w:rsid w:val="006D0D09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DF1"/>
    <w:rsid w:val="007038D9"/>
    <w:rsid w:val="00703A3D"/>
    <w:rsid w:val="00703BE8"/>
    <w:rsid w:val="00704130"/>
    <w:rsid w:val="0070428A"/>
    <w:rsid w:val="0070631F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D8B"/>
    <w:rsid w:val="00715039"/>
    <w:rsid w:val="0071603F"/>
    <w:rsid w:val="00716598"/>
    <w:rsid w:val="0071695C"/>
    <w:rsid w:val="00716BD8"/>
    <w:rsid w:val="007174EB"/>
    <w:rsid w:val="00717699"/>
    <w:rsid w:val="007243FE"/>
    <w:rsid w:val="00725867"/>
    <w:rsid w:val="00725CD3"/>
    <w:rsid w:val="00726D77"/>
    <w:rsid w:val="00733273"/>
    <w:rsid w:val="0073376B"/>
    <w:rsid w:val="00736A09"/>
    <w:rsid w:val="007410BD"/>
    <w:rsid w:val="007413AF"/>
    <w:rsid w:val="00741991"/>
    <w:rsid w:val="00741D81"/>
    <w:rsid w:val="00743261"/>
    <w:rsid w:val="00746725"/>
    <w:rsid w:val="00750D8D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935"/>
    <w:rsid w:val="00764D89"/>
    <w:rsid w:val="007654F4"/>
    <w:rsid w:val="0076595D"/>
    <w:rsid w:val="007659B7"/>
    <w:rsid w:val="00765FA7"/>
    <w:rsid w:val="00771DC2"/>
    <w:rsid w:val="0077363A"/>
    <w:rsid w:val="007754F3"/>
    <w:rsid w:val="00780958"/>
    <w:rsid w:val="00781108"/>
    <w:rsid w:val="0078221E"/>
    <w:rsid w:val="00782BC2"/>
    <w:rsid w:val="00782BE5"/>
    <w:rsid w:val="007841BE"/>
    <w:rsid w:val="00784300"/>
    <w:rsid w:val="00784682"/>
    <w:rsid w:val="00785A37"/>
    <w:rsid w:val="00785DD0"/>
    <w:rsid w:val="00791F56"/>
    <w:rsid w:val="00793CEE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287E"/>
    <w:rsid w:val="007A5D7B"/>
    <w:rsid w:val="007A64BF"/>
    <w:rsid w:val="007A7959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AED"/>
    <w:rsid w:val="00803F2F"/>
    <w:rsid w:val="008043D9"/>
    <w:rsid w:val="00805090"/>
    <w:rsid w:val="00805667"/>
    <w:rsid w:val="0081435A"/>
    <w:rsid w:val="0082074B"/>
    <w:rsid w:val="00820C08"/>
    <w:rsid w:val="008228FB"/>
    <w:rsid w:val="00823994"/>
    <w:rsid w:val="00824CF7"/>
    <w:rsid w:val="00826762"/>
    <w:rsid w:val="00830324"/>
    <w:rsid w:val="0083138E"/>
    <w:rsid w:val="00831D0D"/>
    <w:rsid w:val="00832724"/>
    <w:rsid w:val="008328A8"/>
    <w:rsid w:val="00833CE6"/>
    <w:rsid w:val="00834919"/>
    <w:rsid w:val="00834E24"/>
    <w:rsid w:val="00835230"/>
    <w:rsid w:val="008411BB"/>
    <w:rsid w:val="008413F5"/>
    <w:rsid w:val="00844AFD"/>
    <w:rsid w:val="00847A3F"/>
    <w:rsid w:val="0085009B"/>
    <w:rsid w:val="0085069D"/>
    <w:rsid w:val="00850AAB"/>
    <w:rsid w:val="00850B85"/>
    <w:rsid w:val="00851AD5"/>
    <w:rsid w:val="00851B83"/>
    <w:rsid w:val="0085247D"/>
    <w:rsid w:val="008527DF"/>
    <w:rsid w:val="00855C5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54C4"/>
    <w:rsid w:val="00876C87"/>
    <w:rsid w:val="00876F95"/>
    <w:rsid w:val="00880470"/>
    <w:rsid w:val="0088175F"/>
    <w:rsid w:val="00881E41"/>
    <w:rsid w:val="008825E8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127B2"/>
    <w:rsid w:val="0091402E"/>
    <w:rsid w:val="009148AF"/>
    <w:rsid w:val="009161F1"/>
    <w:rsid w:val="00916DC2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413B2"/>
    <w:rsid w:val="009415D2"/>
    <w:rsid w:val="00941AA1"/>
    <w:rsid w:val="00942682"/>
    <w:rsid w:val="009432DB"/>
    <w:rsid w:val="0094351D"/>
    <w:rsid w:val="00950EF3"/>
    <w:rsid w:val="00952777"/>
    <w:rsid w:val="00954B59"/>
    <w:rsid w:val="00956137"/>
    <w:rsid w:val="00957977"/>
    <w:rsid w:val="00963393"/>
    <w:rsid w:val="009638C2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DA6"/>
    <w:rsid w:val="009A7A4C"/>
    <w:rsid w:val="009B1475"/>
    <w:rsid w:val="009B2180"/>
    <w:rsid w:val="009B24FD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523B"/>
    <w:rsid w:val="009E579F"/>
    <w:rsid w:val="009E7466"/>
    <w:rsid w:val="009E7D15"/>
    <w:rsid w:val="009E7D63"/>
    <w:rsid w:val="009F0AE2"/>
    <w:rsid w:val="009F0D5B"/>
    <w:rsid w:val="009F5335"/>
    <w:rsid w:val="009F6D10"/>
    <w:rsid w:val="00A00002"/>
    <w:rsid w:val="00A000E3"/>
    <w:rsid w:val="00A0061C"/>
    <w:rsid w:val="00A058FB"/>
    <w:rsid w:val="00A05A0F"/>
    <w:rsid w:val="00A05DCA"/>
    <w:rsid w:val="00A062BE"/>
    <w:rsid w:val="00A13744"/>
    <w:rsid w:val="00A141CB"/>
    <w:rsid w:val="00A147C4"/>
    <w:rsid w:val="00A15599"/>
    <w:rsid w:val="00A1771D"/>
    <w:rsid w:val="00A17E7B"/>
    <w:rsid w:val="00A216A1"/>
    <w:rsid w:val="00A21AED"/>
    <w:rsid w:val="00A223C6"/>
    <w:rsid w:val="00A229FB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7EB"/>
    <w:rsid w:val="00A37682"/>
    <w:rsid w:val="00A40392"/>
    <w:rsid w:val="00A405FA"/>
    <w:rsid w:val="00A4095C"/>
    <w:rsid w:val="00A4191C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287D"/>
    <w:rsid w:val="00AB36AA"/>
    <w:rsid w:val="00AB4BFB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7C4A"/>
    <w:rsid w:val="00AE0C04"/>
    <w:rsid w:val="00AE1249"/>
    <w:rsid w:val="00AE4498"/>
    <w:rsid w:val="00AE7664"/>
    <w:rsid w:val="00AE7A66"/>
    <w:rsid w:val="00AF1FDC"/>
    <w:rsid w:val="00AF452C"/>
    <w:rsid w:val="00AF462C"/>
    <w:rsid w:val="00AF606D"/>
    <w:rsid w:val="00B00417"/>
    <w:rsid w:val="00B0209E"/>
    <w:rsid w:val="00B023BD"/>
    <w:rsid w:val="00B03181"/>
    <w:rsid w:val="00B0384C"/>
    <w:rsid w:val="00B04200"/>
    <w:rsid w:val="00B1290D"/>
    <w:rsid w:val="00B13AE2"/>
    <w:rsid w:val="00B13C5F"/>
    <w:rsid w:val="00B16220"/>
    <w:rsid w:val="00B16498"/>
    <w:rsid w:val="00B22EE2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3674"/>
    <w:rsid w:val="00B4580E"/>
    <w:rsid w:val="00B4583A"/>
    <w:rsid w:val="00B45A74"/>
    <w:rsid w:val="00B47260"/>
    <w:rsid w:val="00B508D0"/>
    <w:rsid w:val="00B51664"/>
    <w:rsid w:val="00B516A1"/>
    <w:rsid w:val="00B55262"/>
    <w:rsid w:val="00B57EBA"/>
    <w:rsid w:val="00B61E64"/>
    <w:rsid w:val="00B63EB2"/>
    <w:rsid w:val="00B641EF"/>
    <w:rsid w:val="00B654EF"/>
    <w:rsid w:val="00B676C4"/>
    <w:rsid w:val="00B67DF8"/>
    <w:rsid w:val="00B70AA1"/>
    <w:rsid w:val="00B72419"/>
    <w:rsid w:val="00B728D9"/>
    <w:rsid w:val="00B7361D"/>
    <w:rsid w:val="00B73C66"/>
    <w:rsid w:val="00B75633"/>
    <w:rsid w:val="00B76EE6"/>
    <w:rsid w:val="00B77BA1"/>
    <w:rsid w:val="00B8016E"/>
    <w:rsid w:val="00B83839"/>
    <w:rsid w:val="00B845D7"/>
    <w:rsid w:val="00B84877"/>
    <w:rsid w:val="00B85AAC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30B4"/>
    <w:rsid w:val="00BA4524"/>
    <w:rsid w:val="00BB09C5"/>
    <w:rsid w:val="00BB163D"/>
    <w:rsid w:val="00BB55EC"/>
    <w:rsid w:val="00BB5653"/>
    <w:rsid w:val="00BB5D63"/>
    <w:rsid w:val="00BB756E"/>
    <w:rsid w:val="00BB7FAC"/>
    <w:rsid w:val="00BC0B56"/>
    <w:rsid w:val="00BC1B53"/>
    <w:rsid w:val="00BC47E5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F391B"/>
    <w:rsid w:val="00BF474F"/>
    <w:rsid w:val="00BF4903"/>
    <w:rsid w:val="00BF4BED"/>
    <w:rsid w:val="00BF5CA8"/>
    <w:rsid w:val="00BF5FCF"/>
    <w:rsid w:val="00BF6C79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C83"/>
    <w:rsid w:val="00C23A6E"/>
    <w:rsid w:val="00C23E6C"/>
    <w:rsid w:val="00C25BB8"/>
    <w:rsid w:val="00C269B2"/>
    <w:rsid w:val="00C30F7B"/>
    <w:rsid w:val="00C31756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DB9"/>
    <w:rsid w:val="00C45503"/>
    <w:rsid w:val="00C45D11"/>
    <w:rsid w:val="00C4634F"/>
    <w:rsid w:val="00C477DB"/>
    <w:rsid w:val="00C517E3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466D"/>
    <w:rsid w:val="00C65777"/>
    <w:rsid w:val="00C65CD2"/>
    <w:rsid w:val="00C65CFC"/>
    <w:rsid w:val="00C663E9"/>
    <w:rsid w:val="00C66AC2"/>
    <w:rsid w:val="00C700F9"/>
    <w:rsid w:val="00C718E2"/>
    <w:rsid w:val="00C71EAB"/>
    <w:rsid w:val="00C75A64"/>
    <w:rsid w:val="00C83D51"/>
    <w:rsid w:val="00C846FC"/>
    <w:rsid w:val="00C84759"/>
    <w:rsid w:val="00C847E4"/>
    <w:rsid w:val="00C85313"/>
    <w:rsid w:val="00C86741"/>
    <w:rsid w:val="00C92F00"/>
    <w:rsid w:val="00C93314"/>
    <w:rsid w:val="00C94BAA"/>
    <w:rsid w:val="00C95D32"/>
    <w:rsid w:val="00CA2DD0"/>
    <w:rsid w:val="00CA3905"/>
    <w:rsid w:val="00CB1254"/>
    <w:rsid w:val="00CB1C88"/>
    <w:rsid w:val="00CB2272"/>
    <w:rsid w:val="00CB2CC4"/>
    <w:rsid w:val="00CB6271"/>
    <w:rsid w:val="00CB7019"/>
    <w:rsid w:val="00CB70EA"/>
    <w:rsid w:val="00CC027E"/>
    <w:rsid w:val="00CC3ED6"/>
    <w:rsid w:val="00CC4722"/>
    <w:rsid w:val="00CC4CF1"/>
    <w:rsid w:val="00CC4E29"/>
    <w:rsid w:val="00CC612B"/>
    <w:rsid w:val="00CC64F1"/>
    <w:rsid w:val="00CC70BB"/>
    <w:rsid w:val="00CC7ACC"/>
    <w:rsid w:val="00CD074E"/>
    <w:rsid w:val="00CD4AD7"/>
    <w:rsid w:val="00CD51FD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4344"/>
    <w:rsid w:val="00D10C0B"/>
    <w:rsid w:val="00D13D8F"/>
    <w:rsid w:val="00D1465D"/>
    <w:rsid w:val="00D1510A"/>
    <w:rsid w:val="00D15112"/>
    <w:rsid w:val="00D15CE0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6C7"/>
    <w:rsid w:val="00D809B2"/>
    <w:rsid w:val="00D818F5"/>
    <w:rsid w:val="00D83DA4"/>
    <w:rsid w:val="00D85006"/>
    <w:rsid w:val="00D85238"/>
    <w:rsid w:val="00D93AD5"/>
    <w:rsid w:val="00D94580"/>
    <w:rsid w:val="00D9496B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F17"/>
    <w:rsid w:val="00DB0DFA"/>
    <w:rsid w:val="00DB1745"/>
    <w:rsid w:val="00DB3E58"/>
    <w:rsid w:val="00DB6014"/>
    <w:rsid w:val="00DC0C03"/>
    <w:rsid w:val="00DC1952"/>
    <w:rsid w:val="00DC460C"/>
    <w:rsid w:val="00DC4840"/>
    <w:rsid w:val="00DC4C39"/>
    <w:rsid w:val="00DC4CF3"/>
    <w:rsid w:val="00DC4F45"/>
    <w:rsid w:val="00DC5391"/>
    <w:rsid w:val="00DC7DEC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F1E67"/>
    <w:rsid w:val="00DF20D5"/>
    <w:rsid w:val="00DF2E96"/>
    <w:rsid w:val="00DF3BDA"/>
    <w:rsid w:val="00DF3EBF"/>
    <w:rsid w:val="00DF4F9E"/>
    <w:rsid w:val="00DF5EC4"/>
    <w:rsid w:val="00DF7A09"/>
    <w:rsid w:val="00E00D3A"/>
    <w:rsid w:val="00E043FB"/>
    <w:rsid w:val="00E05061"/>
    <w:rsid w:val="00E052E5"/>
    <w:rsid w:val="00E05A30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F51"/>
    <w:rsid w:val="00E224B5"/>
    <w:rsid w:val="00E23FF6"/>
    <w:rsid w:val="00E25233"/>
    <w:rsid w:val="00E26139"/>
    <w:rsid w:val="00E26FB3"/>
    <w:rsid w:val="00E27E2D"/>
    <w:rsid w:val="00E3001D"/>
    <w:rsid w:val="00E30DA7"/>
    <w:rsid w:val="00E350E1"/>
    <w:rsid w:val="00E35618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C30"/>
    <w:rsid w:val="00E604CE"/>
    <w:rsid w:val="00E60E69"/>
    <w:rsid w:val="00E61100"/>
    <w:rsid w:val="00E61FFF"/>
    <w:rsid w:val="00E6263E"/>
    <w:rsid w:val="00E64E48"/>
    <w:rsid w:val="00E661BC"/>
    <w:rsid w:val="00E665C0"/>
    <w:rsid w:val="00E67036"/>
    <w:rsid w:val="00E67970"/>
    <w:rsid w:val="00E70242"/>
    <w:rsid w:val="00E70C4B"/>
    <w:rsid w:val="00E72F32"/>
    <w:rsid w:val="00E75A27"/>
    <w:rsid w:val="00E75ED5"/>
    <w:rsid w:val="00E778B7"/>
    <w:rsid w:val="00E77CB9"/>
    <w:rsid w:val="00E82192"/>
    <w:rsid w:val="00E826BD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6CD4"/>
    <w:rsid w:val="00ED7DE4"/>
    <w:rsid w:val="00EE0795"/>
    <w:rsid w:val="00EE1CA9"/>
    <w:rsid w:val="00EE2367"/>
    <w:rsid w:val="00EE273A"/>
    <w:rsid w:val="00EE4402"/>
    <w:rsid w:val="00EE5EF8"/>
    <w:rsid w:val="00EE6722"/>
    <w:rsid w:val="00EF20F5"/>
    <w:rsid w:val="00EF389E"/>
    <w:rsid w:val="00EF4D03"/>
    <w:rsid w:val="00EF4DFB"/>
    <w:rsid w:val="00EF5013"/>
    <w:rsid w:val="00EF5038"/>
    <w:rsid w:val="00EF5143"/>
    <w:rsid w:val="00F0056A"/>
    <w:rsid w:val="00F00ACE"/>
    <w:rsid w:val="00F02A79"/>
    <w:rsid w:val="00F02C7D"/>
    <w:rsid w:val="00F041AF"/>
    <w:rsid w:val="00F0512B"/>
    <w:rsid w:val="00F05AAC"/>
    <w:rsid w:val="00F06626"/>
    <w:rsid w:val="00F10836"/>
    <w:rsid w:val="00F119C5"/>
    <w:rsid w:val="00F156D6"/>
    <w:rsid w:val="00F15EFD"/>
    <w:rsid w:val="00F21BB8"/>
    <w:rsid w:val="00F2216C"/>
    <w:rsid w:val="00F2238D"/>
    <w:rsid w:val="00F235D3"/>
    <w:rsid w:val="00F23676"/>
    <w:rsid w:val="00F237DA"/>
    <w:rsid w:val="00F245FC"/>
    <w:rsid w:val="00F25BDF"/>
    <w:rsid w:val="00F25CE5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35A85"/>
    <w:rsid w:val="00F41138"/>
    <w:rsid w:val="00F42971"/>
    <w:rsid w:val="00F42EAE"/>
    <w:rsid w:val="00F4329D"/>
    <w:rsid w:val="00F448C7"/>
    <w:rsid w:val="00F45389"/>
    <w:rsid w:val="00F465BA"/>
    <w:rsid w:val="00F50E45"/>
    <w:rsid w:val="00F514DA"/>
    <w:rsid w:val="00F52D97"/>
    <w:rsid w:val="00F535B0"/>
    <w:rsid w:val="00F56876"/>
    <w:rsid w:val="00F61236"/>
    <w:rsid w:val="00F61343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73E9"/>
    <w:rsid w:val="00F9028A"/>
    <w:rsid w:val="00F90E4C"/>
    <w:rsid w:val="00F932C3"/>
    <w:rsid w:val="00F934B8"/>
    <w:rsid w:val="00F935D5"/>
    <w:rsid w:val="00F93B5F"/>
    <w:rsid w:val="00F9459F"/>
    <w:rsid w:val="00F9606F"/>
    <w:rsid w:val="00F97091"/>
    <w:rsid w:val="00F9769D"/>
    <w:rsid w:val="00FA14E6"/>
    <w:rsid w:val="00FA5226"/>
    <w:rsid w:val="00FA5D76"/>
    <w:rsid w:val="00FA5DFD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814"/>
    <w:rsid w:val="00FD226A"/>
    <w:rsid w:val="00FD27D9"/>
    <w:rsid w:val="00FD2E29"/>
    <w:rsid w:val="00FD3AC4"/>
    <w:rsid w:val="00FD3BDA"/>
    <w:rsid w:val="00FD4B3B"/>
    <w:rsid w:val="00FD7C08"/>
    <w:rsid w:val="00FD7E54"/>
    <w:rsid w:val="00FE000E"/>
    <w:rsid w:val="00FE19EE"/>
    <w:rsid w:val="00FE1DB0"/>
    <w:rsid w:val="00FE2674"/>
    <w:rsid w:val="00FE2DD9"/>
    <w:rsid w:val="00FE313C"/>
    <w:rsid w:val="00FE4236"/>
    <w:rsid w:val="00FE53FF"/>
    <w:rsid w:val="00FE6112"/>
    <w:rsid w:val="00FE6F8B"/>
    <w:rsid w:val="00FE7867"/>
    <w:rsid w:val="00FF0289"/>
    <w:rsid w:val="00FF11A5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FAEBA"/>
  <w15:chartTrackingRefBased/>
  <w15:docId w15:val="{5FB1051A-6C20-486A-9A79-07146176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7"/>
    <w:next w:val="BodyText"/>
    <w:link w:val="Heading9Char"/>
    <w:uiPriority w:val="9"/>
    <w:unhideWhenUsed/>
    <w:qFormat/>
    <w:rsid w:val="00E64E48"/>
    <w:pPr>
      <w:numPr>
        <w:ilvl w:val="8"/>
      </w:numPr>
      <w:ind w:left="1440" w:hanging="144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SKYRISE_REPORT_GEN\Source\Word%20Files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6</TotalTime>
  <Pages>20</Pages>
  <Words>2744</Words>
  <Characters>15643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18351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2022-11-15T20:03:00Z</cp:lastPrinted>
  <dcterms:created xsi:type="dcterms:W3CDTF">2022-12-27T19:55:00Z</dcterms:created>
  <dcterms:modified xsi:type="dcterms:W3CDTF">2022-12-27T20:06:00Z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