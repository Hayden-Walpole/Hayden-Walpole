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4D94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64032192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672BD326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7505557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7FE699BB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CA4A4CD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63532EB4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9338E41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9"/>
        <w:gridCol w:w="4151"/>
      </w:tblGrid>
      <w:tr w:rsidR="005D5492" w14:paraId="03FEFF58" w14:textId="77777777" w:rsidTr="005D5492">
        <w:tc>
          <w:tcPr>
            <w:tcW w:w="4675" w:type="dxa"/>
          </w:tcPr>
          <w:p w14:paraId="19E50571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020E91E0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7AE2C5A3" w14:textId="77777777" w:rsidTr="005D5492">
        <w:tc>
          <w:tcPr>
            <w:tcW w:w="4675" w:type="dxa"/>
          </w:tcPr>
          <w:p w14:paraId="68967297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EB6EE59" w14:textId="155C2C4C" w:rsidR="005D5492" w:rsidRDefault="005E694A" w:rsidP="005E694A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1D1A17">
              <w:rPr>
                <w:sz w:val="28"/>
                <w:szCs w:val="28"/>
              </w:rPr>
              <w:t>12</w:t>
            </w:r>
          </w:p>
        </w:tc>
      </w:tr>
    </w:tbl>
    <w:p w14:paraId="68C5016A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68D41B71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2C2DB962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712DBDB0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2D30805" w14:textId="77777777" w:rsidR="0079673B" w:rsidRDefault="00796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75DB0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6B0219C8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4AA3ED57" w14:textId="77777777" w:rsidR="00857ECD" w:rsidRPr="00A57E0A" w:rsidRDefault="004D5296" w:rsidP="0079673B">
      <w:pPr>
        <w:pStyle w:val="BodyText"/>
        <w:spacing w:after="60"/>
        <w:ind w:left="360" w:firstLine="72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</w:p>
    <w:p w14:paraId="0DD4FACD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3EA635EE" w14:textId="2F7E5A10" w:rsidR="00571D0C" w:rsidRDefault="00571D0C" w:rsidP="005D5492">
      <w:pPr>
        <w:pStyle w:val="BodyText"/>
        <w:spacing w:after="60"/>
        <w:rPr>
          <w:szCs w:val="20"/>
        </w:rPr>
      </w:pPr>
      <w:bookmarkStart w:id="0" w:name="_Hlk122079207"/>
      <w:r>
        <w:rPr>
          <w:szCs w:val="20"/>
        </w:rPr>
        <w:t xml:space="preserve">UUT conforms to the requirements of paragraph </w:t>
      </w:r>
      <w:r w:rsidR="00E0735B">
        <w:rPr>
          <w:szCs w:val="20"/>
        </w:rPr>
        <w:t>6.1</w:t>
      </w:r>
      <w:r>
        <w:rPr>
          <w:szCs w:val="20"/>
        </w:rPr>
        <w:t xml:space="preserve">  </w:t>
      </w:r>
      <w:r w:rsidR="00F15EFD">
        <w:rPr>
          <w:szCs w:val="20"/>
        </w:rPr>
        <w:t xml:space="preserve">    </w:t>
      </w:r>
      <w:r>
        <w:rPr>
          <w:szCs w:val="20"/>
        </w:rPr>
        <w:t xml:space="preserve">                  </w:t>
      </w:r>
      <w:r w:rsidR="001D1A17">
        <w:rPr>
          <w:szCs w:val="20"/>
        </w:rPr>
        <w:t>Unhandled Type: Void</w:t>
      </w:r>
    </w:p>
    <w:bookmarkEnd w:id="0"/>
    <w:p w14:paraId="096FD2CA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21F6555E" w14:textId="77777777" w:rsidR="00571D0C" w:rsidRPr="00A57E0A" w:rsidRDefault="004D5296" w:rsidP="005D5492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p w14:paraId="0235C3A8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639FA29A" w14:textId="46C492C5" w:rsidR="00463DD7" w:rsidRDefault="00463DD7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weight should not exceed </w:t>
      </w:r>
      <w:r w:rsidR="00830324">
        <w:rPr>
          <w:szCs w:val="20"/>
        </w:rPr>
        <w:t xml:space="preserve">10 </w:t>
      </w:r>
      <w:proofErr w:type="spellStart"/>
      <w:r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actual weight</w:t>
      </w:r>
      <w:r w:rsidR="00A9480E">
        <w:rPr>
          <w:szCs w:val="20"/>
        </w:rPr>
        <w:t xml:space="preserve">    </w:t>
      </w:r>
      <w:r w:rsidR="001D1A17">
        <w:rPr>
          <w:szCs w:val="20"/>
        </w:rPr>
        <w:t>Unhandled Type: Void</w:t>
      </w:r>
      <w:r w:rsidR="00E0735B">
        <w:rPr>
          <w:szCs w:val="20"/>
        </w:rPr>
        <w:t xml:space="preserve">   </w:t>
      </w:r>
      <w:proofErr w:type="spellStart"/>
      <w:r w:rsidR="00F15EFD"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     </w:t>
      </w:r>
    </w:p>
    <w:p w14:paraId="7E2DCBFB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3DF74B74" w14:textId="77777777" w:rsidR="00463DD7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531670F0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1EF79230" w14:textId="77777777" w:rsidR="008F4C3E" w:rsidRPr="004D6A80" w:rsidRDefault="008F4C3E" w:rsidP="005D5492">
      <w:pPr>
        <w:pStyle w:val="BodyText"/>
        <w:spacing w:after="60"/>
        <w:rPr>
          <w:szCs w:val="20"/>
        </w:rPr>
      </w:pPr>
      <w:r w:rsidRPr="004D6A80">
        <w:rPr>
          <w:szCs w:val="20"/>
        </w:rPr>
        <w:t xml:space="preserve">Bonding resistance </w:t>
      </w:r>
    </w:p>
    <w:p w14:paraId="6CA0BF54" w14:textId="782EBB42" w:rsidR="00D36A9E" w:rsidRPr="001D1A17" w:rsidRDefault="004D6A80" w:rsidP="001D1A17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</w:rPr>
      </w:pPr>
      <w:r w:rsidRPr="004D6A80">
        <w:rPr>
          <w:b/>
          <w:bCs/>
          <w:color w:val="F3533F" w:themeColor="accent6"/>
        </w:rPr>
        <w:t xml:space="preserve">          </w:t>
      </w:r>
      <w:r w:rsidR="00D41D6A"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16"/>
        <w:gridCol w:w="1616"/>
        <w:gridCol w:w="1692"/>
        <w:gridCol w:w="1692"/>
      </w:tblGrid>
      <w:tr w:rsidR="0060056A" w:rsidRPr="00CF01D2" w14:paraId="4606892D" w14:textId="77777777" w:rsidTr="0060056A">
        <w:tc>
          <w:tcPr>
            <w:tcW w:w="1654" w:type="dxa"/>
          </w:tcPr>
          <w:p w14:paraId="6DD8F72B" w14:textId="77777777" w:rsidR="0060056A" w:rsidRPr="00CF01D2" w:rsidRDefault="0060056A" w:rsidP="0060056A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378F1DFD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616" w:type="dxa"/>
          </w:tcPr>
          <w:p w14:paraId="087E4602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92" w:type="dxa"/>
          </w:tcPr>
          <w:p w14:paraId="6F507F0F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Simplex</w:t>
            </w:r>
          </w:p>
        </w:tc>
        <w:tc>
          <w:tcPr>
            <w:tcW w:w="1692" w:type="dxa"/>
          </w:tcPr>
          <w:p w14:paraId="7E275576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Duplex</w:t>
            </w:r>
          </w:p>
        </w:tc>
      </w:tr>
      <w:tr w:rsidR="0060056A" w:rsidRPr="00CF01D2" w14:paraId="15D0EEB4" w14:textId="77777777" w:rsidTr="0060056A">
        <w:tc>
          <w:tcPr>
            <w:tcW w:w="1654" w:type="dxa"/>
          </w:tcPr>
          <w:p w14:paraId="03C96030" w14:textId="77777777" w:rsidR="0060056A" w:rsidRPr="00CF01D2" w:rsidRDefault="0060056A" w:rsidP="0060056A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5F7BC6EF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16" w:type="dxa"/>
          </w:tcPr>
          <w:p w14:paraId="2A8BB331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92" w:type="dxa"/>
          </w:tcPr>
          <w:p w14:paraId="4C6615A6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92" w:type="dxa"/>
          </w:tcPr>
          <w:p w14:paraId="035959A6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</w:tr>
      <w:tr w:rsidR="0060056A" w:rsidRPr="00CF01D2" w14:paraId="55AB8FFA" w14:textId="77777777" w:rsidTr="0060056A">
        <w:tc>
          <w:tcPr>
            <w:tcW w:w="1654" w:type="dxa"/>
          </w:tcPr>
          <w:p w14:paraId="0B62281D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Motor End Cap</w:t>
            </w:r>
            <w:r>
              <w:rPr>
                <w:color w:val="F3866C" w:themeColor="accent4"/>
                <w:szCs w:val="20"/>
              </w:rPr>
              <w:t xml:space="preserve"> </w:t>
            </w:r>
            <w:bookmarkStart w:id="1" w:name="_Hlk123042262"/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bookmarkEnd w:id="1"/>
            <w:proofErr w:type="spellEnd"/>
          </w:p>
        </w:tc>
        <w:tc>
          <w:tcPr>
            <w:tcW w:w="1616" w:type="dxa"/>
          </w:tcPr>
          <w:p w14:paraId="4FA9A744" w14:textId="6C5BB000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2.500000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3A82C787" w14:textId="77B86CD9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462D4821" w14:textId="1064C89B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0.000000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5234FBC5" w14:textId="01EEF79C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0.000000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</w:tr>
      <w:tr w:rsidR="0060056A" w:rsidRPr="00CF01D2" w14:paraId="563E2352" w14:textId="77777777" w:rsidTr="0060056A">
        <w:tc>
          <w:tcPr>
            <w:tcW w:w="1654" w:type="dxa"/>
          </w:tcPr>
          <w:p w14:paraId="31BF5ABD" w14:textId="77777777" w:rsidR="0060056A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Solenoid housing</w:t>
            </w:r>
          </w:p>
          <w:p w14:paraId="1508D43D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proofErr w:type="spellEnd"/>
          </w:p>
        </w:tc>
        <w:tc>
          <w:tcPr>
            <w:tcW w:w="1616" w:type="dxa"/>
          </w:tcPr>
          <w:p w14:paraId="0EC2D7E5" w14:textId="2A159D4B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2.500000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63E1145A" w14:textId="2E445AD0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4CD6A852" w14:textId="498BDCDB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0.000000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620433A5" w14:textId="298150D3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0.000000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</w:tr>
      <w:tr w:rsidR="0060056A" w:rsidRPr="00CF01D2" w14:paraId="5E9062CE" w14:textId="77777777" w:rsidTr="0060056A">
        <w:tc>
          <w:tcPr>
            <w:tcW w:w="1654" w:type="dxa"/>
          </w:tcPr>
          <w:p w14:paraId="28DDED96" w14:textId="77777777" w:rsidR="0060056A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Encoder cover</w:t>
            </w:r>
          </w:p>
          <w:p w14:paraId="64F06370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proofErr w:type="spellEnd"/>
          </w:p>
        </w:tc>
        <w:tc>
          <w:tcPr>
            <w:tcW w:w="1616" w:type="dxa"/>
          </w:tcPr>
          <w:p w14:paraId="7523B89E" w14:textId="2809B395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2.500000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766E8C0B" w14:textId="2919D833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09FF6B93" w14:textId="25157C2E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0.000000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26CE9755" w14:textId="094FFF39" w:rsidR="0060056A" w:rsidRPr="00CF01D2" w:rsidRDefault="001D1A17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0.000000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</w:tr>
    </w:tbl>
    <w:p w14:paraId="642B6B40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70BE5E19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522CDBD8" w14:textId="77777777" w:rsidR="002C0E55" w:rsidRPr="004D6A80" w:rsidRDefault="004D6A80" w:rsidP="002C0E55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</w:rPr>
      </w:pPr>
      <w:r w:rsidRPr="004D6A80">
        <w:rPr>
          <w:b/>
          <w:bCs/>
          <w:color w:val="F3533F" w:themeColor="accent6"/>
        </w:rPr>
        <w:t xml:space="preserve">       </w:t>
      </w:r>
      <w:r w:rsidR="002C0E55"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57"/>
        <w:gridCol w:w="1718"/>
        <w:gridCol w:w="1206"/>
        <w:gridCol w:w="1307"/>
        <w:gridCol w:w="1307"/>
        <w:gridCol w:w="1375"/>
      </w:tblGrid>
      <w:tr w:rsidR="002C0E55" w14:paraId="513E273D" w14:textId="77777777" w:rsidTr="002C0E55">
        <w:tc>
          <w:tcPr>
            <w:tcW w:w="1593" w:type="dxa"/>
          </w:tcPr>
          <w:p w14:paraId="1DFAC390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22" w:type="dxa"/>
          </w:tcPr>
          <w:p w14:paraId="382D39D7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1" w:type="dxa"/>
          </w:tcPr>
          <w:p w14:paraId="3A10AE5E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88" w:type="dxa"/>
          </w:tcPr>
          <w:p w14:paraId="2CFE2E02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388" w:type="dxa"/>
          </w:tcPr>
          <w:p w14:paraId="2E37BEBF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18" w:type="dxa"/>
          </w:tcPr>
          <w:p w14:paraId="2B9D6BD2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2C0E55" w14:paraId="5A9E3A43" w14:textId="77777777" w:rsidTr="002C0E55">
        <w:tc>
          <w:tcPr>
            <w:tcW w:w="1593" w:type="dxa"/>
          </w:tcPr>
          <w:p w14:paraId="587421BB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222" w:type="dxa"/>
          </w:tcPr>
          <w:p w14:paraId="7A3EE337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161" w:type="dxa"/>
          </w:tcPr>
          <w:p w14:paraId="599F9E7A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5B8FA4EE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30B72CE8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518" w:type="dxa"/>
          </w:tcPr>
          <w:p w14:paraId="7E429014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2C0E55" w14:paraId="11A2BF57" w14:textId="77777777" w:rsidTr="002C0E55">
        <w:tc>
          <w:tcPr>
            <w:tcW w:w="1593" w:type="dxa"/>
          </w:tcPr>
          <w:p w14:paraId="032E04DE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is Ohms</w:t>
            </w:r>
          </w:p>
        </w:tc>
        <w:tc>
          <w:tcPr>
            <w:tcW w:w="1222" w:type="dxa"/>
          </w:tcPr>
          <w:p w14:paraId="177D7B0A" w14:textId="42D93B1B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43E5DF90" w14:textId="687332D4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64BE793E" w14:textId="68880AEE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7A3E28DF" w14:textId="132D2172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3DB2DBB0" w14:textId="6C34FEFF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5908F26B" w14:textId="77777777" w:rsidTr="002C0E55">
        <w:tc>
          <w:tcPr>
            <w:tcW w:w="1593" w:type="dxa"/>
          </w:tcPr>
          <w:p w14:paraId="2B931C43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Ohms</w:t>
            </w:r>
          </w:p>
        </w:tc>
        <w:tc>
          <w:tcPr>
            <w:tcW w:w="1222" w:type="dxa"/>
          </w:tcPr>
          <w:p w14:paraId="45AFFDE5" w14:textId="04290EF5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0BAC25F1" w14:textId="579131C7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663849AB" w14:textId="17C52D7B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186F0B07" w14:textId="28247B4E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7706C037" w14:textId="62A29C5A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7A29FBA4" w14:textId="77777777" w:rsidTr="002C0E55">
        <w:tc>
          <w:tcPr>
            <w:tcW w:w="1593" w:type="dxa"/>
          </w:tcPr>
          <w:p w14:paraId="4748D733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E</w:t>
            </w:r>
          </w:p>
        </w:tc>
        <w:tc>
          <w:tcPr>
            <w:tcW w:w="1222" w:type="dxa"/>
          </w:tcPr>
          <w:p w14:paraId="5074A1AF" w14:textId="5B82113A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256B8E78" w14:textId="7630AD8D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2A45478B" w14:textId="1568680F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3ED670F2" w14:textId="4E5952FB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43B7B866" w14:textId="7F126EA6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61EB2E6C" w14:textId="77777777" w:rsidTr="002C0E55">
        <w:tc>
          <w:tcPr>
            <w:tcW w:w="1593" w:type="dxa"/>
          </w:tcPr>
          <w:p w14:paraId="37A7B392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22" w:type="dxa"/>
          </w:tcPr>
          <w:p w14:paraId="37A0BE95" w14:textId="7C4F28F5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6.550000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2CBC2C1A" w14:textId="6E1BFE8E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0.440000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49F4B058" w14:textId="3D477675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4B1E0413" w14:textId="5FDC5B30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598F1A27" w14:textId="357B1052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06DC83D5" w14:textId="77777777" w:rsidTr="002C0E55">
        <w:tc>
          <w:tcPr>
            <w:tcW w:w="1593" w:type="dxa"/>
          </w:tcPr>
          <w:p w14:paraId="1660C06D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lastRenderedPageBreak/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222" w:type="dxa"/>
          </w:tcPr>
          <w:p w14:paraId="18C2CB40" w14:textId="2E1798EF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5000000.000000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03FC0BD4" w14:textId="5A52CC8F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775E729E" w14:textId="7962BF40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7D6016D9" w14:textId="378249A2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6A5981FC" w14:textId="1C4F8CD1" w:rsidR="002C0E55" w:rsidRDefault="001D1A17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</w:tbl>
    <w:p w14:paraId="54BA2957" w14:textId="77777777" w:rsidR="00D41D6A" w:rsidRPr="004D6A80" w:rsidRDefault="004D6A80" w:rsidP="004D6A80">
      <w:pPr>
        <w:pStyle w:val="BodyText"/>
        <w:spacing w:after="60"/>
        <w:rPr>
          <w:b/>
          <w:bCs/>
          <w:color w:val="D7230D" w:themeColor="accent6" w:themeShade="BF"/>
        </w:rPr>
      </w:pPr>
      <w:r>
        <w:rPr>
          <w:b/>
          <w:bCs/>
          <w:color w:val="D7230D" w:themeColor="accent6" w:themeShade="BF"/>
        </w:rPr>
        <w:t xml:space="preserve">        </w:t>
      </w:r>
      <w:r w:rsidR="00D41D6A" w:rsidRPr="004D6A80">
        <w:rPr>
          <w:b/>
          <w:bCs/>
          <w:color w:val="D7230D" w:themeColor="accent6" w:themeShade="BF"/>
        </w:rPr>
        <w:t xml:space="preserve"> </w:t>
      </w:r>
      <w:r w:rsidRPr="004D6A80">
        <w:rPr>
          <w:b/>
          <w:bCs/>
          <w:color w:val="D7230D" w:themeColor="accent6" w:themeShade="BF"/>
        </w:rPr>
        <w:t xml:space="preserve">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7"/>
        <w:gridCol w:w="1162"/>
        <w:gridCol w:w="1161"/>
        <w:gridCol w:w="1639"/>
        <w:gridCol w:w="1639"/>
        <w:gridCol w:w="1702"/>
      </w:tblGrid>
      <w:tr w:rsidR="00613F1C" w14:paraId="4D1B5F36" w14:textId="77777777" w:rsidTr="00613F1C">
        <w:tc>
          <w:tcPr>
            <w:tcW w:w="1499" w:type="dxa"/>
          </w:tcPr>
          <w:p w14:paraId="04D0D9D5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5B417115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982" w:type="dxa"/>
          </w:tcPr>
          <w:p w14:paraId="789C0F03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39" w:type="dxa"/>
          </w:tcPr>
          <w:p w14:paraId="15F8E4DF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0870FF61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59" w:type="dxa"/>
          </w:tcPr>
          <w:p w14:paraId="7201E0D6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613F1C" w14:paraId="0E2015A4" w14:textId="77777777" w:rsidTr="00613F1C">
        <w:tc>
          <w:tcPr>
            <w:tcW w:w="1499" w:type="dxa"/>
          </w:tcPr>
          <w:p w14:paraId="2E2082F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304E251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40F19C87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100EB13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1EB1AAC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759" w:type="dxa"/>
          </w:tcPr>
          <w:p w14:paraId="20F2652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613F1C" w14:paraId="10F86AE6" w14:textId="77777777" w:rsidTr="00613F1C">
        <w:tc>
          <w:tcPr>
            <w:tcW w:w="1499" w:type="dxa"/>
          </w:tcPr>
          <w:p w14:paraId="7FEAE11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752" w:type="dxa"/>
          </w:tcPr>
          <w:p w14:paraId="70C9DEC8" w14:textId="351CEACF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0B749E1D" w14:textId="3168D188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13E270F7" w14:textId="1D3B0914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71147092" w14:textId="7CD8005B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382F7DC3" w14:textId="059296D4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757D8244" w14:textId="77777777" w:rsidTr="00613F1C">
        <w:tc>
          <w:tcPr>
            <w:tcW w:w="1499" w:type="dxa"/>
          </w:tcPr>
          <w:p w14:paraId="2529B0DB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</w:t>
            </w:r>
          </w:p>
        </w:tc>
        <w:tc>
          <w:tcPr>
            <w:tcW w:w="752" w:type="dxa"/>
          </w:tcPr>
          <w:p w14:paraId="4B7276FB" w14:textId="3D5228C9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014B6895" w14:textId="6E82FE44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44F7D719" w14:textId="2E2AFD78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7303B20C" w14:textId="474969DA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6FD2651A" w14:textId="666EA9BC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312EE25F" w14:textId="77777777" w:rsidTr="00613F1C">
        <w:tc>
          <w:tcPr>
            <w:tcW w:w="1499" w:type="dxa"/>
          </w:tcPr>
          <w:p w14:paraId="6AFB533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752" w:type="dxa"/>
          </w:tcPr>
          <w:p w14:paraId="46B4C0E5" w14:textId="0E72AAC7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1F58EF87" w14:textId="600E4B4A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31E9DBD2" w14:textId="13E86669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73A2CF98" w14:textId="06CE7A3A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4802DEEC" w14:textId="195EE99F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7834C9E9" w14:textId="77777777" w:rsidTr="00613F1C">
        <w:tc>
          <w:tcPr>
            <w:tcW w:w="1499" w:type="dxa"/>
          </w:tcPr>
          <w:p w14:paraId="6EAF19CB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752" w:type="dxa"/>
          </w:tcPr>
          <w:p w14:paraId="4E7D854B" w14:textId="61221497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22.000000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406F7486" w14:textId="15CF6FBC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3.300000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0ED61033" w14:textId="51FE4AE6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45382DFF" w14:textId="238C3DF6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174975B1" w14:textId="5631C921" w:rsidR="00613F1C" w:rsidRDefault="001D1A17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</w:tbl>
    <w:p w14:paraId="1C32DBD8" w14:textId="77777777" w:rsidR="00D41D6A" w:rsidRDefault="00D41D6A" w:rsidP="005D5492">
      <w:pPr>
        <w:pStyle w:val="BodyText"/>
        <w:spacing w:after="60"/>
        <w:rPr>
          <w:szCs w:val="20"/>
        </w:rPr>
      </w:pPr>
    </w:p>
    <w:p w14:paraId="6628AC08" w14:textId="77777777" w:rsidR="00E23FF6" w:rsidRDefault="00E23FF6" w:rsidP="00D41D6A">
      <w:pPr>
        <w:pStyle w:val="BodyText"/>
        <w:spacing w:after="60"/>
        <w:ind w:left="0"/>
        <w:rPr>
          <w:szCs w:val="20"/>
        </w:rPr>
      </w:pPr>
    </w:p>
    <w:p w14:paraId="415CA272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19D0CCB4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7A49CE55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7C7D94E0" w14:textId="77777777" w:rsidR="00E23FF6" w:rsidRDefault="00E23FF6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3ED0A0AA" w14:textId="77777777" w:rsidTr="00F93B5F">
        <w:tc>
          <w:tcPr>
            <w:tcW w:w="2805" w:type="dxa"/>
          </w:tcPr>
          <w:p w14:paraId="78C55B45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464B56AF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534951B6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31AB37C4" w14:textId="77777777" w:rsidTr="00F93B5F">
        <w:tc>
          <w:tcPr>
            <w:tcW w:w="2805" w:type="dxa"/>
          </w:tcPr>
          <w:p w14:paraId="64B062A9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5DC5E37B" w14:textId="61788B18" w:rsidR="00F93B5F" w:rsidRDefault="001D1A17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0BB4C9B7" w14:textId="19355768" w:rsidR="00F93B5F" w:rsidRDefault="001D1A17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19BF3757" w14:textId="77777777" w:rsidTr="00F93B5F">
        <w:trPr>
          <w:trHeight w:val="332"/>
        </w:trPr>
        <w:tc>
          <w:tcPr>
            <w:tcW w:w="2805" w:type="dxa"/>
          </w:tcPr>
          <w:p w14:paraId="10871C38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2A5244CC" w14:textId="10066724" w:rsidR="009E5A87" w:rsidRDefault="001D1A1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3125FF48" w14:textId="4F670868" w:rsidR="009E5A87" w:rsidRDefault="001D1A1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791E09C2" w14:textId="77777777" w:rsidTr="00F93B5F">
        <w:tc>
          <w:tcPr>
            <w:tcW w:w="2805" w:type="dxa"/>
          </w:tcPr>
          <w:p w14:paraId="57BAB156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30321AF1" w14:textId="05A9F508" w:rsidR="009E5A87" w:rsidRDefault="001D1A1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0D405C35" w14:textId="697C9E93" w:rsidR="009E5A87" w:rsidRDefault="001D1A1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B14E8" w14:paraId="1D5360F1" w14:textId="77777777" w:rsidTr="00F93B5F">
        <w:tc>
          <w:tcPr>
            <w:tcW w:w="2805" w:type="dxa"/>
          </w:tcPr>
          <w:p w14:paraId="106953A3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33BA46F1" w14:textId="092E774C" w:rsidR="00FB14E8" w:rsidRDefault="001D1A17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-207</w:t>
            </w:r>
          </w:p>
        </w:tc>
        <w:tc>
          <w:tcPr>
            <w:tcW w:w="2897" w:type="dxa"/>
          </w:tcPr>
          <w:p w14:paraId="0C406445" w14:textId="37D90375" w:rsidR="00FB14E8" w:rsidRDefault="001D1A17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0F6956FD" w14:textId="77777777" w:rsidTr="00F93B5F">
        <w:tc>
          <w:tcPr>
            <w:tcW w:w="2805" w:type="dxa"/>
          </w:tcPr>
          <w:p w14:paraId="22BAC808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7298A382" w14:textId="6680E095" w:rsidR="009E5A87" w:rsidRDefault="001D1A1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-288</w:t>
            </w:r>
          </w:p>
        </w:tc>
        <w:tc>
          <w:tcPr>
            <w:tcW w:w="2897" w:type="dxa"/>
          </w:tcPr>
          <w:p w14:paraId="64C5B2CD" w14:textId="518AF403" w:rsidR="009E5A87" w:rsidRDefault="001D1A1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762E3B5F" w14:textId="77777777" w:rsidTr="00F93B5F">
        <w:tc>
          <w:tcPr>
            <w:tcW w:w="2805" w:type="dxa"/>
          </w:tcPr>
          <w:p w14:paraId="573AECB1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0A9738C4" w14:textId="50E3C511" w:rsidR="009E5A87" w:rsidRDefault="001D1A1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-383</w:t>
            </w:r>
          </w:p>
        </w:tc>
        <w:tc>
          <w:tcPr>
            <w:tcW w:w="2897" w:type="dxa"/>
          </w:tcPr>
          <w:p w14:paraId="66697158" w14:textId="37D02A96" w:rsidR="009E5A87" w:rsidRDefault="001D1A1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4FA996B2" w14:textId="77777777" w:rsidTr="00F93B5F">
        <w:tc>
          <w:tcPr>
            <w:tcW w:w="2805" w:type="dxa"/>
          </w:tcPr>
          <w:p w14:paraId="66A895C2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6C862331" w14:textId="5CABE4E8" w:rsidR="00F93B5F" w:rsidRDefault="001D1A17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71010855" w14:textId="39D788D7" w:rsidR="00F93B5F" w:rsidRDefault="001D1A17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1B0A5147" w14:textId="77777777" w:rsidTr="00F93B5F">
        <w:tc>
          <w:tcPr>
            <w:tcW w:w="2805" w:type="dxa"/>
          </w:tcPr>
          <w:p w14:paraId="38070135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7FC62039" w14:textId="3770146E" w:rsidR="00F93B5F" w:rsidRDefault="001D1A17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6ECF1FF8" w14:textId="65C1B3AF" w:rsidR="00F93B5F" w:rsidRDefault="001D1A17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29A2C9F2" w14:textId="77777777" w:rsidTr="00F93B5F">
        <w:tc>
          <w:tcPr>
            <w:tcW w:w="2805" w:type="dxa"/>
          </w:tcPr>
          <w:p w14:paraId="75DCBEB9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308DA64F" w14:textId="724EF84A" w:rsidR="00F93B5F" w:rsidRDefault="001D1A17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4531FC24" w14:textId="174E1F0A" w:rsidR="00F93B5F" w:rsidRDefault="001D1A17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52A0CB9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1936FDCF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6DB3B78D" w14:textId="77777777" w:rsidR="00CF01D2" w:rsidRDefault="00CF01D2">
      <w:pPr>
        <w:rPr>
          <w:sz w:val="20"/>
          <w:szCs w:val="20"/>
        </w:rPr>
      </w:pPr>
    </w:p>
    <w:p w14:paraId="229595C2" w14:textId="77777777" w:rsidR="001232B8" w:rsidRPr="00450FCF" w:rsidRDefault="001232B8" w:rsidP="005D5492">
      <w:pPr>
        <w:pStyle w:val="BodyText"/>
        <w:spacing w:after="60"/>
        <w:rPr>
          <w:color w:val="EC421A" w:themeColor="accent4" w:themeShade="BF"/>
          <w:szCs w:val="20"/>
        </w:rPr>
      </w:pPr>
    </w:p>
    <w:p w14:paraId="5F9EFEEE" w14:textId="77777777" w:rsidR="00CF01D2" w:rsidRPr="00450FCF" w:rsidRDefault="00CF01D2" w:rsidP="005D5492">
      <w:pPr>
        <w:pStyle w:val="BodyText"/>
        <w:spacing w:after="60"/>
        <w:rPr>
          <w:b/>
          <w:bCs/>
          <w:color w:val="EC421A" w:themeColor="accent4" w:themeShade="BF"/>
          <w:sz w:val="24"/>
          <w:szCs w:val="24"/>
        </w:rPr>
      </w:pPr>
      <w:r w:rsidRPr="00450FCF">
        <w:rPr>
          <w:b/>
          <w:bCs/>
          <w:color w:val="EC421A" w:themeColor="accent4" w:themeShade="BF"/>
          <w:sz w:val="24"/>
          <w:szCs w:val="24"/>
        </w:rPr>
        <w:t>6.6 Configure ETC???</w:t>
      </w:r>
    </w:p>
    <w:p w14:paraId="71A6C6ED" w14:textId="77777777" w:rsidR="00450FCF" w:rsidRPr="00450FCF" w:rsidRDefault="00450FCF" w:rsidP="00450FCF">
      <w:pPr>
        <w:pStyle w:val="BodyText"/>
        <w:numPr>
          <w:ilvl w:val="0"/>
          <w:numId w:val="27"/>
        </w:numPr>
        <w:rPr>
          <w:color w:val="EC421A" w:themeColor="accent4" w:themeShade="BF"/>
        </w:rPr>
      </w:pPr>
      <w:r w:rsidRPr="00450FCF">
        <w:rPr>
          <w:color w:val="EC421A" w:themeColor="accent4" w:themeShade="BF"/>
        </w:rPr>
        <w:t xml:space="preserve">Set up list of parameters to record as follows: TBD </w:t>
      </w:r>
    </w:p>
    <w:p w14:paraId="262A6377" w14:textId="77777777" w:rsidR="00450FCF" w:rsidRPr="00450FCF" w:rsidRDefault="00450FCF" w:rsidP="00450FCF">
      <w:pPr>
        <w:pStyle w:val="BodyText"/>
        <w:numPr>
          <w:ilvl w:val="0"/>
          <w:numId w:val="27"/>
        </w:numPr>
        <w:rPr>
          <w:color w:val="EC421A" w:themeColor="accent4" w:themeShade="BF"/>
        </w:rPr>
      </w:pPr>
      <w:r w:rsidRPr="00450FCF">
        <w:rPr>
          <w:color w:val="EC421A" w:themeColor="accent4" w:themeShade="BF"/>
        </w:rPr>
        <w:t>Initiate control configuration</w:t>
      </w:r>
    </w:p>
    <w:p w14:paraId="43369F53" w14:textId="77777777" w:rsidR="00450FCF" w:rsidRPr="00450FCF" w:rsidRDefault="00450FCF" w:rsidP="00450FCF">
      <w:pPr>
        <w:pStyle w:val="BodyText"/>
        <w:numPr>
          <w:ilvl w:val="0"/>
          <w:numId w:val="27"/>
        </w:numPr>
        <w:rPr>
          <w:color w:val="EC421A" w:themeColor="accent4" w:themeShade="BF"/>
        </w:rPr>
      </w:pPr>
      <w:r w:rsidRPr="00450FCF">
        <w:rPr>
          <w:color w:val="EC421A" w:themeColor="accent4" w:themeShade="BF"/>
        </w:rPr>
        <w:t xml:space="preserve">Record test software version </w:t>
      </w:r>
    </w:p>
    <w:p w14:paraId="218B1DDA" w14:textId="77777777" w:rsidR="00450FCF" w:rsidRPr="00CF01D2" w:rsidRDefault="00450FCF" w:rsidP="005D5492">
      <w:pPr>
        <w:pStyle w:val="BodyText"/>
        <w:spacing w:after="60"/>
        <w:rPr>
          <w:color w:val="F3866C" w:themeColor="accent4"/>
          <w:szCs w:val="20"/>
        </w:rPr>
      </w:pPr>
    </w:p>
    <w:p w14:paraId="710500D8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67FE57B3" w14:textId="77777777" w:rsidR="00A57E0A" w:rsidRPr="00A57E0A" w:rsidRDefault="00A57E0A" w:rsidP="005D5492">
      <w:pPr>
        <w:pStyle w:val="BodyText"/>
        <w:spacing w:after="60"/>
        <w:rPr>
          <w:b/>
          <w:bCs/>
          <w:szCs w:val="20"/>
        </w:rPr>
      </w:pPr>
    </w:p>
    <w:p w14:paraId="23776A56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373725D5" w14:textId="77777777" w:rsidR="00472242" w:rsidRPr="00E224B5" w:rsidRDefault="00472242" w:rsidP="00F15EFD">
      <w:pPr>
        <w:pStyle w:val="BodyText"/>
        <w:spacing w:after="60"/>
        <w:rPr>
          <w:color w:val="FF000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60"/>
        <w:gridCol w:w="1786"/>
        <w:gridCol w:w="1486"/>
        <w:gridCol w:w="1752"/>
        <w:gridCol w:w="1486"/>
      </w:tblGrid>
      <w:tr w:rsidR="001D1A17" w14:paraId="747CB3F9" w14:textId="77777777" w:rsidTr="00B417EB">
        <w:tc>
          <w:tcPr>
            <w:tcW w:w="1760" w:type="dxa"/>
          </w:tcPr>
          <w:p w14:paraId="59B325E2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86" w:type="dxa"/>
          </w:tcPr>
          <w:p w14:paraId="48C13035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486" w:type="dxa"/>
          </w:tcPr>
          <w:p w14:paraId="36634AAE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3238" w:type="dxa"/>
            <w:gridSpan w:val="2"/>
          </w:tcPr>
          <w:p w14:paraId="1A34BE7E" w14:textId="77777777" w:rsidR="0076157F" w:rsidRDefault="0076157F" w:rsidP="007615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D1A17" w14:paraId="1E6E34BF" w14:textId="77777777" w:rsidTr="00B417EB">
        <w:tc>
          <w:tcPr>
            <w:tcW w:w="1760" w:type="dxa"/>
            <w:vMerge w:val="restart"/>
          </w:tcPr>
          <w:p w14:paraId="6F114D3E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  <w:vMerge w:val="restart"/>
          </w:tcPr>
          <w:p w14:paraId="05CD320C" w14:textId="289F9855" w:rsidR="0076157F" w:rsidRDefault="001D1A17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86" w:type="dxa"/>
            <w:vMerge w:val="restart"/>
          </w:tcPr>
          <w:p w14:paraId="2C05A6D7" w14:textId="5D66FB3C" w:rsidR="0076157F" w:rsidRDefault="001D1A17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6FDE4D96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1486" w:type="dxa"/>
          </w:tcPr>
          <w:p w14:paraId="3E535845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Current</w:t>
            </w:r>
          </w:p>
        </w:tc>
      </w:tr>
      <w:tr w:rsidR="001D1A17" w14:paraId="3D281F4E" w14:textId="77777777" w:rsidTr="00B417EB">
        <w:tc>
          <w:tcPr>
            <w:tcW w:w="1760" w:type="dxa"/>
            <w:vMerge/>
          </w:tcPr>
          <w:p w14:paraId="04EA4986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86" w:type="dxa"/>
            <w:vMerge/>
          </w:tcPr>
          <w:p w14:paraId="2B134DC2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86" w:type="dxa"/>
            <w:vMerge/>
          </w:tcPr>
          <w:p w14:paraId="1E9AC82C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2" w:type="dxa"/>
          </w:tcPr>
          <w:p w14:paraId="32FDF868" w14:textId="531CC1E5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542F7F01" w14:textId="75D15604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7B25B04A" w14:textId="77777777" w:rsidTr="00B417EB">
        <w:tc>
          <w:tcPr>
            <w:tcW w:w="1760" w:type="dxa"/>
          </w:tcPr>
          <w:p w14:paraId="4745DA4A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1786" w:type="dxa"/>
          </w:tcPr>
          <w:p w14:paraId="5DD41263" w14:textId="2AAD04F5" w:rsidR="00B417EB" w:rsidRDefault="001D1A17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-207</w:t>
            </w:r>
          </w:p>
        </w:tc>
        <w:tc>
          <w:tcPr>
            <w:tcW w:w="1486" w:type="dxa"/>
          </w:tcPr>
          <w:p w14:paraId="2BD24113" w14:textId="0D89501D" w:rsidR="00B417EB" w:rsidRDefault="001D1A17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3C1738F7" w14:textId="2BD78EE1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61F12502" w14:textId="65C234C8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3405A895" w14:textId="77777777" w:rsidTr="00B417EB">
        <w:tc>
          <w:tcPr>
            <w:tcW w:w="1760" w:type="dxa"/>
          </w:tcPr>
          <w:p w14:paraId="6FE8FCAB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58321AA4" w14:textId="187965CA" w:rsidR="00B417EB" w:rsidRDefault="001D1A17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86" w:type="dxa"/>
          </w:tcPr>
          <w:p w14:paraId="1534DC6C" w14:textId="42B0F42E" w:rsidR="00B417EB" w:rsidRDefault="001D1A17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27F8E2B8" w14:textId="6A2B88B3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121E6B43" w14:textId="5430F4C2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501800E8" w14:textId="77777777" w:rsidTr="00B417EB">
        <w:tc>
          <w:tcPr>
            <w:tcW w:w="1760" w:type="dxa"/>
          </w:tcPr>
          <w:p w14:paraId="58211B4B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1786" w:type="dxa"/>
          </w:tcPr>
          <w:p w14:paraId="0920EACF" w14:textId="7F0E8CA7" w:rsidR="00B417EB" w:rsidRDefault="001D1A17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-288</w:t>
            </w:r>
          </w:p>
        </w:tc>
        <w:tc>
          <w:tcPr>
            <w:tcW w:w="1486" w:type="dxa"/>
          </w:tcPr>
          <w:p w14:paraId="4EDCC384" w14:textId="0EDE6B74" w:rsidR="00B417EB" w:rsidRDefault="001D1A17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06458143" w14:textId="14DE949A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337CA6CE" w14:textId="67BB0AC4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523B733F" w14:textId="77777777" w:rsidTr="00B417EB">
        <w:tc>
          <w:tcPr>
            <w:tcW w:w="1760" w:type="dxa"/>
          </w:tcPr>
          <w:p w14:paraId="43E7967A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2684AA20" w14:textId="41E903AD" w:rsidR="00B417EB" w:rsidRDefault="001D1A17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0.0021</w:t>
            </w:r>
          </w:p>
        </w:tc>
        <w:tc>
          <w:tcPr>
            <w:tcW w:w="1486" w:type="dxa"/>
          </w:tcPr>
          <w:p w14:paraId="4A7F655E" w14:textId="3E719F56" w:rsidR="00B417EB" w:rsidRDefault="001D1A17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14609587" w14:textId="5500C994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58550F5E" w14:textId="74B8C883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52152478" w14:textId="77777777" w:rsidTr="00B417EB">
        <w:tc>
          <w:tcPr>
            <w:tcW w:w="1760" w:type="dxa"/>
          </w:tcPr>
          <w:p w14:paraId="4DC11985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1786" w:type="dxa"/>
          </w:tcPr>
          <w:p w14:paraId="03FCD0CC" w14:textId="3A272342" w:rsidR="00B417EB" w:rsidRDefault="001D1A17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-383</w:t>
            </w:r>
          </w:p>
        </w:tc>
        <w:tc>
          <w:tcPr>
            <w:tcW w:w="1486" w:type="dxa"/>
          </w:tcPr>
          <w:p w14:paraId="14E2CE8B" w14:textId="504725C6" w:rsidR="00B417EB" w:rsidRDefault="001D1A17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5C1A7952" w14:textId="789D0EED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7EAD1BEC" w14:textId="32BCA950" w:rsidR="00B417EB" w:rsidRDefault="001D1A17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1024F3A0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74A30768" w14:textId="77777777" w:rsidR="00574BB6" w:rsidRDefault="00D53B8C" w:rsidP="00F15EFD">
      <w:pPr>
        <w:pStyle w:val="BodyText"/>
        <w:spacing w:after="60"/>
        <w:rPr>
          <w:szCs w:val="20"/>
        </w:rPr>
      </w:pPr>
      <w:bookmarkStart w:id="2" w:name="_Hlk122090361"/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  <w:r w:rsidR="00C51711">
        <w:rPr>
          <w:b/>
          <w:bCs/>
          <w:szCs w:val="20"/>
        </w:rPr>
        <w:t xml:space="preserve"> and MCE Rigging</w:t>
      </w:r>
    </w:p>
    <w:p w14:paraId="2D600928" w14:textId="77777777" w:rsidR="00574BB6" w:rsidRPr="006770F5" w:rsidRDefault="00574BB6" w:rsidP="00574BB6">
      <w:pPr>
        <w:pStyle w:val="BodyText"/>
        <w:spacing w:after="60"/>
        <w:ind w:left="2520"/>
        <w:rPr>
          <w:b/>
          <w:bCs/>
          <w:szCs w:val="20"/>
          <w:u w:val="single"/>
        </w:rPr>
      </w:pPr>
    </w:p>
    <w:p w14:paraId="584C1E6B" w14:textId="77777777" w:rsidR="00314FDE" w:rsidRDefault="00B72419" w:rsidP="00B72419">
      <w:pPr>
        <w:pStyle w:val="BodyText"/>
        <w:spacing w:after="60"/>
        <w:rPr>
          <w:szCs w:val="20"/>
        </w:rPr>
      </w:pPr>
      <w:bookmarkStart w:id="3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7678294A" w14:textId="77777777" w:rsidTr="00F04E8F">
        <w:tc>
          <w:tcPr>
            <w:tcW w:w="3770" w:type="dxa"/>
          </w:tcPr>
          <w:p w14:paraId="7B37D55F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280189EF" w14:textId="77777777" w:rsidR="00B728D9" w:rsidRDefault="00092D8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559" w:type="dxa"/>
          </w:tcPr>
          <w:p w14:paraId="5E15695E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717C8301" w14:textId="77777777" w:rsidTr="00F04E8F">
        <w:tc>
          <w:tcPr>
            <w:tcW w:w="3770" w:type="dxa"/>
          </w:tcPr>
          <w:p w14:paraId="7AD4FC88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941" w:type="dxa"/>
          </w:tcPr>
          <w:p w14:paraId="57E8E8F6" w14:textId="686B8F24" w:rsidR="00B728D9" w:rsidRDefault="001D1A17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1D3E1370" w14:textId="6997F220" w:rsidR="00B728D9" w:rsidRDefault="001D1A17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728D9" w14:paraId="2C531FB4" w14:textId="77777777" w:rsidTr="00F04E8F">
        <w:tc>
          <w:tcPr>
            <w:tcW w:w="3770" w:type="dxa"/>
          </w:tcPr>
          <w:p w14:paraId="50BABCF7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MCE 1 Motor Current</w:t>
            </w:r>
            <w:r w:rsidR="00F04E8F">
              <w:rPr>
                <w:szCs w:val="20"/>
              </w:rPr>
              <w:t xml:space="preserve"> 5 +/- 0.3 AMPS</w:t>
            </w:r>
          </w:p>
        </w:tc>
        <w:tc>
          <w:tcPr>
            <w:tcW w:w="1941" w:type="dxa"/>
          </w:tcPr>
          <w:p w14:paraId="26F03676" w14:textId="4FFEEE0A" w:rsidR="00B728D9" w:rsidRDefault="001D1A17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6.0113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559" w:type="dxa"/>
          </w:tcPr>
          <w:p w14:paraId="68660177" w14:textId="4088EB10" w:rsidR="00B728D9" w:rsidRDefault="001D1A17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04E8F" w14:paraId="3DD8D212" w14:textId="77777777" w:rsidTr="00F04E8F">
        <w:tc>
          <w:tcPr>
            <w:tcW w:w="3770" w:type="dxa"/>
          </w:tcPr>
          <w:p w14:paraId="0BF3FE55" w14:textId="77777777" w:rsidR="00F04E8F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941" w:type="dxa"/>
          </w:tcPr>
          <w:p w14:paraId="2A70B05D" w14:textId="21B6692C" w:rsidR="00F04E8F" w:rsidRDefault="001D1A17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559" w:type="dxa"/>
          </w:tcPr>
          <w:p w14:paraId="402A9D14" w14:textId="175366F1" w:rsidR="00F04E8F" w:rsidRDefault="001D1A17" w:rsidP="00F04E8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04E8F" w14:paraId="2FC9BAC7" w14:textId="77777777" w:rsidTr="00F04E8F">
        <w:tc>
          <w:tcPr>
            <w:tcW w:w="3770" w:type="dxa"/>
          </w:tcPr>
          <w:p w14:paraId="41FFD328" w14:textId="77777777" w:rsidR="00F04E8F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941" w:type="dxa"/>
          </w:tcPr>
          <w:p w14:paraId="0E547E79" w14:textId="2D261A6B" w:rsidR="00F04E8F" w:rsidRDefault="001D1A17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559" w:type="dxa"/>
          </w:tcPr>
          <w:p w14:paraId="5A84B2BC" w14:textId="73D97103" w:rsidR="00F04E8F" w:rsidRDefault="001D1A17" w:rsidP="00F04E8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04E8F" w14:paraId="54F2A6AB" w14:textId="77777777" w:rsidTr="00F04E8F">
        <w:tc>
          <w:tcPr>
            <w:tcW w:w="3770" w:type="dxa"/>
          </w:tcPr>
          <w:p w14:paraId="690F2E05" w14:textId="77777777" w:rsidR="00F04E8F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941" w:type="dxa"/>
          </w:tcPr>
          <w:p w14:paraId="06656BD5" w14:textId="42441809" w:rsidR="00F04E8F" w:rsidRDefault="001D1A17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559" w:type="dxa"/>
          </w:tcPr>
          <w:p w14:paraId="7BE68113" w14:textId="63FFA928" w:rsidR="00F04E8F" w:rsidRDefault="001D1A17" w:rsidP="00F04E8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39064F" w14:paraId="287ED9EF" w14:textId="77777777" w:rsidTr="00F04E8F">
        <w:tc>
          <w:tcPr>
            <w:tcW w:w="3770" w:type="dxa"/>
          </w:tcPr>
          <w:p w14:paraId="7BF0D631" w14:textId="77777777" w:rsidR="0039064F" w:rsidRDefault="0039064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retracted 1.976 ins from extend stop</w:t>
            </w:r>
          </w:p>
        </w:tc>
        <w:tc>
          <w:tcPr>
            <w:tcW w:w="1941" w:type="dxa"/>
          </w:tcPr>
          <w:p w14:paraId="61562177" w14:textId="77777777" w:rsidR="0039064F" w:rsidRDefault="0039064F" w:rsidP="00314FD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559" w:type="dxa"/>
          </w:tcPr>
          <w:p w14:paraId="404EC240" w14:textId="77777777" w:rsidR="0039064F" w:rsidRDefault="0039064F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39064F" w14:paraId="6907D5F9" w14:textId="77777777" w:rsidTr="00F04E8F">
        <w:tc>
          <w:tcPr>
            <w:tcW w:w="3770" w:type="dxa"/>
          </w:tcPr>
          <w:p w14:paraId="257B60A5" w14:textId="77777777" w:rsidR="0039064F" w:rsidRDefault="0039064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1941" w:type="dxa"/>
          </w:tcPr>
          <w:p w14:paraId="093763F9" w14:textId="77777777" w:rsidR="0039064F" w:rsidRDefault="0039064F" w:rsidP="00314FD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559" w:type="dxa"/>
          </w:tcPr>
          <w:p w14:paraId="2D030C9E" w14:textId="77777777" w:rsidR="0039064F" w:rsidRDefault="0039064F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6CA8A3B8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1C9DCA20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6C5FDFE6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15"/>
        <w:gridCol w:w="1641"/>
        <w:gridCol w:w="2614"/>
      </w:tblGrid>
      <w:tr w:rsidR="00B728D9" w14:paraId="40EBE8CD" w14:textId="77777777" w:rsidTr="0039064F">
        <w:tc>
          <w:tcPr>
            <w:tcW w:w="4015" w:type="dxa"/>
          </w:tcPr>
          <w:p w14:paraId="351D7630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41" w:type="dxa"/>
          </w:tcPr>
          <w:p w14:paraId="464BDE30" w14:textId="77777777" w:rsidR="00B728D9" w:rsidRDefault="00092D8F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614" w:type="dxa"/>
          </w:tcPr>
          <w:p w14:paraId="6797AD9A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8411BB" w14:paraId="54AA6952" w14:textId="77777777" w:rsidTr="0039064F">
        <w:tc>
          <w:tcPr>
            <w:tcW w:w="4015" w:type="dxa"/>
          </w:tcPr>
          <w:p w14:paraId="354EE3FA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extend stop engaged (M2 current saturated)</w:t>
            </w:r>
          </w:p>
        </w:tc>
        <w:tc>
          <w:tcPr>
            <w:tcW w:w="1641" w:type="dxa"/>
          </w:tcPr>
          <w:p w14:paraId="2E8CD00D" w14:textId="1A743767" w:rsidR="008411BB" w:rsidRDefault="001D1A17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092D8F">
              <w:rPr>
                <w:szCs w:val="20"/>
              </w:rPr>
              <w:t xml:space="preserve"> </w:t>
            </w:r>
          </w:p>
        </w:tc>
        <w:tc>
          <w:tcPr>
            <w:tcW w:w="2614" w:type="dxa"/>
          </w:tcPr>
          <w:p w14:paraId="6B166194" w14:textId="344F93D7" w:rsidR="008411BB" w:rsidRDefault="001D1A17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411BB" w14:paraId="5CF93940" w14:textId="77777777" w:rsidTr="0039064F">
        <w:tc>
          <w:tcPr>
            <w:tcW w:w="4015" w:type="dxa"/>
          </w:tcPr>
          <w:p w14:paraId="289740B0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641" w:type="dxa"/>
          </w:tcPr>
          <w:p w14:paraId="4D9967DE" w14:textId="4977365F" w:rsidR="008411BB" w:rsidRDefault="001D1A17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6.0113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614" w:type="dxa"/>
          </w:tcPr>
          <w:p w14:paraId="113297E0" w14:textId="413376CB" w:rsidR="008411BB" w:rsidRDefault="001D1A17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04E8F" w14:paraId="62C537C3" w14:textId="77777777" w:rsidTr="0039064F">
        <w:tc>
          <w:tcPr>
            <w:tcW w:w="4015" w:type="dxa"/>
          </w:tcPr>
          <w:p w14:paraId="60163406" w14:textId="77777777" w:rsidR="00F04E8F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41" w:type="dxa"/>
          </w:tcPr>
          <w:p w14:paraId="4ED6B9F9" w14:textId="091B05DA" w:rsidR="00F04E8F" w:rsidRDefault="001D1A17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4" w:type="dxa"/>
          </w:tcPr>
          <w:p w14:paraId="1EA95F99" w14:textId="5DC7F7C7" w:rsidR="00F04E8F" w:rsidRDefault="001D1A17" w:rsidP="00F04E8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04E8F" w14:paraId="55660A10" w14:textId="77777777" w:rsidTr="0039064F">
        <w:tc>
          <w:tcPr>
            <w:tcW w:w="4015" w:type="dxa"/>
          </w:tcPr>
          <w:p w14:paraId="42F9231C" w14:textId="77777777" w:rsidR="00F04E8F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41" w:type="dxa"/>
          </w:tcPr>
          <w:p w14:paraId="6AC4B8E5" w14:textId="73603516" w:rsidR="00F04E8F" w:rsidRDefault="001D1A17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4" w:type="dxa"/>
          </w:tcPr>
          <w:p w14:paraId="17F60D39" w14:textId="08DA6175" w:rsidR="00F04E8F" w:rsidRDefault="001D1A17" w:rsidP="00F04E8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04E8F" w14:paraId="4ABB060E" w14:textId="77777777" w:rsidTr="0039064F">
        <w:tc>
          <w:tcPr>
            <w:tcW w:w="4015" w:type="dxa"/>
          </w:tcPr>
          <w:p w14:paraId="469CF728" w14:textId="77777777" w:rsidR="00F04E8F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641" w:type="dxa"/>
          </w:tcPr>
          <w:p w14:paraId="0EC2903A" w14:textId="56F32133" w:rsidR="00F04E8F" w:rsidRDefault="001D1A17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4" w:type="dxa"/>
          </w:tcPr>
          <w:p w14:paraId="5923BA9D" w14:textId="3FBF46F4" w:rsidR="00F04E8F" w:rsidRDefault="001D1A17" w:rsidP="00F04E8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39064F" w14:paraId="47841609" w14:textId="77777777" w:rsidTr="0039064F">
        <w:tc>
          <w:tcPr>
            <w:tcW w:w="4015" w:type="dxa"/>
          </w:tcPr>
          <w:p w14:paraId="03E42BF2" w14:textId="77777777" w:rsidR="0039064F" w:rsidRDefault="0039064F" w:rsidP="0039064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retracted 1.976 ins from extend stop</w:t>
            </w:r>
          </w:p>
        </w:tc>
        <w:tc>
          <w:tcPr>
            <w:tcW w:w="1641" w:type="dxa"/>
          </w:tcPr>
          <w:p w14:paraId="637682C2" w14:textId="77777777" w:rsidR="0039064F" w:rsidRDefault="0039064F" w:rsidP="0039064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14" w:type="dxa"/>
          </w:tcPr>
          <w:p w14:paraId="54832DE2" w14:textId="77777777" w:rsidR="0039064F" w:rsidRDefault="0039064F" w:rsidP="0039064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39064F" w14:paraId="17504F8C" w14:textId="77777777" w:rsidTr="0039064F">
        <w:tc>
          <w:tcPr>
            <w:tcW w:w="4015" w:type="dxa"/>
          </w:tcPr>
          <w:p w14:paraId="314E366E" w14:textId="77777777" w:rsidR="0039064F" w:rsidRDefault="0039064F" w:rsidP="0039064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1641" w:type="dxa"/>
          </w:tcPr>
          <w:p w14:paraId="208AE7AA" w14:textId="77777777" w:rsidR="0039064F" w:rsidRDefault="0039064F" w:rsidP="0039064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14" w:type="dxa"/>
          </w:tcPr>
          <w:p w14:paraId="0BE62619" w14:textId="77777777" w:rsidR="0039064F" w:rsidRDefault="0039064F" w:rsidP="0039064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bookmarkEnd w:id="2"/>
      <w:bookmarkEnd w:id="3"/>
    </w:tbl>
    <w:p w14:paraId="7F0865C1" w14:textId="77777777" w:rsidR="00C214E4" w:rsidRDefault="00C214E4" w:rsidP="00C51711">
      <w:pPr>
        <w:pStyle w:val="BodyText"/>
        <w:spacing w:after="60"/>
        <w:ind w:left="0"/>
        <w:rPr>
          <w:szCs w:val="20"/>
        </w:rPr>
      </w:pPr>
    </w:p>
    <w:p w14:paraId="00348A4A" w14:textId="77777777" w:rsidR="00520861" w:rsidRDefault="00520861" w:rsidP="00520861">
      <w:pPr>
        <w:pStyle w:val="Caption"/>
        <w:keepNext/>
      </w:pPr>
      <w:bookmarkStart w:id="4" w:name="_Hlk122100245"/>
    </w:p>
    <w:p w14:paraId="7AA9DF05" w14:textId="687BBB1A" w:rsidR="00C83A3E" w:rsidRDefault="00C83A3E" w:rsidP="00C83A3E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>
        <w:rPr>
          <w:b/>
          <w:bCs/>
          <w:szCs w:val="20"/>
          <w:u w:val="single"/>
        </w:rPr>
        <w:t xml:space="preserve"> 6.7.2.2</w:t>
      </w:r>
      <w:r w:rsidR="001D1A17">
        <w:rPr>
          <w:b/>
          <w:bCs/>
          <w:szCs w:val="20"/>
          <w:u w:val="single"/>
        </w:rPr>
        <w:t>(/1)</w:t>
      </w:r>
      <w:r>
        <w:rPr>
          <w:b/>
          <w:bCs/>
          <w:szCs w:val="20"/>
          <w:u w:val="single"/>
        </w:rPr>
        <w:t>.1</w:t>
      </w:r>
      <w:r>
        <w:rPr>
          <w:szCs w:val="20"/>
        </w:rPr>
        <w:t xml:space="preserve"> </w:t>
      </w:r>
      <w:r>
        <w:rPr>
          <w:b/>
          <w:bCs/>
          <w:szCs w:val="20"/>
        </w:rPr>
        <w:t>N</w:t>
      </w:r>
      <w:r w:rsidR="00F04E8F">
        <w:rPr>
          <w:b/>
          <w:bCs/>
          <w:szCs w:val="20"/>
        </w:rPr>
        <w:t>1 and N</w:t>
      </w:r>
      <w:r>
        <w:rPr>
          <w:b/>
          <w:bCs/>
          <w:szCs w:val="20"/>
        </w:rPr>
        <w:t>2 Rigging</w:t>
      </w:r>
    </w:p>
    <w:p w14:paraId="61DDAE1D" w14:textId="77777777" w:rsidR="00C83A3E" w:rsidRPr="00C83A3E" w:rsidRDefault="00C83A3E" w:rsidP="00C83A3E">
      <w:pPr>
        <w:pStyle w:val="BodyText"/>
      </w:pPr>
    </w:p>
    <w:tbl>
      <w:tblPr>
        <w:tblStyle w:val="TableGrid"/>
        <w:tblW w:w="4583" w:type="pct"/>
        <w:tblInd w:w="780" w:type="dxa"/>
        <w:tblLook w:val="04A0" w:firstRow="1" w:lastRow="0" w:firstColumn="1" w:lastColumn="0" w:noHBand="0" w:noVBand="1"/>
      </w:tblPr>
      <w:tblGrid>
        <w:gridCol w:w="2140"/>
        <w:gridCol w:w="2144"/>
        <w:gridCol w:w="2143"/>
        <w:gridCol w:w="2143"/>
      </w:tblGrid>
      <w:tr w:rsidR="001D1A17" w:rsidRPr="00A058FB" w14:paraId="3675C896" w14:textId="77777777" w:rsidTr="000E538E">
        <w:trPr>
          <w:trHeight w:val="286"/>
        </w:trPr>
        <w:tc>
          <w:tcPr>
            <w:tcW w:w="1249" w:type="pct"/>
          </w:tcPr>
          <w:p w14:paraId="106D7AF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Description</w:t>
            </w:r>
          </w:p>
        </w:tc>
        <w:tc>
          <w:tcPr>
            <w:tcW w:w="1251" w:type="pct"/>
          </w:tcPr>
          <w:p w14:paraId="5312DC7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MCE1</w:t>
            </w:r>
          </w:p>
        </w:tc>
        <w:tc>
          <w:tcPr>
            <w:tcW w:w="1250" w:type="pct"/>
          </w:tcPr>
          <w:p w14:paraId="15A0F523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MCE2</w:t>
            </w:r>
          </w:p>
        </w:tc>
        <w:tc>
          <w:tcPr>
            <w:tcW w:w="1250" w:type="pct"/>
          </w:tcPr>
          <w:p w14:paraId="5AE8F7C3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</w:t>
            </w:r>
            <w:r>
              <w:rPr>
                <w:b/>
                <w:bCs/>
                <w:color w:val="000000" w:themeColor="text1"/>
                <w:szCs w:val="20"/>
              </w:rPr>
              <w:t>3</w:t>
            </w:r>
          </w:p>
        </w:tc>
      </w:tr>
      <w:tr w:rsidR="001D1A17" w:rsidRPr="00A058FB" w14:paraId="0A916175" w14:textId="77777777" w:rsidTr="000E538E">
        <w:trPr>
          <w:trHeight w:val="272"/>
        </w:trPr>
        <w:tc>
          <w:tcPr>
            <w:tcW w:w="1249" w:type="pct"/>
          </w:tcPr>
          <w:p w14:paraId="5F9CE6AD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a</w:t>
            </w:r>
          </w:p>
        </w:tc>
        <w:tc>
          <w:tcPr>
            <w:tcW w:w="1251" w:type="pct"/>
          </w:tcPr>
          <w:p w14:paraId="214A5FEE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3D4EE23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164906AA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</w:tr>
      <w:tr w:rsidR="001D1A17" w:rsidRPr="00A058FB" w14:paraId="1CE00CA9" w14:textId="77777777" w:rsidTr="000E538E">
        <w:trPr>
          <w:trHeight w:val="286"/>
        </w:trPr>
        <w:tc>
          <w:tcPr>
            <w:tcW w:w="1249" w:type="pct"/>
          </w:tcPr>
          <w:p w14:paraId="065473BD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a</w:t>
            </w:r>
          </w:p>
        </w:tc>
        <w:tc>
          <w:tcPr>
            <w:tcW w:w="1251" w:type="pct"/>
          </w:tcPr>
          <w:p w14:paraId="70E8CFE8" w14:textId="70451EB3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50" w:type="pct"/>
          </w:tcPr>
          <w:p w14:paraId="2E7CE49A" w14:textId="620CDFB2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42</w:t>
            </w:r>
          </w:p>
        </w:tc>
        <w:tc>
          <w:tcPr>
            <w:tcW w:w="1250" w:type="pct"/>
          </w:tcPr>
          <w:p w14:paraId="085AC263" w14:textId="06FFA857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</w:tr>
      <w:tr w:rsidR="001D1A17" w:rsidRPr="00A058FB" w14:paraId="6C36461C" w14:textId="77777777" w:rsidTr="000E538E">
        <w:trPr>
          <w:trHeight w:val="286"/>
        </w:trPr>
        <w:tc>
          <w:tcPr>
            <w:tcW w:w="1249" w:type="pct"/>
          </w:tcPr>
          <w:p w14:paraId="5A5267D0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a Pass/Fail</w:t>
            </w:r>
          </w:p>
        </w:tc>
        <w:tc>
          <w:tcPr>
            <w:tcW w:w="1251" w:type="pct"/>
          </w:tcPr>
          <w:p w14:paraId="26658E26" w14:textId="64CFD238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250" w:type="pct"/>
          </w:tcPr>
          <w:p w14:paraId="210B1DC0" w14:textId="7A3D1CBF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250" w:type="pct"/>
          </w:tcPr>
          <w:p w14:paraId="42810F57" w14:textId="24AD6E1F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</w:tr>
      <w:tr w:rsidR="001D1A17" w:rsidRPr="00A058FB" w14:paraId="6DD324D4" w14:textId="77777777" w:rsidTr="000E538E">
        <w:trPr>
          <w:trHeight w:val="508"/>
        </w:trPr>
        <w:tc>
          <w:tcPr>
            <w:tcW w:w="1249" w:type="pct"/>
          </w:tcPr>
          <w:p w14:paraId="792C8147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a</w:t>
            </w:r>
          </w:p>
        </w:tc>
        <w:tc>
          <w:tcPr>
            <w:tcW w:w="1251" w:type="pct"/>
          </w:tcPr>
          <w:p w14:paraId="3B686A38" w14:textId="3C41630A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  <w:tc>
          <w:tcPr>
            <w:tcW w:w="1250" w:type="pct"/>
          </w:tcPr>
          <w:p w14:paraId="2FBFAFB3" w14:textId="1DC6588B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  <w:tc>
          <w:tcPr>
            <w:tcW w:w="1250" w:type="pct"/>
          </w:tcPr>
          <w:p w14:paraId="67C43932" w14:textId="414C5C82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</w:tr>
      <w:tr w:rsidR="001D1A17" w:rsidRPr="00A058FB" w14:paraId="0E00D72F" w14:textId="77777777" w:rsidTr="000E538E">
        <w:trPr>
          <w:trHeight w:val="286"/>
        </w:trPr>
        <w:tc>
          <w:tcPr>
            <w:tcW w:w="1249" w:type="pct"/>
          </w:tcPr>
          <w:p w14:paraId="5838C7E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a Pass/Fail</w:t>
            </w:r>
          </w:p>
        </w:tc>
        <w:tc>
          <w:tcPr>
            <w:tcW w:w="1251" w:type="pct"/>
          </w:tcPr>
          <w:p w14:paraId="155A08E5" w14:textId="1CF221EF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</w:tcPr>
          <w:p w14:paraId="3A13E51A" w14:textId="4C1222F8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</w:tcPr>
          <w:p w14:paraId="2848DADB" w14:textId="03CD38D1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</w:tr>
      <w:tr w:rsidR="001D1A17" w:rsidRPr="00A058FB" w14:paraId="5EEC2333" w14:textId="77777777" w:rsidTr="000E538E">
        <w:trPr>
          <w:trHeight w:val="508"/>
        </w:trPr>
        <w:tc>
          <w:tcPr>
            <w:tcW w:w="1249" w:type="pct"/>
          </w:tcPr>
          <w:p w14:paraId="514BCE7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a</w:t>
            </w:r>
          </w:p>
        </w:tc>
        <w:tc>
          <w:tcPr>
            <w:tcW w:w="1251" w:type="pct"/>
          </w:tcPr>
          <w:p w14:paraId="643C5B08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7A7D3DC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31B7455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</w:tr>
      <w:tr w:rsidR="001D1A17" w:rsidRPr="00A058FB" w14:paraId="1610102A" w14:textId="77777777" w:rsidTr="000E538E">
        <w:trPr>
          <w:trHeight w:val="272"/>
        </w:trPr>
        <w:tc>
          <w:tcPr>
            <w:tcW w:w="1249" w:type="pct"/>
          </w:tcPr>
          <w:p w14:paraId="240F3A63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b</w:t>
            </w:r>
          </w:p>
        </w:tc>
        <w:tc>
          <w:tcPr>
            <w:tcW w:w="1251" w:type="pct"/>
          </w:tcPr>
          <w:p w14:paraId="773FC027" w14:textId="2AF9BFFD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42</w:t>
            </w:r>
          </w:p>
        </w:tc>
        <w:tc>
          <w:tcPr>
            <w:tcW w:w="1250" w:type="pct"/>
          </w:tcPr>
          <w:p w14:paraId="63BB905A" w14:textId="4C4977AC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50" w:type="pct"/>
          </w:tcPr>
          <w:p w14:paraId="2D9DB406" w14:textId="6B0373EB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</w:t>
            </w:r>
          </w:p>
        </w:tc>
      </w:tr>
      <w:tr w:rsidR="001D1A17" w:rsidRPr="00A058FB" w14:paraId="750383A3" w14:textId="77777777" w:rsidTr="000E538E">
        <w:trPr>
          <w:trHeight w:val="272"/>
        </w:trPr>
        <w:tc>
          <w:tcPr>
            <w:tcW w:w="1249" w:type="pct"/>
          </w:tcPr>
          <w:p w14:paraId="0148E7C4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b Pass/Fail</w:t>
            </w:r>
          </w:p>
        </w:tc>
        <w:tc>
          <w:tcPr>
            <w:tcW w:w="1251" w:type="pct"/>
          </w:tcPr>
          <w:p w14:paraId="64EFE8C6" w14:textId="333D545B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250" w:type="pct"/>
          </w:tcPr>
          <w:p w14:paraId="62C1D1F7" w14:textId="7AE69836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</w:tcPr>
          <w:p w14:paraId="40A0D476" w14:textId="715A3FE3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</w:tr>
      <w:tr w:rsidR="001D1A17" w:rsidRPr="00A058FB" w14:paraId="2FF6D519" w14:textId="77777777" w:rsidTr="000E538E">
        <w:trPr>
          <w:trHeight w:val="272"/>
        </w:trPr>
        <w:tc>
          <w:tcPr>
            <w:tcW w:w="1249" w:type="pct"/>
          </w:tcPr>
          <w:p w14:paraId="22DDFD14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b</w:t>
            </w:r>
          </w:p>
        </w:tc>
        <w:tc>
          <w:tcPr>
            <w:tcW w:w="1251" w:type="pct"/>
          </w:tcPr>
          <w:p w14:paraId="39429B4B" w14:textId="1293F1F3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  <w:tc>
          <w:tcPr>
            <w:tcW w:w="1250" w:type="pct"/>
          </w:tcPr>
          <w:p w14:paraId="4B4C5A79" w14:textId="6530969A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250" w:type="pct"/>
          </w:tcPr>
          <w:p w14:paraId="4B379FB6" w14:textId="0A5D97C5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</w:tr>
      <w:tr w:rsidR="001D1A17" w:rsidRPr="00A058FB" w14:paraId="3937A421" w14:textId="77777777" w:rsidTr="000E538E">
        <w:trPr>
          <w:trHeight w:val="272"/>
        </w:trPr>
        <w:tc>
          <w:tcPr>
            <w:tcW w:w="1249" w:type="pct"/>
          </w:tcPr>
          <w:p w14:paraId="2B59DA9A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b Pass/Fail</w:t>
            </w:r>
          </w:p>
        </w:tc>
        <w:tc>
          <w:tcPr>
            <w:tcW w:w="1251" w:type="pct"/>
          </w:tcPr>
          <w:p w14:paraId="31241A77" w14:textId="763ABB72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  <w:tcBorders>
              <w:bottom w:val="single" w:sz="12" w:space="0" w:color="auto"/>
            </w:tcBorders>
          </w:tcPr>
          <w:p w14:paraId="51181CDF" w14:textId="3800164D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</w:tcPr>
          <w:p w14:paraId="25188875" w14:textId="549092B9" w:rsidR="00520861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</w:tr>
      <w:tr w:rsidR="001D1A17" w:rsidRPr="00A058FB" w14:paraId="72B75DED" w14:textId="77777777" w:rsidTr="000E538E">
        <w:trPr>
          <w:trHeight w:val="272"/>
        </w:trPr>
        <w:tc>
          <w:tcPr>
            <w:tcW w:w="1249" w:type="pct"/>
          </w:tcPr>
          <w:p w14:paraId="26A06599" w14:textId="77777777" w:rsidR="004D6A80" w:rsidRPr="00A058FB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c</w:t>
            </w:r>
          </w:p>
        </w:tc>
        <w:tc>
          <w:tcPr>
            <w:tcW w:w="1251" w:type="pct"/>
            <w:tcBorders>
              <w:right w:val="single" w:sz="12" w:space="0" w:color="auto"/>
            </w:tcBorders>
          </w:tcPr>
          <w:p w14:paraId="72666FBA" w14:textId="77777777" w:rsidR="004D6A80" w:rsidRPr="00A058FB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ED927E8" w14:textId="77777777" w:rsidR="004D6A80" w:rsidRPr="00A058FB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</w:p>
        </w:tc>
        <w:tc>
          <w:tcPr>
            <w:tcW w:w="1250" w:type="pct"/>
            <w:tcBorders>
              <w:left w:val="single" w:sz="12" w:space="0" w:color="auto"/>
            </w:tcBorders>
          </w:tcPr>
          <w:p w14:paraId="4BDCDA81" w14:textId="77777777" w:rsidR="004D6A80" w:rsidRPr="004D6A80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4D6A80">
              <w:rPr>
                <w:color w:val="auto"/>
                <w:szCs w:val="20"/>
              </w:rPr>
              <w:t>&lt;COMMAND&gt;</w:t>
            </w:r>
          </w:p>
        </w:tc>
      </w:tr>
      <w:tr w:rsidR="001D1A17" w:rsidRPr="00A058FB" w14:paraId="2547BA34" w14:textId="77777777" w:rsidTr="000E538E">
        <w:trPr>
          <w:trHeight w:val="272"/>
        </w:trPr>
        <w:tc>
          <w:tcPr>
            <w:tcW w:w="1249" w:type="pct"/>
          </w:tcPr>
          <w:p w14:paraId="7F9B4FD8" w14:textId="77777777" w:rsidR="004D6A80" w:rsidRPr="00A058FB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c</w:t>
            </w:r>
          </w:p>
        </w:tc>
        <w:tc>
          <w:tcPr>
            <w:tcW w:w="1251" w:type="pct"/>
            <w:tcBorders>
              <w:right w:val="single" w:sz="12" w:space="0" w:color="auto"/>
            </w:tcBorders>
          </w:tcPr>
          <w:p w14:paraId="04531054" w14:textId="11FB3838" w:rsidR="004D6A80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50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1A60790" w14:textId="77777777" w:rsidR="004D6A80" w:rsidRPr="00A058FB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</w:p>
        </w:tc>
        <w:tc>
          <w:tcPr>
            <w:tcW w:w="1250" w:type="pct"/>
            <w:tcBorders>
              <w:left w:val="single" w:sz="12" w:space="0" w:color="auto"/>
            </w:tcBorders>
          </w:tcPr>
          <w:p w14:paraId="597CD6C2" w14:textId="726C163C" w:rsidR="004D6A80" w:rsidRPr="004D6A80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0</w:t>
            </w:r>
          </w:p>
        </w:tc>
      </w:tr>
      <w:tr w:rsidR="001D1A17" w:rsidRPr="00A058FB" w14:paraId="40A91D7C" w14:textId="77777777" w:rsidTr="000E538E">
        <w:trPr>
          <w:trHeight w:val="272"/>
        </w:trPr>
        <w:tc>
          <w:tcPr>
            <w:tcW w:w="1249" w:type="pct"/>
          </w:tcPr>
          <w:p w14:paraId="4BBF2725" w14:textId="77777777" w:rsidR="004D6A80" w:rsidRPr="00A058FB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lastRenderedPageBreak/>
              <w:t>State c Pass/Fail</w:t>
            </w:r>
          </w:p>
        </w:tc>
        <w:tc>
          <w:tcPr>
            <w:tcW w:w="1251" w:type="pct"/>
            <w:tcBorders>
              <w:right w:val="single" w:sz="12" w:space="0" w:color="auto"/>
            </w:tcBorders>
          </w:tcPr>
          <w:p w14:paraId="7F4D9080" w14:textId="3CFF9ABA" w:rsidR="004D6A80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250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DAD8B70" w14:textId="77777777" w:rsidR="004D6A80" w:rsidRPr="00A058FB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</w:p>
        </w:tc>
        <w:tc>
          <w:tcPr>
            <w:tcW w:w="1250" w:type="pct"/>
            <w:tcBorders>
              <w:left w:val="single" w:sz="12" w:space="0" w:color="auto"/>
            </w:tcBorders>
          </w:tcPr>
          <w:p w14:paraId="65CB3B26" w14:textId="7B3C8CF2" w:rsidR="004D6A80" w:rsidRPr="004D6A80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Pass</w:t>
            </w:r>
          </w:p>
        </w:tc>
      </w:tr>
      <w:tr w:rsidR="001D1A17" w:rsidRPr="00A058FB" w14:paraId="14C2B342" w14:textId="77777777" w:rsidTr="000E538E">
        <w:trPr>
          <w:trHeight w:val="272"/>
        </w:trPr>
        <w:tc>
          <w:tcPr>
            <w:tcW w:w="1249" w:type="pct"/>
          </w:tcPr>
          <w:p w14:paraId="32DD017A" w14:textId="77777777" w:rsidR="004D6A80" w:rsidRPr="00A058FB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c</w:t>
            </w:r>
          </w:p>
        </w:tc>
        <w:tc>
          <w:tcPr>
            <w:tcW w:w="1251" w:type="pct"/>
            <w:tcBorders>
              <w:right w:val="single" w:sz="12" w:space="0" w:color="auto"/>
            </w:tcBorders>
          </w:tcPr>
          <w:p w14:paraId="638E8095" w14:textId="32E713D3" w:rsidR="004D6A80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250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E7B71B" w14:textId="77777777" w:rsidR="004D6A80" w:rsidRPr="00A058FB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</w:p>
        </w:tc>
        <w:tc>
          <w:tcPr>
            <w:tcW w:w="1250" w:type="pct"/>
            <w:tcBorders>
              <w:left w:val="single" w:sz="12" w:space="0" w:color="auto"/>
            </w:tcBorders>
          </w:tcPr>
          <w:p w14:paraId="106884FE" w14:textId="4E087EEC" w:rsidR="004D6A80" w:rsidRPr="004D6A80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0</w:t>
            </w:r>
          </w:p>
        </w:tc>
      </w:tr>
      <w:tr w:rsidR="001D1A17" w:rsidRPr="00A058FB" w14:paraId="4119635E" w14:textId="77777777" w:rsidTr="000E538E">
        <w:trPr>
          <w:trHeight w:val="272"/>
        </w:trPr>
        <w:tc>
          <w:tcPr>
            <w:tcW w:w="1249" w:type="pct"/>
          </w:tcPr>
          <w:p w14:paraId="0C639A2F" w14:textId="77777777" w:rsidR="004D6A80" w:rsidRPr="00A058FB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c Pass/Fail</w:t>
            </w:r>
          </w:p>
        </w:tc>
        <w:tc>
          <w:tcPr>
            <w:tcW w:w="1251" w:type="pct"/>
            <w:tcBorders>
              <w:right w:val="single" w:sz="12" w:space="0" w:color="auto"/>
            </w:tcBorders>
          </w:tcPr>
          <w:p w14:paraId="641EC12F" w14:textId="744895D5" w:rsidR="004D6A80" w:rsidRPr="00A058FB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E60630" w14:textId="77777777" w:rsidR="004D6A80" w:rsidRPr="00A058FB" w:rsidRDefault="004D6A80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</w:p>
        </w:tc>
        <w:tc>
          <w:tcPr>
            <w:tcW w:w="1250" w:type="pct"/>
            <w:tcBorders>
              <w:left w:val="single" w:sz="12" w:space="0" w:color="auto"/>
            </w:tcBorders>
          </w:tcPr>
          <w:p w14:paraId="3588184F" w14:textId="65702922" w:rsidR="004D6A80" w:rsidRPr="004D6A80" w:rsidRDefault="001D1A17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Pass</w:t>
            </w:r>
          </w:p>
        </w:tc>
      </w:tr>
      <w:bookmarkEnd w:id="4"/>
    </w:tbl>
    <w:p w14:paraId="0605F0BB" w14:textId="77777777" w:rsidR="009C0B11" w:rsidRDefault="009C0B11" w:rsidP="009C0B11">
      <w:pPr>
        <w:pStyle w:val="BodyText"/>
        <w:spacing w:after="60"/>
        <w:rPr>
          <w:szCs w:val="20"/>
        </w:rPr>
      </w:pPr>
    </w:p>
    <w:p w14:paraId="2CF0F8C5" w14:textId="77777777" w:rsidR="009C0B11" w:rsidRDefault="009C0B11" w:rsidP="00716BD8">
      <w:pPr>
        <w:pStyle w:val="BodyText"/>
        <w:spacing w:after="60"/>
        <w:rPr>
          <w:b/>
          <w:bCs/>
          <w:szCs w:val="20"/>
        </w:rPr>
      </w:pPr>
    </w:p>
    <w:p w14:paraId="3384784E" w14:textId="77777777" w:rsidR="009304A4" w:rsidRDefault="009304A4" w:rsidP="009304A4">
      <w:pPr>
        <w:pStyle w:val="BodyText"/>
        <w:spacing w:after="60"/>
        <w:rPr>
          <w:szCs w:val="20"/>
        </w:rPr>
      </w:pPr>
    </w:p>
    <w:p w14:paraId="7C0820E6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5EE30C37" w14:textId="77777777" w:rsidR="00C51711" w:rsidRDefault="00BA1E54" w:rsidP="00112F36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</w:t>
      </w:r>
      <w:r>
        <w:rPr>
          <w:color w:val="F3533F" w:themeColor="accent6"/>
          <w:szCs w:val="20"/>
        </w:rPr>
        <w:t>3</w:t>
      </w:r>
      <w:r>
        <w:rPr>
          <w:szCs w:val="20"/>
        </w:rPr>
        <w:t xml:space="preserve"> </w:t>
      </w:r>
      <w:r w:rsidRPr="000C5C78">
        <w:rPr>
          <w:b/>
          <w:bCs/>
          <w:szCs w:val="20"/>
        </w:rPr>
        <w:t>N1 and N2 Stroke Check</w:t>
      </w:r>
    </w:p>
    <w:tbl>
      <w:tblPr>
        <w:tblStyle w:val="TableGrid"/>
        <w:tblpPr w:leftFromText="180" w:rightFromText="180" w:vertAnchor="text" w:horzAnchor="margin" w:tblpY="203"/>
        <w:tblW w:w="9355" w:type="dxa"/>
        <w:tblLook w:val="04A0" w:firstRow="1" w:lastRow="0" w:firstColumn="1" w:lastColumn="0" w:noHBand="0" w:noVBand="1"/>
      </w:tblPr>
      <w:tblGrid>
        <w:gridCol w:w="3775"/>
        <w:gridCol w:w="3600"/>
        <w:gridCol w:w="1980"/>
      </w:tblGrid>
      <w:tr w:rsidR="00F04E8F" w14:paraId="06148376" w14:textId="77777777" w:rsidTr="00F04E8F">
        <w:tc>
          <w:tcPr>
            <w:tcW w:w="3775" w:type="dxa"/>
          </w:tcPr>
          <w:p w14:paraId="47589324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Description</w:t>
            </w:r>
          </w:p>
        </w:tc>
        <w:tc>
          <w:tcPr>
            <w:tcW w:w="3600" w:type="dxa"/>
          </w:tcPr>
          <w:p w14:paraId="2C119AE7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Actual Value</w:t>
            </w:r>
          </w:p>
        </w:tc>
        <w:tc>
          <w:tcPr>
            <w:tcW w:w="1980" w:type="dxa"/>
          </w:tcPr>
          <w:p w14:paraId="3A706D0E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Pass/Fail</w:t>
            </w:r>
          </w:p>
        </w:tc>
      </w:tr>
      <w:tr w:rsidR="00F04E8F" w14:paraId="1A87D57E" w14:textId="77777777" w:rsidTr="00F04E8F">
        <w:tc>
          <w:tcPr>
            <w:tcW w:w="3775" w:type="dxa"/>
          </w:tcPr>
          <w:p w14:paraId="5C040362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and N2 at Null</w:t>
            </w:r>
          </w:p>
        </w:tc>
        <w:tc>
          <w:tcPr>
            <w:tcW w:w="3600" w:type="dxa"/>
          </w:tcPr>
          <w:p w14:paraId="2102A550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80" w:type="dxa"/>
          </w:tcPr>
          <w:p w14:paraId="7D8CB850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04E8F" w14:paraId="3502EDBA" w14:textId="77777777" w:rsidTr="00F04E8F">
        <w:tc>
          <w:tcPr>
            <w:tcW w:w="3775" w:type="dxa"/>
          </w:tcPr>
          <w:p w14:paraId="68160322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Pin to pin Length </w:t>
            </w:r>
            <w:proofErr w:type="gramStart"/>
            <w:r>
              <w:rPr>
                <w:szCs w:val="20"/>
              </w:rPr>
              <w:t>is  16.732</w:t>
            </w:r>
            <w:proofErr w:type="gramEnd"/>
            <w:r>
              <w:rPr>
                <w:szCs w:val="20"/>
              </w:rPr>
              <w:t xml:space="preserve"> +/- TBD </w:t>
            </w:r>
            <w:r w:rsidRPr="000E538E">
              <w:rPr>
                <w:szCs w:val="20"/>
              </w:rPr>
              <w:t>(ins)</w:t>
            </w:r>
          </w:p>
        </w:tc>
        <w:tc>
          <w:tcPr>
            <w:tcW w:w="3600" w:type="dxa"/>
          </w:tcPr>
          <w:p w14:paraId="2F8330AE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80" w:type="dxa"/>
          </w:tcPr>
          <w:p w14:paraId="56EF4A51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04E8F" w14:paraId="79434F6D" w14:textId="77777777" w:rsidTr="00F04E8F">
        <w:tc>
          <w:tcPr>
            <w:tcW w:w="3775" w:type="dxa"/>
          </w:tcPr>
          <w:p w14:paraId="4C66CC6A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 N2 at -0.575 ins from Null (using M1 and M2 motor)</w:t>
            </w:r>
          </w:p>
        </w:tc>
        <w:tc>
          <w:tcPr>
            <w:tcW w:w="3600" w:type="dxa"/>
          </w:tcPr>
          <w:p w14:paraId="1EBCE22A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80" w:type="dxa"/>
          </w:tcPr>
          <w:p w14:paraId="4F3D2F10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04E8F" w14:paraId="582E370F" w14:textId="77777777" w:rsidTr="00F04E8F">
        <w:tc>
          <w:tcPr>
            <w:tcW w:w="3775" w:type="dxa"/>
          </w:tcPr>
          <w:p w14:paraId="264B07E7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-0.575 ins from Null N2 at +1.725 ins from Null (using M1 and M2 motor)</w:t>
            </w:r>
          </w:p>
        </w:tc>
        <w:tc>
          <w:tcPr>
            <w:tcW w:w="3600" w:type="dxa"/>
          </w:tcPr>
          <w:p w14:paraId="277AF3C6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80" w:type="dxa"/>
          </w:tcPr>
          <w:p w14:paraId="32E6B804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04E8F" w14:paraId="57A7DC1F" w14:textId="77777777" w:rsidTr="00F04E8F">
        <w:tc>
          <w:tcPr>
            <w:tcW w:w="3775" w:type="dxa"/>
          </w:tcPr>
          <w:p w14:paraId="000330D7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(using M2 Motor)</w:t>
            </w:r>
          </w:p>
        </w:tc>
        <w:tc>
          <w:tcPr>
            <w:tcW w:w="3600" w:type="dxa"/>
          </w:tcPr>
          <w:p w14:paraId="15755B49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80" w:type="dxa"/>
          </w:tcPr>
          <w:p w14:paraId="523BB552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04E8F" w14:paraId="080D18A9" w14:textId="77777777" w:rsidTr="00F04E8F">
        <w:tc>
          <w:tcPr>
            <w:tcW w:w="3775" w:type="dxa"/>
          </w:tcPr>
          <w:p w14:paraId="5DB484CD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+1.725 ins from Null (using M3 Motor)</w:t>
            </w:r>
          </w:p>
        </w:tc>
        <w:tc>
          <w:tcPr>
            <w:tcW w:w="3600" w:type="dxa"/>
          </w:tcPr>
          <w:p w14:paraId="715789C1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80" w:type="dxa"/>
          </w:tcPr>
          <w:p w14:paraId="464CB6C9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04E8F" w14:paraId="7FCD8D08" w14:textId="77777777" w:rsidTr="00F04E8F">
        <w:tc>
          <w:tcPr>
            <w:tcW w:w="3775" w:type="dxa"/>
          </w:tcPr>
          <w:p w14:paraId="7977C47D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(using M3 Motor)</w:t>
            </w:r>
          </w:p>
        </w:tc>
        <w:tc>
          <w:tcPr>
            <w:tcW w:w="3600" w:type="dxa"/>
          </w:tcPr>
          <w:p w14:paraId="02B9D8FD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80" w:type="dxa"/>
          </w:tcPr>
          <w:p w14:paraId="2EC612D7" w14:textId="77777777" w:rsidR="00F04E8F" w:rsidRPr="000E538E" w:rsidRDefault="00F04E8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0BA87554" w14:textId="77777777" w:rsidR="00C51711" w:rsidRDefault="00C51711" w:rsidP="00C51711">
      <w:pPr>
        <w:pStyle w:val="Caption"/>
        <w:keepNext/>
        <w:ind w:left="0"/>
        <w:jc w:val="left"/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209"/>
        <w:gridCol w:w="1050"/>
        <w:gridCol w:w="1327"/>
        <w:gridCol w:w="1256"/>
        <w:gridCol w:w="1257"/>
        <w:gridCol w:w="1257"/>
      </w:tblGrid>
      <w:tr w:rsidR="00C51711" w14:paraId="5C41BDD9" w14:textId="77777777" w:rsidTr="00450FCF">
        <w:tc>
          <w:tcPr>
            <w:tcW w:w="3209" w:type="dxa"/>
          </w:tcPr>
          <w:p w14:paraId="58A9D016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050" w:type="dxa"/>
          </w:tcPr>
          <w:p w14:paraId="05A0BB28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</w:t>
            </w:r>
          </w:p>
        </w:tc>
        <w:tc>
          <w:tcPr>
            <w:tcW w:w="1327" w:type="dxa"/>
          </w:tcPr>
          <w:p w14:paraId="023894DF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256" w:type="dxa"/>
          </w:tcPr>
          <w:p w14:paraId="4FB3F059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1257" w:type="dxa"/>
          </w:tcPr>
          <w:p w14:paraId="45186F29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1257" w:type="dxa"/>
          </w:tcPr>
          <w:p w14:paraId="556D46CB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</w:tr>
      <w:tr w:rsidR="00C51711" w14:paraId="2E22BD2D" w14:textId="77777777" w:rsidTr="00450FCF">
        <w:tc>
          <w:tcPr>
            <w:tcW w:w="3209" w:type="dxa"/>
          </w:tcPr>
          <w:p w14:paraId="611D2172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Constant Velocity</w:t>
            </w:r>
          </w:p>
        </w:tc>
        <w:tc>
          <w:tcPr>
            <w:tcW w:w="1050" w:type="dxa"/>
          </w:tcPr>
          <w:p w14:paraId="3598F6AB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27" w:type="dxa"/>
          </w:tcPr>
          <w:p w14:paraId="483BD94F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56" w:type="dxa"/>
          </w:tcPr>
          <w:p w14:paraId="3B0C87B6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57" w:type="dxa"/>
          </w:tcPr>
          <w:p w14:paraId="6ABF2D0D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57" w:type="dxa"/>
          </w:tcPr>
          <w:p w14:paraId="4330470E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C51711" w14:paraId="5849239D" w14:textId="77777777" w:rsidTr="00450FCF">
        <w:tc>
          <w:tcPr>
            <w:tcW w:w="3209" w:type="dxa"/>
          </w:tcPr>
          <w:p w14:paraId="05C04011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Position and M position is less than +/- TDB</w:t>
            </w:r>
          </w:p>
        </w:tc>
        <w:tc>
          <w:tcPr>
            <w:tcW w:w="1050" w:type="dxa"/>
          </w:tcPr>
          <w:p w14:paraId="3B66820D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27" w:type="dxa"/>
          </w:tcPr>
          <w:p w14:paraId="6697F733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56" w:type="dxa"/>
          </w:tcPr>
          <w:p w14:paraId="6EF34E7E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57" w:type="dxa"/>
          </w:tcPr>
          <w:p w14:paraId="0717385B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57" w:type="dxa"/>
          </w:tcPr>
          <w:p w14:paraId="20D9A2D9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C51711" w14:paraId="0AC9CBC7" w14:textId="77777777" w:rsidTr="00450FCF">
        <w:tc>
          <w:tcPr>
            <w:tcW w:w="3209" w:type="dxa"/>
          </w:tcPr>
          <w:p w14:paraId="08E83480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Standard Deviation </w:t>
            </w:r>
          </w:p>
        </w:tc>
        <w:tc>
          <w:tcPr>
            <w:tcW w:w="1050" w:type="dxa"/>
          </w:tcPr>
          <w:p w14:paraId="4F32CCA5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27" w:type="dxa"/>
          </w:tcPr>
          <w:p w14:paraId="6AE1ADFB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56" w:type="dxa"/>
          </w:tcPr>
          <w:p w14:paraId="6EDC606E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57" w:type="dxa"/>
          </w:tcPr>
          <w:p w14:paraId="176C4BAF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57" w:type="dxa"/>
          </w:tcPr>
          <w:p w14:paraId="30A02575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ook w:val="04A0" w:firstRow="1" w:lastRow="0" w:firstColumn="1" w:lastColumn="0" w:noHBand="0" w:noVBand="1"/>
      </w:tblPr>
      <w:tblGrid>
        <w:gridCol w:w="2665"/>
        <w:gridCol w:w="2200"/>
        <w:gridCol w:w="1231"/>
        <w:gridCol w:w="1886"/>
        <w:gridCol w:w="1373"/>
      </w:tblGrid>
      <w:tr w:rsidR="001D1A17" w14:paraId="12C85C3E" w14:textId="77777777" w:rsidTr="00112F36">
        <w:trPr>
          <w:trHeight w:val="285"/>
        </w:trPr>
        <w:tc>
          <w:tcPr>
            <w:tcW w:w="2711" w:type="dxa"/>
          </w:tcPr>
          <w:p w14:paraId="7A9B55B3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2234" w:type="dxa"/>
          </w:tcPr>
          <w:p w14:paraId="3433AE03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235" w:type="dxa"/>
          </w:tcPr>
          <w:p w14:paraId="3DA777D7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908" w:type="dxa"/>
          </w:tcPr>
          <w:p w14:paraId="5CAD4946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1267" w:type="dxa"/>
          </w:tcPr>
          <w:p w14:paraId="7EE0D7EB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D1A17" w14:paraId="544E5C86" w14:textId="77777777" w:rsidTr="00112F36">
        <w:trPr>
          <w:trHeight w:val="514"/>
        </w:trPr>
        <w:tc>
          <w:tcPr>
            <w:tcW w:w="2711" w:type="dxa"/>
          </w:tcPr>
          <w:p w14:paraId="2B877265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2234" w:type="dxa"/>
          </w:tcPr>
          <w:p w14:paraId="063C4531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35" w:type="dxa"/>
          </w:tcPr>
          <w:p w14:paraId="51371AA1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08" w:type="dxa"/>
          </w:tcPr>
          <w:p w14:paraId="4A05644F" w14:textId="29B9CC59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267" w:type="dxa"/>
          </w:tcPr>
          <w:p w14:paraId="4BE61206" w14:textId="7590AF8E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353AB8E3" w14:textId="77777777" w:rsidTr="00112F36">
        <w:trPr>
          <w:trHeight w:val="506"/>
        </w:trPr>
        <w:tc>
          <w:tcPr>
            <w:tcW w:w="2711" w:type="dxa"/>
          </w:tcPr>
          <w:p w14:paraId="5D40738B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2234" w:type="dxa"/>
          </w:tcPr>
          <w:p w14:paraId="0C9D86CC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35" w:type="dxa"/>
          </w:tcPr>
          <w:p w14:paraId="1248F7C9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08" w:type="dxa"/>
          </w:tcPr>
          <w:p w14:paraId="14568BED" w14:textId="3CC496D7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267" w:type="dxa"/>
          </w:tcPr>
          <w:p w14:paraId="5742B586" w14:textId="6BA185F1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52650F8A" w14:textId="77777777" w:rsidTr="00112F36">
        <w:trPr>
          <w:trHeight w:val="514"/>
        </w:trPr>
        <w:tc>
          <w:tcPr>
            <w:tcW w:w="2711" w:type="dxa"/>
          </w:tcPr>
          <w:p w14:paraId="28D3A2D3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2234" w:type="dxa"/>
          </w:tcPr>
          <w:p w14:paraId="5A1A41A2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35" w:type="dxa"/>
          </w:tcPr>
          <w:p w14:paraId="3C54BA8B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08" w:type="dxa"/>
          </w:tcPr>
          <w:p w14:paraId="19854668" w14:textId="3EB6FD73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267" w:type="dxa"/>
          </w:tcPr>
          <w:p w14:paraId="28EACA71" w14:textId="04B17011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54B1EA06" w14:textId="77777777" w:rsidTr="00112F36">
        <w:trPr>
          <w:trHeight w:val="514"/>
        </w:trPr>
        <w:tc>
          <w:tcPr>
            <w:tcW w:w="2711" w:type="dxa"/>
          </w:tcPr>
          <w:p w14:paraId="0A120DB5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2234" w:type="dxa"/>
          </w:tcPr>
          <w:p w14:paraId="71A493CB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35" w:type="dxa"/>
          </w:tcPr>
          <w:p w14:paraId="51C6D80B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08" w:type="dxa"/>
          </w:tcPr>
          <w:p w14:paraId="545AFD3B" w14:textId="72BA0373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267" w:type="dxa"/>
          </w:tcPr>
          <w:p w14:paraId="41B1951A" w14:textId="13F47E62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0670A73D" w14:textId="77777777" w:rsidTr="00112F36">
        <w:trPr>
          <w:trHeight w:val="506"/>
        </w:trPr>
        <w:tc>
          <w:tcPr>
            <w:tcW w:w="2711" w:type="dxa"/>
          </w:tcPr>
          <w:p w14:paraId="486BD161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2234" w:type="dxa"/>
          </w:tcPr>
          <w:p w14:paraId="6B4C50F9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35" w:type="dxa"/>
          </w:tcPr>
          <w:p w14:paraId="69CB5F62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08" w:type="dxa"/>
          </w:tcPr>
          <w:p w14:paraId="3A17276A" w14:textId="34F93BAF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267" w:type="dxa"/>
          </w:tcPr>
          <w:p w14:paraId="254FEE2B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1D1A17" w14:paraId="2DF516B6" w14:textId="77777777" w:rsidTr="00112F36">
        <w:trPr>
          <w:trHeight w:val="514"/>
        </w:trPr>
        <w:tc>
          <w:tcPr>
            <w:tcW w:w="2711" w:type="dxa"/>
          </w:tcPr>
          <w:p w14:paraId="2ACC8ACE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lastRenderedPageBreak/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2234" w:type="dxa"/>
          </w:tcPr>
          <w:p w14:paraId="03F5CACB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35" w:type="dxa"/>
          </w:tcPr>
          <w:p w14:paraId="07718BF1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08" w:type="dxa"/>
          </w:tcPr>
          <w:p w14:paraId="2A1246E3" w14:textId="636A4227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267" w:type="dxa"/>
          </w:tcPr>
          <w:p w14:paraId="1A363DFF" w14:textId="7668BA86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66415D5C" w14:textId="77777777" w:rsidTr="00112F36">
        <w:trPr>
          <w:trHeight w:val="514"/>
        </w:trPr>
        <w:tc>
          <w:tcPr>
            <w:tcW w:w="2711" w:type="dxa"/>
          </w:tcPr>
          <w:p w14:paraId="2E750B00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2234" w:type="dxa"/>
          </w:tcPr>
          <w:p w14:paraId="5B33D265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35" w:type="dxa"/>
          </w:tcPr>
          <w:p w14:paraId="6E1B4CE6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08" w:type="dxa"/>
          </w:tcPr>
          <w:p w14:paraId="2861F616" w14:textId="6F46B761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267" w:type="dxa"/>
          </w:tcPr>
          <w:p w14:paraId="512A7E70" w14:textId="25ED220C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0C38D629" w14:textId="77777777" w:rsidTr="00112F36">
        <w:trPr>
          <w:trHeight w:val="506"/>
        </w:trPr>
        <w:tc>
          <w:tcPr>
            <w:tcW w:w="2711" w:type="dxa"/>
          </w:tcPr>
          <w:p w14:paraId="74A787FB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2234" w:type="dxa"/>
          </w:tcPr>
          <w:p w14:paraId="5A18A829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35" w:type="dxa"/>
          </w:tcPr>
          <w:p w14:paraId="7EF81005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08" w:type="dxa"/>
          </w:tcPr>
          <w:p w14:paraId="0D8B9BF0" w14:textId="4DE254EC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267" w:type="dxa"/>
          </w:tcPr>
          <w:p w14:paraId="3FE9ED13" w14:textId="0F0A2242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1D1A17" w14:paraId="072A0D2A" w14:textId="77777777" w:rsidTr="00112F36">
        <w:trPr>
          <w:trHeight w:val="514"/>
        </w:trPr>
        <w:tc>
          <w:tcPr>
            <w:tcW w:w="2711" w:type="dxa"/>
          </w:tcPr>
          <w:p w14:paraId="7B7C97B7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2234" w:type="dxa"/>
          </w:tcPr>
          <w:p w14:paraId="75D549DA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35" w:type="dxa"/>
          </w:tcPr>
          <w:p w14:paraId="127F3280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908" w:type="dxa"/>
          </w:tcPr>
          <w:p w14:paraId="34C1072E" w14:textId="75B1B677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267" w:type="dxa"/>
          </w:tcPr>
          <w:p w14:paraId="6C3D4FC4" w14:textId="6B59A329" w:rsidR="00112F36" w:rsidRDefault="001D1A17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7347BA94" w14:textId="77777777" w:rsidR="00B00417" w:rsidRDefault="00B00417" w:rsidP="00F04E8F">
      <w:pPr>
        <w:pStyle w:val="BodyText"/>
        <w:spacing w:after="60"/>
        <w:ind w:left="0"/>
        <w:rPr>
          <w:szCs w:val="20"/>
        </w:rPr>
      </w:pPr>
    </w:p>
    <w:p w14:paraId="21CDB40E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6B815353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4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5B6699FA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393"/>
        <w:gridCol w:w="1393"/>
        <w:gridCol w:w="2246"/>
        <w:gridCol w:w="2246"/>
      </w:tblGrid>
      <w:tr w:rsidR="00C51711" w14:paraId="7EBB8B59" w14:textId="77777777" w:rsidTr="00C51711">
        <w:trPr>
          <w:trHeight w:val="323"/>
        </w:trPr>
        <w:tc>
          <w:tcPr>
            <w:tcW w:w="1993" w:type="dxa"/>
          </w:tcPr>
          <w:p w14:paraId="0A2DEB5C" w14:textId="77777777" w:rsidR="00C51711" w:rsidRPr="003B2DF7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93" w:type="dxa"/>
          </w:tcPr>
          <w:p w14:paraId="1EAACC3D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Expected </w:t>
            </w:r>
          </w:p>
        </w:tc>
        <w:tc>
          <w:tcPr>
            <w:tcW w:w="1393" w:type="dxa"/>
          </w:tcPr>
          <w:p w14:paraId="196A1342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246" w:type="dxa"/>
          </w:tcPr>
          <w:p w14:paraId="15718F50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246" w:type="dxa"/>
          </w:tcPr>
          <w:p w14:paraId="4093BCB7" w14:textId="77777777" w:rsidR="00C51711" w:rsidRPr="003B2DF7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C51711" w14:paraId="23044B76" w14:textId="77777777" w:rsidTr="00C51711">
        <w:trPr>
          <w:trHeight w:val="581"/>
        </w:trPr>
        <w:tc>
          <w:tcPr>
            <w:tcW w:w="1993" w:type="dxa"/>
          </w:tcPr>
          <w:p w14:paraId="7BDDD17C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 +/- TDB inches</w:t>
            </w:r>
          </w:p>
        </w:tc>
        <w:tc>
          <w:tcPr>
            <w:tcW w:w="1393" w:type="dxa"/>
          </w:tcPr>
          <w:p w14:paraId="07BA8181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93" w:type="dxa"/>
          </w:tcPr>
          <w:p w14:paraId="1906E44B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3870CE17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  <w:tc>
          <w:tcPr>
            <w:tcW w:w="2246" w:type="dxa"/>
          </w:tcPr>
          <w:p w14:paraId="5A9F0EB6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C51711" w14:paraId="43A5893E" w14:textId="77777777" w:rsidTr="00C51711">
        <w:trPr>
          <w:trHeight w:val="323"/>
        </w:trPr>
        <w:tc>
          <w:tcPr>
            <w:tcW w:w="1993" w:type="dxa"/>
          </w:tcPr>
          <w:p w14:paraId="76CFC48E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93" w:type="dxa"/>
          </w:tcPr>
          <w:p w14:paraId="1BB481DC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93" w:type="dxa"/>
          </w:tcPr>
          <w:p w14:paraId="76E69B94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07EB619F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  <w:tc>
          <w:tcPr>
            <w:tcW w:w="2246" w:type="dxa"/>
          </w:tcPr>
          <w:p w14:paraId="6C0CD71E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408EE65E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45286BA1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color w:val="F3533F" w:themeColor="accent6"/>
          <w:sz w:val="22"/>
          <w:szCs w:val="22"/>
        </w:rPr>
        <w:t xml:space="preserve">5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3AB5E444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color w:val="F3533F" w:themeColor="accent6"/>
          <w:szCs w:val="20"/>
        </w:rPr>
        <w:t>5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6F02EA4E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3DD267AB" w14:textId="77777777" w:rsidR="001D1A17" w:rsidRDefault="001D1A17" w:rsidP="001D1A17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6773B561" wp14:editId="29B07A98">
            <wp:extent cx="5943600" cy="212280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E961" w14:textId="312DA600" w:rsidR="001D1A17" w:rsidRDefault="001D1A17" w:rsidP="001D1A1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Results for Motor One</w:t>
      </w:r>
    </w:p>
    <w:p w14:paraId="5DE397DD" w14:textId="495ADCB8" w:rsidR="00C1291F" w:rsidRDefault="004F4C1E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</w:t>
      </w:r>
    </w:p>
    <w:p w14:paraId="7F45D7EB" w14:textId="77777777" w:rsidR="00A062BE" w:rsidRDefault="00A062BE" w:rsidP="00A062BE">
      <w:pPr>
        <w:pStyle w:val="BodyText"/>
        <w:spacing w:after="60"/>
        <w:ind w:left="0"/>
        <w:rPr>
          <w:b/>
          <w:bCs/>
          <w:szCs w:val="20"/>
        </w:rPr>
      </w:pPr>
    </w:p>
    <w:p w14:paraId="35793C05" w14:textId="77777777" w:rsidR="00B55262" w:rsidRDefault="00B55262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07006A28" w14:textId="77777777" w:rsidR="00C1291F" w:rsidRDefault="00C1291F" w:rsidP="00C1291F">
      <w:pPr>
        <w:pStyle w:val="BodyText"/>
        <w:spacing w:after="60"/>
        <w:ind w:left="0"/>
        <w:rPr>
          <w:b/>
          <w:bCs/>
          <w:szCs w:val="20"/>
        </w:rPr>
      </w:pPr>
    </w:p>
    <w:p w14:paraId="35F527F2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5B891FEC" w14:textId="77777777" w:rsidTr="00C847E4">
        <w:tc>
          <w:tcPr>
            <w:tcW w:w="3266" w:type="dxa"/>
          </w:tcPr>
          <w:p w14:paraId="190A3739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Description</w:t>
            </w:r>
          </w:p>
        </w:tc>
        <w:tc>
          <w:tcPr>
            <w:tcW w:w="2862" w:type="dxa"/>
          </w:tcPr>
          <w:p w14:paraId="37F5440C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57405EFE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4167A43B" w14:textId="77777777" w:rsidTr="00C847E4">
        <w:tc>
          <w:tcPr>
            <w:tcW w:w="3266" w:type="dxa"/>
          </w:tcPr>
          <w:p w14:paraId="369A7EEC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6003E392" w14:textId="40400EC1" w:rsidR="00C847E4" w:rsidRDefault="001D1A1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3.0142</w:t>
            </w:r>
          </w:p>
        </w:tc>
        <w:tc>
          <w:tcPr>
            <w:tcW w:w="3222" w:type="dxa"/>
          </w:tcPr>
          <w:p w14:paraId="103E4EF4" w14:textId="0602C359" w:rsidR="00C847E4" w:rsidRPr="003B2DF7" w:rsidRDefault="001D1A1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847E4" w14:paraId="567CC601" w14:textId="77777777" w:rsidTr="00C847E4">
        <w:tc>
          <w:tcPr>
            <w:tcW w:w="3266" w:type="dxa"/>
          </w:tcPr>
          <w:p w14:paraId="4014511D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66788BAB" w14:textId="54832770" w:rsidR="00C847E4" w:rsidRPr="00C847E4" w:rsidRDefault="001D1A1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w="3222" w:type="dxa"/>
          </w:tcPr>
          <w:p w14:paraId="3992F98F" w14:textId="3BC49501" w:rsidR="00C847E4" w:rsidRDefault="001D1A1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0BC4F327" w14:textId="77777777" w:rsidR="00A32BF2" w:rsidRPr="006770F5" w:rsidRDefault="00A32BF2" w:rsidP="00A32BF2">
      <w:pPr>
        <w:rPr>
          <w:b/>
          <w:bCs/>
          <w:u w:val="single"/>
        </w:rPr>
      </w:pPr>
    </w:p>
    <w:p w14:paraId="1DB0CA08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274FEAF9" w14:textId="77777777" w:rsidTr="00C847E4">
        <w:tc>
          <w:tcPr>
            <w:tcW w:w="2894" w:type="dxa"/>
          </w:tcPr>
          <w:p w14:paraId="2243447D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09A73001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6DE93981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109C3B72" w14:textId="77777777" w:rsidTr="00C847E4">
        <w:tc>
          <w:tcPr>
            <w:tcW w:w="2894" w:type="dxa"/>
          </w:tcPr>
          <w:p w14:paraId="3FF61585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5EA45898" w14:textId="14813816" w:rsidR="00C847E4" w:rsidRDefault="001D1A1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-0.0033</w:t>
            </w:r>
          </w:p>
        </w:tc>
        <w:tc>
          <w:tcPr>
            <w:tcW w:w="3248" w:type="dxa"/>
          </w:tcPr>
          <w:p w14:paraId="61E7B1C8" w14:textId="198F5182" w:rsidR="00C847E4" w:rsidRDefault="001D1A1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402FEB04" w14:textId="77777777" w:rsidTr="00C847E4">
        <w:tc>
          <w:tcPr>
            <w:tcW w:w="2894" w:type="dxa"/>
          </w:tcPr>
          <w:p w14:paraId="54A14C92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4B0353CE" w14:textId="57B029FE" w:rsidR="00C847E4" w:rsidRDefault="001D1A1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687</w:t>
            </w:r>
          </w:p>
        </w:tc>
        <w:tc>
          <w:tcPr>
            <w:tcW w:w="3248" w:type="dxa"/>
          </w:tcPr>
          <w:p w14:paraId="59B2ECB6" w14:textId="6610C577" w:rsidR="00C847E4" w:rsidRDefault="001D1A17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957DDAF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0AE04544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5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58CDE824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6E4F8DE2" w14:textId="77777777" w:rsidR="00030262" w:rsidRPr="004F4C1E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        </w:t>
      </w:r>
      <w:r w:rsidR="00030262" w:rsidRPr="004F4C1E">
        <w:rPr>
          <w:b/>
          <w:bCs/>
        </w:rPr>
        <w:tab/>
      </w:r>
    </w:p>
    <w:p w14:paraId="7D030B03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A0A8506" w14:textId="77777777" w:rsidTr="0079673B">
        <w:trPr>
          <w:trHeight w:val="628"/>
        </w:trPr>
        <w:tc>
          <w:tcPr>
            <w:tcW w:w="2336" w:type="dxa"/>
          </w:tcPr>
          <w:p w14:paraId="78CA724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098F78F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602188B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018658D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4EFAE535" w14:textId="77777777" w:rsidTr="0079673B">
        <w:trPr>
          <w:trHeight w:val="333"/>
        </w:trPr>
        <w:tc>
          <w:tcPr>
            <w:tcW w:w="2336" w:type="dxa"/>
          </w:tcPr>
          <w:p w14:paraId="209E0003" w14:textId="00B574E2" w:rsidR="00B34EBB" w:rsidRDefault="001D1A17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68734758" w14:textId="623E7152" w:rsidR="00B34EBB" w:rsidRDefault="001D1A17" w:rsidP="00877863">
            <w:pPr>
              <w:pStyle w:val="BodyText"/>
              <w:spacing w:after="60"/>
              <w:ind w:left="0"/>
            </w:pPr>
            <w:r>
              <w:t>175.535828</w:t>
            </w:r>
          </w:p>
        </w:tc>
        <w:tc>
          <w:tcPr>
            <w:tcW w:w="2336" w:type="dxa"/>
          </w:tcPr>
          <w:p w14:paraId="2984F1C5" w14:textId="33DB1DED" w:rsidR="00B34EBB" w:rsidRDefault="001D1A17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6C3BD8D9" w14:textId="46B19ACD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A428D76" w14:textId="77777777" w:rsidTr="0079673B">
        <w:trPr>
          <w:trHeight w:val="346"/>
        </w:trPr>
        <w:tc>
          <w:tcPr>
            <w:tcW w:w="2336" w:type="dxa"/>
          </w:tcPr>
          <w:p w14:paraId="0A37FD25" w14:textId="359A8CA7" w:rsidR="00B34EBB" w:rsidRDefault="001D1A17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20F73495" w14:textId="22602FCE" w:rsidR="00B34EBB" w:rsidRDefault="001D1A17" w:rsidP="00877863">
            <w:pPr>
              <w:pStyle w:val="BodyText"/>
              <w:spacing w:after="60"/>
              <w:ind w:left="0"/>
            </w:pPr>
            <w:r>
              <w:t>-174.373688</w:t>
            </w:r>
          </w:p>
        </w:tc>
        <w:tc>
          <w:tcPr>
            <w:tcW w:w="2336" w:type="dxa"/>
          </w:tcPr>
          <w:p w14:paraId="46A8FE30" w14:textId="32E0ACA4" w:rsidR="00B34EBB" w:rsidRDefault="001D1A17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5C2C4AE8" w14:textId="15A61950" w:rsidR="00B34EBB" w:rsidRDefault="001D1A17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E359ADE" w14:textId="77777777" w:rsidTr="0079673B">
        <w:trPr>
          <w:trHeight w:val="333"/>
        </w:trPr>
        <w:tc>
          <w:tcPr>
            <w:tcW w:w="2336" w:type="dxa"/>
          </w:tcPr>
          <w:p w14:paraId="56399FEA" w14:textId="442D556B" w:rsidR="00B34EBB" w:rsidRDefault="001D1A17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7BB8A8C0" w14:textId="711E26E0" w:rsidR="00B34EBB" w:rsidRDefault="001D1A17" w:rsidP="00877863">
            <w:pPr>
              <w:pStyle w:val="BodyText"/>
              <w:spacing w:after="60"/>
              <w:ind w:left="0"/>
            </w:pPr>
            <w:r>
              <w:t>128.099030</w:t>
            </w:r>
          </w:p>
        </w:tc>
        <w:tc>
          <w:tcPr>
            <w:tcW w:w="2336" w:type="dxa"/>
          </w:tcPr>
          <w:p w14:paraId="762EB84C" w14:textId="2CC640C9" w:rsidR="00B34EBB" w:rsidRDefault="001D1A17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796120D6" w14:textId="1871CF55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3D3D93C" w14:textId="77777777" w:rsidTr="0079673B">
        <w:trPr>
          <w:trHeight w:val="346"/>
        </w:trPr>
        <w:tc>
          <w:tcPr>
            <w:tcW w:w="2336" w:type="dxa"/>
          </w:tcPr>
          <w:p w14:paraId="09830A7F" w14:textId="658504EE" w:rsidR="00B34EBB" w:rsidRDefault="001D1A17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0336676F" w14:textId="37CD2079" w:rsidR="00B34EBB" w:rsidRDefault="001D1A17" w:rsidP="00877863">
            <w:pPr>
              <w:pStyle w:val="BodyText"/>
              <w:spacing w:after="60"/>
              <w:ind w:left="0"/>
            </w:pPr>
            <w:r>
              <w:t>3.570906</w:t>
            </w:r>
          </w:p>
        </w:tc>
        <w:tc>
          <w:tcPr>
            <w:tcW w:w="2336" w:type="dxa"/>
          </w:tcPr>
          <w:p w14:paraId="592AB0C4" w14:textId="536394E7" w:rsidR="00B34EBB" w:rsidRDefault="001D1A17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55CC25D2" w14:textId="2E543EAE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AF8EFF5" w14:textId="77777777" w:rsidTr="0079673B">
        <w:trPr>
          <w:trHeight w:val="333"/>
        </w:trPr>
        <w:tc>
          <w:tcPr>
            <w:tcW w:w="2336" w:type="dxa"/>
          </w:tcPr>
          <w:p w14:paraId="41419482" w14:textId="128DD3EF" w:rsidR="00B34EBB" w:rsidRDefault="001D1A17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0BEB2488" w14:textId="66082E4C" w:rsidR="00B34EBB" w:rsidRDefault="001D1A17" w:rsidP="00877863">
            <w:pPr>
              <w:pStyle w:val="BodyText"/>
              <w:spacing w:after="60"/>
              <w:ind w:left="0"/>
            </w:pPr>
            <w:r>
              <w:t>72.144875</w:t>
            </w:r>
          </w:p>
        </w:tc>
        <w:tc>
          <w:tcPr>
            <w:tcW w:w="2336" w:type="dxa"/>
          </w:tcPr>
          <w:p w14:paraId="56E53F0F" w14:textId="62E4F578" w:rsidR="00B34EBB" w:rsidRDefault="001D1A17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33B1117E" w14:textId="04A9F0F6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F7A3743" w14:textId="77777777" w:rsidTr="0079673B">
        <w:trPr>
          <w:trHeight w:val="333"/>
        </w:trPr>
        <w:tc>
          <w:tcPr>
            <w:tcW w:w="2336" w:type="dxa"/>
          </w:tcPr>
          <w:p w14:paraId="2B1A5409" w14:textId="07AD4A53" w:rsidR="00B34EBB" w:rsidRDefault="001D1A17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2C16A26E" w14:textId="1E090B8D" w:rsidR="00B34EBB" w:rsidRDefault="001D1A17" w:rsidP="00877863">
            <w:pPr>
              <w:pStyle w:val="BodyText"/>
              <w:spacing w:after="60"/>
              <w:ind w:left="0"/>
            </w:pPr>
            <w:r>
              <w:t>-134.515549</w:t>
            </w:r>
          </w:p>
        </w:tc>
        <w:tc>
          <w:tcPr>
            <w:tcW w:w="2336" w:type="dxa"/>
          </w:tcPr>
          <w:p w14:paraId="7B622289" w14:textId="5C0CD8F1" w:rsidR="00B34EBB" w:rsidRDefault="001D1A17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7ED3D408" w14:textId="73EB82A5" w:rsidR="00B34EBB" w:rsidRDefault="001D1A17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6A6EE71B" w14:textId="77777777" w:rsidTr="0079673B">
        <w:trPr>
          <w:trHeight w:val="346"/>
        </w:trPr>
        <w:tc>
          <w:tcPr>
            <w:tcW w:w="2336" w:type="dxa"/>
          </w:tcPr>
          <w:p w14:paraId="2EA6BEA9" w14:textId="6F38245D" w:rsidR="00B34EBB" w:rsidRDefault="001D1A17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4DED3182" w14:textId="57D7EC89" w:rsidR="00B34EBB" w:rsidRDefault="001D1A17" w:rsidP="00877863">
            <w:pPr>
              <w:pStyle w:val="BodyText"/>
              <w:spacing w:after="60"/>
              <w:ind w:left="0"/>
            </w:pPr>
            <w:r>
              <w:t>-62.116253</w:t>
            </w:r>
          </w:p>
        </w:tc>
        <w:tc>
          <w:tcPr>
            <w:tcW w:w="2336" w:type="dxa"/>
          </w:tcPr>
          <w:p w14:paraId="1F913972" w14:textId="119A1B37" w:rsidR="00B34EBB" w:rsidRDefault="001D1A17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21558F80" w14:textId="6012BF7B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3BA4ED32" w14:textId="77777777" w:rsidR="00A32BF2" w:rsidRDefault="00A32BF2" w:rsidP="00A32BF2">
      <w:pPr>
        <w:pStyle w:val="BodyText"/>
        <w:spacing w:after="60"/>
        <w:ind w:left="0"/>
      </w:pPr>
    </w:p>
    <w:p w14:paraId="412C70B4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60EC858D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6A394E54" w14:textId="77777777" w:rsidR="001D1A17" w:rsidRDefault="001D1A17" w:rsidP="001D1A17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45549C19" wp14:editId="4278A4FD">
            <wp:extent cx="5943600" cy="212280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D15F" w14:textId="7CE4AEAB" w:rsidR="001D1A17" w:rsidRDefault="001D1A17" w:rsidP="001D1A1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 Results for Motor Two</w:t>
      </w:r>
    </w:p>
    <w:p w14:paraId="6CCC5C18" w14:textId="38E9539C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76F5F7CE" w14:textId="77777777" w:rsidR="00A062BE" w:rsidRDefault="00A062BE" w:rsidP="00A32BF2">
      <w:pPr>
        <w:pStyle w:val="BodyText"/>
        <w:spacing w:after="60"/>
        <w:ind w:left="0"/>
      </w:pPr>
    </w:p>
    <w:p w14:paraId="55309A0A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74886710" w14:textId="77777777" w:rsidTr="00303B98">
        <w:tc>
          <w:tcPr>
            <w:tcW w:w="3266" w:type="dxa"/>
          </w:tcPr>
          <w:p w14:paraId="44924361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3A2FC099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54FC77AF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00642B88" w14:textId="77777777" w:rsidTr="00303B98">
        <w:tc>
          <w:tcPr>
            <w:tcW w:w="3266" w:type="dxa"/>
          </w:tcPr>
          <w:p w14:paraId="2FE6BFA2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2527634" w14:textId="7071425E" w:rsidR="003C50A3" w:rsidRDefault="001D1A1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3.1648</w:t>
            </w:r>
          </w:p>
        </w:tc>
        <w:tc>
          <w:tcPr>
            <w:tcW w:w="3222" w:type="dxa"/>
          </w:tcPr>
          <w:p w14:paraId="708D8640" w14:textId="6DA949A9" w:rsidR="003C50A3" w:rsidRPr="003B2DF7" w:rsidRDefault="001D1A1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C50A3" w14:paraId="22B3D01A" w14:textId="77777777" w:rsidTr="00303B98">
        <w:tc>
          <w:tcPr>
            <w:tcW w:w="3266" w:type="dxa"/>
          </w:tcPr>
          <w:p w14:paraId="1DE6B1A3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6397AA8" w14:textId="3B73B2A1" w:rsidR="003C50A3" w:rsidRPr="00C847E4" w:rsidRDefault="001D1A1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188</w:t>
            </w:r>
          </w:p>
        </w:tc>
        <w:tc>
          <w:tcPr>
            <w:tcW w:w="3222" w:type="dxa"/>
          </w:tcPr>
          <w:p w14:paraId="562348FC" w14:textId="5BDC3110" w:rsidR="003C50A3" w:rsidRDefault="001D1A1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7434624" w14:textId="77777777" w:rsidR="003C50A3" w:rsidRPr="006770F5" w:rsidRDefault="003C50A3" w:rsidP="003C50A3">
      <w:pPr>
        <w:rPr>
          <w:b/>
          <w:bCs/>
          <w:u w:val="single"/>
        </w:rPr>
      </w:pPr>
    </w:p>
    <w:p w14:paraId="1AE6C4F9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50C81500" w14:textId="77777777" w:rsidTr="00303B98">
        <w:tc>
          <w:tcPr>
            <w:tcW w:w="2894" w:type="dxa"/>
          </w:tcPr>
          <w:p w14:paraId="221F3B88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233B974A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4027C547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1A32F153" w14:textId="77777777" w:rsidTr="00303B98">
        <w:tc>
          <w:tcPr>
            <w:tcW w:w="2894" w:type="dxa"/>
          </w:tcPr>
          <w:p w14:paraId="26DA8388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27F4CCC7" w14:textId="766902AD" w:rsidR="003C50A3" w:rsidRDefault="001D1A1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-0.0064</w:t>
            </w:r>
          </w:p>
        </w:tc>
        <w:tc>
          <w:tcPr>
            <w:tcW w:w="3248" w:type="dxa"/>
          </w:tcPr>
          <w:p w14:paraId="7560B5FF" w14:textId="3ACC40CD" w:rsidR="003C50A3" w:rsidRDefault="001D1A1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535EF51F" w14:textId="77777777" w:rsidTr="00303B98">
        <w:tc>
          <w:tcPr>
            <w:tcW w:w="2894" w:type="dxa"/>
          </w:tcPr>
          <w:p w14:paraId="2F60B008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2B4DE332" w14:textId="24B61593" w:rsidR="003C50A3" w:rsidRDefault="001D1A1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719</w:t>
            </w:r>
          </w:p>
        </w:tc>
        <w:tc>
          <w:tcPr>
            <w:tcW w:w="3248" w:type="dxa"/>
          </w:tcPr>
          <w:p w14:paraId="6611C928" w14:textId="0F4BF9F3" w:rsidR="003C50A3" w:rsidRDefault="001D1A17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CEE8E2F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66D19ECD" w14:textId="77777777" w:rsidR="00FC168C" w:rsidRDefault="00FC168C" w:rsidP="00A32BF2">
      <w:pPr>
        <w:pStyle w:val="BodyText"/>
        <w:spacing w:after="60"/>
        <w:ind w:left="0"/>
      </w:pPr>
    </w:p>
    <w:p w14:paraId="12C616E3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5468B1F8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4F805714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</w:t>
      </w:r>
      <w:r w:rsidR="00C37425"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4C9D499" w14:textId="77777777" w:rsidTr="0079673B">
        <w:trPr>
          <w:trHeight w:val="628"/>
        </w:trPr>
        <w:tc>
          <w:tcPr>
            <w:tcW w:w="2336" w:type="dxa"/>
          </w:tcPr>
          <w:p w14:paraId="099967E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D33768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A5838E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58B871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A71DC5E" w14:textId="77777777" w:rsidTr="0079673B">
        <w:trPr>
          <w:trHeight w:val="333"/>
        </w:trPr>
        <w:tc>
          <w:tcPr>
            <w:tcW w:w="2336" w:type="dxa"/>
          </w:tcPr>
          <w:p w14:paraId="1DEDAC41" w14:textId="276600CE" w:rsidR="00B34EBB" w:rsidRDefault="001D1A17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41F5F5B5" w14:textId="0F399982" w:rsidR="00B34EBB" w:rsidRDefault="001D1A17" w:rsidP="00877863">
            <w:pPr>
              <w:pStyle w:val="BodyText"/>
              <w:spacing w:after="60"/>
              <w:ind w:left="0"/>
            </w:pPr>
            <w:r>
              <w:t>178.528580</w:t>
            </w:r>
          </w:p>
        </w:tc>
        <w:tc>
          <w:tcPr>
            <w:tcW w:w="2336" w:type="dxa"/>
          </w:tcPr>
          <w:p w14:paraId="13DFEE28" w14:textId="2FC2CC52" w:rsidR="00B34EBB" w:rsidRDefault="001D1A17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10C0405D" w14:textId="5F253330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17A82A5" w14:textId="77777777" w:rsidTr="0079673B">
        <w:trPr>
          <w:trHeight w:val="346"/>
        </w:trPr>
        <w:tc>
          <w:tcPr>
            <w:tcW w:w="2336" w:type="dxa"/>
          </w:tcPr>
          <w:p w14:paraId="3D1FDEE9" w14:textId="2683B570" w:rsidR="00B34EBB" w:rsidRDefault="001D1A17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0AB7658B" w14:textId="25D44016" w:rsidR="00B34EBB" w:rsidRDefault="001D1A17" w:rsidP="00877863">
            <w:pPr>
              <w:pStyle w:val="BodyText"/>
              <w:spacing w:after="60"/>
              <w:ind w:left="0"/>
            </w:pPr>
            <w:r>
              <w:t>-171.522568</w:t>
            </w:r>
          </w:p>
        </w:tc>
        <w:tc>
          <w:tcPr>
            <w:tcW w:w="2336" w:type="dxa"/>
          </w:tcPr>
          <w:p w14:paraId="38BF3141" w14:textId="5AAB60E2" w:rsidR="00B34EBB" w:rsidRDefault="001D1A17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19D16774" w14:textId="7BB0B695" w:rsidR="00B34EBB" w:rsidRDefault="001D1A17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2E661DC1" w14:textId="77777777" w:rsidTr="0079673B">
        <w:trPr>
          <w:trHeight w:val="333"/>
        </w:trPr>
        <w:tc>
          <w:tcPr>
            <w:tcW w:w="2336" w:type="dxa"/>
          </w:tcPr>
          <w:p w14:paraId="23F29B95" w14:textId="13F6F375" w:rsidR="00B34EBB" w:rsidRDefault="001D1A17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2D4759FA" w14:textId="03E67E1D" w:rsidR="00B34EBB" w:rsidRDefault="001D1A17" w:rsidP="00877863">
            <w:pPr>
              <w:pStyle w:val="BodyText"/>
              <w:spacing w:after="60"/>
              <w:ind w:left="0"/>
            </w:pPr>
            <w:r>
              <w:t>136.890244</w:t>
            </w:r>
          </w:p>
        </w:tc>
        <w:tc>
          <w:tcPr>
            <w:tcW w:w="2336" w:type="dxa"/>
          </w:tcPr>
          <w:p w14:paraId="2553A42A" w14:textId="3C80D143" w:rsidR="00B34EBB" w:rsidRDefault="001D1A17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14CD98A8" w14:textId="34E8D00E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23268CF" w14:textId="77777777" w:rsidTr="0079673B">
        <w:trPr>
          <w:trHeight w:val="346"/>
        </w:trPr>
        <w:tc>
          <w:tcPr>
            <w:tcW w:w="2336" w:type="dxa"/>
          </w:tcPr>
          <w:p w14:paraId="1E903BD9" w14:textId="44418BA2" w:rsidR="00B34EBB" w:rsidRDefault="001D1A17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1E54B94B" w14:textId="21968E76" w:rsidR="00B34EBB" w:rsidRDefault="001D1A17" w:rsidP="00877863">
            <w:pPr>
              <w:pStyle w:val="BodyText"/>
              <w:spacing w:after="60"/>
              <w:ind w:left="0"/>
            </w:pPr>
            <w:r>
              <w:t>34.341824</w:t>
            </w:r>
          </w:p>
        </w:tc>
        <w:tc>
          <w:tcPr>
            <w:tcW w:w="2336" w:type="dxa"/>
          </w:tcPr>
          <w:p w14:paraId="33553455" w14:textId="27E3F8B8" w:rsidR="00B34EBB" w:rsidRDefault="001D1A17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66C582A9" w14:textId="6FC978FE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1011497" w14:textId="77777777" w:rsidTr="0079673B">
        <w:trPr>
          <w:trHeight w:val="333"/>
        </w:trPr>
        <w:tc>
          <w:tcPr>
            <w:tcW w:w="2336" w:type="dxa"/>
          </w:tcPr>
          <w:p w14:paraId="22EB97C1" w14:textId="18AB667C" w:rsidR="00B34EBB" w:rsidRDefault="001D1A17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432996B0" w14:textId="02876B22" w:rsidR="00B34EBB" w:rsidRDefault="001D1A17" w:rsidP="00877863">
            <w:pPr>
              <w:pStyle w:val="BodyText"/>
              <w:spacing w:after="60"/>
              <w:ind w:left="0"/>
            </w:pPr>
            <w:r>
              <w:t>96.072464</w:t>
            </w:r>
          </w:p>
        </w:tc>
        <w:tc>
          <w:tcPr>
            <w:tcW w:w="2336" w:type="dxa"/>
          </w:tcPr>
          <w:p w14:paraId="2D86B408" w14:textId="2025A0CA" w:rsidR="00B34EBB" w:rsidRDefault="001D1A17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23B5656F" w14:textId="5E962A05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15AF1DB" w14:textId="77777777" w:rsidTr="0079673B">
        <w:trPr>
          <w:trHeight w:val="333"/>
        </w:trPr>
        <w:tc>
          <w:tcPr>
            <w:tcW w:w="2336" w:type="dxa"/>
          </w:tcPr>
          <w:p w14:paraId="217FA05A" w14:textId="6A9BAEDD" w:rsidR="00B34EBB" w:rsidRDefault="001D1A17" w:rsidP="00877863">
            <w:pPr>
              <w:pStyle w:val="BodyText"/>
              <w:spacing w:after="60"/>
              <w:ind w:left="0"/>
            </w:pPr>
            <w:r>
              <w:lastRenderedPageBreak/>
              <w:t>4.00 HZ</w:t>
            </w:r>
          </w:p>
        </w:tc>
        <w:tc>
          <w:tcPr>
            <w:tcW w:w="2337" w:type="dxa"/>
          </w:tcPr>
          <w:p w14:paraId="383758B7" w14:textId="719052C3" w:rsidR="00B34EBB" w:rsidRDefault="001D1A17" w:rsidP="00877863">
            <w:pPr>
              <w:pStyle w:val="BodyText"/>
              <w:spacing w:after="60"/>
              <w:ind w:left="0"/>
            </w:pPr>
            <w:r>
              <w:t>-105.610512</w:t>
            </w:r>
          </w:p>
        </w:tc>
        <w:tc>
          <w:tcPr>
            <w:tcW w:w="2336" w:type="dxa"/>
          </w:tcPr>
          <w:p w14:paraId="3E53366A" w14:textId="48C3F40E" w:rsidR="00B34EBB" w:rsidRDefault="001D1A17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195B5F12" w14:textId="2076A89C" w:rsidR="00B34EBB" w:rsidRDefault="001D1A17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73C5DE8E" w14:textId="77777777" w:rsidTr="0079673B">
        <w:trPr>
          <w:trHeight w:val="346"/>
        </w:trPr>
        <w:tc>
          <w:tcPr>
            <w:tcW w:w="2336" w:type="dxa"/>
          </w:tcPr>
          <w:p w14:paraId="78FD40DD" w14:textId="451AA427" w:rsidR="00B34EBB" w:rsidRDefault="001D1A17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26AE441D" w14:textId="2A184616" w:rsidR="00B34EBB" w:rsidRDefault="001D1A17" w:rsidP="00877863">
            <w:pPr>
              <w:pStyle w:val="BodyText"/>
              <w:spacing w:after="60"/>
              <w:ind w:left="0"/>
            </w:pPr>
            <w:r>
              <w:t>-53.698219</w:t>
            </w:r>
          </w:p>
        </w:tc>
        <w:tc>
          <w:tcPr>
            <w:tcW w:w="2336" w:type="dxa"/>
          </w:tcPr>
          <w:p w14:paraId="0677E0AF" w14:textId="00458347" w:rsidR="00B34EBB" w:rsidRDefault="001D1A17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3FF34C60" w14:textId="05C9E0A3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08F7EC12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27F22655" w14:textId="77777777" w:rsidR="001D1A17" w:rsidRDefault="001D1A17" w:rsidP="001D1A17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7E0A233B" wp14:editId="126BCA44">
            <wp:extent cx="5943600" cy="212280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51C4" w14:textId="035414D5" w:rsidR="001D1A17" w:rsidRDefault="001D1A17" w:rsidP="001D1A1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Results for Motor Three</w:t>
      </w:r>
    </w:p>
    <w:p w14:paraId="2A281308" w14:textId="17A1742A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5E6EDEFD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E6D7BE1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193F7BBF" w14:textId="77777777" w:rsidTr="009677C9">
        <w:tc>
          <w:tcPr>
            <w:tcW w:w="3266" w:type="dxa"/>
          </w:tcPr>
          <w:p w14:paraId="29365D20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59F6E2B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70521D6B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30F1D174" w14:textId="77777777" w:rsidTr="009677C9">
        <w:tc>
          <w:tcPr>
            <w:tcW w:w="3266" w:type="dxa"/>
          </w:tcPr>
          <w:p w14:paraId="337B1B30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4CEE13F" w14:textId="33FB101E" w:rsidR="00A42D5E" w:rsidRDefault="001D1A17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3.2313</w:t>
            </w:r>
          </w:p>
        </w:tc>
        <w:tc>
          <w:tcPr>
            <w:tcW w:w="3222" w:type="dxa"/>
          </w:tcPr>
          <w:p w14:paraId="5FA3FB70" w14:textId="1A457C93" w:rsidR="00A42D5E" w:rsidRPr="003B2DF7" w:rsidRDefault="001D1A17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A42D5E" w14:paraId="76CCD78A" w14:textId="77777777" w:rsidTr="009677C9">
        <w:tc>
          <w:tcPr>
            <w:tcW w:w="3266" w:type="dxa"/>
          </w:tcPr>
          <w:p w14:paraId="47FD19D8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53D550FA" w14:textId="0FD5D3AA" w:rsidR="00A42D5E" w:rsidRPr="00C847E4" w:rsidRDefault="001D1A17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188</w:t>
            </w:r>
          </w:p>
        </w:tc>
        <w:tc>
          <w:tcPr>
            <w:tcW w:w="3222" w:type="dxa"/>
          </w:tcPr>
          <w:p w14:paraId="39907B09" w14:textId="5A93DBBF" w:rsidR="00A42D5E" w:rsidRDefault="001D1A17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B75D015" w14:textId="77777777" w:rsidR="00A42D5E" w:rsidRPr="006770F5" w:rsidRDefault="00A42D5E" w:rsidP="00A42D5E">
      <w:pPr>
        <w:rPr>
          <w:b/>
          <w:bCs/>
          <w:u w:val="single"/>
        </w:rPr>
      </w:pPr>
    </w:p>
    <w:p w14:paraId="61BC6E59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424ADE92" w14:textId="77777777" w:rsidTr="008B1304">
        <w:tc>
          <w:tcPr>
            <w:tcW w:w="3266" w:type="dxa"/>
          </w:tcPr>
          <w:p w14:paraId="14E2396E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45C1F66B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3D174F52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57017C40" w14:textId="77777777" w:rsidTr="008B1304">
        <w:tc>
          <w:tcPr>
            <w:tcW w:w="3266" w:type="dxa"/>
          </w:tcPr>
          <w:p w14:paraId="4D496273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352C6B3" w14:textId="4C1933CB" w:rsidR="00F76922" w:rsidRDefault="001D1A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-0.0082</w:t>
            </w:r>
          </w:p>
        </w:tc>
        <w:tc>
          <w:tcPr>
            <w:tcW w:w="3222" w:type="dxa"/>
          </w:tcPr>
          <w:p w14:paraId="699D6A3C" w14:textId="5074C68A" w:rsidR="00F76922" w:rsidRPr="003B2DF7" w:rsidRDefault="001D1A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77A69E1E" w14:textId="77777777" w:rsidTr="008B1304">
        <w:tc>
          <w:tcPr>
            <w:tcW w:w="3266" w:type="dxa"/>
          </w:tcPr>
          <w:p w14:paraId="6F089823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7C15E57" w14:textId="0CA39EFE" w:rsidR="00F76922" w:rsidRPr="00C847E4" w:rsidRDefault="001D1A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725</w:t>
            </w:r>
          </w:p>
        </w:tc>
        <w:tc>
          <w:tcPr>
            <w:tcW w:w="3222" w:type="dxa"/>
          </w:tcPr>
          <w:p w14:paraId="104D118A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4E0CCD93" w14:textId="77777777" w:rsidR="00A32BF2" w:rsidRDefault="00A32BF2" w:rsidP="00F76922"/>
    <w:p w14:paraId="5C3750CD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450FCF">
        <w:t>5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51239E7D" w14:textId="77777777" w:rsidR="00A32BF2" w:rsidRDefault="00A32BF2" w:rsidP="00A32BF2">
      <w:pPr>
        <w:pStyle w:val="BodyText"/>
        <w:spacing w:after="60"/>
        <w:ind w:left="0"/>
      </w:pPr>
    </w:p>
    <w:p w14:paraId="5E840F54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0B4CF544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4D3BAE5" w14:textId="77777777" w:rsidTr="0079673B">
        <w:trPr>
          <w:trHeight w:val="628"/>
        </w:trPr>
        <w:tc>
          <w:tcPr>
            <w:tcW w:w="2336" w:type="dxa"/>
          </w:tcPr>
          <w:p w14:paraId="2269ECD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4AF1A3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5C8CA4D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1A9C9A2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EF404A2" w14:textId="77777777" w:rsidTr="0079673B">
        <w:trPr>
          <w:trHeight w:val="333"/>
        </w:trPr>
        <w:tc>
          <w:tcPr>
            <w:tcW w:w="2336" w:type="dxa"/>
          </w:tcPr>
          <w:p w14:paraId="49B5910C" w14:textId="22D417F4" w:rsidR="00B34EBB" w:rsidRDefault="001D1A17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558A597E" w14:textId="3DA7B9CB" w:rsidR="00B34EBB" w:rsidRDefault="001D1A17" w:rsidP="00877863">
            <w:pPr>
              <w:pStyle w:val="BodyText"/>
              <w:spacing w:after="60"/>
              <w:ind w:left="0"/>
            </w:pPr>
            <w:r>
              <w:t>178.290298</w:t>
            </w:r>
          </w:p>
        </w:tc>
        <w:tc>
          <w:tcPr>
            <w:tcW w:w="2336" w:type="dxa"/>
          </w:tcPr>
          <w:p w14:paraId="37981256" w14:textId="668F6587" w:rsidR="00B34EBB" w:rsidRDefault="001D1A17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600445BB" w14:textId="2636E282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8728685" w14:textId="77777777" w:rsidTr="0079673B">
        <w:trPr>
          <w:trHeight w:val="346"/>
        </w:trPr>
        <w:tc>
          <w:tcPr>
            <w:tcW w:w="2336" w:type="dxa"/>
          </w:tcPr>
          <w:p w14:paraId="12626B55" w14:textId="619DC78D" w:rsidR="00B34EBB" w:rsidRDefault="001D1A17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64BC635C" w14:textId="7CFD5678" w:rsidR="00B34EBB" w:rsidRDefault="001D1A17" w:rsidP="00877863">
            <w:pPr>
              <w:pStyle w:val="BodyText"/>
              <w:spacing w:after="60"/>
              <w:ind w:left="0"/>
            </w:pPr>
            <w:r>
              <w:t>-171.547424</w:t>
            </w:r>
          </w:p>
        </w:tc>
        <w:tc>
          <w:tcPr>
            <w:tcW w:w="2336" w:type="dxa"/>
          </w:tcPr>
          <w:p w14:paraId="2A3CA534" w14:textId="1DEB292A" w:rsidR="00B34EBB" w:rsidRDefault="001D1A17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739A7B21" w14:textId="6196F591" w:rsidR="00B34EBB" w:rsidRDefault="001D1A17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3697D7EA" w14:textId="77777777" w:rsidTr="0079673B">
        <w:trPr>
          <w:trHeight w:val="333"/>
        </w:trPr>
        <w:tc>
          <w:tcPr>
            <w:tcW w:w="2336" w:type="dxa"/>
          </w:tcPr>
          <w:p w14:paraId="2C9F5497" w14:textId="76299975" w:rsidR="00B34EBB" w:rsidRDefault="001D1A17" w:rsidP="00877863">
            <w:pPr>
              <w:pStyle w:val="BodyText"/>
              <w:spacing w:after="60"/>
              <w:ind w:left="0"/>
            </w:pPr>
            <w:r>
              <w:lastRenderedPageBreak/>
              <w:t>1.00 HZ</w:t>
            </w:r>
          </w:p>
        </w:tc>
        <w:tc>
          <w:tcPr>
            <w:tcW w:w="2337" w:type="dxa"/>
          </w:tcPr>
          <w:p w14:paraId="777CE823" w14:textId="34F11E9B" w:rsidR="00B34EBB" w:rsidRDefault="001D1A17" w:rsidP="00877863">
            <w:pPr>
              <w:pStyle w:val="BodyText"/>
              <w:spacing w:after="60"/>
              <w:ind w:left="0"/>
            </w:pPr>
            <w:r>
              <w:t>136.338196</w:t>
            </w:r>
          </w:p>
        </w:tc>
        <w:tc>
          <w:tcPr>
            <w:tcW w:w="2336" w:type="dxa"/>
          </w:tcPr>
          <w:p w14:paraId="0DE28B44" w14:textId="212FF8F3" w:rsidR="00B34EBB" w:rsidRDefault="001D1A17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47056F9E" w14:textId="486E578C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6D96507" w14:textId="77777777" w:rsidTr="0079673B">
        <w:trPr>
          <w:trHeight w:val="346"/>
        </w:trPr>
        <w:tc>
          <w:tcPr>
            <w:tcW w:w="2336" w:type="dxa"/>
          </w:tcPr>
          <w:p w14:paraId="7A430BD6" w14:textId="3817CB19" w:rsidR="00B34EBB" w:rsidRDefault="001D1A17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792A1D28" w14:textId="03D75BD2" w:rsidR="00B34EBB" w:rsidRDefault="001D1A17" w:rsidP="00877863">
            <w:pPr>
              <w:pStyle w:val="BodyText"/>
              <w:spacing w:after="60"/>
              <w:ind w:left="0"/>
            </w:pPr>
            <w:r>
              <w:t>15.445012</w:t>
            </w:r>
          </w:p>
        </w:tc>
        <w:tc>
          <w:tcPr>
            <w:tcW w:w="2336" w:type="dxa"/>
          </w:tcPr>
          <w:p w14:paraId="5FAD70A7" w14:textId="77EA43AE" w:rsidR="00B34EBB" w:rsidRDefault="001D1A17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1BC7B0E1" w14:textId="7133537C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64807AA" w14:textId="77777777" w:rsidTr="0079673B">
        <w:trPr>
          <w:trHeight w:val="333"/>
        </w:trPr>
        <w:tc>
          <w:tcPr>
            <w:tcW w:w="2336" w:type="dxa"/>
          </w:tcPr>
          <w:p w14:paraId="6D05ADB5" w14:textId="53B1A981" w:rsidR="00B34EBB" w:rsidRDefault="001D1A17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0DE5F5BD" w14:textId="61C08B62" w:rsidR="00B34EBB" w:rsidRDefault="001D1A17" w:rsidP="00877863">
            <w:pPr>
              <w:pStyle w:val="BodyText"/>
              <w:spacing w:after="60"/>
              <w:ind w:left="0"/>
            </w:pPr>
            <w:r>
              <w:t>112.064621</w:t>
            </w:r>
          </w:p>
        </w:tc>
        <w:tc>
          <w:tcPr>
            <w:tcW w:w="2336" w:type="dxa"/>
          </w:tcPr>
          <w:p w14:paraId="4A11063D" w14:textId="32B0206B" w:rsidR="00B34EBB" w:rsidRDefault="001D1A17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0A291CF1" w14:textId="29D87F57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493DF17" w14:textId="77777777" w:rsidTr="0079673B">
        <w:trPr>
          <w:trHeight w:val="333"/>
        </w:trPr>
        <w:tc>
          <w:tcPr>
            <w:tcW w:w="2336" w:type="dxa"/>
          </w:tcPr>
          <w:p w14:paraId="745AF4D9" w14:textId="3ABCEEB1" w:rsidR="00B34EBB" w:rsidRDefault="001D1A17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60701ED8" w14:textId="7D1DE007" w:rsidR="00B34EBB" w:rsidRDefault="001D1A17" w:rsidP="00877863">
            <w:pPr>
              <w:pStyle w:val="BodyText"/>
              <w:spacing w:after="60"/>
              <w:ind w:left="0"/>
            </w:pPr>
            <w:r>
              <w:t>-178.290848</w:t>
            </w:r>
          </w:p>
        </w:tc>
        <w:tc>
          <w:tcPr>
            <w:tcW w:w="2336" w:type="dxa"/>
          </w:tcPr>
          <w:p w14:paraId="485C219B" w14:textId="7E2863AD" w:rsidR="00B34EBB" w:rsidRDefault="001D1A17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118208AF" w14:textId="6E84DCDB" w:rsidR="00B34EBB" w:rsidRDefault="001D1A17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5A512D64" w14:textId="77777777" w:rsidTr="0079673B">
        <w:trPr>
          <w:trHeight w:val="346"/>
        </w:trPr>
        <w:tc>
          <w:tcPr>
            <w:tcW w:w="2336" w:type="dxa"/>
          </w:tcPr>
          <w:p w14:paraId="77E25410" w14:textId="44D75E86" w:rsidR="00B34EBB" w:rsidRDefault="001D1A17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40BFDA6E" w14:textId="15520E3A" w:rsidR="00B34EBB" w:rsidRDefault="001D1A17" w:rsidP="00877863">
            <w:pPr>
              <w:pStyle w:val="BodyText"/>
              <w:spacing w:after="60"/>
              <w:ind w:left="0"/>
            </w:pPr>
            <w:r>
              <w:t>157.312424</w:t>
            </w:r>
          </w:p>
        </w:tc>
        <w:tc>
          <w:tcPr>
            <w:tcW w:w="2336" w:type="dxa"/>
          </w:tcPr>
          <w:p w14:paraId="1B2B881A" w14:textId="07F88EDB" w:rsidR="00B34EBB" w:rsidRDefault="001D1A17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701114A0" w14:textId="658D1B7B" w:rsidR="00B34EBB" w:rsidRDefault="001D1A17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77474B7D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450FCF">
        <w:t>6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0527E569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6698AF4E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0A8A2C17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71CA1F48" w14:textId="77777777" w:rsidR="00033D62" w:rsidRDefault="004F4C1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commentRangeStart w:id="5"/>
      <w:r>
        <w:rPr>
          <w:sz w:val="22"/>
          <w:szCs w:val="22"/>
        </w:rPr>
        <w:t xml:space="preserve">                                                          </w:t>
      </w:r>
      <w:commentRangeEnd w:id="5"/>
      <w:r w:rsidR="004D5296">
        <w:rPr>
          <w:rStyle w:val="CommentReference"/>
        </w:rPr>
        <w:commentReference w:id="5"/>
      </w:r>
    </w:p>
    <w:p w14:paraId="721EFE72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6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0ACD3A45" w14:textId="77777777" w:rsidTr="006333EB">
        <w:tc>
          <w:tcPr>
            <w:tcW w:w="3208" w:type="dxa"/>
          </w:tcPr>
          <w:p w14:paraId="2A144DD5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7FAA5F0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5BCE5EC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3AB4C98B" w14:textId="77777777" w:rsidTr="006333EB">
        <w:tc>
          <w:tcPr>
            <w:tcW w:w="3208" w:type="dxa"/>
          </w:tcPr>
          <w:p w14:paraId="7E4130FE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6018EDD" w14:textId="77777777" w:rsidR="006333EB" w:rsidRPr="003B2DF7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7"/>
            <w:r>
              <w:rPr>
                <w:szCs w:val="20"/>
              </w:rPr>
              <w:t>SPEED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2894" w:type="dxa"/>
          </w:tcPr>
          <w:p w14:paraId="24D2813D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8"/>
            <w:r>
              <w:rPr>
                <w:szCs w:val="20"/>
              </w:rPr>
              <w:t>RESULTS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  <w:tr w:rsidR="006333EB" w14:paraId="08CFF127" w14:textId="77777777" w:rsidTr="006333EB">
        <w:tc>
          <w:tcPr>
            <w:tcW w:w="3208" w:type="dxa"/>
          </w:tcPr>
          <w:p w14:paraId="44A49ECE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A6D1F59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758835B" w14:textId="77777777" w:rsidR="006333EB" w:rsidRDefault="0093190E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9"/>
            <w:r>
              <w:rPr>
                <w:szCs w:val="20"/>
              </w:rPr>
              <w:t>TIME</w:t>
            </w:r>
            <w:commentRangeEnd w:id="9"/>
            <w:r w:rsidR="00362DC1">
              <w:rPr>
                <w:rStyle w:val="CommentReference"/>
              </w:rPr>
              <w:commentReference w:id="9"/>
            </w:r>
          </w:p>
        </w:tc>
        <w:tc>
          <w:tcPr>
            <w:tcW w:w="2894" w:type="dxa"/>
          </w:tcPr>
          <w:p w14:paraId="29B414CC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C8EAEAC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0"/>
            <w:r>
              <w:rPr>
                <w:szCs w:val="20"/>
              </w:rPr>
              <w:t>RESULTS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</w:tbl>
    <w:p w14:paraId="2C63119A" w14:textId="77777777" w:rsidR="00362DC1" w:rsidRDefault="00362DC1" w:rsidP="00033D62"/>
    <w:p w14:paraId="6FA70FC4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3915AA64" w14:textId="77777777" w:rsidTr="00362DC1">
        <w:tc>
          <w:tcPr>
            <w:tcW w:w="3208" w:type="dxa"/>
          </w:tcPr>
          <w:p w14:paraId="7714D5B3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5572BD6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C399BAB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18611AFC" w14:textId="77777777" w:rsidTr="00362DC1">
        <w:tc>
          <w:tcPr>
            <w:tcW w:w="3208" w:type="dxa"/>
          </w:tcPr>
          <w:p w14:paraId="0F368BCF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A9E30A2" w14:textId="77777777" w:rsidR="00362DC1" w:rsidRPr="003B2DF7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1"/>
            <w:r>
              <w:rPr>
                <w:szCs w:val="20"/>
              </w:rPr>
              <w:t>SPEED</w:t>
            </w:r>
            <w:commentRangeEnd w:id="11"/>
            <w:r w:rsidR="004D5296">
              <w:rPr>
                <w:rStyle w:val="CommentReference"/>
              </w:rPr>
              <w:commentReference w:id="11"/>
            </w:r>
          </w:p>
        </w:tc>
        <w:tc>
          <w:tcPr>
            <w:tcW w:w="2894" w:type="dxa"/>
          </w:tcPr>
          <w:p w14:paraId="61BC85AD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"/>
            <w:r>
              <w:rPr>
                <w:szCs w:val="20"/>
              </w:rPr>
              <w:t>RESULTS</w:t>
            </w:r>
            <w:commentRangeEnd w:id="12"/>
            <w:r w:rsidR="004D5296">
              <w:rPr>
                <w:rStyle w:val="CommentReference"/>
              </w:rPr>
              <w:commentReference w:id="12"/>
            </w:r>
          </w:p>
        </w:tc>
      </w:tr>
      <w:tr w:rsidR="00362DC1" w14:paraId="77D7A2D3" w14:textId="77777777" w:rsidTr="00362DC1">
        <w:tc>
          <w:tcPr>
            <w:tcW w:w="3208" w:type="dxa"/>
          </w:tcPr>
          <w:p w14:paraId="605506EB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8F74940" w14:textId="77777777" w:rsidR="00362DC1" w:rsidRDefault="0093190E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3"/>
            <w:r>
              <w:rPr>
                <w:szCs w:val="20"/>
              </w:rPr>
              <w:t>TIME</w:t>
            </w:r>
            <w:commentRangeEnd w:id="13"/>
            <w:r w:rsidR="004D5296">
              <w:rPr>
                <w:rStyle w:val="CommentReference"/>
              </w:rPr>
              <w:commentReference w:id="13"/>
            </w:r>
          </w:p>
        </w:tc>
        <w:tc>
          <w:tcPr>
            <w:tcW w:w="2894" w:type="dxa"/>
          </w:tcPr>
          <w:p w14:paraId="01C1FAF7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9C579A0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"/>
            <w:r>
              <w:rPr>
                <w:szCs w:val="20"/>
              </w:rPr>
              <w:t>RESULTS</w:t>
            </w:r>
            <w:commentRangeEnd w:id="14"/>
            <w:r w:rsidR="004D5296">
              <w:rPr>
                <w:rStyle w:val="CommentReference"/>
              </w:rPr>
              <w:commentReference w:id="14"/>
            </w:r>
          </w:p>
        </w:tc>
      </w:tr>
      <w:bookmarkEnd w:id="6"/>
    </w:tbl>
    <w:p w14:paraId="268E763A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425A43E5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4B9A1BA3" w14:textId="77777777" w:rsidTr="009677C9">
        <w:tc>
          <w:tcPr>
            <w:tcW w:w="3208" w:type="dxa"/>
          </w:tcPr>
          <w:p w14:paraId="1BEB8435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53B9AD4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AAF8BFC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1E2BC6B5" w14:textId="77777777" w:rsidTr="009677C9">
        <w:tc>
          <w:tcPr>
            <w:tcW w:w="3208" w:type="dxa"/>
          </w:tcPr>
          <w:p w14:paraId="722314ED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6E6CAB3" w14:textId="77777777" w:rsidR="0093190E" w:rsidRPr="003B2DF7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5"/>
            <w:r>
              <w:rPr>
                <w:szCs w:val="20"/>
              </w:rPr>
              <w:t>SPEED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2894" w:type="dxa"/>
          </w:tcPr>
          <w:p w14:paraId="1EFAFF95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"/>
            <w:r>
              <w:rPr>
                <w:szCs w:val="20"/>
              </w:rPr>
              <w:t>RESULTS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</w:tr>
      <w:tr w:rsidR="0093190E" w14:paraId="0AA11B4F" w14:textId="77777777" w:rsidTr="009677C9">
        <w:tc>
          <w:tcPr>
            <w:tcW w:w="3208" w:type="dxa"/>
          </w:tcPr>
          <w:p w14:paraId="1072BD7D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CDC0C93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0DB24A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7"/>
            <w:r>
              <w:rPr>
                <w:szCs w:val="20"/>
              </w:rPr>
              <w:t>TIME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  <w:tc>
          <w:tcPr>
            <w:tcW w:w="2894" w:type="dxa"/>
          </w:tcPr>
          <w:p w14:paraId="321A6F9E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B38BC6B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8"/>
            <w:r>
              <w:rPr>
                <w:szCs w:val="20"/>
              </w:rPr>
              <w:t>RESULTS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</w:tr>
    </w:tbl>
    <w:p w14:paraId="61A14F48" w14:textId="77777777" w:rsidR="0093190E" w:rsidRDefault="0093190E" w:rsidP="0093190E"/>
    <w:p w14:paraId="046B7618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72141003" w14:textId="77777777" w:rsidTr="009677C9">
        <w:tc>
          <w:tcPr>
            <w:tcW w:w="3208" w:type="dxa"/>
          </w:tcPr>
          <w:p w14:paraId="299E30A4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4BCC6B7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9202AB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537992C9" w14:textId="77777777" w:rsidTr="009677C9">
        <w:tc>
          <w:tcPr>
            <w:tcW w:w="3208" w:type="dxa"/>
          </w:tcPr>
          <w:p w14:paraId="06B73941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E1C3753" w14:textId="77777777" w:rsidR="0093190E" w:rsidRPr="003B2DF7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9"/>
            <w:r>
              <w:rPr>
                <w:szCs w:val="20"/>
              </w:rPr>
              <w:t>SPEED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  <w:tc>
          <w:tcPr>
            <w:tcW w:w="2894" w:type="dxa"/>
          </w:tcPr>
          <w:p w14:paraId="5B833448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0"/>
            <w:r>
              <w:rPr>
                <w:szCs w:val="20"/>
              </w:rPr>
              <w:t>RESULTS</w:t>
            </w:r>
            <w:commentRangeEnd w:id="20"/>
            <w:r>
              <w:rPr>
                <w:rStyle w:val="CommentReference"/>
              </w:rPr>
              <w:commentReference w:id="20"/>
            </w:r>
          </w:p>
        </w:tc>
      </w:tr>
      <w:tr w:rsidR="0093190E" w14:paraId="3ADC2C7F" w14:textId="77777777" w:rsidTr="009677C9">
        <w:tc>
          <w:tcPr>
            <w:tcW w:w="3208" w:type="dxa"/>
          </w:tcPr>
          <w:p w14:paraId="7A0100AF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3842759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1"/>
            <w:r>
              <w:rPr>
                <w:szCs w:val="20"/>
              </w:rPr>
              <w:t>TIME</w:t>
            </w:r>
            <w:commentRangeEnd w:id="21"/>
            <w:r>
              <w:rPr>
                <w:rStyle w:val="CommentReference"/>
              </w:rPr>
              <w:commentReference w:id="21"/>
            </w:r>
          </w:p>
        </w:tc>
        <w:tc>
          <w:tcPr>
            <w:tcW w:w="2894" w:type="dxa"/>
          </w:tcPr>
          <w:p w14:paraId="4FE638D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E1FF3E3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"/>
            <w:r>
              <w:rPr>
                <w:szCs w:val="20"/>
              </w:rPr>
              <w:t>RESULTS</w:t>
            </w:r>
            <w:commentRangeEnd w:id="22"/>
            <w:r>
              <w:rPr>
                <w:rStyle w:val="CommentReference"/>
              </w:rPr>
              <w:commentReference w:id="22"/>
            </w:r>
          </w:p>
        </w:tc>
      </w:tr>
    </w:tbl>
    <w:p w14:paraId="2BA3E698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49D2229F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1D86F997" w14:textId="77777777" w:rsidR="00D10C0B" w:rsidRDefault="00D10C0B" w:rsidP="00D10C0B">
      <w:pPr>
        <w:pStyle w:val="BodyText"/>
        <w:spacing w:after="60"/>
        <w:ind w:left="0"/>
      </w:pPr>
    </w:p>
    <w:p w14:paraId="5E21E8CD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23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55ECDD3C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commentRangeStart w:id="24"/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            </w:t>
      </w:r>
      <w:commentRangeEnd w:id="24"/>
      <w:r w:rsidRPr="004F4C1E">
        <w:rPr>
          <w:rStyle w:val="CommentReference"/>
        </w:rPr>
        <w:commentReference w:id="24"/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3E9026C" w14:textId="77777777" w:rsidTr="0079673B">
        <w:trPr>
          <w:trHeight w:val="628"/>
        </w:trPr>
        <w:tc>
          <w:tcPr>
            <w:tcW w:w="2336" w:type="dxa"/>
          </w:tcPr>
          <w:p w14:paraId="7AF01BB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863276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3EEC371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0709896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49BBEC8" w14:textId="77777777" w:rsidTr="0079673B">
        <w:trPr>
          <w:trHeight w:val="333"/>
        </w:trPr>
        <w:tc>
          <w:tcPr>
            <w:tcW w:w="2336" w:type="dxa"/>
          </w:tcPr>
          <w:p w14:paraId="6D0EA01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65201DF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C2A92E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853742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E5187DB" w14:textId="77777777" w:rsidTr="0079673B">
        <w:trPr>
          <w:trHeight w:val="346"/>
        </w:trPr>
        <w:tc>
          <w:tcPr>
            <w:tcW w:w="2336" w:type="dxa"/>
          </w:tcPr>
          <w:p w14:paraId="05F2C47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4D68D45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9A6DAC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12407F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7007FF4" w14:textId="77777777" w:rsidTr="0079673B">
        <w:trPr>
          <w:trHeight w:val="333"/>
        </w:trPr>
        <w:tc>
          <w:tcPr>
            <w:tcW w:w="2336" w:type="dxa"/>
          </w:tcPr>
          <w:p w14:paraId="18D5DE9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5FC7F37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4D4A63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CF9D22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837F919" w14:textId="77777777" w:rsidTr="0079673B">
        <w:trPr>
          <w:trHeight w:val="346"/>
        </w:trPr>
        <w:tc>
          <w:tcPr>
            <w:tcW w:w="2336" w:type="dxa"/>
          </w:tcPr>
          <w:p w14:paraId="4939A6A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43BB4DE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3A86CB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F5F5B2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5DFA8D8" w14:textId="77777777" w:rsidTr="0079673B">
        <w:trPr>
          <w:trHeight w:val="333"/>
        </w:trPr>
        <w:tc>
          <w:tcPr>
            <w:tcW w:w="2336" w:type="dxa"/>
          </w:tcPr>
          <w:p w14:paraId="565C148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258BDD0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1AB1D8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C99730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DE9D107" w14:textId="77777777" w:rsidTr="0079673B">
        <w:trPr>
          <w:trHeight w:val="333"/>
        </w:trPr>
        <w:tc>
          <w:tcPr>
            <w:tcW w:w="2336" w:type="dxa"/>
          </w:tcPr>
          <w:p w14:paraId="305D3F4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0450AA3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59D936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92DD24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7BBDE7C" w14:textId="77777777" w:rsidTr="0079673B">
        <w:trPr>
          <w:trHeight w:val="346"/>
        </w:trPr>
        <w:tc>
          <w:tcPr>
            <w:tcW w:w="2336" w:type="dxa"/>
          </w:tcPr>
          <w:p w14:paraId="6E04D97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4B16FDC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C13600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E582CD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3D531A5B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3826F0B2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commentRangeStart w:id="25"/>
      <w:r w:rsidRPr="004F4C1E">
        <w:rPr>
          <w:b/>
          <w:bCs/>
          <w:color w:val="000000" w:themeColor="text1"/>
        </w:rPr>
        <w:t xml:space="preserve">                              </w:t>
      </w:r>
      <w:r w:rsidR="00B34EBB" w:rsidRPr="004F4C1E">
        <w:rPr>
          <w:b/>
          <w:bCs/>
          <w:color w:val="000000" w:themeColor="text1"/>
        </w:rPr>
        <w:t xml:space="preserve"> </w:t>
      </w:r>
      <w:commentRangeEnd w:id="25"/>
      <w:r w:rsidR="00B34EBB" w:rsidRPr="004F4C1E">
        <w:rPr>
          <w:rStyle w:val="CommentReference"/>
          <w:color w:val="000000" w:themeColor="text1"/>
        </w:rPr>
        <w:commentReference w:id="25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0C24DB1" w14:textId="77777777" w:rsidTr="0079673B">
        <w:trPr>
          <w:trHeight w:val="628"/>
        </w:trPr>
        <w:tc>
          <w:tcPr>
            <w:tcW w:w="2336" w:type="dxa"/>
          </w:tcPr>
          <w:p w14:paraId="48ECBC1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CF9DAD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584D1AF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2110135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0D53A98" w14:textId="77777777" w:rsidTr="0079673B">
        <w:trPr>
          <w:trHeight w:val="333"/>
        </w:trPr>
        <w:tc>
          <w:tcPr>
            <w:tcW w:w="2336" w:type="dxa"/>
          </w:tcPr>
          <w:p w14:paraId="392B406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4B52F66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8C4A9A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BAE829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BCAFF9B" w14:textId="77777777" w:rsidTr="0079673B">
        <w:trPr>
          <w:trHeight w:val="346"/>
        </w:trPr>
        <w:tc>
          <w:tcPr>
            <w:tcW w:w="2336" w:type="dxa"/>
          </w:tcPr>
          <w:p w14:paraId="7F359B3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4691013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3E9AD6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6AED26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D258356" w14:textId="77777777" w:rsidTr="0079673B">
        <w:trPr>
          <w:trHeight w:val="333"/>
        </w:trPr>
        <w:tc>
          <w:tcPr>
            <w:tcW w:w="2336" w:type="dxa"/>
          </w:tcPr>
          <w:p w14:paraId="25BCA1B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5094E37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AE71AF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F02E55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100C839" w14:textId="77777777" w:rsidTr="0079673B">
        <w:trPr>
          <w:trHeight w:val="346"/>
        </w:trPr>
        <w:tc>
          <w:tcPr>
            <w:tcW w:w="2336" w:type="dxa"/>
          </w:tcPr>
          <w:p w14:paraId="232C6BB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7A2BF2B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30B1DA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C7DCBD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DD770EA" w14:textId="77777777" w:rsidTr="0079673B">
        <w:trPr>
          <w:trHeight w:val="333"/>
        </w:trPr>
        <w:tc>
          <w:tcPr>
            <w:tcW w:w="2336" w:type="dxa"/>
          </w:tcPr>
          <w:p w14:paraId="760E257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17C15D7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02B807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FEC0DB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A36C215" w14:textId="77777777" w:rsidTr="0079673B">
        <w:trPr>
          <w:trHeight w:val="333"/>
        </w:trPr>
        <w:tc>
          <w:tcPr>
            <w:tcW w:w="2336" w:type="dxa"/>
          </w:tcPr>
          <w:p w14:paraId="3D137A67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2F4BA08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3593B9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150220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8EFEEC8" w14:textId="77777777" w:rsidTr="0079673B">
        <w:trPr>
          <w:trHeight w:val="346"/>
        </w:trPr>
        <w:tc>
          <w:tcPr>
            <w:tcW w:w="2336" w:type="dxa"/>
          </w:tcPr>
          <w:p w14:paraId="31C0816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4131748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1515C8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956907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7A83D2E" w14:textId="77777777" w:rsidR="004F4C1E" w:rsidRDefault="00D53B8C" w:rsidP="00120530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1C3FF557" w14:textId="77777777" w:rsidR="004F4C1E" w:rsidRDefault="004F4C1E" w:rsidP="00120530">
      <w:pPr>
        <w:pStyle w:val="BodyText"/>
        <w:spacing w:after="60"/>
        <w:ind w:left="0"/>
        <w:rPr>
          <w:szCs w:val="20"/>
          <w:u w:val="single"/>
        </w:rPr>
      </w:pPr>
    </w:p>
    <w:p w14:paraId="5CB3C619" w14:textId="77777777" w:rsidR="00120530" w:rsidRPr="004F4C1E" w:rsidRDefault="00120530" w:rsidP="00120530">
      <w:pPr>
        <w:pStyle w:val="BodyText"/>
        <w:spacing w:after="60"/>
        <w:ind w:left="0"/>
        <w:rPr>
          <w:sz w:val="22"/>
          <w:szCs w:val="22"/>
        </w:rPr>
      </w:pPr>
      <w:commentRangeStart w:id="26"/>
      <w:commentRangeEnd w:id="26"/>
      <w:r>
        <w:rPr>
          <w:rStyle w:val="CommentReference"/>
        </w:rPr>
        <w:commentReference w:id="26"/>
      </w:r>
    </w:p>
    <w:p w14:paraId="77C38F76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795E516F" w14:textId="77777777" w:rsidTr="00716A17">
        <w:tc>
          <w:tcPr>
            <w:tcW w:w="3208" w:type="dxa"/>
          </w:tcPr>
          <w:bookmarkEnd w:id="23"/>
          <w:p w14:paraId="24638EAA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A64DFB5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AE6F554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0F4413CD" w14:textId="77777777" w:rsidTr="00716A17">
        <w:tc>
          <w:tcPr>
            <w:tcW w:w="3208" w:type="dxa"/>
          </w:tcPr>
          <w:p w14:paraId="3266F8D3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36486E7" w14:textId="77777777" w:rsidR="00120530" w:rsidRPr="003B2DF7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7"/>
            <w:r>
              <w:rPr>
                <w:szCs w:val="20"/>
              </w:rPr>
              <w:t>SPEED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  <w:tc>
          <w:tcPr>
            <w:tcW w:w="2894" w:type="dxa"/>
          </w:tcPr>
          <w:p w14:paraId="32981400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8"/>
            <w:r>
              <w:rPr>
                <w:szCs w:val="20"/>
              </w:rPr>
              <w:t>RESULTS</w:t>
            </w:r>
            <w:commentRangeEnd w:id="28"/>
            <w:r>
              <w:rPr>
                <w:rStyle w:val="CommentReference"/>
              </w:rPr>
              <w:commentReference w:id="28"/>
            </w:r>
          </w:p>
        </w:tc>
      </w:tr>
      <w:tr w:rsidR="00120530" w14:paraId="698F0D8B" w14:textId="77777777" w:rsidTr="00716A17">
        <w:tc>
          <w:tcPr>
            <w:tcW w:w="3208" w:type="dxa"/>
          </w:tcPr>
          <w:p w14:paraId="41B8641B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9E54855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C14CDA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9"/>
            <w:r>
              <w:rPr>
                <w:szCs w:val="20"/>
              </w:rPr>
              <w:t>SPEED</w:t>
            </w:r>
            <w:commentRangeEnd w:id="29"/>
            <w:r>
              <w:rPr>
                <w:rStyle w:val="CommentReference"/>
              </w:rPr>
              <w:commentReference w:id="29"/>
            </w:r>
          </w:p>
        </w:tc>
        <w:tc>
          <w:tcPr>
            <w:tcW w:w="2894" w:type="dxa"/>
          </w:tcPr>
          <w:p w14:paraId="552170C7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EF07395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0"/>
            <w:r>
              <w:rPr>
                <w:szCs w:val="20"/>
              </w:rPr>
              <w:t>RESULTS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</w:tr>
    </w:tbl>
    <w:p w14:paraId="3007756C" w14:textId="77777777" w:rsidR="00120530" w:rsidRDefault="00120530" w:rsidP="00120530"/>
    <w:p w14:paraId="2930879A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lastRenderedPageBreak/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01A6EA09" w14:textId="77777777" w:rsidTr="00716A17">
        <w:tc>
          <w:tcPr>
            <w:tcW w:w="3208" w:type="dxa"/>
          </w:tcPr>
          <w:p w14:paraId="45CEF0D8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EFA5667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4D16F47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756DAF20" w14:textId="77777777" w:rsidTr="00716A17">
        <w:tc>
          <w:tcPr>
            <w:tcW w:w="3208" w:type="dxa"/>
          </w:tcPr>
          <w:p w14:paraId="7B6D1CAE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3F22F02" w14:textId="77777777" w:rsidR="00120530" w:rsidRPr="003B2DF7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1"/>
            <w:r>
              <w:rPr>
                <w:szCs w:val="20"/>
              </w:rPr>
              <w:t>SPEED</w:t>
            </w:r>
            <w:commentRangeEnd w:id="31"/>
            <w:r>
              <w:rPr>
                <w:rStyle w:val="CommentReference"/>
              </w:rPr>
              <w:commentReference w:id="31"/>
            </w:r>
          </w:p>
        </w:tc>
        <w:tc>
          <w:tcPr>
            <w:tcW w:w="2894" w:type="dxa"/>
          </w:tcPr>
          <w:p w14:paraId="1D021F0B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2"/>
            <w:r>
              <w:rPr>
                <w:szCs w:val="20"/>
              </w:rPr>
              <w:t>RESULTS</w:t>
            </w:r>
            <w:commentRangeEnd w:id="32"/>
            <w:r>
              <w:rPr>
                <w:rStyle w:val="CommentReference"/>
              </w:rPr>
              <w:commentReference w:id="32"/>
            </w:r>
          </w:p>
        </w:tc>
      </w:tr>
      <w:tr w:rsidR="00120530" w14:paraId="14C010EF" w14:textId="77777777" w:rsidTr="00716A17">
        <w:tc>
          <w:tcPr>
            <w:tcW w:w="3208" w:type="dxa"/>
          </w:tcPr>
          <w:p w14:paraId="0BE45F6E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32DBBBA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3"/>
            <w:r>
              <w:rPr>
                <w:szCs w:val="20"/>
              </w:rPr>
              <w:t>SPEED</w:t>
            </w:r>
            <w:commentRangeEnd w:id="33"/>
            <w:r>
              <w:rPr>
                <w:rStyle w:val="CommentReference"/>
              </w:rPr>
              <w:commentReference w:id="33"/>
            </w:r>
          </w:p>
        </w:tc>
        <w:tc>
          <w:tcPr>
            <w:tcW w:w="2894" w:type="dxa"/>
          </w:tcPr>
          <w:p w14:paraId="1C87B453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D1DA142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4"/>
            <w:r>
              <w:rPr>
                <w:szCs w:val="20"/>
              </w:rPr>
              <w:t>RESULTS</w:t>
            </w:r>
            <w:commentRangeEnd w:id="34"/>
            <w:r>
              <w:rPr>
                <w:rStyle w:val="CommentReference"/>
              </w:rPr>
              <w:commentReference w:id="34"/>
            </w:r>
          </w:p>
        </w:tc>
      </w:tr>
    </w:tbl>
    <w:p w14:paraId="27565DE5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375CCF17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3AA80051" w14:textId="77777777" w:rsidTr="009677C9">
        <w:tc>
          <w:tcPr>
            <w:tcW w:w="3208" w:type="dxa"/>
          </w:tcPr>
          <w:p w14:paraId="7E818855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A58230F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3245CBCB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11487321" w14:textId="77777777" w:rsidTr="009677C9">
        <w:tc>
          <w:tcPr>
            <w:tcW w:w="3208" w:type="dxa"/>
          </w:tcPr>
          <w:p w14:paraId="5A20E789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B5F50E1" w14:textId="77777777" w:rsidR="000D39EB" w:rsidRPr="003B2DF7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5"/>
            <w:r>
              <w:rPr>
                <w:szCs w:val="20"/>
              </w:rPr>
              <w:t>SPEED</w:t>
            </w:r>
            <w:commentRangeEnd w:id="35"/>
            <w:r>
              <w:rPr>
                <w:rStyle w:val="CommentReference"/>
              </w:rPr>
              <w:commentReference w:id="35"/>
            </w:r>
          </w:p>
        </w:tc>
        <w:tc>
          <w:tcPr>
            <w:tcW w:w="2894" w:type="dxa"/>
          </w:tcPr>
          <w:p w14:paraId="52AEA6F9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6"/>
            <w:r>
              <w:rPr>
                <w:szCs w:val="20"/>
              </w:rPr>
              <w:t>RESULTS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</w:tr>
      <w:tr w:rsidR="000D39EB" w14:paraId="0ECF270E" w14:textId="77777777" w:rsidTr="009677C9">
        <w:tc>
          <w:tcPr>
            <w:tcW w:w="3208" w:type="dxa"/>
          </w:tcPr>
          <w:p w14:paraId="23757635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C449216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DA55719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7"/>
            <w:r>
              <w:rPr>
                <w:szCs w:val="20"/>
              </w:rPr>
              <w:t>TIME</w:t>
            </w:r>
            <w:commentRangeEnd w:id="37"/>
            <w:r>
              <w:rPr>
                <w:rStyle w:val="CommentReference"/>
              </w:rPr>
              <w:commentReference w:id="37"/>
            </w:r>
          </w:p>
        </w:tc>
        <w:tc>
          <w:tcPr>
            <w:tcW w:w="2894" w:type="dxa"/>
          </w:tcPr>
          <w:p w14:paraId="6B0B0C5B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1E5FAB1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8"/>
            <w:r>
              <w:rPr>
                <w:szCs w:val="20"/>
              </w:rPr>
              <w:t>RESULTS</w:t>
            </w:r>
            <w:commentRangeEnd w:id="38"/>
            <w:r>
              <w:rPr>
                <w:rStyle w:val="CommentReference"/>
              </w:rPr>
              <w:commentReference w:id="38"/>
            </w:r>
          </w:p>
        </w:tc>
      </w:tr>
    </w:tbl>
    <w:p w14:paraId="3C19F3E4" w14:textId="77777777" w:rsidR="000D39EB" w:rsidRDefault="000D39EB" w:rsidP="000D39EB"/>
    <w:p w14:paraId="4AAE4752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0B81170E" w14:textId="77777777" w:rsidTr="009677C9">
        <w:tc>
          <w:tcPr>
            <w:tcW w:w="3208" w:type="dxa"/>
          </w:tcPr>
          <w:p w14:paraId="1AF2F84C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62C3779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959222F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012C214E" w14:textId="77777777" w:rsidTr="009677C9">
        <w:tc>
          <w:tcPr>
            <w:tcW w:w="3208" w:type="dxa"/>
          </w:tcPr>
          <w:p w14:paraId="725E2D7A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203A6C5" w14:textId="77777777" w:rsidR="000D39EB" w:rsidRPr="003B2DF7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9"/>
            <w:r>
              <w:rPr>
                <w:szCs w:val="20"/>
              </w:rPr>
              <w:t>SPEED</w:t>
            </w:r>
            <w:commentRangeEnd w:id="39"/>
            <w:r>
              <w:rPr>
                <w:rStyle w:val="CommentReference"/>
              </w:rPr>
              <w:commentReference w:id="39"/>
            </w:r>
          </w:p>
        </w:tc>
        <w:tc>
          <w:tcPr>
            <w:tcW w:w="2894" w:type="dxa"/>
          </w:tcPr>
          <w:p w14:paraId="01219A61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0"/>
            <w:r>
              <w:rPr>
                <w:szCs w:val="20"/>
              </w:rPr>
              <w:t>RESULTS</w:t>
            </w:r>
            <w:commentRangeEnd w:id="40"/>
            <w:r>
              <w:rPr>
                <w:rStyle w:val="CommentReference"/>
              </w:rPr>
              <w:commentReference w:id="40"/>
            </w:r>
          </w:p>
        </w:tc>
      </w:tr>
      <w:tr w:rsidR="000D39EB" w14:paraId="7943EADC" w14:textId="77777777" w:rsidTr="009677C9">
        <w:tc>
          <w:tcPr>
            <w:tcW w:w="3208" w:type="dxa"/>
          </w:tcPr>
          <w:p w14:paraId="15066B4E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24F56A1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1"/>
            <w:r>
              <w:rPr>
                <w:szCs w:val="20"/>
              </w:rPr>
              <w:t>TIME</w:t>
            </w:r>
            <w:commentRangeEnd w:id="41"/>
            <w:r>
              <w:rPr>
                <w:rStyle w:val="CommentReference"/>
              </w:rPr>
              <w:commentReference w:id="41"/>
            </w:r>
          </w:p>
        </w:tc>
        <w:tc>
          <w:tcPr>
            <w:tcW w:w="2894" w:type="dxa"/>
          </w:tcPr>
          <w:p w14:paraId="28BB2E07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FE181F9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2"/>
            <w:r>
              <w:rPr>
                <w:szCs w:val="20"/>
              </w:rPr>
              <w:t>RESULTS</w:t>
            </w:r>
            <w:commentRangeEnd w:id="42"/>
            <w:r>
              <w:rPr>
                <w:rStyle w:val="CommentReference"/>
              </w:rPr>
              <w:commentReference w:id="42"/>
            </w:r>
          </w:p>
        </w:tc>
      </w:tr>
    </w:tbl>
    <w:p w14:paraId="3D95E15C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39F36A27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4A3C2AF1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0148320D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49B4CFAC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commentRangeStart w:id="43"/>
      <w:r>
        <w:rPr>
          <w:b/>
          <w:bCs/>
          <w:color w:val="000000" w:themeColor="text1"/>
        </w:rPr>
        <w:t xml:space="preserve">        </w:t>
      </w:r>
      <w:commentRangeEnd w:id="43"/>
      <w:r w:rsidR="00874B95" w:rsidRPr="004F4C1E">
        <w:rPr>
          <w:rStyle w:val="CommentReference"/>
          <w:color w:val="000000" w:themeColor="text1"/>
        </w:rPr>
        <w:commentReference w:id="43"/>
      </w:r>
      <w:r>
        <w:rPr>
          <w:b/>
          <w:bCs/>
          <w:color w:val="000000" w:themeColor="text1"/>
        </w:rPr>
        <w:t xml:space="preserve">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562042F9" w14:textId="77777777" w:rsidTr="0079673B">
        <w:trPr>
          <w:trHeight w:val="628"/>
        </w:trPr>
        <w:tc>
          <w:tcPr>
            <w:tcW w:w="2336" w:type="dxa"/>
          </w:tcPr>
          <w:p w14:paraId="388FE71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03A1D22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7207BF6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2E46330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23943B0" w14:textId="77777777" w:rsidTr="0079673B">
        <w:trPr>
          <w:trHeight w:val="333"/>
        </w:trPr>
        <w:tc>
          <w:tcPr>
            <w:tcW w:w="2336" w:type="dxa"/>
          </w:tcPr>
          <w:p w14:paraId="2EB6237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1C7BAAB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F509BB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273DED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C6D648E" w14:textId="77777777" w:rsidTr="0079673B">
        <w:trPr>
          <w:trHeight w:val="346"/>
        </w:trPr>
        <w:tc>
          <w:tcPr>
            <w:tcW w:w="2336" w:type="dxa"/>
          </w:tcPr>
          <w:p w14:paraId="39E67F6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5AB211F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C682D7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3A5D87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744DF9F" w14:textId="77777777" w:rsidTr="0079673B">
        <w:trPr>
          <w:trHeight w:val="333"/>
        </w:trPr>
        <w:tc>
          <w:tcPr>
            <w:tcW w:w="2336" w:type="dxa"/>
          </w:tcPr>
          <w:p w14:paraId="1BB77EF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698DB7D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CD2C09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C32787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FE3B697" w14:textId="77777777" w:rsidTr="0079673B">
        <w:trPr>
          <w:trHeight w:val="346"/>
        </w:trPr>
        <w:tc>
          <w:tcPr>
            <w:tcW w:w="2336" w:type="dxa"/>
          </w:tcPr>
          <w:p w14:paraId="2843C7E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4B58CD8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8D24B8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6A8417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9710719" w14:textId="77777777" w:rsidTr="0079673B">
        <w:trPr>
          <w:trHeight w:val="333"/>
        </w:trPr>
        <w:tc>
          <w:tcPr>
            <w:tcW w:w="2336" w:type="dxa"/>
          </w:tcPr>
          <w:p w14:paraId="7DE0823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28F05D2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831C39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82909F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94C360F" w14:textId="77777777" w:rsidTr="0079673B">
        <w:trPr>
          <w:trHeight w:val="333"/>
        </w:trPr>
        <w:tc>
          <w:tcPr>
            <w:tcW w:w="2336" w:type="dxa"/>
          </w:tcPr>
          <w:p w14:paraId="002A424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03D120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1E982E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64F3FB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2DADC04" w14:textId="77777777" w:rsidTr="0079673B">
        <w:trPr>
          <w:trHeight w:val="346"/>
        </w:trPr>
        <w:tc>
          <w:tcPr>
            <w:tcW w:w="2336" w:type="dxa"/>
          </w:tcPr>
          <w:p w14:paraId="0BC2AA7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4612D9A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C355CA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6310D6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1374B83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0158B410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44"/>
      <w:r>
        <w:rPr>
          <w:b/>
          <w:bCs/>
          <w:color w:val="000000" w:themeColor="text1"/>
          <w:u w:val="single"/>
        </w:rPr>
        <w:t xml:space="preserve">                        </w:t>
      </w:r>
      <w:r w:rsidR="00B34EBB" w:rsidRPr="00B0384C">
        <w:rPr>
          <w:b/>
          <w:bCs/>
          <w:color w:val="000000" w:themeColor="text1"/>
          <w:u w:val="single"/>
        </w:rPr>
        <w:t xml:space="preserve"> </w:t>
      </w:r>
      <w:commentRangeEnd w:id="44"/>
      <w:r w:rsidR="00B34EBB" w:rsidRPr="00B0384C">
        <w:rPr>
          <w:rStyle w:val="CommentReference"/>
          <w:color w:val="000000" w:themeColor="text1"/>
        </w:rPr>
        <w:commentReference w:id="44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484E6710" w14:textId="77777777" w:rsidTr="0079673B">
        <w:trPr>
          <w:trHeight w:val="628"/>
        </w:trPr>
        <w:tc>
          <w:tcPr>
            <w:tcW w:w="2336" w:type="dxa"/>
          </w:tcPr>
          <w:p w14:paraId="43008AA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lastRenderedPageBreak/>
              <w:t>Frequency</w:t>
            </w:r>
          </w:p>
        </w:tc>
        <w:tc>
          <w:tcPr>
            <w:tcW w:w="2337" w:type="dxa"/>
          </w:tcPr>
          <w:p w14:paraId="06D2FA8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66E239F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0FD70E5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212700A" w14:textId="77777777" w:rsidTr="0079673B">
        <w:trPr>
          <w:trHeight w:val="333"/>
        </w:trPr>
        <w:tc>
          <w:tcPr>
            <w:tcW w:w="2336" w:type="dxa"/>
          </w:tcPr>
          <w:p w14:paraId="02D4BEE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36ABB76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4A8837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FC8B69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1710247" w14:textId="77777777" w:rsidTr="0079673B">
        <w:trPr>
          <w:trHeight w:val="346"/>
        </w:trPr>
        <w:tc>
          <w:tcPr>
            <w:tcW w:w="2336" w:type="dxa"/>
          </w:tcPr>
          <w:p w14:paraId="286102B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2CB2844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78917B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15FC0B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BCCE9F8" w14:textId="77777777" w:rsidTr="0079673B">
        <w:trPr>
          <w:trHeight w:val="333"/>
        </w:trPr>
        <w:tc>
          <w:tcPr>
            <w:tcW w:w="2336" w:type="dxa"/>
          </w:tcPr>
          <w:p w14:paraId="3771107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0790B72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5CF804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47807B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6D9F223" w14:textId="77777777" w:rsidTr="0079673B">
        <w:trPr>
          <w:trHeight w:val="346"/>
        </w:trPr>
        <w:tc>
          <w:tcPr>
            <w:tcW w:w="2336" w:type="dxa"/>
          </w:tcPr>
          <w:p w14:paraId="5F38BDE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1EDA864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05E74E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2B7F90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A878CBE" w14:textId="77777777" w:rsidTr="0079673B">
        <w:trPr>
          <w:trHeight w:val="333"/>
        </w:trPr>
        <w:tc>
          <w:tcPr>
            <w:tcW w:w="2336" w:type="dxa"/>
          </w:tcPr>
          <w:p w14:paraId="522B0C1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587AF9D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0CF64C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F59FE8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6200B7F" w14:textId="77777777" w:rsidTr="0079673B">
        <w:trPr>
          <w:trHeight w:val="333"/>
        </w:trPr>
        <w:tc>
          <w:tcPr>
            <w:tcW w:w="2336" w:type="dxa"/>
          </w:tcPr>
          <w:p w14:paraId="2D2F1D5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0386742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822EBE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EC1A69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2BEDF4F" w14:textId="77777777" w:rsidTr="0079673B">
        <w:trPr>
          <w:trHeight w:val="346"/>
        </w:trPr>
        <w:tc>
          <w:tcPr>
            <w:tcW w:w="2336" w:type="dxa"/>
          </w:tcPr>
          <w:p w14:paraId="46660CE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54091CC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CA206F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EF1F13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7F89B2EF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60A287D6" w14:textId="77777777" w:rsidR="007A0BF6" w:rsidRDefault="004F4C1E" w:rsidP="007A0BF6">
      <w:pPr>
        <w:pStyle w:val="BodyText"/>
        <w:spacing w:after="60"/>
        <w:ind w:left="0"/>
        <w:rPr>
          <w:sz w:val="22"/>
          <w:szCs w:val="22"/>
        </w:rPr>
      </w:pPr>
      <w:commentRangeStart w:id="45"/>
      <w:r>
        <w:rPr>
          <w:sz w:val="22"/>
          <w:szCs w:val="22"/>
        </w:rPr>
        <w:t xml:space="preserve">                                  </w:t>
      </w:r>
      <w:commentRangeEnd w:id="45"/>
      <w:r w:rsidR="007A0BF6">
        <w:rPr>
          <w:rStyle w:val="CommentReference"/>
        </w:rPr>
        <w:commentReference w:id="45"/>
      </w:r>
    </w:p>
    <w:p w14:paraId="56421740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75735E39" w14:textId="77777777" w:rsidTr="00716A17">
        <w:tc>
          <w:tcPr>
            <w:tcW w:w="3208" w:type="dxa"/>
          </w:tcPr>
          <w:p w14:paraId="4082CB6A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4C28130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64E30CEA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7525C3C3" w14:textId="77777777" w:rsidTr="00716A17">
        <w:tc>
          <w:tcPr>
            <w:tcW w:w="3208" w:type="dxa"/>
          </w:tcPr>
          <w:p w14:paraId="65F29C27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75D704B" w14:textId="77777777" w:rsidR="007A0BF6" w:rsidRPr="003B2DF7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6"/>
            <w:r>
              <w:rPr>
                <w:szCs w:val="20"/>
              </w:rPr>
              <w:t>SPEED</w:t>
            </w:r>
            <w:commentRangeEnd w:id="46"/>
            <w:r>
              <w:rPr>
                <w:rStyle w:val="CommentReference"/>
              </w:rPr>
              <w:commentReference w:id="46"/>
            </w:r>
          </w:p>
        </w:tc>
        <w:tc>
          <w:tcPr>
            <w:tcW w:w="2894" w:type="dxa"/>
          </w:tcPr>
          <w:p w14:paraId="46A9A4D8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7"/>
            <w:r>
              <w:rPr>
                <w:szCs w:val="20"/>
              </w:rPr>
              <w:t>RESULTS</w:t>
            </w:r>
            <w:commentRangeEnd w:id="47"/>
            <w:r>
              <w:rPr>
                <w:rStyle w:val="CommentReference"/>
              </w:rPr>
              <w:commentReference w:id="47"/>
            </w:r>
          </w:p>
        </w:tc>
      </w:tr>
      <w:tr w:rsidR="007A0BF6" w14:paraId="1C519A5B" w14:textId="77777777" w:rsidTr="00716A17">
        <w:tc>
          <w:tcPr>
            <w:tcW w:w="3208" w:type="dxa"/>
          </w:tcPr>
          <w:p w14:paraId="44D4131D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6EE225E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8A93A07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8"/>
            <w:r>
              <w:rPr>
                <w:szCs w:val="20"/>
              </w:rPr>
              <w:t>SPEED</w:t>
            </w:r>
            <w:commentRangeEnd w:id="48"/>
            <w:r>
              <w:rPr>
                <w:rStyle w:val="CommentReference"/>
              </w:rPr>
              <w:commentReference w:id="48"/>
            </w:r>
          </w:p>
        </w:tc>
        <w:tc>
          <w:tcPr>
            <w:tcW w:w="2894" w:type="dxa"/>
          </w:tcPr>
          <w:p w14:paraId="1F23FC21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28C52CF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9"/>
            <w:r>
              <w:rPr>
                <w:szCs w:val="20"/>
              </w:rPr>
              <w:t>RESULTS</w:t>
            </w:r>
            <w:commentRangeEnd w:id="49"/>
            <w:r>
              <w:rPr>
                <w:rStyle w:val="CommentReference"/>
              </w:rPr>
              <w:commentReference w:id="49"/>
            </w:r>
          </w:p>
        </w:tc>
      </w:tr>
    </w:tbl>
    <w:p w14:paraId="019B4FA8" w14:textId="77777777" w:rsidR="007A0BF6" w:rsidRDefault="007A0BF6" w:rsidP="007A0BF6"/>
    <w:p w14:paraId="3E4B9528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3F88D538" w14:textId="77777777" w:rsidTr="00716A17">
        <w:tc>
          <w:tcPr>
            <w:tcW w:w="3208" w:type="dxa"/>
          </w:tcPr>
          <w:p w14:paraId="74A5F10D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D1D7D01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F515DD1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0D9CD072" w14:textId="77777777" w:rsidTr="00716A17">
        <w:tc>
          <w:tcPr>
            <w:tcW w:w="3208" w:type="dxa"/>
          </w:tcPr>
          <w:p w14:paraId="7F68AB51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D814ACB" w14:textId="77777777" w:rsidR="007A0BF6" w:rsidRPr="003B2DF7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0"/>
            <w:r>
              <w:rPr>
                <w:szCs w:val="20"/>
              </w:rPr>
              <w:t>SPEED</w:t>
            </w:r>
            <w:commentRangeEnd w:id="50"/>
            <w:r>
              <w:rPr>
                <w:rStyle w:val="CommentReference"/>
              </w:rPr>
              <w:commentReference w:id="50"/>
            </w:r>
          </w:p>
        </w:tc>
        <w:tc>
          <w:tcPr>
            <w:tcW w:w="2894" w:type="dxa"/>
          </w:tcPr>
          <w:p w14:paraId="141F3E11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1"/>
            <w:r>
              <w:rPr>
                <w:szCs w:val="20"/>
              </w:rPr>
              <w:t>RESULTS</w:t>
            </w:r>
            <w:commentRangeEnd w:id="51"/>
            <w:r>
              <w:rPr>
                <w:rStyle w:val="CommentReference"/>
              </w:rPr>
              <w:commentReference w:id="51"/>
            </w:r>
          </w:p>
        </w:tc>
      </w:tr>
      <w:tr w:rsidR="007A0BF6" w14:paraId="10AD3724" w14:textId="77777777" w:rsidTr="00716A17">
        <w:tc>
          <w:tcPr>
            <w:tcW w:w="3208" w:type="dxa"/>
          </w:tcPr>
          <w:p w14:paraId="53F556B7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60C9841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2"/>
            <w:r>
              <w:rPr>
                <w:szCs w:val="20"/>
              </w:rPr>
              <w:t>SPEED</w:t>
            </w:r>
            <w:commentRangeEnd w:id="52"/>
            <w:r>
              <w:rPr>
                <w:rStyle w:val="CommentReference"/>
              </w:rPr>
              <w:commentReference w:id="52"/>
            </w:r>
          </w:p>
        </w:tc>
        <w:tc>
          <w:tcPr>
            <w:tcW w:w="2894" w:type="dxa"/>
          </w:tcPr>
          <w:p w14:paraId="2C39AD10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BB1022C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3"/>
            <w:r>
              <w:rPr>
                <w:szCs w:val="20"/>
              </w:rPr>
              <w:t>RESULTS</w:t>
            </w:r>
            <w:commentRangeEnd w:id="53"/>
            <w:r>
              <w:rPr>
                <w:rStyle w:val="CommentReference"/>
              </w:rPr>
              <w:commentReference w:id="53"/>
            </w:r>
          </w:p>
        </w:tc>
      </w:tr>
    </w:tbl>
    <w:p w14:paraId="60291BCB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241C3209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02341741" w14:textId="77777777" w:rsidTr="009677C9">
        <w:tc>
          <w:tcPr>
            <w:tcW w:w="3208" w:type="dxa"/>
          </w:tcPr>
          <w:p w14:paraId="68B83D56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F1603A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A97F238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17E85CFA" w14:textId="77777777" w:rsidTr="009677C9">
        <w:tc>
          <w:tcPr>
            <w:tcW w:w="3208" w:type="dxa"/>
          </w:tcPr>
          <w:p w14:paraId="236CC1FA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E5A517E" w14:textId="77777777" w:rsidR="00FE000E" w:rsidRPr="003B2DF7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4"/>
            <w:r>
              <w:rPr>
                <w:szCs w:val="20"/>
              </w:rPr>
              <w:t>SPEED</w:t>
            </w:r>
            <w:commentRangeEnd w:id="54"/>
            <w:r>
              <w:rPr>
                <w:rStyle w:val="CommentReference"/>
              </w:rPr>
              <w:commentReference w:id="54"/>
            </w:r>
          </w:p>
        </w:tc>
        <w:tc>
          <w:tcPr>
            <w:tcW w:w="2894" w:type="dxa"/>
          </w:tcPr>
          <w:p w14:paraId="09F505B3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5"/>
            <w:r>
              <w:rPr>
                <w:szCs w:val="20"/>
              </w:rPr>
              <w:t>RESULTS</w:t>
            </w:r>
            <w:commentRangeEnd w:id="55"/>
            <w:r>
              <w:rPr>
                <w:rStyle w:val="CommentReference"/>
              </w:rPr>
              <w:commentReference w:id="55"/>
            </w:r>
          </w:p>
        </w:tc>
      </w:tr>
      <w:tr w:rsidR="00FE000E" w14:paraId="238C2F1F" w14:textId="77777777" w:rsidTr="009677C9">
        <w:tc>
          <w:tcPr>
            <w:tcW w:w="3208" w:type="dxa"/>
          </w:tcPr>
          <w:p w14:paraId="48439818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42EB02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E2997EB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6"/>
            <w:r>
              <w:rPr>
                <w:szCs w:val="20"/>
              </w:rPr>
              <w:t>TIME</w:t>
            </w:r>
            <w:commentRangeEnd w:id="56"/>
            <w:r>
              <w:rPr>
                <w:rStyle w:val="CommentReference"/>
              </w:rPr>
              <w:commentReference w:id="56"/>
            </w:r>
          </w:p>
        </w:tc>
        <w:tc>
          <w:tcPr>
            <w:tcW w:w="2894" w:type="dxa"/>
          </w:tcPr>
          <w:p w14:paraId="4CB60FF3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F8EC799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7"/>
            <w:r>
              <w:rPr>
                <w:szCs w:val="20"/>
              </w:rPr>
              <w:t>RESULTS</w:t>
            </w:r>
            <w:commentRangeEnd w:id="57"/>
            <w:r>
              <w:rPr>
                <w:rStyle w:val="CommentReference"/>
              </w:rPr>
              <w:commentReference w:id="57"/>
            </w:r>
          </w:p>
        </w:tc>
      </w:tr>
    </w:tbl>
    <w:p w14:paraId="53F87986" w14:textId="77777777" w:rsidR="00FE000E" w:rsidRDefault="00FE000E" w:rsidP="00FE000E"/>
    <w:p w14:paraId="7E5AEB88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38B30B28" w14:textId="77777777" w:rsidTr="009677C9">
        <w:tc>
          <w:tcPr>
            <w:tcW w:w="3208" w:type="dxa"/>
          </w:tcPr>
          <w:p w14:paraId="010AC928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5D3A3AE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33AFAC3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31B57B0A" w14:textId="77777777" w:rsidTr="009677C9">
        <w:tc>
          <w:tcPr>
            <w:tcW w:w="3208" w:type="dxa"/>
          </w:tcPr>
          <w:p w14:paraId="47BFC696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3324628" w14:textId="77777777" w:rsidR="00FE000E" w:rsidRPr="003B2DF7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8"/>
            <w:r>
              <w:rPr>
                <w:szCs w:val="20"/>
              </w:rPr>
              <w:t>SPEED</w:t>
            </w:r>
            <w:commentRangeEnd w:id="58"/>
            <w:r>
              <w:rPr>
                <w:rStyle w:val="CommentReference"/>
              </w:rPr>
              <w:commentReference w:id="58"/>
            </w:r>
          </w:p>
        </w:tc>
        <w:tc>
          <w:tcPr>
            <w:tcW w:w="2894" w:type="dxa"/>
          </w:tcPr>
          <w:p w14:paraId="5ABA21F4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9"/>
            <w:r>
              <w:rPr>
                <w:szCs w:val="20"/>
              </w:rPr>
              <w:t>RESULTS</w:t>
            </w:r>
            <w:commentRangeEnd w:id="59"/>
            <w:r>
              <w:rPr>
                <w:rStyle w:val="CommentReference"/>
              </w:rPr>
              <w:commentReference w:id="59"/>
            </w:r>
          </w:p>
        </w:tc>
      </w:tr>
      <w:tr w:rsidR="00FE000E" w14:paraId="7B274C74" w14:textId="77777777" w:rsidTr="009677C9">
        <w:tc>
          <w:tcPr>
            <w:tcW w:w="3208" w:type="dxa"/>
          </w:tcPr>
          <w:p w14:paraId="1A3DE99B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43790E9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60"/>
            <w:r>
              <w:rPr>
                <w:szCs w:val="20"/>
              </w:rPr>
              <w:t>TIME</w:t>
            </w:r>
            <w:commentRangeEnd w:id="60"/>
            <w:r>
              <w:rPr>
                <w:rStyle w:val="CommentReference"/>
              </w:rPr>
              <w:commentReference w:id="60"/>
            </w:r>
          </w:p>
        </w:tc>
        <w:tc>
          <w:tcPr>
            <w:tcW w:w="2894" w:type="dxa"/>
          </w:tcPr>
          <w:p w14:paraId="72BF1DEC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8EBDA6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61"/>
            <w:r>
              <w:rPr>
                <w:szCs w:val="20"/>
              </w:rPr>
              <w:t>RESULTS</w:t>
            </w:r>
            <w:commentRangeEnd w:id="61"/>
            <w:r>
              <w:rPr>
                <w:rStyle w:val="CommentReference"/>
              </w:rPr>
              <w:commentReference w:id="61"/>
            </w:r>
          </w:p>
        </w:tc>
      </w:tr>
    </w:tbl>
    <w:p w14:paraId="2DACFB92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603BEC93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75EFA9C0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06502F9A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4D3EDC5E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7F98EF8A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62"/>
      <w:r>
        <w:rPr>
          <w:b/>
          <w:bCs/>
          <w:color w:val="000000" w:themeColor="text1"/>
          <w:u w:val="single"/>
        </w:rPr>
        <w:t xml:space="preserve">     </w:t>
      </w:r>
      <w:commentRangeEnd w:id="62"/>
      <w:r w:rsidR="00874B95" w:rsidRPr="00B0384C">
        <w:rPr>
          <w:rStyle w:val="CommentReference"/>
          <w:color w:val="000000" w:themeColor="text1"/>
        </w:rPr>
        <w:commentReference w:id="62"/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4EBB" w14:paraId="55F1F103" w14:textId="77777777" w:rsidTr="0079673B">
        <w:trPr>
          <w:trHeight w:val="628"/>
        </w:trPr>
        <w:tc>
          <w:tcPr>
            <w:tcW w:w="1250" w:type="pct"/>
          </w:tcPr>
          <w:p w14:paraId="292A88D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5FD0050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4A5ED45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</w:tcPr>
          <w:p w14:paraId="3304B07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4155102" w14:textId="77777777" w:rsidTr="0079673B">
        <w:trPr>
          <w:trHeight w:val="333"/>
        </w:trPr>
        <w:tc>
          <w:tcPr>
            <w:tcW w:w="1250" w:type="pct"/>
          </w:tcPr>
          <w:p w14:paraId="3DB7D3A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1250" w:type="pct"/>
          </w:tcPr>
          <w:p w14:paraId="503EDBF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168A9FE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F261C3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3E3F5F5" w14:textId="77777777" w:rsidTr="0079673B">
        <w:trPr>
          <w:trHeight w:val="346"/>
        </w:trPr>
        <w:tc>
          <w:tcPr>
            <w:tcW w:w="1250" w:type="pct"/>
          </w:tcPr>
          <w:p w14:paraId="50D18A3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250" w:type="pct"/>
          </w:tcPr>
          <w:p w14:paraId="11AFA38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1A20C26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75CE3C1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BFE31A8" w14:textId="77777777" w:rsidTr="0079673B">
        <w:trPr>
          <w:trHeight w:val="333"/>
        </w:trPr>
        <w:tc>
          <w:tcPr>
            <w:tcW w:w="1250" w:type="pct"/>
          </w:tcPr>
          <w:p w14:paraId="5B5F631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250" w:type="pct"/>
          </w:tcPr>
          <w:p w14:paraId="75692DD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F106BB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1400565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F4772EB" w14:textId="77777777" w:rsidTr="0079673B">
        <w:trPr>
          <w:trHeight w:val="346"/>
        </w:trPr>
        <w:tc>
          <w:tcPr>
            <w:tcW w:w="1250" w:type="pct"/>
          </w:tcPr>
          <w:p w14:paraId="11C3EE4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250" w:type="pct"/>
          </w:tcPr>
          <w:p w14:paraId="2497B63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6B37035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3888483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85A809C" w14:textId="77777777" w:rsidTr="0079673B">
        <w:trPr>
          <w:trHeight w:val="333"/>
        </w:trPr>
        <w:tc>
          <w:tcPr>
            <w:tcW w:w="1250" w:type="pct"/>
          </w:tcPr>
          <w:p w14:paraId="531094C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250" w:type="pct"/>
          </w:tcPr>
          <w:p w14:paraId="3E27CC3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17D134F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4FEAA8C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7383C70" w14:textId="77777777" w:rsidTr="0079673B">
        <w:trPr>
          <w:trHeight w:val="333"/>
        </w:trPr>
        <w:tc>
          <w:tcPr>
            <w:tcW w:w="1250" w:type="pct"/>
          </w:tcPr>
          <w:p w14:paraId="4304CD1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250" w:type="pct"/>
          </w:tcPr>
          <w:p w14:paraId="2A3CE54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7D34297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528545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4BD6D3F" w14:textId="77777777" w:rsidTr="0079673B">
        <w:trPr>
          <w:trHeight w:val="346"/>
        </w:trPr>
        <w:tc>
          <w:tcPr>
            <w:tcW w:w="1250" w:type="pct"/>
          </w:tcPr>
          <w:p w14:paraId="13735C5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250" w:type="pct"/>
          </w:tcPr>
          <w:p w14:paraId="4BA9822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40F27C7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319CBAF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5214E9B8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07571DE6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63"/>
      <w:commentRangeEnd w:id="63"/>
      <w:r w:rsidRPr="00B0384C">
        <w:rPr>
          <w:rStyle w:val="CommentReference"/>
          <w:color w:val="000000" w:themeColor="text1"/>
        </w:rPr>
        <w:commentReference w:id="63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70271C5" w14:textId="77777777" w:rsidTr="0079673B">
        <w:trPr>
          <w:trHeight w:val="628"/>
        </w:trPr>
        <w:tc>
          <w:tcPr>
            <w:tcW w:w="2336" w:type="dxa"/>
          </w:tcPr>
          <w:p w14:paraId="3422C32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4A60E7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61855D1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45048B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3C2145C" w14:textId="77777777" w:rsidTr="0079673B">
        <w:trPr>
          <w:trHeight w:val="333"/>
        </w:trPr>
        <w:tc>
          <w:tcPr>
            <w:tcW w:w="2336" w:type="dxa"/>
          </w:tcPr>
          <w:p w14:paraId="23D34B8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7C04BC3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CB5DC8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7DA10C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B6DDF0F" w14:textId="77777777" w:rsidTr="0079673B">
        <w:trPr>
          <w:trHeight w:val="346"/>
        </w:trPr>
        <w:tc>
          <w:tcPr>
            <w:tcW w:w="2336" w:type="dxa"/>
          </w:tcPr>
          <w:p w14:paraId="1793C92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1B983B0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A1C4F6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B20266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740C8A6" w14:textId="77777777" w:rsidTr="0079673B">
        <w:trPr>
          <w:trHeight w:val="333"/>
        </w:trPr>
        <w:tc>
          <w:tcPr>
            <w:tcW w:w="2336" w:type="dxa"/>
          </w:tcPr>
          <w:p w14:paraId="511331B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68672F9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998B1B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1E6330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57B84C7" w14:textId="77777777" w:rsidTr="0079673B">
        <w:trPr>
          <w:trHeight w:val="346"/>
        </w:trPr>
        <w:tc>
          <w:tcPr>
            <w:tcW w:w="2336" w:type="dxa"/>
          </w:tcPr>
          <w:p w14:paraId="5B5E3CC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494D97A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0BF857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E70B92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061A784" w14:textId="77777777" w:rsidTr="0079673B">
        <w:trPr>
          <w:trHeight w:val="333"/>
        </w:trPr>
        <w:tc>
          <w:tcPr>
            <w:tcW w:w="2336" w:type="dxa"/>
          </w:tcPr>
          <w:p w14:paraId="3EA192F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578F20C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8E994D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3FEC89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4C68C9D" w14:textId="77777777" w:rsidTr="0079673B">
        <w:trPr>
          <w:trHeight w:val="333"/>
        </w:trPr>
        <w:tc>
          <w:tcPr>
            <w:tcW w:w="2336" w:type="dxa"/>
          </w:tcPr>
          <w:p w14:paraId="3D642CF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471D306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5D5FA1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CE9148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18776EF" w14:textId="77777777" w:rsidTr="0079673B">
        <w:trPr>
          <w:trHeight w:val="346"/>
        </w:trPr>
        <w:tc>
          <w:tcPr>
            <w:tcW w:w="2336" w:type="dxa"/>
          </w:tcPr>
          <w:p w14:paraId="600D34A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75A8FD4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F0938C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FD3F5B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14EA5A6F" w14:textId="77777777" w:rsidR="00F873E9" w:rsidRPr="00D706C7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7D9C2338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7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32"/>
        <w:gridCol w:w="1845"/>
        <w:gridCol w:w="2178"/>
        <w:gridCol w:w="2700"/>
      </w:tblGrid>
      <w:tr w:rsidR="00901616" w14:paraId="191361A0" w14:textId="77777777" w:rsidTr="00901616">
        <w:trPr>
          <w:trHeight w:val="306"/>
        </w:trPr>
        <w:tc>
          <w:tcPr>
            <w:tcW w:w="2632" w:type="dxa"/>
          </w:tcPr>
          <w:p w14:paraId="6A0025CF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845" w:type="dxa"/>
          </w:tcPr>
          <w:p w14:paraId="22B769D1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78" w:type="dxa"/>
          </w:tcPr>
          <w:p w14:paraId="716334D0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2700" w:type="dxa"/>
          </w:tcPr>
          <w:p w14:paraId="05EE111E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901616" w14:paraId="7D919825" w14:textId="77777777" w:rsidTr="00901616">
        <w:trPr>
          <w:trHeight w:val="846"/>
        </w:trPr>
        <w:tc>
          <w:tcPr>
            <w:tcW w:w="2632" w:type="dxa"/>
          </w:tcPr>
          <w:p w14:paraId="1794F3A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4854B7F8" w14:textId="77777777" w:rsidR="00901616" w:rsidRDefault="00DF3BDA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64"/>
            <w:r>
              <w:rPr>
                <w:szCs w:val="20"/>
              </w:rPr>
              <w:t>FORCE</w:t>
            </w:r>
            <w:commentRangeEnd w:id="64"/>
            <w:r>
              <w:rPr>
                <w:rStyle w:val="CommentReference"/>
              </w:rPr>
              <w:commentReference w:id="64"/>
            </w:r>
          </w:p>
        </w:tc>
        <w:tc>
          <w:tcPr>
            <w:tcW w:w="2178" w:type="dxa"/>
          </w:tcPr>
          <w:p w14:paraId="75227E8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65"/>
            <w:r>
              <w:rPr>
                <w:sz w:val="22"/>
                <w:szCs w:val="22"/>
              </w:rPr>
              <w:t>RESULTS</w:t>
            </w:r>
            <w:commentRangeEnd w:id="65"/>
            <w:r w:rsidR="00DF3BDA">
              <w:rPr>
                <w:rStyle w:val="CommentReference"/>
              </w:rPr>
              <w:commentReference w:id="65"/>
            </w:r>
          </w:p>
        </w:tc>
        <w:tc>
          <w:tcPr>
            <w:tcW w:w="2700" w:type="dxa"/>
          </w:tcPr>
          <w:p w14:paraId="475E092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A883A4E" w14:textId="77777777" w:rsidTr="00901616">
        <w:trPr>
          <w:trHeight w:val="647"/>
        </w:trPr>
        <w:tc>
          <w:tcPr>
            <w:tcW w:w="2632" w:type="dxa"/>
          </w:tcPr>
          <w:p w14:paraId="5586BD2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</w:t>
            </w:r>
            <w:r w:rsidR="00162A8E">
              <w:rPr>
                <w:sz w:val="22"/>
                <w:szCs w:val="22"/>
              </w:rPr>
              <w:t xml:space="preserve">, </w:t>
            </w:r>
            <w:proofErr w:type="gramStart"/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 step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2D124DD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66"/>
            <w:r>
              <w:rPr>
                <w:sz w:val="22"/>
                <w:szCs w:val="22"/>
              </w:rPr>
              <w:t>FORCE</w:t>
            </w:r>
            <w:commentRangeEnd w:id="66"/>
            <w:r w:rsidR="00DF3BDA">
              <w:rPr>
                <w:rStyle w:val="CommentReference"/>
              </w:rPr>
              <w:commentReference w:id="66"/>
            </w:r>
          </w:p>
        </w:tc>
        <w:tc>
          <w:tcPr>
            <w:tcW w:w="2178" w:type="dxa"/>
          </w:tcPr>
          <w:p w14:paraId="3241FDF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67"/>
            <w:r>
              <w:rPr>
                <w:sz w:val="22"/>
                <w:szCs w:val="22"/>
              </w:rPr>
              <w:t>RESULTS</w:t>
            </w:r>
            <w:commentRangeEnd w:id="67"/>
            <w:r w:rsidR="00DF3BDA">
              <w:rPr>
                <w:rStyle w:val="CommentReference"/>
              </w:rPr>
              <w:commentReference w:id="67"/>
            </w:r>
          </w:p>
        </w:tc>
        <w:tc>
          <w:tcPr>
            <w:tcW w:w="2700" w:type="dxa"/>
          </w:tcPr>
          <w:p w14:paraId="28B7B42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63A56E2" w14:textId="77777777" w:rsidTr="00901616">
        <w:trPr>
          <w:trHeight w:val="846"/>
        </w:trPr>
        <w:tc>
          <w:tcPr>
            <w:tcW w:w="2632" w:type="dxa"/>
          </w:tcPr>
          <w:p w14:paraId="473183E6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519DE5E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318A60A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24A9EEC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092849D" w14:textId="77777777" w:rsidTr="00901616">
        <w:trPr>
          <w:trHeight w:val="860"/>
        </w:trPr>
        <w:tc>
          <w:tcPr>
            <w:tcW w:w="2632" w:type="dxa"/>
          </w:tcPr>
          <w:p w14:paraId="2723E8F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</w:t>
            </w:r>
            <w:r w:rsidR="00162A8E">
              <w:rPr>
                <w:sz w:val="22"/>
                <w:szCs w:val="22"/>
              </w:rPr>
              <w:t xml:space="preserve"> </w:t>
            </w:r>
            <w:proofErr w:type="gramStart"/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845" w:type="dxa"/>
          </w:tcPr>
          <w:p w14:paraId="27ADA69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4BDD050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79161E3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214D7A1" w14:textId="77777777" w:rsidTr="00901616">
        <w:trPr>
          <w:trHeight w:val="846"/>
        </w:trPr>
        <w:tc>
          <w:tcPr>
            <w:tcW w:w="2632" w:type="dxa"/>
          </w:tcPr>
          <w:p w14:paraId="6FF66A7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5B5EC1C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5D3DB16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22CBDE1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541253F" w14:textId="77777777" w:rsidTr="00901616">
        <w:trPr>
          <w:trHeight w:val="846"/>
        </w:trPr>
        <w:tc>
          <w:tcPr>
            <w:tcW w:w="2632" w:type="dxa"/>
          </w:tcPr>
          <w:p w14:paraId="74A0EDD6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5CD12D5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5FC56A7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3391A3A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5F3ED653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08B1127C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0C1EDAD8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1C56AD" w14:paraId="6FAF7A0D" w14:textId="77777777" w:rsidTr="00901616">
        <w:trPr>
          <w:trHeight w:val="575"/>
        </w:trPr>
        <w:tc>
          <w:tcPr>
            <w:tcW w:w="3397" w:type="dxa"/>
          </w:tcPr>
          <w:p w14:paraId="16BE4200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1BF6AFF3" w14:textId="77777777" w:rsidR="001C56AD" w:rsidRDefault="00041D6A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Amps</w:t>
            </w:r>
            <w:r w:rsidR="001C56AD">
              <w:rPr>
                <w:sz w:val="22"/>
                <w:szCs w:val="22"/>
              </w:rPr>
              <w:t xml:space="preserve"> for 3-5 sec</w:t>
            </w:r>
          </w:p>
        </w:tc>
        <w:tc>
          <w:tcPr>
            <w:tcW w:w="3259" w:type="dxa"/>
          </w:tcPr>
          <w:p w14:paraId="61C8CEB9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01616" w14:paraId="78324825" w14:textId="77777777" w:rsidTr="00901616">
        <w:tc>
          <w:tcPr>
            <w:tcW w:w="3397" w:type="dxa"/>
          </w:tcPr>
          <w:p w14:paraId="39EA45A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6B7FC88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203DA6B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72B4D04" w14:textId="77777777" w:rsidTr="00901616">
        <w:tc>
          <w:tcPr>
            <w:tcW w:w="3397" w:type="dxa"/>
          </w:tcPr>
          <w:p w14:paraId="3C06A91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669144F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6E10D79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940674C" w14:textId="77777777" w:rsidTr="00901616">
        <w:tc>
          <w:tcPr>
            <w:tcW w:w="3397" w:type="dxa"/>
          </w:tcPr>
          <w:p w14:paraId="73365CD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2694" w:type="dxa"/>
          </w:tcPr>
          <w:p w14:paraId="0795259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FCEBD4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1536E8B" w14:textId="77777777" w:rsidTr="00901616">
        <w:tc>
          <w:tcPr>
            <w:tcW w:w="3397" w:type="dxa"/>
          </w:tcPr>
          <w:p w14:paraId="76C7971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61FB337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CF1BFA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AFCEBE5" w14:textId="77777777" w:rsidTr="00901616">
        <w:tc>
          <w:tcPr>
            <w:tcW w:w="3397" w:type="dxa"/>
          </w:tcPr>
          <w:p w14:paraId="58C4BFE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2694" w:type="dxa"/>
          </w:tcPr>
          <w:p w14:paraId="0F03195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04EF4A2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697300E" w14:textId="77777777" w:rsidTr="00901616">
        <w:tc>
          <w:tcPr>
            <w:tcW w:w="3397" w:type="dxa"/>
          </w:tcPr>
          <w:p w14:paraId="03F2AAB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2694" w:type="dxa"/>
          </w:tcPr>
          <w:p w14:paraId="0F8B6E4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3120D5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411B5464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508148DC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0AD4F32C" w14:textId="77777777" w:rsidR="00A72549" w:rsidRPr="006770F5" w:rsidRDefault="00A72549" w:rsidP="00A7254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549" w14:paraId="4CF3E291" w14:textId="77777777" w:rsidTr="00DC3511">
        <w:tc>
          <w:tcPr>
            <w:tcW w:w="4675" w:type="dxa"/>
          </w:tcPr>
          <w:p w14:paraId="26818AE5" w14:textId="77777777" w:rsidR="00A72549" w:rsidRPr="003B2DF7" w:rsidRDefault="00A72549" w:rsidP="00DC351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4675" w:type="dxa"/>
          </w:tcPr>
          <w:p w14:paraId="52BA379A" w14:textId="77777777" w:rsidR="00A72549" w:rsidRPr="003B2DF7" w:rsidRDefault="00A72549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  <w:r w:rsidR="00901616">
              <w:rPr>
                <w:szCs w:val="20"/>
              </w:rPr>
              <w:t>/</w:t>
            </w:r>
            <w:r>
              <w:rPr>
                <w:szCs w:val="20"/>
              </w:rPr>
              <w:t>Fail</w:t>
            </w:r>
          </w:p>
        </w:tc>
      </w:tr>
      <w:tr w:rsidR="00901616" w14:paraId="1CBACEB3" w14:textId="77777777" w:rsidTr="00DC3511">
        <w:tc>
          <w:tcPr>
            <w:tcW w:w="4675" w:type="dxa"/>
          </w:tcPr>
          <w:p w14:paraId="4347A36D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4675" w:type="dxa"/>
          </w:tcPr>
          <w:p w14:paraId="2E5562C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17AC70F" w14:textId="77777777" w:rsidTr="00DC3511">
        <w:tc>
          <w:tcPr>
            <w:tcW w:w="4675" w:type="dxa"/>
          </w:tcPr>
          <w:p w14:paraId="4598662B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4675" w:type="dxa"/>
          </w:tcPr>
          <w:p w14:paraId="029461D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2E333C48" w14:textId="77777777" w:rsidR="00A72549" w:rsidRDefault="00A72549" w:rsidP="00A72549">
      <w:pPr>
        <w:pStyle w:val="BodyText"/>
        <w:spacing w:after="60"/>
        <w:ind w:left="0"/>
        <w:rPr>
          <w:b/>
          <w:bCs/>
          <w:szCs w:val="20"/>
        </w:rPr>
      </w:pPr>
    </w:p>
    <w:p w14:paraId="7E9C589D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4F0083A8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61C7B15A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44EBA40F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1F01AF8A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2284CB2F" w14:textId="77777777" w:rsidTr="00C14215">
        <w:tc>
          <w:tcPr>
            <w:tcW w:w="3116" w:type="dxa"/>
          </w:tcPr>
          <w:p w14:paraId="1EB7FDAD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138BA6B3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6F86D420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6B386E2C" w14:textId="77777777" w:rsidTr="00C14215">
        <w:tc>
          <w:tcPr>
            <w:tcW w:w="3116" w:type="dxa"/>
          </w:tcPr>
          <w:p w14:paraId="5B7391C7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7BAC78F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2A9E81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760E93B" w14:textId="77777777" w:rsidTr="00C14215">
        <w:tc>
          <w:tcPr>
            <w:tcW w:w="3116" w:type="dxa"/>
          </w:tcPr>
          <w:p w14:paraId="6EE78F4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4471B75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99294B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44A8C68" w14:textId="77777777" w:rsidTr="00C14215">
        <w:tc>
          <w:tcPr>
            <w:tcW w:w="3116" w:type="dxa"/>
          </w:tcPr>
          <w:p w14:paraId="0BE05CB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3951C1F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08B8A6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E3AF28A" w14:textId="77777777" w:rsidTr="00C14215">
        <w:tc>
          <w:tcPr>
            <w:tcW w:w="3116" w:type="dxa"/>
          </w:tcPr>
          <w:p w14:paraId="4AF9419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5755B5C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E2AE25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5677490F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393AB5BE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1C5B0614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4A358519" w14:textId="77777777" w:rsidTr="00042141">
        <w:tc>
          <w:tcPr>
            <w:tcW w:w="3116" w:type="dxa"/>
          </w:tcPr>
          <w:p w14:paraId="6B04EEC0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37483283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67C6A1AE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0C8AE986" w14:textId="77777777" w:rsidTr="00042141">
        <w:tc>
          <w:tcPr>
            <w:tcW w:w="3116" w:type="dxa"/>
          </w:tcPr>
          <w:p w14:paraId="023FF7B6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6B0EBC9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F668F0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A84C1E5" w14:textId="77777777" w:rsidTr="00042141">
        <w:tc>
          <w:tcPr>
            <w:tcW w:w="3116" w:type="dxa"/>
          </w:tcPr>
          <w:p w14:paraId="482D809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14A9E7B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52AEAF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73583C6" w14:textId="77777777" w:rsidTr="00042141">
        <w:tc>
          <w:tcPr>
            <w:tcW w:w="3116" w:type="dxa"/>
          </w:tcPr>
          <w:p w14:paraId="020F68EE" w14:textId="77777777" w:rsidR="00901616" w:rsidRDefault="00104AEE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f</w:t>
            </w:r>
            <w:r w:rsidR="00C128FF">
              <w:rPr>
                <w:sz w:val="22"/>
                <w:szCs w:val="22"/>
              </w:rPr>
              <w:t xml:space="preserve">, </w:t>
            </w:r>
            <w:r w:rsidR="00901616">
              <w:rPr>
                <w:sz w:val="22"/>
                <w:szCs w:val="22"/>
              </w:rPr>
              <w:t xml:space="preserve">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tension followed by 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243913C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CB9992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32F5D96" w14:textId="77777777" w:rsidTr="00042141">
        <w:tc>
          <w:tcPr>
            <w:tcW w:w="3116" w:type="dxa"/>
          </w:tcPr>
          <w:p w14:paraId="1B0D208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61A53CC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B19431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B261EFB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407F54B5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5AC50861" w14:textId="77777777" w:rsidTr="00042141">
        <w:tc>
          <w:tcPr>
            <w:tcW w:w="3116" w:type="dxa"/>
          </w:tcPr>
          <w:p w14:paraId="6FE16F34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36741AB9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1F31F65D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063C3775" w14:textId="77777777" w:rsidTr="00042141">
        <w:tc>
          <w:tcPr>
            <w:tcW w:w="3116" w:type="dxa"/>
          </w:tcPr>
          <w:p w14:paraId="53DF4CB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388F4D1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C8D5D2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B5DFEC2" w14:textId="77777777" w:rsidTr="00042141">
        <w:tc>
          <w:tcPr>
            <w:tcW w:w="3116" w:type="dxa"/>
          </w:tcPr>
          <w:p w14:paraId="4F28284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529EA63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B5AF46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9B3C010" w14:textId="77777777" w:rsidTr="00042141">
        <w:tc>
          <w:tcPr>
            <w:tcW w:w="3116" w:type="dxa"/>
          </w:tcPr>
          <w:p w14:paraId="40034A4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5945F5B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BF0387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7A1BBE34" w14:textId="77777777" w:rsidTr="00042141">
        <w:tc>
          <w:tcPr>
            <w:tcW w:w="3116" w:type="dxa"/>
          </w:tcPr>
          <w:p w14:paraId="7FDC2FE7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3D26A821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F0CD388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155CBAC4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HAYDEN J WALPOLE" w:date="2022-11-23T12:31:00Z" w:initials="HJW">
    <w:p w14:paraId="127E5E55" w14:textId="77777777" w:rsidR="00274373" w:rsidRDefault="004D5296" w:rsidP="00057BDA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_Brz_TDMSImage("PERF_LOAD","Step_Response_Img_TENS_0"," - </w:t>
      </w:r>
      <w:r w:rsidR="00274373">
        <w:rPr>
          <w:b/>
          <w:bCs/>
          <w:color w:val="404040"/>
        </w:rPr>
        <w:t>Results for Motor One Loaded</w:t>
      </w:r>
      <w:r w:rsidR="00274373">
        <w:rPr>
          <w:color w:val="404040"/>
        </w:rPr>
        <w:t>")</w:t>
      </w:r>
    </w:p>
  </w:comment>
  <w:comment w:id="7" w:author="HAYDEN J WALPOLE" w:date="2022-11-23T11:46:00Z" w:initials="HJW">
    <w:p w14:paraId="14F59B01" w14:textId="77777777" w:rsidR="00A25D47" w:rsidRDefault="00362DC1" w:rsidP="00302F9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_Brz_InsertText("TDMS.Properties.PERF_LOAD..Average_Velocity_Ext_TENS_1","")</w:t>
      </w:r>
    </w:p>
  </w:comment>
  <w:comment w:id="8" w:author="HAYDEN J WALPOLE" w:date="2022-11-23T11:46:00Z" w:initials="HJW">
    <w:p w14:paraId="2D482AB7" w14:textId="77777777" w:rsidR="00A25D47" w:rsidRDefault="00362DC1" w:rsidP="00A7083F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_Brz_InsertText("TDMS.Properties.PERF_LOAD..Average_Velocity_Ext_TENS_1_PF","%&lt;Failed|True&gt;z")</w:t>
      </w:r>
    </w:p>
  </w:comment>
  <w:comment w:id="9" w:author="HAYDEN J WALPOLE" w:date="2022-11-23T11:46:00Z" w:initials="HJW">
    <w:p w14:paraId="449B6E8B" w14:textId="77777777" w:rsidR="00A25D47" w:rsidRDefault="00362DC1" w:rsidP="006A180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_Brz_InsertText("TDMS.Properties.PERF_LOAD..Time_80_Ext_TENS_1","")</w:t>
      </w:r>
    </w:p>
  </w:comment>
  <w:comment w:id="10" w:author="HAYDEN J WALPOLE" w:date="2022-11-23T11:47:00Z" w:initials="HJW">
    <w:p w14:paraId="19ECAFF4" w14:textId="77777777" w:rsidR="00A25D47" w:rsidRDefault="00362DC1" w:rsidP="00ED5FC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_Brz_InsertText("TDMS.Properties.PERF_LOAD..Time_80_Ext_TENS_1_PF","%&lt;Failed|True&gt;z")</w:t>
      </w:r>
    </w:p>
  </w:comment>
  <w:comment w:id="11" w:author="HAYDEN J WALPOLE" w:date="2022-11-23T12:25:00Z" w:initials="HJW">
    <w:p w14:paraId="2826D4DF" w14:textId="77777777" w:rsidR="00A25D47" w:rsidRDefault="004D5296" w:rsidP="006E319D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_Brz_InsertText("TDMS.Properties.PERF_LOAD..Average_Velocity_Ret_TENS_1","")</w:t>
      </w:r>
    </w:p>
  </w:comment>
  <w:comment w:id="12" w:author="HAYDEN J WALPOLE" w:date="2022-11-23T12:25:00Z" w:initials="HJW">
    <w:p w14:paraId="74C12F72" w14:textId="77777777" w:rsidR="00A25D47" w:rsidRDefault="004D5296" w:rsidP="00F72C81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_Brz_InsertText("TDMS.Properties.PERF_LOAD..Average_Velocity_Ret_TENS_1_PF","%&lt;Failed|True&gt;z")</w:t>
      </w:r>
    </w:p>
  </w:comment>
  <w:comment w:id="13" w:author="HAYDEN J WALPOLE" w:date="2022-11-23T12:25:00Z" w:initials="HJW">
    <w:p w14:paraId="324630B6" w14:textId="77777777" w:rsidR="00A25D47" w:rsidRDefault="004D5296" w:rsidP="00374F37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_Brz_InsertText("TDMS.Properties.PERF_LOAD..Time_80_Ret_TENS_1","")</w:t>
      </w:r>
    </w:p>
  </w:comment>
  <w:comment w:id="14" w:author="HAYDEN J WALPOLE" w:date="2022-11-23T12:25:00Z" w:initials="HJW">
    <w:p w14:paraId="49C7792E" w14:textId="77777777" w:rsidR="00A25D47" w:rsidRDefault="004D5296" w:rsidP="00183A6A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_Brz_InsertText("TDMS.Properties.PERF_LOAD..Time_80_Ret_TENS_1_PF","%&lt;Failed|True&gt;z")</w:t>
      </w:r>
    </w:p>
  </w:comment>
  <w:comment w:id="15" w:author="HAYDEN J WALPOLE" w:date="2022-11-23T11:46:00Z" w:initials="HJW">
    <w:p w14:paraId="0480A2FF" w14:textId="77777777" w:rsidR="00A25D47" w:rsidRDefault="0093190E" w:rsidP="0041375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_Brz_InsertText("TDMS.Properties.PERF_LOAD..Average_Velocity_Ext_COMP_1","")</w:t>
      </w:r>
    </w:p>
  </w:comment>
  <w:comment w:id="16" w:author="HAYDEN J WALPOLE" w:date="2022-11-23T11:46:00Z" w:initials="HJW">
    <w:p w14:paraId="55F9B679" w14:textId="77777777" w:rsidR="00A25D47" w:rsidRDefault="0093190E" w:rsidP="00BC32A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_Brz_InsertText("TDMS.Properties.PERF_LOAD..Average_Velocity_Ext_COMP_1_PF","%&lt;Failed|True&gt;z")</w:t>
      </w:r>
    </w:p>
  </w:comment>
  <w:comment w:id="17" w:author="HAYDEN J WALPOLE" w:date="2022-11-23T11:46:00Z" w:initials="HJW">
    <w:p w14:paraId="67DA35BE" w14:textId="77777777" w:rsidR="00A25D47" w:rsidRDefault="0093190E" w:rsidP="002D780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_Brz_InsertText("TDMS.Properties.PERF_LOAD..Time_80_Ext_COMP_1","")</w:t>
      </w:r>
    </w:p>
  </w:comment>
  <w:comment w:id="18" w:author="HAYDEN J WALPOLE" w:date="2022-11-23T11:47:00Z" w:initials="HJW">
    <w:p w14:paraId="394CA88B" w14:textId="77777777" w:rsidR="00A25D47" w:rsidRDefault="0093190E" w:rsidP="002F1052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_Brz_InsertText("TDMS.Properties.PERF_LOAD..Time_80_Ext_COMP_1_PF","%&lt;Failed|True&gt;z")</w:t>
      </w:r>
    </w:p>
  </w:comment>
  <w:comment w:id="19" w:author="HAYDEN J WALPOLE" w:date="2022-11-23T12:25:00Z" w:initials="HJW">
    <w:p w14:paraId="4CEAB343" w14:textId="77777777" w:rsidR="00A25D47" w:rsidRDefault="0093190E" w:rsidP="009546BE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_Brz_InsertText("TDMS.Properties.PERF_LOAD..Average_Velocity_Ret_COMP_1","")</w:t>
      </w:r>
    </w:p>
  </w:comment>
  <w:comment w:id="20" w:author="HAYDEN J WALPOLE" w:date="2022-11-23T12:25:00Z" w:initials="HJW">
    <w:p w14:paraId="62EBF837" w14:textId="77777777" w:rsidR="00A25D47" w:rsidRDefault="0093190E" w:rsidP="001B0F1D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_Brz_InsertText("TDMS.Properties.PERF_LOAD..Average_Velocity_Ret_COMP_1_PF","%&lt;Failed|True&gt;z")</w:t>
      </w:r>
    </w:p>
  </w:comment>
  <w:comment w:id="21" w:author="HAYDEN J WALPOLE" w:date="2022-11-23T12:25:00Z" w:initials="HJW">
    <w:p w14:paraId="119E3EE2" w14:textId="77777777" w:rsidR="00A25D47" w:rsidRDefault="0093190E" w:rsidP="007E7DC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_Brz_InsertText("TDMS.Properties.PERF_LOAD..Time_80_Ret_COMP_1","")</w:t>
      </w:r>
    </w:p>
  </w:comment>
  <w:comment w:id="22" w:author="HAYDEN J WALPOLE" w:date="2022-11-23T12:25:00Z" w:initials="HJW">
    <w:p w14:paraId="7EDF22F7" w14:textId="77777777" w:rsidR="00A25D47" w:rsidRDefault="0093190E" w:rsidP="00C3466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_Brz_InsertText("TDMS.Properties.PERF_LOAD..Time_80_Ret_COMP_1_PF","%&lt;Failed|True&gt;z")</w:t>
      </w:r>
    </w:p>
  </w:comment>
  <w:comment w:id="24" w:author="HAYDEN J WALPOLE" w:date="2022-12-09T14:20:00Z" w:initials="HJW">
    <w:p w14:paraId="514D46C7" w14:textId="77777777" w:rsidR="00B0384C" w:rsidRDefault="00C37425" w:rsidP="00295442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_Brz_BuildTable("PERF_LOAD","1","0","CAPTION", "Freq_TENS_0[f]","%.2f HZ","Phase_TENS_0[f]","%f","Max_Phase_TENS_0[F]","%f","Max_Phase_TENS_0[F]_PF","%&lt;Failed|True&gt;z")</w:t>
      </w:r>
    </w:p>
  </w:comment>
  <w:comment w:id="25" w:author="HAYDEN J WALPOLE" w:date="2022-12-09T14:20:00Z" w:initials="HJW">
    <w:p w14:paraId="1CA1339C" w14:textId="77777777" w:rsidR="00B34EBB" w:rsidRDefault="00B34EBB" w:rsidP="006F40DC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_Brz_BuildTable("PERF_LOAD","1","0","CAPTION", "Freq_COMP_0[f]","%.2f HZ","Phase_COMP_0[f]","%f","Max_Phase_COMP_0[F]","%f","Max_Phase_COMP_0[F]_PF","%&lt;Failed|True&gt;z")</w:t>
      </w:r>
    </w:p>
  </w:comment>
  <w:comment w:id="26" w:author="HAYDEN J WALPOLE" w:date="2022-11-23T13:00:00Z" w:initials="HJW">
    <w:p w14:paraId="6F45B00D" w14:textId="77777777" w:rsidR="00274373" w:rsidRDefault="00120530" w:rsidP="00FA75FC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_Brz_TDMSImage("PERF_LOAD","Step_Response_Img_TENS_2"," - </w:t>
      </w:r>
      <w:r w:rsidR="00274373">
        <w:rPr>
          <w:b/>
          <w:bCs/>
          <w:color w:val="404040"/>
        </w:rPr>
        <w:t>Results for Motor Two Loaded</w:t>
      </w:r>
      <w:r w:rsidR="00274373">
        <w:rPr>
          <w:color w:val="404040"/>
        </w:rPr>
        <w:t>")</w:t>
      </w:r>
    </w:p>
  </w:comment>
  <w:comment w:id="27" w:author="HAYDEN J WALPOLE" w:date="2022-11-23T11:46:00Z" w:initials="HJW">
    <w:p w14:paraId="5F7FCE65" w14:textId="77777777" w:rsidR="00F670C8" w:rsidRDefault="00120530" w:rsidP="00A131E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_Brz_InsertText("TDMS.Properties.PERF_LOAD..Average_Velocity_Ext_TENS_2","")</w:t>
      </w:r>
    </w:p>
  </w:comment>
  <w:comment w:id="28" w:author="HAYDEN J WALPOLE" w:date="2022-11-23T11:46:00Z" w:initials="HJW">
    <w:p w14:paraId="451DD348" w14:textId="77777777" w:rsidR="00F670C8" w:rsidRDefault="00120530" w:rsidP="005063C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_Brz_InsertText("TDMS.Properties.PERF_LOAD..Average_Velocity_Ext_TENS_2_PF","%&lt;Failed|True&gt;z")</w:t>
      </w:r>
    </w:p>
  </w:comment>
  <w:comment w:id="29" w:author="HAYDEN J WALPOLE" w:date="2022-11-23T11:46:00Z" w:initials="HJW">
    <w:p w14:paraId="243F3BC9" w14:textId="77777777" w:rsidR="00F670C8" w:rsidRDefault="00120530" w:rsidP="00866BA8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_Brz_InsertText("TDMS.Properties.PERF_LOAD..Time_80_Ext_TENS_2","")</w:t>
      </w:r>
    </w:p>
  </w:comment>
  <w:comment w:id="30" w:author="HAYDEN J WALPOLE" w:date="2022-11-23T11:47:00Z" w:initials="HJW">
    <w:p w14:paraId="28E56490" w14:textId="77777777" w:rsidR="00F670C8" w:rsidRDefault="00120530" w:rsidP="00362EBF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_Brz_InsertText("TDMS.Properties.PERF_LOAD..Time_80_Ext_TENS_2_PF","%&lt;Failed|True&gt;z")</w:t>
      </w:r>
    </w:p>
  </w:comment>
  <w:comment w:id="31" w:author="HAYDEN J WALPOLE" w:date="2022-11-23T12:25:00Z" w:initials="HJW">
    <w:p w14:paraId="034FBA4A" w14:textId="77777777" w:rsidR="00F670C8" w:rsidRDefault="00120530" w:rsidP="00F54C12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_Brz_InsertText("TDMS.Properties.PERF_LOAD..Average_Velocity_Ret_TENS_2","")</w:t>
      </w:r>
    </w:p>
  </w:comment>
  <w:comment w:id="32" w:author="HAYDEN J WALPOLE" w:date="2022-11-23T12:25:00Z" w:initials="HJW">
    <w:p w14:paraId="24AA516C" w14:textId="77777777" w:rsidR="00F670C8" w:rsidRDefault="00120530" w:rsidP="00CE23FF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_Brz_InsertText("TDMS.Properties.PERF_LOAD..Average_Velocity_Ret_TENS_2_PF","%&lt;Failed|True&gt;z")</w:t>
      </w:r>
    </w:p>
  </w:comment>
  <w:comment w:id="33" w:author="HAYDEN J WALPOLE" w:date="2022-11-23T12:25:00Z" w:initials="HJW">
    <w:p w14:paraId="350259FB" w14:textId="77777777" w:rsidR="00F670C8" w:rsidRDefault="00120530" w:rsidP="00DF7E50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_Brz_InsertText("TDMS.Properties.PERF_LOAD..Time_80_Ret_TENS_2","")</w:t>
      </w:r>
    </w:p>
  </w:comment>
  <w:comment w:id="34" w:author="HAYDEN J WALPOLE" w:date="2022-11-23T12:25:00Z" w:initials="HJW">
    <w:p w14:paraId="3642B013" w14:textId="77777777" w:rsidR="00F670C8" w:rsidRDefault="00120530" w:rsidP="003166BA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_Brz_InsertText("TDMS.Properties.PERF_LOAD..Time_80_Ret_TENS_2_PF","%&lt;Failed|True&gt;z")</w:t>
      </w:r>
    </w:p>
  </w:comment>
  <w:comment w:id="35" w:author="HAYDEN J WALPOLE" w:date="2022-11-23T11:46:00Z" w:initials="HJW">
    <w:p w14:paraId="3769A417" w14:textId="77777777" w:rsidR="00F670C8" w:rsidRDefault="000D39EB" w:rsidP="006154E4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_Brz_InsertText("TDMS.Properties.PERF_LOAD..Average_Velocity_Ext_COMP_2","")</w:t>
      </w:r>
    </w:p>
  </w:comment>
  <w:comment w:id="36" w:author="HAYDEN J WALPOLE" w:date="2022-11-23T11:46:00Z" w:initials="HJW">
    <w:p w14:paraId="6AC8E25D" w14:textId="77777777" w:rsidR="00F670C8" w:rsidRDefault="000D39EB" w:rsidP="001C5A6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_Brz_InsertText("TDMS.Properties.PERF_LOAD..Average_Velocity_Ext_COMP_2_PF","%&lt;Failed|True&gt;z")</w:t>
      </w:r>
    </w:p>
  </w:comment>
  <w:comment w:id="37" w:author="HAYDEN J WALPOLE" w:date="2022-11-23T11:46:00Z" w:initials="HJW">
    <w:p w14:paraId="37A10C16" w14:textId="77777777" w:rsidR="00F670C8" w:rsidRDefault="000D39EB" w:rsidP="00D97344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_Brz_InsertText("TDMS.Properties.PERF_LOAD..Time_80_Ext_COMP_2","")</w:t>
      </w:r>
    </w:p>
  </w:comment>
  <w:comment w:id="38" w:author="HAYDEN J WALPOLE" w:date="2022-11-23T11:47:00Z" w:initials="HJW">
    <w:p w14:paraId="38597D09" w14:textId="77777777" w:rsidR="00F670C8" w:rsidRDefault="000D39EB" w:rsidP="00EF065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_Brz_InsertText("TDMS.Properties.PERF_LOAD..Time_80_Ext_COMP_2_PF","%&lt;Failed|True&gt;z")</w:t>
      </w:r>
    </w:p>
  </w:comment>
  <w:comment w:id="39" w:author="HAYDEN J WALPOLE" w:date="2022-11-23T12:25:00Z" w:initials="HJW">
    <w:p w14:paraId="5C1EA254" w14:textId="77777777" w:rsidR="00F670C8" w:rsidRDefault="000D39EB" w:rsidP="005611DA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_Brz_InsertText("TDMS.Properties.PERF_LOAD..Average_Velocity_Ret_COMP_2","")</w:t>
      </w:r>
    </w:p>
  </w:comment>
  <w:comment w:id="40" w:author="HAYDEN J WALPOLE" w:date="2022-11-23T12:25:00Z" w:initials="HJW">
    <w:p w14:paraId="1E46451D" w14:textId="77777777" w:rsidR="00F670C8" w:rsidRDefault="000D39EB" w:rsidP="001A0F8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_Brz_InsertText("TDMS.Properties.PERF_LOAD..Average_Velocity_Ret_COMP_2_PF","%&lt;Failed|True&gt;z")</w:t>
      </w:r>
    </w:p>
  </w:comment>
  <w:comment w:id="41" w:author="HAYDEN J WALPOLE" w:date="2022-11-23T12:25:00Z" w:initials="HJW">
    <w:p w14:paraId="08D61FC9" w14:textId="77777777" w:rsidR="00F670C8" w:rsidRDefault="000D39EB" w:rsidP="009853F9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_Brz_InsertText("TDMS.Properties.PERF_LOAD..Time_80_Ret_COMP_2","")</w:t>
      </w:r>
    </w:p>
  </w:comment>
  <w:comment w:id="42" w:author="HAYDEN J WALPOLE" w:date="2022-11-23T12:25:00Z" w:initials="HJW">
    <w:p w14:paraId="198E28FB" w14:textId="77777777" w:rsidR="00F670C8" w:rsidRDefault="000D39EB" w:rsidP="00D14941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_Brz_InsertText("TDMS.Properties.PERF_LOAD..Time_80_Ret_COMP_2_PF","%&lt;Failed|True&gt;z")</w:t>
      </w:r>
    </w:p>
  </w:comment>
  <w:comment w:id="43" w:author="HAYDEN J WALPOLE" w:date="2022-12-09T14:20:00Z" w:initials="HJW">
    <w:p w14:paraId="7DC6D92E" w14:textId="77777777" w:rsidR="00B0384C" w:rsidRDefault="00874B95" w:rsidP="000261BC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_Brz_BuildTable("PERF_LOAD","1","0","CAPTION", "Freq_TENS_1[f]","%.2f HZ","Phase_TENS_1[f]","%f","Max_Phase_TENS_1[F]","%f","Max_Phase_TENS_1[F]_PF","%&lt;Failed|True&gt;z")</w:t>
      </w:r>
    </w:p>
  </w:comment>
  <w:comment w:id="44" w:author="HAYDEN J WALPOLE" w:date="2022-12-09T14:20:00Z" w:initials="HJW">
    <w:p w14:paraId="5086BC29" w14:textId="77777777" w:rsidR="00B34EBB" w:rsidRDefault="00B34EBB" w:rsidP="00D20B6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_Brz_BuildTable("PERF_LOAD","1","0","CAPTION", "Freq_COMP_1[f]","%.2f HZ","Phase_COMP_1[f]","%f","Max_Phase_COMP_1[F]","%f","Max_Phase_COMP_1[F]_PF","%&lt;Failed|True&gt;z")</w:t>
      </w:r>
    </w:p>
  </w:comment>
  <w:comment w:id="45" w:author="HAYDEN J WALPOLE" w:date="2022-11-23T12:31:00Z" w:initials="HJW">
    <w:p w14:paraId="5BED53E0" w14:textId="77777777" w:rsidR="00274373" w:rsidRDefault="007A0BF6" w:rsidP="00985DE4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_Brz_TDMSImage("PERF_LOAD","Step_Response_Img_TENS_2"," - </w:t>
      </w:r>
      <w:r w:rsidR="00274373">
        <w:rPr>
          <w:b/>
          <w:bCs/>
          <w:color w:val="404040"/>
        </w:rPr>
        <w:t>Results for Motor Three</w:t>
      </w:r>
      <w:r w:rsidR="00274373">
        <w:rPr>
          <w:color w:val="404040"/>
        </w:rPr>
        <w:t>")</w:t>
      </w:r>
    </w:p>
  </w:comment>
  <w:comment w:id="46" w:author="HAYDEN J WALPOLE" w:date="2022-11-23T11:46:00Z" w:initials="HJW">
    <w:p w14:paraId="3AB79031" w14:textId="77777777" w:rsidR="00F670C8" w:rsidRDefault="007A0BF6" w:rsidP="008535A7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_Brz_InsertText("TDMS.Properties.PERF_LOAD..Average_Velocity_Ext_TENS_3","")</w:t>
      </w:r>
    </w:p>
  </w:comment>
  <w:comment w:id="47" w:author="HAYDEN J WALPOLE" w:date="2022-11-23T11:46:00Z" w:initials="HJW">
    <w:p w14:paraId="2F237D25" w14:textId="77777777" w:rsidR="00F670C8" w:rsidRDefault="007A0BF6" w:rsidP="00B11B42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_Brz_InsertText("TDMS.Properties.PERF_LOAD..Average_Velocity_Ext_TENS_3_PF","%&lt;Failed|True&gt;z")</w:t>
      </w:r>
    </w:p>
  </w:comment>
  <w:comment w:id="48" w:author="HAYDEN J WALPOLE" w:date="2022-11-23T11:46:00Z" w:initials="HJW">
    <w:p w14:paraId="7F84CA02" w14:textId="77777777" w:rsidR="00F670C8" w:rsidRDefault="007A0BF6" w:rsidP="009F3E2B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_Brz_InsertText("TDMS.Properties.PERF_LOAD..Time_80_Ext_TENS_3","")</w:t>
      </w:r>
    </w:p>
  </w:comment>
  <w:comment w:id="49" w:author="HAYDEN J WALPOLE" w:date="2022-11-23T11:47:00Z" w:initials="HJW">
    <w:p w14:paraId="24469934" w14:textId="77777777" w:rsidR="00F670C8" w:rsidRDefault="007A0BF6" w:rsidP="00B0361D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_Brz_InsertText("TDMS.Properties.PERF_LOAD..Time_80_Ext_TENS_3_PF","%&lt;Failed|True&gt;z")</w:t>
      </w:r>
    </w:p>
  </w:comment>
  <w:comment w:id="50" w:author="HAYDEN J WALPOLE" w:date="2022-11-23T12:25:00Z" w:initials="HJW">
    <w:p w14:paraId="437017B6" w14:textId="77777777" w:rsidR="00F670C8" w:rsidRDefault="007A0BF6" w:rsidP="005A34DD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_Brz_InsertText("TDMS.Properties.PERF_LOAD..Average_Velocity_Ret_TENS_3","")</w:t>
      </w:r>
    </w:p>
  </w:comment>
  <w:comment w:id="51" w:author="HAYDEN J WALPOLE" w:date="2022-11-23T12:25:00Z" w:initials="HJW">
    <w:p w14:paraId="3E4A8752" w14:textId="77777777" w:rsidR="00F670C8" w:rsidRDefault="007A0BF6" w:rsidP="00CA254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_Brz_InsertText("TDMS.Properties.PERF_LOAD..Average_Velocity_Ret_TENS_3_PF","%&lt;Failed|True&gt;z")</w:t>
      </w:r>
    </w:p>
  </w:comment>
  <w:comment w:id="52" w:author="HAYDEN J WALPOLE" w:date="2022-11-23T12:25:00Z" w:initials="HJW">
    <w:p w14:paraId="4C362556" w14:textId="77777777" w:rsidR="00F670C8" w:rsidRDefault="007A0BF6" w:rsidP="00E86510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_Brz_InsertText("TDMS.Properties.PERF_LOAD..Time_80_Ret_TENS_3","")</w:t>
      </w:r>
    </w:p>
  </w:comment>
  <w:comment w:id="53" w:author="HAYDEN J WALPOLE" w:date="2022-11-23T12:25:00Z" w:initials="HJW">
    <w:p w14:paraId="54433832" w14:textId="77777777" w:rsidR="00F670C8" w:rsidRDefault="007A0BF6" w:rsidP="00C2608E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_Brz_InsertText("TDMS.Properties.PERF_LOAD..Time_80_Ret_TENS_3_PF","%&lt;Failed|True&gt;z")</w:t>
      </w:r>
    </w:p>
  </w:comment>
  <w:comment w:id="54" w:author="HAYDEN J WALPOLE" w:date="2022-11-23T11:46:00Z" w:initials="HJW">
    <w:p w14:paraId="31CFBBD8" w14:textId="77777777" w:rsidR="00F670C8" w:rsidRDefault="00FE000E" w:rsidP="00061A49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_Brz_InsertText("TDMS.Properties.PERF_LOAD..Average_Velocity_Ext_COMP_3","")</w:t>
      </w:r>
    </w:p>
  </w:comment>
  <w:comment w:id="55" w:author="HAYDEN J WALPOLE" w:date="2022-11-23T11:46:00Z" w:initials="HJW">
    <w:p w14:paraId="0966139B" w14:textId="77777777" w:rsidR="00F670C8" w:rsidRDefault="00FE000E" w:rsidP="001E1DCD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_Brz_InsertText("TDMS.Properties.PERF_LOAD..Average_Velocity_Ext_COMP_3_PF","%&lt;Failed|True&gt;z")</w:t>
      </w:r>
    </w:p>
  </w:comment>
  <w:comment w:id="56" w:author="HAYDEN J WALPOLE" w:date="2022-11-23T11:46:00Z" w:initials="HJW">
    <w:p w14:paraId="2C0AD563" w14:textId="77777777" w:rsidR="00F670C8" w:rsidRDefault="00FE000E" w:rsidP="00262177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_Brz_InsertText("TDMS.Properties.PERF_LOAD..Time_80_Ext_COMP_3","")</w:t>
      </w:r>
    </w:p>
  </w:comment>
  <w:comment w:id="57" w:author="HAYDEN J WALPOLE" w:date="2022-11-23T11:47:00Z" w:initials="HJW">
    <w:p w14:paraId="36A8F3A8" w14:textId="77777777" w:rsidR="00F670C8" w:rsidRDefault="00FE000E" w:rsidP="00582667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_Brz_InsertText("TDMS.Properties.PERF_LOAD..Time_80_Ext_COMP_3_PF","%&lt;Failed|True&gt;z")</w:t>
      </w:r>
    </w:p>
  </w:comment>
  <w:comment w:id="58" w:author="HAYDEN J WALPOLE" w:date="2022-11-23T12:25:00Z" w:initials="HJW">
    <w:p w14:paraId="0A9852D2" w14:textId="77777777" w:rsidR="00F670C8" w:rsidRDefault="00FE000E" w:rsidP="008318D9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_Brz_InsertText("TDMS.Properties.PERF_LOAD..Average_Velocity_Ret_COMP_3","")</w:t>
      </w:r>
    </w:p>
  </w:comment>
  <w:comment w:id="59" w:author="HAYDEN J WALPOLE" w:date="2022-11-23T12:25:00Z" w:initials="HJW">
    <w:p w14:paraId="10ADED27" w14:textId="77777777" w:rsidR="00F670C8" w:rsidRDefault="00FE000E" w:rsidP="00F44845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_Brz_InsertText("TDMS.Properties.PERF_LOAD..Average_Velocity_Ret_COMP_3_PF","%&lt;Failed|True&gt;z")</w:t>
      </w:r>
    </w:p>
  </w:comment>
  <w:comment w:id="60" w:author="HAYDEN J WALPOLE" w:date="2022-11-23T12:25:00Z" w:initials="HJW">
    <w:p w14:paraId="7B6FA0BE" w14:textId="77777777" w:rsidR="00F670C8" w:rsidRDefault="00FE000E" w:rsidP="001640E2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_Brz_InsertText("TDMS.Properties.PERF_LOAD..Time_80_Ret_COMP_3","")</w:t>
      </w:r>
    </w:p>
  </w:comment>
  <w:comment w:id="61" w:author="HAYDEN J WALPOLE" w:date="2022-11-23T12:25:00Z" w:initials="HJW">
    <w:p w14:paraId="0476A658" w14:textId="77777777" w:rsidR="00F670C8" w:rsidRDefault="00FE000E" w:rsidP="003560B8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_Brz_InsertText("TDMS.Properties.PERF_LOAD..Time_80_Ret_COMP_3_PF","%&lt;Failed|True&gt;z")</w:t>
      </w:r>
    </w:p>
  </w:comment>
  <w:comment w:id="62" w:author="HAYDEN J WALPOLE" w:date="2022-12-09T14:20:00Z" w:initials="HJW">
    <w:p w14:paraId="56D82142" w14:textId="77777777" w:rsidR="00B0384C" w:rsidRDefault="00874B95" w:rsidP="00252F54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_Brz_BuildTable("PERF_LOAD","1","0","CAPTION", "Freq_TENS_2[f]","%.2f HZ","Phase_TENS_2[f]","%f","Max_Phase_TENS_2[F]","%f","Max_Phase_TENS_2[F]_PF","%&lt;Failed|True&gt;z")</w:t>
      </w:r>
    </w:p>
  </w:comment>
  <w:comment w:id="63" w:author="HAYDEN J WALPOLE" w:date="2022-12-09T14:20:00Z" w:initials="HJW">
    <w:p w14:paraId="3C80D005" w14:textId="77777777" w:rsidR="00B0384C" w:rsidRDefault="00874B95" w:rsidP="00D50369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_Brz_BuildTable("PERF_LOAD","1","0","CAPTION", "Freq_COMP_2[f]","%.2f HZ","Phase_COMP_2[f]","%f","Max_Phase_COMP_2[F]","%f","Max_Phase_COMP_2[F]_PF","%&lt;Failed|True&gt;z")</w:t>
      </w:r>
    </w:p>
  </w:comment>
  <w:comment w:id="64" w:author="HAYDEN J WALPOLE" w:date="2022-11-23T12:25:00Z" w:initials="HJW">
    <w:p w14:paraId="34B93100" w14:textId="77777777" w:rsidR="00DF3BDA" w:rsidRDefault="00DF3BDA" w:rsidP="00C83B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Result:BRAKE_OFF_Mtr_Ext_Force_1","")</w:t>
      </w:r>
    </w:p>
  </w:comment>
  <w:comment w:id="65" w:author="HAYDEN J WALPOLE" w:date="2022-12-15T13:27:00Z" w:initials="HJW">
    <w:p w14:paraId="3F999708" w14:textId="77777777" w:rsidR="00DF3BDA" w:rsidRDefault="00DF3BDA" w:rsidP="007852B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Result:BRAKE_OFF_Mtr_Ext_Force_PF_1","%&lt;Failed|True&gt;z")</w:t>
      </w:r>
    </w:p>
  </w:comment>
  <w:comment w:id="66" w:author="HAYDEN J WALPOLE" w:date="2022-12-15T13:30:00Z" w:initials="HJW">
    <w:p w14:paraId="0243D312" w14:textId="77777777" w:rsidR="00DF3BDA" w:rsidRDefault="00DF3BDA" w:rsidP="00A646C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Result:BRAKE_OFF_Mtr_Retr_Force_1","")</w:t>
      </w:r>
    </w:p>
  </w:comment>
  <w:comment w:id="67" w:author="HAYDEN J WALPOLE" w:date="2022-12-15T13:29:00Z" w:initials="HJW">
    <w:p w14:paraId="7F04FFC0" w14:textId="77777777" w:rsidR="00DF3BDA" w:rsidRDefault="00DF3BDA" w:rsidP="006223C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Result:BRAKE_OFF_Mtr_Retr_Force_PF_1","%&lt;Failed|True&gt;z")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7E5E55" w15:done="0"/>
  <w15:commentEx w15:paraId="14F59B01" w15:done="0"/>
  <w15:commentEx w15:paraId="2D482AB7" w15:done="0"/>
  <w15:commentEx w15:paraId="449B6E8B" w15:done="0"/>
  <w15:commentEx w15:paraId="19ECAFF4" w15:done="0"/>
  <w15:commentEx w15:paraId="2826D4DF" w15:done="0"/>
  <w15:commentEx w15:paraId="74C12F72" w15:done="0"/>
  <w15:commentEx w15:paraId="324630B6" w15:done="0"/>
  <w15:commentEx w15:paraId="49C7792E" w15:done="0"/>
  <w15:commentEx w15:paraId="0480A2FF" w15:done="0"/>
  <w15:commentEx w15:paraId="55F9B679" w15:done="0"/>
  <w15:commentEx w15:paraId="67DA35BE" w15:done="0"/>
  <w15:commentEx w15:paraId="394CA88B" w15:done="0"/>
  <w15:commentEx w15:paraId="4CEAB343" w15:done="0"/>
  <w15:commentEx w15:paraId="62EBF837" w15:done="0"/>
  <w15:commentEx w15:paraId="119E3EE2" w15:done="0"/>
  <w15:commentEx w15:paraId="7EDF22F7" w15:done="0"/>
  <w15:commentEx w15:paraId="514D46C7" w15:done="0"/>
  <w15:commentEx w15:paraId="1CA1339C" w15:done="0"/>
  <w15:commentEx w15:paraId="6F45B00D" w15:done="0"/>
  <w15:commentEx w15:paraId="5F7FCE65" w15:done="0"/>
  <w15:commentEx w15:paraId="451DD348" w15:done="0"/>
  <w15:commentEx w15:paraId="243F3BC9" w15:done="0"/>
  <w15:commentEx w15:paraId="28E56490" w15:done="0"/>
  <w15:commentEx w15:paraId="034FBA4A" w15:done="0"/>
  <w15:commentEx w15:paraId="24AA516C" w15:done="0"/>
  <w15:commentEx w15:paraId="350259FB" w15:done="0"/>
  <w15:commentEx w15:paraId="3642B013" w15:done="0"/>
  <w15:commentEx w15:paraId="3769A417" w15:done="0"/>
  <w15:commentEx w15:paraId="6AC8E25D" w15:done="0"/>
  <w15:commentEx w15:paraId="37A10C16" w15:done="0"/>
  <w15:commentEx w15:paraId="38597D09" w15:done="0"/>
  <w15:commentEx w15:paraId="5C1EA254" w15:done="0"/>
  <w15:commentEx w15:paraId="1E46451D" w15:done="0"/>
  <w15:commentEx w15:paraId="08D61FC9" w15:done="0"/>
  <w15:commentEx w15:paraId="198E28FB" w15:done="0"/>
  <w15:commentEx w15:paraId="7DC6D92E" w15:done="0"/>
  <w15:commentEx w15:paraId="5086BC29" w15:done="0"/>
  <w15:commentEx w15:paraId="5BED53E0" w15:done="0"/>
  <w15:commentEx w15:paraId="3AB79031" w15:done="0"/>
  <w15:commentEx w15:paraId="2F237D25" w15:done="0"/>
  <w15:commentEx w15:paraId="7F84CA02" w15:done="0"/>
  <w15:commentEx w15:paraId="24469934" w15:done="0"/>
  <w15:commentEx w15:paraId="437017B6" w15:done="0"/>
  <w15:commentEx w15:paraId="3E4A8752" w15:done="0"/>
  <w15:commentEx w15:paraId="4C362556" w15:done="0"/>
  <w15:commentEx w15:paraId="54433832" w15:done="0"/>
  <w15:commentEx w15:paraId="31CFBBD8" w15:done="0"/>
  <w15:commentEx w15:paraId="0966139B" w15:done="0"/>
  <w15:commentEx w15:paraId="2C0AD563" w15:done="0"/>
  <w15:commentEx w15:paraId="36A8F3A8" w15:done="0"/>
  <w15:commentEx w15:paraId="0A9852D2" w15:done="0"/>
  <w15:commentEx w15:paraId="10ADED27" w15:done="0"/>
  <w15:commentEx w15:paraId="7B6FA0BE" w15:done="0"/>
  <w15:commentEx w15:paraId="0476A658" w15:done="0"/>
  <w15:commentEx w15:paraId="56D82142" w15:done="0"/>
  <w15:commentEx w15:paraId="3C80D005" w15:done="0"/>
  <w15:commentEx w15:paraId="34B93100" w15:done="0"/>
  <w15:commentEx w15:paraId="3F999708" w15:done="0"/>
  <w15:commentEx w15:paraId="0243D312" w15:done="0"/>
  <w15:commentEx w15:paraId="7F04FF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8912F" w16cex:dateUtc="2022-11-23T19:31:00Z"/>
  <w16cex:commentExtensible w16cex:durableId="27288695" w16cex:dateUtc="2022-11-23T18:46:00Z"/>
  <w16cex:commentExtensible w16cex:durableId="2728869F" w16cex:dateUtc="2022-11-23T18:46:00Z"/>
  <w16cex:commentExtensible w16cex:durableId="272886AD" w16cex:dateUtc="2022-11-23T18:46:00Z"/>
  <w16cex:commentExtensible w16cex:durableId="272886B9" w16cex:dateUtc="2022-11-23T18:47:00Z"/>
  <w16cex:commentExtensible w16cex:durableId="27288F9C" w16cex:dateUtc="2022-11-23T19:25:00Z"/>
  <w16cex:commentExtensible w16cex:durableId="27288FA2" w16cex:dateUtc="2022-11-23T19:25:00Z"/>
  <w16cex:commentExtensible w16cex:durableId="27288FA8" w16cex:dateUtc="2022-11-23T19:25:00Z"/>
  <w16cex:commentExtensible w16cex:durableId="27288FAE" w16cex:dateUtc="2022-11-23T19:25:00Z"/>
  <w16cex:commentExtensible w16cex:durableId="2731F396" w16cex:dateUtc="2022-11-23T18:46:00Z"/>
  <w16cex:commentExtensible w16cex:durableId="2731F395" w16cex:dateUtc="2022-11-23T18:46:00Z"/>
  <w16cex:commentExtensible w16cex:durableId="2731F394" w16cex:dateUtc="2022-11-23T18:46:00Z"/>
  <w16cex:commentExtensible w16cex:durableId="2731F393" w16cex:dateUtc="2022-11-23T18:47:00Z"/>
  <w16cex:commentExtensible w16cex:durableId="2731F392" w16cex:dateUtc="2022-11-23T19:25:00Z"/>
  <w16cex:commentExtensible w16cex:durableId="2731F391" w16cex:dateUtc="2022-11-23T19:25:00Z"/>
  <w16cex:commentExtensible w16cex:durableId="2731F390" w16cex:dateUtc="2022-11-23T19:25:00Z"/>
  <w16cex:commentExtensible w16cex:durableId="2731F38F" w16cex:dateUtc="2022-11-23T19:25:00Z"/>
  <w16cex:commentExtensible w16cex:durableId="2746BF88" w16cex:dateUtc="2022-12-09T21:20:00Z"/>
  <w16cex:commentExtensible w16cex:durableId="2746C3D7" w16cex:dateUtc="2022-12-09T21:20:00Z"/>
  <w16cex:commentExtensible w16cex:durableId="272897FF" w16cex:dateUtc="2022-11-23T20:00:00Z"/>
  <w16cex:commentExtensible w16cex:durableId="27289849" w16cex:dateUtc="2022-11-23T18:46:00Z"/>
  <w16cex:commentExtensible w16cex:durableId="27289848" w16cex:dateUtc="2022-11-23T18:46:00Z"/>
  <w16cex:commentExtensible w16cex:durableId="27289847" w16cex:dateUtc="2022-11-23T18:46:00Z"/>
  <w16cex:commentExtensible w16cex:durableId="27289846" w16cex:dateUtc="2022-11-23T18:47:00Z"/>
  <w16cex:commentExtensible w16cex:durableId="27289845" w16cex:dateUtc="2022-11-23T19:25:00Z"/>
  <w16cex:commentExtensible w16cex:durableId="27289844" w16cex:dateUtc="2022-11-23T19:25:00Z"/>
  <w16cex:commentExtensible w16cex:durableId="27289843" w16cex:dateUtc="2022-11-23T19:25:00Z"/>
  <w16cex:commentExtensible w16cex:durableId="27289842" w16cex:dateUtc="2022-11-23T19:25:00Z"/>
  <w16cex:commentExtensible w16cex:durableId="2731F678" w16cex:dateUtc="2022-11-23T18:46:00Z"/>
  <w16cex:commentExtensible w16cex:durableId="2731F677" w16cex:dateUtc="2022-11-23T18:46:00Z"/>
  <w16cex:commentExtensible w16cex:durableId="2731F676" w16cex:dateUtc="2022-11-23T18:46:00Z"/>
  <w16cex:commentExtensible w16cex:durableId="2731F675" w16cex:dateUtc="2022-11-23T18:47:00Z"/>
  <w16cex:commentExtensible w16cex:durableId="2731F674" w16cex:dateUtc="2022-11-23T19:25:00Z"/>
  <w16cex:commentExtensible w16cex:durableId="2731F673" w16cex:dateUtc="2022-11-23T19:25:00Z"/>
  <w16cex:commentExtensible w16cex:durableId="2731F672" w16cex:dateUtc="2022-11-23T19:25:00Z"/>
  <w16cex:commentExtensible w16cex:durableId="2731F671" w16cex:dateUtc="2022-11-23T19:25:00Z"/>
  <w16cex:commentExtensible w16cex:durableId="273DC77C" w16cex:dateUtc="2022-12-09T21:20:00Z"/>
  <w16cex:commentExtensible w16cex:durableId="2746C3C1" w16cex:dateUtc="2022-12-09T21:20:00Z"/>
  <w16cex:commentExtensible w16cex:durableId="2728B211" w16cex:dateUtc="2022-11-23T19:31:00Z"/>
  <w16cex:commentExtensible w16cex:durableId="2728B210" w16cex:dateUtc="2022-11-23T18:46:00Z"/>
  <w16cex:commentExtensible w16cex:durableId="2728B20F" w16cex:dateUtc="2022-11-23T18:46:00Z"/>
  <w16cex:commentExtensible w16cex:durableId="2728B20E" w16cex:dateUtc="2022-11-23T18:46:00Z"/>
  <w16cex:commentExtensible w16cex:durableId="2728B20D" w16cex:dateUtc="2022-11-23T18:47:00Z"/>
  <w16cex:commentExtensible w16cex:durableId="2728B20C" w16cex:dateUtc="2022-11-23T19:25:00Z"/>
  <w16cex:commentExtensible w16cex:durableId="2728B20B" w16cex:dateUtc="2022-11-23T19:25:00Z"/>
  <w16cex:commentExtensible w16cex:durableId="2728B20A" w16cex:dateUtc="2022-11-23T19:25:00Z"/>
  <w16cex:commentExtensible w16cex:durableId="2728B209" w16cex:dateUtc="2022-11-23T19:25:00Z"/>
  <w16cex:commentExtensible w16cex:durableId="2731F833" w16cex:dateUtc="2022-11-23T18:46:00Z"/>
  <w16cex:commentExtensible w16cex:durableId="2731F832" w16cex:dateUtc="2022-11-23T18:46:00Z"/>
  <w16cex:commentExtensible w16cex:durableId="2731F831" w16cex:dateUtc="2022-11-23T18:46:00Z"/>
  <w16cex:commentExtensible w16cex:durableId="2731F830" w16cex:dateUtc="2022-11-23T18:47:00Z"/>
  <w16cex:commentExtensible w16cex:durableId="2731F82F" w16cex:dateUtc="2022-11-23T19:25:00Z"/>
  <w16cex:commentExtensible w16cex:durableId="2731F82E" w16cex:dateUtc="2022-11-23T19:25:00Z"/>
  <w16cex:commentExtensible w16cex:durableId="2731F82D" w16cex:dateUtc="2022-11-23T19:25:00Z"/>
  <w16cex:commentExtensible w16cex:durableId="2731F82C" w16cex:dateUtc="2022-11-23T19:25:00Z"/>
  <w16cex:commentExtensible w16cex:durableId="273DC721" w16cex:dateUtc="2022-12-09T21:20:00Z"/>
  <w16cex:commentExtensible w16cex:durableId="273DC760" w16cex:dateUtc="2022-12-09T21:20:00Z"/>
  <w16cex:commentExtensible w16cex:durableId="27459E9D" w16cex:dateUtc="2022-11-23T19:25:00Z"/>
  <w16cex:commentExtensible w16cex:durableId="27459F54" w16cex:dateUtc="2022-12-15T20:27:00Z"/>
  <w16cex:commentExtensible w16cex:durableId="27459FEA" w16cex:dateUtc="2022-12-15T20:30:00Z"/>
  <w16cex:commentExtensible w16cex:durableId="27459FBE" w16cex:dateUtc="2022-12-15T2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7E5E55" w16cid:durableId="2728912F"/>
  <w16cid:commentId w16cid:paraId="14F59B01" w16cid:durableId="27288695"/>
  <w16cid:commentId w16cid:paraId="2D482AB7" w16cid:durableId="2728869F"/>
  <w16cid:commentId w16cid:paraId="449B6E8B" w16cid:durableId="272886AD"/>
  <w16cid:commentId w16cid:paraId="19ECAFF4" w16cid:durableId="272886B9"/>
  <w16cid:commentId w16cid:paraId="2826D4DF" w16cid:durableId="27288F9C"/>
  <w16cid:commentId w16cid:paraId="74C12F72" w16cid:durableId="27288FA2"/>
  <w16cid:commentId w16cid:paraId="324630B6" w16cid:durableId="27288FA8"/>
  <w16cid:commentId w16cid:paraId="49C7792E" w16cid:durableId="27288FAE"/>
  <w16cid:commentId w16cid:paraId="0480A2FF" w16cid:durableId="2731F396"/>
  <w16cid:commentId w16cid:paraId="55F9B679" w16cid:durableId="2731F395"/>
  <w16cid:commentId w16cid:paraId="67DA35BE" w16cid:durableId="2731F394"/>
  <w16cid:commentId w16cid:paraId="394CA88B" w16cid:durableId="2731F393"/>
  <w16cid:commentId w16cid:paraId="4CEAB343" w16cid:durableId="2731F392"/>
  <w16cid:commentId w16cid:paraId="62EBF837" w16cid:durableId="2731F391"/>
  <w16cid:commentId w16cid:paraId="119E3EE2" w16cid:durableId="2731F390"/>
  <w16cid:commentId w16cid:paraId="7EDF22F7" w16cid:durableId="2731F38F"/>
  <w16cid:commentId w16cid:paraId="514D46C7" w16cid:durableId="2746BF88"/>
  <w16cid:commentId w16cid:paraId="1CA1339C" w16cid:durableId="2746C3D7"/>
  <w16cid:commentId w16cid:paraId="6F45B00D" w16cid:durableId="272897FF"/>
  <w16cid:commentId w16cid:paraId="5F7FCE65" w16cid:durableId="27289849"/>
  <w16cid:commentId w16cid:paraId="451DD348" w16cid:durableId="27289848"/>
  <w16cid:commentId w16cid:paraId="243F3BC9" w16cid:durableId="27289847"/>
  <w16cid:commentId w16cid:paraId="28E56490" w16cid:durableId="27289846"/>
  <w16cid:commentId w16cid:paraId="034FBA4A" w16cid:durableId="27289845"/>
  <w16cid:commentId w16cid:paraId="24AA516C" w16cid:durableId="27289844"/>
  <w16cid:commentId w16cid:paraId="350259FB" w16cid:durableId="27289843"/>
  <w16cid:commentId w16cid:paraId="3642B013" w16cid:durableId="27289842"/>
  <w16cid:commentId w16cid:paraId="3769A417" w16cid:durableId="2731F678"/>
  <w16cid:commentId w16cid:paraId="6AC8E25D" w16cid:durableId="2731F677"/>
  <w16cid:commentId w16cid:paraId="37A10C16" w16cid:durableId="2731F676"/>
  <w16cid:commentId w16cid:paraId="38597D09" w16cid:durableId="2731F675"/>
  <w16cid:commentId w16cid:paraId="5C1EA254" w16cid:durableId="2731F674"/>
  <w16cid:commentId w16cid:paraId="1E46451D" w16cid:durableId="2731F673"/>
  <w16cid:commentId w16cid:paraId="08D61FC9" w16cid:durableId="2731F672"/>
  <w16cid:commentId w16cid:paraId="198E28FB" w16cid:durableId="2731F671"/>
  <w16cid:commentId w16cid:paraId="7DC6D92E" w16cid:durableId="273DC77C"/>
  <w16cid:commentId w16cid:paraId="5086BC29" w16cid:durableId="2746C3C1"/>
  <w16cid:commentId w16cid:paraId="5BED53E0" w16cid:durableId="2728B211"/>
  <w16cid:commentId w16cid:paraId="3AB79031" w16cid:durableId="2728B210"/>
  <w16cid:commentId w16cid:paraId="2F237D25" w16cid:durableId="2728B20F"/>
  <w16cid:commentId w16cid:paraId="7F84CA02" w16cid:durableId="2728B20E"/>
  <w16cid:commentId w16cid:paraId="24469934" w16cid:durableId="2728B20D"/>
  <w16cid:commentId w16cid:paraId="437017B6" w16cid:durableId="2728B20C"/>
  <w16cid:commentId w16cid:paraId="3E4A8752" w16cid:durableId="2728B20B"/>
  <w16cid:commentId w16cid:paraId="4C362556" w16cid:durableId="2728B20A"/>
  <w16cid:commentId w16cid:paraId="54433832" w16cid:durableId="2728B209"/>
  <w16cid:commentId w16cid:paraId="31CFBBD8" w16cid:durableId="2731F833"/>
  <w16cid:commentId w16cid:paraId="0966139B" w16cid:durableId="2731F832"/>
  <w16cid:commentId w16cid:paraId="2C0AD563" w16cid:durableId="2731F831"/>
  <w16cid:commentId w16cid:paraId="36A8F3A8" w16cid:durableId="2731F830"/>
  <w16cid:commentId w16cid:paraId="0A9852D2" w16cid:durableId="2731F82F"/>
  <w16cid:commentId w16cid:paraId="10ADED27" w16cid:durableId="2731F82E"/>
  <w16cid:commentId w16cid:paraId="7B6FA0BE" w16cid:durableId="2731F82D"/>
  <w16cid:commentId w16cid:paraId="0476A658" w16cid:durableId="2731F82C"/>
  <w16cid:commentId w16cid:paraId="56D82142" w16cid:durableId="273DC721"/>
  <w16cid:commentId w16cid:paraId="3C80D005" w16cid:durableId="273DC760"/>
  <w16cid:commentId w16cid:paraId="34B93100" w16cid:durableId="27459E9D"/>
  <w16cid:commentId w16cid:paraId="3F999708" w16cid:durableId="27459F54"/>
  <w16cid:commentId w16cid:paraId="0243D312" w16cid:durableId="27459FEA"/>
  <w16cid:commentId w16cid:paraId="7F04FFC0" w16cid:durableId="27459F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A051" w14:textId="77777777" w:rsidR="00773B9B" w:rsidRDefault="00773B9B">
      <w:pPr>
        <w:spacing w:after="0" w:line="240" w:lineRule="auto"/>
      </w:pPr>
      <w:r>
        <w:separator/>
      </w:r>
    </w:p>
  </w:endnote>
  <w:endnote w:type="continuationSeparator" w:id="0">
    <w:p w14:paraId="01E14739" w14:textId="77777777" w:rsidR="00773B9B" w:rsidRDefault="00773B9B">
      <w:pPr>
        <w:spacing w:after="0" w:line="240" w:lineRule="auto"/>
      </w:pPr>
      <w:r>
        <w:continuationSeparator/>
      </w:r>
    </w:p>
  </w:endnote>
  <w:endnote w:type="continuationNotice" w:id="1">
    <w:p w14:paraId="5E6A94D0" w14:textId="77777777" w:rsidR="00773B9B" w:rsidRDefault="00773B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0471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0252231E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2419F4FE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2FA4F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DB9FF7F" wp14:editId="338B570C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D9725A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86025" w14:textId="77777777" w:rsidR="00773B9B" w:rsidRDefault="00773B9B">
      <w:pPr>
        <w:spacing w:after="0" w:line="240" w:lineRule="auto"/>
      </w:pPr>
      <w:r>
        <w:separator/>
      </w:r>
    </w:p>
  </w:footnote>
  <w:footnote w:type="continuationSeparator" w:id="0">
    <w:p w14:paraId="76141EEA" w14:textId="77777777" w:rsidR="00773B9B" w:rsidRDefault="00773B9B">
      <w:pPr>
        <w:spacing w:after="0" w:line="240" w:lineRule="auto"/>
      </w:pPr>
      <w:r>
        <w:continuationSeparator/>
      </w:r>
    </w:p>
  </w:footnote>
  <w:footnote w:type="continuationNotice" w:id="1">
    <w:p w14:paraId="0F2B0DFE" w14:textId="77777777" w:rsidR="00773B9B" w:rsidRDefault="00773B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7545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71C8AC3D" wp14:editId="3A849A85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311EBF3E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EB73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0C28AB9F" wp14:editId="0F4CBB4C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3E1C5FD3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E917813"/>
    <w:multiLevelType w:val="hybridMultilevel"/>
    <w:tmpl w:val="0E2E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5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6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4"/>
  </w:num>
  <w:num w:numId="11" w16cid:durableId="382605306">
    <w:abstractNumId w:val="34"/>
  </w:num>
  <w:num w:numId="12" w16cid:durableId="1520503145">
    <w:abstractNumId w:val="41"/>
  </w:num>
  <w:num w:numId="13" w16cid:durableId="1567716057">
    <w:abstractNumId w:val="5"/>
  </w:num>
  <w:num w:numId="14" w16cid:durableId="31928408">
    <w:abstractNumId w:val="42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3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5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40"/>
  </w:num>
  <w:num w:numId="46" w16cid:durableId="362825002">
    <w:abstractNumId w:val="7"/>
  </w:num>
  <w:num w:numId="47" w16cid:durableId="253973082">
    <w:abstractNumId w:val="39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YDEN J WALPOLE">
    <w15:presenceInfo w15:providerId="None" w15:userId="HAYDEN J WALPO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17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9FA"/>
    <w:rsid w:val="00072994"/>
    <w:rsid w:val="00072C6F"/>
    <w:rsid w:val="00073090"/>
    <w:rsid w:val="000731C2"/>
    <w:rsid w:val="000753EE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B09AA"/>
    <w:rsid w:val="000B139F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52B6"/>
    <w:rsid w:val="000E538E"/>
    <w:rsid w:val="000E6351"/>
    <w:rsid w:val="000E697B"/>
    <w:rsid w:val="000F0F2B"/>
    <w:rsid w:val="000F6B92"/>
    <w:rsid w:val="000F6E53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20F7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1A1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373"/>
    <w:rsid w:val="00274897"/>
    <w:rsid w:val="00275617"/>
    <w:rsid w:val="00275F8B"/>
    <w:rsid w:val="0027D07F"/>
    <w:rsid w:val="002803C6"/>
    <w:rsid w:val="0028124C"/>
    <w:rsid w:val="00282E84"/>
    <w:rsid w:val="002849A6"/>
    <w:rsid w:val="00284BF4"/>
    <w:rsid w:val="0028526D"/>
    <w:rsid w:val="00285281"/>
    <w:rsid w:val="00286BCE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7FF"/>
    <w:rsid w:val="002F7D8D"/>
    <w:rsid w:val="00303534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51966"/>
    <w:rsid w:val="00354939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34F1"/>
    <w:rsid w:val="00384AFA"/>
    <w:rsid w:val="00385336"/>
    <w:rsid w:val="00385E07"/>
    <w:rsid w:val="00386778"/>
    <w:rsid w:val="00387E36"/>
    <w:rsid w:val="0039064F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D1A65"/>
    <w:rsid w:val="003D24AD"/>
    <w:rsid w:val="003D2E97"/>
    <w:rsid w:val="003D34BF"/>
    <w:rsid w:val="003D55C9"/>
    <w:rsid w:val="003D7AB8"/>
    <w:rsid w:val="003E1CB6"/>
    <w:rsid w:val="003E587C"/>
    <w:rsid w:val="003E5FB1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0FCF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71D3A"/>
    <w:rsid w:val="00472242"/>
    <w:rsid w:val="004731CA"/>
    <w:rsid w:val="004733C6"/>
    <w:rsid w:val="00476529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5A5E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6A80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2636"/>
    <w:rsid w:val="0052305C"/>
    <w:rsid w:val="0052388E"/>
    <w:rsid w:val="00524CF6"/>
    <w:rsid w:val="005255FC"/>
    <w:rsid w:val="0052669D"/>
    <w:rsid w:val="00526C55"/>
    <w:rsid w:val="005271EE"/>
    <w:rsid w:val="00531B70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2FB0"/>
    <w:rsid w:val="005A4ADB"/>
    <w:rsid w:val="005A5AB0"/>
    <w:rsid w:val="005B087B"/>
    <w:rsid w:val="005B273D"/>
    <w:rsid w:val="005B3363"/>
    <w:rsid w:val="005B3C12"/>
    <w:rsid w:val="005B66A7"/>
    <w:rsid w:val="005B7A5A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3C80"/>
    <w:rsid w:val="006042CB"/>
    <w:rsid w:val="00605420"/>
    <w:rsid w:val="00606123"/>
    <w:rsid w:val="00606FE7"/>
    <w:rsid w:val="0060760D"/>
    <w:rsid w:val="0061015B"/>
    <w:rsid w:val="00613F1C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A0C"/>
    <w:rsid w:val="006A4BC1"/>
    <w:rsid w:val="006A50AB"/>
    <w:rsid w:val="006A6F1C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D0D09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5867"/>
    <w:rsid w:val="00725CD3"/>
    <w:rsid w:val="00726D77"/>
    <w:rsid w:val="00733273"/>
    <w:rsid w:val="0073376B"/>
    <w:rsid w:val="00734BD3"/>
    <w:rsid w:val="00734E50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935"/>
    <w:rsid w:val="00764D89"/>
    <w:rsid w:val="007654F4"/>
    <w:rsid w:val="0076595D"/>
    <w:rsid w:val="007659B7"/>
    <w:rsid w:val="00765FA7"/>
    <w:rsid w:val="00771DC2"/>
    <w:rsid w:val="0077363A"/>
    <w:rsid w:val="00773B9B"/>
    <w:rsid w:val="007754F3"/>
    <w:rsid w:val="00780958"/>
    <w:rsid w:val="00781108"/>
    <w:rsid w:val="0078221E"/>
    <w:rsid w:val="00782BC2"/>
    <w:rsid w:val="00782BE5"/>
    <w:rsid w:val="007841BE"/>
    <w:rsid w:val="00784300"/>
    <w:rsid w:val="00784682"/>
    <w:rsid w:val="00785A37"/>
    <w:rsid w:val="00785DD0"/>
    <w:rsid w:val="00791F56"/>
    <w:rsid w:val="00793CEE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AED"/>
    <w:rsid w:val="00803F2F"/>
    <w:rsid w:val="008043D9"/>
    <w:rsid w:val="00805090"/>
    <w:rsid w:val="00805667"/>
    <w:rsid w:val="0081435A"/>
    <w:rsid w:val="0082074B"/>
    <w:rsid w:val="00820C08"/>
    <w:rsid w:val="008228FB"/>
    <w:rsid w:val="00823994"/>
    <w:rsid w:val="00824CF7"/>
    <w:rsid w:val="00826762"/>
    <w:rsid w:val="0083032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3533"/>
    <w:rsid w:val="0091402E"/>
    <w:rsid w:val="0091462D"/>
    <w:rsid w:val="009148AF"/>
    <w:rsid w:val="009161F1"/>
    <w:rsid w:val="00916DC2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5A87"/>
    <w:rsid w:val="009E7466"/>
    <w:rsid w:val="009E7D15"/>
    <w:rsid w:val="009E7D63"/>
    <w:rsid w:val="009F0AE2"/>
    <w:rsid w:val="009F0D5B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771D"/>
    <w:rsid w:val="00A17E7B"/>
    <w:rsid w:val="00A216A1"/>
    <w:rsid w:val="00A21AED"/>
    <w:rsid w:val="00A223C6"/>
    <w:rsid w:val="00A229FB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3674"/>
    <w:rsid w:val="00B4580E"/>
    <w:rsid w:val="00B4583A"/>
    <w:rsid w:val="00B45A74"/>
    <w:rsid w:val="00B47260"/>
    <w:rsid w:val="00B508D0"/>
    <w:rsid w:val="00B51664"/>
    <w:rsid w:val="00B516A1"/>
    <w:rsid w:val="00B55262"/>
    <w:rsid w:val="00B57EBA"/>
    <w:rsid w:val="00B61E64"/>
    <w:rsid w:val="00B63404"/>
    <w:rsid w:val="00B63EB2"/>
    <w:rsid w:val="00B641EF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524"/>
    <w:rsid w:val="00BB09C5"/>
    <w:rsid w:val="00BB163D"/>
    <w:rsid w:val="00BB55EC"/>
    <w:rsid w:val="00BB5653"/>
    <w:rsid w:val="00BB5D63"/>
    <w:rsid w:val="00BB756E"/>
    <w:rsid w:val="00BB7FAC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C83"/>
    <w:rsid w:val="00C23A6E"/>
    <w:rsid w:val="00C23E6C"/>
    <w:rsid w:val="00C25BB8"/>
    <w:rsid w:val="00C269B2"/>
    <w:rsid w:val="00C30F7B"/>
    <w:rsid w:val="00C31756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77DB"/>
    <w:rsid w:val="00C51711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D32"/>
    <w:rsid w:val="00CA2914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580"/>
    <w:rsid w:val="00D9496B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F51"/>
    <w:rsid w:val="00E224B5"/>
    <w:rsid w:val="00E23FF6"/>
    <w:rsid w:val="00E25233"/>
    <w:rsid w:val="00E26139"/>
    <w:rsid w:val="00E26FB3"/>
    <w:rsid w:val="00E27E2D"/>
    <w:rsid w:val="00E3001D"/>
    <w:rsid w:val="00E30DA7"/>
    <w:rsid w:val="00E350E1"/>
    <w:rsid w:val="00E35618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2C4"/>
    <w:rsid w:val="00E604CE"/>
    <w:rsid w:val="00E60E69"/>
    <w:rsid w:val="00E61100"/>
    <w:rsid w:val="00E61FFF"/>
    <w:rsid w:val="00E6263E"/>
    <w:rsid w:val="00E64B4A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57"/>
    <w:rsid w:val="00E826BD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0D2D"/>
    <w:rsid w:val="00EB1910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F0056A"/>
    <w:rsid w:val="00F00ACE"/>
    <w:rsid w:val="00F02A79"/>
    <w:rsid w:val="00F02C7D"/>
    <w:rsid w:val="00F041AF"/>
    <w:rsid w:val="00F04E8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814"/>
    <w:rsid w:val="00FD226A"/>
    <w:rsid w:val="00FD27D9"/>
    <w:rsid w:val="00FD2E29"/>
    <w:rsid w:val="00FD3AC4"/>
    <w:rsid w:val="00FD3BDA"/>
    <w:rsid w:val="00FD4B3B"/>
    <w:rsid w:val="00FD7C08"/>
    <w:rsid w:val="00FD7E54"/>
    <w:rsid w:val="00FE000E"/>
    <w:rsid w:val="00FE19EE"/>
    <w:rsid w:val="00FE1DB0"/>
    <w:rsid w:val="00FE2674"/>
    <w:rsid w:val="00FE2DD9"/>
    <w:rsid w:val="00FE313C"/>
    <w:rsid w:val="00FE4236"/>
    <w:rsid w:val="00FE53FF"/>
    <w:rsid w:val="00FE6112"/>
    <w:rsid w:val="00FE6F8B"/>
    <w:rsid w:val="00FE7867"/>
    <w:rsid w:val="00FF0289"/>
    <w:rsid w:val="00FF11A5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6F82F"/>
  <w15:chartTrackingRefBased/>
  <w15:docId w15:val="{64486B63-1049-493C-858E-ABE6C5CB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SKYRI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20</TotalTime>
  <Pages>17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2022-11-15T20:03:00Z</cp:lastPrinted>
  <dcterms:created xsi:type="dcterms:W3CDTF">2022-12-29T20:43:00Z</dcterms:created>
  <dcterms:modified xsi:type="dcterms:W3CDTF">2022-12-29T21:55:00Z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