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23CF" w14:textId="77777777" w:rsidR="00857ECD" w:rsidRDefault="00857ECD" w:rsidP="00E57C30">
      <w:pPr>
        <w:pStyle w:val="BodyText"/>
        <w:spacing w:after="60"/>
        <w:rPr>
          <w:szCs w:val="20"/>
        </w:rPr>
      </w:pPr>
    </w:p>
    <w:p w14:paraId="731FA83E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Acceptance Test Data Sheets</w:t>
      </w:r>
    </w:p>
    <w:p w14:paraId="20864FE1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5BB3403B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06B3FAF1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41AEAB6B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64F306BA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5A560C1F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9"/>
        <w:gridCol w:w="4151"/>
      </w:tblGrid>
      <w:tr w:rsidR="005D5492" w14:paraId="2E414C02" w14:textId="77777777" w:rsidTr="005D5492">
        <w:tc>
          <w:tcPr>
            <w:tcW w:w="4675" w:type="dxa"/>
          </w:tcPr>
          <w:p w14:paraId="321BF973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4675" w:type="dxa"/>
          </w:tcPr>
          <w:p w14:paraId="763D71BD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</w:tr>
      <w:tr w:rsidR="005D5492" w14:paraId="220D90F8" w14:textId="77777777" w:rsidTr="005D5492">
        <w:tc>
          <w:tcPr>
            <w:tcW w:w="4675" w:type="dxa"/>
          </w:tcPr>
          <w:p w14:paraId="1A0DB561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AF41D1D" w14:textId="77777777" w:rsidR="005D5492" w:rsidRDefault="005E694A" w:rsidP="005E694A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BA5BE0">
              <w:rPr>
                <w:sz w:val="28"/>
                <w:szCs w:val="28"/>
              </w:rPr>
              <w:t>12</w:t>
            </w:r>
          </w:p>
        </w:tc>
      </w:tr>
    </w:tbl>
    <w:p w14:paraId="7D7F2CBE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12E46D23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603B91C8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68549D17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11B69BA" w14:textId="77777777" w:rsidR="0079673B" w:rsidRDefault="007967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B3CD66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03DBB12D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1E28CD23" w14:textId="77777777" w:rsidR="009F51BC" w:rsidRDefault="004D5296" w:rsidP="009F51BC">
      <w:pPr>
        <w:pStyle w:val="BodyText"/>
        <w:spacing w:after="60"/>
        <w:ind w:left="360" w:firstLine="720"/>
        <w:rPr>
          <w:b/>
          <w:bCs/>
          <w:szCs w:val="20"/>
        </w:rPr>
      </w:pPr>
      <w:r>
        <w:rPr>
          <w:szCs w:val="20"/>
        </w:rPr>
        <w:t>6.1</w:t>
      </w:r>
      <w:r w:rsidR="005D5492">
        <w:rPr>
          <w:szCs w:val="20"/>
        </w:rPr>
        <w:t xml:space="preserve">. </w:t>
      </w:r>
      <w:r w:rsidR="005D5492" w:rsidRPr="00A57E0A">
        <w:rPr>
          <w:b/>
          <w:bCs/>
          <w:szCs w:val="20"/>
        </w:rPr>
        <w:t>Visual Examination of the Product</w:t>
      </w:r>
      <w:bookmarkStart w:id="0" w:name="_Hlk122079207"/>
    </w:p>
    <w:p w14:paraId="1E527DA0" w14:textId="77777777" w:rsidR="00A36663" w:rsidRPr="00A36663" w:rsidRDefault="00A36663" w:rsidP="00062FE3">
      <w:pPr>
        <w:pStyle w:val="BodyText"/>
        <w:spacing w:after="60"/>
        <w:ind w:left="0"/>
        <w:rPr>
          <w:b/>
          <w:bCs/>
          <w:color w:val="CE990B" w:themeColor="accent3" w:themeShade="BF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935"/>
        <w:gridCol w:w="2335"/>
      </w:tblGrid>
      <w:tr w:rsidR="009F51BC" w14:paraId="223FAD71" w14:textId="77777777" w:rsidTr="00BA5BE0">
        <w:tc>
          <w:tcPr>
            <w:tcW w:w="5935" w:type="dxa"/>
          </w:tcPr>
          <w:bookmarkEnd w:id="0"/>
          <w:p w14:paraId="5DAA28A8" w14:textId="77777777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335" w:type="dxa"/>
            <w:shd w:val="solid" w:color="B9FF93" w:fill="auto"/>
          </w:tcPr>
          <w:p w14:paraId="63E6A473" w14:textId="69EFC9DE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  <w:r w:rsidR="00BA5BE0">
              <w:rPr>
                <w:szCs w:val="20"/>
              </w:rPr>
              <w:t>True</w:t>
            </w:r>
          </w:p>
        </w:tc>
      </w:tr>
    </w:tbl>
    <w:p w14:paraId="7FED7D79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54F3785A" w14:textId="77777777" w:rsidR="009F51BC" w:rsidRPr="009F51BC" w:rsidRDefault="004D5296" w:rsidP="009F51BC">
      <w:pPr>
        <w:pStyle w:val="BodyText"/>
        <w:spacing w:after="60"/>
        <w:rPr>
          <w:b/>
          <w:bCs/>
          <w:szCs w:val="20"/>
        </w:rPr>
      </w:pPr>
      <w:proofErr w:type="gramStart"/>
      <w:r>
        <w:rPr>
          <w:szCs w:val="20"/>
        </w:rPr>
        <w:t>6.2</w:t>
      </w:r>
      <w:r w:rsidR="00134C4E">
        <w:rPr>
          <w:szCs w:val="20"/>
        </w:rPr>
        <w:t xml:space="preserve"> </w:t>
      </w:r>
      <w:r w:rsidR="008F4C3E">
        <w:rPr>
          <w:szCs w:val="20"/>
        </w:rPr>
        <w:t xml:space="preserve"> </w:t>
      </w:r>
      <w:r w:rsidR="00571D0C" w:rsidRPr="00A57E0A">
        <w:rPr>
          <w:b/>
          <w:bCs/>
          <w:szCs w:val="20"/>
        </w:rPr>
        <w:t>Weight</w:t>
      </w:r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0"/>
        <w:gridCol w:w="4130"/>
      </w:tblGrid>
      <w:tr w:rsidR="009F51BC" w14:paraId="269F5882" w14:textId="77777777" w:rsidTr="009F51BC">
        <w:tc>
          <w:tcPr>
            <w:tcW w:w="4675" w:type="dxa"/>
          </w:tcPr>
          <w:p w14:paraId="1B5CF608" w14:textId="77777777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weight should not exceed 10 </w:t>
            </w:r>
            <w:proofErr w:type="spellStart"/>
            <w:r>
              <w:rPr>
                <w:szCs w:val="20"/>
              </w:rPr>
              <w:t>lbs</w:t>
            </w:r>
            <w:proofErr w:type="spellEnd"/>
            <w:r>
              <w:rPr>
                <w:szCs w:val="20"/>
              </w:rPr>
              <w:t xml:space="preserve">                       </w:t>
            </w:r>
          </w:p>
        </w:tc>
        <w:tc>
          <w:tcPr>
            <w:tcW w:w="4675" w:type="dxa"/>
          </w:tcPr>
          <w:p w14:paraId="58574282" w14:textId="21FE9736" w:rsidR="009F51BC" w:rsidRDefault="009F51BC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actual weight    </w:t>
            </w:r>
            <w:r w:rsidR="00BA5BE0">
              <w:rPr>
                <w:szCs w:val="20"/>
              </w:rPr>
              <w:t>8.2</w:t>
            </w:r>
            <w:r>
              <w:rPr>
                <w:szCs w:val="20"/>
              </w:rPr>
              <w:t xml:space="preserve">   </w:t>
            </w:r>
            <w:proofErr w:type="spellStart"/>
            <w:r>
              <w:rPr>
                <w:szCs w:val="20"/>
              </w:rPr>
              <w:t>lbs</w:t>
            </w:r>
            <w:proofErr w:type="spellEnd"/>
            <w:r>
              <w:rPr>
                <w:szCs w:val="20"/>
              </w:rPr>
              <w:t xml:space="preserve">                            </w:t>
            </w:r>
          </w:p>
        </w:tc>
      </w:tr>
    </w:tbl>
    <w:p w14:paraId="4A13408D" w14:textId="77777777" w:rsidR="00463DD7" w:rsidRDefault="00463DD7" w:rsidP="009F51BC">
      <w:pPr>
        <w:pStyle w:val="BodyText"/>
        <w:spacing w:after="60"/>
        <w:ind w:left="0"/>
        <w:rPr>
          <w:szCs w:val="20"/>
        </w:rPr>
      </w:pPr>
    </w:p>
    <w:p w14:paraId="5FA04C72" w14:textId="77777777" w:rsidR="00463DD7" w:rsidRPr="00B7469E" w:rsidRDefault="004D5296" w:rsidP="009F51BC">
      <w:pPr>
        <w:pStyle w:val="BodyText"/>
        <w:spacing w:after="60"/>
        <w:rPr>
          <w:b/>
          <w:bCs/>
          <w:color w:val="FF0000"/>
          <w:szCs w:val="20"/>
        </w:rPr>
      </w:pPr>
      <w:r>
        <w:rPr>
          <w:b/>
          <w:bCs/>
          <w:szCs w:val="20"/>
        </w:rPr>
        <w:t xml:space="preserve">6.3 </w:t>
      </w:r>
      <w:r w:rsidR="00463DD7" w:rsidRPr="00A57E0A">
        <w:rPr>
          <w:b/>
          <w:bCs/>
          <w:szCs w:val="20"/>
        </w:rPr>
        <w:t>Bonding</w:t>
      </w:r>
      <w:r w:rsidR="00B7469E">
        <w:rPr>
          <w:b/>
          <w:bCs/>
          <w:szCs w:val="20"/>
        </w:rPr>
        <w:t xml:space="preserve">   </w:t>
      </w:r>
      <w:r w:rsidR="00B7469E" w:rsidRPr="00B7469E">
        <w:rPr>
          <w:b/>
          <w:bCs/>
          <w:color w:val="FF0000"/>
          <w:szCs w:val="20"/>
        </w:rPr>
        <w:t xml:space="preserve">Do we need a </w:t>
      </w:r>
      <w:proofErr w:type="gramStart"/>
      <w:r w:rsidR="00B7469E" w:rsidRPr="00B7469E">
        <w:rPr>
          <w:b/>
          <w:bCs/>
          <w:color w:val="FF0000"/>
          <w:szCs w:val="20"/>
        </w:rPr>
        <w:t>pass fail</w:t>
      </w:r>
      <w:proofErr w:type="gramEnd"/>
      <w:r w:rsidR="00B7469E" w:rsidRPr="00B7469E">
        <w:rPr>
          <w:b/>
          <w:bCs/>
          <w:color w:val="FF0000"/>
          <w:szCs w:val="20"/>
        </w:rPr>
        <w:t xml:space="preserve"> column on these tables? ‘</w:t>
      </w:r>
      <w:proofErr w:type="spellStart"/>
      <w:r w:rsidR="00B7469E" w:rsidRPr="00B7469E">
        <w:rPr>
          <w:b/>
          <w:bCs/>
          <w:color w:val="FF0000"/>
          <w:szCs w:val="20"/>
        </w:rPr>
        <w:t>Comparision</w:t>
      </w:r>
      <w:proofErr w:type="spellEnd"/>
      <w:r w:rsidR="00B7469E" w:rsidRPr="00B7469E">
        <w:rPr>
          <w:b/>
          <w:bCs/>
          <w:color w:val="FF0000"/>
          <w:szCs w:val="20"/>
        </w:rPr>
        <w:t>’ is in TDMS</w:t>
      </w:r>
    </w:p>
    <w:p w14:paraId="23A1887C" w14:textId="77777777" w:rsidR="008F4C3E" w:rsidRPr="004D6A80" w:rsidRDefault="008F4C3E" w:rsidP="005D5492">
      <w:pPr>
        <w:pStyle w:val="BodyText"/>
        <w:spacing w:after="60"/>
        <w:rPr>
          <w:szCs w:val="20"/>
        </w:rPr>
      </w:pPr>
      <w:r w:rsidRPr="004D6A80">
        <w:rPr>
          <w:szCs w:val="20"/>
        </w:rPr>
        <w:t xml:space="preserve">Bonding resistance </w:t>
      </w:r>
    </w:p>
    <w:p w14:paraId="06FDB313" w14:textId="77777777" w:rsidR="00D41D6A" w:rsidRPr="004D6A80" w:rsidRDefault="004D6A80" w:rsidP="00D41D6A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</w:rPr>
      </w:pPr>
      <w:r w:rsidRPr="004D6A80">
        <w:rPr>
          <w:b/>
          <w:bCs/>
          <w:color w:val="F3533F" w:themeColor="accent6"/>
        </w:rPr>
        <w:t xml:space="preserve">          </w:t>
      </w:r>
      <w:r w:rsidR="00D41D6A" w:rsidRPr="004D6A80">
        <w:rPr>
          <w:b/>
          <w:bCs/>
          <w:color w:val="F3533F" w:themeColor="accent6"/>
        </w:rPr>
        <w:tab/>
      </w:r>
    </w:p>
    <w:p w14:paraId="4DCB91F4" w14:textId="77777777" w:rsidR="00D36A9E" w:rsidRDefault="00D36A9E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1385"/>
        <w:gridCol w:w="1616"/>
        <w:gridCol w:w="1692"/>
        <w:gridCol w:w="1692"/>
      </w:tblGrid>
      <w:tr w:rsidR="0060056A" w:rsidRPr="00CF01D2" w14:paraId="674DF9C8" w14:textId="77777777" w:rsidTr="0009590E">
        <w:tc>
          <w:tcPr>
            <w:tcW w:w="1885" w:type="dxa"/>
          </w:tcPr>
          <w:p w14:paraId="15AB245F" w14:textId="77777777" w:rsidR="0060056A" w:rsidRPr="0009590E" w:rsidRDefault="0060056A" w:rsidP="0060056A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385" w:type="dxa"/>
          </w:tcPr>
          <w:p w14:paraId="619F051C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Expected</w:t>
            </w:r>
          </w:p>
        </w:tc>
        <w:tc>
          <w:tcPr>
            <w:tcW w:w="1616" w:type="dxa"/>
          </w:tcPr>
          <w:p w14:paraId="2C93F0A5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Tolerance</w:t>
            </w:r>
          </w:p>
        </w:tc>
        <w:tc>
          <w:tcPr>
            <w:tcW w:w="1692" w:type="dxa"/>
          </w:tcPr>
          <w:p w14:paraId="4283ABE1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</w:p>
        </w:tc>
        <w:tc>
          <w:tcPr>
            <w:tcW w:w="1692" w:type="dxa"/>
          </w:tcPr>
          <w:p w14:paraId="5065AA95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</w:p>
        </w:tc>
      </w:tr>
      <w:tr w:rsidR="0060056A" w:rsidRPr="00CF01D2" w14:paraId="5CDF4BC6" w14:textId="77777777" w:rsidTr="0009590E">
        <w:tc>
          <w:tcPr>
            <w:tcW w:w="1885" w:type="dxa"/>
          </w:tcPr>
          <w:p w14:paraId="35745DD3" w14:textId="77777777" w:rsidR="0060056A" w:rsidRPr="0009590E" w:rsidRDefault="0060056A" w:rsidP="0060056A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385" w:type="dxa"/>
          </w:tcPr>
          <w:p w14:paraId="4C403E45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16" w:type="dxa"/>
          </w:tcPr>
          <w:p w14:paraId="57A1B601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92" w:type="dxa"/>
          </w:tcPr>
          <w:p w14:paraId="71D03581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1692" w:type="dxa"/>
          </w:tcPr>
          <w:p w14:paraId="5BA17A57" w14:textId="77777777" w:rsidR="0060056A" w:rsidRPr="0009590E" w:rsidRDefault="0060056A" w:rsidP="0060056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(</w:t>
            </w:r>
            <w:proofErr w:type="spellStart"/>
            <w:r w:rsidRPr="0009590E">
              <w:rPr>
                <w:color w:val="000000" w:themeColor="text1"/>
                <w:szCs w:val="20"/>
              </w:rPr>
              <w:t>mOhms</w:t>
            </w:r>
            <w:proofErr w:type="spellEnd"/>
            <w:r w:rsidRPr="0009590E">
              <w:rPr>
                <w:color w:val="000000" w:themeColor="text1"/>
                <w:szCs w:val="20"/>
              </w:rPr>
              <w:t>)</w:t>
            </w:r>
          </w:p>
        </w:tc>
      </w:tr>
      <w:tr w:rsidR="0060056A" w:rsidRPr="00CF01D2" w14:paraId="7EB9DE9B" w14:textId="77777777" w:rsidTr="0009590E">
        <w:tc>
          <w:tcPr>
            <w:tcW w:w="1885" w:type="dxa"/>
          </w:tcPr>
          <w:p w14:paraId="7D6AC18B" w14:textId="77777777" w:rsidR="0060056A" w:rsidRPr="0009590E" w:rsidRDefault="0060056A" w:rsidP="00CB4DE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Motor End Cap</w:t>
            </w:r>
          </w:p>
        </w:tc>
        <w:tc>
          <w:tcPr>
            <w:tcW w:w="1385" w:type="dxa"/>
          </w:tcPr>
          <w:p w14:paraId="038FF0CE" w14:textId="684B3118" w:rsidR="0060056A" w:rsidRPr="0009590E" w:rsidRDefault="00BA5BE0" w:rsidP="00CB4DE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4415B353" w14:textId="27A747F4" w:rsidR="0060056A" w:rsidRPr="0009590E" w:rsidRDefault="00BA5BE0" w:rsidP="00CB4DE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0F8D629A" w14:textId="57801423" w:rsidR="0060056A" w:rsidRPr="0009590E" w:rsidRDefault="00BA5BE0" w:rsidP="00CB4DE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3E0C738E" w14:textId="67915AE7" w:rsidR="0060056A" w:rsidRPr="0009590E" w:rsidRDefault="00BA5BE0" w:rsidP="00CB4DE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1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</w:tr>
      <w:tr w:rsidR="0060056A" w:rsidRPr="00CF01D2" w14:paraId="4076CE07" w14:textId="77777777" w:rsidTr="0009590E">
        <w:tc>
          <w:tcPr>
            <w:tcW w:w="1885" w:type="dxa"/>
          </w:tcPr>
          <w:p w14:paraId="3B9DE036" w14:textId="77777777" w:rsidR="0060056A" w:rsidRPr="0009590E" w:rsidRDefault="0060056A" w:rsidP="00CB4DE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385" w:type="dxa"/>
          </w:tcPr>
          <w:p w14:paraId="32AF53DB" w14:textId="4E59481A" w:rsidR="0060056A" w:rsidRPr="0009590E" w:rsidRDefault="00BA5BE0" w:rsidP="00CB4DE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0B30C30A" w14:textId="522FF4C5" w:rsidR="0060056A" w:rsidRPr="0009590E" w:rsidRDefault="00BA5BE0" w:rsidP="00CB4DE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68B71F3C" w14:textId="14CE15EA" w:rsidR="0060056A" w:rsidRPr="0009590E" w:rsidRDefault="00BA5BE0" w:rsidP="00CB4DE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3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5436415F" w14:textId="412B7E83" w:rsidR="0060056A" w:rsidRPr="0009590E" w:rsidRDefault="00BA5BE0" w:rsidP="00CB4DE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</w:tr>
      <w:tr w:rsidR="0060056A" w:rsidRPr="00CF01D2" w14:paraId="797E6EF9" w14:textId="77777777" w:rsidTr="0009590E">
        <w:tc>
          <w:tcPr>
            <w:tcW w:w="1885" w:type="dxa"/>
          </w:tcPr>
          <w:p w14:paraId="28CAA754" w14:textId="77777777" w:rsidR="0060056A" w:rsidRPr="0009590E" w:rsidRDefault="0060056A" w:rsidP="00CB4DE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385" w:type="dxa"/>
          </w:tcPr>
          <w:p w14:paraId="0182119E" w14:textId="3CA12C86" w:rsidR="0060056A" w:rsidRPr="0009590E" w:rsidRDefault="00BA5BE0" w:rsidP="00CB4DE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16" w:type="dxa"/>
          </w:tcPr>
          <w:p w14:paraId="75EA948A" w14:textId="0E35EEB8" w:rsidR="0060056A" w:rsidRPr="0009590E" w:rsidRDefault="00BA5BE0" w:rsidP="00CB4DE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0.5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4351708A" w14:textId="4613BABF" w:rsidR="0060056A" w:rsidRPr="0009590E" w:rsidRDefault="00BA5BE0" w:rsidP="00CB4DE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  <w:tc>
          <w:tcPr>
            <w:tcW w:w="1692" w:type="dxa"/>
          </w:tcPr>
          <w:p w14:paraId="26572DA2" w14:textId="7DF00A2C" w:rsidR="0060056A" w:rsidRPr="0009590E" w:rsidRDefault="00BA5BE0" w:rsidP="00CB4DEA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2 </w:t>
            </w:r>
            <w:proofErr w:type="spellStart"/>
            <w:r>
              <w:rPr>
                <w:color w:val="000000" w:themeColor="text1"/>
                <w:szCs w:val="20"/>
              </w:rPr>
              <w:t>mOhms</w:t>
            </w:r>
            <w:proofErr w:type="spellEnd"/>
          </w:p>
        </w:tc>
      </w:tr>
    </w:tbl>
    <w:p w14:paraId="02743F78" w14:textId="77777777" w:rsidR="00A909EE" w:rsidRDefault="00A909EE" w:rsidP="005D5492">
      <w:pPr>
        <w:pStyle w:val="BodyText"/>
        <w:spacing w:after="60"/>
        <w:rPr>
          <w:szCs w:val="20"/>
        </w:rPr>
      </w:pPr>
    </w:p>
    <w:p w14:paraId="40B39F8F" w14:textId="77777777" w:rsidR="00A909EE" w:rsidRDefault="004D5296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6.4 </w:t>
      </w:r>
      <w:r w:rsidR="00A909EE">
        <w:rPr>
          <w:szCs w:val="20"/>
        </w:rPr>
        <w:t>Resistance and Inductance Test (motor and solenoid)</w:t>
      </w:r>
    </w:p>
    <w:p w14:paraId="45FCF6EF" w14:textId="77777777" w:rsidR="002C0E55" w:rsidRPr="00303926" w:rsidRDefault="00303926" w:rsidP="00303926">
      <w:pPr>
        <w:pStyle w:val="BodyText"/>
        <w:spacing w:after="60"/>
        <w:rPr>
          <w:b/>
          <w:bCs/>
          <w:szCs w:val="20"/>
        </w:rPr>
      </w:pPr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="004D6A80"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="002C0E55"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75"/>
        <w:gridCol w:w="1221"/>
        <w:gridCol w:w="1206"/>
        <w:gridCol w:w="1381"/>
        <w:gridCol w:w="1381"/>
        <w:gridCol w:w="1506"/>
      </w:tblGrid>
      <w:tr w:rsidR="002C0E55" w14:paraId="5A47752D" w14:textId="77777777" w:rsidTr="002C0E55">
        <w:tc>
          <w:tcPr>
            <w:tcW w:w="1593" w:type="dxa"/>
          </w:tcPr>
          <w:p w14:paraId="149A1255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22" w:type="dxa"/>
          </w:tcPr>
          <w:p w14:paraId="75BE02BE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1" w:type="dxa"/>
          </w:tcPr>
          <w:p w14:paraId="157C3840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388" w:type="dxa"/>
          </w:tcPr>
          <w:p w14:paraId="5986A13A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388" w:type="dxa"/>
          </w:tcPr>
          <w:p w14:paraId="1CE40DD5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18" w:type="dxa"/>
          </w:tcPr>
          <w:p w14:paraId="73F35D19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2C0E55" w14:paraId="488A3B24" w14:textId="77777777" w:rsidTr="002C0E55">
        <w:tc>
          <w:tcPr>
            <w:tcW w:w="1593" w:type="dxa"/>
          </w:tcPr>
          <w:p w14:paraId="02672B2C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Pins </w:t>
            </w:r>
          </w:p>
        </w:tc>
        <w:tc>
          <w:tcPr>
            <w:tcW w:w="1222" w:type="dxa"/>
          </w:tcPr>
          <w:p w14:paraId="4AEFF912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161" w:type="dxa"/>
          </w:tcPr>
          <w:p w14:paraId="73330952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07F98135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09DE8FD2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518" w:type="dxa"/>
          </w:tcPr>
          <w:p w14:paraId="3A401C4B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</w:tr>
      <w:tr w:rsidR="002C0E55" w14:paraId="7B1EB5BA" w14:textId="77777777" w:rsidTr="002C0E55">
        <w:tc>
          <w:tcPr>
            <w:tcW w:w="1593" w:type="dxa"/>
          </w:tcPr>
          <w:p w14:paraId="7A0BC25F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</w:t>
            </w:r>
          </w:p>
        </w:tc>
        <w:tc>
          <w:tcPr>
            <w:tcW w:w="1222" w:type="dxa"/>
          </w:tcPr>
          <w:p w14:paraId="302C9EBD" w14:textId="7CC3438D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3AD2859D" w14:textId="6A0364F1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0.0212 Ohms</w:t>
            </w:r>
          </w:p>
        </w:tc>
        <w:tc>
          <w:tcPr>
            <w:tcW w:w="1388" w:type="dxa"/>
          </w:tcPr>
          <w:p w14:paraId="395CA06B" w14:textId="1F4460F9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 Ohms</w:t>
            </w:r>
          </w:p>
        </w:tc>
        <w:tc>
          <w:tcPr>
            <w:tcW w:w="1388" w:type="dxa"/>
          </w:tcPr>
          <w:p w14:paraId="3182EE2E" w14:textId="1D48E7C2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518" w:type="dxa"/>
          </w:tcPr>
          <w:p w14:paraId="06F8353A" w14:textId="10EFB2E7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</w:tr>
      <w:tr w:rsidR="002C0E55" w14:paraId="756F6D63" w14:textId="77777777" w:rsidTr="002C0E55">
        <w:tc>
          <w:tcPr>
            <w:tcW w:w="1593" w:type="dxa"/>
          </w:tcPr>
          <w:p w14:paraId="642EA198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</w:t>
            </w:r>
          </w:p>
        </w:tc>
        <w:tc>
          <w:tcPr>
            <w:tcW w:w="1222" w:type="dxa"/>
          </w:tcPr>
          <w:p w14:paraId="6BFA3C54" w14:textId="56AF0EF3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79E942DF" w14:textId="14DD619D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0.0212 Ohms</w:t>
            </w:r>
          </w:p>
        </w:tc>
        <w:tc>
          <w:tcPr>
            <w:tcW w:w="1388" w:type="dxa"/>
          </w:tcPr>
          <w:p w14:paraId="04B755A2" w14:textId="0BF675A4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 Ohms</w:t>
            </w:r>
          </w:p>
        </w:tc>
        <w:tc>
          <w:tcPr>
            <w:tcW w:w="1388" w:type="dxa"/>
          </w:tcPr>
          <w:p w14:paraId="085CDBA1" w14:textId="090BD180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518" w:type="dxa"/>
          </w:tcPr>
          <w:p w14:paraId="6D6276AB" w14:textId="2570C277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</w:tr>
      <w:tr w:rsidR="002C0E55" w14:paraId="583581A7" w14:textId="77777777" w:rsidTr="002C0E55">
        <w:tc>
          <w:tcPr>
            <w:tcW w:w="1593" w:type="dxa"/>
          </w:tcPr>
          <w:p w14:paraId="4EC46520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E</w:t>
            </w:r>
          </w:p>
        </w:tc>
        <w:tc>
          <w:tcPr>
            <w:tcW w:w="1222" w:type="dxa"/>
          </w:tcPr>
          <w:p w14:paraId="5F6867B2" w14:textId="71E11416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0.212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435F0728" w14:textId="62CC8D6C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0.0212 Ohms</w:t>
            </w:r>
          </w:p>
        </w:tc>
        <w:tc>
          <w:tcPr>
            <w:tcW w:w="1388" w:type="dxa"/>
          </w:tcPr>
          <w:p w14:paraId="2FA26E29" w14:textId="5C5A44C5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388" w:type="dxa"/>
          </w:tcPr>
          <w:p w14:paraId="0568F291" w14:textId="0E0D1FEC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518" w:type="dxa"/>
          </w:tcPr>
          <w:p w14:paraId="262E45B9" w14:textId="288E58DC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</w:tr>
      <w:tr w:rsidR="002C0E55" w14:paraId="00DE2A90" w14:textId="77777777" w:rsidTr="002C0E55">
        <w:tc>
          <w:tcPr>
            <w:tcW w:w="1593" w:type="dxa"/>
          </w:tcPr>
          <w:p w14:paraId="17BBCD65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222" w:type="dxa"/>
          </w:tcPr>
          <w:p w14:paraId="1AC35A7C" w14:textId="77F3A545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6.55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537302C4" w14:textId="59182E7E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0.44 Ohms</w:t>
            </w:r>
          </w:p>
        </w:tc>
        <w:tc>
          <w:tcPr>
            <w:tcW w:w="1388" w:type="dxa"/>
          </w:tcPr>
          <w:p w14:paraId="7E3DEA1F" w14:textId="0FBC7D4E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388" w:type="dxa"/>
          </w:tcPr>
          <w:p w14:paraId="284BAE0F" w14:textId="4D1FD188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518" w:type="dxa"/>
          </w:tcPr>
          <w:p w14:paraId="7A614698" w14:textId="58B63116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 Ohms</w:t>
            </w:r>
          </w:p>
        </w:tc>
      </w:tr>
      <w:tr w:rsidR="002C0E55" w14:paraId="6910292E" w14:textId="77777777" w:rsidTr="002C0E55">
        <w:tc>
          <w:tcPr>
            <w:tcW w:w="1593" w:type="dxa"/>
          </w:tcPr>
          <w:p w14:paraId="661374CE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222" w:type="dxa"/>
          </w:tcPr>
          <w:p w14:paraId="13750045" w14:textId="6085FB4C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5000000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0A98188F" w14:textId="0F067871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388" w:type="dxa"/>
          </w:tcPr>
          <w:p w14:paraId="07F2CFFD" w14:textId="064734C3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388" w:type="dxa"/>
          </w:tcPr>
          <w:p w14:paraId="0921CC91" w14:textId="74BFC8AC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 Ohms</w:t>
            </w:r>
          </w:p>
        </w:tc>
        <w:tc>
          <w:tcPr>
            <w:tcW w:w="1518" w:type="dxa"/>
          </w:tcPr>
          <w:p w14:paraId="70B19E3B" w14:textId="7C825249" w:rsidR="002C0E55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1E+7 Ohms</w:t>
            </w:r>
          </w:p>
        </w:tc>
      </w:tr>
    </w:tbl>
    <w:p w14:paraId="2C08AB58" w14:textId="77777777" w:rsidR="00D41D6A" w:rsidRPr="00303926" w:rsidRDefault="00303926" w:rsidP="004D6A80">
      <w:pPr>
        <w:pStyle w:val="BodyText"/>
        <w:spacing w:after="6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="004D6A80" w:rsidRPr="00303926">
        <w:rPr>
          <w:b/>
          <w:bCs/>
          <w:color w:val="000000" w:themeColor="text1"/>
        </w:rPr>
        <w:t xml:space="preserve">        </w:t>
      </w:r>
      <w:r w:rsidR="00D41D6A" w:rsidRPr="00303926">
        <w:rPr>
          <w:b/>
          <w:bCs/>
          <w:color w:val="000000" w:themeColor="text1"/>
        </w:rPr>
        <w:t xml:space="preserve"> </w:t>
      </w:r>
      <w:r w:rsidR="004D6A80" w:rsidRPr="00303926">
        <w:rPr>
          <w:b/>
          <w:bCs/>
          <w:color w:val="000000" w:themeColor="text1"/>
        </w:rPr>
        <w:t xml:space="preserve"> 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55"/>
        <w:gridCol w:w="6"/>
        <w:gridCol w:w="1195"/>
        <w:gridCol w:w="1549"/>
        <w:gridCol w:w="1355"/>
        <w:gridCol w:w="1455"/>
        <w:gridCol w:w="1455"/>
      </w:tblGrid>
      <w:tr w:rsidR="00C71498" w14:paraId="7AFC5AF9" w14:textId="77777777" w:rsidTr="00C71498">
        <w:tc>
          <w:tcPr>
            <w:tcW w:w="1261" w:type="dxa"/>
            <w:gridSpan w:val="2"/>
          </w:tcPr>
          <w:p w14:paraId="63A21C71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95" w:type="dxa"/>
          </w:tcPr>
          <w:p w14:paraId="5D2A1435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549" w:type="dxa"/>
          </w:tcPr>
          <w:p w14:paraId="32562A71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355" w:type="dxa"/>
          </w:tcPr>
          <w:p w14:paraId="2EA70E30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455" w:type="dxa"/>
          </w:tcPr>
          <w:p w14:paraId="59D818CF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455" w:type="dxa"/>
          </w:tcPr>
          <w:p w14:paraId="523CA114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C71498" w14:paraId="0D82F050" w14:textId="77777777" w:rsidTr="00C71498">
        <w:tc>
          <w:tcPr>
            <w:tcW w:w="1261" w:type="dxa"/>
            <w:gridSpan w:val="2"/>
          </w:tcPr>
          <w:p w14:paraId="3E3AF313" w14:textId="77777777" w:rsidR="00C71498" w:rsidRDefault="00C71498" w:rsidP="00C7149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95" w:type="dxa"/>
          </w:tcPr>
          <w:p w14:paraId="768BFA0A" w14:textId="77777777" w:rsidR="00C71498" w:rsidRPr="00C71498" w:rsidRDefault="00C71498" w:rsidP="00C7149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t>Inductance</w:t>
            </w:r>
          </w:p>
          <w:p w14:paraId="73043F2D" w14:textId="77777777" w:rsidR="00C71498" w:rsidRPr="00C71498" w:rsidRDefault="00C71498" w:rsidP="00C7149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lastRenderedPageBreak/>
              <w:t>(</w:t>
            </w:r>
            <w:proofErr w:type="spellStart"/>
            <w:r w:rsidRPr="00C71498">
              <w:rPr>
                <w:szCs w:val="20"/>
              </w:rPr>
              <w:t>mH</w:t>
            </w:r>
            <w:proofErr w:type="spellEnd"/>
            <w:r w:rsidRPr="00C71498">
              <w:rPr>
                <w:szCs w:val="20"/>
              </w:rPr>
              <w:t>)</w:t>
            </w:r>
          </w:p>
        </w:tc>
        <w:tc>
          <w:tcPr>
            <w:tcW w:w="1549" w:type="dxa"/>
          </w:tcPr>
          <w:p w14:paraId="04F890C5" w14:textId="77777777" w:rsidR="00C71498" w:rsidRPr="00C71498" w:rsidRDefault="00C71498" w:rsidP="00C7149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lastRenderedPageBreak/>
              <w:t>Inductance</w:t>
            </w:r>
          </w:p>
          <w:p w14:paraId="4ED68CF0" w14:textId="77777777" w:rsidR="00C71498" w:rsidRPr="00C71498" w:rsidRDefault="00C71498" w:rsidP="00C7149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lastRenderedPageBreak/>
              <w:t>(</w:t>
            </w:r>
            <w:proofErr w:type="spellStart"/>
            <w:r w:rsidRPr="00C71498">
              <w:rPr>
                <w:szCs w:val="20"/>
              </w:rPr>
              <w:t>mH</w:t>
            </w:r>
            <w:proofErr w:type="spellEnd"/>
            <w:r w:rsidRPr="00C71498">
              <w:rPr>
                <w:szCs w:val="20"/>
              </w:rPr>
              <w:t>)</w:t>
            </w:r>
          </w:p>
        </w:tc>
        <w:tc>
          <w:tcPr>
            <w:tcW w:w="1355" w:type="dxa"/>
          </w:tcPr>
          <w:p w14:paraId="17E9B5F2" w14:textId="77777777" w:rsidR="00C71498" w:rsidRPr="00C71498" w:rsidRDefault="00C71498" w:rsidP="00C7149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lastRenderedPageBreak/>
              <w:t>Inductance</w:t>
            </w:r>
          </w:p>
          <w:p w14:paraId="7BF5C7D2" w14:textId="77777777" w:rsidR="00C71498" w:rsidRPr="00C71498" w:rsidRDefault="00C71498" w:rsidP="00C7149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lastRenderedPageBreak/>
              <w:t>(</w:t>
            </w:r>
            <w:proofErr w:type="spellStart"/>
            <w:r w:rsidRPr="00C71498">
              <w:rPr>
                <w:szCs w:val="20"/>
              </w:rPr>
              <w:t>mH</w:t>
            </w:r>
            <w:proofErr w:type="spellEnd"/>
            <w:r w:rsidRPr="00C71498">
              <w:rPr>
                <w:szCs w:val="20"/>
              </w:rPr>
              <w:t>)</w:t>
            </w:r>
          </w:p>
        </w:tc>
        <w:tc>
          <w:tcPr>
            <w:tcW w:w="1455" w:type="dxa"/>
          </w:tcPr>
          <w:p w14:paraId="1EFFCB5C" w14:textId="77777777" w:rsidR="00C71498" w:rsidRPr="00C71498" w:rsidRDefault="00C71498" w:rsidP="00C7149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lastRenderedPageBreak/>
              <w:t>Inductance</w:t>
            </w:r>
          </w:p>
          <w:p w14:paraId="56295CDD" w14:textId="77777777" w:rsidR="00C71498" w:rsidRPr="00C71498" w:rsidRDefault="00C71498" w:rsidP="00C7149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lastRenderedPageBreak/>
              <w:t>(</w:t>
            </w:r>
            <w:proofErr w:type="spellStart"/>
            <w:r w:rsidRPr="00C71498">
              <w:rPr>
                <w:szCs w:val="20"/>
              </w:rPr>
              <w:t>mH</w:t>
            </w:r>
            <w:proofErr w:type="spellEnd"/>
            <w:r w:rsidRPr="00C71498">
              <w:rPr>
                <w:szCs w:val="20"/>
              </w:rPr>
              <w:t>)</w:t>
            </w:r>
          </w:p>
        </w:tc>
        <w:tc>
          <w:tcPr>
            <w:tcW w:w="1455" w:type="dxa"/>
          </w:tcPr>
          <w:p w14:paraId="0BDC7F54" w14:textId="77777777" w:rsidR="00C71498" w:rsidRPr="00C71498" w:rsidRDefault="00C71498" w:rsidP="00C7149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lastRenderedPageBreak/>
              <w:t>Inductance</w:t>
            </w:r>
          </w:p>
          <w:p w14:paraId="250D625B" w14:textId="77777777" w:rsidR="00C71498" w:rsidRPr="00C71498" w:rsidRDefault="00C71498" w:rsidP="00C7149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C71498">
              <w:rPr>
                <w:szCs w:val="20"/>
              </w:rPr>
              <w:lastRenderedPageBreak/>
              <w:t>(</w:t>
            </w:r>
            <w:proofErr w:type="spellStart"/>
            <w:r w:rsidRPr="00C71498">
              <w:rPr>
                <w:szCs w:val="20"/>
              </w:rPr>
              <w:t>mH</w:t>
            </w:r>
            <w:proofErr w:type="spellEnd"/>
            <w:r w:rsidRPr="00C71498">
              <w:rPr>
                <w:szCs w:val="20"/>
              </w:rPr>
              <w:t>)</w:t>
            </w:r>
          </w:p>
        </w:tc>
      </w:tr>
      <w:tr w:rsidR="00C71498" w14:paraId="42CCE78F" w14:textId="77777777" w:rsidTr="00C71498">
        <w:tc>
          <w:tcPr>
            <w:tcW w:w="1255" w:type="dxa"/>
          </w:tcPr>
          <w:p w14:paraId="7349E9D4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E to F </w:t>
            </w:r>
          </w:p>
        </w:tc>
        <w:tc>
          <w:tcPr>
            <w:tcW w:w="1201" w:type="dxa"/>
            <w:gridSpan w:val="2"/>
          </w:tcPr>
          <w:p w14:paraId="759C4FC4" w14:textId="2E9BB8A0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0.155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549" w:type="dxa"/>
          </w:tcPr>
          <w:p w14:paraId="08AD05D2" w14:textId="2706A094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0.02325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355" w:type="dxa"/>
          </w:tcPr>
          <w:p w14:paraId="70C50741" w14:textId="444B080F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455" w:type="dxa"/>
          </w:tcPr>
          <w:p w14:paraId="51B42AC5" w14:textId="0D810D6E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455" w:type="dxa"/>
          </w:tcPr>
          <w:p w14:paraId="07D99F9C" w14:textId="2AECF09B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C71498" w14:paraId="6A8B7BAE" w14:textId="77777777" w:rsidTr="00C71498">
        <w:tc>
          <w:tcPr>
            <w:tcW w:w="1255" w:type="dxa"/>
          </w:tcPr>
          <w:p w14:paraId="49DC2227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</w:t>
            </w:r>
            <w:r w:rsidR="00B7469E">
              <w:rPr>
                <w:szCs w:val="20"/>
              </w:rPr>
              <w:t>G</w:t>
            </w:r>
          </w:p>
        </w:tc>
        <w:tc>
          <w:tcPr>
            <w:tcW w:w="1201" w:type="dxa"/>
            <w:gridSpan w:val="2"/>
          </w:tcPr>
          <w:p w14:paraId="1D171DC4" w14:textId="5ED73443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0.155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549" w:type="dxa"/>
          </w:tcPr>
          <w:p w14:paraId="1ADDBBC0" w14:textId="00FCD2E6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0.02325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355" w:type="dxa"/>
          </w:tcPr>
          <w:p w14:paraId="47787C88" w14:textId="7E336BE3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455" w:type="dxa"/>
          </w:tcPr>
          <w:p w14:paraId="744E47B1" w14:textId="15BED55C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455" w:type="dxa"/>
          </w:tcPr>
          <w:p w14:paraId="7A214CC8" w14:textId="550BED08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C71498" w14:paraId="4AD51172" w14:textId="77777777" w:rsidTr="00C71498">
        <w:tc>
          <w:tcPr>
            <w:tcW w:w="1255" w:type="dxa"/>
          </w:tcPr>
          <w:p w14:paraId="0414B920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1201" w:type="dxa"/>
            <w:gridSpan w:val="2"/>
          </w:tcPr>
          <w:p w14:paraId="2A0EBE38" w14:textId="4591381A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0.155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549" w:type="dxa"/>
          </w:tcPr>
          <w:p w14:paraId="12A429A9" w14:textId="6F22225F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0.02325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355" w:type="dxa"/>
          </w:tcPr>
          <w:p w14:paraId="3EDEFE87" w14:textId="0B8D8A0E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455" w:type="dxa"/>
          </w:tcPr>
          <w:p w14:paraId="0BD75B7C" w14:textId="4FF5F228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455" w:type="dxa"/>
          </w:tcPr>
          <w:p w14:paraId="5FDD60BD" w14:textId="2957D5C7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C71498" w14:paraId="5CF40012" w14:textId="77777777" w:rsidTr="00C71498">
        <w:trPr>
          <w:trHeight w:val="350"/>
        </w:trPr>
        <w:tc>
          <w:tcPr>
            <w:tcW w:w="1255" w:type="dxa"/>
          </w:tcPr>
          <w:p w14:paraId="6B0B13A2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1201" w:type="dxa"/>
            <w:gridSpan w:val="2"/>
          </w:tcPr>
          <w:p w14:paraId="22FD2A29" w14:textId="29B106B1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22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549" w:type="dxa"/>
          </w:tcPr>
          <w:p w14:paraId="6547278E" w14:textId="075A6E26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3.3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355" w:type="dxa"/>
          </w:tcPr>
          <w:p w14:paraId="75C5696B" w14:textId="334063F9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455" w:type="dxa"/>
          </w:tcPr>
          <w:p w14:paraId="316A3139" w14:textId="48481BD3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455" w:type="dxa"/>
          </w:tcPr>
          <w:p w14:paraId="51EF1B37" w14:textId="11605BBA" w:rsidR="00613F1C" w:rsidRDefault="00BA5BE0" w:rsidP="00CB4DE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</w:tbl>
    <w:p w14:paraId="17B38C62" w14:textId="77777777" w:rsidR="00D41D6A" w:rsidRDefault="00D41D6A" w:rsidP="005D5492">
      <w:pPr>
        <w:pStyle w:val="BodyText"/>
        <w:spacing w:after="60"/>
        <w:rPr>
          <w:szCs w:val="20"/>
        </w:rPr>
      </w:pPr>
    </w:p>
    <w:p w14:paraId="5E1D36E9" w14:textId="77777777" w:rsidR="00E23FF6" w:rsidRDefault="00E23FF6" w:rsidP="00D41D6A">
      <w:pPr>
        <w:pStyle w:val="BodyText"/>
        <w:spacing w:after="60"/>
        <w:ind w:left="0"/>
        <w:rPr>
          <w:szCs w:val="20"/>
        </w:rPr>
      </w:pPr>
    </w:p>
    <w:p w14:paraId="21D06209" w14:textId="77777777" w:rsidR="00E23FF6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6.5 </w:t>
      </w:r>
      <w:r w:rsidR="00E23FF6" w:rsidRPr="00A57E0A">
        <w:rPr>
          <w:b/>
          <w:bCs/>
          <w:szCs w:val="20"/>
        </w:rPr>
        <w:t>Power ON UUT Checks</w:t>
      </w:r>
    </w:p>
    <w:p w14:paraId="524DC17E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0C04F0E5" w14:textId="77777777" w:rsidR="00E23FF6" w:rsidRPr="00062FE3" w:rsidRDefault="00E23FF6" w:rsidP="00062FE3">
      <w:pPr>
        <w:pStyle w:val="BodyText"/>
        <w:spacing w:after="60"/>
        <w:rPr>
          <w:szCs w:val="20"/>
        </w:rPr>
      </w:pPr>
      <w:r>
        <w:rPr>
          <w:szCs w:val="20"/>
        </w:rPr>
        <w:t>Confirm all sensors are reporting nominal values</w:t>
      </w:r>
      <w:r w:rsidR="001232B8">
        <w:rPr>
          <w:szCs w:val="20"/>
        </w:rPr>
        <w:t xml:space="preserve"> and no faults </w:t>
      </w:r>
      <w:proofErr w:type="gramStart"/>
      <w:r w:rsidR="001232B8">
        <w:rPr>
          <w:szCs w:val="20"/>
        </w:rPr>
        <w:t>reported</w:t>
      </w:r>
      <w:proofErr w:type="gramEnd"/>
      <w:r w:rsidR="001232B8">
        <w:rPr>
          <w:szCs w:val="20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5"/>
        <w:gridCol w:w="2568"/>
        <w:gridCol w:w="2897"/>
      </w:tblGrid>
      <w:tr w:rsidR="00F93B5F" w14:paraId="6120E56D" w14:textId="77777777" w:rsidTr="00BA5BE0">
        <w:tc>
          <w:tcPr>
            <w:tcW w:w="2805" w:type="dxa"/>
          </w:tcPr>
          <w:p w14:paraId="349A26CE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Sensor</w:t>
            </w:r>
          </w:p>
        </w:tc>
        <w:tc>
          <w:tcPr>
            <w:tcW w:w="2568" w:type="dxa"/>
          </w:tcPr>
          <w:p w14:paraId="18CF8DB9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897" w:type="dxa"/>
            <w:tcBorders>
              <w:bottom w:val="single" w:sz="4" w:space="0" w:color="auto"/>
            </w:tcBorders>
          </w:tcPr>
          <w:p w14:paraId="6D7CA05C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93B5F" w14:paraId="3E4F9DDD" w14:textId="77777777" w:rsidTr="00BA5BE0">
        <w:tc>
          <w:tcPr>
            <w:tcW w:w="2805" w:type="dxa"/>
          </w:tcPr>
          <w:p w14:paraId="460E781D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568" w:type="dxa"/>
          </w:tcPr>
          <w:p w14:paraId="3422D17E" w14:textId="2A7A6349" w:rsidR="00F93B5F" w:rsidRDefault="00BA5BE0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-0.0062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B9FF93" w:fill="auto"/>
          </w:tcPr>
          <w:p w14:paraId="36CBAA43" w14:textId="197D3D65" w:rsidR="00F93B5F" w:rsidRDefault="00BA5BE0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583A1A4B" w14:textId="77777777" w:rsidTr="00BA5BE0">
        <w:trPr>
          <w:trHeight w:val="332"/>
        </w:trPr>
        <w:tc>
          <w:tcPr>
            <w:tcW w:w="2805" w:type="dxa"/>
          </w:tcPr>
          <w:p w14:paraId="0F67F2BE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568" w:type="dxa"/>
          </w:tcPr>
          <w:p w14:paraId="21D81321" w14:textId="64549D2C" w:rsidR="009E5A87" w:rsidRDefault="00BA5BE0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-0.0005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B9FF93" w:fill="auto"/>
          </w:tcPr>
          <w:p w14:paraId="7962A3FD" w14:textId="38B819A3" w:rsidR="009E5A87" w:rsidRDefault="00BA5BE0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1A0F73CC" w14:textId="77777777" w:rsidTr="00BA5BE0">
        <w:tc>
          <w:tcPr>
            <w:tcW w:w="2805" w:type="dxa"/>
          </w:tcPr>
          <w:p w14:paraId="480F92FA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568" w:type="dxa"/>
          </w:tcPr>
          <w:p w14:paraId="18865199" w14:textId="3197FF31" w:rsidR="009E5A87" w:rsidRDefault="00BA5BE0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0.0004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B9FF93" w:fill="auto"/>
          </w:tcPr>
          <w:p w14:paraId="73F506B6" w14:textId="6F9BB75F" w:rsidR="009E5A87" w:rsidRDefault="00BA5BE0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B14E8" w14:paraId="5399600F" w14:textId="77777777" w:rsidTr="00BA5BE0">
        <w:tc>
          <w:tcPr>
            <w:tcW w:w="2805" w:type="dxa"/>
          </w:tcPr>
          <w:p w14:paraId="5DDA205D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568" w:type="dxa"/>
          </w:tcPr>
          <w:p w14:paraId="14188606" w14:textId="5AEDBC2D" w:rsidR="00FB14E8" w:rsidRDefault="00BA5BE0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B9FF93" w:fill="auto"/>
          </w:tcPr>
          <w:p w14:paraId="0BDA5FC9" w14:textId="790D5C17" w:rsidR="00FB14E8" w:rsidRDefault="00BA5BE0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0FDFD36A" w14:textId="77777777" w:rsidTr="00BA5BE0">
        <w:tc>
          <w:tcPr>
            <w:tcW w:w="2805" w:type="dxa"/>
          </w:tcPr>
          <w:p w14:paraId="3E070893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568" w:type="dxa"/>
          </w:tcPr>
          <w:p w14:paraId="2EE0C32C" w14:textId="0142A2B5" w:rsidR="009E5A87" w:rsidRDefault="00BA5BE0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B9FF93" w:fill="auto"/>
          </w:tcPr>
          <w:p w14:paraId="7FAC4BAB" w14:textId="1D72434B" w:rsidR="009E5A87" w:rsidRDefault="00BA5BE0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66EE42CA" w14:textId="77777777" w:rsidTr="00BA5BE0">
        <w:tc>
          <w:tcPr>
            <w:tcW w:w="2805" w:type="dxa"/>
          </w:tcPr>
          <w:p w14:paraId="18BE3964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568" w:type="dxa"/>
          </w:tcPr>
          <w:p w14:paraId="54AC676D" w14:textId="606EBF60" w:rsidR="009E5A87" w:rsidRDefault="00BA5BE0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B9FF93" w:fill="auto"/>
          </w:tcPr>
          <w:p w14:paraId="75089FFA" w14:textId="71A3B993" w:rsidR="009E5A87" w:rsidRDefault="00BA5BE0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93B5F" w14:paraId="5D6C85C4" w14:textId="77777777" w:rsidTr="00BA5BE0">
        <w:tc>
          <w:tcPr>
            <w:tcW w:w="2805" w:type="dxa"/>
          </w:tcPr>
          <w:p w14:paraId="5D851AB8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568" w:type="dxa"/>
          </w:tcPr>
          <w:p w14:paraId="565EEECB" w14:textId="3AE43093" w:rsidR="00F93B5F" w:rsidRDefault="00BA5BE0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FF7575" w:fill="auto"/>
          </w:tcPr>
          <w:p w14:paraId="12FBB572" w14:textId="6CC49344" w:rsidR="00F93B5F" w:rsidRDefault="00BA5BE0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335D589F" w14:textId="77777777" w:rsidTr="00BA5BE0">
        <w:tc>
          <w:tcPr>
            <w:tcW w:w="2805" w:type="dxa"/>
          </w:tcPr>
          <w:p w14:paraId="2754A89D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568" w:type="dxa"/>
          </w:tcPr>
          <w:p w14:paraId="75D564E6" w14:textId="14969BF3" w:rsidR="00F93B5F" w:rsidRDefault="00BA5BE0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shd w:val="solid" w:color="FF7575" w:fill="auto"/>
          </w:tcPr>
          <w:p w14:paraId="168CD1E7" w14:textId="25DD0F40" w:rsidR="00F93B5F" w:rsidRDefault="00BA5BE0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1A95554E" w14:textId="77777777" w:rsidTr="00BA5BE0">
        <w:tc>
          <w:tcPr>
            <w:tcW w:w="2805" w:type="dxa"/>
          </w:tcPr>
          <w:p w14:paraId="1F1D8D1A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568" w:type="dxa"/>
          </w:tcPr>
          <w:p w14:paraId="4BBAE0E8" w14:textId="0B200380" w:rsidR="00F93B5F" w:rsidRDefault="00BA5BE0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  <w:shd w:val="solid" w:color="FF7575" w:fill="auto"/>
          </w:tcPr>
          <w:p w14:paraId="5B53028A" w14:textId="77CFFE14" w:rsidR="00F93B5F" w:rsidRDefault="00BA5BE0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DF65DC3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1F77E62C" w14:textId="77777777" w:rsidR="001232B8" w:rsidRDefault="001232B8">
      <w:pPr>
        <w:rPr>
          <w:szCs w:val="20"/>
        </w:rPr>
      </w:pPr>
      <w:r>
        <w:rPr>
          <w:szCs w:val="20"/>
        </w:rPr>
        <w:br w:type="page"/>
      </w:r>
    </w:p>
    <w:p w14:paraId="55C5E1DA" w14:textId="77777777" w:rsidR="00450FCF" w:rsidRPr="001F2804" w:rsidRDefault="00450FCF" w:rsidP="001F2804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2376470E" w14:textId="77777777" w:rsidR="001232B8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</w:t>
      </w:r>
      <w:r w:rsidR="00025F87">
        <w:rPr>
          <w:szCs w:val="20"/>
        </w:rPr>
        <w:t>6</w:t>
      </w:r>
      <w:r>
        <w:rPr>
          <w:szCs w:val="20"/>
        </w:rPr>
        <w:t xml:space="preserve"> </w:t>
      </w:r>
      <w:r w:rsidR="001232B8" w:rsidRPr="00472242">
        <w:rPr>
          <w:b/>
          <w:bCs/>
          <w:sz w:val="24"/>
          <w:szCs w:val="24"/>
        </w:rPr>
        <w:t>Functional Check Out</w:t>
      </w:r>
    </w:p>
    <w:p w14:paraId="0B90BC48" w14:textId="77777777" w:rsidR="001232B8" w:rsidRDefault="00D53B8C" w:rsidP="00F15EFD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</w:t>
      </w:r>
      <w:r w:rsidR="00025F87">
        <w:rPr>
          <w:szCs w:val="20"/>
        </w:rPr>
        <w:t>6</w:t>
      </w:r>
      <w:r>
        <w:rPr>
          <w:szCs w:val="20"/>
        </w:rPr>
        <w:t>.1</w:t>
      </w:r>
      <w:r w:rsidR="001866D8">
        <w:rPr>
          <w:szCs w:val="20"/>
        </w:rPr>
        <w:t xml:space="preserve"> </w:t>
      </w:r>
      <w:r w:rsidR="001232B8" w:rsidRPr="00A57E0A">
        <w:rPr>
          <w:b/>
          <w:bCs/>
          <w:szCs w:val="20"/>
        </w:rPr>
        <w:t>MCE1, MCE 2, MC</w:t>
      </w:r>
      <w:r w:rsidR="003B71E1" w:rsidRPr="00A57E0A">
        <w:rPr>
          <w:b/>
          <w:bCs/>
          <w:szCs w:val="20"/>
        </w:rPr>
        <w:t>E</w:t>
      </w:r>
      <w:r w:rsidR="001232B8" w:rsidRPr="00A57E0A">
        <w:rPr>
          <w:b/>
          <w:bCs/>
          <w:szCs w:val="20"/>
        </w:rPr>
        <w:t>3 Power Up</w:t>
      </w:r>
    </w:p>
    <w:p w14:paraId="4A93C19D" w14:textId="77777777" w:rsidR="00472242" w:rsidRPr="00E224B5" w:rsidRDefault="00472242" w:rsidP="00F15EFD">
      <w:pPr>
        <w:pStyle w:val="BodyText"/>
        <w:spacing w:after="60"/>
        <w:rPr>
          <w:color w:val="FF0000"/>
          <w:szCs w:val="20"/>
        </w:rPr>
      </w:pPr>
    </w:p>
    <w:tbl>
      <w:tblPr>
        <w:tblStyle w:val="TableGrid"/>
        <w:tblW w:w="8273" w:type="dxa"/>
        <w:tblInd w:w="1080" w:type="dxa"/>
        <w:tblLook w:val="04A0" w:firstRow="1" w:lastRow="0" w:firstColumn="1" w:lastColumn="0" w:noHBand="0" w:noVBand="1"/>
      </w:tblPr>
      <w:tblGrid>
        <w:gridCol w:w="2618"/>
        <w:gridCol w:w="2057"/>
        <w:gridCol w:w="1822"/>
        <w:gridCol w:w="1776"/>
      </w:tblGrid>
      <w:tr w:rsidR="005265F6" w14:paraId="69221579" w14:textId="77777777" w:rsidTr="002B69AC">
        <w:trPr>
          <w:trHeight w:val="292"/>
        </w:trPr>
        <w:tc>
          <w:tcPr>
            <w:tcW w:w="2618" w:type="dxa"/>
          </w:tcPr>
          <w:p w14:paraId="21778B5D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057" w:type="dxa"/>
          </w:tcPr>
          <w:p w14:paraId="022A34C6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3598" w:type="dxa"/>
            <w:gridSpan w:val="2"/>
          </w:tcPr>
          <w:p w14:paraId="28373612" w14:textId="77777777" w:rsidR="005265F6" w:rsidRDefault="005265F6" w:rsidP="0076157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5265F6" w14:paraId="4379C831" w14:textId="77777777" w:rsidTr="00BA5BE0">
        <w:trPr>
          <w:trHeight w:val="292"/>
        </w:trPr>
        <w:tc>
          <w:tcPr>
            <w:tcW w:w="2618" w:type="dxa"/>
            <w:vMerge w:val="restart"/>
          </w:tcPr>
          <w:p w14:paraId="5B9EB7FE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1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057" w:type="dxa"/>
            <w:vMerge w:val="restart"/>
          </w:tcPr>
          <w:p w14:paraId="730580D5" w14:textId="6E9B2723" w:rsidR="005265F6" w:rsidRDefault="00BA5BE0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14:paraId="352C6B5B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1776" w:type="dxa"/>
            <w:tcBorders>
              <w:bottom w:val="single" w:sz="4" w:space="0" w:color="auto"/>
            </w:tcBorders>
          </w:tcPr>
          <w:p w14:paraId="041F6531" w14:textId="77777777" w:rsidR="005265F6" w:rsidRDefault="005265F6" w:rsidP="00E23EFB">
            <w:pPr>
              <w:pStyle w:val="BodyText"/>
              <w:spacing w:after="60"/>
              <w:ind w:left="0"/>
              <w:rPr>
                <w:szCs w:val="20"/>
              </w:rPr>
            </w:pPr>
            <w:r w:rsidRPr="00B7469E">
              <w:rPr>
                <w:color w:val="FF0000"/>
                <w:szCs w:val="20"/>
              </w:rPr>
              <w:t>Current</w:t>
            </w:r>
          </w:p>
        </w:tc>
      </w:tr>
      <w:tr w:rsidR="005265F6" w14:paraId="3218F4DC" w14:textId="77777777" w:rsidTr="00BA5BE0">
        <w:trPr>
          <w:trHeight w:val="695"/>
        </w:trPr>
        <w:tc>
          <w:tcPr>
            <w:tcW w:w="2618" w:type="dxa"/>
            <w:vMerge/>
          </w:tcPr>
          <w:p w14:paraId="3201CCE7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057" w:type="dxa"/>
            <w:vMerge/>
          </w:tcPr>
          <w:p w14:paraId="0A1E903D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822" w:type="dxa"/>
            <w:tcBorders>
              <w:bottom w:val="single" w:sz="4" w:space="0" w:color="auto"/>
            </w:tcBorders>
            <w:shd w:val="solid" w:color="B9FF93" w:fill="auto"/>
          </w:tcPr>
          <w:p w14:paraId="5190313A" w14:textId="67C5A739" w:rsidR="005265F6" w:rsidRDefault="00BA5BE0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  <w:shd w:val="solid" w:color="FF7575" w:fill="auto"/>
          </w:tcPr>
          <w:p w14:paraId="23BD5956" w14:textId="6F4249C1" w:rsidR="005265F6" w:rsidRDefault="00BA5BE0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7EC7A93A" w14:textId="77777777" w:rsidTr="00BA5BE0">
        <w:trPr>
          <w:trHeight w:val="988"/>
        </w:trPr>
        <w:tc>
          <w:tcPr>
            <w:tcW w:w="2618" w:type="dxa"/>
          </w:tcPr>
          <w:p w14:paraId="027673BE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M1(QPS)</w:t>
            </w:r>
          </w:p>
        </w:tc>
        <w:tc>
          <w:tcPr>
            <w:tcW w:w="2057" w:type="dxa"/>
          </w:tcPr>
          <w:p w14:paraId="1542EF02" w14:textId="4462B2F1" w:rsidR="005265F6" w:rsidRDefault="00BA5BE0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solid" w:color="B9FF93" w:fill="auto"/>
          </w:tcPr>
          <w:p w14:paraId="43D7CEEF" w14:textId="7EB1DAAE" w:rsidR="005265F6" w:rsidRDefault="00BA5BE0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A81F0" w14:textId="77777777" w:rsidR="005265F6" w:rsidRDefault="005265F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5265F6" w14:paraId="5CCF1BE1" w14:textId="77777777" w:rsidTr="00BA5BE0">
        <w:trPr>
          <w:trHeight w:val="988"/>
        </w:trPr>
        <w:tc>
          <w:tcPr>
            <w:tcW w:w="2618" w:type="dxa"/>
          </w:tcPr>
          <w:p w14:paraId="4CB41C7E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2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057" w:type="dxa"/>
          </w:tcPr>
          <w:p w14:paraId="34B5E285" w14:textId="257B6562" w:rsidR="005265F6" w:rsidRDefault="00BA5BE0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solid" w:color="B9FF93" w:fill="auto"/>
          </w:tcPr>
          <w:p w14:paraId="40BFCC80" w14:textId="687AB0DE" w:rsidR="005265F6" w:rsidRDefault="00BA5BE0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  <w:shd w:val="solid" w:color="FF7575" w:fill="auto"/>
          </w:tcPr>
          <w:p w14:paraId="19152F95" w14:textId="4EB17FED" w:rsidR="005265F6" w:rsidRDefault="00BA5BE0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1FC5DBEA" w14:textId="77777777" w:rsidTr="00BA5BE0">
        <w:trPr>
          <w:trHeight w:val="988"/>
        </w:trPr>
        <w:tc>
          <w:tcPr>
            <w:tcW w:w="2618" w:type="dxa"/>
          </w:tcPr>
          <w:p w14:paraId="106D5BC9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M2(QPS)</w:t>
            </w:r>
          </w:p>
        </w:tc>
        <w:tc>
          <w:tcPr>
            <w:tcW w:w="2057" w:type="dxa"/>
          </w:tcPr>
          <w:p w14:paraId="4E66E7B7" w14:textId="52CF17C5" w:rsidR="005265F6" w:rsidRDefault="00BA5BE0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-2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solid" w:color="B9FF93" w:fill="auto"/>
          </w:tcPr>
          <w:p w14:paraId="5CD42C13" w14:textId="7ECC2A5E" w:rsidR="005265F6" w:rsidRDefault="00BA5BE0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ABB183" w14:textId="77777777" w:rsidR="005265F6" w:rsidRDefault="005265F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5265F6" w14:paraId="37473E84" w14:textId="77777777" w:rsidTr="00BA5BE0">
        <w:trPr>
          <w:trHeight w:val="988"/>
        </w:trPr>
        <w:tc>
          <w:tcPr>
            <w:tcW w:w="2618" w:type="dxa"/>
          </w:tcPr>
          <w:p w14:paraId="04925403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3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2057" w:type="dxa"/>
          </w:tcPr>
          <w:p w14:paraId="7CADACCF" w14:textId="1ABD5511" w:rsidR="005265F6" w:rsidRDefault="00BA5BE0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0.0002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solid" w:color="B9FF93" w:fill="auto"/>
          </w:tcPr>
          <w:p w14:paraId="2DCB8A78" w14:textId="4972FC42" w:rsidR="005265F6" w:rsidRDefault="00BA5BE0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  <w:shd w:val="solid" w:color="FF7575" w:fill="auto"/>
          </w:tcPr>
          <w:p w14:paraId="748BEE70" w14:textId="74DCA198" w:rsidR="005265F6" w:rsidRDefault="00BA5BE0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5265F6" w14:paraId="22BAFE4A" w14:textId="77777777" w:rsidTr="00BA5BE0">
        <w:trPr>
          <w:trHeight w:val="638"/>
        </w:trPr>
        <w:tc>
          <w:tcPr>
            <w:tcW w:w="2618" w:type="dxa"/>
          </w:tcPr>
          <w:p w14:paraId="4336234C" w14:textId="77777777" w:rsidR="005265F6" w:rsidRDefault="005265F6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M3(QPS)</w:t>
            </w:r>
          </w:p>
        </w:tc>
        <w:tc>
          <w:tcPr>
            <w:tcW w:w="2057" w:type="dxa"/>
          </w:tcPr>
          <w:p w14:paraId="0EF4F02E" w14:textId="75DB9C56" w:rsidR="005265F6" w:rsidRDefault="00BA5BE0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822" w:type="dxa"/>
            <w:shd w:val="solid" w:color="B9FF93" w:fill="auto"/>
          </w:tcPr>
          <w:p w14:paraId="65AED8D2" w14:textId="6C848859" w:rsidR="005265F6" w:rsidRDefault="00BA5BE0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7FC0CE65" w14:textId="77777777" w:rsidR="005265F6" w:rsidRDefault="005265F6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7ABA31A0" w14:textId="77777777" w:rsidR="00F15EFD" w:rsidRDefault="00F15EFD" w:rsidP="00F15EFD">
      <w:pPr>
        <w:pStyle w:val="BodyText"/>
        <w:spacing w:after="60"/>
        <w:rPr>
          <w:szCs w:val="20"/>
        </w:rPr>
      </w:pPr>
    </w:p>
    <w:p w14:paraId="540EB1AC" w14:textId="77777777" w:rsidR="00574BB6" w:rsidRDefault="00D53B8C" w:rsidP="00F15EFD">
      <w:pPr>
        <w:pStyle w:val="BodyText"/>
        <w:spacing w:after="60"/>
        <w:rPr>
          <w:szCs w:val="20"/>
        </w:rPr>
      </w:pPr>
      <w:bookmarkStart w:id="1" w:name="_Hlk122090361"/>
      <w:r>
        <w:rPr>
          <w:szCs w:val="20"/>
        </w:rPr>
        <w:t xml:space="preserve">6.7.2 </w:t>
      </w:r>
      <w:r w:rsidR="00574BB6" w:rsidRPr="00A57E0A">
        <w:rPr>
          <w:b/>
          <w:bCs/>
          <w:szCs w:val="20"/>
        </w:rPr>
        <w:t>N1 and N2 Extend Mechanical Stops</w:t>
      </w:r>
      <w:r w:rsidR="00C51711">
        <w:rPr>
          <w:b/>
          <w:bCs/>
          <w:szCs w:val="20"/>
        </w:rPr>
        <w:t xml:space="preserve"> and MCE Rigging</w:t>
      </w:r>
    </w:p>
    <w:p w14:paraId="52C2F8B6" w14:textId="77777777" w:rsidR="00574BB6" w:rsidRPr="008D6AC5" w:rsidRDefault="008D6AC5" w:rsidP="008D6AC5">
      <w:pPr>
        <w:pStyle w:val="BodyText"/>
        <w:spacing w:after="60"/>
        <w:rPr>
          <w:b/>
          <w:bCs/>
          <w:color w:val="CE990B" w:themeColor="accent3" w:themeShade="BF"/>
          <w:szCs w:val="20"/>
        </w:rPr>
      </w:pPr>
      <w:r>
        <w:rPr>
          <w:b/>
          <w:bCs/>
          <w:color w:val="CE990B" w:themeColor="accent3" w:themeShade="BF"/>
          <w:szCs w:val="20"/>
        </w:rPr>
        <w:t xml:space="preserve">CALIBRATION ADDITON TO MCE (NEW) </w:t>
      </w:r>
    </w:p>
    <w:p w14:paraId="1CCC472B" w14:textId="77777777" w:rsidR="00314FDE" w:rsidRDefault="00B72419" w:rsidP="00B72419">
      <w:pPr>
        <w:pStyle w:val="BodyText"/>
        <w:spacing w:after="60"/>
        <w:rPr>
          <w:szCs w:val="20"/>
        </w:rPr>
      </w:pPr>
      <w:bookmarkStart w:id="2" w:name="_Hlk122094669"/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6.7.2.1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0"/>
        <w:gridCol w:w="1941"/>
        <w:gridCol w:w="2559"/>
      </w:tblGrid>
      <w:tr w:rsidR="00B728D9" w14:paraId="003C58A1" w14:textId="77777777" w:rsidTr="00BA5BE0">
        <w:tc>
          <w:tcPr>
            <w:tcW w:w="3770" w:type="dxa"/>
          </w:tcPr>
          <w:p w14:paraId="63D3096C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941" w:type="dxa"/>
          </w:tcPr>
          <w:p w14:paraId="321D550B" w14:textId="77777777" w:rsidR="00B728D9" w:rsidRDefault="00092D8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Value</w:t>
            </w:r>
          </w:p>
        </w:tc>
        <w:tc>
          <w:tcPr>
            <w:tcW w:w="2559" w:type="dxa"/>
            <w:tcBorders>
              <w:bottom w:val="single" w:sz="4" w:space="0" w:color="auto"/>
            </w:tcBorders>
          </w:tcPr>
          <w:p w14:paraId="2A54548C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728D9" w14:paraId="4CAFCDA2" w14:textId="77777777" w:rsidTr="00BA5BE0">
        <w:tc>
          <w:tcPr>
            <w:tcW w:w="3770" w:type="dxa"/>
          </w:tcPr>
          <w:p w14:paraId="2620BCD5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941" w:type="dxa"/>
          </w:tcPr>
          <w:p w14:paraId="50F8EE87" w14:textId="3A9BBD59" w:rsidR="00B728D9" w:rsidRDefault="00BA5BE0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shd w:val="solid" w:color="B9FF93" w:fill="auto"/>
          </w:tcPr>
          <w:p w14:paraId="78E38D47" w14:textId="08DA86A0" w:rsidR="00B728D9" w:rsidRDefault="00BA5BE0" w:rsidP="009818A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728D9" w14:paraId="3CFE7DB8" w14:textId="77777777" w:rsidTr="00BA5BE0">
        <w:tc>
          <w:tcPr>
            <w:tcW w:w="3770" w:type="dxa"/>
          </w:tcPr>
          <w:p w14:paraId="0F70AEF9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  <w:r w:rsidR="00F04E8F">
              <w:rPr>
                <w:szCs w:val="20"/>
              </w:rPr>
              <w:t xml:space="preserve"> </w:t>
            </w:r>
            <w:r w:rsidR="006470EA">
              <w:rPr>
                <w:szCs w:val="20"/>
              </w:rPr>
              <w:t>4.5 +/- 0.15 Amps</w:t>
            </w:r>
          </w:p>
        </w:tc>
        <w:tc>
          <w:tcPr>
            <w:tcW w:w="1941" w:type="dxa"/>
          </w:tcPr>
          <w:p w14:paraId="70F5483E" w14:textId="7E66B1F4" w:rsidR="00B728D9" w:rsidRDefault="00BA5BE0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5.9873</w:t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shd w:val="solid" w:color="FF7575" w:fill="auto"/>
          </w:tcPr>
          <w:p w14:paraId="0CE15ECC" w14:textId="0A4B7761" w:rsidR="00B728D9" w:rsidRDefault="00BA5BE0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6A7DD1" w14:paraId="5B1F1575" w14:textId="77777777" w:rsidTr="00BA5BE0">
        <w:tc>
          <w:tcPr>
            <w:tcW w:w="3770" w:type="dxa"/>
          </w:tcPr>
          <w:p w14:paraId="0A29CBDF" w14:textId="77777777" w:rsidR="006A7DD1" w:rsidRDefault="006A7DD1" w:rsidP="006A7D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1941" w:type="dxa"/>
          </w:tcPr>
          <w:p w14:paraId="007EDD31" w14:textId="02D90BCD" w:rsidR="006A7DD1" w:rsidRDefault="00BA5BE0" w:rsidP="006A7D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0.0512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shd w:val="solid" w:color="B9FF93" w:fill="auto"/>
          </w:tcPr>
          <w:p w14:paraId="1DF8569A" w14:textId="4C73815B" w:rsidR="006A7DD1" w:rsidRDefault="00BA5BE0" w:rsidP="006A7DD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9064F" w14:paraId="10E91B04" w14:textId="77777777" w:rsidTr="00BA5BE0">
        <w:tc>
          <w:tcPr>
            <w:tcW w:w="3770" w:type="dxa"/>
          </w:tcPr>
          <w:p w14:paraId="528701BB" w14:textId="77777777" w:rsidR="0039064F" w:rsidRDefault="0039064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1941" w:type="dxa"/>
          </w:tcPr>
          <w:p w14:paraId="205A4B63" w14:textId="7CE3284C" w:rsidR="0039064F" w:rsidRDefault="00BA5BE0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  <w:shd w:val="solid" w:color="B9FF93" w:fill="auto"/>
          </w:tcPr>
          <w:p w14:paraId="430AD062" w14:textId="6604FC33" w:rsidR="0039064F" w:rsidRDefault="00BA5BE0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59BE3301" w14:textId="77777777" w:rsidR="00B728D9" w:rsidRPr="006770F5" w:rsidRDefault="00B728D9" w:rsidP="00574BB6">
      <w:pPr>
        <w:pStyle w:val="BodyText"/>
        <w:spacing w:after="60"/>
        <w:rPr>
          <w:b/>
          <w:bCs/>
          <w:szCs w:val="20"/>
          <w:u w:val="single"/>
        </w:rPr>
      </w:pPr>
    </w:p>
    <w:p w14:paraId="70B7A34C" w14:textId="77777777" w:rsidR="00574BB6" w:rsidRDefault="00B72419" w:rsidP="00B72419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p w14:paraId="50009711" w14:textId="77777777" w:rsidR="00B728D9" w:rsidRDefault="00B728D9" w:rsidP="00B728D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70"/>
        <w:gridCol w:w="1941"/>
        <w:gridCol w:w="2559"/>
      </w:tblGrid>
      <w:tr w:rsidR="00B728D9" w14:paraId="28FEA244" w14:textId="77777777" w:rsidTr="00BA5BE0">
        <w:tc>
          <w:tcPr>
            <w:tcW w:w="3770" w:type="dxa"/>
          </w:tcPr>
          <w:p w14:paraId="41B035C7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941" w:type="dxa"/>
          </w:tcPr>
          <w:p w14:paraId="200BDB87" w14:textId="77777777" w:rsidR="00B728D9" w:rsidRDefault="00092D8F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559" w:type="dxa"/>
            <w:tcBorders>
              <w:bottom w:val="single" w:sz="4" w:space="0" w:color="auto"/>
            </w:tcBorders>
          </w:tcPr>
          <w:p w14:paraId="01F1816B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02817" w14:paraId="0AB768B5" w14:textId="77777777" w:rsidTr="00BA5BE0">
        <w:tc>
          <w:tcPr>
            <w:tcW w:w="3770" w:type="dxa"/>
          </w:tcPr>
          <w:p w14:paraId="4BA3CD9E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proofErr w:type="gramStart"/>
            <w:r>
              <w:rPr>
                <w:szCs w:val="20"/>
              </w:rPr>
              <w:t>engaged  (</w:t>
            </w:r>
            <w:proofErr w:type="gramEnd"/>
            <w:r>
              <w:rPr>
                <w:szCs w:val="20"/>
              </w:rPr>
              <w:t>M2 current saturated)</w:t>
            </w:r>
          </w:p>
        </w:tc>
        <w:tc>
          <w:tcPr>
            <w:tcW w:w="1941" w:type="dxa"/>
          </w:tcPr>
          <w:p w14:paraId="6613F8BE" w14:textId="5DD7A66A" w:rsidR="00F02817" w:rsidRDefault="00BA5BE0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shd w:val="solid" w:color="B9FF93" w:fill="auto"/>
          </w:tcPr>
          <w:p w14:paraId="273A82C4" w14:textId="6D2B7444" w:rsidR="00F02817" w:rsidRDefault="00BA5BE0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41AA2" w14:paraId="0B8E8EC3" w14:textId="77777777" w:rsidTr="00BA5BE0">
        <w:tc>
          <w:tcPr>
            <w:tcW w:w="3770" w:type="dxa"/>
          </w:tcPr>
          <w:p w14:paraId="39389084" w14:textId="77777777" w:rsidR="00041AA2" w:rsidRDefault="00041AA2" w:rsidP="00041AA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1941" w:type="dxa"/>
          </w:tcPr>
          <w:p w14:paraId="4A0CEA99" w14:textId="231C5549" w:rsidR="00041AA2" w:rsidRDefault="00BA5BE0" w:rsidP="00041AA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6.0053</w:t>
            </w:r>
            <w:r w:rsidR="00041AA2">
              <w:rPr>
                <w:szCs w:val="20"/>
              </w:rPr>
              <w:t xml:space="preserve"> Amps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shd w:val="solid" w:color="FF7575" w:fill="auto"/>
          </w:tcPr>
          <w:p w14:paraId="6C90D6D5" w14:textId="6F3A82F6" w:rsidR="00041AA2" w:rsidRDefault="00BA5BE0" w:rsidP="00041AA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02817" w14:paraId="2986D685" w14:textId="77777777" w:rsidTr="00BA5BE0">
        <w:tc>
          <w:tcPr>
            <w:tcW w:w="3770" w:type="dxa"/>
          </w:tcPr>
          <w:p w14:paraId="7707792C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Linear Encoder Value</w:t>
            </w:r>
          </w:p>
        </w:tc>
        <w:tc>
          <w:tcPr>
            <w:tcW w:w="1941" w:type="dxa"/>
          </w:tcPr>
          <w:p w14:paraId="74C07EDF" w14:textId="33A0219C" w:rsidR="00F02817" w:rsidRDefault="00BA5BE0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0.1236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shd w:val="solid" w:color="B9FF93" w:fill="auto"/>
          </w:tcPr>
          <w:p w14:paraId="17D034D0" w14:textId="2EFF30FF" w:rsidR="00F02817" w:rsidRDefault="00BA5BE0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02817" w14:paraId="516D4BCD" w14:textId="77777777" w:rsidTr="00BA5BE0">
        <w:tc>
          <w:tcPr>
            <w:tcW w:w="3770" w:type="dxa"/>
          </w:tcPr>
          <w:p w14:paraId="34E086AE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1941" w:type="dxa"/>
          </w:tcPr>
          <w:p w14:paraId="249B9D4D" w14:textId="374EA7E7" w:rsidR="00F02817" w:rsidRDefault="00BA5BE0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  <w:tcBorders>
              <w:bottom w:val="single" w:sz="4" w:space="0" w:color="auto"/>
            </w:tcBorders>
            <w:shd w:val="solid" w:color="B9FF93" w:fill="auto"/>
          </w:tcPr>
          <w:p w14:paraId="00EE4F85" w14:textId="2372034F" w:rsidR="00F02817" w:rsidRDefault="00BA5BE0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02817" w14:paraId="6B448A6B" w14:textId="77777777" w:rsidTr="00BA5BE0">
        <w:tc>
          <w:tcPr>
            <w:tcW w:w="3770" w:type="dxa"/>
          </w:tcPr>
          <w:p w14:paraId="6901D0F0" w14:textId="77777777" w:rsidR="00F02817" w:rsidRDefault="00F02817" w:rsidP="00F028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1941" w:type="dxa"/>
          </w:tcPr>
          <w:p w14:paraId="05B967D9" w14:textId="023FDD01" w:rsidR="00F02817" w:rsidRPr="00FE54D1" w:rsidRDefault="00BA5BE0" w:rsidP="00F02817">
            <w:pPr>
              <w:pStyle w:val="BodyText"/>
              <w:spacing w:after="60"/>
              <w:ind w:left="0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559" w:type="dxa"/>
            <w:shd w:val="solid" w:color="B9FF93" w:fill="auto"/>
          </w:tcPr>
          <w:p w14:paraId="34D1AF72" w14:textId="18236014" w:rsidR="00F02817" w:rsidRDefault="00BA5BE0" w:rsidP="00F028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bookmarkEnd w:id="1"/>
      <w:bookmarkEnd w:id="2"/>
    </w:tbl>
    <w:p w14:paraId="3F7F1B30" w14:textId="77777777" w:rsidR="009304A4" w:rsidRDefault="009304A4" w:rsidP="00303926">
      <w:pPr>
        <w:pStyle w:val="BodyText"/>
        <w:spacing w:after="60"/>
        <w:ind w:left="0"/>
        <w:rPr>
          <w:b/>
          <w:bCs/>
          <w:szCs w:val="20"/>
        </w:rPr>
      </w:pPr>
    </w:p>
    <w:p w14:paraId="0A42E512" w14:textId="77777777" w:rsidR="00382D74" w:rsidRPr="002B69AC" w:rsidRDefault="00BA1E54" w:rsidP="002B69AC">
      <w:pPr>
        <w:pStyle w:val="BodyText"/>
        <w:spacing w:after="60"/>
        <w:rPr>
          <w:b/>
          <w:bCs/>
          <w:sz w:val="24"/>
          <w:szCs w:val="24"/>
        </w:rPr>
      </w:pPr>
      <w:r w:rsidRPr="009C3634">
        <w:rPr>
          <w:sz w:val="24"/>
          <w:szCs w:val="24"/>
        </w:rPr>
        <w:t>6.7.</w:t>
      </w:r>
      <w:r w:rsidRPr="009C3634">
        <w:rPr>
          <w:color w:val="F3533F" w:themeColor="accent6"/>
          <w:sz w:val="24"/>
          <w:szCs w:val="24"/>
        </w:rPr>
        <w:t>3</w:t>
      </w:r>
      <w:r w:rsidRPr="009C3634">
        <w:rPr>
          <w:sz w:val="24"/>
          <w:szCs w:val="24"/>
        </w:rPr>
        <w:t xml:space="preserve"> </w:t>
      </w:r>
      <w:r w:rsidRPr="009C3634">
        <w:rPr>
          <w:b/>
          <w:bCs/>
          <w:sz w:val="24"/>
          <w:szCs w:val="24"/>
        </w:rPr>
        <w:t>N1 and N2 Stroke Check</w:t>
      </w:r>
    </w:p>
    <w:tbl>
      <w:tblPr>
        <w:tblStyle w:val="TableGrid"/>
        <w:tblpPr w:leftFromText="180" w:rightFromText="180" w:vertAnchor="text" w:horzAnchor="margin" w:tblpXSpec="right" w:tblpY="297"/>
        <w:tblW w:w="8275" w:type="dxa"/>
        <w:tblLook w:val="04A0" w:firstRow="1" w:lastRow="0" w:firstColumn="1" w:lastColumn="0" w:noHBand="0" w:noVBand="1"/>
      </w:tblPr>
      <w:tblGrid>
        <w:gridCol w:w="3418"/>
        <w:gridCol w:w="2697"/>
        <w:gridCol w:w="2160"/>
      </w:tblGrid>
      <w:tr w:rsidR="002B69AC" w14:paraId="359438CD" w14:textId="77777777" w:rsidTr="002B69AC">
        <w:trPr>
          <w:trHeight w:val="279"/>
        </w:trPr>
        <w:tc>
          <w:tcPr>
            <w:tcW w:w="3418" w:type="dxa"/>
            <w:vMerge w:val="restart"/>
          </w:tcPr>
          <w:p w14:paraId="435A94D8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 xml:space="preserve">Pin to pin Length </w:t>
            </w:r>
            <w:proofErr w:type="gramStart"/>
            <w:r>
              <w:rPr>
                <w:szCs w:val="20"/>
              </w:rPr>
              <w:t>is  16.732</w:t>
            </w:r>
            <w:proofErr w:type="gramEnd"/>
            <w:r>
              <w:rPr>
                <w:szCs w:val="20"/>
              </w:rPr>
              <w:t xml:space="preserve"> +/- TBD </w:t>
            </w:r>
            <w:r w:rsidRPr="000E538E">
              <w:rPr>
                <w:szCs w:val="20"/>
              </w:rPr>
              <w:t>(ins)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2697" w:type="dxa"/>
          </w:tcPr>
          <w:p w14:paraId="050CE9E1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 to Pin Length</w:t>
            </w:r>
          </w:p>
        </w:tc>
        <w:tc>
          <w:tcPr>
            <w:tcW w:w="2160" w:type="dxa"/>
          </w:tcPr>
          <w:p w14:paraId="5B75142F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2B69AC" w14:paraId="7A3235F6" w14:textId="77777777" w:rsidTr="002B69AC">
        <w:trPr>
          <w:trHeight w:val="294"/>
        </w:trPr>
        <w:tc>
          <w:tcPr>
            <w:tcW w:w="3418" w:type="dxa"/>
            <w:vMerge/>
          </w:tcPr>
          <w:p w14:paraId="1253CF44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97" w:type="dxa"/>
          </w:tcPr>
          <w:p w14:paraId="34431F6C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2160" w:type="dxa"/>
          </w:tcPr>
          <w:p w14:paraId="0E194329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2B69AC" w14:paraId="3B95F075" w14:textId="77777777" w:rsidTr="00BA5BE0">
        <w:trPr>
          <w:trHeight w:val="279"/>
        </w:trPr>
        <w:tc>
          <w:tcPr>
            <w:tcW w:w="3418" w:type="dxa"/>
          </w:tcPr>
          <w:p w14:paraId="734D15CD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Description</w:t>
            </w:r>
          </w:p>
        </w:tc>
        <w:tc>
          <w:tcPr>
            <w:tcW w:w="2697" w:type="dxa"/>
          </w:tcPr>
          <w:p w14:paraId="6F4A47FD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0E538E">
              <w:rPr>
                <w:szCs w:val="20"/>
              </w:rPr>
              <w:t xml:space="preserve">Actual </w:t>
            </w:r>
            <w:r>
              <w:rPr>
                <w:szCs w:val="20"/>
              </w:rPr>
              <w:t>Position N1/N2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8B21E" w14:textId="77777777" w:rsidR="002B69AC" w:rsidRPr="000E538E" w:rsidRDefault="002B69AC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0E538E">
              <w:rPr>
                <w:szCs w:val="20"/>
              </w:rPr>
              <w:t>Pass/Fail</w:t>
            </w:r>
          </w:p>
        </w:tc>
      </w:tr>
      <w:tr w:rsidR="002B69AC" w14:paraId="3DB9670B" w14:textId="77777777" w:rsidTr="00BA5BE0">
        <w:trPr>
          <w:trHeight w:val="279"/>
        </w:trPr>
        <w:tc>
          <w:tcPr>
            <w:tcW w:w="3418" w:type="dxa"/>
          </w:tcPr>
          <w:p w14:paraId="02367DE4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2697" w:type="dxa"/>
          </w:tcPr>
          <w:p w14:paraId="7F884EF1" w14:textId="76C52AC4" w:rsidR="002B69AC" w:rsidRPr="000E538E" w:rsidRDefault="00BA5BE0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solid" w:color="B9FF93" w:fill="auto"/>
          </w:tcPr>
          <w:p w14:paraId="2B497FD2" w14:textId="0DF21AE3" w:rsidR="002B69AC" w:rsidRPr="000E538E" w:rsidRDefault="00BA5BE0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115F0C45" w14:textId="77777777" w:rsidTr="00BA5BE0">
        <w:trPr>
          <w:trHeight w:val="279"/>
        </w:trPr>
        <w:tc>
          <w:tcPr>
            <w:tcW w:w="3418" w:type="dxa"/>
          </w:tcPr>
          <w:p w14:paraId="0CB2DCFA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2697" w:type="dxa"/>
          </w:tcPr>
          <w:p w14:paraId="44D41D57" w14:textId="0BBDC04D" w:rsidR="002B69AC" w:rsidRPr="000E538E" w:rsidRDefault="00BA5BE0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solid" w:color="B9FF93" w:fill="auto"/>
          </w:tcPr>
          <w:p w14:paraId="18766721" w14:textId="5FE0107C" w:rsidR="002B69AC" w:rsidRPr="000E538E" w:rsidRDefault="00BA5BE0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0DC18431" w14:textId="77777777" w:rsidTr="00BA5BE0">
        <w:trPr>
          <w:trHeight w:val="279"/>
        </w:trPr>
        <w:tc>
          <w:tcPr>
            <w:tcW w:w="3418" w:type="dxa"/>
          </w:tcPr>
          <w:p w14:paraId="06667E26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697" w:type="dxa"/>
          </w:tcPr>
          <w:p w14:paraId="25022B6F" w14:textId="3FF002C6" w:rsidR="002B69AC" w:rsidRPr="000E538E" w:rsidRDefault="00BA5BE0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solid" w:color="B9FF93" w:fill="auto"/>
          </w:tcPr>
          <w:p w14:paraId="5F48FA91" w14:textId="477C908A" w:rsidR="002B69AC" w:rsidRPr="000E538E" w:rsidRDefault="00BA5BE0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5EC54296" w14:textId="77777777" w:rsidTr="00BA5BE0">
        <w:trPr>
          <w:trHeight w:val="279"/>
        </w:trPr>
        <w:tc>
          <w:tcPr>
            <w:tcW w:w="3418" w:type="dxa"/>
          </w:tcPr>
          <w:p w14:paraId="53F8F469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 using M2</w:t>
            </w:r>
          </w:p>
        </w:tc>
        <w:tc>
          <w:tcPr>
            <w:tcW w:w="2697" w:type="dxa"/>
          </w:tcPr>
          <w:p w14:paraId="10C54B38" w14:textId="593E53D0" w:rsidR="002B69AC" w:rsidRPr="000E538E" w:rsidRDefault="00BA5BE0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solid" w:color="B9FF93" w:fill="auto"/>
          </w:tcPr>
          <w:p w14:paraId="7BE36C78" w14:textId="32F551CA" w:rsidR="002B69AC" w:rsidRPr="000E538E" w:rsidRDefault="00BA5BE0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160F65A9" w14:textId="77777777" w:rsidTr="00BA5BE0">
        <w:trPr>
          <w:trHeight w:val="279"/>
        </w:trPr>
        <w:tc>
          <w:tcPr>
            <w:tcW w:w="3418" w:type="dxa"/>
          </w:tcPr>
          <w:p w14:paraId="50984C3C" w14:textId="77777777" w:rsidR="002B69AC" w:rsidRDefault="002B69AC" w:rsidP="002B69AC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697" w:type="dxa"/>
          </w:tcPr>
          <w:p w14:paraId="7DB1682B" w14:textId="34AA7579" w:rsidR="002B69AC" w:rsidRPr="002E6C02" w:rsidRDefault="00BA5BE0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solid" w:color="B9FF93" w:fill="auto"/>
          </w:tcPr>
          <w:p w14:paraId="19F639AD" w14:textId="6A9CDEA1" w:rsidR="002B69AC" w:rsidRDefault="00BA5BE0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0F04C2E7" w14:textId="77777777" w:rsidTr="00BA5BE0">
        <w:trPr>
          <w:trHeight w:val="279"/>
        </w:trPr>
        <w:tc>
          <w:tcPr>
            <w:tcW w:w="3418" w:type="dxa"/>
          </w:tcPr>
          <w:p w14:paraId="67BBC6A1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</w:t>
            </w:r>
            <w:proofErr w:type="gramStart"/>
            <w:r>
              <w:rPr>
                <w:szCs w:val="20"/>
              </w:rPr>
              <w:t>ins  from</w:t>
            </w:r>
            <w:proofErr w:type="gramEnd"/>
            <w:r>
              <w:rPr>
                <w:szCs w:val="20"/>
              </w:rPr>
              <w:t xml:space="preserve"> Null using M3 </w:t>
            </w:r>
          </w:p>
        </w:tc>
        <w:tc>
          <w:tcPr>
            <w:tcW w:w="2697" w:type="dxa"/>
          </w:tcPr>
          <w:p w14:paraId="29BFFE35" w14:textId="5B42FAE6" w:rsidR="002B69AC" w:rsidRPr="000E538E" w:rsidRDefault="00BA5BE0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1.7243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solid" w:color="B9FF93" w:fill="auto"/>
          </w:tcPr>
          <w:p w14:paraId="45880A6D" w14:textId="1CBC1D31" w:rsidR="002B69AC" w:rsidRPr="000E538E" w:rsidRDefault="00BA5BE0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B69AC" w14:paraId="33A4258D" w14:textId="77777777" w:rsidTr="00BA5BE0">
        <w:trPr>
          <w:trHeight w:val="279"/>
        </w:trPr>
        <w:tc>
          <w:tcPr>
            <w:tcW w:w="3418" w:type="dxa"/>
          </w:tcPr>
          <w:p w14:paraId="44B5E073" w14:textId="77777777" w:rsidR="002B69AC" w:rsidRPr="000E538E" w:rsidRDefault="002B69AC" w:rsidP="002B69A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 from Null using M3</w:t>
            </w:r>
          </w:p>
        </w:tc>
        <w:tc>
          <w:tcPr>
            <w:tcW w:w="2697" w:type="dxa"/>
          </w:tcPr>
          <w:p w14:paraId="10706F07" w14:textId="648313A3" w:rsidR="002B69AC" w:rsidRPr="000E538E" w:rsidRDefault="00BA5BE0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-0.5725</w:t>
            </w:r>
          </w:p>
        </w:tc>
        <w:tc>
          <w:tcPr>
            <w:tcW w:w="2160" w:type="dxa"/>
            <w:shd w:val="solid" w:color="B9FF93" w:fill="auto"/>
          </w:tcPr>
          <w:p w14:paraId="44600B73" w14:textId="0473C036" w:rsidR="002B69AC" w:rsidRPr="000E538E" w:rsidRDefault="00BA5BE0" w:rsidP="002B69AC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3B4165D8" w14:textId="77777777" w:rsidR="00382D74" w:rsidRDefault="00382D74" w:rsidP="00382D74">
      <w:pPr>
        <w:pStyle w:val="Caption"/>
        <w:keepNext/>
        <w:ind w:left="0"/>
        <w:jc w:val="left"/>
      </w:pPr>
    </w:p>
    <w:p w14:paraId="56ECDE38" w14:textId="77777777" w:rsidR="00E25035" w:rsidRDefault="00382D74" w:rsidP="00E25035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</w:t>
      </w:r>
      <w:r w:rsidRPr="00382D74">
        <w:rPr>
          <w:i w:val="0"/>
          <w:iCs w:val="0"/>
          <w:sz w:val="28"/>
          <w:szCs w:val="28"/>
        </w:rPr>
        <w:t>1</w:t>
      </w:r>
    </w:p>
    <w:p w14:paraId="1279BF15" w14:textId="77777777" w:rsidR="00BA5BE0" w:rsidRDefault="00BA5BE0" w:rsidP="00BA5BE0">
      <w:pPr>
        <w:pStyle w:val="BodyText"/>
        <w:keepNext/>
      </w:pPr>
      <w:r>
        <w:rPr>
          <w:noProof/>
        </w:rPr>
        <w:drawing>
          <wp:inline distT="0" distB="0" distL="0" distR="0" wp14:anchorId="3BAB0CD9" wp14:editId="49234829">
            <wp:extent cx="5429250" cy="23431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453E" w14:textId="6232DF91" w:rsidR="00BA5BE0" w:rsidRDefault="00BA5BE0" w:rsidP="00BA5BE0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One</w:t>
      </w:r>
    </w:p>
    <w:p w14:paraId="5815E083" w14:textId="49927405" w:rsidR="00347F85" w:rsidRDefault="00347F85" w:rsidP="00347F85">
      <w:pPr>
        <w:pStyle w:val="BodyText"/>
      </w:pPr>
      <w:r>
        <w:t xml:space="preserve">     </w:t>
      </w:r>
    </w:p>
    <w:p w14:paraId="68107816" w14:textId="77777777" w:rsidR="00BA5BE0" w:rsidRDefault="00BA5BE0" w:rsidP="00BA5BE0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7C5DF59E" wp14:editId="354178EC">
            <wp:extent cx="5429250" cy="23431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D548" w14:textId="2D5B23D6" w:rsidR="00BA5BE0" w:rsidRDefault="00BA5BE0" w:rsidP="00BA5BE0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-Current for Motor One</w:t>
      </w:r>
    </w:p>
    <w:p w14:paraId="5A52D715" w14:textId="4D94FF3C" w:rsidR="00347F85" w:rsidRDefault="00347F85" w:rsidP="00347F85">
      <w:pPr>
        <w:pStyle w:val="BodyText"/>
      </w:pPr>
      <w:r>
        <w:t xml:space="preserve">     </w:t>
      </w:r>
    </w:p>
    <w:p w14:paraId="58FEFF18" w14:textId="77777777" w:rsidR="00BA5BE0" w:rsidRDefault="00BA5BE0" w:rsidP="00BA5BE0">
      <w:pPr>
        <w:pStyle w:val="BodyText"/>
        <w:keepNext/>
      </w:pPr>
      <w:r>
        <w:rPr>
          <w:noProof/>
        </w:rPr>
        <w:drawing>
          <wp:inline distT="0" distB="0" distL="0" distR="0" wp14:anchorId="3ED01FD7" wp14:editId="45EB67DE">
            <wp:extent cx="5429250" cy="23431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32EE" w14:textId="54637C29" w:rsidR="00BA5BE0" w:rsidRDefault="00BA5BE0" w:rsidP="00BA5BE0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M1 Delta for Motor One</w:t>
      </w:r>
    </w:p>
    <w:p w14:paraId="37122422" w14:textId="751C47E4" w:rsidR="00347F85" w:rsidRPr="00347F85" w:rsidRDefault="00347F85" w:rsidP="00347F85">
      <w:pPr>
        <w:pStyle w:val="BodyText"/>
      </w:pPr>
      <w:r>
        <w:t xml:space="preserve">     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2"/>
        <w:gridCol w:w="1350"/>
        <w:gridCol w:w="1169"/>
        <w:gridCol w:w="1530"/>
        <w:gridCol w:w="1530"/>
        <w:gridCol w:w="1259"/>
      </w:tblGrid>
      <w:tr w:rsidR="00E25035" w14:paraId="3B7D8FD5" w14:textId="77777777" w:rsidTr="00BA5BE0">
        <w:trPr>
          <w:trHeight w:val="523"/>
        </w:trPr>
        <w:tc>
          <w:tcPr>
            <w:tcW w:w="2522" w:type="dxa"/>
          </w:tcPr>
          <w:p w14:paraId="4E010E95" w14:textId="77777777" w:rsidR="00E25035" w:rsidRPr="00E25035" w:rsidRDefault="00E25035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199948FE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2891EA1A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00CEB945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 w:rsidR="00C762BB">
              <w:rPr>
                <w:b/>
                <w:bCs/>
                <w:szCs w:val="20"/>
              </w:rPr>
              <w:t>Average</w:t>
            </w:r>
          </w:p>
        </w:tc>
        <w:tc>
          <w:tcPr>
            <w:tcW w:w="1530" w:type="dxa"/>
          </w:tcPr>
          <w:p w14:paraId="15A64D08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27E5F1E4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E25035" w14:paraId="4DC06544" w14:textId="77777777" w:rsidTr="00BA5BE0">
        <w:trPr>
          <w:trHeight w:val="523"/>
        </w:trPr>
        <w:tc>
          <w:tcPr>
            <w:tcW w:w="2522" w:type="dxa"/>
          </w:tcPr>
          <w:p w14:paraId="5B03B1F6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50" w:type="dxa"/>
          </w:tcPr>
          <w:p w14:paraId="37CF08C7" w14:textId="6BF1D062" w:rsidR="00E25035" w:rsidRDefault="00BA5BE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69" w:type="dxa"/>
          </w:tcPr>
          <w:p w14:paraId="1C908F0A" w14:textId="078A5420" w:rsidR="00E25035" w:rsidRDefault="00BA5BE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530" w:type="dxa"/>
          </w:tcPr>
          <w:p w14:paraId="70CC36D1" w14:textId="434763D2" w:rsidR="00E25035" w:rsidRDefault="00BA5BE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0.2006</w:t>
            </w:r>
          </w:p>
          <w:p w14:paraId="655FD501" w14:textId="77777777" w:rsidR="00E25035" w:rsidRDefault="00E25035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530" w:type="dxa"/>
          </w:tcPr>
          <w:p w14:paraId="287B628E" w14:textId="12BC4363" w:rsidR="00E25035" w:rsidRDefault="00BA5BE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0.2643</w:t>
            </w:r>
          </w:p>
          <w:p w14:paraId="2080973D" w14:textId="77777777" w:rsidR="00E25035" w:rsidRDefault="00E25035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59" w:type="dxa"/>
            <w:shd w:val="solid" w:color="FF7575" w:fill="auto"/>
          </w:tcPr>
          <w:p w14:paraId="0036B4BD" w14:textId="24AA169C" w:rsidR="00E25035" w:rsidRDefault="00BA5BE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E25035" w14:paraId="623DC917" w14:textId="77777777" w:rsidTr="00BA5BE0">
        <w:trPr>
          <w:trHeight w:val="523"/>
        </w:trPr>
        <w:tc>
          <w:tcPr>
            <w:tcW w:w="2522" w:type="dxa"/>
          </w:tcPr>
          <w:p w14:paraId="68F9BACB" w14:textId="77777777" w:rsidR="00E25035" w:rsidRPr="00E25035" w:rsidRDefault="00E25035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4F7FE4D9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787B3045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28F7C64C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530" w:type="dxa"/>
          </w:tcPr>
          <w:p w14:paraId="447F1592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5A6B5236" w14:textId="77777777" w:rsidR="00E25035" w:rsidRPr="00E25035" w:rsidRDefault="00E25035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 w:rsidR="00C762BB">
              <w:rPr>
                <w:b/>
                <w:bCs/>
                <w:szCs w:val="20"/>
              </w:rPr>
              <w:t>/Fail</w:t>
            </w:r>
          </w:p>
        </w:tc>
      </w:tr>
      <w:tr w:rsidR="00E25035" w14:paraId="511F8761" w14:textId="77777777" w:rsidTr="00BA5BE0">
        <w:trPr>
          <w:trHeight w:val="665"/>
        </w:trPr>
        <w:tc>
          <w:tcPr>
            <w:tcW w:w="2522" w:type="dxa"/>
          </w:tcPr>
          <w:p w14:paraId="775871A3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M1 position </w:t>
            </w:r>
          </w:p>
        </w:tc>
        <w:tc>
          <w:tcPr>
            <w:tcW w:w="1350" w:type="dxa"/>
          </w:tcPr>
          <w:p w14:paraId="170C64D7" w14:textId="5BC2EAD2" w:rsidR="00E25035" w:rsidRPr="00994843" w:rsidRDefault="00BA5BE0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518551DD" w14:textId="33D49DC2" w:rsidR="00E25035" w:rsidRDefault="00BA5BE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02A26940" w14:textId="62108A2A" w:rsidR="00E25035" w:rsidRDefault="00BA5BE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1.5964</w:t>
            </w:r>
          </w:p>
        </w:tc>
        <w:tc>
          <w:tcPr>
            <w:tcW w:w="1530" w:type="dxa"/>
          </w:tcPr>
          <w:p w14:paraId="2BAC672F" w14:textId="0DB6E71C" w:rsidR="00E25035" w:rsidRDefault="00BA5BE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0.0088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solid" w:color="FF7575" w:fill="auto"/>
          </w:tcPr>
          <w:p w14:paraId="0FFF52FE" w14:textId="2126C93F" w:rsidR="00E25035" w:rsidRDefault="00BA5BE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E25035" w14:paraId="7213838F" w14:textId="77777777" w:rsidTr="00BA5BE0">
        <w:trPr>
          <w:trHeight w:val="830"/>
        </w:trPr>
        <w:tc>
          <w:tcPr>
            <w:tcW w:w="2522" w:type="dxa"/>
          </w:tcPr>
          <w:p w14:paraId="41997B6A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1 Position and Linear</w:t>
            </w:r>
            <w:r w:rsidR="00C762BB">
              <w:rPr>
                <w:szCs w:val="20"/>
              </w:rPr>
              <w:t xml:space="preserve"> </w:t>
            </w:r>
            <w:r>
              <w:rPr>
                <w:szCs w:val="20"/>
              </w:rPr>
              <w:t>Encoder position</w:t>
            </w:r>
          </w:p>
        </w:tc>
        <w:tc>
          <w:tcPr>
            <w:tcW w:w="1350" w:type="dxa"/>
          </w:tcPr>
          <w:p w14:paraId="38206FEB" w14:textId="33684794" w:rsidR="00E25035" w:rsidRDefault="00BA5BE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4F725F1D" w14:textId="152DF8D1" w:rsidR="00E25035" w:rsidRDefault="00BA5BE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71B7C615" w14:textId="4785759E" w:rsidR="00E25035" w:rsidRDefault="00BA5BE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0.5966</w:t>
            </w:r>
          </w:p>
        </w:tc>
        <w:tc>
          <w:tcPr>
            <w:tcW w:w="1530" w:type="dxa"/>
          </w:tcPr>
          <w:p w14:paraId="3236F8B5" w14:textId="62685C2A" w:rsidR="00E25035" w:rsidRDefault="00BA5BE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0.3751</w:t>
            </w:r>
          </w:p>
        </w:tc>
        <w:tc>
          <w:tcPr>
            <w:tcW w:w="1259" w:type="dxa"/>
            <w:shd w:val="solid" w:color="FF7575" w:fill="auto"/>
          </w:tcPr>
          <w:p w14:paraId="01F012F2" w14:textId="69767E1A" w:rsidR="00E25035" w:rsidRDefault="00BA5BE0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E25035" w14:paraId="4A815106" w14:textId="77777777" w:rsidTr="002B69AC">
        <w:trPr>
          <w:trHeight w:val="523"/>
        </w:trPr>
        <w:tc>
          <w:tcPr>
            <w:tcW w:w="2522" w:type="dxa"/>
          </w:tcPr>
          <w:p w14:paraId="71AB0740" w14:textId="77777777" w:rsidR="00E25035" w:rsidRDefault="00E25035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Motor Current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49420E39" w14:textId="77777777" w:rsidR="00E25035" w:rsidRPr="00E364E5" w:rsidRDefault="00E25035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69" w:type="dxa"/>
            <w:shd w:val="clear" w:color="auto" w:fill="A6A6A6" w:themeFill="background1" w:themeFillShade="A6"/>
          </w:tcPr>
          <w:p w14:paraId="062870CF" w14:textId="77777777" w:rsidR="00E25035" w:rsidRPr="00E364E5" w:rsidRDefault="00E25035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530" w:type="dxa"/>
          </w:tcPr>
          <w:p w14:paraId="587C6F58" w14:textId="026FEB60" w:rsidR="00E25035" w:rsidRPr="00E364E5" w:rsidRDefault="00BA5BE0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1.2892</w:t>
            </w:r>
          </w:p>
        </w:tc>
        <w:tc>
          <w:tcPr>
            <w:tcW w:w="1530" w:type="dxa"/>
          </w:tcPr>
          <w:p w14:paraId="38C85B03" w14:textId="396A695D" w:rsidR="00E25035" w:rsidRPr="00E364E5" w:rsidRDefault="00BA5BE0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0.2165</w:t>
            </w:r>
          </w:p>
        </w:tc>
        <w:tc>
          <w:tcPr>
            <w:tcW w:w="1259" w:type="dxa"/>
            <w:shd w:val="clear" w:color="auto" w:fill="A6A6A6" w:themeFill="background1" w:themeFillShade="A6"/>
          </w:tcPr>
          <w:p w14:paraId="795845F9" w14:textId="77777777" w:rsidR="00E25035" w:rsidRPr="00E364E5" w:rsidRDefault="00E25035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5E0E3EDA" w14:textId="77777777" w:rsidR="00382D74" w:rsidRPr="00382D74" w:rsidRDefault="00382D74" w:rsidP="00382D74">
      <w:pPr>
        <w:pStyle w:val="BodyText"/>
      </w:pPr>
    </w:p>
    <w:tbl>
      <w:tblPr>
        <w:tblStyle w:val="TableGrid"/>
        <w:tblpPr w:leftFromText="180" w:rightFromText="180" w:vertAnchor="text" w:horzAnchor="margin" w:tblpY="150"/>
        <w:tblW w:w="9355" w:type="dxa"/>
        <w:tblLayout w:type="fixed"/>
        <w:tblLook w:val="04A0" w:firstRow="1" w:lastRow="0" w:firstColumn="1" w:lastColumn="0" w:noHBand="0" w:noVBand="1"/>
      </w:tblPr>
      <w:tblGrid>
        <w:gridCol w:w="2515"/>
        <w:gridCol w:w="1800"/>
        <w:gridCol w:w="1710"/>
        <w:gridCol w:w="1710"/>
        <w:gridCol w:w="1620"/>
      </w:tblGrid>
      <w:tr w:rsidR="00FE54D1" w14:paraId="2CAD227F" w14:textId="77777777" w:rsidTr="00BA5BE0">
        <w:trPr>
          <w:trHeight w:val="260"/>
        </w:trPr>
        <w:tc>
          <w:tcPr>
            <w:tcW w:w="2515" w:type="dxa"/>
          </w:tcPr>
          <w:p w14:paraId="638E0BB5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800" w:type="dxa"/>
          </w:tcPr>
          <w:p w14:paraId="5B6408C7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1710" w:type="dxa"/>
          </w:tcPr>
          <w:p w14:paraId="27B194F5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710" w:type="dxa"/>
          </w:tcPr>
          <w:p w14:paraId="62AC4C99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703825F" w14:textId="77777777" w:rsidR="00112F36" w:rsidRDefault="00112F36" w:rsidP="00C762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82D74" w14:paraId="132FA283" w14:textId="77777777" w:rsidTr="00BA5BE0">
        <w:trPr>
          <w:trHeight w:val="514"/>
        </w:trPr>
        <w:tc>
          <w:tcPr>
            <w:tcW w:w="2515" w:type="dxa"/>
          </w:tcPr>
          <w:p w14:paraId="09112D85" w14:textId="77777777" w:rsidR="00382D74" w:rsidRDefault="00382D74" w:rsidP="00382D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</w:t>
            </w:r>
            <w:r w:rsidR="00B6465D">
              <w:rPr>
                <w:szCs w:val="20"/>
              </w:rPr>
              <w:t xml:space="preserve"> </w:t>
            </w:r>
            <w:r>
              <w:rPr>
                <w:szCs w:val="20"/>
              </w:rPr>
              <w:t>1 position + Motor 2 position = test rig encoder</w:t>
            </w:r>
          </w:p>
        </w:tc>
        <w:tc>
          <w:tcPr>
            <w:tcW w:w="1800" w:type="dxa"/>
          </w:tcPr>
          <w:p w14:paraId="730BF073" w14:textId="3F86838C" w:rsidR="00382D74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2C146144" w14:textId="75D66D58" w:rsidR="00382D74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4E4405A" w14:textId="049B4111" w:rsidR="00382D74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0.005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63857D95" w14:textId="2D8324F0" w:rsidR="00382D74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C62F41" w14:paraId="4F78BE1F" w14:textId="77777777" w:rsidTr="00BA5BE0">
        <w:trPr>
          <w:trHeight w:val="890"/>
        </w:trPr>
        <w:tc>
          <w:tcPr>
            <w:tcW w:w="2515" w:type="dxa"/>
          </w:tcPr>
          <w:p w14:paraId="257A25DA" w14:textId="77777777" w:rsidR="00C62F41" w:rsidRDefault="00C62F41" w:rsidP="00C62F4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00" w:type="dxa"/>
          </w:tcPr>
          <w:p w14:paraId="5A0AE0C1" w14:textId="6257A2F7" w:rsidR="00C62F41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6E5D2DAB" w14:textId="2B2EF9D3" w:rsidR="00C62F41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7ADE5FF" w14:textId="423A1315" w:rsidR="00C62F41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0.005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355D1844" w14:textId="30E92B5C" w:rsidR="00C62F41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82D74" w14:paraId="051DAEB6" w14:textId="77777777" w:rsidTr="00BA5BE0">
        <w:trPr>
          <w:trHeight w:val="514"/>
        </w:trPr>
        <w:tc>
          <w:tcPr>
            <w:tcW w:w="2515" w:type="dxa"/>
          </w:tcPr>
          <w:p w14:paraId="662287CC" w14:textId="77777777" w:rsidR="00382D74" w:rsidRDefault="00382D74" w:rsidP="00382D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00" w:type="dxa"/>
          </w:tcPr>
          <w:p w14:paraId="55C08376" w14:textId="5DEB0CCE" w:rsidR="00382D74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580245A" w14:textId="5D565E7B" w:rsidR="00382D74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FFF6C69" w14:textId="2683D511" w:rsidR="00382D74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-0.3687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74EEB835" w14:textId="16C7F033" w:rsidR="00382D74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62F41" w14:paraId="3210536B" w14:textId="77777777" w:rsidTr="00BA5BE0">
        <w:trPr>
          <w:trHeight w:val="514"/>
        </w:trPr>
        <w:tc>
          <w:tcPr>
            <w:tcW w:w="2515" w:type="dxa"/>
          </w:tcPr>
          <w:p w14:paraId="5EC42D7E" w14:textId="77777777" w:rsidR="00C62F41" w:rsidRDefault="00C62F41" w:rsidP="00C62F4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00" w:type="dxa"/>
          </w:tcPr>
          <w:p w14:paraId="27122F83" w14:textId="478F29FF" w:rsidR="00C62F41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7FB58E47" w14:textId="21043D1B" w:rsidR="00C62F41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32023E3" w14:textId="4A59F408" w:rsidR="00C62F41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-0.3687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330DC376" w14:textId="6AFC7850" w:rsidR="00C62F41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A56F8" w14:paraId="78ED5796" w14:textId="77777777" w:rsidTr="00BA5BE0">
        <w:trPr>
          <w:trHeight w:val="506"/>
        </w:trPr>
        <w:tc>
          <w:tcPr>
            <w:tcW w:w="2515" w:type="dxa"/>
          </w:tcPr>
          <w:p w14:paraId="375D09A3" w14:textId="77777777" w:rsidR="001A56F8" w:rsidRDefault="001A56F8" w:rsidP="001A56F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07477CEC" w14:textId="36B2810E" w:rsidR="001A56F8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5C9020E1" w14:textId="6705EB09" w:rsidR="001A56F8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04A4BF4" w14:textId="11FF7B04" w:rsidR="001A56F8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5D509EEA" w14:textId="08F8B30E" w:rsidR="001A56F8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A56F8" w14:paraId="7EB8CB56" w14:textId="77777777" w:rsidTr="00BA5BE0">
        <w:trPr>
          <w:trHeight w:val="514"/>
        </w:trPr>
        <w:tc>
          <w:tcPr>
            <w:tcW w:w="2515" w:type="dxa"/>
          </w:tcPr>
          <w:p w14:paraId="44461ADD" w14:textId="77777777" w:rsidR="001A56F8" w:rsidRDefault="001A56F8" w:rsidP="001A56F8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50817669" w14:textId="7711C388" w:rsidR="001A56F8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11A88A17" w14:textId="3F843F99" w:rsidR="001A56F8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09C65612" w14:textId="4B03A93D" w:rsidR="001A56F8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B9FF93" w:fill="auto"/>
          </w:tcPr>
          <w:p w14:paraId="18E0AF7B" w14:textId="0F6342D9" w:rsidR="001A56F8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82D74" w14:paraId="469AE5B5" w14:textId="77777777" w:rsidTr="00BA5BE0">
        <w:trPr>
          <w:trHeight w:val="514"/>
        </w:trPr>
        <w:tc>
          <w:tcPr>
            <w:tcW w:w="2515" w:type="dxa"/>
          </w:tcPr>
          <w:p w14:paraId="125D914A" w14:textId="77777777" w:rsidR="00382D74" w:rsidRDefault="00382D74" w:rsidP="00382D7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2A9B7EDA" w14:textId="26775879" w:rsidR="00382D74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2A5E492A" w14:textId="3373C15A" w:rsidR="00382D74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E298D2C" w14:textId="1886307C" w:rsidR="00382D74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0.9487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1B19C4AD" w14:textId="0F192064" w:rsidR="00382D74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8316E" w14:paraId="5B62582F" w14:textId="77777777" w:rsidTr="00BA5BE0">
        <w:trPr>
          <w:trHeight w:val="506"/>
        </w:trPr>
        <w:tc>
          <w:tcPr>
            <w:tcW w:w="2515" w:type="dxa"/>
          </w:tcPr>
          <w:p w14:paraId="3F6B27D2" w14:textId="77777777" w:rsidR="0058316E" w:rsidRDefault="0058316E" w:rsidP="0058316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0CE37FAE" w14:textId="0ED082CB" w:rsidR="0058316E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0EA5E844" w14:textId="0D3C46F4" w:rsidR="0058316E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DCC3912" w14:textId="2D2F6D7D" w:rsidR="0058316E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solid" w:color="FF7575" w:fill="auto"/>
          </w:tcPr>
          <w:p w14:paraId="6EB61C23" w14:textId="18FF49E3" w:rsidR="0058316E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8316E" w14:paraId="7588057C" w14:textId="77777777" w:rsidTr="00BA5BE0">
        <w:trPr>
          <w:trHeight w:val="514"/>
        </w:trPr>
        <w:tc>
          <w:tcPr>
            <w:tcW w:w="2515" w:type="dxa"/>
          </w:tcPr>
          <w:p w14:paraId="66DDEB73" w14:textId="77777777" w:rsidR="0058316E" w:rsidRDefault="0058316E" w:rsidP="0058316E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0" w:type="dxa"/>
          </w:tcPr>
          <w:p w14:paraId="6A9E7597" w14:textId="79875333" w:rsidR="0058316E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5C120163" w14:textId="281D0FDC" w:rsidR="0058316E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39CC2382" w14:textId="67C48313" w:rsidR="0058316E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1620" w:type="dxa"/>
            <w:shd w:val="solid" w:color="FF7575" w:fill="auto"/>
          </w:tcPr>
          <w:p w14:paraId="677B0552" w14:textId="09F5D12A" w:rsidR="0058316E" w:rsidRDefault="00BA5BE0" w:rsidP="000A4CB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E47590F" w14:textId="77777777" w:rsidR="009664A6" w:rsidRDefault="009664A6" w:rsidP="009664A6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12308DC3" w14:textId="77777777" w:rsidR="00C81CEB" w:rsidRDefault="009664A6" w:rsidP="00C81CEB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2</w:t>
      </w:r>
    </w:p>
    <w:p w14:paraId="526B89CE" w14:textId="77777777" w:rsidR="00BA5BE0" w:rsidRDefault="00BA5BE0" w:rsidP="00BA5BE0">
      <w:pPr>
        <w:pStyle w:val="BodyText"/>
        <w:keepNext/>
      </w:pPr>
      <w:r>
        <w:rPr>
          <w:noProof/>
        </w:rPr>
        <w:drawing>
          <wp:inline distT="0" distB="0" distL="0" distR="0" wp14:anchorId="6874CD82" wp14:editId="79FD9458">
            <wp:extent cx="5429250" cy="23431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83C0" w14:textId="36327EB1" w:rsidR="00BA5BE0" w:rsidRDefault="00BA5BE0" w:rsidP="00BA5BE0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Two</w:t>
      </w:r>
    </w:p>
    <w:p w14:paraId="6BBB284F" w14:textId="11BE73C2" w:rsidR="00347F85" w:rsidRDefault="00347F85" w:rsidP="00347F85">
      <w:pPr>
        <w:pStyle w:val="BodyText"/>
      </w:pPr>
      <w:r>
        <w:t xml:space="preserve">     </w:t>
      </w:r>
    </w:p>
    <w:p w14:paraId="60F9F52E" w14:textId="77777777" w:rsidR="00BA5BE0" w:rsidRDefault="00BA5BE0" w:rsidP="00BA5BE0">
      <w:pPr>
        <w:pStyle w:val="BodyText"/>
        <w:keepNext/>
      </w:pPr>
      <w:r>
        <w:rPr>
          <w:noProof/>
        </w:rPr>
        <w:drawing>
          <wp:inline distT="0" distB="0" distL="0" distR="0" wp14:anchorId="30AC5828" wp14:editId="59DF3796">
            <wp:extent cx="5429250" cy="23431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966" w14:textId="154AC546" w:rsidR="00BA5BE0" w:rsidRDefault="00BA5BE0" w:rsidP="00BA5BE0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-Current for Motor Two</w:t>
      </w:r>
    </w:p>
    <w:p w14:paraId="060660EE" w14:textId="355D8D13" w:rsidR="00347F85" w:rsidRDefault="00347F85" w:rsidP="00347F85">
      <w:pPr>
        <w:pStyle w:val="BodyText"/>
      </w:pPr>
      <w:r>
        <w:t xml:space="preserve">     </w:t>
      </w:r>
    </w:p>
    <w:p w14:paraId="7E0A17E0" w14:textId="77777777" w:rsidR="00BA5BE0" w:rsidRDefault="00BA5BE0" w:rsidP="00BA5BE0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45F316EF" wp14:editId="038BE387">
            <wp:extent cx="5429250" cy="23431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F3EB" w14:textId="0E0F2101" w:rsidR="00BA5BE0" w:rsidRDefault="00BA5BE0" w:rsidP="00BA5BE0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 M1 Delta for Motor Two</w:t>
      </w:r>
    </w:p>
    <w:p w14:paraId="3DC13240" w14:textId="6B74E1DF" w:rsidR="00347F85" w:rsidRPr="00347F85" w:rsidRDefault="00347F85" w:rsidP="00347F85">
      <w:pPr>
        <w:pStyle w:val="BodyText"/>
      </w:pPr>
      <w:r>
        <w:t xml:space="preserve">     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2"/>
        <w:gridCol w:w="1350"/>
        <w:gridCol w:w="1169"/>
        <w:gridCol w:w="1530"/>
        <w:gridCol w:w="1530"/>
        <w:gridCol w:w="1259"/>
      </w:tblGrid>
      <w:tr w:rsidR="00C81CEB" w14:paraId="375FB1D5" w14:textId="77777777" w:rsidTr="00BA5BE0">
        <w:trPr>
          <w:trHeight w:val="523"/>
        </w:trPr>
        <w:tc>
          <w:tcPr>
            <w:tcW w:w="2522" w:type="dxa"/>
          </w:tcPr>
          <w:p w14:paraId="37B18609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306FD75F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4DA611A8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77003212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530" w:type="dxa"/>
          </w:tcPr>
          <w:p w14:paraId="5D8DC6C9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230FFCBD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C81CEB" w14:paraId="637D54DD" w14:textId="77777777" w:rsidTr="00BA5BE0">
        <w:trPr>
          <w:trHeight w:val="523"/>
        </w:trPr>
        <w:tc>
          <w:tcPr>
            <w:tcW w:w="2522" w:type="dxa"/>
          </w:tcPr>
          <w:p w14:paraId="6D3603AE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50" w:type="dxa"/>
          </w:tcPr>
          <w:p w14:paraId="4C38191B" w14:textId="468289A5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69" w:type="dxa"/>
          </w:tcPr>
          <w:p w14:paraId="1F27F40E" w14:textId="7E83DF6B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530" w:type="dxa"/>
          </w:tcPr>
          <w:p w14:paraId="5ACA8F5B" w14:textId="659C70FA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0.1992</w:t>
            </w:r>
          </w:p>
          <w:p w14:paraId="27EA80D5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530" w:type="dxa"/>
          </w:tcPr>
          <w:p w14:paraId="6A5D3EFF" w14:textId="5E488519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0.2643</w:t>
            </w:r>
          </w:p>
          <w:p w14:paraId="1646B1C1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59" w:type="dxa"/>
            <w:shd w:val="solid" w:color="FF7575" w:fill="auto"/>
          </w:tcPr>
          <w:p w14:paraId="311DE8EB" w14:textId="154ABEC9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7132FB5E" w14:textId="77777777" w:rsidTr="00BA5BE0">
        <w:trPr>
          <w:trHeight w:val="523"/>
        </w:trPr>
        <w:tc>
          <w:tcPr>
            <w:tcW w:w="2522" w:type="dxa"/>
          </w:tcPr>
          <w:p w14:paraId="5A2D85CA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50" w:type="dxa"/>
          </w:tcPr>
          <w:p w14:paraId="1F72789E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0589FDE6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19DE1262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530" w:type="dxa"/>
          </w:tcPr>
          <w:p w14:paraId="77740B6C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39E71590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C81CEB" w14:paraId="5FEFA6B8" w14:textId="77777777" w:rsidTr="00BA5BE0">
        <w:trPr>
          <w:trHeight w:val="665"/>
        </w:trPr>
        <w:tc>
          <w:tcPr>
            <w:tcW w:w="2522" w:type="dxa"/>
          </w:tcPr>
          <w:p w14:paraId="4BE23EFB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Position and M2 position </w:t>
            </w:r>
          </w:p>
        </w:tc>
        <w:tc>
          <w:tcPr>
            <w:tcW w:w="1350" w:type="dxa"/>
          </w:tcPr>
          <w:p w14:paraId="41970A83" w14:textId="1904AEB6" w:rsidR="00C81CEB" w:rsidRPr="00994843" w:rsidRDefault="00BA5BE0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5A7B0992" w14:textId="210898E1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3D2B18E8" w14:textId="596F2FEA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1.5976</w:t>
            </w:r>
          </w:p>
        </w:tc>
        <w:tc>
          <w:tcPr>
            <w:tcW w:w="1530" w:type="dxa"/>
          </w:tcPr>
          <w:p w14:paraId="39674137" w14:textId="70028514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0.0083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solid" w:color="FF7575" w:fill="auto"/>
          </w:tcPr>
          <w:p w14:paraId="493DB904" w14:textId="5423A0AC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2DBEF12D" w14:textId="77777777" w:rsidTr="00BA5BE0">
        <w:trPr>
          <w:trHeight w:val="830"/>
        </w:trPr>
        <w:tc>
          <w:tcPr>
            <w:tcW w:w="2522" w:type="dxa"/>
          </w:tcPr>
          <w:p w14:paraId="07DBB9A3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2 Position and Linear Encoder position</w:t>
            </w:r>
          </w:p>
        </w:tc>
        <w:tc>
          <w:tcPr>
            <w:tcW w:w="1350" w:type="dxa"/>
          </w:tcPr>
          <w:p w14:paraId="136D5F0F" w14:textId="29C5B57B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65E488CE" w14:textId="0EB60219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0B61362F" w14:textId="4532C9BB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0.5971</w:t>
            </w:r>
          </w:p>
        </w:tc>
        <w:tc>
          <w:tcPr>
            <w:tcW w:w="1530" w:type="dxa"/>
          </w:tcPr>
          <w:p w14:paraId="2B685968" w14:textId="26487D59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0.3749</w:t>
            </w:r>
          </w:p>
        </w:tc>
        <w:tc>
          <w:tcPr>
            <w:tcW w:w="1259" w:type="dxa"/>
            <w:shd w:val="solid" w:color="FF7575" w:fill="auto"/>
          </w:tcPr>
          <w:p w14:paraId="5D3AA453" w14:textId="354FF2F5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3DCC714C" w14:textId="77777777" w:rsidTr="002B69AC">
        <w:trPr>
          <w:trHeight w:val="523"/>
        </w:trPr>
        <w:tc>
          <w:tcPr>
            <w:tcW w:w="2522" w:type="dxa"/>
          </w:tcPr>
          <w:p w14:paraId="113709D7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07814351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69" w:type="dxa"/>
            <w:shd w:val="clear" w:color="auto" w:fill="A6A6A6" w:themeFill="background1" w:themeFillShade="A6"/>
          </w:tcPr>
          <w:p w14:paraId="05003579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530" w:type="dxa"/>
          </w:tcPr>
          <w:p w14:paraId="74101B86" w14:textId="2BBEF46B" w:rsidR="00C81CEB" w:rsidRPr="00E364E5" w:rsidRDefault="00BA5BE0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1.1739</w:t>
            </w:r>
          </w:p>
        </w:tc>
        <w:tc>
          <w:tcPr>
            <w:tcW w:w="1530" w:type="dxa"/>
          </w:tcPr>
          <w:p w14:paraId="28FCE934" w14:textId="7E49F745" w:rsidR="00C81CEB" w:rsidRPr="00E364E5" w:rsidRDefault="00BA5BE0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0.1878</w:t>
            </w:r>
          </w:p>
        </w:tc>
        <w:tc>
          <w:tcPr>
            <w:tcW w:w="1259" w:type="dxa"/>
            <w:shd w:val="clear" w:color="auto" w:fill="A6A6A6" w:themeFill="background1" w:themeFillShade="A6"/>
          </w:tcPr>
          <w:p w14:paraId="098B3DBF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0"/>
        <w:tblW w:w="9355" w:type="dxa"/>
        <w:tblLook w:val="04A0" w:firstRow="1" w:lastRow="0" w:firstColumn="1" w:lastColumn="0" w:noHBand="0" w:noVBand="1"/>
      </w:tblPr>
      <w:tblGrid>
        <w:gridCol w:w="1756"/>
        <w:gridCol w:w="1808"/>
        <w:gridCol w:w="1808"/>
        <w:gridCol w:w="1908"/>
        <w:gridCol w:w="2075"/>
      </w:tblGrid>
      <w:tr w:rsidR="009664A6" w14:paraId="04D79ACB" w14:textId="77777777" w:rsidTr="00BA5BE0">
        <w:trPr>
          <w:trHeight w:val="285"/>
        </w:trPr>
        <w:tc>
          <w:tcPr>
            <w:tcW w:w="1756" w:type="dxa"/>
          </w:tcPr>
          <w:p w14:paraId="67235131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08" w:type="dxa"/>
          </w:tcPr>
          <w:p w14:paraId="50EEA3CF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1808" w:type="dxa"/>
          </w:tcPr>
          <w:p w14:paraId="6E0F2253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908" w:type="dxa"/>
          </w:tcPr>
          <w:p w14:paraId="55A4BA18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2B8412F2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64A6" w14:paraId="23741F1E" w14:textId="77777777" w:rsidTr="00BA5BE0">
        <w:trPr>
          <w:trHeight w:val="514"/>
        </w:trPr>
        <w:tc>
          <w:tcPr>
            <w:tcW w:w="1756" w:type="dxa"/>
          </w:tcPr>
          <w:p w14:paraId="5E5A1F28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08" w:type="dxa"/>
          </w:tcPr>
          <w:p w14:paraId="426A3153" w14:textId="4F05814B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7EF3174A" w14:textId="35A4920A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4ED15F6D" w14:textId="0B6AB1B9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0.0055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5146C804" w14:textId="77DD0EC1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6F6FEA72" w14:textId="77777777" w:rsidTr="00BA5BE0">
        <w:trPr>
          <w:trHeight w:val="890"/>
        </w:trPr>
        <w:tc>
          <w:tcPr>
            <w:tcW w:w="1756" w:type="dxa"/>
          </w:tcPr>
          <w:p w14:paraId="38DA7753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08" w:type="dxa"/>
          </w:tcPr>
          <w:p w14:paraId="30207230" w14:textId="2EA094B3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67C95667" w14:textId="7EB45217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3204ABC0" w14:textId="0246BFDB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0.0056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783DA1AA" w14:textId="457930D9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184F83D9" w14:textId="77777777" w:rsidTr="00BA5BE0">
        <w:trPr>
          <w:trHeight w:val="514"/>
        </w:trPr>
        <w:tc>
          <w:tcPr>
            <w:tcW w:w="1756" w:type="dxa"/>
          </w:tcPr>
          <w:p w14:paraId="338202A3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08" w:type="dxa"/>
          </w:tcPr>
          <w:p w14:paraId="1DABFE5C" w14:textId="0A3E9F4E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808" w:type="dxa"/>
          </w:tcPr>
          <w:p w14:paraId="6A49CC69" w14:textId="0CB6A899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2C33D2CE" w14:textId="0BBFA965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-0.3578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FF7575" w:fill="auto"/>
          </w:tcPr>
          <w:p w14:paraId="5B2AE993" w14:textId="3A118857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6C477F5B" w14:textId="77777777" w:rsidTr="00BA5BE0">
        <w:trPr>
          <w:trHeight w:val="514"/>
        </w:trPr>
        <w:tc>
          <w:tcPr>
            <w:tcW w:w="1756" w:type="dxa"/>
          </w:tcPr>
          <w:p w14:paraId="3D81CE56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M1 position + M3 position = test rig encoder</w:t>
            </w:r>
          </w:p>
        </w:tc>
        <w:tc>
          <w:tcPr>
            <w:tcW w:w="1808" w:type="dxa"/>
          </w:tcPr>
          <w:p w14:paraId="37D57D0E" w14:textId="1A92B970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142B4453" w14:textId="63EBFE36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5AE8ED81" w14:textId="71BC96EE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-0.3578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FF7575" w:fill="auto"/>
          </w:tcPr>
          <w:p w14:paraId="34EC6766" w14:textId="2F8873FA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2CE62994" w14:textId="77777777" w:rsidTr="00BA5BE0">
        <w:trPr>
          <w:trHeight w:val="506"/>
        </w:trPr>
        <w:tc>
          <w:tcPr>
            <w:tcW w:w="1756" w:type="dxa"/>
          </w:tcPr>
          <w:p w14:paraId="0DEDB4F5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7343C7E2" w14:textId="2C254386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0A5821BD" w14:textId="1A378408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72131438" w14:textId="7D69A7D8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0.0014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0FB89E6" w14:textId="71C8B20B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33B94F99" w14:textId="77777777" w:rsidTr="00BA5BE0">
        <w:trPr>
          <w:trHeight w:val="514"/>
        </w:trPr>
        <w:tc>
          <w:tcPr>
            <w:tcW w:w="1756" w:type="dxa"/>
          </w:tcPr>
          <w:p w14:paraId="14D5D142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69C9972F" w14:textId="3AF1D281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75B9C77A" w14:textId="27F7075B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8" w:type="dxa"/>
          </w:tcPr>
          <w:p w14:paraId="7326989D" w14:textId="6BFF06F1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2AB9C4A2" w14:textId="2B4F7AA3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282E1308" w14:textId="77777777" w:rsidTr="00BA5BE0">
        <w:trPr>
          <w:trHeight w:val="514"/>
        </w:trPr>
        <w:tc>
          <w:tcPr>
            <w:tcW w:w="1756" w:type="dxa"/>
          </w:tcPr>
          <w:p w14:paraId="672F64C4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20399849" w14:textId="42A8702C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5C93DD45" w14:textId="1E0C5ECA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2F9C751D" w14:textId="03E08BCD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FF7575" w:fill="auto"/>
          </w:tcPr>
          <w:p w14:paraId="2045933B" w14:textId="43949ED2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48BDBC45" w14:textId="77777777" w:rsidTr="00BA5BE0">
        <w:trPr>
          <w:trHeight w:val="506"/>
        </w:trPr>
        <w:tc>
          <w:tcPr>
            <w:tcW w:w="1756" w:type="dxa"/>
          </w:tcPr>
          <w:p w14:paraId="0A9CD028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3CEA557D" w14:textId="203A8F45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04DE76C7" w14:textId="2B47478A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657F6604" w14:textId="1313CA23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0.9383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FF7575" w:fill="auto"/>
          </w:tcPr>
          <w:p w14:paraId="63798A5B" w14:textId="4731C598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24B6A941" w14:textId="77777777" w:rsidTr="00BA5BE0">
        <w:trPr>
          <w:trHeight w:val="514"/>
        </w:trPr>
        <w:tc>
          <w:tcPr>
            <w:tcW w:w="1756" w:type="dxa"/>
          </w:tcPr>
          <w:p w14:paraId="31EC7C88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08" w:type="dxa"/>
          </w:tcPr>
          <w:p w14:paraId="58724299" w14:textId="38D0228F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08" w:type="dxa"/>
          </w:tcPr>
          <w:p w14:paraId="3271D594" w14:textId="0449C313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908" w:type="dxa"/>
          </w:tcPr>
          <w:p w14:paraId="541B5B1E" w14:textId="058BF7BE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0.9384</w:t>
            </w:r>
          </w:p>
        </w:tc>
        <w:tc>
          <w:tcPr>
            <w:tcW w:w="2075" w:type="dxa"/>
            <w:shd w:val="solid" w:color="FF7575" w:fill="auto"/>
          </w:tcPr>
          <w:p w14:paraId="38836B43" w14:textId="28977932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E87FA22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1193A3D3" w14:textId="77777777" w:rsidR="00C81CEB" w:rsidRDefault="009664A6" w:rsidP="00C81CEB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t>MOTOR</w:t>
      </w:r>
      <w:r>
        <w:rPr>
          <w:i w:val="0"/>
          <w:iCs w:val="0"/>
          <w:sz w:val="28"/>
          <w:szCs w:val="28"/>
        </w:rPr>
        <w:t xml:space="preserve"> 3</w:t>
      </w:r>
    </w:p>
    <w:p w14:paraId="3B33F182" w14:textId="77777777" w:rsidR="00BA5BE0" w:rsidRDefault="00BA5BE0" w:rsidP="00BA5BE0">
      <w:pPr>
        <w:pStyle w:val="BodyText"/>
        <w:keepNext/>
      </w:pPr>
      <w:r>
        <w:rPr>
          <w:noProof/>
        </w:rPr>
        <w:drawing>
          <wp:inline distT="0" distB="0" distL="0" distR="0" wp14:anchorId="2FA8843B" wp14:editId="7AAC03FA">
            <wp:extent cx="5429250" cy="23431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D7A6" w14:textId="3D7AE4CE" w:rsidR="00BA5BE0" w:rsidRDefault="00BA5BE0" w:rsidP="00BA5BE0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Three</w:t>
      </w:r>
    </w:p>
    <w:p w14:paraId="68009557" w14:textId="243909A6" w:rsidR="00FB100A" w:rsidRDefault="00FB100A" w:rsidP="00FB100A">
      <w:pPr>
        <w:pStyle w:val="BodyText"/>
      </w:pPr>
      <w:r>
        <w:t xml:space="preserve">     </w:t>
      </w:r>
    </w:p>
    <w:p w14:paraId="7124A14E" w14:textId="77777777" w:rsidR="00BA5BE0" w:rsidRDefault="00BA5BE0" w:rsidP="00BA5BE0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424A9B38" wp14:editId="616EF9CF">
            <wp:extent cx="5429250" cy="23431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2333" w14:textId="0A930C46" w:rsidR="00BA5BE0" w:rsidRDefault="00BA5BE0" w:rsidP="00BA5BE0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-Current for Motor Three</w:t>
      </w:r>
    </w:p>
    <w:p w14:paraId="796E1394" w14:textId="28AC32C6" w:rsidR="00FB100A" w:rsidRDefault="00FB100A" w:rsidP="00FB100A">
      <w:pPr>
        <w:pStyle w:val="BodyText"/>
      </w:pPr>
      <w:r>
        <w:t xml:space="preserve">     </w:t>
      </w:r>
    </w:p>
    <w:p w14:paraId="4F6DD510" w14:textId="77777777" w:rsidR="00BA5BE0" w:rsidRDefault="00BA5BE0" w:rsidP="00BA5BE0">
      <w:pPr>
        <w:pStyle w:val="BodyText"/>
        <w:keepNext/>
      </w:pPr>
      <w:r>
        <w:rPr>
          <w:noProof/>
        </w:rPr>
        <w:drawing>
          <wp:inline distT="0" distB="0" distL="0" distR="0" wp14:anchorId="72F6FD03" wp14:editId="4BE27084">
            <wp:extent cx="5429250" cy="234315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A1C7" w14:textId="65D17335" w:rsidR="00BA5BE0" w:rsidRDefault="00BA5BE0" w:rsidP="00BA5BE0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- M3 Delta for Motor Three</w:t>
      </w:r>
    </w:p>
    <w:p w14:paraId="0EF200F7" w14:textId="2A1A564F" w:rsidR="00FB100A" w:rsidRPr="00347F85" w:rsidRDefault="00FB100A" w:rsidP="00FB100A">
      <w:pPr>
        <w:pStyle w:val="BodyText"/>
      </w:pPr>
      <w:r>
        <w:t xml:space="preserve">     </w:t>
      </w:r>
    </w:p>
    <w:p w14:paraId="751BC24B" w14:textId="77777777" w:rsidR="00FB100A" w:rsidRPr="00FB100A" w:rsidRDefault="00FB100A" w:rsidP="00FB100A">
      <w:pPr>
        <w:pStyle w:val="BodyText"/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10"/>
        <w:gridCol w:w="1262"/>
        <w:gridCol w:w="1169"/>
        <w:gridCol w:w="1530"/>
        <w:gridCol w:w="1259"/>
        <w:gridCol w:w="1530"/>
      </w:tblGrid>
      <w:tr w:rsidR="00C81CEB" w14:paraId="101C0E44" w14:textId="77777777" w:rsidTr="004D419D">
        <w:trPr>
          <w:trHeight w:val="523"/>
        </w:trPr>
        <w:tc>
          <w:tcPr>
            <w:tcW w:w="2610" w:type="dxa"/>
          </w:tcPr>
          <w:p w14:paraId="44F9AAC9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262" w:type="dxa"/>
          </w:tcPr>
          <w:p w14:paraId="3919BE75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2BAC5563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0D548A5D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259" w:type="dxa"/>
          </w:tcPr>
          <w:p w14:paraId="7F4CCBA0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2CC205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C81CEB" w14:paraId="1FE62B8E" w14:textId="77777777" w:rsidTr="004D419D">
        <w:trPr>
          <w:trHeight w:val="523"/>
        </w:trPr>
        <w:tc>
          <w:tcPr>
            <w:tcW w:w="2610" w:type="dxa"/>
          </w:tcPr>
          <w:p w14:paraId="1F5BEF04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262" w:type="dxa"/>
          </w:tcPr>
          <w:p w14:paraId="24ED3BA8" w14:textId="6AA1B17C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69" w:type="dxa"/>
          </w:tcPr>
          <w:p w14:paraId="3C164F48" w14:textId="4EFB713B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530" w:type="dxa"/>
          </w:tcPr>
          <w:p w14:paraId="3EEC6049" w14:textId="2B8B6B6C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0.1995</w:t>
            </w:r>
          </w:p>
          <w:p w14:paraId="0D36B647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59" w:type="dxa"/>
          </w:tcPr>
          <w:p w14:paraId="06FB6889" w14:textId="537617A1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0.2545</w:t>
            </w:r>
          </w:p>
          <w:p w14:paraId="75E5FFB8" w14:textId="77777777" w:rsidR="00C81CEB" w:rsidRDefault="00C81CEB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530" w:type="dxa"/>
            <w:shd w:val="solid" w:color="FF7575" w:fill="auto"/>
          </w:tcPr>
          <w:p w14:paraId="13903FA4" w14:textId="58DA8314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21057505" w14:textId="77777777" w:rsidTr="004D419D">
        <w:trPr>
          <w:trHeight w:val="523"/>
        </w:trPr>
        <w:tc>
          <w:tcPr>
            <w:tcW w:w="2610" w:type="dxa"/>
          </w:tcPr>
          <w:p w14:paraId="5C21AA2B" w14:textId="77777777" w:rsidR="00C81CEB" w:rsidRPr="00E25035" w:rsidRDefault="00C81CEB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262" w:type="dxa"/>
          </w:tcPr>
          <w:p w14:paraId="128A2DAF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69" w:type="dxa"/>
          </w:tcPr>
          <w:p w14:paraId="5A0741ED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</w:tcPr>
          <w:p w14:paraId="63791981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259" w:type="dxa"/>
          </w:tcPr>
          <w:p w14:paraId="37D46618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A5D86B3" w14:textId="77777777" w:rsidR="00C81CEB" w:rsidRPr="00E25035" w:rsidRDefault="00C81CEB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C81CEB" w14:paraId="07C9E1C9" w14:textId="77777777" w:rsidTr="004D419D">
        <w:trPr>
          <w:trHeight w:val="665"/>
        </w:trPr>
        <w:tc>
          <w:tcPr>
            <w:tcW w:w="2610" w:type="dxa"/>
          </w:tcPr>
          <w:p w14:paraId="6966FB2F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Position and M3 position </w:t>
            </w:r>
          </w:p>
        </w:tc>
        <w:tc>
          <w:tcPr>
            <w:tcW w:w="1262" w:type="dxa"/>
          </w:tcPr>
          <w:p w14:paraId="2EBF2705" w14:textId="44E7C41C" w:rsidR="00C81CEB" w:rsidRPr="00994843" w:rsidRDefault="00BA5BE0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7648C8B3" w14:textId="77DA57B1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61486BB8" w14:textId="0C108031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1.5864</w:t>
            </w:r>
          </w:p>
        </w:tc>
        <w:tc>
          <w:tcPr>
            <w:tcW w:w="1259" w:type="dxa"/>
          </w:tcPr>
          <w:p w14:paraId="325952E1" w14:textId="5D737EEF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27CD3DD5" w14:textId="05C34F42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35D9DEC4" w14:textId="77777777" w:rsidTr="004D419D">
        <w:trPr>
          <w:trHeight w:val="830"/>
        </w:trPr>
        <w:tc>
          <w:tcPr>
            <w:tcW w:w="2610" w:type="dxa"/>
          </w:tcPr>
          <w:p w14:paraId="66E7817B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Delta between Motor 3 Position and Linear Encoder position</w:t>
            </w:r>
          </w:p>
        </w:tc>
        <w:tc>
          <w:tcPr>
            <w:tcW w:w="1262" w:type="dxa"/>
          </w:tcPr>
          <w:p w14:paraId="5A5F44FE" w14:textId="08B448C6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69" w:type="dxa"/>
          </w:tcPr>
          <w:p w14:paraId="13E6A10A" w14:textId="3AE0D97B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530" w:type="dxa"/>
          </w:tcPr>
          <w:p w14:paraId="11BCAB2B" w14:textId="41C25AC6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0.5979</w:t>
            </w:r>
          </w:p>
        </w:tc>
        <w:tc>
          <w:tcPr>
            <w:tcW w:w="1259" w:type="dxa"/>
          </w:tcPr>
          <w:p w14:paraId="0DFF3C62" w14:textId="59E07403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0.3752</w:t>
            </w:r>
          </w:p>
        </w:tc>
        <w:tc>
          <w:tcPr>
            <w:tcW w:w="1530" w:type="dxa"/>
            <w:shd w:val="solid" w:color="FF7575" w:fill="auto"/>
          </w:tcPr>
          <w:p w14:paraId="13BC3214" w14:textId="22DE13E0" w:rsidR="00C81CEB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1CEB" w14:paraId="2C19562B" w14:textId="77777777" w:rsidTr="004D419D">
        <w:trPr>
          <w:trHeight w:val="523"/>
        </w:trPr>
        <w:tc>
          <w:tcPr>
            <w:tcW w:w="2610" w:type="dxa"/>
          </w:tcPr>
          <w:p w14:paraId="0243D335" w14:textId="77777777" w:rsidR="00C81CEB" w:rsidRDefault="00C81CEB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262" w:type="dxa"/>
            <w:shd w:val="clear" w:color="auto" w:fill="A6A6A6" w:themeFill="background1" w:themeFillShade="A6"/>
          </w:tcPr>
          <w:p w14:paraId="7F0A4F19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69" w:type="dxa"/>
            <w:shd w:val="clear" w:color="auto" w:fill="A6A6A6" w:themeFill="background1" w:themeFillShade="A6"/>
          </w:tcPr>
          <w:p w14:paraId="498970CA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530" w:type="dxa"/>
          </w:tcPr>
          <w:p w14:paraId="38B8C5C8" w14:textId="0DD9EBCD" w:rsidR="00C81CEB" w:rsidRPr="00E364E5" w:rsidRDefault="00BA5BE0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1.1808</w:t>
            </w:r>
          </w:p>
        </w:tc>
        <w:tc>
          <w:tcPr>
            <w:tcW w:w="1259" w:type="dxa"/>
          </w:tcPr>
          <w:p w14:paraId="23885FAD" w14:textId="4C8475E2" w:rsidR="00C81CEB" w:rsidRPr="00E364E5" w:rsidRDefault="00BA5BE0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0.2503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41CB3768" w14:textId="77777777" w:rsidR="00C81CEB" w:rsidRPr="00E364E5" w:rsidRDefault="00C81CEB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0"/>
        <w:tblW w:w="9355" w:type="dxa"/>
        <w:tblLayout w:type="fixed"/>
        <w:tblLook w:val="04A0" w:firstRow="1" w:lastRow="0" w:firstColumn="1" w:lastColumn="0" w:noHBand="0" w:noVBand="1"/>
      </w:tblPr>
      <w:tblGrid>
        <w:gridCol w:w="2605"/>
        <w:gridCol w:w="1890"/>
        <w:gridCol w:w="1620"/>
        <w:gridCol w:w="1710"/>
        <w:gridCol w:w="1530"/>
      </w:tblGrid>
      <w:tr w:rsidR="009664A6" w14:paraId="7869B79A" w14:textId="77777777" w:rsidTr="00BA5BE0">
        <w:trPr>
          <w:trHeight w:val="285"/>
        </w:trPr>
        <w:tc>
          <w:tcPr>
            <w:tcW w:w="2605" w:type="dxa"/>
          </w:tcPr>
          <w:p w14:paraId="630B6ABD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90" w:type="dxa"/>
          </w:tcPr>
          <w:p w14:paraId="480ABA90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Expected Difference from Test rig encoder</w:t>
            </w:r>
          </w:p>
        </w:tc>
        <w:tc>
          <w:tcPr>
            <w:tcW w:w="1620" w:type="dxa"/>
          </w:tcPr>
          <w:p w14:paraId="5EA40159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1710" w:type="dxa"/>
          </w:tcPr>
          <w:p w14:paraId="54D4A7C5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Difference from Test rig encoder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D3514BE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664A6" w14:paraId="3321027A" w14:textId="77777777" w:rsidTr="00BA5BE0">
        <w:trPr>
          <w:trHeight w:val="514"/>
        </w:trPr>
        <w:tc>
          <w:tcPr>
            <w:tcW w:w="2605" w:type="dxa"/>
          </w:tcPr>
          <w:p w14:paraId="0AB59572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90" w:type="dxa"/>
          </w:tcPr>
          <w:p w14:paraId="7332EBAF" w14:textId="0CAB3D8C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03889E66" w14:textId="2C8C36F4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B31726B" w14:textId="14D84F00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22FF31AA" w14:textId="6B6574BD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2972C919" w14:textId="77777777" w:rsidTr="00BA5BE0">
        <w:trPr>
          <w:trHeight w:val="890"/>
        </w:trPr>
        <w:tc>
          <w:tcPr>
            <w:tcW w:w="2605" w:type="dxa"/>
          </w:tcPr>
          <w:p w14:paraId="1468D33F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90" w:type="dxa"/>
          </w:tcPr>
          <w:p w14:paraId="147CD1F6" w14:textId="5482D714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138F7514" w14:textId="65EF174C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18B4847" w14:textId="4B587801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57606E42" w14:textId="755378AA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31D89048" w14:textId="77777777" w:rsidTr="00BA5BE0">
        <w:trPr>
          <w:trHeight w:val="514"/>
        </w:trPr>
        <w:tc>
          <w:tcPr>
            <w:tcW w:w="2605" w:type="dxa"/>
          </w:tcPr>
          <w:p w14:paraId="33999156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90" w:type="dxa"/>
          </w:tcPr>
          <w:p w14:paraId="25694E23" w14:textId="005CBACE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620" w:type="dxa"/>
          </w:tcPr>
          <w:p w14:paraId="53E7498A" w14:textId="39653C03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AFD0F24" w14:textId="0A1BE222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093ADA62" w14:textId="5E604142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214DDBB4" w14:textId="77777777" w:rsidTr="00BA5BE0">
        <w:trPr>
          <w:trHeight w:val="514"/>
        </w:trPr>
        <w:tc>
          <w:tcPr>
            <w:tcW w:w="2605" w:type="dxa"/>
          </w:tcPr>
          <w:p w14:paraId="5C23FA37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90" w:type="dxa"/>
          </w:tcPr>
          <w:p w14:paraId="6B42E492" w14:textId="638C3B31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0047B805" w14:textId="61270E4E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A6B3869" w14:textId="6DBA1DA3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5E5FEE82" w14:textId="3C595217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693D4F31" w14:textId="77777777" w:rsidTr="00BA5BE0">
        <w:trPr>
          <w:trHeight w:val="506"/>
        </w:trPr>
        <w:tc>
          <w:tcPr>
            <w:tcW w:w="2605" w:type="dxa"/>
          </w:tcPr>
          <w:p w14:paraId="42F24023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62935DF2" w14:textId="25F479C4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4A8807F2" w14:textId="5BE7B9D0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5FA5B27E" w14:textId="1A595950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72BD74F8" w14:textId="5E35117A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13E71294" w14:textId="77777777" w:rsidTr="00BA5BE0">
        <w:trPr>
          <w:trHeight w:val="514"/>
        </w:trPr>
        <w:tc>
          <w:tcPr>
            <w:tcW w:w="2605" w:type="dxa"/>
          </w:tcPr>
          <w:p w14:paraId="701409CD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4BC8F91B" w14:textId="061C3C20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78094F8E" w14:textId="1F067F13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183DF71F" w14:textId="02973701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B9FF93" w:fill="auto"/>
          </w:tcPr>
          <w:p w14:paraId="1C3E0F8B" w14:textId="2349886C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664A6" w14:paraId="0B314B38" w14:textId="77777777" w:rsidTr="00BA5BE0">
        <w:trPr>
          <w:trHeight w:val="514"/>
        </w:trPr>
        <w:tc>
          <w:tcPr>
            <w:tcW w:w="2605" w:type="dxa"/>
          </w:tcPr>
          <w:p w14:paraId="22C06B65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4AE4BAF0" w14:textId="6B6C3B2A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43E45A56" w14:textId="079D0546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2A6A6438" w14:textId="7B48F274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4E937D0D" w14:textId="452237E7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4BFBD05A" w14:textId="77777777" w:rsidTr="00BA5BE0">
        <w:trPr>
          <w:trHeight w:val="506"/>
        </w:trPr>
        <w:tc>
          <w:tcPr>
            <w:tcW w:w="2605" w:type="dxa"/>
          </w:tcPr>
          <w:p w14:paraId="7D1F619B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37F07557" w14:textId="755ABB99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1ED2522A" w14:textId="23D2F097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5A6DAA5" w14:textId="63096494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0.9504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6D1EA70F" w14:textId="3AC40096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664A6" w14:paraId="01642C58" w14:textId="77777777" w:rsidTr="00BA5BE0">
        <w:trPr>
          <w:trHeight w:val="514"/>
        </w:trPr>
        <w:tc>
          <w:tcPr>
            <w:tcW w:w="2605" w:type="dxa"/>
          </w:tcPr>
          <w:p w14:paraId="1674E7BC" w14:textId="77777777" w:rsidR="009664A6" w:rsidRDefault="009664A6" w:rsidP="00E6743F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1DEAE560" w14:textId="0EC0368E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620" w:type="dxa"/>
          </w:tcPr>
          <w:p w14:paraId="576E51B1" w14:textId="207DF78D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3E40C785" w14:textId="3ED78429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0.9504</w:t>
            </w:r>
          </w:p>
        </w:tc>
        <w:tc>
          <w:tcPr>
            <w:tcW w:w="1530" w:type="dxa"/>
            <w:shd w:val="solid" w:color="FF7575" w:fill="auto"/>
          </w:tcPr>
          <w:p w14:paraId="56331973" w14:textId="07B0CDD2" w:rsidR="009664A6" w:rsidRDefault="00BA5BE0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B05DE18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2B262C6B" w14:textId="77777777" w:rsidR="003C2F2A" w:rsidRDefault="003C2F2A" w:rsidP="009304A4">
      <w:pPr>
        <w:pStyle w:val="BodyText"/>
        <w:spacing w:after="60"/>
        <w:ind w:left="0"/>
        <w:rPr>
          <w:szCs w:val="20"/>
        </w:rPr>
      </w:pPr>
    </w:p>
    <w:p w14:paraId="7282C0E3" w14:textId="77777777" w:rsidR="002D4ED7" w:rsidRDefault="00D53B8C" w:rsidP="002D4ED7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450FCF">
        <w:rPr>
          <w:b/>
          <w:bCs/>
          <w:szCs w:val="20"/>
        </w:rPr>
        <w:t>4</w:t>
      </w:r>
      <w:r w:rsidR="00A54B97">
        <w:rPr>
          <w:b/>
          <w:bCs/>
          <w:szCs w:val="20"/>
        </w:rPr>
        <w:t xml:space="preserve"> </w:t>
      </w:r>
      <w:r w:rsidR="002D4ED7" w:rsidRPr="00C34F91">
        <w:rPr>
          <w:b/>
          <w:bCs/>
          <w:szCs w:val="20"/>
        </w:rPr>
        <w:t xml:space="preserve">Brake </w:t>
      </w:r>
      <w:r w:rsidR="002D4ED7">
        <w:rPr>
          <w:b/>
          <w:bCs/>
          <w:szCs w:val="20"/>
        </w:rPr>
        <w:t>Release Test</w:t>
      </w:r>
    </w:p>
    <w:p w14:paraId="1D2EB143" w14:textId="77777777" w:rsidR="00B527E1" w:rsidRPr="00B527E1" w:rsidRDefault="002D4ED7" w:rsidP="00B527E1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 xml:space="preserve">LEMA reaches commanded </w:t>
      </w:r>
      <w:proofErr w:type="gramStart"/>
      <w:r w:rsidRPr="00F05E55">
        <w:rPr>
          <w:szCs w:val="20"/>
          <w:u w:val="single"/>
        </w:rPr>
        <w:t>position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393"/>
        <w:gridCol w:w="1393"/>
        <w:gridCol w:w="2246"/>
        <w:gridCol w:w="2246"/>
      </w:tblGrid>
      <w:tr w:rsidR="00B527E1" w14:paraId="7007C4F1" w14:textId="77777777" w:rsidTr="00BA5BE0">
        <w:trPr>
          <w:trHeight w:val="323"/>
        </w:trPr>
        <w:tc>
          <w:tcPr>
            <w:tcW w:w="1993" w:type="dxa"/>
          </w:tcPr>
          <w:p w14:paraId="2353274A" w14:textId="77777777" w:rsidR="00B527E1" w:rsidRPr="003B2DF7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393" w:type="dxa"/>
          </w:tcPr>
          <w:p w14:paraId="48171474" w14:textId="77777777" w:rsidR="00B527E1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Expected </w:t>
            </w:r>
          </w:p>
        </w:tc>
        <w:tc>
          <w:tcPr>
            <w:tcW w:w="1393" w:type="dxa"/>
          </w:tcPr>
          <w:p w14:paraId="3878866D" w14:textId="77777777" w:rsidR="00B527E1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246" w:type="dxa"/>
          </w:tcPr>
          <w:p w14:paraId="02C9C6BD" w14:textId="77777777" w:rsidR="00B527E1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11D9EA8C" w14:textId="77777777" w:rsidR="00B527E1" w:rsidRPr="003B2DF7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Pass/Fail </w:t>
            </w:r>
          </w:p>
        </w:tc>
      </w:tr>
      <w:tr w:rsidR="00B527E1" w14:paraId="0DC0179A" w14:textId="77777777" w:rsidTr="00BA5BE0">
        <w:trPr>
          <w:trHeight w:val="581"/>
        </w:trPr>
        <w:tc>
          <w:tcPr>
            <w:tcW w:w="1993" w:type="dxa"/>
          </w:tcPr>
          <w:p w14:paraId="751B3859" w14:textId="77777777" w:rsidR="00B527E1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MCE1 /Motor 1 </w:t>
            </w:r>
          </w:p>
        </w:tc>
        <w:tc>
          <w:tcPr>
            <w:tcW w:w="1393" w:type="dxa"/>
          </w:tcPr>
          <w:p w14:paraId="304DB6A1" w14:textId="77777777" w:rsidR="00B527E1" w:rsidRDefault="00473C4C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3064018D" w14:textId="77777777" w:rsidR="00B527E1" w:rsidRDefault="00B527E1" w:rsidP="00B527E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079C4782" w14:textId="5E3D7F22" w:rsidR="00B527E1" w:rsidRDefault="00BA5BE0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0.1802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solid" w:color="B9FF93" w:fill="auto"/>
          </w:tcPr>
          <w:p w14:paraId="116FEC12" w14:textId="44C803D0" w:rsidR="00B527E1" w:rsidRDefault="00BA5BE0" w:rsidP="00B527E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473C4C" w14:paraId="2709452B" w14:textId="77777777" w:rsidTr="00BA5BE0">
        <w:trPr>
          <w:trHeight w:val="323"/>
        </w:trPr>
        <w:tc>
          <w:tcPr>
            <w:tcW w:w="1993" w:type="dxa"/>
          </w:tcPr>
          <w:p w14:paraId="1D56371B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1393" w:type="dxa"/>
          </w:tcPr>
          <w:p w14:paraId="0F8CB737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 w:rsidRPr="008A4911"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245D797F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310ABFAD" w14:textId="5E5A867F" w:rsidR="00473C4C" w:rsidRDefault="00BA5BE0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0.1854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solid" w:color="B9FF93" w:fill="auto"/>
          </w:tcPr>
          <w:p w14:paraId="04680EB7" w14:textId="5CB4CE36" w:rsidR="00473C4C" w:rsidRDefault="00BA5BE0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473C4C" w14:paraId="554DBC86" w14:textId="77777777" w:rsidTr="00BA5BE0">
        <w:trPr>
          <w:trHeight w:val="323"/>
        </w:trPr>
        <w:tc>
          <w:tcPr>
            <w:tcW w:w="1993" w:type="dxa"/>
          </w:tcPr>
          <w:p w14:paraId="29AF4F6D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/Motor 3</w:t>
            </w:r>
          </w:p>
        </w:tc>
        <w:tc>
          <w:tcPr>
            <w:tcW w:w="1393" w:type="dxa"/>
          </w:tcPr>
          <w:p w14:paraId="4586C30B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 w:rsidRPr="008A4911"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5DF54A8C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2639B6A0" w14:textId="459485B7" w:rsidR="00473C4C" w:rsidRDefault="00BA5BE0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0.1881</w:t>
            </w:r>
          </w:p>
        </w:tc>
        <w:tc>
          <w:tcPr>
            <w:tcW w:w="2246" w:type="dxa"/>
            <w:shd w:val="solid" w:color="B9FF93" w:fill="auto"/>
          </w:tcPr>
          <w:p w14:paraId="0F1FE2D5" w14:textId="258EC129" w:rsidR="00473C4C" w:rsidRDefault="00BA5BE0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224654E5" w14:textId="77777777" w:rsidR="001D4E1B" w:rsidRDefault="001D4E1B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7F33A476" w14:textId="77777777" w:rsidR="00A32BF2" w:rsidRPr="00D635C1" w:rsidRDefault="00D53B8C" w:rsidP="00A32BF2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color w:val="F3533F" w:themeColor="accent6"/>
          <w:sz w:val="22"/>
          <w:szCs w:val="22"/>
        </w:rPr>
        <w:t xml:space="preserve">5 </w:t>
      </w:r>
      <w:r w:rsidR="00A32BF2" w:rsidRPr="00D635C1">
        <w:rPr>
          <w:b/>
          <w:bCs/>
          <w:sz w:val="22"/>
          <w:szCs w:val="22"/>
        </w:rPr>
        <w:t>Performance Test – unloaded operation (one channel</w:t>
      </w:r>
      <w:r w:rsidR="00A32BF2">
        <w:rPr>
          <w:b/>
          <w:bCs/>
          <w:sz w:val="22"/>
          <w:szCs w:val="22"/>
        </w:rPr>
        <w:t xml:space="preserve"> operation</w:t>
      </w:r>
      <w:r w:rsidR="00A32BF2" w:rsidRPr="00D635C1">
        <w:rPr>
          <w:b/>
          <w:bCs/>
          <w:sz w:val="22"/>
          <w:szCs w:val="22"/>
        </w:rPr>
        <w:t>)</w:t>
      </w:r>
    </w:p>
    <w:p w14:paraId="7B3949CF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450FCF">
        <w:rPr>
          <w:b/>
          <w:bCs/>
          <w:color w:val="F3533F" w:themeColor="accent6"/>
          <w:szCs w:val="20"/>
        </w:rPr>
        <w:t>5</w:t>
      </w:r>
      <w:r>
        <w:rPr>
          <w:b/>
          <w:bCs/>
          <w:szCs w:val="20"/>
        </w:rPr>
        <w:t>.1.1</w:t>
      </w:r>
      <w:r w:rsidR="00A32BF2">
        <w:rPr>
          <w:b/>
          <w:bCs/>
          <w:szCs w:val="20"/>
        </w:rPr>
        <w:t xml:space="preserve"> MCE 1 - Step Response Test </w:t>
      </w:r>
    </w:p>
    <w:p w14:paraId="5FD18FA5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6D126654" w14:textId="77777777" w:rsidR="00BA5BE0" w:rsidRDefault="00BA5BE0" w:rsidP="00BA5BE0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lastRenderedPageBreak/>
        <w:drawing>
          <wp:inline distT="0" distB="0" distL="0" distR="0" wp14:anchorId="237B8268" wp14:editId="45D4E019">
            <wp:extent cx="5943600" cy="212280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920F" w14:textId="54D79BE5" w:rsidR="00BA5BE0" w:rsidRDefault="00BA5BE0" w:rsidP="00BA5BE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- Results for Motor One</w:t>
      </w:r>
    </w:p>
    <w:p w14:paraId="05809A1E" w14:textId="5F557911" w:rsidR="00C1291F" w:rsidRDefault="004F4C1E" w:rsidP="0028166D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</w:t>
      </w:r>
    </w:p>
    <w:p w14:paraId="31A516F7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C847E4" w14:paraId="33530A06" w14:textId="77777777" w:rsidTr="00BA5BE0">
        <w:tc>
          <w:tcPr>
            <w:tcW w:w="3266" w:type="dxa"/>
          </w:tcPr>
          <w:p w14:paraId="256EBFB3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24BCF1D2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14:paraId="7F95DD2D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3A02F6FD" w14:textId="77777777" w:rsidTr="00BA5BE0">
        <w:tc>
          <w:tcPr>
            <w:tcW w:w="3266" w:type="dxa"/>
          </w:tcPr>
          <w:p w14:paraId="13B459A1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08DF39FA" w14:textId="0E3461B6" w:rsidR="00C847E4" w:rsidRDefault="00BA5BE0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3.2774</w:t>
            </w:r>
          </w:p>
        </w:tc>
        <w:tc>
          <w:tcPr>
            <w:tcW w:w="3222" w:type="dxa"/>
            <w:tcBorders>
              <w:bottom w:val="single" w:sz="4" w:space="0" w:color="auto"/>
            </w:tcBorders>
            <w:shd w:val="solid" w:color="B9FF93" w:fill="auto"/>
          </w:tcPr>
          <w:p w14:paraId="76BFE00B" w14:textId="63B5E7FA" w:rsidR="00C847E4" w:rsidRPr="003B2DF7" w:rsidRDefault="00BA5BE0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C847E4" w14:paraId="1AA01B6E" w14:textId="77777777" w:rsidTr="00BA5BE0">
        <w:tc>
          <w:tcPr>
            <w:tcW w:w="3266" w:type="dxa"/>
          </w:tcPr>
          <w:p w14:paraId="1ECA1E74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4AFF1A1D" w14:textId="512D0229" w:rsidR="00C847E4" w:rsidRPr="00C847E4" w:rsidRDefault="00BA5BE0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173</w:t>
            </w:r>
          </w:p>
        </w:tc>
        <w:tc>
          <w:tcPr>
            <w:tcW w:w="3222" w:type="dxa"/>
            <w:shd w:val="solid" w:color="B9FF93" w:fill="auto"/>
          </w:tcPr>
          <w:p w14:paraId="3799996F" w14:textId="31FBEEFF" w:rsidR="00C847E4" w:rsidRDefault="00BA5BE0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0B491837" w14:textId="77777777" w:rsidR="00A32BF2" w:rsidRPr="006770F5" w:rsidRDefault="00A32BF2" w:rsidP="00A32BF2">
      <w:pPr>
        <w:rPr>
          <w:b/>
          <w:bCs/>
          <w:u w:val="single"/>
        </w:rPr>
      </w:pPr>
    </w:p>
    <w:p w14:paraId="0E32B3E0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C847E4" w14:paraId="1453AA96" w14:textId="77777777" w:rsidTr="00BA5BE0">
        <w:tc>
          <w:tcPr>
            <w:tcW w:w="2894" w:type="dxa"/>
          </w:tcPr>
          <w:p w14:paraId="4A2B4D33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7A3D7989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  <w:tcBorders>
              <w:bottom w:val="single" w:sz="4" w:space="0" w:color="auto"/>
            </w:tcBorders>
          </w:tcPr>
          <w:p w14:paraId="236C7F12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70A0AC45" w14:textId="77777777" w:rsidTr="00BA5BE0">
        <w:tc>
          <w:tcPr>
            <w:tcW w:w="2894" w:type="dxa"/>
          </w:tcPr>
          <w:p w14:paraId="68C3F62F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40C86408" w14:textId="5A647B48" w:rsidR="00C847E4" w:rsidRDefault="00BA5BE0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-3.2397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solid" w:color="FF7575" w:fill="auto"/>
          </w:tcPr>
          <w:p w14:paraId="62B26384" w14:textId="166E8CB0" w:rsidR="00C847E4" w:rsidRDefault="00BA5BE0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4FB24926" w14:textId="77777777" w:rsidTr="00BA5BE0">
        <w:tc>
          <w:tcPr>
            <w:tcW w:w="2894" w:type="dxa"/>
          </w:tcPr>
          <w:p w14:paraId="5EFDD3CB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4AB2EEFC" w14:textId="3307E06F" w:rsidR="00C847E4" w:rsidRDefault="00BA5BE0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170</w:t>
            </w:r>
          </w:p>
        </w:tc>
        <w:tc>
          <w:tcPr>
            <w:tcW w:w="3248" w:type="dxa"/>
            <w:shd w:val="solid" w:color="B9FF93" w:fill="auto"/>
          </w:tcPr>
          <w:p w14:paraId="4D870406" w14:textId="4C0BF413" w:rsidR="00C847E4" w:rsidRDefault="00BA5BE0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05AD1106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5B72BAF7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6.7.</w:t>
      </w:r>
      <w:r w:rsidR="00450FCF">
        <w:rPr>
          <w:b/>
          <w:bCs/>
          <w:szCs w:val="20"/>
        </w:rPr>
        <w:t>5</w:t>
      </w:r>
      <w:r>
        <w:rPr>
          <w:b/>
          <w:bCs/>
          <w:szCs w:val="20"/>
        </w:rPr>
        <w:t>.1.2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5B7B80E0" w14:textId="77777777" w:rsidR="00784682" w:rsidRPr="00B51664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2C0C07D7" w14:textId="77777777" w:rsidR="00030262" w:rsidRPr="004F4C1E" w:rsidRDefault="0066423B" w:rsidP="00030262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</w:t>
      </w:r>
      <w:r w:rsidR="004A6AEF"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  <w:r w:rsidR="00030262" w:rsidRPr="004F4C1E">
        <w:rPr>
          <w:b/>
          <w:bCs/>
        </w:rPr>
        <w:tab/>
      </w:r>
    </w:p>
    <w:p w14:paraId="64957D3F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58A36B9E" w14:textId="77777777" w:rsidTr="00BA5BE0">
        <w:trPr>
          <w:trHeight w:val="628"/>
        </w:trPr>
        <w:tc>
          <w:tcPr>
            <w:tcW w:w="2336" w:type="dxa"/>
          </w:tcPr>
          <w:p w14:paraId="55F2D84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6060792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7013D68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441AF12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9D24E80" w14:textId="77777777" w:rsidTr="00BA5BE0">
        <w:trPr>
          <w:trHeight w:val="333"/>
        </w:trPr>
        <w:tc>
          <w:tcPr>
            <w:tcW w:w="2336" w:type="dxa"/>
          </w:tcPr>
          <w:p w14:paraId="10647A8C" w14:textId="61CEC377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2337" w:type="dxa"/>
          </w:tcPr>
          <w:p w14:paraId="79BE00C8" w14:textId="542D9222" w:rsidR="00B34EBB" w:rsidRDefault="00BA5BE0" w:rsidP="00877863">
            <w:pPr>
              <w:pStyle w:val="BodyText"/>
              <w:spacing w:after="60"/>
              <w:ind w:left="0"/>
            </w:pPr>
            <w:r>
              <w:t>-3.4272</w:t>
            </w:r>
          </w:p>
        </w:tc>
        <w:tc>
          <w:tcPr>
            <w:tcW w:w="2336" w:type="dxa"/>
          </w:tcPr>
          <w:p w14:paraId="0930F424" w14:textId="734BFD63" w:rsidR="00B34EBB" w:rsidRDefault="00BA5BE0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3612C9BE" w14:textId="4544B367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68E4ED4C" w14:textId="77777777" w:rsidTr="00BA5BE0">
        <w:trPr>
          <w:trHeight w:val="346"/>
        </w:trPr>
        <w:tc>
          <w:tcPr>
            <w:tcW w:w="2336" w:type="dxa"/>
          </w:tcPr>
          <w:p w14:paraId="641A3B1F" w14:textId="50DD338B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2337" w:type="dxa"/>
          </w:tcPr>
          <w:p w14:paraId="5D5AFE0F" w14:textId="510F3389" w:rsidR="00B34EBB" w:rsidRDefault="00BA5BE0" w:rsidP="00877863">
            <w:pPr>
              <w:pStyle w:val="BodyText"/>
              <w:spacing w:after="60"/>
              <w:ind w:left="0"/>
            </w:pPr>
            <w:r>
              <w:t>-13.374</w:t>
            </w:r>
          </w:p>
        </w:tc>
        <w:tc>
          <w:tcPr>
            <w:tcW w:w="2336" w:type="dxa"/>
          </w:tcPr>
          <w:p w14:paraId="06D17193" w14:textId="4F38F904" w:rsidR="00B34EBB" w:rsidRDefault="00BA5BE0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2BFECC00" w14:textId="57B5FE05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0F75A5CB" w14:textId="77777777" w:rsidTr="00BA5BE0">
        <w:trPr>
          <w:trHeight w:val="333"/>
        </w:trPr>
        <w:tc>
          <w:tcPr>
            <w:tcW w:w="2336" w:type="dxa"/>
          </w:tcPr>
          <w:p w14:paraId="31705986" w14:textId="32E0430E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2337" w:type="dxa"/>
          </w:tcPr>
          <w:p w14:paraId="3E272626" w14:textId="607937F1" w:rsidR="00B34EBB" w:rsidRDefault="00BA5BE0" w:rsidP="00877863">
            <w:pPr>
              <w:pStyle w:val="BodyText"/>
              <w:spacing w:after="60"/>
              <w:ind w:left="0"/>
            </w:pPr>
            <w:r>
              <w:t>-25.668</w:t>
            </w:r>
          </w:p>
        </w:tc>
        <w:tc>
          <w:tcPr>
            <w:tcW w:w="2336" w:type="dxa"/>
          </w:tcPr>
          <w:p w14:paraId="7EEF49AE" w14:textId="2563F9CF" w:rsidR="00B34EBB" w:rsidRDefault="00BA5BE0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3CEA9C29" w14:textId="07734B33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341D94F8" w14:textId="77777777" w:rsidTr="00BA5BE0">
        <w:trPr>
          <w:trHeight w:val="346"/>
        </w:trPr>
        <w:tc>
          <w:tcPr>
            <w:tcW w:w="2336" w:type="dxa"/>
          </w:tcPr>
          <w:p w14:paraId="2F660881" w14:textId="656E1BA0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2337" w:type="dxa"/>
          </w:tcPr>
          <w:p w14:paraId="786119B2" w14:textId="4C26B7F2" w:rsidR="00B34EBB" w:rsidRDefault="00BA5BE0" w:rsidP="00877863">
            <w:pPr>
              <w:pStyle w:val="BodyText"/>
              <w:spacing w:after="60"/>
              <w:ind w:left="0"/>
            </w:pPr>
            <w:r>
              <w:t>-47.664</w:t>
            </w:r>
          </w:p>
        </w:tc>
        <w:tc>
          <w:tcPr>
            <w:tcW w:w="2336" w:type="dxa"/>
          </w:tcPr>
          <w:p w14:paraId="4023C3E4" w14:textId="046B8B32" w:rsidR="00B34EBB" w:rsidRDefault="00BA5BE0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371ECFFB" w14:textId="2CC7AD32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038353DA" w14:textId="77777777" w:rsidTr="00BA5BE0">
        <w:trPr>
          <w:trHeight w:val="333"/>
        </w:trPr>
        <w:tc>
          <w:tcPr>
            <w:tcW w:w="2336" w:type="dxa"/>
          </w:tcPr>
          <w:p w14:paraId="6DE8BE31" w14:textId="19BC4AAC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2337" w:type="dxa"/>
          </w:tcPr>
          <w:p w14:paraId="14D53E50" w14:textId="6789657A" w:rsidR="00B34EBB" w:rsidRDefault="00BA5BE0" w:rsidP="00877863">
            <w:pPr>
              <w:pStyle w:val="BodyText"/>
              <w:spacing w:after="60"/>
              <w:ind w:left="0"/>
            </w:pPr>
            <w:r>
              <w:t>-69.984</w:t>
            </w:r>
          </w:p>
        </w:tc>
        <w:tc>
          <w:tcPr>
            <w:tcW w:w="2336" w:type="dxa"/>
          </w:tcPr>
          <w:p w14:paraId="53C434BD" w14:textId="1D06E49F" w:rsidR="00B34EBB" w:rsidRDefault="00BA5BE0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292820E9" w14:textId="2C7D5F6F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1B650693" w14:textId="77777777" w:rsidTr="00BA5BE0">
        <w:trPr>
          <w:trHeight w:val="333"/>
        </w:trPr>
        <w:tc>
          <w:tcPr>
            <w:tcW w:w="2336" w:type="dxa"/>
          </w:tcPr>
          <w:p w14:paraId="6034976D" w14:textId="338762A6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2337" w:type="dxa"/>
          </w:tcPr>
          <w:p w14:paraId="5CA22A81" w14:textId="6BE03725" w:rsidR="00B34EBB" w:rsidRDefault="00BA5BE0" w:rsidP="00877863">
            <w:pPr>
              <w:pStyle w:val="BodyText"/>
              <w:spacing w:after="60"/>
              <w:ind w:left="0"/>
            </w:pPr>
            <w:r>
              <w:t>-92.448</w:t>
            </w:r>
          </w:p>
        </w:tc>
        <w:tc>
          <w:tcPr>
            <w:tcW w:w="2336" w:type="dxa"/>
          </w:tcPr>
          <w:p w14:paraId="54458502" w14:textId="13B0732A" w:rsidR="00B34EBB" w:rsidRDefault="00BA5BE0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0A0C7805" w14:textId="733EDB4F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55020655" w14:textId="77777777" w:rsidTr="00BA5BE0">
        <w:trPr>
          <w:trHeight w:val="346"/>
        </w:trPr>
        <w:tc>
          <w:tcPr>
            <w:tcW w:w="2336" w:type="dxa"/>
          </w:tcPr>
          <w:p w14:paraId="0DB9F612" w14:textId="6C94BA24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lastRenderedPageBreak/>
              <w:t>5  Hz</w:t>
            </w:r>
            <w:proofErr w:type="gramEnd"/>
          </w:p>
        </w:tc>
        <w:tc>
          <w:tcPr>
            <w:tcW w:w="2337" w:type="dxa"/>
          </w:tcPr>
          <w:p w14:paraId="3221BAA6" w14:textId="20B5F26A" w:rsidR="00B34EBB" w:rsidRDefault="00BA5BE0" w:rsidP="00877863">
            <w:pPr>
              <w:pStyle w:val="BodyText"/>
              <w:spacing w:after="60"/>
              <w:ind w:left="0"/>
            </w:pPr>
            <w:r>
              <w:t>-113.76</w:t>
            </w:r>
          </w:p>
        </w:tc>
        <w:tc>
          <w:tcPr>
            <w:tcW w:w="2336" w:type="dxa"/>
          </w:tcPr>
          <w:p w14:paraId="53024F4A" w14:textId="7F217F61" w:rsidR="00B34EBB" w:rsidRDefault="00BA5BE0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2337" w:type="dxa"/>
            <w:shd w:val="solid" w:color="B9FF93" w:fill="auto"/>
          </w:tcPr>
          <w:p w14:paraId="1AA8B3AF" w14:textId="4320B941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49B9C8D7" w14:textId="77777777" w:rsidR="00A32BF2" w:rsidRDefault="00A32BF2" w:rsidP="00A32BF2">
      <w:pPr>
        <w:pStyle w:val="BodyText"/>
        <w:spacing w:after="60"/>
        <w:ind w:left="0"/>
      </w:pPr>
    </w:p>
    <w:p w14:paraId="775AB166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6D549954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09D55530" w14:textId="77777777" w:rsidR="00BA5BE0" w:rsidRDefault="00BA5BE0" w:rsidP="00BA5BE0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2A324843" wp14:editId="307D8F82">
            <wp:extent cx="5943600" cy="212280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D5F2" w14:textId="01C6A63E" w:rsidR="00BA5BE0" w:rsidRDefault="00BA5BE0" w:rsidP="00BA5BE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- Results for Motor Two</w:t>
      </w:r>
    </w:p>
    <w:p w14:paraId="618B0E58" w14:textId="669C00BE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2EB2364A" w14:textId="77777777" w:rsidR="00A062BE" w:rsidRDefault="00A062BE" w:rsidP="00A32BF2">
      <w:pPr>
        <w:pStyle w:val="BodyText"/>
        <w:spacing w:after="60"/>
        <w:ind w:left="0"/>
      </w:pPr>
    </w:p>
    <w:p w14:paraId="05D97314" w14:textId="77777777" w:rsidR="003C50A3" w:rsidRPr="006770F5" w:rsidRDefault="003C50A3" w:rsidP="003C50A3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3C50A3" w14:paraId="6D27EA93" w14:textId="77777777" w:rsidTr="00BA5BE0">
        <w:tc>
          <w:tcPr>
            <w:tcW w:w="3266" w:type="dxa"/>
          </w:tcPr>
          <w:p w14:paraId="0220709B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318C8F79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14:paraId="7868F264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782863BF" w14:textId="77777777" w:rsidTr="00BA5BE0">
        <w:tc>
          <w:tcPr>
            <w:tcW w:w="3266" w:type="dxa"/>
          </w:tcPr>
          <w:p w14:paraId="2F5EFA2C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69B02BB2" w14:textId="40510EDE" w:rsidR="003C50A3" w:rsidRDefault="00BA5BE0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3.1922</w:t>
            </w:r>
          </w:p>
        </w:tc>
        <w:tc>
          <w:tcPr>
            <w:tcW w:w="3222" w:type="dxa"/>
            <w:tcBorders>
              <w:bottom w:val="single" w:sz="4" w:space="0" w:color="auto"/>
            </w:tcBorders>
            <w:shd w:val="solid" w:color="B9FF93" w:fill="auto"/>
          </w:tcPr>
          <w:p w14:paraId="268930F8" w14:textId="21C94F7E" w:rsidR="003C50A3" w:rsidRPr="003B2DF7" w:rsidRDefault="00BA5BE0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C50A3" w14:paraId="223739E6" w14:textId="77777777" w:rsidTr="00BA5BE0">
        <w:tc>
          <w:tcPr>
            <w:tcW w:w="3266" w:type="dxa"/>
          </w:tcPr>
          <w:p w14:paraId="4087856E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2A16AE4B" w14:textId="4398CB8F" w:rsidR="003C50A3" w:rsidRPr="00C847E4" w:rsidRDefault="00BA5BE0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181</w:t>
            </w:r>
          </w:p>
        </w:tc>
        <w:tc>
          <w:tcPr>
            <w:tcW w:w="3222" w:type="dxa"/>
            <w:shd w:val="solid" w:color="FF7575" w:fill="auto"/>
          </w:tcPr>
          <w:p w14:paraId="43294B36" w14:textId="24E58814" w:rsidR="003C50A3" w:rsidRDefault="00BA5BE0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BB4F9E2" w14:textId="77777777" w:rsidR="003C50A3" w:rsidRPr="006770F5" w:rsidRDefault="003C50A3" w:rsidP="003C50A3">
      <w:pPr>
        <w:rPr>
          <w:b/>
          <w:bCs/>
          <w:u w:val="single"/>
        </w:rPr>
      </w:pPr>
    </w:p>
    <w:p w14:paraId="28E317F6" w14:textId="77777777" w:rsidR="003C50A3" w:rsidRPr="006770F5" w:rsidRDefault="003C50A3" w:rsidP="003C50A3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3C50A3" w14:paraId="57956722" w14:textId="77777777" w:rsidTr="00BA5BE0">
        <w:tc>
          <w:tcPr>
            <w:tcW w:w="2894" w:type="dxa"/>
          </w:tcPr>
          <w:p w14:paraId="2B1B0F6F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482BF1B6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  <w:tcBorders>
              <w:bottom w:val="single" w:sz="4" w:space="0" w:color="auto"/>
            </w:tcBorders>
          </w:tcPr>
          <w:p w14:paraId="58E4AB88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7C030898" w14:textId="77777777" w:rsidTr="00BA5BE0">
        <w:tc>
          <w:tcPr>
            <w:tcW w:w="2894" w:type="dxa"/>
          </w:tcPr>
          <w:p w14:paraId="19A25E51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05091089" w14:textId="05F87308" w:rsidR="003C50A3" w:rsidRDefault="00BA5BE0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-3.2329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solid" w:color="FF7575" w:fill="auto"/>
          </w:tcPr>
          <w:p w14:paraId="47CC19B5" w14:textId="6208ECEF" w:rsidR="003C50A3" w:rsidRDefault="00BA5BE0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42FBE70E" w14:textId="77777777" w:rsidTr="00BA5BE0">
        <w:tc>
          <w:tcPr>
            <w:tcW w:w="2894" w:type="dxa"/>
          </w:tcPr>
          <w:p w14:paraId="1B6DB93D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5B68231D" w14:textId="163C7A66" w:rsidR="003C50A3" w:rsidRDefault="00BA5BE0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177</w:t>
            </w:r>
          </w:p>
        </w:tc>
        <w:tc>
          <w:tcPr>
            <w:tcW w:w="3248" w:type="dxa"/>
            <w:shd w:val="solid" w:color="B9FF93" w:fill="auto"/>
          </w:tcPr>
          <w:p w14:paraId="4517F417" w14:textId="707D360D" w:rsidR="003C50A3" w:rsidRDefault="00BA5BE0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54DBCF9D" w14:textId="77777777" w:rsidR="00FC168C" w:rsidRDefault="00FC168C" w:rsidP="00A32BF2">
      <w:pPr>
        <w:pStyle w:val="BodyText"/>
        <w:spacing w:after="60"/>
        <w:ind w:left="0"/>
        <w:rPr>
          <w:u w:val="single"/>
        </w:rPr>
      </w:pPr>
    </w:p>
    <w:p w14:paraId="0FB89779" w14:textId="77777777" w:rsidR="00FC168C" w:rsidRDefault="00FC168C" w:rsidP="00A32BF2">
      <w:pPr>
        <w:pStyle w:val="BodyText"/>
        <w:spacing w:after="60"/>
        <w:ind w:left="0"/>
      </w:pPr>
    </w:p>
    <w:p w14:paraId="3797C3D7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5440E280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583E28B5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</w:t>
      </w:r>
      <w:r w:rsidR="004A6AEF">
        <w:rPr>
          <w:b/>
          <w:bCs/>
          <w:u w:val="single"/>
        </w:rPr>
        <w:t>Frequency Response</w:t>
      </w:r>
      <w:r>
        <w:rPr>
          <w:b/>
          <w:bCs/>
          <w:u w:val="single"/>
        </w:rPr>
        <w:t xml:space="preserve">            </w:t>
      </w:r>
      <w:r w:rsidR="00C37425"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2832BA78" w14:textId="77777777" w:rsidTr="00BA5BE0">
        <w:trPr>
          <w:trHeight w:val="628"/>
        </w:trPr>
        <w:tc>
          <w:tcPr>
            <w:tcW w:w="2336" w:type="dxa"/>
          </w:tcPr>
          <w:p w14:paraId="63AC8A4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6D41E6E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443808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7CA6DB2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1C814333" w14:textId="77777777" w:rsidTr="00BA5BE0">
        <w:trPr>
          <w:trHeight w:val="333"/>
        </w:trPr>
        <w:tc>
          <w:tcPr>
            <w:tcW w:w="2336" w:type="dxa"/>
          </w:tcPr>
          <w:p w14:paraId="3D2849C3" w14:textId="74547648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2337" w:type="dxa"/>
          </w:tcPr>
          <w:p w14:paraId="4DA29235" w14:textId="674AA762" w:rsidR="00B34EBB" w:rsidRDefault="00BA5BE0" w:rsidP="00877863">
            <w:pPr>
              <w:pStyle w:val="BodyText"/>
              <w:spacing w:after="60"/>
              <w:ind w:left="0"/>
            </w:pPr>
            <w:r>
              <w:t>-3.2544</w:t>
            </w:r>
          </w:p>
        </w:tc>
        <w:tc>
          <w:tcPr>
            <w:tcW w:w="2336" w:type="dxa"/>
          </w:tcPr>
          <w:p w14:paraId="70CFE952" w14:textId="360444ED" w:rsidR="00B34EBB" w:rsidRDefault="00BA5BE0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7336E878" w14:textId="5CD50845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52E848FB" w14:textId="77777777" w:rsidTr="00BA5BE0">
        <w:trPr>
          <w:trHeight w:val="346"/>
        </w:trPr>
        <w:tc>
          <w:tcPr>
            <w:tcW w:w="2336" w:type="dxa"/>
          </w:tcPr>
          <w:p w14:paraId="25FBBBE5" w14:textId="07F2766B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lastRenderedPageBreak/>
              <w:t>0.5  Hz</w:t>
            </w:r>
            <w:proofErr w:type="gramEnd"/>
          </w:p>
        </w:tc>
        <w:tc>
          <w:tcPr>
            <w:tcW w:w="2337" w:type="dxa"/>
          </w:tcPr>
          <w:p w14:paraId="4563F4CB" w14:textId="7BB5AB21" w:rsidR="00B34EBB" w:rsidRDefault="00BA5BE0" w:rsidP="00877863">
            <w:pPr>
              <w:pStyle w:val="BodyText"/>
              <w:spacing w:after="60"/>
              <w:ind w:left="0"/>
            </w:pPr>
            <w:r>
              <w:t>-12.942</w:t>
            </w:r>
          </w:p>
        </w:tc>
        <w:tc>
          <w:tcPr>
            <w:tcW w:w="2336" w:type="dxa"/>
          </w:tcPr>
          <w:p w14:paraId="26B2D6DB" w14:textId="0372FD0A" w:rsidR="00B34EBB" w:rsidRDefault="00BA5BE0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35E9517F" w14:textId="6D621969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4063C1EF" w14:textId="77777777" w:rsidTr="00BA5BE0">
        <w:trPr>
          <w:trHeight w:val="333"/>
        </w:trPr>
        <w:tc>
          <w:tcPr>
            <w:tcW w:w="2336" w:type="dxa"/>
          </w:tcPr>
          <w:p w14:paraId="3444A8D7" w14:textId="299A66F2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2337" w:type="dxa"/>
          </w:tcPr>
          <w:p w14:paraId="490E09E9" w14:textId="236C2097" w:rsidR="00B34EBB" w:rsidRDefault="00BA5BE0" w:rsidP="00877863">
            <w:pPr>
              <w:pStyle w:val="BodyText"/>
              <w:spacing w:after="60"/>
              <w:ind w:left="0"/>
            </w:pPr>
            <w:r>
              <w:t>-25.092</w:t>
            </w:r>
          </w:p>
        </w:tc>
        <w:tc>
          <w:tcPr>
            <w:tcW w:w="2336" w:type="dxa"/>
          </w:tcPr>
          <w:p w14:paraId="3A9F0643" w14:textId="062B100F" w:rsidR="00B34EBB" w:rsidRDefault="00BA5BE0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01C01149" w14:textId="3D13C2B3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2FCB5B23" w14:textId="77777777" w:rsidTr="00BA5BE0">
        <w:trPr>
          <w:trHeight w:val="346"/>
        </w:trPr>
        <w:tc>
          <w:tcPr>
            <w:tcW w:w="2336" w:type="dxa"/>
          </w:tcPr>
          <w:p w14:paraId="4E13D24E" w14:textId="26415449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2337" w:type="dxa"/>
          </w:tcPr>
          <w:p w14:paraId="6977DB11" w14:textId="334B419F" w:rsidR="00B34EBB" w:rsidRDefault="00BA5BE0" w:rsidP="00877863">
            <w:pPr>
              <w:pStyle w:val="BodyText"/>
              <w:spacing w:after="60"/>
              <w:ind w:left="0"/>
            </w:pPr>
            <w:r>
              <w:t>-48.6</w:t>
            </w:r>
          </w:p>
        </w:tc>
        <w:tc>
          <w:tcPr>
            <w:tcW w:w="2336" w:type="dxa"/>
          </w:tcPr>
          <w:p w14:paraId="361C081F" w14:textId="69214714" w:rsidR="00B34EBB" w:rsidRDefault="00BA5BE0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6C706B25" w14:textId="3CB0ADB2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5574C220" w14:textId="77777777" w:rsidTr="00BA5BE0">
        <w:trPr>
          <w:trHeight w:val="333"/>
        </w:trPr>
        <w:tc>
          <w:tcPr>
            <w:tcW w:w="2336" w:type="dxa"/>
          </w:tcPr>
          <w:p w14:paraId="27740863" w14:textId="00074715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2337" w:type="dxa"/>
          </w:tcPr>
          <w:p w14:paraId="29727A0F" w14:textId="323EA215" w:rsidR="00B34EBB" w:rsidRDefault="00BA5BE0" w:rsidP="00877863">
            <w:pPr>
              <w:pStyle w:val="BodyText"/>
              <w:spacing w:after="60"/>
              <w:ind w:left="0"/>
            </w:pPr>
            <w:r>
              <w:t>-72.684</w:t>
            </w:r>
          </w:p>
        </w:tc>
        <w:tc>
          <w:tcPr>
            <w:tcW w:w="2336" w:type="dxa"/>
          </w:tcPr>
          <w:p w14:paraId="27C15EDA" w14:textId="27DCD4FA" w:rsidR="00B34EBB" w:rsidRDefault="00BA5BE0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40609D06" w14:textId="5DE337A9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0E061923" w14:textId="77777777" w:rsidTr="00BA5BE0">
        <w:trPr>
          <w:trHeight w:val="333"/>
        </w:trPr>
        <w:tc>
          <w:tcPr>
            <w:tcW w:w="2336" w:type="dxa"/>
          </w:tcPr>
          <w:p w14:paraId="7B482262" w14:textId="2577B6E1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2337" w:type="dxa"/>
          </w:tcPr>
          <w:p w14:paraId="195C04DC" w14:textId="7CAFAC94" w:rsidR="00B34EBB" w:rsidRDefault="00BA5BE0" w:rsidP="00877863">
            <w:pPr>
              <w:pStyle w:val="BodyText"/>
              <w:spacing w:after="60"/>
              <w:ind w:left="0"/>
            </w:pPr>
            <w:r>
              <w:t>-92.304</w:t>
            </w:r>
          </w:p>
        </w:tc>
        <w:tc>
          <w:tcPr>
            <w:tcW w:w="2336" w:type="dxa"/>
          </w:tcPr>
          <w:p w14:paraId="7A333E1D" w14:textId="7A7C979B" w:rsidR="00B34EBB" w:rsidRDefault="00BA5BE0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1AE2E8B5" w14:textId="18D1209A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66ED2D3E" w14:textId="77777777" w:rsidTr="00BA5BE0">
        <w:trPr>
          <w:trHeight w:val="346"/>
        </w:trPr>
        <w:tc>
          <w:tcPr>
            <w:tcW w:w="2336" w:type="dxa"/>
          </w:tcPr>
          <w:p w14:paraId="1AFEFBBB" w14:textId="0B553F6C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2337" w:type="dxa"/>
          </w:tcPr>
          <w:p w14:paraId="430BE842" w14:textId="606EC70F" w:rsidR="00B34EBB" w:rsidRDefault="00BA5BE0" w:rsidP="00877863">
            <w:pPr>
              <w:pStyle w:val="BodyText"/>
              <w:spacing w:after="60"/>
              <w:ind w:left="0"/>
            </w:pPr>
            <w:r>
              <w:t>-115.56</w:t>
            </w:r>
          </w:p>
        </w:tc>
        <w:tc>
          <w:tcPr>
            <w:tcW w:w="2336" w:type="dxa"/>
          </w:tcPr>
          <w:p w14:paraId="3ADA1613" w14:textId="14D76677" w:rsidR="00B34EBB" w:rsidRDefault="00BA5BE0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2337" w:type="dxa"/>
            <w:shd w:val="solid" w:color="B9FF93" w:fill="auto"/>
          </w:tcPr>
          <w:p w14:paraId="5B8DB888" w14:textId="268298CE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33ED9CAF" w14:textId="77777777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6.7.</w:t>
      </w:r>
      <w:r w:rsidR="00450FCF">
        <w:t>5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17072A8B" w14:textId="77777777" w:rsidR="00BA5BE0" w:rsidRDefault="00BA5BE0" w:rsidP="00BA5BE0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2BFF5AE4" wp14:editId="0AA12487">
            <wp:extent cx="5943600" cy="212280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C81A" w14:textId="6558F654" w:rsidR="00BA5BE0" w:rsidRDefault="00BA5BE0" w:rsidP="00BA5BE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- Results for Motor Three</w:t>
      </w:r>
    </w:p>
    <w:p w14:paraId="3DA0B466" w14:textId="3E4FD0B9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59358A30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76034B2C" w14:textId="77777777" w:rsidR="00A42D5E" w:rsidRPr="006770F5" w:rsidRDefault="00A42D5E" w:rsidP="00A42D5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A42D5E" w14:paraId="777CCCA6" w14:textId="77777777" w:rsidTr="00BA5BE0">
        <w:tc>
          <w:tcPr>
            <w:tcW w:w="3266" w:type="dxa"/>
          </w:tcPr>
          <w:p w14:paraId="7767BADC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61788F11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14:paraId="691576D6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42D5E" w14:paraId="5578BC5C" w14:textId="77777777" w:rsidTr="00BA5BE0">
        <w:tc>
          <w:tcPr>
            <w:tcW w:w="3266" w:type="dxa"/>
          </w:tcPr>
          <w:p w14:paraId="09C40581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4013C974" w14:textId="0FF68454" w:rsidR="00A42D5E" w:rsidRDefault="00BA5BE0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3.0342</w:t>
            </w:r>
          </w:p>
        </w:tc>
        <w:tc>
          <w:tcPr>
            <w:tcW w:w="3222" w:type="dxa"/>
            <w:tcBorders>
              <w:bottom w:val="single" w:sz="4" w:space="0" w:color="auto"/>
            </w:tcBorders>
            <w:shd w:val="solid" w:color="B9FF93" w:fill="auto"/>
          </w:tcPr>
          <w:p w14:paraId="52244BB2" w14:textId="200E1344" w:rsidR="00A42D5E" w:rsidRPr="003B2DF7" w:rsidRDefault="00BA5BE0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A42D5E" w14:paraId="5F5DD125" w14:textId="77777777" w:rsidTr="00BA5BE0">
        <w:tc>
          <w:tcPr>
            <w:tcW w:w="3266" w:type="dxa"/>
          </w:tcPr>
          <w:p w14:paraId="13DF0751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6E28657F" w14:textId="38D5141C" w:rsidR="00A42D5E" w:rsidRPr="00C847E4" w:rsidRDefault="00BA5BE0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192</w:t>
            </w:r>
          </w:p>
        </w:tc>
        <w:tc>
          <w:tcPr>
            <w:tcW w:w="3222" w:type="dxa"/>
            <w:shd w:val="solid" w:color="FF7575" w:fill="auto"/>
          </w:tcPr>
          <w:p w14:paraId="1ECAA662" w14:textId="089D8034" w:rsidR="00A42D5E" w:rsidRDefault="00BA5BE0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D2D6696" w14:textId="77777777" w:rsidR="00A42D5E" w:rsidRPr="006770F5" w:rsidRDefault="00A42D5E" w:rsidP="00A42D5E">
      <w:pPr>
        <w:rPr>
          <w:b/>
          <w:bCs/>
          <w:u w:val="single"/>
        </w:rPr>
      </w:pPr>
    </w:p>
    <w:p w14:paraId="41C562C8" w14:textId="77777777" w:rsidR="00F76922" w:rsidRPr="006770F5" w:rsidRDefault="00A42D5E" w:rsidP="00F7692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F76922" w14:paraId="51EED54E" w14:textId="77777777" w:rsidTr="00BA5BE0">
        <w:tc>
          <w:tcPr>
            <w:tcW w:w="3266" w:type="dxa"/>
          </w:tcPr>
          <w:p w14:paraId="4C6B67C6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4F78FDF5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14:paraId="6FB37079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76922" w14:paraId="662C06DE" w14:textId="77777777" w:rsidTr="00BA5BE0">
        <w:tc>
          <w:tcPr>
            <w:tcW w:w="3266" w:type="dxa"/>
          </w:tcPr>
          <w:p w14:paraId="5279FB35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2CA71358" w14:textId="08CA55BA" w:rsidR="00F76922" w:rsidRDefault="00BA5BE0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-3.0436</w:t>
            </w:r>
          </w:p>
        </w:tc>
        <w:tc>
          <w:tcPr>
            <w:tcW w:w="3222" w:type="dxa"/>
            <w:tcBorders>
              <w:bottom w:val="single" w:sz="4" w:space="0" w:color="auto"/>
            </w:tcBorders>
            <w:shd w:val="solid" w:color="FF7575" w:fill="auto"/>
          </w:tcPr>
          <w:p w14:paraId="209DF0CF" w14:textId="11DB65BC" w:rsidR="00F76922" w:rsidRPr="003B2DF7" w:rsidRDefault="00BA5BE0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76922" w14:paraId="481DE8A4" w14:textId="77777777" w:rsidTr="00BA5BE0">
        <w:tc>
          <w:tcPr>
            <w:tcW w:w="3266" w:type="dxa"/>
          </w:tcPr>
          <w:p w14:paraId="42107267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0C01A7A6" w14:textId="36D012EA" w:rsidR="00F76922" w:rsidRPr="00C847E4" w:rsidRDefault="00BA5BE0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190</w:t>
            </w:r>
          </w:p>
        </w:tc>
        <w:tc>
          <w:tcPr>
            <w:tcW w:w="3222" w:type="dxa"/>
            <w:shd w:val="solid" w:color="FF7575" w:fill="auto"/>
          </w:tcPr>
          <w:p w14:paraId="368930B2" w14:textId="58513819" w:rsidR="00F76922" w:rsidRDefault="00BA5BE0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E72BC76" w14:textId="77777777" w:rsidR="00A32BF2" w:rsidRDefault="00A32BF2" w:rsidP="00F76922"/>
    <w:p w14:paraId="52B4CF63" w14:textId="77777777" w:rsidR="00A32BF2" w:rsidRDefault="00D53B8C" w:rsidP="00A32BF2">
      <w:pPr>
        <w:pStyle w:val="BodyText"/>
        <w:spacing w:after="60"/>
        <w:ind w:left="0"/>
      </w:pPr>
      <w:r>
        <w:t>6.7.</w:t>
      </w:r>
      <w:r w:rsidR="00450FCF">
        <w:t>5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7D84DE9B" w14:textId="77777777" w:rsidR="00A32BF2" w:rsidRDefault="00A32BF2" w:rsidP="00A32BF2">
      <w:pPr>
        <w:pStyle w:val="BodyText"/>
        <w:spacing w:after="60"/>
        <w:ind w:left="0"/>
      </w:pPr>
    </w:p>
    <w:p w14:paraId="6D5CD1BF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1CE78CE4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560B794" w14:textId="77777777" w:rsidTr="00BA5BE0">
        <w:trPr>
          <w:trHeight w:val="628"/>
        </w:trPr>
        <w:tc>
          <w:tcPr>
            <w:tcW w:w="2336" w:type="dxa"/>
          </w:tcPr>
          <w:p w14:paraId="7A14CE1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lastRenderedPageBreak/>
              <w:t>Frequency</w:t>
            </w:r>
          </w:p>
        </w:tc>
        <w:tc>
          <w:tcPr>
            <w:tcW w:w="2337" w:type="dxa"/>
          </w:tcPr>
          <w:p w14:paraId="0B32F1D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3C759D6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0724446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437FD41E" w14:textId="77777777" w:rsidTr="00BA5BE0">
        <w:trPr>
          <w:trHeight w:val="333"/>
        </w:trPr>
        <w:tc>
          <w:tcPr>
            <w:tcW w:w="2336" w:type="dxa"/>
          </w:tcPr>
          <w:p w14:paraId="3A6F56EC" w14:textId="2AC2474F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2337" w:type="dxa"/>
          </w:tcPr>
          <w:p w14:paraId="5C667160" w14:textId="7A36655B" w:rsidR="00B34EBB" w:rsidRDefault="00BA5BE0" w:rsidP="00877863">
            <w:pPr>
              <w:pStyle w:val="BodyText"/>
              <w:spacing w:after="60"/>
              <w:ind w:left="0"/>
            </w:pPr>
            <w:r>
              <w:t>-3.1536</w:t>
            </w:r>
          </w:p>
        </w:tc>
        <w:tc>
          <w:tcPr>
            <w:tcW w:w="2336" w:type="dxa"/>
          </w:tcPr>
          <w:p w14:paraId="61186151" w14:textId="13DB5517" w:rsidR="00B34EBB" w:rsidRDefault="00BA5BE0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7F5A3A69" w14:textId="605BFEBD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6777932" w14:textId="77777777" w:rsidTr="00BA5BE0">
        <w:trPr>
          <w:trHeight w:val="346"/>
        </w:trPr>
        <w:tc>
          <w:tcPr>
            <w:tcW w:w="2336" w:type="dxa"/>
          </w:tcPr>
          <w:p w14:paraId="19F9540C" w14:textId="2B577EEC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2337" w:type="dxa"/>
          </w:tcPr>
          <w:p w14:paraId="0D1A1F56" w14:textId="56ACEFDC" w:rsidR="00B34EBB" w:rsidRDefault="00BA5BE0" w:rsidP="00877863">
            <w:pPr>
              <w:pStyle w:val="BodyText"/>
              <w:spacing w:after="60"/>
              <w:ind w:left="0"/>
            </w:pPr>
            <w:r>
              <w:t>-12.042</w:t>
            </w:r>
          </w:p>
        </w:tc>
        <w:tc>
          <w:tcPr>
            <w:tcW w:w="2336" w:type="dxa"/>
          </w:tcPr>
          <w:p w14:paraId="3E30EAF4" w14:textId="437AB9BE" w:rsidR="00B34EBB" w:rsidRDefault="00BA5BE0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75B25BC5" w14:textId="56347A4D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1D8052E" w14:textId="77777777" w:rsidTr="00BA5BE0">
        <w:trPr>
          <w:trHeight w:val="333"/>
        </w:trPr>
        <w:tc>
          <w:tcPr>
            <w:tcW w:w="2336" w:type="dxa"/>
          </w:tcPr>
          <w:p w14:paraId="40714AE8" w14:textId="047B8430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2337" w:type="dxa"/>
          </w:tcPr>
          <w:p w14:paraId="555374A8" w14:textId="118AD638" w:rsidR="00B34EBB" w:rsidRDefault="00BA5BE0" w:rsidP="00877863">
            <w:pPr>
              <w:pStyle w:val="BodyText"/>
              <w:spacing w:after="60"/>
              <w:ind w:left="0"/>
            </w:pPr>
            <w:r>
              <w:t>-24.192</w:t>
            </w:r>
          </w:p>
        </w:tc>
        <w:tc>
          <w:tcPr>
            <w:tcW w:w="2336" w:type="dxa"/>
          </w:tcPr>
          <w:p w14:paraId="7DAF2AB8" w14:textId="1648DF57" w:rsidR="00B34EBB" w:rsidRDefault="00BA5BE0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4406BEF1" w14:textId="04ACBA8A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7EA28DA" w14:textId="77777777" w:rsidTr="00BA5BE0">
        <w:trPr>
          <w:trHeight w:val="346"/>
        </w:trPr>
        <w:tc>
          <w:tcPr>
            <w:tcW w:w="2336" w:type="dxa"/>
          </w:tcPr>
          <w:p w14:paraId="674BA98C" w14:textId="63974274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2337" w:type="dxa"/>
          </w:tcPr>
          <w:p w14:paraId="5CB45904" w14:textId="3CDD3515" w:rsidR="00B34EBB" w:rsidRDefault="00BA5BE0" w:rsidP="00877863">
            <w:pPr>
              <w:pStyle w:val="BodyText"/>
              <w:spacing w:after="60"/>
              <w:ind w:left="0"/>
            </w:pPr>
            <w:r>
              <w:t>-47.52</w:t>
            </w:r>
          </w:p>
        </w:tc>
        <w:tc>
          <w:tcPr>
            <w:tcW w:w="2336" w:type="dxa"/>
          </w:tcPr>
          <w:p w14:paraId="0DC7E3A5" w14:textId="0D4A3169" w:rsidR="00B34EBB" w:rsidRDefault="00BA5BE0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4874E7B7" w14:textId="72564742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FFF2D5C" w14:textId="77777777" w:rsidTr="00BA5BE0">
        <w:trPr>
          <w:trHeight w:val="333"/>
        </w:trPr>
        <w:tc>
          <w:tcPr>
            <w:tcW w:w="2336" w:type="dxa"/>
          </w:tcPr>
          <w:p w14:paraId="7D2E1712" w14:textId="46FB4530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2337" w:type="dxa"/>
          </w:tcPr>
          <w:p w14:paraId="6C38129C" w14:textId="309A1F93" w:rsidR="00B34EBB" w:rsidRDefault="00BA5BE0" w:rsidP="00877863">
            <w:pPr>
              <w:pStyle w:val="BodyText"/>
              <w:spacing w:after="60"/>
              <w:ind w:left="0"/>
            </w:pPr>
            <w:r>
              <w:t>-70.848</w:t>
            </w:r>
          </w:p>
        </w:tc>
        <w:tc>
          <w:tcPr>
            <w:tcW w:w="2336" w:type="dxa"/>
          </w:tcPr>
          <w:p w14:paraId="3E2EDB4A" w14:textId="23BA1BC7" w:rsidR="00B34EBB" w:rsidRDefault="00BA5BE0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269F8006" w14:textId="35C85ECF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C9CD1EE" w14:textId="77777777" w:rsidTr="00BA5BE0">
        <w:trPr>
          <w:trHeight w:val="333"/>
        </w:trPr>
        <w:tc>
          <w:tcPr>
            <w:tcW w:w="2336" w:type="dxa"/>
          </w:tcPr>
          <w:p w14:paraId="0B7C11B2" w14:textId="478AF9E6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2337" w:type="dxa"/>
          </w:tcPr>
          <w:p w14:paraId="31BF8307" w14:textId="39A1C69F" w:rsidR="00B34EBB" w:rsidRDefault="00BA5BE0" w:rsidP="00877863">
            <w:pPr>
              <w:pStyle w:val="BodyText"/>
              <w:spacing w:after="60"/>
              <w:ind w:left="0"/>
            </w:pPr>
            <w:r>
              <w:t>-92.304</w:t>
            </w:r>
          </w:p>
        </w:tc>
        <w:tc>
          <w:tcPr>
            <w:tcW w:w="2336" w:type="dxa"/>
          </w:tcPr>
          <w:p w14:paraId="1B126136" w14:textId="0E4D81FB" w:rsidR="00B34EBB" w:rsidRDefault="00BA5BE0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2B281AE7" w14:textId="4E8020D9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B257919" w14:textId="77777777" w:rsidTr="00BA5BE0">
        <w:trPr>
          <w:trHeight w:val="346"/>
        </w:trPr>
        <w:tc>
          <w:tcPr>
            <w:tcW w:w="2336" w:type="dxa"/>
          </w:tcPr>
          <w:p w14:paraId="672E7246" w14:textId="4F3C7043" w:rsidR="00B34EBB" w:rsidRDefault="00BA5BE0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2337" w:type="dxa"/>
          </w:tcPr>
          <w:p w14:paraId="7BE2C6F6" w14:textId="5CAB953A" w:rsidR="00B34EBB" w:rsidRDefault="00BA5BE0" w:rsidP="00877863">
            <w:pPr>
              <w:pStyle w:val="BodyText"/>
              <w:spacing w:after="60"/>
              <w:ind w:left="0"/>
            </w:pPr>
            <w:r>
              <w:t>-114.12</w:t>
            </w:r>
          </w:p>
        </w:tc>
        <w:tc>
          <w:tcPr>
            <w:tcW w:w="2336" w:type="dxa"/>
          </w:tcPr>
          <w:p w14:paraId="45F7BBE9" w14:textId="3D88B893" w:rsidR="00B34EBB" w:rsidRDefault="00BA5BE0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2337" w:type="dxa"/>
            <w:shd w:val="solid" w:color="B9FF93" w:fill="auto"/>
          </w:tcPr>
          <w:p w14:paraId="4BF0ACE4" w14:textId="411DA576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17A39EDC" w14:textId="77777777" w:rsidR="00D635C1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2"/>
          <w:szCs w:val="22"/>
        </w:rPr>
      </w:pPr>
      <w:r>
        <w:t>6.7.</w:t>
      </w:r>
      <w:r w:rsidR="00450FCF">
        <w:t>6</w:t>
      </w:r>
      <w:r w:rsidR="00D635C1">
        <w:t xml:space="preserve"> </w:t>
      </w:r>
      <w:r w:rsidR="00D635C1" w:rsidRPr="00D001B8">
        <w:rPr>
          <w:b/>
          <w:bCs/>
          <w:sz w:val="22"/>
          <w:szCs w:val="22"/>
        </w:rPr>
        <w:t>Performance Test – Loaded Operation</w:t>
      </w:r>
    </w:p>
    <w:p w14:paraId="7B120B40" w14:textId="77777777" w:rsidR="0052305C" w:rsidRPr="00A7435E" w:rsidRDefault="0052305C" w:rsidP="00F858AC">
      <w:pPr>
        <w:pStyle w:val="BodyText"/>
        <w:spacing w:after="60"/>
        <w:ind w:left="0"/>
        <w:rPr>
          <w:sz w:val="22"/>
          <w:szCs w:val="22"/>
        </w:rPr>
      </w:pPr>
    </w:p>
    <w:p w14:paraId="7E469254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746898EC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proofErr w:type="gramEnd"/>
      <w:r w:rsidR="00033D62" w:rsidRPr="00D001B8">
        <w:rPr>
          <w:b/>
          <w:bCs/>
          <w:sz w:val="22"/>
          <w:szCs w:val="22"/>
        </w:rPr>
        <w:t>1 – Step Response Test</w:t>
      </w:r>
    </w:p>
    <w:p w14:paraId="0CAC622A" w14:textId="77777777" w:rsidR="00BA5BE0" w:rsidRDefault="004F4C1E" w:rsidP="00BA5BE0">
      <w:pPr>
        <w:pStyle w:val="BodyText"/>
        <w:keepNext/>
        <w:spacing w:after="60"/>
        <w:ind w:left="0"/>
      </w:pPr>
      <w:r>
        <w:rPr>
          <w:sz w:val="22"/>
          <w:szCs w:val="22"/>
        </w:rPr>
        <w:t xml:space="preserve">    </w:t>
      </w:r>
      <w:r w:rsidR="00BA5BE0">
        <w:rPr>
          <w:noProof/>
          <w:sz w:val="22"/>
          <w:szCs w:val="22"/>
        </w:rPr>
        <w:drawing>
          <wp:inline distT="0" distB="0" distL="0" distR="0" wp14:anchorId="03E19449" wp14:editId="660C5686">
            <wp:extent cx="5943600" cy="212280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931D" w14:textId="03332C73" w:rsidR="00BA5BE0" w:rsidRDefault="00BA5BE0" w:rsidP="00BA5BE0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- Results for Motor One Loaded</w:t>
      </w:r>
    </w:p>
    <w:p w14:paraId="6BBF920A" w14:textId="08004038" w:rsidR="00033D62" w:rsidRDefault="004F4C1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 w:rsidR="000720A0">
        <w:rPr>
          <w:sz w:val="22"/>
          <w:szCs w:val="22"/>
        </w:rPr>
        <w:t>Step response Test</w:t>
      </w:r>
      <w:r>
        <w:rPr>
          <w:sz w:val="22"/>
          <w:szCs w:val="22"/>
        </w:rPr>
        <w:t xml:space="preserve">                              </w:t>
      </w:r>
    </w:p>
    <w:p w14:paraId="2F5270A9" w14:textId="77777777" w:rsidR="00033D62" w:rsidRPr="00D001B8" w:rsidRDefault="00033D62" w:rsidP="00033D62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3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6333EB" w14:paraId="7E1D94A0" w14:textId="77777777" w:rsidTr="00BA5BE0">
        <w:tc>
          <w:tcPr>
            <w:tcW w:w="3208" w:type="dxa"/>
          </w:tcPr>
          <w:p w14:paraId="08B8D3F2" w14:textId="77777777" w:rsidR="006333EB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5A7A882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Actual </w:t>
            </w:r>
            <w:r w:rsidR="00AD5C95">
              <w:rPr>
                <w:szCs w:val="20"/>
              </w:rPr>
              <w:t>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7BF8428A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6333EB" w14:paraId="6A0E7EC0" w14:textId="77777777" w:rsidTr="00BA5BE0">
        <w:tc>
          <w:tcPr>
            <w:tcW w:w="3208" w:type="dxa"/>
          </w:tcPr>
          <w:p w14:paraId="4FDBBEED" w14:textId="77777777" w:rsidR="006333EB" w:rsidRPr="003B2DF7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C386D3A" w14:textId="724939CB" w:rsidR="006333EB" w:rsidRPr="003B2DF7" w:rsidRDefault="00BA5BE0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3.2696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B9FF93" w:fill="auto"/>
          </w:tcPr>
          <w:p w14:paraId="5BC32FD2" w14:textId="1788FF74" w:rsidR="006333EB" w:rsidRDefault="00BA5BE0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6333EB" w14:paraId="7D464D29" w14:textId="77777777" w:rsidTr="00BA5BE0">
        <w:tc>
          <w:tcPr>
            <w:tcW w:w="3208" w:type="dxa"/>
          </w:tcPr>
          <w:p w14:paraId="4921886E" w14:textId="77777777" w:rsidR="006333EB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67BC765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59D2296" w14:textId="112C1257" w:rsidR="006333EB" w:rsidRDefault="00BA5BE0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185</w:t>
            </w:r>
          </w:p>
        </w:tc>
        <w:tc>
          <w:tcPr>
            <w:tcW w:w="2894" w:type="dxa"/>
            <w:shd w:val="solid" w:color="FF7575" w:fill="auto"/>
          </w:tcPr>
          <w:p w14:paraId="2844DDD6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4FF32A1" w14:textId="00131C36" w:rsidR="00362DC1" w:rsidRDefault="00BA5BE0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D0B15B5" w14:textId="77777777" w:rsidR="00362DC1" w:rsidRDefault="00362DC1" w:rsidP="00033D62"/>
    <w:p w14:paraId="7D4C854F" w14:textId="77777777" w:rsidR="0051280A" w:rsidRPr="00D001B8" w:rsidRDefault="00033D62" w:rsidP="00C04B4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362DC1" w14:paraId="1F3273A7" w14:textId="77777777" w:rsidTr="00BA5BE0">
        <w:tc>
          <w:tcPr>
            <w:tcW w:w="3208" w:type="dxa"/>
          </w:tcPr>
          <w:p w14:paraId="7BA32F9E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E66AD6B" w14:textId="77777777" w:rsidR="00362DC1" w:rsidRDefault="00AD5C95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0417C6CE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62DC1" w14:paraId="3C0112A7" w14:textId="77777777" w:rsidTr="00BA5BE0">
        <w:tc>
          <w:tcPr>
            <w:tcW w:w="3208" w:type="dxa"/>
          </w:tcPr>
          <w:p w14:paraId="6D8B8497" w14:textId="77777777" w:rsidR="00362DC1" w:rsidRPr="003B2DF7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C6A742B" w14:textId="36FE8D9D" w:rsidR="00362DC1" w:rsidRPr="003B2DF7" w:rsidRDefault="00BA5BE0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-2.8557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FF7575" w:fill="auto"/>
          </w:tcPr>
          <w:p w14:paraId="3AF74AE5" w14:textId="776BB218" w:rsidR="00362DC1" w:rsidRDefault="00BA5BE0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62DC1" w14:paraId="494C7F65" w14:textId="77777777" w:rsidTr="00BA5BE0">
        <w:tc>
          <w:tcPr>
            <w:tcW w:w="3208" w:type="dxa"/>
          </w:tcPr>
          <w:p w14:paraId="103553E2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8DFB5F4" w14:textId="4A174DA9" w:rsidR="00362DC1" w:rsidRDefault="00BA5BE0" w:rsidP="001C48F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203</w:t>
            </w:r>
          </w:p>
        </w:tc>
        <w:tc>
          <w:tcPr>
            <w:tcW w:w="2894" w:type="dxa"/>
            <w:shd w:val="solid" w:color="FF7575" w:fill="auto"/>
          </w:tcPr>
          <w:p w14:paraId="69543BF6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F8D42E7" w14:textId="09190DCB" w:rsidR="00362DC1" w:rsidRDefault="00BA5BE0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bookmarkEnd w:id="3"/>
    </w:tbl>
    <w:p w14:paraId="16C0199D" w14:textId="77777777" w:rsidR="00F45389" w:rsidRDefault="00F45389" w:rsidP="00F858AC">
      <w:pPr>
        <w:pStyle w:val="BodyText"/>
        <w:spacing w:after="60"/>
        <w:ind w:left="0"/>
        <w:rPr>
          <w:sz w:val="22"/>
          <w:szCs w:val="22"/>
        </w:rPr>
      </w:pPr>
    </w:p>
    <w:p w14:paraId="62A3604B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2342604E" w14:textId="77777777" w:rsidTr="00BA5BE0">
        <w:tc>
          <w:tcPr>
            <w:tcW w:w="3208" w:type="dxa"/>
          </w:tcPr>
          <w:p w14:paraId="30B2094B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91B593D" w14:textId="77777777" w:rsidR="009319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693B4E94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14AA6087" w14:textId="77777777" w:rsidTr="00BA5BE0">
        <w:tc>
          <w:tcPr>
            <w:tcW w:w="3208" w:type="dxa"/>
          </w:tcPr>
          <w:p w14:paraId="44755053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3975EA3" w14:textId="2BDCDDEE" w:rsidR="0093190E" w:rsidRPr="003B2DF7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2.8171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B9FF93" w:fill="auto"/>
          </w:tcPr>
          <w:p w14:paraId="41166EED" w14:textId="3A1ECA85" w:rsidR="0093190E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93190E" w14:paraId="35F654A2" w14:textId="77777777" w:rsidTr="00BA5BE0">
        <w:tc>
          <w:tcPr>
            <w:tcW w:w="3208" w:type="dxa"/>
          </w:tcPr>
          <w:p w14:paraId="6745DA21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DCE21F0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7F9015A" w14:textId="3FF1AB90" w:rsidR="0093190E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208</w:t>
            </w:r>
          </w:p>
        </w:tc>
        <w:tc>
          <w:tcPr>
            <w:tcW w:w="2894" w:type="dxa"/>
            <w:shd w:val="solid" w:color="FF7575" w:fill="auto"/>
          </w:tcPr>
          <w:p w14:paraId="56B5BBA0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4EBD27A" w14:textId="56907031" w:rsidR="0093190E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6199B2D" w14:textId="77777777" w:rsidR="0093190E" w:rsidRDefault="0093190E" w:rsidP="0093190E"/>
    <w:p w14:paraId="5F62DC65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0EA117A0" w14:textId="77777777" w:rsidTr="00BA5BE0">
        <w:tc>
          <w:tcPr>
            <w:tcW w:w="3208" w:type="dxa"/>
          </w:tcPr>
          <w:p w14:paraId="6EAE00BB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45EF14F" w14:textId="77777777" w:rsidR="009319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695C2269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2223A9B5" w14:textId="77777777" w:rsidTr="00BA5BE0">
        <w:tc>
          <w:tcPr>
            <w:tcW w:w="3208" w:type="dxa"/>
          </w:tcPr>
          <w:p w14:paraId="551403CE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BE2D5E4" w14:textId="35AE26A5" w:rsidR="0093190E" w:rsidRPr="003B2DF7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-3.2319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FF7575" w:fill="auto"/>
          </w:tcPr>
          <w:p w14:paraId="483486C9" w14:textId="1AE0D36D" w:rsidR="0093190E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3190E" w14:paraId="2B9CED1F" w14:textId="77777777" w:rsidTr="00BA5BE0">
        <w:tc>
          <w:tcPr>
            <w:tcW w:w="3208" w:type="dxa"/>
          </w:tcPr>
          <w:p w14:paraId="4D3252AE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E9AB375" w14:textId="11696131" w:rsidR="0093190E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w="2894" w:type="dxa"/>
            <w:shd w:val="solid" w:color="FF7575" w:fill="auto"/>
          </w:tcPr>
          <w:p w14:paraId="2FE3459A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CF20454" w14:textId="10890C8C" w:rsidR="0093190E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E41999A" w14:textId="77777777" w:rsidR="00C04B42" w:rsidRPr="00F858AC" w:rsidRDefault="00C04B42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75AE6C87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3F86711A" w14:textId="77777777" w:rsidR="00D10C0B" w:rsidRDefault="00D10C0B" w:rsidP="00D10C0B">
      <w:pPr>
        <w:pStyle w:val="BodyText"/>
        <w:spacing w:after="60"/>
        <w:ind w:left="0"/>
      </w:pPr>
    </w:p>
    <w:p w14:paraId="23ADC83E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4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5CE7A52C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3553C309" w14:textId="77777777" w:rsidTr="00BA5BE0">
        <w:trPr>
          <w:trHeight w:val="628"/>
        </w:trPr>
        <w:tc>
          <w:tcPr>
            <w:tcW w:w="2336" w:type="dxa"/>
          </w:tcPr>
          <w:p w14:paraId="3DB8811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6A3D561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4E1C075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245393A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3B038DD8" w14:textId="77777777" w:rsidTr="00BA5BE0">
        <w:trPr>
          <w:trHeight w:val="333"/>
        </w:trPr>
        <w:tc>
          <w:tcPr>
            <w:tcW w:w="2336" w:type="dxa"/>
          </w:tcPr>
          <w:p w14:paraId="696DFC8B" w14:textId="6428D3BD" w:rsidR="00B34EBB" w:rsidRDefault="00BA5BE0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3B7E5D41" w14:textId="0D4FE8A2" w:rsidR="00B34EBB" w:rsidRDefault="00BA5BE0" w:rsidP="00877863">
            <w:pPr>
              <w:pStyle w:val="BodyText"/>
              <w:spacing w:after="60"/>
              <w:ind w:left="0"/>
            </w:pPr>
            <w:r>
              <w:t>-4.158</w:t>
            </w:r>
          </w:p>
        </w:tc>
        <w:tc>
          <w:tcPr>
            <w:tcW w:w="2336" w:type="dxa"/>
          </w:tcPr>
          <w:p w14:paraId="79CC4AA5" w14:textId="4D9C42B4" w:rsidR="00B34EBB" w:rsidRDefault="00BA5BE0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2D589973" w14:textId="7EB7C18A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2D0C9548" w14:textId="77777777" w:rsidTr="00BA5BE0">
        <w:trPr>
          <w:trHeight w:val="346"/>
        </w:trPr>
        <w:tc>
          <w:tcPr>
            <w:tcW w:w="2336" w:type="dxa"/>
          </w:tcPr>
          <w:p w14:paraId="126572BC" w14:textId="19C5B868" w:rsidR="00B34EBB" w:rsidRDefault="00BA5BE0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58EF52EA" w14:textId="514035DD" w:rsidR="00B34EBB" w:rsidRDefault="00BA5BE0" w:rsidP="00877863">
            <w:pPr>
              <w:pStyle w:val="BodyText"/>
              <w:spacing w:after="60"/>
              <w:ind w:left="0"/>
            </w:pPr>
            <w:r>
              <w:t>-13.356</w:t>
            </w:r>
          </w:p>
        </w:tc>
        <w:tc>
          <w:tcPr>
            <w:tcW w:w="2336" w:type="dxa"/>
          </w:tcPr>
          <w:p w14:paraId="704CB2D2" w14:textId="275F2F16" w:rsidR="00B34EBB" w:rsidRDefault="00BA5BE0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49751DFF" w14:textId="099E23A1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47490030" w14:textId="77777777" w:rsidTr="00BA5BE0">
        <w:trPr>
          <w:trHeight w:val="333"/>
        </w:trPr>
        <w:tc>
          <w:tcPr>
            <w:tcW w:w="2336" w:type="dxa"/>
          </w:tcPr>
          <w:p w14:paraId="56C7B63C" w14:textId="5B185E0E" w:rsidR="00B34EBB" w:rsidRDefault="00BA5BE0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46A6F5C9" w14:textId="50DD1660" w:rsidR="00B34EBB" w:rsidRDefault="00BA5BE0" w:rsidP="00877863">
            <w:pPr>
              <w:pStyle w:val="BodyText"/>
              <w:spacing w:after="60"/>
              <w:ind w:left="0"/>
            </w:pPr>
            <w:r>
              <w:t>-25.884</w:t>
            </w:r>
          </w:p>
        </w:tc>
        <w:tc>
          <w:tcPr>
            <w:tcW w:w="2336" w:type="dxa"/>
          </w:tcPr>
          <w:p w14:paraId="0E2FFFA2" w14:textId="4CB0522B" w:rsidR="00B34EBB" w:rsidRDefault="00BA5BE0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626E94A2" w14:textId="234D07AD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0FB19389" w14:textId="77777777" w:rsidTr="00BA5BE0">
        <w:trPr>
          <w:trHeight w:val="346"/>
        </w:trPr>
        <w:tc>
          <w:tcPr>
            <w:tcW w:w="2336" w:type="dxa"/>
          </w:tcPr>
          <w:p w14:paraId="56991C82" w14:textId="04A068A5" w:rsidR="00B34EBB" w:rsidRDefault="00BA5BE0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4AE796B8" w14:textId="18DB3199" w:rsidR="00B34EBB" w:rsidRDefault="00BA5BE0" w:rsidP="00877863">
            <w:pPr>
              <w:pStyle w:val="BodyText"/>
              <w:spacing w:after="60"/>
              <w:ind w:left="0"/>
            </w:pPr>
            <w:r>
              <w:t>-49.824</w:t>
            </w:r>
          </w:p>
        </w:tc>
        <w:tc>
          <w:tcPr>
            <w:tcW w:w="2336" w:type="dxa"/>
          </w:tcPr>
          <w:p w14:paraId="318DF579" w14:textId="2C0A8224" w:rsidR="00B34EBB" w:rsidRDefault="00BA5BE0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2E0EFAA0" w14:textId="2A2F6477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4D57736E" w14:textId="77777777" w:rsidTr="00BA5BE0">
        <w:trPr>
          <w:trHeight w:val="333"/>
        </w:trPr>
        <w:tc>
          <w:tcPr>
            <w:tcW w:w="2336" w:type="dxa"/>
          </w:tcPr>
          <w:p w14:paraId="2A75A638" w14:textId="369E103C" w:rsidR="00B34EBB" w:rsidRDefault="00BA5BE0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7E7675B3" w14:textId="68E1A8D5" w:rsidR="00B34EBB" w:rsidRDefault="00BA5BE0" w:rsidP="00877863">
            <w:pPr>
              <w:pStyle w:val="BodyText"/>
              <w:spacing w:after="60"/>
              <w:ind w:left="0"/>
            </w:pPr>
            <w:r>
              <w:t>-71.928</w:t>
            </w:r>
          </w:p>
        </w:tc>
        <w:tc>
          <w:tcPr>
            <w:tcW w:w="2336" w:type="dxa"/>
          </w:tcPr>
          <w:p w14:paraId="218E5F8C" w14:textId="3416E7D2" w:rsidR="00B34EBB" w:rsidRDefault="00BA5BE0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6DF439B9" w14:textId="6DC8211A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60C579AE" w14:textId="77777777" w:rsidTr="00BA5BE0">
        <w:trPr>
          <w:trHeight w:val="333"/>
        </w:trPr>
        <w:tc>
          <w:tcPr>
            <w:tcW w:w="2336" w:type="dxa"/>
          </w:tcPr>
          <w:p w14:paraId="2EF41B4E" w14:textId="02EE35AE" w:rsidR="00B34EBB" w:rsidRDefault="00BA5BE0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65C838BB" w14:textId="078E096A" w:rsidR="00B34EBB" w:rsidRDefault="00BA5BE0" w:rsidP="00877863">
            <w:pPr>
              <w:pStyle w:val="BodyText"/>
              <w:spacing w:after="60"/>
              <w:ind w:left="0"/>
            </w:pPr>
            <w:r>
              <w:t>-93.024</w:t>
            </w:r>
          </w:p>
        </w:tc>
        <w:tc>
          <w:tcPr>
            <w:tcW w:w="2336" w:type="dxa"/>
          </w:tcPr>
          <w:p w14:paraId="4D353D04" w14:textId="6F0BD9A2" w:rsidR="00B34EBB" w:rsidRDefault="00BA5BE0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0E72AF8D" w14:textId="34A9208B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3ACD2344" w14:textId="77777777" w:rsidTr="00BA5BE0">
        <w:trPr>
          <w:trHeight w:val="346"/>
        </w:trPr>
        <w:tc>
          <w:tcPr>
            <w:tcW w:w="2336" w:type="dxa"/>
          </w:tcPr>
          <w:p w14:paraId="12D9F0AA" w14:textId="077DB9FE" w:rsidR="00B34EBB" w:rsidRDefault="00BA5BE0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4DF2652D" w14:textId="7D54FC31" w:rsidR="00B34EBB" w:rsidRDefault="00BA5BE0" w:rsidP="00877863">
            <w:pPr>
              <w:pStyle w:val="BodyText"/>
              <w:spacing w:after="60"/>
              <w:ind w:left="0"/>
            </w:pPr>
            <w:r>
              <w:t>-115.56</w:t>
            </w:r>
          </w:p>
        </w:tc>
        <w:tc>
          <w:tcPr>
            <w:tcW w:w="2336" w:type="dxa"/>
          </w:tcPr>
          <w:p w14:paraId="67204AC2" w14:textId="405BE979" w:rsidR="00B34EBB" w:rsidRDefault="00BA5BE0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2337" w:type="dxa"/>
            <w:shd w:val="solid" w:color="B9FF93" w:fill="auto"/>
          </w:tcPr>
          <w:p w14:paraId="5CE0E564" w14:textId="2118A299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6ACEBDCB" w14:textId="77777777" w:rsidR="00D10C0B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185409A3" w14:textId="77777777" w:rsidR="00B34EBB" w:rsidRPr="004F4C1E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  <w:color w:val="000000" w:themeColor="text1"/>
        </w:rPr>
        <w:t xml:space="preserve">                              </w:t>
      </w:r>
      <w:r w:rsidR="00B34EBB" w:rsidRPr="004F4C1E">
        <w:rPr>
          <w:b/>
          <w:bCs/>
          <w:color w:val="000000" w:themeColor="text1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3AFB2AE1" w14:textId="77777777" w:rsidTr="00BA5BE0">
        <w:trPr>
          <w:trHeight w:val="628"/>
        </w:trPr>
        <w:tc>
          <w:tcPr>
            <w:tcW w:w="2336" w:type="dxa"/>
          </w:tcPr>
          <w:p w14:paraId="6B02737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5814F12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36752DE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486DE51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4326252A" w14:textId="77777777" w:rsidTr="00BA5BE0">
        <w:trPr>
          <w:trHeight w:val="333"/>
        </w:trPr>
        <w:tc>
          <w:tcPr>
            <w:tcW w:w="2336" w:type="dxa"/>
          </w:tcPr>
          <w:p w14:paraId="50A8CD0F" w14:textId="4BAF566C" w:rsidR="00B34EBB" w:rsidRDefault="00BA5BE0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76CF91B0" w14:textId="20934474" w:rsidR="00B34EBB" w:rsidRDefault="00BA5BE0" w:rsidP="00877863">
            <w:pPr>
              <w:pStyle w:val="BodyText"/>
              <w:spacing w:after="60"/>
              <w:ind w:left="0"/>
            </w:pPr>
            <w:r>
              <w:t>-6.8652</w:t>
            </w:r>
          </w:p>
        </w:tc>
        <w:tc>
          <w:tcPr>
            <w:tcW w:w="2336" w:type="dxa"/>
          </w:tcPr>
          <w:p w14:paraId="1414F398" w14:textId="4CB5DA1A" w:rsidR="00B34EBB" w:rsidRDefault="00BA5BE0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02D1BC01" w14:textId="777CE79E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4384B524" w14:textId="77777777" w:rsidTr="00BA5BE0">
        <w:trPr>
          <w:trHeight w:val="346"/>
        </w:trPr>
        <w:tc>
          <w:tcPr>
            <w:tcW w:w="2336" w:type="dxa"/>
          </w:tcPr>
          <w:p w14:paraId="296C9BF2" w14:textId="460C885F" w:rsidR="00B34EBB" w:rsidRDefault="00BA5BE0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46A75BAB" w14:textId="69D86FBD" w:rsidR="00B34EBB" w:rsidRDefault="00BA5BE0" w:rsidP="00877863">
            <w:pPr>
              <w:pStyle w:val="BodyText"/>
              <w:spacing w:after="60"/>
              <w:ind w:left="0"/>
            </w:pPr>
            <w:r>
              <w:t>-18.126</w:t>
            </w:r>
          </w:p>
        </w:tc>
        <w:tc>
          <w:tcPr>
            <w:tcW w:w="2336" w:type="dxa"/>
          </w:tcPr>
          <w:p w14:paraId="1D749746" w14:textId="2F438D96" w:rsidR="00B34EBB" w:rsidRDefault="00BA5BE0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1CDC1E57" w14:textId="4D9B8ADC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1C7557E7" w14:textId="77777777" w:rsidTr="00BA5BE0">
        <w:trPr>
          <w:trHeight w:val="333"/>
        </w:trPr>
        <w:tc>
          <w:tcPr>
            <w:tcW w:w="2336" w:type="dxa"/>
          </w:tcPr>
          <w:p w14:paraId="5525EF22" w14:textId="00A59F39" w:rsidR="00B34EBB" w:rsidRDefault="00BA5BE0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2B53C903" w14:textId="6CDA0F91" w:rsidR="00B34EBB" w:rsidRDefault="00BA5BE0" w:rsidP="00877863">
            <w:pPr>
              <w:pStyle w:val="BodyText"/>
              <w:spacing w:after="60"/>
              <w:ind w:left="0"/>
            </w:pPr>
            <w:r>
              <w:t>-30.78</w:t>
            </w:r>
          </w:p>
        </w:tc>
        <w:tc>
          <w:tcPr>
            <w:tcW w:w="2336" w:type="dxa"/>
          </w:tcPr>
          <w:p w14:paraId="485353E0" w14:textId="049420EC" w:rsidR="00B34EBB" w:rsidRDefault="00BA5BE0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3FC5A5C5" w14:textId="41BFA453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33A5E802" w14:textId="77777777" w:rsidTr="00BA5BE0">
        <w:trPr>
          <w:trHeight w:val="346"/>
        </w:trPr>
        <w:tc>
          <w:tcPr>
            <w:tcW w:w="2336" w:type="dxa"/>
          </w:tcPr>
          <w:p w14:paraId="5CB9EA85" w14:textId="29266914" w:rsidR="00B34EBB" w:rsidRDefault="00BA5BE0" w:rsidP="00877863">
            <w:pPr>
              <w:pStyle w:val="BodyText"/>
              <w:spacing w:after="60"/>
              <w:ind w:left="0"/>
            </w:pPr>
            <w:r>
              <w:lastRenderedPageBreak/>
              <w:t>2 HZ</w:t>
            </w:r>
          </w:p>
        </w:tc>
        <w:tc>
          <w:tcPr>
            <w:tcW w:w="2337" w:type="dxa"/>
          </w:tcPr>
          <w:p w14:paraId="6366D398" w14:textId="4199FEDB" w:rsidR="00B34EBB" w:rsidRDefault="00BA5BE0" w:rsidP="00877863">
            <w:pPr>
              <w:pStyle w:val="BodyText"/>
              <w:spacing w:after="60"/>
              <w:ind w:left="0"/>
            </w:pPr>
            <w:r>
              <w:t>-55.008</w:t>
            </w:r>
          </w:p>
        </w:tc>
        <w:tc>
          <w:tcPr>
            <w:tcW w:w="2336" w:type="dxa"/>
          </w:tcPr>
          <w:p w14:paraId="7AD061E8" w14:textId="4BD2E230" w:rsidR="00B34EBB" w:rsidRDefault="00BA5BE0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2748EC81" w14:textId="743C21FA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00924EC7" w14:textId="77777777" w:rsidTr="00BA5BE0">
        <w:trPr>
          <w:trHeight w:val="333"/>
        </w:trPr>
        <w:tc>
          <w:tcPr>
            <w:tcW w:w="2336" w:type="dxa"/>
          </w:tcPr>
          <w:p w14:paraId="7EC251B7" w14:textId="3F720995" w:rsidR="00B34EBB" w:rsidRDefault="00BA5BE0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7FC5D422" w14:textId="14E664CF" w:rsidR="00B34EBB" w:rsidRDefault="00BA5BE0" w:rsidP="00877863">
            <w:pPr>
              <w:pStyle w:val="BodyText"/>
              <w:spacing w:after="60"/>
              <w:ind w:left="0"/>
            </w:pPr>
            <w:r>
              <w:t>-79.596</w:t>
            </w:r>
          </w:p>
        </w:tc>
        <w:tc>
          <w:tcPr>
            <w:tcW w:w="2336" w:type="dxa"/>
          </w:tcPr>
          <w:p w14:paraId="636829E4" w14:textId="65B61E35" w:rsidR="00B34EBB" w:rsidRDefault="00BA5BE0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2E1BEE50" w14:textId="16B1BC43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7282218B" w14:textId="77777777" w:rsidTr="00BA5BE0">
        <w:trPr>
          <w:trHeight w:val="333"/>
        </w:trPr>
        <w:tc>
          <w:tcPr>
            <w:tcW w:w="2336" w:type="dxa"/>
          </w:tcPr>
          <w:p w14:paraId="07E4E85C" w14:textId="1EFAF26E" w:rsidR="00B34EBB" w:rsidRDefault="00BA5BE0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73B2D083" w14:textId="1C331F49" w:rsidR="00B34EBB" w:rsidRDefault="00BA5BE0" w:rsidP="00877863">
            <w:pPr>
              <w:pStyle w:val="BodyText"/>
              <w:spacing w:after="60"/>
              <w:ind w:left="0"/>
            </w:pPr>
            <w:r>
              <w:t>-100.944</w:t>
            </w:r>
          </w:p>
        </w:tc>
        <w:tc>
          <w:tcPr>
            <w:tcW w:w="2336" w:type="dxa"/>
          </w:tcPr>
          <w:p w14:paraId="2DF614AF" w14:textId="7043E545" w:rsidR="00B34EBB" w:rsidRDefault="00BA5BE0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54844CC6" w14:textId="77BF7948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13A16BDF" w14:textId="77777777" w:rsidTr="00BA5BE0">
        <w:trPr>
          <w:trHeight w:val="346"/>
        </w:trPr>
        <w:tc>
          <w:tcPr>
            <w:tcW w:w="2336" w:type="dxa"/>
          </w:tcPr>
          <w:p w14:paraId="054DB4A1" w14:textId="204CA1DD" w:rsidR="00B34EBB" w:rsidRDefault="00BA5BE0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111743F5" w14:textId="36EA6E28" w:rsidR="00B34EBB" w:rsidRDefault="00BA5BE0" w:rsidP="00877863">
            <w:pPr>
              <w:pStyle w:val="BodyText"/>
              <w:spacing w:after="60"/>
              <w:ind w:left="0"/>
            </w:pPr>
            <w:r>
              <w:t>-127.26</w:t>
            </w:r>
          </w:p>
        </w:tc>
        <w:tc>
          <w:tcPr>
            <w:tcW w:w="2336" w:type="dxa"/>
          </w:tcPr>
          <w:p w14:paraId="4496BBB6" w14:textId="5A90CA53" w:rsidR="00B34EBB" w:rsidRDefault="00BA5BE0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2337" w:type="dxa"/>
            <w:shd w:val="solid" w:color="B9FF93" w:fill="auto"/>
          </w:tcPr>
          <w:p w14:paraId="65AC0750" w14:textId="7FAEAB2A" w:rsidR="00B34EBB" w:rsidRDefault="00BA5BE0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32B3FB64" w14:textId="77777777" w:rsidR="004F4C1E" w:rsidRDefault="00D53B8C" w:rsidP="00120530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.1.3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3DBFF9B4" w14:textId="77777777" w:rsidR="004F4C1E" w:rsidRDefault="004F4C1E" w:rsidP="00120530">
      <w:pPr>
        <w:pStyle w:val="BodyText"/>
        <w:spacing w:after="60"/>
        <w:ind w:left="0"/>
        <w:rPr>
          <w:szCs w:val="20"/>
          <w:u w:val="single"/>
        </w:rPr>
      </w:pPr>
    </w:p>
    <w:p w14:paraId="6D976F69" w14:textId="77777777" w:rsidR="00BA5BE0" w:rsidRDefault="00BA5BE0" w:rsidP="00BA5BE0">
      <w:pPr>
        <w:pStyle w:val="BodyText"/>
        <w:keepNext/>
        <w:spacing w:after="60"/>
        <w:ind w:left="0"/>
      </w:pPr>
      <w:r>
        <w:rPr>
          <w:noProof/>
          <w:sz w:val="16"/>
          <w:szCs w:val="16"/>
        </w:rPr>
        <w:drawing>
          <wp:inline distT="0" distB="0" distL="0" distR="0" wp14:anchorId="510A7547" wp14:editId="129F19ED">
            <wp:extent cx="5943600" cy="212280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F0A0" w14:textId="7E91BFF6" w:rsidR="00BA5BE0" w:rsidRDefault="00BA5BE0" w:rsidP="00BA5BE0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- Results for Motor Two Loaded</w:t>
      </w:r>
    </w:p>
    <w:p w14:paraId="08DB4815" w14:textId="68A3C3B2" w:rsidR="00120530" w:rsidRPr="004F4C1E" w:rsidRDefault="00120530" w:rsidP="00120530">
      <w:pPr>
        <w:pStyle w:val="BodyText"/>
        <w:spacing w:after="60"/>
        <w:ind w:left="0"/>
        <w:rPr>
          <w:sz w:val="22"/>
          <w:szCs w:val="22"/>
        </w:rPr>
      </w:pPr>
    </w:p>
    <w:p w14:paraId="5F69115D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1BB6A1D1" w14:textId="77777777" w:rsidTr="00BA5BE0">
        <w:tc>
          <w:tcPr>
            <w:tcW w:w="3208" w:type="dxa"/>
          </w:tcPr>
          <w:bookmarkEnd w:id="4"/>
          <w:p w14:paraId="5CCBFE6A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8EC1C5A" w14:textId="77777777" w:rsidR="00120530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35085521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56250888" w14:textId="77777777" w:rsidTr="00BA5BE0">
        <w:tc>
          <w:tcPr>
            <w:tcW w:w="3208" w:type="dxa"/>
          </w:tcPr>
          <w:p w14:paraId="486A85B3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997F566" w14:textId="149EF42A" w:rsidR="00120530" w:rsidRPr="003B2DF7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3.1523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B9FF93" w:fill="auto"/>
          </w:tcPr>
          <w:p w14:paraId="15AE2DF0" w14:textId="0139A560" w:rsidR="00120530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120530" w14:paraId="48014DE3" w14:textId="77777777" w:rsidTr="00BA5BE0">
        <w:tc>
          <w:tcPr>
            <w:tcW w:w="3208" w:type="dxa"/>
          </w:tcPr>
          <w:p w14:paraId="65C53A06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A4FD23E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3417B1A" w14:textId="6DDC22D4" w:rsidR="00120530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179</w:t>
            </w:r>
          </w:p>
        </w:tc>
        <w:tc>
          <w:tcPr>
            <w:tcW w:w="2894" w:type="dxa"/>
            <w:shd w:val="solid" w:color="B9FF93" w:fill="auto"/>
          </w:tcPr>
          <w:p w14:paraId="421C6179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5D42E4E" w14:textId="63CD504D" w:rsidR="00120530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7515D85A" w14:textId="77777777" w:rsidR="00120530" w:rsidRDefault="00120530" w:rsidP="00120530"/>
    <w:p w14:paraId="6219DB32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674D38FB" w14:textId="77777777" w:rsidTr="00BA5BE0">
        <w:tc>
          <w:tcPr>
            <w:tcW w:w="3208" w:type="dxa"/>
          </w:tcPr>
          <w:p w14:paraId="14FAF997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B45C2F6" w14:textId="77777777" w:rsidR="00120530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3E553E8B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671ECBC9" w14:textId="77777777" w:rsidTr="00BA5BE0">
        <w:tc>
          <w:tcPr>
            <w:tcW w:w="3208" w:type="dxa"/>
          </w:tcPr>
          <w:p w14:paraId="188FD0E6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04DC79E" w14:textId="117A5E56" w:rsidR="00120530" w:rsidRPr="003B2DF7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-2.9202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FF7575" w:fill="auto"/>
          </w:tcPr>
          <w:p w14:paraId="22EFDDDA" w14:textId="4059080F" w:rsidR="00120530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20530" w14:paraId="4B517825" w14:textId="77777777" w:rsidTr="00BA5BE0">
        <w:tc>
          <w:tcPr>
            <w:tcW w:w="3208" w:type="dxa"/>
          </w:tcPr>
          <w:p w14:paraId="237CC4D3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4978E39" w14:textId="20C6B748" w:rsidR="00120530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196</w:t>
            </w:r>
          </w:p>
        </w:tc>
        <w:tc>
          <w:tcPr>
            <w:tcW w:w="2894" w:type="dxa"/>
            <w:shd w:val="solid" w:color="FF7575" w:fill="auto"/>
          </w:tcPr>
          <w:p w14:paraId="4537E3B1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C26E5FB" w14:textId="7A5D3415" w:rsidR="00120530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F7AF27E" w14:textId="77777777" w:rsidR="000D39EB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7AB59773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27EA1807" w14:textId="77777777" w:rsidTr="00BA5BE0">
        <w:tc>
          <w:tcPr>
            <w:tcW w:w="3208" w:type="dxa"/>
          </w:tcPr>
          <w:p w14:paraId="23800227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0DF50E3" w14:textId="77777777" w:rsidR="000D39EB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122EC938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2D5C0397" w14:textId="77777777" w:rsidTr="00BA5BE0">
        <w:tc>
          <w:tcPr>
            <w:tcW w:w="3208" w:type="dxa"/>
          </w:tcPr>
          <w:p w14:paraId="5AA889BD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EB8FAE8" w14:textId="490CC384" w:rsidR="000D39EB" w:rsidRPr="003B2DF7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2.8222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B9FF93" w:fill="auto"/>
          </w:tcPr>
          <w:p w14:paraId="697E4CFA" w14:textId="71D654A8" w:rsidR="000D39EB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0D39EB" w14:paraId="6540D7AA" w14:textId="77777777" w:rsidTr="00BA5BE0">
        <w:tc>
          <w:tcPr>
            <w:tcW w:w="3208" w:type="dxa"/>
          </w:tcPr>
          <w:p w14:paraId="3E02797E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FFBB51B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65FC0F2" w14:textId="31AB10B7" w:rsidR="000D39EB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206</w:t>
            </w:r>
          </w:p>
        </w:tc>
        <w:tc>
          <w:tcPr>
            <w:tcW w:w="2894" w:type="dxa"/>
            <w:shd w:val="solid" w:color="FF7575" w:fill="auto"/>
          </w:tcPr>
          <w:p w14:paraId="5279F2BB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B61E2A6" w14:textId="7400D1AB" w:rsidR="000D39EB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39E7B0A" w14:textId="77777777" w:rsidR="000D39EB" w:rsidRDefault="000D39EB" w:rsidP="000D39EB"/>
    <w:p w14:paraId="71E2DFC8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75D48102" w14:textId="77777777" w:rsidTr="00BA5BE0">
        <w:tc>
          <w:tcPr>
            <w:tcW w:w="3208" w:type="dxa"/>
          </w:tcPr>
          <w:p w14:paraId="27B001DB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643EE53" w14:textId="77777777" w:rsidR="000D39EB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171AAFBC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04166455" w14:textId="77777777" w:rsidTr="00BA5BE0">
        <w:tc>
          <w:tcPr>
            <w:tcW w:w="3208" w:type="dxa"/>
          </w:tcPr>
          <w:p w14:paraId="74660F07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A5B6F90" w14:textId="281F607B" w:rsidR="000D39EB" w:rsidRPr="003B2DF7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-3.0862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FF7575" w:fill="auto"/>
          </w:tcPr>
          <w:p w14:paraId="70D3B011" w14:textId="304C702A" w:rsidR="000D39EB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D39EB" w14:paraId="197A2094" w14:textId="77777777" w:rsidTr="00BA5BE0">
        <w:tc>
          <w:tcPr>
            <w:tcW w:w="3208" w:type="dxa"/>
          </w:tcPr>
          <w:p w14:paraId="6A13B092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069CAE0" w14:textId="09149A67" w:rsidR="000D39EB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w="2894" w:type="dxa"/>
            <w:shd w:val="solid" w:color="FF7575" w:fill="auto"/>
          </w:tcPr>
          <w:p w14:paraId="4598B430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E4573DA" w14:textId="6B648112" w:rsidR="000D39EB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D4091F2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312BFC5B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.1.4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7F7D0A3E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7AFEEEE5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211FC97E" w14:textId="77777777" w:rsidR="00B34EBB" w:rsidRPr="004F4C1E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rPr>
          <w:b/>
          <w:bCs/>
          <w:color w:val="000000" w:themeColor="text1"/>
        </w:rPr>
        <w:t xml:space="preserve">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7BABE241" w14:textId="77777777" w:rsidTr="00BA5BE0">
        <w:trPr>
          <w:trHeight w:val="628"/>
        </w:trPr>
        <w:tc>
          <w:tcPr>
            <w:tcW w:w="2336" w:type="dxa"/>
          </w:tcPr>
          <w:p w14:paraId="5B81BBD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1B0F20F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2E71382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488399B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2800DB0F" w14:textId="77777777" w:rsidTr="00BA5BE0">
        <w:trPr>
          <w:trHeight w:val="333"/>
        </w:trPr>
        <w:tc>
          <w:tcPr>
            <w:tcW w:w="2336" w:type="dxa"/>
          </w:tcPr>
          <w:p w14:paraId="0C13D858" w14:textId="5E505556" w:rsidR="00B34EBB" w:rsidRDefault="00BA5BE0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705F5DD7" w14:textId="4AE6A20D" w:rsidR="00B34EBB" w:rsidRDefault="00BA5BE0" w:rsidP="00877863">
            <w:pPr>
              <w:pStyle w:val="BodyText"/>
              <w:spacing w:after="60"/>
              <w:ind w:left="0"/>
            </w:pPr>
            <w:r>
              <w:t>-3.3624</w:t>
            </w:r>
          </w:p>
        </w:tc>
        <w:tc>
          <w:tcPr>
            <w:tcW w:w="2336" w:type="dxa"/>
          </w:tcPr>
          <w:p w14:paraId="159FF1F3" w14:textId="0CE3B673" w:rsidR="00B34EBB" w:rsidRDefault="00BA5BE0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3411C009" w14:textId="16DB1892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2993B0F6" w14:textId="77777777" w:rsidTr="00BA5BE0">
        <w:trPr>
          <w:trHeight w:val="346"/>
        </w:trPr>
        <w:tc>
          <w:tcPr>
            <w:tcW w:w="2336" w:type="dxa"/>
          </w:tcPr>
          <w:p w14:paraId="43E0945B" w14:textId="34A26766" w:rsidR="00B34EBB" w:rsidRDefault="00BA5BE0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19A852F5" w14:textId="5565947D" w:rsidR="00B34EBB" w:rsidRDefault="00BA5BE0" w:rsidP="00877863">
            <w:pPr>
              <w:pStyle w:val="BodyText"/>
              <w:spacing w:after="60"/>
              <w:ind w:left="0"/>
            </w:pPr>
            <w:r>
              <w:t>-13.41</w:t>
            </w:r>
          </w:p>
        </w:tc>
        <w:tc>
          <w:tcPr>
            <w:tcW w:w="2336" w:type="dxa"/>
          </w:tcPr>
          <w:p w14:paraId="69834A0F" w14:textId="34FE507C" w:rsidR="00B34EBB" w:rsidRDefault="00BA5BE0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6CBCFF1B" w14:textId="1B626D0E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7A8D1B7" w14:textId="77777777" w:rsidTr="00BA5BE0">
        <w:trPr>
          <w:trHeight w:val="333"/>
        </w:trPr>
        <w:tc>
          <w:tcPr>
            <w:tcW w:w="2336" w:type="dxa"/>
          </w:tcPr>
          <w:p w14:paraId="21F8947A" w14:textId="22BE5221" w:rsidR="00B34EBB" w:rsidRDefault="00BA5BE0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5864CE42" w14:textId="7A617DC6" w:rsidR="00B34EBB" w:rsidRDefault="00BA5BE0" w:rsidP="00877863">
            <w:pPr>
              <w:pStyle w:val="BodyText"/>
              <w:spacing w:after="60"/>
              <w:ind w:left="0"/>
            </w:pPr>
            <w:r>
              <w:t>-25.2</w:t>
            </w:r>
          </w:p>
        </w:tc>
        <w:tc>
          <w:tcPr>
            <w:tcW w:w="2336" w:type="dxa"/>
          </w:tcPr>
          <w:p w14:paraId="2E498DD3" w14:textId="09230134" w:rsidR="00B34EBB" w:rsidRDefault="00BA5BE0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56D294F1" w14:textId="1EF1ED80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7368271" w14:textId="77777777" w:rsidTr="00BA5BE0">
        <w:trPr>
          <w:trHeight w:val="346"/>
        </w:trPr>
        <w:tc>
          <w:tcPr>
            <w:tcW w:w="2336" w:type="dxa"/>
          </w:tcPr>
          <w:p w14:paraId="52825676" w14:textId="70604937" w:rsidR="00B34EBB" w:rsidRDefault="00BA5BE0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6D3BC5CE" w14:textId="38E5C582" w:rsidR="00B34EBB" w:rsidRDefault="00BA5BE0" w:rsidP="00877863">
            <w:pPr>
              <w:pStyle w:val="BodyText"/>
              <w:spacing w:after="60"/>
              <w:ind w:left="0"/>
            </w:pPr>
            <w:r>
              <w:t>-48.6</w:t>
            </w:r>
          </w:p>
        </w:tc>
        <w:tc>
          <w:tcPr>
            <w:tcW w:w="2336" w:type="dxa"/>
          </w:tcPr>
          <w:p w14:paraId="292060FB" w14:textId="61D6CFE3" w:rsidR="00B34EBB" w:rsidRDefault="00BA5BE0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5A353B73" w14:textId="08F21222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2072EFD" w14:textId="77777777" w:rsidTr="00BA5BE0">
        <w:trPr>
          <w:trHeight w:val="333"/>
        </w:trPr>
        <w:tc>
          <w:tcPr>
            <w:tcW w:w="2336" w:type="dxa"/>
          </w:tcPr>
          <w:p w14:paraId="113716D3" w14:textId="3EE345EA" w:rsidR="00B34EBB" w:rsidRDefault="00BA5BE0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0973541A" w14:textId="2FFDF45B" w:rsidR="00B34EBB" w:rsidRDefault="00BA5BE0" w:rsidP="00877863">
            <w:pPr>
              <w:pStyle w:val="BodyText"/>
              <w:spacing w:after="60"/>
              <w:ind w:left="0"/>
            </w:pPr>
            <w:r>
              <w:t>-71.388</w:t>
            </w:r>
          </w:p>
        </w:tc>
        <w:tc>
          <w:tcPr>
            <w:tcW w:w="2336" w:type="dxa"/>
          </w:tcPr>
          <w:p w14:paraId="286E2CCF" w14:textId="3C941270" w:rsidR="00B34EBB" w:rsidRDefault="00BA5BE0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25B9BFFE" w14:textId="17942230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10E09477" w14:textId="77777777" w:rsidTr="00BA5BE0">
        <w:trPr>
          <w:trHeight w:val="333"/>
        </w:trPr>
        <w:tc>
          <w:tcPr>
            <w:tcW w:w="2336" w:type="dxa"/>
          </w:tcPr>
          <w:p w14:paraId="48A29732" w14:textId="27CF18F6" w:rsidR="00B34EBB" w:rsidRDefault="00BA5BE0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208F3999" w14:textId="4EFD5641" w:rsidR="00B34EBB" w:rsidRDefault="00BA5BE0" w:rsidP="00877863">
            <w:pPr>
              <w:pStyle w:val="BodyText"/>
              <w:spacing w:after="60"/>
              <w:ind w:left="0"/>
            </w:pPr>
            <w:r>
              <w:t>-93.456</w:t>
            </w:r>
          </w:p>
        </w:tc>
        <w:tc>
          <w:tcPr>
            <w:tcW w:w="2336" w:type="dxa"/>
          </w:tcPr>
          <w:p w14:paraId="31A173A8" w14:textId="67E2E0FD" w:rsidR="00B34EBB" w:rsidRDefault="00BA5BE0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19DEBC0A" w14:textId="05DE40E6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56D8E21" w14:textId="77777777" w:rsidTr="00BA5BE0">
        <w:trPr>
          <w:trHeight w:val="346"/>
        </w:trPr>
        <w:tc>
          <w:tcPr>
            <w:tcW w:w="2336" w:type="dxa"/>
          </w:tcPr>
          <w:p w14:paraId="12AC61FD" w14:textId="6EE24617" w:rsidR="00B34EBB" w:rsidRDefault="00BA5BE0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7A37E8B2" w14:textId="79A7CD39" w:rsidR="00B34EBB" w:rsidRDefault="00BA5BE0" w:rsidP="00877863">
            <w:pPr>
              <w:pStyle w:val="BodyText"/>
              <w:spacing w:after="60"/>
              <w:ind w:left="0"/>
            </w:pPr>
            <w:r>
              <w:t>-113.94</w:t>
            </w:r>
          </w:p>
        </w:tc>
        <w:tc>
          <w:tcPr>
            <w:tcW w:w="2336" w:type="dxa"/>
          </w:tcPr>
          <w:p w14:paraId="4DE6E0EF" w14:textId="35790110" w:rsidR="00B34EBB" w:rsidRDefault="00BA5BE0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2337" w:type="dxa"/>
            <w:shd w:val="solid" w:color="B9FF93" w:fill="auto"/>
          </w:tcPr>
          <w:p w14:paraId="2D501CCC" w14:textId="7E2A984D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06F287E5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21541211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color w:val="000000" w:themeColor="text1"/>
          <w:u w:val="single"/>
        </w:rPr>
        <w:t xml:space="preserve">                        </w:t>
      </w:r>
      <w:r w:rsidR="00B34EBB" w:rsidRPr="00B0384C">
        <w:rPr>
          <w:b/>
          <w:bCs/>
          <w:color w:val="000000" w:themeColor="text1"/>
          <w:u w:val="single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1B26753" w14:textId="77777777" w:rsidTr="00BA5BE0">
        <w:trPr>
          <w:trHeight w:val="628"/>
        </w:trPr>
        <w:tc>
          <w:tcPr>
            <w:tcW w:w="2336" w:type="dxa"/>
          </w:tcPr>
          <w:p w14:paraId="3145E0A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60C855A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008A286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4F3DD21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3A10E0B4" w14:textId="77777777" w:rsidTr="00BA5BE0">
        <w:trPr>
          <w:trHeight w:val="333"/>
        </w:trPr>
        <w:tc>
          <w:tcPr>
            <w:tcW w:w="2336" w:type="dxa"/>
          </w:tcPr>
          <w:p w14:paraId="0432905B" w14:textId="0295D957" w:rsidR="00B34EBB" w:rsidRDefault="00BA5BE0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22D8A530" w14:textId="49BF971A" w:rsidR="00B34EBB" w:rsidRDefault="00BA5BE0" w:rsidP="00877863">
            <w:pPr>
              <w:pStyle w:val="BodyText"/>
              <w:spacing w:after="60"/>
              <w:ind w:left="0"/>
            </w:pPr>
            <w:r>
              <w:t>-7.9596</w:t>
            </w:r>
          </w:p>
        </w:tc>
        <w:tc>
          <w:tcPr>
            <w:tcW w:w="2336" w:type="dxa"/>
          </w:tcPr>
          <w:p w14:paraId="6C45E9C4" w14:textId="561498A3" w:rsidR="00B34EBB" w:rsidRDefault="00BA5BE0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51260168" w14:textId="6F308E09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34E3322" w14:textId="77777777" w:rsidTr="00BA5BE0">
        <w:trPr>
          <w:trHeight w:val="346"/>
        </w:trPr>
        <w:tc>
          <w:tcPr>
            <w:tcW w:w="2336" w:type="dxa"/>
          </w:tcPr>
          <w:p w14:paraId="34891EC6" w14:textId="292A5F26" w:rsidR="00B34EBB" w:rsidRDefault="00BA5BE0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0B6E736A" w14:textId="59910F2B" w:rsidR="00B34EBB" w:rsidRDefault="00BA5BE0" w:rsidP="00877863">
            <w:pPr>
              <w:pStyle w:val="BodyText"/>
              <w:spacing w:after="60"/>
              <w:ind w:left="0"/>
            </w:pPr>
            <w:r>
              <w:t>-18.414</w:t>
            </w:r>
          </w:p>
        </w:tc>
        <w:tc>
          <w:tcPr>
            <w:tcW w:w="2336" w:type="dxa"/>
          </w:tcPr>
          <w:p w14:paraId="274E690D" w14:textId="2CFFC0B6" w:rsidR="00B34EBB" w:rsidRDefault="00BA5BE0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0620CC67" w14:textId="6A90C2A8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0EB52B2" w14:textId="77777777" w:rsidTr="00BA5BE0">
        <w:trPr>
          <w:trHeight w:val="333"/>
        </w:trPr>
        <w:tc>
          <w:tcPr>
            <w:tcW w:w="2336" w:type="dxa"/>
          </w:tcPr>
          <w:p w14:paraId="5A0C5D2B" w14:textId="6A2B89FC" w:rsidR="00B34EBB" w:rsidRDefault="00BA5BE0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275F0ED8" w14:textId="2359841B" w:rsidR="00B34EBB" w:rsidRDefault="00BA5BE0" w:rsidP="00877863">
            <w:pPr>
              <w:pStyle w:val="BodyText"/>
              <w:spacing w:after="60"/>
              <w:ind w:left="0"/>
            </w:pPr>
            <w:r>
              <w:t>-31.644</w:t>
            </w:r>
          </w:p>
        </w:tc>
        <w:tc>
          <w:tcPr>
            <w:tcW w:w="2336" w:type="dxa"/>
          </w:tcPr>
          <w:p w14:paraId="04C92E3E" w14:textId="3C2DC771" w:rsidR="00B34EBB" w:rsidRDefault="00BA5BE0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34FFB5B9" w14:textId="43490667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1C2F49B1" w14:textId="77777777" w:rsidTr="00BA5BE0">
        <w:trPr>
          <w:trHeight w:val="346"/>
        </w:trPr>
        <w:tc>
          <w:tcPr>
            <w:tcW w:w="2336" w:type="dxa"/>
          </w:tcPr>
          <w:p w14:paraId="6ED0645B" w14:textId="5F7E0A92" w:rsidR="00B34EBB" w:rsidRDefault="00BA5BE0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4BA6F443" w14:textId="01685A8F" w:rsidR="00B34EBB" w:rsidRDefault="00BA5BE0" w:rsidP="00877863">
            <w:pPr>
              <w:pStyle w:val="BodyText"/>
              <w:spacing w:after="60"/>
              <w:ind w:left="0"/>
            </w:pPr>
            <w:r>
              <w:t>-56.376</w:t>
            </w:r>
          </w:p>
        </w:tc>
        <w:tc>
          <w:tcPr>
            <w:tcW w:w="2336" w:type="dxa"/>
          </w:tcPr>
          <w:p w14:paraId="5EF59C42" w14:textId="1B66D96C" w:rsidR="00B34EBB" w:rsidRDefault="00BA5BE0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0F787BBA" w14:textId="53AFC3EC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2839291" w14:textId="77777777" w:rsidTr="00BA5BE0">
        <w:trPr>
          <w:trHeight w:val="333"/>
        </w:trPr>
        <w:tc>
          <w:tcPr>
            <w:tcW w:w="2336" w:type="dxa"/>
          </w:tcPr>
          <w:p w14:paraId="5D2ACAD7" w14:textId="1CC5D124" w:rsidR="00B34EBB" w:rsidRDefault="00BA5BE0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4DB47525" w14:textId="6BF5015B" w:rsidR="00B34EBB" w:rsidRDefault="00BA5BE0" w:rsidP="00877863">
            <w:pPr>
              <w:pStyle w:val="BodyText"/>
              <w:spacing w:after="60"/>
              <w:ind w:left="0"/>
            </w:pPr>
            <w:r>
              <w:t>-81.108</w:t>
            </w:r>
          </w:p>
        </w:tc>
        <w:tc>
          <w:tcPr>
            <w:tcW w:w="2336" w:type="dxa"/>
          </w:tcPr>
          <w:p w14:paraId="1EFEDA85" w14:textId="3141F180" w:rsidR="00B34EBB" w:rsidRDefault="00BA5BE0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3211DE22" w14:textId="49DA95A3" w:rsidR="00B34EBB" w:rsidRDefault="00BA5BE0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34988C97" w14:textId="77777777" w:rsidTr="00BA5BE0">
        <w:trPr>
          <w:trHeight w:val="333"/>
        </w:trPr>
        <w:tc>
          <w:tcPr>
            <w:tcW w:w="2336" w:type="dxa"/>
          </w:tcPr>
          <w:p w14:paraId="3C9ACB2C" w14:textId="0AB7B0C0" w:rsidR="00B34EBB" w:rsidRDefault="00BA5BE0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197132A0" w14:textId="44045F1C" w:rsidR="00B34EBB" w:rsidRDefault="00BA5BE0" w:rsidP="00877863">
            <w:pPr>
              <w:pStyle w:val="BodyText"/>
              <w:spacing w:after="60"/>
              <w:ind w:left="0"/>
            </w:pPr>
            <w:r>
              <w:t>-104.112</w:t>
            </w:r>
          </w:p>
        </w:tc>
        <w:tc>
          <w:tcPr>
            <w:tcW w:w="2336" w:type="dxa"/>
          </w:tcPr>
          <w:p w14:paraId="26AFDD39" w14:textId="76C19933" w:rsidR="00B34EBB" w:rsidRDefault="00BA5BE0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43C696EB" w14:textId="7C1F262C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E7D0C46" w14:textId="77777777" w:rsidTr="00BA5BE0">
        <w:trPr>
          <w:trHeight w:val="346"/>
        </w:trPr>
        <w:tc>
          <w:tcPr>
            <w:tcW w:w="2336" w:type="dxa"/>
          </w:tcPr>
          <w:p w14:paraId="5B5640D0" w14:textId="23B8BA0E" w:rsidR="00B34EBB" w:rsidRDefault="00BA5BE0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1701621A" w14:textId="00C662FD" w:rsidR="00B34EBB" w:rsidRDefault="00BA5BE0" w:rsidP="00877863">
            <w:pPr>
              <w:pStyle w:val="BodyText"/>
              <w:spacing w:after="60"/>
              <w:ind w:left="0"/>
            </w:pPr>
            <w:r>
              <w:t>-128.16</w:t>
            </w:r>
          </w:p>
        </w:tc>
        <w:tc>
          <w:tcPr>
            <w:tcW w:w="2336" w:type="dxa"/>
          </w:tcPr>
          <w:p w14:paraId="2B1D408F" w14:textId="55D0245A" w:rsidR="00B34EBB" w:rsidRDefault="00BA5BE0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2337" w:type="dxa"/>
            <w:shd w:val="solid" w:color="B9FF93" w:fill="auto"/>
          </w:tcPr>
          <w:p w14:paraId="1C4281DF" w14:textId="2D0F837D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5E4C9F1D" w14:textId="77777777" w:rsidR="001924AB" w:rsidRPr="00D001B8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.1.5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7322D7BD" w14:textId="77777777" w:rsidR="00BA5BE0" w:rsidRDefault="00BA5BE0" w:rsidP="00BA5BE0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lastRenderedPageBreak/>
        <w:drawing>
          <wp:inline distT="0" distB="0" distL="0" distR="0" wp14:anchorId="2FF9F512" wp14:editId="7D2CAFBE">
            <wp:extent cx="5943600" cy="212280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6CE4" w14:textId="5A71802F" w:rsidR="00BA5BE0" w:rsidRDefault="00BA5BE0" w:rsidP="00BA5BE0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- Results for Motor Three</w:t>
      </w:r>
    </w:p>
    <w:p w14:paraId="3C80F287" w14:textId="05FDC2B2" w:rsidR="007A0BF6" w:rsidRDefault="004F4C1E" w:rsidP="007A0BF6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</w:p>
    <w:p w14:paraId="39E4FA76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7D03B06E" w14:textId="77777777" w:rsidTr="00BA5BE0">
        <w:tc>
          <w:tcPr>
            <w:tcW w:w="3208" w:type="dxa"/>
          </w:tcPr>
          <w:p w14:paraId="20695D68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5311EC6" w14:textId="77777777" w:rsidR="007A0BF6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48764A0D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598D3460" w14:textId="77777777" w:rsidTr="00BA5BE0">
        <w:tc>
          <w:tcPr>
            <w:tcW w:w="3208" w:type="dxa"/>
          </w:tcPr>
          <w:p w14:paraId="119478C1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7E94348" w14:textId="3899603C" w:rsidR="007A0BF6" w:rsidRPr="003B2DF7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3.0588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B9FF93" w:fill="auto"/>
          </w:tcPr>
          <w:p w14:paraId="1AC6D95B" w14:textId="3A820629" w:rsidR="007A0BF6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7A0BF6" w14:paraId="23B92ADA" w14:textId="77777777" w:rsidTr="00BA5BE0">
        <w:tc>
          <w:tcPr>
            <w:tcW w:w="3208" w:type="dxa"/>
          </w:tcPr>
          <w:p w14:paraId="191F292F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B7BAF8A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30A1534" w14:textId="522BBC0C" w:rsidR="007A0BF6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202</w:t>
            </w:r>
          </w:p>
        </w:tc>
        <w:tc>
          <w:tcPr>
            <w:tcW w:w="2894" w:type="dxa"/>
            <w:shd w:val="solid" w:color="FF7575" w:fill="auto"/>
          </w:tcPr>
          <w:p w14:paraId="24DC3E17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046B5CC" w14:textId="495B8ED1" w:rsidR="007A0BF6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1ADBB93" w14:textId="77777777" w:rsidR="007A0BF6" w:rsidRDefault="007A0BF6" w:rsidP="007A0BF6"/>
    <w:p w14:paraId="5101A9BA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2567D7CE" w14:textId="77777777" w:rsidTr="00BA5BE0">
        <w:tc>
          <w:tcPr>
            <w:tcW w:w="3208" w:type="dxa"/>
          </w:tcPr>
          <w:p w14:paraId="47D92EAB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1E037C0" w14:textId="77777777" w:rsidR="007A0BF6" w:rsidRDefault="00AD5C95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41C7B497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722D5611" w14:textId="77777777" w:rsidTr="00BA5BE0">
        <w:tc>
          <w:tcPr>
            <w:tcW w:w="3208" w:type="dxa"/>
          </w:tcPr>
          <w:p w14:paraId="1BCEB03D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34BC2B0" w14:textId="34D38D00" w:rsidR="007A0BF6" w:rsidRPr="003B2DF7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-2.7435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FF7575" w:fill="auto"/>
          </w:tcPr>
          <w:p w14:paraId="6C78D26B" w14:textId="7ABF095E" w:rsidR="007A0BF6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A0BF6" w14:paraId="7E256D6C" w14:textId="77777777" w:rsidTr="00BA5BE0">
        <w:tc>
          <w:tcPr>
            <w:tcW w:w="3208" w:type="dxa"/>
          </w:tcPr>
          <w:p w14:paraId="504BCC7A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6F0395E" w14:textId="249C9119" w:rsidR="007A0BF6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220</w:t>
            </w:r>
          </w:p>
        </w:tc>
        <w:tc>
          <w:tcPr>
            <w:tcW w:w="2894" w:type="dxa"/>
            <w:shd w:val="solid" w:color="FF7575" w:fill="auto"/>
          </w:tcPr>
          <w:p w14:paraId="48D584D8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2562710" w14:textId="0122C55E" w:rsidR="007A0BF6" w:rsidRDefault="00BA5BE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CE3B58D" w14:textId="77777777" w:rsidR="00FE000E" w:rsidRDefault="00FE000E" w:rsidP="00FE000E">
      <w:pPr>
        <w:pStyle w:val="BodyText"/>
        <w:spacing w:after="60"/>
        <w:ind w:left="0"/>
        <w:rPr>
          <w:sz w:val="22"/>
          <w:szCs w:val="22"/>
        </w:rPr>
      </w:pPr>
    </w:p>
    <w:p w14:paraId="46B8E306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34D20FD8" w14:textId="77777777" w:rsidTr="00BA5BE0">
        <w:tc>
          <w:tcPr>
            <w:tcW w:w="3208" w:type="dxa"/>
          </w:tcPr>
          <w:p w14:paraId="3DEA404F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EB1FC73" w14:textId="77777777" w:rsidR="00FE00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6D2EBB3D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603EBE18" w14:textId="77777777" w:rsidTr="00BA5BE0">
        <w:tc>
          <w:tcPr>
            <w:tcW w:w="3208" w:type="dxa"/>
          </w:tcPr>
          <w:p w14:paraId="79B68E88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B86F908" w14:textId="7EC9656D" w:rsidR="00FE000E" w:rsidRPr="003B2DF7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2.6361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FF7575" w:fill="auto"/>
          </w:tcPr>
          <w:p w14:paraId="340C8B0A" w14:textId="187F1CC2" w:rsidR="00FE000E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E000E" w14:paraId="482D45B2" w14:textId="77777777" w:rsidTr="00BA5BE0">
        <w:tc>
          <w:tcPr>
            <w:tcW w:w="3208" w:type="dxa"/>
          </w:tcPr>
          <w:p w14:paraId="620F9926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B733F5E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F52B697" w14:textId="26296331" w:rsidR="00FE000E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216</w:t>
            </w:r>
          </w:p>
        </w:tc>
        <w:tc>
          <w:tcPr>
            <w:tcW w:w="2894" w:type="dxa"/>
            <w:shd w:val="solid" w:color="FF7575" w:fill="auto"/>
          </w:tcPr>
          <w:p w14:paraId="0333969A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D2539F4" w14:textId="6FE48BFA" w:rsidR="00FE000E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BD79868" w14:textId="77777777" w:rsidR="00FE000E" w:rsidRDefault="00FE000E" w:rsidP="00FE000E"/>
    <w:p w14:paraId="68FE7FFB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46AF164F" w14:textId="77777777" w:rsidTr="00BA5BE0">
        <w:tc>
          <w:tcPr>
            <w:tcW w:w="3208" w:type="dxa"/>
          </w:tcPr>
          <w:p w14:paraId="0680B4DA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2A6BB8E" w14:textId="77777777" w:rsidR="00FE000E" w:rsidRDefault="00AD5C95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Value</w:t>
            </w:r>
          </w:p>
        </w:tc>
        <w:tc>
          <w:tcPr>
            <w:tcW w:w="2894" w:type="dxa"/>
            <w:tcBorders>
              <w:bottom w:val="single" w:sz="4" w:space="0" w:color="auto"/>
            </w:tcBorders>
          </w:tcPr>
          <w:p w14:paraId="2175FE72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02F07C60" w14:textId="77777777" w:rsidTr="00BA5BE0">
        <w:tc>
          <w:tcPr>
            <w:tcW w:w="3208" w:type="dxa"/>
          </w:tcPr>
          <w:p w14:paraId="45F7A5B2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89C8511" w14:textId="14208B16" w:rsidR="00FE000E" w:rsidRPr="003B2DF7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-2.9517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solid" w:color="FF7575" w:fill="auto"/>
          </w:tcPr>
          <w:p w14:paraId="37A9AA21" w14:textId="6E72BEFE" w:rsidR="00FE000E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E000E" w14:paraId="4F56D819" w14:textId="77777777" w:rsidTr="00BA5BE0">
        <w:tc>
          <w:tcPr>
            <w:tcW w:w="3208" w:type="dxa"/>
          </w:tcPr>
          <w:p w14:paraId="5EE00DD2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47F0BCE" w14:textId="58F8338D" w:rsidR="00FE000E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w="2894" w:type="dxa"/>
            <w:shd w:val="solid" w:color="FF7575" w:fill="auto"/>
          </w:tcPr>
          <w:p w14:paraId="28F4B880" w14:textId="261DDE5C" w:rsidR="00FE000E" w:rsidRDefault="00BA5BE0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1AD0981" w14:textId="77777777" w:rsidR="00FE000E" w:rsidRPr="00F858AC" w:rsidRDefault="00FE000E" w:rsidP="007A0BF6">
      <w:pPr>
        <w:pStyle w:val="BodyText"/>
        <w:spacing w:after="60"/>
        <w:ind w:left="0"/>
        <w:rPr>
          <w:b/>
          <w:bCs/>
          <w:szCs w:val="20"/>
        </w:rPr>
      </w:pPr>
    </w:p>
    <w:p w14:paraId="76526C35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530E1EFF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6</w:t>
      </w:r>
      <w:r>
        <w:rPr>
          <w:sz w:val="22"/>
          <w:szCs w:val="22"/>
        </w:rPr>
        <w:t>.1.6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5FC7EC49" w14:textId="77777777" w:rsidR="00F873E9" w:rsidRDefault="00F873E9" w:rsidP="00F858AC">
      <w:pPr>
        <w:pStyle w:val="BodyText"/>
        <w:spacing w:after="60"/>
        <w:ind w:left="0"/>
        <w:rPr>
          <w:sz w:val="22"/>
          <w:szCs w:val="22"/>
        </w:rPr>
      </w:pPr>
    </w:p>
    <w:p w14:paraId="13C08995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5C6AE388" w14:textId="77777777" w:rsidR="00B34EBB" w:rsidRPr="006770F5" w:rsidRDefault="004F4C1E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color w:val="000000" w:themeColor="text1"/>
          <w:u w:val="single"/>
        </w:rPr>
        <w:t xml:space="preserve">     </w:t>
      </w:r>
      <w:r w:rsidR="00A61B4A">
        <w:rPr>
          <w:b/>
          <w:bCs/>
          <w:color w:val="000000" w:themeColor="text1"/>
          <w:u w:val="single"/>
        </w:rPr>
        <w:t xml:space="preserve">   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4EBB" w14:paraId="51132DF2" w14:textId="77777777" w:rsidTr="00BA5BE0">
        <w:trPr>
          <w:trHeight w:val="628"/>
        </w:trPr>
        <w:tc>
          <w:tcPr>
            <w:tcW w:w="1250" w:type="pct"/>
          </w:tcPr>
          <w:p w14:paraId="0BA7C06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50" w:type="pct"/>
          </w:tcPr>
          <w:p w14:paraId="3D8D341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50" w:type="pct"/>
          </w:tcPr>
          <w:p w14:paraId="6D1530A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60F9252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1176FE33" w14:textId="77777777" w:rsidTr="00BA5BE0">
        <w:trPr>
          <w:trHeight w:val="333"/>
        </w:trPr>
        <w:tc>
          <w:tcPr>
            <w:tcW w:w="1250" w:type="pct"/>
          </w:tcPr>
          <w:p w14:paraId="67D68284" w14:textId="5EE4F4DB" w:rsidR="00B34EBB" w:rsidRDefault="00BA5BE0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250" w:type="pct"/>
          </w:tcPr>
          <w:p w14:paraId="2B59E77C" w14:textId="109270D2" w:rsidR="00B34EBB" w:rsidRDefault="00BA5BE0" w:rsidP="00877863">
            <w:pPr>
              <w:pStyle w:val="BodyText"/>
              <w:spacing w:after="60"/>
              <w:ind w:left="0"/>
            </w:pPr>
            <w:r>
              <w:t>-3.1968</w:t>
            </w:r>
          </w:p>
        </w:tc>
        <w:tc>
          <w:tcPr>
            <w:tcW w:w="1250" w:type="pct"/>
          </w:tcPr>
          <w:p w14:paraId="3312383F" w14:textId="5CFED40C" w:rsidR="00B34EBB" w:rsidRDefault="00BA5BE0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solid" w:color="B9FF93" w:fill="auto"/>
          </w:tcPr>
          <w:p w14:paraId="5D048534" w14:textId="3719AD32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A304F8D" w14:textId="77777777" w:rsidTr="00BA5BE0">
        <w:trPr>
          <w:trHeight w:val="346"/>
        </w:trPr>
        <w:tc>
          <w:tcPr>
            <w:tcW w:w="1250" w:type="pct"/>
          </w:tcPr>
          <w:p w14:paraId="1D02A9FE" w14:textId="41B0618B" w:rsidR="00B34EBB" w:rsidRDefault="00BA5BE0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250" w:type="pct"/>
          </w:tcPr>
          <w:p w14:paraId="0A404959" w14:textId="269AEEC9" w:rsidR="00B34EBB" w:rsidRDefault="00BA5BE0" w:rsidP="00877863">
            <w:pPr>
              <w:pStyle w:val="BodyText"/>
              <w:spacing w:after="60"/>
              <w:ind w:left="0"/>
            </w:pPr>
            <w:r>
              <w:t>-13.464</w:t>
            </w:r>
          </w:p>
        </w:tc>
        <w:tc>
          <w:tcPr>
            <w:tcW w:w="1250" w:type="pct"/>
          </w:tcPr>
          <w:p w14:paraId="5F4A872A" w14:textId="20C74DF8" w:rsidR="00B34EBB" w:rsidRDefault="00BA5BE0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solid" w:color="B9FF93" w:fill="auto"/>
          </w:tcPr>
          <w:p w14:paraId="49303A10" w14:textId="1906D85F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360DF3B" w14:textId="77777777" w:rsidTr="00BA5BE0">
        <w:trPr>
          <w:trHeight w:val="333"/>
        </w:trPr>
        <w:tc>
          <w:tcPr>
            <w:tcW w:w="1250" w:type="pct"/>
          </w:tcPr>
          <w:p w14:paraId="0A68C8F7" w14:textId="5024BCE2" w:rsidR="00B34EBB" w:rsidRDefault="00BA5BE0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250" w:type="pct"/>
          </w:tcPr>
          <w:p w14:paraId="70F25F0E" w14:textId="2C6F0152" w:rsidR="00B34EBB" w:rsidRDefault="00BA5BE0" w:rsidP="00877863">
            <w:pPr>
              <w:pStyle w:val="BodyText"/>
              <w:spacing w:after="60"/>
              <w:ind w:left="0"/>
            </w:pPr>
            <w:r>
              <w:t>-24.984</w:t>
            </w:r>
          </w:p>
        </w:tc>
        <w:tc>
          <w:tcPr>
            <w:tcW w:w="1250" w:type="pct"/>
          </w:tcPr>
          <w:p w14:paraId="1D358630" w14:textId="39926AC0" w:rsidR="00B34EBB" w:rsidRDefault="00BA5BE0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solid" w:color="B9FF93" w:fill="auto"/>
          </w:tcPr>
          <w:p w14:paraId="29699AB5" w14:textId="411617EC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A809129" w14:textId="77777777" w:rsidTr="00BA5BE0">
        <w:trPr>
          <w:trHeight w:val="346"/>
        </w:trPr>
        <w:tc>
          <w:tcPr>
            <w:tcW w:w="1250" w:type="pct"/>
          </w:tcPr>
          <w:p w14:paraId="4660AD3B" w14:textId="382F0B8A" w:rsidR="00B34EBB" w:rsidRDefault="00BA5BE0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250" w:type="pct"/>
          </w:tcPr>
          <w:p w14:paraId="05E27F43" w14:textId="7FDA7164" w:rsidR="00B34EBB" w:rsidRDefault="00BA5BE0" w:rsidP="00877863">
            <w:pPr>
              <w:pStyle w:val="BodyText"/>
              <w:spacing w:after="60"/>
              <w:ind w:left="0"/>
            </w:pPr>
            <w:r>
              <w:t>-48.24</w:t>
            </w:r>
          </w:p>
        </w:tc>
        <w:tc>
          <w:tcPr>
            <w:tcW w:w="1250" w:type="pct"/>
          </w:tcPr>
          <w:p w14:paraId="5D38E41C" w14:textId="7A3CF55F" w:rsidR="00B34EBB" w:rsidRDefault="00BA5BE0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solid" w:color="B9FF93" w:fill="auto"/>
          </w:tcPr>
          <w:p w14:paraId="6A93FDE8" w14:textId="0F9E3B05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52CD62A" w14:textId="77777777" w:rsidTr="00BA5BE0">
        <w:trPr>
          <w:trHeight w:val="333"/>
        </w:trPr>
        <w:tc>
          <w:tcPr>
            <w:tcW w:w="1250" w:type="pct"/>
          </w:tcPr>
          <w:p w14:paraId="414DB09B" w14:textId="0948185E" w:rsidR="00B34EBB" w:rsidRDefault="00BA5BE0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250" w:type="pct"/>
          </w:tcPr>
          <w:p w14:paraId="5C7CF490" w14:textId="2DDB8AC4" w:rsidR="00B34EBB" w:rsidRDefault="00BA5BE0" w:rsidP="00877863">
            <w:pPr>
              <w:pStyle w:val="BodyText"/>
              <w:spacing w:after="60"/>
              <w:ind w:left="0"/>
            </w:pPr>
            <w:r>
              <w:t>-71.928</w:t>
            </w:r>
          </w:p>
        </w:tc>
        <w:tc>
          <w:tcPr>
            <w:tcW w:w="1250" w:type="pct"/>
          </w:tcPr>
          <w:p w14:paraId="40BF1260" w14:textId="5A675905" w:rsidR="00B34EBB" w:rsidRDefault="00BA5BE0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solid" w:color="B9FF93" w:fill="auto"/>
          </w:tcPr>
          <w:p w14:paraId="7D30D373" w14:textId="49CEEA29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3E89A3F" w14:textId="77777777" w:rsidTr="00BA5BE0">
        <w:trPr>
          <w:trHeight w:val="333"/>
        </w:trPr>
        <w:tc>
          <w:tcPr>
            <w:tcW w:w="1250" w:type="pct"/>
          </w:tcPr>
          <w:p w14:paraId="3420FEF9" w14:textId="0E572558" w:rsidR="00B34EBB" w:rsidRDefault="00BA5BE0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250" w:type="pct"/>
          </w:tcPr>
          <w:p w14:paraId="70E257A4" w14:textId="404058B7" w:rsidR="00B34EBB" w:rsidRDefault="00BA5BE0" w:rsidP="00877863">
            <w:pPr>
              <w:pStyle w:val="BodyText"/>
              <w:spacing w:after="60"/>
              <w:ind w:left="0"/>
            </w:pPr>
            <w:r>
              <w:t>-94.896</w:t>
            </w:r>
          </w:p>
        </w:tc>
        <w:tc>
          <w:tcPr>
            <w:tcW w:w="1250" w:type="pct"/>
          </w:tcPr>
          <w:p w14:paraId="36492FD5" w14:textId="7F9843B6" w:rsidR="00B34EBB" w:rsidRDefault="00BA5BE0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solid" w:color="B9FF93" w:fill="auto"/>
          </w:tcPr>
          <w:p w14:paraId="30BCBE98" w14:textId="0F6A9827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550F0E3" w14:textId="77777777" w:rsidTr="00BA5BE0">
        <w:trPr>
          <w:trHeight w:val="346"/>
        </w:trPr>
        <w:tc>
          <w:tcPr>
            <w:tcW w:w="1250" w:type="pct"/>
          </w:tcPr>
          <w:p w14:paraId="1D72323D" w14:textId="67E8D18A" w:rsidR="00B34EBB" w:rsidRDefault="00BA5BE0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250" w:type="pct"/>
          </w:tcPr>
          <w:p w14:paraId="40FE0F59" w14:textId="69BB93FD" w:rsidR="00B34EBB" w:rsidRDefault="00BA5BE0" w:rsidP="00877863">
            <w:pPr>
              <w:pStyle w:val="BodyText"/>
              <w:spacing w:after="60"/>
              <w:ind w:left="0"/>
            </w:pPr>
            <w:r>
              <w:t>-115.38</w:t>
            </w:r>
          </w:p>
        </w:tc>
        <w:tc>
          <w:tcPr>
            <w:tcW w:w="1250" w:type="pct"/>
          </w:tcPr>
          <w:p w14:paraId="6D9FA438" w14:textId="5C295096" w:rsidR="00B34EBB" w:rsidRDefault="00BA5BE0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250" w:type="pct"/>
            <w:shd w:val="solid" w:color="B9FF93" w:fill="auto"/>
          </w:tcPr>
          <w:p w14:paraId="206BDED9" w14:textId="3805781D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6D362E4C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529B00C9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2A7D2730" w14:textId="77777777" w:rsidTr="00BA5BE0">
        <w:trPr>
          <w:trHeight w:val="628"/>
        </w:trPr>
        <w:tc>
          <w:tcPr>
            <w:tcW w:w="2336" w:type="dxa"/>
          </w:tcPr>
          <w:p w14:paraId="1F79FD8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25FF199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468502D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77CA647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0BFD4F2" w14:textId="77777777" w:rsidTr="00BA5BE0">
        <w:trPr>
          <w:trHeight w:val="333"/>
        </w:trPr>
        <w:tc>
          <w:tcPr>
            <w:tcW w:w="2336" w:type="dxa"/>
          </w:tcPr>
          <w:p w14:paraId="1E551CF4" w14:textId="0A2B47C0" w:rsidR="00B34EBB" w:rsidRDefault="00BA5BE0" w:rsidP="00877863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2337" w:type="dxa"/>
          </w:tcPr>
          <w:p w14:paraId="42447F2D" w14:textId="396C4ECB" w:rsidR="00B34EBB" w:rsidRDefault="00BA5BE0" w:rsidP="00877863">
            <w:pPr>
              <w:pStyle w:val="BodyText"/>
              <w:spacing w:after="60"/>
              <w:ind w:left="0"/>
            </w:pPr>
            <w:r>
              <w:t>-7.7004</w:t>
            </w:r>
          </w:p>
        </w:tc>
        <w:tc>
          <w:tcPr>
            <w:tcW w:w="2336" w:type="dxa"/>
          </w:tcPr>
          <w:p w14:paraId="58CFC693" w14:textId="0B178483" w:rsidR="00B34EBB" w:rsidRDefault="00BA5BE0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3601DE74" w14:textId="20434300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F224DEC" w14:textId="77777777" w:rsidTr="00BA5BE0">
        <w:trPr>
          <w:trHeight w:val="346"/>
        </w:trPr>
        <w:tc>
          <w:tcPr>
            <w:tcW w:w="2336" w:type="dxa"/>
          </w:tcPr>
          <w:p w14:paraId="5A59025B" w14:textId="4C01F714" w:rsidR="00B34EBB" w:rsidRDefault="00BA5BE0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23BC50FA" w14:textId="02709083" w:rsidR="00B34EBB" w:rsidRDefault="00BA5BE0" w:rsidP="00877863">
            <w:pPr>
              <w:pStyle w:val="BodyText"/>
              <w:spacing w:after="60"/>
              <w:ind w:left="0"/>
            </w:pPr>
            <w:r>
              <w:t>-18.216</w:t>
            </w:r>
          </w:p>
        </w:tc>
        <w:tc>
          <w:tcPr>
            <w:tcW w:w="2336" w:type="dxa"/>
          </w:tcPr>
          <w:p w14:paraId="0A7B45B0" w14:textId="3364A7B0" w:rsidR="00B34EBB" w:rsidRDefault="00BA5BE0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362D33A0" w14:textId="3781EA53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20581607" w14:textId="77777777" w:rsidTr="00BA5BE0">
        <w:trPr>
          <w:trHeight w:val="333"/>
        </w:trPr>
        <w:tc>
          <w:tcPr>
            <w:tcW w:w="2336" w:type="dxa"/>
          </w:tcPr>
          <w:p w14:paraId="62145DE7" w14:textId="47FE2C53" w:rsidR="00B34EBB" w:rsidRDefault="00BA5BE0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42635AD5" w14:textId="7CF756EC" w:rsidR="00B34EBB" w:rsidRDefault="00BA5BE0" w:rsidP="00877863">
            <w:pPr>
              <w:pStyle w:val="BodyText"/>
              <w:spacing w:after="60"/>
              <w:ind w:left="0"/>
            </w:pPr>
            <w:r>
              <w:t>-31.356</w:t>
            </w:r>
          </w:p>
        </w:tc>
        <w:tc>
          <w:tcPr>
            <w:tcW w:w="2336" w:type="dxa"/>
          </w:tcPr>
          <w:p w14:paraId="78A07724" w14:textId="37CE95B8" w:rsidR="00B34EBB" w:rsidRDefault="00BA5BE0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3F079125" w14:textId="0B528299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3813CE0" w14:textId="77777777" w:rsidTr="00BA5BE0">
        <w:trPr>
          <w:trHeight w:val="346"/>
        </w:trPr>
        <w:tc>
          <w:tcPr>
            <w:tcW w:w="2336" w:type="dxa"/>
          </w:tcPr>
          <w:p w14:paraId="6E51DF5C" w14:textId="0C1BC676" w:rsidR="00B34EBB" w:rsidRDefault="00BA5BE0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55F2BDF0" w14:textId="20995A16" w:rsidR="00B34EBB" w:rsidRDefault="00BA5BE0" w:rsidP="00877863">
            <w:pPr>
              <w:pStyle w:val="BodyText"/>
              <w:spacing w:after="60"/>
              <w:ind w:left="0"/>
            </w:pPr>
            <w:r>
              <w:t>-55.872</w:t>
            </w:r>
          </w:p>
        </w:tc>
        <w:tc>
          <w:tcPr>
            <w:tcW w:w="2336" w:type="dxa"/>
          </w:tcPr>
          <w:p w14:paraId="5C6D8138" w14:textId="3621C0D4" w:rsidR="00B34EBB" w:rsidRDefault="00BA5BE0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700323CC" w14:textId="47EF5FC1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69508F9" w14:textId="77777777" w:rsidTr="00BA5BE0">
        <w:trPr>
          <w:trHeight w:val="333"/>
        </w:trPr>
        <w:tc>
          <w:tcPr>
            <w:tcW w:w="2336" w:type="dxa"/>
          </w:tcPr>
          <w:p w14:paraId="50092947" w14:textId="417FAC83" w:rsidR="00B34EBB" w:rsidRDefault="00BA5BE0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0A8162B6" w14:textId="5A09F04F" w:rsidR="00B34EBB" w:rsidRDefault="00BA5BE0" w:rsidP="00877863">
            <w:pPr>
              <w:pStyle w:val="BodyText"/>
              <w:spacing w:after="60"/>
              <w:ind w:left="0"/>
            </w:pPr>
            <w:r>
              <w:t>-79.488</w:t>
            </w:r>
          </w:p>
        </w:tc>
        <w:tc>
          <w:tcPr>
            <w:tcW w:w="2336" w:type="dxa"/>
          </w:tcPr>
          <w:p w14:paraId="20B49265" w14:textId="4A54F4EB" w:rsidR="00B34EBB" w:rsidRDefault="00BA5BE0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4A6101F6" w14:textId="3844BCA1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551621B" w14:textId="77777777" w:rsidTr="00BA5BE0">
        <w:trPr>
          <w:trHeight w:val="333"/>
        </w:trPr>
        <w:tc>
          <w:tcPr>
            <w:tcW w:w="2336" w:type="dxa"/>
          </w:tcPr>
          <w:p w14:paraId="1E85DA54" w14:textId="2414A573" w:rsidR="00B34EBB" w:rsidRDefault="00BA5BE0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10157FE4" w14:textId="471BF9BB" w:rsidR="00B34EBB" w:rsidRDefault="00BA5BE0" w:rsidP="00877863">
            <w:pPr>
              <w:pStyle w:val="BodyText"/>
              <w:spacing w:after="60"/>
              <w:ind w:left="0"/>
            </w:pPr>
            <w:r>
              <w:t>-104.112</w:t>
            </w:r>
          </w:p>
        </w:tc>
        <w:tc>
          <w:tcPr>
            <w:tcW w:w="2336" w:type="dxa"/>
          </w:tcPr>
          <w:p w14:paraId="23D80A39" w14:textId="17484351" w:rsidR="00B34EBB" w:rsidRDefault="00BA5BE0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B9FF93" w:fill="auto"/>
          </w:tcPr>
          <w:p w14:paraId="320CEF9F" w14:textId="4A4B3FBC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C58D3A5" w14:textId="77777777" w:rsidTr="00BA5BE0">
        <w:trPr>
          <w:trHeight w:val="346"/>
        </w:trPr>
        <w:tc>
          <w:tcPr>
            <w:tcW w:w="2336" w:type="dxa"/>
          </w:tcPr>
          <w:p w14:paraId="0E2D7A42" w14:textId="738E9438" w:rsidR="00B34EBB" w:rsidRDefault="00BA5BE0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01B7DE4B" w14:textId="3FD9295F" w:rsidR="00B34EBB" w:rsidRDefault="00BA5BE0" w:rsidP="00877863">
            <w:pPr>
              <w:pStyle w:val="BodyText"/>
              <w:spacing w:after="60"/>
              <w:ind w:left="0"/>
            </w:pPr>
            <w:r>
              <w:t>-126.54</w:t>
            </w:r>
          </w:p>
        </w:tc>
        <w:tc>
          <w:tcPr>
            <w:tcW w:w="2336" w:type="dxa"/>
          </w:tcPr>
          <w:p w14:paraId="05D78C16" w14:textId="0914F343" w:rsidR="00B34EBB" w:rsidRDefault="00BA5BE0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2337" w:type="dxa"/>
            <w:shd w:val="solid" w:color="B9FF93" w:fill="auto"/>
          </w:tcPr>
          <w:p w14:paraId="3925DB3F" w14:textId="03C50B57" w:rsidR="00B34EBB" w:rsidRDefault="00BA5BE0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76BC54B4" w14:textId="77777777" w:rsidR="00F873E9" w:rsidRPr="00D706C7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 w:rsidR="005D7FCD" w:rsidRPr="00D706C7">
        <w:rPr>
          <w:b/>
          <w:bCs/>
          <w:sz w:val="22"/>
          <w:szCs w:val="22"/>
        </w:rPr>
        <w:t xml:space="preserve"> </w:t>
      </w:r>
      <w:r w:rsidR="00922DF2" w:rsidRPr="00D706C7">
        <w:rPr>
          <w:b/>
          <w:bCs/>
          <w:sz w:val="22"/>
          <w:szCs w:val="22"/>
        </w:rPr>
        <w:t>Holding Load Test</w:t>
      </w:r>
    </w:p>
    <w:p w14:paraId="320A6FA8" w14:textId="77777777" w:rsidR="005D7FCD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7</w:t>
      </w:r>
      <w:r>
        <w:rPr>
          <w:sz w:val="22"/>
          <w:szCs w:val="22"/>
        </w:rPr>
        <w:t>.1</w:t>
      </w:r>
      <w:r w:rsidR="00922DF2">
        <w:rPr>
          <w:sz w:val="22"/>
          <w:szCs w:val="22"/>
        </w:rPr>
        <w:t xml:space="preserve"> Brake OFF, LEMA </w:t>
      </w:r>
      <w:r w:rsidR="001C56AD">
        <w:rPr>
          <w:sz w:val="22"/>
          <w:szCs w:val="22"/>
        </w:rPr>
        <w:t>O</w:t>
      </w:r>
      <w:r w:rsidR="00922DF2">
        <w:rPr>
          <w:sz w:val="22"/>
          <w:szCs w:val="22"/>
        </w:rPr>
        <w:t xml:space="preserve">utput </w:t>
      </w:r>
      <w:r w:rsidR="001C56AD">
        <w:rPr>
          <w:sz w:val="22"/>
          <w:szCs w:val="22"/>
        </w:rPr>
        <w:t>L</w:t>
      </w:r>
      <w:r w:rsidR="00922DF2">
        <w:rPr>
          <w:sz w:val="22"/>
          <w:szCs w:val="22"/>
        </w:rPr>
        <w:t>ocked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55"/>
        <w:gridCol w:w="1661"/>
        <w:gridCol w:w="1827"/>
        <w:gridCol w:w="2150"/>
        <w:gridCol w:w="1257"/>
      </w:tblGrid>
      <w:tr w:rsidR="00BA5BE0" w14:paraId="3E75DC28" w14:textId="77777777" w:rsidTr="00BA5BE0">
        <w:trPr>
          <w:trHeight w:val="306"/>
        </w:trPr>
        <w:tc>
          <w:tcPr>
            <w:tcW w:w="2455" w:type="dxa"/>
          </w:tcPr>
          <w:p w14:paraId="556A5A05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661" w:type="dxa"/>
          </w:tcPr>
          <w:p w14:paraId="6C0C516C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Expected 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827" w:type="dxa"/>
          </w:tcPr>
          <w:p w14:paraId="2F9C93BF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Actual 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2150" w:type="dxa"/>
            <w:tcBorders>
              <w:bottom w:val="single" w:sz="4" w:space="0" w:color="auto"/>
            </w:tcBorders>
          </w:tcPr>
          <w:p w14:paraId="24DCD570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1257" w:type="dxa"/>
          </w:tcPr>
          <w:p w14:paraId="46F4F55D" w14:textId="77777777" w:rsidR="005265F6" w:rsidRDefault="005265F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BA5BE0" w14:paraId="660DDCF1" w14:textId="77777777" w:rsidTr="00BA5BE0">
        <w:trPr>
          <w:trHeight w:val="846"/>
        </w:trPr>
        <w:tc>
          <w:tcPr>
            <w:tcW w:w="2455" w:type="dxa"/>
          </w:tcPr>
          <w:p w14:paraId="4A8BCF89" w14:textId="77777777" w:rsidR="005265F6" w:rsidRDefault="005265F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6.7.8.1.1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70A58EE9" w14:textId="77777777" w:rsidR="00C31954" w:rsidRDefault="00C31954" w:rsidP="00C31954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1A68802D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827" w:type="dxa"/>
          </w:tcPr>
          <w:p w14:paraId="3609F7D2" w14:textId="66F09E75" w:rsidR="005265F6" w:rsidRDefault="00BA5BE0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-286.8691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solid" w:color="FF7575" w:fill="auto"/>
          </w:tcPr>
          <w:p w14:paraId="3774F2FB" w14:textId="7E9C9E17" w:rsidR="005265F6" w:rsidRDefault="00BA5BE0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1C9A49CC" w14:textId="77777777" w:rsidR="005265F6" w:rsidRDefault="005265F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BA5BE0" w14:paraId="219693DF" w14:textId="77777777" w:rsidTr="00BA5BE0">
        <w:trPr>
          <w:trHeight w:val="647"/>
        </w:trPr>
        <w:tc>
          <w:tcPr>
            <w:tcW w:w="2455" w:type="dxa"/>
          </w:tcPr>
          <w:p w14:paraId="3CE1EE7B" w14:textId="77777777" w:rsidR="00C31954" w:rsidRDefault="00C31954" w:rsidP="00C31954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MCE 1, </w:t>
            </w:r>
            <w:proofErr w:type="gramStart"/>
            <w:r>
              <w:rPr>
                <w:sz w:val="22"/>
                <w:szCs w:val="22"/>
              </w:rPr>
              <w:t>6.7.8.1.1  step</w:t>
            </w:r>
            <w:proofErr w:type="gramEnd"/>
            <w:r>
              <w:rPr>
                <w:sz w:val="22"/>
                <w:szCs w:val="22"/>
              </w:rPr>
              <w:t xml:space="preserve"> k  - retract 0.2 in</w:t>
            </w:r>
          </w:p>
        </w:tc>
        <w:tc>
          <w:tcPr>
            <w:tcW w:w="1661" w:type="dxa"/>
          </w:tcPr>
          <w:p w14:paraId="4286B1DC" w14:textId="77777777" w:rsidR="00C31954" w:rsidRDefault="00C31954" w:rsidP="00C31954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44622235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03C72A91" w14:textId="63C3451F" w:rsidR="00C31954" w:rsidRDefault="00BA5BE0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306.4644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solid" w:color="FF7575" w:fill="auto"/>
          </w:tcPr>
          <w:p w14:paraId="0AB8B1F4" w14:textId="1F33338B" w:rsidR="00C31954" w:rsidRDefault="00BA5BE0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6A8F96BC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BA5BE0" w14:paraId="4D6BAB21" w14:textId="77777777" w:rsidTr="00BA5BE0">
        <w:trPr>
          <w:trHeight w:val="846"/>
        </w:trPr>
        <w:tc>
          <w:tcPr>
            <w:tcW w:w="2455" w:type="dxa"/>
          </w:tcPr>
          <w:p w14:paraId="28B3A93B" w14:textId="77777777" w:rsidR="00C31954" w:rsidRDefault="00C31954" w:rsidP="00C31954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0F700066" w14:textId="77777777" w:rsidR="00C31954" w:rsidRDefault="00C31954" w:rsidP="00C31954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56CBF2DD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6930EFC2" w14:textId="2D1BF3D4" w:rsidR="00C31954" w:rsidRDefault="00BA5BE0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-249.2031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solid" w:color="FF7575" w:fill="auto"/>
          </w:tcPr>
          <w:p w14:paraId="156ADFC3" w14:textId="2ED76F61" w:rsidR="00C31954" w:rsidRDefault="00BA5BE0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4017001A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BA5BE0" w14:paraId="6D220148" w14:textId="77777777" w:rsidTr="00BA5BE0">
        <w:trPr>
          <w:trHeight w:val="860"/>
        </w:trPr>
        <w:tc>
          <w:tcPr>
            <w:tcW w:w="2455" w:type="dxa"/>
          </w:tcPr>
          <w:p w14:paraId="3690E7FB" w14:textId="77777777" w:rsidR="00C31954" w:rsidRDefault="00C31954" w:rsidP="00C31954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661" w:type="dxa"/>
          </w:tcPr>
          <w:p w14:paraId="70205D99" w14:textId="77777777" w:rsidR="00C31954" w:rsidRDefault="00C31954" w:rsidP="00C31954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24B3B97C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1DDF8A1D" w14:textId="7F684B81" w:rsidR="00C31954" w:rsidRDefault="00BA5BE0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277.3048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solid" w:color="FF7575" w:fill="auto"/>
          </w:tcPr>
          <w:p w14:paraId="23C239A0" w14:textId="36E95EAD" w:rsidR="00C31954" w:rsidRDefault="00BA5BE0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6D2986B7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BA5BE0" w14:paraId="09FBAF09" w14:textId="77777777" w:rsidTr="00BA5BE0">
        <w:trPr>
          <w:trHeight w:val="846"/>
        </w:trPr>
        <w:tc>
          <w:tcPr>
            <w:tcW w:w="2455" w:type="dxa"/>
          </w:tcPr>
          <w:p w14:paraId="4C980916" w14:textId="77777777" w:rsidR="00C31954" w:rsidRDefault="00C31954" w:rsidP="00C31954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661" w:type="dxa"/>
          </w:tcPr>
          <w:p w14:paraId="7FA17A6A" w14:textId="77777777" w:rsidR="00C31954" w:rsidRDefault="00C31954" w:rsidP="00C31954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70E22426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2E91B885" w14:textId="7804301B" w:rsidR="00C31954" w:rsidRDefault="00BA5BE0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-248.6431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solid" w:color="FF7575" w:fill="auto"/>
          </w:tcPr>
          <w:p w14:paraId="2760A3C1" w14:textId="1EEB49B9" w:rsidR="00C31954" w:rsidRDefault="00BA5BE0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4176E9FF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BA5BE0" w14:paraId="68529F19" w14:textId="77777777" w:rsidTr="00BA5BE0">
        <w:trPr>
          <w:trHeight w:val="846"/>
        </w:trPr>
        <w:tc>
          <w:tcPr>
            <w:tcW w:w="2455" w:type="dxa"/>
          </w:tcPr>
          <w:p w14:paraId="1776A61E" w14:textId="77777777" w:rsidR="00C31954" w:rsidRDefault="00C31954" w:rsidP="00C31954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1661" w:type="dxa"/>
          </w:tcPr>
          <w:p w14:paraId="3DCF8911" w14:textId="77777777" w:rsidR="00C31954" w:rsidRDefault="00C31954" w:rsidP="00C31954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325-800 </w:t>
            </w:r>
            <w:proofErr w:type="spellStart"/>
            <w:r>
              <w:rPr>
                <w:color w:val="000000" w:themeColor="text1"/>
              </w:rPr>
              <w:t>lbf</w:t>
            </w:r>
            <w:proofErr w:type="spellEnd"/>
          </w:p>
          <w:p w14:paraId="5DCA258B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827" w:type="dxa"/>
          </w:tcPr>
          <w:p w14:paraId="2F0F3391" w14:textId="7706D5DF" w:rsidR="00C31954" w:rsidRDefault="00BA5BE0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278.7893</w:t>
            </w:r>
          </w:p>
        </w:tc>
        <w:tc>
          <w:tcPr>
            <w:tcW w:w="2150" w:type="dxa"/>
            <w:shd w:val="solid" w:color="FF7575" w:fill="auto"/>
          </w:tcPr>
          <w:p w14:paraId="753A14FE" w14:textId="6F83DA07" w:rsidR="00C31954" w:rsidRDefault="00BA5BE0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257" w:type="dxa"/>
          </w:tcPr>
          <w:p w14:paraId="504453E0" w14:textId="77777777" w:rsidR="00C31954" w:rsidRDefault="00C31954" w:rsidP="00C31954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44AE8369" w14:textId="77777777" w:rsidR="005D7FCD" w:rsidRPr="00D706C7" w:rsidRDefault="005D7FCD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75F41A40" w14:textId="77777777" w:rsidR="001C56AD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.2</w:t>
      </w:r>
      <w:r w:rsidR="001C56AD" w:rsidRPr="00D706C7">
        <w:rPr>
          <w:b/>
          <w:bCs/>
          <w:sz w:val="22"/>
          <w:szCs w:val="22"/>
        </w:rPr>
        <w:t xml:space="preserve"> Brake ON, LEMA Output Free</w:t>
      </w:r>
    </w:p>
    <w:p w14:paraId="309FF18D" w14:textId="77777777" w:rsidR="001C56AD" w:rsidRDefault="001C56AD" w:rsidP="001C56AD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92"/>
        <w:gridCol w:w="1997"/>
        <w:gridCol w:w="1993"/>
        <w:gridCol w:w="1934"/>
        <w:gridCol w:w="1934"/>
      </w:tblGrid>
      <w:tr w:rsidR="00BA5BE0" w14:paraId="2BFE9F9C" w14:textId="77777777" w:rsidTr="00BA5BE0">
        <w:trPr>
          <w:trHeight w:val="575"/>
        </w:trPr>
        <w:tc>
          <w:tcPr>
            <w:tcW w:w="1492" w:type="dxa"/>
          </w:tcPr>
          <w:p w14:paraId="03028212" w14:textId="77777777" w:rsidR="00784CA5" w:rsidRDefault="00784CA5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997" w:type="dxa"/>
          </w:tcPr>
          <w:p w14:paraId="1244A9D5" w14:textId="77777777" w:rsidR="00784CA5" w:rsidRDefault="00784CA5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 +- TBD Amps for 3-5 sec</w:t>
            </w:r>
          </w:p>
        </w:tc>
        <w:tc>
          <w:tcPr>
            <w:tcW w:w="1993" w:type="dxa"/>
            <w:tcBorders>
              <w:bottom w:val="single" w:sz="4" w:space="0" w:color="auto"/>
            </w:tcBorders>
          </w:tcPr>
          <w:p w14:paraId="6F341A2F" w14:textId="77777777" w:rsidR="00784CA5" w:rsidRDefault="00784CA5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Pass/Fail</w:t>
            </w:r>
          </w:p>
        </w:tc>
        <w:tc>
          <w:tcPr>
            <w:tcW w:w="1934" w:type="dxa"/>
          </w:tcPr>
          <w:p w14:paraId="3CDD6AB2" w14:textId="77777777" w:rsidR="00784CA5" w:rsidRDefault="00784CA5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784CA5">
              <w:rPr>
                <w:color w:val="FF0000"/>
                <w:sz w:val="22"/>
                <w:szCs w:val="22"/>
              </w:rPr>
              <w:t xml:space="preserve">Position feedback </w:t>
            </w:r>
          </w:p>
        </w:tc>
        <w:tc>
          <w:tcPr>
            <w:tcW w:w="1934" w:type="dxa"/>
            <w:tcBorders>
              <w:bottom w:val="single" w:sz="4" w:space="0" w:color="auto"/>
            </w:tcBorders>
          </w:tcPr>
          <w:p w14:paraId="1552FE9E" w14:textId="77777777" w:rsidR="00784CA5" w:rsidRPr="00784CA5" w:rsidRDefault="00784CA5" w:rsidP="006148AD">
            <w:pPr>
              <w:pStyle w:val="BodyText"/>
              <w:spacing w:after="60"/>
              <w:ind w:left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Position Feedback Pass/Fail</w:t>
            </w:r>
          </w:p>
        </w:tc>
      </w:tr>
      <w:tr w:rsidR="00BA5BE0" w14:paraId="5D13CEE6" w14:textId="77777777" w:rsidTr="00BA5BE0">
        <w:tc>
          <w:tcPr>
            <w:tcW w:w="1492" w:type="dxa"/>
          </w:tcPr>
          <w:p w14:paraId="623DDD97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1997" w:type="dxa"/>
          </w:tcPr>
          <w:p w14:paraId="7A6AD35A" w14:textId="50853DE3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5.9993</w:t>
            </w:r>
          </w:p>
        </w:tc>
        <w:tc>
          <w:tcPr>
            <w:tcW w:w="1993" w:type="dxa"/>
            <w:tcBorders>
              <w:bottom w:val="single" w:sz="4" w:space="0" w:color="auto"/>
            </w:tcBorders>
            <w:shd w:val="solid" w:color="B9FF93" w:fill="auto"/>
          </w:tcPr>
          <w:p w14:paraId="6F3B1A4E" w14:textId="7E78F208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34" w:type="dxa"/>
          </w:tcPr>
          <w:p w14:paraId="496D10DB" w14:textId="217AF225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-0.547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solid" w:color="B9FF93" w:fill="auto"/>
          </w:tcPr>
          <w:p w14:paraId="782C7866" w14:textId="4C0D4617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A5BE0" w14:paraId="4F0447A9" w14:textId="77777777" w:rsidTr="00BA5BE0">
        <w:tc>
          <w:tcPr>
            <w:tcW w:w="1492" w:type="dxa"/>
          </w:tcPr>
          <w:p w14:paraId="5BF5327B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6.7.8.2.1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997" w:type="dxa"/>
          </w:tcPr>
          <w:p w14:paraId="689E8C39" w14:textId="0BF6A0CB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-6.0017</w:t>
            </w:r>
          </w:p>
        </w:tc>
        <w:tc>
          <w:tcPr>
            <w:tcW w:w="1993" w:type="dxa"/>
            <w:tcBorders>
              <w:bottom w:val="single" w:sz="4" w:space="0" w:color="auto"/>
            </w:tcBorders>
            <w:shd w:val="solid" w:color="FF7575" w:fill="auto"/>
          </w:tcPr>
          <w:p w14:paraId="257643FF" w14:textId="1ECAC494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  <w:tc>
          <w:tcPr>
            <w:tcW w:w="1934" w:type="dxa"/>
          </w:tcPr>
          <w:p w14:paraId="451B4695" w14:textId="5A18B3E0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-0.5478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solid" w:color="B9FF93" w:fill="auto"/>
          </w:tcPr>
          <w:p w14:paraId="426F9DC4" w14:textId="777F9AB9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A5BE0" w14:paraId="7BB1B6E7" w14:textId="77777777" w:rsidTr="00BA5BE0">
        <w:tc>
          <w:tcPr>
            <w:tcW w:w="1492" w:type="dxa"/>
          </w:tcPr>
          <w:p w14:paraId="723E07F7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997" w:type="dxa"/>
          </w:tcPr>
          <w:p w14:paraId="50C48C4F" w14:textId="7CBDE4A6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5.9985</w:t>
            </w:r>
          </w:p>
        </w:tc>
        <w:tc>
          <w:tcPr>
            <w:tcW w:w="1993" w:type="dxa"/>
            <w:tcBorders>
              <w:bottom w:val="single" w:sz="4" w:space="0" w:color="auto"/>
            </w:tcBorders>
            <w:shd w:val="solid" w:color="B9FF93" w:fill="auto"/>
          </w:tcPr>
          <w:p w14:paraId="1F479D06" w14:textId="6B6DEAD4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34" w:type="dxa"/>
          </w:tcPr>
          <w:p w14:paraId="195FBF5B" w14:textId="0079076F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-0.5556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solid" w:color="FF7575" w:fill="auto"/>
          </w:tcPr>
          <w:p w14:paraId="093CC72D" w14:textId="48221A7B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BA5BE0" w14:paraId="75BEC438" w14:textId="77777777" w:rsidTr="00BA5BE0">
        <w:tc>
          <w:tcPr>
            <w:tcW w:w="1492" w:type="dxa"/>
          </w:tcPr>
          <w:p w14:paraId="6BC2A68A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997" w:type="dxa"/>
          </w:tcPr>
          <w:p w14:paraId="257BE842" w14:textId="33646062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-5.9951</w:t>
            </w:r>
          </w:p>
        </w:tc>
        <w:tc>
          <w:tcPr>
            <w:tcW w:w="1993" w:type="dxa"/>
            <w:tcBorders>
              <w:bottom w:val="single" w:sz="4" w:space="0" w:color="auto"/>
            </w:tcBorders>
            <w:shd w:val="solid" w:color="B9FF93" w:fill="auto"/>
          </w:tcPr>
          <w:p w14:paraId="1D89E3A7" w14:textId="2BFB54F8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34" w:type="dxa"/>
          </w:tcPr>
          <w:p w14:paraId="4DEF2F92" w14:textId="11C65DB4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-0.5572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solid" w:color="FF7575" w:fill="auto"/>
          </w:tcPr>
          <w:p w14:paraId="6C00CCD4" w14:textId="6118B39F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BA5BE0" w14:paraId="5ACEE24F" w14:textId="77777777" w:rsidTr="00BA5BE0">
        <w:tc>
          <w:tcPr>
            <w:tcW w:w="1492" w:type="dxa"/>
          </w:tcPr>
          <w:p w14:paraId="327A8511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1997" w:type="dxa"/>
          </w:tcPr>
          <w:p w14:paraId="214FA63C" w14:textId="6285E4D1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5.9908</w:t>
            </w:r>
          </w:p>
        </w:tc>
        <w:tc>
          <w:tcPr>
            <w:tcW w:w="1993" w:type="dxa"/>
            <w:tcBorders>
              <w:bottom w:val="single" w:sz="4" w:space="0" w:color="auto"/>
            </w:tcBorders>
            <w:shd w:val="solid" w:color="B9FF93" w:fill="auto"/>
          </w:tcPr>
          <w:p w14:paraId="07A90319" w14:textId="0660C49F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34" w:type="dxa"/>
          </w:tcPr>
          <w:p w14:paraId="79E88B81" w14:textId="7FCD212C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-0.5651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solid" w:color="FF7575" w:fill="auto"/>
          </w:tcPr>
          <w:p w14:paraId="693CC142" w14:textId="73B3A195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BA5BE0" w14:paraId="6A804640" w14:textId="77777777" w:rsidTr="00BA5BE0">
        <w:tc>
          <w:tcPr>
            <w:tcW w:w="1492" w:type="dxa"/>
          </w:tcPr>
          <w:p w14:paraId="4DCCC8AA" w14:textId="77777777" w:rsidR="00784CA5" w:rsidRDefault="00784CA5" w:rsidP="00784CA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1997" w:type="dxa"/>
          </w:tcPr>
          <w:p w14:paraId="443B050A" w14:textId="00689BC7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-5.9961</w:t>
            </w:r>
          </w:p>
        </w:tc>
        <w:tc>
          <w:tcPr>
            <w:tcW w:w="1993" w:type="dxa"/>
            <w:shd w:val="solid" w:color="B9FF93" w:fill="auto"/>
          </w:tcPr>
          <w:p w14:paraId="273D1DF6" w14:textId="5A0245C3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934" w:type="dxa"/>
          </w:tcPr>
          <w:p w14:paraId="6EB32B39" w14:textId="4E333585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-0.5666</w:t>
            </w:r>
          </w:p>
        </w:tc>
        <w:tc>
          <w:tcPr>
            <w:tcW w:w="1934" w:type="dxa"/>
            <w:shd w:val="solid" w:color="FF7575" w:fill="auto"/>
          </w:tcPr>
          <w:p w14:paraId="6A8E2722" w14:textId="44C0B7C9" w:rsidR="00784CA5" w:rsidRDefault="00BA5BE0" w:rsidP="00784CA5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</w:tbl>
    <w:p w14:paraId="5613EB9A" w14:textId="77777777" w:rsidR="005D7FCD" w:rsidRDefault="005D7FCD" w:rsidP="00F858AC">
      <w:pPr>
        <w:pStyle w:val="BodyText"/>
        <w:spacing w:after="60"/>
        <w:ind w:left="0"/>
        <w:rPr>
          <w:sz w:val="22"/>
          <w:szCs w:val="22"/>
        </w:rPr>
      </w:pPr>
    </w:p>
    <w:p w14:paraId="5542516E" w14:textId="77777777" w:rsidR="00A7254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450FCF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.3</w:t>
      </w:r>
      <w:r w:rsidR="00A72549" w:rsidRPr="00D706C7">
        <w:rPr>
          <w:b/>
          <w:bCs/>
          <w:sz w:val="22"/>
          <w:szCs w:val="22"/>
        </w:rPr>
        <w:t xml:space="preserve"> Brake Release test</w:t>
      </w:r>
    </w:p>
    <w:p w14:paraId="6C3AC4AC" w14:textId="77777777" w:rsidR="00386F4B" w:rsidRPr="00386F4B" w:rsidRDefault="00A72549" w:rsidP="00386F4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lastRenderedPageBreak/>
        <w:t xml:space="preserve">Step </w:t>
      </w:r>
      <w:r w:rsidR="00162A8E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 xml:space="preserve">LEMA reaches commanded </w:t>
      </w:r>
      <w:proofErr w:type="gramStart"/>
      <w:r w:rsidRPr="00F05E55">
        <w:rPr>
          <w:szCs w:val="20"/>
          <w:u w:val="single"/>
        </w:rPr>
        <w:t>position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393"/>
        <w:gridCol w:w="1393"/>
        <w:gridCol w:w="2246"/>
        <w:gridCol w:w="2246"/>
      </w:tblGrid>
      <w:tr w:rsidR="00386F4B" w14:paraId="17FF3980" w14:textId="77777777" w:rsidTr="00BA5BE0">
        <w:trPr>
          <w:trHeight w:val="323"/>
        </w:trPr>
        <w:tc>
          <w:tcPr>
            <w:tcW w:w="1993" w:type="dxa"/>
          </w:tcPr>
          <w:p w14:paraId="2597E0EA" w14:textId="77777777" w:rsidR="00386F4B" w:rsidRPr="003B2DF7" w:rsidRDefault="00386F4B" w:rsidP="00386F4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393" w:type="dxa"/>
          </w:tcPr>
          <w:p w14:paraId="4E9C302C" w14:textId="77777777" w:rsidR="00386F4B" w:rsidRDefault="00386F4B" w:rsidP="00386F4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Expected </w:t>
            </w:r>
          </w:p>
        </w:tc>
        <w:tc>
          <w:tcPr>
            <w:tcW w:w="1393" w:type="dxa"/>
          </w:tcPr>
          <w:p w14:paraId="58F0E68B" w14:textId="77777777" w:rsidR="00386F4B" w:rsidRDefault="00386F4B" w:rsidP="00386F4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Tolerance</w:t>
            </w:r>
          </w:p>
        </w:tc>
        <w:tc>
          <w:tcPr>
            <w:tcW w:w="2246" w:type="dxa"/>
          </w:tcPr>
          <w:p w14:paraId="2CC9452E" w14:textId="77777777" w:rsidR="00386F4B" w:rsidRDefault="00386F4B" w:rsidP="00386F4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406FB1A7" w14:textId="77777777" w:rsidR="00386F4B" w:rsidRPr="003B2DF7" w:rsidRDefault="00386F4B" w:rsidP="00386F4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Pass/Fail </w:t>
            </w:r>
          </w:p>
        </w:tc>
      </w:tr>
      <w:tr w:rsidR="00473C4C" w14:paraId="023A32A8" w14:textId="77777777" w:rsidTr="00BA5BE0">
        <w:trPr>
          <w:trHeight w:val="581"/>
        </w:trPr>
        <w:tc>
          <w:tcPr>
            <w:tcW w:w="1993" w:type="dxa"/>
          </w:tcPr>
          <w:p w14:paraId="354D9135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MCE1 /Motor 1 </w:t>
            </w:r>
          </w:p>
        </w:tc>
        <w:tc>
          <w:tcPr>
            <w:tcW w:w="1393" w:type="dxa"/>
          </w:tcPr>
          <w:p w14:paraId="7BC87072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 w:rsidRPr="00D9070D"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538ECF95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28BE5EDF" w14:textId="0B212968" w:rsidR="00473C4C" w:rsidRDefault="00BA5BE0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0.1802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solid" w:color="B9FF93" w:fill="auto"/>
          </w:tcPr>
          <w:p w14:paraId="2A4A5F63" w14:textId="1ADC5C18" w:rsidR="00473C4C" w:rsidRDefault="00BA5BE0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473C4C" w14:paraId="382A0C4E" w14:textId="77777777" w:rsidTr="00BA5BE0">
        <w:trPr>
          <w:trHeight w:val="323"/>
        </w:trPr>
        <w:tc>
          <w:tcPr>
            <w:tcW w:w="1993" w:type="dxa"/>
          </w:tcPr>
          <w:p w14:paraId="0DB61AC5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1393" w:type="dxa"/>
          </w:tcPr>
          <w:p w14:paraId="1E2DB2D7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 w:rsidRPr="00D9070D"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5A32A038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6339746F" w14:textId="4FF83EF1" w:rsidR="00473C4C" w:rsidRDefault="00BA5BE0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0.1854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solid" w:color="B9FF93" w:fill="auto"/>
          </w:tcPr>
          <w:p w14:paraId="2E34BC56" w14:textId="5A654851" w:rsidR="00473C4C" w:rsidRDefault="00BA5BE0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473C4C" w14:paraId="6FB441EF" w14:textId="77777777" w:rsidTr="00BA5BE0">
        <w:trPr>
          <w:trHeight w:val="323"/>
        </w:trPr>
        <w:tc>
          <w:tcPr>
            <w:tcW w:w="1993" w:type="dxa"/>
          </w:tcPr>
          <w:p w14:paraId="4026D6BD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/Motor 3</w:t>
            </w:r>
          </w:p>
        </w:tc>
        <w:tc>
          <w:tcPr>
            <w:tcW w:w="1393" w:type="dxa"/>
          </w:tcPr>
          <w:p w14:paraId="2D08F8A9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  <w:r w:rsidRPr="00D9070D">
              <w:rPr>
                <w:szCs w:val="20"/>
              </w:rPr>
              <w:t xml:space="preserve">0.2 </w:t>
            </w:r>
          </w:p>
        </w:tc>
        <w:tc>
          <w:tcPr>
            <w:tcW w:w="1393" w:type="dxa"/>
          </w:tcPr>
          <w:p w14:paraId="4C3849BB" w14:textId="77777777" w:rsidR="00473C4C" w:rsidRDefault="00473C4C" w:rsidP="00473C4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246" w:type="dxa"/>
          </w:tcPr>
          <w:p w14:paraId="267158B6" w14:textId="0AE6E05A" w:rsidR="00473C4C" w:rsidRDefault="00BA5BE0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0.1881</w:t>
            </w:r>
          </w:p>
        </w:tc>
        <w:tc>
          <w:tcPr>
            <w:tcW w:w="2246" w:type="dxa"/>
            <w:shd w:val="solid" w:color="B9FF93" w:fill="auto"/>
          </w:tcPr>
          <w:p w14:paraId="6565066C" w14:textId="5503272A" w:rsidR="00473C4C" w:rsidRDefault="00BA5BE0" w:rsidP="00473C4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715272D2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030BCC04" w14:textId="77777777" w:rsidR="005D7FCD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 w:rsidR="00D51636">
        <w:rPr>
          <w:sz w:val="22"/>
          <w:szCs w:val="22"/>
        </w:rPr>
        <w:t xml:space="preserve"> </w:t>
      </w:r>
      <w:r w:rsidR="00D51636" w:rsidRPr="00D001B8">
        <w:rPr>
          <w:b/>
          <w:bCs/>
          <w:sz w:val="22"/>
          <w:szCs w:val="22"/>
        </w:rPr>
        <w:t>Backlash</w:t>
      </w:r>
    </w:p>
    <w:p w14:paraId="769E7451" w14:textId="77777777" w:rsidR="00025F87" w:rsidRDefault="009752CE" w:rsidP="00025F8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450FCF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>Simplex Brake 1 – ON; Duplex brake 2 – OFF</w:t>
      </w:r>
    </w:p>
    <w:p w14:paraId="37E1307A" w14:textId="77777777" w:rsidR="00025F87" w:rsidRPr="004D20AB" w:rsidRDefault="00025F87" w:rsidP="004D20AB">
      <w:pPr>
        <w:pStyle w:val="BodyText"/>
      </w:pPr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4"/>
        <w:gridCol w:w="2062"/>
        <w:gridCol w:w="1899"/>
        <w:gridCol w:w="2875"/>
      </w:tblGrid>
      <w:tr w:rsidR="004D20AB" w14:paraId="375E1993" w14:textId="77777777" w:rsidTr="004D20AB">
        <w:tc>
          <w:tcPr>
            <w:tcW w:w="2514" w:type="dxa"/>
          </w:tcPr>
          <w:p w14:paraId="550D9C33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961" w:type="dxa"/>
            <w:gridSpan w:val="2"/>
          </w:tcPr>
          <w:p w14:paraId="062E2F3E" w14:textId="77777777" w:rsidR="004D20AB" w:rsidRDefault="004D20AB" w:rsidP="004D20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2875" w:type="dxa"/>
          </w:tcPr>
          <w:p w14:paraId="34D7016A" w14:textId="77777777" w:rsidR="004D20AB" w:rsidRDefault="004D20AB" w:rsidP="004D20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Pass/Fail</w:t>
            </w:r>
          </w:p>
        </w:tc>
      </w:tr>
      <w:tr w:rsidR="004D20AB" w14:paraId="73DC5576" w14:textId="77777777" w:rsidTr="004D20AB">
        <w:tc>
          <w:tcPr>
            <w:tcW w:w="2514" w:type="dxa"/>
          </w:tcPr>
          <w:p w14:paraId="3007DC9E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_Ref110968819 \r \h </w:instrText>
            </w:r>
            <w:r>
              <w:rPr>
                <w:sz w:val="22"/>
                <w:szCs w:val="22"/>
              </w:rPr>
              <w:fldChar w:fldCharType="separate"/>
            </w:r>
            <w:r w:rsidR="00BA5BE0">
              <w:rPr>
                <w:b/>
                <w:bCs/>
                <w:sz w:val="22"/>
                <w:szCs w:val="22"/>
              </w:rPr>
              <w:t>Error! Reference source not found.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(motor 2 and motor 3 ZERO position)</w:t>
            </w:r>
          </w:p>
        </w:tc>
        <w:tc>
          <w:tcPr>
            <w:tcW w:w="3961" w:type="dxa"/>
            <w:gridSpan w:val="2"/>
          </w:tcPr>
          <w:p w14:paraId="38A7666D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875" w:type="dxa"/>
          </w:tcPr>
          <w:p w14:paraId="091132F3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D20AB" w14:paraId="6F9042C2" w14:textId="77777777" w:rsidTr="004D20AB">
        <w:tc>
          <w:tcPr>
            <w:tcW w:w="2514" w:type="dxa"/>
          </w:tcPr>
          <w:p w14:paraId="66C7911E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</w:t>
            </w:r>
          </w:p>
          <w:p w14:paraId="1117127A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2 and motor 3 ZERO position)</w:t>
            </w:r>
          </w:p>
        </w:tc>
        <w:tc>
          <w:tcPr>
            <w:tcW w:w="3961" w:type="dxa"/>
            <w:gridSpan w:val="2"/>
          </w:tcPr>
          <w:p w14:paraId="3D2C9F59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875" w:type="dxa"/>
          </w:tcPr>
          <w:p w14:paraId="73E9E8AE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D20AB" w14:paraId="3A5070DC" w14:textId="77777777" w:rsidTr="004D20AB">
        <w:tc>
          <w:tcPr>
            <w:tcW w:w="2514" w:type="dxa"/>
          </w:tcPr>
          <w:p w14:paraId="0C5E0DE2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_Ref110968832 \r \h </w:instrText>
            </w:r>
            <w:r>
              <w:rPr>
                <w:sz w:val="22"/>
                <w:szCs w:val="22"/>
              </w:rPr>
              <w:fldChar w:fldCharType="separate"/>
            </w:r>
            <w:r w:rsidR="00BA5BE0">
              <w:rPr>
                <w:b/>
                <w:bCs/>
                <w:sz w:val="22"/>
                <w:szCs w:val="22"/>
              </w:rPr>
              <w:t>Error! Reference source not found.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961" w:type="dxa"/>
            <w:gridSpan w:val="2"/>
          </w:tcPr>
          <w:p w14:paraId="0F473EE4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units: 0.0144 ins</w:t>
            </w:r>
          </w:p>
          <w:p w14:paraId="3B44759D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Service Units: 0.019 ins</w:t>
            </w:r>
          </w:p>
        </w:tc>
        <w:tc>
          <w:tcPr>
            <w:tcW w:w="2875" w:type="dxa"/>
          </w:tcPr>
          <w:p w14:paraId="4C60D822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D20AB" w14:paraId="31A5830B" w14:textId="77777777" w:rsidTr="004D20AB">
        <w:tc>
          <w:tcPr>
            <w:tcW w:w="2514" w:type="dxa"/>
          </w:tcPr>
          <w:p w14:paraId="3B067FF7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remain within allowable limits</w:t>
            </w:r>
          </w:p>
        </w:tc>
        <w:tc>
          <w:tcPr>
            <w:tcW w:w="2062" w:type="dxa"/>
          </w:tcPr>
          <w:p w14:paraId="0367EA9F" w14:textId="77777777" w:rsidR="004D20AB" w:rsidRDefault="004D20AB" w:rsidP="004D20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Allowable limit</w:t>
            </w:r>
          </w:p>
        </w:tc>
        <w:tc>
          <w:tcPr>
            <w:tcW w:w="1899" w:type="dxa"/>
          </w:tcPr>
          <w:p w14:paraId="44A0789A" w14:textId="77777777" w:rsidR="004D20AB" w:rsidRDefault="004D20AB" w:rsidP="004D20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 Value</w:t>
            </w:r>
          </w:p>
        </w:tc>
        <w:tc>
          <w:tcPr>
            <w:tcW w:w="2875" w:type="dxa"/>
          </w:tcPr>
          <w:p w14:paraId="5B3F978A" w14:textId="77777777" w:rsidR="004D20AB" w:rsidRDefault="004D20AB" w:rsidP="004D20A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Pass/Fail</w:t>
            </w:r>
          </w:p>
        </w:tc>
      </w:tr>
      <w:tr w:rsidR="004D20AB" w14:paraId="515D4D7B" w14:textId="77777777" w:rsidTr="004D20AB">
        <w:tc>
          <w:tcPr>
            <w:tcW w:w="2514" w:type="dxa"/>
          </w:tcPr>
          <w:p w14:paraId="35A104C7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1</w:t>
            </w:r>
          </w:p>
        </w:tc>
        <w:tc>
          <w:tcPr>
            <w:tcW w:w="2062" w:type="dxa"/>
          </w:tcPr>
          <w:p w14:paraId="7D412094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899" w:type="dxa"/>
          </w:tcPr>
          <w:p w14:paraId="468BC93F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875" w:type="dxa"/>
          </w:tcPr>
          <w:p w14:paraId="7BB45CE9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D20AB" w14:paraId="105DBB56" w14:textId="77777777" w:rsidTr="004D20AB">
        <w:tc>
          <w:tcPr>
            <w:tcW w:w="2514" w:type="dxa"/>
          </w:tcPr>
          <w:p w14:paraId="037244D3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2</w:t>
            </w:r>
          </w:p>
        </w:tc>
        <w:tc>
          <w:tcPr>
            <w:tcW w:w="2062" w:type="dxa"/>
          </w:tcPr>
          <w:p w14:paraId="51C6FDA9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899" w:type="dxa"/>
          </w:tcPr>
          <w:p w14:paraId="59FE2046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875" w:type="dxa"/>
          </w:tcPr>
          <w:p w14:paraId="0528FC25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D20AB" w14:paraId="171F71EB" w14:textId="77777777" w:rsidTr="004D20AB">
        <w:tc>
          <w:tcPr>
            <w:tcW w:w="2514" w:type="dxa"/>
          </w:tcPr>
          <w:p w14:paraId="76E885F1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3</w:t>
            </w:r>
          </w:p>
        </w:tc>
        <w:tc>
          <w:tcPr>
            <w:tcW w:w="2062" w:type="dxa"/>
          </w:tcPr>
          <w:p w14:paraId="51675520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899" w:type="dxa"/>
          </w:tcPr>
          <w:p w14:paraId="0439A018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875" w:type="dxa"/>
          </w:tcPr>
          <w:p w14:paraId="31BF68AD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D20AB" w14:paraId="0497F1DF" w14:textId="77777777" w:rsidTr="004D20AB">
        <w:tc>
          <w:tcPr>
            <w:tcW w:w="2514" w:type="dxa"/>
          </w:tcPr>
          <w:p w14:paraId="2C61F946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M1</w:t>
            </w:r>
          </w:p>
        </w:tc>
        <w:tc>
          <w:tcPr>
            <w:tcW w:w="2062" w:type="dxa"/>
          </w:tcPr>
          <w:p w14:paraId="45A4AF0C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899" w:type="dxa"/>
          </w:tcPr>
          <w:p w14:paraId="59DC372D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875" w:type="dxa"/>
          </w:tcPr>
          <w:p w14:paraId="703D8EB0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D20AB" w14:paraId="15C4ED47" w14:textId="77777777" w:rsidTr="004D20AB">
        <w:tc>
          <w:tcPr>
            <w:tcW w:w="2514" w:type="dxa"/>
          </w:tcPr>
          <w:p w14:paraId="5426BC45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M2</w:t>
            </w:r>
          </w:p>
        </w:tc>
        <w:tc>
          <w:tcPr>
            <w:tcW w:w="2062" w:type="dxa"/>
          </w:tcPr>
          <w:p w14:paraId="6D118F1C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899" w:type="dxa"/>
          </w:tcPr>
          <w:p w14:paraId="55AC2287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875" w:type="dxa"/>
          </w:tcPr>
          <w:p w14:paraId="47B56A89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4D20AB" w14:paraId="6758F35B" w14:textId="77777777" w:rsidTr="004D20AB">
        <w:tc>
          <w:tcPr>
            <w:tcW w:w="2514" w:type="dxa"/>
          </w:tcPr>
          <w:p w14:paraId="3ECF78A9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M3</w:t>
            </w:r>
          </w:p>
        </w:tc>
        <w:tc>
          <w:tcPr>
            <w:tcW w:w="2062" w:type="dxa"/>
          </w:tcPr>
          <w:p w14:paraId="3854CA41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899" w:type="dxa"/>
          </w:tcPr>
          <w:p w14:paraId="27DFF7CE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875" w:type="dxa"/>
          </w:tcPr>
          <w:p w14:paraId="56326BA8" w14:textId="77777777" w:rsidR="004D20AB" w:rsidRDefault="004D20AB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</w:tbl>
    <w:p w14:paraId="5A7CD667" w14:textId="77777777" w:rsidR="00025F87" w:rsidRDefault="00025F87" w:rsidP="00025F87">
      <w:pPr>
        <w:pStyle w:val="BodyText"/>
        <w:spacing w:after="60"/>
        <w:ind w:left="0"/>
        <w:rPr>
          <w:sz w:val="22"/>
          <w:szCs w:val="22"/>
        </w:rPr>
      </w:pPr>
    </w:p>
    <w:p w14:paraId="023A204A" w14:textId="77777777" w:rsidR="00025F87" w:rsidRDefault="00025F87" w:rsidP="00025F8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_Ref112250888 \r \h </w:instrText>
      </w:r>
      <w:r>
        <w:rPr>
          <w:sz w:val="22"/>
          <w:szCs w:val="22"/>
        </w:rPr>
        <w:fldChar w:fldCharType="separate"/>
      </w:r>
      <w:r w:rsidR="00BA5BE0">
        <w:rPr>
          <w:b/>
          <w:bCs/>
          <w:sz w:val="22"/>
          <w:szCs w:val="22"/>
        </w:rPr>
        <w:t>Error! Reference source not found.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D706C7">
        <w:rPr>
          <w:b/>
          <w:bCs/>
          <w:sz w:val="22"/>
          <w:szCs w:val="22"/>
        </w:rPr>
        <w:t xml:space="preserve">Simplex Brake </w:t>
      </w:r>
      <w:r>
        <w:rPr>
          <w:b/>
          <w:bCs/>
          <w:sz w:val="22"/>
          <w:szCs w:val="22"/>
        </w:rPr>
        <w:t>1</w:t>
      </w:r>
      <w:r w:rsidRPr="00D706C7">
        <w:rPr>
          <w:b/>
          <w:bCs/>
          <w:sz w:val="22"/>
          <w:szCs w:val="22"/>
        </w:rPr>
        <w:t xml:space="preserve"> – OFF; Duplex Brake 2 – ON</w:t>
      </w:r>
    </w:p>
    <w:p w14:paraId="0AF55575" w14:textId="77777777" w:rsidR="00025F87" w:rsidRDefault="00025F87" w:rsidP="00025F87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5F87" w14:paraId="6158AA8C" w14:textId="77777777" w:rsidTr="00AD48BC">
        <w:tc>
          <w:tcPr>
            <w:tcW w:w="3116" w:type="dxa"/>
          </w:tcPr>
          <w:p w14:paraId="00DC212F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17F1AA9C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2D2AE324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025F87" w14:paraId="3727A242" w14:textId="77777777" w:rsidTr="00AD48BC">
        <w:tc>
          <w:tcPr>
            <w:tcW w:w="3116" w:type="dxa"/>
          </w:tcPr>
          <w:p w14:paraId="219395A7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_Ref126084754 \r \h </w:instrText>
            </w:r>
            <w:r>
              <w:rPr>
                <w:sz w:val="22"/>
                <w:szCs w:val="22"/>
              </w:rPr>
              <w:fldChar w:fldCharType="separate"/>
            </w:r>
            <w:r w:rsidR="00BA5BE0">
              <w:rPr>
                <w:b/>
                <w:bCs/>
                <w:sz w:val="22"/>
                <w:szCs w:val="22"/>
              </w:rPr>
              <w:t>Error! Reference source not found.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tension,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(motor 1 ZERO position)</w:t>
            </w:r>
          </w:p>
        </w:tc>
        <w:tc>
          <w:tcPr>
            <w:tcW w:w="3117" w:type="dxa"/>
          </w:tcPr>
          <w:p w14:paraId="35E0E483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0FAB3BF3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025F87" w14:paraId="4F2A01D4" w14:textId="77777777" w:rsidTr="00AD48BC">
        <w:tc>
          <w:tcPr>
            <w:tcW w:w="3116" w:type="dxa"/>
          </w:tcPr>
          <w:p w14:paraId="068894AC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Step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_Ref126084981 \r \h </w:instrText>
            </w:r>
            <w:r>
              <w:rPr>
                <w:sz w:val="22"/>
                <w:szCs w:val="22"/>
              </w:rPr>
              <w:fldChar w:fldCharType="separate"/>
            </w:r>
            <w:r w:rsidR="00BA5BE0">
              <w:rPr>
                <w:b/>
                <w:bCs/>
                <w:sz w:val="22"/>
                <w:szCs w:val="22"/>
              </w:rPr>
              <w:t>Error! Reference source not found.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40BC4408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units: 0.0144 ins</w:t>
            </w:r>
          </w:p>
          <w:p w14:paraId="118AAD91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Service Units: 0.019 ins</w:t>
            </w:r>
          </w:p>
        </w:tc>
        <w:tc>
          <w:tcPr>
            <w:tcW w:w="3117" w:type="dxa"/>
          </w:tcPr>
          <w:p w14:paraId="1031522B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025F87" w14:paraId="6175E35B" w14:textId="77777777" w:rsidTr="00AD48BC">
        <w:tc>
          <w:tcPr>
            <w:tcW w:w="3116" w:type="dxa"/>
          </w:tcPr>
          <w:p w14:paraId="1995036D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04B1252C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1AEBC1C8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</w:tbl>
    <w:p w14:paraId="02A001C3" w14:textId="77777777" w:rsidR="00025F87" w:rsidRDefault="00025F87" w:rsidP="00025F87">
      <w:pPr>
        <w:pStyle w:val="BodyText"/>
        <w:spacing w:after="60"/>
        <w:ind w:left="0"/>
        <w:rPr>
          <w:sz w:val="22"/>
          <w:szCs w:val="22"/>
        </w:rPr>
      </w:pPr>
    </w:p>
    <w:p w14:paraId="4F70584D" w14:textId="77777777" w:rsidR="00025F87" w:rsidRDefault="00025F87" w:rsidP="00025F8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_Ref112336773 \r \h </w:instrText>
      </w:r>
      <w:r>
        <w:rPr>
          <w:sz w:val="22"/>
          <w:szCs w:val="22"/>
        </w:rPr>
        <w:fldChar w:fldCharType="separate"/>
      </w:r>
      <w:r w:rsidR="00BA5BE0">
        <w:rPr>
          <w:b/>
          <w:bCs/>
          <w:sz w:val="22"/>
          <w:szCs w:val="22"/>
        </w:rPr>
        <w:t>Error! Reference source not found.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C07512">
        <w:rPr>
          <w:b/>
          <w:bCs/>
          <w:sz w:val="22"/>
          <w:szCs w:val="22"/>
        </w:rPr>
        <w:t>Both Brakes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5F87" w14:paraId="7F38FF0E" w14:textId="77777777" w:rsidTr="00AD48BC">
        <w:tc>
          <w:tcPr>
            <w:tcW w:w="3116" w:type="dxa"/>
          </w:tcPr>
          <w:p w14:paraId="23F8603D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0A90BB9C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6D7A1308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025F87" w14:paraId="050339A6" w14:textId="77777777" w:rsidTr="00AD48BC">
        <w:tc>
          <w:tcPr>
            <w:tcW w:w="3116" w:type="dxa"/>
          </w:tcPr>
          <w:p w14:paraId="489DC4AE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_Ref126085019 \r \h </w:instrText>
            </w:r>
            <w:r>
              <w:rPr>
                <w:sz w:val="22"/>
                <w:szCs w:val="22"/>
              </w:rPr>
              <w:fldChar w:fldCharType="separate"/>
            </w:r>
            <w:r w:rsidR="00BA5BE0">
              <w:rPr>
                <w:b/>
                <w:bCs/>
                <w:sz w:val="22"/>
                <w:szCs w:val="22"/>
              </w:rPr>
              <w:t>Error! Reference source not found.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tension,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(motor 1 and motor 2 </w:t>
            </w:r>
            <w:proofErr w:type="gramStart"/>
            <w:r>
              <w:rPr>
                <w:sz w:val="22"/>
                <w:szCs w:val="22"/>
              </w:rPr>
              <w:t>holding  ZERO</w:t>
            </w:r>
            <w:proofErr w:type="gramEnd"/>
            <w:r>
              <w:rPr>
                <w:sz w:val="22"/>
                <w:szCs w:val="22"/>
              </w:rPr>
              <w:t xml:space="preserve"> position) </w:t>
            </w:r>
          </w:p>
        </w:tc>
        <w:tc>
          <w:tcPr>
            <w:tcW w:w="3117" w:type="dxa"/>
          </w:tcPr>
          <w:p w14:paraId="678F2625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79B73899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025F87" w14:paraId="162BAC9D" w14:textId="77777777" w:rsidTr="00AD48BC">
        <w:tc>
          <w:tcPr>
            <w:tcW w:w="3116" w:type="dxa"/>
          </w:tcPr>
          <w:p w14:paraId="67C756B7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REF _Ref126084897 \r \h </w:instrText>
            </w:r>
            <w:r>
              <w:rPr>
                <w:sz w:val="22"/>
                <w:szCs w:val="22"/>
              </w:rPr>
              <w:fldChar w:fldCharType="separate"/>
            </w:r>
            <w:r w:rsidR="00BA5BE0">
              <w:rPr>
                <w:b/>
                <w:bCs/>
                <w:sz w:val="22"/>
                <w:szCs w:val="22"/>
              </w:rPr>
              <w:t>Error! Reference source not found.</w:t>
            </w:r>
            <w:r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65569A46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units: 0.0144 ins</w:t>
            </w:r>
          </w:p>
          <w:p w14:paraId="46694991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Service Units: 0.019 ins</w:t>
            </w:r>
          </w:p>
        </w:tc>
        <w:tc>
          <w:tcPr>
            <w:tcW w:w="3117" w:type="dxa"/>
          </w:tcPr>
          <w:p w14:paraId="50382D38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  <w:tr w:rsidR="00025F87" w14:paraId="10CF409B" w14:textId="77777777" w:rsidTr="00AD48BC">
        <w:tc>
          <w:tcPr>
            <w:tcW w:w="3116" w:type="dxa"/>
          </w:tcPr>
          <w:p w14:paraId="2489D2C3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56674081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52228182" w14:textId="77777777" w:rsidR="00025F87" w:rsidRDefault="00025F87" w:rsidP="00AD48B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</w:tr>
    </w:tbl>
    <w:p w14:paraId="79EE2EC1" w14:textId="77777777" w:rsidR="00025F87" w:rsidRDefault="00025F87" w:rsidP="00025F87">
      <w:pPr>
        <w:pStyle w:val="BodyText"/>
        <w:spacing w:after="60"/>
        <w:ind w:left="0"/>
        <w:rPr>
          <w:sz w:val="22"/>
          <w:szCs w:val="22"/>
        </w:rPr>
      </w:pPr>
    </w:p>
    <w:p w14:paraId="4184A803" w14:textId="77777777" w:rsidR="00C07512" w:rsidRDefault="00C07512" w:rsidP="00025F87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0E542" w14:textId="77777777" w:rsidR="000F1851" w:rsidRDefault="000F1851">
      <w:pPr>
        <w:spacing w:after="0" w:line="240" w:lineRule="auto"/>
      </w:pPr>
      <w:r>
        <w:separator/>
      </w:r>
    </w:p>
  </w:endnote>
  <w:endnote w:type="continuationSeparator" w:id="0">
    <w:p w14:paraId="1BF127A0" w14:textId="77777777" w:rsidR="000F1851" w:rsidRDefault="000F1851">
      <w:pPr>
        <w:spacing w:after="0" w:line="240" w:lineRule="auto"/>
      </w:pPr>
      <w:r>
        <w:continuationSeparator/>
      </w:r>
    </w:p>
  </w:endnote>
  <w:endnote w:type="continuationNotice" w:id="1">
    <w:p w14:paraId="7C9AB9DD" w14:textId="77777777" w:rsidR="000F1851" w:rsidRDefault="000F18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84A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09415402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2A4086A4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1778B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81C141D" wp14:editId="083C5496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D3CB5E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246F9" w14:textId="77777777" w:rsidR="000F1851" w:rsidRDefault="000F1851">
      <w:pPr>
        <w:spacing w:after="0" w:line="240" w:lineRule="auto"/>
      </w:pPr>
      <w:r>
        <w:separator/>
      </w:r>
    </w:p>
  </w:footnote>
  <w:footnote w:type="continuationSeparator" w:id="0">
    <w:p w14:paraId="511D29C0" w14:textId="77777777" w:rsidR="000F1851" w:rsidRDefault="000F1851">
      <w:pPr>
        <w:spacing w:after="0" w:line="240" w:lineRule="auto"/>
      </w:pPr>
      <w:r>
        <w:continuationSeparator/>
      </w:r>
    </w:p>
  </w:footnote>
  <w:footnote w:type="continuationNotice" w:id="1">
    <w:p w14:paraId="73D8941B" w14:textId="77777777" w:rsidR="000F1851" w:rsidRDefault="000F18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8847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7C40A92B" wp14:editId="57A6E44F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21E2C231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32F26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3891971F" wp14:editId="445F53BB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22C49F35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EF"/>
    <w:multiLevelType w:val="hybridMultilevel"/>
    <w:tmpl w:val="64D2556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B6D"/>
    <w:multiLevelType w:val="hybridMultilevel"/>
    <w:tmpl w:val="AFD8A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2B1E"/>
    <w:multiLevelType w:val="hybridMultilevel"/>
    <w:tmpl w:val="8F064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D38"/>
    <w:multiLevelType w:val="hybridMultilevel"/>
    <w:tmpl w:val="31D4DD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75F"/>
    <w:multiLevelType w:val="hybridMultilevel"/>
    <w:tmpl w:val="1CFA0456"/>
    <w:lvl w:ilvl="0" w:tplc="88B065F0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3A60A82"/>
    <w:multiLevelType w:val="hybridMultilevel"/>
    <w:tmpl w:val="FDEC120A"/>
    <w:lvl w:ilvl="0" w:tplc="B9E28F4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6C0770B"/>
    <w:multiLevelType w:val="hybridMultilevel"/>
    <w:tmpl w:val="63F299B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B6043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220D7"/>
    <w:multiLevelType w:val="hybridMultilevel"/>
    <w:tmpl w:val="2D58D5B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AA7"/>
    <w:multiLevelType w:val="hybridMultilevel"/>
    <w:tmpl w:val="3FCAB228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9D4B49"/>
    <w:multiLevelType w:val="hybridMultilevel"/>
    <w:tmpl w:val="B63A59A2"/>
    <w:lvl w:ilvl="0" w:tplc="EB60433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C953895"/>
    <w:multiLevelType w:val="hybridMultilevel"/>
    <w:tmpl w:val="60A40254"/>
    <w:lvl w:ilvl="0" w:tplc="8C1A3A56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E54144"/>
    <w:multiLevelType w:val="hybridMultilevel"/>
    <w:tmpl w:val="3A5AEDA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AE"/>
    <w:multiLevelType w:val="hybridMultilevel"/>
    <w:tmpl w:val="87FAEA3E"/>
    <w:lvl w:ilvl="0" w:tplc="0A4E95D8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857B40"/>
    <w:multiLevelType w:val="hybridMultilevel"/>
    <w:tmpl w:val="52FAC146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A7B2F"/>
    <w:multiLevelType w:val="hybridMultilevel"/>
    <w:tmpl w:val="40A68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805563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A0DC5"/>
    <w:multiLevelType w:val="hybridMultilevel"/>
    <w:tmpl w:val="D208090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E51BF"/>
    <w:multiLevelType w:val="hybridMultilevel"/>
    <w:tmpl w:val="BF8037A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32257"/>
    <w:multiLevelType w:val="hybridMultilevel"/>
    <w:tmpl w:val="2E6EB23C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71200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37BF2"/>
    <w:multiLevelType w:val="hybridMultilevel"/>
    <w:tmpl w:val="B2AE659A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82076"/>
    <w:multiLevelType w:val="hybridMultilevel"/>
    <w:tmpl w:val="76E8078C"/>
    <w:lvl w:ilvl="0" w:tplc="CB7A97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F84763A"/>
    <w:multiLevelType w:val="hybridMultilevel"/>
    <w:tmpl w:val="AE8A871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F2B82"/>
    <w:multiLevelType w:val="hybridMultilevel"/>
    <w:tmpl w:val="A12A7650"/>
    <w:lvl w:ilvl="0" w:tplc="FFFFFFFF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78D328C"/>
    <w:multiLevelType w:val="hybridMultilevel"/>
    <w:tmpl w:val="E340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60180"/>
    <w:multiLevelType w:val="hybridMultilevel"/>
    <w:tmpl w:val="7FDCA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87922"/>
    <w:multiLevelType w:val="hybridMultilevel"/>
    <w:tmpl w:val="9E908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DC2"/>
    <w:multiLevelType w:val="hybridMultilevel"/>
    <w:tmpl w:val="3A6ED92E"/>
    <w:lvl w:ilvl="0" w:tplc="EB6043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853D40"/>
    <w:multiLevelType w:val="hybridMultilevel"/>
    <w:tmpl w:val="3DE4DA3C"/>
    <w:lvl w:ilvl="0" w:tplc="53507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0D0692"/>
    <w:multiLevelType w:val="hybridMultilevel"/>
    <w:tmpl w:val="A1945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53C7B"/>
    <w:multiLevelType w:val="hybridMultilevel"/>
    <w:tmpl w:val="D3AAD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91989"/>
    <w:multiLevelType w:val="hybridMultilevel"/>
    <w:tmpl w:val="060A2092"/>
    <w:lvl w:ilvl="0" w:tplc="C42A11B0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10707C5"/>
    <w:multiLevelType w:val="hybridMultilevel"/>
    <w:tmpl w:val="F3B2B5EE"/>
    <w:lvl w:ilvl="0" w:tplc="D4CE6A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1623CDB"/>
    <w:multiLevelType w:val="hybridMultilevel"/>
    <w:tmpl w:val="A12A7650"/>
    <w:lvl w:ilvl="0" w:tplc="D572371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4E3240E"/>
    <w:multiLevelType w:val="hybridMultilevel"/>
    <w:tmpl w:val="EA72A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8" w15:restartNumberingAfterBreak="0">
    <w:nsid w:val="69AC40B0"/>
    <w:multiLevelType w:val="hybridMultilevel"/>
    <w:tmpl w:val="C3261C3E"/>
    <w:lvl w:ilvl="0" w:tplc="40FEDA2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6E917813"/>
    <w:multiLevelType w:val="hybridMultilevel"/>
    <w:tmpl w:val="0E2E7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6784D"/>
    <w:multiLevelType w:val="hybridMultilevel"/>
    <w:tmpl w:val="F662C4B0"/>
    <w:lvl w:ilvl="0" w:tplc="0A4E95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C3935"/>
    <w:multiLevelType w:val="hybridMultilevel"/>
    <w:tmpl w:val="DA6C0EE2"/>
    <w:lvl w:ilvl="0" w:tplc="C04EE6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4DB48F9"/>
    <w:multiLevelType w:val="hybridMultilevel"/>
    <w:tmpl w:val="0F1E7196"/>
    <w:lvl w:ilvl="0" w:tplc="657A56F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3" w15:restartNumberingAfterBreak="0">
    <w:nsid w:val="76492746"/>
    <w:multiLevelType w:val="hybridMultilevel"/>
    <w:tmpl w:val="4074352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3D0B1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05020"/>
    <w:multiLevelType w:val="multilevel"/>
    <w:tmpl w:val="31E0EA8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45" w15:restartNumberingAfterBreak="0">
    <w:nsid w:val="7D7D7741"/>
    <w:multiLevelType w:val="hybridMultilevel"/>
    <w:tmpl w:val="8F0642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97669"/>
    <w:multiLevelType w:val="hybridMultilevel"/>
    <w:tmpl w:val="0A7CB020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588042">
    <w:abstractNumId w:val="37"/>
  </w:num>
  <w:num w:numId="2" w16cid:durableId="1820880727">
    <w:abstractNumId w:val="15"/>
  </w:num>
  <w:num w:numId="3" w16cid:durableId="1632206569">
    <w:abstractNumId w:val="29"/>
  </w:num>
  <w:num w:numId="4" w16cid:durableId="1963999775">
    <w:abstractNumId w:val="46"/>
  </w:num>
  <w:num w:numId="5" w16cid:durableId="1312252959">
    <w:abstractNumId w:val="30"/>
  </w:num>
  <w:num w:numId="6" w16cid:durableId="1128357289">
    <w:abstractNumId w:val="10"/>
  </w:num>
  <w:num w:numId="7" w16cid:durableId="185490415">
    <w:abstractNumId w:val="12"/>
  </w:num>
  <w:num w:numId="8" w16cid:durableId="1032262471">
    <w:abstractNumId w:val="9"/>
  </w:num>
  <w:num w:numId="9" w16cid:durableId="2073649644">
    <w:abstractNumId w:val="22"/>
  </w:num>
  <w:num w:numId="10" w16cid:durableId="1454323569">
    <w:abstractNumId w:val="44"/>
  </w:num>
  <w:num w:numId="11" w16cid:durableId="382605306">
    <w:abstractNumId w:val="34"/>
  </w:num>
  <w:num w:numId="12" w16cid:durableId="1520503145">
    <w:abstractNumId w:val="41"/>
  </w:num>
  <w:num w:numId="13" w16cid:durableId="1567716057">
    <w:abstractNumId w:val="5"/>
  </w:num>
  <w:num w:numId="14" w16cid:durableId="31928408">
    <w:abstractNumId w:val="42"/>
  </w:num>
  <w:num w:numId="15" w16cid:durableId="1905484134">
    <w:abstractNumId w:val="35"/>
  </w:num>
  <w:num w:numId="16" w16cid:durableId="1843887025">
    <w:abstractNumId w:val="24"/>
  </w:num>
  <w:num w:numId="17" w16cid:durableId="1402407149">
    <w:abstractNumId w:val="38"/>
  </w:num>
  <w:num w:numId="18" w16cid:durableId="1318605374">
    <w:abstractNumId w:val="4"/>
  </w:num>
  <w:num w:numId="19" w16cid:durableId="1849952260">
    <w:abstractNumId w:val="33"/>
  </w:num>
  <w:num w:numId="20" w16cid:durableId="2017413656">
    <w:abstractNumId w:val="26"/>
  </w:num>
  <w:num w:numId="21" w16cid:durableId="104467856">
    <w:abstractNumId w:val="27"/>
  </w:num>
  <w:num w:numId="22" w16cid:durableId="961569458">
    <w:abstractNumId w:val="32"/>
  </w:num>
  <w:num w:numId="23" w16cid:durableId="2066174984">
    <w:abstractNumId w:val="36"/>
  </w:num>
  <w:num w:numId="24" w16cid:durableId="1872767932">
    <w:abstractNumId w:val="1"/>
  </w:num>
  <w:num w:numId="25" w16cid:durableId="1335691275">
    <w:abstractNumId w:val="2"/>
  </w:num>
  <w:num w:numId="26" w16cid:durableId="71659745">
    <w:abstractNumId w:val="16"/>
  </w:num>
  <w:num w:numId="27" w16cid:durableId="1945576600">
    <w:abstractNumId w:val="14"/>
  </w:num>
  <w:num w:numId="28" w16cid:durableId="1021399783">
    <w:abstractNumId w:val="20"/>
  </w:num>
  <w:num w:numId="29" w16cid:durableId="906571867">
    <w:abstractNumId w:val="21"/>
  </w:num>
  <w:num w:numId="30" w16cid:durableId="822547719">
    <w:abstractNumId w:val="31"/>
  </w:num>
  <w:num w:numId="31" w16cid:durableId="1585652601">
    <w:abstractNumId w:val="3"/>
  </w:num>
  <w:num w:numId="32" w16cid:durableId="1454330010">
    <w:abstractNumId w:val="43"/>
  </w:num>
  <w:num w:numId="33" w16cid:durableId="2062167010">
    <w:abstractNumId w:val="17"/>
  </w:num>
  <w:num w:numId="34" w16cid:durableId="1791432190">
    <w:abstractNumId w:val="13"/>
  </w:num>
  <w:num w:numId="35" w16cid:durableId="1914855942">
    <w:abstractNumId w:val="18"/>
  </w:num>
  <w:num w:numId="36" w16cid:durableId="1497301765">
    <w:abstractNumId w:val="19"/>
  </w:num>
  <w:num w:numId="37" w16cid:durableId="199125153">
    <w:abstractNumId w:val="0"/>
  </w:num>
  <w:num w:numId="38" w16cid:durableId="825976690">
    <w:abstractNumId w:val="23"/>
  </w:num>
  <w:num w:numId="39" w16cid:durableId="1177189128">
    <w:abstractNumId w:val="11"/>
  </w:num>
  <w:num w:numId="40" w16cid:durableId="2124036647">
    <w:abstractNumId w:val="8"/>
  </w:num>
  <w:num w:numId="41" w16cid:durableId="1187909638">
    <w:abstractNumId w:val="45"/>
  </w:num>
  <w:num w:numId="42" w16cid:durableId="1051033279">
    <w:abstractNumId w:val="25"/>
  </w:num>
  <w:num w:numId="43" w16cid:durableId="838617517">
    <w:abstractNumId w:val="6"/>
  </w:num>
  <w:num w:numId="44" w16cid:durableId="1088967146">
    <w:abstractNumId w:val="28"/>
  </w:num>
  <w:num w:numId="45" w16cid:durableId="1207790842">
    <w:abstractNumId w:val="40"/>
  </w:num>
  <w:num w:numId="46" w16cid:durableId="362825002">
    <w:abstractNumId w:val="7"/>
  </w:num>
  <w:num w:numId="47" w16cid:durableId="253973082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E0"/>
    <w:rsid w:val="00000C7E"/>
    <w:rsid w:val="0000233A"/>
    <w:rsid w:val="000038E1"/>
    <w:rsid w:val="00003944"/>
    <w:rsid w:val="00003CD1"/>
    <w:rsid w:val="0000418F"/>
    <w:rsid w:val="00006D30"/>
    <w:rsid w:val="00006DB8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25F87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5CA7"/>
    <w:rsid w:val="00036CB5"/>
    <w:rsid w:val="00037573"/>
    <w:rsid w:val="00037DA1"/>
    <w:rsid w:val="000400B0"/>
    <w:rsid w:val="000410EB"/>
    <w:rsid w:val="00041911"/>
    <w:rsid w:val="00041AA2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2FE3"/>
    <w:rsid w:val="000654BA"/>
    <w:rsid w:val="0006767D"/>
    <w:rsid w:val="000719FA"/>
    <w:rsid w:val="000720A0"/>
    <w:rsid w:val="00072994"/>
    <w:rsid w:val="00072C6F"/>
    <w:rsid w:val="00073090"/>
    <w:rsid w:val="000731C2"/>
    <w:rsid w:val="000753EE"/>
    <w:rsid w:val="00076639"/>
    <w:rsid w:val="0007771E"/>
    <w:rsid w:val="000779B8"/>
    <w:rsid w:val="00083900"/>
    <w:rsid w:val="00083E91"/>
    <w:rsid w:val="000845D5"/>
    <w:rsid w:val="00087D13"/>
    <w:rsid w:val="0009150F"/>
    <w:rsid w:val="00092D8F"/>
    <w:rsid w:val="00093BC3"/>
    <w:rsid w:val="0009590E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A4CB1"/>
    <w:rsid w:val="000B09AA"/>
    <w:rsid w:val="000B139F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665"/>
    <w:rsid w:val="000C7F91"/>
    <w:rsid w:val="000D261C"/>
    <w:rsid w:val="000D2B93"/>
    <w:rsid w:val="000D39EB"/>
    <w:rsid w:val="000D46EA"/>
    <w:rsid w:val="000D57F2"/>
    <w:rsid w:val="000D69BA"/>
    <w:rsid w:val="000E2DDA"/>
    <w:rsid w:val="000E3A43"/>
    <w:rsid w:val="000E4AC3"/>
    <w:rsid w:val="000E4F9D"/>
    <w:rsid w:val="000E52B6"/>
    <w:rsid w:val="000E538E"/>
    <w:rsid w:val="000E6351"/>
    <w:rsid w:val="000E6877"/>
    <w:rsid w:val="000E697B"/>
    <w:rsid w:val="000F0F2B"/>
    <w:rsid w:val="000F1831"/>
    <w:rsid w:val="000F1851"/>
    <w:rsid w:val="000F1B80"/>
    <w:rsid w:val="000F6B92"/>
    <w:rsid w:val="000F6E53"/>
    <w:rsid w:val="000F74C9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D75"/>
    <w:rsid w:val="00134C4E"/>
    <w:rsid w:val="0013706C"/>
    <w:rsid w:val="0013747C"/>
    <w:rsid w:val="001400BD"/>
    <w:rsid w:val="00140675"/>
    <w:rsid w:val="00141055"/>
    <w:rsid w:val="00141BD4"/>
    <w:rsid w:val="00142B06"/>
    <w:rsid w:val="00143C04"/>
    <w:rsid w:val="00144C81"/>
    <w:rsid w:val="001475EF"/>
    <w:rsid w:val="001510BB"/>
    <w:rsid w:val="00153836"/>
    <w:rsid w:val="00154576"/>
    <w:rsid w:val="001577A1"/>
    <w:rsid w:val="00162A8E"/>
    <w:rsid w:val="001646FB"/>
    <w:rsid w:val="00164BDC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7793E"/>
    <w:rsid w:val="00180323"/>
    <w:rsid w:val="00181917"/>
    <w:rsid w:val="00183D68"/>
    <w:rsid w:val="00184902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56F8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2A5E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778"/>
    <w:rsid w:val="001D74EF"/>
    <w:rsid w:val="001D767E"/>
    <w:rsid w:val="001E4934"/>
    <w:rsid w:val="001E6B43"/>
    <w:rsid w:val="001F0270"/>
    <w:rsid w:val="001F234F"/>
    <w:rsid w:val="001F2804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58AE"/>
    <w:rsid w:val="002162FF"/>
    <w:rsid w:val="002164BE"/>
    <w:rsid w:val="002209F6"/>
    <w:rsid w:val="002211C2"/>
    <w:rsid w:val="00221236"/>
    <w:rsid w:val="002217D6"/>
    <w:rsid w:val="002218DB"/>
    <w:rsid w:val="00222D2A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30F1"/>
    <w:rsid w:val="00265D9E"/>
    <w:rsid w:val="00266171"/>
    <w:rsid w:val="00266C30"/>
    <w:rsid w:val="0027033E"/>
    <w:rsid w:val="00274373"/>
    <w:rsid w:val="00274897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0B0"/>
    <w:rsid w:val="00287449"/>
    <w:rsid w:val="00287E66"/>
    <w:rsid w:val="002903D0"/>
    <w:rsid w:val="00290799"/>
    <w:rsid w:val="00290CA3"/>
    <w:rsid w:val="00292979"/>
    <w:rsid w:val="00292AD1"/>
    <w:rsid w:val="002931B7"/>
    <w:rsid w:val="00293213"/>
    <w:rsid w:val="002950D7"/>
    <w:rsid w:val="00295C0C"/>
    <w:rsid w:val="002A02EF"/>
    <w:rsid w:val="002A04F7"/>
    <w:rsid w:val="002A1C88"/>
    <w:rsid w:val="002A238D"/>
    <w:rsid w:val="002A2B8C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36E"/>
    <w:rsid w:val="002B69AC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839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47457"/>
    <w:rsid w:val="00347F85"/>
    <w:rsid w:val="00351966"/>
    <w:rsid w:val="00354939"/>
    <w:rsid w:val="00357853"/>
    <w:rsid w:val="0036057E"/>
    <w:rsid w:val="003606E9"/>
    <w:rsid w:val="00360930"/>
    <w:rsid w:val="0036136C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2D74"/>
    <w:rsid w:val="003834F1"/>
    <w:rsid w:val="00384AFA"/>
    <w:rsid w:val="00385336"/>
    <w:rsid w:val="00385E07"/>
    <w:rsid w:val="00386778"/>
    <w:rsid w:val="00386F4B"/>
    <w:rsid w:val="00387E36"/>
    <w:rsid w:val="0039064F"/>
    <w:rsid w:val="003910B7"/>
    <w:rsid w:val="00393E2D"/>
    <w:rsid w:val="003943A7"/>
    <w:rsid w:val="00394901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EC0"/>
    <w:rsid w:val="003B2DF7"/>
    <w:rsid w:val="003B4E42"/>
    <w:rsid w:val="003B5619"/>
    <w:rsid w:val="003B64AF"/>
    <w:rsid w:val="003B71E1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C730A"/>
    <w:rsid w:val="003D1A65"/>
    <w:rsid w:val="003D24AD"/>
    <w:rsid w:val="003D2E97"/>
    <w:rsid w:val="003D34BF"/>
    <w:rsid w:val="003D3A0D"/>
    <w:rsid w:val="003D55C9"/>
    <w:rsid w:val="003D7AB8"/>
    <w:rsid w:val="003E1CB6"/>
    <w:rsid w:val="003E587C"/>
    <w:rsid w:val="003E5FB1"/>
    <w:rsid w:val="003E6E3A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400B4C"/>
    <w:rsid w:val="00401DF9"/>
    <w:rsid w:val="0040254E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0EBD"/>
    <w:rsid w:val="00450FCF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67ED0"/>
    <w:rsid w:val="00471D3A"/>
    <w:rsid w:val="00472242"/>
    <w:rsid w:val="004731CA"/>
    <w:rsid w:val="004733C6"/>
    <w:rsid w:val="00473C4C"/>
    <w:rsid w:val="00476529"/>
    <w:rsid w:val="00477B1E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3CA"/>
    <w:rsid w:val="004B5816"/>
    <w:rsid w:val="004B5850"/>
    <w:rsid w:val="004B681D"/>
    <w:rsid w:val="004B7FB1"/>
    <w:rsid w:val="004C166C"/>
    <w:rsid w:val="004C203A"/>
    <w:rsid w:val="004C4E01"/>
    <w:rsid w:val="004C6365"/>
    <w:rsid w:val="004C73F3"/>
    <w:rsid w:val="004C7D34"/>
    <w:rsid w:val="004D20AB"/>
    <w:rsid w:val="004D4012"/>
    <w:rsid w:val="004D419D"/>
    <w:rsid w:val="004D469E"/>
    <w:rsid w:val="004D5296"/>
    <w:rsid w:val="004D629D"/>
    <w:rsid w:val="004D647D"/>
    <w:rsid w:val="004D6A80"/>
    <w:rsid w:val="004D79B1"/>
    <w:rsid w:val="004E1E25"/>
    <w:rsid w:val="004E1E99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2636"/>
    <w:rsid w:val="0052305C"/>
    <w:rsid w:val="0052388E"/>
    <w:rsid w:val="00524CF6"/>
    <w:rsid w:val="005255FC"/>
    <w:rsid w:val="005265F6"/>
    <w:rsid w:val="0052669D"/>
    <w:rsid w:val="00526C55"/>
    <w:rsid w:val="00526D5F"/>
    <w:rsid w:val="005271EE"/>
    <w:rsid w:val="00531B70"/>
    <w:rsid w:val="00532554"/>
    <w:rsid w:val="00532B7F"/>
    <w:rsid w:val="005336AD"/>
    <w:rsid w:val="00534242"/>
    <w:rsid w:val="00534D45"/>
    <w:rsid w:val="0053772A"/>
    <w:rsid w:val="00545041"/>
    <w:rsid w:val="00545402"/>
    <w:rsid w:val="00550311"/>
    <w:rsid w:val="00551547"/>
    <w:rsid w:val="00551C90"/>
    <w:rsid w:val="00552886"/>
    <w:rsid w:val="00553E25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316E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2157"/>
    <w:rsid w:val="005A2E75"/>
    <w:rsid w:val="005A2FB0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1B1D"/>
    <w:rsid w:val="005D522C"/>
    <w:rsid w:val="005D5492"/>
    <w:rsid w:val="005D5E7A"/>
    <w:rsid w:val="005D76A8"/>
    <w:rsid w:val="005D7FCD"/>
    <w:rsid w:val="005E025D"/>
    <w:rsid w:val="005E3C40"/>
    <w:rsid w:val="005E5D60"/>
    <w:rsid w:val="005E65B1"/>
    <w:rsid w:val="005E68F2"/>
    <w:rsid w:val="005E694A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3F1C"/>
    <w:rsid w:val="0062143B"/>
    <w:rsid w:val="006214E5"/>
    <w:rsid w:val="00621F05"/>
    <w:rsid w:val="00622577"/>
    <w:rsid w:val="006229CD"/>
    <w:rsid w:val="00622BE6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17DF"/>
    <w:rsid w:val="00681EC4"/>
    <w:rsid w:val="00683797"/>
    <w:rsid w:val="00684173"/>
    <w:rsid w:val="00685579"/>
    <w:rsid w:val="00693624"/>
    <w:rsid w:val="00696887"/>
    <w:rsid w:val="006A0EF1"/>
    <w:rsid w:val="006A1562"/>
    <w:rsid w:val="006A1865"/>
    <w:rsid w:val="006A437E"/>
    <w:rsid w:val="006A4A0C"/>
    <w:rsid w:val="006A4BC1"/>
    <w:rsid w:val="006A50AB"/>
    <w:rsid w:val="006A6F1C"/>
    <w:rsid w:val="006A7DD1"/>
    <w:rsid w:val="006B3305"/>
    <w:rsid w:val="006B3614"/>
    <w:rsid w:val="006B624C"/>
    <w:rsid w:val="006C3501"/>
    <w:rsid w:val="006C39F4"/>
    <w:rsid w:val="006C3D87"/>
    <w:rsid w:val="006C4256"/>
    <w:rsid w:val="006C5ECB"/>
    <w:rsid w:val="006C6155"/>
    <w:rsid w:val="006C6276"/>
    <w:rsid w:val="006C7D0A"/>
    <w:rsid w:val="006C7D61"/>
    <w:rsid w:val="006D0D09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603F"/>
    <w:rsid w:val="00716598"/>
    <w:rsid w:val="0071695C"/>
    <w:rsid w:val="00716BD8"/>
    <w:rsid w:val="007174EB"/>
    <w:rsid w:val="00717699"/>
    <w:rsid w:val="007243FE"/>
    <w:rsid w:val="00725867"/>
    <w:rsid w:val="00725CD3"/>
    <w:rsid w:val="00726D77"/>
    <w:rsid w:val="00733273"/>
    <w:rsid w:val="0073376B"/>
    <w:rsid w:val="00734BD3"/>
    <w:rsid w:val="00734E50"/>
    <w:rsid w:val="00736A09"/>
    <w:rsid w:val="007410BD"/>
    <w:rsid w:val="007413AF"/>
    <w:rsid w:val="00741991"/>
    <w:rsid w:val="00741D81"/>
    <w:rsid w:val="0074216B"/>
    <w:rsid w:val="00743261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4E5D"/>
    <w:rsid w:val="007754F3"/>
    <w:rsid w:val="00780958"/>
    <w:rsid w:val="00781108"/>
    <w:rsid w:val="00781138"/>
    <w:rsid w:val="0078221E"/>
    <w:rsid w:val="00782BC2"/>
    <w:rsid w:val="00782BE5"/>
    <w:rsid w:val="007841BE"/>
    <w:rsid w:val="00784300"/>
    <w:rsid w:val="00784682"/>
    <w:rsid w:val="00784CA5"/>
    <w:rsid w:val="0078580B"/>
    <w:rsid w:val="00785A37"/>
    <w:rsid w:val="00785DD0"/>
    <w:rsid w:val="00791F56"/>
    <w:rsid w:val="00793CEE"/>
    <w:rsid w:val="00794312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240C"/>
    <w:rsid w:val="0081435A"/>
    <w:rsid w:val="0082074B"/>
    <w:rsid w:val="00820C08"/>
    <w:rsid w:val="008228FB"/>
    <w:rsid w:val="00823994"/>
    <w:rsid w:val="00824CF7"/>
    <w:rsid w:val="00826762"/>
    <w:rsid w:val="00830324"/>
    <w:rsid w:val="00830B3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4AFD"/>
    <w:rsid w:val="00847A3F"/>
    <w:rsid w:val="0085009B"/>
    <w:rsid w:val="0085069D"/>
    <w:rsid w:val="00850AAB"/>
    <w:rsid w:val="00850B85"/>
    <w:rsid w:val="00851AD5"/>
    <w:rsid w:val="00851B83"/>
    <w:rsid w:val="0085247D"/>
    <w:rsid w:val="008527DF"/>
    <w:rsid w:val="00855C5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4C35"/>
    <w:rsid w:val="008754C4"/>
    <w:rsid w:val="00876C87"/>
    <w:rsid w:val="00876F95"/>
    <w:rsid w:val="00880470"/>
    <w:rsid w:val="0088175F"/>
    <w:rsid w:val="00881E41"/>
    <w:rsid w:val="008825E8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AB6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1DF9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6AC5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977"/>
    <w:rsid w:val="00963393"/>
    <w:rsid w:val="009638C2"/>
    <w:rsid w:val="009664A6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DA6"/>
    <w:rsid w:val="009A7A4C"/>
    <w:rsid w:val="009B1475"/>
    <w:rsid w:val="009B2180"/>
    <w:rsid w:val="009B24FD"/>
    <w:rsid w:val="009B2CFB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3634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523B"/>
    <w:rsid w:val="009E579F"/>
    <w:rsid w:val="009E5A87"/>
    <w:rsid w:val="009E7466"/>
    <w:rsid w:val="009E7D15"/>
    <w:rsid w:val="009E7D63"/>
    <w:rsid w:val="009F0AE2"/>
    <w:rsid w:val="009F0D5B"/>
    <w:rsid w:val="009F51BC"/>
    <w:rsid w:val="009F5335"/>
    <w:rsid w:val="009F6D10"/>
    <w:rsid w:val="00A00002"/>
    <w:rsid w:val="00A000E3"/>
    <w:rsid w:val="00A0061C"/>
    <w:rsid w:val="00A058FB"/>
    <w:rsid w:val="00A05A0F"/>
    <w:rsid w:val="00A05DCA"/>
    <w:rsid w:val="00A062BE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0DF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663"/>
    <w:rsid w:val="00A367EB"/>
    <w:rsid w:val="00A37682"/>
    <w:rsid w:val="00A40392"/>
    <w:rsid w:val="00A405FA"/>
    <w:rsid w:val="00A4095C"/>
    <w:rsid w:val="00A4191C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1B4A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7C4A"/>
    <w:rsid w:val="00AE0C04"/>
    <w:rsid w:val="00AE1249"/>
    <w:rsid w:val="00AE4498"/>
    <w:rsid w:val="00AE5AEF"/>
    <w:rsid w:val="00AE7664"/>
    <w:rsid w:val="00AE7A66"/>
    <w:rsid w:val="00AF1FDC"/>
    <w:rsid w:val="00AF452C"/>
    <w:rsid w:val="00AF462C"/>
    <w:rsid w:val="00AF606D"/>
    <w:rsid w:val="00B00417"/>
    <w:rsid w:val="00B0153D"/>
    <w:rsid w:val="00B0209E"/>
    <w:rsid w:val="00B023BD"/>
    <w:rsid w:val="00B03181"/>
    <w:rsid w:val="00B0384C"/>
    <w:rsid w:val="00B04200"/>
    <w:rsid w:val="00B1290D"/>
    <w:rsid w:val="00B13AE2"/>
    <w:rsid w:val="00B13C5F"/>
    <w:rsid w:val="00B16220"/>
    <w:rsid w:val="00B16498"/>
    <w:rsid w:val="00B22EE2"/>
    <w:rsid w:val="00B23FE3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3674"/>
    <w:rsid w:val="00B4580E"/>
    <w:rsid w:val="00B4583A"/>
    <w:rsid w:val="00B45A74"/>
    <w:rsid w:val="00B47260"/>
    <w:rsid w:val="00B508D0"/>
    <w:rsid w:val="00B50EC9"/>
    <w:rsid w:val="00B51664"/>
    <w:rsid w:val="00B516A1"/>
    <w:rsid w:val="00B527E1"/>
    <w:rsid w:val="00B55262"/>
    <w:rsid w:val="00B57EBA"/>
    <w:rsid w:val="00B61E64"/>
    <w:rsid w:val="00B63404"/>
    <w:rsid w:val="00B63EB2"/>
    <w:rsid w:val="00B641EF"/>
    <w:rsid w:val="00B6465D"/>
    <w:rsid w:val="00B654EF"/>
    <w:rsid w:val="00B676C4"/>
    <w:rsid w:val="00B67DF8"/>
    <w:rsid w:val="00B70AA1"/>
    <w:rsid w:val="00B72419"/>
    <w:rsid w:val="00B728D9"/>
    <w:rsid w:val="00B7361D"/>
    <w:rsid w:val="00B73C66"/>
    <w:rsid w:val="00B7469E"/>
    <w:rsid w:val="00B75633"/>
    <w:rsid w:val="00B76EE6"/>
    <w:rsid w:val="00B77BA1"/>
    <w:rsid w:val="00B77C76"/>
    <w:rsid w:val="00B8016E"/>
    <w:rsid w:val="00B83839"/>
    <w:rsid w:val="00B845D7"/>
    <w:rsid w:val="00B84877"/>
    <w:rsid w:val="00B85AAC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524"/>
    <w:rsid w:val="00BA5BE0"/>
    <w:rsid w:val="00BB09C5"/>
    <w:rsid w:val="00BB163D"/>
    <w:rsid w:val="00BB239B"/>
    <w:rsid w:val="00BB55EC"/>
    <w:rsid w:val="00BB5653"/>
    <w:rsid w:val="00BB5D63"/>
    <w:rsid w:val="00BB756E"/>
    <w:rsid w:val="00BB7FAC"/>
    <w:rsid w:val="00BC0370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E6B4F"/>
    <w:rsid w:val="00BF391B"/>
    <w:rsid w:val="00BF474F"/>
    <w:rsid w:val="00BF4903"/>
    <w:rsid w:val="00BF4BED"/>
    <w:rsid w:val="00BF5CA8"/>
    <w:rsid w:val="00BF5FCF"/>
    <w:rsid w:val="00BF6C79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F7B"/>
    <w:rsid w:val="00C31756"/>
    <w:rsid w:val="00C31954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DB9"/>
    <w:rsid w:val="00C45503"/>
    <w:rsid w:val="00C45D11"/>
    <w:rsid w:val="00C4634F"/>
    <w:rsid w:val="00C477DB"/>
    <w:rsid w:val="00C51711"/>
    <w:rsid w:val="00C517E3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2F41"/>
    <w:rsid w:val="00C6466D"/>
    <w:rsid w:val="00C65777"/>
    <w:rsid w:val="00C65CD2"/>
    <w:rsid w:val="00C65CFC"/>
    <w:rsid w:val="00C663E9"/>
    <w:rsid w:val="00C66AC2"/>
    <w:rsid w:val="00C700F9"/>
    <w:rsid w:val="00C71498"/>
    <w:rsid w:val="00C718E2"/>
    <w:rsid w:val="00C71EAB"/>
    <w:rsid w:val="00C75A64"/>
    <w:rsid w:val="00C762BB"/>
    <w:rsid w:val="00C81CEB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CC4"/>
    <w:rsid w:val="00CB4DEA"/>
    <w:rsid w:val="00CB6271"/>
    <w:rsid w:val="00CB7019"/>
    <w:rsid w:val="00CB70EA"/>
    <w:rsid w:val="00CC027E"/>
    <w:rsid w:val="00CC3ED6"/>
    <w:rsid w:val="00CC4722"/>
    <w:rsid w:val="00CC4CF1"/>
    <w:rsid w:val="00CC4E29"/>
    <w:rsid w:val="00CC612B"/>
    <w:rsid w:val="00CC64F1"/>
    <w:rsid w:val="00CC70BB"/>
    <w:rsid w:val="00CC7ACC"/>
    <w:rsid w:val="00CD074E"/>
    <w:rsid w:val="00CD4AD7"/>
    <w:rsid w:val="00CD51FD"/>
    <w:rsid w:val="00CD69BB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6C7"/>
    <w:rsid w:val="00D809B2"/>
    <w:rsid w:val="00D818F5"/>
    <w:rsid w:val="00D83DA4"/>
    <w:rsid w:val="00D85006"/>
    <w:rsid w:val="00D85238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D76"/>
    <w:rsid w:val="00DA7F17"/>
    <w:rsid w:val="00DB0DFA"/>
    <w:rsid w:val="00DB1745"/>
    <w:rsid w:val="00DB1A93"/>
    <w:rsid w:val="00DB3E58"/>
    <w:rsid w:val="00DB6014"/>
    <w:rsid w:val="00DC0C03"/>
    <w:rsid w:val="00DC1952"/>
    <w:rsid w:val="00DC460C"/>
    <w:rsid w:val="00DC4840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5061"/>
    <w:rsid w:val="00E052E5"/>
    <w:rsid w:val="00E05A30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035"/>
    <w:rsid w:val="00E25233"/>
    <w:rsid w:val="00E26139"/>
    <w:rsid w:val="00E26FB3"/>
    <w:rsid w:val="00E27E2D"/>
    <w:rsid w:val="00E3001D"/>
    <w:rsid w:val="00E30DA7"/>
    <w:rsid w:val="00E350E1"/>
    <w:rsid w:val="00E35618"/>
    <w:rsid w:val="00E364E5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C30"/>
    <w:rsid w:val="00E602C4"/>
    <w:rsid w:val="00E604CE"/>
    <w:rsid w:val="00E60E69"/>
    <w:rsid w:val="00E61100"/>
    <w:rsid w:val="00E61FFF"/>
    <w:rsid w:val="00E6263E"/>
    <w:rsid w:val="00E64B4A"/>
    <w:rsid w:val="00E64B91"/>
    <w:rsid w:val="00E64E48"/>
    <w:rsid w:val="00E661BC"/>
    <w:rsid w:val="00E665C0"/>
    <w:rsid w:val="00E67036"/>
    <w:rsid w:val="00E67970"/>
    <w:rsid w:val="00E70242"/>
    <w:rsid w:val="00E70C4B"/>
    <w:rsid w:val="00E716BF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10F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5D29"/>
    <w:rsid w:val="00ED6CD4"/>
    <w:rsid w:val="00ED7DE4"/>
    <w:rsid w:val="00EE0795"/>
    <w:rsid w:val="00EE1142"/>
    <w:rsid w:val="00EE1CA9"/>
    <w:rsid w:val="00EE2367"/>
    <w:rsid w:val="00EE273A"/>
    <w:rsid w:val="00EE4402"/>
    <w:rsid w:val="00EE5EF8"/>
    <w:rsid w:val="00EE6722"/>
    <w:rsid w:val="00EF20F5"/>
    <w:rsid w:val="00EF389E"/>
    <w:rsid w:val="00EF4D03"/>
    <w:rsid w:val="00EF4DFB"/>
    <w:rsid w:val="00EF5013"/>
    <w:rsid w:val="00EF5038"/>
    <w:rsid w:val="00EF5143"/>
    <w:rsid w:val="00EF52C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10836"/>
    <w:rsid w:val="00F119C5"/>
    <w:rsid w:val="00F156D6"/>
    <w:rsid w:val="00F15EFD"/>
    <w:rsid w:val="00F21BB8"/>
    <w:rsid w:val="00F2216C"/>
    <w:rsid w:val="00F2238D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37DF9"/>
    <w:rsid w:val="00F41138"/>
    <w:rsid w:val="00F42971"/>
    <w:rsid w:val="00F42EAE"/>
    <w:rsid w:val="00F4329D"/>
    <w:rsid w:val="00F448C7"/>
    <w:rsid w:val="00F45389"/>
    <w:rsid w:val="00F465BA"/>
    <w:rsid w:val="00F50E45"/>
    <w:rsid w:val="00F514DA"/>
    <w:rsid w:val="00F52D97"/>
    <w:rsid w:val="00F535B0"/>
    <w:rsid w:val="00F55468"/>
    <w:rsid w:val="00F56876"/>
    <w:rsid w:val="00F61236"/>
    <w:rsid w:val="00F61343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73E9"/>
    <w:rsid w:val="00F9028A"/>
    <w:rsid w:val="00F90E4C"/>
    <w:rsid w:val="00F932C3"/>
    <w:rsid w:val="00F934B8"/>
    <w:rsid w:val="00F935D5"/>
    <w:rsid w:val="00F93B5F"/>
    <w:rsid w:val="00F9459F"/>
    <w:rsid w:val="00F9606F"/>
    <w:rsid w:val="00F97091"/>
    <w:rsid w:val="00F9769D"/>
    <w:rsid w:val="00FA14E6"/>
    <w:rsid w:val="00FA5226"/>
    <w:rsid w:val="00FA5D76"/>
    <w:rsid w:val="00FA5DFD"/>
    <w:rsid w:val="00FB100A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3D0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C2D14"/>
  <w15:chartTrackingRefBased/>
  <w15:docId w15:val="{70BB9B5A-D0B7-48B5-9836-C3386F4E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7"/>
    <w:next w:val="BodyText"/>
    <w:link w:val="Heading9Char"/>
    <w:uiPriority w:val="9"/>
    <w:unhideWhenUsed/>
    <w:qFormat/>
    <w:rsid w:val="00E64E48"/>
    <w:pPr>
      <w:numPr>
        <w:ilvl w:val="8"/>
      </w:numPr>
      <w:ind w:left="1440" w:hanging="144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SKYRISE_REPORT_GEN\Source\Word%20Files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customXml/itemProps3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4</TotalTime>
  <Pages>24</Pages>
  <Words>2727</Words>
  <Characters>15545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18236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2</cp:revision>
  <cp:lastPrinted>2022-11-15T20:03:00Z</cp:lastPrinted>
  <dcterms:created xsi:type="dcterms:W3CDTF">2023-02-09T21:43:00Z</dcterms:created>
  <dcterms:modified xsi:type="dcterms:W3CDTF">2023-02-09T21:47:00Z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