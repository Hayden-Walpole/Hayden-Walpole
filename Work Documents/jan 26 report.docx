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9EBC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5A3375A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03355C1E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11B933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09EB4DD3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3153B8C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009A1D90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36CDD87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1B4F9E47" w14:textId="77777777" w:rsidTr="005D5492">
        <w:tc>
          <w:tcPr>
            <w:tcW w:w="4675" w:type="dxa"/>
          </w:tcPr>
          <w:p w14:paraId="727B5111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7FE1FA63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747B2B90" w14:textId="77777777" w:rsidTr="005D5492">
        <w:tc>
          <w:tcPr>
            <w:tcW w:w="4675" w:type="dxa"/>
          </w:tcPr>
          <w:p w14:paraId="5877DC70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9509BF1" w14:textId="77777777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C51C29">
              <w:rPr>
                <w:sz w:val="28"/>
                <w:szCs w:val="28"/>
              </w:rPr>
              <w:t>12</w:t>
            </w:r>
          </w:p>
        </w:tc>
      </w:tr>
    </w:tbl>
    <w:p w14:paraId="34432A4D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0FBA9089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034792F8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6BDDD43C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823FF15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FD87CB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344F554E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62887404" w14:textId="77777777" w:rsidR="009F51BC" w:rsidRDefault="004D5296" w:rsidP="009F51BC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  <w:bookmarkStart w:id="0" w:name="_Hlk122079207"/>
    </w:p>
    <w:p w14:paraId="27D79FC3" w14:textId="77777777" w:rsidR="00A36663" w:rsidRPr="00A36663" w:rsidRDefault="00A36663" w:rsidP="00062FE3">
      <w:pPr>
        <w:pStyle w:val="BodyText"/>
        <w:spacing w:after="60"/>
        <w:ind w:left="0"/>
        <w:rPr>
          <w:b/>
          <w:bCs/>
          <w:color w:val="CE990B" w:themeColor="accent3" w:themeShade="BF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66"/>
        <w:gridCol w:w="3504"/>
      </w:tblGrid>
      <w:tr w:rsidR="009F51BC" w14:paraId="37162EFA" w14:textId="77777777" w:rsidTr="009F51BC">
        <w:tc>
          <w:tcPr>
            <w:tcW w:w="5935" w:type="dxa"/>
          </w:tcPr>
          <w:bookmarkEnd w:id="0"/>
          <w:p w14:paraId="1618BB4F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</w:tcPr>
          <w:p w14:paraId="4DD67368" w14:textId="4C0A4066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r w:rsidR="00C51C29">
              <w:rPr>
                <w:szCs w:val="20"/>
              </w:rPr>
              <w:t>"</w:t>
            </w:r>
            <w:proofErr w:type="gramStart"/>
            <w:r w:rsidR="00C51C29">
              <w:rPr>
                <w:szCs w:val="20"/>
              </w:rPr>
              <w:t>TDMS.Properties.VISUAL..</w:t>
            </w:r>
            <w:proofErr w:type="gramEnd"/>
            <w:r w:rsidR="00C51C29">
              <w:rPr>
                <w:szCs w:val="20"/>
              </w:rPr>
              <w:t>6\.1\.OK" not found or bad format "%&lt;</w:t>
            </w:r>
            <w:proofErr w:type="spellStart"/>
            <w:r w:rsidR="00C51C29">
              <w:rPr>
                <w:szCs w:val="20"/>
              </w:rPr>
              <w:t>Failed|True</w:t>
            </w:r>
            <w:proofErr w:type="spellEnd"/>
            <w:r w:rsidR="00C51C29">
              <w:rPr>
                <w:szCs w:val="20"/>
              </w:rPr>
              <w:t>&gt;z"</w:t>
            </w:r>
          </w:p>
        </w:tc>
      </w:tr>
    </w:tbl>
    <w:p w14:paraId="6915109F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682BA1DD" w14:textId="77777777" w:rsidR="009F51BC" w:rsidRPr="009F51BC" w:rsidRDefault="004D5296" w:rsidP="009F51BC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2"/>
        <w:gridCol w:w="4498"/>
      </w:tblGrid>
      <w:tr w:rsidR="009F51BC" w14:paraId="535CA1D2" w14:textId="77777777" w:rsidTr="009F51BC">
        <w:tc>
          <w:tcPr>
            <w:tcW w:w="4675" w:type="dxa"/>
          </w:tcPr>
          <w:p w14:paraId="6CED9005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4675" w:type="dxa"/>
          </w:tcPr>
          <w:p w14:paraId="70BB0FDE" w14:textId="15EA3B59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r w:rsidR="00C51C29">
              <w:rPr>
                <w:szCs w:val="20"/>
              </w:rPr>
              <w:t>"</w:t>
            </w:r>
            <w:proofErr w:type="gramStart"/>
            <w:r w:rsidR="00C51C29">
              <w:rPr>
                <w:szCs w:val="20"/>
              </w:rPr>
              <w:t>TDMS.Properties.WEIGHT..</w:t>
            </w:r>
            <w:proofErr w:type="gramEnd"/>
            <w:r w:rsidR="00C51C29">
              <w:rPr>
                <w:szCs w:val="20"/>
              </w:rPr>
              <w:t>6\.1\.Weight" not found or bad format ""</w:t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     </w:t>
            </w:r>
          </w:p>
        </w:tc>
      </w:tr>
    </w:tbl>
    <w:p w14:paraId="23B8DDF7" w14:textId="77777777" w:rsidR="00463DD7" w:rsidRDefault="00463DD7" w:rsidP="009F51BC">
      <w:pPr>
        <w:pStyle w:val="BodyText"/>
        <w:spacing w:after="60"/>
        <w:ind w:left="0"/>
        <w:rPr>
          <w:szCs w:val="20"/>
        </w:rPr>
      </w:pPr>
    </w:p>
    <w:p w14:paraId="06281D0F" w14:textId="77777777" w:rsidR="00463DD7" w:rsidRPr="009F51BC" w:rsidRDefault="004D5296" w:rsidP="009F51BC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4BEF7123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3BD41765" w14:textId="77777777" w:rsidR="00D41D6A" w:rsidRPr="004D6A80" w:rsidRDefault="004D6A80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p w14:paraId="529242B3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1385"/>
        <w:gridCol w:w="1616"/>
        <w:gridCol w:w="1692"/>
        <w:gridCol w:w="1692"/>
      </w:tblGrid>
      <w:tr w:rsidR="0060056A" w:rsidRPr="00CF01D2" w14:paraId="30E83D5F" w14:textId="77777777" w:rsidTr="0009590E">
        <w:tc>
          <w:tcPr>
            <w:tcW w:w="1885" w:type="dxa"/>
          </w:tcPr>
          <w:p w14:paraId="5015B208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6B5BB10C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37A418E3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2D5B9C4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2E87F5AA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0B9BEB4F" w14:textId="77777777" w:rsidTr="0009590E">
        <w:tc>
          <w:tcPr>
            <w:tcW w:w="1885" w:type="dxa"/>
          </w:tcPr>
          <w:p w14:paraId="58872B58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5496B3E5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34804BBB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38E62238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6FBB9DA6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3D415CF6" w14:textId="77777777" w:rsidTr="0009590E">
        <w:tc>
          <w:tcPr>
            <w:tcW w:w="1885" w:type="dxa"/>
          </w:tcPr>
          <w:p w14:paraId="779EEEDE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 xml:space="preserve">Motor End Cap </w:t>
            </w:r>
          </w:p>
        </w:tc>
        <w:tc>
          <w:tcPr>
            <w:tcW w:w="1385" w:type="dxa"/>
          </w:tcPr>
          <w:p w14:paraId="273EAB31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16" w:type="dxa"/>
          </w:tcPr>
          <w:p w14:paraId="2A3A4A0C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193780A2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014E8B44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</w:tr>
      <w:tr w:rsidR="0060056A" w:rsidRPr="00CF01D2" w14:paraId="051A6240" w14:textId="77777777" w:rsidTr="0009590E">
        <w:tc>
          <w:tcPr>
            <w:tcW w:w="1885" w:type="dxa"/>
          </w:tcPr>
          <w:p w14:paraId="0F98181F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58E21887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16" w:type="dxa"/>
          </w:tcPr>
          <w:p w14:paraId="74D3E6E1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004D3EE7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2E72CC75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</w:tr>
      <w:tr w:rsidR="0060056A" w:rsidRPr="00CF01D2" w14:paraId="77159307" w14:textId="77777777" w:rsidTr="0009590E">
        <w:tc>
          <w:tcPr>
            <w:tcW w:w="1885" w:type="dxa"/>
          </w:tcPr>
          <w:p w14:paraId="6037E686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5B938223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16" w:type="dxa"/>
          </w:tcPr>
          <w:p w14:paraId="44F4624A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6E6B8819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2E511168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</w:tr>
    </w:tbl>
    <w:p w14:paraId="11B661FE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1CD9F6DC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70E0287D" w14:textId="77777777" w:rsidR="002C0E55" w:rsidRPr="00303926" w:rsidRDefault="00303926" w:rsidP="00303926">
      <w:pPr>
        <w:pStyle w:val="BodyText"/>
        <w:spacing w:after="60"/>
        <w:rPr>
          <w:b/>
          <w:bCs/>
          <w:szCs w:val="20"/>
        </w:rPr>
      </w:pPr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="004D6A80"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2D4D6CA9" w14:textId="77777777" w:rsidTr="002C0E55">
        <w:tc>
          <w:tcPr>
            <w:tcW w:w="1593" w:type="dxa"/>
          </w:tcPr>
          <w:p w14:paraId="627E4A0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21EBE4A9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71AFFE9C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07C79100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0E1256E3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709C0A8B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3198B3D4" w14:textId="77777777" w:rsidTr="002C0E55">
        <w:tc>
          <w:tcPr>
            <w:tcW w:w="1593" w:type="dxa"/>
          </w:tcPr>
          <w:p w14:paraId="0E4E541B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6DFD58F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2B49D3D1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4A4FD0AB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7304FE7E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21A427D4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5E42B9FA" w14:textId="77777777" w:rsidTr="002C0E55">
        <w:tc>
          <w:tcPr>
            <w:tcW w:w="1593" w:type="dxa"/>
          </w:tcPr>
          <w:p w14:paraId="4A378E40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50591CF8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05B9294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2B70E10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2474D24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30B3013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43F508A8" w14:textId="77777777" w:rsidTr="002C0E55">
        <w:tc>
          <w:tcPr>
            <w:tcW w:w="1593" w:type="dxa"/>
          </w:tcPr>
          <w:p w14:paraId="40E59698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42CF18D7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1DF8BED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6ABEADB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301B8E1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2C25DF5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53404043" w14:textId="77777777" w:rsidTr="002C0E55">
        <w:tc>
          <w:tcPr>
            <w:tcW w:w="1593" w:type="dxa"/>
          </w:tcPr>
          <w:p w14:paraId="2A59F3E4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57EE4A0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6B9A73A3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1F531B8B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5254698E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0B62400F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0898240E" w14:textId="77777777" w:rsidTr="002C0E55">
        <w:tc>
          <w:tcPr>
            <w:tcW w:w="1593" w:type="dxa"/>
          </w:tcPr>
          <w:p w14:paraId="62EE28BF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659E227E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7E9E265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1430FCDF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3661ABD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5C0A0CC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449C2C58" w14:textId="77777777" w:rsidTr="002C0E55">
        <w:tc>
          <w:tcPr>
            <w:tcW w:w="1593" w:type="dxa"/>
          </w:tcPr>
          <w:p w14:paraId="4FABDBB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0F17EE6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24214B0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2C48C13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7E29E54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284D9D6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65E0117" w14:textId="77777777" w:rsidR="00D41D6A" w:rsidRPr="00303926" w:rsidRDefault="00303926" w:rsidP="004D6A80">
      <w:pPr>
        <w:pStyle w:val="BodyText"/>
        <w:spacing w:after="6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106"/>
        <w:gridCol w:w="1161"/>
        <w:gridCol w:w="1639"/>
        <w:gridCol w:w="1639"/>
        <w:gridCol w:w="1707"/>
      </w:tblGrid>
      <w:tr w:rsidR="00613F1C" w14:paraId="6915FA61" w14:textId="77777777" w:rsidTr="00613F1C">
        <w:tc>
          <w:tcPr>
            <w:tcW w:w="1499" w:type="dxa"/>
          </w:tcPr>
          <w:p w14:paraId="4F5C9005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2D0DE04A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086253DF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3F385573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6F32E288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0E297FBC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05BDDA44" w14:textId="77777777" w:rsidTr="00613F1C">
        <w:tc>
          <w:tcPr>
            <w:tcW w:w="1499" w:type="dxa"/>
          </w:tcPr>
          <w:p w14:paraId="0B33461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4914949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3594E2C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BCC030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4C9CA8C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31041C4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679578F0" w14:textId="77777777" w:rsidTr="00613F1C">
        <w:tc>
          <w:tcPr>
            <w:tcW w:w="1499" w:type="dxa"/>
          </w:tcPr>
          <w:p w14:paraId="5F6B099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285BCA1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64656F5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26DF870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6FE0964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15F15D50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0A247BEB" w14:textId="77777777" w:rsidTr="00613F1C">
        <w:tc>
          <w:tcPr>
            <w:tcW w:w="1499" w:type="dxa"/>
          </w:tcPr>
          <w:p w14:paraId="6C4D75D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F to </w:t>
            </w:r>
          </w:p>
        </w:tc>
        <w:tc>
          <w:tcPr>
            <w:tcW w:w="752" w:type="dxa"/>
          </w:tcPr>
          <w:p w14:paraId="72AE8D1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2D67E9C0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67F335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8E2044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71CABF9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3DA14AAB" w14:textId="77777777" w:rsidTr="00613F1C">
        <w:tc>
          <w:tcPr>
            <w:tcW w:w="1499" w:type="dxa"/>
          </w:tcPr>
          <w:p w14:paraId="34B2904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4154FC0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74569B3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98EAAE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13E88A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470C4AE0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280B5BE7" w14:textId="77777777" w:rsidTr="00613F1C">
        <w:tc>
          <w:tcPr>
            <w:tcW w:w="1499" w:type="dxa"/>
          </w:tcPr>
          <w:p w14:paraId="6FBA4D0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592AB7C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56D90ED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601BBEE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3785BF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5B6E0D9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56D179CB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3D3A4886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7FFD061B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28E03A50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3D29D652" w14:textId="77777777" w:rsidR="00E23FF6" w:rsidRPr="00062FE3" w:rsidRDefault="00E23FF6" w:rsidP="00062FE3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</w:t>
      </w:r>
      <w:proofErr w:type="gramStart"/>
      <w:r w:rsidR="001232B8">
        <w:rPr>
          <w:szCs w:val="20"/>
        </w:rPr>
        <w:t>reported</w:t>
      </w:r>
      <w:proofErr w:type="gramEnd"/>
      <w:r w:rsidR="001232B8">
        <w:rPr>
          <w:szCs w:val="2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38CFC0C7" w14:textId="77777777" w:rsidTr="00F93B5F">
        <w:tc>
          <w:tcPr>
            <w:tcW w:w="2805" w:type="dxa"/>
          </w:tcPr>
          <w:p w14:paraId="090FD7AB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3FD1605C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5E6A8DD3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193987D8" w14:textId="77777777" w:rsidTr="00F93B5F">
        <w:tc>
          <w:tcPr>
            <w:tcW w:w="2805" w:type="dxa"/>
          </w:tcPr>
          <w:p w14:paraId="15236611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0A0F5081" w14:textId="1943F108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08900C6E" w14:textId="7EC971FE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4740D36C" w14:textId="77777777" w:rsidTr="00F93B5F">
        <w:trPr>
          <w:trHeight w:val="332"/>
        </w:trPr>
        <w:tc>
          <w:tcPr>
            <w:tcW w:w="2805" w:type="dxa"/>
          </w:tcPr>
          <w:p w14:paraId="4F1D1F91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B50DD10" w14:textId="77077E56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7" w:type="dxa"/>
          </w:tcPr>
          <w:p w14:paraId="583D6B0E" w14:textId="5D129A5B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5166DF91" w14:textId="77777777" w:rsidTr="00F93B5F">
        <w:tc>
          <w:tcPr>
            <w:tcW w:w="2805" w:type="dxa"/>
          </w:tcPr>
          <w:p w14:paraId="1CFBC02F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01089EC6" w14:textId="347FAD6C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7" w:type="dxa"/>
          </w:tcPr>
          <w:p w14:paraId="42BFC149" w14:textId="12C8A780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7D376531" w14:textId="77777777" w:rsidTr="00F93B5F">
        <w:tc>
          <w:tcPr>
            <w:tcW w:w="2805" w:type="dxa"/>
          </w:tcPr>
          <w:p w14:paraId="729B9F01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572FE7B1" w14:textId="6870AFB6" w:rsidR="00FB14E8" w:rsidRDefault="00C51C29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-77</w:t>
            </w:r>
          </w:p>
        </w:tc>
        <w:tc>
          <w:tcPr>
            <w:tcW w:w="2897" w:type="dxa"/>
          </w:tcPr>
          <w:p w14:paraId="63D854BB" w14:textId="5F2A35F1" w:rsidR="00FB14E8" w:rsidRDefault="00C51C29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7BA7D33F" w14:textId="77777777" w:rsidTr="00F93B5F">
        <w:tc>
          <w:tcPr>
            <w:tcW w:w="2805" w:type="dxa"/>
          </w:tcPr>
          <w:p w14:paraId="51321225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08EEED56" w14:textId="2A70C6DC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-93</w:t>
            </w:r>
          </w:p>
        </w:tc>
        <w:tc>
          <w:tcPr>
            <w:tcW w:w="2897" w:type="dxa"/>
          </w:tcPr>
          <w:p w14:paraId="5113B231" w14:textId="1A9143B6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3A6F15EA" w14:textId="77777777" w:rsidTr="00F93B5F">
        <w:tc>
          <w:tcPr>
            <w:tcW w:w="2805" w:type="dxa"/>
          </w:tcPr>
          <w:p w14:paraId="706002BB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2E55C109" w14:textId="3AB26DDC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-104</w:t>
            </w:r>
          </w:p>
        </w:tc>
        <w:tc>
          <w:tcPr>
            <w:tcW w:w="2897" w:type="dxa"/>
          </w:tcPr>
          <w:p w14:paraId="2ADB4EE9" w14:textId="70F8020D" w:rsidR="009E5A87" w:rsidRDefault="00C51C29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21DD806D" w14:textId="77777777" w:rsidTr="00F93B5F">
        <w:tc>
          <w:tcPr>
            <w:tcW w:w="2805" w:type="dxa"/>
          </w:tcPr>
          <w:p w14:paraId="52A8809B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255AA8E8" w14:textId="1E342E3F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220E83A8" w14:textId="538F814E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573C4ABD" w14:textId="77777777" w:rsidTr="00F93B5F">
        <w:tc>
          <w:tcPr>
            <w:tcW w:w="2805" w:type="dxa"/>
          </w:tcPr>
          <w:p w14:paraId="49949882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64AB94EE" w14:textId="40961D2F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257D6945" w14:textId="583CB77B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34896F20" w14:textId="77777777" w:rsidTr="00F93B5F">
        <w:tc>
          <w:tcPr>
            <w:tcW w:w="2805" w:type="dxa"/>
          </w:tcPr>
          <w:p w14:paraId="3F0C2A39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50BCA652" w14:textId="6CA7A56C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70457AEB" w14:textId="56595F55" w:rsidR="00F93B5F" w:rsidRDefault="00C51C29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778EBE1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4FDD4A2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68D2FFAD" w14:textId="77777777" w:rsidR="00450FCF" w:rsidRPr="001F2804" w:rsidRDefault="00450FCF" w:rsidP="001F2804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01A76BDD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039776E5" w14:textId="022CC619" w:rsidR="00472242" w:rsidRPr="00F63EAF" w:rsidRDefault="00D53B8C" w:rsidP="00F63EAF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tbl>
      <w:tblPr>
        <w:tblStyle w:val="TableGrid"/>
        <w:tblW w:w="8273" w:type="dxa"/>
        <w:tblInd w:w="1080" w:type="dxa"/>
        <w:tblLook w:val="04A0" w:firstRow="1" w:lastRow="0" w:firstColumn="1" w:lastColumn="0" w:noHBand="0" w:noVBand="1"/>
      </w:tblPr>
      <w:tblGrid>
        <w:gridCol w:w="2618"/>
        <w:gridCol w:w="2057"/>
        <w:gridCol w:w="1822"/>
        <w:gridCol w:w="1776"/>
      </w:tblGrid>
      <w:tr w:rsidR="005265F6" w14:paraId="2F15C61A" w14:textId="77777777" w:rsidTr="002B69AC">
        <w:trPr>
          <w:trHeight w:val="292"/>
        </w:trPr>
        <w:tc>
          <w:tcPr>
            <w:tcW w:w="2618" w:type="dxa"/>
          </w:tcPr>
          <w:p w14:paraId="64B8ED6B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057" w:type="dxa"/>
          </w:tcPr>
          <w:p w14:paraId="2579093D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598" w:type="dxa"/>
            <w:gridSpan w:val="2"/>
          </w:tcPr>
          <w:p w14:paraId="2F641F69" w14:textId="77777777" w:rsidR="005265F6" w:rsidRDefault="005265F6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20D373C5" w14:textId="77777777" w:rsidTr="002B69AC">
        <w:trPr>
          <w:trHeight w:val="292"/>
        </w:trPr>
        <w:tc>
          <w:tcPr>
            <w:tcW w:w="2618" w:type="dxa"/>
            <w:vMerge w:val="restart"/>
          </w:tcPr>
          <w:p w14:paraId="715DADCE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  <w:vMerge w:val="restart"/>
          </w:tcPr>
          <w:p w14:paraId="31E1BA4A" w14:textId="1DCE7803" w:rsidR="005265F6" w:rsidRDefault="00C51C29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</w:tcPr>
          <w:p w14:paraId="3BB46580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776" w:type="dxa"/>
          </w:tcPr>
          <w:p w14:paraId="12A6B752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5265F6" w14:paraId="05FDD756" w14:textId="77777777" w:rsidTr="002B69AC">
        <w:trPr>
          <w:trHeight w:val="695"/>
        </w:trPr>
        <w:tc>
          <w:tcPr>
            <w:tcW w:w="2618" w:type="dxa"/>
            <w:vMerge/>
          </w:tcPr>
          <w:p w14:paraId="6B0D2222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057" w:type="dxa"/>
            <w:vMerge/>
          </w:tcPr>
          <w:p w14:paraId="71E35CD2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22" w:type="dxa"/>
          </w:tcPr>
          <w:p w14:paraId="3A6CE8D6" w14:textId="0A6A5EDD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</w:tcPr>
          <w:p w14:paraId="7F2D4004" w14:textId="0C2F5DC7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05908F39" w14:textId="77777777" w:rsidTr="002B69AC">
        <w:trPr>
          <w:trHeight w:val="988"/>
        </w:trPr>
        <w:tc>
          <w:tcPr>
            <w:tcW w:w="2618" w:type="dxa"/>
          </w:tcPr>
          <w:p w14:paraId="763AB7B6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057" w:type="dxa"/>
          </w:tcPr>
          <w:p w14:paraId="45A6A72B" w14:textId="57ACC313" w:rsidR="005265F6" w:rsidRDefault="00C51C29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-77</w:t>
            </w:r>
          </w:p>
        </w:tc>
        <w:tc>
          <w:tcPr>
            <w:tcW w:w="1822" w:type="dxa"/>
          </w:tcPr>
          <w:p w14:paraId="256805BF" w14:textId="27DE5C98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776" w:type="dxa"/>
          </w:tcPr>
          <w:p w14:paraId="22B14429" w14:textId="0FEA508C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72039B66" w14:textId="77777777" w:rsidTr="002B69AC">
        <w:trPr>
          <w:trHeight w:val="988"/>
        </w:trPr>
        <w:tc>
          <w:tcPr>
            <w:tcW w:w="2618" w:type="dxa"/>
          </w:tcPr>
          <w:p w14:paraId="15D32546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60499E4F" w14:textId="48A350BD" w:rsidR="005265F6" w:rsidRDefault="00C51C29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</w:tcPr>
          <w:p w14:paraId="034B192A" w14:textId="2CC07CD1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</w:tcPr>
          <w:p w14:paraId="73111947" w14:textId="143FBAB3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6A076EB4" w14:textId="77777777" w:rsidTr="002B69AC">
        <w:trPr>
          <w:trHeight w:val="988"/>
        </w:trPr>
        <w:tc>
          <w:tcPr>
            <w:tcW w:w="2618" w:type="dxa"/>
          </w:tcPr>
          <w:p w14:paraId="0F6D8A79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057" w:type="dxa"/>
          </w:tcPr>
          <w:p w14:paraId="78660584" w14:textId="37F9AF56" w:rsidR="005265F6" w:rsidRDefault="00C51C29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-93</w:t>
            </w:r>
          </w:p>
        </w:tc>
        <w:tc>
          <w:tcPr>
            <w:tcW w:w="1822" w:type="dxa"/>
          </w:tcPr>
          <w:p w14:paraId="7CEE96AE" w14:textId="58CC4610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776" w:type="dxa"/>
          </w:tcPr>
          <w:p w14:paraId="6817899E" w14:textId="253E5B44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48508E71" w14:textId="77777777" w:rsidTr="002B69AC">
        <w:trPr>
          <w:trHeight w:val="988"/>
        </w:trPr>
        <w:tc>
          <w:tcPr>
            <w:tcW w:w="2618" w:type="dxa"/>
          </w:tcPr>
          <w:p w14:paraId="3A2ED658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31E1B779" w14:textId="0F820AFF" w:rsidR="005265F6" w:rsidRDefault="00C51C29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0.0013</w:t>
            </w:r>
          </w:p>
        </w:tc>
        <w:tc>
          <w:tcPr>
            <w:tcW w:w="1822" w:type="dxa"/>
          </w:tcPr>
          <w:p w14:paraId="3B487E11" w14:textId="39E676FB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</w:tcPr>
          <w:p w14:paraId="6719153C" w14:textId="63F0DA20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167B65D5" w14:textId="77777777" w:rsidTr="002B69AC">
        <w:trPr>
          <w:trHeight w:val="638"/>
        </w:trPr>
        <w:tc>
          <w:tcPr>
            <w:tcW w:w="2618" w:type="dxa"/>
          </w:tcPr>
          <w:p w14:paraId="55755140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057" w:type="dxa"/>
          </w:tcPr>
          <w:p w14:paraId="10BAFA0A" w14:textId="3AC7C042" w:rsidR="005265F6" w:rsidRDefault="00C51C29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-104</w:t>
            </w:r>
          </w:p>
        </w:tc>
        <w:tc>
          <w:tcPr>
            <w:tcW w:w="1822" w:type="dxa"/>
          </w:tcPr>
          <w:p w14:paraId="701719C9" w14:textId="7BCABA23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776" w:type="dxa"/>
          </w:tcPr>
          <w:p w14:paraId="41453126" w14:textId="0E2159BB" w:rsidR="005265F6" w:rsidRDefault="00C51C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16FE6CDB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39A2C42F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1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0966215A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30A3B89D" w14:textId="77777777" w:rsidTr="00F04E8F">
        <w:tc>
          <w:tcPr>
            <w:tcW w:w="3770" w:type="dxa"/>
          </w:tcPr>
          <w:p w14:paraId="2E1A314B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3DE1DB8B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</w:tcPr>
          <w:p w14:paraId="1CB04069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78649CC8" w14:textId="77777777" w:rsidTr="00F04E8F">
        <w:tc>
          <w:tcPr>
            <w:tcW w:w="3770" w:type="dxa"/>
          </w:tcPr>
          <w:p w14:paraId="13EE28EB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32A47698" w14:textId="2EBE2728" w:rsidR="00B728D9" w:rsidRDefault="00C51C2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</w:tcPr>
          <w:p w14:paraId="6A667A09" w14:textId="5B0A2CDC" w:rsidR="00B728D9" w:rsidRDefault="00C51C29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728D9" w14:paraId="3889EAF1" w14:textId="77777777" w:rsidTr="00F04E8F">
        <w:tc>
          <w:tcPr>
            <w:tcW w:w="3770" w:type="dxa"/>
          </w:tcPr>
          <w:p w14:paraId="46DFABFA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0DD57176" w14:textId="42ACCB40" w:rsidR="00B728D9" w:rsidRDefault="00C51C2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6.016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506E74F6" w14:textId="5CEC28F4" w:rsidR="00B728D9" w:rsidRDefault="00C51C29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A7DD1" w14:paraId="29234375" w14:textId="77777777" w:rsidTr="00F04E8F">
        <w:tc>
          <w:tcPr>
            <w:tcW w:w="3770" w:type="dxa"/>
          </w:tcPr>
          <w:p w14:paraId="1E06F6C5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0C35A788" w14:textId="27813551" w:rsidR="006A7DD1" w:rsidRDefault="00C51C29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0.1007</w:t>
            </w:r>
          </w:p>
        </w:tc>
        <w:tc>
          <w:tcPr>
            <w:tcW w:w="2559" w:type="dxa"/>
          </w:tcPr>
          <w:p w14:paraId="0168B638" w14:textId="13EADA28" w:rsidR="006A7DD1" w:rsidRDefault="00C51C29" w:rsidP="006A7DD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064F" w14:paraId="098DC875" w14:textId="77777777" w:rsidTr="00F04E8F">
        <w:tc>
          <w:tcPr>
            <w:tcW w:w="3770" w:type="dxa"/>
          </w:tcPr>
          <w:p w14:paraId="48DFB36D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48F32C5C" w14:textId="7FFA2283" w:rsidR="0039064F" w:rsidRDefault="00C51C2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33F999CB" w14:textId="7FD9183B" w:rsidR="0039064F" w:rsidRDefault="00C51C29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F4FDD77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55EFD11B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6C35DF75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337C5836" w14:textId="77777777" w:rsidTr="001F2804">
        <w:tc>
          <w:tcPr>
            <w:tcW w:w="3770" w:type="dxa"/>
          </w:tcPr>
          <w:p w14:paraId="69CA85DC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197E3A97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</w:tcPr>
          <w:p w14:paraId="1A9A7B63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7C788E67" w14:textId="77777777" w:rsidTr="001F2804">
        <w:tc>
          <w:tcPr>
            <w:tcW w:w="3770" w:type="dxa"/>
          </w:tcPr>
          <w:p w14:paraId="4450E1E3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1941" w:type="dxa"/>
          </w:tcPr>
          <w:p w14:paraId="6DF6AC3C" w14:textId="197E3E16" w:rsidR="00F02817" w:rsidRDefault="00C51C29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</w:tcPr>
          <w:p w14:paraId="2B3A73C8" w14:textId="47777429" w:rsidR="00F02817" w:rsidRDefault="00C51C29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237C098E" w14:textId="77777777" w:rsidTr="001F2804">
        <w:tc>
          <w:tcPr>
            <w:tcW w:w="3770" w:type="dxa"/>
          </w:tcPr>
          <w:p w14:paraId="37FC01F3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1941" w:type="dxa"/>
          </w:tcPr>
          <w:p w14:paraId="59E39CEB" w14:textId="4F79653D" w:rsidR="00F02817" w:rsidRDefault="00C51C29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5.9732</w:t>
            </w:r>
            <w:r w:rsidR="00F02817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0C07D4D1" w14:textId="35E795DD" w:rsidR="00F02817" w:rsidRDefault="00C51C29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16021B87" w14:textId="77777777" w:rsidTr="001F2804">
        <w:tc>
          <w:tcPr>
            <w:tcW w:w="3770" w:type="dxa"/>
          </w:tcPr>
          <w:p w14:paraId="688745D4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288ECD87" w14:textId="6D4A8FA6" w:rsidR="00F02817" w:rsidRDefault="00C51C29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0.0496</w:t>
            </w:r>
          </w:p>
        </w:tc>
        <w:tc>
          <w:tcPr>
            <w:tcW w:w="2559" w:type="dxa"/>
          </w:tcPr>
          <w:p w14:paraId="096F8305" w14:textId="67773665" w:rsidR="00F02817" w:rsidRDefault="00C51C29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558461CC" w14:textId="77777777" w:rsidTr="001F2804">
        <w:tc>
          <w:tcPr>
            <w:tcW w:w="3770" w:type="dxa"/>
          </w:tcPr>
          <w:p w14:paraId="69E6D32C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5740239D" w14:textId="13B0624E" w:rsidR="00F02817" w:rsidRDefault="00C51C29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52A315B3" w14:textId="4828D097" w:rsidR="00F02817" w:rsidRDefault="00C51C29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0A8BFB19" w14:textId="77777777" w:rsidTr="001F2804">
        <w:tc>
          <w:tcPr>
            <w:tcW w:w="3770" w:type="dxa"/>
          </w:tcPr>
          <w:p w14:paraId="52A8ACEB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N2 (Motor 3) is Rigged</w:t>
            </w:r>
          </w:p>
        </w:tc>
        <w:tc>
          <w:tcPr>
            <w:tcW w:w="1941" w:type="dxa"/>
          </w:tcPr>
          <w:p w14:paraId="2BFE9D19" w14:textId="5E448926" w:rsidR="00F02817" w:rsidRPr="00FE54D1" w:rsidRDefault="00C51C29" w:rsidP="00F02817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61DD86DF" w14:textId="69A74714" w:rsidR="00F02817" w:rsidRDefault="00C51C29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"/>
      <w:bookmarkEnd w:id="2"/>
    </w:tbl>
    <w:p w14:paraId="372C98A4" w14:textId="77777777" w:rsidR="009304A4" w:rsidRDefault="009304A4" w:rsidP="00303926">
      <w:pPr>
        <w:pStyle w:val="BodyText"/>
        <w:spacing w:after="60"/>
        <w:ind w:left="0"/>
        <w:rPr>
          <w:b/>
          <w:bCs/>
          <w:szCs w:val="20"/>
        </w:rPr>
      </w:pPr>
    </w:p>
    <w:p w14:paraId="44E8AC03" w14:textId="0801F457" w:rsidR="00382D74" w:rsidRPr="002B69AC" w:rsidRDefault="00BA1E54" w:rsidP="002B69AC">
      <w:pPr>
        <w:pStyle w:val="BodyText"/>
        <w:spacing w:after="60"/>
        <w:rPr>
          <w:b/>
          <w:bCs/>
          <w:sz w:val="24"/>
          <w:szCs w:val="24"/>
        </w:rPr>
      </w:pPr>
      <w:r w:rsidRPr="009C3634">
        <w:rPr>
          <w:sz w:val="24"/>
          <w:szCs w:val="24"/>
        </w:rPr>
        <w:t>6.7</w:t>
      </w:r>
      <w:r w:rsidR="00F63EAF">
        <w:rPr>
          <w:sz w:val="24"/>
          <w:szCs w:val="24"/>
        </w:rPr>
        <w:t>.3</w:t>
      </w:r>
      <w:r w:rsidRPr="009C3634">
        <w:rPr>
          <w:sz w:val="24"/>
          <w:szCs w:val="24"/>
        </w:rPr>
        <w:t xml:space="preserve"> </w:t>
      </w:r>
      <w:r w:rsidRPr="009C3634">
        <w:rPr>
          <w:b/>
          <w:bCs/>
          <w:sz w:val="24"/>
          <w:szCs w:val="24"/>
        </w:rPr>
        <w:t>N1 and N2 Stroke Check</w:t>
      </w:r>
    </w:p>
    <w:tbl>
      <w:tblPr>
        <w:tblStyle w:val="TableGrid"/>
        <w:tblpPr w:leftFromText="180" w:rightFromText="180" w:vertAnchor="text" w:horzAnchor="margin" w:tblpXSpec="right" w:tblpY="297"/>
        <w:tblW w:w="8275" w:type="dxa"/>
        <w:tblLook w:val="04A0" w:firstRow="1" w:lastRow="0" w:firstColumn="1" w:lastColumn="0" w:noHBand="0" w:noVBand="1"/>
      </w:tblPr>
      <w:tblGrid>
        <w:gridCol w:w="3418"/>
        <w:gridCol w:w="2697"/>
        <w:gridCol w:w="2160"/>
      </w:tblGrid>
      <w:tr w:rsidR="002B69AC" w14:paraId="2EFB7087" w14:textId="77777777" w:rsidTr="002B69AC">
        <w:trPr>
          <w:trHeight w:val="279"/>
        </w:trPr>
        <w:tc>
          <w:tcPr>
            <w:tcW w:w="3418" w:type="dxa"/>
            <w:vMerge w:val="restart"/>
          </w:tcPr>
          <w:p w14:paraId="2D1BC02A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1CA7D344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2160" w:type="dxa"/>
          </w:tcPr>
          <w:p w14:paraId="6D60A088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2B69AC" w14:paraId="6A6122F1" w14:textId="77777777" w:rsidTr="002B69AC">
        <w:trPr>
          <w:trHeight w:val="294"/>
        </w:trPr>
        <w:tc>
          <w:tcPr>
            <w:tcW w:w="3418" w:type="dxa"/>
            <w:vMerge/>
          </w:tcPr>
          <w:p w14:paraId="7F18ACE7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97" w:type="dxa"/>
          </w:tcPr>
          <w:p w14:paraId="70AE0D28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2160" w:type="dxa"/>
          </w:tcPr>
          <w:p w14:paraId="603B9F75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B69AC" w14:paraId="528F47BC" w14:textId="77777777" w:rsidTr="002B69AC">
        <w:trPr>
          <w:trHeight w:val="279"/>
        </w:trPr>
        <w:tc>
          <w:tcPr>
            <w:tcW w:w="3418" w:type="dxa"/>
          </w:tcPr>
          <w:p w14:paraId="2B8676C8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697" w:type="dxa"/>
          </w:tcPr>
          <w:p w14:paraId="60879A77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 xml:space="preserve">Actual </w:t>
            </w:r>
            <w:r>
              <w:rPr>
                <w:szCs w:val="20"/>
              </w:rPr>
              <w:t>Position N1/N2</w:t>
            </w:r>
          </w:p>
        </w:tc>
        <w:tc>
          <w:tcPr>
            <w:tcW w:w="2160" w:type="dxa"/>
          </w:tcPr>
          <w:p w14:paraId="4D3DAFD4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2B69AC" w14:paraId="64A0C73C" w14:textId="77777777" w:rsidTr="002B69AC">
        <w:trPr>
          <w:trHeight w:val="279"/>
        </w:trPr>
        <w:tc>
          <w:tcPr>
            <w:tcW w:w="3418" w:type="dxa"/>
          </w:tcPr>
          <w:p w14:paraId="5DBFCA77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21C728E6" w14:textId="115279A5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</w:tcPr>
          <w:p w14:paraId="7078C815" w14:textId="1003BCFA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538F5453" w14:textId="77777777" w:rsidTr="002B69AC">
        <w:trPr>
          <w:trHeight w:val="279"/>
        </w:trPr>
        <w:tc>
          <w:tcPr>
            <w:tcW w:w="3418" w:type="dxa"/>
          </w:tcPr>
          <w:p w14:paraId="07084183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697" w:type="dxa"/>
          </w:tcPr>
          <w:p w14:paraId="62C5E39A" w14:textId="0E54950D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2160" w:type="dxa"/>
          </w:tcPr>
          <w:p w14:paraId="5CB980CE" w14:textId="556F61D2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2A059E19" w14:textId="77777777" w:rsidTr="002B69AC">
        <w:trPr>
          <w:trHeight w:val="279"/>
        </w:trPr>
        <w:tc>
          <w:tcPr>
            <w:tcW w:w="3418" w:type="dxa"/>
          </w:tcPr>
          <w:p w14:paraId="3CA2C6CC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4BB1675C" w14:textId="42BC8BF8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</w:tcPr>
          <w:p w14:paraId="6FD719CC" w14:textId="3F44BE6A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17FB9CA0" w14:textId="77777777" w:rsidTr="002B69AC">
        <w:trPr>
          <w:trHeight w:val="279"/>
        </w:trPr>
        <w:tc>
          <w:tcPr>
            <w:tcW w:w="3418" w:type="dxa"/>
          </w:tcPr>
          <w:p w14:paraId="348EE9A4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697" w:type="dxa"/>
          </w:tcPr>
          <w:p w14:paraId="69A61A22" w14:textId="3C2E3929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1.7247</w:t>
            </w:r>
          </w:p>
        </w:tc>
        <w:tc>
          <w:tcPr>
            <w:tcW w:w="2160" w:type="dxa"/>
          </w:tcPr>
          <w:p w14:paraId="24457739" w14:textId="4DA33778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46F2149B" w14:textId="77777777" w:rsidTr="002B69AC">
        <w:trPr>
          <w:trHeight w:val="279"/>
        </w:trPr>
        <w:tc>
          <w:tcPr>
            <w:tcW w:w="3418" w:type="dxa"/>
          </w:tcPr>
          <w:p w14:paraId="2AB47494" w14:textId="77777777" w:rsidR="002B69AC" w:rsidRDefault="002B69AC" w:rsidP="002B69AC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67E90C0F" w14:textId="5A97C9E8" w:rsidR="002B69AC" w:rsidRPr="002E6C02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</w:tcPr>
          <w:p w14:paraId="7280816D" w14:textId="12A6CC8B" w:rsidR="002B69AC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076D395C" w14:textId="77777777" w:rsidTr="002B69AC">
        <w:trPr>
          <w:trHeight w:val="279"/>
        </w:trPr>
        <w:tc>
          <w:tcPr>
            <w:tcW w:w="3418" w:type="dxa"/>
          </w:tcPr>
          <w:p w14:paraId="500D4843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697" w:type="dxa"/>
          </w:tcPr>
          <w:p w14:paraId="289A16E5" w14:textId="7F0139F8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1.7246</w:t>
            </w:r>
          </w:p>
        </w:tc>
        <w:tc>
          <w:tcPr>
            <w:tcW w:w="2160" w:type="dxa"/>
          </w:tcPr>
          <w:p w14:paraId="3A6D1FE4" w14:textId="3A9CA84E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0940EED4" w14:textId="77777777" w:rsidTr="002B69AC">
        <w:trPr>
          <w:trHeight w:val="279"/>
        </w:trPr>
        <w:tc>
          <w:tcPr>
            <w:tcW w:w="3418" w:type="dxa"/>
          </w:tcPr>
          <w:p w14:paraId="043E3580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697" w:type="dxa"/>
          </w:tcPr>
          <w:p w14:paraId="61971004" w14:textId="084D260E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-0.5731</w:t>
            </w:r>
          </w:p>
        </w:tc>
        <w:tc>
          <w:tcPr>
            <w:tcW w:w="2160" w:type="dxa"/>
          </w:tcPr>
          <w:p w14:paraId="7B4E6335" w14:textId="4B514132" w:rsidR="002B69AC" w:rsidRPr="000E538E" w:rsidRDefault="00C51C29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B16F730" w14:textId="77777777" w:rsidR="00382D74" w:rsidRDefault="00382D74" w:rsidP="00382D74">
      <w:pPr>
        <w:pStyle w:val="Caption"/>
        <w:keepNext/>
        <w:ind w:left="0"/>
        <w:jc w:val="left"/>
      </w:pPr>
    </w:p>
    <w:p w14:paraId="5B159A71" w14:textId="77777777" w:rsidR="00E25035" w:rsidRDefault="00382D74" w:rsidP="00E25035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5A0D1F4" w14:textId="77777777" w:rsidR="00C51C29" w:rsidRDefault="00C51C29" w:rsidP="00C51C29">
      <w:pPr>
        <w:pStyle w:val="BodyText"/>
        <w:keepNext/>
      </w:pPr>
      <w:r>
        <w:rPr>
          <w:noProof/>
        </w:rPr>
        <w:drawing>
          <wp:inline distT="0" distB="0" distL="0" distR="0" wp14:anchorId="5E8090A3" wp14:editId="0F1F71D8">
            <wp:extent cx="5429250" cy="2343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48F" w14:textId="13BDA4CD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66D2CF1E" w14:textId="12C25E1A" w:rsidR="00347F85" w:rsidRDefault="00347F85" w:rsidP="00347F85">
      <w:pPr>
        <w:pStyle w:val="BodyText"/>
      </w:pPr>
      <w:r>
        <w:t xml:space="preserve">     </w:t>
      </w:r>
    </w:p>
    <w:p w14:paraId="17528F5E" w14:textId="77777777" w:rsidR="00C51C29" w:rsidRDefault="00C51C29" w:rsidP="00C51C29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51FD99B2" wp14:editId="1AD04EBD">
            <wp:extent cx="5429250" cy="2343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B62E" w14:textId="257563DD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-Current for Motor One</w:t>
      </w:r>
    </w:p>
    <w:p w14:paraId="4060AB95" w14:textId="41F60CB7" w:rsidR="00347F85" w:rsidRDefault="00347F85" w:rsidP="00347F85">
      <w:pPr>
        <w:pStyle w:val="BodyText"/>
      </w:pPr>
      <w:r>
        <w:t xml:space="preserve">     </w:t>
      </w:r>
    </w:p>
    <w:p w14:paraId="6B93D62F" w14:textId="77777777" w:rsidR="00C51C29" w:rsidRDefault="00C51C29" w:rsidP="00C51C29">
      <w:pPr>
        <w:pStyle w:val="BodyText"/>
        <w:keepNext/>
      </w:pPr>
      <w:r>
        <w:rPr>
          <w:noProof/>
        </w:rPr>
        <w:drawing>
          <wp:inline distT="0" distB="0" distL="0" distR="0" wp14:anchorId="674F1236" wp14:editId="799CC0A3">
            <wp:extent cx="5429250" cy="2343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0D0" w14:textId="4D362CDD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M1 Delta for Motor One</w:t>
      </w:r>
    </w:p>
    <w:p w14:paraId="57A34C5E" w14:textId="31999271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E25035" w14:paraId="4A989E70" w14:textId="77777777" w:rsidTr="002B69AC">
        <w:trPr>
          <w:trHeight w:val="523"/>
        </w:trPr>
        <w:tc>
          <w:tcPr>
            <w:tcW w:w="2522" w:type="dxa"/>
          </w:tcPr>
          <w:p w14:paraId="2EB598CD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07B3C479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1684FAD3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06973238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 w:rsidR="00C762BB"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716E3F58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2D810B3B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E25035" w14:paraId="5B4C6385" w14:textId="77777777" w:rsidTr="002B69AC">
        <w:trPr>
          <w:trHeight w:val="523"/>
        </w:trPr>
        <w:tc>
          <w:tcPr>
            <w:tcW w:w="2522" w:type="dxa"/>
          </w:tcPr>
          <w:p w14:paraId="5C031DE1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7E9E2FDA" w14:textId="040EDE8C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159ECCB6" w14:textId="6EE64391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0820282E" w14:textId="28467C35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54B219D1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4F954E1A" w14:textId="0C652DBF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0.2643</w:t>
            </w:r>
          </w:p>
          <w:p w14:paraId="2DE219DB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5606BB4D" w14:textId="41323C81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7F68CA51" w14:textId="77777777" w:rsidTr="002B69AC">
        <w:trPr>
          <w:trHeight w:val="523"/>
        </w:trPr>
        <w:tc>
          <w:tcPr>
            <w:tcW w:w="2522" w:type="dxa"/>
          </w:tcPr>
          <w:p w14:paraId="1C92CA66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466B5FCE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204736E2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671135CB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1A49A7B5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16B38101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 w:rsidR="00C762BB">
              <w:rPr>
                <w:b/>
                <w:bCs/>
                <w:szCs w:val="20"/>
              </w:rPr>
              <w:t>/Fail</w:t>
            </w:r>
          </w:p>
        </w:tc>
      </w:tr>
      <w:tr w:rsidR="00E25035" w14:paraId="4BCC833B" w14:textId="77777777" w:rsidTr="002B69AC">
        <w:trPr>
          <w:trHeight w:val="665"/>
        </w:trPr>
        <w:tc>
          <w:tcPr>
            <w:tcW w:w="2522" w:type="dxa"/>
          </w:tcPr>
          <w:p w14:paraId="72268626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350" w:type="dxa"/>
          </w:tcPr>
          <w:p w14:paraId="4AF56268" w14:textId="4DB919B2" w:rsidR="00E25035" w:rsidRPr="00994843" w:rsidRDefault="00C51C29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42CCFA56" w14:textId="29896C9E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4CAC84D1" w14:textId="305BAFFA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78.5965</w:t>
            </w:r>
          </w:p>
        </w:tc>
        <w:tc>
          <w:tcPr>
            <w:tcW w:w="1530" w:type="dxa"/>
          </w:tcPr>
          <w:p w14:paraId="11701C06" w14:textId="7B7F589A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0.0081</w:t>
            </w:r>
          </w:p>
        </w:tc>
        <w:tc>
          <w:tcPr>
            <w:tcW w:w="1259" w:type="dxa"/>
          </w:tcPr>
          <w:p w14:paraId="14EFBA58" w14:textId="18B7DAC3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1ED91F21" w14:textId="77777777" w:rsidTr="002B69AC">
        <w:trPr>
          <w:trHeight w:val="830"/>
        </w:trPr>
        <w:tc>
          <w:tcPr>
            <w:tcW w:w="2522" w:type="dxa"/>
          </w:tcPr>
          <w:p w14:paraId="7FD35049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</w:t>
            </w:r>
            <w:r w:rsidR="00C762BB">
              <w:rPr>
                <w:szCs w:val="20"/>
              </w:rPr>
              <w:t xml:space="preserve"> </w:t>
            </w:r>
            <w:r>
              <w:rPr>
                <w:szCs w:val="20"/>
              </w:rPr>
              <w:t>Encoder position</w:t>
            </w:r>
          </w:p>
        </w:tc>
        <w:tc>
          <w:tcPr>
            <w:tcW w:w="1350" w:type="dxa"/>
          </w:tcPr>
          <w:p w14:paraId="68BC0943" w14:textId="683FA528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10BC3C37" w14:textId="435A54C0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205EBA89" w14:textId="48B2C2DC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0.4963</w:t>
            </w:r>
          </w:p>
        </w:tc>
        <w:tc>
          <w:tcPr>
            <w:tcW w:w="1530" w:type="dxa"/>
          </w:tcPr>
          <w:p w14:paraId="6D26E838" w14:textId="7463D98F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0.3746</w:t>
            </w:r>
          </w:p>
        </w:tc>
        <w:tc>
          <w:tcPr>
            <w:tcW w:w="1259" w:type="dxa"/>
          </w:tcPr>
          <w:p w14:paraId="08A78D01" w14:textId="2A364C33" w:rsidR="00E25035" w:rsidRDefault="00C51C29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4F19D96E" w14:textId="77777777" w:rsidTr="002B69AC">
        <w:trPr>
          <w:trHeight w:val="523"/>
        </w:trPr>
        <w:tc>
          <w:tcPr>
            <w:tcW w:w="2522" w:type="dxa"/>
          </w:tcPr>
          <w:p w14:paraId="0A8BFE92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37B1E8C1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3F3AF30E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538B29BD" w14:textId="0BADE7DE" w:rsidR="00E25035" w:rsidRPr="00E364E5" w:rsidRDefault="00C51C29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1.6937</w:t>
            </w:r>
          </w:p>
        </w:tc>
        <w:tc>
          <w:tcPr>
            <w:tcW w:w="1530" w:type="dxa"/>
          </w:tcPr>
          <w:p w14:paraId="1CCD26B5" w14:textId="1B94B9FE" w:rsidR="00E25035" w:rsidRPr="00E364E5" w:rsidRDefault="00C51C29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0.4078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0552A894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2DB73C7C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710"/>
        <w:gridCol w:w="1710"/>
        <w:gridCol w:w="1620"/>
      </w:tblGrid>
      <w:tr w:rsidR="00FE54D1" w14:paraId="051EEAB9" w14:textId="77777777" w:rsidTr="00C762BB">
        <w:trPr>
          <w:trHeight w:val="260"/>
        </w:trPr>
        <w:tc>
          <w:tcPr>
            <w:tcW w:w="2515" w:type="dxa"/>
          </w:tcPr>
          <w:p w14:paraId="69982D9F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800" w:type="dxa"/>
          </w:tcPr>
          <w:p w14:paraId="0E1B1F08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710" w:type="dxa"/>
          </w:tcPr>
          <w:p w14:paraId="41822975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397D4625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620" w:type="dxa"/>
          </w:tcPr>
          <w:p w14:paraId="15F8CEB6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82D74" w14:paraId="39D08601" w14:textId="77777777" w:rsidTr="00C762BB">
        <w:trPr>
          <w:trHeight w:val="514"/>
        </w:trPr>
        <w:tc>
          <w:tcPr>
            <w:tcW w:w="2515" w:type="dxa"/>
          </w:tcPr>
          <w:p w14:paraId="0E1F5D14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</w:t>
            </w:r>
            <w:r w:rsidR="00B6465D">
              <w:rPr>
                <w:szCs w:val="20"/>
              </w:rPr>
              <w:t xml:space="preserve"> </w:t>
            </w:r>
            <w:r>
              <w:rPr>
                <w:szCs w:val="20"/>
              </w:rPr>
              <w:t>1 position + Motor 2 position = test rig encoder</w:t>
            </w:r>
          </w:p>
        </w:tc>
        <w:tc>
          <w:tcPr>
            <w:tcW w:w="1800" w:type="dxa"/>
          </w:tcPr>
          <w:p w14:paraId="64427FA3" w14:textId="2916D37F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662772F8" w14:textId="69BA9607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2727D5F" w14:textId="03DD0118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-0.0957</w:t>
            </w:r>
          </w:p>
        </w:tc>
        <w:tc>
          <w:tcPr>
            <w:tcW w:w="1620" w:type="dxa"/>
          </w:tcPr>
          <w:p w14:paraId="4D4060DB" w14:textId="373CD86B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2F41" w14:paraId="589B7A16" w14:textId="77777777" w:rsidTr="00C762BB">
        <w:trPr>
          <w:trHeight w:val="890"/>
        </w:trPr>
        <w:tc>
          <w:tcPr>
            <w:tcW w:w="2515" w:type="dxa"/>
          </w:tcPr>
          <w:p w14:paraId="0FB1A30B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2CC885D5" w14:textId="0CEDED21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3C315FF" w14:textId="7908550E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E2F9468" w14:textId="3E7F7EAC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-0.0957</w:t>
            </w:r>
          </w:p>
        </w:tc>
        <w:tc>
          <w:tcPr>
            <w:tcW w:w="1620" w:type="dxa"/>
          </w:tcPr>
          <w:p w14:paraId="525D192B" w14:textId="45359880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82D74" w14:paraId="24660898" w14:textId="77777777" w:rsidTr="00C762BB">
        <w:trPr>
          <w:trHeight w:val="514"/>
        </w:trPr>
        <w:tc>
          <w:tcPr>
            <w:tcW w:w="2515" w:type="dxa"/>
          </w:tcPr>
          <w:p w14:paraId="5FA7744F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0" w:type="dxa"/>
          </w:tcPr>
          <w:p w14:paraId="3625DE21" w14:textId="05DCAA7A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5C77340" w14:textId="647C78A3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F9D413B" w14:textId="716A83AA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-170.4704</w:t>
            </w:r>
          </w:p>
        </w:tc>
        <w:tc>
          <w:tcPr>
            <w:tcW w:w="1620" w:type="dxa"/>
          </w:tcPr>
          <w:p w14:paraId="3EDC4C40" w14:textId="51C1F0D5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62F41" w14:paraId="6FCF466D" w14:textId="77777777" w:rsidTr="00C762BB">
        <w:trPr>
          <w:trHeight w:val="514"/>
        </w:trPr>
        <w:tc>
          <w:tcPr>
            <w:tcW w:w="2515" w:type="dxa"/>
          </w:tcPr>
          <w:p w14:paraId="796484C9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2046FD7F" w14:textId="3B66797F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E77A8F5" w14:textId="1DADCE66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F99A535" w14:textId="5CDD66CB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-181.4704</w:t>
            </w:r>
          </w:p>
        </w:tc>
        <w:tc>
          <w:tcPr>
            <w:tcW w:w="1620" w:type="dxa"/>
          </w:tcPr>
          <w:p w14:paraId="3463B2CE" w14:textId="1E5E9A21" w:rsidR="00C62F41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A56F8" w14:paraId="7F7F687A" w14:textId="77777777" w:rsidTr="00C762BB">
        <w:trPr>
          <w:trHeight w:val="506"/>
        </w:trPr>
        <w:tc>
          <w:tcPr>
            <w:tcW w:w="2515" w:type="dxa"/>
          </w:tcPr>
          <w:p w14:paraId="7DCDA946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55E3CF00" w14:textId="7BD30F9C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F89147C" w14:textId="42C6231F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8E39895" w14:textId="34BB1544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7E618D87" w14:textId="1C109AE2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A56F8" w14:paraId="622722DE" w14:textId="77777777" w:rsidTr="00C762BB">
        <w:trPr>
          <w:trHeight w:val="514"/>
        </w:trPr>
        <w:tc>
          <w:tcPr>
            <w:tcW w:w="2515" w:type="dxa"/>
          </w:tcPr>
          <w:p w14:paraId="55D81B03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5E912452" w14:textId="6CEA4D69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012B3CA7" w14:textId="713ABA48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2C2847E" w14:textId="0DAB33F1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620" w:type="dxa"/>
          </w:tcPr>
          <w:p w14:paraId="2B61CDF6" w14:textId="5DC6C934" w:rsidR="001A56F8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82D74" w14:paraId="4BED31ED" w14:textId="77777777" w:rsidTr="00C762BB">
        <w:trPr>
          <w:trHeight w:val="514"/>
        </w:trPr>
        <w:tc>
          <w:tcPr>
            <w:tcW w:w="2515" w:type="dxa"/>
          </w:tcPr>
          <w:p w14:paraId="127189F3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28C5E6F3" w14:textId="7A488AA9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B39D08B" w14:textId="19E39899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4023D4A" w14:textId="7F9C9838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77.9497</w:t>
            </w:r>
          </w:p>
        </w:tc>
        <w:tc>
          <w:tcPr>
            <w:tcW w:w="1620" w:type="dxa"/>
          </w:tcPr>
          <w:p w14:paraId="64F5FCB9" w14:textId="6166DF90" w:rsidR="00382D74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18E0D737" w14:textId="77777777" w:rsidTr="00C762BB">
        <w:trPr>
          <w:trHeight w:val="506"/>
        </w:trPr>
        <w:tc>
          <w:tcPr>
            <w:tcW w:w="2515" w:type="dxa"/>
          </w:tcPr>
          <w:p w14:paraId="65A14070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763205BD" w14:textId="6B49524B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81329EE" w14:textId="41A5B5D3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23C7C7C" w14:textId="6CAEC5EA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92.425</w:t>
            </w:r>
          </w:p>
        </w:tc>
        <w:tc>
          <w:tcPr>
            <w:tcW w:w="1620" w:type="dxa"/>
          </w:tcPr>
          <w:p w14:paraId="35805F9D" w14:textId="79CEB9B6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63E2D90E" w14:textId="77777777" w:rsidTr="00C762BB">
        <w:trPr>
          <w:trHeight w:val="514"/>
        </w:trPr>
        <w:tc>
          <w:tcPr>
            <w:tcW w:w="2515" w:type="dxa"/>
          </w:tcPr>
          <w:p w14:paraId="04AD0FE8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7E47F039" w14:textId="2B1E0FFF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8D7BCB6" w14:textId="2241EA00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76F4B49" w14:textId="0B7AA85B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103.425</w:t>
            </w:r>
          </w:p>
        </w:tc>
        <w:tc>
          <w:tcPr>
            <w:tcW w:w="1620" w:type="dxa"/>
          </w:tcPr>
          <w:p w14:paraId="03A82011" w14:textId="378F6DE8" w:rsidR="0058316E" w:rsidRDefault="00C51C29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0ADE6B9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7A790B9D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3564019E" w14:textId="77777777" w:rsidR="00C51C29" w:rsidRDefault="00C51C29" w:rsidP="00C51C29">
      <w:pPr>
        <w:pStyle w:val="BodyText"/>
        <w:keepNext/>
      </w:pPr>
      <w:r>
        <w:rPr>
          <w:noProof/>
        </w:rPr>
        <w:drawing>
          <wp:inline distT="0" distB="0" distL="0" distR="0" wp14:anchorId="31424A65" wp14:editId="6EEBFE61">
            <wp:extent cx="5429250" cy="2343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E715" w14:textId="5BACDB07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10BF8006" w14:textId="1EBC35AD" w:rsidR="00347F85" w:rsidRDefault="00347F85" w:rsidP="00347F85">
      <w:pPr>
        <w:pStyle w:val="BodyText"/>
      </w:pPr>
      <w:r>
        <w:t xml:space="preserve">     </w:t>
      </w:r>
    </w:p>
    <w:p w14:paraId="138B9F33" w14:textId="77777777" w:rsidR="00C51C29" w:rsidRDefault="00C51C29" w:rsidP="00C51C29">
      <w:pPr>
        <w:pStyle w:val="BodyText"/>
        <w:keepNext/>
      </w:pPr>
      <w:r>
        <w:rPr>
          <w:noProof/>
        </w:rPr>
        <w:drawing>
          <wp:inline distT="0" distB="0" distL="0" distR="0" wp14:anchorId="166E8A4C" wp14:editId="33F27DA8">
            <wp:extent cx="5429250" cy="2343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184E" w14:textId="0C3AF7CF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Two</w:t>
      </w:r>
    </w:p>
    <w:p w14:paraId="1D9F0E92" w14:textId="784F415E" w:rsidR="00347F85" w:rsidRDefault="00347F85" w:rsidP="00347F85">
      <w:pPr>
        <w:pStyle w:val="BodyText"/>
      </w:pPr>
      <w:r>
        <w:t xml:space="preserve">     </w:t>
      </w:r>
    </w:p>
    <w:p w14:paraId="383980B5" w14:textId="77777777" w:rsidR="00C51C29" w:rsidRDefault="00C51C29" w:rsidP="00C51C29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00270E89" wp14:editId="47DCD2BD">
            <wp:extent cx="5429250" cy="2343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43C" w14:textId="2BA8F15B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Two</w:t>
      </w:r>
    </w:p>
    <w:p w14:paraId="79FEA6D7" w14:textId="150692C6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42D90FE9" w14:textId="77777777" w:rsidTr="002B69AC">
        <w:trPr>
          <w:trHeight w:val="523"/>
        </w:trPr>
        <w:tc>
          <w:tcPr>
            <w:tcW w:w="2522" w:type="dxa"/>
          </w:tcPr>
          <w:p w14:paraId="395381F6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53AD9DF2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4691361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4BD5D146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64CA42F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3E78FEF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032D1CD7" w14:textId="77777777" w:rsidTr="002B69AC">
        <w:trPr>
          <w:trHeight w:val="523"/>
        </w:trPr>
        <w:tc>
          <w:tcPr>
            <w:tcW w:w="2522" w:type="dxa"/>
          </w:tcPr>
          <w:p w14:paraId="1C442581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7D5F80C1" w14:textId="7B3E331B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53DB6379" w14:textId="3CE96692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2284006F" w14:textId="4153698F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0.2002</w:t>
            </w:r>
          </w:p>
          <w:p w14:paraId="3D11763F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61F21325" w14:textId="01D7AF97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0.2986</w:t>
            </w:r>
          </w:p>
          <w:p w14:paraId="1ED55E7E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7A96B866" w14:textId="292BD81C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69CD8901" w14:textId="77777777" w:rsidTr="002B69AC">
        <w:trPr>
          <w:trHeight w:val="523"/>
        </w:trPr>
        <w:tc>
          <w:tcPr>
            <w:tcW w:w="2522" w:type="dxa"/>
          </w:tcPr>
          <w:p w14:paraId="74B81A47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55D4FC2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66DA0D0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5631B8FA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4C9231F3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1F931D08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171A9239" w14:textId="77777777" w:rsidTr="002B69AC">
        <w:trPr>
          <w:trHeight w:val="665"/>
        </w:trPr>
        <w:tc>
          <w:tcPr>
            <w:tcW w:w="2522" w:type="dxa"/>
          </w:tcPr>
          <w:p w14:paraId="0D0DE80C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50" w:type="dxa"/>
          </w:tcPr>
          <w:p w14:paraId="698BD16C" w14:textId="619FE7EA" w:rsidR="00C81CEB" w:rsidRPr="00994843" w:rsidRDefault="00C51C29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33EE1DDD" w14:textId="0602C8A7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50FC63E7" w14:textId="57BAA4D3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94.5989</w:t>
            </w:r>
          </w:p>
        </w:tc>
        <w:tc>
          <w:tcPr>
            <w:tcW w:w="1530" w:type="dxa"/>
          </w:tcPr>
          <w:p w14:paraId="7D916CBB" w14:textId="66346C49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0.0085</w:t>
            </w:r>
          </w:p>
        </w:tc>
        <w:tc>
          <w:tcPr>
            <w:tcW w:w="1259" w:type="dxa"/>
          </w:tcPr>
          <w:p w14:paraId="4F053DA4" w14:textId="63C1567D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673C8CDB" w14:textId="77777777" w:rsidTr="002B69AC">
        <w:trPr>
          <w:trHeight w:val="830"/>
        </w:trPr>
        <w:tc>
          <w:tcPr>
            <w:tcW w:w="2522" w:type="dxa"/>
          </w:tcPr>
          <w:p w14:paraId="71685FC8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50" w:type="dxa"/>
          </w:tcPr>
          <w:p w14:paraId="4C2F7C02" w14:textId="008E9A42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54B53869" w14:textId="1E7E2774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4741EC43" w14:textId="554D09B1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0.499</w:t>
            </w:r>
          </w:p>
        </w:tc>
        <w:tc>
          <w:tcPr>
            <w:tcW w:w="1530" w:type="dxa"/>
          </w:tcPr>
          <w:p w14:paraId="47119131" w14:textId="21AFFAEF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0.3763</w:t>
            </w:r>
          </w:p>
        </w:tc>
        <w:tc>
          <w:tcPr>
            <w:tcW w:w="1259" w:type="dxa"/>
          </w:tcPr>
          <w:p w14:paraId="07FBF040" w14:textId="11586F49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1E2FBC8A" w14:textId="77777777" w:rsidTr="002B69AC">
        <w:trPr>
          <w:trHeight w:val="523"/>
        </w:trPr>
        <w:tc>
          <w:tcPr>
            <w:tcW w:w="2522" w:type="dxa"/>
          </w:tcPr>
          <w:p w14:paraId="18F4A3F3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7C425473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17AEC24E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2660EE00" w14:textId="328B5B2B" w:rsidR="00C81CEB" w:rsidRPr="00E364E5" w:rsidRDefault="00C51C29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2.3623</w:t>
            </w:r>
          </w:p>
        </w:tc>
        <w:tc>
          <w:tcPr>
            <w:tcW w:w="1530" w:type="dxa"/>
          </w:tcPr>
          <w:p w14:paraId="6F972A4C" w14:textId="75CCA5DE" w:rsidR="00C81CEB" w:rsidRPr="00E364E5" w:rsidRDefault="00C51C29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0.3794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153E9D93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1756"/>
        <w:gridCol w:w="1808"/>
        <w:gridCol w:w="1808"/>
        <w:gridCol w:w="1908"/>
        <w:gridCol w:w="2075"/>
      </w:tblGrid>
      <w:tr w:rsidR="009664A6" w14:paraId="5F9A4A07" w14:textId="77777777" w:rsidTr="00E6743F">
        <w:trPr>
          <w:trHeight w:val="285"/>
        </w:trPr>
        <w:tc>
          <w:tcPr>
            <w:tcW w:w="1756" w:type="dxa"/>
          </w:tcPr>
          <w:p w14:paraId="2860AD1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08" w:type="dxa"/>
          </w:tcPr>
          <w:p w14:paraId="1FDCEC40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808" w:type="dxa"/>
          </w:tcPr>
          <w:p w14:paraId="7960231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08" w:type="dxa"/>
          </w:tcPr>
          <w:p w14:paraId="78304E39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2075" w:type="dxa"/>
          </w:tcPr>
          <w:p w14:paraId="7035EB8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5A763567" w14:textId="77777777" w:rsidTr="00E6743F">
        <w:trPr>
          <w:trHeight w:val="514"/>
        </w:trPr>
        <w:tc>
          <w:tcPr>
            <w:tcW w:w="1756" w:type="dxa"/>
          </w:tcPr>
          <w:p w14:paraId="3D16C53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8" w:type="dxa"/>
          </w:tcPr>
          <w:p w14:paraId="2D996EB5" w14:textId="165F6771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238DC69" w14:textId="0E9ABD39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0A6C8D00" w14:textId="2F015E76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-0.0948</w:t>
            </w:r>
          </w:p>
        </w:tc>
        <w:tc>
          <w:tcPr>
            <w:tcW w:w="2075" w:type="dxa"/>
          </w:tcPr>
          <w:p w14:paraId="0169FF5D" w14:textId="6D55EA4B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4829297E" w14:textId="77777777" w:rsidTr="00E6743F">
        <w:trPr>
          <w:trHeight w:val="890"/>
        </w:trPr>
        <w:tc>
          <w:tcPr>
            <w:tcW w:w="1756" w:type="dxa"/>
          </w:tcPr>
          <w:p w14:paraId="03EB871D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8" w:type="dxa"/>
          </w:tcPr>
          <w:p w14:paraId="7DAB288A" w14:textId="5031C1AE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A3F4180" w14:textId="436B239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7C09FA5" w14:textId="67EE784A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-0.0947</w:t>
            </w:r>
          </w:p>
        </w:tc>
        <w:tc>
          <w:tcPr>
            <w:tcW w:w="2075" w:type="dxa"/>
          </w:tcPr>
          <w:p w14:paraId="13B9561C" w14:textId="7D671514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75AB3FC7" w14:textId="77777777" w:rsidTr="00E6743F">
        <w:trPr>
          <w:trHeight w:val="514"/>
        </w:trPr>
        <w:tc>
          <w:tcPr>
            <w:tcW w:w="1756" w:type="dxa"/>
          </w:tcPr>
          <w:p w14:paraId="6E299EE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8" w:type="dxa"/>
          </w:tcPr>
          <w:p w14:paraId="4DC15BAE" w14:textId="041B45C7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808" w:type="dxa"/>
          </w:tcPr>
          <w:p w14:paraId="0DE70DBD" w14:textId="3DEE5FAB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406B1DF" w14:textId="1AE220AB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-170.4568</w:t>
            </w:r>
          </w:p>
        </w:tc>
        <w:tc>
          <w:tcPr>
            <w:tcW w:w="2075" w:type="dxa"/>
          </w:tcPr>
          <w:p w14:paraId="3FE2AA47" w14:textId="5E54E22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A963F3E" w14:textId="77777777" w:rsidTr="00E6743F">
        <w:trPr>
          <w:trHeight w:val="514"/>
        </w:trPr>
        <w:tc>
          <w:tcPr>
            <w:tcW w:w="1756" w:type="dxa"/>
          </w:tcPr>
          <w:p w14:paraId="45BABB44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M3 position = test rig encoder</w:t>
            </w:r>
          </w:p>
        </w:tc>
        <w:tc>
          <w:tcPr>
            <w:tcW w:w="1808" w:type="dxa"/>
          </w:tcPr>
          <w:p w14:paraId="27AEF0DA" w14:textId="6BA42902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D5AAA2B" w14:textId="011986E4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1A3F1EB2" w14:textId="436234AC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-181.4568</w:t>
            </w:r>
          </w:p>
        </w:tc>
        <w:tc>
          <w:tcPr>
            <w:tcW w:w="2075" w:type="dxa"/>
          </w:tcPr>
          <w:p w14:paraId="02895BE0" w14:textId="7500732C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3C7C3457" w14:textId="77777777" w:rsidTr="00E6743F">
        <w:trPr>
          <w:trHeight w:val="506"/>
        </w:trPr>
        <w:tc>
          <w:tcPr>
            <w:tcW w:w="1756" w:type="dxa"/>
          </w:tcPr>
          <w:p w14:paraId="21052770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5DC6AC1B" w14:textId="5C00AF22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9C57F65" w14:textId="5CDD8C30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18B51BA3" w14:textId="440173CD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2075" w:type="dxa"/>
          </w:tcPr>
          <w:p w14:paraId="76F1FCCD" w14:textId="5A84897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0E63AE1F" w14:textId="77777777" w:rsidTr="00E6743F">
        <w:trPr>
          <w:trHeight w:val="514"/>
        </w:trPr>
        <w:tc>
          <w:tcPr>
            <w:tcW w:w="1756" w:type="dxa"/>
          </w:tcPr>
          <w:p w14:paraId="03F0CECB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4839E569" w14:textId="6585E42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022D8AA" w14:textId="67BAF0A1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8" w:type="dxa"/>
          </w:tcPr>
          <w:p w14:paraId="03DEE4B4" w14:textId="4A72B1F4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075" w:type="dxa"/>
          </w:tcPr>
          <w:p w14:paraId="18F87315" w14:textId="3E55A7F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1FD2F7C5" w14:textId="77777777" w:rsidTr="00E6743F">
        <w:trPr>
          <w:trHeight w:val="514"/>
        </w:trPr>
        <w:tc>
          <w:tcPr>
            <w:tcW w:w="1756" w:type="dxa"/>
          </w:tcPr>
          <w:p w14:paraId="211B854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37D58AA1" w14:textId="6925FB54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16340A0C" w14:textId="76E99112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57233BE" w14:textId="18FB234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76.425</w:t>
            </w:r>
          </w:p>
        </w:tc>
        <w:tc>
          <w:tcPr>
            <w:tcW w:w="2075" w:type="dxa"/>
          </w:tcPr>
          <w:p w14:paraId="6937E181" w14:textId="50BEF98A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7A17C618" w14:textId="77777777" w:rsidTr="00E6743F">
        <w:trPr>
          <w:trHeight w:val="506"/>
        </w:trPr>
        <w:tc>
          <w:tcPr>
            <w:tcW w:w="1756" w:type="dxa"/>
          </w:tcPr>
          <w:p w14:paraId="7B77F53D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44081999" w14:textId="3ED93B7C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05CAE6EA" w14:textId="554B0885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4095ACD" w14:textId="7A023A58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93.937</w:t>
            </w:r>
          </w:p>
        </w:tc>
        <w:tc>
          <w:tcPr>
            <w:tcW w:w="2075" w:type="dxa"/>
          </w:tcPr>
          <w:p w14:paraId="05ED425E" w14:textId="153946B2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70D6CF47" w14:textId="77777777" w:rsidTr="00E6743F">
        <w:trPr>
          <w:trHeight w:val="514"/>
        </w:trPr>
        <w:tc>
          <w:tcPr>
            <w:tcW w:w="1756" w:type="dxa"/>
          </w:tcPr>
          <w:p w14:paraId="7D177E87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095DEBF8" w14:textId="3A58846D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332445C" w14:textId="06C64335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A757142" w14:textId="74CD0E9A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104.9371</w:t>
            </w:r>
          </w:p>
        </w:tc>
        <w:tc>
          <w:tcPr>
            <w:tcW w:w="2075" w:type="dxa"/>
          </w:tcPr>
          <w:p w14:paraId="3686EA49" w14:textId="6644B4E1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BDAD20C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14B90EEC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7AAF358E" w14:textId="77777777" w:rsidR="00C51C29" w:rsidRDefault="00C51C29" w:rsidP="00C51C29">
      <w:pPr>
        <w:pStyle w:val="BodyText"/>
        <w:keepNext/>
      </w:pPr>
      <w:r>
        <w:rPr>
          <w:noProof/>
        </w:rPr>
        <w:drawing>
          <wp:inline distT="0" distB="0" distL="0" distR="0" wp14:anchorId="01E1718F" wp14:editId="41E05160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562" w14:textId="03C53E38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1A7E3141" w14:textId="59B47311" w:rsidR="00FB100A" w:rsidRDefault="00FB100A" w:rsidP="00FB100A">
      <w:pPr>
        <w:pStyle w:val="BodyText"/>
      </w:pPr>
      <w:r>
        <w:t xml:space="preserve">     </w:t>
      </w:r>
    </w:p>
    <w:p w14:paraId="6F20DA50" w14:textId="77777777" w:rsidR="00C51C29" w:rsidRDefault="00C51C29" w:rsidP="00C51C29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54990D74" wp14:editId="136E67EC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1809" w14:textId="436D3430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Three</w:t>
      </w:r>
    </w:p>
    <w:p w14:paraId="763442F5" w14:textId="18D99B20" w:rsidR="00FB100A" w:rsidRDefault="00FB100A" w:rsidP="00FB100A">
      <w:pPr>
        <w:pStyle w:val="BodyText"/>
      </w:pPr>
      <w:r>
        <w:t xml:space="preserve">     </w:t>
      </w:r>
    </w:p>
    <w:p w14:paraId="16E5ED7F" w14:textId="77777777" w:rsidR="00C51C29" w:rsidRDefault="00C51C29" w:rsidP="00C51C29">
      <w:pPr>
        <w:pStyle w:val="BodyText"/>
        <w:keepNext/>
      </w:pPr>
      <w:r>
        <w:rPr>
          <w:noProof/>
        </w:rPr>
        <w:drawing>
          <wp:inline distT="0" distB="0" distL="0" distR="0" wp14:anchorId="53CE870B" wp14:editId="17A213F5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CC00" w14:textId="4918232D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M3 Delta for Motor Three</w:t>
      </w:r>
    </w:p>
    <w:p w14:paraId="4DF9A19F" w14:textId="0482543A" w:rsidR="00FB100A" w:rsidRPr="00347F85" w:rsidRDefault="00FB100A" w:rsidP="00FB100A">
      <w:pPr>
        <w:pStyle w:val="BodyText"/>
      </w:pPr>
      <w:r>
        <w:t xml:space="preserve">     </w:t>
      </w:r>
    </w:p>
    <w:p w14:paraId="7CBA2AE6" w14:textId="77777777" w:rsidR="00FB100A" w:rsidRPr="00FB100A" w:rsidRDefault="00FB100A" w:rsidP="00FB100A">
      <w:pPr>
        <w:pStyle w:val="BodyText"/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3C666B8B" w14:textId="77777777" w:rsidTr="002B69AC">
        <w:trPr>
          <w:trHeight w:val="523"/>
        </w:trPr>
        <w:tc>
          <w:tcPr>
            <w:tcW w:w="2522" w:type="dxa"/>
          </w:tcPr>
          <w:p w14:paraId="0D0CA71A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3973598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193D612A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62C53DA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43DC299B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703500A3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47872D94" w14:textId="77777777" w:rsidTr="002B69AC">
        <w:trPr>
          <w:trHeight w:val="523"/>
        </w:trPr>
        <w:tc>
          <w:tcPr>
            <w:tcW w:w="2522" w:type="dxa"/>
          </w:tcPr>
          <w:p w14:paraId="403896ED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5602DD5C" w14:textId="366E8618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46F2F567" w14:textId="0DCA3845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71BD483B" w14:textId="524F4E82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  <w:p w14:paraId="0588FB25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731769B8" w14:textId="045FE6B0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0.2937</w:t>
            </w:r>
          </w:p>
          <w:p w14:paraId="643FA949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794E2FA8" w14:textId="11214C51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2C544F0" w14:textId="77777777" w:rsidTr="002B69AC">
        <w:trPr>
          <w:trHeight w:val="523"/>
        </w:trPr>
        <w:tc>
          <w:tcPr>
            <w:tcW w:w="2522" w:type="dxa"/>
          </w:tcPr>
          <w:p w14:paraId="27EC4FD3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2FBF08F3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4EC72E1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4A3F093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6F51179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1502AD76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5D44A9C8" w14:textId="77777777" w:rsidTr="002B69AC">
        <w:trPr>
          <w:trHeight w:val="665"/>
        </w:trPr>
        <w:tc>
          <w:tcPr>
            <w:tcW w:w="2522" w:type="dxa"/>
          </w:tcPr>
          <w:p w14:paraId="04F26017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350" w:type="dxa"/>
          </w:tcPr>
          <w:p w14:paraId="615D0EF9" w14:textId="4795884A" w:rsidR="00C81CEB" w:rsidRPr="00994843" w:rsidRDefault="00C51C29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4A143E46" w14:textId="0ED69350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05A5D8C7" w14:textId="6707461E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105.5877</w:t>
            </w:r>
          </w:p>
        </w:tc>
        <w:tc>
          <w:tcPr>
            <w:tcW w:w="1530" w:type="dxa"/>
          </w:tcPr>
          <w:p w14:paraId="4679F97F" w14:textId="4194CEB2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0.0085</w:t>
            </w:r>
          </w:p>
        </w:tc>
        <w:tc>
          <w:tcPr>
            <w:tcW w:w="1259" w:type="dxa"/>
          </w:tcPr>
          <w:p w14:paraId="5065679C" w14:textId="615DCE22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2A2AEC6" w14:textId="77777777" w:rsidTr="002B69AC">
        <w:trPr>
          <w:trHeight w:val="830"/>
        </w:trPr>
        <w:tc>
          <w:tcPr>
            <w:tcW w:w="2522" w:type="dxa"/>
          </w:tcPr>
          <w:p w14:paraId="2E323CE4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Delta between Motor 3 Position and Linear Encoder position</w:t>
            </w:r>
          </w:p>
        </w:tc>
        <w:tc>
          <w:tcPr>
            <w:tcW w:w="1350" w:type="dxa"/>
          </w:tcPr>
          <w:p w14:paraId="5856CB7F" w14:textId="1775123A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14C9AAB8" w14:textId="40C42547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17A717AF" w14:textId="3ECFE947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0.4988</w:t>
            </w:r>
          </w:p>
        </w:tc>
        <w:tc>
          <w:tcPr>
            <w:tcW w:w="1530" w:type="dxa"/>
          </w:tcPr>
          <w:p w14:paraId="004448F4" w14:textId="396E6D09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259" w:type="dxa"/>
          </w:tcPr>
          <w:p w14:paraId="56AF6AD7" w14:textId="24568EA8" w:rsidR="00C81CEB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5F69EE62" w14:textId="77777777" w:rsidTr="002B69AC">
        <w:trPr>
          <w:trHeight w:val="523"/>
        </w:trPr>
        <w:tc>
          <w:tcPr>
            <w:tcW w:w="2522" w:type="dxa"/>
          </w:tcPr>
          <w:p w14:paraId="56179CAC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2E25BE8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20ECC2ED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35FECA4D" w14:textId="283EA0E3" w:rsidR="00C81CEB" w:rsidRPr="00E364E5" w:rsidRDefault="00C51C29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2.3445</w:t>
            </w:r>
          </w:p>
        </w:tc>
        <w:tc>
          <w:tcPr>
            <w:tcW w:w="1530" w:type="dxa"/>
          </w:tcPr>
          <w:p w14:paraId="0AA3BB66" w14:textId="038298A5" w:rsidR="00C81CEB" w:rsidRPr="00E364E5" w:rsidRDefault="00C51C29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0.3872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46590036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1890"/>
        <w:gridCol w:w="1620"/>
        <w:gridCol w:w="1710"/>
        <w:gridCol w:w="1530"/>
      </w:tblGrid>
      <w:tr w:rsidR="009664A6" w14:paraId="08D6A629" w14:textId="77777777" w:rsidTr="00AE5AEF">
        <w:trPr>
          <w:trHeight w:val="285"/>
        </w:trPr>
        <w:tc>
          <w:tcPr>
            <w:tcW w:w="2605" w:type="dxa"/>
          </w:tcPr>
          <w:p w14:paraId="7DEB0C7A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90" w:type="dxa"/>
          </w:tcPr>
          <w:p w14:paraId="3D4A8D3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620" w:type="dxa"/>
          </w:tcPr>
          <w:p w14:paraId="7018829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7756041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530" w:type="dxa"/>
          </w:tcPr>
          <w:p w14:paraId="39E7B34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45CEF0E3" w14:textId="77777777" w:rsidTr="00AE5AEF">
        <w:trPr>
          <w:trHeight w:val="514"/>
        </w:trPr>
        <w:tc>
          <w:tcPr>
            <w:tcW w:w="2605" w:type="dxa"/>
          </w:tcPr>
          <w:p w14:paraId="2DB118C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7E119397" w14:textId="07D8D47E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357F242" w14:textId="68079920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FF57EC1" w14:textId="0AB18F45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-0.0947</w:t>
            </w:r>
          </w:p>
        </w:tc>
        <w:tc>
          <w:tcPr>
            <w:tcW w:w="1530" w:type="dxa"/>
          </w:tcPr>
          <w:p w14:paraId="680C9577" w14:textId="0F80B506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0CEEBDA9" w14:textId="77777777" w:rsidTr="00AE5AEF">
        <w:trPr>
          <w:trHeight w:val="890"/>
        </w:trPr>
        <w:tc>
          <w:tcPr>
            <w:tcW w:w="2605" w:type="dxa"/>
          </w:tcPr>
          <w:p w14:paraId="2EFC1B9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18BA611F" w14:textId="3D5E9B31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412C94C3" w14:textId="17F3F6B2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653E703" w14:textId="4CB9FEDA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-0.0946</w:t>
            </w:r>
          </w:p>
        </w:tc>
        <w:tc>
          <w:tcPr>
            <w:tcW w:w="1530" w:type="dxa"/>
          </w:tcPr>
          <w:p w14:paraId="3BD246B1" w14:textId="1B3BD16B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798147C7" w14:textId="77777777" w:rsidTr="00AE5AEF">
        <w:trPr>
          <w:trHeight w:val="514"/>
        </w:trPr>
        <w:tc>
          <w:tcPr>
            <w:tcW w:w="2605" w:type="dxa"/>
          </w:tcPr>
          <w:p w14:paraId="3DEEA934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07DDFB33" w14:textId="7E245F0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620" w:type="dxa"/>
          </w:tcPr>
          <w:p w14:paraId="69FA75B1" w14:textId="2F70D74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88200E9" w14:textId="762DE128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-170.4697</w:t>
            </w:r>
          </w:p>
        </w:tc>
        <w:tc>
          <w:tcPr>
            <w:tcW w:w="1530" w:type="dxa"/>
          </w:tcPr>
          <w:p w14:paraId="3E69BCEB" w14:textId="586B991E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1C62664A" w14:textId="77777777" w:rsidTr="00AE5AEF">
        <w:trPr>
          <w:trHeight w:val="514"/>
        </w:trPr>
        <w:tc>
          <w:tcPr>
            <w:tcW w:w="2605" w:type="dxa"/>
          </w:tcPr>
          <w:p w14:paraId="6FAB974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24D74D8B" w14:textId="05F7726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72C6A3BC" w14:textId="1062189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984661F" w14:textId="45E1466D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-181.4697</w:t>
            </w:r>
          </w:p>
        </w:tc>
        <w:tc>
          <w:tcPr>
            <w:tcW w:w="1530" w:type="dxa"/>
          </w:tcPr>
          <w:p w14:paraId="774E92CB" w14:textId="3128CE37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7160A281" w14:textId="77777777" w:rsidTr="00AE5AEF">
        <w:trPr>
          <w:trHeight w:val="506"/>
        </w:trPr>
        <w:tc>
          <w:tcPr>
            <w:tcW w:w="2605" w:type="dxa"/>
          </w:tcPr>
          <w:p w14:paraId="05FAF82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80DDC43" w14:textId="624BC1B9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16C7BAC1" w14:textId="457CA230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7542B60" w14:textId="2709BEF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1530" w:type="dxa"/>
          </w:tcPr>
          <w:p w14:paraId="4310AA43" w14:textId="360D9304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3AD6B28A" w14:textId="77777777" w:rsidTr="00AE5AEF">
        <w:trPr>
          <w:trHeight w:val="514"/>
        </w:trPr>
        <w:tc>
          <w:tcPr>
            <w:tcW w:w="2605" w:type="dxa"/>
          </w:tcPr>
          <w:p w14:paraId="23472AB9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C3EB86C" w14:textId="7ECD2CAE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D35F070" w14:textId="3ED1F788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6955AD0F" w14:textId="4F493B1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530" w:type="dxa"/>
          </w:tcPr>
          <w:p w14:paraId="16DD1761" w14:textId="4571B724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7B11431" w14:textId="77777777" w:rsidTr="00AE5AEF">
        <w:trPr>
          <w:trHeight w:val="514"/>
        </w:trPr>
        <w:tc>
          <w:tcPr>
            <w:tcW w:w="2605" w:type="dxa"/>
          </w:tcPr>
          <w:p w14:paraId="598C2ADA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154DB6A" w14:textId="26BC95A5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F7252C3" w14:textId="3B7F4A17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FDDFA5A" w14:textId="6CBD3C1A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76.425</w:t>
            </w:r>
          </w:p>
        </w:tc>
        <w:tc>
          <w:tcPr>
            <w:tcW w:w="1530" w:type="dxa"/>
          </w:tcPr>
          <w:p w14:paraId="41DA1DAC" w14:textId="28E7F0B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44F6D5CB" w14:textId="77777777" w:rsidTr="00AE5AEF">
        <w:trPr>
          <w:trHeight w:val="506"/>
        </w:trPr>
        <w:tc>
          <w:tcPr>
            <w:tcW w:w="2605" w:type="dxa"/>
          </w:tcPr>
          <w:p w14:paraId="0F608B4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5CCA0E1" w14:textId="133A6E5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1644890B" w14:textId="21D5E15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E4A3267" w14:textId="01ABBA3D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93.9501</w:t>
            </w:r>
          </w:p>
        </w:tc>
        <w:tc>
          <w:tcPr>
            <w:tcW w:w="1530" w:type="dxa"/>
          </w:tcPr>
          <w:p w14:paraId="5F7C773A" w14:textId="66F0307F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53F5CCBE" w14:textId="77777777" w:rsidTr="00AE5AEF">
        <w:trPr>
          <w:trHeight w:val="514"/>
        </w:trPr>
        <w:tc>
          <w:tcPr>
            <w:tcW w:w="2605" w:type="dxa"/>
          </w:tcPr>
          <w:p w14:paraId="4C74B1E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33D9A6A3" w14:textId="11B6719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3FDA8C23" w14:textId="22582773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E3EFB26" w14:textId="70000767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104.9501</w:t>
            </w:r>
          </w:p>
        </w:tc>
        <w:tc>
          <w:tcPr>
            <w:tcW w:w="1530" w:type="dxa"/>
          </w:tcPr>
          <w:p w14:paraId="1135B1E1" w14:textId="514683F6" w:rsidR="009664A6" w:rsidRDefault="00C51C29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7BC8438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3629211A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62E7A43B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6B9457B4" w14:textId="77777777" w:rsidR="00B527E1" w:rsidRPr="00B527E1" w:rsidRDefault="002D4ED7" w:rsidP="00B527E1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B527E1" w14:paraId="30E55214" w14:textId="77777777" w:rsidTr="007525C1">
        <w:trPr>
          <w:trHeight w:val="323"/>
        </w:trPr>
        <w:tc>
          <w:tcPr>
            <w:tcW w:w="1993" w:type="dxa"/>
          </w:tcPr>
          <w:p w14:paraId="34F5804A" w14:textId="77777777" w:rsidR="00B527E1" w:rsidRPr="003B2DF7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49475FF0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523857D9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568EFB9E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4657C9CB" w14:textId="77777777" w:rsidR="00B527E1" w:rsidRPr="003B2DF7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B527E1" w14:paraId="1ADA4058" w14:textId="77777777" w:rsidTr="007525C1">
        <w:trPr>
          <w:trHeight w:val="581"/>
        </w:trPr>
        <w:tc>
          <w:tcPr>
            <w:tcW w:w="1993" w:type="dxa"/>
          </w:tcPr>
          <w:p w14:paraId="688AA13B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MCE1 /Motor 1 </w:t>
            </w:r>
          </w:p>
        </w:tc>
        <w:tc>
          <w:tcPr>
            <w:tcW w:w="1393" w:type="dxa"/>
          </w:tcPr>
          <w:p w14:paraId="295837B7" w14:textId="77777777" w:rsidR="00B527E1" w:rsidRDefault="00473C4C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385E34CF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111CAE10" w14:textId="7EA1DB53" w:rsidR="00B527E1" w:rsidRDefault="00C51C29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0.1872</w:t>
            </w:r>
          </w:p>
        </w:tc>
        <w:tc>
          <w:tcPr>
            <w:tcW w:w="2246" w:type="dxa"/>
          </w:tcPr>
          <w:p w14:paraId="144E4C85" w14:textId="26373C2E" w:rsidR="00B527E1" w:rsidRDefault="00C51C29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54908652" w14:textId="77777777" w:rsidTr="007525C1">
        <w:trPr>
          <w:trHeight w:val="323"/>
        </w:trPr>
        <w:tc>
          <w:tcPr>
            <w:tcW w:w="1993" w:type="dxa"/>
          </w:tcPr>
          <w:p w14:paraId="41E3220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419D008B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8A4911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3F2AAF76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639A08F9" w14:textId="449152E3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0.1838</w:t>
            </w:r>
          </w:p>
        </w:tc>
        <w:tc>
          <w:tcPr>
            <w:tcW w:w="2246" w:type="dxa"/>
          </w:tcPr>
          <w:p w14:paraId="275720C2" w14:textId="7DB2D426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5B8B7FCC" w14:textId="77777777" w:rsidTr="007525C1">
        <w:trPr>
          <w:trHeight w:val="323"/>
        </w:trPr>
        <w:tc>
          <w:tcPr>
            <w:tcW w:w="1993" w:type="dxa"/>
          </w:tcPr>
          <w:p w14:paraId="477DDB72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/Motor 3</w:t>
            </w:r>
          </w:p>
        </w:tc>
        <w:tc>
          <w:tcPr>
            <w:tcW w:w="1393" w:type="dxa"/>
          </w:tcPr>
          <w:p w14:paraId="42586E38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8A4911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558930F6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0B282650" w14:textId="729EE3AF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0.1863</w:t>
            </w:r>
          </w:p>
        </w:tc>
        <w:tc>
          <w:tcPr>
            <w:tcW w:w="2246" w:type="dxa"/>
          </w:tcPr>
          <w:p w14:paraId="1E526F7B" w14:textId="4532ADEA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1B2A535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0D788B8B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color w:val="F3533F" w:themeColor="accent6"/>
          <w:sz w:val="22"/>
          <w:szCs w:val="22"/>
        </w:rPr>
        <w:t xml:space="preserve">5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648E0A31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3829EA92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7E6F5832" w14:textId="77777777" w:rsidR="00C51C29" w:rsidRDefault="00C51C29" w:rsidP="00C51C29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0104C351" wp14:editId="3287F712">
            <wp:extent cx="5943600" cy="22694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5C5" w14:textId="1AE1BF6E" w:rsidR="00C51C29" w:rsidRDefault="00C51C29" w:rsidP="00C51C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Results for Motor One</w:t>
      </w:r>
    </w:p>
    <w:p w14:paraId="3B18A4AD" w14:textId="66C06854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3B725F2F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66DFA286" w14:textId="77777777" w:rsidTr="00C847E4">
        <w:tc>
          <w:tcPr>
            <w:tcW w:w="3266" w:type="dxa"/>
          </w:tcPr>
          <w:p w14:paraId="2DBA5BDA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1628280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B354D35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5A7028FB" w14:textId="77777777" w:rsidTr="00C847E4">
        <w:tc>
          <w:tcPr>
            <w:tcW w:w="3266" w:type="dxa"/>
          </w:tcPr>
          <w:p w14:paraId="2C6AD855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9F9ECB4" w14:textId="643222FE" w:rsid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3.0148</w:t>
            </w:r>
          </w:p>
        </w:tc>
        <w:tc>
          <w:tcPr>
            <w:tcW w:w="3222" w:type="dxa"/>
          </w:tcPr>
          <w:p w14:paraId="23FA753B" w14:textId="6DF91957" w:rsidR="00C847E4" w:rsidRPr="003B2DF7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5FFF3217" w14:textId="77777777" w:rsidTr="00C847E4">
        <w:tc>
          <w:tcPr>
            <w:tcW w:w="3266" w:type="dxa"/>
          </w:tcPr>
          <w:p w14:paraId="1BE10924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3286965" w14:textId="7BBA163A" w:rsidR="00C847E4" w:rsidRP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3222" w:type="dxa"/>
          </w:tcPr>
          <w:p w14:paraId="60600DD3" w14:textId="060838CA" w:rsid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C317F69" w14:textId="77777777" w:rsidR="00A32BF2" w:rsidRPr="006770F5" w:rsidRDefault="00A32BF2" w:rsidP="00A32BF2">
      <w:pPr>
        <w:rPr>
          <w:b/>
          <w:bCs/>
          <w:u w:val="single"/>
        </w:rPr>
      </w:pPr>
    </w:p>
    <w:p w14:paraId="71F1BDED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5B113EC9" w14:textId="77777777" w:rsidTr="00C847E4">
        <w:tc>
          <w:tcPr>
            <w:tcW w:w="2894" w:type="dxa"/>
          </w:tcPr>
          <w:p w14:paraId="621024AE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205C2385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09CB65E9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26B3F991" w14:textId="77777777" w:rsidTr="00C847E4">
        <w:tc>
          <w:tcPr>
            <w:tcW w:w="2894" w:type="dxa"/>
          </w:tcPr>
          <w:p w14:paraId="3FA28620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900630C" w14:textId="0A0F390E" w:rsid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-3.0987</w:t>
            </w:r>
          </w:p>
        </w:tc>
        <w:tc>
          <w:tcPr>
            <w:tcW w:w="3248" w:type="dxa"/>
          </w:tcPr>
          <w:p w14:paraId="7EE4B300" w14:textId="0A1AECFB" w:rsid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55A74F32" w14:textId="77777777" w:rsidTr="00C847E4">
        <w:tc>
          <w:tcPr>
            <w:tcW w:w="2894" w:type="dxa"/>
          </w:tcPr>
          <w:p w14:paraId="6179FF2C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203F3079" w14:textId="566943AE" w:rsid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194</w:t>
            </w:r>
          </w:p>
        </w:tc>
        <w:tc>
          <w:tcPr>
            <w:tcW w:w="3248" w:type="dxa"/>
          </w:tcPr>
          <w:p w14:paraId="3333649B" w14:textId="36B7B498" w:rsidR="00C847E4" w:rsidRDefault="00C51C29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96168C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2EEBA31F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20DDA0D3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716F79D8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r w:rsidR="00030262" w:rsidRPr="004F4C1E">
        <w:rPr>
          <w:b/>
          <w:bCs/>
        </w:rPr>
        <w:tab/>
      </w:r>
    </w:p>
    <w:p w14:paraId="5CA24057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F8F24BE" w14:textId="77777777" w:rsidTr="0079673B">
        <w:trPr>
          <w:trHeight w:val="628"/>
        </w:trPr>
        <w:tc>
          <w:tcPr>
            <w:tcW w:w="2336" w:type="dxa"/>
          </w:tcPr>
          <w:p w14:paraId="578B209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F6E630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8D8D38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138151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4DFF946" w14:textId="77777777" w:rsidTr="0079673B">
        <w:trPr>
          <w:trHeight w:val="333"/>
        </w:trPr>
        <w:tc>
          <w:tcPr>
            <w:tcW w:w="2336" w:type="dxa"/>
          </w:tcPr>
          <w:p w14:paraId="61818F19" w14:textId="3B13C618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425B9882" w14:textId="00A36A01" w:rsidR="00B34EBB" w:rsidRDefault="00C51C29" w:rsidP="00877863">
            <w:pPr>
              <w:pStyle w:val="BodyText"/>
              <w:spacing w:after="60"/>
              <w:ind w:left="0"/>
            </w:pPr>
            <w:r>
              <w:t>-2.5848</w:t>
            </w:r>
          </w:p>
        </w:tc>
        <w:tc>
          <w:tcPr>
            <w:tcW w:w="2336" w:type="dxa"/>
          </w:tcPr>
          <w:p w14:paraId="4EF698AE" w14:textId="18264F54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654C22C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DAFB1E2" w14:textId="77777777" w:rsidTr="0079673B">
        <w:trPr>
          <w:trHeight w:val="346"/>
        </w:trPr>
        <w:tc>
          <w:tcPr>
            <w:tcW w:w="2336" w:type="dxa"/>
          </w:tcPr>
          <w:p w14:paraId="0F6AD45D" w14:textId="663A5B71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1061B6C6" w14:textId="67D2E915" w:rsidR="00B34EBB" w:rsidRDefault="00C51C29" w:rsidP="00877863">
            <w:pPr>
              <w:pStyle w:val="BodyText"/>
              <w:spacing w:after="60"/>
              <w:ind w:left="0"/>
            </w:pPr>
            <w:r>
              <w:t>-13.23</w:t>
            </w:r>
          </w:p>
        </w:tc>
        <w:tc>
          <w:tcPr>
            <w:tcW w:w="2336" w:type="dxa"/>
          </w:tcPr>
          <w:p w14:paraId="0FAD8C3F" w14:textId="2144C9DC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0FE9F6D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547978D" w14:textId="77777777" w:rsidTr="0079673B">
        <w:trPr>
          <w:trHeight w:val="333"/>
        </w:trPr>
        <w:tc>
          <w:tcPr>
            <w:tcW w:w="2336" w:type="dxa"/>
          </w:tcPr>
          <w:p w14:paraId="7847F6C7" w14:textId="22EEAE89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7BD31BA9" w14:textId="39AA8720" w:rsidR="00B34EBB" w:rsidRDefault="00C51C29" w:rsidP="00877863">
            <w:pPr>
              <w:pStyle w:val="BodyText"/>
              <w:spacing w:after="60"/>
              <w:ind w:left="0"/>
            </w:pPr>
            <w:r>
              <w:t>-26.928</w:t>
            </w:r>
          </w:p>
        </w:tc>
        <w:tc>
          <w:tcPr>
            <w:tcW w:w="2336" w:type="dxa"/>
          </w:tcPr>
          <w:p w14:paraId="6CD92DD5" w14:textId="5E0EA9CB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62C045E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597907B" w14:textId="77777777" w:rsidTr="0079673B">
        <w:trPr>
          <w:trHeight w:val="346"/>
        </w:trPr>
        <w:tc>
          <w:tcPr>
            <w:tcW w:w="2336" w:type="dxa"/>
          </w:tcPr>
          <w:p w14:paraId="268DB8C4" w14:textId="2CF3250A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25F6080D" w14:textId="06E0C3E2" w:rsidR="00B34EBB" w:rsidRDefault="00C51C29" w:rsidP="00877863">
            <w:pPr>
              <w:pStyle w:val="BodyText"/>
              <w:spacing w:after="60"/>
              <w:ind w:left="0"/>
            </w:pPr>
            <w:r>
              <w:t>-50.544</w:t>
            </w:r>
          </w:p>
        </w:tc>
        <w:tc>
          <w:tcPr>
            <w:tcW w:w="2336" w:type="dxa"/>
          </w:tcPr>
          <w:p w14:paraId="6A9FB42F" w14:textId="77C76102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0BD06AA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2740C9A" w14:textId="77777777" w:rsidTr="0079673B">
        <w:trPr>
          <w:trHeight w:val="333"/>
        </w:trPr>
        <w:tc>
          <w:tcPr>
            <w:tcW w:w="2336" w:type="dxa"/>
          </w:tcPr>
          <w:p w14:paraId="328EB166" w14:textId="023F2633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2738736B" w14:textId="4BA921E2" w:rsidR="00B34EBB" w:rsidRDefault="00C51C29" w:rsidP="00877863">
            <w:pPr>
              <w:pStyle w:val="BodyText"/>
              <w:spacing w:after="60"/>
              <w:ind w:left="0"/>
            </w:pPr>
            <w:r>
              <w:t>-73.116</w:t>
            </w:r>
          </w:p>
        </w:tc>
        <w:tc>
          <w:tcPr>
            <w:tcW w:w="2336" w:type="dxa"/>
          </w:tcPr>
          <w:p w14:paraId="3BB08FC9" w14:textId="3285AD27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7F88E98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4CB3718" w14:textId="77777777" w:rsidTr="0079673B">
        <w:trPr>
          <w:trHeight w:val="333"/>
        </w:trPr>
        <w:tc>
          <w:tcPr>
            <w:tcW w:w="2336" w:type="dxa"/>
          </w:tcPr>
          <w:p w14:paraId="79145612" w14:textId="230BFEC4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4  Hz</w:t>
            </w:r>
            <w:proofErr w:type="gramEnd"/>
          </w:p>
        </w:tc>
        <w:tc>
          <w:tcPr>
            <w:tcW w:w="2337" w:type="dxa"/>
          </w:tcPr>
          <w:p w14:paraId="1C36E07C" w14:textId="1E3973A8" w:rsidR="00B34EBB" w:rsidRDefault="00C51C29" w:rsidP="00877863">
            <w:pPr>
              <w:pStyle w:val="BodyText"/>
              <w:spacing w:after="60"/>
              <w:ind w:left="0"/>
            </w:pPr>
            <w:r>
              <w:t>-93.456</w:t>
            </w:r>
          </w:p>
        </w:tc>
        <w:tc>
          <w:tcPr>
            <w:tcW w:w="2336" w:type="dxa"/>
          </w:tcPr>
          <w:p w14:paraId="004EB6EA" w14:textId="1D16AE54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66CBD58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20EFC86" w14:textId="77777777" w:rsidTr="0079673B">
        <w:trPr>
          <w:trHeight w:val="346"/>
        </w:trPr>
        <w:tc>
          <w:tcPr>
            <w:tcW w:w="2336" w:type="dxa"/>
          </w:tcPr>
          <w:p w14:paraId="730D6B88" w14:textId="1D4EAFFF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64E33C1C" w14:textId="6EC29397" w:rsidR="00B34EBB" w:rsidRDefault="00C51C29" w:rsidP="00877863">
            <w:pPr>
              <w:pStyle w:val="BodyText"/>
              <w:spacing w:after="60"/>
              <w:ind w:left="0"/>
            </w:pPr>
            <w:r>
              <w:t>-114.48</w:t>
            </w:r>
          </w:p>
        </w:tc>
        <w:tc>
          <w:tcPr>
            <w:tcW w:w="2336" w:type="dxa"/>
          </w:tcPr>
          <w:p w14:paraId="7C85FA2D" w14:textId="39A4EC69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3ADB81C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3FA67DC" w14:textId="77777777" w:rsidR="00A32BF2" w:rsidRDefault="00A32BF2" w:rsidP="00A32BF2">
      <w:pPr>
        <w:pStyle w:val="BodyText"/>
        <w:spacing w:after="60"/>
        <w:ind w:left="0"/>
      </w:pPr>
    </w:p>
    <w:p w14:paraId="186F5231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01B0F187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693212B2" w14:textId="77777777" w:rsidR="00C51C29" w:rsidRDefault="00C51C29" w:rsidP="00C51C29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589C54DA" wp14:editId="2F2B8E88">
            <wp:extent cx="5943600" cy="226949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DFE" w14:textId="2CC5776C" w:rsidR="00C51C29" w:rsidRDefault="00C51C29" w:rsidP="00C51C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 Results for Motor Two</w:t>
      </w:r>
    </w:p>
    <w:p w14:paraId="7C2E85B5" w14:textId="745E8570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1FCC5D68" w14:textId="77777777" w:rsidR="00A062BE" w:rsidRDefault="00A062BE" w:rsidP="00A32BF2">
      <w:pPr>
        <w:pStyle w:val="BodyText"/>
        <w:spacing w:after="60"/>
        <w:ind w:left="0"/>
      </w:pPr>
    </w:p>
    <w:p w14:paraId="7E281181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155B5AE5" w14:textId="77777777" w:rsidTr="00303B98">
        <w:tc>
          <w:tcPr>
            <w:tcW w:w="3266" w:type="dxa"/>
          </w:tcPr>
          <w:p w14:paraId="623480F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134379C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EA404D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77F9D5D2" w14:textId="77777777" w:rsidTr="00303B98">
        <w:tc>
          <w:tcPr>
            <w:tcW w:w="3266" w:type="dxa"/>
          </w:tcPr>
          <w:p w14:paraId="6CBAB70A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520CEF25" w14:textId="331EA397" w:rsidR="003C50A3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3.2447</w:t>
            </w:r>
          </w:p>
        </w:tc>
        <w:tc>
          <w:tcPr>
            <w:tcW w:w="3222" w:type="dxa"/>
          </w:tcPr>
          <w:p w14:paraId="553F49AA" w14:textId="7FB06C84" w:rsidR="003C50A3" w:rsidRPr="003B2DF7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4A1AFBD8" w14:textId="77777777" w:rsidTr="00303B98">
        <w:tc>
          <w:tcPr>
            <w:tcW w:w="3266" w:type="dxa"/>
          </w:tcPr>
          <w:p w14:paraId="468CDC0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4E24420" w14:textId="6291978F" w:rsidR="003C50A3" w:rsidRPr="00C847E4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3222" w:type="dxa"/>
          </w:tcPr>
          <w:p w14:paraId="175C46F6" w14:textId="1444FF7A" w:rsidR="003C50A3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083C7B51" w14:textId="77777777" w:rsidR="003C50A3" w:rsidRPr="006770F5" w:rsidRDefault="003C50A3" w:rsidP="003C50A3">
      <w:pPr>
        <w:rPr>
          <w:b/>
          <w:bCs/>
          <w:u w:val="single"/>
        </w:rPr>
      </w:pPr>
    </w:p>
    <w:p w14:paraId="135390D8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227F6550" w14:textId="77777777" w:rsidTr="00303B98">
        <w:tc>
          <w:tcPr>
            <w:tcW w:w="2894" w:type="dxa"/>
          </w:tcPr>
          <w:p w14:paraId="07E86DB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AC59E47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0A560EB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07189FED" w14:textId="77777777" w:rsidTr="00303B98">
        <w:tc>
          <w:tcPr>
            <w:tcW w:w="2894" w:type="dxa"/>
          </w:tcPr>
          <w:p w14:paraId="0C5E77F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1F2C3623" w14:textId="1C048204" w:rsidR="003C50A3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-3.2977</w:t>
            </w:r>
          </w:p>
        </w:tc>
        <w:tc>
          <w:tcPr>
            <w:tcW w:w="3248" w:type="dxa"/>
          </w:tcPr>
          <w:p w14:paraId="7E25B188" w14:textId="26251577" w:rsidR="003C50A3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0B630BF1" w14:textId="77777777" w:rsidTr="00303B98">
        <w:tc>
          <w:tcPr>
            <w:tcW w:w="2894" w:type="dxa"/>
          </w:tcPr>
          <w:p w14:paraId="56BC01C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059C9EAA" w14:textId="6A8C389E" w:rsidR="003C50A3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190</w:t>
            </w:r>
          </w:p>
        </w:tc>
        <w:tc>
          <w:tcPr>
            <w:tcW w:w="3248" w:type="dxa"/>
          </w:tcPr>
          <w:p w14:paraId="647F86CB" w14:textId="10218B32" w:rsidR="003C50A3" w:rsidRDefault="00C51C29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1CDC921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7EA9FA1C" w14:textId="77777777" w:rsidR="00FC168C" w:rsidRDefault="00FC168C" w:rsidP="00A32BF2">
      <w:pPr>
        <w:pStyle w:val="BodyText"/>
        <w:spacing w:after="60"/>
        <w:ind w:left="0"/>
      </w:pPr>
    </w:p>
    <w:p w14:paraId="59ECFF94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7415B0E5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7F30431D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</w:t>
      </w:r>
      <w:r w:rsidR="004A6AEF">
        <w:rPr>
          <w:b/>
          <w:bCs/>
          <w:u w:val="single"/>
        </w:rPr>
        <w:t>Frequency Response</w:t>
      </w:r>
      <w:r>
        <w:rPr>
          <w:b/>
          <w:bCs/>
          <w:u w:val="single"/>
        </w:rPr>
        <w:t xml:space="preserve">            </w:t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4BBF710" w14:textId="77777777" w:rsidTr="0079673B">
        <w:trPr>
          <w:trHeight w:val="628"/>
        </w:trPr>
        <w:tc>
          <w:tcPr>
            <w:tcW w:w="2336" w:type="dxa"/>
          </w:tcPr>
          <w:p w14:paraId="798BAE8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7EB3B97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FDF52F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57E98E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84EE73C" w14:textId="77777777" w:rsidTr="0079673B">
        <w:trPr>
          <w:trHeight w:val="333"/>
        </w:trPr>
        <w:tc>
          <w:tcPr>
            <w:tcW w:w="2336" w:type="dxa"/>
          </w:tcPr>
          <w:p w14:paraId="5A01D5EF" w14:textId="3AE17CB5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137929B6" w14:textId="777A10C1" w:rsidR="00B34EBB" w:rsidRDefault="00C51C29" w:rsidP="00877863">
            <w:pPr>
              <w:pStyle w:val="BodyText"/>
              <w:spacing w:after="60"/>
              <w:ind w:left="0"/>
            </w:pPr>
            <w:r>
              <w:t>-2.2572</w:t>
            </w:r>
          </w:p>
        </w:tc>
        <w:tc>
          <w:tcPr>
            <w:tcW w:w="2336" w:type="dxa"/>
          </w:tcPr>
          <w:p w14:paraId="2A41F692" w14:textId="20E1B6A0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3F9D158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CA07F45" w14:textId="77777777" w:rsidTr="0079673B">
        <w:trPr>
          <w:trHeight w:val="346"/>
        </w:trPr>
        <w:tc>
          <w:tcPr>
            <w:tcW w:w="2336" w:type="dxa"/>
          </w:tcPr>
          <w:p w14:paraId="56099574" w14:textId="27A3A5A7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48B766DF" w14:textId="4C16CBAA" w:rsidR="00B34EBB" w:rsidRDefault="00C51C29" w:rsidP="00877863">
            <w:pPr>
              <w:pStyle w:val="BodyText"/>
              <w:spacing w:after="60"/>
              <w:ind w:left="0"/>
            </w:pPr>
            <w:r>
              <w:t>-13.824</w:t>
            </w:r>
          </w:p>
        </w:tc>
        <w:tc>
          <w:tcPr>
            <w:tcW w:w="2336" w:type="dxa"/>
          </w:tcPr>
          <w:p w14:paraId="3EF249C9" w14:textId="219003FD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7005768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7F98398" w14:textId="77777777" w:rsidTr="0079673B">
        <w:trPr>
          <w:trHeight w:val="333"/>
        </w:trPr>
        <w:tc>
          <w:tcPr>
            <w:tcW w:w="2336" w:type="dxa"/>
          </w:tcPr>
          <w:p w14:paraId="543F4153" w14:textId="6B327352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19B9DD07" w14:textId="097F090D" w:rsidR="00B34EBB" w:rsidRDefault="00C51C29" w:rsidP="00877863">
            <w:pPr>
              <w:pStyle w:val="BodyText"/>
              <w:spacing w:after="60"/>
              <w:ind w:left="0"/>
            </w:pPr>
            <w:r>
              <w:t>-26.784</w:t>
            </w:r>
          </w:p>
        </w:tc>
        <w:tc>
          <w:tcPr>
            <w:tcW w:w="2336" w:type="dxa"/>
          </w:tcPr>
          <w:p w14:paraId="0A612126" w14:textId="698AFFBA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4B416CD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EE5F70E" w14:textId="77777777" w:rsidTr="0079673B">
        <w:trPr>
          <w:trHeight w:val="346"/>
        </w:trPr>
        <w:tc>
          <w:tcPr>
            <w:tcW w:w="2336" w:type="dxa"/>
          </w:tcPr>
          <w:p w14:paraId="2A3A31FE" w14:textId="44F634F5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159C9399" w14:textId="345A8328" w:rsidR="00B34EBB" w:rsidRDefault="00C51C29" w:rsidP="00877863">
            <w:pPr>
              <w:pStyle w:val="BodyText"/>
              <w:spacing w:after="60"/>
              <w:ind w:left="0"/>
            </w:pPr>
            <w:r>
              <w:t>-51.192</w:t>
            </w:r>
          </w:p>
        </w:tc>
        <w:tc>
          <w:tcPr>
            <w:tcW w:w="2336" w:type="dxa"/>
          </w:tcPr>
          <w:p w14:paraId="32D72282" w14:textId="0F665B71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0253AB7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4B217D1" w14:textId="77777777" w:rsidTr="0079673B">
        <w:trPr>
          <w:trHeight w:val="333"/>
        </w:trPr>
        <w:tc>
          <w:tcPr>
            <w:tcW w:w="2336" w:type="dxa"/>
          </w:tcPr>
          <w:p w14:paraId="3743B379" w14:textId="6B321A8C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3B48FC34" w14:textId="7C314A84" w:rsidR="00B34EBB" w:rsidRDefault="00C51C29" w:rsidP="00877863">
            <w:pPr>
              <w:pStyle w:val="BodyText"/>
              <w:spacing w:after="60"/>
              <w:ind w:left="0"/>
            </w:pPr>
            <w:r>
              <w:t>-72.792</w:t>
            </w:r>
          </w:p>
        </w:tc>
        <w:tc>
          <w:tcPr>
            <w:tcW w:w="2336" w:type="dxa"/>
          </w:tcPr>
          <w:p w14:paraId="7A002929" w14:textId="0A04AC42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7337F4A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D55C2EF" w14:textId="77777777" w:rsidTr="0079673B">
        <w:trPr>
          <w:trHeight w:val="333"/>
        </w:trPr>
        <w:tc>
          <w:tcPr>
            <w:tcW w:w="2336" w:type="dxa"/>
          </w:tcPr>
          <w:p w14:paraId="7F4882B7" w14:textId="70AC2316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1BCBA5DC" w14:textId="16CAFE1A" w:rsidR="00B34EBB" w:rsidRDefault="00C51C29" w:rsidP="00877863">
            <w:pPr>
              <w:pStyle w:val="BodyText"/>
              <w:spacing w:after="60"/>
              <w:ind w:left="0"/>
            </w:pPr>
            <w:r>
              <w:t>-92.88</w:t>
            </w:r>
          </w:p>
        </w:tc>
        <w:tc>
          <w:tcPr>
            <w:tcW w:w="2336" w:type="dxa"/>
          </w:tcPr>
          <w:p w14:paraId="6EA6BAAB" w14:textId="0482EFB5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0D54127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D0086EC" w14:textId="77777777" w:rsidTr="0079673B">
        <w:trPr>
          <w:trHeight w:val="346"/>
        </w:trPr>
        <w:tc>
          <w:tcPr>
            <w:tcW w:w="2336" w:type="dxa"/>
          </w:tcPr>
          <w:p w14:paraId="0E244B41" w14:textId="6ADA77AD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2167BCFB" w14:textId="5A2E23A1" w:rsidR="00B34EBB" w:rsidRDefault="00C51C29" w:rsidP="00877863">
            <w:pPr>
              <w:pStyle w:val="BodyText"/>
              <w:spacing w:after="60"/>
              <w:ind w:left="0"/>
            </w:pPr>
            <w:r>
              <w:t>-108</w:t>
            </w:r>
          </w:p>
        </w:tc>
        <w:tc>
          <w:tcPr>
            <w:tcW w:w="2336" w:type="dxa"/>
          </w:tcPr>
          <w:p w14:paraId="23C99DC9" w14:textId="3719B407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08B6EF2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84505F1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7DA7F36E" w14:textId="77777777" w:rsidR="00C51C29" w:rsidRDefault="00C51C29" w:rsidP="00C51C29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0B2E999E" wp14:editId="5044EF36">
            <wp:extent cx="5943600" cy="22694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5B6" w14:textId="42A720AC" w:rsidR="00C51C29" w:rsidRDefault="00C51C29" w:rsidP="00C51C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Results for Motor Three</w:t>
      </w:r>
    </w:p>
    <w:p w14:paraId="1B01D248" w14:textId="2E8D4BF6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2FECE4EE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2E1750F5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0477EE8E" w14:textId="77777777" w:rsidTr="009677C9">
        <w:tc>
          <w:tcPr>
            <w:tcW w:w="3266" w:type="dxa"/>
          </w:tcPr>
          <w:p w14:paraId="4F89A051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DD8310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9DE693C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5CB0FB66" w14:textId="77777777" w:rsidTr="009677C9">
        <w:tc>
          <w:tcPr>
            <w:tcW w:w="3266" w:type="dxa"/>
          </w:tcPr>
          <w:p w14:paraId="08076334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E757C69" w14:textId="5D6EB22B" w:rsidR="00A42D5E" w:rsidRDefault="00C51C29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3.0623</w:t>
            </w:r>
          </w:p>
        </w:tc>
        <w:tc>
          <w:tcPr>
            <w:tcW w:w="3222" w:type="dxa"/>
          </w:tcPr>
          <w:p w14:paraId="1C329CAB" w14:textId="289EB141" w:rsidR="00A42D5E" w:rsidRPr="003B2DF7" w:rsidRDefault="00C51C29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281C6CF2" w14:textId="77777777" w:rsidTr="009677C9">
        <w:tc>
          <w:tcPr>
            <w:tcW w:w="3266" w:type="dxa"/>
          </w:tcPr>
          <w:p w14:paraId="0CA96980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A410720" w14:textId="46859A90" w:rsidR="00A42D5E" w:rsidRPr="00C847E4" w:rsidRDefault="00C51C29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193</w:t>
            </w:r>
          </w:p>
        </w:tc>
        <w:tc>
          <w:tcPr>
            <w:tcW w:w="3222" w:type="dxa"/>
          </w:tcPr>
          <w:p w14:paraId="0BBB363D" w14:textId="7CB0BE03" w:rsidR="00A42D5E" w:rsidRDefault="00C51C29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8C4EE3" w14:textId="77777777" w:rsidR="00A42D5E" w:rsidRPr="006770F5" w:rsidRDefault="00A42D5E" w:rsidP="00A42D5E">
      <w:pPr>
        <w:rPr>
          <w:b/>
          <w:bCs/>
          <w:u w:val="single"/>
        </w:rPr>
      </w:pPr>
    </w:p>
    <w:p w14:paraId="52BB4589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7279C31D" w14:textId="77777777" w:rsidTr="008B1304">
        <w:tc>
          <w:tcPr>
            <w:tcW w:w="3266" w:type="dxa"/>
          </w:tcPr>
          <w:p w14:paraId="75678843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1FE356F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F8C3FD5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2BC23C2F" w14:textId="77777777" w:rsidTr="008B1304">
        <w:tc>
          <w:tcPr>
            <w:tcW w:w="3266" w:type="dxa"/>
          </w:tcPr>
          <w:p w14:paraId="443F2FBD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7173768" w14:textId="24E07BF4" w:rsidR="00F76922" w:rsidRDefault="00C51C29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-3.128</w:t>
            </w:r>
          </w:p>
        </w:tc>
        <w:tc>
          <w:tcPr>
            <w:tcW w:w="3222" w:type="dxa"/>
          </w:tcPr>
          <w:p w14:paraId="60B57123" w14:textId="1D9F35F8" w:rsidR="00F76922" w:rsidRPr="003B2DF7" w:rsidRDefault="00C51C29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116F2B11" w14:textId="77777777" w:rsidTr="008B1304">
        <w:tc>
          <w:tcPr>
            <w:tcW w:w="3266" w:type="dxa"/>
          </w:tcPr>
          <w:p w14:paraId="558BA333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900CA58" w14:textId="5E589533" w:rsidR="00F76922" w:rsidRPr="00C847E4" w:rsidRDefault="00C51C29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190</w:t>
            </w:r>
          </w:p>
        </w:tc>
        <w:tc>
          <w:tcPr>
            <w:tcW w:w="3222" w:type="dxa"/>
          </w:tcPr>
          <w:p w14:paraId="5E5F849C" w14:textId="31761282" w:rsidR="00F76922" w:rsidRDefault="00C51C29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0D3EF35" w14:textId="77777777" w:rsidR="00A32BF2" w:rsidRDefault="00A32BF2" w:rsidP="00F76922"/>
    <w:p w14:paraId="0D8CC1C3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6BF212E7" w14:textId="77777777" w:rsidR="00A32BF2" w:rsidRDefault="00A32BF2" w:rsidP="00A32BF2">
      <w:pPr>
        <w:pStyle w:val="BodyText"/>
        <w:spacing w:after="60"/>
        <w:ind w:left="0"/>
      </w:pPr>
    </w:p>
    <w:p w14:paraId="40CC298B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73629CA0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6668C6E" w14:textId="77777777" w:rsidTr="0079673B">
        <w:trPr>
          <w:trHeight w:val="628"/>
        </w:trPr>
        <w:tc>
          <w:tcPr>
            <w:tcW w:w="2336" w:type="dxa"/>
          </w:tcPr>
          <w:p w14:paraId="291F8BE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A4603F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B13E52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54B577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4954377" w14:textId="77777777" w:rsidTr="0079673B">
        <w:trPr>
          <w:trHeight w:val="333"/>
        </w:trPr>
        <w:tc>
          <w:tcPr>
            <w:tcW w:w="2336" w:type="dxa"/>
          </w:tcPr>
          <w:p w14:paraId="47260D89" w14:textId="0A521B52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19E215BE" w14:textId="0AEEBCE8" w:rsidR="00B34EBB" w:rsidRDefault="00C51C29" w:rsidP="00877863">
            <w:pPr>
              <w:pStyle w:val="BodyText"/>
              <w:spacing w:after="60"/>
              <w:ind w:left="0"/>
            </w:pPr>
            <w:r>
              <w:t>-2.1888</w:t>
            </w:r>
          </w:p>
        </w:tc>
        <w:tc>
          <w:tcPr>
            <w:tcW w:w="2336" w:type="dxa"/>
          </w:tcPr>
          <w:p w14:paraId="1168CCC1" w14:textId="03D1D8E4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7C83BA7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6F79F0A" w14:textId="77777777" w:rsidTr="0079673B">
        <w:trPr>
          <w:trHeight w:val="346"/>
        </w:trPr>
        <w:tc>
          <w:tcPr>
            <w:tcW w:w="2336" w:type="dxa"/>
          </w:tcPr>
          <w:p w14:paraId="4D4A1D26" w14:textId="045C1F5D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2F4D0A61" w14:textId="5D2BF791" w:rsidR="00B34EBB" w:rsidRDefault="00C51C29" w:rsidP="00877863">
            <w:pPr>
              <w:pStyle w:val="BodyText"/>
              <w:spacing w:after="60"/>
              <w:ind w:left="0"/>
            </w:pPr>
            <w:r>
              <w:t>-12.816</w:t>
            </w:r>
          </w:p>
        </w:tc>
        <w:tc>
          <w:tcPr>
            <w:tcW w:w="2336" w:type="dxa"/>
          </w:tcPr>
          <w:p w14:paraId="39940155" w14:textId="7AC56C22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7E03E86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F88E534" w14:textId="77777777" w:rsidTr="0079673B">
        <w:trPr>
          <w:trHeight w:val="333"/>
        </w:trPr>
        <w:tc>
          <w:tcPr>
            <w:tcW w:w="2336" w:type="dxa"/>
          </w:tcPr>
          <w:p w14:paraId="149D4AEE" w14:textId="5B0271BF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71504F85" w14:textId="07D296A4" w:rsidR="00B34EBB" w:rsidRDefault="00C51C29" w:rsidP="00877863">
            <w:pPr>
              <w:pStyle w:val="BodyText"/>
              <w:spacing w:after="60"/>
              <w:ind w:left="0"/>
            </w:pPr>
            <w:r>
              <w:t>-26.46</w:t>
            </w:r>
          </w:p>
        </w:tc>
        <w:tc>
          <w:tcPr>
            <w:tcW w:w="2336" w:type="dxa"/>
          </w:tcPr>
          <w:p w14:paraId="310790F6" w14:textId="34E9CB6C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0A50F9B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38C9090" w14:textId="77777777" w:rsidTr="0079673B">
        <w:trPr>
          <w:trHeight w:val="346"/>
        </w:trPr>
        <w:tc>
          <w:tcPr>
            <w:tcW w:w="2336" w:type="dxa"/>
          </w:tcPr>
          <w:p w14:paraId="21CDE22B" w14:textId="60AEC392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726A6322" w14:textId="2B91A61C" w:rsidR="00B34EBB" w:rsidRDefault="00C51C29" w:rsidP="00877863">
            <w:pPr>
              <w:pStyle w:val="BodyText"/>
              <w:spacing w:after="60"/>
              <w:ind w:left="0"/>
            </w:pPr>
            <w:r>
              <w:t>-50.688</w:t>
            </w:r>
          </w:p>
        </w:tc>
        <w:tc>
          <w:tcPr>
            <w:tcW w:w="2336" w:type="dxa"/>
          </w:tcPr>
          <w:p w14:paraId="766A158C" w14:textId="0D9E537F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5EC981F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DB05D42" w14:textId="77777777" w:rsidTr="0079673B">
        <w:trPr>
          <w:trHeight w:val="333"/>
        </w:trPr>
        <w:tc>
          <w:tcPr>
            <w:tcW w:w="2336" w:type="dxa"/>
          </w:tcPr>
          <w:p w14:paraId="7292D35A" w14:textId="2CEC73BE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05C32B65" w14:textId="06211406" w:rsidR="00B34EBB" w:rsidRDefault="00C51C29" w:rsidP="00877863">
            <w:pPr>
              <w:pStyle w:val="BodyText"/>
              <w:spacing w:after="60"/>
              <w:ind w:left="0"/>
            </w:pPr>
            <w:r>
              <w:t>-72.036</w:t>
            </w:r>
          </w:p>
        </w:tc>
        <w:tc>
          <w:tcPr>
            <w:tcW w:w="2336" w:type="dxa"/>
          </w:tcPr>
          <w:p w14:paraId="2B64735F" w14:textId="3E09CF0B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47AAC76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6A442AB" w14:textId="77777777" w:rsidTr="0079673B">
        <w:trPr>
          <w:trHeight w:val="333"/>
        </w:trPr>
        <w:tc>
          <w:tcPr>
            <w:tcW w:w="2336" w:type="dxa"/>
          </w:tcPr>
          <w:p w14:paraId="71F69892" w14:textId="7CEDF519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1C4812F3" w14:textId="4FE0B857" w:rsidR="00B34EBB" w:rsidRDefault="00C51C29" w:rsidP="00877863">
            <w:pPr>
              <w:pStyle w:val="BodyText"/>
              <w:spacing w:after="60"/>
              <w:ind w:left="0"/>
            </w:pPr>
            <w:r>
              <w:t>-92.736</w:t>
            </w:r>
          </w:p>
        </w:tc>
        <w:tc>
          <w:tcPr>
            <w:tcW w:w="2336" w:type="dxa"/>
          </w:tcPr>
          <w:p w14:paraId="140BBC23" w14:textId="7B0CCFF9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213D459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1D13A66" w14:textId="77777777" w:rsidTr="0079673B">
        <w:trPr>
          <w:trHeight w:val="346"/>
        </w:trPr>
        <w:tc>
          <w:tcPr>
            <w:tcW w:w="2336" w:type="dxa"/>
          </w:tcPr>
          <w:p w14:paraId="269E8186" w14:textId="74A2396C" w:rsidR="00B34EBB" w:rsidRDefault="00C51C29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29DBBEA2" w14:textId="0E81CC63" w:rsidR="00B34EBB" w:rsidRDefault="00C51C29" w:rsidP="00877863">
            <w:pPr>
              <w:pStyle w:val="BodyText"/>
              <w:spacing w:after="60"/>
              <w:ind w:left="0"/>
            </w:pPr>
            <w:r>
              <w:t>-110.52</w:t>
            </w:r>
          </w:p>
        </w:tc>
        <w:tc>
          <w:tcPr>
            <w:tcW w:w="2336" w:type="dxa"/>
          </w:tcPr>
          <w:p w14:paraId="6E2D153B" w14:textId="248AB806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5294641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2BA25AE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6A44811D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611A2DF1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446172C8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3B714FB5" w14:textId="77777777" w:rsidR="00C51C29" w:rsidRDefault="004F4C1E" w:rsidP="00C51C29">
      <w:pPr>
        <w:pStyle w:val="BodyText"/>
        <w:keepNext/>
        <w:spacing w:after="60"/>
        <w:ind w:left="0"/>
      </w:pPr>
      <w:r>
        <w:rPr>
          <w:sz w:val="22"/>
          <w:szCs w:val="22"/>
        </w:rPr>
        <w:t xml:space="preserve">    </w:t>
      </w:r>
      <w:r w:rsidR="00C51C29">
        <w:rPr>
          <w:noProof/>
          <w:sz w:val="22"/>
          <w:szCs w:val="22"/>
        </w:rPr>
        <w:drawing>
          <wp:inline distT="0" distB="0" distL="0" distR="0" wp14:anchorId="3833712B" wp14:editId="22E476CA">
            <wp:extent cx="5943600" cy="226949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C0A" w14:textId="1249B267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One Loaded</w:t>
      </w:r>
    </w:p>
    <w:p w14:paraId="697D42A3" w14:textId="69AA0AE8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0720A0">
        <w:rPr>
          <w:sz w:val="22"/>
          <w:szCs w:val="22"/>
        </w:rPr>
        <w:t>Step response Test</w:t>
      </w:r>
      <w:r>
        <w:rPr>
          <w:sz w:val="22"/>
          <w:szCs w:val="22"/>
        </w:rPr>
        <w:t xml:space="preserve">                              </w:t>
      </w:r>
    </w:p>
    <w:p w14:paraId="05725B35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3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0CCDA8E9" w14:textId="77777777" w:rsidTr="006333EB">
        <w:tc>
          <w:tcPr>
            <w:tcW w:w="3208" w:type="dxa"/>
          </w:tcPr>
          <w:p w14:paraId="0F21BAA0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C0152B6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</w:t>
            </w:r>
            <w:r w:rsidR="00AD5C95">
              <w:rPr>
                <w:szCs w:val="20"/>
              </w:rPr>
              <w:t>Value</w:t>
            </w:r>
          </w:p>
        </w:tc>
        <w:tc>
          <w:tcPr>
            <w:tcW w:w="2894" w:type="dxa"/>
          </w:tcPr>
          <w:p w14:paraId="79CEC7A3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484CC5AC" w14:textId="77777777" w:rsidTr="006333EB">
        <w:tc>
          <w:tcPr>
            <w:tcW w:w="3208" w:type="dxa"/>
          </w:tcPr>
          <w:p w14:paraId="48D5AD50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866B885" w14:textId="427AFEBB" w:rsidR="006333EB" w:rsidRPr="003B2DF7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3.2058</w:t>
            </w:r>
          </w:p>
        </w:tc>
        <w:tc>
          <w:tcPr>
            <w:tcW w:w="2894" w:type="dxa"/>
          </w:tcPr>
          <w:p w14:paraId="27C193B8" w14:textId="1AA0EB74" w:rsidR="006333EB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2D148787" w14:textId="77777777" w:rsidTr="006333EB">
        <w:tc>
          <w:tcPr>
            <w:tcW w:w="3208" w:type="dxa"/>
          </w:tcPr>
          <w:p w14:paraId="44482A6E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F909AB9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98C801B" w14:textId="323A866E" w:rsidR="006333EB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2894" w:type="dxa"/>
          </w:tcPr>
          <w:p w14:paraId="6E1B3790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52F9284" w14:textId="309F002A" w:rsidR="00362DC1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7A01B04" w14:textId="77777777" w:rsidR="00362DC1" w:rsidRDefault="00362DC1" w:rsidP="00033D62"/>
    <w:p w14:paraId="24391B2E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2FA87450" w14:textId="77777777" w:rsidTr="00362DC1">
        <w:tc>
          <w:tcPr>
            <w:tcW w:w="3208" w:type="dxa"/>
          </w:tcPr>
          <w:p w14:paraId="3DD48C6D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E1C0DD6" w14:textId="77777777" w:rsidR="00362DC1" w:rsidRDefault="00AD5C9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354B9539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79A60B11" w14:textId="77777777" w:rsidTr="00362DC1">
        <w:tc>
          <w:tcPr>
            <w:tcW w:w="3208" w:type="dxa"/>
          </w:tcPr>
          <w:p w14:paraId="6C82FB46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7EEA0F1" w14:textId="144C5F10" w:rsidR="00362DC1" w:rsidRPr="003B2DF7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-2.9882</w:t>
            </w:r>
          </w:p>
        </w:tc>
        <w:tc>
          <w:tcPr>
            <w:tcW w:w="2894" w:type="dxa"/>
          </w:tcPr>
          <w:p w14:paraId="18A128C7" w14:textId="51BF86BD" w:rsidR="00362DC1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1597020D" w14:textId="77777777" w:rsidTr="00362DC1">
        <w:tc>
          <w:tcPr>
            <w:tcW w:w="3208" w:type="dxa"/>
          </w:tcPr>
          <w:p w14:paraId="720394E4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E73E9A4" w14:textId="4A7D6F28" w:rsidR="00362DC1" w:rsidRDefault="00C51C29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189</w:t>
            </w:r>
          </w:p>
        </w:tc>
        <w:tc>
          <w:tcPr>
            <w:tcW w:w="2894" w:type="dxa"/>
          </w:tcPr>
          <w:p w14:paraId="0FD6E0F8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18139E6" w14:textId="4588C351" w:rsidR="00362DC1" w:rsidRDefault="00C51C29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3"/>
    </w:tbl>
    <w:p w14:paraId="5D3669DD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0B882585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688A3AB0" w14:textId="77777777" w:rsidTr="009677C9">
        <w:tc>
          <w:tcPr>
            <w:tcW w:w="3208" w:type="dxa"/>
          </w:tcPr>
          <w:p w14:paraId="011417D1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AE25EC0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5959E3EF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2CBE2DBC" w14:textId="77777777" w:rsidTr="009677C9">
        <w:tc>
          <w:tcPr>
            <w:tcW w:w="3208" w:type="dxa"/>
          </w:tcPr>
          <w:p w14:paraId="19FA5D3D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4D7A4D5" w14:textId="4DC9FA85" w:rsidR="0093190E" w:rsidRPr="003B2DF7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2.8646</w:t>
            </w:r>
          </w:p>
        </w:tc>
        <w:tc>
          <w:tcPr>
            <w:tcW w:w="2894" w:type="dxa"/>
          </w:tcPr>
          <w:p w14:paraId="4FDB57A5" w14:textId="27050A7D" w:rsidR="009319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032D979E" w14:textId="77777777" w:rsidTr="009677C9">
        <w:tc>
          <w:tcPr>
            <w:tcW w:w="3208" w:type="dxa"/>
          </w:tcPr>
          <w:p w14:paraId="16ED4224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70F257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B1C02AC" w14:textId="53E7E614" w:rsidR="009319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187</w:t>
            </w:r>
          </w:p>
        </w:tc>
        <w:tc>
          <w:tcPr>
            <w:tcW w:w="2894" w:type="dxa"/>
          </w:tcPr>
          <w:p w14:paraId="4C9F30D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207B79" w14:textId="340374C2" w:rsidR="009319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71E46E4" w14:textId="77777777" w:rsidR="0093190E" w:rsidRDefault="0093190E" w:rsidP="0093190E"/>
    <w:p w14:paraId="2F925F0A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F2DC00C" w14:textId="77777777" w:rsidTr="009677C9">
        <w:tc>
          <w:tcPr>
            <w:tcW w:w="3208" w:type="dxa"/>
          </w:tcPr>
          <w:p w14:paraId="1D54D4AC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A6F911A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051E870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5207FAF0" w14:textId="77777777" w:rsidTr="009677C9">
        <w:tc>
          <w:tcPr>
            <w:tcW w:w="3208" w:type="dxa"/>
          </w:tcPr>
          <w:p w14:paraId="192D7D47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12BDC72" w14:textId="0471E84B" w:rsidR="0093190E" w:rsidRPr="003B2DF7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4" w:type="dxa"/>
          </w:tcPr>
          <w:p w14:paraId="0AB4B81E" w14:textId="64E98022" w:rsidR="009319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192D3432" w14:textId="77777777" w:rsidTr="009677C9">
        <w:tc>
          <w:tcPr>
            <w:tcW w:w="3208" w:type="dxa"/>
          </w:tcPr>
          <w:p w14:paraId="1732BCB1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07D98E3" w14:textId="4700C662" w:rsidR="009319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4177</w:t>
            </w:r>
          </w:p>
        </w:tc>
        <w:tc>
          <w:tcPr>
            <w:tcW w:w="2894" w:type="dxa"/>
          </w:tcPr>
          <w:p w14:paraId="3D5EF3FD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C2FB3C" w14:textId="0642D0B6" w:rsidR="009319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6381E54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61F0773F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611B9A1B" w14:textId="77777777" w:rsidR="00D10C0B" w:rsidRDefault="00D10C0B" w:rsidP="00D10C0B">
      <w:pPr>
        <w:pStyle w:val="BodyText"/>
        <w:spacing w:after="60"/>
        <w:ind w:left="0"/>
      </w:pPr>
    </w:p>
    <w:p w14:paraId="7AF3DF10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4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78C1602C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10B6E65" w14:textId="77777777" w:rsidTr="0079673B">
        <w:trPr>
          <w:trHeight w:val="628"/>
        </w:trPr>
        <w:tc>
          <w:tcPr>
            <w:tcW w:w="2336" w:type="dxa"/>
          </w:tcPr>
          <w:p w14:paraId="2D935F7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9C205D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367BA8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6D6B1B8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727C316" w14:textId="77777777" w:rsidTr="0079673B">
        <w:trPr>
          <w:trHeight w:val="333"/>
        </w:trPr>
        <w:tc>
          <w:tcPr>
            <w:tcW w:w="2336" w:type="dxa"/>
          </w:tcPr>
          <w:p w14:paraId="6E96F1A1" w14:textId="09B4FBBA" w:rsidR="00B34EBB" w:rsidRDefault="00C51C29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2FC09EA2" w14:textId="7F29CC02" w:rsidR="00B34EBB" w:rsidRDefault="00C51C29" w:rsidP="00877863">
            <w:pPr>
              <w:pStyle w:val="BodyText"/>
              <w:spacing w:after="60"/>
              <w:ind w:left="0"/>
            </w:pPr>
            <w:r>
              <w:t>-7.2</w:t>
            </w:r>
          </w:p>
        </w:tc>
        <w:tc>
          <w:tcPr>
            <w:tcW w:w="2336" w:type="dxa"/>
          </w:tcPr>
          <w:p w14:paraId="0B926B1F" w14:textId="018466D6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0B2435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7D4539" w14:textId="77777777" w:rsidTr="0079673B">
        <w:trPr>
          <w:trHeight w:val="346"/>
        </w:trPr>
        <w:tc>
          <w:tcPr>
            <w:tcW w:w="2336" w:type="dxa"/>
          </w:tcPr>
          <w:p w14:paraId="1B73DA71" w14:textId="2823F0AD" w:rsidR="00B34EBB" w:rsidRDefault="00C51C29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68FE469" w14:textId="05D4E7EE" w:rsidR="00B34EBB" w:rsidRDefault="00C51C29" w:rsidP="00877863">
            <w:pPr>
              <w:pStyle w:val="BodyText"/>
              <w:spacing w:after="60"/>
              <w:ind w:left="0"/>
            </w:pPr>
            <w:r>
              <w:t>-840.276</w:t>
            </w:r>
          </w:p>
        </w:tc>
        <w:tc>
          <w:tcPr>
            <w:tcW w:w="2336" w:type="dxa"/>
          </w:tcPr>
          <w:p w14:paraId="193A754D" w14:textId="53D24916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72B2C6B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2AEB01B" w14:textId="77777777" w:rsidTr="0079673B">
        <w:trPr>
          <w:trHeight w:val="333"/>
        </w:trPr>
        <w:tc>
          <w:tcPr>
            <w:tcW w:w="2336" w:type="dxa"/>
          </w:tcPr>
          <w:p w14:paraId="13D57C25" w14:textId="5D65D517" w:rsidR="00B34EBB" w:rsidRDefault="00C51C29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0084228" w14:textId="26ACC8B2" w:rsidR="00B34EBB" w:rsidRDefault="00C51C29" w:rsidP="00877863">
            <w:pPr>
              <w:pStyle w:val="BodyText"/>
              <w:spacing w:after="60"/>
              <w:ind w:left="0"/>
            </w:pPr>
            <w:r>
              <w:t>-393.768</w:t>
            </w:r>
          </w:p>
        </w:tc>
        <w:tc>
          <w:tcPr>
            <w:tcW w:w="2336" w:type="dxa"/>
          </w:tcPr>
          <w:p w14:paraId="57DE9A2C" w14:textId="4D9C195F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11CD792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969B4D8" w14:textId="77777777" w:rsidTr="0079673B">
        <w:trPr>
          <w:trHeight w:val="346"/>
        </w:trPr>
        <w:tc>
          <w:tcPr>
            <w:tcW w:w="2336" w:type="dxa"/>
          </w:tcPr>
          <w:p w14:paraId="52A6BFD8" w14:textId="5178A7FE" w:rsidR="00B34EBB" w:rsidRDefault="00C51C29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621A989C" w14:textId="1CD19304" w:rsidR="00B34EBB" w:rsidRDefault="00C51C29" w:rsidP="00877863">
            <w:pPr>
              <w:pStyle w:val="BodyText"/>
              <w:spacing w:after="60"/>
              <w:ind w:left="0"/>
            </w:pPr>
            <w:r>
              <w:t>-465.84</w:t>
            </w:r>
          </w:p>
        </w:tc>
        <w:tc>
          <w:tcPr>
            <w:tcW w:w="2336" w:type="dxa"/>
          </w:tcPr>
          <w:p w14:paraId="315D7C07" w14:textId="2F01CED4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6A6BECD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2C49C2C" w14:textId="77777777" w:rsidTr="0079673B">
        <w:trPr>
          <w:trHeight w:val="333"/>
        </w:trPr>
        <w:tc>
          <w:tcPr>
            <w:tcW w:w="2336" w:type="dxa"/>
          </w:tcPr>
          <w:p w14:paraId="774B99E8" w14:textId="0952077E" w:rsidR="00B34EBB" w:rsidRDefault="00C51C29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2A5C5883" w14:textId="2AF6280B" w:rsidR="00B34EBB" w:rsidRDefault="00C51C29" w:rsidP="00877863">
            <w:pPr>
              <w:pStyle w:val="BodyText"/>
              <w:spacing w:after="60"/>
              <w:ind w:left="0"/>
            </w:pPr>
            <w:r>
              <w:t>-457.488</w:t>
            </w:r>
          </w:p>
        </w:tc>
        <w:tc>
          <w:tcPr>
            <w:tcW w:w="2336" w:type="dxa"/>
          </w:tcPr>
          <w:p w14:paraId="33BC5D8D" w14:textId="406AFB79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5C5DBA6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72359F4" w14:textId="77777777" w:rsidTr="0079673B">
        <w:trPr>
          <w:trHeight w:val="333"/>
        </w:trPr>
        <w:tc>
          <w:tcPr>
            <w:tcW w:w="2336" w:type="dxa"/>
          </w:tcPr>
          <w:p w14:paraId="1BA7F18B" w14:textId="61EE71F0" w:rsidR="00B34EBB" w:rsidRDefault="00C51C29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4EA25C2" w14:textId="1395E154" w:rsidR="00B34EBB" w:rsidRDefault="00C51C29" w:rsidP="00877863">
            <w:pPr>
              <w:pStyle w:val="BodyText"/>
              <w:spacing w:after="60"/>
              <w:ind w:left="0"/>
            </w:pPr>
            <w:r>
              <w:t>-502.848</w:t>
            </w:r>
          </w:p>
        </w:tc>
        <w:tc>
          <w:tcPr>
            <w:tcW w:w="2336" w:type="dxa"/>
          </w:tcPr>
          <w:p w14:paraId="75B74928" w14:textId="77F1FE85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137E80E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23462B8" w14:textId="77777777" w:rsidTr="0079673B">
        <w:trPr>
          <w:trHeight w:val="346"/>
        </w:trPr>
        <w:tc>
          <w:tcPr>
            <w:tcW w:w="2336" w:type="dxa"/>
          </w:tcPr>
          <w:p w14:paraId="223EEF83" w14:textId="3272D2BC" w:rsidR="00B34EBB" w:rsidRDefault="00C51C29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3773075" w14:textId="7A0B4784" w:rsidR="00B34EBB" w:rsidRDefault="00C51C29" w:rsidP="00877863">
            <w:pPr>
              <w:pStyle w:val="BodyText"/>
              <w:spacing w:after="60"/>
              <w:ind w:left="0"/>
            </w:pPr>
            <w:r>
              <w:t>-561.42</w:t>
            </w:r>
          </w:p>
        </w:tc>
        <w:tc>
          <w:tcPr>
            <w:tcW w:w="2336" w:type="dxa"/>
          </w:tcPr>
          <w:p w14:paraId="6E8AD75C" w14:textId="1DC38F43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5F74E2F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EBBF4C6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BAA3828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  <w:color w:val="000000" w:themeColor="text1"/>
        </w:rPr>
        <w:t xml:space="preserve">                              </w:t>
      </w:r>
      <w:r w:rsidR="00B34EBB" w:rsidRPr="004F4C1E">
        <w:rPr>
          <w:b/>
          <w:bCs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46FE450" w14:textId="77777777" w:rsidTr="0079673B">
        <w:trPr>
          <w:trHeight w:val="628"/>
        </w:trPr>
        <w:tc>
          <w:tcPr>
            <w:tcW w:w="2336" w:type="dxa"/>
          </w:tcPr>
          <w:p w14:paraId="6C39236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6710348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3BD1B7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8D3124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C9ED9BE" w14:textId="77777777" w:rsidTr="0079673B">
        <w:trPr>
          <w:trHeight w:val="333"/>
        </w:trPr>
        <w:tc>
          <w:tcPr>
            <w:tcW w:w="2336" w:type="dxa"/>
          </w:tcPr>
          <w:p w14:paraId="23969A58" w14:textId="4494FCD6" w:rsidR="00B34EBB" w:rsidRDefault="00C51C29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63ABEE2B" w14:textId="22B47AE1" w:rsidR="00B34EBB" w:rsidRDefault="00C51C29" w:rsidP="00877863">
            <w:pPr>
              <w:pStyle w:val="BodyText"/>
              <w:spacing w:after="60"/>
              <w:ind w:left="0"/>
            </w:pPr>
            <w:r>
              <w:t>-7.2</w:t>
            </w:r>
          </w:p>
        </w:tc>
        <w:tc>
          <w:tcPr>
            <w:tcW w:w="2336" w:type="dxa"/>
          </w:tcPr>
          <w:p w14:paraId="55DCDD68" w14:textId="00DADB1D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1526CD4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3966A68" w14:textId="77777777" w:rsidTr="0079673B">
        <w:trPr>
          <w:trHeight w:val="346"/>
        </w:trPr>
        <w:tc>
          <w:tcPr>
            <w:tcW w:w="2336" w:type="dxa"/>
          </w:tcPr>
          <w:p w14:paraId="45140E89" w14:textId="1E0CC270" w:rsidR="00B34EBB" w:rsidRDefault="00C51C29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2D7E86AC" w14:textId="6A8BF20A" w:rsidR="00B34EBB" w:rsidRDefault="00C51C29" w:rsidP="00877863">
            <w:pPr>
              <w:pStyle w:val="BodyText"/>
              <w:spacing w:after="60"/>
              <w:ind w:left="0"/>
            </w:pPr>
            <w:r>
              <w:t>-840.276</w:t>
            </w:r>
          </w:p>
        </w:tc>
        <w:tc>
          <w:tcPr>
            <w:tcW w:w="2336" w:type="dxa"/>
          </w:tcPr>
          <w:p w14:paraId="6A013359" w14:textId="15D1620C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4B1BC66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9AC0AF9" w14:textId="77777777" w:rsidTr="0079673B">
        <w:trPr>
          <w:trHeight w:val="333"/>
        </w:trPr>
        <w:tc>
          <w:tcPr>
            <w:tcW w:w="2336" w:type="dxa"/>
          </w:tcPr>
          <w:p w14:paraId="3C7CD23A" w14:textId="6A729F44" w:rsidR="00B34EBB" w:rsidRDefault="00C51C29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B99C8A0" w14:textId="4A54E7B1" w:rsidR="00B34EBB" w:rsidRDefault="00C51C29" w:rsidP="00877863">
            <w:pPr>
              <w:pStyle w:val="BodyText"/>
              <w:spacing w:after="60"/>
              <w:ind w:left="0"/>
            </w:pPr>
            <w:r>
              <w:t>-393.768</w:t>
            </w:r>
          </w:p>
        </w:tc>
        <w:tc>
          <w:tcPr>
            <w:tcW w:w="2336" w:type="dxa"/>
          </w:tcPr>
          <w:p w14:paraId="75B25586" w14:textId="36495209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5587E6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524F05" w14:textId="77777777" w:rsidTr="0079673B">
        <w:trPr>
          <w:trHeight w:val="346"/>
        </w:trPr>
        <w:tc>
          <w:tcPr>
            <w:tcW w:w="2336" w:type="dxa"/>
          </w:tcPr>
          <w:p w14:paraId="382DC747" w14:textId="77042E14" w:rsidR="00B34EBB" w:rsidRDefault="00C51C29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F42B9F2" w14:textId="7668A5F4" w:rsidR="00B34EBB" w:rsidRDefault="00C51C29" w:rsidP="00877863">
            <w:pPr>
              <w:pStyle w:val="BodyText"/>
              <w:spacing w:after="60"/>
              <w:ind w:left="0"/>
            </w:pPr>
            <w:r>
              <w:t>-465.84</w:t>
            </w:r>
          </w:p>
        </w:tc>
        <w:tc>
          <w:tcPr>
            <w:tcW w:w="2336" w:type="dxa"/>
          </w:tcPr>
          <w:p w14:paraId="4DE459DF" w14:textId="27B3890A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4C589B8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AD20222" w14:textId="77777777" w:rsidTr="0079673B">
        <w:trPr>
          <w:trHeight w:val="333"/>
        </w:trPr>
        <w:tc>
          <w:tcPr>
            <w:tcW w:w="2336" w:type="dxa"/>
          </w:tcPr>
          <w:p w14:paraId="36AE64A2" w14:textId="7B348CD7" w:rsidR="00B34EBB" w:rsidRDefault="00C51C29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B577164" w14:textId="2A0C022D" w:rsidR="00B34EBB" w:rsidRDefault="00C51C29" w:rsidP="00877863">
            <w:pPr>
              <w:pStyle w:val="BodyText"/>
              <w:spacing w:after="60"/>
              <w:ind w:left="0"/>
            </w:pPr>
            <w:r>
              <w:t>-457.488</w:t>
            </w:r>
          </w:p>
        </w:tc>
        <w:tc>
          <w:tcPr>
            <w:tcW w:w="2336" w:type="dxa"/>
          </w:tcPr>
          <w:p w14:paraId="44A601AA" w14:textId="29BC4BBF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2F9AA5A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B14E081" w14:textId="77777777" w:rsidTr="0079673B">
        <w:trPr>
          <w:trHeight w:val="333"/>
        </w:trPr>
        <w:tc>
          <w:tcPr>
            <w:tcW w:w="2336" w:type="dxa"/>
          </w:tcPr>
          <w:p w14:paraId="45A8C5F7" w14:textId="5986F1F7" w:rsidR="00B34EBB" w:rsidRDefault="00C51C29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6BF78FB" w14:textId="28FD651A" w:rsidR="00B34EBB" w:rsidRDefault="00C51C29" w:rsidP="00877863">
            <w:pPr>
              <w:pStyle w:val="BodyText"/>
              <w:spacing w:after="60"/>
              <w:ind w:left="0"/>
            </w:pPr>
            <w:r>
              <w:t>-502.848</w:t>
            </w:r>
          </w:p>
        </w:tc>
        <w:tc>
          <w:tcPr>
            <w:tcW w:w="2336" w:type="dxa"/>
          </w:tcPr>
          <w:p w14:paraId="2A9136BC" w14:textId="1C1C5E27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1FEDA6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7979E56" w14:textId="77777777" w:rsidTr="0079673B">
        <w:trPr>
          <w:trHeight w:val="346"/>
        </w:trPr>
        <w:tc>
          <w:tcPr>
            <w:tcW w:w="2336" w:type="dxa"/>
          </w:tcPr>
          <w:p w14:paraId="6AF5AC12" w14:textId="5BF581A6" w:rsidR="00B34EBB" w:rsidRDefault="00C51C29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DD72E70" w14:textId="747BA3F4" w:rsidR="00B34EBB" w:rsidRDefault="00C51C29" w:rsidP="00877863">
            <w:pPr>
              <w:pStyle w:val="BodyText"/>
              <w:spacing w:after="60"/>
              <w:ind w:left="0"/>
            </w:pPr>
            <w:r>
              <w:t>-561.42</w:t>
            </w:r>
          </w:p>
        </w:tc>
        <w:tc>
          <w:tcPr>
            <w:tcW w:w="2336" w:type="dxa"/>
          </w:tcPr>
          <w:p w14:paraId="731D8149" w14:textId="464DC200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4DF5BE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EA2264E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6DA448BD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5053CFCC" w14:textId="77777777" w:rsidR="00C51C29" w:rsidRDefault="00C51C29" w:rsidP="00C51C29">
      <w:pPr>
        <w:pStyle w:val="BodyText"/>
        <w:keepNext/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3DE0DCE5" wp14:editId="7716C345">
            <wp:extent cx="5943600" cy="226949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92D0" w14:textId="112AF938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Results for Motor Two Loaded</w:t>
      </w:r>
    </w:p>
    <w:p w14:paraId="528762A9" w14:textId="6FBA1210" w:rsidR="00120530" w:rsidRPr="004F4C1E" w:rsidRDefault="00120530" w:rsidP="00120530">
      <w:pPr>
        <w:pStyle w:val="BodyText"/>
        <w:spacing w:after="60"/>
        <w:ind w:left="0"/>
        <w:rPr>
          <w:sz w:val="22"/>
          <w:szCs w:val="22"/>
        </w:rPr>
      </w:pPr>
    </w:p>
    <w:p w14:paraId="2EE0CBBB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0932A04A" w14:textId="77777777" w:rsidTr="00716A17">
        <w:tc>
          <w:tcPr>
            <w:tcW w:w="3208" w:type="dxa"/>
          </w:tcPr>
          <w:bookmarkEnd w:id="4"/>
          <w:p w14:paraId="00F492B7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1AD186C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288ECBF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454B044D" w14:textId="77777777" w:rsidTr="00716A17">
        <w:tc>
          <w:tcPr>
            <w:tcW w:w="3208" w:type="dxa"/>
          </w:tcPr>
          <w:p w14:paraId="763BF226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4C58FA4" w14:textId="6A60D652" w:rsidR="00120530" w:rsidRPr="003B2DF7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3.3216</w:t>
            </w:r>
          </w:p>
        </w:tc>
        <w:tc>
          <w:tcPr>
            <w:tcW w:w="2894" w:type="dxa"/>
          </w:tcPr>
          <w:p w14:paraId="5A247FE3" w14:textId="1A80D396" w:rsidR="00120530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71F98F0A" w14:textId="77777777" w:rsidTr="00716A17">
        <w:tc>
          <w:tcPr>
            <w:tcW w:w="3208" w:type="dxa"/>
          </w:tcPr>
          <w:p w14:paraId="69F0D9D5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7E1B4B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8DFBA3D" w14:textId="044D0A0C" w:rsidR="00120530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2894" w:type="dxa"/>
          </w:tcPr>
          <w:p w14:paraId="09F8682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9BFE67A" w14:textId="620F8F0B" w:rsidR="00120530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DF15FBB" w14:textId="77777777" w:rsidR="00120530" w:rsidRDefault="00120530" w:rsidP="00120530"/>
    <w:p w14:paraId="7FF24E63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385C9BC3" w14:textId="77777777" w:rsidTr="00716A17">
        <w:tc>
          <w:tcPr>
            <w:tcW w:w="3208" w:type="dxa"/>
          </w:tcPr>
          <w:p w14:paraId="0DB63AC8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2F9C63A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6336620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4D1D4A66" w14:textId="77777777" w:rsidTr="00716A17">
        <w:tc>
          <w:tcPr>
            <w:tcW w:w="3208" w:type="dxa"/>
          </w:tcPr>
          <w:p w14:paraId="53D05829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AD3124E" w14:textId="1A400F92" w:rsidR="00120530" w:rsidRPr="003B2DF7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-2.9556</w:t>
            </w:r>
          </w:p>
        </w:tc>
        <w:tc>
          <w:tcPr>
            <w:tcW w:w="2894" w:type="dxa"/>
          </w:tcPr>
          <w:p w14:paraId="0E722C61" w14:textId="32D137C2" w:rsidR="00120530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66FDFDBC" w14:textId="77777777" w:rsidTr="00716A17">
        <w:tc>
          <w:tcPr>
            <w:tcW w:w="3208" w:type="dxa"/>
          </w:tcPr>
          <w:p w14:paraId="77BBF7A1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117CDC2" w14:textId="0617DC98" w:rsidR="00120530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181</w:t>
            </w:r>
          </w:p>
        </w:tc>
        <w:tc>
          <w:tcPr>
            <w:tcW w:w="2894" w:type="dxa"/>
          </w:tcPr>
          <w:p w14:paraId="093D3F1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DAAA80F" w14:textId="79638034" w:rsidR="00120530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8FBF2EC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4A30CD2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53DBD37F" w14:textId="77777777" w:rsidTr="009677C9">
        <w:tc>
          <w:tcPr>
            <w:tcW w:w="3208" w:type="dxa"/>
          </w:tcPr>
          <w:p w14:paraId="6E2F99E5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32FDC94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4E2DF34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498D43E0" w14:textId="77777777" w:rsidTr="009677C9">
        <w:tc>
          <w:tcPr>
            <w:tcW w:w="3208" w:type="dxa"/>
          </w:tcPr>
          <w:p w14:paraId="334D9903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2F3D4D1" w14:textId="7D034B82" w:rsidR="000D39EB" w:rsidRPr="003B2DF7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2.9824</w:t>
            </w:r>
          </w:p>
        </w:tc>
        <w:tc>
          <w:tcPr>
            <w:tcW w:w="2894" w:type="dxa"/>
          </w:tcPr>
          <w:p w14:paraId="1F382FC4" w14:textId="6C74EA41" w:rsidR="000D39EB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064F543B" w14:textId="77777777" w:rsidTr="009677C9">
        <w:tc>
          <w:tcPr>
            <w:tcW w:w="3208" w:type="dxa"/>
          </w:tcPr>
          <w:p w14:paraId="4B71C1C4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6234A6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2EB29B6" w14:textId="18013769" w:rsidR="000D39EB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189</w:t>
            </w:r>
          </w:p>
        </w:tc>
        <w:tc>
          <w:tcPr>
            <w:tcW w:w="2894" w:type="dxa"/>
          </w:tcPr>
          <w:p w14:paraId="42AC1D7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FF2F289" w14:textId="18723DF2" w:rsidR="000D39EB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C5F0279" w14:textId="77777777" w:rsidR="000D39EB" w:rsidRDefault="000D39EB" w:rsidP="000D39EB"/>
    <w:p w14:paraId="53EEA7C9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195E7C3F" w14:textId="77777777" w:rsidTr="009677C9">
        <w:tc>
          <w:tcPr>
            <w:tcW w:w="3208" w:type="dxa"/>
          </w:tcPr>
          <w:p w14:paraId="05A79CF8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A3D8C7F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764392AA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3C9F5D9A" w14:textId="77777777" w:rsidTr="009677C9">
        <w:tc>
          <w:tcPr>
            <w:tcW w:w="3208" w:type="dxa"/>
          </w:tcPr>
          <w:p w14:paraId="58D1335C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CAC2C48" w14:textId="77DF12DC" w:rsidR="000D39EB" w:rsidRPr="003B2DF7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-3.272</w:t>
            </w:r>
          </w:p>
        </w:tc>
        <w:tc>
          <w:tcPr>
            <w:tcW w:w="2894" w:type="dxa"/>
          </w:tcPr>
          <w:p w14:paraId="242BBA86" w14:textId="7E3C8406" w:rsidR="000D39EB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74AD9178" w14:textId="77777777" w:rsidTr="009677C9">
        <w:tc>
          <w:tcPr>
            <w:tcW w:w="3208" w:type="dxa"/>
          </w:tcPr>
          <w:p w14:paraId="48D6BC41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100E53F" w14:textId="12E9163B" w:rsidR="000D39EB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</w:tcPr>
          <w:p w14:paraId="4A67A7B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599B47B" w14:textId="769275F7" w:rsidR="000D39EB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1B2B10A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7F3E9DA0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203210E4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3BBEC7C8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21030C0A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D26A261" w14:textId="77777777" w:rsidTr="0079673B">
        <w:trPr>
          <w:trHeight w:val="628"/>
        </w:trPr>
        <w:tc>
          <w:tcPr>
            <w:tcW w:w="2336" w:type="dxa"/>
          </w:tcPr>
          <w:p w14:paraId="0CF1A0F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CB8181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D8007D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3B9776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8DC5862" w14:textId="77777777" w:rsidTr="0079673B">
        <w:trPr>
          <w:trHeight w:val="333"/>
        </w:trPr>
        <w:tc>
          <w:tcPr>
            <w:tcW w:w="2336" w:type="dxa"/>
          </w:tcPr>
          <w:p w14:paraId="6E3035A8" w14:textId="4EAD7036" w:rsidR="00B34EBB" w:rsidRDefault="00C51C29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4A8766BE" w14:textId="6EB6A80C" w:rsidR="00B34EBB" w:rsidRDefault="00C51C29" w:rsidP="00877863">
            <w:pPr>
              <w:pStyle w:val="BodyText"/>
              <w:spacing w:after="60"/>
              <w:ind w:left="0"/>
            </w:pPr>
            <w:r>
              <w:t>-2.88</w:t>
            </w:r>
          </w:p>
        </w:tc>
        <w:tc>
          <w:tcPr>
            <w:tcW w:w="2336" w:type="dxa"/>
          </w:tcPr>
          <w:p w14:paraId="477D527A" w14:textId="7059CBCB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2DD1E8C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FDBA14C" w14:textId="77777777" w:rsidTr="0079673B">
        <w:trPr>
          <w:trHeight w:val="346"/>
        </w:trPr>
        <w:tc>
          <w:tcPr>
            <w:tcW w:w="2336" w:type="dxa"/>
          </w:tcPr>
          <w:p w14:paraId="6837A0FC" w14:textId="5F921C8B" w:rsidR="00B34EBB" w:rsidRDefault="00C51C29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927C747" w14:textId="035DEE58" w:rsidR="00B34EBB" w:rsidRDefault="00C51C29" w:rsidP="00877863">
            <w:pPr>
              <w:pStyle w:val="BodyText"/>
              <w:spacing w:after="60"/>
              <w:ind w:left="0"/>
            </w:pPr>
            <w:r>
              <w:t>-11.7</w:t>
            </w:r>
          </w:p>
        </w:tc>
        <w:tc>
          <w:tcPr>
            <w:tcW w:w="2336" w:type="dxa"/>
          </w:tcPr>
          <w:p w14:paraId="4614BF91" w14:textId="458D6462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2505F02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723534" w14:textId="77777777" w:rsidTr="0079673B">
        <w:trPr>
          <w:trHeight w:val="333"/>
        </w:trPr>
        <w:tc>
          <w:tcPr>
            <w:tcW w:w="2336" w:type="dxa"/>
          </w:tcPr>
          <w:p w14:paraId="57C7CE3A" w14:textId="270F556C" w:rsidR="00B34EBB" w:rsidRDefault="00C51C29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273F7D62" w14:textId="124CC86F" w:rsidR="00B34EBB" w:rsidRDefault="00C51C29" w:rsidP="00877863">
            <w:pPr>
              <w:pStyle w:val="BodyText"/>
              <w:spacing w:after="60"/>
              <w:ind w:left="0"/>
            </w:pPr>
            <w:r>
              <w:t>-25.956</w:t>
            </w:r>
          </w:p>
        </w:tc>
        <w:tc>
          <w:tcPr>
            <w:tcW w:w="2336" w:type="dxa"/>
          </w:tcPr>
          <w:p w14:paraId="49B9EB2C" w14:textId="26B206A5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7C7FD7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51E3DEB" w14:textId="77777777" w:rsidTr="0079673B">
        <w:trPr>
          <w:trHeight w:val="346"/>
        </w:trPr>
        <w:tc>
          <w:tcPr>
            <w:tcW w:w="2336" w:type="dxa"/>
          </w:tcPr>
          <w:p w14:paraId="6B6FDC23" w14:textId="515CFAEE" w:rsidR="00B34EBB" w:rsidRDefault="00C51C29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D5D1929" w14:textId="77135087" w:rsidR="00B34EBB" w:rsidRDefault="00C51C29" w:rsidP="00877863">
            <w:pPr>
              <w:pStyle w:val="BodyText"/>
              <w:spacing w:after="60"/>
              <w:ind w:left="0"/>
            </w:pPr>
            <w:r>
              <w:t>-49.104</w:t>
            </w:r>
          </w:p>
        </w:tc>
        <w:tc>
          <w:tcPr>
            <w:tcW w:w="2336" w:type="dxa"/>
          </w:tcPr>
          <w:p w14:paraId="379B09D8" w14:textId="3B05439A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51D5760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8F3EFBC" w14:textId="77777777" w:rsidTr="0079673B">
        <w:trPr>
          <w:trHeight w:val="333"/>
        </w:trPr>
        <w:tc>
          <w:tcPr>
            <w:tcW w:w="2336" w:type="dxa"/>
          </w:tcPr>
          <w:p w14:paraId="743A2381" w14:textId="047FD35E" w:rsidR="00B34EBB" w:rsidRDefault="00C51C29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5710279" w14:textId="36DC610A" w:rsidR="00B34EBB" w:rsidRDefault="00C51C29" w:rsidP="00877863">
            <w:pPr>
              <w:pStyle w:val="BodyText"/>
              <w:spacing w:after="60"/>
              <w:ind w:left="0"/>
            </w:pPr>
            <w:r>
              <w:t>-70.2</w:t>
            </w:r>
          </w:p>
        </w:tc>
        <w:tc>
          <w:tcPr>
            <w:tcW w:w="2336" w:type="dxa"/>
          </w:tcPr>
          <w:p w14:paraId="0B78CA7B" w14:textId="3F8396B2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33FC81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388A47" w14:textId="77777777" w:rsidTr="0079673B">
        <w:trPr>
          <w:trHeight w:val="333"/>
        </w:trPr>
        <w:tc>
          <w:tcPr>
            <w:tcW w:w="2336" w:type="dxa"/>
          </w:tcPr>
          <w:p w14:paraId="41410A70" w14:textId="4657448D" w:rsidR="00B34EBB" w:rsidRDefault="00C51C29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73A505D" w14:textId="1CEDA493" w:rsidR="00B34EBB" w:rsidRDefault="00C51C29" w:rsidP="00877863">
            <w:pPr>
              <w:pStyle w:val="BodyText"/>
              <w:spacing w:after="60"/>
              <w:ind w:left="0"/>
            </w:pPr>
            <w:r>
              <w:t>-91.44</w:t>
            </w:r>
          </w:p>
        </w:tc>
        <w:tc>
          <w:tcPr>
            <w:tcW w:w="2336" w:type="dxa"/>
          </w:tcPr>
          <w:p w14:paraId="1329EC49" w14:textId="63CF5C97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4A5A60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8C69962" w14:textId="77777777" w:rsidTr="0079673B">
        <w:trPr>
          <w:trHeight w:val="346"/>
        </w:trPr>
        <w:tc>
          <w:tcPr>
            <w:tcW w:w="2336" w:type="dxa"/>
          </w:tcPr>
          <w:p w14:paraId="7C1D7E36" w14:textId="540A4A86" w:rsidR="00B34EBB" w:rsidRDefault="00C51C29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127FD535" w14:textId="29D9E31A" w:rsidR="00B34EBB" w:rsidRDefault="00C51C29" w:rsidP="00877863">
            <w:pPr>
              <w:pStyle w:val="BodyText"/>
              <w:spacing w:after="60"/>
              <w:ind w:left="0"/>
            </w:pPr>
            <w:r>
              <w:t>-111.78</w:t>
            </w:r>
          </w:p>
        </w:tc>
        <w:tc>
          <w:tcPr>
            <w:tcW w:w="2336" w:type="dxa"/>
          </w:tcPr>
          <w:p w14:paraId="4D2301D5" w14:textId="26EA2FEB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530A2F5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05F725B6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756E7A2D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FDB40AC" w14:textId="77777777" w:rsidTr="0079673B">
        <w:trPr>
          <w:trHeight w:val="628"/>
        </w:trPr>
        <w:tc>
          <w:tcPr>
            <w:tcW w:w="2336" w:type="dxa"/>
          </w:tcPr>
          <w:p w14:paraId="2A51FFF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6D67FA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DEAFA7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A984D5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2CD680D" w14:textId="77777777" w:rsidTr="0079673B">
        <w:trPr>
          <w:trHeight w:val="333"/>
        </w:trPr>
        <w:tc>
          <w:tcPr>
            <w:tcW w:w="2336" w:type="dxa"/>
          </w:tcPr>
          <w:p w14:paraId="694CBFF4" w14:textId="1DE2E87C" w:rsidR="00B34EBB" w:rsidRDefault="00C51C29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406CD9B1" w14:textId="24FDB1CB" w:rsidR="00B34EBB" w:rsidRDefault="00C51C29" w:rsidP="00877863">
            <w:pPr>
              <w:pStyle w:val="BodyText"/>
              <w:spacing w:after="60"/>
              <w:ind w:left="0"/>
            </w:pPr>
            <w:r>
              <w:t>-7.2</w:t>
            </w:r>
          </w:p>
        </w:tc>
        <w:tc>
          <w:tcPr>
            <w:tcW w:w="2336" w:type="dxa"/>
          </w:tcPr>
          <w:p w14:paraId="2AE84447" w14:textId="339A886F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2B901DA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7C117D4" w14:textId="77777777" w:rsidTr="0079673B">
        <w:trPr>
          <w:trHeight w:val="346"/>
        </w:trPr>
        <w:tc>
          <w:tcPr>
            <w:tcW w:w="2336" w:type="dxa"/>
          </w:tcPr>
          <w:p w14:paraId="2D1DAE43" w14:textId="660F5676" w:rsidR="00B34EBB" w:rsidRDefault="00C51C29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66B31DA0" w14:textId="7574D504" w:rsidR="00B34EBB" w:rsidRDefault="00C51C29" w:rsidP="00877863">
            <w:pPr>
              <w:pStyle w:val="BodyText"/>
              <w:spacing w:after="60"/>
              <w:ind w:left="0"/>
            </w:pPr>
            <w:r>
              <w:t>-33.75</w:t>
            </w:r>
          </w:p>
        </w:tc>
        <w:tc>
          <w:tcPr>
            <w:tcW w:w="2336" w:type="dxa"/>
          </w:tcPr>
          <w:p w14:paraId="00846270" w14:textId="1E1CE6BA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71C117F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C38C4D4" w14:textId="77777777" w:rsidTr="0079673B">
        <w:trPr>
          <w:trHeight w:val="333"/>
        </w:trPr>
        <w:tc>
          <w:tcPr>
            <w:tcW w:w="2336" w:type="dxa"/>
          </w:tcPr>
          <w:p w14:paraId="65BBEEC3" w14:textId="15D43BBD" w:rsidR="00B34EBB" w:rsidRDefault="00C51C29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75C3AB5E" w14:textId="0A0474D7" w:rsidR="00B34EBB" w:rsidRDefault="00C51C29" w:rsidP="00877863">
            <w:pPr>
              <w:pStyle w:val="BodyText"/>
              <w:spacing w:after="60"/>
              <w:ind w:left="0"/>
            </w:pPr>
            <w:r>
              <w:t>-36.252</w:t>
            </w:r>
          </w:p>
        </w:tc>
        <w:tc>
          <w:tcPr>
            <w:tcW w:w="2336" w:type="dxa"/>
          </w:tcPr>
          <w:p w14:paraId="6E923101" w14:textId="680311E7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796ED6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9F6E08C" w14:textId="77777777" w:rsidTr="0079673B">
        <w:trPr>
          <w:trHeight w:val="346"/>
        </w:trPr>
        <w:tc>
          <w:tcPr>
            <w:tcW w:w="2336" w:type="dxa"/>
          </w:tcPr>
          <w:p w14:paraId="18E3B470" w14:textId="266E9C79" w:rsidR="00B34EBB" w:rsidRDefault="00C51C29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28DE1BC" w14:textId="7C75A7CB" w:rsidR="00B34EBB" w:rsidRDefault="00C51C29" w:rsidP="00877863">
            <w:pPr>
              <w:pStyle w:val="BodyText"/>
              <w:spacing w:after="60"/>
              <w:ind w:left="0"/>
            </w:pPr>
            <w:r>
              <w:t>-62.496</w:t>
            </w:r>
          </w:p>
        </w:tc>
        <w:tc>
          <w:tcPr>
            <w:tcW w:w="2336" w:type="dxa"/>
          </w:tcPr>
          <w:p w14:paraId="4819DA37" w14:textId="48B30EC8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22D53FA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DB5C8C0" w14:textId="77777777" w:rsidTr="0079673B">
        <w:trPr>
          <w:trHeight w:val="333"/>
        </w:trPr>
        <w:tc>
          <w:tcPr>
            <w:tcW w:w="2336" w:type="dxa"/>
          </w:tcPr>
          <w:p w14:paraId="3F114BA0" w14:textId="0CBAA254" w:rsidR="00B34EBB" w:rsidRDefault="00C51C29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58F2121" w14:textId="6EF23406" w:rsidR="00B34EBB" w:rsidRDefault="00C51C29" w:rsidP="00877863">
            <w:pPr>
              <w:pStyle w:val="BodyText"/>
              <w:spacing w:after="60"/>
              <w:ind w:left="0"/>
            </w:pPr>
            <w:r>
              <w:t>-82.188</w:t>
            </w:r>
          </w:p>
        </w:tc>
        <w:tc>
          <w:tcPr>
            <w:tcW w:w="2336" w:type="dxa"/>
          </w:tcPr>
          <w:p w14:paraId="2EF6A6F6" w14:textId="5CC2BD45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476FF92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280814C" w14:textId="77777777" w:rsidTr="0079673B">
        <w:trPr>
          <w:trHeight w:val="333"/>
        </w:trPr>
        <w:tc>
          <w:tcPr>
            <w:tcW w:w="2336" w:type="dxa"/>
          </w:tcPr>
          <w:p w14:paraId="31E32C17" w14:textId="012B6AF5" w:rsidR="00B34EBB" w:rsidRDefault="00C51C29" w:rsidP="00877863">
            <w:pPr>
              <w:pStyle w:val="BodyText"/>
              <w:spacing w:after="60"/>
              <w:ind w:left="0"/>
            </w:pPr>
            <w:r>
              <w:lastRenderedPageBreak/>
              <w:t>4 HZ</w:t>
            </w:r>
          </w:p>
        </w:tc>
        <w:tc>
          <w:tcPr>
            <w:tcW w:w="2337" w:type="dxa"/>
          </w:tcPr>
          <w:p w14:paraId="731F4CFD" w14:textId="79B2EC07" w:rsidR="00B34EBB" w:rsidRDefault="00C51C29" w:rsidP="00877863">
            <w:pPr>
              <w:pStyle w:val="BodyText"/>
              <w:spacing w:after="60"/>
              <w:ind w:left="0"/>
            </w:pPr>
            <w:r>
              <w:t>-104.976</w:t>
            </w:r>
          </w:p>
        </w:tc>
        <w:tc>
          <w:tcPr>
            <w:tcW w:w="2336" w:type="dxa"/>
          </w:tcPr>
          <w:p w14:paraId="12D96F90" w14:textId="6015BD22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3A999F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E664F3D" w14:textId="77777777" w:rsidTr="0079673B">
        <w:trPr>
          <w:trHeight w:val="346"/>
        </w:trPr>
        <w:tc>
          <w:tcPr>
            <w:tcW w:w="2336" w:type="dxa"/>
          </w:tcPr>
          <w:p w14:paraId="06ED08EB" w14:textId="1ABDBCDF" w:rsidR="00B34EBB" w:rsidRDefault="00C51C29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E7BDDB6" w14:textId="7C038310" w:rsidR="00B34EBB" w:rsidRDefault="00C51C29" w:rsidP="00877863">
            <w:pPr>
              <w:pStyle w:val="BodyText"/>
              <w:spacing w:after="60"/>
              <w:ind w:left="0"/>
            </w:pPr>
            <w:r>
              <w:t>-126</w:t>
            </w:r>
          </w:p>
        </w:tc>
        <w:tc>
          <w:tcPr>
            <w:tcW w:w="2336" w:type="dxa"/>
          </w:tcPr>
          <w:p w14:paraId="00F56DC1" w14:textId="2DC7E4AA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6280486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5FAC8D3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12BC776F" w14:textId="77777777" w:rsidR="00C51C29" w:rsidRDefault="00C51C29" w:rsidP="00C51C29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5FB74E8F" wp14:editId="14769141">
            <wp:extent cx="5943600" cy="226949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6FA" w14:textId="713A4E2B" w:rsidR="00C51C29" w:rsidRDefault="00C51C29" w:rsidP="00C51C2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Results for Motor Three</w:t>
      </w:r>
    </w:p>
    <w:p w14:paraId="60F7359F" w14:textId="77DA74B7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06D0EEFB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724B4544" w14:textId="77777777" w:rsidTr="00716A17">
        <w:tc>
          <w:tcPr>
            <w:tcW w:w="3208" w:type="dxa"/>
          </w:tcPr>
          <w:p w14:paraId="186CBAF9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E4DA73E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2415C5A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0263AA29" w14:textId="77777777" w:rsidTr="00716A17">
        <w:tc>
          <w:tcPr>
            <w:tcW w:w="3208" w:type="dxa"/>
          </w:tcPr>
          <w:p w14:paraId="4CAD401B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D813622" w14:textId="7887F996" w:rsidR="007A0BF6" w:rsidRPr="003B2DF7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3.2359</w:t>
            </w:r>
          </w:p>
        </w:tc>
        <w:tc>
          <w:tcPr>
            <w:tcW w:w="2894" w:type="dxa"/>
          </w:tcPr>
          <w:p w14:paraId="51068686" w14:textId="023A6E55" w:rsidR="007A0BF6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19172B99" w14:textId="77777777" w:rsidTr="00716A17">
        <w:tc>
          <w:tcPr>
            <w:tcW w:w="3208" w:type="dxa"/>
          </w:tcPr>
          <w:p w14:paraId="44839473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6E2EA6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A474E1B" w14:textId="6293FACB" w:rsidR="007A0BF6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171</w:t>
            </w:r>
          </w:p>
        </w:tc>
        <w:tc>
          <w:tcPr>
            <w:tcW w:w="2894" w:type="dxa"/>
          </w:tcPr>
          <w:p w14:paraId="2C8C2FBC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910158B" w14:textId="5C766230" w:rsidR="007A0BF6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28F0459B" w14:textId="77777777" w:rsidR="007A0BF6" w:rsidRDefault="007A0BF6" w:rsidP="007A0BF6"/>
    <w:p w14:paraId="24AB078E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79939DF7" w14:textId="77777777" w:rsidTr="00716A17">
        <w:tc>
          <w:tcPr>
            <w:tcW w:w="3208" w:type="dxa"/>
          </w:tcPr>
          <w:p w14:paraId="504D878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95662E6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121CE54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402B0939" w14:textId="77777777" w:rsidTr="00716A17">
        <w:tc>
          <w:tcPr>
            <w:tcW w:w="3208" w:type="dxa"/>
          </w:tcPr>
          <w:p w14:paraId="2F200524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A720C05" w14:textId="7548EC3D" w:rsidR="007A0BF6" w:rsidRPr="003B2DF7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-2.8473</w:t>
            </w:r>
          </w:p>
        </w:tc>
        <w:tc>
          <w:tcPr>
            <w:tcW w:w="2894" w:type="dxa"/>
          </w:tcPr>
          <w:p w14:paraId="044402C6" w14:textId="3DDCB7C4" w:rsidR="007A0BF6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02526680" w14:textId="77777777" w:rsidTr="00716A17">
        <w:tc>
          <w:tcPr>
            <w:tcW w:w="3208" w:type="dxa"/>
          </w:tcPr>
          <w:p w14:paraId="4E0D9863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A9BEF25" w14:textId="77D6887B" w:rsidR="007A0BF6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190</w:t>
            </w:r>
          </w:p>
        </w:tc>
        <w:tc>
          <w:tcPr>
            <w:tcW w:w="2894" w:type="dxa"/>
          </w:tcPr>
          <w:p w14:paraId="4B324ED5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4072CE6" w14:textId="240536B7" w:rsidR="007A0BF6" w:rsidRDefault="00C51C29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E32E20A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7116738C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7701CE2" w14:textId="77777777" w:rsidTr="009677C9">
        <w:tc>
          <w:tcPr>
            <w:tcW w:w="3208" w:type="dxa"/>
          </w:tcPr>
          <w:p w14:paraId="055BB18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9B56E38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3052115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5CFB5806" w14:textId="77777777" w:rsidTr="009677C9">
        <w:tc>
          <w:tcPr>
            <w:tcW w:w="3208" w:type="dxa"/>
          </w:tcPr>
          <w:p w14:paraId="0310E19F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9AC4A3C" w14:textId="3473041F" w:rsidR="00FE000E" w:rsidRPr="003B2DF7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2.8735</w:t>
            </w:r>
          </w:p>
        </w:tc>
        <w:tc>
          <w:tcPr>
            <w:tcW w:w="2894" w:type="dxa"/>
          </w:tcPr>
          <w:p w14:paraId="21A89F7E" w14:textId="3AD5D50B" w:rsidR="00FE00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60146608" w14:textId="77777777" w:rsidTr="009677C9">
        <w:tc>
          <w:tcPr>
            <w:tcW w:w="3208" w:type="dxa"/>
          </w:tcPr>
          <w:p w14:paraId="316CC150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440D97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E3043E" w14:textId="08FE5FAF" w:rsidR="00FE00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2894" w:type="dxa"/>
          </w:tcPr>
          <w:p w14:paraId="3E2694D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928DF88" w14:textId="186C82F3" w:rsidR="00FE00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99B23E4" w14:textId="77777777" w:rsidR="00FE000E" w:rsidRDefault="00FE000E" w:rsidP="00FE000E"/>
    <w:p w14:paraId="1FBC9348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725DE6A" w14:textId="77777777" w:rsidTr="009677C9">
        <w:tc>
          <w:tcPr>
            <w:tcW w:w="3208" w:type="dxa"/>
          </w:tcPr>
          <w:p w14:paraId="206B0680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4E53211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27BEA0A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49F03DF0" w14:textId="77777777" w:rsidTr="009677C9">
        <w:tc>
          <w:tcPr>
            <w:tcW w:w="3208" w:type="dxa"/>
          </w:tcPr>
          <w:p w14:paraId="62D267BD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CE2B8B1" w14:textId="693FF9AA" w:rsidR="00FE000E" w:rsidRPr="003B2DF7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-3.3441</w:t>
            </w:r>
          </w:p>
        </w:tc>
        <w:tc>
          <w:tcPr>
            <w:tcW w:w="2894" w:type="dxa"/>
          </w:tcPr>
          <w:p w14:paraId="60D441E1" w14:textId="3F2B4B38" w:rsidR="00FE00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6B74582B" w14:textId="77777777" w:rsidTr="009677C9">
        <w:tc>
          <w:tcPr>
            <w:tcW w:w="3208" w:type="dxa"/>
          </w:tcPr>
          <w:p w14:paraId="2084FAEE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89B2EAA" w14:textId="6BC882C0" w:rsidR="00FE000E" w:rsidRDefault="00C51C29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2894" w:type="dxa"/>
          </w:tcPr>
          <w:p w14:paraId="6459FE0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696757D7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3CA1B470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229404A8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23835DF3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01B8009C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AFBFF2C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</w:t>
      </w:r>
      <w:r w:rsidR="00A61B4A">
        <w:rPr>
          <w:b/>
          <w:bCs/>
          <w:color w:val="000000" w:themeColor="text1"/>
          <w:u w:val="single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755422CD" w14:textId="77777777" w:rsidTr="0079673B">
        <w:trPr>
          <w:trHeight w:val="628"/>
        </w:trPr>
        <w:tc>
          <w:tcPr>
            <w:tcW w:w="1250" w:type="pct"/>
          </w:tcPr>
          <w:p w14:paraId="0078EBB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39F6B25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4823B3E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1CB8B71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8B3AD90" w14:textId="77777777" w:rsidTr="0079673B">
        <w:trPr>
          <w:trHeight w:val="333"/>
        </w:trPr>
        <w:tc>
          <w:tcPr>
            <w:tcW w:w="1250" w:type="pct"/>
          </w:tcPr>
          <w:p w14:paraId="37C7F694" w14:textId="415496FB" w:rsidR="00B34EBB" w:rsidRDefault="00C51C29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250" w:type="pct"/>
          </w:tcPr>
          <w:p w14:paraId="0D4B5905" w14:textId="6530E07E" w:rsidR="00B34EBB" w:rsidRDefault="00C51C29" w:rsidP="00877863">
            <w:pPr>
              <w:pStyle w:val="BodyText"/>
              <w:spacing w:after="60"/>
              <w:ind w:left="0"/>
            </w:pPr>
            <w:r>
              <w:t>-2.88</w:t>
            </w:r>
          </w:p>
        </w:tc>
        <w:tc>
          <w:tcPr>
            <w:tcW w:w="1250" w:type="pct"/>
          </w:tcPr>
          <w:p w14:paraId="1EA2D2B6" w14:textId="1F211C4A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1250" w:type="pct"/>
          </w:tcPr>
          <w:p w14:paraId="677A44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52AAD35" w14:textId="77777777" w:rsidTr="0079673B">
        <w:trPr>
          <w:trHeight w:val="346"/>
        </w:trPr>
        <w:tc>
          <w:tcPr>
            <w:tcW w:w="1250" w:type="pct"/>
          </w:tcPr>
          <w:p w14:paraId="00164941" w14:textId="43D2DD29" w:rsidR="00B34EBB" w:rsidRDefault="00C51C29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7204F137" w14:textId="0B7B3F7F" w:rsidR="00B34EBB" w:rsidRDefault="00C51C29" w:rsidP="00877863">
            <w:pPr>
              <w:pStyle w:val="BodyText"/>
              <w:spacing w:after="60"/>
              <w:ind w:left="0"/>
            </w:pPr>
            <w:r>
              <w:t>-9.234</w:t>
            </w:r>
          </w:p>
        </w:tc>
        <w:tc>
          <w:tcPr>
            <w:tcW w:w="1250" w:type="pct"/>
          </w:tcPr>
          <w:p w14:paraId="42A6CA6F" w14:textId="123F9733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1250" w:type="pct"/>
          </w:tcPr>
          <w:p w14:paraId="13B0EAC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60AF44B" w14:textId="77777777" w:rsidTr="0079673B">
        <w:trPr>
          <w:trHeight w:val="333"/>
        </w:trPr>
        <w:tc>
          <w:tcPr>
            <w:tcW w:w="1250" w:type="pct"/>
          </w:tcPr>
          <w:p w14:paraId="51437B7B" w14:textId="64CA0BF7" w:rsidR="00B34EBB" w:rsidRDefault="00C51C29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24E5047D" w14:textId="3639F898" w:rsidR="00B34EBB" w:rsidRDefault="00C51C29" w:rsidP="00877863">
            <w:pPr>
              <w:pStyle w:val="BodyText"/>
              <w:spacing w:after="60"/>
              <w:ind w:left="0"/>
            </w:pPr>
            <w:r>
              <w:t>-24.264</w:t>
            </w:r>
          </w:p>
        </w:tc>
        <w:tc>
          <w:tcPr>
            <w:tcW w:w="1250" w:type="pct"/>
          </w:tcPr>
          <w:p w14:paraId="00E9EAFB" w14:textId="6902AE57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250" w:type="pct"/>
          </w:tcPr>
          <w:p w14:paraId="28E8622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C58160A" w14:textId="77777777" w:rsidTr="0079673B">
        <w:trPr>
          <w:trHeight w:val="346"/>
        </w:trPr>
        <w:tc>
          <w:tcPr>
            <w:tcW w:w="1250" w:type="pct"/>
          </w:tcPr>
          <w:p w14:paraId="1D4AE370" w14:textId="0F73C64A" w:rsidR="00B34EBB" w:rsidRDefault="00C51C29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5D03F70F" w14:textId="678AC3E5" w:rsidR="00B34EBB" w:rsidRDefault="00C51C29" w:rsidP="00877863">
            <w:pPr>
              <w:pStyle w:val="BodyText"/>
              <w:spacing w:after="60"/>
              <w:ind w:left="0"/>
            </w:pPr>
            <w:r>
              <w:t>-47.88</w:t>
            </w:r>
          </w:p>
        </w:tc>
        <w:tc>
          <w:tcPr>
            <w:tcW w:w="1250" w:type="pct"/>
          </w:tcPr>
          <w:p w14:paraId="7C29DD34" w14:textId="518A1F2D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250" w:type="pct"/>
          </w:tcPr>
          <w:p w14:paraId="6D17FD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434C979" w14:textId="77777777" w:rsidTr="0079673B">
        <w:trPr>
          <w:trHeight w:val="333"/>
        </w:trPr>
        <w:tc>
          <w:tcPr>
            <w:tcW w:w="1250" w:type="pct"/>
          </w:tcPr>
          <w:p w14:paraId="6A52591E" w14:textId="7BA6F49F" w:rsidR="00B34EBB" w:rsidRDefault="00C51C29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7431CBC8" w14:textId="4F0364A2" w:rsidR="00B34EBB" w:rsidRDefault="00C51C29" w:rsidP="00877863">
            <w:pPr>
              <w:pStyle w:val="BodyText"/>
              <w:spacing w:after="60"/>
              <w:ind w:left="0"/>
            </w:pPr>
            <w:r>
              <w:t>-69.66</w:t>
            </w:r>
          </w:p>
        </w:tc>
        <w:tc>
          <w:tcPr>
            <w:tcW w:w="1250" w:type="pct"/>
          </w:tcPr>
          <w:p w14:paraId="3563A979" w14:textId="503871D8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1250" w:type="pct"/>
          </w:tcPr>
          <w:p w14:paraId="4B695D8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A2E355F" w14:textId="77777777" w:rsidTr="0079673B">
        <w:trPr>
          <w:trHeight w:val="333"/>
        </w:trPr>
        <w:tc>
          <w:tcPr>
            <w:tcW w:w="1250" w:type="pct"/>
          </w:tcPr>
          <w:p w14:paraId="1821F5DC" w14:textId="26EA2101" w:rsidR="00B34EBB" w:rsidRDefault="00C51C29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69E1B6A9" w14:textId="7F00E359" w:rsidR="00B34EBB" w:rsidRDefault="00C51C29" w:rsidP="00877863">
            <w:pPr>
              <w:pStyle w:val="BodyText"/>
              <w:spacing w:after="60"/>
              <w:ind w:left="0"/>
            </w:pPr>
            <w:r>
              <w:t>-93.888</w:t>
            </w:r>
          </w:p>
        </w:tc>
        <w:tc>
          <w:tcPr>
            <w:tcW w:w="1250" w:type="pct"/>
          </w:tcPr>
          <w:p w14:paraId="13296503" w14:textId="601ED22E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250" w:type="pct"/>
          </w:tcPr>
          <w:p w14:paraId="3614E1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1A0FA9E" w14:textId="77777777" w:rsidTr="0079673B">
        <w:trPr>
          <w:trHeight w:val="346"/>
        </w:trPr>
        <w:tc>
          <w:tcPr>
            <w:tcW w:w="1250" w:type="pct"/>
          </w:tcPr>
          <w:p w14:paraId="39C25986" w14:textId="47099788" w:rsidR="00B34EBB" w:rsidRDefault="00C51C29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6FF1459D" w14:textId="56071DBD" w:rsidR="00B34EBB" w:rsidRDefault="00C51C29" w:rsidP="00877863">
            <w:pPr>
              <w:pStyle w:val="BodyText"/>
              <w:spacing w:after="60"/>
              <w:ind w:left="0"/>
            </w:pPr>
            <w:r>
              <w:t>-112.5</w:t>
            </w:r>
          </w:p>
        </w:tc>
        <w:tc>
          <w:tcPr>
            <w:tcW w:w="1250" w:type="pct"/>
          </w:tcPr>
          <w:p w14:paraId="1608935F" w14:textId="6A0CB3A0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1250" w:type="pct"/>
          </w:tcPr>
          <w:p w14:paraId="620A56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7BB5364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487B14EB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DFEC327" w14:textId="77777777" w:rsidTr="0079673B">
        <w:trPr>
          <w:trHeight w:val="628"/>
        </w:trPr>
        <w:tc>
          <w:tcPr>
            <w:tcW w:w="2336" w:type="dxa"/>
          </w:tcPr>
          <w:p w14:paraId="34DE634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29431F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A4E15B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0A3FBC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51AC9D3" w14:textId="77777777" w:rsidTr="0079673B">
        <w:trPr>
          <w:trHeight w:val="333"/>
        </w:trPr>
        <w:tc>
          <w:tcPr>
            <w:tcW w:w="2336" w:type="dxa"/>
          </w:tcPr>
          <w:p w14:paraId="6191A268" w14:textId="216E371C" w:rsidR="00B34EBB" w:rsidRDefault="00C51C29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2B1057B5" w14:textId="1C44F209" w:rsidR="00B34EBB" w:rsidRDefault="00C51C29" w:rsidP="00877863">
            <w:pPr>
              <w:pStyle w:val="BodyText"/>
              <w:spacing w:after="60"/>
              <w:ind w:left="0"/>
            </w:pPr>
            <w:r>
              <w:t>-7.2</w:t>
            </w:r>
          </w:p>
        </w:tc>
        <w:tc>
          <w:tcPr>
            <w:tcW w:w="2336" w:type="dxa"/>
          </w:tcPr>
          <w:p w14:paraId="2D01921F" w14:textId="1C05F3FA" w:rsidR="00B34EBB" w:rsidRDefault="00C51C29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304F812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2334BB2" w14:textId="77777777" w:rsidTr="0079673B">
        <w:trPr>
          <w:trHeight w:val="346"/>
        </w:trPr>
        <w:tc>
          <w:tcPr>
            <w:tcW w:w="2336" w:type="dxa"/>
          </w:tcPr>
          <w:p w14:paraId="1FBD8BE1" w14:textId="2101FDE3" w:rsidR="00B34EBB" w:rsidRDefault="00C51C29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5AC03B1" w14:textId="6475ADD4" w:rsidR="00B34EBB" w:rsidRDefault="00C51C29" w:rsidP="00877863">
            <w:pPr>
              <w:pStyle w:val="BodyText"/>
              <w:spacing w:after="60"/>
              <w:ind w:left="0"/>
            </w:pPr>
            <w:r>
              <w:t>-33.84</w:t>
            </w:r>
          </w:p>
        </w:tc>
        <w:tc>
          <w:tcPr>
            <w:tcW w:w="2336" w:type="dxa"/>
          </w:tcPr>
          <w:p w14:paraId="731665AE" w14:textId="119A78FB" w:rsidR="00B34EBB" w:rsidRDefault="00C51C29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3D47AFE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7550A6E" w14:textId="77777777" w:rsidTr="0079673B">
        <w:trPr>
          <w:trHeight w:val="333"/>
        </w:trPr>
        <w:tc>
          <w:tcPr>
            <w:tcW w:w="2336" w:type="dxa"/>
          </w:tcPr>
          <w:p w14:paraId="04EB8FEF" w14:textId="5C1E8B2E" w:rsidR="00B34EBB" w:rsidRDefault="00C51C29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BFD7401" w14:textId="1ACE5DEC" w:rsidR="00B34EBB" w:rsidRDefault="00C51C29" w:rsidP="00877863">
            <w:pPr>
              <w:pStyle w:val="BodyText"/>
              <w:spacing w:after="60"/>
              <w:ind w:left="0"/>
            </w:pPr>
            <w:r>
              <w:t>-36</w:t>
            </w:r>
          </w:p>
        </w:tc>
        <w:tc>
          <w:tcPr>
            <w:tcW w:w="2336" w:type="dxa"/>
          </w:tcPr>
          <w:p w14:paraId="25583355" w14:textId="79F5E406" w:rsidR="00B34EBB" w:rsidRDefault="00C51C29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43B5FA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E2BE677" w14:textId="77777777" w:rsidTr="0079673B">
        <w:trPr>
          <w:trHeight w:val="346"/>
        </w:trPr>
        <w:tc>
          <w:tcPr>
            <w:tcW w:w="2336" w:type="dxa"/>
          </w:tcPr>
          <w:p w14:paraId="547DE7D7" w14:textId="6448EF06" w:rsidR="00B34EBB" w:rsidRDefault="00C51C29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D3400B0" w14:textId="5D069916" w:rsidR="00B34EBB" w:rsidRDefault="00C51C29" w:rsidP="00877863">
            <w:pPr>
              <w:pStyle w:val="BodyText"/>
              <w:spacing w:after="60"/>
              <w:ind w:left="0"/>
            </w:pPr>
            <w:r>
              <w:t>-62.136</w:t>
            </w:r>
          </w:p>
        </w:tc>
        <w:tc>
          <w:tcPr>
            <w:tcW w:w="2336" w:type="dxa"/>
          </w:tcPr>
          <w:p w14:paraId="4F0B5B1E" w14:textId="612BCE03" w:rsidR="00B34EBB" w:rsidRDefault="00C51C29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01B37F6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DF9D893" w14:textId="77777777" w:rsidTr="0079673B">
        <w:trPr>
          <w:trHeight w:val="333"/>
        </w:trPr>
        <w:tc>
          <w:tcPr>
            <w:tcW w:w="2336" w:type="dxa"/>
          </w:tcPr>
          <w:p w14:paraId="55353EB8" w14:textId="3E6E631F" w:rsidR="00B34EBB" w:rsidRDefault="00C51C29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6B4015E" w14:textId="2BDD7DAC" w:rsidR="00B34EBB" w:rsidRDefault="00C51C29" w:rsidP="00877863">
            <w:pPr>
              <w:pStyle w:val="BodyText"/>
              <w:spacing w:after="60"/>
              <w:ind w:left="0"/>
            </w:pPr>
            <w:r>
              <w:t>-81.864</w:t>
            </w:r>
          </w:p>
        </w:tc>
        <w:tc>
          <w:tcPr>
            <w:tcW w:w="2336" w:type="dxa"/>
          </w:tcPr>
          <w:p w14:paraId="72A55BE5" w14:textId="6B2AE80E" w:rsidR="00B34EBB" w:rsidRDefault="00C51C29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4CC35DF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45FCA5E" w14:textId="77777777" w:rsidTr="0079673B">
        <w:trPr>
          <w:trHeight w:val="333"/>
        </w:trPr>
        <w:tc>
          <w:tcPr>
            <w:tcW w:w="2336" w:type="dxa"/>
          </w:tcPr>
          <w:p w14:paraId="74F6708B" w14:textId="124E7EBE" w:rsidR="00B34EBB" w:rsidRDefault="00C51C29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D486920" w14:textId="6860E7EF" w:rsidR="00B34EBB" w:rsidRDefault="00C51C29" w:rsidP="00877863">
            <w:pPr>
              <w:pStyle w:val="BodyText"/>
              <w:spacing w:after="60"/>
              <w:ind w:left="0"/>
            </w:pPr>
            <w:r>
              <w:t>-105.696</w:t>
            </w:r>
          </w:p>
        </w:tc>
        <w:tc>
          <w:tcPr>
            <w:tcW w:w="2336" w:type="dxa"/>
          </w:tcPr>
          <w:p w14:paraId="4DF5C85E" w14:textId="68AE9C68" w:rsidR="00B34EBB" w:rsidRDefault="00C51C29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69148C8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BA4025D" w14:textId="77777777" w:rsidTr="0079673B">
        <w:trPr>
          <w:trHeight w:val="346"/>
        </w:trPr>
        <w:tc>
          <w:tcPr>
            <w:tcW w:w="2336" w:type="dxa"/>
          </w:tcPr>
          <w:p w14:paraId="79E3623E" w14:textId="2BFDCB83" w:rsidR="00B34EBB" w:rsidRDefault="00C51C29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233CEC85" w14:textId="42752A2B" w:rsidR="00B34EBB" w:rsidRDefault="00C51C29" w:rsidP="00877863">
            <w:pPr>
              <w:pStyle w:val="BodyText"/>
              <w:spacing w:after="60"/>
              <w:ind w:left="0"/>
            </w:pPr>
            <w:r>
              <w:t>-128.34</w:t>
            </w:r>
          </w:p>
        </w:tc>
        <w:tc>
          <w:tcPr>
            <w:tcW w:w="2336" w:type="dxa"/>
          </w:tcPr>
          <w:p w14:paraId="734A77DD" w14:textId="23DF9BB3" w:rsidR="00B34EBB" w:rsidRDefault="00C51C29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0AE5596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DFB6EDE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31D9269F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5265F6" w14:paraId="4DA080D0" w14:textId="77777777" w:rsidTr="005265F6">
        <w:trPr>
          <w:trHeight w:val="306"/>
        </w:trPr>
        <w:tc>
          <w:tcPr>
            <w:tcW w:w="2455" w:type="dxa"/>
          </w:tcPr>
          <w:p w14:paraId="72AB71DB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363BE56E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32DD8501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</w:tcPr>
          <w:p w14:paraId="77443B3F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0FA1CF75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Position feedback signals (all </w:t>
            </w:r>
            <w:r>
              <w:rPr>
                <w:sz w:val="22"/>
                <w:szCs w:val="22"/>
              </w:rPr>
              <w:lastRenderedPageBreak/>
              <w:t>sensors) Pass/Fail</w:t>
            </w:r>
          </w:p>
        </w:tc>
      </w:tr>
      <w:tr w:rsidR="005265F6" w14:paraId="10EB272C" w14:textId="77777777" w:rsidTr="005265F6">
        <w:trPr>
          <w:trHeight w:val="846"/>
        </w:trPr>
        <w:tc>
          <w:tcPr>
            <w:tcW w:w="2455" w:type="dxa"/>
          </w:tcPr>
          <w:p w14:paraId="217A8614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1, 6.7.8.1.1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747670E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7ED70EC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FORCE</w:t>
            </w:r>
          </w:p>
        </w:tc>
        <w:tc>
          <w:tcPr>
            <w:tcW w:w="2150" w:type="dxa"/>
          </w:tcPr>
          <w:p w14:paraId="1B5E2097" w14:textId="3D1753C0" w:rsidR="005265F6" w:rsidRDefault="00C51C29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0514FAE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0C7665" w14:paraId="50F1E4B0" w14:textId="77777777" w:rsidTr="005265F6">
        <w:trPr>
          <w:trHeight w:val="647"/>
        </w:trPr>
        <w:tc>
          <w:tcPr>
            <w:tcW w:w="2455" w:type="dxa"/>
          </w:tcPr>
          <w:p w14:paraId="284A8AFE" w14:textId="77777777" w:rsidR="000C7665" w:rsidRDefault="000C7665" w:rsidP="000C766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6.7.8.1.1  step</w:t>
            </w:r>
            <w:proofErr w:type="gramEnd"/>
            <w:r>
              <w:rPr>
                <w:sz w:val="22"/>
                <w:szCs w:val="22"/>
              </w:rPr>
              <w:t xml:space="preserve"> k  - retract 0.2 in</w:t>
            </w:r>
          </w:p>
        </w:tc>
        <w:tc>
          <w:tcPr>
            <w:tcW w:w="1661" w:type="dxa"/>
          </w:tcPr>
          <w:p w14:paraId="4EC2FB1A" w14:textId="77777777" w:rsidR="000C7665" w:rsidRDefault="000C7665" w:rsidP="000C766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9280391" w14:textId="174E3B79" w:rsidR="000C7665" w:rsidRDefault="00C51C29" w:rsidP="000C766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952.0436</w:t>
            </w:r>
          </w:p>
        </w:tc>
        <w:tc>
          <w:tcPr>
            <w:tcW w:w="2150" w:type="dxa"/>
          </w:tcPr>
          <w:p w14:paraId="7F1D9376" w14:textId="29F6D939" w:rsidR="000C7665" w:rsidRDefault="00C51C29" w:rsidP="000C766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2CAF0224" w14:textId="77777777" w:rsidR="000C7665" w:rsidRDefault="000C7665" w:rsidP="000C766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386F4B" w14:paraId="7733EDB1" w14:textId="77777777" w:rsidTr="005265F6">
        <w:trPr>
          <w:trHeight w:val="846"/>
        </w:trPr>
        <w:tc>
          <w:tcPr>
            <w:tcW w:w="2455" w:type="dxa"/>
          </w:tcPr>
          <w:p w14:paraId="6ADF03F5" w14:textId="77777777" w:rsidR="00386F4B" w:rsidRDefault="00386F4B" w:rsidP="00386F4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08A7CDE9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8931985" w14:textId="19F081C4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-1016.9932</w:t>
            </w:r>
          </w:p>
        </w:tc>
        <w:tc>
          <w:tcPr>
            <w:tcW w:w="2150" w:type="dxa"/>
          </w:tcPr>
          <w:p w14:paraId="2E46CDCC" w14:textId="3B469EB9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6D51D3B6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386F4B" w14:paraId="125A6D66" w14:textId="77777777" w:rsidTr="005265F6">
        <w:trPr>
          <w:trHeight w:val="860"/>
        </w:trPr>
        <w:tc>
          <w:tcPr>
            <w:tcW w:w="2455" w:type="dxa"/>
          </w:tcPr>
          <w:p w14:paraId="1E3293D1" w14:textId="77777777" w:rsidR="00386F4B" w:rsidRDefault="00386F4B" w:rsidP="00386F4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155D7DCA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EAF5F16" w14:textId="20D2BB6D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912.619</w:t>
            </w:r>
          </w:p>
        </w:tc>
        <w:tc>
          <w:tcPr>
            <w:tcW w:w="2150" w:type="dxa"/>
          </w:tcPr>
          <w:p w14:paraId="68DFAB60" w14:textId="69192660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67BE80A7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386F4B" w14:paraId="528B2FA8" w14:textId="77777777" w:rsidTr="005265F6">
        <w:trPr>
          <w:trHeight w:val="846"/>
        </w:trPr>
        <w:tc>
          <w:tcPr>
            <w:tcW w:w="2455" w:type="dxa"/>
          </w:tcPr>
          <w:p w14:paraId="322396A8" w14:textId="77777777" w:rsidR="00386F4B" w:rsidRDefault="00386F4B" w:rsidP="00386F4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1A577224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7C29104" w14:textId="5539266A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-1023.8706</w:t>
            </w:r>
          </w:p>
        </w:tc>
        <w:tc>
          <w:tcPr>
            <w:tcW w:w="2150" w:type="dxa"/>
          </w:tcPr>
          <w:p w14:paraId="6E421A4C" w14:textId="4F283ED2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78F7B943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386F4B" w14:paraId="017B4EFC" w14:textId="77777777" w:rsidTr="005265F6">
        <w:trPr>
          <w:trHeight w:val="846"/>
        </w:trPr>
        <w:tc>
          <w:tcPr>
            <w:tcW w:w="2455" w:type="dxa"/>
          </w:tcPr>
          <w:p w14:paraId="40B024A9" w14:textId="77777777" w:rsidR="00386F4B" w:rsidRDefault="00386F4B" w:rsidP="00386F4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661" w:type="dxa"/>
          </w:tcPr>
          <w:p w14:paraId="407B3F10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532F1038" w14:textId="762C880A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930.2379</w:t>
            </w:r>
          </w:p>
        </w:tc>
        <w:tc>
          <w:tcPr>
            <w:tcW w:w="2150" w:type="dxa"/>
          </w:tcPr>
          <w:p w14:paraId="4F8E1227" w14:textId="2DBD820D" w:rsidR="00386F4B" w:rsidRDefault="00C51C29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185B4BE5" w14:textId="77777777" w:rsidR="00386F4B" w:rsidRDefault="00386F4B" w:rsidP="00386F4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291D543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5FAF62A0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66678018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2"/>
        <w:gridCol w:w="1997"/>
        <w:gridCol w:w="1993"/>
        <w:gridCol w:w="1934"/>
        <w:gridCol w:w="1934"/>
      </w:tblGrid>
      <w:tr w:rsidR="00784CA5" w14:paraId="0438FAB2" w14:textId="77777777" w:rsidTr="00784CA5">
        <w:trPr>
          <w:trHeight w:val="575"/>
        </w:trPr>
        <w:tc>
          <w:tcPr>
            <w:tcW w:w="1492" w:type="dxa"/>
          </w:tcPr>
          <w:p w14:paraId="2BAA0F1B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997" w:type="dxa"/>
          </w:tcPr>
          <w:p w14:paraId="36125859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+- TBD Amps for 3-5 sec</w:t>
            </w:r>
          </w:p>
        </w:tc>
        <w:tc>
          <w:tcPr>
            <w:tcW w:w="1993" w:type="dxa"/>
          </w:tcPr>
          <w:p w14:paraId="78D42A7E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Pass/Fail</w:t>
            </w:r>
          </w:p>
        </w:tc>
        <w:tc>
          <w:tcPr>
            <w:tcW w:w="1934" w:type="dxa"/>
          </w:tcPr>
          <w:p w14:paraId="7E6F0DA5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784CA5">
              <w:rPr>
                <w:color w:val="FF0000"/>
                <w:sz w:val="22"/>
                <w:szCs w:val="22"/>
              </w:rPr>
              <w:t xml:space="preserve">Position feedback </w:t>
            </w:r>
          </w:p>
        </w:tc>
        <w:tc>
          <w:tcPr>
            <w:tcW w:w="1934" w:type="dxa"/>
          </w:tcPr>
          <w:p w14:paraId="056B661C" w14:textId="77777777" w:rsidR="00784CA5" w:rsidRPr="00784CA5" w:rsidRDefault="00784CA5" w:rsidP="006148AD">
            <w:pPr>
              <w:pStyle w:val="BodyText"/>
              <w:spacing w:after="60"/>
              <w:ind w:left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Position Feedback Pass/Fail</w:t>
            </w:r>
          </w:p>
        </w:tc>
      </w:tr>
      <w:tr w:rsidR="00784CA5" w14:paraId="6A3641F9" w14:textId="77777777" w:rsidTr="00784CA5">
        <w:tc>
          <w:tcPr>
            <w:tcW w:w="1492" w:type="dxa"/>
          </w:tcPr>
          <w:p w14:paraId="18F62CD3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1997" w:type="dxa"/>
          </w:tcPr>
          <w:p w14:paraId="372249EF" w14:textId="4E2C784F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20.0035</w:t>
            </w:r>
          </w:p>
        </w:tc>
        <w:tc>
          <w:tcPr>
            <w:tcW w:w="1993" w:type="dxa"/>
          </w:tcPr>
          <w:p w14:paraId="397B20E7" w14:textId="7B96BDF2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43AA17E8" w14:textId="67A37FB8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-0.0976</w:t>
            </w:r>
          </w:p>
        </w:tc>
        <w:tc>
          <w:tcPr>
            <w:tcW w:w="1934" w:type="dxa"/>
          </w:tcPr>
          <w:p w14:paraId="6F63FEE3" w14:textId="350E5602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39A173EF" w14:textId="77777777" w:rsidTr="00784CA5">
        <w:tc>
          <w:tcPr>
            <w:tcW w:w="1492" w:type="dxa"/>
          </w:tcPr>
          <w:p w14:paraId="3E8DE2DF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644550B0" w14:textId="6C81F745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-19.993</w:t>
            </w:r>
          </w:p>
        </w:tc>
        <w:tc>
          <w:tcPr>
            <w:tcW w:w="1993" w:type="dxa"/>
          </w:tcPr>
          <w:p w14:paraId="52355B4F" w14:textId="08B7B2E7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934" w:type="dxa"/>
          </w:tcPr>
          <w:p w14:paraId="63FCCAB3" w14:textId="1BA03CB5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-0.0984</w:t>
            </w:r>
          </w:p>
        </w:tc>
        <w:tc>
          <w:tcPr>
            <w:tcW w:w="1934" w:type="dxa"/>
          </w:tcPr>
          <w:p w14:paraId="73F92F88" w14:textId="44FE7AE2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5BE4EC7C" w14:textId="77777777" w:rsidTr="00784CA5">
        <w:tc>
          <w:tcPr>
            <w:tcW w:w="1492" w:type="dxa"/>
          </w:tcPr>
          <w:p w14:paraId="01E977A9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997" w:type="dxa"/>
          </w:tcPr>
          <w:p w14:paraId="74A04E15" w14:textId="0AF762FF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20.0025</w:t>
            </w:r>
          </w:p>
        </w:tc>
        <w:tc>
          <w:tcPr>
            <w:tcW w:w="1993" w:type="dxa"/>
          </w:tcPr>
          <w:p w14:paraId="44E0649B" w14:textId="2E5E8B73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6F806B24" w14:textId="43359C05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-0.1157</w:t>
            </w:r>
          </w:p>
        </w:tc>
        <w:tc>
          <w:tcPr>
            <w:tcW w:w="1934" w:type="dxa"/>
          </w:tcPr>
          <w:p w14:paraId="2C9B464E" w14:textId="7D8A3DB6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7CDC0CBF" w14:textId="77777777" w:rsidTr="00784CA5">
        <w:tc>
          <w:tcPr>
            <w:tcW w:w="1492" w:type="dxa"/>
          </w:tcPr>
          <w:p w14:paraId="78513C31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5F7F1A43" w14:textId="5D78B054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20.001</w:t>
            </w:r>
          </w:p>
        </w:tc>
        <w:tc>
          <w:tcPr>
            <w:tcW w:w="1993" w:type="dxa"/>
          </w:tcPr>
          <w:p w14:paraId="2A1F5CED" w14:textId="655CD0AC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934" w:type="dxa"/>
          </w:tcPr>
          <w:p w14:paraId="103CA8BF" w14:textId="209602B7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-0.1157</w:t>
            </w:r>
          </w:p>
        </w:tc>
        <w:tc>
          <w:tcPr>
            <w:tcW w:w="1934" w:type="dxa"/>
          </w:tcPr>
          <w:p w14:paraId="02226728" w14:textId="21886E91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7D3BC213" w14:textId="77777777" w:rsidTr="00784CA5">
        <w:tc>
          <w:tcPr>
            <w:tcW w:w="1492" w:type="dxa"/>
          </w:tcPr>
          <w:p w14:paraId="20E1E377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1997" w:type="dxa"/>
          </w:tcPr>
          <w:p w14:paraId="14E0222D" w14:textId="355EE205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20.0035</w:t>
            </w:r>
          </w:p>
        </w:tc>
        <w:tc>
          <w:tcPr>
            <w:tcW w:w="1993" w:type="dxa"/>
          </w:tcPr>
          <w:p w14:paraId="758BD8EF" w14:textId="1BD77C4D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110E38B2" w14:textId="43E5D515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-0.015</w:t>
            </w:r>
          </w:p>
        </w:tc>
        <w:tc>
          <w:tcPr>
            <w:tcW w:w="1934" w:type="dxa"/>
          </w:tcPr>
          <w:p w14:paraId="69A1BF7B" w14:textId="73D8F6E2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763E0827" w14:textId="77777777" w:rsidTr="00784CA5">
        <w:tc>
          <w:tcPr>
            <w:tcW w:w="1492" w:type="dxa"/>
          </w:tcPr>
          <w:p w14:paraId="78913E6C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997" w:type="dxa"/>
          </w:tcPr>
          <w:p w14:paraId="7714A83F" w14:textId="50B069ED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-20.0037</w:t>
            </w:r>
          </w:p>
        </w:tc>
        <w:tc>
          <w:tcPr>
            <w:tcW w:w="1993" w:type="dxa"/>
          </w:tcPr>
          <w:p w14:paraId="6E877231" w14:textId="4B75F3FA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5D34C500" w14:textId="4EA6C3CD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-0.0189</w:t>
            </w:r>
          </w:p>
        </w:tc>
        <w:tc>
          <w:tcPr>
            <w:tcW w:w="1934" w:type="dxa"/>
          </w:tcPr>
          <w:p w14:paraId="4C766CF0" w14:textId="415C06F8" w:rsidR="00784CA5" w:rsidRDefault="00C51C29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</w:tbl>
    <w:p w14:paraId="44CBBF9F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57830F8D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59F8776D" w14:textId="77777777" w:rsidR="00386F4B" w:rsidRPr="00386F4B" w:rsidRDefault="00A72549" w:rsidP="00386F4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386F4B" w14:paraId="55F49B1D" w14:textId="77777777" w:rsidTr="007525C1">
        <w:trPr>
          <w:trHeight w:val="323"/>
        </w:trPr>
        <w:tc>
          <w:tcPr>
            <w:tcW w:w="1993" w:type="dxa"/>
          </w:tcPr>
          <w:p w14:paraId="2C0A7D52" w14:textId="77777777" w:rsidR="00386F4B" w:rsidRPr="003B2DF7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29767BC5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41770B42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0EF7C2E3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51FC451F" w14:textId="77777777" w:rsidR="00386F4B" w:rsidRPr="003B2DF7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473C4C" w14:paraId="083C513C" w14:textId="77777777" w:rsidTr="007525C1">
        <w:trPr>
          <w:trHeight w:val="581"/>
        </w:trPr>
        <w:tc>
          <w:tcPr>
            <w:tcW w:w="1993" w:type="dxa"/>
          </w:tcPr>
          <w:p w14:paraId="23EF941C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MCE1 /Motor 1 </w:t>
            </w:r>
          </w:p>
        </w:tc>
        <w:tc>
          <w:tcPr>
            <w:tcW w:w="1393" w:type="dxa"/>
          </w:tcPr>
          <w:p w14:paraId="3911B137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76C869E9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0194152C" w14:textId="58BB19C3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0.1872</w:t>
            </w:r>
          </w:p>
        </w:tc>
        <w:tc>
          <w:tcPr>
            <w:tcW w:w="2246" w:type="dxa"/>
          </w:tcPr>
          <w:p w14:paraId="28FCE079" w14:textId="1F18840C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642D0790" w14:textId="77777777" w:rsidTr="007525C1">
        <w:trPr>
          <w:trHeight w:val="323"/>
        </w:trPr>
        <w:tc>
          <w:tcPr>
            <w:tcW w:w="1993" w:type="dxa"/>
          </w:tcPr>
          <w:p w14:paraId="0D05308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1B23259D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2E66B836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35B5CC58" w14:textId="57935898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0.1838</w:t>
            </w:r>
          </w:p>
        </w:tc>
        <w:tc>
          <w:tcPr>
            <w:tcW w:w="2246" w:type="dxa"/>
          </w:tcPr>
          <w:p w14:paraId="1A6D0A33" w14:textId="1CD0650D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33891E4D" w14:textId="77777777" w:rsidTr="007525C1">
        <w:trPr>
          <w:trHeight w:val="323"/>
        </w:trPr>
        <w:tc>
          <w:tcPr>
            <w:tcW w:w="1993" w:type="dxa"/>
          </w:tcPr>
          <w:p w14:paraId="2E8812A1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 xml:space="preserve"> /Motor </w:t>
            </w:r>
            <w:r>
              <w:rPr>
                <w:szCs w:val="20"/>
              </w:rPr>
              <w:t>3</w:t>
            </w:r>
          </w:p>
        </w:tc>
        <w:tc>
          <w:tcPr>
            <w:tcW w:w="1393" w:type="dxa"/>
          </w:tcPr>
          <w:p w14:paraId="353F72DF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5E269A52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09FB164E" w14:textId="5091939C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0.1863</w:t>
            </w:r>
          </w:p>
        </w:tc>
        <w:tc>
          <w:tcPr>
            <w:tcW w:w="2246" w:type="dxa"/>
          </w:tcPr>
          <w:p w14:paraId="00937200" w14:textId="076AB6B5" w:rsidR="00473C4C" w:rsidRDefault="00C51C29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E5C4192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244C5BF7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2070CD5D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22833494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667E55AC" w14:textId="77777777" w:rsidTr="00C14215">
        <w:tc>
          <w:tcPr>
            <w:tcW w:w="3116" w:type="dxa"/>
          </w:tcPr>
          <w:p w14:paraId="1E84CE0C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67E16DFF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4E45CAB5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7B4C7A5" w14:textId="77777777" w:rsidTr="00C14215">
        <w:tc>
          <w:tcPr>
            <w:tcW w:w="3116" w:type="dxa"/>
          </w:tcPr>
          <w:p w14:paraId="17A9921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5F5701D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7EF058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BF7B4FD" w14:textId="77777777" w:rsidTr="00C14215">
        <w:tc>
          <w:tcPr>
            <w:tcW w:w="3116" w:type="dxa"/>
          </w:tcPr>
          <w:p w14:paraId="0D5BBB1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13262DE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ABB3BF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713A46B" w14:textId="77777777" w:rsidTr="00C14215">
        <w:tc>
          <w:tcPr>
            <w:tcW w:w="3116" w:type="dxa"/>
          </w:tcPr>
          <w:p w14:paraId="28E7345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48CFACB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221004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C742B3C" w14:textId="77777777" w:rsidTr="00C14215">
        <w:tc>
          <w:tcPr>
            <w:tcW w:w="3116" w:type="dxa"/>
          </w:tcPr>
          <w:p w14:paraId="3797587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4428AA0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71003F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FAB9236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3414ED5F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21E3217E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70DF89E8" w14:textId="77777777" w:rsidTr="00042141">
        <w:tc>
          <w:tcPr>
            <w:tcW w:w="3116" w:type="dxa"/>
          </w:tcPr>
          <w:p w14:paraId="2188994B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06DA6C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59A382D8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D4DD552" w14:textId="77777777" w:rsidTr="00042141">
        <w:tc>
          <w:tcPr>
            <w:tcW w:w="3116" w:type="dxa"/>
          </w:tcPr>
          <w:p w14:paraId="4ABA89A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713EEB8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5DEBEE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6DED294" w14:textId="77777777" w:rsidTr="00042141">
        <w:tc>
          <w:tcPr>
            <w:tcW w:w="3116" w:type="dxa"/>
          </w:tcPr>
          <w:p w14:paraId="4DFD6FD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0EB9A9F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3BAF89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D33A1E9" w14:textId="77777777" w:rsidTr="00042141">
        <w:tc>
          <w:tcPr>
            <w:tcW w:w="3116" w:type="dxa"/>
          </w:tcPr>
          <w:p w14:paraId="1D4153EE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E3D94F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B88E12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FE0A4BE" w14:textId="77777777" w:rsidTr="00042141">
        <w:tc>
          <w:tcPr>
            <w:tcW w:w="3116" w:type="dxa"/>
          </w:tcPr>
          <w:p w14:paraId="20D75FA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017E6F9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A8C352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81CBE1B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51B5C44F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478FCE80" w14:textId="77777777" w:rsidTr="00042141">
        <w:tc>
          <w:tcPr>
            <w:tcW w:w="3116" w:type="dxa"/>
          </w:tcPr>
          <w:p w14:paraId="4538F4DF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516F79D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4D260B64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607AC3F6" w14:textId="77777777" w:rsidTr="00042141">
        <w:tc>
          <w:tcPr>
            <w:tcW w:w="3116" w:type="dxa"/>
          </w:tcPr>
          <w:p w14:paraId="72F1CFC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41BDDA5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B6F1B6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4033876" w14:textId="77777777" w:rsidTr="00042141">
        <w:tc>
          <w:tcPr>
            <w:tcW w:w="3116" w:type="dxa"/>
          </w:tcPr>
          <w:p w14:paraId="60BC9F2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3F31FBB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B91D0C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B397BDB" w14:textId="77777777" w:rsidTr="00042141">
        <w:tc>
          <w:tcPr>
            <w:tcW w:w="3116" w:type="dxa"/>
          </w:tcPr>
          <w:p w14:paraId="2A99DC8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BAD58A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42F721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4AE6CB22" w14:textId="77777777" w:rsidTr="00042141">
        <w:tc>
          <w:tcPr>
            <w:tcW w:w="3116" w:type="dxa"/>
          </w:tcPr>
          <w:p w14:paraId="475158C0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16C68F93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A7EBB5D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30BA3DB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ED79" w14:textId="77777777" w:rsidR="00833D69" w:rsidRDefault="00833D69">
      <w:pPr>
        <w:spacing w:after="0" w:line="240" w:lineRule="auto"/>
      </w:pPr>
      <w:r>
        <w:separator/>
      </w:r>
    </w:p>
  </w:endnote>
  <w:endnote w:type="continuationSeparator" w:id="0">
    <w:p w14:paraId="4767CE1E" w14:textId="77777777" w:rsidR="00833D69" w:rsidRDefault="00833D69">
      <w:pPr>
        <w:spacing w:after="0" w:line="240" w:lineRule="auto"/>
      </w:pPr>
      <w:r>
        <w:continuationSeparator/>
      </w:r>
    </w:p>
  </w:endnote>
  <w:endnote w:type="continuationNotice" w:id="1">
    <w:p w14:paraId="6A8FA9A6" w14:textId="77777777" w:rsidR="00833D69" w:rsidRDefault="00833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7DE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3626E9AC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0DDF4627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F6D0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005E7C" wp14:editId="4B356B9A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F77F0C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C050" w14:textId="77777777" w:rsidR="00833D69" w:rsidRDefault="00833D69">
      <w:pPr>
        <w:spacing w:after="0" w:line="240" w:lineRule="auto"/>
      </w:pPr>
      <w:r>
        <w:separator/>
      </w:r>
    </w:p>
  </w:footnote>
  <w:footnote w:type="continuationSeparator" w:id="0">
    <w:p w14:paraId="5668EB77" w14:textId="77777777" w:rsidR="00833D69" w:rsidRDefault="00833D69">
      <w:pPr>
        <w:spacing w:after="0" w:line="240" w:lineRule="auto"/>
      </w:pPr>
      <w:r>
        <w:continuationSeparator/>
      </w:r>
    </w:p>
  </w:footnote>
  <w:footnote w:type="continuationNotice" w:id="1">
    <w:p w14:paraId="24EC4746" w14:textId="77777777" w:rsidR="00833D69" w:rsidRDefault="00833D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B7BE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038F3F70" wp14:editId="298155F3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12E3BC68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CED7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1CB0FD6" wp14:editId="462B664C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3562E074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9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877"/>
    <w:rsid w:val="000E697B"/>
    <w:rsid w:val="000F0F2B"/>
    <w:rsid w:val="000F183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3C04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254E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C7D61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80958"/>
    <w:rsid w:val="00781108"/>
    <w:rsid w:val="00781138"/>
    <w:rsid w:val="0078221E"/>
    <w:rsid w:val="00782BC2"/>
    <w:rsid w:val="00782BE5"/>
    <w:rsid w:val="007841BE"/>
    <w:rsid w:val="00784300"/>
    <w:rsid w:val="00784682"/>
    <w:rsid w:val="00784CA5"/>
    <w:rsid w:val="0078580B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3D69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452C"/>
    <w:rsid w:val="00AF462C"/>
    <w:rsid w:val="00AF606D"/>
    <w:rsid w:val="00B00417"/>
    <w:rsid w:val="00B0153D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EBA"/>
    <w:rsid w:val="00B61E64"/>
    <w:rsid w:val="00B63404"/>
    <w:rsid w:val="00B63EB2"/>
    <w:rsid w:val="00B641EF"/>
    <w:rsid w:val="00B6465D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77C76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29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745"/>
    <w:rsid w:val="00DB1A93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3EAF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D7DB5"/>
  <w15:chartTrackingRefBased/>
  <w15:docId w15:val="{D85B455C-7090-44A9-A793-DA42609D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9</TotalTime>
  <Pages>24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2</cp:revision>
  <cp:lastPrinted>2022-11-15T20:03:00Z</cp:lastPrinted>
  <dcterms:created xsi:type="dcterms:W3CDTF">2023-01-26T20:46:00Z</dcterms:created>
  <dcterms:modified xsi:type="dcterms:W3CDTF">2023-01-26T21:05:00Z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