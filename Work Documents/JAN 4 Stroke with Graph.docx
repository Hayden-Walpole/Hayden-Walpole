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4C2E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2191687D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62624CD7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02AAE3E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306B6E12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46A719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2294B1E2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3D78E087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312959C4" w14:textId="77777777" w:rsidTr="005D5492">
        <w:tc>
          <w:tcPr>
            <w:tcW w:w="4675" w:type="dxa"/>
          </w:tcPr>
          <w:p w14:paraId="614A6213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7DA1543B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51055C7F" w14:textId="77777777" w:rsidTr="005D5492">
        <w:tc>
          <w:tcPr>
            <w:tcW w:w="4675" w:type="dxa"/>
          </w:tcPr>
          <w:p w14:paraId="1A657146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0B73F54" w14:textId="77777777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6226C6">
              <w:rPr>
                <w:sz w:val="28"/>
                <w:szCs w:val="28"/>
              </w:rPr>
              <w:t>12</w:t>
            </w:r>
          </w:p>
        </w:tc>
      </w:tr>
    </w:tbl>
    <w:p w14:paraId="55BA4BF4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6700A4FB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1EC62D1E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33BD9C02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C16D6D7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CAEF9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2A11817E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7CA17BFD" w14:textId="77777777" w:rsidR="009F51BC" w:rsidRDefault="004D5296" w:rsidP="009F51BC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  <w:bookmarkStart w:id="0" w:name="_Hlk122079207"/>
    </w:p>
    <w:p w14:paraId="5A1E821C" w14:textId="77777777" w:rsidR="00A36663" w:rsidRPr="00A36663" w:rsidRDefault="00A36663" w:rsidP="009F51BC">
      <w:pPr>
        <w:pStyle w:val="BodyText"/>
        <w:spacing w:after="60"/>
        <w:ind w:left="360" w:firstLine="720"/>
        <w:rPr>
          <w:b/>
          <w:bCs/>
          <w:color w:val="CE990B" w:themeColor="accent3" w:themeShade="BF"/>
          <w:szCs w:val="20"/>
        </w:rPr>
      </w:pPr>
      <w:r>
        <w:rPr>
          <w:color w:val="CE990B" w:themeColor="accent3" w:themeShade="BF"/>
          <w:szCs w:val="20"/>
        </w:rPr>
        <w:t>Case of units coming from field without a rig bar, do we need to include a manual rig to get it close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935"/>
        <w:gridCol w:w="2335"/>
      </w:tblGrid>
      <w:tr w:rsidR="009F51BC" w14:paraId="1AC7B2EB" w14:textId="77777777" w:rsidTr="009F51BC">
        <w:tc>
          <w:tcPr>
            <w:tcW w:w="5935" w:type="dxa"/>
          </w:tcPr>
          <w:bookmarkEnd w:id="0"/>
          <w:p w14:paraId="5F7246E9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335" w:type="dxa"/>
          </w:tcPr>
          <w:p w14:paraId="3E173136" w14:textId="65FBBBEC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r w:rsidR="006226C6">
              <w:rPr>
                <w:szCs w:val="20"/>
              </w:rPr>
              <w:t>True</w:t>
            </w:r>
          </w:p>
        </w:tc>
      </w:tr>
    </w:tbl>
    <w:p w14:paraId="7A27B417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6034C493" w14:textId="77777777" w:rsidR="009F51BC" w:rsidRPr="009F51BC" w:rsidRDefault="004D5296" w:rsidP="009F51BC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0"/>
        <w:gridCol w:w="4130"/>
      </w:tblGrid>
      <w:tr w:rsidR="009F51BC" w14:paraId="616D5D9E" w14:textId="77777777" w:rsidTr="009F51BC">
        <w:tc>
          <w:tcPr>
            <w:tcW w:w="4675" w:type="dxa"/>
          </w:tcPr>
          <w:p w14:paraId="63661CBB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4675" w:type="dxa"/>
          </w:tcPr>
          <w:p w14:paraId="5F693043" w14:textId="32386CCE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actual weight    </w:t>
            </w:r>
            <w:r w:rsidR="006226C6">
              <w:rPr>
                <w:szCs w:val="20"/>
              </w:rPr>
              <w:t>6</w:t>
            </w: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     </w:t>
            </w:r>
          </w:p>
        </w:tc>
      </w:tr>
    </w:tbl>
    <w:p w14:paraId="3BAD6A17" w14:textId="77777777" w:rsidR="00463DD7" w:rsidRDefault="00463DD7" w:rsidP="009F51BC">
      <w:pPr>
        <w:pStyle w:val="BodyText"/>
        <w:spacing w:after="60"/>
        <w:ind w:left="0"/>
        <w:rPr>
          <w:szCs w:val="20"/>
        </w:rPr>
      </w:pPr>
    </w:p>
    <w:p w14:paraId="06CBB938" w14:textId="77777777" w:rsidR="00463DD7" w:rsidRPr="009F51BC" w:rsidRDefault="004D5296" w:rsidP="009F51BC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508D4A0C" w14:textId="77777777" w:rsidR="008F4C3E" w:rsidRPr="004D6A80" w:rsidRDefault="008F4C3E" w:rsidP="005D5492">
      <w:pPr>
        <w:pStyle w:val="BodyText"/>
        <w:spacing w:after="60"/>
        <w:rPr>
          <w:szCs w:val="20"/>
        </w:rPr>
      </w:pPr>
      <w:r w:rsidRPr="004D6A80">
        <w:rPr>
          <w:szCs w:val="20"/>
        </w:rPr>
        <w:t xml:space="preserve">Bonding resistance </w:t>
      </w:r>
    </w:p>
    <w:p w14:paraId="575E8ABF" w14:textId="77777777" w:rsidR="00D41D6A" w:rsidRPr="004D6A80" w:rsidRDefault="004D6A80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r w:rsidRPr="004D6A80">
        <w:rPr>
          <w:b/>
          <w:bCs/>
          <w:color w:val="F3533F" w:themeColor="accent6"/>
        </w:rPr>
        <w:t xml:space="preserve">          </w:t>
      </w:r>
      <w:r w:rsidR="00D41D6A" w:rsidRPr="004D6A80">
        <w:rPr>
          <w:b/>
          <w:bCs/>
          <w:color w:val="F3533F" w:themeColor="accent6"/>
        </w:rPr>
        <w:tab/>
      </w:r>
    </w:p>
    <w:p w14:paraId="60FD99CD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1385"/>
        <w:gridCol w:w="1616"/>
        <w:gridCol w:w="1692"/>
        <w:gridCol w:w="1692"/>
      </w:tblGrid>
      <w:tr w:rsidR="0060056A" w:rsidRPr="00CF01D2" w14:paraId="622D1845" w14:textId="77777777" w:rsidTr="0009590E">
        <w:tc>
          <w:tcPr>
            <w:tcW w:w="1885" w:type="dxa"/>
          </w:tcPr>
          <w:p w14:paraId="7C023432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7B99637D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616" w:type="dxa"/>
          </w:tcPr>
          <w:p w14:paraId="468AA008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692" w:type="dxa"/>
          </w:tcPr>
          <w:p w14:paraId="4F2A22DB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92" w:type="dxa"/>
          </w:tcPr>
          <w:p w14:paraId="1E87FE22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</w:tr>
      <w:tr w:rsidR="0060056A" w:rsidRPr="00CF01D2" w14:paraId="701EE36F" w14:textId="77777777" w:rsidTr="0009590E">
        <w:tc>
          <w:tcPr>
            <w:tcW w:w="1885" w:type="dxa"/>
          </w:tcPr>
          <w:p w14:paraId="7708F890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2E34A2ED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16" w:type="dxa"/>
          </w:tcPr>
          <w:p w14:paraId="345B2641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27D76262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0CE60A1E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</w:tr>
      <w:tr w:rsidR="0060056A" w:rsidRPr="00CF01D2" w14:paraId="2E7BCC51" w14:textId="77777777" w:rsidTr="0009590E">
        <w:tc>
          <w:tcPr>
            <w:tcW w:w="1885" w:type="dxa"/>
          </w:tcPr>
          <w:p w14:paraId="6C07FE8D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 xml:space="preserve">Motor End Cap </w:t>
            </w:r>
          </w:p>
        </w:tc>
        <w:tc>
          <w:tcPr>
            <w:tcW w:w="1385" w:type="dxa"/>
          </w:tcPr>
          <w:p w14:paraId="09BD505A" w14:textId="42244F23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3EC03A2D" w14:textId="05FCC33E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6F84B400" w14:textId="4CDAC69D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50FA542B" w14:textId="00024B82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  <w:tr w:rsidR="0060056A" w:rsidRPr="00CF01D2" w14:paraId="6D638426" w14:textId="77777777" w:rsidTr="0009590E">
        <w:tc>
          <w:tcPr>
            <w:tcW w:w="1885" w:type="dxa"/>
          </w:tcPr>
          <w:p w14:paraId="5E59F8F8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385" w:type="dxa"/>
          </w:tcPr>
          <w:p w14:paraId="3CB12F1D" w14:textId="73175EDD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74695063" w14:textId="629F3DAB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073DD28A" w14:textId="120DBACA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69C2B340" w14:textId="33C39FEA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  <w:tr w:rsidR="0060056A" w:rsidRPr="00CF01D2" w14:paraId="52BD22BA" w14:textId="77777777" w:rsidTr="0009590E">
        <w:tc>
          <w:tcPr>
            <w:tcW w:w="1885" w:type="dxa"/>
          </w:tcPr>
          <w:p w14:paraId="1DD1A735" w14:textId="77777777" w:rsidR="0060056A" w:rsidRPr="0009590E" w:rsidRDefault="0060056A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385" w:type="dxa"/>
          </w:tcPr>
          <w:p w14:paraId="0F086A68" w14:textId="72DAA740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50E6DC91" w14:textId="494F3AE2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43A876C6" w14:textId="7F92DB05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30E16A70" w14:textId="3FE956BD" w:rsidR="0060056A" w:rsidRPr="0009590E" w:rsidRDefault="006226C6" w:rsidP="005D5492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</w:tbl>
    <w:p w14:paraId="3CEA23D2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7D6CF87E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5885E55F" w14:textId="77777777" w:rsidR="002C0E55" w:rsidRPr="00303926" w:rsidRDefault="00303926" w:rsidP="00303926">
      <w:pPr>
        <w:pStyle w:val="BodyText"/>
        <w:spacing w:after="60"/>
        <w:rPr>
          <w:b/>
          <w:bCs/>
          <w:szCs w:val="20"/>
        </w:rPr>
      </w:pPr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="004D6A80"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="002C0E55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75"/>
        <w:gridCol w:w="1221"/>
        <w:gridCol w:w="1206"/>
        <w:gridCol w:w="1381"/>
        <w:gridCol w:w="1381"/>
        <w:gridCol w:w="1506"/>
      </w:tblGrid>
      <w:tr w:rsidR="002C0E55" w14:paraId="5A3B130F" w14:textId="77777777" w:rsidTr="002C0E55">
        <w:tc>
          <w:tcPr>
            <w:tcW w:w="1593" w:type="dxa"/>
          </w:tcPr>
          <w:p w14:paraId="23BD410F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2E75A43B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722A45B8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5AC19F53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510A1A2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0B9B2730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3A44105F" w14:textId="77777777" w:rsidTr="002C0E55">
        <w:tc>
          <w:tcPr>
            <w:tcW w:w="1593" w:type="dxa"/>
          </w:tcPr>
          <w:p w14:paraId="27571040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52172D0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5E2683AF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0696C83D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618C82B5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667F3C95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7AF62EC1" w14:textId="77777777" w:rsidTr="002C0E55">
        <w:tc>
          <w:tcPr>
            <w:tcW w:w="1593" w:type="dxa"/>
          </w:tcPr>
          <w:p w14:paraId="6034EA18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690595E6" w14:textId="75B15751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16548A13" w14:textId="2F6FA348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441B57F" w14:textId="68D7C783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27DCA4A0" w14:textId="390DDBEF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56A45FA5" w14:textId="63BB3684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318C7105" w14:textId="77777777" w:rsidTr="002C0E55">
        <w:tc>
          <w:tcPr>
            <w:tcW w:w="1593" w:type="dxa"/>
          </w:tcPr>
          <w:p w14:paraId="516C9EF1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4F1A7511" w14:textId="202745DD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4509EE22" w14:textId="1DAFF5F2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290169D7" w14:textId="027B0369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6462EA1" w14:textId="443E72FD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3D77A1F1" w14:textId="2ACE3552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469F3012" w14:textId="77777777" w:rsidTr="002C0E55">
        <w:tc>
          <w:tcPr>
            <w:tcW w:w="1593" w:type="dxa"/>
          </w:tcPr>
          <w:p w14:paraId="73D897D1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5745264F" w14:textId="43E05A5D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12DB886F" w14:textId="10F777E2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0B0DB4BD" w14:textId="00BEC144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27DB62CB" w14:textId="31090EF8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2669DF10" w14:textId="438FFB97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25E2A92D" w14:textId="77777777" w:rsidTr="002C0E55">
        <w:tc>
          <w:tcPr>
            <w:tcW w:w="1593" w:type="dxa"/>
          </w:tcPr>
          <w:p w14:paraId="6403F26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0677981D" w14:textId="05B39761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6.55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35134E94" w14:textId="55C312FE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0BA4687" w14:textId="37BC814D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5307CD0" w14:textId="55B93772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7031143F" w14:textId="3D90ED67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07319A65" w14:textId="77777777" w:rsidTr="002C0E55">
        <w:tc>
          <w:tcPr>
            <w:tcW w:w="1593" w:type="dxa"/>
          </w:tcPr>
          <w:p w14:paraId="0380F998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05F3F252" w14:textId="7BF04BDA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5000000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7AA3ECCE" w14:textId="4C9AD651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7DC0A3CD" w14:textId="6B1CBF75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258F12C" w14:textId="48E9EA22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09290F03" w14:textId="50C7F34A" w:rsidR="002C0E55" w:rsidRDefault="006226C6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</w:tbl>
    <w:p w14:paraId="14FCBFEE" w14:textId="77777777" w:rsidR="00D41D6A" w:rsidRPr="00303926" w:rsidRDefault="00303926" w:rsidP="004D6A80">
      <w:pPr>
        <w:pStyle w:val="BodyText"/>
        <w:spacing w:after="6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="004D6A80" w:rsidRPr="00303926">
        <w:rPr>
          <w:b/>
          <w:bCs/>
          <w:color w:val="000000" w:themeColor="text1"/>
        </w:rPr>
        <w:t xml:space="preserve">        </w:t>
      </w:r>
      <w:r w:rsidR="00D41D6A" w:rsidRPr="00303926">
        <w:rPr>
          <w:b/>
          <w:bCs/>
          <w:color w:val="000000" w:themeColor="text1"/>
        </w:rPr>
        <w:t xml:space="preserve"> </w:t>
      </w:r>
      <w:r w:rsidR="004D6A80" w:rsidRPr="00303926">
        <w:rPr>
          <w:b/>
          <w:bCs/>
          <w:color w:val="000000" w:themeColor="text1"/>
        </w:rPr>
        <w:t xml:space="preserve">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106"/>
        <w:gridCol w:w="1161"/>
        <w:gridCol w:w="1639"/>
        <w:gridCol w:w="1639"/>
        <w:gridCol w:w="1707"/>
      </w:tblGrid>
      <w:tr w:rsidR="00613F1C" w14:paraId="4C359064" w14:textId="77777777" w:rsidTr="00613F1C">
        <w:tc>
          <w:tcPr>
            <w:tcW w:w="1499" w:type="dxa"/>
          </w:tcPr>
          <w:p w14:paraId="3F5BB985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3CE8F5AA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50254623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41007C37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4AAA191B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7A91F374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4061AA69" w14:textId="77777777" w:rsidTr="00613F1C">
        <w:tc>
          <w:tcPr>
            <w:tcW w:w="1499" w:type="dxa"/>
          </w:tcPr>
          <w:p w14:paraId="3DF131DB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69127D1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0556CA9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6DA6721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2573025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482EA44B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3331EBE7" w14:textId="77777777" w:rsidTr="00613F1C">
        <w:tc>
          <w:tcPr>
            <w:tcW w:w="1499" w:type="dxa"/>
          </w:tcPr>
          <w:p w14:paraId="7DD35DD3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E to F </w:t>
            </w:r>
          </w:p>
        </w:tc>
        <w:tc>
          <w:tcPr>
            <w:tcW w:w="752" w:type="dxa"/>
          </w:tcPr>
          <w:p w14:paraId="30C36622" w14:textId="21CD4F07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5331F134" w14:textId="5C5D7DA8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3DFF4357" w14:textId="09AA8621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04C72638" w14:textId="6DE84945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6711DC00" w14:textId="034FDF7F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36ADE5FB" w14:textId="77777777" w:rsidTr="00613F1C">
        <w:tc>
          <w:tcPr>
            <w:tcW w:w="1499" w:type="dxa"/>
          </w:tcPr>
          <w:p w14:paraId="1D33D91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</w:p>
        </w:tc>
        <w:tc>
          <w:tcPr>
            <w:tcW w:w="752" w:type="dxa"/>
          </w:tcPr>
          <w:p w14:paraId="691BBE23" w14:textId="2A3DAF54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685A37CD" w14:textId="1B7BF918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681BB3AC" w14:textId="7E0FD473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09C8C586" w14:textId="40562B99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764E58B4" w14:textId="44D3751B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354813AA" w14:textId="77777777" w:rsidTr="00613F1C">
        <w:tc>
          <w:tcPr>
            <w:tcW w:w="1499" w:type="dxa"/>
          </w:tcPr>
          <w:p w14:paraId="485C99F0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238A582B" w14:textId="7F40758E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0D652425" w14:textId="66EAC63D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7C284D98" w14:textId="57C40387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3135BC3A" w14:textId="15C82511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7582C838" w14:textId="3A42BA8B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77B314E4" w14:textId="77777777" w:rsidTr="00613F1C">
        <w:tc>
          <w:tcPr>
            <w:tcW w:w="1499" w:type="dxa"/>
          </w:tcPr>
          <w:p w14:paraId="29273C6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6144CE26" w14:textId="2CFB3745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22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982" w:type="dxa"/>
          </w:tcPr>
          <w:p w14:paraId="27A57161" w14:textId="3C842490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3.3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10FB6D75" w14:textId="347B81A1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18A2E577" w14:textId="0128C4C0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3C49D667" w14:textId="1410A343" w:rsidR="00613F1C" w:rsidRDefault="006226C6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</w:tbl>
    <w:p w14:paraId="2C35691D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180E41CC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75FEF4CA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5101E6BD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50FDB627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3041D9AD" w14:textId="77777777" w:rsidR="00E23FF6" w:rsidRPr="00A36663" w:rsidRDefault="00FD30FD" w:rsidP="005D5492">
      <w:pPr>
        <w:pStyle w:val="BodyText"/>
        <w:spacing w:after="60"/>
        <w:rPr>
          <w:color w:val="CE990B" w:themeColor="accent3" w:themeShade="BF"/>
          <w:szCs w:val="20"/>
        </w:rPr>
      </w:pPr>
      <w:r w:rsidRPr="00A36663">
        <w:rPr>
          <w:color w:val="CE990B" w:themeColor="accent3" w:themeShade="BF"/>
          <w:szCs w:val="20"/>
        </w:rPr>
        <w:t>Delete? Does this matter before power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090C74EF" w14:textId="77777777" w:rsidTr="00F93B5F">
        <w:tc>
          <w:tcPr>
            <w:tcW w:w="2805" w:type="dxa"/>
          </w:tcPr>
          <w:p w14:paraId="69487DB7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1D0BB458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651245CB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2472119B" w14:textId="77777777" w:rsidTr="00F93B5F">
        <w:tc>
          <w:tcPr>
            <w:tcW w:w="2805" w:type="dxa"/>
          </w:tcPr>
          <w:p w14:paraId="3DEEB5CA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09C0CC5F" w14:textId="7C816974" w:rsidR="00F93B5F" w:rsidRDefault="006226C6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446CFEA6" w14:textId="0D72CB11" w:rsidR="00F93B5F" w:rsidRDefault="006226C6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56F954E1" w14:textId="77777777" w:rsidTr="00F93B5F">
        <w:trPr>
          <w:trHeight w:val="332"/>
        </w:trPr>
        <w:tc>
          <w:tcPr>
            <w:tcW w:w="2805" w:type="dxa"/>
          </w:tcPr>
          <w:p w14:paraId="471A1EFB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50235B73" w14:textId="6B9707C8" w:rsidR="009E5A87" w:rsidRDefault="006226C6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77782390" w14:textId="1FA85739" w:rsidR="009E5A87" w:rsidRDefault="006226C6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3E463AAA" w14:textId="77777777" w:rsidTr="00F93B5F">
        <w:tc>
          <w:tcPr>
            <w:tcW w:w="2805" w:type="dxa"/>
          </w:tcPr>
          <w:p w14:paraId="363A2876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702EFFD8" w14:textId="22681282" w:rsidR="009E5A87" w:rsidRDefault="006226C6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-0.0046</w:t>
            </w:r>
          </w:p>
        </w:tc>
        <w:tc>
          <w:tcPr>
            <w:tcW w:w="2897" w:type="dxa"/>
          </w:tcPr>
          <w:p w14:paraId="5619FE86" w14:textId="300248C2" w:rsidR="009E5A87" w:rsidRDefault="006226C6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216BAE8A" w14:textId="77777777" w:rsidTr="00F93B5F">
        <w:tc>
          <w:tcPr>
            <w:tcW w:w="2805" w:type="dxa"/>
          </w:tcPr>
          <w:p w14:paraId="27455963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2A82E556" w14:textId="4FD8BD29" w:rsidR="00FB14E8" w:rsidRDefault="006226C6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-34</w:t>
            </w:r>
          </w:p>
        </w:tc>
        <w:tc>
          <w:tcPr>
            <w:tcW w:w="2897" w:type="dxa"/>
          </w:tcPr>
          <w:p w14:paraId="7AA4DAD2" w14:textId="6DDA1CE1" w:rsidR="00FB14E8" w:rsidRDefault="006226C6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02CCEFC6" w14:textId="77777777" w:rsidTr="00F93B5F">
        <w:tc>
          <w:tcPr>
            <w:tcW w:w="2805" w:type="dxa"/>
          </w:tcPr>
          <w:p w14:paraId="3B13AE8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7D1BA5C4" w14:textId="55F6CFA7" w:rsidR="009E5A87" w:rsidRDefault="006226C6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-69</w:t>
            </w:r>
          </w:p>
        </w:tc>
        <w:tc>
          <w:tcPr>
            <w:tcW w:w="2897" w:type="dxa"/>
          </w:tcPr>
          <w:p w14:paraId="28B354E7" w14:textId="5C67375A" w:rsidR="009E5A87" w:rsidRDefault="006226C6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4B24675D" w14:textId="77777777" w:rsidTr="00F93B5F">
        <w:tc>
          <w:tcPr>
            <w:tcW w:w="2805" w:type="dxa"/>
          </w:tcPr>
          <w:p w14:paraId="0B1727D8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126043B2" w14:textId="43B97680" w:rsidR="009E5A87" w:rsidRDefault="006226C6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-53</w:t>
            </w:r>
          </w:p>
        </w:tc>
        <w:tc>
          <w:tcPr>
            <w:tcW w:w="2897" w:type="dxa"/>
          </w:tcPr>
          <w:p w14:paraId="1211ACF1" w14:textId="6D71BCE4" w:rsidR="009E5A87" w:rsidRDefault="006226C6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430983AB" w14:textId="77777777" w:rsidTr="00F93B5F">
        <w:tc>
          <w:tcPr>
            <w:tcW w:w="2805" w:type="dxa"/>
          </w:tcPr>
          <w:p w14:paraId="4E9E39C2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271A96E7" w14:textId="1A5AA27E" w:rsidR="00F93B5F" w:rsidRDefault="006226C6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421BE413" w14:textId="01031373" w:rsidR="00F93B5F" w:rsidRDefault="006226C6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274F43B0" w14:textId="77777777" w:rsidTr="00F93B5F">
        <w:tc>
          <w:tcPr>
            <w:tcW w:w="2805" w:type="dxa"/>
          </w:tcPr>
          <w:p w14:paraId="5F0D1DFF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1544A88A" w14:textId="3EA5C40A" w:rsidR="00F93B5F" w:rsidRDefault="006226C6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06027500" w14:textId="224651DA" w:rsidR="00F93B5F" w:rsidRDefault="006226C6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13E60435" w14:textId="77777777" w:rsidTr="00F93B5F">
        <w:tc>
          <w:tcPr>
            <w:tcW w:w="2805" w:type="dxa"/>
          </w:tcPr>
          <w:p w14:paraId="26E483BE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279ECA78" w14:textId="1CDBD13C" w:rsidR="00F93B5F" w:rsidRDefault="006226C6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11CA2B26" w14:textId="72681BB0" w:rsidR="00F93B5F" w:rsidRDefault="006226C6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A3C2FF4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7208A783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510F40CE" w14:textId="77777777" w:rsidR="00450FCF" w:rsidRPr="001F2804" w:rsidRDefault="00450FCF" w:rsidP="001F2804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5135EE2F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1CFF68A1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0D5D9D04" w14:textId="77777777" w:rsidR="00472242" w:rsidRPr="00E224B5" w:rsidRDefault="00472242" w:rsidP="00F15EFD">
      <w:pPr>
        <w:pStyle w:val="BodyText"/>
        <w:spacing w:after="60"/>
        <w:rPr>
          <w:color w:val="FF0000"/>
          <w:szCs w:val="20"/>
        </w:rPr>
      </w:pPr>
    </w:p>
    <w:tbl>
      <w:tblPr>
        <w:tblStyle w:val="TableGrid"/>
        <w:tblW w:w="8273" w:type="dxa"/>
        <w:tblInd w:w="1080" w:type="dxa"/>
        <w:tblLook w:val="04A0" w:firstRow="1" w:lastRow="0" w:firstColumn="1" w:lastColumn="0" w:noHBand="0" w:noVBand="1"/>
      </w:tblPr>
      <w:tblGrid>
        <w:gridCol w:w="2618"/>
        <w:gridCol w:w="2057"/>
        <w:gridCol w:w="1822"/>
        <w:gridCol w:w="1776"/>
      </w:tblGrid>
      <w:tr w:rsidR="005265F6" w14:paraId="32ACCB84" w14:textId="77777777" w:rsidTr="002B69AC">
        <w:trPr>
          <w:trHeight w:val="292"/>
        </w:trPr>
        <w:tc>
          <w:tcPr>
            <w:tcW w:w="2618" w:type="dxa"/>
          </w:tcPr>
          <w:p w14:paraId="5B5D6297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057" w:type="dxa"/>
          </w:tcPr>
          <w:p w14:paraId="289C2747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3598" w:type="dxa"/>
            <w:gridSpan w:val="2"/>
          </w:tcPr>
          <w:p w14:paraId="099BA244" w14:textId="77777777" w:rsidR="005265F6" w:rsidRDefault="005265F6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6B505302" w14:textId="77777777" w:rsidTr="002B69AC">
        <w:trPr>
          <w:trHeight w:val="292"/>
        </w:trPr>
        <w:tc>
          <w:tcPr>
            <w:tcW w:w="2618" w:type="dxa"/>
            <w:vMerge w:val="restart"/>
          </w:tcPr>
          <w:p w14:paraId="2A08655D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  <w:vMerge w:val="restart"/>
          </w:tcPr>
          <w:p w14:paraId="1F257588" w14:textId="47F27A0B" w:rsidR="005265F6" w:rsidRDefault="006226C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22" w:type="dxa"/>
          </w:tcPr>
          <w:p w14:paraId="7B1AA696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776" w:type="dxa"/>
          </w:tcPr>
          <w:p w14:paraId="4875D3EF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5265F6" w14:paraId="756D1BB3" w14:textId="77777777" w:rsidTr="002B69AC">
        <w:trPr>
          <w:trHeight w:val="695"/>
        </w:trPr>
        <w:tc>
          <w:tcPr>
            <w:tcW w:w="2618" w:type="dxa"/>
            <w:vMerge/>
          </w:tcPr>
          <w:p w14:paraId="038D761B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057" w:type="dxa"/>
            <w:vMerge/>
          </w:tcPr>
          <w:p w14:paraId="64F89F61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22" w:type="dxa"/>
          </w:tcPr>
          <w:p w14:paraId="31074792" w14:textId="3DF6F5BF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</w:tcPr>
          <w:p w14:paraId="7F518520" w14:textId="273AC298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543823C4" w14:textId="77777777" w:rsidTr="002B69AC">
        <w:trPr>
          <w:trHeight w:val="988"/>
        </w:trPr>
        <w:tc>
          <w:tcPr>
            <w:tcW w:w="2618" w:type="dxa"/>
          </w:tcPr>
          <w:p w14:paraId="75CCA4A0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2057" w:type="dxa"/>
          </w:tcPr>
          <w:p w14:paraId="46D47F0B" w14:textId="2D7E4E74" w:rsidR="005265F6" w:rsidRDefault="006226C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-34</w:t>
            </w:r>
          </w:p>
        </w:tc>
        <w:tc>
          <w:tcPr>
            <w:tcW w:w="1822" w:type="dxa"/>
          </w:tcPr>
          <w:p w14:paraId="611A98A5" w14:textId="59C6E3F2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776" w:type="dxa"/>
          </w:tcPr>
          <w:p w14:paraId="545ECF00" w14:textId="1B58B273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5A117529" w14:textId="77777777" w:rsidTr="002B69AC">
        <w:trPr>
          <w:trHeight w:val="988"/>
        </w:trPr>
        <w:tc>
          <w:tcPr>
            <w:tcW w:w="2618" w:type="dxa"/>
          </w:tcPr>
          <w:p w14:paraId="08C0FE35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</w:tcPr>
          <w:p w14:paraId="6EE4EF39" w14:textId="73E1B3EC" w:rsidR="005265F6" w:rsidRDefault="006226C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22" w:type="dxa"/>
          </w:tcPr>
          <w:p w14:paraId="5FBA51D8" w14:textId="62A1EE40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</w:tcPr>
          <w:p w14:paraId="09E2BA4B" w14:textId="7FADB0AA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3E028835" w14:textId="77777777" w:rsidTr="002B69AC">
        <w:trPr>
          <w:trHeight w:val="988"/>
        </w:trPr>
        <w:tc>
          <w:tcPr>
            <w:tcW w:w="2618" w:type="dxa"/>
          </w:tcPr>
          <w:p w14:paraId="6AC87C49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2057" w:type="dxa"/>
          </w:tcPr>
          <w:p w14:paraId="2854E6EB" w14:textId="28F87652" w:rsidR="005265F6" w:rsidRDefault="006226C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-69</w:t>
            </w:r>
          </w:p>
        </w:tc>
        <w:tc>
          <w:tcPr>
            <w:tcW w:w="1822" w:type="dxa"/>
          </w:tcPr>
          <w:p w14:paraId="5C2B9C83" w14:textId="703717C5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776" w:type="dxa"/>
          </w:tcPr>
          <w:p w14:paraId="102030F3" w14:textId="23C1B3FE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15E40DE7" w14:textId="77777777" w:rsidTr="002B69AC">
        <w:trPr>
          <w:trHeight w:val="988"/>
        </w:trPr>
        <w:tc>
          <w:tcPr>
            <w:tcW w:w="2618" w:type="dxa"/>
          </w:tcPr>
          <w:p w14:paraId="0230405C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</w:tcPr>
          <w:p w14:paraId="1021BA81" w14:textId="2A88A9D8" w:rsidR="005265F6" w:rsidRDefault="006226C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0.0012</w:t>
            </w:r>
          </w:p>
        </w:tc>
        <w:tc>
          <w:tcPr>
            <w:tcW w:w="1822" w:type="dxa"/>
          </w:tcPr>
          <w:p w14:paraId="78FC995D" w14:textId="6D2A22F0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</w:tcPr>
          <w:p w14:paraId="0D9485F7" w14:textId="64075B73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1EE056F6" w14:textId="77777777" w:rsidTr="002B69AC">
        <w:trPr>
          <w:trHeight w:val="638"/>
        </w:trPr>
        <w:tc>
          <w:tcPr>
            <w:tcW w:w="2618" w:type="dxa"/>
          </w:tcPr>
          <w:p w14:paraId="68F62118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2057" w:type="dxa"/>
          </w:tcPr>
          <w:p w14:paraId="45608F2D" w14:textId="6CD4E99D" w:rsidR="005265F6" w:rsidRDefault="006226C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-53</w:t>
            </w:r>
          </w:p>
        </w:tc>
        <w:tc>
          <w:tcPr>
            <w:tcW w:w="1822" w:type="dxa"/>
          </w:tcPr>
          <w:p w14:paraId="24619C0C" w14:textId="49ED0628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776" w:type="dxa"/>
          </w:tcPr>
          <w:p w14:paraId="4FAC4503" w14:textId="071BE15F" w:rsidR="005265F6" w:rsidRDefault="006226C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1F74F12A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64548AE8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1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  <w:r w:rsidR="00C51711">
        <w:rPr>
          <w:b/>
          <w:bCs/>
          <w:szCs w:val="20"/>
        </w:rPr>
        <w:t xml:space="preserve"> and MCE Rigging</w:t>
      </w:r>
    </w:p>
    <w:p w14:paraId="1A61DE65" w14:textId="77777777" w:rsidR="00574BB6" w:rsidRPr="008D6AC5" w:rsidRDefault="008D6AC5" w:rsidP="008D6AC5">
      <w:pPr>
        <w:pStyle w:val="BodyText"/>
        <w:spacing w:after="60"/>
        <w:rPr>
          <w:b/>
          <w:bCs/>
          <w:color w:val="CE990B" w:themeColor="accent3" w:themeShade="BF"/>
          <w:szCs w:val="20"/>
        </w:rPr>
      </w:pPr>
      <w:r>
        <w:rPr>
          <w:b/>
          <w:bCs/>
          <w:color w:val="CE990B" w:themeColor="accent3" w:themeShade="BF"/>
          <w:szCs w:val="20"/>
        </w:rPr>
        <w:t xml:space="preserve">CALIBRATION ADDITON TO MCE (NEW) </w:t>
      </w:r>
    </w:p>
    <w:p w14:paraId="379D82B0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2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48652BE8" w14:textId="77777777" w:rsidTr="00F04E8F">
        <w:tc>
          <w:tcPr>
            <w:tcW w:w="3770" w:type="dxa"/>
          </w:tcPr>
          <w:p w14:paraId="30AB640B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3A29C620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559" w:type="dxa"/>
          </w:tcPr>
          <w:p w14:paraId="6FA28214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76FD9C06" w14:textId="77777777" w:rsidTr="00F04E8F">
        <w:tc>
          <w:tcPr>
            <w:tcW w:w="3770" w:type="dxa"/>
          </w:tcPr>
          <w:p w14:paraId="6C5239D2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41" w:type="dxa"/>
          </w:tcPr>
          <w:p w14:paraId="298125A0" w14:textId="0028C800" w:rsidR="00B728D9" w:rsidRDefault="006226C6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559" w:type="dxa"/>
          </w:tcPr>
          <w:p w14:paraId="5A8D3A2C" w14:textId="70F61069" w:rsidR="00B728D9" w:rsidRDefault="006226C6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728D9" w14:paraId="3C6FD8E8" w14:textId="77777777" w:rsidTr="00F04E8F">
        <w:tc>
          <w:tcPr>
            <w:tcW w:w="3770" w:type="dxa"/>
          </w:tcPr>
          <w:p w14:paraId="7A577D8C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  <w:r w:rsidR="00F04E8F">
              <w:rPr>
                <w:szCs w:val="20"/>
              </w:rPr>
              <w:t xml:space="preserve"> </w:t>
            </w:r>
            <w:r w:rsidR="006470EA">
              <w:rPr>
                <w:szCs w:val="20"/>
              </w:rPr>
              <w:t>4.5 +/- 0.15 Amps</w:t>
            </w:r>
          </w:p>
        </w:tc>
        <w:tc>
          <w:tcPr>
            <w:tcW w:w="1941" w:type="dxa"/>
          </w:tcPr>
          <w:p w14:paraId="09786F4E" w14:textId="04520794" w:rsidR="00B728D9" w:rsidRDefault="006226C6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5.9908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6C52B828" w14:textId="5C69B3D4" w:rsidR="00B728D9" w:rsidRDefault="006226C6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A7DD1" w14:paraId="0CC0A7E3" w14:textId="77777777" w:rsidTr="00F04E8F">
        <w:tc>
          <w:tcPr>
            <w:tcW w:w="3770" w:type="dxa"/>
          </w:tcPr>
          <w:p w14:paraId="29E11838" w14:textId="77777777" w:rsidR="006A7DD1" w:rsidRDefault="006A7DD1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3B6AF150" w14:textId="3C87BE18" w:rsidR="006A7DD1" w:rsidRDefault="006226C6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-0.0189</w:t>
            </w:r>
          </w:p>
        </w:tc>
        <w:tc>
          <w:tcPr>
            <w:tcW w:w="2559" w:type="dxa"/>
          </w:tcPr>
          <w:p w14:paraId="10B86328" w14:textId="0A0E5171" w:rsidR="006A7DD1" w:rsidRDefault="006226C6" w:rsidP="006A7DD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9064F" w14:paraId="7B7178CB" w14:textId="77777777" w:rsidTr="00F04E8F">
        <w:tc>
          <w:tcPr>
            <w:tcW w:w="3770" w:type="dxa"/>
          </w:tcPr>
          <w:p w14:paraId="55F56556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41" w:type="dxa"/>
          </w:tcPr>
          <w:p w14:paraId="423D8516" w14:textId="4CB03239" w:rsidR="0039064F" w:rsidRDefault="006226C6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4D276599" w14:textId="1D6A368C" w:rsidR="0039064F" w:rsidRDefault="006226C6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B33F842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23C7E733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46FD6698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401D1CCA" w14:textId="77777777" w:rsidTr="001F2804">
        <w:tc>
          <w:tcPr>
            <w:tcW w:w="3770" w:type="dxa"/>
          </w:tcPr>
          <w:p w14:paraId="0255B19C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2C8B5FBA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559" w:type="dxa"/>
          </w:tcPr>
          <w:p w14:paraId="79E422EF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02817" w14:paraId="58C0B881" w14:textId="77777777" w:rsidTr="001F2804">
        <w:tc>
          <w:tcPr>
            <w:tcW w:w="3770" w:type="dxa"/>
          </w:tcPr>
          <w:p w14:paraId="37E655DD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1941" w:type="dxa"/>
          </w:tcPr>
          <w:p w14:paraId="1A78C904" w14:textId="22998E1D" w:rsidR="00F02817" w:rsidRDefault="006226C6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559" w:type="dxa"/>
          </w:tcPr>
          <w:p w14:paraId="26C46E1B" w14:textId="1BEB2DB5" w:rsidR="00F02817" w:rsidRDefault="006226C6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613CDB3C" w14:textId="77777777" w:rsidTr="001F2804">
        <w:tc>
          <w:tcPr>
            <w:tcW w:w="3770" w:type="dxa"/>
          </w:tcPr>
          <w:p w14:paraId="74731DA1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1941" w:type="dxa"/>
          </w:tcPr>
          <w:p w14:paraId="7F44917C" w14:textId="78EF6665" w:rsidR="00F02817" w:rsidRDefault="006226C6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6.0097</w:t>
            </w:r>
            <w:r w:rsidR="00F02817">
              <w:rPr>
                <w:szCs w:val="20"/>
              </w:rPr>
              <w:t xml:space="preserve"> Amps</w:t>
            </w:r>
          </w:p>
        </w:tc>
        <w:tc>
          <w:tcPr>
            <w:tcW w:w="2559" w:type="dxa"/>
          </w:tcPr>
          <w:p w14:paraId="048E46C0" w14:textId="6E625D91" w:rsidR="00F02817" w:rsidRDefault="006226C6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2817" w14:paraId="53D1AFE1" w14:textId="77777777" w:rsidTr="001F2804">
        <w:tc>
          <w:tcPr>
            <w:tcW w:w="3770" w:type="dxa"/>
          </w:tcPr>
          <w:p w14:paraId="76B3826E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Linear Encoder Value</w:t>
            </w:r>
          </w:p>
        </w:tc>
        <w:tc>
          <w:tcPr>
            <w:tcW w:w="1941" w:type="dxa"/>
          </w:tcPr>
          <w:p w14:paraId="5F9FBCE8" w14:textId="2506CF98" w:rsidR="00F02817" w:rsidRDefault="006226C6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-0.085</w:t>
            </w:r>
          </w:p>
        </w:tc>
        <w:tc>
          <w:tcPr>
            <w:tcW w:w="2559" w:type="dxa"/>
          </w:tcPr>
          <w:p w14:paraId="0E1EEF5E" w14:textId="067CE58D" w:rsidR="00F02817" w:rsidRDefault="006226C6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6FF1C327" w14:textId="77777777" w:rsidTr="001F2804">
        <w:tc>
          <w:tcPr>
            <w:tcW w:w="3770" w:type="dxa"/>
          </w:tcPr>
          <w:p w14:paraId="2E553690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1941" w:type="dxa"/>
          </w:tcPr>
          <w:p w14:paraId="161AF467" w14:textId="73D645E5" w:rsidR="00F02817" w:rsidRDefault="006226C6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231ECED7" w14:textId="418852A1" w:rsidR="00F02817" w:rsidRDefault="006226C6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382E60FC" w14:textId="77777777" w:rsidTr="001F2804">
        <w:tc>
          <w:tcPr>
            <w:tcW w:w="3770" w:type="dxa"/>
          </w:tcPr>
          <w:p w14:paraId="28D8A016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1941" w:type="dxa"/>
          </w:tcPr>
          <w:p w14:paraId="19823BA5" w14:textId="74325F8F" w:rsidR="00F02817" w:rsidRPr="00FE54D1" w:rsidRDefault="006226C6" w:rsidP="00F02817">
            <w:pPr>
              <w:pStyle w:val="BodyText"/>
              <w:spacing w:after="60"/>
              <w:ind w:left="0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</w:tcPr>
          <w:p w14:paraId="3436DFA4" w14:textId="507BBDFB" w:rsidR="00F02817" w:rsidRDefault="006226C6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1"/>
      <w:bookmarkEnd w:id="2"/>
    </w:tbl>
    <w:p w14:paraId="664B652F" w14:textId="77777777" w:rsidR="009304A4" w:rsidRDefault="009304A4" w:rsidP="00303926">
      <w:pPr>
        <w:pStyle w:val="BodyText"/>
        <w:spacing w:after="60"/>
        <w:ind w:left="0"/>
        <w:rPr>
          <w:b/>
          <w:bCs/>
          <w:szCs w:val="20"/>
        </w:rPr>
      </w:pPr>
    </w:p>
    <w:p w14:paraId="75759A68" w14:textId="77777777" w:rsidR="00382D74" w:rsidRPr="002B69AC" w:rsidRDefault="00BA1E54" w:rsidP="002B69AC">
      <w:pPr>
        <w:pStyle w:val="BodyText"/>
        <w:spacing w:after="60"/>
        <w:rPr>
          <w:b/>
          <w:bCs/>
          <w:sz w:val="24"/>
          <w:szCs w:val="24"/>
        </w:rPr>
      </w:pPr>
      <w:r w:rsidRPr="009C3634">
        <w:rPr>
          <w:sz w:val="24"/>
          <w:szCs w:val="24"/>
        </w:rPr>
        <w:t>6.7.</w:t>
      </w:r>
      <w:r w:rsidRPr="009C3634">
        <w:rPr>
          <w:color w:val="F3533F" w:themeColor="accent6"/>
          <w:sz w:val="24"/>
          <w:szCs w:val="24"/>
        </w:rPr>
        <w:t>3</w:t>
      </w:r>
      <w:r w:rsidRPr="009C3634">
        <w:rPr>
          <w:sz w:val="24"/>
          <w:szCs w:val="24"/>
        </w:rPr>
        <w:t xml:space="preserve"> </w:t>
      </w:r>
      <w:r w:rsidRPr="009C3634">
        <w:rPr>
          <w:b/>
          <w:bCs/>
          <w:sz w:val="24"/>
          <w:szCs w:val="24"/>
        </w:rPr>
        <w:t>N1 and N2 Stroke Check</w:t>
      </w:r>
    </w:p>
    <w:tbl>
      <w:tblPr>
        <w:tblStyle w:val="TableGrid"/>
        <w:tblpPr w:leftFromText="180" w:rightFromText="180" w:vertAnchor="text" w:horzAnchor="margin" w:tblpXSpec="right" w:tblpY="297"/>
        <w:tblW w:w="8275" w:type="dxa"/>
        <w:tblLook w:val="04A0" w:firstRow="1" w:lastRow="0" w:firstColumn="1" w:lastColumn="0" w:noHBand="0" w:noVBand="1"/>
      </w:tblPr>
      <w:tblGrid>
        <w:gridCol w:w="3418"/>
        <w:gridCol w:w="2697"/>
        <w:gridCol w:w="2160"/>
      </w:tblGrid>
      <w:tr w:rsidR="002B69AC" w14:paraId="612426A8" w14:textId="77777777" w:rsidTr="002B69AC">
        <w:trPr>
          <w:trHeight w:val="279"/>
        </w:trPr>
        <w:tc>
          <w:tcPr>
            <w:tcW w:w="3418" w:type="dxa"/>
            <w:vMerge w:val="restart"/>
          </w:tcPr>
          <w:p w14:paraId="3BB17BEC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Pin to pin Length </w:t>
            </w:r>
            <w:proofErr w:type="gramStart"/>
            <w:r>
              <w:rPr>
                <w:szCs w:val="20"/>
              </w:rPr>
              <w:t>is  16.732</w:t>
            </w:r>
            <w:proofErr w:type="gramEnd"/>
            <w:r>
              <w:rPr>
                <w:szCs w:val="20"/>
              </w:rPr>
              <w:t xml:space="preserve"> +/- TBD </w:t>
            </w:r>
            <w:r w:rsidRPr="000E538E">
              <w:rPr>
                <w:szCs w:val="20"/>
              </w:rPr>
              <w:t>(ins)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2697" w:type="dxa"/>
          </w:tcPr>
          <w:p w14:paraId="22EBD531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 to Pin Length</w:t>
            </w:r>
          </w:p>
        </w:tc>
        <w:tc>
          <w:tcPr>
            <w:tcW w:w="2160" w:type="dxa"/>
          </w:tcPr>
          <w:p w14:paraId="4C5E8514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2B69AC" w14:paraId="23C4D8EB" w14:textId="77777777" w:rsidTr="002B69AC">
        <w:trPr>
          <w:trHeight w:val="294"/>
        </w:trPr>
        <w:tc>
          <w:tcPr>
            <w:tcW w:w="3418" w:type="dxa"/>
            <w:vMerge/>
          </w:tcPr>
          <w:p w14:paraId="42EBE56E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97" w:type="dxa"/>
          </w:tcPr>
          <w:p w14:paraId="6ECD841A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2160" w:type="dxa"/>
          </w:tcPr>
          <w:p w14:paraId="5D51BCCC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2B69AC" w14:paraId="1E436B72" w14:textId="77777777" w:rsidTr="002B69AC">
        <w:trPr>
          <w:trHeight w:val="279"/>
        </w:trPr>
        <w:tc>
          <w:tcPr>
            <w:tcW w:w="3418" w:type="dxa"/>
          </w:tcPr>
          <w:p w14:paraId="51C27E0C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Description</w:t>
            </w:r>
          </w:p>
        </w:tc>
        <w:tc>
          <w:tcPr>
            <w:tcW w:w="2697" w:type="dxa"/>
          </w:tcPr>
          <w:p w14:paraId="2D6A618F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0E538E">
              <w:rPr>
                <w:szCs w:val="20"/>
              </w:rPr>
              <w:t xml:space="preserve">Actual </w:t>
            </w:r>
            <w:r>
              <w:rPr>
                <w:szCs w:val="20"/>
              </w:rPr>
              <w:t>Position N1/N2</w:t>
            </w:r>
          </w:p>
        </w:tc>
        <w:tc>
          <w:tcPr>
            <w:tcW w:w="2160" w:type="dxa"/>
          </w:tcPr>
          <w:p w14:paraId="652D8490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0E538E">
              <w:rPr>
                <w:szCs w:val="20"/>
              </w:rPr>
              <w:t>Pass/Fail</w:t>
            </w:r>
          </w:p>
        </w:tc>
      </w:tr>
      <w:tr w:rsidR="002B69AC" w14:paraId="281D734B" w14:textId="77777777" w:rsidTr="002B69AC">
        <w:trPr>
          <w:trHeight w:val="279"/>
        </w:trPr>
        <w:tc>
          <w:tcPr>
            <w:tcW w:w="3418" w:type="dxa"/>
          </w:tcPr>
          <w:p w14:paraId="1B7DB3CE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697" w:type="dxa"/>
          </w:tcPr>
          <w:p w14:paraId="4067B2F0" w14:textId="028583AE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</w:tcPr>
          <w:p w14:paraId="65487781" w14:textId="2FA6C27D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76CAB5E1" w14:textId="77777777" w:rsidTr="002B69AC">
        <w:trPr>
          <w:trHeight w:val="279"/>
        </w:trPr>
        <w:tc>
          <w:tcPr>
            <w:tcW w:w="3418" w:type="dxa"/>
          </w:tcPr>
          <w:p w14:paraId="0CDCDF83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697" w:type="dxa"/>
          </w:tcPr>
          <w:p w14:paraId="10776136" w14:textId="490A31B4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1.7245</w:t>
            </w:r>
          </w:p>
        </w:tc>
        <w:tc>
          <w:tcPr>
            <w:tcW w:w="2160" w:type="dxa"/>
          </w:tcPr>
          <w:p w14:paraId="4ED90612" w14:textId="4E483A71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104DD889" w14:textId="77777777" w:rsidTr="002B69AC">
        <w:trPr>
          <w:trHeight w:val="279"/>
        </w:trPr>
        <w:tc>
          <w:tcPr>
            <w:tcW w:w="3418" w:type="dxa"/>
          </w:tcPr>
          <w:p w14:paraId="59B074AB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697" w:type="dxa"/>
          </w:tcPr>
          <w:p w14:paraId="6178AEBE" w14:textId="5543043F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</w:tcPr>
          <w:p w14:paraId="6DD49B11" w14:textId="7C71EF27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7F34C811" w14:textId="77777777" w:rsidTr="002B69AC">
        <w:trPr>
          <w:trHeight w:val="279"/>
        </w:trPr>
        <w:tc>
          <w:tcPr>
            <w:tcW w:w="3418" w:type="dxa"/>
          </w:tcPr>
          <w:p w14:paraId="1578AEE7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2697" w:type="dxa"/>
          </w:tcPr>
          <w:p w14:paraId="51DA910F" w14:textId="76980173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1.7262</w:t>
            </w:r>
          </w:p>
        </w:tc>
        <w:tc>
          <w:tcPr>
            <w:tcW w:w="2160" w:type="dxa"/>
          </w:tcPr>
          <w:p w14:paraId="48FBCEAE" w14:textId="55BA0068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7F608EEC" w14:textId="77777777" w:rsidTr="002B69AC">
        <w:trPr>
          <w:trHeight w:val="279"/>
        </w:trPr>
        <w:tc>
          <w:tcPr>
            <w:tcW w:w="3418" w:type="dxa"/>
          </w:tcPr>
          <w:p w14:paraId="26EC32BB" w14:textId="77777777" w:rsidR="002B69AC" w:rsidRDefault="002B69AC" w:rsidP="002B69AC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697" w:type="dxa"/>
          </w:tcPr>
          <w:p w14:paraId="4E6301D4" w14:textId="52F10CA9" w:rsidR="002B69AC" w:rsidRPr="002E6C02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</w:tcPr>
          <w:p w14:paraId="474A104F" w14:textId="665648A2" w:rsidR="002B69AC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0D431FFE" w14:textId="77777777" w:rsidTr="002B69AC">
        <w:trPr>
          <w:trHeight w:val="279"/>
        </w:trPr>
        <w:tc>
          <w:tcPr>
            <w:tcW w:w="3418" w:type="dxa"/>
          </w:tcPr>
          <w:p w14:paraId="3657E6FA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proofErr w:type="gramStart"/>
            <w:r>
              <w:rPr>
                <w:szCs w:val="20"/>
              </w:rPr>
              <w:t>ins  from</w:t>
            </w:r>
            <w:proofErr w:type="gramEnd"/>
            <w:r>
              <w:rPr>
                <w:szCs w:val="20"/>
              </w:rPr>
              <w:t xml:space="preserve"> Null using M3 </w:t>
            </w:r>
          </w:p>
        </w:tc>
        <w:tc>
          <w:tcPr>
            <w:tcW w:w="2697" w:type="dxa"/>
          </w:tcPr>
          <w:p w14:paraId="6544C661" w14:textId="5B430E01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1.7244</w:t>
            </w:r>
          </w:p>
        </w:tc>
        <w:tc>
          <w:tcPr>
            <w:tcW w:w="2160" w:type="dxa"/>
          </w:tcPr>
          <w:p w14:paraId="1A7B74F8" w14:textId="475B086F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17FFE4B5" w14:textId="77777777" w:rsidTr="002B69AC">
        <w:trPr>
          <w:trHeight w:val="279"/>
        </w:trPr>
        <w:tc>
          <w:tcPr>
            <w:tcW w:w="3418" w:type="dxa"/>
          </w:tcPr>
          <w:p w14:paraId="632F1B34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2697" w:type="dxa"/>
          </w:tcPr>
          <w:p w14:paraId="2133821E" w14:textId="64D32A7B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-0.5733</w:t>
            </w:r>
          </w:p>
        </w:tc>
        <w:tc>
          <w:tcPr>
            <w:tcW w:w="2160" w:type="dxa"/>
          </w:tcPr>
          <w:p w14:paraId="501385C6" w14:textId="60732A2E" w:rsidR="002B69AC" w:rsidRPr="000E538E" w:rsidRDefault="006226C6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EF5BD2F" w14:textId="77777777" w:rsidR="00382D74" w:rsidRDefault="00382D74" w:rsidP="00382D74">
      <w:pPr>
        <w:pStyle w:val="Caption"/>
        <w:keepNext/>
        <w:ind w:left="0"/>
        <w:jc w:val="left"/>
      </w:pPr>
    </w:p>
    <w:p w14:paraId="44678E37" w14:textId="77777777" w:rsidR="00E25035" w:rsidRDefault="00382D74" w:rsidP="00E25035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75875E67" w14:textId="77777777" w:rsidR="006226C6" w:rsidRDefault="006226C6" w:rsidP="006226C6">
      <w:pPr>
        <w:pStyle w:val="BodyText"/>
        <w:keepNext/>
      </w:pPr>
      <w:r>
        <w:rPr>
          <w:noProof/>
        </w:rPr>
        <w:drawing>
          <wp:inline distT="0" distB="0" distL="0" distR="0" wp14:anchorId="28AA7B8E" wp14:editId="15B9C6CB">
            <wp:extent cx="5429250" cy="2343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9924" w14:textId="39F100F3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53C79B29" w14:textId="4FB1DD65" w:rsidR="00347F85" w:rsidRDefault="00347F85" w:rsidP="00347F85">
      <w:pPr>
        <w:pStyle w:val="BodyText"/>
      </w:pPr>
      <w:r>
        <w:t xml:space="preserve">     </w:t>
      </w:r>
    </w:p>
    <w:p w14:paraId="1A3C0C4D" w14:textId="77777777" w:rsidR="006226C6" w:rsidRDefault="006226C6" w:rsidP="006226C6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6D5D9ED0" wp14:editId="6520F092">
            <wp:extent cx="5429250" cy="2343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B121" w14:textId="57B8F2B1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-Current for Motor One</w:t>
      </w:r>
    </w:p>
    <w:p w14:paraId="2B98632A" w14:textId="7C0656C7" w:rsidR="00347F85" w:rsidRDefault="00347F85" w:rsidP="00347F85">
      <w:pPr>
        <w:pStyle w:val="BodyText"/>
      </w:pPr>
      <w:r>
        <w:t xml:space="preserve">     </w:t>
      </w:r>
    </w:p>
    <w:p w14:paraId="78C5D341" w14:textId="77777777" w:rsidR="006226C6" w:rsidRDefault="006226C6" w:rsidP="006226C6">
      <w:pPr>
        <w:pStyle w:val="BodyText"/>
        <w:keepNext/>
      </w:pPr>
      <w:r>
        <w:rPr>
          <w:noProof/>
        </w:rPr>
        <w:drawing>
          <wp:inline distT="0" distB="0" distL="0" distR="0" wp14:anchorId="24B04547" wp14:editId="5B2E130C">
            <wp:extent cx="5429250" cy="2343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50A9" w14:textId="0D6170ED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M1 Delta for Motor One</w:t>
      </w:r>
    </w:p>
    <w:p w14:paraId="102111FC" w14:textId="4F2C7D0A" w:rsidR="00347F85" w:rsidRPr="00347F85" w:rsidRDefault="00347F85" w:rsidP="00347F85">
      <w:pPr>
        <w:pStyle w:val="BodyText"/>
      </w:pPr>
      <w:r>
        <w:t xml:space="preserve">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E25035" w14:paraId="5C8F01D6" w14:textId="77777777" w:rsidTr="002B69AC">
        <w:trPr>
          <w:trHeight w:val="523"/>
        </w:trPr>
        <w:tc>
          <w:tcPr>
            <w:tcW w:w="2522" w:type="dxa"/>
          </w:tcPr>
          <w:p w14:paraId="5FBBAE36" w14:textId="77777777" w:rsidR="00E25035" w:rsidRPr="00E25035" w:rsidRDefault="00E25035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3E173A43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1C2304B8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0678BB4C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 w:rsidR="00C762BB"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60B60BC7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</w:tcPr>
          <w:p w14:paraId="42EEC1D6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E25035" w14:paraId="2803DACD" w14:textId="77777777" w:rsidTr="002B69AC">
        <w:trPr>
          <w:trHeight w:val="523"/>
        </w:trPr>
        <w:tc>
          <w:tcPr>
            <w:tcW w:w="2522" w:type="dxa"/>
          </w:tcPr>
          <w:p w14:paraId="75465970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26E210B4" w14:textId="30484F4E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49A79C56" w14:textId="7C9209A4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3E256C01" w14:textId="230075FF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3CAD3742" w14:textId="77777777" w:rsidR="00E25035" w:rsidRDefault="00E2503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5C2DB119" w14:textId="4603D7B8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0.2497</w:t>
            </w:r>
          </w:p>
          <w:p w14:paraId="5FEFE8EB" w14:textId="77777777" w:rsidR="00E25035" w:rsidRDefault="00E2503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</w:tcPr>
          <w:p w14:paraId="11C75B3C" w14:textId="13E1BB89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6F41ABED" w14:textId="77777777" w:rsidTr="002B69AC">
        <w:trPr>
          <w:trHeight w:val="523"/>
        </w:trPr>
        <w:tc>
          <w:tcPr>
            <w:tcW w:w="2522" w:type="dxa"/>
          </w:tcPr>
          <w:p w14:paraId="36EDA152" w14:textId="77777777" w:rsidR="00E25035" w:rsidRPr="00E25035" w:rsidRDefault="00E25035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55529F21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5DAF94BF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33EA4279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3D04E2B1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</w:tcPr>
          <w:p w14:paraId="7F7965C1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 w:rsidR="00C762BB">
              <w:rPr>
                <w:b/>
                <w:bCs/>
                <w:szCs w:val="20"/>
              </w:rPr>
              <w:t>/Fail</w:t>
            </w:r>
          </w:p>
        </w:tc>
      </w:tr>
      <w:tr w:rsidR="00E25035" w14:paraId="46DE8F45" w14:textId="77777777" w:rsidTr="002B69AC">
        <w:trPr>
          <w:trHeight w:val="665"/>
        </w:trPr>
        <w:tc>
          <w:tcPr>
            <w:tcW w:w="2522" w:type="dxa"/>
          </w:tcPr>
          <w:p w14:paraId="456D8507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350" w:type="dxa"/>
          </w:tcPr>
          <w:p w14:paraId="159546F8" w14:textId="5354B6A1" w:rsidR="00E25035" w:rsidRPr="00994843" w:rsidRDefault="006226C6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1AD06160" w14:textId="10B66643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47346C14" w14:textId="4C64AC8F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35.598</w:t>
            </w:r>
          </w:p>
        </w:tc>
        <w:tc>
          <w:tcPr>
            <w:tcW w:w="1530" w:type="dxa"/>
          </w:tcPr>
          <w:p w14:paraId="41230AB1" w14:textId="0670B551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0.0079</w:t>
            </w:r>
          </w:p>
        </w:tc>
        <w:tc>
          <w:tcPr>
            <w:tcW w:w="1259" w:type="dxa"/>
          </w:tcPr>
          <w:p w14:paraId="785DF074" w14:textId="4E2D4F6C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0E022517" w14:textId="77777777" w:rsidTr="002B69AC">
        <w:trPr>
          <w:trHeight w:val="830"/>
        </w:trPr>
        <w:tc>
          <w:tcPr>
            <w:tcW w:w="2522" w:type="dxa"/>
          </w:tcPr>
          <w:p w14:paraId="632B3117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</w:t>
            </w:r>
            <w:r>
              <w:rPr>
                <w:szCs w:val="20"/>
              </w:rPr>
              <w:t>Linear</w:t>
            </w:r>
            <w:r w:rsidR="00C762BB">
              <w:rPr>
                <w:szCs w:val="20"/>
              </w:rPr>
              <w:t xml:space="preserve"> </w:t>
            </w:r>
            <w:r>
              <w:rPr>
                <w:szCs w:val="20"/>
              </w:rPr>
              <w:t>Encoder</w:t>
            </w:r>
            <w:r>
              <w:rPr>
                <w:szCs w:val="20"/>
              </w:rPr>
              <w:t xml:space="preserve"> position</w:t>
            </w:r>
          </w:p>
        </w:tc>
        <w:tc>
          <w:tcPr>
            <w:tcW w:w="1350" w:type="dxa"/>
          </w:tcPr>
          <w:p w14:paraId="0B073632" w14:textId="25CC199A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2EB6D2CA" w14:textId="20B912B0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36C152D2" w14:textId="492DAF26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0.5944</w:t>
            </w:r>
          </w:p>
        </w:tc>
        <w:tc>
          <w:tcPr>
            <w:tcW w:w="1530" w:type="dxa"/>
          </w:tcPr>
          <w:p w14:paraId="3193080C" w14:textId="6A1E9899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0.3756</w:t>
            </w:r>
          </w:p>
        </w:tc>
        <w:tc>
          <w:tcPr>
            <w:tcW w:w="1259" w:type="dxa"/>
          </w:tcPr>
          <w:p w14:paraId="70A89251" w14:textId="665AC8E8" w:rsidR="00E25035" w:rsidRDefault="006226C6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30592D51" w14:textId="77777777" w:rsidTr="002B69AC">
        <w:trPr>
          <w:trHeight w:val="523"/>
        </w:trPr>
        <w:tc>
          <w:tcPr>
            <w:tcW w:w="2522" w:type="dxa"/>
          </w:tcPr>
          <w:p w14:paraId="035599FB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0600F59F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6DDB9A84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1CC3BE47" w14:textId="278D0647" w:rsidR="00E25035" w:rsidRPr="00E364E5" w:rsidRDefault="006226C6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1.8483</w:t>
            </w:r>
          </w:p>
        </w:tc>
        <w:tc>
          <w:tcPr>
            <w:tcW w:w="1530" w:type="dxa"/>
          </w:tcPr>
          <w:p w14:paraId="1C677B3E" w14:textId="249C543E" w:rsidR="00E25035" w:rsidRPr="00E364E5" w:rsidRDefault="006226C6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0.3645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48EFBE02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682C470D" w14:textId="77777777" w:rsidR="00382D74" w:rsidRPr="00382D74" w:rsidRDefault="00382D74" w:rsidP="00382D74">
      <w:pPr>
        <w:pStyle w:val="BodyText"/>
      </w:pPr>
    </w:p>
    <w:tbl>
      <w:tblPr>
        <w:tblStyle w:val="TableGrid"/>
        <w:tblpPr w:leftFromText="180" w:rightFromText="180" w:vertAnchor="text" w:horzAnchor="margin" w:tblpY="150"/>
        <w:tblW w:w="9355" w:type="dxa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1710"/>
        <w:gridCol w:w="1710"/>
        <w:gridCol w:w="1620"/>
      </w:tblGrid>
      <w:tr w:rsidR="00FE54D1" w14:paraId="461E5588" w14:textId="77777777" w:rsidTr="00C762BB">
        <w:trPr>
          <w:trHeight w:val="260"/>
        </w:trPr>
        <w:tc>
          <w:tcPr>
            <w:tcW w:w="2515" w:type="dxa"/>
          </w:tcPr>
          <w:p w14:paraId="05AEBAA2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800" w:type="dxa"/>
          </w:tcPr>
          <w:p w14:paraId="1B3A8476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710" w:type="dxa"/>
          </w:tcPr>
          <w:p w14:paraId="2EF871C5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710" w:type="dxa"/>
          </w:tcPr>
          <w:p w14:paraId="0C315050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620" w:type="dxa"/>
          </w:tcPr>
          <w:p w14:paraId="5AE2B3F3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82D74" w14:paraId="64B0D376" w14:textId="77777777" w:rsidTr="00C762BB">
        <w:trPr>
          <w:trHeight w:val="514"/>
        </w:trPr>
        <w:tc>
          <w:tcPr>
            <w:tcW w:w="2515" w:type="dxa"/>
          </w:tcPr>
          <w:p w14:paraId="14C41D99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</w:t>
            </w:r>
            <w:r w:rsidR="00B6465D">
              <w:rPr>
                <w:szCs w:val="20"/>
              </w:rPr>
              <w:t xml:space="preserve"> </w:t>
            </w:r>
            <w:r>
              <w:rPr>
                <w:szCs w:val="20"/>
              </w:rPr>
              <w:t>1 position + Motor 2 position = test rig encoder</w:t>
            </w:r>
          </w:p>
        </w:tc>
        <w:tc>
          <w:tcPr>
            <w:tcW w:w="1800" w:type="dxa"/>
          </w:tcPr>
          <w:p w14:paraId="42B02C3B" w14:textId="6D2D81C4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B9DAF5E" w14:textId="58BE2BCB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B5DA47A" w14:textId="579BB6A7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0.0034</w:t>
            </w:r>
          </w:p>
        </w:tc>
        <w:tc>
          <w:tcPr>
            <w:tcW w:w="1620" w:type="dxa"/>
          </w:tcPr>
          <w:p w14:paraId="027BDBED" w14:textId="651D2FE5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2F41" w14:paraId="15A03D74" w14:textId="77777777" w:rsidTr="00C762BB">
        <w:trPr>
          <w:trHeight w:val="890"/>
        </w:trPr>
        <w:tc>
          <w:tcPr>
            <w:tcW w:w="2515" w:type="dxa"/>
          </w:tcPr>
          <w:p w14:paraId="6EAD30D4" w14:textId="77777777" w:rsidR="00C62F41" w:rsidRDefault="00C62F41" w:rsidP="00C62F4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0" w:type="dxa"/>
          </w:tcPr>
          <w:p w14:paraId="0537397E" w14:textId="67F3FCE1" w:rsidR="00C62F41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32A54FA5" w14:textId="2B0EB188" w:rsidR="00C62F41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AED419D" w14:textId="21E9118F" w:rsidR="00C62F41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0.0034</w:t>
            </w:r>
          </w:p>
        </w:tc>
        <w:tc>
          <w:tcPr>
            <w:tcW w:w="1620" w:type="dxa"/>
          </w:tcPr>
          <w:p w14:paraId="4AFAE140" w14:textId="11CA1CF2" w:rsidR="00C62F41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82D74" w14:paraId="437B183B" w14:textId="77777777" w:rsidTr="00C762BB">
        <w:trPr>
          <w:trHeight w:val="514"/>
        </w:trPr>
        <w:tc>
          <w:tcPr>
            <w:tcW w:w="2515" w:type="dxa"/>
          </w:tcPr>
          <w:p w14:paraId="3F623F84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0" w:type="dxa"/>
          </w:tcPr>
          <w:p w14:paraId="372B8385" w14:textId="75599EC3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B61539E" w14:textId="38D8B453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FD1A71E" w14:textId="0C227E68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-103.3712</w:t>
            </w:r>
          </w:p>
        </w:tc>
        <w:tc>
          <w:tcPr>
            <w:tcW w:w="1620" w:type="dxa"/>
          </w:tcPr>
          <w:p w14:paraId="2905181F" w14:textId="514C681D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62F41" w14:paraId="22BD4A27" w14:textId="77777777" w:rsidTr="00C762BB">
        <w:trPr>
          <w:trHeight w:val="514"/>
        </w:trPr>
        <w:tc>
          <w:tcPr>
            <w:tcW w:w="2515" w:type="dxa"/>
          </w:tcPr>
          <w:p w14:paraId="645D6766" w14:textId="77777777" w:rsidR="00C62F41" w:rsidRDefault="00C62F41" w:rsidP="00C62F4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00" w:type="dxa"/>
          </w:tcPr>
          <w:p w14:paraId="6E549755" w14:textId="2E306D76" w:rsidR="00C62F41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3E3E8B92" w14:textId="52E58EE7" w:rsidR="00C62F41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07D24E7" w14:textId="6DCB98C4" w:rsidR="00C62F41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-87.3712</w:t>
            </w:r>
          </w:p>
        </w:tc>
        <w:tc>
          <w:tcPr>
            <w:tcW w:w="1620" w:type="dxa"/>
          </w:tcPr>
          <w:p w14:paraId="5BFD629F" w14:textId="0F53D74C" w:rsidR="00C62F41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A56F8" w14:paraId="51A6F1FB" w14:textId="77777777" w:rsidTr="00C762BB">
        <w:trPr>
          <w:trHeight w:val="506"/>
        </w:trPr>
        <w:tc>
          <w:tcPr>
            <w:tcW w:w="2515" w:type="dxa"/>
          </w:tcPr>
          <w:p w14:paraId="52D277AF" w14:textId="77777777" w:rsidR="001A56F8" w:rsidRDefault="001A56F8" w:rsidP="001A56F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6F465348" w14:textId="6A5BF1ED" w:rsidR="001A56F8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7F5E1C5" w14:textId="4C3E012F" w:rsidR="001A56F8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EE34312" w14:textId="6DA39FDB" w:rsidR="001A56F8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F90D0CB" w14:textId="5BC65178" w:rsidR="001A56F8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A56F8" w14:paraId="694E3E6E" w14:textId="77777777" w:rsidTr="00C762BB">
        <w:trPr>
          <w:trHeight w:val="514"/>
        </w:trPr>
        <w:tc>
          <w:tcPr>
            <w:tcW w:w="2515" w:type="dxa"/>
          </w:tcPr>
          <w:p w14:paraId="0C9E1C27" w14:textId="77777777" w:rsidR="001A56F8" w:rsidRDefault="001A56F8" w:rsidP="001A56F8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28AAC236" w14:textId="0D6FFF20" w:rsidR="001A56F8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39E95461" w14:textId="3F1D809B" w:rsidR="001A56F8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756E102" w14:textId="5C07F038" w:rsidR="001A56F8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1620" w:type="dxa"/>
          </w:tcPr>
          <w:p w14:paraId="6B02E669" w14:textId="5B834753" w:rsidR="001A56F8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82D74" w14:paraId="31D8A287" w14:textId="77777777" w:rsidTr="00C762BB">
        <w:trPr>
          <w:trHeight w:val="514"/>
        </w:trPr>
        <w:tc>
          <w:tcPr>
            <w:tcW w:w="2515" w:type="dxa"/>
          </w:tcPr>
          <w:p w14:paraId="79BDFE90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08DBDD24" w14:textId="19C6E7EA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5BF673F" w14:textId="76134C63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AE8CC6E" w14:textId="1B9508FD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34.9496</w:t>
            </w:r>
          </w:p>
        </w:tc>
        <w:tc>
          <w:tcPr>
            <w:tcW w:w="1620" w:type="dxa"/>
          </w:tcPr>
          <w:p w14:paraId="5FF76B34" w14:textId="4D5849A3" w:rsidR="00382D74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8316E" w14:paraId="03775511" w14:textId="77777777" w:rsidTr="00C762BB">
        <w:trPr>
          <w:trHeight w:val="506"/>
        </w:trPr>
        <w:tc>
          <w:tcPr>
            <w:tcW w:w="2515" w:type="dxa"/>
          </w:tcPr>
          <w:p w14:paraId="5EDFD973" w14:textId="77777777" w:rsidR="0058316E" w:rsidRDefault="0058316E" w:rsidP="0058316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4CA60AC3" w14:textId="73E593FB" w:rsidR="0058316E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8F7A998" w14:textId="0C5FAAFB" w:rsidR="0058316E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031DC05" w14:textId="37EBA70C" w:rsidR="0058316E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68.425</w:t>
            </w:r>
          </w:p>
        </w:tc>
        <w:tc>
          <w:tcPr>
            <w:tcW w:w="1620" w:type="dxa"/>
          </w:tcPr>
          <w:p w14:paraId="43D2A7AC" w14:textId="575CE833" w:rsidR="0058316E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8316E" w14:paraId="12E23B37" w14:textId="77777777" w:rsidTr="00C762BB">
        <w:trPr>
          <w:trHeight w:val="514"/>
        </w:trPr>
        <w:tc>
          <w:tcPr>
            <w:tcW w:w="2515" w:type="dxa"/>
          </w:tcPr>
          <w:p w14:paraId="14073004" w14:textId="77777777" w:rsidR="0058316E" w:rsidRDefault="0058316E" w:rsidP="0058316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72C9BDD3" w14:textId="561F761F" w:rsidR="0058316E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0844695" w14:textId="75B1C470" w:rsidR="0058316E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D949095" w14:textId="1C214B30" w:rsidR="0058316E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52.425</w:t>
            </w:r>
          </w:p>
        </w:tc>
        <w:tc>
          <w:tcPr>
            <w:tcW w:w="1620" w:type="dxa"/>
          </w:tcPr>
          <w:p w14:paraId="377B5E6D" w14:textId="6D3EADC3" w:rsidR="0058316E" w:rsidRDefault="006226C6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C0668A0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6CE88C14" w14:textId="77777777" w:rsidR="00C81CEB" w:rsidRDefault="009664A6" w:rsidP="00C81CEB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2</w:t>
      </w:r>
    </w:p>
    <w:p w14:paraId="273C0E22" w14:textId="77777777" w:rsidR="006226C6" w:rsidRDefault="006226C6" w:rsidP="006226C6">
      <w:pPr>
        <w:pStyle w:val="BodyText"/>
        <w:keepNext/>
      </w:pPr>
      <w:r>
        <w:rPr>
          <w:noProof/>
        </w:rPr>
        <w:drawing>
          <wp:inline distT="0" distB="0" distL="0" distR="0" wp14:anchorId="216D1F8D" wp14:editId="7037091F">
            <wp:extent cx="5429250" cy="23431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E59C" w14:textId="69AB12F2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3052BFD2" w14:textId="2F56926C" w:rsidR="00347F85" w:rsidRDefault="00347F85" w:rsidP="00347F85">
      <w:pPr>
        <w:pStyle w:val="BodyText"/>
      </w:pPr>
      <w:r>
        <w:t xml:space="preserve">     </w:t>
      </w:r>
    </w:p>
    <w:p w14:paraId="34B94F2C" w14:textId="77777777" w:rsidR="006226C6" w:rsidRDefault="006226C6" w:rsidP="006226C6">
      <w:pPr>
        <w:pStyle w:val="BodyText"/>
        <w:keepNext/>
      </w:pPr>
      <w:r>
        <w:rPr>
          <w:noProof/>
        </w:rPr>
        <w:drawing>
          <wp:inline distT="0" distB="0" distL="0" distR="0" wp14:anchorId="31B70492" wp14:editId="3E8D3C40">
            <wp:extent cx="5429250" cy="23431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09C6" w14:textId="2C48D28F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-Current for Motor Two</w:t>
      </w:r>
    </w:p>
    <w:p w14:paraId="7195AC22" w14:textId="04C2801B" w:rsidR="00347F85" w:rsidRDefault="00347F85" w:rsidP="00347F85">
      <w:pPr>
        <w:pStyle w:val="BodyText"/>
      </w:pPr>
      <w:r>
        <w:t xml:space="preserve">     </w:t>
      </w:r>
    </w:p>
    <w:p w14:paraId="5C337B93" w14:textId="77777777" w:rsidR="006226C6" w:rsidRDefault="006226C6" w:rsidP="006226C6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7C23BA65" wp14:editId="3E7C7641">
            <wp:extent cx="5429250" cy="2343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9E7A" w14:textId="558066FE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M1 Delta for Motor Two</w:t>
      </w:r>
    </w:p>
    <w:p w14:paraId="15F9942F" w14:textId="5FD07C0A" w:rsidR="00347F85" w:rsidRPr="00347F85" w:rsidRDefault="00347F85" w:rsidP="00347F85">
      <w:pPr>
        <w:pStyle w:val="BodyText"/>
      </w:pPr>
      <w:r>
        <w:t xml:space="preserve">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C81CEB" w14:paraId="301C4EC0" w14:textId="77777777" w:rsidTr="002B69AC">
        <w:trPr>
          <w:trHeight w:val="523"/>
        </w:trPr>
        <w:tc>
          <w:tcPr>
            <w:tcW w:w="2522" w:type="dxa"/>
          </w:tcPr>
          <w:p w14:paraId="22B67E0E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4E0EB4A7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25355525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0A102431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284924AC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</w:tcPr>
          <w:p w14:paraId="1910AF28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C81CEB" w14:paraId="1EF879A7" w14:textId="77777777" w:rsidTr="002B69AC">
        <w:trPr>
          <w:trHeight w:val="523"/>
        </w:trPr>
        <w:tc>
          <w:tcPr>
            <w:tcW w:w="2522" w:type="dxa"/>
          </w:tcPr>
          <w:p w14:paraId="4905DE96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0138FB3C" w14:textId="00F2D47D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020ADF01" w14:textId="61271F7E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7619D14C" w14:textId="14EB0324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0.2006</w:t>
            </w:r>
          </w:p>
          <w:p w14:paraId="577F5531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4AF41EC7" w14:textId="7E774040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0.2937</w:t>
            </w:r>
          </w:p>
          <w:p w14:paraId="124D9A4D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</w:tcPr>
          <w:p w14:paraId="462545ED" w14:textId="583E8849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644EEF18" w14:textId="77777777" w:rsidTr="002B69AC">
        <w:trPr>
          <w:trHeight w:val="523"/>
        </w:trPr>
        <w:tc>
          <w:tcPr>
            <w:tcW w:w="2522" w:type="dxa"/>
          </w:tcPr>
          <w:p w14:paraId="3D5FCC5E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1F2FFDAE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0F23B349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67A1BE66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431248D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</w:tcPr>
          <w:p w14:paraId="2F8033C6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C81CEB" w14:paraId="4C9D8717" w14:textId="77777777" w:rsidTr="002B69AC">
        <w:trPr>
          <w:trHeight w:val="665"/>
        </w:trPr>
        <w:tc>
          <w:tcPr>
            <w:tcW w:w="2522" w:type="dxa"/>
          </w:tcPr>
          <w:p w14:paraId="43376674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 xml:space="preserve"> position </w:t>
            </w:r>
          </w:p>
        </w:tc>
        <w:tc>
          <w:tcPr>
            <w:tcW w:w="1350" w:type="dxa"/>
          </w:tcPr>
          <w:p w14:paraId="3F6237D9" w14:textId="5E7C00B6" w:rsidR="00C81CEB" w:rsidRPr="00994843" w:rsidRDefault="006226C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36055327" w14:textId="052DCC2C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0553D869" w14:textId="0CE49C15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70.5971</w:t>
            </w:r>
          </w:p>
        </w:tc>
        <w:tc>
          <w:tcPr>
            <w:tcW w:w="1530" w:type="dxa"/>
          </w:tcPr>
          <w:p w14:paraId="7CA1F46E" w14:textId="7B87FCD8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0.0087</w:t>
            </w:r>
          </w:p>
        </w:tc>
        <w:tc>
          <w:tcPr>
            <w:tcW w:w="1259" w:type="dxa"/>
          </w:tcPr>
          <w:p w14:paraId="6C2B1A51" w14:textId="725EF693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76BDD7AF" w14:textId="77777777" w:rsidTr="002B69AC">
        <w:trPr>
          <w:trHeight w:val="830"/>
        </w:trPr>
        <w:tc>
          <w:tcPr>
            <w:tcW w:w="2522" w:type="dxa"/>
          </w:tcPr>
          <w:p w14:paraId="52546C53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 xml:space="preserve"> Position and Linear Encoder position</w:t>
            </w:r>
          </w:p>
        </w:tc>
        <w:tc>
          <w:tcPr>
            <w:tcW w:w="1350" w:type="dxa"/>
          </w:tcPr>
          <w:p w14:paraId="0BCC865F" w14:textId="06D37D4F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404B924D" w14:textId="07EA3D8C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2E3858C2" w14:textId="409E3F14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0.5959</w:t>
            </w:r>
          </w:p>
        </w:tc>
        <w:tc>
          <w:tcPr>
            <w:tcW w:w="1530" w:type="dxa"/>
          </w:tcPr>
          <w:p w14:paraId="42B1DA93" w14:textId="13EB2865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259" w:type="dxa"/>
          </w:tcPr>
          <w:p w14:paraId="3C1B19E9" w14:textId="65CC3F25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55956F9B" w14:textId="77777777" w:rsidTr="002B69AC">
        <w:trPr>
          <w:trHeight w:val="523"/>
        </w:trPr>
        <w:tc>
          <w:tcPr>
            <w:tcW w:w="2522" w:type="dxa"/>
          </w:tcPr>
          <w:p w14:paraId="6C083ED2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35EEE03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3BDD95F9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3ECF43BB" w14:textId="1358F9F5" w:rsidR="00C81CEB" w:rsidRPr="00E364E5" w:rsidRDefault="006226C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2.4323</w:t>
            </w:r>
          </w:p>
        </w:tc>
        <w:tc>
          <w:tcPr>
            <w:tcW w:w="1530" w:type="dxa"/>
          </w:tcPr>
          <w:p w14:paraId="30662158" w14:textId="6B342D0E" w:rsidR="00C81CEB" w:rsidRPr="00E364E5" w:rsidRDefault="006226C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0.4812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591A0096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1756"/>
        <w:gridCol w:w="1808"/>
        <w:gridCol w:w="1808"/>
        <w:gridCol w:w="1908"/>
        <w:gridCol w:w="2075"/>
      </w:tblGrid>
      <w:tr w:rsidR="009664A6" w14:paraId="69978CC4" w14:textId="77777777" w:rsidTr="00E6743F">
        <w:trPr>
          <w:trHeight w:val="285"/>
        </w:trPr>
        <w:tc>
          <w:tcPr>
            <w:tcW w:w="1756" w:type="dxa"/>
          </w:tcPr>
          <w:p w14:paraId="60E76379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08" w:type="dxa"/>
          </w:tcPr>
          <w:p w14:paraId="27E014D1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808" w:type="dxa"/>
          </w:tcPr>
          <w:p w14:paraId="5A8B5311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908" w:type="dxa"/>
          </w:tcPr>
          <w:p w14:paraId="2DFE956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2075" w:type="dxa"/>
          </w:tcPr>
          <w:p w14:paraId="1AB695A5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64A6" w14:paraId="522C5995" w14:textId="77777777" w:rsidTr="00E6743F">
        <w:trPr>
          <w:trHeight w:val="514"/>
        </w:trPr>
        <w:tc>
          <w:tcPr>
            <w:tcW w:w="1756" w:type="dxa"/>
          </w:tcPr>
          <w:p w14:paraId="76003363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08" w:type="dxa"/>
          </w:tcPr>
          <w:p w14:paraId="00C0444C" w14:textId="24BC6DD6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6B08B74D" w14:textId="1C3724C1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486CFECF" w14:textId="6121A8CC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0.0025</w:t>
            </w:r>
          </w:p>
        </w:tc>
        <w:tc>
          <w:tcPr>
            <w:tcW w:w="2075" w:type="dxa"/>
          </w:tcPr>
          <w:p w14:paraId="1878178E" w14:textId="310C356F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4733B711" w14:textId="77777777" w:rsidTr="00E6743F">
        <w:trPr>
          <w:trHeight w:val="890"/>
        </w:trPr>
        <w:tc>
          <w:tcPr>
            <w:tcW w:w="1756" w:type="dxa"/>
          </w:tcPr>
          <w:p w14:paraId="0A758F69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8" w:type="dxa"/>
          </w:tcPr>
          <w:p w14:paraId="5B0B604C" w14:textId="29C8EE8B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5E7A2371" w14:textId="42A30DDA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0EAE8C1B" w14:textId="4AA7533A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0.0024</w:t>
            </w:r>
          </w:p>
        </w:tc>
        <w:tc>
          <w:tcPr>
            <w:tcW w:w="2075" w:type="dxa"/>
          </w:tcPr>
          <w:p w14:paraId="5941AA6B" w14:textId="10269A41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7B1BE3DC" w14:textId="77777777" w:rsidTr="00E6743F">
        <w:trPr>
          <w:trHeight w:val="514"/>
        </w:trPr>
        <w:tc>
          <w:tcPr>
            <w:tcW w:w="1756" w:type="dxa"/>
          </w:tcPr>
          <w:p w14:paraId="2602EC1B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8" w:type="dxa"/>
          </w:tcPr>
          <w:p w14:paraId="592894FC" w14:textId="10DCBA17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808" w:type="dxa"/>
          </w:tcPr>
          <w:p w14:paraId="04E864D6" w14:textId="6254A8C4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2711EB0" w14:textId="7F25FFC1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-103.3569</w:t>
            </w:r>
          </w:p>
        </w:tc>
        <w:tc>
          <w:tcPr>
            <w:tcW w:w="2075" w:type="dxa"/>
          </w:tcPr>
          <w:p w14:paraId="28B32194" w14:textId="3B37968A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4D558F88" w14:textId="77777777" w:rsidTr="00E6743F">
        <w:trPr>
          <w:trHeight w:val="514"/>
        </w:trPr>
        <w:tc>
          <w:tcPr>
            <w:tcW w:w="1756" w:type="dxa"/>
          </w:tcPr>
          <w:p w14:paraId="7801587E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M3 position = test rig encoder</w:t>
            </w:r>
          </w:p>
        </w:tc>
        <w:tc>
          <w:tcPr>
            <w:tcW w:w="1808" w:type="dxa"/>
          </w:tcPr>
          <w:p w14:paraId="66ACD76D" w14:textId="7539A3CD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0FD161F8" w14:textId="25C046A3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EA813C0" w14:textId="0AFCB025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-87.3569</w:t>
            </w:r>
          </w:p>
        </w:tc>
        <w:tc>
          <w:tcPr>
            <w:tcW w:w="2075" w:type="dxa"/>
          </w:tcPr>
          <w:p w14:paraId="410A907B" w14:textId="501A8FBF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18FFBAF3" w14:textId="77777777" w:rsidTr="00E6743F">
        <w:trPr>
          <w:trHeight w:val="506"/>
        </w:trPr>
        <w:tc>
          <w:tcPr>
            <w:tcW w:w="1756" w:type="dxa"/>
          </w:tcPr>
          <w:p w14:paraId="66702DDE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789C9934" w14:textId="6B6A9E2B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2AAE4DE3" w14:textId="28DA7853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7BEEC9D0" w14:textId="4DD68495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0.0016</w:t>
            </w:r>
          </w:p>
        </w:tc>
        <w:tc>
          <w:tcPr>
            <w:tcW w:w="2075" w:type="dxa"/>
          </w:tcPr>
          <w:p w14:paraId="12C1344A" w14:textId="023D2209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05DFE92F" w14:textId="77777777" w:rsidTr="00E6743F">
        <w:trPr>
          <w:trHeight w:val="514"/>
        </w:trPr>
        <w:tc>
          <w:tcPr>
            <w:tcW w:w="1756" w:type="dxa"/>
          </w:tcPr>
          <w:p w14:paraId="25B3BB5E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7B27DCBC" w14:textId="7A6A4CFC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434C2576" w14:textId="67946B83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8" w:type="dxa"/>
          </w:tcPr>
          <w:p w14:paraId="5B4601CC" w14:textId="1C9322A7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075" w:type="dxa"/>
          </w:tcPr>
          <w:p w14:paraId="27BFD876" w14:textId="540C6EE9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52D895D" w14:textId="77777777" w:rsidTr="00E6743F">
        <w:trPr>
          <w:trHeight w:val="514"/>
        </w:trPr>
        <w:tc>
          <w:tcPr>
            <w:tcW w:w="1756" w:type="dxa"/>
          </w:tcPr>
          <w:p w14:paraId="7A015A0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20E7DA52" w14:textId="2C192744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9AF478A" w14:textId="1046A6FC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54586B79" w14:textId="2F10E476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33.425</w:t>
            </w:r>
          </w:p>
        </w:tc>
        <w:tc>
          <w:tcPr>
            <w:tcW w:w="2075" w:type="dxa"/>
          </w:tcPr>
          <w:p w14:paraId="5F1FE1FD" w14:textId="4DA93B91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33F8AC93" w14:textId="77777777" w:rsidTr="00E6743F">
        <w:trPr>
          <w:trHeight w:val="506"/>
        </w:trPr>
        <w:tc>
          <w:tcPr>
            <w:tcW w:w="1756" w:type="dxa"/>
          </w:tcPr>
          <w:p w14:paraId="1EFBA88D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377DF50D" w14:textId="2DC990BD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62EC6AA" w14:textId="7FA91DB8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7B886AE1" w14:textId="63951AEC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69.9343</w:t>
            </w:r>
          </w:p>
        </w:tc>
        <w:tc>
          <w:tcPr>
            <w:tcW w:w="2075" w:type="dxa"/>
          </w:tcPr>
          <w:p w14:paraId="3B793525" w14:textId="09139305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C6CD266" w14:textId="77777777" w:rsidTr="00E6743F">
        <w:trPr>
          <w:trHeight w:val="514"/>
        </w:trPr>
        <w:tc>
          <w:tcPr>
            <w:tcW w:w="1756" w:type="dxa"/>
          </w:tcPr>
          <w:p w14:paraId="66015EF6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5DA50238" w14:textId="1A863151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1E530C0B" w14:textId="23F045EF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7301B279" w14:textId="4853BEBA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53.9342</w:t>
            </w:r>
          </w:p>
        </w:tc>
        <w:tc>
          <w:tcPr>
            <w:tcW w:w="2075" w:type="dxa"/>
          </w:tcPr>
          <w:p w14:paraId="2328B9CE" w14:textId="260B1337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5D08699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4BC852A7" w14:textId="77777777" w:rsidR="00C81CEB" w:rsidRDefault="009664A6" w:rsidP="00C81CEB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3</w:t>
      </w:r>
    </w:p>
    <w:p w14:paraId="4780F1A1" w14:textId="77777777" w:rsidR="006226C6" w:rsidRDefault="006226C6" w:rsidP="006226C6">
      <w:pPr>
        <w:pStyle w:val="BodyText"/>
        <w:keepNext/>
      </w:pPr>
      <w:r>
        <w:rPr>
          <w:noProof/>
        </w:rPr>
        <w:drawing>
          <wp:inline distT="0" distB="0" distL="0" distR="0" wp14:anchorId="2EBF6D64" wp14:editId="6D443E1F">
            <wp:extent cx="5429250" cy="2343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7D10" w14:textId="7222A730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5F17BDE9" w14:textId="5197CC2E" w:rsidR="00FB100A" w:rsidRDefault="00FB100A" w:rsidP="00FB100A">
      <w:pPr>
        <w:pStyle w:val="BodyText"/>
      </w:pPr>
      <w:r>
        <w:t xml:space="preserve">     </w:t>
      </w:r>
    </w:p>
    <w:p w14:paraId="3438587A" w14:textId="77777777" w:rsidR="006226C6" w:rsidRDefault="006226C6" w:rsidP="006226C6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662252BC" wp14:editId="494D72DD">
            <wp:extent cx="5429250" cy="23431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0208" w14:textId="023372A2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Three</w:t>
      </w:r>
    </w:p>
    <w:p w14:paraId="2CDD8D68" w14:textId="0750722A" w:rsidR="00FB100A" w:rsidRDefault="00FB100A" w:rsidP="00FB100A">
      <w:pPr>
        <w:pStyle w:val="BodyText"/>
      </w:pPr>
      <w:r>
        <w:t xml:space="preserve">     </w:t>
      </w:r>
    </w:p>
    <w:p w14:paraId="4568E898" w14:textId="77777777" w:rsidR="006226C6" w:rsidRDefault="006226C6" w:rsidP="006226C6">
      <w:pPr>
        <w:pStyle w:val="BodyText"/>
        <w:keepNext/>
      </w:pPr>
      <w:r>
        <w:rPr>
          <w:noProof/>
        </w:rPr>
        <w:drawing>
          <wp:inline distT="0" distB="0" distL="0" distR="0" wp14:anchorId="726C44C5" wp14:editId="488AA397">
            <wp:extent cx="5429250" cy="23431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E3A9" w14:textId="33DA4438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M3 Delta for Motor Three</w:t>
      </w:r>
    </w:p>
    <w:p w14:paraId="4A8688A0" w14:textId="7F5D9D4F" w:rsidR="00FB100A" w:rsidRPr="00347F85" w:rsidRDefault="00FB100A" w:rsidP="00FB100A">
      <w:pPr>
        <w:pStyle w:val="BodyText"/>
      </w:pPr>
      <w:r>
        <w:t xml:space="preserve">     </w:t>
      </w:r>
    </w:p>
    <w:p w14:paraId="263444A8" w14:textId="77777777" w:rsidR="00FB100A" w:rsidRPr="00FB100A" w:rsidRDefault="00FB100A" w:rsidP="00FB100A">
      <w:pPr>
        <w:pStyle w:val="BodyText"/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C81CEB" w14:paraId="285A6C7E" w14:textId="77777777" w:rsidTr="002B69AC">
        <w:trPr>
          <w:trHeight w:val="523"/>
        </w:trPr>
        <w:tc>
          <w:tcPr>
            <w:tcW w:w="2522" w:type="dxa"/>
          </w:tcPr>
          <w:p w14:paraId="3E3AB567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6D4DF81F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6334B6F2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785B3B27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5EF92DD1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</w:tcPr>
          <w:p w14:paraId="185FA57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C81CEB" w14:paraId="3AAD41C7" w14:textId="77777777" w:rsidTr="002B69AC">
        <w:trPr>
          <w:trHeight w:val="523"/>
        </w:trPr>
        <w:tc>
          <w:tcPr>
            <w:tcW w:w="2522" w:type="dxa"/>
          </w:tcPr>
          <w:p w14:paraId="3000D718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2B488BD6" w14:textId="0A769560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19295B99" w14:textId="22FD18A6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62ABC1AA" w14:textId="6F9390D3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723182BA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70710FF4" w14:textId="376DD441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0.3133</w:t>
            </w:r>
          </w:p>
          <w:p w14:paraId="3C7E038B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</w:tcPr>
          <w:p w14:paraId="495AC7BC" w14:textId="074012BD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372708EA" w14:textId="77777777" w:rsidTr="002B69AC">
        <w:trPr>
          <w:trHeight w:val="523"/>
        </w:trPr>
        <w:tc>
          <w:tcPr>
            <w:tcW w:w="2522" w:type="dxa"/>
          </w:tcPr>
          <w:p w14:paraId="23C137E7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468A4CC5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42AFEFB7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728C2AA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064C3297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</w:tcPr>
          <w:p w14:paraId="343D8513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C81CEB" w14:paraId="7FC6686C" w14:textId="77777777" w:rsidTr="002B69AC">
        <w:trPr>
          <w:trHeight w:val="665"/>
        </w:trPr>
        <w:tc>
          <w:tcPr>
            <w:tcW w:w="2522" w:type="dxa"/>
          </w:tcPr>
          <w:p w14:paraId="6F8DB8C5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</w:t>
            </w:r>
            <w:r>
              <w:rPr>
                <w:szCs w:val="20"/>
              </w:rPr>
              <w:t>3</w:t>
            </w:r>
            <w:r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3</w:t>
            </w:r>
            <w:r>
              <w:rPr>
                <w:szCs w:val="20"/>
              </w:rPr>
              <w:t xml:space="preserve"> position </w:t>
            </w:r>
          </w:p>
        </w:tc>
        <w:tc>
          <w:tcPr>
            <w:tcW w:w="1350" w:type="dxa"/>
          </w:tcPr>
          <w:p w14:paraId="2AF64D83" w14:textId="481D9535" w:rsidR="00C81CEB" w:rsidRPr="00994843" w:rsidRDefault="006226C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46085C74" w14:textId="4D9833F9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49CF9B04" w14:textId="0D8AC9C1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54.5857</w:t>
            </w:r>
          </w:p>
        </w:tc>
        <w:tc>
          <w:tcPr>
            <w:tcW w:w="1530" w:type="dxa"/>
          </w:tcPr>
          <w:p w14:paraId="3C7AD03B" w14:textId="26FDC268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0.0087</w:t>
            </w:r>
          </w:p>
        </w:tc>
        <w:tc>
          <w:tcPr>
            <w:tcW w:w="1259" w:type="dxa"/>
          </w:tcPr>
          <w:p w14:paraId="4E9330DD" w14:textId="0287F896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0304A8E9" w14:textId="77777777" w:rsidTr="002B69AC">
        <w:trPr>
          <w:trHeight w:val="830"/>
        </w:trPr>
        <w:tc>
          <w:tcPr>
            <w:tcW w:w="2522" w:type="dxa"/>
          </w:tcPr>
          <w:p w14:paraId="79A0E4C7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Delta between Motor </w:t>
            </w:r>
            <w:r>
              <w:rPr>
                <w:szCs w:val="20"/>
              </w:rPr>
              <w:t xml:space="preserve">3 </w:t>
            </w:r>
            <w:r>
              <w:rPr>
                <w:szCs w:val="20"/>
              </w:rPr>
              <w:t>Position and Linear Encoder position</w:t>
            </w:r>
          </w:p>
        </w:tc>
        <w:tc>
          <w:tcPr>
            <w:tcW w:w="1350" w:type="dxa"/>
          </w:tcPr>
          <w:p w14:paraId="2C7595B6" w14:textId="48B1D45B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35FD44DA" w14:textId="609DC17A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504741F3" w14:textId="6E4219E2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0.5956</w:t>
            </w:r>
          </w:p>
        </w:tc>
        <w:tc>
          <w:tcPr>
            <w:tcW w:w="1530" w:type="dxa"/>
          </w:tcPr>
          <w:p w14:paraId="58B9F08D" w14:textId="4D09F234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0.3754</w:t>
            </w:r>
          </w:p>
        </w:tc>
        <w:tc>
          <w:tcPr>
            <w:tcW w:w="1259" w:type="dxa"/>
          </w:tcPr>
          <w:p w14:paraId="704E32ED" w14:textId="19D31C72" w:rsidR="00C81CEB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582AA0B2" w14:textId="77777777" w:rsidTr="002B69AC">
        <w:trPr>
          <w:trHeight w:val="523"/>
        </w:trPr>
        <w:tc>
          <w:tcPr>
            <w:tcW w:w="2522" w:type="dxa"/>
          </w:tcPr>
          <w:p w14:paraId="64D09B07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31D85814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53B7BD66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4AE9CC7E" w14:textId="259EC99A" w:rsidR="00C81CEB" w:rsidRPr="00E364E5" w:rsidRDefault="006226C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2.3578</w:t>
            </w:r>
          </w:p>
        </w:tc>
        <w:tc>
          <w:tcPr>
            <w:tcW w:w="1530" w:type="dxa"/>
          </w:tcPr>
          <w:p w14:paraId="0656E0D5" w14:textId="02510D26" w:rsidR="00C81CEB" w:rsidRPr="00E364E5" w:rsidRDefault="006226C6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0.471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4DFC03CD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1756"/>
        <w:gridCol w:w="1808"/>
        <w:gridCol w:w="1808"/>
        <w:gridCol w:w="1908"/>
        <w:gridCol w:w="2075"/>
      </w:tblGrid>
      <w:tr w:rsidR="009664A6" w14:paraId="6464DFB3" w14:textId="77777777" w:rsidTr="00E6743F">
        <w:trPr>
          <w:trHeight w:val="285"/>
        </w:trPr>
        <w:tc>
          <w:tcPr>
            <w:tcW w:w="1756" w:type="dxa"/>
          </w:tcPr>
          <w:p w14:paraId="7663A29B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08" w:type="dxa"/>
          </w:tcPr>
          <w:p w14:paraId="6761FB4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808" w:type="dxa"/>
          </w:tcPr>
          <w:p w14:paraId="34F102F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908" w:type="dxa"/>
          </w:tcPr>
          <w:p w14:paraId="1D0CB95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2075" w:type="dxa"/>
          </w:tcPr>
          <w:p w14:paraId="0C2E399C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64A6" w14:paraId="5D3D7B72" w14:textId="77777777" w:rsidTr="00E6743F">
        <w:trPr>
          <w:trHeight w:val="514"/>
        </w:trPr>
        <w:tc>
          <w:tcPr>
            <w:tcW w:w="1756" w:type="dxa"/>
          </w:tcPr>
          <w:p w14:paraId="0CE6C18E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08" w:type="dxa"/>
          </w:tcPr>
          <w:p w14:paraId="0B9C0ACE" w14:textId="6AC33221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C57265F" w14:textId="1DFB02C5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36680ACA" w14:textId="6210EA92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0.0026</w:t>
            </w:r>
          </w:p>
        </w:tc>
        <w:tc>
          <w:tcPr>
            <w:tcW w:w="2075" w:type="dxa"/>
          </w:tcPr>
          <w:p w14:paraId="5072C006" w14:textId="13C4B8D0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697FCF4F" w14:textId="77777777" w:rsidTr="00E6743F">
        <w:trPr>
          <w:trHeight w:val="890"/>
        </w:trPr>
        <w:tc>
          <w:tcPr>
            <w:tcW w:w="1756" w:type="dxa"/>
          </w:tcPr>
          <w:p w14:paraId="1AB5B961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8" w:type="dxa"/>
          </w:tcPr>
          <w:p w14:paraId="48958678" w14:textId="6623C400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2B548755" w14:textId="25BA300F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4D88445" w14:textId="337DF0DE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0.0026</w:t>
            </w:r>
          </w:p>
        </w:tc>
        <w:tc>
          <w:tcPr>
            <w:tcW w:w="2075" w:type="dxa"/>
          </w:tcPr>
          <w:p w14:paraId="61573457" w14:textId="14E5AA62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3D16F299" w14:textId="77777777" w:rsidTr="00E6743F">
        <w:trPr>
          <w:trHeight w:val="514"/>
        </w:trPr>
        <w:tc>
          <w:tcPr>
            <w:tcW w:w="1756" w:type="dxa"/>
          </w:tcPr>
          <w:p w14:paraId="67410481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8" w:type="dxa"/>
          </w:tcPr>
          <w:p w14:paraId="4456BDE7" w14:textId="0BC79F99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808" w:type="dxa"/>
          </w:tcPr>
          <w:p w14:paraId="4EC0161E" w14:textId="19C80CB1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3A1D5683" w14:textId="45627D3E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-103.3711</w:t>
            </w:r>
          </w:p>
        </w:tc>
        <w:tc>
          <w:tcPr>
            <w:tcW w:w="2075" w:type="dxa"/>
          </w:tcPr>
          <w:p w14:paraId="128CC2B9" w14:textId="36A3DB8D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7D4C17E4" w14:textId="77777777" w:rsidTr="00E6743F">
        <w:trPr>
          <w:trHeight w:val="514"/>
        </w:trPr>
        <w:tc>
          <w:tcPr>
            <w:tcW w:w="1756" w:type="dxa"/>
          </w:tcPr>
          <w:p w14:paraId="3465A4A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08" w:type="dxa"/>
          </w:tcPr>
          <w:p w14:paraId="3A6BA3E4" w14:textId="25074B8D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4E7B4542" w14:textId="4EBCB6EF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A1CD03D" w14:textId="083582B5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-87.3711</w:t>
            </w:r>
          </w:p>
        </w:tc>
        <w:tc>
          <w:tcPr>
            <w:tcW w:w="2075" w:type="dxa"/>
          </w:tcPr>
          <w:p w14:paraId="6E6D9723" w14:textId="01B051DE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0724639A" w14:textId="77777777" w:rsidTr="00E6743F">
        <w:trPr>
          <w:trHeight w:val="506"/>
        </w:trPr>
        <w:tc>
          <w:tcPr>
            <w:tcW w:w="1756" w:type="dxa"/>
          </w:tcPr>
          <w:p w14:paraId="6B3D818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319F3A6A" w14:textId="2ACE3A50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4490BFA9" w14:textId="061264FE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0015975B" w14:textId="0EEC9456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0.0012</w:t>
            </w:r>
          </w:p>
        </w:tc>
        <w:tc>
          <w:tcPr>
            <w:tcW w:w="2075" w:type="dxa"/>
          </w:tcPr>
          <w:p w14:paraId="575C332F" w14:textId="1CB9B699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1955F201" w14:textId="77777777" w:rsidTr="00E6743F">
        <w:trPr>
          <w:trHeight w:val="514"/>
        </w:trPr>
        <w:tc>
          <w:tcPr>
            <w:tcW w:w="1756" w:type="dxa"/>
          </w:tcPr>
          <w:p w14:paraId="1A0DBDAD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1C324834" w14:textId="191AF9DE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5008A8C3" w14:textId="78B1E1F7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8" w:type="dxa"/>
          </w:tcPr>
          <w:p w14:paraId="773F31AE" w14:textId="4C3A4111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075" w:type="dxa"/>
          </w:tcPr>
          <w:p w14:paraId="4E61CF2E" w14:textId="19655EFD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3637AFF1" w14:textId="77777777" w:rsidTr="00E6743F">
        <w:trPr>
          <w:trHeight w:val="514"/>
        </w:trPr>
        <w:tc>
          <w:tcPr>
            <w:tcW w:w="1756" w:type="dxa"/>
          </w:tcPr>
          <w:p w14:paraId="1131BF1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3C7DC8ED" w14:textId="3BB16F6B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4091FC92" w14:textId="3625C7B4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3B934A07" w14:textId="29BBBFD4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33.425</w:t>
            </w:r>
          </w:p>
        </w:tc>
        <w:tc>
          <w:tcPr>
            <w:tcW w:w="2075" w:type="dxa"/>
          </w:tcPr>
          <w:p w14:paraId="1C8BB1FB" w14:textId="079371FC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0DFA0BE7" w14:textId="77777777" w:rsidTr="00E6743F">
        <w:trPr>
          <w:trHeight w:val="506"/>
        </w:trPr>
        <w:tc>
          <w:tcPr>
            <w:tcW w:w="1756" w:type="dxa"/>
          </w:tcPr>
          <w:p w14:paraId="11658E84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001908E4" w14:textId="005CB637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5B76C960" w14:textId="7B305F43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77184AB4" w14:textId="453987ED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69.9487</w:t>
            </w:r>
          </w:p>
        </w:tc>
        <w:tc>
          <w:tcPr>
            <w:tcW w:w="2075" w:type="dxa"/>
          </w:tcPr>
          <w:p w14:paraId="79F6D944" w14:textId="760EE726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5E746B2A" w14:textId="77777777" w:rsidTr="00E6743F">
        <w:trPr>
          <w:trHeight w:val="514"/>
        </w:trPr>
        <w:tc>
          <w:tcPr>
            <w:tcW w:w="1756" w:type="dxa"/>
          </w:tcPr>
          <w:p w14:paraId="4CA75CAE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4B9B6F27" w14:textId="069F955C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2504133F" w14:textId="0E00284C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286316D4" w14:textId="437F1155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53.9487</w:t>
            </w:r>
          </w:p>
        </w:tc>
        <w:tc>
          <w:tcPr>
            <w:tcW w:w="2075" w:type="dxa"/>
          </w:tcPr>
          <w:p w14:paraId="7C6F8CAB" w14:textId="7D53724B" w:rsidR="009664A6" w:rsidRDefault="006226C6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3400B97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3B0977D2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75469691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4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300B2C5E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lastRenderedPageBreak/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C51711" w14:paraId="097E0C6D" w14:textId="77777777" w:rsidTr="00C51711">
        <w:trPr>
          <w:trHeight w:val="323"/>
        </w:trPr>
        <w:tc>
          <w:tcPr>
            <w:tcW w:w="1993" w:type="dxa"/>
          </w:tcPr>
          <w:p w14:paraId="37B1D702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3C923ECB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517FCE22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2F13C6C5" w14:textId="77777777" w:rsidR="00C51711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</w:tcPr>
          <w:p w14:paraId="24BD33EF" w14:textId="77777777" w:rsidR="00C51711" w:rsidRPr="003B2DF7" w:rsidRDefault="00C51711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C51711" w14:paraId="7388F514" w14:textId="77777777" w:rsidTr="00C51711">
        <w:trPr>
          <w:trHeight w:val="581"/>
        </w:trPr>
        <w:tc>
          <w:tcPr>
            <w:tcW w:w="1993" w:type="dxa"/>
          </w:tcPr>
          <w:p w14:paraId="43AF78B4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1393" w:type="dxa"/>
          </w:tcPr>
          <w:p w14:paraId="3DB679B1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1C674F26" w14:textId="77777777" w:rsidR="00C51711" w:rsidRDefault="00C51711" w:rsidP="002D7BF2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42542219" w14:textId="5A5CF893" w:rsidR="00C51711" w:rsidRDefault="006226C6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46" w:type="dxa"/>
          </w:tcPr>
          <w:p w14:paraId="30ACE2E3" w14:textId="2E3071E7" w:rsidR="00C51711" w:rsidRDefault="006226C6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4588F" w14:paraId="1D2A0C60" w14:textId="77777777" w:rsidTr="00C51711">
        <w:trPr>
          <w:trHeight w:val="323"/>
        </w:trPr>
        <w:tc>
          <w:tcPr>
            <w:tcW w:w="1993" w:type="dxa"/>
          </w:tcPr>
          <w:p w14:paraId="682EFF91" w14:textId="77777777" w:rsidR="0024588F" w:rsidRDefault="0024588F" w:rsidP="002458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6E0F4EE4" w14:textId="77777777" w:rsidR="0024588F" w:rsidRDefault="0024588F" w:rsidP="002458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93" w:type="dxa"/>
          </w:tcPr>
          <w:p w14:paraId="5C526C46" w14:textId="77777777" w:rsidR="0024588F" w:rsidRDefault="0024588F" w:rsidP="0024588F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6110A58D" w14:textId="0A4F40DF" w:rsidR="0024588F" w:rsidRDefault="006226C6" w:rsidP="002458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46" w:type="dxa"/>
          </w:tcPr>
          <w:p w14:paraId="56ABF02F" w14:textId="78DA1D53" w:rsidR="0024588F" w:rsidRDefault="006226C6" w:rsidP="0024588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129756C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5E8A9310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color w:val="F3533F" w:themeColor="accent6"/>
          <w:sz w:val="22"/>
          <w:szCs w:val="22"/>
        </w:rPr>
        <w:t xml:space="preserve">5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0538BD22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color w:val="F3533F" w:themeColor="accent6"/>
          <w:szCs w:val="20"/>
        </w:rPr>
        <w:t>5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6CBC7F8A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0CD1B10F" w14:textId="77777777" w:rsidR="006226C6" w:rsidRDefault="006226C6" w:rsidP="006226C6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3CF1BCD4" wp14:editId="2FE9DD28">
            <wp:extent cx="5943600" cy="212280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3AAE" w14:textId="3BE1C1E9" w:rsidR="006226C6" w:rsidRDefault="006226C6" w:rsidP="006226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- Results for Motor One</w:t>
      </w:r>
    </w:p>
    <w:p w14:paraId="1675C832" w14:textId="26E7270C" w:rsidR="00C1291F" w:rsidRDefault="004F4C1E" w:rsidP="0028166D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p w14:paraId="3F8DF1C4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5282DE67" w14:textId="77777777" w:rsidTr="00C847E4">
        <w:tc>
          <w:tcPr>
            <w:tcW w:w="3266" w:type="dxa"/>
          </w:tcPr>
          <w:p w14:paraId="4380D09B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3FCFB36F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E237D19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40C01AF8" w14:textId="77777777" w:rsidTr="00C847E4">
        <w:tc>
          <w:tcPr>
            <w:tcW w:w="3266" w:type="dxa"/>
          </w:tcPr>
          <w:p w14:paraId="019B09B6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33D03AFF" w14:textId="0020486A" w:rsidR="00C847E4" w:rsidRDefault="006226C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3.3169</w:t>
            </w:r>
          </w:p>
        </w:tc>
        <w:tc>
          <w:tcPr>
            <w:tcW w:w="3222" w:type="dxa"/>
          </w:tcPr>
          <w:p w14:paraId="56742519" w14:textId="6917671C" w:rsidR="00C847E4" w:rsidRPr="003B2DF7" w:rsidRDefault="006226C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3A2FE911" w14:textId="77777777" w:rsidTr="00C847E4">
        <w:tc>
          <w:tcPr>
            <w:tcW w:w="3266" w:type="dxa"/>
          </w:tcPr>
          <w:p w14:paraId="24D76706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76981D3B" w14:textId="3470E032" w:rsidR="00C847E4" w:rsidRPr="00C847E4" w:rsidRDefault="006226C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w="3222" w:type="dxa"/>
          </w:tcPr>
          <w:p w14:paraId="44A64849" w14:textId="1E94A462" w:rsidR="00C847E4" w:rsidRDefault="006226C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B0D1521" w14:textId="77777777" w:rsidR="00A32BF2" w:rsidRPr="006770F5" w:rsidRDefault="00A32BF2" w:rsidP="00A32BF2">
      <w:pPr>
        <w:rPr>
          <w:b/>
          <w:bCs/>
          <w:u w:val="single"/>
        </w:rPr>
      </w:pPr>
    </w:p>
    <w:p w14:paraId="1FF078AB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6B2B6013" w14:textId="77777777" w:rsidTr="00C847E4">
        <w:tc>
          <w:tcPr>
            <w:tcW w:w="2894" w:type="dxa"/>
          </w:tcPr>
          <w:p w14:paraId="6751FE40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4F93DE0D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76BA7BC6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5CB183C6" w14:textId="77777777" w:rsidTr="00C847E4">
        <w:tc>
          <w:tcPr>
            <w:tcW w:w="2894" w:type="dxa"/>
          </w:tcPr>
          <w:p w14:paraId="7A11B08F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13AF614D" w14:textId="3C129B23" w:rsidR="00C847E4" w:rsidRDefault="006226C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-0.0029</w:t>
            </w:r>
          </w:p>
        </w:tc>
        <w:tc>
          <w:tcPr>
            <w:tcW w:w="3248" w:type="dxa"/>
          </w:tcPr>
          <w:p w14:paraId="4A348A7C" w14:textId="09A9B60D" w:rsidR="00C847E4" w:rsidRDefault="006226C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0C83B374" w14:textId="77777777" w:rsidTr="00C847E4">
        <w:tc>
          <w:tcPr>
            <w:tcW w:w="2894" w:type="dxa"/>
          </w:tcPr>
          <w:p w14:paraId="21191CC5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5B71833D" w14:textId="2A13CA52" w:rsidR="00C847E4" w:rsidRDefault="006226C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703</w:t>
            </w:r>
          </w:p>
        </w:tc>
        <w:tc>
          <w:tcPr>
            <w:tcW w:w="3248" w:type="dxa"/>
          </w:tcPr>
          <w:p w14:paraId="2CC4948D" w14:textId="3487942F" w:rsidR="00C847E4" w:rsidRDefault="006226C6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3880E88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05A24363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5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3CFFE77C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0605491" w14:textId="77777777" w:rsidR="00030262" w:rsidRPr="004F4C1E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</w:t>
      </w:r>
      <w:r w:rsidR="004A6AEF"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  <w:r w:rsidR="00030262" w:rsidRPr="004F4C1E">
        <w:rPr>
          <w:b/>
          <w:bCs/>
        </w:rPr>
        <w:tab/>
      </w:r>
    </w:p>
    <w:p w14:paraId="4A991452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0B85E57" w14:textId="77777777" w:rsidTr="0079673B">
        <w:trPr>
          <w:trHeight w:val="628"/>
        </w:trPr>
        <w:tc>
          <w:tcPr>
            <w:tcW w:w="2336" w:type="dxa"/>
          </w:tcPr>
          <w:p w14:paraId="6DAD58D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E3716A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26C4AE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F8231A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9E7D9A1" w14:textId="77777777" w:rsidTr="0079673B">
        <w:trPr>
          <w:trHeight w:val="333"/>
        </w:trPr>
        <w:tc>
          <w:tcPr>
            <w:tcW w:w="2336" w:type="dxa"/>
          </w:tcPr>
          <w:p w14:paraId="5C07F4B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3842EFE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AFA8DA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919B2A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1CC4FB6" w14:textId="77777777" w:rsidTr="0079673B">
        <w:trPr>
          <w:trHeight w:val="346"/>
        </w:trPr>
        <w:tc>
          <w:tcPr>
            <w:tcW w:w="2336" w:type="dxa"/>
          </w:tcPr>
          <w:p w14:paraId="7E94E66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3157F35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61FC04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B2126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E0ECCF7" w14:textId="77777777" w:rsidTr="0079673B">
        <w:trPr>
          <w:trHeight w:val="333"/>
        </w:trPr>
        <w:tc>
          <w:tcPr>
            <w:tcW w:w="2336" w:type="dxa"/>
          </w:tcPr>
          <w:p w14:paraId="361AB55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9AC65C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5C8AD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EB2024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79B4E85" w14:textId="77777777" w:rsidTr="0079673B">
        <w:trPr>
          <w:trHeight w:val="346"/>
        </w:trPr>
        <w:tc>
          <w:tcPr>
            <w:tcW w:w="2336" w:type="dxa"/>
          </w:tcPr>
          <w:p w14:paraId="08D9F1C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2C1D35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78D45E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1BE965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B83DFD2" w14:textId="77777777" w:rsidTr="0079673B">
        <w:trPr>
          <w:trHeight w:val="333"/>
        </w:trPr>
        <w:tc>
          <w:tcPr>
            <w:tcW w:w="2336" w:type="dxa"/>
          </w:tcPr>
          <w:p w14:paraId="6C200AE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244F0E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7E990D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665694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C19F83D" w14:textId="77777777" w:rsidTr="0079673B">
        <w:trPr>
          <w:trHeight w:val="333"/>
        </w:trPr>
        <w:tc>
          <w:tcPr>
            <w:tcW w:w="2336" w:type="dxa"/>
          </w:tcPr>
          <w:p w14:paraId="2D2E42C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62C4645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34A699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8C0EB9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65E5BEC" w14:textId="77777777" w:rsidTr="0079673B">
        <w:trPr>
          <w:trHeight w:val="346"/>
        </w:trPr>
        <w:tc>
          <w:tcPr>
            <w:tcW w:w="2336" w:type="dxa"/>
          </w:tcPr>
          <w:p w14:paraId="2B54F8A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75D3025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B0EADB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D2BDA3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CF94991" w14:textId="77777777" w:rsidR="00A32BF2" w:rsidRDefault="00A32BF2" w:rsidP="00A32BF2">
      <w:pPr>
        <w:pStyle w:val="BodyText"/>
        <w:spacing w:after="60"/>
        <w:ind w:left="0"/>
      </w:pPr>
    </w:p>
    <w:p w14:paraId="028841E8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40550912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4838977D" w14:textId="77777777" w:rsidR="006226C6" w:rsidRDefault="006226C6" w:rsidP="006226C6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55E43EF9" wp14:editId="75DCAF56">
            <wp:extent cx="5943600" cy="212280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5FD7" w14:textId="278AF12E" w:rsidR="006226C6" w:rsidRDefault="006226C6" w:rsidP="006226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 Results for Motor Two</w:t>
      </w:r>
    </w:p>
    <w:p w14:paraId="1949BC54" w14:textId="6275472E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3CCAA341" w14:textId="77777777" w:rsidR="00A062BE" w:rsidRDefault="00A062BE" w:rsidP="00A32BF2">
      <w:pPr>
        <w:pStyle w:val="BodyText"/>
        <w:spacing w:after="60"/>
        <w:ind w:left="0"/>
      </w:pPr>
    </w:p>
    <w:p w14:paraId="44E5CC0E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6A679B97" w14:textId="77777777" w:rsidTr="00303B98">
        <w:tc>
          <w:tcPr>
            <w:tcW w:w="3266" w:type="dxa"/>
          </w:tcPr>
          <w:p w14:paraId="3ED20DF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1B6E0D7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6806DD60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6F7AC1D8" w14:textId="77777777" w:rsidTr="00303B98">
        <w:tc>
          <w:tcPr>
            <w:tcW w:w="3266" w:type="dxa"/>
          </w:tcPr>
          <w:p w14:paraId="23C8E964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6DAE6CA1" w14:textId="0BC4A4C8" w:rsidR="003C50A3" w:rsidRDefault="006226C6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3.162</w:t>
            </w:r>
          </w:p>
        </w:tc>
        <w:tc>
          <w:tcPr>
            <w:tcW w:w="3222" w:type="dxa"/>
          </w:tcPr>
          <w:p w14:paraId="578A4B62" w14:textId="19EA941D" w:rsidR="003C50A3" w:rsidRPr="003B2DF7" w:rsidRDefault="006226C6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7E1A3542" w14:textId="77777777" w:rsidTr="00303B98">
        <w:tc>
          <w:tcPr>
            <w:tcW w:w="3266" w:type="dxa"/>
          </w:tcPr>
          <w:p w14:paraId="536B741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C51F45E" w14:textId="251245DB" w:rsidR="003C50A3" w:rsidRPr="00C847E4" w:rsidRDefault="006226C6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174</w:t>
            </w:r>
          </w:p>
        </w:tc>
        <w:tc>
          <w:tcPr>
            <w:tcW w:w="3222" w:type="dxa"/>
          </w:tcPr>
          <w:p w14:paraId="4F189BB4" w14:textId="265E77F2" w:rsidR="003C50A3" w:rsidRDefault="006226C6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4E7A2242" w14:textId="77777777" w:rsidR="003C50A3" w:rsidRPr="006770F5" w:rsidRDefault="003C50A3" w:rsidP="003C50A3">
      <w:pPr>
        <w:rPr>
          <w:b/>
          <w:bCs/>
          <w:u w:val="single"/>
        </w:rPr>
      </w:pPr>
    </w:p>
    <w:p w14:paraId="3E810C6D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2370D71D" w14:textId="77777777" w:rsidTr="00303B98">
        <w:tc>
          <w:tcPr>
            <w:tcW w:w="2894" w:type="dxa"/>
          </w:tcPr>
          <w:p w14:paraId="77C6924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17E5AD98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61415BEF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139E881" w14:textId="77777777" w:rsidTr="00303B98">
        <w:tc>
          <w:tcPr>
            <w:tcW w:w="2894" w:type="dxa"/>
          </w:tcPr>
          <w:p w14:paraId="3AF92D9B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04576463" w14:textId="12BA315A" w:rsidR="003C50A3" w:rsidRDefault="006226C6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-0.0022</w:t>
            </w:r>
          </w:p>
        </w:tc>
        <w:tc>
          <w:tcPr>
            <w:tcW w:w="3248" w:type="dxa"/>
          </w:tcPr>
          <w:p w14:paraId="27B2CB9C" w14:textId="06292B26" w:rsidR="003C50A3" w:rsidRDefault="006226C6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5D537EA0" w14:textId="77777777" w:rsidTr="00303B98">
        <w:tc>
          <w:tcPr>
            <w:tcW w:w="2894" w:type="dxa"/>
          </w:tcPr>
          <w:p w14:paraId="7599659E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18DC468D" w14:textId="59FEF208" w:rsidR="003C50A3" w:rsidRDefault="006226C6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703</w:t>
            </w:r>
          </w:p>
        </w:tc>
        <w:tc>
          <w:tcPr>
            <w:tcW w:w="3248" w:type="dxa"/>
          </w:tcPr>
          <w:p w14:paraId="558B5548" w14:textId="2D5EAB3F" w:rsidR="003C50A3" w:rsidRDefault="006226C6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72DA74D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5D781361" w14:textId="77777777" w:rsidR="00FC168C" w:rsidRDefault="00FC168C" w:rsidP="00A32BF2">
      <w:pPr>
        <w:pStyle w:val="BodyText"/>
        <w:spacing w:after="60"/>
        <w:ind w:left="0"/>
      </w:pPr>
    </w:p>
    <w:p w14:paraId="628C6B58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3FFEF984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33B72208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</w:t>
      </w:r>
      <w:r w:rsidR="004A6AEF">
        <w:rPr>
          <w:b/>
          <w:bCs/>
          <w:u w:val="single"/>
        </w:rPr>
        <w:t>Frequency Response</w:t>
      </w:r>
      <w:r>
        <w:rPr>
          <w:b/>
          <w:bCs/>
          <w:u w:val="single"/>
        </w:rPr>
        <w:t xml:space="preserve">            </w:t>
      </w:r>
      <w:r w:rsidR="00C37425"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77E56E8" w14:textId="77777777" w:rsidTr="0079673B">
        <w:trPr>
          <w:trHeight w:val="628"/>
        </w:trPr>
        <w:tc>
          <w:tcPr>
            <w:tcW w:w="2336" w:type="dxa"/>
          </w:tcPr>
          <w:p w14:paraId="13A1680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2205CD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E9743F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C17C8C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AFF5BE3" w14:textId="77777777" w:rsidTr="0079673B">
        <w:trPr>
          <w:trHeight w:val="333"/>
        </w:trPr>
        <w:tc>
          <w:tcPr>
            <w:tcW w:w="2336" w:type="dxa"/>
          </w:tcPr>
          <w:p w14:paraId="34D8C93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7BAD038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76D07C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CCFCD2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452C01B" w14:textId="77777777" w:rsidTr="0079673B">
        <w:trPr>
          <w:trHeight w:val="346"/>
        </w:trPr>
        <w:tc>
          <w:tcPr>
            <w:tcW w:w="2336" w:type="dxa"/>
          </w:tcPr>
          <w:p w14:paraId="31750F2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72D3E0A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55D4B9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728D3D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A91F0C1" w14:textId="77777777" w:rsidTr="0079673B">
        <w:trPr>
          <w:trHeight w:val="333"/>
        </w:trPr>
        <w:tc>
          <w:tcPr>
            <w:tcW w:w="2336" w:type="dxa"/>
          </w:tcPr>
          <w:p w14:paraId="55A0BB1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1235BDF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2C676F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2CDC1D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49E64F3" w14:textId="77777777" w:rsidTr="0079673B">
        <w:trPr>
          <w:trHeight w:val="346"/>
        </w:trPr>
        <w:tc>
          <w:tcPr>
            <w:tcW w:w="2336" w:type="dxa"/>
          </w:tcPr>
          <w:p w14:paraId="3BCDF6E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6786D8A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B31A65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AC6B8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8661A4D" w14:textId="77777777" w:rsidTr="0079673B">
        <w:trPr>
          <w:trHeight w:val="333"/>
        </w:trPr>
        <w:tc>
          <w:tcPr>
            <w:tcW w:w="2336" w:type="dxa"/>
          </w:tcPr>
          <w:p w14:paraId="3B93840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253D2B3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6B047B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3BCADD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B315BEA" w14:textId="77777777" w:rsidTr="0079673B">
        <w:trPr>
          <w:trHeight w:val="333"/>
        </w:trPr>
        <w:tc>
          <w:tcPr>
            <w:tcW w:w="2336" w:type="dxa"/>
          </w:tcPr>
          <w:p w14:paraId="200BC5D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EB219C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193E27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1642D7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E29C8B6" w14:textId="77777777" w:rsidTr="0079673B">
        <w:trPr>
          <w:trHeight w:val="346"/>
        </w:trPr>
        <w:tc>
          <w:tcPr>
            <w:tcW w:w="2336" w:type="dxa"/>
          </w:tcPr>
          <w:p w14:paraId="1F9FFBA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785C86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265DAA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88129B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5405E4A7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1A11AE79" w14:textId="77777777" w:rsidR="006226C6" w:rsidRDefault="006226C6" w:rsidP="006226C6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51142796" wp14:editId="546C840F">
            <wp:extent cx="5943600" cy="212280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1300" w14:textId="5BEC7F58" w:rsidR="006226C6" w:rsidRDefault="006226C6" w:rsidP="006226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Results for Motor Three</w:t>
      </w:r>
    </w:p>
    <w:p w14:paraId="0121C24C" w14:textId="28171F1F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0727991B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5295CD5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3B81CC4B" w14:textId="77777777" w:rsidTr="009677C9">
        <w:tc>
          <w:tcPr>
            <w:tcW w:w="3266" w:type="dxa"/>
          </w:tcPr>
          <w:p w14:paraId="6EDB02F2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30D02DF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5341E79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486B0716" w14:textId="77777777" w:rsidTr="009677C9">
        <w:tc>
          <w:tcPr>
            <w:tcW w:w="3266" w:type="dxa"/>
          </w:tcPr>
          <w:p w14:paraId="7D8725E5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4C5BB6D" w14:textId="7186E20D" w:rsidR="00A42D5E" w:rsidRDefault="006226C6" w:rsidP="009677C9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NaN</w:t>
            </w:r>
            <w:proofErr w:type="spellEnd"/>
          </w:p>
        </w:tc>
        <w:tc>
          <w:tcPr>
            <w:tcW w:w="3222" w:type="dxa"/>
          </w:tcPr>
          <w:p w14:paraId="70B41A8A" w14:textId="1B1B5709" w:rsidR="00A42D5E" w:rsidRPr="003B2DF7" w:rsidRDefault="006226C6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A42D5E" w14:paraId="6C696C09" w14:textId="77777777" w:rsidTr="009677C9">
        <w:tc>
          <w:tcPr>
            <w:tcW w:w="3266" w:type="dxa"/>
          </w:tcPr>
          <w:p w14:paraId="4CFBA0A5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6C4EC8FC" w14:textId="29E01AF7" w:rsidR="00A42D5E" w:rsidRPr="00C847E4" w:rsidRDefault="006226C6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222" w:type="dxa"/>
          </w:tcPr>
          <w:p w14:paraId="25814CBB" w14:textId="5AF9DE80" w:rsidR="00A42D5E" w:rsidRDefault="006226C6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36287C3" w14:textId="77777777" w:rsidR="00A42D5E" w:rsidRPr="006770F5" w:rsidRDefault="00A42D5E" w:rsidP="00A42D5E">
      <w:pPr>
        <w:rPr>
          <w:b/>
          <w:bCs/>
          <w:u w:val="single"/>
        </w:rPr>
      </w:pPr>
    </w:p>
    <w:p w14:paraId="15FF0C4C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158C3E05" w14:textId="77777777" w:rsidTr="008B1304">
        <w:tc>
          <w:tcPr>
            <w:tcW w:w="3266" w:type="dxa"/>
          </w:tcPr>
          <w:p w14:paraId="74878BE2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2862" w:type="dxa"/>
          </w:tcPr>
          <w:p w14:paraId="0F0E59DC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349A1108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1C3B40AB" w14:textId="77777777" w:rsidTr="008B1304">
        <w:tc>
          <w:tcPr>
            <w:tcW w:w="3266" w:type="dxa"/>
          </w:tcPr>
          <w:p w14:paraId="4033FEB0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25BE7A9C" w14:textId="4F5A6325" w:rsidR="00F76922" w:rsidRDefault="006226C6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3222" w:type="dxa"/>
          </w:tcPr>
          <w:p w14:paraId="17726FE4" w14:textId="4286191F" w:rsidR="00F76922" w:rsidRPr="003B2DF7" w:rsidRDefault="006226C6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6D0A6805" w14:textId="77777777" w:rsidTr="008B1304">
        <w:tc>
          <w:tcPr>
            <w:tcW w:w="3266" w:type="dxa"/>
          </w:tcPr>
          <w:p w14:paraId="282C947F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5149A4B4" w14:textId="106360D8" w:rsidR="00F76922" w:rsidRPr="00C847E4" w:rsidRDefault="006226C6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928</w:t>
            </w:r>
          </w:p>
        </w:tc>
        <w:tc>
          <w:tcPr>
            <w:tcW w:w="3222" w:type="dxa"/>
          </w:tcPr>
          <w:p w14:paraId="11405BB2" w14:textId="16AD0895" w:rsidR="00F76922" w:rsidRDefault="006226C6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3457609" w14:textId="77777777" w:rsidR="00A32BF2" w:rsidRDefault="00A32BF2" w:rsidP="00F76922"/>
    <w:p w14:paraId="5ACE189A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450FCF">
        <w:t>5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2F92A3EA" w14:textId="77777777" w:rsidR="00A32BF2" w:rsidRDefault="00A32BF2" w:rsidP="00A32BF2">
      <w:pPr>
        <w:pStyle w:val="BodyText"/>
        <w:spacing w:after="60"/>
        <w:ind w:left="0"/>
      </w:pPr>
    </w:p>
    <w:p w14:paraId="27A704ED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D74C56C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4318EAD1" w14:textId="77777777" w:rsidTr="0079673B">
        <w:trPr>
          <w:trHeight w:val="628"/>
        </w:trPr>
        <w:tc>
          <w:tcPr>
            <w:tcW w:w="2336" w:type="dxa"/>
          </w:tcPr>
          <w:p w14:paraId="13C6AB7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47AC7E9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F80836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03EC50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8D52640" w14:textId="77777777" w:rsidTr="0079673B">
        <w:trPr>
          <w:trHeight w:val="333"/>
        </w:trPr>
        <w:tc>
          <w:tcPr>
            <w:tcW w:w="2336" w:type="dxa"/>
          </w:tcPr>
          <w:p w14:paraId="2DF52EE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3214A7F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D7B641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1BCF37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A4F08A9" w14:textId="77777777" w:rsidTr="0079673B">
        <w:trPr>
          <w:trHeight w:val="346"/>
        </w:trPr>
        <w:tc>
          <w:tcPr>
            <w:tcW w:w="2336" w:type="dxa"/>
          </w:tcPr>
          <w:p w14:paraId="14292F0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0AFF02B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4178C5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66F63A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10462FB" w14:textId="77777777" w:rsidTr="0079673B">
        <w:trPr>
          <w:trHeight w:val="333"/>
        </w:trPr>
        <w:tc>
          <w:tcPr>
            <w:tcW w:w="2336" w:type="dxa"/>
          </w:tcPr>
          <w:p w14:paraId="050C131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B44143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DC8862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0CF6FE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44E292F" w14:textId="77777777" w:rsidTr="0079673B">
        <w:trPr>
          <w:trHeight w:val="346"/>
        </w:trPr>
        <w:tc>
          <w:tcPr>
            <w:tcW w:w="2336" w:type="dxa"/>
          </w:tcPr>
          <w:p w14:paraId="6056194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621416A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7B4D88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FE4B70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EBA7ACA" w14:textId="77777777" w:rsidTr="0079673B">
        <w:trPr>
          <w:trHeight w:val="333"/>
        </w:trPr>
        <w:tc>
          <w:tcPr>
            <w:tcW w:w="2336" w:type="dxa"/>
          </w:tcPr>
          <w:p w14:paraId="758EDF4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051822D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9FCBA8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F8C26D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A0A2C59" w14:textId="77777777" w:rsidTr="0079673B">
        <w:trPr>
          <w:trHeight w:val="333"/>
        </w:trPr>
        <w:tc>
          <w:tcPr>
            <w:tcW w:w="2336" w:type="dxa"/>
          </w:tcPr>
          <w:p w14:paraId="5305872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61FA37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6CFB99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A0FC51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A36F52C" w14:textId="77777777" w:rsidTr="0079673B">
        <w:trPr>
          <w:trHeight w:val="346"/>
        </w:trPr>
        <w:tc>
          <w:tcPr>
            <w:tcW w:w="2336" w:type="dxa"/>
          </w:tcPr>
          <w:p w14:paraId="0354365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0B6541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DC3F88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2232B0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29689152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450FCF">
        <w:t>6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2B9BC5D7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120194C9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61B5A807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14A6AC7A" w14:textId="77777777" w:rsidR="006226C6" w:rsidRDefault="004F4C1E" w:rsidP="006226C6">
      <w:pPr>
        <w:pStyle w:val="BodyText"/>
        <w:keepNext/>
        <w:spacing w:after="60"/>
        <w:ind w:left="0"/>
      </w:pPr>
      <w:r>
        <w:rPr>
          <w:sz w:val="22"/>
          <w:szCs w:val="22"/>
        </w:rPr>
        <w:t xml:space="preserve">    </w:t>
      </w:r>
      <w:r w:rsidR="006226C6">
        <w:rPr>
          <w:noProof/>
          <w:sz w:val="22"/>
          <w:szCs w:val="22"/>
        </w:rPr>
        <w:drawing>
          <wp:inline distT="0" distB="0" distL="0" distR="0" wp14:anchorId="79087245" wp14:editId="69AA373F">
            <wp:extent cx="5943600" cy="212280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89B4" w14:textId="0385EA5B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Results for Motor One Loaded</w:t>
      </w:r>
    </w:p>
    <w:p w14:paraId="10FBF98D" w14:textId="1E71F3E7" w:rsidR="00033D62" w:rsidRDefault="004F4C1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0720A0">
        <w:rPr>
          <w:sz w:val="22"/>
          <w:szCs w:val="22"/>
        </w:rPr>
        <w:t>Step response Test</w:t>
      </w:r>
      <w:r>
        <w:rPr>
          <w:sz w:val="22"/>
          <w:szCs w:val="22"/>
        </w:rPr>
        <w:t xml:space="preserve">                              </w:t>
      </w:r>
    </w:p>
    <w:p w14:paraId="2DA14401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3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25C88ECB" w14:textId="77777777" w:rsidTr="006333EB">
        <w:tc>
          <w:tcPr>
            <w:tcW w:w="3208" w:type="dxa"/>
          </w:tcPr>
          <w:p w14:paraId="1EBAB388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B8621B9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</w:t>
            </w:r>
            <w:r w:rsidR="00AD5C95">
              <w:rPr>
                <w:szCs w:val="20"/>
              </w:rPr>
              <w:t>Value</w:t>
            </w:r>
          </w:p>
        </w:tc>
        <w:tc>
          <w:tcPr>
            <w:tcW w:w="2894" w:type="dxa"/>
          </w:tcPr>
          <w:p w14:paraId="63C8B4AF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474FED5D" w14:textId="77777777" w:rsidTr="006333EB">
        <w:tc>
          <w:tcPr>
            <w:tcW w:w="3208" w:type="dxa"/>
          </w:tcPr>
          <w:p w14:paraId="1A1AC6D5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04A9EFE" w14:textId="43DA5B24" w:rsidR="006333EB" w:rsidRPr="003B2DF7" w:rsidRDefault="006226C6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3.1864</w:t>
            </w:r>
          </w:p>
        </w:tc>
        <w:tc>
          <w:tcPr>
            <w:tcW w:w="2894" w:type="dxa"/>
          </w:tcPr>
          <w:p w14:paraId="19C21FF0" w14:textId="04F4E33D" w:rsidR="006333EB" w:rsidRDefault="006226C6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6333EB" w14:paraId="18BD3D1A" w14:textId="77777777" w:rsidTr="006333EB">
        <w:tc>
          <w:tcPr>
            <w:tcW w:w="3208" w:type="dxa"/>
          </w:tcPr>
          <w:p w14:paraId="6051E4F2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0C901CA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A566F1B" w14:textId="05C10E09" w:rsidR="006333EB" w:rsidRDefault="006226C6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179</w:t>
            </w:r>
          </w:p>
        </w:tc>
        <w:tc>
          <w:tcPr>
            <w:tcW w:w="2894" w:type="dxa"/>
          </w:tcPr>
          <w:p w14:paraId="60F15F02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6D6C7D7" w14:textId="6B310FA8" w:rsidR="00362DC1" w:rsidRDefault="006226C6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2EDDD88D" w14:textId="77777777" w:rsidR="00362DC1" w:rsidRDefault="00362DC1" w:rsidP="00033D62"/>
    <w:p w14:paraId="0FC9655A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3E1CBA3C" w14:textId="77777777" w:rsidTr="00362DC1">
        <w:tc>
          <w:tcPr>
            <w:tcW w:w="3208" w:type="dxa"/>
          </w:tcPr>
          <w:p w14:paraId="3C41F627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98D0272" w14:textId="77777777" w:rsidR="00362DC1" w:rsidRDefault="00AD5C9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41A3A5CE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5AFF1C4D" w14:textId="77777777" w:rsidTr="00362DC1">
        <w:tc>
          <w:tcPr>
            <w:tcW w:w="3208" w:type="dxa"/>
          </w:tcPr>
          <w:p w14:paraId="6F2166F0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F76E88A" w14:textId="6FE511FB" w:rsidR="00362DC1" w:rsidRPr="003B2DF7" w:rsidRDefault="006226C6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-0.0093</w:t>
            </w:r>
          </w:p>
        </w:tc>
        <w:tc>
          <w:tcPr>
            <w:tcW w:w="2894" w:type="dxa"/>
          </w:tcPr>
          <w:p w14:paraId="3FC3F0F1" w14:textId="7B54807E" w:rsidR="00362DC1" w:rsidRDefault="006226C6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4B5A2E6E" w14:textId="77777777" w:rsidTr="00362DC1">
        <w:tc>
          <w:tcPr>
            <w:tcW w:w="3208" w:type="dxa"/>
          </w:tcPr>
          <w:p w14:paraId="07ED8C25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F261692" w14:textId="5145D03A" w:rsidR="00362DC1" w:rsidRDefault="006226C6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733</w:t>
            </w:r>
          </w:p>
        </w:tc>
        <w:tc>
          <w:tcPr>
            <w:tcW w:w="2894" w:type="dxa"/>
          </w:tcPr>
          <w:p w14:paraId="333CC28C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D0030BA" w14:textId="296D5250" w:rsidR="00362DC1" w:rsidRDefault="006226C6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3"/>
    </w:tbl>
    <w:p w14:paraId="5DB40A26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5EF64BFD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2F41ADD9" w14:textId="77777777" w:rsidTr="009677C9">
        <w:tc>
          <w:tcPr>
            <w:tcW w:w="3208" w:type="dxa"/>
          </w:tcPr>
          <w:p w14:paraId="29CE103D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151BA24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175EE9F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41B53D51" w14:textId="77777777" w:rsidTr="009677C9">
        <w:tc>
          <w:tcPr>
            <w:tcW w:w="3208" w:type="dxa"/>
          </w:tcPr>
          <w:p w14:paraId="05B73BDF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1808BEA" w14:textId="649AE521" w:rsidR="0093190E" w:rsidRPr="003B2DF7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2.8509</w:t>
            </w:r>
          </w:p>
        </w:tc>
        <w:tc>
          <w:tcPr>
            <w:tcW w:w="2894" w:type="dxa"/>
          </w:tcPr>
          <w:p w14:paraId="1B8468CD" w14:textId="76C05DBD" w:rsidR="009319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3190E" w14:paraId="0B1B69CA" w14:textId="77777777" w:rsidTr="009677C9">
        <w:tc>
          <w:tcPr>
            <w:tcW w:w="3208" w:type="dxa"/>
          </w:tcPr>
          <w:p w14:paraId="60FE12C8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E237201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0D940B2" w14:textId="304C9D1F" w:rsidR="009319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208</w:t>
            </w:r>
          </w:p>
        </w:tc>
        <w:tc>
          <w:tcPr>
            <w:tcW w:w="2894" w:type="dxa"/>
          </w:tcPr>
          <w:p w14:paraId="2993A636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05C2C47" w14:textId="01B06130" w:rsidR="009319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5B618E0" w14:textId="77777777" w:rsidR="0093190E" w:rsidRDefault="0093190E" w:rsidP="0093190E"/>
    <w:p w14:paraId="25E52B32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6C34A04B" w14:textId="77777777" w:rsidTr="009677C9">
        <w:tc>
          <w:tcPr>
            <w:tcW w:w="3208" w:type="dxa"/>
          </w:tcPr>
          <w:p w14:paraId="63B6E8D7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B0F6B79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199B0C54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19A5E8CE" w14:textId="77777777" w:rsidTr="009677C9">
        <w:tc>
          <w:tcPr>
            <w:tcW w:w="3208" w:type="dxa"/>
          </w:tcPr>
          <w:p w14:paraId="39F65CC6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B51F7C3" w14:textId="1FC81F15" w:rsidR="0093190E" w:rsidRPr="003B2DF7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-3.0605</w:t>
            </w:r>
          </w:p>
        </w:tc>
        <w:tc>
          <w:tcPr>
            <w:tcW w:w="2894" w:type="dxa"/>
          </w:tcPr>
          <w:p w14:paraId="529AD9E4" w14:textId="12FA35B4" w:rsidR="009319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65AAD77D" w14:textId="77777777" w:rsidTr="009677C9">
        <w:tc>
          <w:tcPr>
            <w:tcW w:w="3208" w:type="dxa"/>
          </w:tcPr>
          <w:p w14:paraId="0CE0ECAC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BE4410D" w14:textId="2653442D" w:rsidR="009319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2894" w:type="dxa"/>
          </w:tcPr>
          <w:p w14:paraId="6EA05CE5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918C0D8" w14:textId="7C4BBF80" w:rsidR="009319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619B904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03DBA9CB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1D0D9455" w14:textId="77777777" w:rsidR="00D10C0B" w:rsidRDefault="00D10C0B" w:rsidP="00D10C0B">
      <w:pPr>
        <w:pStyle w:val="BodyText"/>
        <w:spacing w:after="60"/>
        <w:ind w:left="0"/>
      </w:pPr>
    </w:p>
    <w:p w14:paraId="2D005493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4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00B96120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79920D3" w14:textId="77777777" w:rsidTr="0079673B">
        <w:trPr>
          <w:trHeight w:val="628"/>
        </w:trPr>
        <w:tc>
          <w:tcPr>
            <w:tcW w:w="2336" w:type="dxa"/>
          </w:tcPr>
          <w:p w14:paraId="62CFB44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545109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599761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B556F3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2EDFC2C" w14:textId="77777777" w:rsidTr="0079673B">
        <w:trPr>
          <w:trHeight w:val="333"/>
        </w:trPr>
        <w:tc>
          <w:tcPr>
            <w:tcW w:w="2336" w:type="dxa"/>
          </w:tcPr>
          <w:p w14:paraId="688CF1D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02262E2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DC65E3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E197D7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3C9977D" w14:textId="77777777" w:rsidTr="0079673B">
        <w:trPr>
          <w:trHeight w:val="346"/>
        </w:trPr>
        <w:tc>
          <w:tcPr>
            <w:tcW w:w="2336" w:type="dxa"/>
          </w:tcPr>
          <w:p w14:paraId="7EEFC63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F94794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DFDCAC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C57EA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91CF044" w14:textId="77777777" w:rsidTr="0079673B">
        <w:trPr>
          <w:trHeight w:val="333"/>
        </w:trPr>
        <w:tc>
          <w:tcPr>
            <w:tcW w:w="2336" w:type="dxa"/>
          </w:tcPr>
          <w:p w14:paraId="57C5773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4D7B6CE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30D66F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4338FB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A523FEB" w14:textId="77777777" w:rsidTr="0079673B">
        <w:trPr>
          <w:trHeight w:val="346"/>
        </w:trPr>
        <w:tc>
          <w:tcPr>
            <w:tcW w:w="2336" w:type="dxa"/>
          </w:tcPr>
          <w:p w14:paraId="763A2E8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3118CCD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F77F4A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7F1979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58E6A37" w14:textId="77777777" w:rsidTr="0079673B">
        <w:trPr>
          <w:trHeight w:val="333"/>
        </w:trPr>
        <w:tc>
          <w:tcPr>
            <w:tcW w:w="2336" w:type="dxa"/>
          </w:tcPr>
          <w:p w14:paraId="706B0B1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lastRenderedPageBreak/>
              <w:t>3 Hz</w:t>
            </w:r>
          </w:p>
        </w:tc>
        <w:tc>
          <w:tcPr>
            <w:tcW w:w="2337" w:type="dxa"/>
          </w:tcPr>
          <w:p w14:paraId="559445D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448520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57E9E5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25E56DC" w14:textId="77777777" w:rsidTr="0079673B">
        <w:trPr>
          <w:trHeight w:val="333"/>
        </w:trPr>
        <w:tc>
          <w:tcPr>
            <w:tcW w:w="2336" w:type="dxa"/>
          </w:tcPr>
          <w:p w14:paraId="738DB9A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F18880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B26285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1E752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C134343" w14:textId="77777777" w:rsidTr="0079673B">
        <w:trPr>
          <w:trHeight w:val="346"/>
        </w:trPr>
        <w:tc>
          <w:tcPr>
            <w:tcW w:w="2336" w:type="dxa"/>
          </w:tcPr>
          <w:p w14:paraId="6836F7D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1FCF86C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771F0D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931F1B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A08413F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39BBFAE8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  <w:color w:val="000000" w:themeColor="text1"/>
        </w:rPr>
        <w:t xml:space="preserve">                              </w:t>
      </w:r>
      <w:r w:rsidR="00B34EBB" w:rsidRPr="004F4C1E">
        <w:rPr>
          <w:b/>
          <w:bCs/>
          <w:color w:val="000000" w:themeColor="text1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D736623" w14:textId="77777777" w:rsidTr="0079673B">
        <w:trPr>
          <w:trHeight w:val="628"/>
        </w:trPr>
        <w:tc>
          <w:tcPr>
            <w:tcW w:w="2336" w:type="dxa"/>
          </w:tcPr>
          <w:p w14:paraId="7B957B2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0A1B3E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680463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21291E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283929E" w14:textId="77777777" w:rsidTr="0079673B">
        <w:trPr>
          <w:trHeight w:val="333"/>
        </w:trPr>
        <w:tc>
          <w:tcPr>
            <w:tcW w:w="2336" w:type="dxa"/>
          </w:tcPr>
          <w:p w14:paraId="2F22412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502A595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3B27F8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1D4245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3A403B8" w14:textId="77777777" w:rsidTr="0079673B">
        <w:trPr>
          <w:trHeight w:val="346"/>
        </w:trPr>
        <w:tc>
          <w:tcPr>
            <w:tcW w:w="2336" w:type="dxa"/>
          </w:tcPr>
          <w:p w14:paraId="3C9CB66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630E62C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9EFA86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A1C884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0F8434F" w14:textId="77777777" w:rsidTr="0079673B">
        <w:trPr>
          <w:trHeight w:val="333"/>
        </w:trPr>
        <w:tc>
          <w:tcPr>
            <w:tcW w:w="2336" w:type="dxa"/>
          </w:tcPr>
          <w:p w14:paraId="762FAF7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1E6A56C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090945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598C63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CA037F1" w14:textId="77777777" w:rsidTr="0079673B">
        <w:trPr>
          <w:trHeight w:val="346"/>
        </w:trPr>
        <w:tc>
          <w:tcPr>
            <w:tcW w:w="2336" w:type="dxa"/>
          </w:tcPr>
          <w:p w14:paraId="4F3AEAC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224D3C7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8158FA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E35AFA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18495BD" w14:textId="77777777" w:rsidTr="0079673B">
        <w:trPr>
          <w:trHeight w:val="333"/>
        </w:trPr>
        <w:tc>
          <w:tcPr>
            <w:tcW w:w="2336" w:type="dxa"/>
          </w:tcPr>
          <w:p w14:paraId="198EDAB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186960D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DB5FBF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98F177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ED1B6E9" w14:textId="77777777" w:rsidTr="0079673B">
        <w:trPr>
          <w:trHeight w:val="333"/>
        </w:trPr>
        <w:tc>
          <w:tcPr>
            <w:tcW w:w="2336" w:type="dxa"/>
          </w:tcPr>
          <w:p w14:paraId="4671352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0010C33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E1D77E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B8DED3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09E26A4" w14:textId="77777777" w:rsidTr="0079673B">
        <w:trPr>
          <w:trHeight w:val="346"/>
        </w:trPr>
        <w:tc>
          <w:tcPr>
            <w:tcW w:w="2336" w:type="dxa"/>
          </w:tcPr>
          <w:p w14:paraId="0E62EC6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0412EFA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58085C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E99E2C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0E3D3174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5C9EFABE" w14:textId="77777777" w:rsidR="004F4C1E" w:rsidRDefault="004F4C1E" w:rsidP="00120530">
      <w:pPr>
        <w:pStyle w:val="BodyText"/>
        <w:spacing w:after="60"/>
        <w:ind w:left="0"/>
        <w:rPr>
          <w:szCs w:val="20"/>
          <w:u w:val="single"/>
        </w:rPr>
      </w:pPr>
    </w:p>
    <w:p w14:paraId="70E4EBE7" w14:textId="77777777" w:rsidR="006226C6" w:rsidRDefault="006226C6" w:rsidP="006226C6">
      <w:pPr>
        <w:pStyle w:val="BodyText"/>
        <w:keepNext/>
        <w:spacing w:after="60"/>
        <w:ind w:left="0"/>
      </w:pPr>
      <w:r>
        <w:rPr>
          <w:noProof/>
          <w:sz w:val="16"/>
          <w:szCs w:val="16"/>
        </w:rPr>
        <w:drawing>
          <wp:inline distT="0" distB="0" distL="0" distR="0" wp14:anchorId="427A8294" wp14:editId="25D62FA7">
            <wp:extent cx="5943600" cy="212280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E778" w14:textId="035962C7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 Results for Motor Two Loaded</w:t>
      </w:r>
    </w:p>
    <w:p w14:paraId="5A062F6D" w14:textId="59D58F3D" w:rsidR="00120530" w:rsidRPr="004F4C1E" w:rsidRDefault="00120530" w:rsidP="00120530">
      <w:pPr>
        <w:pStyle w:val="BodyText"/>
        <w:spacing w:after="60"/>
        <w:ind w:left="0"/>
        <w:rPr>
          <w:sz w:val="22"/>
          <w:szCs w:val="22"/>
        </w:rPr>
      </w:pPr>
    </w:p>
    <w:p w14:paraId="3A5651B9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43A73B69" w14:textId="77777777" w:rsidTr="00716A17">
        <w:tc>
          <w:tcPr>
            <w:tcW w:w="3208" w:type="dxa"/>
          </w:tcPr>
          <w:bookmarkEnd w:id="4"/>
          <w:p w14:paraId="1C89F9FB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447C881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00E3F128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6165805A" w14:textId="77777777" w:rsidTr="00716A17">
        <w:tc>
          <w:tcPr>
            <w:tcW w:w="3208" w:type="dxa"/>
          </w:tcPr>
          <w:p w14:paraId="019F079D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CF3B028" w14:textId="6094BD94" w:rsidR="00120530" w:rsidRPr="003B2DF7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3.2565</w:t>
            </w:r>
          </w:p>
        </w:tc>
        <w:tc>
          <w:tcPr>
            <w:tcW w:w="2894" w:type="dxa"/>
          </w:tcPr>
          <w:p w14:paraId="3BB9C91F" w14:textId="13EF6C88" w:rsidR="00120530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120530" w14:paraId="7986928F" w14:textId="77777777" w:rsidTr="00716A17">
        <w:tc>
          <w:tcPr>
            <w:tcW w:w="3208" w:type="dxa"/>
          </w:tcPr>
          <w:p w14:paraId="0DF9F196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8B5C8C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0E375F9" w14:textId="4628AE0D" w:rsidR="00120530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170</w:t>
            </w:r>
          </w:p>
        </w:tc>
        <w:tc>
          <w:tcPr>
            <w:tcW w:w="2894" w:type="dxa"/>
          </w:tcPr>
          <w:p w14:paraId="31318D7A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50D47C1" w14:textId="6BDF477C" w:rsidR="00120530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3AB17F92" w14:textId="77777777" w:rsidR="00120530" w:rsidRDefault="00120530" w:rsidP="00120530"/>
    <w:p w14:paraId="4677D530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26374375" w14:textId="77777777" w:rsidTr="00716A17">
        <w:tc>
          <w:tcPr>
            <w:tcW w:w="3208" w:type="dxa"/>
          </w:tcPr>
          <w:p w14:paraId="7E3A6169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3248" w:type="dxa"/>
          </w:tcPr>
          <w:p w14:paraId="20B7E438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49BB018C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032A494A" w14:textId="77777777" w:rsidTr="00716A17">
        <w:tc>
          <w:tcPr>
            <w:tcW w:w="3208" w:type="dxa"/>
          </w:tcPr>
          <w:p w14:paraId="3123B30D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198C181" w14:textId="5F165FBE" w:rsidR="00120530" w:rsidRPr="003B2DF7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-0.0094</w:t>
            </w:r>
          </w:p>
        </w:tc>
        <w:tc>
          <w:tcPr>
            <w:tcW w:w="2894" w:type="dxa"/>
          </w:tcPr>
          <w:p w14:paraId="1C444C28" w14:textId="0785FEB6" w:rsidR="00120530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43A9B8EE" w14:textId="77777777" w:rsidTr="00716A17">
        <w:tc>
          <w:tcPr>
            <w:tcW w:w="3208" w:type="dxa"/>
          </w:tcPr>
          <w:p w14:paraId="084A5C8D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7CD3756" w14:textId="33B61D2A" w:rsidR="00120530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725</w:t>
            </w:r>
          </w:p>
        </w:tc>
        <w:tc>
          <w:tcPr>
            <w:tcW w:w="2894" w:type="dxa"/>
          </w:tcPr>
          <w:p w14:paraId="06D0ABDD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E5DE869" w14:textId="3AF43837" w:rsidR="00120530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1286E2B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671758C3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2CCCDDCB" w14:textId="77777777" w:rsidTr="009677C9">
        <w:tc>
          <w:tcPr>
            <w:tcW w:w="3208" w:type="dxa"/>
          </w:tcPr>
          <w:p w14:paraId="05B51553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EFFB486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02BD21F8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4638A732" w14:textId="77777777" w:rsidTr="009677C9">
        <w:tc>
          <w:tcPr>
            <w:tcW w:w="3208" w:type="dxa"/>
          </w:tcPr>
          <w:p w14:paraId="4A657F27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2CBD3CF" w14:textId="26A9D730" w:rsidR="000D39EB" w:rsidRPr="003B2DF7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2.9483</w:t>
            </w:r>
          </w:p>
        </w:tc>
        <w:tc>
          <w:tcPr>
            <w:tcW w:w="2894" w:type="dxa"/>
          </w:tcPr>
          <w:p w14:paraId="50898178" w14:textId="1DE128A3" w:rsidR="000D39EB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0D39EB" w14:paraId="254B8637" w14:textId="77777777" w:rsidTr="009677C9">
        <w:tc>
          <w:tcPr>
            <w:tcW w:w="3208" w:type="dxa"/>
          </w:tcPr>
          <w:p w14:paraId="0672F166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2A38D6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775715A" w14:textId="34F626F7" w:rsidR="000D39EB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198</w:t>
            </w:r>
          </w:p>
        </w:tc>
        <w:tc>
          <w:tcPr>
            <w:tcW w:w="2894" w:type="dxa"/>
          </w:tcPr>
          <w:p w14:paraId="4F8A72F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D698CCE" w14:textId="2D64C203" w:rsidR="000D39EB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D68BB7A" w14:textId="77777777" w:rsidR="000D39EB" w:rsidRDefault="000D39EB" w:rsidP="000D39EB"/>
    <w:p w14:paraId="15ED2CD0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083D3F55" w14:textId="77777777" w:rsidTr="009677C9">
        <w:tc>
          <w:tcPr>
            <w:tcW w:w="3208" w:type="dxa"/>
          </w:tcPr>
          <w:p w14:paraId="46DCD3D8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0B7ECB9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4B01343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4AC562AF" w14:textId="77777777" w:rsidTr="009677C9">
        <w:tc>
          <w:tcPr>
            <w:tcW w:w="3208" w:type="dxa"/>
          </w:tcPr>
          <w:p w14:paraId="30B36471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D20FE3E" w14:textId="63BC1A2F" w:rsidR="000D39EB" w:rsidRPr="003B2DF7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-0.0022</w:t>
            </w:r>
          </w:p>
        </w:tc>
        <w:tc>
          <w:tcPr>
            <w:tcW w:w="2894" w:type="dxa"/>
          </w:tcPr>
          <w:p w14:paraId="25C67D65" w14:textId="18B307D7" w:rsidR="000D39EB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57ECE577" w14:textId="77777777" w:rsidTr="009677C9">
        <w:tc>
          <w:tcPr>
            <w:tcW w:w="3208" w:type="dxa"/>
          </w:tcPr>
          <w:p w14:paraId="1167A8FF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0CAF4CF" w14:textId="30DC3DCD" w:rsidR="000D39EB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702</w:t>
            </w:r>
          </w:p>
        </w:tc>
        <w:tc>
          <w:tcPr>
            <w:tcW w:w="2894" w:type="dxa"/>
          </w:tcPr>
          <w:p w14:paraId="151E8F8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075F2B5" w14:textId="52DAE437" w:rsidR="000D39EB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62BECA9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4E22CE7C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285842A4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5D014E04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161AD163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color w:val="000000" w:themeColor="text1"/>
        </w:rPr>
        <w:t xml:space="preserve">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67199D56" w14:textId="77777777" w:rsidTr="0079673B">
        <w:trPr>
          <w:trHeight w:val="628"/>
        </w:trPr>
        <w:tc>
          <w:tcPr>
            <w:tcW w:w="2336" w:type="dxa"/>
          </w:tcPr>
          <w:p w14:paraId="1DDF85F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322A3F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02F897F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5EAADC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8C5DE8A" w14:textId="77777777" w:rsidTr="0079673B">
        <w:trPr>
          <w:trHeight w:val="333"/>
        </w:trPr>
        <w:tc>
          <w:tcPr>
            <w:tcW w:w="2336" w:type="dxa"/>
          </w:tcPr>
          <w:p w14:paraId="5CB5C84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44D0418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46F933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76E97E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3560A89" w14:textId="77777777" w:rsidTr="0079673B">
        <w:trPr>
          <w:trHeight w:val="346"/>
        </w:trPr>
        <w:tc>
          <w:tcPr>
            <w:tcW w:w="2336" w:type="dxa"/>
          </w:tcPr>
          <w:p w14:paraId="59F756B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00C734D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5435EC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49781A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5E88A2D" w14:textId="77777777" w:rsidTr="0079673B">
        <w:trPr>
          <w:trHeight w:val="333"/>
        </w:trPr>
        <w:tc>
          <w:tcPr>
            <w:tcW w:w="2336" w:type="dxa"/>
          </w:tcPr>
          <w:p w14:paraId="06DEF0F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1CE898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B7F8F9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7B42B2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B11D579" w14:textId="77777777" w:rsidTr="0079673B">
        <w:trPr>
          <w:trHeight w:val="346"/>
        </w:trPr>
        <w:tc>
          <w:tcPr>
            <w:tcW w:w="2336" w:type="dxa"/>
          </w:tcPr>
          <w:p w14:paraId="2509C8B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03663C0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4196B5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E3825D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B117216" w14:textId="77777777" w:rsidTr="0079673B">
        <w:trPr>
          <w:trHeight w:val="333"/>
        </w:trPr>
        <w:tc>
          <w:tcPr>
            <w:tcW w:w="2336" w:type="dxa"/>
          </w:tcPr>
          <w:p w14:paraId="6637474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1B6D4E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E124E6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F57818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80796C3" w14:textId="77777777" w:rsidTr="0079673B">
        <w:trPr>
          <w:trHeight w:val="333"/>
        </w:trPr>
        <w:tc>
          <w:tcPr>
            <w:tcW w:w="2336" w:type="dxa"/>
          </w:tcPr>
          <w:p w14:paraId="37527FA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2F7CBF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75963B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B53C70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B5C4125" w14:textId="77777777" w:rsidTr="0079673B">
        <w:trPr>
          <w:trHeight w:val="346"/>
        </w:trPr>
        <w:tc>
          <w:tcPr>
            <w:tcW w:w="2336" w:type="dxa"/>
          </w:tcPr>
          <w:p w14:paraId="662F7F4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473352E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6FFA4D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8644FF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D3C0BCC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139D658E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                   </w:t>
      </w:r>
      <w:r w:rsidR="00B34EBB" w:rsidRPr="00B0384C">
        <w:rPr>
          <w:b/>
          <w:bCs/>
          <w:color w:val="000000" w:themeColor="text1"/>
          <w:u w:val="single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8099AB5" w14:textId="77777777" w:rsidTr="0079673B">
        <w:trPr>
          <w:trHeight w:val="628"/>
        </w:trPr>
        <w:tc>
          <w:tcPr>
            <w:tcW w:w="2336" w:type="dxa"/>
          </w:tcPr>
          <w:p w14:paraId="184DC74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7AE2248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0A09BB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C83D18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38FC911" w14:textId="77777777" w:rsidTr="0079673B">
        <w:trPr>
          <w:trHeight w:val="333"/>
        </w:trPr>
        <w:tc>
          <w:tcPr>
            <w:tcW w:w="2336" w:type="dxa"/>
          </w:tcPr>
          <w:p w14:paraId="1380DED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51F24DE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7A26DC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D5B531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985D514" w14:textId="77777777" w:rsidTr="0079673B">
        <w:trPr>
          <w:trHeight w:val="346"/>
        </w:trPr>
        <w:tc>
          <w:tcPr>
            <w:tcW w:w="2336" w:type="dxa"/>
          </w:tcPr>
          <w:p w14:paraId="3E2142A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1D05EFD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7CE93F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B0E956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C5E7163" w14:textId="77777777" w:rsidTr="0079673B">
        <w:trPr>
          <w:trHeight w:val="333"/>
        </w:trPr>
        <w:tc>
          <w:tcPr>
            <w:tcW w:w="2336" w:type="dxa"/>
          </w:tcPr>
          <w:p w14:paraId="3E4C192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86D28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EB31B2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8269CE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EBEB492" w14:textId="77777777" w:rsidTr="0079673B">
        <w:trPr>
          <w:trHeight w:val="346"/>
        </w:trPr>
        <w:tc>
          <w:tcPr>
            <w:tcW w:w="2336" w:type="dxa"/>
          </w:tcPr>
          <w:p w14:paraId="6E30952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58D760E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9AE108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5BD003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33CFAB2" w14:textId="77777777" w:rsidTr="0079673B">
        <w:trPr>
          <w:trHeight w:val="333"/>
        </w:trPr>
        <w:tc>
          <w:tcPr>
            <w:tcW w:w="2336" w:type="dxa"/>
          </w:tcPr>
          <w:p w14:paraId="3522166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7C29E0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0352AE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2BB371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B4F23DF" w14:textId="77777777" w:rsidTr="0079673B">
        <w:trPr>
          <w:trHeight w:val="333"/>
        </w:trPr>
        <w:tc>
          <w:tcPr>
            <w:tcW w:w="2336" w:type="dxa"/>
          </w:tcPr>
          <w:p w14:paraId="456A4D3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A2239F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E17590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0C0462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C85EAF5" w14:textId="77777777" w:rsidTr="0079673B">
        <w:trPr>
          <w:trHeight w:val="346"/>
        </w:trPr>
        <w:tc>
          <w:tcPr>
            <w:tcW w:w="2336" w:type="dxa"/>
          </w:tcPr>
          <w:p w14:paraId="2620119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374F467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74E113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8F6BB8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3893B7EF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472DEEF2" w14:textId="77777777" w:rsidR="006226C6" w:rsidRDefault="006226C6" w:rsidP="006226C6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3B46D0E5" wp14:editId="00EB1C16">
            <wp:extent cx="5943600" cy="212280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9D7E" w14:textId="3EFB4DCE" w:rsidR="006226C6" w:rsidRDefault="006226C6" w:rsidP="006226C6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Results for Motor Three</w:t>
      </w:r>
    </w:p>
    <w:p w14:paraId="16041A47" w14:textId="68B3721F" w:rsidR="007A0BF6" w:rsidRDefault="004F4C1E" w:rsidP="007A0BF6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</w:p>
    <w:p w14:paraId="3670D017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11AFF19D" w14:textId="77777777" w:rsidTr="00716A17">
        <w:tc>
          <w:tcPr>
            <w:tcW w:w="3208" w:type="dxa"/>
          </w:tcPr>
          <w:p w14:paraId="20EBC1F9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F7D291A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4F9E9466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51CE407F" w14:textId="77777777" w:rsidTr="00716A17">
        <w:tc>
          <w:tcPr>
            <w:tcW w:w="3208" w:type="dxa"/>
          </w:tcPr>
          <w:p w14:paraId="25D4BE5F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D980E09" w14:textId="6295B89B" w:rsidR="007A0BF6" w:rsidRPr="003B2DF7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2.626</w:t>
            </w:r>
          </w:p>
        </w:tc>
        <w:tc>
          <w:tcPr>
            <w:tcW w:w="2894" w:type="dxa"/>
          </w:tcPr>
          <w:p w14:paraId="7D5F7311" w14:textId="78E72B04" w:rsidR="007A0BF6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7EF522FF" w14:textId="77777777" w:rsidTr="00716A17">
        <w:tc>
          <w:tcPr>
            <w:tcW w:w="3208" w:type="dxa"/>
          </w:tcPr>
          <w:p w14:paraId="708D2293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1744474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4731B71" w14:textId="5B853B17" w:rsidR="007A0BF6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223</w:t>
            </w:r>
          </w:p>
        </w:tc>
        <w:tc>
          <w:tcPr>
            <w:tcW w:w="2894" w:type="dxa"/>
          </w:tcPr>
          <w:p w14:paraId="1EF076EC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A0F1068" w14:textId="0EA7084F" w:rsidR="007A0BF6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D4C79D7" w14:textId="77777777" w:rsidR="007A0BF6" w:rsidRDefault="007A0BF6" w:rsidP="007A0BF6"/>
    <w:p w14:paraId="19EAE17C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6E1BB3C5" w14:textId="77777777" w:rsidTr="00716A17">
        <w:tc>
          <w:tcPr>
            <w:tcW w:w="3208" w:type="dxa"/>
          </w:tcPr>
          <w:p w14:paraId="62D9043F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A84D98D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159AC8F2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07F4537E" w14:textId="77777777" w:rsidTr="00716A17">
        <w:tc>
          <w:tcPr>
            <w:tcW w:w="3208" w:type="dxa"/>
          </w:tcPr>
          <w:p w14:paraId="37CC6DD3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89E08CD" w14:textId="2A1D21F0" w:rsidR="007A0BF6" w:rsidRPr="003B2DF7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-2.2997</w:t>
            </w:r>
          </w:p>
        </w:tc>
        <w:tc>
          <w:tcPr>
            <w:tcW w:w="2894" w:type="dxa"/>
          </w:tcPr>
          <w:p w14:paraId="21C46F73" w14:textId="57D4B7FA" w:rsidR="007A0BF6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303323BD" w14:textId="77777777" w:rsidTr="00716A17">
        <w:tc>
          <w:tcPr>
            <w:tcW w:w="3208" w:type="dxa"/>
          </w:tcPr>
          <w:p w14:paraId="4333AB8A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048B1C3" w14:textId="467E33A8" w:rsidR="007A0BF6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239</w:t>
            </w:r>
          </w:p>
        </w:tc>
        <w:tc>
          <w:tcPr>
            <w:tcW w:w="2894" w:type="dxa"/>
          </w:tcPr>
          <w:p w14:paraId="6FD85D8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A880BA2" w14:textId="72C079AF" w:rsidR="007A0BF6" w:rsidRDefault="006226C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4EED3FD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494771F1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63E678DF" w14:textId="77777777" w:rsidTr="009677C9">
        <w:tc>
          <w:tcPr>
            <w:tcW w:w="3208" w:type="dxa"/>
          </w:tcPr>
          <w:p w14:paraId="54EB0D01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3248" w:type="dxa"/>
          </w:tcPr>
          <w:p w14:paraId="585ED320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48D664D1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459D13C4" w14:textId="77777777" w:rsidTr="009677C9">
        <w:tc>
          <w:tcPr>
            <w:tcW w:w="3208" w:type="dxa"/>
          </w:tcPr>
          <w:p w14:paraId="1BB7DFC7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81083D2" w14:textId="7DAC6C24" w:rsidR="00FE000E" w:rsidRPr="003B2DF7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2.8852</w:t>
            </w:r>
          </w:p>
        </w:tc>
        <w:tc>
          <w:tcPr>
            <w:tcW w:w="2894" w:type="dxa"/>
          </w:tcPr>
          <w:p w14:paraId="2C9E07C6" w14:textId="12F51CBD" w:rsidR="00FE00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FE000E" w14:paraId="0363A189" w14:textId="77777777" w:rsidTr="009677C9">
        <w:tc>
          <w:tcPr>
            <w:tcW w:w="3208" w:type="dxa"/>
          </w:tcPr>
          <w:p w14:paraId="360C2211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A83B42E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9A3FF8E" w14:textId="1E40BCAC" w:rsidR="00FE00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2894" w:type="dxa"/>
          </w:tcPr>
          <w:p w14:paraId="238FE94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2F59BB7" w14:textId="0CA8648F" w:rsidR="00FE00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038C762" w14:textId="77777777" w:rsidR="00FE000E" w:rsidRDefault="00FE000E" w:rsidP="00FE000E"/>
    <w:p w14:paraId="3D45C06F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33AF966E" w14:textId="77777777" w:rsidTr="009677C9">
        <w:tc>
          <w:tcPr>
            <w:tcW w:w="3208" w:type="dxa"/>
          </w:tcPr>
          <w:p w14:paraId="37F44741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15E55CA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</w:tcPr>
          <w:p w14:paraId="0B0E03AC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039FCB4A" w14:textId="77777777" w:rsidTr="009677C9">
        <w:tc>
          <w:tcPr>
            <w:tcW w:w="3208" w:type="dxa"/>
          </w:tcPr>
          <w:p w14:paraId="722AD598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0512E0A" w14:textId="0B09114F" w:rsidR="00FE000E" w:rsidRPr="003B2DF7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-0.0029</w:t>
            </w:r>
          </w:p>
        </w:tc>
        <w:tc>
          <w:tcPr>
            <w:tcW w:w="2894" w:type="dxa"/>
          </w:tcPr>
          <w:p w14:paraId="75601F5B" w14:textId="7DBB3E9D" w:rsidR="00FE00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60DA1615" w14:textId="77777777" w:rsidTr="009677C9">
        <w:tc>
          <w:tcPr>
            <w:tcW w:w="3208" w:type="dxa"/>
          </w:tcPr>
          <w:p w14:paraId="244698A5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35AC5B6" w14:textId="2737C4F1" w:rsidR="00FE00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706</w:t>
            </w:r>
          </w:p>
        </w:tc>
        <w:tc>
          <w:tcPr>
            <w:tcW w:w="2894" w:type="dxa"/>
          </w:tcPr>
          <w:p w14:paraId="0C5FB3CF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E81B3C3" w14:textId="065F7979" w:rsidR="00FE000E" w:rsidRDefault="006226C6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98E0018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47A651BD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529AA244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114FE60B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4138F795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417EE2D3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52BE5445" w14:textId="77777777" w:rsidTr="0079673B">
        <w:trPr>
          <w:trHeight w:val="628"/>
        </w:trPr>
        <w:tc>
          <w:tcPr>
            <w:tcW w:w="1250" w:type="pct"/>
          </w:tcPr>
          <w:p w14:paraId="3BD08E5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4AF2A48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599FD7D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64274CE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DA1BE0D" w14:textId="77777777" w:rsidTr="0079673B">
        <w:trPr>
          <w:trHeight w:val="333"/>
        </w:trPr>
        <w:tc>
          <w:tcPr>
            <w:tcW w:w="1250" w:type="pct"/>
          </w:tcPr>
          <w:p w14:paraId="6AB3BBC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1250" w:type="pct"/>
          </w:tcPr>
          <w:p w14:paraId="0C386E0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BE2ECF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BA9D6C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296F937" w14:textId="77777777" w:rsidTr="0079673B">
        <w:trPr>
          <w:trHeight w:val="346"/>
        </w:trPr>
        <w:tc>
          <w:tcPr>
            <w:tcW w:w="1250" w:type="pct"/>
          </w:tcPr>
          <w:p w14:paraId="0104DB4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325C20F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36A2B4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B0A3B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5E12D39" w14:textId="77777777" w:rsidTr="0079673B">
        <w:trPr>
          <w:trHeight w:val="333"/>
        </w:trPr>
        <w:tc>
          <w:tcPr>
            <w:tcW w:w="1250" w:type="pct"/>
          </w:tcPr>
          <w:p w14:paraId="74E373CA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54DE112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645175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039DC02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F740CBE" w14:textId="77777777" w:rsidTr="0079673B">
        <w:trPr>
          <w:trHeight w:val="346"/>
        </w:trPr>
        <w:tc>
          <w:tcPr>
            <w:tcW w:w="1250" w:type="pct"/>
          </w:tcPr>
          <w:p w14:paraId="3A90BF1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5E00D2D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0A46B7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EBCE39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261C805" w14:textId="77777777" w:rsidTr="0079673B">
        <w:trPr>
          <w:trHeight w:val="333"/>
        </w:trPr>
        <w:tc>
          <w:tcPr>
            <w:tcW w:w="1250" w:type="pct"/>
          </w:tcPr>
          <w:p w14:paraId="3219BCA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20670E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2C971D4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3C4AF33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8B5E611" w14:textId="77777777" w:rsidTr="0079673B">
        <w:trPr>
          <w:trHeight w:val="333"/>
        </w:trPr>
        <w:tc>
          <w:tcPr>
            <w:tcW w:w="1250" w:type="pct"/>
          </w:tcPr>
          <w:p w14:paraId="1C433A6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5A23C83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29C602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2C56603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BE38976" w14:textId="77777777" w:rsidTr="0079673B">
        <w:trPr>
          <w:trHeight w:val="346"/>
        </w:trPr>
        <w:tc>
          <w:tcPr>
            <w:tcW w:w="1250" w:type="pct"/>
          </w:tcPr>
          <w:p w14:paraId="4547C39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6D2822A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37C6E2A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3F1BCC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31D6109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4920890F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60ED3DF0" w14:textId="77777777" w:rsidTr="0079673B">
        <w:trPr>
          <w:trHeight w:val="628"/>
        </w:trPr>
        <w:tc>
          <w:tcPr>
            <w:tcW w:w="2336" w:type="dxa"/>
          </w:tcPr>
          <w:p w14:paraId="0036E8C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58CFC7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CBD9FA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1A34DD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756D607" w14:textId="77777777" w:rsidTr="0079673B">
        <w:trPr>
          <w:trHeight w:val="333"/>
        </w:trPr>
        <w:tc>
          <w:tcPr>
            <w:tcW w:w="2336" w:type="dxa"/>
          </w:tcPr>
          <w:p w14:paraId="086E196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02D21A0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13D578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954DAB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E3479A4" w14:textId="77777777" w:rsidTr="0079673B">
        <w:trPr>
          <w:trHeight w:val="346"/>
        </w:trPr>
        <w:tc>
          <w:tcPr>
            <w:tcW w:w="2336" w:type="dxa"/>
          </w:tcPr>
          <w:p w14:paraId="295D8B9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04C0A01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CCA0E0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E884E6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FA3141C" w14:textId="77777777" w:rsidTr="0079673B">
        <w:trPr>
          <w:trHeight w:val="333"/>
        </w:trPr>
        <w:tc>
          <w:tcPr>
            <w:tcW w:w="2336" w:type="dxa"/>
          </w:tcPr>
          <w:p w14:paraId="6E2B799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14E3AC9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D60A22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F3A6E3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7AD1435" w14:textId="77777777" w:rsidTr="0079673B">
        <w:trPr>
          <w:trHeight w:val="346"/>
        </w:trPr>
        <w:tc>
          <w:tcPr>
            <w:tcW w:w="2336" w:type="dxa"/>
          </w:tcPr>
          <w:p w14:paraId="2E47782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06DA0F8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6922B7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09B7A3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0CA8121" w14:textId="77777777" w:rsidTr="0079673B">
        <w:trPr>
          <w:trHeight w:val="333"/>
        </w:trPr>
        <w:tc>
          <w:tcPr>
            <w:tcW w:w="2336" w:type="dxa"/>
          </w:tcPr>
          <w:p w14:paraId="55ED08D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017A482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B2DC9C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6A3463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8B7A49F" w14:textId="77777777" w:rsidTr="0079673B">
        <w:trPr>
          <w:trHeight w:val="333"/>
        </w:trPr>
        <w:tc>
          <w:tcPr>
            <w:tcW w:w="2336" w:type="dxa"/>
          </w:tcPr>
          <w:p w14:paraId="63C8A93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240FFE0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491B0C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437B8C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2BDAE08" w14:textId="77777777" w:rsidTr="0079673B">
        <w:trPr>
          <w:trHeight w:val="346"/>
        </w:trPr>
        <w:tc>
          <w:tcPr>
            <w:tcW w:w="2336" w:type="dxa"/>
          </w:tcPr>
          <w:p w14:paraId="18333FC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lastRenderedPageBreak/>
              <w:t>5 Hz</w:t>
            </w:r>
          </w:p>
        </w:tc>
        <w:tc>
          <w:tcPr>
            <w:tcW w:w="2337" w:type="dxa"/>
          </w:tcPr>
          <w:p w14:paraId="012385B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ACDD36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5344EB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51CA4F08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5946D5D9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7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5"/>
        <w:gridCol w:w="1661"/>
        <w:gridCol w:w="1827"/>
        <w:gridCol w:w="2150"/>
        <w:gridCol w:w="1257"/>
      </w:tblGrid>
      <w:tr w:rsidR="005265F6" w14:paraId="06AB5F77" w14:textId="77777777" w:rsidTr="005265F6">
        <w:trPr>
          <w:trHeight w:val="306"/>
        </w:trPr>
        <w:tc>
          <w:tcPr>
            <w:tcW w:w="2455" w:type="dxa"/>
          </w:tcPr>
          <w:p w14:paraId="0D86CDE9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661" w:type="dxa"/>
          </w:tcPr>
          <w:p w14:paraId="07962297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27" w:type="dxa"/>
          </w:tcPr>
          <w:p w14:paraId="25B99E26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50" w:type="dxa"/>
          </w:tcPr>
          <w:p w14:paraId="5CF4E07C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257" w:type="dxa"/>
          </w:tcPr>
          <w:p w14:paraId="3954D63B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5265F6" w14:paraId="48D605E5" w14:textId="77777777" w:rsidTr="005265F6">
        <w:trPr>
          <w:trHeight w:val="846"/>
        </w:trPr>
        <w:tc>
          <w:tcPr>
            <w:tcW w:w="2455" w:type="dxa"/>
          </w:tcPr>
          <w:p w14:paraId="777A1D63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6.7.8.1.1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22C651E8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2D40FD5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5"/>
            <w:r>
              <w:rPr>
                <w:szCs w:val="20"/>
              </w:rPr>
              <w:t>FORCE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2150" w:type="dxa"/>
          </w:tcPr>
          <w:p w14:paraId="31438DBB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6"/>
            <w:r>
              <w:rPr>
                <w:sz w:val="22"/>
                <w:szCs w:val="22"/>
              </w:rPr>
              <w:t>RESULTS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1257" w:type="dxa"/>
          </w:tcPr>
          <w:p w14:paraId="07A10F5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465E7D19" w14:textId="77777777" w:rsidTr="005265F6">
        <w:trPr>
          <w:trHeight w:val="647"/>
        </w:trPr>
        <w:tc>
          <w:tcPr>
            <w:tcW w:w="2455" w:type="dxa"/>
          </w:tcPr>
          <w:p w14:paraId="55AD101C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6.7.8.1.1  step</w:t>
            </w:r>
            <w:proofErr w:type="gramEnd"/>
            <w:r>
              <w:rPr>
                <w:sz w:val="22"/>
                <w:szCs w:val="22"/>
              </w:rPr>
              <w:t xml:space="preserve"> k  - retract 0.2 in</w:t>
            </w:r>
          </w:p>
        </w:tc>
        <w:tc>
          <w:tcPr>
            <w:tcW w:w="1661" w:type="dxa"/>
          </w:tcPr>
          <w:p w14:paraId="6B4FEDEB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746731DA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7"/>
            <w:r>
              <w:rPr>
                <w:sz w:val="22"/>
                <w:szCs w:val="22"/>
              </w:rPr>
              <w:t>FORCE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2150" w:type="dxa"/>
          </w:tcPr>
          <w:p w14:paraId="35F05E2C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8"/>
            <w:r>
              <w:rPr>
                <w:sz w:val="22"/>
                <w:szCs w:val="22"/>
              </w:rPr>
              <w:t>RESULTS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1257" w:type="dxa"/>
          </w:tcPr>
          <w:p w14:paraId="6159A010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71600C41" w14:textId="77777777" w:rsidTr="005265F6">
        <w:trPr>
          <w:trHeight w:val="846"/>
        </w:trPr>
        <w:tc>
          <w:tcPr>
            <w:tcW w:w="2455" w:type="dxa"/>
          </w:tcPr>
          <w:p w14:paraId="31F20884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2D3D8107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2B8BB18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2927370E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6077DCD7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5E5DA9BF" w14:textId="77777777" w:rsidTr="005265F6">
        <w:trPr>
          <w:trHeight w:val="860"/>
        </w:trPr>
        <w:tc>
          <w:tcPr>
            <w:tcW w:w="2455" w:type="dxa"/>
          </w:tcPr>
          <w:p w14:paraId="0CC305E3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661" w:type="dxa"/>
          </w:tcPr>
          <w:p w14:paraId="30C59B13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27DAF7E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166618A4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65CC0160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5FD42FF3" w14:textId="77777777" w:rsidTr="005265F6">
        <w:trPr>
          <w:trHeight w:val="846"/>
        </w:trPr>
        <w:tc>
          <w:tcPr>
            <w:tcW w:w="2455" w:type="dxa"/>
          </w:tcPr>
          <w:p w14:paraId="4A45F77A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7933DD28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55B83F9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186B7738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6DC95524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6654B9E5" w14:textId="77777777" w:rsidTr="005265F6">
        <w:trPr>
          <w:trHeight w:val="846"/>
        </w:trPr>
        <w:tc>
          <w:tcPr>
            <w:tcW w:w="2455" w:type="dxa"/>
          </w:tcPr>
          <w:p w14:paraId="6A407071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661" w:type="dxa"/>
          </w:tcPr>
          <w:p w14:paraId="45267FDC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7103E878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50" w:type="dxa"/>
          </w:tcPr>
          <w:p w14:paraId="3DFA43B9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1257" w:type="dxa"/>
          </w:tcPr>
          <w:p w14:paraId="4504DB0F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5B6C7229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6A648547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2D59F4B2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45376E47" w14:textId="77777777" w:rsidTr="00901616">
        <w:trPr>
          <w:trHeight w:val="575"/>
        </w:trPr>
        <w:tc>
          <w:tcPr>
            <w:tcW w:w="3397" w:type="dxa"/>
          </w:tcPr>
          <w:p w14:paraId="6F0D2CD3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677D8486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12.6 </w:t>
            </w:r>
            <w:r w:rsidR="005265F6">
              <w:rPr>
                <w:sz w:val="22"/>
                <w:szCs w:val="22"/>
              </w:rPr>
              <w:t xml:space="preserve">+/- TBD </w:t>
            </w:r>
            <w:r>
              <w:rPr>
                <w:sz w:val="22"/>
                <w:szCs w:val="22"/>
              </w:rPr>
              <w:t>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5551FBD8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4EF46C40" w14:textId="77777777" w:rsidTr="00901616">
        <w:tc>
          <w:tcPr>
            <w:tcW w:w="3397" w:type="dxa"/>
          </w:tcPr>
          <w:p w14:paraId="7A8E675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441F74B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5CE1B2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B10661F" w14:textId="77777777" w:rsidTr="00901616">
        <w:tc>
          <w:tcPr>
            <w:tcW w:w="3397" w:type="dxa"/>
          </w:tcPr>
          <w:p w14:paraId="11E9BF3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4F59BDB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0D0887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DD6F0C3" w14:textId="77777777" w:rsidTr="00901616">
        <w:tc>
          <w:tcPr>
            <w:tcW w:w="3397" w:type="dxa"/>
          </w:tcPr>
          <w:p w14:paraId="5F2A76C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7B1B56A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62D844D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75A52D3" w14:textId="77777777" w:rsidTr="00901616">
        <w:tc>
          <w:tcPr>
            <w:tcW w:w="3397" w:type="dxa"/>
          </w:tcPr>
          <w:p w14:paraId="59DF22D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604835D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D4691F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6CE435C" w14:textId="77777777" w:rsidTr="00901616">
        <w:tc>
          <w:tcPr>
            <w:tcW w:w="3397" w:type="dxa"/>
          </w:tcPr>
          <w:p w14:paraId="4F2834E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548364D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FC0E99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FAD40AA" w14:textId="77777777" w:rsidTr="00901616">
        <w:tc>
          <w:tcPr>
            <w:tcW w:w="3397" w:type="dxa"/>
          </w:tcPr>
          <w:p w14:paraId="21FB03C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35CCBD9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A920A9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54966C42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29C40A27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60C63C67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1705"/>
        <w:gridCol w:w="1310"/>
        <w:gridCol w:w="2114"/>
        <w:gridCol w:w="2114"/>
        <w:gridCol w:w="2324"/>
      </w:tblGrid>
      <w:tr w:rsidR="005265F6" w14:paraId="0DF46BDD" w14:textId="77777777" w:rsidTr="005265F6">
        <w:trPr>
          <w:trHeight w:val="264"/>
        </w:trPr>
        <w:tc>
          <w:tcPr>
            <w:tcW w:w="1705" w:type="dxa"/>
          </w:tcPr>
          <w:p w14:paraId="30082B23" w14:textId="77777777" w:rsidR="005265F6" w:rsidRPr="003B2DF7" w:rsidRDefault="005265F6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10" w:type="dxa"/>
          </w:tcPr>
          <w:p w14:paraId="446BB0E3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Expected</w:t>
            </w:r>
          </w:p>
        </w:tc>
        <w:tc>
          <w:tcPr>
            <w:tcW w:w="2114" w:type="dxa"/>
          </w:tcPr>
          <w:p w14:paraId="726DBFC4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114" w:type="dxa"/>
          </w:tcPr>
          <w:p w14:paraId="7762B118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Position</w:t>
            </w:r>
          </w:p>
        </w:tc>
        <w:tc>
          <w:tcPr>
            <w:tcW w:w="2324" w:type="dxa"/>
          </w:tcPr>
          <w:p w14:paraId="2030DF54" w14:textId="77777777" w:rsidR="005265F6" w:rsidRPr="003B2DF7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07E47CE5" w14:textId="77777777" w:rsidTr="005265F6">
        <w:trPr>
          <w:trHeight w:val="286"/>
        </w:trPr>
        <w:tc>
          <w:tcPr>
            <w:tcW w:w="1705" w:type="dxa"/>
          </w:tcPr>
          <w:p w14:paraId="74DAC8A9" w14:textId="77777777" w:rsidR="005265F6" w:rsidRDefault="005265F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1310" w:type="dxa"/>
          </w:tcPr>
          <w:p w14:paraId="0850F143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2444402E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695ED7F6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24" w:type="dxa"/>
          </w:tcPr>
          <w:p w14:paraId="768FDB7F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5265F6" w14:paraId="797F0F07" w14:textId="77777777" w:rsidTr="005265F6">
        <w:trPr>
          <w:trHeight w:val="286"/>
        </w:trPr>
        <w:tc>
          <w:tcPr>
            <w:tcW w:w="1705" w:type="dxa"/>
          </w:tcPr>
          <w:p w14:paraId="63980414" w14:textId="77777777" w:rsidR="005265F6" w:rsidRDefault="005265F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10" w:type="dxa"/>
          </w:tcPr>
          <w:p w14:paraId="59E15785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34E76481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114" w:type="dxa"/>
          </w:tcPr>
          <w:p w14:paraId="2C0784E0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24" w:type="dxa"/>
          </w:tcPr>
          <w:p w14:paraId="37816150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A707F00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68C4D56D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623C99CD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49E53A31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79F65924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7AC6B721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59B4C013" w14:textId="77777777" w:rsidTr="00C14215">
        <w:tc>
          <w:tcPr>
            <w:tcW w:w="3116" w:type="dxa"/>
          </w:tcPr>
          <w:p w14:paraId="346C7356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3F9177F1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4AB34040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14216547" w14:textId="77777777" w:rsidTr="00C14215">
        <w:tc>
          <w:tcPr>
            <w:tcW w:w="3116" w:type="dxa"/>
          </w:tcPr>
          <w:p w14:paraId="0639772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659D4D1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EA2519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0AC1375" w14:textId="77777777" w:rsidTr="00C14215">
        <w:tc>
          <w:tcPr>
            <w:tcW w:w="3116" w:type="dxa"/>
          </w:tcPr>
          <w:p w14:paraId="6037109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3B84226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727E5E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54D2087" w14:textId="77777777" w:rsidTr="00C14215">
        <w:tc>
          <w:tcPr>
            <w:tcW w:w="3116" w:type="dxa"/>
          </w:tcPr>
          <w:p w14:paraId="547333F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629E4B7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DC3382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02690A3" w14:textId="77777777" w:rsidTr="00C14215">
        <w:tc>
          <w:tcPr>
            <w:tcW w:w="3116" w:type="dxa"/>
          </w:tcPr>
          <w:p w14:paraId="2AE5D37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4DEDDF1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9940F9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628777F5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0211DB6F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021BE2A2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419CDC25" w14:textId="77777777" w:rsidTr="00042141">
        <w:tc>
          <w:tcPr>
            <w:tcW w:w="3116" w:type="dxa"/>
          </w:tcPr>
          <w:p w14:paraId="02D201E7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4D9FA300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003D1009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D5E0FB0" w14:textId="77777777" w:rsidTr="00042141">
        <w:tc>
          <w:tcPr>
            <w:tcW w:w="3116" w:type="dxa"/>
          </w:tcPr>
          <w:p w14:paraId="39B65E1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2444A11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7E528E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B4F0005" w14:textId="77777777" w:rsidTr="00042141">
        <w:tc>
          <w:tcPr>
            <w:tcW w:w="3116" w:type="dxa"/>
          </w:tcPr>
          <w:p w14:paraId="0C8CA59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0AB92C6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CE86A9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5B15400" w14:textId="77777777" w:rsidTr="00042141">
        <w:tc>
          <w:tcPr>
            <w:tcW w:w="3116" w:type="dxa"/>
          </w:tcPr>
          <w:p w14:paraId="20C0AABE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1A62F64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18F68B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A3262D0" w14:textId="77777777" w:rsidTr="00042141">
        <w:tc>
          <w:tcPr>
            <w:tcW w:w="3116" w:type="dxa"/>
          </w:tcPr>
          <w:p w14:paraId="0EF0793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3A66039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6A3EFC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A057DFC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4FBEFDC5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627F5AD4" w14:textId="77777777" w:rsidTr="00042141">
        <w:tc>
          <w:tcPr>
            <w:tcW w:w="3116" w:type="dxa"/>
          </w:tcPr>
          <w:p w14:paraId="6D1A4482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23C3162E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0E36AC5E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170D9BC0" w14:textId="77777777" w:rsidTr="00042141">
        <w:tc>
          <w:tcPr>
            <w:tcW w:w="3116" w:type="dxa"/>
          </w:tcPr>
          <w:p w14:paraId="4ACC583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1C60668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94B411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626A54C" w14:textId="77777777" w:rsidTr="00042141">
        <w:tc>
          <w:tcPr>
            <w:tcW w:w="3116" w:type="dxa"/>
          </w:tcPr>
          <w:p w14:paraId="001CE0A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EE3409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F316CC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A4F1350" w14:textId="77777777" w:rsidTr="00042141">
        <w:tc>
          <w:tcPr>
            <w:tcW w:w="3116" w:type="dxa"/>
          </w:tcPr>
          <w:p w14:paraId="53A0256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41C6F31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868DF6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4E80BE25" w14:textId="77777777" w:rsidTr="00042141">
        <w:tc>
          <w:tcPr>
            <w:tcW w:w="3116" w:type="dxa"/>
          </w:tcPr>
          <w:p w14:paraId="06A4B3F1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7797C9C9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5252ECA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C0B6536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HAYDEN J WALPOLE" w:date="2022-11-23T12:25:00Z" w:initials="HJW">
    <w:p w14:paraId="4E7C6E02" w14:textId="77777777" w:rsidR="001759CC" w:rsidRDefault="005265F6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******</w:t>
      </w:r>
    </w:p>
    <w:p w14:paraId="16951620" w14:textId="77777777" w:rsidR="001759CC" w:rsidRDefault="001759CC" w:rsidP="00753EE3">
      <w:pPr>
        <w:pStyle w:val="CommentText"/>
      </w:pPr>
      <w:r>
        <w:rPr>
          <w:color w:val="404040"/>
        </w:rPr>
        <w:t>_Brz_InsertText("TDMS.Properties.BRAKE_HOLD..TDMS Result:BRAKE_OFF_Mtr_Ext_Force_1","")</w:t>
      </w:r>
    </w:p>
  </w:comment>
  <w:comment w:id="6" w:author="HAYDEN J WALPOLE" w:date="2022-12-15T13:27:00Z" w:initials="HJW">
    <w:p w14:paraId="707E8378" w14:textId="77777777" w:rsidR="001759CC" w:rsidRDefault="005265F6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******************</w:t>
      </w:r>
    </w:p>
    <w:p w14:paraId="40867520" w14:textId="77777777" w:rsidR="001759CC" w:rsidRDefault="001759CC" w:rsidP="00573C85">
      <w:pPr>
        <w:pStyle w:val="CommentText"/>
      </w:pPr>
      <w:r>
        <w:rPr>
          <w:color w:val="404040"/>
        </w:rPr>
        <w:t>_Brz_InsertText("TDMS.Properties.BRAKE_HOLD..TDMS Result:BRAKE_OFF_Mtr_Ext_Force_PF_1","%&lt;Failed|True&gt;z")</w:t>
      </w:r>
    </w:p>
  </w:comment>
  <w:comment w:id="7" w:author="HAYDEN J WALPOLE" w:date="2022-12-15T13:30:00Z" w:initials="HJW">
    <w:p w14:paraId="01482113" w14:textId="77777777" w:rsidR="001759CC" w:rsidRDefault="005265F6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************************</w:t>
      </w:r>
    </w:p>
    <w:p w14:paraId="47297E37" w14:textId="77777777" w:rsidR="001759CC" w:rsidRDefault="001759CC" w:rsidP="00984F5C">
      <w:pPr>
        <w:pStyle w:val="CommentText"/>
      </w:pPr>
      <w:r>
        <w:rPr>
          <w:color w:val="404040"/>
        </w:rPr>
        <w:t>_Brz_InsertText("TDMS.Properties.BRAKE_HOLD..TDMS Result:BRAKE_OFF_Mtr_Retr_Force_1","")</w:t>
      </w:r>
    </w:p>
  </w:comment>
  <w:comment w:id="8" w:author="HAYDEN J WALPOLE" w:date="2022-12-15T13:29:00Z" w:initials="HJW">
    <w:p w14:paraId="1DDBD32F" w14:textId="77777777" w:rsidR="001759CC" w:rsidRDefault="005265F6">
      <w:pPr>
        <w:pStyle w:val="CommentText"/>
      </w:pPr>
      <w:r>
        <w:rPr>
          <w:rStyle w:val="CommentReference"/>
        </w:rPr>
        <w:annotationRef/>
      </w:r>
      <w:r w:rsidR="001759CC">
        <w:rPr>
          <w:color w:val="404040"/>
        </w:rPr>
        <w:t>***********************</w:t>
      </w:r>
    </w:p>
    <w:p w14:paraId="154170CB" w14:textId="77777777" w:rsidR="001759CC" w:rsidRDefault="001759CC" w:rsidP="00737F55">
      <w:pPr>
        <w:pStyle w:val="CommentText"/>
      </w:pPr>
      <w:r>
        <w:rPr>
          <w:color w:val="404040"/>
        </w:rPr>
        <w:t>_Brz_InsertText("TDMS.Properties.BRAKE_HOLD..TDMS Result:BRAKE_OFF_Mtr_Retr_Force_PF_1","%&lt;Failed|True&gt;z")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51620" w15:done="0"/>
  <w15:commentEx w15:paraId="40867520" w15:done="0"/>
  <w15:commentEx w15:paraId="47297E37" w15:done="0"/>
  <w15:commentEx w15:paraId="154170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59E9D" w16cex:dateUtc="2022-11-23T19:25:00Z"/>
  <w16cex:commentExtensible w16cex:durableId="27459F54" w16cex:dateUtc="2022-12-15T20:27:00Z"/>
  <w16cex:commentExtensible w16cex:durableId="27459FEA" w16cex:dateUtc="2022-12-15T20:30:00Z"/>
  <w16cex:commentExtensible w16cex:durableId="27459FBE" w16cex:dateUtc="2022-12-15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51620" w16cid:durableId="27459E9D"/>
  <w16cid:commentId w16cid:paraId="40867520" w16cid:durableId="27459F54"/>
  <w16cid:commentId w16cid:paraId="47297E37" w16cid:durableId="27459FEA"/>
  <w16cid:commentId w16cid:paraId="154170CB" w16cid:durableId="27459F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C9D3" w14:textId="77777777" w:rsidR="001A3D4B" w:rsidRDefault="001A3D4B">
      <w:pPr>
        <w:spacing w:after="0" w:line="240" w:lineRule="auto"/>
      </w:pPr>
      <w:r>
        <w:separator/>
      </w:r>
    </w:p>
  </w:endnote>
  <w:endnote w:type="continuationSeparator" w:id="0">
    <w:p w14:paraId="273B2F20" w14:textId="77777777" w:rsidR="001A3D4B" w:rsidRDefault="001A3D4B">
      <w:pPr>
        <w:spacing w:after="0" w:line="240" w:lineRule="auto"/>
      </w:pPr>
      <w:r>
        <w:continuationSeparator/>
      </w:r>
    </w:p>
  </w:endnote>
  <w:endnote w:type="continuationNotice" w:id="1">
    <w:p w14:paraId="1EC063F3" w14:textId="77777777" w:rsidR="001A3D4B" w:rsidRDefault="001A3D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EBD2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3CB3D2D9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59AC968A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2CF5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5C5AA2A" wp14:editId="4B1DF449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7C7B8A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1C56" w14:textId="77777777" w:rsidR="001A3D4B" w:rsidRDefault="001A3D4B">
      <w:pPr>
        <w:spacing w:after="0" w:line="240" w:lineRule="auto"/>
      </w:pPr>
      <w:r>
        <w:separator/>
      </w:r>
    </w:p>
  </w:footnote>
  <w:footnote w:type="continuationSeparator" w:id="0">
    <w:p w14:paraId="25CB8ECC" w14:textId="77777777" w:rsidR="001A3D4B" w:rsidRDefault="001A3D4B">
      <w:pPr>
        <w:spacing w:after="0" w:line="240" w:lineRule="auto"/>
      </w:pPr>
      <w:r>
        <w:continuationSeparator/>
      </w:r>
    </w:p>
  </w:footnote>
  <w:footnote w:type="continuationNotice" w:id="1">
    <w:p w14:paraId="4EC46404" w14:textId="77777777" w:rsidR="001A3D4B" w:rsidRDefault="001A3D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F113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28D05CFB" wp14:editId="5C8BDCE1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226948CF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DE62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7CA57974" wp14:editId="73314F8C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71F315E3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C6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A4CB1"/>
    <w:rsid w:val="000B09AA"/>
    <w:rsid w:val="000B139F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538E"/>
    <w:rsid w:val="000E6351"/>
    <w:rsid w:val="000E6877"/>
    <w:rsid w:val="000E697B"/>
    <w:rsid w:val="000F0F2B"/>
    <w:rsid w:val="000F1831"/>
    <w:rsid w:val="000F1B80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3C04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3D4B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2804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F85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2D74"/>
    <w:rsid w:val="003834F1"/>
    <w:rsid w:val="00384AFA"/>
    <w:rsid w:val="00385336"/>
    <w:rsid w:val="00385E07"/>
    <w:rsid w:val="00386778"/>
    <w:rsid w:val="00387E36"/>
    <w:rsid w:val="0039064F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6A80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5F6"/>
    <w:rsid w:val="0052669D"/>
    <w:rsid w:val="00526C55"/>
    <w:rsid w:val="005271EE"/>
    <w:rsid w:val="00531B70"/>
    <w:rsid w:val="00532554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6C6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C7D61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4BD3"/>
    <w:rsid w:val="00734E50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80958"/>
    <w:rsid w:val="00781108"/>
    <w:rsid w:val="00781138"/>
    <w:rsid w:val="0078221E"/>
    <w:rsid w:val="00782BC2"/>
    <w:rsid w:val="00782BE5"/>
    <w:rsid w:val="007841BE"/>
    <w:rsid w:val="00784300"/>
    <w:rsid w:val="00784682"/>
    <w:rsid w:val="0078580B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663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3FE3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404"/>
    <w:rsid w:val="00B63EB2"/>
    <w:rsid w:val="00B641EF"/>
    <w:rsid w:val="00B6465D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11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D42B0"/>
  <w15:chartTrackingRefBased/>
  <w15:docId w15:val="{EBACF239-C602-4027-B3A2-77DAA85F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commentsExtended" Target="commentsExtended.xm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mments" Target="comments.xm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8/08/relationships/commentsExtensible" Target="commentsExtensible.xml"/><Relationship Id="rId30" Type="http://schemas.openxmlformats.org/officeDocument/2006/relationships/header" Target="header2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2</TotalTime>
  <Pages>24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2023-01-04T23:21:00Z</dcterms:created>
  <dcterms:modified xsi:type="dcterms:W3CDTF">2023-01-04T23:23:00Z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