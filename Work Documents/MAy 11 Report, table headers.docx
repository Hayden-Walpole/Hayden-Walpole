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B5A28" w14:textId="77777777" w:rsidR="00857ECD" w:rsidRPr="000B560C" w:rsidRDefault="00857ECD" w:rsidP="00F559BC">
      <w:pPr>
        <w:pStyle w:val="Caption"/>
        <w:keepNext/>
        <w:ind w:left="0"/>
        <w:jc w:val="left"/>
      </w:pPr>
    </w:p>
    <w:p w14:paraId="36CE60C9" w14:textId="77777777" w:rsidR="00857ECD" w:rsidRDefault="00857ECD" w:rsidP="00F559BC">
      <w:pPr>
        <w:pStyle w:val="BodyText"/>
        <w:spacing w:after="60"/>
        <w:ind w:left="0"/>
        <w:jc w:val="center"/>
        <w:rPr>
          <w:sz w:val="28"/>
          <w:szCs w:val="28"/>
        </w:rPr>
      </w:pPr>
      <w:r w:rsidRPr="00857ECD">
        <w:rPr>
          <w:sz w:val="28"/>
          <w:szCs w:val="28"/>
        </w:rPr>
        <w:t xml:space="preserve">Acceptance Test </w:t>
      </w:r>
      <w:r w:rsidR="004514D6">
        <w:rPr>
          <w:sz w:val="28"/>
          <w:szCs w:val="28"/>
        </w:rPr>
        <w:t>Procedure</w:t>
      </w:r>
    </w:p>
    <w:p w14:paraId="2663D7F6" w14:textId="77777777" w:rsidR="00857ECD" w:rsidRPr="00857ECD" w:rsidRDefault="004514D6" w:rsidP="00291A72">
      <w:pPr>
        <w:pStyle w:val="BodyText"/>
        <w:spacing w:after="60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Results (SKYDOC-XXXX)</w:t>
      </w:r>
    </w:p>
    <w:p w14:paraId="5F60C325" w14:textId="77777777" w:rsidR="00F559BC" w:rsidRDefault="00857ECD" w:rsidP="00291A72">
      <w:pPr>
        <w:pStyle w:val="BodyText"/>
        <w:spacing w:after="60"/>
        <w:ind w:left="0"/>
        <w:jc w:val="center"/>
        <w:rPr>
          <w:sz w:val="28"/>
          <w:szCs w:val="28"/>
        </w:rPr>
      </w:pPr>
      <w:r w:rsidRPr="00857ECD">
        <w:rPr>
          <w:sz w:val="28"/>
          <w:szCs w:val="28"/>
        </w:rPr>
        <w:t>For</w:t>
      </w:r>
    </w:p>
    <w:p w14:paraId="1E2B46EC" w14:textId="77777777" w:rsidR="00857ECD" w:rsidRPr="00857ECD" w:rsidRDefault="00857ECD" w:rsidP="00F559BC">
      <w:pPr>
        <w:pStyle w:val="BodyText"/>
        <w:spacing w:after="60"/>
        <w:ind w:left="0"/>
        <w:jc w:val="center"/>
        <w:rPr>
          <w:sz w:val="28"/>
          <w:szCs w:val="28"/>
        </w:rPr>
      </w:pPr>
      <w:proofErr w:type="spellStart"/>
      <w:r w:rsidRPr="00857ECD">
        <w:rPr>
          <w:sz w:val="28"/>
          <w:szCs w:val="28"/>
        </w:rPr>
        <w:t>Skyryse</w:t>
      </w:r>
      <w:proofErr w:type="spellEnd"/>
      <w:r w:rsidRPr="00857ECD">
        <w:rPr>
          <w:sz w:val="28"/>
          <w:szCs w:val="28"/>
        </w:rPr>
        <w:t xml:space="preserve"> Flight OS LEMA TPX 325</w:t>
      </w:r>
    </w:p>
    <w:p w14:paraId="7D4C9576" w14:textId="77777777" w:rsidR="00857ECD" w:rsidRPr="00857ECD" w:rsidRDefault="00857ECD" w:rsidP="00857ECD">
      <w:pPr>
        <w:pStyle w:val="BodyText"/>
        <w:spacing w:after="60"/>
        <w:jc w:val="center"/>
        <w:rPr>
          <w:sz w:val="28"/>
          <w:szCs w:val="28"/>
        </w:rPr>
      </w:pPr>
    </w:p>
    <w:p w14:paraId="7E0EC5E0" w14:textId="77777777" w:rsidR="005D5492" w:rsidRDefault="004B7C66" w:rsidP="004B7C66">
      <w:pPr>
        <w:pStyle w:val="BodyText"/>
        <w:spacing w:after="60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Software Version: </w:t>
      </w:r>
      <w:r w:rsidR="00AC26E5">
        <w:rPr>
          <w:sz w:val="28"/>
          <w:szCs w:val="28"/>
        </w:rPr>
        <w:t>1918900-0.9.3.112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22"/>
        <w:gridCol w:w="1869"/>
        <w:gridCol w:w="1571"/>
        <w:gridCol w:w="1604"/>
        <w:gridCol w:w="1884"/>
      </w:tblGrid>
      <w:tr w:rsidR="004514D6" w14:paraId="61AEFF45" w14:textId="77777777" w:rsidTr="00B12180">
        <w:trPr>
          <w:trHeight w:val="755"/>
          <w:jc w:val="center"/>
        </w:trPr>
        <w:tc>
          <w:tcPr>
            <w:tcW w:w="2425" w:type="dxa"/>
          </w:tcPr>
          <w:p w14:paraId="17CA25E0" w14:textId="77777777" w:rsidR="004514D6" w:rsidRDefault="004514D6" w:rsidP="00857ECD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LEMA Assembly Part Number</w:t>
            </w:r>
          </w:p>
        </w:tc>
        <w:tc>
          <w:tcPr>
            <w:tcW w:w="1870" w:type="dxa"/>
          </w:tcPr>
          <w:p w14:paraId="411BD3D3" w14:textId="77777777" w:rsidR="004514D6" w:rsidRDefault="004514D6" w:rsidP="00857ECD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Operator</w:t>
            </w:r>
          </w:p>
        </w:tc>
        <w:tc>
          <w:tcPr>
            <w:tcW w:w="1565" w:type="dxa"/>
          </w:tcPr>
          <w:p w14:paraId="639A0A23" w14:textId="77777777" w:rsidR="004514D6" w:rsidRDefault="004514D6" w:rsidP="00857ECD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Condition</w:t>
            </w:r>
          </w:p>
        </w:tc>
        <w:tc>
          <w:tcPr>
            <w:tcW w:w="1605" w:type="dxa"/>
          </w:tcPr>
          <w:p w14:paraId="2783BB4E" w14:textId="77777777" w:rsidR="004514D6" w:rsidRDefault="004514D6" w:rsidP="00857ECD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Serial Number</w:t>
            </w:r>
          </w:p>
        </w:tc>
        <w:tc>
          <w:tcPr>
            <w:tcW w:w="1885" w:type="dxa"/>
          </w:tcPr>
          <w:p w14:paraId="03B569F8" w14:textId="77777777" w:rsidR="004514D6" w:rsidRDefault="004514D6" w:rsidP="00857ECD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Start Time</w:t>
            </w:r>
          </w:p>
        </w:tc>
      </w:tr>
      <w:tr w:rsidR="004514D6" w14:paraId="6E49E1DB" w14:textId="77777777" w:rsidTr="00B12180">
        <w:trPr>
          <w:trHeight w:val="414"/>
          <w:jc w:val="center"/>
        </w:trPr>
        <w:tc>
          <w:tcPr>
            <w:tcW w:w="2425" w:type="dxa"/>
          </w:tcPr>
          <w:p w14:paraId="1183F268" w14:textId="5AD13298" w:rsidR="004514D6" w:rsidRDefault="00AC26E5" w:rsidP="00BF752F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LEMA</w:t>
            </w:r>
          </w:p>
        </w:tc>
        <w:tc>
          <w:tcPr>
            <w:tcW w:w="1870" w:type="dxa"/>
          </w:tcPr>
          <w:p w14:paraId="0DF72852" w14:textId="3D48D158" w:rsidR="004514D6" w:rsidRDefault="00AC26E5" w:rsidP="00BF752F">
            <w:pPr>
              <w:pStyle w:val="BodyText"/>
              <w:tabs>
                <w:tab w:val="left" w:pos="1396"/>
                <w:tab w:val="center" w:pos="1973"/>
              </w:tabs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Shawn</w:t>
            </w:r>
          </w:p>
        </w:tc>
        <w:tc>
          <w:tcPr>
            <w:tcW w:w="1565" w:type="dxa"/>
          </w:tcPr>
          <w:p w14:paraId="5DD28F87" w14:textId="3ABA3464" w:rsidR="004514D6" w:rsidRDefault="00AC26E5" w:rsidP="00BF752F">
            <w:pPr>
              <w:pStyle w:val="BodyText"/>
              <w:tabs>
                <w:tab w:val="left" w:pos="1396"/>
                <w:tab w:val="center" w:pos="1973"/>
              </w:tabs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Unhandled Type: Void</w:t>
            </w:r>
          </w:p>
        </w:tc>
        <w:tc>
          <w:tcPr>
            <w:tcW w:w="1605" w:type="dxa"/>
          </w:tcPr>
          <w:p w14:paraId="71D921A8" w14:textId="4C4A8959" w:rsidR="004514D6" w:rsidRDefault="00AC26E5" w:rsidP="00BF752F">
            <w:pPr>
              <w:pStyle w:val="BodyText"/>
              <w:tabs>
                <w:tab w:val="left" w:pos="1396"/>
                <w:tab w:val="center" w:pos="1973"/>
              </w:tabs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885" w:type="dxa"/>
          </w:tcPr>
          <w:p w14:paraId="31ED0E49" w14:textId="479F7D29" w:rsidR="004514D6" w:rsidRDefault="00AC26E5" w:rsidP="00BF752F">
            <w:pPr>
              <w:pStyle w:val="BodyText"/>
              <w:tabs>
                <w:tab w:val="left" w:pos="1396"/>
                <w:tab w:val="center" w:pos="1973"/>
              </w:tabs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3/10/2023 1:51:30 PM</w:t>
            </w:r>
          </w:p>
        </w:tc>
      </w:tr>
    </w:tbl>
    <w:p w14:paraId="236A7882" w14:textId="77777777" w:rsidR="00291A72" w:rsidRPr="00F22CD4" w:rsidRDefault="00291A72" w:rsidP="000B560C">
      <w:pPr>
        <w:pStyle w:val="BodyText"/>
        <w:spacing w:after="60"/>
        <w:ind w:left="0"/>
        <w:rPr>
          <w:b/>
          <w:bCs/>
          <w:sz w:val="40"/>
          <w:szCs w:val="4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2337"/>
        <w:gridCol w:w="2338"/>
      </w:tblGrid>
      <w:tr w:rsidR="00137E87" w14:paraId="1E8724F9" w14:textId="77777777" w:rsidTr="00AC26E5">
        <w:trPr>
          <w:trHeight w:val="287"/>
          <w:jc w:val="center"/>
        </w:trPr>
        <w:tc>
          <w:tcPr>
            <w:tcW w:w="4675" w:type="dxa"/>
          </w:tcPr>
          <w:p w14:paraId="469DE712" w14:textId="77777777" w:rsidR="00137E87" w:rsidRPr="00B04878" w:rsidRDefault="00137E87" w:rsidP="00137E87">
            <w:pPr>
              <w:pStyle w:val="BodyText"/>
              <w:spacing w:after="60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8571B8">
              <w:rPr>
                <w:b/>
                <w:bCs/>
                <w:sz w:val="40"/>
                <w:szCs w:val="40"/>
              </w:rPr>
              <w:t xml:space="preserve">Full </w:t>
            </w:r>
            <w:r w:rsidR="00C45509">
              <w:rPr>
                <w:b/>
                <w:bCs/>
                <w:sz w:val="40"/>
                <w:szCs w:val="40"/>
              </w:rPr>
              <w:t>T</w:t>
            </w:r>
            <w:r w:rsidRPr="008571B8">
              <w:rPr>
                <w:b/>
                <w:bCs/>
                <w:sz w:val="40"/>
                <w:szCs w:val="40"/>
              </w:rPr>
              <w:t xml:space="preserve">est </w:t>
            </w:r>
            <w:r w:rsidR="00C45509">
              <w:rPr>
                <w:b/>
                <w:bCs/>
                <w:sz w:val="40"/>
                <w:szCs w:val="40"/>
              </w:rPr>
              <w:t>R</w:t>
            </w:r>
            <w:r w:rsidRPr="008571B8">
              <w:rPr>
                <w:b/>
                <w:bCs/>
                <w:sz w:val="40"/>
                <w:szCs w:val="40"/>
              </w:rPr>
              <w:t>esults</w:t>
            </w:r>
            <w:r>
              <w:rPr>
                <w:b/>
                <w:bCs/>
                <w:sz w:val="40"/>
                <w:szCs w:val="40"/>
              </w:rPr>
              <w:t>:</w:t>
            </w:r>
          </w:p>
        </w:tc>
        <w:tc>
          <w:tcPr>
            <w:tcW w:w="4675" w:type="dxa"/>
            <w:gridSpan w:val="2"/>
            <w:shd w:val="solid" w:color="FF7575" w:fill="auto"/>
          </w:tcPr>
          <w:p w14:paraId="32B68132" w14:textId="686E35BC" w:rsidR="00137E87" w:rsidRPr="00B04878" w:rsidRDefault="00AC26E5" w:rsidP="00137E87">
            <w:pPr>
              <w:pStyle w:val="BodyText"/>
              <w:spacing w:after="60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40"/>
                <w:szCs w:val="40"/>
              </w:rPr>
              <w:t>Fail</w:t>
            </w:r>
          </w:p>
        </w:tc>
      </w:tr>
      <w:tr w:rsidR="00137E87" w14:paraId="02016310" w14:textId="77777777" w:rsidTr="00137E87">
        <w:trPr>
          <w:trHeight w:val="215"/>
          <w:jc w:val="center"/>
        </w:trPr>
        <w:tc>
          <w:tcPr>
            <w:tcW w:w="9350" w:type="dxa"/>
            <w:gridSpan w:val="3"/>
          </w:tcPr>
          <w:p w14:paraId="41A214B6" w14:textId="77777777" w:rsidR="00137E87" w:rsidRPr="00137E87" w:rsidRDefault="00137E87" w:rsidP="00137E87">
            <w:pPr>
              <w:pStyle w:val="BodyText"/>
              <w:spacing w:after="60"/>
              <w:ind w:left="0"/>
              <w:jc w:val="center"/>
              <w:rPr>
                <w:b/>
                <w:bCs/>
                <w:sz w:val="16"/>
                <w:szCs w:val="16"/>
              </w:rPr>
            </w:pPr>
          </w:p>
        </w:tc>
      </w:tr>
      <w:tr w:rsidR="00137E87" w14:paraId="2DA6EBF2" w14:textId="77777777" w:rsidTr="00AC26E5">
        <w:trPr>
          <w:jc w:val="center"/>
        </w:trPr>
        <w:tc>
          <w:tcPr>
            <w:tcW w:w="4675" w:type="dxa"/>
          </w:tcPr>
          <w:p w14:paraId="0A42013B" w14:textId="77777777" w:rsidR="00137E87" w:rsidRPr="00F545A6" w:rsidRDefault="00137E87" w:rsidP="00137E87">
            <w:pPr>
              <w:pStyle w:val="BodyText"/>
              <w:spacing w:after="60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F545A6">
              <w:rPr>
                <w:b/>
                <w:bCs/>
                <w:sz w:val="28"/>
                <w:szCs w:val="28"/>
              </w:rPr>
              <w:t>Group</w:t>
            </w:r>
          </w:p>
        </w:tc>
        <w:tc>
          <w:tcPr>
            <w:tcW w:w="4675" w:type="dxa"/>
            <w:gridSpan w:val="2"/>
            <w:tcBorders>
              <w:bottom w:val="single" w:sz="4" w:space="0" w:color="auto"/>
            </w:tcBorders>
          </w:tcPr>
          <w:p w14:paraId="2135F28E" w14:textId="77777777" w:rsidR="00137E87" w:rsidRPr="00B04878" w:rsidRDefault="00137E87" w:rsidP="00137E87">
            <w:pPr>
              <w:pStyle w:val="BodyText"/>
              <w:spacing w:after="60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B04878">
              <w:rPr>
                <w:b/>
                <w:bCs/>
                <w:sz w:val="28"/>
                <w:szCs w:val="28"/>
              </w:rPr>
              <w:t>Pass/Fail</w:t>
            </w:r>
          </w:p>
        </w:tc>
      </w:tr>
      <w:tr w:rsidR="008571B8" w14:paraId="072305C0" w14:textId="77777777" w:rsidTr="00AC26E5">
        <w:trPr>
          <w:jc w:val="center"/>
        </w:trPr>
        <w:tc>
          <w:tcPr>
            <w:tcW w:w="4675" w:type="dxa"/>
          </w:tcPr>
          <w:p w14:paraId="2BA10501" w14:textId="77777777" w:rsidR="00AC26E5" w:rsidRPr="00AC26E5" w:rsidRDefault="00041430" w:rsidP="00AC26E5">
            <w:pPr>
              <w:pStyle w:val="Heading9"/>
              <w:rPr>
                <w:b/>
                <w:bCs/>
                <w:szCs w:val="20"/>
              </w:rPr>
            </w:pPr>
            <w:r w:rsidRPr="007463D8">
              <w:rPr>
                <w:b/>
                <w:bCs/>
                <w:szCs w:val="20"/>
              </w:rPr>
              <w:fldChar w:fldCharType="begin"/>
            </w:r>
            <w:r w:rsidRPr="007463D8">
              <w:rPr>
                <w:b/>
                <w:bCs/>
                <w:szCs w:val="20"/>
              </w:rPr>
              <w:instrText xml:space="preserve"> REF _Ref127525995 \h </w:instrText>
            </w:r>
            <w:r w:rsidR="00F22CD4" w:rsidRPr="007463D8">
              <w:rPr>
                <w:b/>
                <w:bCs/>
                <w:szCs w:val="20"/>
              </w:rPr>
              <w:instrText xml:space="preserve"> \* MERGEFORMAT </w:instrText>
            </w:r>
            <w:r w:rsidRPr="007463D8">
              <w:rPr>
                <w:b/>
                <w:bCs/>
                <w:szCs w:val="20"/>
              </w:rPr>
            </w:r>
            <w:r w:rsidRPr="007463D8">
              <w:rPr>
                <w:b/>
                <w:bCs/>
                <w:szCs w:val="20"/>
              </w:rPr>
              <w:fldChar w:fldCharType="separate"/>
            </w:r>
            <w:r w:rsidR="00AC26E5" w:rsidRPr="00AC26E5">
              <w:rPr>
                <w:b/>
                <w:bCs/>
                <w:szCs w:val="20"/>
              </w:rPr>
              <w:br w:type="page"/>
            </w:r>
          </w:p>
          <w:p w14:paraId="2F70D320" w14:textId="37452816" w:rsidR="008571B8" w:rsidRPr="007463D8" w:rsidRDefault="00AC26E5" w:rsidP="007463D8">
            <w:pPr>
              <w:pStyle w:val="Heading9"/>
              <w:rPr>
                <w:b/>
                <w:bCs/>
                <w:szCs w:val="20"/>
              </w:rPr>
            </w:pPr>
            <w:r w:rsidRPr="00AC26E5">
              <w:rPr>
                <w:b/>
                <w:bCs/>
                <w:szCs w:val="20"/>
              </w:rPr>
              <w:t>6.1. Visual Examination of the</w:t>
            </w:r>
            <w:r w:rsidRPr="007463D8">
              <w:rPr>
                <w:b/>
                <w:bCs/>
                <w:sz w:val="32"/>
                <w:szCs w:val="32"/>
              </w:rPr>
              <w:t xml:space="preserve"> Product</w:t>
            </w:r>
            <w:r w:rsidR="00041430" w:rsidRPr="007463D8">
              <w:rPr>
                <w:b/>
                <w:bCs/>
                <w:szCs w:val="20"/>
              </w:rPr>
              <w:fldChar w:fldCharType="end"/>
            </w:r>
          </w:p>
        </w:tc>
        <w:tc>
          <w:tcPr>
            <w:tcW w:w="4675" w:type="dxa"/>
            <w:gridSpan w:val="2"/>
            <w:tcBorders>
              <w:bottom w:val="single" w:sz="4" w:space="0" w:color="auto"/>
            </w:tcBorders>
            <w:shd w:val="solid" w:color="B9FF93" w:fill="auto"/>
          </w:tcPr>
          <w:p w14:paraId="16604AD2" w14:textId="0008F045" w:rsidR="008571B8" w:rsidRPr="00395E23" w:rsidRDefault="00AC26E5" w:rsidP="00857ECD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395E23" w14:paraId="04441ABC" w14:textId="77777777" w:rsidTr="00AC26E5">
        <w:trPr>
          <w:jc w:val="center"/>
        </w:trPr>
        <w:tc>
          <w:tcPr>
            <w:tcW w:w="4675" w:type="dxa"/>
          </w:tcPr>
          <w:p w14:paraId="65A057B6" w14:textId="77777777" w:rsidR="00395E23" w:rsidRPr="007463D8" w:rsidRDefault="003809E7" w:rsidP="007463D8">
            <w:pPr>
              <w:pStyle w:val="Heading9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6.2 Weight</w:t>
            </w:r>
          </w:p>
        </w:tc>
        <w:tc>
          <w:tcPr>
            <w:tcW w:w="4675" w:type="dxa"/>
            <w:gridSpan w:val="2"/>
            <w:tcBorders>
              <w:bottom w:val="single" w:sz="4" w:space="0" w:color="auto"/>
            </w:tcBorders>
            <w:shd w:val="solid" w:color="FF7575" w:fill="auto"/>
          </w:tcPr>
          <w:p w14:paraId="5351CD76" w14:textId="26B1C098" w:rsidR="00395E23" w:rsidRDefault="00AC26E5" w:rsidP="00395E23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Cs w:val="20"/>
              </w:rPr>
              <w:t>Fail</w:t>
            </w:r>
          </w:p>
        </w:tc>
      </w:tr>
      <w:tr w:rsidR="00395E23" w14:paraId="3E964FDC" w14:textId="77777777" w:rsidTr="00AC26E5">
        <w:trPr>
          <w:jc w:val="center"/>
        </w:trPr>
        <w:tc>
          <w:tcPr>
            <w:tcW w:w="4675" w:type="dxa"/>
          </w:tcPr>
          <w:p w14:paraId="43C2633B" w14:textId="3D67243A" w:rsidR="00395E23" w:rsidRPr="007463D8" w:rsidRDefault="00395E23" w:rsidP="007463D8">
            <w:pPr>
              <w:pStyle w:val="Heading9"/>
              <w:rPr>
                <w:szCs w:val="20"/>
              </w:rPr>
            </w:pPr>
            <w:r w:rsidRPr="007463D8">
              <w:rPr>
                <w:szCs w:val="20"/>
              </w:rPr>
              <w:fldChar w:fldCharType="begin"/>
            </w:r>
            <w:r w:rsidRPr="007463D8">
              <w:rPr>
                <w:szCs w:val="20"/>
              </w:rPr>
              <w:instrText xml:space="preserve"> REF _Ref127526785 \h  \* MERGEFORMAT </w:instrText>
            </w:r>
            <w:r w:rsidRPr="007463D8">
              <w:rPr>
                <w:szCs w:val="20"/>
              </w:rPr>
            </w:r>
            <w:r w:rsidRPr="007463D8">
              <w:rPr>
                <w:szCs w:val="20"/>
              </w:rPr>
              <w:fldChar w:fldCharType="separate"/>
            </w:r>
            <w:r w:rsidR="00AC26E5" w:rsidRPr="00AC26E5">
              <w:rPr>
                <w:rStyle w:val="Heading8Char"/>
                <w:rFonts w:eastAsiaTheme="minorHAnsi" w:cstheme="minorBidi"/>
                <w:i w:val="0"/>
                <w:color w:val="404040" w:themeColor="text1" w:themeTint="BF"/>
                <w:szCs w:val="20"/>
              </w:rPr>
              <w:t>6.3 Bonding</w:t>
            </w:r>
            <w:r w:rsidRPr="007463D8">
              <w:rPr>
                <w:szCs w:val="20"/>
              </w:rPr>
              <w:fldChar w:fldCharType="end"/>
            </w:r>
          </w:p>
        </w:tc>
        <w:tc>
          <w:tcPr>
            <w:tcW w:w="4675" w:type="dxa"/>
            <w:gridSpan w:val="2"/>
            <w:shd w:val="solid" w:color="FF7575" w:fill="auto"/>
          </w:tcPr>
          <w:p w14:paraId="1365AC79" w14:textId="7B4A9CE8" w:rsidR="00395E23" w:rsidRDefault="00AC26E5" w:rsidP="00395E23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Cs w:val="20"/>
              </w:rPr>
              <w:t>Fail</w:t>
            </w:r>
          </w:p>
        </w:tc>
      </w:tr>
      <w:tr w:rsidR="00C65713" w14:paraId="75FEC891" w14:textId="77777777" w:rsidTr="00AC26E5">
        <w:trPr>
          <w:trHeight w:val="70"/>
          <w:jc w:val="center"/>
        </w:trPr>
        <w:tc>
          <w:tcPr>
            <w:tcW w:w="4675" w:type="dxa"/>
          </w:tcPr>
          <w:p w14:paraId="278283B7" w14:textId="7EFBDADE" w:rsidR="00C65713" w:rsidRPr="007463D8" w:rsidRDefault="00C65713" w:rsidP="007463D8">
            <w:pPr>
              <w:pStyle w:val="Heading9"/>
              <w:rPr>
                <w:b/>
                <w:bCs/>
                <w:szCs w:val="20"/>
              </w:rPr>
            </w:pPr>
            <w:r w:rsidRPr="007463D8">
              <w:rPr>
                <w:b/>
                <w:bCs/>
                <w:szCs w:val="20"/>
              </w:rPr>
              <w:fldChar w:fldCharType="begin"/>
            </w:r>
            <w:r w:rsidRPr="007463D8">
              <w:rPr>
                <w:b/>
                <w:bCs/>
                <w:szCs w:val="20"/>
              </w:rPr>
              <w:instrText xml:space="preserve"> REF _Ref129073835 \h  \* MERGEFORMAT </w:instrText>
            </w:r>
            <w:r w:rsidRPr="007463D8">
              <w:rPr>
                <w:b/>
                <w:bCs/>
                <w:szCs w:val="20"/>
              </w:rPr>
            </w:r>
            <w:r w:rsidRPr="007463D8">
              <w:rPr>
                <w:b/>
                <w:bCs/>
                <w:szCs w:val="20"/>
              </w:rPr>
              <w:fldChar w:fldCharType="separate"/>
            </w:r>
            <w:r w:rsidR="00AC26E5" w:rsidRPr="00AC26E5">
              <w:rPr>
                <w:rStyle w:val="Heading9Char"/>
                <w:b/>
                <w:bCs/>
                <w:szCs w:val="20"/>
              </w:rPr>
              <w:t>6.4 Resistance</w:t>
            </w:r>
            <w:r w:rsidR="00AC26E5" w:rsidRPr="00AC26E5">
              <w:rPr>
                <w:rStyle w:val="Heading8Char"/>
                <w:szCs w:val="20"/>
              </w:rPr>
              <w:t xml:space="preserve"> </w:t>
            </w:r>
            <w:r w:rsidR="00AC26E5" w:rsidRPr="00AC26E5">
              <w:rPr>
                <w:szCs w:val="20"/>
              </w:rPr>
              <w:t>and Inductance Test</w:t>
            </w:r>
            <w:r w:rsidR="00AC26E5" w:rsidRPr="00AC26E5">
              <w:rPr>
                <w:b/>
                <w:bCs/>
                <w:szCs w:val="20"/>
              </w:rPr>
              <w:t xml:space="preserve"> (motor and solenoid)</w:t>
            </w:r>
            <w:r w:rsidRPr="007463D8">
              <w:rPr>
                <w:b/>
                <w:bCs/>
                <w:szCs w:val="20"/>
              </w:rPr>
              <w:fldChar w:fldCharType="end"/>
            </w:r>
          </w:p>
        </w:tc>
        <w:tc>
          <w:tcPr>
            <w:tcW w:w="2337" w:type="dxa"/>
            <w:tcBorders>
              <w:bottom w:val="single" w:sz="4" w:space="0" w:color="auto"/>
            </w:tcBorders>
            <w:shd w:val="solid" w:color="FF7575" w:fill="auto"/>
          </w:tcPr>
          <w:p w14:paraId="5503C052" w14:textId="08AFD703" w:rsidR="00C65713" w:rsidRDefault="00AC26E5" w:rsidP="00395E23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Cs w:val="20"/>
              </w:rPr>
              <w:t>Fail</w:t>
            </w:r>
          </w:p>
        </w:tc>
        <w:tc>
          <w:tcPr>
            <w:tcW w:w="2338" w:type="dxa"/>
            <w:tcBorders>
              <w:bottom w:val="single" w:sz="4" w:space="0" w:color="auto"/>
            </w:tcBorders>
            <w:shd w:val="solid" w:color="FF7575" w:fill="auto"/>
          </w:tcPr>
          <w:p w14:paraId="0BF5F683" w14:textId="4A11AC39" w:rsidR="00C65713" w:rsidRDefault="00AC26E5" w:rsidP="00395E23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Cs w:val="20"/>
              </w:rPr>
              <w:t>Fail</w:t>
            </w:r>
          </w:p>
        </w:tc>
      </w:tr>
      <w:tr w:rsidR="00395E23" w14:paraId="359FCCFF" w14:textId="77777777" w:rsidTr="00AC26E5">
        <w:trPr>
          <w:jc w:val="center"/>
        </w:trPr>
        <w:tc>
          <w:tcPr>
            <w:tcW w:w="4675" w:type="dxa"/>
          </w:tcPr>
          <w:p w14:paraId="4A615FBB" w14:textId="0FEEFECB" w:rsidR="00395E23" w:rsidRPr="00680458" w:rsidRDefault="00395E23" w:rsidP="007463D8">
            <w:pPr>
              <w:pStyle w:val="Heading9"/>
              <w:rPr>
                <w:b/>
                <w:bCs/>
                <w:szCs w:val="20"/>
              </w:rPr>
            </w:pPr>
            <w:r w:rsidRPr="00680458">
              <w:rPr>
                <w:b/>
                <w:bCs/>
                <w:szCs w:val="20"/>
              </w:rPr>
              <w:fldChar w:fldCharType="begin"/>
            </w:r>
            <w:r w:rsidRPr="00680458">
              <w:rPr>
                <w:b/>
                <w:bCs/>
                <w:szCs w:val="20"/>
              </w:rPr>
              <w:instrText xml:space="preserve"> REF _Ref127526027 \h  \* MERGEFORMAT </w:instrText>
            </w:r>
            <w:r w:rsidRPr="00680458">
              <w:rPr>
                <w:b/>
                <w:bCs/>
                <w:szCs w:val="20"/>
              </w:rPr>
            </w:r>
            <w:r w:rsidRPr="00680458">
              <w:rPr>
                <w:b/>
                <w:bCs/>
                <w:szCs w:val="20"/>
              </w:rPr>
              <w:fldChar w:fldCharType="separate"/>
            </w:r>
            <w:r w:rsidR="00AC26E5" w:rsidRPr="00AC26E5">
              <w:rPr>
                <w:b/>
                <w:bCs/>
                <w:szCs w:val="20"/>
              </w:rPr>
              <w:t>6.5 Power ON UUT Checks</w:t>
            </w:r>
            <w:r w:rsidRPr="00680458">
              <w:rPr>
                <w:b/>
                <w:bCs/>
                <w:szCs w:val="20"/>
              </w:rPr>
              <w:fldChar w:fldCharType="end"/>
            </w:r>
          </w:p>
        </w:tc>
        <w:tc>
          <w:tcPr>
            <w:tcW w:w="4675" w:type="dxa"/>
            <w:gridSpan w:val="2"/>
            <w:tcBorders>
              <w:bottom w:val="single" w:sz="4" w:space="0" w:color="auto"/>
            </w:tcBorders>
            <w:shd w:val="solid" w:color="B9FF93" w:fill="auto"/>
          </w:tcPr>
          <w:p w14:paraId="14A268EB" w14:textId="5634BA47" w:rsidR="00395E23" w:rsidRDefault="00AC26E5" w:rsidP="00395E23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Cs w:val="20"/>
              </w:rPr>
              <w:t>Pass</w:t>
            </w:r>
          </w:p>
        </w:tc>
      </w:tr>
      <w:tr w:rsidR="00C65713" w14:paraId="39E9989B" w14:textId="77777777" w:rsidTr="00AC26E5">
        <w:trPr>
          <w:jc w:val="center"/>
        </w:trPr>
        <w:tc>
          <w:tcPr>
            <w:tcW w:w="4675" w:type="dxa"/>
          </w:tcPr>
          <w:p w14:paraId="4E88335E" w14:textId="77777777" w:rsidR="00C65713" w:rsidRPr="00680458" w:rsidRDefault="00C65713" w:rsidP="00C65713">
            <w:pPr>
              <w:pStyle w:val="Heading9"/>
              <w:rPr>
                <w:b/>
                <w:bCs/>
                <w:szCs w:val="20"/>
              </w:rPr>
            </w:pPr>
            <w:r w:rsidRPr="00680458">
              <w:rPr>
                <w:b/>
                <w:bCs/>
                <w:szCs w:val="20"/>
              </w:rPr>
              <w:t xml:space="preserve">6.6 </w:t>
            </w:r>
            <w:r w:rsidRPr="00680458">
              <w:rPr>
                <w:rStyle w:val="Heading9Char"/>
                <w:b/>
                <w:bCs/>
                <w:szCs w:val="20"/>
              </w:rPr>
              <w:t>Functional Check Out</w:t>
            </w:r>
          </w:p>
        </w:tc>
        <w:tc>
          <w:tcPr>
            <w:tcW w:w="4675" w:type="dxa"/>
            <w:gridSpan w:val="2"/>
            <w:shd w:val="solid" w:color="B9FF93" w:fill="auto"/>
          </w:tcPr>
          <w:p w14:paraId="5A278A18" w14:textId="4BBC4A6E" w:rsidR="00C65713" w:rsidRPr="006C165A" w:rsidRDefault="00AC26E5" w:rsidP="00612803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C65713" w14:paraId="0A198E60" w14:textId="77777777" w:rsidTr="00AC26E5">
        <w:trPr>
          <w:trHeight w:val="170"/>
          <w:jc w:val="center"/>
        </w:trPr>
        <w:tc>
          <w:tcPr>
            <w:tcW w:w="4675" w:type="dxa"/>
          </w:tcPr>
          <w:p w14:paraId="51903CA3" w14:textId="77777777" w:rsidR="00C65713" w:rsidRPr="00680458" w:rsidRDefault="00C65713" w:rsidP="00C65713">
            <w:pPr>
              <w:pStyle w:val="Heading9"/>
              <w:rPr>
                <w:b/>
                <w:bCs/>
                <w:szCs w:val="20"/>
              </w:rPr>
            </w:pPr>
            <w:r w:rsidRPr="00680458">
              <w:rPr>
                <w:b/>
                <w:bCs/>
                <w:szCs w:val="20"/>
              </w:rPr>
              <w:t>6.6.3 Holding Load Test</w:t>
            </w:r>
          </w:p>
        </w:tc>
        <w:tc>
          <w:tcPr>
            <w:tcW w:w="2337" w:type="dxa"/>
            <w:tcBorders>
              <w:bottom w:val="single" w:sz="4" w:space="0" w:color="auto"/>
            </w:tcBorders>
            <w:shd w:val="solid" w:color="FF7575" w:fill="auto"/>
          </w:tcPr>
          <w:p w14:paraId="25731A40" w14:textId="526D9150" w:rsidR="00C65713" w:rsidRPr="008F0E92" w:rsidRDefault="00AC26E5" w:rsidP="00C65713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</w:t>
            </w:r>
          </w:p>
        </w:tc>
        <w:tc>
          <w:tcPr>
            <w:tcW w:w="2338" w:type="dxa"/>
            <w:tcBorders>
              <w:bottom w:val="single" w:sz="4" w:space="0" w:color="auto"/>
            </w:tcBorders>
            <w:shd w:val="solid" w:color="FF7575" w:fill="auto"/>
          </w:tcPr>
          <w:p w14:paraId="4BC2C558" w14:textId="3D0AAFBD" w:rsidR="00C65713" w:rsidRDefault="00AC26E5" w:rsidP="00C65713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</w:t>
            </w:r>
          </w:p>
        </w:tc>
      </w:tr>
      <w:tr w:rsidR="00612803" w14:paraId="32BFF7FC" w14:textId="77777777" w:rsidTr="00AC26E5">
        <w:trPr>
          <w:trHeight w:val="224"/>
          <w:jc w:val="center"/>
        </w:trPr>
        <w:tc>
          <w:tcPr>
            <w:tcW w:w="4675" w:type="dxa"/>
          </w:tcPr>
          <w:p w14:paraId="11779E58" w14:textId="77777777" w:rsidR="00680458" w:rsidRPr="00680458" w:rsidRDefault="00680458" w:rsidP="00680458">
            <w:pPr>
              <w:pStyle w:val="BodyText"/>
              <w:ind w:left="0"/>
              <w:rPr>
                <w:b/>
                <w:bCs/>
              </w:rPr>
            </w:pPr>
            <w:r w:rsidRPr="00680458">
              <w:rPr>
                <w:b/>
                <w:bCs/>
              </w:rPr>
              <w:t>6.6.4 Brake Release</w:t>
            </w:r>
          </w:p>
        </w:tc>
        <w:tc>
          <w:tcPr>
            <w:tcW w:w="4675" w:type="dxa"/>
            <w:gridSpan w:val="2"/>
            <w:tcBorders>
              <w:bottom w:val="single" w:sz="4" w:space="0" w:color="auto"/>
            </w:tcBorders>
            <w:shd w:val="solid" w:color="B9FF93" w:fill="auto"/>
          </w:tcPr>
          <w:p w14:paraId="3502428D" w14:textId="232B6F7B" w:rsidR="00612803" w:rsidRPr="008F0E92" w:rsidRDefault="00AC26E5" w:rsidP="00612803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6D15A2" w14:paraId="0831BCD3" w14:textId="77777777" w:rsidTr="00AC26E5">
        <w:trPr>
          <w:trHeight w:val="530"/>
          <w:jc w:val="center"/>
        </w:trPr>
        <w:tc>
          <w:tcPr>
            <w:tcW w:w="4675" w:type="dxa"/>
          </w:tcPr>
          <w:p w14:paraId="09995372" w14:textId="77777777" w:rsidR="00680458" w:rsidRPr="00680458" w:rsidRDefault="00680458" w:rsidP="00680458">
            <w:pPr>
              <w:pStyle w:val="BodyText"/>
              <w:ind w:left="0"/>
              <w:rPr>
                <w:b/>
                <w:bCs/>
              </w:rPr>
            </w:pPr>
            <w:r w:rsidRPr="00680458">
              <w:rPr>
                <w:b/>
                <w:bCs/>
                <w:szCs w:val="20"/>
              </w:rPr>
              <w:t>6.6.5 N1 and N2 Extend Mechanical Stops and MCE Rigging</w:t>
            </w:r>
          </w:p>
        </w:tc>
        <w:tc>
          <w:tcPr>
            <w:tcW w:w="4675" w:type="dxa"/>
            <w:gridSpan w:val="2"/>
            <w:tcBorders>
              <w:bottom w:val="single" w:sz="4" w:space="0" w:color="auto"/>
            </w:tcBorders>
            <w:shd w:val="solid" w:color="FF7575" w:fill="auto"/>
          </w:tcPr>
          <w:p w14:paraId="5A22E82C" w14:textId="1215D806" w:rsidR="006D15A2" w:rsidRDefault="00AC26E5" w:rsidP="006D15A2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Cs w:val="20"/>
              </w:rPr>
              <w:t>Fail</w:t>
            </w:r>
          </w:p>
        </w:tc>
      </w:tr>
      <w:tr w:rsidR="006D15A2" w14:paraId="69283CE8" w14:textId="77777777" w:rsidTr="00AC26E5">
        <w:trPr>
          <w:jc w:val="center"/>
        </w:trPr>
        <w:tc>
          <w:tcPr>
            <w:tcW w:w="4675" w:type="dxa"/>
          </w:tcPr>
          <w:p w14:paraId="7725A026" w14:textId="77777777" w:rsidR="00680458" w:rsidRPr="00680458" w:rsidRDefault="00680458" w:rsidP="00680458">
            <w:pPr>
              <w:pStyle w:val="BodyText"/>
              <w:ind w:left="0"/>
              <w:rPr>
                <w:b/>
                <w:bCs/>
              </w:rPr>
            </w:pPr>
            <w:r w:rsidRPr="00680458">
              <w:rPr>
                <w:b/>
                <w:bCs/>
              </w:rPr>
              <w:t>6.6.6 N1 and N2 Stroke</w:t>
            </w:r>
          </w:p>
        </w:tc>
        <w:tc>
          <w:tcPr>
            <w:tcW w:w="4675" w:type="dxa"/>
            <w:gridSpan w:val="2"/>
            <w:tcBorders>
              <w:bottom w:val="single" w:sz="4" w:space="0" w:color="auto"/>
            </w:tcBorders>
            <w:shd w:val="solid" w:color="FF7575" w:fill="auto"/>
          </w:tcPr>
          <w:p w14:paraId="797DC62A" w14:textId="160FC44A" w:rsidR="006D15A2" w:rsidRDefault="00AC26E5" w:rsidP="006D15A2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Cs w:val="20"/>
              </w:rPr>
              <w:t>Fail</w:t>
            </w:r>
          </w:p>
        </w:tc>
      </w:tr>
      <w:tr w:rsidR="006D15A2" w14:paraId="3B195E20" w14:textId="77777777" w:rsidTr="00AC26E5">
        <w:trPr>
          <w:jc w:val="center"/>
        </w:trPr>
        <w:tc>
          <w:tcPr>
            <w:tcW w:w="4675" w:type="dxa"/>
          </w:tcPr>
          <w:p w14:paraId="47B56FAA" w14:textId="77777777" w:rsidR="00680458" w:rsidRPr="00680458" w:rsidRDefault="00680458" w:rsidP="00680458">
            <w:pPr>
              <w:pStyle w:val="BodyText"/>
              <w:ind w:left="0"/>
              <w:rPr>
                <w:b/>
                <w:bCs/>
              </w:rPr>
            </w:pPr>
            <w:r w:rsidRPr="00680458">
              <w:rPr>
                <w:b/>
                <w:bCs/>
              </w:rPr>
              <w:t>6.6.7 Performance Test – unloaded operation (one channel operation)</w:t>
            </w:r>
          </w:p>
        </w:tc>
        <w:tc>
          <w:tcPr>
            <w:tcW w:w="4675" w:type="dxa"/>
            <w:gridSpan w:val="2"/>
            <w:tcBorders>
              <w:bottom w:val="single" w:sz="4" w:space="0" w:color="auto"/>
            </w:tcBorders>
            <w:shd w:val="solid" w:color="FF7575" w:fill="auto"/>
          </w:tcPr>
          <w:p w14:paraId="1689AF5E" w14:textId="353E5F16" w:rsidR="006D15A2" w:rsidRPr="008F0E92" w:rsidRDefault="00AC26E5" w:rsidP="006D15A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</w:t>
            </w:r>
          </w:p>
        </w:tc>
      </w:tr>
      <w:tr w:rsidR="006D15A2" w14:paraId="67DF4EC7" w14:textId="77777777" w:rsidTr="00AC26E5">
        <w:trPr>
          <w:jc w:val="center"/>
        </w:trPr>
        <w:tc>
          <w:tcPr>
            <w:tcW w:w="4675" w:type="dxa"/>
          </w:tcPr>
          <w:p w14:paraId="573CB536" w14:textId="77777777" w:rsidR="000E675C" w:rsidRPr="00680458" w:rsidRDefault="000E675C" w:rsidP="000E675C">
            <w:pPr>
              <w:pStyle w:val="Heading9"/>
              <w:rPr>
                <w:b/>
                <w:bCs/>
                <w:szCs w:val="20"/>
              </w:rPr>
            </w:pPr>
            <w:r w:rsidRPr="00680458">
              <w:rPr>
                <w:b/>
                <w:bCs/>
              </w:rPr>
              <w:t>6.6.8 Performance Test – Loaded Operation</w:t>
            </w:r>
          </w:p>
        </w:tc>
        <w:tc>
          <w:tcPr>
            <w:tcW w:w="4675" w:type="dxa"/>
            <w:gridSpan w:val="2"/>
            <w:tcBorders>
              <w:bottom w:val="single" w:sz="4" w:space="0" w:color="auto"/>
            </w:tcBorders>
            <w:shd w:val="solid" w:color="FF7575" w:fill="auto"/>
          </w:tcPr>
          <w:p w14:paraId="4F00AC50" w14:textId="6D16F62C" w:rsidR="006D15A2" w:rsidRDefault="00AC26E5" w:rsidP="006D15A2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Cs w:val="20"/>
              </w:rPr>
              <w:t>Fail</w:t>
            </w:r>
          </w:p>
        </w:tc>
      </w:tr>
      <w:tr w:rsidR="006D15A2" w14:paraId="494E171C" w14:textId="77777777" w:rsidTr="00AC26E5">
        <w:trPr>
          <w:jc w:val="center"/>
        </w:trPr>
        <w:tc>
          <w:tcPr>
            <w:tcW w:w="4675" w:type="dxa"/>
          </w:tcPr>
          <w:p w14:paraId="7CDE20B3" w14:textId="77777777" w:rsidR="006D15A2" w:rsidRPr="00680458" w:rsidRDefault="000E675C" w:rsidP="007463D8">
            <w:pPr>
              <w:pStyle w:val="Heading9"/>
              <w:rPr>
                <w:b/>
                <w:bCs/>
                <w:szCs w:val="20"/>
              </w:rPr>
            </w:pPr>
            <w:r w:rsidRPr="00680458">
              <w:rPr>
                <w:b/>
                <w:bCs/>
                <w:szCs w:val="20"/>
              </w:rPr>
              <w:t>6.6.9 Backlash</w:t>
            </w:r>
          </w:p>
        </w:tc>
        <w:tc>
          <w:tcPr>
            <w:tcW w:w="4675" w:type="dxa"/>
            <w:gridSpan w:val="2"/>
            <w:shd w:val="solid" w:color="FF7575" w:fill="auto"/>
          </w:tcPr>
          <w:p w14:paraId="70996F41" w14:textId="61B455C2" w:rsidR="006D15A2" w:rsidRDefault="00AC26E5" w:rsidP="006D15A2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Cs w:val="20"/>
              </w:rPr>
              <w:t>Fail</w:t>
            </w:r>
          </w:p>
        </w:tc>
      </w:tr>
    </w:tbl>
    <w:p w14:paraId="53D968CF" w14:textId="77777777" w:rsidR="00044E7B" w:rsidRDefault="00044E7B" w:rsidP="00133482">
      <w:pPr>
        <w:pStyle w:val="Heading9"/>
        <w:rPr>
          <w:b/>
          <w:bCs/>
          <w:sz w:val="32"/>
          <w:szCs w:val="32"/>
        </w:rPr>
      </w:pPr>
      <w:bookmarkStart w:id="0" w:name="_Ref127525995"/>
      <w:bookmarkStart w:id="1" w:name="_Hlk122079207"/>
      <w:r>
        <w:rPr>
          <w:b/>
          <w:bCs/>
          <w:sz w:val="32"/>
          <w:szCs w:val="32"/>
        </w:rPr>
        <w:br w:type="page"/>
      </w:r>
    </w:p>
    <w:p w14:paraId="5696ACA8" w14:textId="77777777" w:rsidR="00133482" w:rsidRPr="007463D8" w:rsidRDefault="00133482" w:rsidP="00133482">
      <w:pPr>
        <w:pStyle w:val="Heading9"/>
        <w:rPr>
          <w:b/>
          <w:bCs/>
          <w:sz w:val="32"/>
          <w:szCs w:val="32"/>
        </w:rPr>
      </w:pPr>
      <w:r w:rsidRPr="007463D8">
        <w:rPr>
          <w:b/>
          <w:bCs/>
          <w:sz w:val="32"/>
          <w:szCs w:val="32"/>
        </w:rPr>
        <w:lastRenderedPageBreak/>
        <w:t>6.1. Visual Examination of the Product</w:t>
      </w:r>
      <w:bookmarkEnd w:id="0"/>
    </w:p>
    <w:tbl>
      <w:tblPr>
        <w:tblStyle w:val="TableGrid"/>
        <w:tblW w:w="9360" w:type="dxa"/>
        <w:tblLook w:val="04A0" w:firstRow="1" w:lastRow="0" w:firstColumn="1" w:lastColumn="0" w:noHBand="0" w:noVBand="1"/>
      </w:tblPr>
      <w:tblGrid>
        <w:gridCol w:w="6835"/>
        <w:gridCol w:w="2525"/>
      </w:tblGrid>
      <w:tr w:rsidR="00133482" w14:paraId="5637CE00" w14:textId="77777777" w:rsidTr="00AC26E5">
        <w:tc>
          <w:tcPr>
            <w:tcW w:w="6835" w:type="dxa"/>
          </w:tcPr>
          <w:bookmarkEnd w:id="1"/>
          <w:p w14:paraId="6D6A929A" w14:textId="77777777" w:rsidR="00133482" w:rsidRDefault="00133482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UUT conforms to the requirements of paragraph 6.1                        </w:t>
            </w:r>
          </w:p>
        </w:tc>
        <w:tc>
          <w:tcPr>
            <w:tcW w:w="2525" w:type="dxa"/>
            <w:shd w:val="solid" w:color="B9FF93" w:fill="auto"/>
          </w:tcPr>
          <w:p w14:paraId="2C871B87" w14:textId="5E8AF1EC" w:rsidR="00133482" w:rsidRDefault="00AC26E5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</w:tbl>
    <w:p w14:paraId="35E6CC8A" w14:textId="77777777" w:rsidR="00133482" w:rsidRPr="007463D8" w:rsidRDefault="00133482" w:rsidP="00133482">
      <w:pPr>
        <w:pStyle w:val="BodyText"/>
      </w:pPr>
      <w:bookmarkStart w:id="2" w:name="_Ref127526002"/>
    </w:p>
    <w:bookmarkEnd w:id="2"/>
    <w:p w14:paraId="72418B3E" w14:textId="77777777" w:rsidR="00133482" w:rsidRPr="007463D8" w:rsidRDefault="00133482" w:rsidP="00133482">
      <w:pPr>
        <w:pStyle w:val="Heading9"/>
        <w:rPr>
          <w:b/>
          <w:bCs/>
          <w:sz w:val="32"/>
          <w:szCs w:val="32"/>
        </w:rPr>
      </w:pPr>
      <w:r w:rsidRPr="007463D8">
        <w:rPr>
          <w:b/>
          <w:bCs/>
          <w:sz w:val="32"/>
          <w:szCs w:val="32"/>
        </w:rPr>
        <w:t>6.2 Weight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585"/>
        <w:gridCol w:w="2340"/>
        <w:gridCol w:w="2425"/>
      </w:tblGrid>
      <w:tr w:rsidR="00044E7B" w14:paraId="0E6FA076" w14:textId="77777777" w:rsidTr="00703025">
        <w:tc>
          <w:tcPr>
            <w:tcW w:w="9350" w:type="dxa"/>
            <w:gridSpan w:val="3"/>
          </w:tcPr>
          <w:p w14:paraId="5787C3CE" w14:textId="77777777" w:rsidR="00044E7B" w:rsidRPr="0095150B" w:rsidRDefault="00044E7B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UUT Weight</w:t>
            </w:r>
          </w:p>
        </w:tc>
      </w:tr>
      <w:tr w:rsidR="0095150B" w14:paraId="30F75F7A" w14:textId="77777777" w:rsidTr="0095150B">
        <w:tc>
          <w:tcPr>
            <w:tcW w:w="4585" w:type="dxa"/>
          </w:tcPr>
          <w:p w14:paraId="6B6B948C" w14:textId="77777777" w:rsidR="0095150B" w:rsidRPr="0095150B" w:rsidRDefault="0095150B" w:rsidP="0095150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95150B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4765" w:type="dxa"/>
            <w:gridSpan w:val="2"/>
          </w:tcPr>
          <w:p w14:paraId="192EBC38" w14:textId="77777777" w:rsidR="0095150B" w:rsidRPr="0095150B" w:rsidRDefault="0095150B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95150B">
              <w:rPr>
                <w:b/>
                <w:bCs/>
                <w:szCs w:val="20"/>
              </w:rPr>
              <w:t>Results</w:t>
            </w:r>
          </w:p>
        </w:tc>
      </w:tr>
      <w:tr w:rsidR="0095150B" w14:paraId="36457FBE" w14:textId="77777777" w:rsidTr="0095150B">
        <w:tc>
          <w:tcPr>
            <w:tcW w:w="4585" w:type="dxa"/>
          </w:tcPr>
          <w:p w14:paraId="1D168877" w14:textId="77777777" w:rsidR="0095150B" w:rsidRDefault="0095150B" w:rsidP="0095150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UUT weight should not exceed 10 </w:t>
            </w:r>
            <w:proofErr w:type="spellStart"/>
            <w:r>
              <w:rPr>
                <w:szCs w:val="20"/>
              </w:rPr>
              <w:t>lbs</w:t>
            </w:r>
            <w:proofErr w:type="spellEnd"/>
            <w:r>
              <w:rPr>
                <w:szCs w:val="20"/>
              </w:rPr>
              <w:t xml:space="preserve">                       </w:t>
            </w:r>
          </w:p>
        </w:tc>
        <w:tc>
          <w:tcPr>
            <w:tcW w:w="2340" w:type="dxa"/>
          </w:tcPr>
          <w:p w14:paraId="047DF91A" w14:textId="24A5D4AB" w:rsidR="0095150B" w:rsidRDefault="0095150B" w:rsidP="0095150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actual weight </w:t>
            </w:r>
            <w:r w:rsidR="00AC26E5">
              <w:rPr>
                <w:szCs w:val="20"/>
              </w:rPr>
              <w:t>Unhandled Type: Void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szCs w:val="20"/>
              </w:rPr>
              <w:t>lbs</w:t>
            </w:r>
            <w:proofErr w:type="spellEnd"/>
          </w:p>
        </w:tc>
        <w:tc>
          <w:tcPr>
            <w:tcW w:w="2425" w:type="dxa"/>
          </w:tcPr>
          <w:p w14:paraId="6FCA12F0" w14:textId="221716EF" w:rsidR="0095150B" w:rsidRDefault="00AC26E5" w:rsidP="0095150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Unhandled Type: Void</w:t>
            </w:r>
          </w:p>
        </w:tc>
      </w:tr>
    </w:tbl>
    <w:p w14:paraId="23426DEC" w14:textId="77777777" w:rsidR="00133482" w:rsidRDefault="00133482" w:rsidP="00133482">
      <w:pPr>
        <w:pStyle w:val="BodyText"/>
        <w:spacing w:after="60"/>
        <w:ind w:left="0"/>
        <w:rPr>
          <w:szCs w:val="20"/>
        </w:rPr>
      </w:pPr>
    </w:p>
    <w:p w14:paraId="467FBEAA" w14:textId="77777777" w:rsidR="00133482" w:rsidRPr="007463D8" w:rsidRDefault="00133482" w:rsidP="00133482">
      <w:pPr>
        <w:pStyle w:val="Heading9"/>
        <w:rPr>
          <w:sz w:val="32"/>
          <w:szCs w:val="32"/>
        </w:rPr>
      </w:pPr>
      <w:bookmarkStart w:id="3" w:name="_Ref127526785"/>
      <w:r w:rsidRPr="007463D8">
        <w:rPr>
          <w:rStyle w:val="Heading8Char"/>
          <w:rFonts w:eastAsiaTheme="minorHAnsi" w:cstheme="minorBidi"/>
          <w:i w:val="0"/>
          <w:color w:val="404040" w:themeColor="text1" w:themeTint="BF"/>
          <w:sz w:val="32"/>
          <w:szCs w:val="32"/>
        </w:rPr>
        <w:t>6.3 Bonding</w:t>
      </w:r>
      <w:bookmarkEnd w:id="3"/>
      <w:r w:rsidRPr="007463D8">
        <w:rPr>
          <w:sz w:val="32"/>
          <w:szCs w:val="32"/>
        </w:rPr>
        <w:t xml:space="preserve"> </w:t>
      </w:r>
    </w:p>
    <w:p w14:paraId="2DC267FC" w14:textId="77777777" w:rsidR="00133482" w:rsidRPr="00293C09" w:rsidRDefault="00133482" w:rsidP="00133482">
      <w:pPr>
        <w:pStyle w:val="BodyText"/>
        <w:spacing w:after="60"/>
        <w:ind w:left="0"/>
        <w:rPr>
          <w:szCs w:val="20"/>
        </w:rPr>
      </w:pPr>
      <w:r w:rsidRPr="00293C09">
        <w:rPr>
          <w:b/>
          <w:bCs/>
          <w:szCs w:val="20"/>
        </w:rPr>
        <w:t>Bonding resistance</w:t>
      </w:r>
      <w:r>
        <w:rPr>
          <w:b/>
          <w:bCs/>
          <w:szCs w:val="20"/>
        </w:rPr>
        <w:t>:</w:t>
      </w:r>
      <w:r w:rsidRPr="004D6A80">
        <w:rPr>
          <w:b/>
          <w:bCs/>
          <w:color w:val="F3533F" w:themeColor="accent6"/>
        </w:rPr>
        <w:t xml:space="preserve">          </w:t>
      </w:r>
      <w:r w:rsidRPr="004D6A80">
        <w:rPr>
          <w:b/>
          <w:bCs/>
          <w:color w:val="F3533F" w:themeColor="accent6"/>
        </w:rPr>
        <w:tab/>
      </w:r>
    </w:p>
    <w:tbl>
      <w:tblPr>
        <w:tblStyle w:val="TableGrid"/>
        <w:tblW w:w="9309" w:type="dxa"/>
        <w:tblInd w:w="-5" w:type="dxa"/>
        <w:tblLook w:val="04A0" w:firstRow="1" w:lastRow="0" w:firstColumn="1" w:lastColumn="0" w:noHBand="0" w:noVBand="1"/>
      </w:tblPr>
      <w:tblGrid>
        <w:gridCol w:w="1760"/>
        <w:gridCol w:w="1294"/>
        <w:gridCol w:w="1512"/>
        <w:gridCol w:w="1581"/>
        <w:gridCol w:w="1683"/>
        <w:gridCol w:w="1479"/>
      </w:tblGrid>
      <w:tr w:rsidR="0072336C" w:rsidRPr="00CF01D2" w14:paraId="4A894602" w14:textId="77777777" w:rsidTr="005327AE">
        <w:trPr>
          <w:trHeight w:val="297"/>
        </w:trPr>
        <w:tc>
          <w:tcPr>
            <w:tcW w:w="9309" w:type="dxa"/>
            <w:gridSpan w:val="6"/>
          </w:tcPr>
          <w:p w14:paraId="161BFB6D" w14:textId="77777777" w:rsidR="0072336C" w:rsidRDefault="0072336C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color w:val="000000" w:themeColor="text1"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Bonding Resistance</w:t>
            </w:r>
          </w:p>
        </w:tc>
      </w:tr>
      <w:tr w:rsidR="00133482" w:rsidRPr="00CF01D2" w14:paraId="7FC571AF" w14:textId="77777777" w:rsidTr="006C2C30">
        <w:trPr>
          <w:trHeight w:val="297"/>
        </w:trPr>
        <w:tc>
          <w:tcPr>
            <w:tcW w:w="4566" w:type="dxa"/>
            <w:gridSpan w:val="3"/>
          </w:tcPr>
          <w:p w14:paraId="0F4FAA86" w14:textId="77777777" w:rsidR="00133482" w:rsidRPr="0009590E" w:rsidRDefault="00133482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color w:val="000000" w:themeColor="text1"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Requirements</w:t>
            </w:r>
          </w:p>
        </w:tc>
        <w:tc>
          <w:tcPr>
            <w:tcW w:w="4743" w:type="dxa"/>
            <w:gridSpan w:val="3"/>
          </w:tcPr>
          <w:p w14:paraId="7E4D8A74" w14:textId="77777777" w:rsidR="00133482" w:rsidRPr="0009590E" w:rsidRDefault="00133482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color w:val="000000" w:themeColor="text1"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Results</w:t>
            </w:r>
          </w:p>
        </w:tc>
      </w:tr>
      <w:tr w:rsidR="00133482" w:rsidRPr="00CF01D2" w14:paraId="4B73A928" w14:textId="77777777" w:rsidTr="00AC26E5">
        <w:trPr>
          <w:trHeight w:val="297"/>
        </w:trPr>
        <w:tc>
          <w:tcPr>
            <w:tcW w:w="1760" w:type="dxa"/>
          </w:tcPr>
          <w:p w14:paraId="54A735FE" w14:textId="77777777" w:rsidR="00133482" w:rsidRPr="0009590E" w:rsidRDefault="00133482" w:rsidP="006C2C30">
            <w:pPr>
              <w:pStyle w:val="BodyText"/>
              <w:spacing w:after="60"/>
              <w:ind w:left="0"/>
              <w:rPr>
                <w:color w:val="000000" w:themeColor="text1"/>
                <w:szCs w:val="20"/>
              </w:rPr>
            </w:pPr>
          </w:p>
        </w:tc>
        <w:tc>
          <w:tcPr>
            <w:tcW w:w="1294" w:type="dxa"/>
          </w:tcPr>
          <w:p w14:paraId="2DCF2F03" w14:textId="77777777" w:rsidR="00133482" w:rsidRPr="0009590E" w:rsidRDefault="00133482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09590E">
              <w:rPr>
                <w:b/>
                <w:bCs/>
                <w:color w:val="000000" w:themeColor="text1"/>
                <w:szCs w:val="20"/>
              </w:rPr>
              <w:t>Expected</w:t>
            </w:r>
          </w:p>
        </w:tc>
        <w:tc>
          <w:tcPr>
            <w:tcW w:w="1512" w:type="dxa"/>
          </w:tcPr>
          <w:p w14:paraId="004B427C" w14:textId="77777777" w:rsidR="00133482" w:rsidRPr="0009590E" w:rsidRDefault="00133482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09590E">
              <w:rPr>
                <w:b/>
                <w:bCs/>
                <w:color w:val="000000" w:themeColor="text1"/>
                <w:szCs w:val="20"/>
              </w:rPr>
              <w:t>Tolerance</w:t>
            </w:r>
          </w:p>
        </w:tc>
        <w:tc>
          <w:tcPr>
            <w:tcW w:w="1581" w:type="dxa"/>
            <w:tcBorders>
              <w:bottom w:val="single" w:sz="4" w:space="0" w:color="auto"/>
            </w:tcBorders>
          </w:tcPr>
          <w:p w14:paraId="624251F5" w14:textId="77777777" w:rsidR="00133482" w:rsidRPr="0009590E" w:rsidRDefault="00133482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09590E">
              <w:rPr>
                <w:b/>
                <w:bCs/>
                <w:color w:val="000000" w:themeColor="text1"/>
                <w:szCs w:val="20"/>
              </w:rPr>
              <w:t>Simplex</w:t>
            </w:r>
          </w:p>
        </w:tc>
        <w:tc>
          <w:tcPr>
            <w:tcW w:w="1683" w:type="dxa"/>
            <w:tcBorders>
              <w:bottom w:val="single" w:sz="4" w:space="0" w:color="auto"/>
            </w:tcBorders>
          </w:tcPr>
          <w:p w14:paraId="254F05B7" w14:textId="77777777" w:rsidR="00133482" w:rsidRPr="0009590E" w:rsidRDefault="00133482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09590E">
              <w:rPr>
                <w:b/>
                <w:bCs/>
                <w:color w:val="000000" w:themeColor="text1"/>
                <w:szCs w:val="20"/>
              </w:rPr>
              <w:t>Duplex</w:t>
            </w:r>
          </w:p>
        </w:tc>
        <w:tc>
          <w:tcPr>
            <w:tcW w:w="1479" w:type="dxa"/>
          </w:tcPr>
          <w:p w14:paraId="639AF9F2" w14:textId="77777777" w:rsidR="00133482" w:rsidRPr="0009590E" w:rsidRDefault="00133482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color w:val="000000" w:themeColor="text1"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Units</w:t>
            </w:r>
          </w:p>
        </w:tc>
      </w:tr>
      <w:tr w:rsidR="00133482" w:rsidRPr="00CF01D2" w14:paraId="1B167857" w14:textId="77777777" w:rsidTr="00AC26E5">
        <w:trPr>
          <w:trHeight w:val="297"/>
        </w:trPr>
        <w:tc>
          <w:tcPr>
            <w:tcW w:w="1760" w:type="dxa"/>
          </w:tcPr>
          <w:p w14:paraId="2F2D411E" w14:textId="77777777" w:rsidR="00133482" w:rsidRPr="0009590E" w:rsidRDefault="00133482" w:rsidP="006C2C30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 w:rsidRPr="0009590E">
              <w:rPr>
                <w:color w:val="000000" w:themeColor="text1"/>
                <w:szCs w:val="20"/>
              </w:rPr>
              <w:t>Motor End Cap</w:t>
            </w:r>
          </w:p>
        </w:tc>
        <w:tc>
          <w:tcPr>
            <w:tcW w:w="1294" w:type="dxa"/>
          </w:tcPr>
          <w:p w14:paraId="7627F0B7" w14:textId="69720CD9" w:rsidR="00133482" w:rsidRPr="0009590E" w:rsidRDefault="00AC26E5" w:rsidP="006C2C30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10</w:t>
            </w:r>
          </w:p>
        </w:tc>
        <w:tc>
          <w:tcPr>
            <w:tcW w:w="1512" w:type="dxa"/>
          </w:tcPr>
          <w:p w14:paraId="754A8DFE" w14:textId="5763D50B" w:rsidR="00133482" w:rsidRPr="0009590E" w:rsidRDefault="00AC26E5" w:rsidP="006C2C30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0.5</w:t>
            </w:r>
          </w:p>
        </w:tc>
        <w:tc>
          <w:tcPr>
            <w:tcW w:w="1581" w:type="dxa"/>
            <w:tcBorders>
              <w:bottom w:val="single" w:sz="4" w:space="0" w:color="auto"/>
            </w:tcBorders>
            <w:shd w:val="solid" w:color="FF7575" w:fill="auto"/>
          </w:tcPr>
          <w:p w14:paraId="483650AB" w14:textId="2BF0FCA3" w:rsidR="00133482" w:rsidRPr="0009590E" w:rsidRDefault="00AC26E5" w:rsidP="006C2C30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3</w:t>
            </w:r>
          </w:p>
        </w:tc>
        <w:tc>
          <w:tcPr>
            <w:tcW w:w="1683" w:type="dxa"/>
            <w:tcBorders>
              <w:bottom w:val="single" w:sz="4" w:space="0" w:color="auto"/>
            </w:tcBorders>
            <w:shd w:val="solid" w:color="FF7575" w:fill="auto"/>
          </w:tcPr>
          <w:p w14:paraId="66C192A6" w14:textId="5718B36F" w:rsidR="00133482" w:rsidRPr="0009590E" w:rsidRDefault="00AC26E5" w:rsidP="006C2C30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0</w:t>
            </w:r>
          </w:p>
        </w:tc>
        <w:tc>
          <w:tcPr>
            <w:tcW w:w="1479" w:type="dxa"/>
          </w:tcPr>
          <w:p w14:paraId="2B23E50A" w14:textId="77777777" w:rsidR="00133482" w:rsidRPr="0009590E" w:rsidRDefault="00133482" w:rsidP="006C2C30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 w:rsidRPr="00390E5E">
              <w:rPr>
                <w:color w:val="000000" w:themeColor="text1"/>
                <w:szCs w:val="20"/>
              </w:rPr>
              <w:t>(</w:t>
            </w:r>
            <w:proofErr w:type="spellStart"/>
            <w:r w:rsidRPr="00390E5E">
              <w:rPr>
                <w:color w:val="000000" w:themeColor="text1"/>
                <w:szCs w:val="20"/>
              </w:rPr>
              <w:t>mOhms</w:t>
            </w:r>
            <w:proofErr w:type="spellEnd"/>
            <w:r w:rsidRPr="00390E5E">
              <w:rPr>
                <w:color w:val="000000" w:themeColor="text1"/>
                <w:szCs w:val="20"/>
              </w:rPr>
              <w:t>)</w:t>
            </w:r>
          </w:p>
        </w:tc>
      </w:tr>
      <w:tr w:rsidR="00133482" w:rsidRPr="00CF01D2" w14:paraId="303368F1" w14:textId="77777777" w:rsidTr="00AC26E5">
        <w:trPr>
          <w:trHeight w:val="297"/>
        </w:trPr>
        <w:tc>
          <w:tcPr>
            <w:tcW w:w="1760" w:type="dxa"/>
          </w:tcPr>
          <w:p w14:paraId="481374ED" w14:textId="77777777" w:rsidR="00133482" w:rsidRPr="0009590E" w:rsidRDefault="00133482" w:rsidP="006C2C30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 w:rsidRPr="0009590E">
              <w:rPr>
                <w:color w:val="000000" w:themeColor="text1"/>
                <w:szCs w:val="20"/>
              </w:rPr>
              <w:t>Solenoid housing</w:t>
            </w:r>
          </w:p>
        </w:tc>
        <w:tc>
          <w:tcPr>
            <w:tcW w:w="1294" w:type="dxa"/>
          </w:tcPr>
          <w:p w14:paraId="2D798157" w14:textId="69A88855" w:rsidR="00133482" w:rsidRPr="0009590E" w:rsidRDefault="00AC26E5" w:rsidP="006C2C30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10</w:t>
            </w:r>
          </w:p>
        </w:tc>
        <w:tc>
          <w:tcPr>
            <w:tcW w:w="1512" w:type="dxa"/>
          </w:tcPr>
          <w:p w14:paraId="2963A6E5" w14:textId="01830B03" w:rsidR="00133482" w:rsidRPr="0009590E" w:rsidRDefault="00AC26E5" w:rsidP="006C2C30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0.5</w:t>
            </w:r>
          </w:p>
        </w:tc>
        <w:tc>
          <w:tcPr>
            <w:tcW w:w="1581" w:type="dxa"/>
            <w:tcBorders>
              <w:bottom w:val="single" w:sz="4" w:space="0" w:color="auto"/>
            </w:tcBorders>
            <w:shd w:val="solid" w:color="FF7575" w:fill="auto"/>
          </w:tcPr>
          <w:p w14:paraId="6F06732F" w14:textId="1B4A154F" w:rsidR="00133482" w:rsidRPr="0009590E" w:rsidRDefault="00AC26E5" w:rsidP="006C2C30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4</w:t>
            </w:r>
          </w:p>
        </w:tc>
        <w:tc>
          <w:tcPr>
            <w:tcW w:w="1683" w:type="dxa"/>
            <w:tcBorders>
              <w:bottom w:val="single" w:sz="4" w:space="0" w:color="auto"/>
            </w:tcBorders>
            <w:shd w:val="solid" w:color="FF7575" w:fill="auto"/>
          </w:tcPr>
          <w:p w14:paraId="657DC3AA" w14:textId="0420396B" w:rsidR="00133482" w:rsidRPr="0009590E" w:rsidRDefault="00AC26E5" w:rsidP="006C2C30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5</w:t>
            </w:r>
          </w:p>
        </w:tc>
        <w:tc>
          <w:tcPr>
            <w:tcW w:w="1479" w:type="dxa"/>
          </w:tcPr>
          <w:p w14:paraId="24C838AF" w14:textId="77777777" w:rsidR="00133482" w:rsidRPr="0009590E" w:rsidRDefault="00133482" w:rsidP="006C2C30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 w:rsidRPr="00390E5E">
              <w:rPr>
                <w:color w:val="000000" w:themeColor="text1"/>
                <w:szCs w:val="20"/>
              </w:rPr>
              <w:t>(</w:t>
            </w:r>
            <w:proofErr w:type="spellStart"/>
            <w:r w:rsidRPr="00390E5E">
              <w:rPr>
                <w:color w:val="000000" w:themeColor="text1"/>
                <w:szCs w:val="20"/>
              </w:rPr>
              <w:t>mOhms</w:t>
            </w:r>
            <w:proofErr w:type="spellEnd"/>
            <w:r w:rsidRPr="00390E5E">
              <w:rPr>
                <w:color w:val="000000" w:themeColor="text1"/>
                <w:szCs w:val="20"/>
              </w:rPr>
              <w:t>)</w:t>
            </w:r>
          </w:p>
        </w:tc>
      </w:tr>
      <w:tr w:rsidR="00133482" w:rsidRPr="00CF01D2" w14:paraId="2E4868A4" w14:textId="77777777" w:rsidTr="00AC26E5">
        <w:trPr>
          <w:trHeight w:val="297"/>
        </w:trPr>
        <w:tc>
          <w:tcPr>
            <w:tcW w:w="1760" w:type="dxa"/>
          </w:tcPr>
          <w:p w14:paraId="3F4DB773" w14:textId="77777777" w:rsidR="00133482" w:rsidRPr="0009590E" w:rsidRDefault="00133482" w:rsidP="006C2C30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 w:rsidRPr="0009590E">
              <w:rPr>
                <w:color w:val="000000" w:themeColor="text1"/>
                <w:szCs w:val="20"/>
              </w:rPr>
              <w:t>Encoder cover</w:t>
            </w:r>
          </w:p>
        </w:tc>
        <w:tc>
          <w:tcPr>
            <w:tcW w:w="1294" w:type="dxa"/>
          </w:tcPr>
          <w:p w14:paraId="23837EB6" w14:textId="634761F2" w:rsidR="00133482" w:rsidRPr="0009590E" w:rsidRDefault="00AC26E5" w:rsidP="006C2C30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7.5</w:t>
            </w:r>
          </w:p>
        </w:tc>
        <w:tc>
          <w:tcPr>
            <w:tcW w:w="1512" w:type="dxa"/>
          </w:tcPr>
          <w:p w14:paraId="06A0CDFC" w14:textId="44857F95" w:rsidR="00133482" w:rsidRPr="0009590E" w:rsidRDefault="00AC26E5" w:rsidP="006C2C30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0.5</w:t>
            </w:r>
          </w:p>
        </w:tc>
        <w:tc>
          <w:tcPr>
            <w:tcW w:w="1581" w:type="dxa"/>
            <w:tcBorders>
              <w:bottom w:val="single" w:sz="4" w:space="0" w:color="auto"/>
            </w:tcBorders>
            <w:shd w:val="solid" w:color="FF7575" w:fill="auto"/>
          </w:tcPr>
          <w:p w14:paraId="620AE30F" w14:textId="507C4042" w:rsidR="00133482" w:rsidRPr="0009590E" w:rsidRDefault="00AC26E5" w:rsidP="006C2C30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3</w:t>
            </w:r>
          </w:p>
        </w:tc>
        <w:tc>
          <w:tcPr>
            <w:tcW w:w="1683" w:type="dxa"/>
            <w:tcBorders>
              <w:bottom w:val="single" w:sz="4" w:space="0" w:color="auto"/>
            </w:tcBorders>
            <w:shd w:val="solid" w:color="FF7575" w:fill="auto"/>
          </w:tcPr>
          <w:p w14:paraId="56B59E39" w14:textId="49BA089B" w:rsidR="00133482" w:rsidRPr="0009590E" w:rsidRDefault="00AC26E5" w:rsidP="006C2C30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0</w:t>
            </w:r>
          </w:p>
        </w:tc>
        <w:tc>
          <w:tcPr>
            <w:tcW w:w="1479" w:type="dxa"/>
          </w:tcPr>
          <w:p w14:paraId="1083E081" w14:textId="77777777" w:rsidR="00133482" w:rsidRPr="0009590E" w:rsidRDefault="00133482" w:rsidP="006C2C30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 w:rsidRPr="00390E5E">
              <w:rPr>
                <w:color w:val="000000" w:themeColor="text1"/>
                <w:szCs w:val="20"/>
              </w:rPr>
              <w:t>(</w:t>
            </w:r>
            <w:proofErr w:type="spellStart"/>
            <w:r w:rsidRPr="00390E5E">
              <w:rPr>
                <w:color w:val="000000" w:themeColor="text1"/>
                <w:szCs w:val="20"/>
              </w:rPr>
              <w:t>mOhms</w:t>
            </w:r>
            <w:proofErr w:type="spellEnd"/>
            <w:r w:rsidRPr="00390E5E">
              <w:rPr>
                <w:color w:val="000000" w:themeColor="text1"/>
                <w:szCs w:val="20"/>
              </w:rPr>
              <w:t>)</w:t>
            </w:r>
          </w:p>
        </w:tc>
      </w:tr>
      <w:tr w:rsidR="00291A72" w:rsidRPr="00CF01D2" w14:paraId="044FDC35" w14:textId="77777777" w:rsidTr="00AC26E5">
        <w:trPr>
          <w:trHeight w:val="297"/>
        </w:trPr>
        <w:tc>
          <w:tcPr>
            <w:tcW w:w="4566" w:type="dxa"/>
            <w:gridSpan w:val="3"/>
          </w:tcPr>
          <w:p w14:paraId="2AE322C3" w14:textId="77777777" w:rsidR="00291A72" w:rsidRPr="0009590E" w:rsidRDefault="00291A72" w:rsidP="006C2C30">
            <w:pPr>
              <w:pStyle w:val="BodyText"/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All Bonding Pass/Fail</w:t>
            </w:r>
          </w:p>
        </w:tc>
        <w:tc>
          <w:tcPr>
            <w:tcW w:w="3264" w:type="dxa"/>
            <w:gridSpan w:val="2"/>
            <w:shd w:val="solid" w:color="FF7575" w:fill="auto"/>
          </w:tcPr>
          <w:p w14:paraId="66B95BBE" w14:textId="04CAB33B" w:rsidR="00291A72" w:rsidRPr="006C165A" w:rsidRDefault="00AC26E5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</w:t>
            </w:r>
          </w:p>
        </w:tc>
        <w:tc>
          <w:tcPr>
            <w:tcW w:w="1479" w:type="dxa"/>
            <w:shd w:val="clear" w:color="auto" w:fill="D9D9D9" w:themeFill="background1" w:themeFillShade="D9"/>
          </w:tcPr>
          <w:p w14:paraId="70017E1C" w14:textId="77777777" w:rsidR="00291A72" w:rsidRPr="006C165A" w:rsidRDefault="00291A7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</w:tr>
    </w:tbl>
    <w:p w14:paraId="06BF7D41" w14:textId="77777777" w:rsidR="00133482" w:rsidRDefault="00133482" w:rsidP="00133482">
      <w:pPr>
        <w:pStyle w:val="BodyText"/>
        <w:spacing w:after="60"/>
        <w:ind w:left="0"/>
        <w:rPr>
          <w:szCs w:val="20"/>
        </w:rPr>
      </w:pPr>
    </w:p>
    <w:p w14:paraId="7B34C93A" w14:textId="77777777" w:rsidR="00133482" w:rsidRPr="007463D8" w:rsidRDefault="00133482" w:rsidP="00133482">
      <w:pPr>
        <w:pStyle w:val="Heading9"/>
        <w:rPr>
          <w:b/>
          <w:bCs/>
          <w:sz w:val="32"/>
          <w:szCs w:val="32"/>
        </w:rPr>
      </w:pPr>
      <w:bookmarkStart w:id="4" w:name="_Ref129073835"/>
      <w:r w:rsidRPr="007463D8">
        <w:rPr>
          <w:rStyle w:val="Heading9Char"/>
          <w:b/>
          <w:bCs/>
          <w:sz w:val="32"/>
          <w:szCs w:val="32"/>
        </w:rPr>
        <w:t>6.4 Resistance and Inductance Test</w:t>
      </w:r>
      <w:r w:rsidRPr="007463D8">
        <w:rPr>
          <w:rStyle w:val="Heading8Char"/>
          <w:rFonts w:eastAsiaTheme="minorHAnsi" w:cstheme="minorBidi"/>
          <w:b w:val="0"/>
          <w:bCs w:val="0"/>
          <w:i w:val="0"/>
          <w:color w:val="404040" w:themeColor="text1" w:themeTint="BF"/>
          <w:sz w:val="32"/>
          <w:szCs w:val="32"/>
        </w:rPr>
        <w:t xml:space="preserve"> </w:t>
      </w:r>
      <w:r w:rsidRPr="007463D8">
        <w:rPr>
          <w:b/>
          <w:bCs/>
          <w:sz w:val="32"/>
          <w:szCs w:val="32"/>
        </w:rPr>
        <w:t>(motor and solenoid)</w:t>
      </w:r>
      <w:bookmarkEnd w:id="4"/>
    </w:p>
    <w:p w14:paraId="3318B320" w14:textId="77777777" w:rsidR="00133482" w:rsidRPr="00303926" w:rsidRDefault="00133482" w:rsidP="00133482">
      <w:pPr>
        <w:pStyle w:val="BodyText"/>
        <w:spacing w:after="60"/>
        <w:ind w:left="0"/>
        <w:rPr>
          <w:b/>
          <w:bCs/>
          <w:szCs w:val="20"/>
        </w:rPr>
      </w:pPr>
      <w:bookmarkStart w:id="5" w:name="_Hlk127527090"/>
      <w:r w:rsidRPr="00303926">
        <w:rPr>
          <w:b/>
          <w:bCs/>
          <w:szCs w:val="20"/>
        </w:rPr>
        <w:t>Res</w:t>
      </w:r>
      <w:r>
        <w:rPr>
          <w:b/>
          <w:bCs/>
          <w:szCs w:val="20"/>
        </w:rPr>
        <w:t>ist</w:t>
      </w:r>
      <w:r w:rsidRPr="00303926">
        <w:rPr>
          <w:b/>
          <w:bCs/>
          <w:szCs w:val="20"/>
        </w:rPr>
        <w:t>ances:</w:t>
      </w:r>
      <w:r w:rsidRPr="004D6A80">
        <w:rPr>
          <w:b/>
          <w:bCs/>
          <w:color w:val="F3533F" w:themeColor="accent6"/>
        </w:rPr>
        <w:t xml:space="preserve">       </w:t>
      </w:r>
      <w:r>
        <w:rPr>
          <w:b/>
          <w:bCs/>
          <w:color w:val="F3533F" w:themeColor="accent6"/>
        </w:rPr>
        <w:t xml:space="preserve">   </w:t>
      </w:r>
      <w:r w:rsidRPr="004D6A80">
        <w:rPr>
          <w:b/>
          <w:bCs/>
          <w:color w:val="F3533F" w:themeColor="accent6"/>
        </w:rPr>
        <w:tab/>
      </w:r>
    </w:p>
    <w:tbl>
      <w:tblPr>
        <w:tblStyle w:val="TableGrid"/>
        <w:tblW w:w="9311" w:type="dxa"/>
        <w:tblLook w:val="04A0" w:firstRow="1" w:lastRow="0" w:firstColumn="1" w:lastColumn="0" w:noHBand="0" w:noVBand="1"/>
      </w:tblPr>
      <w:tblGrid>
        <w:gridCol w:w="2271"/>
        <w:gridCol w:w="1106"/>
        <w:gridCol w:w="1168"/>
        <w:gridCol w:w="1252"/>
        <w:gridCol w:w="1252"/>
        <w:gridCol w:w="1252"/>
        <w:gridCol w:w="1010"/>
      </w:tblGrid>
      <w:tr w:rsidR="0072336C" w14:paraId="777CD84B" w14:textId="77777777" w:rsidTr="00F913EC">
        <w:tc>
          <w:tcPr>
            <w:tcW w:w="9311" w:type="dxa"/>
            <w:gridSpan w:val="7"/>
          </w:tcPr>
          <w:p w14:paraId="559CB29B" w14:textId="77777777" w:rsidR="0072336C" w:rsidRDefault="0072336C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color w:val="000000" w:themeColor="text1"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Motor and Solenoid Resistances</w:t>
            </w:r>
          </w:p>
        </w:tc>
      </w:tr>
      <w:tr w:rsidR="00133482" w14:paraId="2088D8FB" w14:textId="77777777" w:rsidTr="0072336C">
        <w:tc>
          <w:tcPr>
            <w:tcW w:w="4545" w:type="dxa"/>
            <w:gridSpan w:val="3"/>
          </w:tcPr>
          <w:p w14:paraId="0B82BC58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Requirements</w:t>
            </w:r>
          </w:p>
        </w:tc>
        <w:tc>
          <w:tcPr>
            <w:tcW w:w="4766" w:type="dxa"/>
            <w:gridSpan w:val="4"/>
          </w:tcPr>
          <w:p w14:paraId="318042A1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Results</w:t>
            </w:r>
          </w:p>
        </w:tc>
      </w:tr>
      <w:tr w:rsidR="00133482" w14:paraId="415A12F0" w14:textId="77777777" w:rsidTr="00AC26E5">
        <w:tc>
          <w:tcPr>
            <w:tcW w:w="2271" w:type="dxa"/>
          </w:tcPr>
          <w:p w14:paraId="3CF8DB64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Pins</w:t>
            </w:r>
          </w:p>
        </w:tc>
        <w:tc>
          <w:tcPr>
            <w:tcW w:w="1106" w:type="dxa"/>
          </w:tcPr>
          <w:p w14:paraId="32056CBC" w14:textId="77777777" w:rsidR="00133482" w:rsidRPr="00F247CE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Expected</w:t>
            </w:r>
          </w:p>
        </w:tc>
        <w:tc>
          <w:tcPr>
            <w:tcW w:w="1168" w:type="dxa"/>
          </w:tcPr>
          <w:p w14:paraId="1529473C" w14:textId="77777777" w:rsidR="00133482" w:rsidRPr="00F247CE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Tolerance</w:t>
            </w:r>
          </w:p>
        </w:tc>
        <w:tc>
          <w:tcPr>
            <w:tcW w:w="1252" w:type="dxa"/>
            <w:tcBorders>
              <w:bottom w:val="single" w:sz="4" w:space="0" w:color="auto"/>
            </w:tcBorders>
          </w:tcPr>
          <w:p w14:paraId="6B9E8197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Connector J1</w:t>
            </w:r>
          </w:p>
        </w:tc>
        <w:tc>
          <w:tcPr>
            <w:tcW w:w="1252" w:type="dxa"/>
            <w:tcBorders>
              <w:bottom w:val="single" w:sz="4" w:space="0" w:color="auto"/>
            </w:tcBorders>
          </w:tcPr>
          <w:p w14:paraId="3ADE71EC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Connector J2</w:t>
            </w:r>
          </w:p>
        </w:tc>
        <w:tc>
          <w:tcPr>
            <w:tcW w:w="1252" w:type="dxa"/>
            <w:tcBorders>
              <w:bottom w:val="single" w:sz="4" w:space="0" w:color="auto"/>
            </w:tcBorders>
          </w:tcPr>
          <w:p w14:paraId="02C52C27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Connector J3</w:t>
            </w:r>
          </w:p>
        </w:tc>
        <w:tc>
          <w:tcPr>
            <w:tcW w:w="1010" w:type="dxa"/>
          </w:tcPr>
          <w:p w14:paraId="613B773C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</w:tr>
      <w:tr w:rsidR="00133482" w14:paraId="2AF5D2E4" w14:textId="77777777" w:rsidTr="00AC26E5">
        <w:tc>
          <w:tcPr>
            <w:tcW w:w="2271" w:type="dxa"/>
          </w:tcPr>
          <w:p w14:paraId="37955F60" w14:textId="77777777" w:rsidR="00133482" w:rsidRDefault="00133482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E to F </w:t>
            </w:r>
          </w:p>
        </w:tc>
        <w:tc>
          <w:tcPr>
            <w:tcW w:w="1106" w:type="dxa"/>
          </w:tcPr>
          <w:p w14:paraId="7878A5B6" w14:textId="053E1C47" w:rsidR="00133482" w:rsidRDefault="00AC26E5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0.212</w:t>
            </w:r>
          </w:p>
        </w:tc>
        <w:tc>
          <w:tcPr>
            <w:tcW w:w="1168" w:type="dxa"/>
          </w:tcPr>
          <w:p w14:paraId="477A2E07" w14:textId="3ACF9554" w:rsidR="00133482" w:rsidRDefault="00AC26E5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0.0212 </w:t>
            </w:r>
          </w:p>
        </w:tc>
        <w:tc>
          <w:tcPr>
            <w:tcW w:w="1252" w:type="dxa"/>
            <w:tcBorders>
              <w:bottom w:val="single" w:sz="4" w:space="0" w:color="auto"/>
            </w:tcBorders>
            <w:shd w:val="solid" w:color="FF7575" w:fill="auto"/>
          </w:tcPr>
          <w:p w14:paraId="3544A693" w14:textId="48A08092" w:rsidR="00133482" w:rsidRDefault="00AC26E5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2 </w:t>
            </w:r>
          </w:p>
        </w:tc>
        <w:tc>
          <w:tcPr>
            <w:tcW w:w="1252" w:type="dxa"/>
            <w:tcBorders>
              <w:bottom w:val="single" w:sz="4" w:space="0" w:color="auto"/>
            </w:tcBorders>
            <w:shd w:val="solid" w:color="FF7575" w:fill="auto"/>
          </w:tcPr>
          <w:p w14:paraId="25B71BB0" w14:textId="50713EB3" w:rsidR="00133482" w:rsidRDefault="00AC26E5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</w:p>
        </w:tc>
        <w:tc>
          <w:tcPr>
            <w:tcW w:w="1252" w:type="dxa"/>
            <w:tcBorders>
              <w:bottom w:val="single" w:sz="4" w:space="0" w:color="auto"/>
            </w:tcBorders>
            <w:shd w:val="solid" w:color="FF7575" w:fill="auto"/>
          </w:tcPr>
          <w:p w14:paraId="7CADF0F2" w14:textId="237F34D1" w:rsidR="00133482" w:rsidRDefault="00AC26E5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010" w:type="dxa"/>
          </w:tcPr>
          <w:p w14:paraId="38017517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9B639E">
              <w:rPr>
                <w:szCs w:val="20"/>
              </w:rPr>
              <w:t>(Ohms)</w:t>
            </w:r>
          </w:p>
        </w:tc>
      </w:tr>
      <w:tr w:rsidR="00133482" w14:paraId="54460D49" w14:textId="77777777" w:rsidTr="00AC26E5">
        <w:tc>
          <w:tcPr>
            <w:tcW w:w="2271" w:type="dxa"/>
          </w:tcPr>
          <w:p w14:paraId="33A83F02" w14:textId="77777777" w:rsidR="00133482" w:rsidRDefault="00133482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F to G </w:t>
            </w:r>
          </w:p>
        </w:tc>
        <w:tc>
          <w:tcPr>
            <w:tcW w:w="1106" w:type="dxa"/>
          </w:tcPr>
          <w:p w14:paraId="588602D2" w14:textId="6219FCF5" w:rsidR="00133482" w:rsidRDefault="00AC26E5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0.212</w:t>
            </w:r>
          </w:p>
        </w:tc>
        <w:tc>
          <w:tcPr>
            <w:tcW w:w="1168" w:type="dxa"/>
          </w:tcPr>
          <w:p w14:paraId="28271CFD" w14:textId="1A0A2457" w:rsidR="00133482" w:rsidRDefault="00AC26E5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0.0212 </w:t>
            </w:r>
          </w:p>
        </w:tc>
        <w:tc>
          <w:tcPr>
            <w:tcW w:w="1252" w:type="dxa"/>
            <w:tcBorders>
              <w:bottom w:val="single" w:sz="4" w:space="0" w:color="auto"/>
            </w:tcBorders>
            <w:shd w:val="solid" w:color="FF7575" w:fill="auto"/>
          </w:tcPr>
          <w:p w14:paraId="7F8FE28F" w14:textId="1220CF36" w:rsidR="00133482" w:rsidRDefault="00AC26E5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3 </w:t>
            </w:r>
          </w:p>
        </w:tc>
        <w:tc>
          <w:tcPr>
            <w:tcW w:w="1252" w:type="dxa"/>
            <w:tcBorders>
              <w:bottom w:val="single" w:sz="4" w:space="0" w:color="auto"/>
            </w:tcBorders>
            <w:shd w:val="solid" w:color="FF7575" w:fill="auto"/>
          </w:tcPr>
          <w:p w14:paraId="4DF3812F" w14:textId="0FBA078A" w:rsidR="00133482" w:rsidRDefault="00AC26E5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</w:p>
        </w:tc>
        <w:tc>
          <w:tcPr>
            <w:tcW w:w="1252" w:type="dxa"/>
            <w:tcBorders>
              <w:bottom w:val="single" w:sz="4" w:space="0" w:color="auto"/>
            </w:tcBorders>
            <w:shd w:val="solid" w:color="FF7575" w:fill="auto"/>
          </w:tcPr>
          <w:p w14:paraId="11AFBE05" w14:textId="6EBFE018" w:rsidR="00133482" w:rsidRDefault="00AC26E5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010" w:type="dxa"/>
          </w:tcPr>
          <w:p w14:paraId="1E198668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9B639E">
              <w:rPr>
                <w:szCs w:val="20"/>
              </w:rPr>
              <w:t>(Ohms)</w:t>
            </w:r>
          </w:p>
        </w:tc>
      </w:tr>
      <w:tr w:rsidR="00133482" w14:paraId="654CDD7E" w14:textId="77777777" w:rsidTr="00AC26E5">
        <w:tc>
          <w:tcPr>
            <w:tcW w:w="2271" w:type="dxa"/>
          </w:tcPr>
          <w:p w14:paraId="1E788AA1" w14:textId="77777777" w:rsidR="00133482" w:rsidRDefault="00133482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G to E</w:t>
            </w:r>
          </w:p>
        </w:tc>
        <w:tc>
          <w:tcPr>
            <w:tcW w:w="1106" w:type="dxa"/>
          </w:tcPr>
          <w:p w14:paraId="116B058D" w14:textId="5204E3F1" w:rsidR="00133482" w:rsidRDefault="00AC26E5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0.212</w:t>
            </w:r>
          </w:p>
        </w:tc>
        <w:tc>
          <w:tcPr>
            <w:tcW w:w="1168" w:type="dxa"/>
          </w:tcPr>
          <w:p w14:paraId="51C0BB80" w14:textId="20A96BB2" w:rsidR="00133482" w:rsidRDefault="00AC26E5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0.0212 </w:t>
            </w:r>
          </w:p>
        </w:tc>
        <w:tc>
          <w:tcPr>
            <w:tcW w:w="1252" w:type="dxa"/>
            <w:tcBorders>
              <w:bottom w:val="single" w:sz="4" w:space="0" w:color="auto"/>
            </w:tcBorders>
            <w:shd w:val="solid" w:color="FF7575" w:fill="auto"/>
          </w:tcPr>
          <w:p w14:paraId="69E61010" w14:textId="1E9548A8" w:rsidR="00133482" w:rsidRDefault="00AC26E5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2 </w:t>
            </w:r>
          </w:p>
        </w:tc>
        <w:tc>
          <w:tcPr>
            <w:tcW w:w="1252" w:type="dxa"/>
            <w:tcBorders>
              <w:bottom w:val="single" w:sz="4" w:space="0" w:color="auto"/>
            </w:tcBorders>
            <w:shd w:val="solid" w:color="FF7575" w:fill="auto"/>
          </w:tcPr>
          <w:p w14:paraId="3A032B9A" w14:textId="60112953" w:rsidR="00133482" w:rsidRDefault="00AC26E5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</w:p>
        </w:tc>
        <w:tc>
          <w:tcPr>
            <w:tcW w:w="1252" w:type="dxa"/>
            <w:tcBorders>
              <w:bottom w:val="single" w:sz="4" w:space="0" w:color="auto"/>
            </w:tcBorders>
            <w:shd w:val="solid" w:color="FF7575" w:fill="auto"/>
          </w:tcPr>
          <w:p w14:paraId="26AC7B1A" w14:textId="0D6B3C42" w:rsidR="00133482" w:rsidRDefault="00AC26E5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1010" w:type="dxa"/>
          </w:tcPr>
          <w:p w14:paraId="41FB6B36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9B639E">
              <w:rPr>
                <w:szCs w:val="20"/>
              </w:rPr>
              <w:t>(Ohms)</w:t>
            </w:r>
          </w:p>
        </w:tc>
      </w:tr>
      <w:tr w:rsidR="00133482" w14:paraId="260DC6D5" w14:textId="77777777" w:rsidTr="00AC26E5">
        <w:tc>
          <w:tcPr>
            <w:tcW w:w="2271" w:type="dxa"/>
          </w:tcPr>
          <w:p w14:paraId="50DA13AC" w14:textId="77777777" w:rsidR="00133482" w:rsidRDefault="00133482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 to L</w:t>
            </w:r>
          </w:p>
        </w:tc>
        <w:tc>
          <w:tcPr>
            <w:tcW w:w="1106" w:type="dxa"/>
          </w:tcPr>
          <w:p w14:paraId="593192B6" w14:textId="65F3610D" w:rsidR="00133482" w:rsidRDefault="00AC26E5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6.55</w:t>
            </w:r>
          </w:p>
        </w:tc>
        <w:tc>
          <w:tcPr>
            <w:tcW w:w="1168" w:type="dxa"/>
          </w:tcPr>
          <w:p w14:paraId="5DD6392A" w14:textId="44DF2EF3" w:rsidR="00133482" w:rsidRDefault="00AC26E5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0.44 </w:t>
            </w:r>
          </w:p>
        </w:tc>
        <w:tc>
          <w:tcPr>
            <w:tcW w:w="1252" w:type="dxa"/>
            <w:tcBorders>
              <w:bottom w:val="single" w:sz="4" w:space="0" w:color="auto"/>
            </w:tcBorders>
            <w:shd w:val="solid" w:color="FF7575" w:fill="auto"/>
          </w:tcPr>
          <w:p w14:paraId="7E5BF36B" w14:textId="41190A73" w:rsidR="00133482" w:rsidRDefault="00AC26E5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</w:p>
        </w:tc>
        <w:tc>
          <w:tcPr>
            <w:tcW w:w="1252" w:type="dxa"/>
            <w:tcBorders>
              <w:bottom w:val="single" w:sz="4" w:space="0" w:color="auto"/>
            </w:tcBorders>
            <w:shd w:val="solid" w:color="FF7575" w:fill="auto"/>
          </w:tcPr>
          <w:p w14:paraId="2896570B" w14:textId="78B2C660" w:rsidR="00133482" w:rsidRDefault="00AC26E5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2 </w:t>
            </w:r>
          </w:p>
        </w:tc>
        <w:tc>
          <w:tcPr>
            <w:tcW w:w="1252" w:type="dxa"/>
            <w:tcBorders>
              <w:bottom w:val="single" w:sz="4" w:space="0" w:color="auto"/>
            </w:tcBorders>
            <w:shd w:val="solid" w:color="FF7575" w:fill="auto"/>
          </w:tcPr>
          <w:p w14:paraId="2A960E8C" w14:textId="7D714097" w:rsidR="00133482" w:rsidRDefault="00AC26E5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010" w:type="dxa"/>
          </w:tcPr>
          <w:p w14:paraId="59B8EA9F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9B639E">
              <w:rPr>
                <w:szCs w:val="20"/>
              </w:rPr>
              <w:t>(Ohms)</w:t>
            </w:r>
          </w:p>
        </w:tc>
      </w:tr>
      <w:tr w:rsidR="00133482" w14:paraId="643EAC82" w14:textId="77777777" w:rsidTr="00AC26E5">
        <w:tc>
          <w:tcPr>
            <w:tcW w:w="2271" w:type="dxa"/>
          </w:tcPr>
          <w:p w14:paraId="79919086" w14:textId="77777777" w:rsidR="00133482" w:rsidRDefault="00133482" w:rsidP="006C2C30">
            <w:pPr>
              <w:pStyle w:val="BodyText"/>
              <w:spacing w:after="60"/>
              <w:ind w:left="0"/>
              <w:rPr>
                <w:szCs w:val="20"/>
              </w:rPr>
            </w:pPr>
            <w:proofErr w:type="gramStart"/>
            <w:r>
              <w:rPr>
                <w:szCs w:val="20"/>
              </w:rPr>
              <w:t>G,F</w:t>
            </w:r>
            <w:proofErr w:type="gramEnd"/>
            <w:r>
              <w:rPr>
                <w:szCs w:val="20"/>
              </w:rPr>
              <w:t xml:space="preserve">,E,A,L tied together to chassis grounds. Apply 500VDC </w:t>
            </w:r>
          </w:p>
        </w:tc>
        <w:tc>
          <w:tcPr>
            <w:tcW w:w="1106" w:type="dxa"/>
          </w:tcPr>
          <w:p w14:paraId="606258E4" w14:textId="7CC7DA76" w:rsidR="00133482" w:rsidRDefault="00AC26E5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5000000</w:t>
            </w:r>
          </w:p>
        </w:tc>
        <w:tc>
          <w:tcPr>
            <w:tcW w:w="1168" w:type="dxa"/>
          </w:tcPr>
          <w:p w14:paraId="37F9188B" w14:textId="1A14D994" w:rsidR="00133482" w:rsidRDefault="00AC26E5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</w:p>
        </w:tc>
        <w:tc>
          <w:tcPr>
            <w:tcW w:w="1252" w:type="dxa"/>
            <w:tcBorders>
              <w:bottom w:val="single" w:sz="4" w:space="0" w:color="auto"/>
            </w:tcBorders>
            <w:shd w:val="solid" w:color="FF7575" w:fill="auto"/>
          </w:tcPr>
          <w:p w14:paraId="6A2F4DAE" w14:textId="2CEBCE38" w:rsidR="00133482" w:rsidRDefault="00AC26E5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</w:p>
        </w:tc>
        <w:tc>
          <w:tcPr>
            <w:tcW w:w="1252" w:type="dxa"/>
            <w:tcBorders>
              <w:bottom w:val="single" w:sz="4" w:space="0" w:color="auto"/>
            </w:tcBorders>
            <w:shd w:val="solid" w:color="FF7575" w:fill="auto"/>
          </w:tcPr>
          <w:p w14:paraId="33C40D77" w14:textId="6D5310CF" w:rsidR="00133482" w:rsidRDefault="00AC26E5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0 </w:t>
            </w:r>
          </w:p>
        </w:tc>
        <w:tc>
          <w:tcPr>
            <w:tcW w:w="1252" w:type="dxa"/>
            <w:tcBorders>
              <w:bottom w:val="single" w:sz="4" w:space="0" w:color="auto"/>
            </w:tcBorders>
            <w:shd w:val="solid" w:color="FF7575" w:fill="auto"/>
          </w:tcPr>
          <w:p w14:paraId="03454E60" w14:textId="26B8C691" w:rsidR="00133482" w:rsidRDefault="00AC26E5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010" w:type="dxa"/>
          </w:tcPr>
          <w:p w14:paraId="14DC5893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(Ohms)</w:t>
            </w:r>
          </w:p>
        </w:tc>
      </w:tr>
      <w:tr w:rsidR="00291A72" w14:paraId="57398B46" w14:textId="77777777" w:rsidTr="00AC26E5">
        <w:tc>
          <w:tcPr>
            <w:tcW w:w="4545" w:type="dxa"/>
            <w:gridSpan w:val="3"/>
          </w:tcPr>
          <w:p w14:paraId="536CF568" w14:textId="77777777" w:rsidR="00291A72" w:rsidRDefault="00291A7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All Resistances Pass/Fail</w:t>
            </w:r>
          </w:p>
        </w:tc>
        <w:tc>
          <w:tcPr>
            <w:tcW w:w="3756" w:type="dxa"/>
            <w:gridSpan w:val="3"/>
            <w:shd w:val="solid" w:color="FF7575" w:fill="auto"/>
          </w:tcPr>
          <w:p w14:paraId="160F6C21" w14:textId="22E71F44" w:rsidR="00291A72" w:rsidRPr="006C165A" w:rsidRDefault="00AC26E5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</w:t>
            </w:r>
          </w:p>
        </w:tc>
        <w:tc>
          <w:tcPr>
            <w:tcW w:w="1010" w:type="dxa"/>
            <w:shd w:val="clear" w:color="auto" w:fill="D9D9D9" w:themeFill="background1" w:themeFillShade="D9"/>
          </w:tcPr>
          <w:p w14:paraId="68B3DD31" w14:textId="77777777" w:rsidR="00291A72" w:rsidRPr="006C165A" w:rsidRDefault="00291A7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</w:tr>
    </w:tbl>
    <w:p w14:paraId="55A0DA8A" w14:textId="77777777" w:rsidR="001A274F" w:rsidRDefault="001A274F" w:rsidP="00133482">
      <w:pPr>
        <w:pStyle w:val="BodyText"/>
        <w:spacing w:after="60"/>
        <w:ind w:left="0"/>
        <w:rPr>
          <w:b/>
          <w:bCs/>
          <w:color w:val="000000" w:themeColor="text1"/>
        </w:rPr>
      </w:pPr>
    </w:p>
    <w:p w14:paraId="16ECBF5F" w14:textId="77777777" w:rsidR="00133482" w:rsidRPr="00303926" w:rsidRDefault="00133482" w:rsidP="00133482">
      <w:pPr>
        <w:pStyle w:val="BodyText"/>
        <w:spacing w:after="60"/>
        <w:ind w:left="0"/>
        <w:rPr>
          <w:b/>
          <w:bCs/>
          <w:color w:val="000000" w:themeColor="text1"/>
        </w:rPr>
      </w:pPr>
      <w:r w:rsidRPr="00303926">
        <w:rPr>
          <w:b/>
          <w:bCs/>
          <w:color w:val="000000" w:themeColor="text1"/>
        </w:rPr>
        <w:t>Inductances</w:t>
      </w:r>
      <w:r>
        <w:rPr>
          <w:b/>
          <w:bCs/>
          <w:color w:val="000000" w:themeColor="text1"/>
        </w:rPr>
        <w:t>:</w:t>
      </w:r>
      <w:r w:rsidRPr="00303926">
        <w:rPr>
          <w:b/>
          <w:bCs/>
          <w:color w:val="000000" w:themeColor="text1"/>
        </w:rPr>
        <w:t xml:space="preserve">               </w:t>
      </w:r>
      <w:r>
        <w:rPr>
          <w:b/>
          <w:bCs/>
          <w:color w:val="000000" w:themeColor="text1"/>
        </w:rPr>
        <w:t xml:space="preserve">       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117"/>
        <w:gridCol w:w="1306"/>
        <w:gridCol w:w="1352"/>
        <w:gridCol w:w="1530"/>
        <w:gridCol w:w="1440"/>
        <w:gridCol w:w="1710"/>
        <w:gridCol w:w="895"/>
      </w:tblGrid>
      <w:tr w:rsidR="0072336C" w14:paraId="3C942E82" w14:textId="77777777" w:rsidTr="00A10CC1">
        <w:tc>
          <w:tcPr>
            <w:tcW w:w="9350" w:type="dxa"/>
            <w:gridSpan w:val="7"/>
          </w:tcPr>
          <w:p w14:paraId="13764DD2" w14:textId="77777777" w:rsidR="0072336C" w:rsidRDefault="0072336C" w:rsidP="00F263D4">
            <w:pPr>
              <w:pStyle w:val="BodyText"/>
              <w:spacing w:after="60"/>
              <w:ind w:left="0"/>
              <w:jc w:val="center"/>
              <w:rPr>
                <w:b/>
                <w:bCs/>
                <w:color w:val="000000" w:themeColor="text1"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Motor and Solenoid Inductances</w:t>
            </w:r>
          </w:p>
        </w:tc>
      </w:tr>
      <w:tr w:rsidR="00133482" w14:paraId="6C17CDC9" w14:textId="77777777" w:rsidTr="00F263D4">
        <w:tc>
          <w:tcPr>
            <w:tcW w:w="3775" w:type="dxa"/>
            <w:gridSpan w:val="3"/>
          </w:tcPr>
          <w:p w14:paraId="1BC8F411" w14:textId="77777777" w:rsidR="00133482" w:rsidRDefault="00133482" w:rsidP="00F263D4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Requirements</w:t>
            </w:r>
          </w:p>
        </w:tc>
        <w:tc>
          <w:tcPr>
            <w:tcW w:w="5575" w:type="dxa"/>
            <w:gridSpan w:val="4"/>
          </w:tcPr>
          <w:p w14:paraId="0747E48E" w14:textId="77777777" w:rsidR="00133482" w:rsidRDefault="00133482" w:rsidP="00F263D4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color w:val="000000" w:themeColor="text1"/>
                <w:szCs w:val="20"/>
              </w:rPr>
              <w:t>Results</w:t>
            </w:r>
          </w:p>
        </w:tc>
      </w:tr>
      <w:tr w:rsidR="00133482" w14:paraId="4935DAF3" w14:textId="77777777" w:rsidTr="00AC26E5">
        <w:tc>
          <w:tcPr>
            <w:tcW w:w="1117" w:type="dxa"/>
          </w:tcPr>
          <w:p w14:paraId="683E8CAE" w14:textId="77777777" w:rsidR="00133482" w:rsidRDefault="00133482" w:rsidP="006C2C30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306" w:type="dxa"/>
          </w:tcPr>
          <w:p w14:paraId="42A7E85F" w14:textId="77777777" w:rsidR="00133482" w:rsidRPr="00C71498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Expected</w:t>
            </w:r>
          </w:p>
        </w:tc>
        <w:tc>
          <w:tcPr>
            <w:tcW w:w="1352" w:type="dxa"/>
          </w:tcPr>
          <w:p w14:paraId="3E8A5356" w14:textId="77777777" w:rsidR="00133482" w:rsidRPr="00C71498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Tolerance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5BABE760" w14:textId="77777777" w:rsidR="00133482" w:rsidRPr="00C71498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Connector J1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6CD8459C" w14:textId="77777777" w:rsidR="00133482" w:rsidRPr="00C71498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Connector J2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3FF3558D" w14:textId="77777777" w:rsidR="00133482" w:rsidRPr="00C71498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Connector J3</w:t>
            </w:r>
          </w:p>
        </w:tc>
        <w:tc>
          <w:tcPr>
            <w:tcW w:w="895" w:type="dxa"/>
          </w:tcPr>
          <w:p w14:paraId="7525E101" w14:textId="77777777" w:rsidR="00133482" w:rsidRPr="00C71498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</w:tr>
      <w:tr w:rsidR="00133482" w14:paraId="19E569C2" w14:textId="77777777" w:rsidTr="00AC26E5">
        <w:tc>
          <w:tcPr>
            <w:tcW w:w="1117" w:type="dxa"/>
          </w:tcPr>
          <w:p w14:paraId="321D7239" w14:textId="77777777" w:rsidR="00133482" w:rsidRDefault="00133482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E to F </w:t>
            </w:r>
          </w:p>
        </w:tc>
        <w:tc>
          <w:tcPr>
            <w:tcW w:w="1306" w:type="dxa"/>
          </w:tcPr>
          <w:p w14:paraId="2EB3B54C" w14:textId="2DBC4141" w:rsidR="00133482" w:rsidRDefault="00AC26E5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0.155</w:t>
            </w:r>
          </w:p>
        </w:tc>
        <w:tc>
          <w:tcPr>
            <w:tcW w:w="1352" w:type="dxa"/>
          </w:tcPr>
          <w:p w14:paraId="3F3EEE1D" w14:textId="2A2033A1" w:rsidR="00133482" w:rsidRDefault="00AC26E5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0.02325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solid" w:color="FF7575" w:fill="auto"/>
          </w:tcPr>
          <w:p w14:paraId="6C41AFA4" w14:textId="3069793C" w:rsidR="00133482" w:rsidRDefault="00AC26E5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solid" w:color="FF7575" w:fill="auto"/>
          </w:tcPr>
          <w:p w14:paraId="2EFC1001" w14:textId="595CD327" w:rsidR="00133482" w:rsidRDefault="00AC26E5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solid" w:color="FF7575" w:fill="auto"/>
          </w:tcPr>
          <w:p w14:paraId="16FEBFB9" w14:textId="591D6FA2" w:rsidR="00133482" w:rsidRDefault="00AC26E5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895" w:type="dxa"/>
          </w:tcPr>
          <w:p w14:paraId="460DC904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DC69EC">
              <w:rPr>
                <w:szCs w:val="20"/>
              </w:rPr>
              <w:t>(</w:t>
            </w:r>
            <w:proofErr w:type="spellStart"/>
            <w:r w:rsidRPr="00DC69EC">
              <w:rPr>
                <w:szCs w:val="20"/>
              </w:rPr>
              <w:t>mH</w:t>
            </w:r>
            <w:proofErr w:type="spellEnd"/>
            <w:r w:rsidRPr="00DC69EC">
              <w:rPr>
                <w:szCs w:val="20"/>
              </w:rPr>
              <w:t>)</w:t>
            </w:r>
          </w:p>
        </w:tc>
      </w:tr>
      <w:tr w:rsidR="00133482" w14:paraId="45878ED0" w14:textId="77777777" w:rsidTr="00AC26E5">
        <w:tc>
          <w:tcPr>
            <w:tcW w:w="1117" w:type="dxa"/>
          </w:tcPr>
          <w:p w14:paraId="11170003" w14:textId="77777777" w:rsidR="00133482" w:rsidRDefault="00133482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 to G</w:t>
            </w:r>
          </w:p>
        </w:tc>
        <w:tc>
          <w:tcPr>
            <w:tcW w:w="1306" w:type="dxa"/>
          </w:tcPr>
          <w:p w14:paraId="3A681FF9" w14:textId="59508C57" w:rsidR="00133482" w:rsidRDefault="00AC26E5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0.155</w:t>
            </w:r>
          </w:p>
        </w:tc>
        <w:tc>
          <w:tcPr>
            <w:tcW w:w="1352" w:type="dxa"/>
          </w:tcPr>
          <w:p w14:paraId="479F65BA" w14:textId="0224D46E" w:rsidR="00133482" w:rsidRDefault="00AC26E5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0.02325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solid" w:color="FF7575" w:fill="auto"/>
          </w:tcPr>
          <w:p w14:paraId="490E7B58" w14:textId="59F625E0" w:rsidR="00133482" w:rsidRDefault="00AC26E5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solid" w:color="FF7575" w:fill="auto"/>
          </w:tcPr>
          <w:p w14:paraId="4B9EB297" w14:textId="5317D8C5" w:rsidR="00133482" w:rsidRDefault="00AC26E5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solid" w:color="FF7575" w:fill="auto"/>
          </w:tcPr>
          <w:p w14:paraId="2236199B" w14:textId="54E3D89A" w:rsidR="00133482" w:rsidRDefault="00AC26E5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895" w:type="dxa"/>
          </w:tcPr>
          <w:p w14:paraId="1081257B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DC69EC">
              <w:rPr>
                <w:szCs w:val="20"/>
              </w:rPr>
              <w:t>(</w:t>
            </w:r>
            <w:proofErr w:type="spellStart"/>
            <w:r w:rsidRPr="00DC69EC">
              <w:rPr>
                <w:szCs w:val="20"/>
              </w:rPr>
              <w:t>mH</w:t>
            </w:r>
            <w:proofErr w:type="spellEnd"/>
            <w:r w:rsidRPr="00DC69EC">
              <w:rPr>
                <w:szCs w:val="20"/>
              </w:rPr>
              <w:t>)</w:t>
            </w:r>
          </w:p>
        </w:tc>
      </w:tr>
      <w:tr w:rsidR="00133482" w14:paraId="70141BD7" w14:textId="77777777" w:rsidTr="00AC26E5">
        <w:tc>
          <w:tcPr>
            <w:tcW w:w="1117" w:type="dxa"/>
          </w:tcPr>
          <w:p w14:paraId="7C7EA510" w14:textId="77777777" w:rsidR="00133482" w:rsidRDefault="00133482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G to E </w:t>
            </w:r>
          </w:p>
        </w:tc>
        <w:tc>
          <w:tcPr>
            <w:tcW w:w="1306" w:type="dxa"/>
          </w:tcPr>
          <w:p w14:paraId="218F5F69" w14:textId="43F98062" w:rsidR="00133482" w:rsidRDefault="00AC26E5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0.155</w:t>
            </w:r>
          </w:p>
        </w:tc>
        <w:tc>
          <w:tcPr>
            <w:tcW w:w="1352" w:type="dxa"/>
          </w:tcPr>
          <w:p w14:paraId="144BF7B8" w14:textId="55BF13C8" w:rsidR="00133482" w:rsidRDefault="00AC26E5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0.02325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solid" w:color="FF7575" w:fill="auto"/>
          </w:tcPr>
          <w:p w14:paraId="416B06A4" w14:textId="1E66B3E1" w:rsidR="00133482" w:rsidRDefault="00AC26E5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solid" w:color="FF7575" w:fill="auto"/>
          </w:tcPr>
          <w:p w14:paraId="41EA8F47" w14:textId="650F7882" w:rsidR="00133482" w:rsidRDefault="00AC26E5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solid" w:color="FF7575" w:fill="auto"/>
          </w:tcPr>
          <w:p w14:paraId="5E877E7E" w14:textId="1D8EEECB" w:rsidR="00133482" w:rsidRDefault="00AC26E5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895" w:type="dxa"/>
          </w:tcPr>
          <w:p w14:paraId="0F0C909A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DC69EC">
              <w:rPr>
                <w:szCs w:val="20"/>
              </w:rPr>
              <w:t>(</w:t>
            </w:r>
            <w:proofErr w:type="spellStart"/>
            <w:r w:rsidRPr="00DC69EC">
              <w:rPr>
                <w:szCs w:val="20"/>
              </w:rPr>
              <w:t>mH</w:t>
            </w:r>
            <w:proofErr w:type="spellEnd"/>
            <w:r w:rsidRPr="00DC69EC">
              <w:rPr>
                <w:szCs w:val="20"/>
              </w:rPr>
              <w:t>)</w:t>
            </w:r>
          </w:p>
        </w:tc>
      </w:tr>
      <w:tr w:rsidR="00133482" w14:paraId="0C0A093A" w14:textId="77777777" w:rsidTr="00AC26E5">
        <w:trPr>
          <w:trHeight w:val="350"/>
        </w:trPr>
        <w:tc>
          <w:tcPr>
            <w:tcW w:w="1117" w:type="dxa"/>
          </w:tcPr>
          <w:p w14:paraId="4E7CF447" w14:textId="77777777" w:rsidR="00133482" w:rsidRDefault="00133482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A to L </w:t>
            </w:r>
          </w:p>
        </w:tc>
        <w:tc>
          <w:tcPr>
            <w:tcW w:w="1306" w:type="dxa"/>
          </w:tcPr>
          <w:p w14:paraId="2AB4144C" w14:textId="0F6B93E0" w:rsidR="00133482" w:rsidRDefault="00AC26E5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22</w:t>
            </w:r>
          </w:p>
        </w:tc>
        <w:tc>
          <w:tcPr>
            <w:tcW w:w="1352" w:type="dxa"/>
          </w:tcPr>
          <w:p w14:paraId="597B6C8B" w14:textId="2D14BFB5" w:rsidR="00133482" w:rsidRDefault="00AC26E5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3.3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solid" w:color="FF7575" w:fill="auto"/>
          </w:tcPr>
          <w:p w14:paraId="6EFFEE87" w14:textId="100B5999" w:rsidR="00133482" w:rsidRDefault="00AC26E5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solid" w:color="FF7575" w:fill="auto"/>
          </w:tcPr>
          <w:p w14:paraId="6B6EAFAB" w14:textId="1E790A11" w:rsidR="00133482" w:rsidRDefault="00AC26E5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solid" w:color="FF7575" w:fill="auto"/>
          </w:tcPr>
          <w:p w14:paraId="1056326D" w14:textId="2483EC98" w:rsidR="00133482" w:rsidRDefault="00AC26E5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895" w:type="dxa"/>
          </w:tcPr>
          <w:p w14:paraId="55D94A73" w14:textId="77777777" w:rsidR="00133482" w:rsidRDefault="0013348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DC69EC">
              <w:rPr>
                <w:szCs w:val="20"/>
              </w:rPr>
              <w:t>(</w:t>
            </w:r>
            <w:proofErr w:type="spellStart"/>
            <w:r w:rsidRPr="00DC69EC">
              <w:rPr>
                <w:szCs w:val="20"/>
              </w:rPr>
              <w:t>mH</w:t>
            </w:r>
            <w:proofErr w:type="spellEnd"/>
            <w:r w:rsidRPr="00DC69EC">
              <w:rPr>
                <w:szCs w:val="20"/>
              </w:rPr>
              <w:t>)</w:t>
            </w:r>
          </w:p>
        </w:tc>
      </w:tr>
      <w:tr w:rsidR="00291A72" w14:paraId="1F7DBC68" w14:textId="77777777" w:rsidTr="00AC26E5">
        <w:trPr>
          <w:trHeight w:val="350"/>
        </w:trPr>
        <w:tc>
          <w:tcPr>
            <w:tcW w:w="3775" w:type="dxa"/>
            <w:gridSpan w:val="3"/>
          </w:tcPr>
          <w:p w14:paraId="7810BBAD" w14:textId="77777777" w:rsidR="00291A72" w:rsidRDefault="00291A7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All Inductances Pass/Fail</w:t>
            </w:r>
          </w:p>
        </w:tc>
        <w:tc>
          <w:tcPr>
            <w:tcW w:w="4680" w:type="dxa"/>
            <w:gridSpan w:val="3"/>
            <w:shd w:val="solid" w:color="FF7575" w:fill="auto"/>
          </w:tcPr>
          <w:p w14:paraId="34FCD23C" w14:textId="61BA6808" w:rsidR="00291A72" w:rsidRPr="006C165A" w:rsidRDefault="00AC26E5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</w:t>
            </w:r>
          </w:p>
        </w:tc>
        <w:tc>
          <w:tcPr>
            <w:tcW w:w="895" w:type="dxa"/>
            <w:shd w:val="clear" w:color="auto" w:fill="D9D9D9" w:themeFill="background1" w:themeFillShade="D9"/>
          </w:tcPr>
          <w:p w14:paraId="621A2156" w14:textId="77777777" w:rsidR="00291A72" w:rsidRPr="006C165A" w:rsidRDefault="00291A7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</w:tr>
    </w:tbl>
    <w:p w14:paraId="35B1A54B" w14:textId="77777777" w:rsidR="00133482" w:rsidRDefault="00133482" w:rsidP="00133482">
      <w:pPr>
        <w:pStyle w:val="BodyText"/>
        <w:spacing w:after="60"/>
        <w:ind w:left="0"/>
        <w:rPr>
          <w:szCs w:val="20"/>
        </w:rPr>
      </w:pPr>
    </w:p>
    <w:p w14:paraId="7B1EFAF8" w14:textId="77777777" w:rsidR="00133482" w:rsidRDefault="00133482" w:rsidP="00133482">
      <w:pPr>
        <w:pStyle w:val="BodyText"/>
        <w:spacing w:after="60"/>
        <w:ind w:left="0"/>
        <w:rPr>
          <w:szCs w:val="20"/>
        </w:rPr>
      </w:pPr>
    </w:p>
    <w:p w14:paraId="6E8EFC4B" w14:textId="77777777" w:rsidR="00133482" w:rsidRPr="000B422F" w:rsidRDefault="00133482" w:rsidP="000B422F">
      <w:pPr>
        <w:pStyle w:val="Heading9"/>
        <w:rPr>
          <w:b/>
          <w:bCs/>
          <w:sz w:val="32"/>
          <w:szCs w:val="32"/>
        </w:rPr>
      </w:pPr>
      <w:bookmarkStart w:id="6" w:name="_Ref127526027"/>
      <w:bookmarkEnd w:id="5"/>
      <w:r w:rsidRPr="007463D8">
        <w:rPr>
          <w:b/>
          <w:bCs/>
          <w:sz w:val="32"/>
          <w:szCs w:val="32"/>
        </w:rPr>
        <w:t>6.5 Power ON UUT Checks</w:t>
      </w:r>
      <w:bookmarkEnd w:id="6"/>
    </w:p>
    <w:p w14:paraId="7E71C15A" w14:textId="77777777" w:rsidR="00133482" w:rsidRPr="00062FE3" w:rsidRDefault="00133482" w:rsidP="00133482">
      <w:pPr>
        <w:pStyle w:val="BodyText"/>
        <w:spacing w:after="60"/>
        <w:ind w:left="0"/>
        <w:rPr>
          <w:szCs w:val="20"/>
        </w:rPr>
      </w:pPr>
      <w:r>
        <w:rPr>
          <w:szCs w:val="20"/>
        </w:rPr>
        <w:t xml:space="preserve">Confirm all sensors are reporting nominal values and no faults </w:t>
      </w:r>
      <w:proofErr w:type="gramStart"/>
      <w:r w:rsidR="0072336C">
        <w:rPr>
          <w:szCs w:val="20"/>
        </w:rPr>
        <w:t>reported</w:t>
      </w:r>
      <w:proofErr w:type="gram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36"/>
        <w:gridCol w:w="2969"/>
        <w:gridCol w:w="900"/>
        <w:gridCol w:w="3145"/>
      </w:tblGrid>
      <w:tr w:rsidR="0072336C" w14:paraId="2500D2EC" w14:textId="77777777" w:rsidTr="00DD5AD2">
        <w:tc>
          <w:tcPr>
            <w:tcW w:w="9350" w:type="dxa"/>
            <w:gridSpan w:val="4"/>
          </w:tcPr>
          <w:p w14:paraId="6D13A07D" w14:textId="77777777" w:rsidR="0072336C" w:rsidRPr="0072336C" w:rsidRDefault="0072336C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72336C">
              <w:rPr>
                <w:b/>
                <w:bCs/>
                <w:sz w:val="24"/>
                <w:szCs w:val="24"/>
              </w:rPr>
              <w:t>Power ON UUT Checks</w:t>
            </w:r>
          </w:p>
        </w:tc>
      </w:tr>
      <w:tr w:rsidR="00091B22" w14:paraId="08DD400A" w14:textId="77777777" w:rsidTr="00091B22">
        <w:tc>
          <w:tcPr>
            <w:tcW w:w="2336" w:type="dxa"/>
          </w:tcPr>
          <w:p w14:paraId="2BA876C9" w14:textId="77777777" w:rsidR="00091B22" w:rsidRPr="00091B22" w:rsidRDefault="00091B22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091B22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7014" w:type="dxa"/>
            <w:gridSpan w:val="3"/>
          </w:tcPr>
          <w:p w14:paraId="78E1C8B2" w14:textId="77777777" w:rsidR="00091B22" w:rsidRPr="00091B22" w:rsidRDefault="00091B22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091B22">
              <w:rPr>
                <w:b/>
                <w:bCs/>
                <w:szCs w:val="20"/>
              </w:rPr>
              <w:t>Results</w:t>
            </w:r>
          </w:p>
        </w:tc>
      </w:tr>
      <w:tr w:rsidR="00091B22" w14:paraId="110EBDE9" w14:textId="77777777" w:rsidTr="00AC26E5">
        <w:tc>
          <w:tcPr>
            <w:tcW w:w="2336" w:type="dxa"/>
          </w:tcPr>
          <w:p w14:paraId="2AEE7E59" w14:textId="77777777" w:rsidR="00091B22" w:rsidRPr="00091B22" w:rsidRDefault="00091B22" w:rsidP="00091B2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091B22">
              <w:rPr>
                <w:b/>
                <w:bCs/>
                <w:szCs w:val="20"/>
              </w:rPr>
              <w:t>Sensor</w:t>
            </w:r>
          </w:p>
        </w:tc>
        <w:tc>
          <w:tcPr>
            <w:tcW w:w="2969" w:type="dxa"/>
          </w:tcPr>
          <w:p w14:paraId="1A71F773" w14:textId="77777777" w:rsidR="00091B22" w:rsidRPr="00091B22" w:rsidRDefault="00091B22" w:rsidP="00091B2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091B22">
              <w:rPr>
                <w:b/>
                <w:bCs/>
                <w:szCs w:val="20"/>
              </w:rPr>
              <w:t>Value</w:t>
            </w:r>
          </w:p>
        </w:tc>
        <w:tc>
          <w:tcPr>
            <w:tcW w:w="900" w:type="dxa"/>
          </w:tcPr>
          <w:p w14:paraId="212EA576" w14:textId="77777777" w:rsidR="00091B22" w:rsidRPr="00091B22" w:rsidRDefault="00091B22" w:rsidP="00091B2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3145" w:type="dxa"/>
            <w:tcBorders>
              <w:bottom w:val="single" w:sz="4" w:space="0" w:color="auto"/>
            </w:tcBorders>
          </w:tcPr>
          <w:p w14:paraId="158E5991" w14:textId="77777777" w:rsidR="00091B22" w:rsidRPr="00091B22" w:rsidRDefault="00091B22" w:rsidP="00091B2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091B22">
              <w:rPr>
                <w:b/>
                <w:bCs/>
                <w:szCs w:val="20"/>
              </w:rPr>
              <w:t>Pass/Fail</w:t>
            </w:r>
          </w:p>
        </w:tc>
      </w:tr>
      <w:tr w:rsidR="000A3992" w14:paraId="2D2962B4" w14:textId="77777777" w:rsidTr="00AC26E5">
        <w:tc>
          <w:tcPr>
            <w:tcW w:w="2336" w:type="dxa"/>
          </w:tcPr>
          <w:p w14:paraId="7D9849E4" w14:textId="77777777" w:rsidR="000A3992" w:rsidRDefault="000A3992" w:rsidP="000A399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1</w:t>
            </w:r>
          </w:p>
        </w:tc>
        <w:tc>
          <w:tcPr>
            <w:tcW w:w="2969" w:type="dxa"/>
          </w:tcPr>
          <w:p w14:paraId="56579D26" w14:textId="68F0A861" w:rsidR="000A3992" w:rsidRDefault="00AC26E5" w:rsidP="000A399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0.0000</w:t>
            </w:r>
          </w:p>
        </w:tc>
        <w:tc>
          <w:tcPr>
            <w:tcW w:w="900" w:type="dxa"/>
          </w:tcPr>
          <w:p w14:paraId="7A34953D" w14:textId="77777777" w:rsidR="000A3992" w:rsidRDefault="000A3992" w:rsidP="000A399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E06C6A">
              <w:rPr>
                <w:szCs w:val="20"/>
              </w:rPr>
              <w:t>in</w:t>
            </w:r>
          </w:p>
        </w:tc>
        <w:tc>
          <w:tcPr>
            <w:tcW w:w="3145" w:type="dxa"/>
            <w:tcBorders>
              <w:bottom w:val="single" w:sz="4" w:space="0" w:color="auto"/>
            </w:tcBorders>
            <w:shd w:val="solid" w:color="B9FF93" w:fill="auto"/>
          </w:tcPr>
          <w:p w14:paraId="4E4E4E94" w14:textId="60A7590F" w:rsidR="000A3992" w:rsidRDefault="00AC26E5" w:rsidP="000A399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A3992" w14:paraId="42E93724" w14:textId="77777777" w:rsidTr="00AC26E5">
        <w:trPr>
          <w:trHeight w:val="332"/>
        </w:trPr>
        <w:tc>
          <w:tcPr>
            <w:tcW w:w="2336" w:type="dxa"/>
          </w:tcPr>
          <w:p w14:paraId="27BC4C30" w14:textId="77777777" w:rsidR="000A3992" w:rsidRDefault="000A3992" w:rsidP="000A399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2</w:t>
            </w:r>
          </w:p>
        </w:tc>
        <w:tc>
          <w:tcPr>
            <w:tcW w:w="2969" w:type="dxa"/>
          </w:tcPr>
          <w:p w14:paraId="7DC39B22" w14:textId="26E3EF11" w:rsidR="000A3992" w:rsidRDefault="00AC26E5" w:rsidP="000A399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0.0000</w:t>
            </w:r>
          </w:p>
        </w:tc>
        <w:tc>
          <w:tcPr>
            <w:tcW w:w="900" w:type="dxa"/>
          </w:tcPr>
          <w:p w14:paraId="5423756A" w14:textId="77777777" w:rsidR="000A3992" w:rsidRDefault="000A3992" w:rsidP="000A399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E06C6A">
              <w:rPr>
                <w:szCs w:val="20"/>
              </w:rPr>
              <w:t>in</w:t>
            </w:r>
          </w:p>
        </w:tc>
        <w:tc>
          <w:tcPr>
            <w:tcW w:w="3145" w:type="dxa"/>
            <w:tcBorders>
              <w:bottom w:val="single" w:sz="4" w:space="0" w:color="auto"/>
            </w:tcBorders>
            <w:shd w:val="solid" w:color="B9FF93" w:fill="auto"/>
          </w:tcPr>
          <w:p w14:paraId="6F5C4C54" w14:textId="127A1B32" w:rsidR="000A3992" w:rsidRDefault="00AC26E5" w:rsidP="000A399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A3992" w14:paraId="7E622390" w14:textId="77777777" w:rsidTr="00AC26E5">
        <w:tc>
          <w:tcPr>
            <w:tcW w:w="2336" w:type="dxa"/>
          </w:tcPr>
          <w:p w14:paraId="07F5270A" w14:textId="77777777" w:rsidR="000A3992" w:rsidRDefault="000A3992" w:rsidP="000A399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3</w:t>
            </w:r>
          </w:p>
        </w:tc>
        <w:tc>
          <w:tcPr>
            <w:tcW w:w="2969" w:type="dxa"/>
          </w:tcPr>
          <w:p w14:paraId="62E75EA2" w14:textId="58628EE0" w:rsidR="000A3992" w:rsidRDefault="00AC26E5" w:rsidP="000A399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-0.0057</w:t>
            </w:r>
          </w:p>
        </w:tc>
        <w:tc>
          <w:tcPr>
            <w:tcW w:w="900" w:type="dxa"/>
          </w:tcPr>
          <w:p w14:paraId="612648F0" w14:textId="77777777" w:rsidR="000A3992" w:rsidRDefault="000A3992" w:rsidP="000A399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E06C6A">
              <w:rPr>
                <w:szCs w:val="20"/>
              </w:rPr>
              <w:t>in</w:t>
            </w:r>
          </w:p>
        </w:tc>
        <w:tc>
          <w:tcPr>
            <w:tcW w:w="3145" w:type="dxa"/>
            <w:tcBorders>
              <w:bottom w:val="single" w:sz="4" w:space="0" w:color="auto"/>
            </w:tcBorders>
            <w:shd w:val="solid" w:color="B9FF93" w:fill="auto"/>
          </w:tcPr>
          <w:p w14:paraId="14C90219" w14:textId="6763EFC8" w:rsidR="000A3992" w:rsidRDefault="00AC26E5" w:rsidP="000A399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A3992" w14:paraId="25D37D07" w14:textId="77777777" w:rsidTr="00AC26E5">
        <w:tc>
          <w:tcPr>
            <w:tcW w:w="2336" w:type="dxa"/>
          </w:tcPr>
          <w:p w14:paraId="15FB4B25" w14:textId="77777777" w:rsidR="000A3992" w:rsidRDefault="000A3992" w:rsidP="000A399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M1</w:t>
            </w:r>
          </w:p>
        </w:tc>
        <w:tc>
          <w:tcPr>
            <w:tcW w:w="2969" w:type="dxa"/>
          </w:tcPr>
          <w:p w14:paraId="647E796B" w14:textId="7B4388D9" w:rsidR="000A3992" w:rsidRDefault="00AC26E5" w:rsidP="000A399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0.0000</w:t>
            </w:r>
          </w:p>
        </w:tc>
        <w:tc>
          <w:tcPr>
            <w:tcW w:w="900" w:type="dxa"/>
          </w:tcPr>
          <w:p w14:paraId="6304F9CD" w14:textId="77777777" w:rsidR="000A3992" w:rsidRDefault="000A3992" w:rsidP="000A399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E06C6A">
              <w:rPr>
                <w:szCs w:val="20"/>
              </w:rPr>
              <w:t>in</w:t>
            </w:r>
          </w:p>
        </w:tc>
        <w:tc>
          <w:tcPr>
            <w:tcW w:w="3145" w:type="dxa"/>
            <w:tcBorders>
              <w:bottom w:val="single" w:sz="4" w:space="0" w:color="auto"/>
            </w:tcBorders>
            <w:shd w:val="solid" w:color="B9FF93" w:fill="auto"/>
          </w:tcPr>
          <w:p w14:paraId="50F017F2" w14:textId="053934D7" w:rsidR="000A3992" w:rsidRDefault="00AC26E5" w:rsidP="000A399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A3992" w14:paraId="61C36159" w14:textId="77777777" w:rsidTr="00AC26E5">
        <w:tc>
          <w:tcPr>
            <w:tcW w:w="2336" w:type="dxa"/>
          </w:tcPr>
          <w:p w14:paraId="3D702E6A" w14:textId="77777777" w:rsidR="000A3992" w:rsidRDefault="000A3992" w:rsidP="000A399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M2</w:t>
            </w:r>
          </w:p>
        </w:tc>
        <w:tc>
          <w:tcPr>
            <w:tcW w:w="2969" w:type="dxa"/>
          </w:tcPr>
          <w:p w14:paraId="13B16D2E" w14:textId="2CDCE5E6" w:rsidR="000A3992" w:rsidRDefault="00AC26E5" w:rsidP="000A399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0.0000</w:t>
            </w:r>
          </w:p>
        </w:tc>
        <w:tc>
          <w:tcPr>
            <w:tcW w:w="900" w:type="dxa"/>
          </w:tcPr>
          <w:p w14:paraId="18B63AEE" w14:textId="77777777" w:rsidR="000A3992" w:rsidRDefault="000A3992" w:rsidP="000A399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E06C6A">
              <w:rPr>
                <w:szCs w:val="20"/>
              </w:rPr>
              <w:t>in</w:t>
            </w:r>
          </w:p>
        </w:tc>
        <w:tc>
          <w:tcPr>
            <w:tcW w:w="3145" w:type="dxa"/>
            <w:tcBorders>
              <w:bottom w:val="single" w:sz="4" w:space="0" w:color="auto"/>
            </w:tcBorders>
            <w:shd w:val="solid" w:color="B9FF93" w:fill="auto"/>
          </w:tcPr>
          <w:p w14:paraId="21FF7F4D" w14:textId="287D03E3" w:rsidR="000A3992" w:rsidRDefault="00AC26E5" w:rsidP="000A399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A3992" w14:paraId="0005D66D" w14:textId="77777777" w:rsidTr="00AC26E5">
        <w:tc>
          <w:tcPr>
            <w:tcW w:w="2336" w:type="dxa"/>
          </w:tcPr>
          <w:p w14:paraId="1F7A6BE6" w14:textId="77777777" w:rsidR="000A3992" w:rsidRDefault="000A3992" w:rsidP="000A399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M3</w:t>
            </w:r>
          </w:p>
        </w:tc>
        <w:tc>
          <w:tcPr>
            <w:tcW w:w="2969" w:type="dxa"/>
          </w:tcPr>
          <w:p w14:paraId="368A24DB" w14:textId="3B853134" w:rsidR="000A3992" w:rsidRDefault="00AC26E5" w:rsidP="000A399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0.0000</w:t>
            </w:r>
          </w:p>
        </w:tc>
        <w:tc>
          <w:tcPr>
            <w:tcW w:w="900" w:type="dxa"/>
          </w:tcPr>
          <w:p w14:paraId="6CB4B847" w14:textId="77777777" w:rsidR="000A3992" w:rsidRDefault="000A3992" w:rsidP="000A399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E06C6A">
              <w:rPr>
                <w:szCs w:val="20"/>
              </w:rPr>
              <w:t>in</w:t>
            </w:r>
          </w:p>
        </w:tc>
        <w:tc>
          <w:tcPr>
            <w:tcW w:w="3145" w:type="dxa"/>
            <w:tcBorders>
              <w:bottom w:val="single" w:sz="4" w:space="0" w:color="auto"/>
            </w:tcBorders>
            <w:shd w:val="solid" w:color="B9FF93" w:fill="auto"/>
          </w:tcPr>
          <w:p w14:paraId="6C0E6A03" w14:textId="7892749F" w:rsidR="000A3992" w:rsidRDefault="00AC26E5" w:rsidP="000A399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91B22" w14:paraId="28333905" w14:textId="77777777" w:rsidTr="00AC26E5">
        <w:tc>
          <w:tcPr>
            <w:tcW w:w="2336" w:type="dxa"/>
          </w:tcPr>
          <w:p w14:paraId="7AFFC546" w14:textId="77777777" w:rsidR="00091B22" w:rsidRDefault="00091B22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Faults 1</w:t>
            </w:r>
          </w:p>
        </w:tc>
        <w:tc>
          <w:tcPr>
            <w:tcW w:w="2969" w:type="dxa"/>
          </w:tcPr>
          <w:p w14:paraId="413FF8AE" w14:textId="36920A98" w:rsidR="00091B22" w:rsidRDefault="00AC26E5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1024</w:t>
            </w:r>
          </w:p>
        </w:tc>
        <w:tc>
          <w:tcPr>
            <w:tcW w:w="900" w:type="dxa"/>
          </w:tcPr>
          <w:p w14:paraId="4E34025A" w14:textId="77777777" w:rsidR="00091B22" w:rsidRDefault="00091B22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Code</w:t>
            </w:r>
          </w:p>
        </w:tc>
        <w:tc>
          <w:tcPr>
            <w:tcW w:w="3145" w:type="dxa"/>
            <w:tcBorders>
              <w:bottom w:val="single" w:sz="4" w:space="0" w:color="auto"/>
            </w:tcBorders>
            <w:shd w:val="solid" w:color="B9FF93" w:fill="auto"/>
          </w:tcPr>
          <w:p w14:paraId="3C4B1A0D" w14:textId="4E530C70" w:rsidR="00091B22" w:rsidRDefault="00AC26E5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91B22" w14:paraId="5F0F493D" w14:textId="77777777" w:rsidTr="00AC26E5">
        <w:tc>
          <w:tcPr>
            <w:tcW w:w="2336" w:type="dxa"/>
          </w:tcPr>
          <w:p w14:paraId="501F358E" w14:textId="77777777" w:rsidR="00091B22" w:rsidRDefault="00091B22" w:rsidP="00091B2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Faults 2</w:t>
            </w:r>
          </w:p>
        </w:tc>
        <w:tc>
          <w:tcPr>
            <w:tcW w:w="2969" w:type="dxa"/>
          </w:tcPr>
          <w:p w14:paraId="58566007" w14:textId="718F58CA" w:rsidR="00091B22" w:rsidRDefault="00AC26E5" w:rsidP="00091B2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1024</w:t>
            </w:r>
          </w:p>
        </w:tc>
        <w:tc>
          <w:tcPr>
            <w:tcW w:w="900" w:type="dxa"/>
          </w:tcPr>
          <w:p w14:paraId="04AEC569" w14:textId="77777777" w:rsidR="00091B22" w:rsidRDefault="00091B22" w:rsidP="00091B2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6B6F8B">
              <w:rPr>
                <w:szCs w:val="20"/>
              </w:rPr>
              <w:t>Code</w:t>
            </w:r>
          </w:p>
        </w:tc>
        <w:tc>
          <w:tcPr>
            <w:tcW w:w="3145" w:type="dxa"/>
            <w:tcBorders>
              <w:bottom w:val="single" w:sz="4" w:space="0" w:color="auto"/>
            </w:tcBorders>
            <w:shd w:val="solid" w:color="B9FF93" w:fill="auto"/>
          </w:tcPr>
          <w:p w14:paraId="3FD810F4" w14:textId="4B11908B" w:rsidR="00091B22" w:rsidRDefault="00AC26E5" w:rsidP="00091B2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91B22" w14:paraId="3EB2E972" w14:textId="77777777" w:rsidTr="00AC26E5">
        <w:tc>
          <w:tcPr>
            <w:tcW w:w="2336" w:type="dxa"/>
          </w:tcPr>
          <w:p w14:paraId="687998E0" w14:textId="77777777" w:rsidR="00091B22" w:rsidRDefault="00091B22" w:rsidP="00091B2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Faults 3</w:t>
            </w:r>
          </w:p>
        </w:tc>
        <w:tc>
          <w:tcPr>
            <w:tcW w:w="2969" w:type="dxa"/>
          </w:tcPr>
          <w:p w14:paraId="1BEAC2E9" w14:textId="37C171EB" w:rsidR="00091B22" w:rsidRDefault="00AC26E5" w:rsidP="00091B2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1024</w:t>
            </w:r>
          </w:p>
        </w:tc>
        <w:tc>
          <w:tcPr>
            <w:tcW w:w="900" w:type="dxa"/>
          </w:tcPr>
          <w:p w14:paraId="18442FF3" w14:textId="77777777" w:rsidR="00091B22" w:rsidRDefault="00091B22" w:rsidP="00091B2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6B6F8B">
              <w:rPr>
                <w:szCs w:val="20"/>
              </w:rPr>
              <w:t>Code</w:t>
            </w:r>
          </w:p>
        </w:tc>
        <w:tc>
          <w:tcPr>
            <w:tcW w:w="3145" w:type="dxa"/>
            <w:shd w:val="solid" w:color="B9FF93" w:fill="auto"/>
          </w:tcPr>
          <w:p w14:paraId="0AF045D0" w14:textId="72F6622B" w:rsidR="00091B22" w:rsidRDefault="00AC26E5" w:rsidP="00091B2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</w:tbl>
    <w:p w14:paraId="70B28CAF" w14:textId="77777777" w:rsidR="00133482" w:rsidRDefault="00133482" w:rsidP="00133482">
      <w:pPr>
        <w:pStyle w:val="BodyText"/>
        <w:spacing w:after="60"/>
        <w:ind w:left="0"/>
        <w:rPr>
          <w:szCs w:val="20"/>
        </w:rPr>
      </w:pPr>
    </w:p>
    <w:p w14:paraId="0CCC005A" w14:textId="77777777" w:rsidR="005A312A" w:rsidRPr="001F2804" w:rsidRDefault="005A312A" w:rsidP="00DC4AF2">
      <w:pPr>
        <w:pStyle w:val="BodyText"/>
        <w:spacing w:after="60"/>
        <w:ind w:left="0"/>
        <w:rPr>
          <w:b/>
          <w:bCs/>
          <w:color w:val="EC421A" w:themeColor="accent4" w:themeShade="BF"/>
          <w:sz w:val="24"/>
          <w:szCs w:val="24"/>
        </w:rPr>
      </w:pPr>
    </w:p>
    <w:p w14:paraId="09362A08" w14:textId="77777777" w:rsidR="001232B8" w:rsidRPr="00C65713" w:rsidRDefault="004D5296" w:rsidP="00C65713">
      <w:pPr>
        <w:pStyle w:val="Heading9"/>
        <w:rPr>
          <w:b/>
          <w:bCs/>
          <w:sz w:val="32"/>
          <w:szCs w:val="32"/>
        </w:rPr>
      </w:pPr>
      <w:bookmarkStart w:id="7" w:name="_Ref129093891"/>
      <w:r w:rsidRPr="00C65713">
        <w:rPr>
          <w:b/>
          <w:bCs/>
          <w:sz w:val="32"/>
          <w:szCs w:val="32"/>
        </w:rPr>
        <w:t>6.</w:t>
      </w:r>
      <w:r w:rsidR="00025F87" w:rsidRPr="00C65713">
        <w:rPr>
          <w:b/>
          <w:bCs/>
          <w:sz w:val="32"/>
          <w:szCs w:val="32"/>
        </w:rPr>
        <w:t>6</w:t>
      </w:r>
      <w:r w:rsidRPr="00C65713">
        <w:rPr>
          <w:b/>
          <w:bCs/>
          <w:sz w:val="32"/>
          <w:szCs w:val="32"/>
        </w:rPr>
        <w:t xml:space="preserve"> </w:t>
      </w:r>
      <w:r w:rsidR="001232B8" w:rsidRPr="00C65713">
        <w:rPr>
          <w:rStyle w:val="Heading9Char"/>
          <w:b/>
          <w:bCs/>
          <w:sz w:val="32"/>
          <w:szCs w:val="32"/>
        </w:rPr>
        <w:t>Functional Check Out</w:t>
      </w:r>
      <w:bookmarkEnd w:id="7"/>
    </w:p>
    <w:p w14:paraId="7DF72442" w14:textId="77777777" w:rsidR="00EE4EAB" w:rsidRPr="00DB0F7E" w:rsidRDefault="00D53B8C" w:rsidP="00EE4EAB">
      <w:pPr>
        <w:pStyle w:val="BodyText"/>
        <w:spacing w:after="60"/>
        <w:ind w:left="0"/>
        <w:rPr>
          <w:b/>
          <w:bCs/>
          <w:szCs w:val="20"/>
        </w:rPr>
      </w:pPr>
      <w:r w:rsidRPr="00DB0F7E">
        <w:rPr>
          <w:b/>
          <w:bCs/>
          <w:szCs w:val="20"/>
        </w:rPr>
        <w:t>6.</w:t>
      </w:r>
      <w:r w:rsidR="00025F87" w:rsidRPr="00DB0F7E">
        <w:rPr>
          <w:b/>
          <w:bCs/>
          <w:szCs w:val="20"/>
        </w:rPr>
        <w:t>6</w:t>
      </w:r>
      <w:r w:rsidRPr="00DB0F7E">
        <w:rPr>
          <w:b/>
          <w:bCs/>
          <w:szCs w:val="20"/>
        </w:rPr>
        <w:t>.1</w:t>
      </w:r>
      <w:r w:rsidR="001866D8" w:rsidRPr="00DB0F7E">
        <w:rPr>
          <w:b/>
          <w:bCs/>
          <w:szCs w:val="20"/>
        </w:rPr>
        <w:t xml:space="preserve"> </w:t>
      </w:r>
      <w:r w:rsidR="001232B8" w:rsidRPr="00DB0F7E">
        <w:rPr>
          <w:b/>
          <w:bCs/>
          <w:szCs w:val="20"/>
        </w:rPr>
        <w:t>MCE1, MCE 2, MC</w:t>
      </w:r>
      <w:r w:rsidR="003B71E1" w:rsidRPr="00DB0F7E">
        <w:rPr>
          <w:b/>
          <w:bCs/>
          <w:szCs w:val="20"/>
        </w:rPr>
        <w:t>E</w:t>
      </w:r>
      <w:r w:rsidR="001232B8" w:rsidRPr="00DB0F7E">
        <w:rPr>
          <w:b/>
          <w:bCs/>
          <w:szCs w:val="20"/>
        </w:rPr>
        <w:t>3 Power Up</w:t>
      </w:r>
    </w:p>
    <w:tbl>
      <w:tblPr>
        <w:tblStyle w:val="TableGrid"/>
        <w:tblW w:w="5000" w:type="pct"/>
        <w:tblInd w:w="-113" w:type="dxa"/>
        <w:tblLook w:val="04A0" w:firstRow="1" w:lastRow="0" w:firstColumn="1" w:lastColumn="0" w:noHBand="0" w:noVBand="1"/>
      </w:tblPr>
      <w:tblGrid>
        <w:gridCol w:w="2713"/>
        <w:gridCol w:w="2111"/>
        <w:gridCol w:w="917"/>
        <w:gridCol w:w="2075"/>
        <w:gridCol w:w="1534"/>
      </w:tblGrid>
      <w:tr w:rsidR="0072336C" w14:paraId="0FB0DBE9" w14:textId="77777777" w:rsidTr="0051409D">
        <w:trPr>
          <w:trHeight w:val="289"/>
        </w:trPr>
        <w:tc>
          <w:tcPr>
            <w:tcW w:w="9350" w:type="dxa"/>
            <w:gridSpan w:val="5"/>
          </w:tcPr>
          <w:p w14:paraId="0D36F064" w14:textId="77777777" w:rsidR="0072336C" w:rsidRPr="0072336C" w:rsidRDefault="0072336C" w:rsidP="00EE4EAB">
            <w:pPr>
              <w:pStyle w:val="BodyText"/>
              <w:spacing w:after="60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72336C">
              <w:rPr>
                <w:b/>
                <w:bCs/>
                <w:sz w:val="24"/>
                <w:szCs w:val="24"/>
              </w:rPr>
              <w:t>Functional Check Out</w:t>
            </w:r>
          </w:p>
        </w:tc>
      </w:tr>
      <w:tr w:rsidR="00EE4EAB" w14:paraId="46C44014" w14:textId="77777777" w:rsidTr="00B02586">
        <w:trPr>
          <w:trHeight w:val="289"/>
        </w:trPr>
        <w:tc>
          <w:tcPr>
            <w:tcW w:w="2713" w:type="dxa"/>
          </w:tcPr>
          <w:p w14:paraId="0EF13A3C" w14:textId="77777777" w:rsidR="00EE4EAB" w:rsidRPr="00EE4EAB" w:rsidRDefault="00EE4EAB" w:rsidP="00EE4EA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637" w:type="dxa"/>
            <w:gridSpan w:val="4"/>
          </w:tcPr>
          <w:p w14:paraId="5753D94D" w14:textId="77777777" w:rsidR="00EE4EAB" w:rsidRPr="00EE4EAB" w:rsidRDefault="00EE4EAB" w:rsidP="00EE4EA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Results</w:t>
            </w:r>
          </w:p>
        </w:tc>
      </w:tr>
      <w:tr w:rsidR="00EE4EAB" w14:paraId="336C5B25" w14:textId="77777777" w:rsidTr="00B02586">
        <w:trPr>
          <w:trHeight w:val="289"/>
        </w:trPr>
        <w:tc>
          <w:tcPr>
            <w:tcW w:w="2713" w:type="dxa"/>
          </w:tcPr>
          <w:p w14:paraId="71DB28B0" w14:textId="77777777" w:rsidR="00EE4EAB" w:rsidRPr="00850524" w:rsidRDefault="00EE4EAB" w:rsidP="000A3992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850524">
              <w:rPr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2111" w:type="dxa"/>
          </w:tcPr>
          <w:p w14:paraId="7FB4D794" w14:textId="77777777" w:rsidR="00EE4EAB" w:rsidRPr="00850524" w:rsidRDefault="00EE4EAB" w:rsidP="000A3992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proofErr w:type="spellStart"/>
            <w:r w:rsidRPr="00850524">
              <w:rPr>
                <w:b/>
                <w:bCs/>
                <w:sz w:val="22"/>
                <w:szCs w:val="22"/>
              </w:rPr>
              <w:t>Ballnut</w:t>
            </w:r>
            <w:proofErr w:type="spellEnd"/>
            <w:r w:rsidRPr="00850524">
              <w:rPr>
                <w:b/>
                <w:bCs/>
                <w:sz w:val="22"/>
                <w:szCs w:val="22"/>
              </w:rPr>
              <w:t xml:space="preserve"> position</w:t>
            </w:r>
          </w:p>
        </w:tc>
        <w:tc>
          <w:tcPr>
            <w:tcW w:w="917" w:type="dxa"/>
          </w:tcPr>
          <w:p w14:paraId="57BF3B7B" w14:textId="77777777" w:rsidR="00EE4EAB" w:rsidRPr="00850524" w:rsidRDefault="00EE4EAB" w:rsidP="000A3992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850524">
              <w:rPr>
                <w:b/>
                <w:bCs/>
                <w:sz w:val="22"/>
                <w:szCs w:val="22"/>
              </w:rPr>
              <w:t>Units</w:t>
            </w:r>
          </w:p>
        </w:tc>
        <w:tc>
          <w:tcPr>
            <w:tcW w:w="3609" w:type="dxa"/>
            <w:gridSpan w:val="2"/>
          </w:tcPr>
          <w:p w14:paraId="5E59BB1E" w14:textId="77777777" w:rsidR="00EE4EAB" w:rsidRPr="00850524" w:rsidRDefault="00EE4EAB" w:rsidP="000A3992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850524">
              <w:rPr>
                <w:b/>
                <w:bCs/>
                <w:sz w:val="22"/>
                <w:szCs w:val="22"/>
              </w:rPr>
              <w:t>Pass/Fail</w:t>
            </w:r>
          </w:p>
        </w:tc>
      </w:tr>
      <w:tr w:rsidR="00B02586" w14:paraId="01256BC0" w14:textId="77777777" w:rsidTr="00AC26E5">
        <w:trPr>
          <w:trHeight w:val="289"/>
        </w:trPr>
        <w:tc>
          <w:tcPr>
            <w:tcW w:w="2713" w:type="dxa"/>
            <w:vMerge w:val="restart"/>
          </w:tcPr>
          <w:p w14:paraId="5EF16DD6" w14:textId="77777777" w:rsidR="00B02586" w:rsidRPr="00850524" w:rsidRDefault="00B02586" w:rsidP="00B0258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 xml:space="preserve">MCE 1 reports values for </w:t>
            </w:r>
            <w:proofErr w:type="spellStart"/>
            <w:r w:rsidRPr="00850524">
              <w:rPr>
                <w:sz w:val="22"/>
                <w:szCs w:val="22"/>
              </w:rPr>
              <w:t>Ballnut</w:t>
            </w:r>
            <w:proofErr w:type="spellEnd"/>
            <w:r w:rsidRPr="00850524">
              <w:rPr>
                <w:sz w:val="22"/>
                <w:szCs w:val="22"/>
              </w:rPr>
              <w:t xml:space="preserve"> position and motor current </w:t>
            </w:r>
          </w:p>
        </w:tc>
        <w:tc>
          <w:tcPr>
            <w:tcW w:w="2111" w:type="dxa"/>
            <w:vMerge w:val="restart"/>
          </w:tcPr>
          <w:p w14:paraId="6F0F8AF3" w14:textId="2FB9C88F" w:rsidR="00B02586" w:rsidRPr="00850524" w:rsidRDefault="00AC26E5" w:rsidP="000A3992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17" w:type="dxa"/>
            <w:vMerge w:val="restart"/>
          </w:tcPr>
          <w:p w14:paraId="42526ECF" w14:textId="77777777" w:rsidR="00B02586" w:rsidRPr="00850524" w:rsidRDefault="00B02586" w:rsidP="00B0258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CF4CED">
              <w:rPr>
                <w:sz w:val="22"/>
                <w:szCs w:val="22"/>
              </w:rPr>
              <w:t>in</w:t>
            </w:r>
          </w:p>
        </w:tc>
        <w:tc>
          <w:tcPr>
            <w:tcW w:w="2075" w:type="dxa"/>
            <w:tcBorders>
              <w:bottom w:val="single" w:sz="4" w:space="0" w:color="auto"/>
            </w:tcBorders>
          </w:tcPr>
          <w:p w14:paraId="6F71CFA4" w14:textId="77777777" w:rsidR="00B02586" w:rsidRPr="00850524" w:rsidRDefault="00B02586" w:rsidP="00B0258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proofErr w:type="spellStart"/>
            <w:r w:rsidRPr="00850524">
              <w:rPr>
                <w:sz w:val="22"/>
                <w:szCs w:val="22"/>
              </w:rPr>
              <w:t>Ballnut</w:t>
            </w:r>
            <w:proofErr w:type="spellEnd"/>
            <w:r w:rsidRPr="00850524">
              <w:rPr>
                <w:sz w:val="22"/>
                <w:szCs w:val="22"/>
              </w:rPr>
              <w:t xml:space="preserve"> Position</w:t>
            </w:r>
          </w:p>
        </w:tc>
        <w:tc>
          <w:tcPr>
            <w:tcW w:w="1534" w:type="dxa"/>
            <w:tcBorders>
              <w:bottom w:val="single" w:sz="4" w:space="0" w:color="auto"/>
            </w:tcBorders>
          </w:tcPr>
          <w:p w14:paraId="7C37BB9D" w14:textId="77777777" w:rsidR="00B02586" w:rsidRDefault="00B02586" w:rsidP="00B0258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6C3AD0">
              <w:rPr>
                <w:color w:val="auto"/>
                <w:szCs w:val="20"/>
              </w:rPr>
              <w:t>Current</w:t>
            </w:r>
          </w:p>
        </w:tc>
      </w:tr>
      <w:tr w:rsidR="00AC26E5" w14:paraId="1AF70773" w14:textId="77777777" w:rsidTr="00AC26E5">
        <w:trPr>
          <w:trHeight w:val="691"/>
        </w:trPr>
        <w:tc>
          <w:tcPr>
            <w:tcW w:w="2713" w:type="dxa"/>
            <w:vMerge/>
          </w:tcPr>
          <w:p w14:paraId="13A36604" w14:textId="77777777" w:rsidR="00B02586" w:rsidRPr="00850524" w:rsidRDefault="00B02586" w:rsidP="00B0258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2111" w:type="dxa"/>
            <w:vMerge/>
          </w:tcPr>
          <w:p w14:paraId="7E8D62F2" w14:textId="77777777" w:rsidR="00B02586" w:rsidRPr="00850524" w:rsidRDefault="00B02586" w:rsidP="000A3992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917" w:type="dxa"/>
            <w:vMerge/>
          </w:tcPr>
          <w:p w14:paraId="1119CBCD" w14:textId="77777777" w:rsidR="00B02586" w:rsidRPr="00850524" w:rsidRDefault="00B02586" w:rsidP="00B0258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2075" w:type="dxa"/>
            <w:tcBorders>
              <w:bottom w:val="single" w:sz="4" w:space="0" w:color="auto"/>
            </w:tcBorders>
            <w:shd w:val="solid" w:color="B9FF93" w:fill="auto"/>
          </w:tcPr>
          <w:p w14:paraId="25AC264E" w14:textId="5FE71C59" w:rsidR="00B02586" w:rsidRPr="00850524" w:rsidRDefault="00AC26E5" w:rsidP="00B0258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  <w:tc>
          <w:tcPr>
            <w:tcW w:w="1534" w:type="dxa"/>
            <w:shd w:val="solid" w:color="B9FF93" w:fill="auto"/>
          </w:tcPr>
          <w:p w14:paraId="584645F7" w14:textId="15A59916" w:rsidR="00B02586" w:rsidRDefault="00AC26E5" w:rsidP="00B0258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AC26E5" w14:paraId="588A27C8" w14:textId="77777777" w:rsidTr="00AC26E5">
        <w:trPr>
          <w:trHeight w:val="981"/>
        </w:trPr>
        <w:tc>
          <w:tcPr>
            <w:tcW w:w="2713" w:type="dxa"/>
          </w:tcPr>
          <w:p w14:paraId="11E57DC7" w14:textId="77777777" w:rsidR="00B02586" w:rsidRPr="00850524" w:rsidRDefault="00B02586" w:rsidP="00B0258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>(Simulated) FCC/reports values for M1(QPS)</w:t>
            </w:r>
          </w:p>
        </w:tc>
        <w:tc>
          <w:tcPr>
            <w:tcW w:w="2111" w:type="dxa"/>
          </w:tcPr>
          <w:p w14:paraId="2C16FB35" w14:textId="586A4E97" w:rsidR="00B02586" w:rsidRPr="00850524" w:rsidRDefault="00AC26E5" w:rsidP="000A3992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</w:t>
            </w:r>
          </w:p>
        </w:tc>
        <w:tc>
          <w:tcPr>
            <w:tcW w:w="917" w:type="dxa"/>
          </w:tcPr>
          <w:p w14:paraId="08AFF7C6" w14:textId="77777777" w:rsidR="00B02586" w:rsidRPr="00850524" w:rsidRDefault="00B02586" w:rsidP="00B0258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CF4CED">
              <w:rPr>
                <w:sz w:val="22"/>
                <w:szCs w:val="22"/>
              </w:rPr>
              <w:t>in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shd w:val="solid" w:color="B9FF93" w:fill="auto"/>
          </w:tcPr>
          <w:p w14:paraId="61C12066" w14:textId="432A58F9" w:rsidR="00B02586" w:rsidRPr="00850524" w:rsidRDefault="00AC26E5" w:rsidP="00B0258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  <w:tc>
          <w:tcPr>
            <w:tcW w:w="15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904CF1B" w14:textId="77777777" w:rsidR="00B02586" w:rsidRDefault="00B02586" w:rsidP="00B0258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</w:tr>
      <w:tr w:rsidR="00AC26E5" w14:paraId="1680C371" w14:textId="77777777" w:rsidTr="00AC26E5">
        <w:trPr>
          <w:trHeight w:val="981"/>
        </w:trPr>
        <w:tc>
          <w:tcPr>
            <w:tcW w:w="2713" w:type="dxa"/>
          </w:tcPr>
          <w:p w14:paraId="47250FDA" w14:textId="77777777" w:rsidR="00B02586" w:rsidRPr="00850524" w:rsidRDefault="00B02586" w:rsidP="00B0258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lastRenderedPageBreak/>
              <w:t xml:space="preserve">MCE 2 reports values for </w:t>
            </w:r>
            <w:proofErr w:type="spellStart"/>
            <w:r w:rsidRPr="00850524">
              <w:rPr>
                <w:sz w:val="22"/>
                <w:szCs w:val="22"/>
              </w:rPr>
              <w:t>Ballnut</w:t>
            </w:r>
            <w:proofErr w:type="spellEnd"/>
            <w:r w:rsidRPr="00850524">
              <w:rPr>
                <w:sz w:val="22"/>
                <w:szCs w:val="22"/>
              </w:rPr>
              <w:t xml:space="preserve"> position and motor current </w:t>
            </w:r>
          </w:p>
        </w:tc>
        <w:tc>
          <w:tcPr>
            <w:tcW w:w="2111" w:type="dxa"/>
          </w:tcPr>
          <w:p w14:paraId="73DE031F" w14:textId="4DCB3EF0" w:rsidR="00B02586" w:rsidRPr="00850524" w:rsidRDefault="00AC26E5" w:rsidP="000A3992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917" w:type="dxa"/>
          </w:tcPr>
          <w:p w14:paraId="272AAFCE" w14:textId="77777777" w:rsidR="00B02586" w:rsidRPr="00850524" w:rsidRDefault="00B02586" w:rsidP="00B0258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CF4CED">
              <w:rPr>
                <w:sz w:val="22"/>
                <w:szCs w:val="22"/>
              </w:rPr>
              <w:t>in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shd w:val="solid" w:color="B9FF93" w:fill="auto"/>
          </w:tcPr>
          <w:p w14:paraId="2BA728E9" w14:textId="5D064261" w:rsidR="00B02586" w:rsidRPr="00850524" w:rsidRDefault="00AC26E5" w:rsidP="00B0258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  <w:tc>
          <w:tcPr>
            <w:tcW w:w="1534" w:type="dxa"/>
            <w:shd w:val="solid" w:color="B9FF93" w:fill="auto"/>
          </w:tcPr>
          <w:p w14:paraId="46D93987" w14:textId="622F4080" w:rsidR="00B02586" w:rsidRDefault="00AC26E5" w:rsidP="00B0258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AC26E5" w14:paraId="23DFD209" w14:textId="77777777" w:rsidTr="00AC26E5">
        <w:trPr>
          <w:trHeight w:val="981"/>
        </w:trPr>
        <w:tc>
          <w:tcPr>
            <w:tcW w:w="2713" w:type="dxa"/>
          </w:tcPr>
          <w:p w14:paraId="64D67FE5" w14:textId="77777777" w:rsidR="00B02586" w:rsidRPr="00850524" w:rsidRDefault="00B02586" w:rsidP="00B0258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>(Simulated) FCC/reports values for M2(QPS)</w:t>
            </w:r>
          </w:p>
        </w:tc>
        <w:tc>
          <w:tcPr>
            <w:tcW w:w="2111" w:type="dxa"/>
          </w:tcPr>
          <w:p w14:paraId="13F556BA" w14:textId="1EFC8ED1" w:rsidR="00B02586" w:rsidRPr="00850524" w:rsidRDefault="00AC26E5" w:rsidP="000A3992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</w:t>
            </w:r>
          </w:p>
        </w:tc>
        <w:tc>
          <w:tcPr>
            <w:tcW w:w="917" w:type="dxa"/>
          </w:tcPr>
          <w:p w14:paraId="460CCB94" w14:textId="77777777" w:rsidR="00B02586" w:rsidRPr="00850524" w:rsidRDefault="00B02586" w:rsidP="00B0258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CF4CED">
              <w:rPr>
                <w:sz w:val="22"/>
                <w:szCs w:val="22"/>
              </w:rPr>
              <w:t>in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shd w:val="solid" w:color="B9FF93" w:fill="auto"/>
          </w:tcPr>
          <w:p w14:paraId="73EAB478" w14:textId="265FDEEB" w:rsidR="00B02586" w:rsidRPr="00850524" w:rsidRDefault="00AC26E5" w:rsidP="00B0258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  <w:tc>
          <w:tcPr>
            <w:tcW w:w="15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1A5948" w14:textId="77777777" w:rsidR="00B02586" w:rsidRDefault="00B02586" w:rsidP="00B0258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</w:tr>
      <w:tr w:rsidR="00AC26E5" w14:paraId="355918B4" w14:textId="77777777" w:rsidTr="00AC26E5">
        <w:trPr>
          <w:trHeight w:val="981"/>
        </w:trPr>
        <w:tc>
          <w:tcPr>
            <w:tcW w:w="2713" w:type="dxa"/>
          </w:tcPr>
          <w:p w14:paraId="5C89638E" w14:textId="77777777" w:rsidR="00B02586" w:rsidRPr="00850524" w:rsidRDefault="00B02586" w:rsidP="00B0258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 xml:space="preserve">MCE 3 reports values for </w:t>
            </w:r>
            <w:proofErr w:type="spellStart"/>
            <w:r w:rsidRPr="00850524">
              <w:rPr>
                <w:sz w:val="22"/>
                <w:szCs w:val="22"/>
              </w:rPr>
              <w:t>Ballnut</w:t>
            </w:r>
            <w:proofErr w:type="spellEnd"/>
            <w:r w:rsidRPr="00850524">
              <w:rPr>
                <w:sz w:val="22"/>
                <w:szCs w:val="22"/>
              </w:rPr>
              <w:t xml:space="preserve"> position and motor current </w:t>
            </w:r>
          </w:p>
        </w:tc>
        <w:tc>
          <w:tcPr>
            <w:tcW w:w="2111" w:type="dxa"/>
          </w:tcPr>
          <w:p w14:paraId="1DBD38F2" w14:textId="6DA5AB4D" w:rsidR="00B02586" w:rsidRPr="00850524" w:rsidRDefault="00AC26E5" w:rsidP="000A3992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-0.0068</w:t>
            </w:r>
          </w:p>
        </w:tc>
        <w:tc>
          <w:tcPr>
            <w:tcW w:w="917" w:type="dxa"/>
          </w:tcPr>
          <w:p w14:paraId="7F3E6723" w14:textId="77777777" w:rsidR="00B02586" w:rsidRPr="00850524" w:rsidRDefault="00B02586" w:rsidP="00B0258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CF4CED">
              <w:rPr>
                <w:sz w:val="22"/>
                <w:szCs w:val="22"/>
              </w:rPr>
              <w:t>in</w:t>
            </w:r>
          </w:p>
        </w:tc>
        <w:tc>
          <w:tcPr>
            <w:tcW w:w="2075" w:type="dxa"/>
            <w:tcBorders>
              <w:bottom w:val="single" w:sz="4" w:space="0" w:color="auto"/>
            </w:tcBorders>
            <w:shd w:val="solid" w:color="B9FF93" w:fill="auto"/>
          </w:tcPr>
          <w:p w14:paraId="1807B802" w14:textId="6603E57D" w:rsidR="00B02586" w:rsidRPr="00850524" w:rsidRDefault="00AC26E5" w:rsidP="00B0258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  <w:tc>
          <w:tcPr>
            <w:tcW w:w="1534" w:type="dxa"/>
            <w:shd w:val="solid" w:color="B9FF93" w:fill="auto"/>
          </w:tcPr>
          <w:p w14:paraId="7B2AD5CD" w14:textId="6A1058A1" w:rsidR="00B02586" w:rsidRDefault="00AC26E5" w:rsidP="00B0258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AC26E5" w14:paraId="384C27C8" w14:textId="77777777" w:rsidTr="00AC26E5">
        <w:trPr>
          <w:trHeight w:val="634"/>
        </w:trPr>
        <w:tc>
          <w:tcPr>
            <w:tcW w:w="2713" w:type="dxa"/>
          </w:tcPr>
          <w:p w14:paraId="3615755A" w14:textId="77777777" w:rsidR="00B02586" w:rsidRPr="00850524" w:rsidRDefault="00B02586" w:rsidP="00B0258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>(Simulated) FCC/reports values for M3(QPS)</w:t>
            </w:r>
          </w:p>
        </w:tc>
        <w:tc>
          <w:tcPr>
            <w:tcW w:w="2111" w:type="dxa"/>
          </w:tcPr>
          <w:p w14:paraId="7043CDDE" w14:textId="0714643D" w:rsidR="00B02586" w:rsidRPr="00850524" w:rsidRDefault="00AC26E5" w:rsidP="00B0258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</w:t>
            </w:r>
          </w:p>
        </w:tc>
        <w:tc>
          <w:tcPr>
            <w:tcW w:w="917" w:type="dxa"/>
          </w:tcPr>
          <w:p w14:paraId="743DA51F" w14:textId="77777777" w:rsidR="00B02586" w:rsidRPr="00850524" w:rsidRDefault="00B02586" w:rsidP="00B0258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CF4CED">
              <w:rPr>
                <w:sz w:val="22"/>
                <w:szCs w:val="22"/>
              </w:rPr>
              <w:t>in</w:t>
            </w:r>
          </w:p>
        </w:tc>
        <w:tc>
          <w:tcPr>
            <w:tcW w:w="2075" w:type="dxa"/>
            <w:shd w:val="solid" w:color="B9FF93" w:fill="auto"/>
          </w:tcPr>
          <w:p w14:paraId="7BF4909E" w14:textId="646DBFAC" w:rsidR="00B02586" w:rsidRPr="00850524" w:rsidRDefault="00AC26E5" w:rsidP="00B0258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  <w:tc>
          <w:tcPr>
            <w:tcW w:w="1534" w:type="dxa"/>
            <w:shd w:val="clear" w:color="auto" w:fill="BFBFBF" w:themeFill="background1" w:themeFillShade="BF"/>
          </w:tcPr>
          <w:p w14:paraId="705CEF10" w14:textId="77777777" w:rsidR="00B02586" w:rsidRDefault="00B02586" w:rsidP="00B0258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</w:tr>
    </w:tbl>
    <w:p w14:paraId="5C9EFDF2" w14:textId="77777777" w:rsidR="006233EA" w:rsidRDefault="006233EA" w:rsidP="006233EA">
      <w:pPr>
        <w:pStyle w:val="BodyText"/>
        <w:ind w:left="0"/>
      </w:pPr>
      <w:bookmarkStart w:id="8" w:name="_Ref127526694"/>
    </w:p>
    <w:p w14:paraId="5A810208" w14:textId="77777777" w:rsidR="005A312A" w:rsidRPr="007463D8" w:rsidRDefault="005A312A" w:rsidP="006233EA">
      <w:pPr>
        <w:pStyle w:val="BodyText"/>
        <w:ind w:left="0"/>
      </w:pPr>
    </w:p>
    <w:p w14:paraId="2237D3EF" w14:textId="77777777" w:rsidR="00AB14FD" w:rsidRDefault="00AB14FD" w:rsidP="00291A72">
      <w:pPr>
        <w:pStyle w:val="Heading9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52CA484C" w14:textId="77777777" w:rsidR="00291A72" w:rsidRDefault="009E44C7" w:rsidP="00291A72">
      <w:pPr>
        <w:pStyle w:val="Heading9"/>
        <w:rPr>
          <w:b/>
          <w:bCs/>
          <w:sz w:val="32"/>
          <w:szCs w:val="32"/>
        </w:rPr>
      </w:pPr>
      <w:r w:rsidRPr="007463D8">
        <w:rPr>
          <w:b/>
          <w:bCs/>
          <w:sz w:val="32"/>
          <w:szCs w:val="32"/>
        </w:rPr>
        <w:lastRenderedPageBreak/>
        <w:t>6.6.3 Holding Load Test</w:t>
      </w:r>
      <w:bookmarkEnd w:id="8"/>
    </w:p>
    <w:p w14:paraId="35446899" w14:textId="77777777" w:rsidR="00AB14FD" w:rsidRPr="006233EA" w:rsidRDefault="00AB14FD" w:rsidP="00AB14FD">
      <w:pPr>
        <w:pStyle w:val="BodyText"/>
        <w:spacing w:after="60"/>
        <w:ind w:left="0"/>
        <w:rPr>
          <w:b/>
          <w:bCs/>
          <w:sz w:val="22"/>
          <w:szCs w:val="22"/>
        </w:rPr>
      </w:pPr>
      <w:r w:rsidRPr="006233EA">
        <w:rPr>
          <w:b/>
          <w:bCs/>
          <w:sz w:val="22"/>
          <w:szCs w:val="22"/>
        </w:rPr>
        <w:t>6.6.3.1 Brake OFF, LEMA Output Locked</w:t>
      </w:r>
    </w:p>
    <w:p w14:paraId="1C6D7905" w14:textId="77777777" w:rsidR="00AB14FD" w:rsidRPr="00AB14FD" w:rsidRDefault="00AB14FD" w:rsidP="00AB14FD">
      <w:pPr>
        <w:pStyle w:val="BodyText"/>
        <w:ind w:left="0"/>
      </w:pPr>
    </w:p>
    <w:p w14:paraId="2EC87A93" w14:textId="77777777" w:rsidR="00291A72" w:rsidRPr="0058284C" w:rsidRDefault="00291A72" w:rsidP="006C00DD">
      <w:pPr>
        <w:pStyle w:val="BodyText"/>
        <w:ind w:left="0"/>
        <w:jc w:val="center"/>
        <w:rPr>
          <w:sz w:val="16"/>
          <w:szCs w:val="16"/>
        </w:rPr>
      </w:pPr>
    </w:p>
    <w:p w14:paraId="7BB16FC1" w14:textId="77777777" w:rsidR="00AC26E5" w:rsidRDefault="00AC26E5" w:rsidP="00AC26E5">
      <w:pPr>
        <w:pStyle w:val="BodyText"/>
        <w:keepNext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3621F649" wp14:editId="7CAE63B3">
            <wp:extent cx="5943600" cy="1499235"/>
            <wp:effectExtent l="0" t="0" r="0" b="5715"/>
            <wp:docPr id="1545192769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192769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93FFD" w14:textId="1A0580FB" w:rsidR="00AC26E5" w:rsidRDefault="00AC26E5" w:rsidP="00AC26E5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-Hold Brake OFF for MCE 1</w:t>
      </w:r>
    </w:p>
    <w:p w14:paraId="5C13375C" w14:textId="3CCF670F" w:rsidR="00291A72" w:rsidRPr="0058284C" w:rsidRDefault="00291A72" w:rsidP="00291A72">
      <w:pPr>
        <w:pStyle w:val="BodyText"/>
        <w:ind w:left="0"/>
        <w:jc w:val="center"/>
        <w:rPr>
          <w:sz w:val="16"/>
          <w:szCs w:val="16"/>
        </w:rPr>
      </w:pPr>
    </w:p>
    <w:p w14:paraId="1D3D10C4" w14:textId="77777777" w:rsidR="00AC26E5" w:rsidRDefault="00AC26E5" w:rsidP="00AC26E5">
      <w:pPr>
        <w:pStyle w:val="BodyText"/>
        <w:keepNext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6DD45E98" wp14:editId="52831048">
            <wp:extent cx="5943600" cy="1608455"/>
            <wp:effectExtent l="0" t="0" r="0" b="0"/>
            <wp:docPr id="463116199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11619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8E048" w14:textId="750B3DC6" w:rsidR="00AC26E5" w:rsidRDefault="00AC26E5" w:rsidP="00AC26E5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-Hold Brake OFF for MCE 2</w:t>
      </w:r>
    </w:p>
    <w:p w14:paraId="683FBC15" w14:textId="716DD2CE" w:rsidR="00291A72" w:rsidRPr="00291A72" w:rsidRDefault="00291A72" w:rsidP="00291A72">
      <w:pPr>
        <w:pStyle w:val="BodyText"/>
        <w:ind w:left="0"/>
        <w:jc w:val="center"/>
        <w:rPr>
          <w:sz w:val="16"/>
          <w:szCs w:val="16"/>
        </w:rPr>
      </w:pPr>
    </w:p>
    <w:p w14:paraId="35828626" w14:textId="77777777" w:rsidR="00AC26E5" w:rsidRDefault="00AC26E5" w:rsidP="00AC26E5">
      <w:pPr>
        <w:pStyle w:val="BodyText"/>
        <w:keepNext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1535124C" wp14:editId="2E30568C">
            <wp:extent cx="5943600" cy="1600200"/>
            <wp:effectExtent l="0" t="0" r="0" b="0"/>
            <wp:docPr id="1257758127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758127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129E8" w14:textId="2DB5E084" w:rsidR="00AC26E5" w:rsidRDefault="00AC26E5" w:rsidP="00AC26E5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-Hold Brake OFF for MCE 3</w:t>
      </w:r>
    </w:p>
    <w:p w14:paraId="701F4E8A" w14:textId="17410C53" w:rsidR="00C65713" w:rsidRPr="00AB14FD" w:rsidRDefault="00C65713" w:rsidP="00AB14FD">
      <w:pPr>
        <w:pStyle w:val="BodyText"/>
        <w:ind w:left="0"/>
        <w:jc w:val="center"/>
      </w:pPr>
    </w:p>
    <w:tbl>
      <w:tblPr>
        <w:tblStyle w:val="TableGrid"/>
        <w:tblpPr w:leftFromText="180" w:rightFromText="180" w:vertAnchor="text" w:horzAnchor="margin" w:tblpY="-53"/>
        <w:tblW w:w="5000" w:type="pct"/>
        <w:tblLayout w:type="fixed"/>
        <w:tblLook w:val="04A0" w:firstRow="1" w:lastRow="0" w:firstColumn="1" w:lastColumn="0" w:noHBand="0" w:noVBand="1"/>
      </w:tblPr>
      <w:tblGrid>
        <w:gridCol w:w="2605"/>
        <w:gridCol w:w="1710"/>
        <w:gridCol w:w="1170"/>
        <w:gridCol w:w="1620"/>
        <w:gridCol w:w="784"/>
        <w:gridCol w:w="1461"/>
      </w:tblGrid>
      <w:tr w:rsidR="00B45742" w14:paraId="48ED5BAF" w14:textId="77777777" w:rsidTr="006704A2">
        <w:trPr>
          <w:trHeight w:val="360"/>
        </w:trPr>
        <w:tc>
          <w:tcPr>
            <w:tcW w:w="9350" w:type="dxa"/>
            <w:gridSpan w:val="6"/>
          </w:tcPr>
          <w:p w14:paraId="7C14E6F6" w14:textId="77777777" w:rsidR="00B45742" w:rsidRPr="00133482" w:rsidRDefault="00B45742" w:rsidP="00C65713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Holding Load Test -</w:t>
            </w:r>
            <w:r w:rsidR="00AB14FD">
              <w:rPr>
                <w:b/>
                <w:bCs/>
                <w:sz w:val="22"/>
                <w:szCs w:val="22"/>
              </w:rPr>
              <w:t xml:space="preserve"> B</w:t>
            </w:r>
            <w:r w:rsidRPr="006233EA">
              <w:rPr>
                <w:b/>
                <w:bCs/>
                <w:sz w:val="22"/>
                <w:szCs w:val="22"/>
              </w:rPr>
              <w:t>rake OFF, LEMA Output Locked</w:t>
            </w:r>
          </w:p>
        </w:tc>
      </w:tr>
      <w:tr w:rsidR="003C0329" w14:paraId="7344645A" w14:textId="77777777" w:rsidTr="003C0329">
        <w:trPr>
          <w:trHeight w:val="360"/>
        </w:trPr>
        <w:tc>
          <w:tcPr>
            <w:tcW w:w="5485" w:type="dxa"/>
            <w:gridSpan w:val="3"/>
          </w:tcPr>
          <w:p w14:paraId="54E32D34" w14:textId="77777777" w:rsidR="003C0329" w:rsidRPr="00133482" w:rsidRDefault="003C0329" w:rsidP="00C65713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133482">
              <w:rPr>
                <w:b/>
                <w:bCs/>
                <w:sz w:val="22"/>
                <w:szCs w:val="22"/>
              </w:rPr>
              <w:t>Requirements</w:t>
            </w:r>
          </w:p>
        </w:tc>
        <w:tc>
          <w:tcPr>
            <w:tcW w:w="3865" w:type="dxa"/>
            <w:gridSpan w:val="3"/>
          </w:tcPr>
          <w:p w14:paraId="2A49FB8F" w14:textId="77777777" w:rsidR="003C0329" w:rsidRPr="00133482" w:rsidRDefault="003C0329" w:rsidP="00C65713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133482">
              <w:rPr>
                <w:b/>
                <w:bCs/>
                <w:sz w:val="22"/>
                <w:szCs w:val="22"/>
              </w:rPr>
              <w:t>Results</w:t>
            </w:r>
          </w:p>
        </w:tc>
      </w:tr>
      <w:tr w:rsidR="003C0329" w14:paraId="13BEB74D" w14:textId="77777777" w:rsidTr="00AC26E5">
        <w:trPr>
          <w:trHeight w:val="360"/>
        </w:trPr>
        <w:tc>
          <w:tcPr>
            <w:tcW w:w="2605" w:type="dxa"/>
          </w:tcPr>
          <w:p w14:paraId="21CAD4DF" w14:textId="77777777" w:rsidR="003C0329" w:rsidRPr="00B02586" w:rsidRDefault="003C0329" w:rsidP="00C65713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B02586">
              <w:rPr>
                <w:b/>
                <w:bCs/>
                <w:sz w:val="22"/>
                <w:szCs w:val="22"/>
              </w:rPr>
              <w:t>MCE</w:t>
            </w:r>
          </w:p>
        </w:tc>
        <w:tc>
          <w:tcPr>
            <w:tcW w:w="1710" w:type="dxa"/>
          </w:tcPr>
          <w:p w14:paraId="7D55325E" w14:textId="77777777" w:rsidR="003C0329" w:rsidRPr="00B02586" w:rsidRDefault="003C0329" w:rsidP="00411D49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B02586">
              <w:rPr>
                <w:b/>
                <w:bCs/>
                <w:szCs w:val="20"/>
              </w:rPr>
              <w:t>Expected Output Force/Amps</w:t>
            </w:r>
          </w:p>
        </w:tc>
        <w:tc>
          <w:tcPr>
            <w:tcW w:w="1170" w:type="dxa"/>
          </w:tcPr>
          <w:p w14:paraId="487A4BAA" w14:textId="77777777" w:rsidR="003C0329" w:rsidRPr="00B02586" w:rsidRDefault="003C0329" w:rsidP="00411D49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Tolerance</w:t>
            </w:r>
          </w:p>
        </w:tc>
        <w:tc>
          <w:tcPr>
            <w:tcW w:w="1620" w:type="dxa"/>
          </w:tcPr>
          <w:p w14:paraId="16B59AFE" w14:textId="77777777" w:rsidR="003C0329" w:rsidRPr="00B02586" w:rsidRDefault="003C0329" w:rsidP="00411D49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B02586">
              <w:rPr>
                <w:b/>
                <w:bCs/>
                <w:szCs w:val="20"/>
              </w:rPr>
              <w:t>Actual Output force/Amps</w:t>
            </w:r>
          </w:p>
        </w:tc>
        <w:tc>
          <w:tcPr>
            <w:tcW w:w="784" w:type="dxa"/>
          </w:tcPr>
          <w:p w14:paraId="5007BAC5" w14:textId="77777777" w:rsidR="003C0329" w:rsidRPr="00B02586" w:rsidRDefault="003C0329" w:rsidP="00C65713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B02586">
              <w:rPr>
                <w:b/>
                <w:bCs/>
                <w:szCs w:val="20"/>
              </w:rPr>
              <w:t>Units</w:t>
            </w:r>
          </w:p>
        </w:tc>
        <w:tc>
          <w:tcPr>
            <w:tcW w:w="1461" w:type="dxa"/>
            <w:tcBorders>
              <w:bottom w:val="single" w:sz="4" w:space="0" w:color="auto"/>
            </w:tcBorders>
          </w:tcPr>
          <w:p w14:paraId="5394EFC2" w14:textId="77777777" w:rsidR="003C0329" w:rsidRPr="00B02586" w:rsidRDefault="003C0329" w:rsidP="00C65713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B02586">
              <w:rPr>
                <w:b/>
                <w:bCs/>
                <w:szCs w:val="20"/>
              </w:rPr>
              <w:t>Output force/Amps, Pass/Fail</w:t>
            </w:r>
          </w:p>
        </w:tc>
      </w:tr>
      <w:tr w:rsidR="003C0329" w14:paraId="6DC261FF" w14:textId="77777777" w:rsidTr="00AC26E5">
        <w:trPr>
          <w:trHeight w:val="662"/>
        </w:trPr>
        <w:tc>
          <w:tcPr>
            <w:tcW w:w="2605" w:type="dxa"/>
            <w:vMerge w:val="restart"/>
          </w:tcPr>
          <w:p w14:paraId="168AC5F0" w14:textId="77777777" w:rsidR="003C0329" w:rsidRDefault="003C0329" w:rsidP="00C65713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1, 6.6.3.1.1 step d/e– extend 0.4 in, </w:t>
            </w:r>
            <w:r w:rsidRPr="00612803">
              <w:rPr>
                <w:sz w:val="22"/>
                <w:szCs w:val="22"/>
              </w:rPr>
              <w:t>Sustain 12.6 Amps (TBC) current limit for 3-5 seconds</w:t>
            </w:r>
          </w:p>
        </w:tc>
        <w:tc>
          <w:tcPr>
            <w:tcW w:w="1710" w:type="dxa"/>
          </w:tcPr>
          <w:p w14:paraId="64D84E2B" w14:textId="77777777" w:rsidR="003C0329" w:rsidRPr="00E048AF" w:rsidRDefault="003C0329" w:rsidP="00C65713">
            <w:pPr>
              <w:pStyle w:val="BodyText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562.5</w:t>
            </w:r>
            <w:r w:rsidRPr="00E048AF">
              <w:rPr>
                <w:color w:val="000000" w:themeColor="text1"/>
                <w:szCs w:val="20"/>
              </w:rPr>
              <w:t xml:space="preserve"> </w:t>
            </w:r>
          </w:p>
          <w:p w14:paraId="593BBA7C" w14:textId="77777777" w:rsidR="003C0329" w:rsidRPr="00E048AF" w:rsidRDefault="003C0329" w:rsidP="00C65713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  <w:tc>
          <w:tcPr>
            <w:tcW w:w="1170" w:type="dxa"/>
          </w:tcPr>
          <w:p w14:paraId="636E1258" w14:textId="77777777" w:rsidR="003C0329" w:rsidRPr="00E048AF" w:rsidRDefault="003C0329" w:rsidP="00C65713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237.5</w:t>
            </w:r>
          </w:p>
        </w:tc>
        <w:tc>
          <w:tcPr>
            <w:tcW w:w="1620" w:type="dxa"/>
          </w:tcPr>
          <w:p w14:paraId="10C29802" w14:textId="29568023" w:rsidR="003C0329" w:rsidRPr="00E048AF" w:rsidRDefault="00AC26E5" w:rsidP="00C65713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-252.5952</w:t>
            </w:r>
          </w:p>
        </w:tc>
        <w:tc>
          <w:tcPr>
            <w:tcW w:w="784" w:type="dxa"/>
          </w:tcPr>
          <w:p w14:paraId="144E36A2" w14:textId="77777777" w:rsidR="003C0329" w:rsidRPr="00E048AF" w:rsidRDefault="003C0329" w:rsidP="00C65713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proofErr w:type="spellStart"/>
            <w:r w:rsidRPr="00E048AF">
              <w:rPr>
                <w:szCs w:val="20"/>
              </w:rPr>
              <w:t>lbf</w:t>
            </w:r>
            <w:proofErr w:type="spellEnd"/>
          </w:p>
        </w:tc>
        <w:tc>
          <w:tcPr>
            <w:tcW w:w="1461" w:type="dxa"/>
            <w:tcBorders>
              <w:bottom w:val="single" w:sz="4" w:space="0" w:color="auto"/>
            </w:tcBorders>
            <w:shd w:val="solid" w:color="FF7575" w:fill="auto"/>
          </w:tcPr>
          <w:p w14:paraId="17929748" w14:textId="0373A5B7" w:rsidR="003C0329" w:rsidRPr="00E048AF" w:rsidRDefault="00AC26E5" w:rsidP="00C65713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3C0329" w14:paraId="06492311" w14:textId="77777777" w:rsidTr="00AC26E5">
        <w:trPr>
          <w:trHeight w:val="360"/>
        </w:trPr>
        <w:tc>
          <w:tcPr>
            <w:tcW w:w="2605" w:type="dxa"/>
            <w:vMerge/>
          </w:tcPr>
          <w:p w14:paraId="5536605B" w14:textId="77777777" w:rsidR="003C0329" w:rsidRDefault="003C0329" w:rsidP="00C65713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14:paraId="221B727B" w14:textId="77777777" w:rsidR="003C0329" w:rsidRPr="00E048AF" w:rsidRDefault="003C0329" w:rsidP="006C00DD">
            <w:pPr>
              <w:pStyle w:val="BodyText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12.6</w:t>
            </w:r>
          </w:p>
        </w:tc>
        <w:tc>
          <w:tcPr>
            <w:tcW w:w="1170" w:type="dxa"/>
          </w:tcPr>
          <w:p w14:paraId="12038FFC" w14:textId="77777777" w:rsidR="003C0329" w:rsidRDefault="003C0329" w:rsidP="006C00DD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8.0</w:t>
            </w:r>
          </w:p>
        </w:tc>
        <w:tc>
          <w:tcPr>
            <w:tcW w:w="1620" w:type="dxa"/>
          </w:tcPr>
          <w:p w14:paraId="2DB76BF9" w14:textId="69B21F3D" w:rsidR="003C0329" w:rsidRPr="00E048AF" w:rsidRDefault="00AC26E5" w:rsidP="006C00DD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6.0075</w:t>
            </w:r>
          </w:p>
        </w:tc>
        <w:tc>
          <w:tcPr>
            <w:tcW w:w="784" w:type="dxa"/>
          </w:tcPr>
          <w:p w14:paraId="70B5F67D" w14:textId="77777777" w:rsidR="003C0329" w:rsidRPr="00E048AF" w:rsidRDefault="003C0329" w:rsidP="00E048A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</w:t>
            </w:r>
          </w:p>
        </w:tc>
        <w:tc>
          <w:tcPr>
            <w:tcW w:w="1461" w:type="dxa"/>
            <w:tcBorders>
              <w:bottom w:val="single" w:sz="4" w:space="0" w:color="auto"/>
            </w:tcBorders>
            <w:shd w:val="solid" w:color="B9FF93" w:fill="auto"/>
          </w:tcPr>
          <w:p w14:paraId="0FBDFABF" w14:textId="1D58AD2C" w:rsidR="003C0329" w:rsidRPr="00E048AF" w:rsidRDefault="00AC26E5" w:rsidP="00C65713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3C0329" w14:paraId="6444E043" w14:textId="77777777" w:rsidTr="00AC26E5">
        <w:trPr>
          <w:trHeight w:val="680"/>
        </w:trPr>
        <w:tc>
          <w:tcPr>
            <w:tcW w:w="2605" w:type="dxa"/>
            <w:vMerge w:val="restart"/>
          </w:tcPr>
          <w:p w14:paraId="3ED30710" w14:textId="77777777" w:rsidR="003C0329" w:rsidRDefault="003C0329" w:rsidP="003C0329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1, </w:t>
            </w:r>
            <w:proofErr w:type="gramStart"/>
            <w:r>
              <w:rPr>
                <w:sz w:val="22"/>
                <w:szCs w:val="22"/>
              </w:rPr>
              <w:t>6.6.3.1.1  step</w:t>
            </w:r>
            <w:proofErr w:type="gramEnd"/>
            <w:r>
              <w:rPr>
                <w:sz w:val="22"/>
                <w:szCs w:val="22"/>
              </w:rPr>
              <w:t xml:space="preserve"> f/g - retract 0.4 in, </w:t>
            </w:r>
            <w:r w:rsidRPr="00FE6BBF">
              <w:rPr>
                <w:sz w:val="22"/>
                <w:szCs w:val="22"/>
              </w:rPr>
              <w:t>Sustain 12.6 Amps (TBC) current limit for 3-5 seconds</w:t>
            </w:r>
          </w:p>
        </w:tc>
        <w:tc>
          <w:tcPr>
            <w:tcW w:w="1710" w:type="dxa"/>
          </w:tcPr>
          <w:p w14:paraId="40C2BA05" w14:textId="77777777" w:rsidR="003C0329" w:rsidRPr="00E048AF" w:rsidRDefault="003C0329" w:rsidP="003C0329">
            <w:pPr>
              <w:pStyle w:val="BodyText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562.5</w:t>
            </w:r>
            <w:r w:rsidRPr="00E048AF">
              <w:rPr>
                <w:color w:val="000000" w:themeColor="text1"/>
                <w:szCs w:val="20"/>
              </w:rPr>
              <w:t xml:space="preserve"> </w:t>
            </w:r>
          </w:p>
          <w:p w14:paraId="0967170E" w14:textId="77777777" w:rsidR="003C0329" w:rsidRDefault="003C0329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</w:p>
        </w:tc>
        <w:tc>
          <w:tcPr>
            <w:tcW w:w="1170" w:type="dxa"/>
          </w:tcPr>
          <w:p w14:paraId="52EC2144" w14:textId="77777777" w:rsidR="003C0329" w:rsidRDefault="003C0329" w:rsidP="003C032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237.5</w:t>
            </w:r>
          </w:p>
        </w:tc>
        <w:tc>
          <w:tcPr>
            <w:tcW w:w="1620" w:type="dxa"/>
          </w:tcPr>
          <w:p w14:paraId="47C51BD9" w14:textId="57F1402C" w:rsidR="003C0329" w:rsidRDefault="00AC26E5" w:rsidP="003C0329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267.0797</w:t>
            </w:r>
          </w:p>
        </w:tc>
        <w:tc>
          <w:tcPr>
            <w:tcW w:w="784" w:type="dxa"/>
          </w:tcPr>
          <w:p w14:paraId="6FCA2E1E" w14:textId="77777777" w:rsidR="003C0329" w:rsidRDefault="003C0329" w:rsidP="003C0329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A2465F">
              <w:rPr>
                <w:sz w:val="22"/>
                <w:szCs w:val="22"/>
              </w:rPr>
              <w:t>lb</w:t>
            </w:r>
            <w:r>
              <w:rPr>
                <w:sz w:val="22"/>
                <w:szCs w:val="22"/>
              </w:rPr>
              <w:t>f</w:t>
            </w:r>
            <w:proofErr w:type="spellEnd"/>
          </w:p>
        </w:tc>
        <w:tc>
          <w:tcPr>
            <w:tcW w:w="1461" w:type="dxa"/>
            <w:tcBorders>
              <w:bottom w:val="single" w:sz="4" w:space="0" w:color="auto"/>
            </w:tcBorders>
            <w:shd w:val="solid" w:color="FF7575" w:fill="auto"/>
          </w:tcPr>
          <w:p w14:paraId="3A583062" w14:textId="295E9A1B" w:rsidR="003C0329" w:rsidRDefault="00AC26E5" w:rsidP="003C0329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Failed</w:t>
            </w:r>
          </w:p>
        </w:tc>
      </w:tr>
      <w:tr w:rsidR="003C0329" w14:paraId="297F8C84" w14:textId="77777777" w:rsidTr="00AC26E5">
        <w:trPr>
          <w:trHeight w:val="360"/>
        </w:trPr>
        <w:tc>
          <w:tcPr>
            <w:tcW w:w="2605" w:type="dxa"/>
            <w:vMerge/>
          </w:tcPr>
          <w:p w14:paraId="415C612D" w14:textId="77777777" w:rsidR="003C0329" w:rsidRDefault="003C0329" w:rsidP="003C0329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14:paraId="1008D856" w14:textId="77777777" w:rsidR="003C0329" w:rsidRDefault="000F63F7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Cs w:val="20"/>
              </w:rPr>
              <w:t>-</w:t>
            </w:r>
            <w:r w:rsidR="003C0329">
              <w:rPr>
                <w:color w:val="000000" w:themeColor="text1"/>
                <w:szCs w:val="20"/>
              </w:rPr>
              <w:t>12.6</w:t>
            </w:r>
          </w:p>
        </w:tc>
        <w:tc>
          <w:tcPr>
            <w:tcW w:w="1170" w:type="dxa"/>
          </w:tcPr>
          <w:p w14:paraId="3E601EAE" w14:textId="77777777" w:rsidR="003C0329" w:rsidRDefault="003C0329" w:rsidP="003C0329">
            <w:pPr>
              <w:pStyle w:val="BodyText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8.0</w:t>
            </w:r>
          </w:p>
        </w:tc>
        <w:tc>
          <w:tcPr>
            <w:tcW w:w="1620" w:type="dxa"/>
          </w:tcPr>
          <w:p w14:paraId="0885BEF9" w14:textId="79B0D677" w:rsidR="003C0329" w:rsidRDefault="00AC26E5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>
              <w:rPr>
                <w:szCs w:val="20"/>
              </w:rPr>
              <w:t>-6.0025</w:t>
            </w:r>
          </w:p>
        </w:tc>
        <w:tc>
          <w:tcPr>
            <w:tcW w:w="784" w:type="dxa"/>
          </w:tcPr>
          <w:p w14:paraId="0DFC0E0F" w14:textId="77777777" w:rsidR="003C0329" w:rsidRDefault="003C0329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E048AF">
              <w:rPr>
                <w:szCs w:val="20"/>
              </w:rPr>
              <w:t>A</w:t>
            </w:r>
          </w:p>
        </w:tc>
        <w:tc>
          <w:tcPr>
            <w:tcW w:w="1461" w:type="dxa"/>
            <w:tcBorders>
              <w:bottom w:val="single" w:sz="4" w:space="0" w:color="auto"/>
            </w:tcBorders>
            <w:shd w:val="solid" w:color="B9FF93" w:fill="auto"/>
          </w:tcPr>
          <w:p w14:paraId="19B40063" w14:textId="50A5A29B" w:rsidR="003C0329" w:rsidRDefault="00AC26E5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>
              <w:rPr>
                <w:szCs w:val="20"/>
              </w:rPr>
              <w:t>Pass</w:t>
            </w:r>
          </w:p>
        </w:tc>
      </w:tr>
      <w:tr w:rsidR="003C0329" w14:paraId="080231B9" w14:textId="77777777" w:rsidTr="00AC26E5">
        <w:trPr>
          <w:trHeight w:val="698"/>
        </w:trPr>
        <w:tc>
          <w:tcPr>
            <w:tcW w:w="2605" w:type="dxa"/>
            <w:vMerge w:val="restart"/>
          </w:tcPr>
          <w:p w14:paraId="1D3E606C" w14:textId="77777777" w:rsidR="003C0329" w:rsidRDefault="003C0329" w:rsidP="003C0329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2, 6.6.3.1.2 step d/e– extend 0.4 in, </w:t>
            </w:r>
            <w:r w:rsidRPr="00612803">
              <w:rPr>
                <w:sz w:val="22"/>
                <w:szCs w:val="22"/>
              </w:rPr>
              <w:t>Sustain 12.6 Amps (TBC) current limit for 3-5 seconds</w:t>
            </w:r>
          </w:p>
        </w:tc>
        <w:tc>
          <w:tcPr>
            <w:tcW w:w="1710" w:type="dxa"/>
          </w:tcPr>
          <w:p w14:paraId="7D05D91C" w14:textId="77777777" w:rsidR="003C0329" w:rsidRPr="00E048AF" w:rsidRDefault="003C0329" w:rsidP="003C0329">
            <w:pPr>
              <w:pStyle w:val="BodyText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562.5</w:t>
            </w:r>
            <w:r w:rsidRPr="00E048AF">
              <w:rPr>
                <w:color w:val="000000" w:themeColor="text1"/>
                <w:szCs w:val="20"/>
              </w:rPr>
              <w:t xml:space="preserve"> </w:t>
            </w:r>
          </w:p>
          <w:p w14:paraId="64670B1E" w14:textId="77777777" w:rsidR="003C0329" w:rsidRDefault="003C0329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</w:p>
        </w:tc>
        <w:tc>
          <w:tcPr>
            <w:tcW w:w="1170" w:type="dxa"/>
          </w:tcPr>
          <w:p w14:paraId="60227927" w14:textId="77777777" w:rsidR="003C0329" w:rsidRDefault="003C0329" w:rsidP="003C032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237.5</w:t>
            </w:r>
          </w:p>
        </w:tc>
        <w:tc>
          <w:tcPr>
            <w:tcW w:w="1620" w:type="dxa"/>
          </w:tcPr>
          <w:p w14:paraId="258EC5A8" w14:textId="03846019" w:rsidR="003C0329" w:rsidRDefault="00AC26E5" w:rsidP="003C0329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-291.5039</w:t>
            </w:r>
          </w:p>
        </w:tc>
        <w:tc>
          <w:tcPr>
            <w:tcW w:w="784" w:type="dxa"/>
          </w:tcPr>
          <w:p w14:paraId="71417480" w14:textId="77777777" w:rsidR="003C0329" w:rsidRDefault="003C0329" w:rsidP="003C0329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E048AF">
              <w:rPr>
                <w:szCs w:val="20"/>
              </w:rPr>
              <w:t>lbf</w:t>
            </w:r>
            <w:proofErr w:type="spellEnd"/>
          </w:p>
        </w:tc>
        <w:tc>
          <w:tcPr>
            <w:tcW w:w="1461" w:type="dxa"/>
            <w:tcBorders>
              <w:bottom w:val="single" w:sz="4" w:space="0" w:color="auto"/>
            </w:tcBorders>
            <w:shd w:val="solid" w:color="FF7575" w:fill="auto"/>
          </w:tcPr>
          <w:p w14:paraId="771F54B9" w14:textId="57BE9C0E" w:rsidR="003C0329" w:rsidRDefault="00AC26E5" w:rsidP="003C0329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Failed</w:t>
            </w:r>
          </w:p>
        </w:tc>
      </w:tr>
      <w:tr w:rsidR="003C0329" w14:paraId="79664E5E" w14:textId="77777777" w:rsidTr="00AC26E5">
        <w:trPr>
          <w:trHeight w:val="360"/>
        </w:trPr>
        <w:tc>
          <w:tcPr>
            <w:tcW w:w="2605" w:type="dxa"/>
            <w:vMerge/>
          </w:tcPr>
          <w:p w14:paraId="573A4B11" w14:textId="77777777" w:rsidR="003C0329" w:rsidRDefault="003C0329" w:rsidP="003C0329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14:paraId="725EA23D" w14:textId="77777777" w:rsidR="003C0329" w:rsidRDefault="003C0329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Cs w:val="20"/>
              </w:rPr>
              <w:t>12.6</w:t>
            </w:r>
          </w:p>
        </w:tc>
        <w:tc>
          <w:tcPr>
            <w:tcW w:w="1170" w:type="dxa"/>
          </w:tcPr>
          <w:p w14:paraId="338300E9" w14:textId="77777777" w:rsidR="003C0329" w:rsidRDefault="003C0329" w:rsidP="003C0329">
            <w:pPr>
              <w:pStyle w:val="BodyText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8.0</w:t>
            </w:r>
          </w:p>
        </w:tc>
        <w:tc>
          <w:tcPr>
            <w:tcW w:w="1620" w:type="dxa"/>
          </w:tcPr>
          <w:p w14:paraId="43C6C323" w14:textId="56351012" w:rsidR="003C0329" w:rsidRDefault="00AC26E5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>
              <w:rPr>
                <w:szCs w:val="20"/>
              </w:rPr>
              <w:t>5.9964</w:t>
            </w:r>
          </w:p>
        </w:tc>
        <w:tc>
          <w:tcPr>
            <w:tcW w:w="784" w:type="dxa"/>
          </w:tcPr>
          <w:p w14:paraId="3B38DD0C" w14:textId="77777777" w:rsidR="003C0329" w:rsidRDefault="003C0329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E048AF">
              <w:rPr>
                <w:szCs w:val="20"/>
              </w:rPr>
              <w:t>A</w:t>
            </w:r>
          </w:p>
        </w:tc>
        <w:tc>
          <w:tcPr>
            <w:tcW w:w="1461" w:type="dxa"/>
            <w:tcBorders>
              <w:bottom w:val="single" w:sz="4" w:space="0" w:color="auto"/>
            </w:tcBorders>
            <w:shd w:val="solid" w:color="B9FF93" w:fill="auto"/>
          </w:tcPr>
          <w:p w14:paraId="0F84EC34" w14:textId="5AB32AFB" w:rsidR="003C0329" w:rsidRDefault="00AC26E5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>
              <w:rPr>
                <w:szCs w:val="20"/>
              </w:rPr>
              <w:t>Pass</w:t>
            </w:r>
          </w:p>
        </w:tc>
      </w:tr>
      <w:tr w:rsidR="003C0329" w14:paraId="1AF301EF" w14:textId="77777777" w:rsidTr="00AC26E5">
        <w:trPr>
          <w:trHeight w:val="617"/>
        </w:trPr>
        <w:tc>
          <w:tcPr>
            <w:tcW w:w="2605" w:type="dxa"/>
            <w:vMerge w:val="restart"/>
          </w:tcPr>
          <w:p w14:paraId="64D9774A" w14:textId="77777777" w:rsidR="003C0329" w:rsidRDefault="003C0329" w:rsidP="003C0329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2, </w:t>
            </w:r>
            <w:proofErr w:type="gramStart"/>
            <w:r>
              <w:rPr>
                <w:sz w:val="22"/>
                <w:szCs w:val="22"/>
              </w:rPr>
              <w:t>6.6.3.1.2  step</w:t>
            </w:r>
            <w:proofErr w:type="gramEnd"/>
            <w:r>
              <w:rPr>
                <w:sz w:val="22"/>
                <w:szCs w:val="22"/>
              </w:rPr>
              <w:t xml:space="preserve"> f/g - retract 0.4 in, </w:t>
            </w:r>
            <w:r w:rsidRPr="00FE6BBF">
              <w:rPr>
                <w:sz w:val="22"/>
                <w:szCs w:val="22"/>
              </w:rPr>
              <w:t>Sustain 12.6 Amps (TBC) current limit for 3-5 seconds</w:t>
            </w:r>
          </w:p>
        </w:tc>
        <w:tc>
          <w:tcPr>
            <w:tcW w:w="1710" w:type="dxa"/>
          </w:tcPr>
          <w:p w14:paraId="05C23790" w14:textId="77777777" w:rsidR="003C0329" w:rsidRPr="00E048AF" w:rsidRDefault="003C0329" w:rsidP="003C0329">
            <w:pPr>
              <w:pStyle w:val="BodyText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562.5</w:t>
            </w:r>
            <w:r w:rsidRPr="00E048AF">
              <w:rPr>
                <w:color w:val="000000" w:themeColor="text1"/>
                <w:szCs w:val="20"/>
              </w:rPr>
              <w:t xml:space="preserve"> </w:t>
            </w:r>
          </w:p>
          <w:p w14:paraId="06DA5573" w14:textId="77777777" w:rsidR="003C0329" w:rsidRDefault="003C0329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</w:p>
        </w:tc>
        <w:tc>
          <w:tcPr>
            <w:tcW w:w="1170" w:type="dxa"/>
          </w:tcPr>
          <w:p w14:paraId="010CD0DB" w14:textId="77777777" w:rsidR="003C0329" w:rsidRDefault="003C0329" w:rsidP="003C032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237.5</w:t>
            </w:r>
          </w:p>
        </w:tc>
        <w:tc>
          <w:tcPr>
            <w:tcW w:w="1620" w:type="dxa"/>
          </w:tcPr>
          <w:p w14:paraId="63B51E40" w14:textId="2A1B0996" w:rsidR="003C0329" w:rsidRDefault="00AC26E5" w:rsidP="003C0329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264.6477</w:t>
            </w:r>
          </w:p>
        </w:tc>
        <w:tc>
          <w:tcPr>
            <w:tcW w:w="784" w:type="dxa"/>
          </w:tcPr>
          <w:p w14:paraId="36565C09" w14:textId="77777777" w:rsidR="003C0329" w:rsidRDefault="003C0329" w:rsidP="003C0329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A2465F">
              <w:rPr>
                <w:sz w:val="22"/>
                <w:szCs w:val="22"/>
              </w:rPr>
              <w:t>lb</w:t>
            </w:r>
            <w:r>
              <w:rPr>
                <w:sz w:val="22"/>
                <w:szCs w:val="22"/>
              </w:rPr>
              <w:t>f</w:t>
            </w:r>
            <w:proofErr w:type="spellEnd"/>
          </w:p>
        </w:tc>
        <w:tc>
          <w:tcPr>
            <w:tcW w:w="1461" w:type="dxa"/>
            <w:tcBorders>
              <w:bottom w:val="single" w:sz="4" w:space="0" w:color="auto"/>
            </w:tcBorders>
            <w:shd w:val="solid" w:color="FF7575" w:fill="auto"/>
          </w:tcPr>
          <w:p w14:paraId="2A15A1F5" w14:textId="0BC4DF0F" w:rsidR="003C0329" w:rsidRDefault="00AC26E5" w:rsidP="003C0329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Failed</w:t>
            </w:r>
          </w:p>
        </w:tc>
      </w:tr>
      <w:tr w:rsidR="003C0329" w14:paraId="06F7905F" w14:textId="77777777" w:rsidTr="00AC26E5">
        <w:trPr>
          <w:trHeight w:val="360"/>
        </w:trPr>
        <w:tc>
          <w:tcPr>
            <w:tcW w:w="2605" w:type="dxa"/>
            <w:vMerge/>
          </w:tcPr>
          <w:p w14:paraId="779DDDB3" w14:textId="77777777" w:rsidR="003C0329" w:rsidRDefault="003C0329" w:rsidP="003C0329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14:paraId="7E4F1ED9" w14:textId="77777777" w:rsidR="003C0329" w:rsidRDefault="000F63F7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Cs w:val="20"/>
              </w:rPr>
              <w:t>-</w:t>
            </w:r>
            <w:r w:rsidR="003C0329">
              <w:rPr>
                <w:color w:val="000000" w:themeColor="text1"/>
                <w:szCs w:val="20"/>
              </w:rPr>
              <w:t>12.6</w:t>
            </w:r>
          </w:p>
        </w:tc>
        <w:tc>
          <w:tcPr>
            <w:tcW w:w="1170" w:type="dxa"/>
          </w:tcPr>
          <w:p w14:paraId="3C5F70BB" w14:textId="77777777" w:rsidR="003C0329" w:rsidRDefault="003C0329" w:rsidP="003C0329">
            <w:pPr>
              <w:pStyle w:val="BodyText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8.0</w:t>
            </w:r>
          </w:p>
        </w:tc>
        <w:tc>
          <w:tcPr>
            <w:tcW w:w="1620" w:type="dxa"/>
          </w:tcPr>
          <w:p w14:paraId="34748030" w14:textId="38334B2F" w:rsidR="003C0329" w:rsidRDefault="00AC26E5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>
              <w:rPr>
                <w:szCs w:val="20"/>
              </w:rPr>
              <w:t>-5.9935</w:t>
            </w:r>
          </w:p>
        </w:tc>
        <w:tc>
          <w:tcPr>
            <w:tcW w:w="784" w:type="dxa"/>
          </w:tcPr>
          <w:p w14:paraId="74668B80" w14:textId="77777777" w:rsidR="003C0329" w:rsidRDefault="003C0329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E048AF">
              <w:rPr>
                <w:szCs w:val="20"/>
              </w:rPr>
              <w:t>A</w:t>
            </w:r>
          </w:p>
        </w:tc>
        <w:tc>
          <w:tcPr>
            <w:tcW w:w="1461" w:type="dxa"/>
            <w:tcBorders>
              <w:bottom w:val="single" w:sz="4" w:space="0" w:color="auto"/>
            </w:tcBorders>
            <w:shd w:val="solid" w:color="B9FF93" w:fill="auto"/>
          </w:tcPr>
          <w:p w14:paraId="1D029414" w14:textId="4921B029" w:rsidR="003C0329" w:rsidRDefault="00AC26E5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>
              <w:rPr>
                <w:szCs w:val="20"/>
              </w:rPr>
              <w:t>Pass</w:t>
            </w:r>
          </w:p>
        </w:tc>
      </w:tr>
      <w:tr w:rsidR="003C0329" w14:paraId="7552110C" w14:textId="77777777" w:rsidTr="00AC26E5">
        <w:trPr>
          <w:trHeight w:val="635"/>
        </w:trPr>
        <w:tc>
          <w:tcPr>
            <w:tcW w:w="2605" w:type="dxa"/>
            <w:vMerge w:val="restart"/>
          </w:tcPr>
          <w:p w14:paraId="626A3C77" w14:textId="77777777" w:rsidR="003C0329" w:rsidRDefault="003C0329" w:rsidP="003C0329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3, 6.6.3.1.3 step d/e– extend 0.4 in, </w:t>
            </w:r>
            <w:r w:rsidRPr="00612803">
              <w:rPr>
                <w:sz w:val="22"/>
                <w:szCs w:val="22"/>
              </w:rPr>
              <w:t>Sustain 12.6 Amps (TBC) current limit for 3-5 seconds</w:t>
            </w:r>
          </w:p>
        </w:tc>
        <w:tc>
          <w:tcPr>
            <w:tcW w:w="1710" w:type="dxa"/>
          </w:tcPr>
          <w:p w14:paraId="209E84AA" w14:textId="77777777" w:rsidR="003C0329" w:rsidRPr="00E048AF" w:rsidRDefault="003C0329" w:rsidP="003C0329">
            <w:pPr>
              <w:pStyle w:val="BodyText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562.5</w:t>
            </w:r>
            <w:r w:rsidRPr="00E048AF">
              <w:rPr>
                <w:color w:val="000000" w:themeColor="text1"/>
                <w:szCs w:val="20"/>
              </w:rPr>
              <w:t xml:space="preserve"> </w:t>
            </w:r>
          </w:p>
          <w:p w14:paraId="7C5422A7" w14:textId="77777777" w:rsidR="003C0329" w:rsidRDefault="003C0329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</w:p>
        </w:tc>
        <w:tc>
          <w:tcPr>
            <w:tcW w:w="1170" w:type="dxa"/>
          </w:tcPr>
          <w:p w14:paraId="42C26A03" w14:textId="77777777" w:rsidR="003C0329" w:rsidRDefault="003C0329" w:rsidP="003C032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237.5</w:t>
            </w:r>
          </w:p>
        </w:tc>
        <w:tc>
          <w:tcPr>
            <w:tcW w:w="1620" w:type="dxa"/>
          </w:tcPr>
          <w:p w14:paraId="3769CCFB" w14:textId="77D1A0D4" w:rsidR="003C0329" w:rsidRDefault="00AC26E5" w:rsidP="003C0329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-228.9131</w:t>
            </w:r>
          </w:p>
        </w:tc>
        <w:tc>
          <w:tcPr>
            <w:tcW w:w="784" w:type="dxa"/>
          </w:tcPr>
          <w:p w14:paraId="70E9957E" w14:textId="77777777" w:rsidR="003C0329" w:rsidRDefault="003C0329" w:rsidP="003C0329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E048AF">
              <w:rPr>
                <w:szCs w:val="20"/>
              </w:rPr>
              <w:t>lbf</w:t>
            </w:r>
            <w:proofErr w:type="spellEnd"/>
          </w:p>
        </w:tc>
        <w:tc>
          <w:tcPr>
            <w:tcW w:w="1461" w:type="dxa"/>
            <w:tcBorders>
              <w:bottom w:val="single" w:sz="4" w:space="0" w:color="auto"/>
            </w:tcBorders>
            <w:shd w:val="solid" w:color="FF7575" w:fill="auto"/>
          </w:tcPr>
          <w:p w14:paraId="4C18FA95" w14:textId="3404E169" w:rsidR="003C0329" w:rsidRDefault="00AC26E5" w:rsidP="003C0329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Failed</w:t>
            </w:r>
          </w:p>
        </w:tc>
      </w:tr>
      <w:tr w:rsidR="003C0329" w14:paraId="666A3D07" w14:textId="77777777" w:rsidTr="00AC26E5">
        <w:trPr>
          <w:trHeight w:val="360"/>
        </w:trPr>
        <w:tc>
          <w:tcPr>
            <w:tcW w:w="2605" w:type="dxa"/>
            <w:vMerge/>
          </w:tcPr>
          <w:p w14:paraId="68650147" w14:textId="77777777" w:rsidR="003C0329" w:rsidRDefault="003C0329" w:rsidP="003C0329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14:paraId="05EEEDD1" w14:textId="77777777" w:rsidR="003C0329" w:rsidRDefault="003C0329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Cs w:val="20"/>
              </w:rPr>
              <w:t>12.6</w:t>
            </w:r>
          </w:p>
        </w:tc>
        <w:tc>
          <w:tcPr>
            <w:tcW w:w="1170" w:type="dxa"/>
          </w:tcPr>
          <w:p w14:paraId="3A26296B" w14:textId="77777777" w:rsidR="003C0329" w:rsidRDefault="003C0329" w:rsidP="003C0329">
            <w:pPr>
              <w:pStyle w:val="BodyText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8.0</w:t>
            </w:r>
          </w:p>
        </w:tc>
        <w:tc>
          <w:tcPr>
            <w:tcW w:w="1620" w:type="dxa"/>
          </w:tcPr>
          <w:p w14:paraId="650FB414" w14:textId="34377B4D" w:rsidR="003C0329" w:rsidRDefault="00AC26E5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>
              <w:rPr>
                <w:szCs w:val="20"/>
              </w:rPr>
              <w:t>5.9946</w:t>
            </w:r>
          </w:p>
        </w:tc>
        <w:tc>
          <w:tcPr>
            <w:tcW w:w="784" w:type="dxa"/>
          </w:tcPr>
          <w:p w14:paraId="267C44AD" w14:textId="77777777" w:rsidR="003C0329" w:rsidRDefault="003C0329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E048AF">
              <w:rPr>
                <w:szCs w:val="20"/>
              </w:rPr>
              <w:t>A</w:t>
            </w:r>
          </w:p>
        </w:tc>
        <w:tc>
          <w:tcPr>
            <w:tcW w:w="1461" w:type="dxa"/>
            <w:tcBorders>
              <w:bottom w:val="single" w:sz="4" w:space="0" w:color="auto"/>
            </w:tcBorders>
            <w:shd w:val="solid" w:color="B9FF93" w:fill="auto"/>
          </w:tcPr>
          <w:p w14:paraId="0863596C" w14:textId="2F77B165" w:rsidR="003C0329" w:rsidRDefault="00AC26E5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>
              <w:rPr>
                <w:szCs w:val="20"/>
              </w:rPr>
              <w:t>Pass</w:t>
            </w:r>
          </w:p>
        </w:tc>
      </w:tr>
      <w:tr w:rsidR="003C0329" w14:paraId="1FE31989" w14:textId="77777777" w:rsidTr="00AC26E5">
        <w:trPr>
          <w:trHeight w:val="653"/>
        </w:trPr>
        <w:tc>
          <w:tcPr>
            <w:tcW w:w="2605" w:type="dxa"/>
            <w:vMerge w:val="restart"/>
          </w:tcPr>
          <w:p w14:paraId="14B4299C" w14:textId="77777777" w:rsidR="003C0329" w:rsidRDefault="003C0329" w:rsidP="003C0329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3, </w:t>
            </w:r>
            <w:proofErr w:type="gramStart"/>
            <w:r>
              <w:rPr>
                <w:sz w:val="22"/>
                <w:szCs w:val="22"/>
              </w:rPr>
              <w:t>6.6.3.1.3  step</w:t>
            </w:r>
            <w:proofErr w:type="gramEnd"/>
            <w:r>
              <w:rPr>
                <w:sz w:val="22"/>
                <w:szCs w:val="22"/>
              </w:rPr>
              <w:t xml:space="preserve"> f/g - retract 0.4 in, </w:t>
            </w:r>
            <w:r w:rsidRPr="00FE6BBF">
              <w:rPr>
                <w:sz w:val="22"/>
                <w:szCs w:val="22"/>
              </w:rPr>
              <w:t>Sustain 12.6 Amps (TBC) current limit for 3-5 seconds</w:t>
            </w:r>
          </w:p>
        </w:tc>
        <w:tc>
          <w:tcPr>
            <w:tcW w:w="1710" w:type="dxa"/>
          </w:tcPr>
          <w:p w14:paraId="5EAD0702" w14:textId="77777777" w:rsidR="003C0329" w:rsidRPr="00E048AF" w:rsidRDefault="003C0329" w:rsidP="003C0329">
            <w:pPr>
              <w:pStyle w:val="BodyText"/>
              <w:ind w:left="0"/>
              <w:jc w:val="center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562.5</w:t>
            </w:r>
            <w:r w:rsidRPr="00E048AF">
              <w:rPr>
                <w:color w:val="000000" w:themeColor="text1"/>
                <w:szCs w:val="20"/>
              </w:rPr>
              <w:t xml:space="preserve"> </w:t>
            </w:r>
          </w:p>
          <w:p w14:paraId="2EF2C08D" w14:textId="77777777" w:rsidR="003C0329" w:rsidRDefault="003C0329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</w:p>
        </w:tc>
        <w:tc>
          <w:tcPr>
            <w:tcW w:w="1170" w:type="dxa"/>
          </w:tcPr>
          <w:p w14:paraId="31D1BF7C" w14:textId="77777777" w:rsidR="003C0329" w:rsidRDefault="003C0329" w:rsidP="003C032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237.5</w:t>
            </w:r>
          </w:p>
        </w:tc>
        <w:tc>
          <w:tcPr>
            <w:tcW w:w="1620" w:type="dxa"/>
          </w:tcPr>
          <w:p w14:paraId="56ABBEDA" w14:textId="54C62CD2" w:rsidR="003C0329" w:rsidRDefault="00AC26E5" w:rsidP="003C0329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Cs w:val="20"/>
              </w:rPr>
              <w:t>264.8116</w:t>
            </w:r>
          </w:p>
        </w:tc>
        <w:tc>
          <w:tcPr>
            <w:tcW w:w="784" w:type="dxa"/>
          </w:tcPr>
          <w:p w14:paraId="15C5A3FD" w14:textId="77777777" w:rsidR="003C0329" w:rsidRDefault="003C0329" w:rsidP="003C0329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A2465F">
              <w:rPr>
                <w:sz w:val="22"/>
                <w:szCs w:val="22"/>
              </w:rPr>
              <w:t>lb</w:t>
            </w:r>
            <w:r>
              <w:rPr>
                <w:sz w:val="22"/>
                <w:szCs w:val="22"/>
              </w:rPr>
              <w:t>f</w:t>
            </w:r>
            <w:proofErr w:type="spellEnd"/>
          </w:p>
        </w:tc>
        <w:tc>
          <w:tcPr>
            <w:tcW w:w="1461" w:type="dxa"/>
            <w:tcBorders>
              <w:bottom w:val="single" w:sz="4" w:space="0" w:color="auto"/>
            </w:tcBorders>
            <w:shd w:val="solid" w:color="FF7575" w:fill="auto"/>
          </w:tcPr>
          <w:p w14:paraId="5A30DEE0" w14:textId="5C45D328" w:rsidR="003C0329" w:rsidRDefault="00AC26E5" w:rsidP="003C0329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Failed</w:t>
            </w:r>
          </w:p>
        </w:tc>
      </w:tr>
      <w:tr w:rsidR="003C0329" w14:paraId="002C8A63" w14:textId="77777777" w:rsidTr="00AC26E5">
        <w:trPr>
          <w:trHeight w:val="360"/>
        </w:trPr>
        <w:tc>
          <w:tcPr>
            <w:tcW w:w="2605" w:type="dxa"/>
            <w:vMerge/>
          </w:tcPr>
          <w:p w14:paraId="66574E4C" w14:textId="77777777" w:rsidR="003C0329" w:rsidRDefault="003C0329" w:rsidP="003C0329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1710" w:type="dxa"/>
          </w:tcPr>
          <w:p w14:paraId="3E6395EC" w14:textId="77777777" w:rsidR="003C0329" w:rsidRDefault="000F63F7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Cs w:val="20"/>
              </w:rPr>
              <w:t>-</w:t>
            </w:r>
            <w:r w:rsidR="003C0329">
              <w:rPr>
                <w:color w:val="000000" w:themeColor="text1"/>
                <w:szCs w:val="20"/>
              </w:rPr>
              <w:t>12.6</w:t>
            </w:r>
          </w:p>
        </w:tc>
        <w:tc>
          <w:tcPr>
            <w:tcW w:w="1170" w:type="dxa"/>
          </w:tcPr>
          <w:p w14:paraId="0D7B502F" w14:textId="77777777" w:rsidR="003C0329" w:rsidRDefault="003C0329" w:rsidP="003C0329">
            <w:pPr>
              <w:pStyle w:val="BodyText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8.0</w:t>
            </w:r>
          </w:p>
        </w:tc>
        <w:tc>
          <w:tcPr>
            <w:tcW w:w="1620" w:type="dxa"/>
          </w:tcPr>
          <w:p w14:paraId="4EBFDF8F" w14:textId="7909ACF3" w:rsidR="003C0329" w:rsidRDefault="00AC26E5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>
              <w:rPr>
                <w:szCs w:val="20"/>
              </w:rPr>
              <w:t>-6.0101</w:t>
            </w:r>
          </w:p>
        </w:tc>
        <w:tc>
          <w:tcPr>
            <w:tcW w:w="784" w:type="dxa"/>
          </w:tcPr>
          <w:p w14:paraId="31F04B8A" w14:textId="77777777" w:rsidR="003C0329" w:rsidRDefault="003C0329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 w:rsidRPr="00E048AF">
              <w:rPr>
                <w:szCs w:val="20"/>
              </w:rPr>
              <w:t>A</w:t>
            </w:r>
          </w:p>
        </w:tc>
        <w:tc>
          <w:tcPr>
            <w:tcW w:w="1461" w:type="dxa"/>
            <w:shd w:val="solid" w:color="B9FF93" w:fill="auto"/>
          </w:tcPr>
          <w:p w14:paraId="6A8EB7C2" w14:textId="37A234AA" w:rsidR="003C0329" w:rsidRDefault="00AC26E5" w:rsidP="003C0329">
            <w:pPr>
              <w:pStyle w:val="BodyText"/>
              <w:ind w:left="0"/>
              <w:jc w:val="center"/>
              <w:rPr>
                <w:color w:val="000000" w:themeColor="text1"/>
              </w:rPr>
            </w:pPr>
            <w:r>
              <w:rPr>
                <w:szCs w:val="20"/>
              </w:rPr>
              <w:t>Pass</w:t>
            </w:r>
          </w:p>
        </w:tc>
      </w:tr>
    </w:tbl>
    <w:p w14:paraId="47C5A393" w14:textId="77777777" w:rsidR="00DB0F7E" w:rsidRPr="00D706C7" w:rsidRDefault="00DB0F7E" w:rsidP="009E44C7">
      <w:pPr>
        <w:pStyle w:val="BodyText"/>
        <w:spacing w:after="60"/>
        <w:ind w:left="0"/>
        <w:rPr>
          <w:b/>
          <w:bCs/>
          <w:sz w:val="22"/>
          <w:szCs w:val="22"/>
        </w:rPr>
      </w:pPr>
    </w:p>
    <w:p w14:paraId="04210D4F" w14:textId="77777777" w:rsidR="009E44C7" w:rsidRDefault="0072336C" w:rsidP="009E44C7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br w:type="page"/>
      </w:r>
      <w:r w:rsidR="009E44C7">
        <w:rPr>
          <w:b/>
          <w:bCs/>
          <w:sz w:val="22"/>
          <w:szCs w:val="22"/>
        </w:rPr>
        <w:lastRenderedPageBreak/>
        <w:t>6.6.3.2</w:t>
      </w:r>
      <w:r w:rsidR="009E44C7" w:rsidRPr="00D706C7">
        <w:rPr>
          <w:b/>
          <w:bCs/>
          <w:sz w:val="22"/>
          <w:szCs w:val="22"/>
        </w:rPr>
        <w:t xml:space="preserve"> Brake ON, LEMA Output Free</w:t>
      </w:r>
    </w:p>
    <w:p w14:paraId="03083578" w14:textId="77777777" w:rsidR="0058284C" w:rsidRPr="0058284C" w:rsidRDefault="0058284C" w:rsidP="0058284C">
      <w:pPr>
        <w:pStyle w:val="BodyText"/>
        <w:ind w:left="0"/>
        <w:jc w:val="center"/>
        <w:rPr>
          <w:sz w:val="16"/>
          <w:szCs w:val="16"/>
        </w:rPr>
      </w:pPr>
    </w:p>
    <w:p w14:paraId="6CF7DEAF" w14:textId="77777777" w:rsidR="0058284C" w:rsidRPr="0058284C" w:rsidRDefault="0058284C" w:rsidP="0058284C">
      <w:pPr>
        <w:pStyle w:val="BodyText"/>
        <w:ind w:left="0"/>
        <w:jc w:val="center"/>
        <w:rPr>
          <w:sz w:val="16"/>
          <w:szCs w:val="16"/>
        </w:rPr>
      </w:pPr>
    </w:p>
    <w:p w14:paraId="7C26D237" w14:textId="77777777" w:rsidR="0058284C" w:rsidRPr="00291A72" w:rsidRDefault="0058284C" w:rsidP="0058284C">
      <w:pPr>
        <w:pStyle w:val="BodyText"/>
        <w:ind w:left="0"/>
        <w:jc w:val="center"/>
        <w:rPr>
          <w:sz w:val="16"/>
          <w:szCs w:val="16"/>
        </w:rPr>
      </w:pPr>
    </w:p>
    <w:p w14:paraId="785B7573" w14:textId="77777777" w:rsidR="0058284C" w:rsidRPr="00291A72" w:rsidRDefault="0058284C" w:rsidP="0058284C">
      <w:pPr>
        <w:pStyle w:val="BodyText"/>
        <w:ind w:left="0"/>
        <w:jc w:val="center"/>
      </w:pPr>
    </w:p>
    <w:p w14:paraId="67B5A526" w14:textId="77777777" w:rsidR="0058284C" w:rsidRPr="00091B22" w:rsidRDefault="0058284C" w:rsidP="009E44C7">
      <w:pPr>
        <w:pStyle w:val="BodyText"/>
        <w:spacing w:after="60"/>
        <w:ind w:left="0"/>
        <w:rPr>
          <w:b/>
          <w:bCs/>
          <w:sz w:val="22"/>
          <w:szCs w:val="22"/>
        </w:rPr>
      </w:pPr>
    </w:p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1975"/>
        <w:gridCol w:w="1350"/>
        <w:gridCol w:w="810"/>
        <w:gridCol w:w="1710"/>
        <w:gridCol w:w="1350"/>
        <w:gridCol w:w="900"/>
        <w:gridCol w:w="1255"/>
      </w:tblGrid>
      <w:tr w:rsidR="00B45742" w14:paraId="34B9CDEA" w14:textId="77777777" w:rsidTr="001428F9">
        <w:trPr>
          <w:trHeight w:val="575"/>
        </w:trPr>
        <w:tc>
          <w:tcPr>
            <w:tcW w:w="9350" w:type="dxa"/>
            <w:gridSpan w:val="7"/>
          </w:tcPr>
          <w:p w14:paraId="3E8DA40E" w14:textId="77777777" w:rsidR="00B45742" w:rsidRDefault="00B45742" w:rsidP="00A009C7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Holding Load Test - </w:t>
            </w:r>
            <w:r w:rsidRPr="006233EA">
              <w:rPr>
                <w:b/>
                <w:bCs/>
                <w:sz w:val="22"/>
                <w:szCs w:val="22"/>
              </w:rPr>
              <w:t>Brake O</w:t>
            </w:r>
            <w:r>
              <w:rPr>
                <w:b/>
                <w:bCs/>
                <w:sz w:val="22"/>
                <w:szCs w:val="22"/>
              </w:rPr>
              <w:t>N</w:t>
            </w:r>
            <w:r w:rsidRPr="006233EA">
              <w:rPr>
                <w:b/>
                <w:bCs/>
                <w:sz w:val="22"/>
                <w:szCs w:val="22"/>
              </w:rPr>
              <w:t xml:space="preserve">, LEMA Output </w:t>
            </w:r>
            <w:r>
              <w:rPr>
                <w:b/>
                <w:bCs/>
                <w:sz w:val="22"/>
                <w:szCs w:val="22"/>
              </w:rPr>
              <w:t>Free</w:t>
            </w:r>
          </w:p>
          <w:p w14:paraId="5ADB9396" w14:textId="77777777" w:rsidR="00B45742" w:rsidRPr="00A009C7" w:rsidRDefault="00B45742" w:rsidP="00A009C7">
            <w:pPr>
              <w:pStyle w:val="BodyText"/>
              <w:spacing w:after="60"/>
              <w:ind w:left="0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A009C7">
              <w:rPr>
                <w:b/>
                <w:bCs/>
                <w:sz w:val="22"/>
                <w:szCs w:val="22"/>
              </w:rPr>
              <w:t xml:space="preserve">12.6 +- </w:t>
            </w:r>
            <w:r>
              <w:rPr>
                <w:b/>
                <w:bCs/>
                <w:sz w:val="22"/>
                <w:szCs w:val="22"/>
              </w:rPr>
              <w:t>8</w:t>
            </w:r>
            <w:r w:rsidRPr="00A009C7">
              <w:rPr>
                <w:b/>
                <w:bCs/>
                <w:sz w:val="22"/>
                <w:szCs w:val="22"/>
              </w:rPr>
              <w:t xml:space="preserve"> Amps for 3-5 sec</w:t>
            </w:r>
          </w:p>
        </w:tc>
      </w:tr>
      <w:tr w:rsidR="00A009C7" w14:paraId="0D24FE8D" w14:textId="77777777" w:rsidTr="00850524">
        <w:trPr>
          <w:trHeight w:val="575"/>
        </w:trPr>
        <w:tc>
          <w:tcPr>
            <w:tcW w:w="1975" w:type="dxa"/>
          </w:tcPr>
          <w:p w14:paraId="571D5D7A" w14:textId="77777777" w:rsidR="00A009C7" w:rsidRPr="00A009C7" w:rsidRDefault="00A009C7" w:rsidP="00A009C7">
            <w:pPr>
              <w:pStyle w:val="BodyText"/>
              <w:spacing w:after="60"/>
              <w:ind w:left="0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A009C7">
              <w:rPr>
                <w:b/>
                <w:bCs/>
                <w:sz w:val="22"/>
                <w:szCs w:val="22"/>
              </w:rPr>
              <w:t>Requirements</w:t>
            </w:r>
          </w:p>
        </w:tc>
        <w:tc>
          <w:tcPr>
            <w:tcW w:w="7375" w:type="dxa"/>
            <w:gridSpan w:val="6"/>
          </w:tcPr>
          <w:p w14:paraId="1C97F880" w14:textId="77777777" w:rsidR="00A009C7" w:rsidRPr="00A009C7" w:rsidRDefault="00A009C7" w:rsidP="00A009C7">
            <w:pPr>
              <w:pStyle w:val="BodyText"/>
              <w:spacing w:after="60"/>
              <w:ind w:left="0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A009C7">
              <w:rPr>
                <w:b/>
                <w:bCs/>
                <w:color w:val="auto"/>
                <w:sz w:val="22"/>
                <w:szCs w:val="22"/>
              </w:rPr>
              <w:t>Results</w:t>
            </w:r>
          </w:p>
        </w:tc>
      </w:tr>
      <w:tr w:rsidR="00A009C7" w14:paraId="4F8A1635" w14:textId="77777777" w:rsidTr="00AC26E5">
        <w:tc>
          <w:tcPr>
            <w:tcW w:w="1975" w:type="dxa"/>
          </w:tcPr>
          <w:p w14:paraId="5F46159A" w14:textId="77777777" w:rsidR="00A009C7" w:rsidRPr="00A009C7" w:rsidRDefault="00A009C7" w:rsidP="00A009C7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A009C7">
              <w:rPr>
                <w:b/>
                <w:bCs/>
                <w:sz w:val="22"/>
                <w:szCs w:val="22"/>
              </w:rPr>
              <w:t>MCE</w:t>
            </w:r>
          </w:p>
        </w:tc>
        <w:tc>
          <w:tcPr>
            <w:tcW w:w="1350" w:type="dxa"/>
          </w:tcPr>
          <w:p w14:paraId="1EB79F7F" w14:textId="77777777" w:rsidR="00A009C7" w:rsidRPr="00A009C7" w:rsidRDefault="00A009C7" w:rsidP="00091B22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A009C7">
              <w:rPr>
                <w:b/>
                <w:bCs/>
                <w:sz w:val="22"/>
                <w:szCs w:val="22"/>
              </w:rPr>
              <w:t>MCE Current</w:t>
            </w:r>
          </w:p>
        </w:tc>
        <w:tc>
          <w:tcPr>
            <w:tcW w:w="810" w:type="dxa"/>
          </w:tcPr>
          <w:p w14:paraId="056E89DB" w14:textId="77777777" w:rsidR="00A009C7" w:rsidRPr="00A009C7" w:rsidRDefault="00A009C7" w:rsidP="00091B22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A009C7">
              <w:rPr>
                <w:b/>
                <w:bCs/>
                <w:sz w:val="22"/>
                <w:szCs w:val="22"/>
              </w:rPr>
              <w:t>Units</w:t>
            </w: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7CAB4B4E" w14:textId="77777777" w:rsidR="00A009C7" w:rsidRPr="00A009C7" w:rsidRDefault="00A009C7" w:rsidP="00091B22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A009C7">
              <w:rPr>
                <w:b/>
                <w:bCs/>
                <w:sz w:val="22"/>
                <w:szCs w:val="22"/>
              </w:rPr>
              <w:t>Current Pass/Fail</w:t>
            </w:r>
          </w:p>
        </w:tc>
        <w:tc>
          <w:tcPr>
            <w:tcW w:w="1350" w:type="dxa"/>
          </w:tcPr>
          <w:p w14:paraId="5274EABE" w14:textId="77777777" w:rsidR="00A009C7" w:rsidRPr="00A009C7" w:rsidRDefault="00A009C7" w:rsidP="00091B22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A009C7">
              <w:rPr>
                <w:b/>
                <w:bCs/>
                <w:color w:val="auto"/>
                <w:sz w:val="22"/>
                <w:szCs w:val="22"/>
              </w:rPr>
              <w:t xml:space="preserve">Position feedback </w:t>
            </w:r>
          </w:p>
        </w:tc>
        <w:tc>
          <w:tcPr>
            <w:tcW w:w="900" w:type="dxa"/>
          </w:tcPr>
          <w:p w14:paraId="6A5E5B27" w14:textId="77777777" w:rsidR="00A009C7" w:rsidRPr="00A009C7" w:rsidRDefault="00A009C7" w:rsidP="00091B22">
            <w:pPr>
              <w:pStyle w:val="BodyText"/>
              <w:spacing w:after="60"/>
              <w:ind w:left="0"/>
              <w:jc w:val="center"/>
              <w:rPr>
                <w:b/>
                <w:bCs/>
                <w:color w:val="auto"/>
                <w:sz w:val="22"/>
                <w:szCs w:val="22"/>
              </w:rPr>
            </w:pPr>
            <w:r w:rsidRPr="00A009C7">
              <w:rPr>
                <w:b/>
                <w:bCs/>
                <w:color w:val="auto"/>
                <w:sz w:val="22"/>
                <w:szCs w:val="22"/>
              </w:rPr>
              <w:t>Units</w:t>
            </w:r>
          </w:p>
        </w:tc>
        <w:tc>
          <w:tcPr>
            <w:tcW w:w="1255" w:type="dxa"/>
            <w:tcBorders>
              <w:bottom w:val="single" w:sz="4" w:space="0" w:color="auto"/>
            </w:tcBorders>
          </w:tcPr>
          <w:p w14:paraId="40DBE918" w14:textId="77777777" w:rsidR="00A009C7" w:rsidRPr="00A009C7" w:rsidRDefault="00A009C7" w:rsidP="00091B22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A009C7">
              <w:rPr>
                <w:b/>
                <w:bCs/>
                <w:color w:val="auto"/>
                <w:sz w:val="22"/>
                <w:szCs w:val="22"/>
              </w:rPr>
              <w:t>Position Feedback Pass/Fail</w:t>
            </w:r>
          </w:p>
        </w:tc>
      </w:tr>
      <w:tr w:rsidR="00A009C7" w14:paraId="0B5957E8" w14:textId="77777777" w:rsidTr="00AC26E5">
        <w:tc>
          <w:tcPr>
            <w:tcW w:w="1975" w:type="dxa"/>
          </w:tcPr>
          <w:p w14:paraId="7F82DCF2" w14:textId="77777777" w:rsidR="00A009C7" w:rsidRDefault="00A009C7" w:rsidP="00A009C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MCE 1, 6.</w:t>
            </w:r>
            <w:r w:rsidR="000A3992">
              <w:rPr>
                <w:sz w:val="22"/>
                <w:szCs w:val="22"/>
              </w:rPr>
              <w:t>6.3</w:t>
            </w:r>
            <w:r>
              <w:rPr>
                <w:sz w:val="22"/>
                <w:szCs w:val="22"/>
              </w:rPr>
              <w:t>.2.1 step I – extend 0.</w:t>
            </w:r>
            <w:r w:rsidR="000A3992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 xml:space="preserve"> in</w:t>
            </w:r>
          </w:p>
        </w:tc>
        <w:tc>
          <w:tcPr>
            <w:tcW w:w="1350" w:type="dxa"/>
          </w:tcPr>
          <w:p w14:paraId="5A632D1E" w14:textId="14276275" w:rsidR="00A009C7" w:rsidRDefault="00AC26E5" w:rsidP="00A009C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5.9979</w:t>
            </w:r>
          </w:p>
        </w:tc>
        <w:tc>
          <w:tcPr>
            <w:tcW w:w="810" w:type="dxa"/>
          </w:tcPr>
          <w:p w14:paraId="29C6C5D2" w14:textId="77777777" w:rsidR="00A009C7" w:rsidRDefault="00A009C7" w:rsidP="00A009C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804835">
              <w:rPr>
                <w:sz w:val="22"/>
                <w:szCs w:val="22"/>
              </w:rPr>
              <w:t>A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solid" w:color="B9FF93" w:fill="auto"/>
          </w:tcPr>
          <w:p w14:paraId="499FCEAC" w14:textId="24AFE861" w:rsidR="00A009C7" w:rsidRDefault="00AC26E5" w:rsidP="00A009C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  <w:tc>
          <w:tcPr>
            <w:tcW w:w="1350" w:type="dxa"/>
          </w:tcPr>
          <w:p w14:paraId="12C87DF8" w14:textId="6DE53967" w:rsidR="00A009C7" w:rsidRDefault="00AC26E5" w:rsidP="00A009C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-0.0031</w:t>
            </w:r>
          </w:p>
        </w:tc>
        <w:tc>
          <w:tcPr>
            <w:tcW w:w="900" w:type="dxa"/>
          </w:tcPr>
          <w:p w14:paraId="309552A2" w14:textId="77777777" w:rsidR="00A009C7" w:rsidRDefault="005A312A" w:rsidP="00A009C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1255" w:type="dxa"/>
            <w:tcBorders>
              <w:bottom w:val="single" w:sz="4" w:space="0" w:color="auto"/>
            </w:tcBorders>
            <w:shd w:val="solid" w:color="B9FF93" w:fill="auto"/>
          </w:tcPr>
          <w:p w14:paraId="6B8FEBE3" w14:textId="43B29D9F" w:rsidR="00A009C7" w:rsidRDefault="00AC26E5" w:rsidP="00A009C7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5A312A" w14:paraId="0EC0AC5F" w14:textId="77777777" w:rsidTr="00AC26E5">
        <w:tc>
          <w:tcPr>
            <w:tcW w:w="1975" w:type="dxa"/>
          </w:tcPr>
          <w:p w14:paraId="7D8E1D3E" w14:textId="77777777" w:rsidR="005A312A" w:rsidRDefault="005A312A" w:rsidP="005A312A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MCE 1, 6.</w:t>
            </w:r>
            <w:r w:rsidR="000A3992">
              <w:rPr>
                <w:sz w:val="22"/>
                <w:szCs w:val="22"/>
              </w:rPr>
              <w:t>6.3.2.1</w:t>
            </w:r>
            <w:r>
              <w:rPr>
                <w:sz w:val="22"/>
                <w:szCs w:val="22"/>
              </w:rPr>
              <w:t xml:space="preserve"> step k - retract 0.</w:t>
            </w:r>
            <w:r w:rsidR="000A3992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 xml:space="preserve"> in</w:t>
            </w:r>
          </w:p>
        </w:tc>
        <w:tc>
          <w:tcPr>
            <w:tcW w:w="1350" w:type="dxa"/>
          </w:tcPr>
          <w:p w14:paraId="5004DC0B" w14:textId="520E3013" w:rsidR="005A312A" w:rsidRDefault="00AC26E5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-5.9991</w:t>
            </w:r>
          </w:p>
        </w:tc>
        <w:tc>
          <w:tcPr>
            <w:tcW w:w="810" w:type="dxa"/>
          </w:tcPr>
          <w:p w14:paraId="657A6A09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804835">
              <w:rPr>
                <w:sz w:val="22"/>
                <w:szCs w:val="22"/>
              </w:rPr>
              <w:t>A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solid" w:color="B9FF93" w:fill="auto"/>
          </w:tcPr>
          <w:p w14:paraId="2442C585" w14:textId="5C590C1C" w:rsidR="005A312A" w:rsidRDefault="00AC26E5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True</w:t>
            </w:r>
          </w:p>
        </w:tc>
        <w:tc>
          <w:tcPr>
            <w:tcW w:w="1350" w:type="dxa"/>
          </w:tcPr>
          <w:p w14:paraId="30A04886" w14:textId="3A1D0ECB" w:rsidR="005A312A" w:rsidRDefault="00AC26E5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-0.0047</w:t>
            </w:r>
          </w:p>
        </w:tc>
        <w:tc>
          <w:tcPr>
            <w:tcW w:w="900" w:type="dxa"/>
          </w:tcPr>
          <w:p w14:paraId="100B01EB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500163">
              <w:rPr>
                <w:sz w:val="22"/>
                <w:szCs w:val="22"/>
              </w:rPr>
              <w:t>in</w:t>
            </w:r>
          </w:p>
        </w:tc>
        <w:tc>
          <w:tcPr>
            <w:tcW w:w="1255" w:type="dxa"/>
            <w:tcBorders>
              <w:bottom w:val="single" w:sz="4" w:space="0" w:color="auto"/>
            </w:tcBorders>
            <w:shd w:val="solid" w:color="B9FF93" w:fill="auto"/>
          </w:tcPr>
          <w:p w14:paraId="1155418E" w14:textId="5F569F5D" w:rsidR="005A312A" w:rsidRDefault="00AC26E5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5A312A" w14:paraId="4D5F29B3" w14:textId="77777777" w:rsidTr="00AC26E5">
        <w:tc>
          <w:tcPr>
            <w:tcW w:w="1975" w:type="dxa"/>
          </w:tcPr>
          <w:p w14:paraId="10A16C71" w14:textId="77777777" w:rsidR="005A312A" w:rsidRDefault="005A312A" w:rsidP="005A312A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MCE 2, 6.</w:t>
            </w:r>
            <w:r w:rsidR="000A3992">
              <w:rPr>
                <w:sz w:val="22"/>
                <w:szCs w:val="22"/>
              </w:rPr>
              <w:t>6</w:t>
            </w:r>
            <w:r>
              <w:rPr>
                <w:sz w:val="22"/>
                <w:szCs w:val="22"/>
              </w:rPr>
              <w:t>.</w:t>
            </w:r>
            <w:r w:rsidR="000A3992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 xml:space="preserve">.2.2 step </w:t>
            </w:r>
            <w:proofErr w:type="spellStart"/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 xml:space="preserve"> – extend 0.</w:t>
            </w:r>
            <w:r w:rsidR="000A3992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 xml:space="preserve"> in</w:t>
            </w:r>
          </w:p>
        </w:tc>
        <w:tc>
          <w:tcPr>
            <w:tcW w:w="1350" w:type="dxa"/>
          </w:tcPr>
          <w:p w14:paraId="1BC9D9CF" w14:textId="3E378CA5" w:rsidR="005A312A" w:rsidRDefault="00AC26E5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5.9989</w:t>
            </w:r>
          </w:p>
        </w:tc>
        <w:tc>
          <w:tcPr>
            <w:tcW w:w="810" w:type="dxa"/>
          </w:tcPr>
          <w:p w14:paraId="29B59ADD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804835">
              <w:rPr>
                <w:sz w:val="22"/>
                <w:szCs w:val="22"/>
              </w:rPr>
              <w:t>A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solid" w:color="B9FF93" w:fill="auto"/>
          </w:tcPr>
          <w:p w14:paraId="3702E0C2" w14:textId="1F4E026C" w:rsidR="005A312A" w:rsidRDefault="00AC26E5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True</w:t>
            </w:r>
          </w:p>
        </w:tc>
        <w:tc>
          <w:tcPr>
            <w:tcW w:w="1350" w:type="dxa"/>
          </w:tcPr>
          <w:p w14:paraId="04754F77" w14:textId="42AEFDAE" w:rsidR="005A312A" w:rsidRDefault="00AC26E5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-0.0102</w:t>
            </w:r>
          </w:p>
        </w:tc>
        <w:tc>
          <w:tcPr>
            <w:tcW w:w="900" w:type="dxa"/>
          </w:tcPr>
          <w:p w14:paraId="23764BAB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500163">
              <w:rPr>
                <w:sz w:val="22"/>
                <w:szCs w:val="22"/>
              </w:rPr>
              <w:t>in</w:t>
            </w:r>
          </w:p>
        </w:tc>
        <w:tc>
          <w:tcPr>
            <w:tcW w:w="1255" w:type="dxa"/>
            <w:tcBorders>
              <w:bottom w:val="single" w:sz="4" w:space="0" w:color="auto"/>
            </w:tcBorders>
            <w:shd w:val="solid" w:color="B9FF93" w:fill="auto"/>
          </w:tcPr>
          <w:p w14:paraId="0C41A4E2" w14:textId="21BD3AAE" w:rsidR="005A312A" w:rsidRDefault="00AC26E5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5A312A" w14:paraId="1DA07CC1" w14:textId="77777777" w:rsidTr="00AC26E5">
        <w:tc>
          <w:tcPr>
            <w:tcW w:w="1975" w:type="dxa"/>
          </w:tcPr>
          <w:p w14:paraId="56CF8953" w14:textId="77777777" w:rsidR="005A312A" w:rsidRDefault="005A312A" w:rsidP="005A312A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2, </w:t>
            </w:r>
            <w:r w:rsidR="000A3992">
              <w:rPr>
                <w:sz w:val="22"/>
                <w:szCs w:val="22"/>
              </w:rPr>
              <w:t>6.6.3.2.2</w:t>
            </w:r>
            <w:r>
              <w:rPr>
                <w:sz w:val="22"/>
                <w:szCs w:val="22"/>
              </w:rPr>
              <w:t xml:space="preserve"> step k - retract 0.</w:t>
            </w:r>
            <w:r w:rsidR="000A3992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 xml:space="preserve"> in</w:t>
            </w:r>
          </w:p>
        </w:tc>
        <w:tc>
          <w:tcPr>
            <w:tcW w:w="1350" w:type="dxa"/>
          </w:tcPr>
          <w:p w14:paraId="72D41210" w14:textId="2BCBD7BD" w:rsidR="005A312A" w:rsidRDefault="00AC26E5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-6.0028</w:t>
            </w:r>
          </w:p>
        </w:tc>
        <w:tc>
          <w:tcPr>
            <w:tcW w:w="810" w:type="dxa"/>
          </w:tcPr>
          <w:p w14:paraId="4CC5D2A4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804835">
              <w:rPr>
                <w:sz w:val="22"/>
                <w:szCs w:val="22"/>
              </w:rPr>
              <w:t>A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solid" w:color="B9FF93" w:fill="auto"/>
          </w:tcPr>
          <w:p w14:paraId="5C2ECDE5" w14:textId="68B4CDEB" w:rsidR="005A312A" w:rsidRDefault="00AC26E5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True</w:t>
            </w:r>
          </w:p>
        </w:tc>
        <w:tc>
          <w:tcPr>
            <w:tcW w:w="1350" w:type="dxa"/>
          </w:tcPr>
          <w:p w14:paraId="0A9DAEC0" w14:textId="2355F85A" w:rsidR="005A312A" w:rsidRDefault="00AC26E5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-0.011</w:t>
            </w:r>
          </w:p>
        </w:tc>
        <w:tc>
          <w:tcPr>
            <w:tcW w:w="900" w:type="dxa"/>
          </w:tcPr>
          <w:p w14:paraId="5E45A615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500163">
              <w:rPr>
                <w:sz w:val="22"/>
                <w:szCs w:val="22"/>
              </w:rPr>
              <w:t>in</w:t>
            </w:r>
          </w:p>
        </w:tc>
        <w:tc>
          <w:tcPr>
            <w:tcW w:w="1255" w:type="dxa"/>
            <w:tcBorders>
              <w:bottom w:val="single" w:sz="4" w:space="0" w:color="auto"/>
            </w:tcBorders>
            <w:shd w:val="solid" w:color="B9FF93" w:fill="auto"/>
          </w:tcPr>
          <w:p w14:paraId="31016585" w14:textId="566F558E" w:rsidR="005A312A" w:rsidRDefault="00AC26E5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5A312A" w14:paraId="7E83CCDF" w14:textId="77777777" w:rsidTr="00AC26E5">
        <w:tc>
          <w:tcPr>
            <w:tcW w:w="1975" w:type="dxa"/>
          </w:tcPr>
          <w:p w14:paraId="30DEBEFF" w14:textId="77777777" w:rsidR="005A312A" w:rsidRDefault="005A312A" w:rsidP="005A312A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MCE 3</w:t>
            </w:r>
            <w:r w:rsidR="000A3992">
              <w:rPr>
                <w:sz w:val="22"/>
                <w:szCs w:val="22"/>
              </w:rPr>
              <w:t>, 6.6.3.2.3</w:t>
            </w:r>
            <w:r>
              <w:rPr>
                <w:sz w:val="22"/>
                <w:szCs w:val="22"/>
              </w:rPr>
              <w:t xml:space="preserve"> step </w:t>
            </w:r>
            <w:r w:rsidR="000A3992">
              <w:rPr>
                <w:sz w:val="22"/>
                <w:szCs w:val="22"/>
              </w:rPr>
              <w:t xml:space="preserve">I </w:t>
            </w:r>
            <w:r>
              <w:rPr>
                <w:sz w:val="22"/>
                <w:szCs w:val="22"/>
              </w:rPr>
              <w:t>– extend 0.</w:t>
            </w:r>
            <w:r w:rsidR="000A3992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 xml:space="preserve"> in</w:t>
            </w:r>
          </w:p>
        </w:tc>
        <w:tc>
          <w:tcPr>
            <w:tcW w:w="1350" w:type="dxa"/>
          </w:tcPr>
          <w:p w14:paraId="6C521008" w14:textId="59CF62C0" w:rsidR="005A312A" w:rsidRDefault="00AC26E5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5.9832</w:t>
            </w:r>
          </w:p>
        </w:tc>
        <w:tc>
          <w:tcPr>
            <w:tcW w:w="810" w:type="dxa"/>
          </w:tcPr>
          <w:p w14:paraId="233DE31E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804835">
              <w:rPr>
                <w:sz w:val="22"/>
                <w:szCs w:val="22"/>
              </w:rPr>
              <w:t>A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solid" w:color="B9FF93" w:fill="auto"/>
          </w:tcPr>
          <w:p w14:paraId="183EB212" w14:textId="1358B929" w:rsidR="005A312A" w:rsidRDefault="00AC26E5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True</w:t>
            </w:r>
          </w:p>
        </w:tc>
        <w:tc>
          <w:tcPr>
            <w:tcW w:w="1350" w:type="dxa"/>
          </w:tcPr>
          <w:p w14:paraId="38420A8C" w14:textId="3179D977" w:rsidR="005A312A" w:rsidRDefault="00AC26E5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-0.0118</w:t>
            </w:r>
          </w:p>
        </w:tc>
        <w:tc>
          <w:tcPr>
            <w:tcW w:w="900" w:type="dxa"/>
          </w:tcPr>
          <w:p w14:paraId="589B6491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500163">
              <w:rPr>
                <w:sz w:val="22"/>
                <w:szCs w:val="22"/>
              </w:rPr>
              <w:t>in</w:t>
            </w:r>
          </w:p>
        </w:tc>
        <w:tc>
          <w:tcPr>
            <w:tcW w:w="1255" w:type="dxa"/>
            <w:tcBorders>
              <w:bottom w:val="single" w:sz="4" w:space="0" w:color="auto"/>
            </w:tcBorders>
            <w:shd w:val="solid" w:color="B9FF93" w:fill="auto"/>
          </w:tcPr>
          <w:p w14:paraId="5C6DE1FF" w14:textId="53325641" w:rsidR="005A312A" w:rsidRDefault="00AC26E5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5A312A" w14:paraId="1CFA4014" w14:textId="77777777" w:rsidTr="00AC26E5">
        <w:tc>
          <w:tcPr>
            <w:tcW w:w="1975" w:type="dxa"/>
          </w:tcPr>
          <w:p w14:paraId="21579407" w14:textId="77777777" w:rsidR="005A312A" w:rsidRDefault="005A312A" w:rsidP="005A312A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MCE 3</w:t>
            </w:r>
            <w:r w:rsidR="000A3992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</w:t>
            </w:r>
            <w:r w:rsidR="000A3992">
              <w:rPr>
                <w:sz w:val="22"/>
                <w:szCs w:val="22"/>
              </w:rPr>
              <w:t>6.6.3.2.3</w:t>
            </w:r>
            <w:r>
              <w:rPr>
                <w:sz w:val="22"/>
                <w:szCs w:val="22"/>
              </w:rPr>
              <w:t xml:space="preserve"> step k - retract 0.</w:t>
            </w:r>
            <w:r w:rsidR="000A3992"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 xml:space="preserve"> in</w:t>
            </w:r>
          </w:p>
        </w:tc>
        <w:tc>
          <w:tcPr>
            <w:tcW w:w="1350" w:type="dxa"/>
          </w:tcPr>
          <w:p w14:paraId="37D6A4B0" w14:textId="2D0F8565" w:rsidR="005A312A" w:rsidRDefault="00AC26E5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-5.9992</w:t>
            </w:r>
          </w:p>
        </w:tc>
        <w:tc>
          <w:tcPr>
            <w:tcW w:w="810" w:type="dxa"/>
          </w:tcPr>
          <w:p w14:paraId="4078CD1A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804835">
              <w:rPr>
                <w:sz w:val="22"/>
                <w:szCs w:val="22"/>
              </w:rPr>
              <w:t>A</w:t>
            </w:r>
          </w:p>
        </w:tc>
        <w:tc>
          <w:tcPr>
            <w:tcW w:w="1710" w:type="dxa"/>
            <w:shd w:val="solid" w:color="B9FF93" w:fill="auto"/>
          </w:tcPr>
          <w:p w14:paraId="75613E20" w14:textId="3F48A059" w:rsidR="005A312A" w:rsidRDefault="00AC26E5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True</w:t>
            </w:r>
          </w:p>
        </w:tc>
        <w:tc>
          <w:tcPr>
            <w:tcW w:w="1350" w:type="dxa"/>
          </w:tcPr>
          <w:p w14:paraId="2E99501B" w14:textId="21A9B63B" w:rsidR="005A312A" w:rsidRDefault="00AC26E5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-0.0118</w:t>
            </w:r>
          </w:p>
        </w:tc>
        <w:tc>
          <w:tcPr>
            <w:tcW w:w="900" w:type="dxa"/>
          </w:tcPr>
          <w:p w14:paraId="4AA2E6A9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500163">
              <w:rPr>
                <w:sz w:val="22"/>
                <w:szCs w:val="22"/>
              </w:rPr>
              <w:t>in</w:t>
            </w:r>
          </w:p>
        </w:tc>
        <w:tc>
          <w:tcPr>
            <w:tcW w:w="1255" w:type="dxa"/>
            <w:shd w:val="solid" w:color="B9FF93" w:fill="auto"/>
          </w:tcPr>
          <w:p w14:paraId="6677CCD7" w14:textId="25AB3A73" w:rsidR="005A312A" w:rsidRDefault="00AC26E5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</w:tbl>
    <w:p w14:paraId="47790F4A" w14:textId="77777777" w:rsidR="00B45742" w:rsidRDefault="00B45742" w:rsidP="007463D8">
      <w:pPr>
        <w:pStyle w:val="Heading9"/>
        <w:rPr>
          <w:b/>
          <w:bCs/>
          <w:sz w:val="32"/>
          <w:szCs w:val="32"/>
        </w:rPr>
      </w:pPr>
      <w:bookmarkStart w:id="9" w:name="_Ref129074003"/>
      <w:r>
        <w:rPr>
          <w:b/>
          <w:bCs/>
          <w:sz w:val="32"/>
          <w:szCs w:val="32"/>
        </w:rPr>
        <w:br w:type="page"/>
      </w:r>
    </w:p>
    <w:p w14:paraId="0A4C636D" w14:textId="77777777" w:rsidR="009E44C7" w:rsidRPr="007463D8" w:rsidRDefault="009E44C7" w:rsidP="007463D8">
      <w:pPr>
        <w:pStyle w:val="Heading9"/>
        <w:rPr>
          <w:b/>
          <w:bCs/>
          <w:sz w:val="32"/>
          <w:szCs w:val="32"/>
        </w:rPr>
      </w:pPr>
      <w:r w:rsidRPr="007463D8">
        <w:rPr>
          <w:b/>
          <w:bCs/>
          <w:sz w:val="32"/>
          <w:szCs w:val="32"/>
        </w:rPr>
        <w:lastRenderedPageBreak/>
        <w:t xml:space="preserve">6.6.4 Brake Release </w:t>
      </w:r>
      <w:r w:rsidR="007463D8">
        <w:rPr>
          <w:b/>
          <w:bCs/>
          <w:sz w:val="32"/>
          <w:szCs w:val="32"/>
        </w:rPr>
        <w:t>T</w:t>
      </w:r>
      <w:r w:rsidRPr="007463D8">
        <w:rPr>
          <w:b/>
          <w:bCs/>
          <w:sz w:val="32"/>
          <w:szCs w:val="32"/>
        </w:rPr>
        <w:t>est</w:t>
      </w:r>
      <w:bookmarkEnd w:id="9"/>
    </w:p>
    <w:p w14:paraId="2F8F0266" w14:textId="77777777" w:rsidR="009E44C7" w:rsidRPr="00386F4B" w:rsidRDefault="009E44C7" w:rsidP="009E44C7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6770F5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 xml:space="preserve">d – </w:t>
      </w:r>
      <w:r w:rsidRPr="00F05E55">
        <w:rPr>
          <w:szCs w:val="20"/>
          <w:u w:val="single"/>
        </w:rPr>
        <w:t xml:space="preserve">LEMA reaches commanded </w:t>
      </w:r>
      <w:r w:rsidR="00B24509" w:rsidRPr="00F05E55">
        <w:rPr>
          <w:szCs w:val="20"/>
          <w:u w:val="single"/>
        </w:rPr>
        <w:t>position.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05"/>
        <w:gridCol w:w="1170"/>
        <w:gridCol w:w="1260"/>
        <w:gridCol w:w="1620"/>
        <w:gridCol w:w="1080"/>
        <w:gridCol w:w="2515"/>
      </w:tblGrid>
      <w:tr w:rsidR="00B45742" w14:paraId="07DD7568" w14:textId="77777777" w:rsidTr="00E354CE">
        <w:trPr>
          <w:trHeight w:val="323"/>
        </w:trPr>
        <w:tc>
          <w:tcPr>
            <w:tcW w:w="9350" w:type="dxa"/>
            <w:gridSpan w:val="6"/>
          </w:tcPr>
          <w:p w14:paraId="1C5BC691" w14:textId="77777777" w:rsidR="00B45742" w:rsidRPr="002A4FCB" w:rsidRDefault="00B45742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Brake Release Test</w:t>
            </w:r>
          </w:p>
        </w:tc>
      </w:tr>
      <w:tr w:rsidR="002A4FCB" w14:paraId="0D1914B3" w14:textId="77777777" w:rsidTr="00E0617C">
        <w:trPr>
          <w:trHeight w:val="323"/>
        </w:trPr>
        <w:tc>
          <w:tcPr>
            <w:tcW w:w="4135" w:type="dxa"/>
            <w:gridSpan w:val="3"/>
          </w:tcPr>
          <w:p w14:paraId="55EDCA42" w14:textId="77777777" w:rsidR="002A4FCB" w:rsidRPr="002A4FCB" w:rsidRDefault="002A4FC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5215" w:type="dxa"/>
            <w:gridSpan w:val="3"/>
          </w:tcPr>
          <w:p w14:paraId="1E7517A7" w14:textId="77777777" w:rsidR="002A4FCB" w:rsidRPr="002A4FCB" w:rsidRDefault="002A4FC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Results</w:t>
            </w:r>
          </w:p>
        </w:tc>
      </w:tr>
      <w:tr w:rsidR="002A4FCB" w14:paraId="67A746FA" w14:textId="77777777" w:rsidTr="00AC26E5">
        <w:trPr>
          <w:trHeight w:val="581"/>
        </w:trPr>
        <w:tc>
          <w:tcPr>
            <w:tcW w:w="1705" w:type="dxa"/>
          </w:tcPr>
          <w:p w14:paraId="163BBEE4" w14:textId="77777777" w:rsidR="002A4FCB" w:rsidRPr="00850524" w:rsidRDefault="002A4FCB" w:rsidP="00A009C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>Description</w:t>
            </w:r>
          </w:p>
        </w:tc>
        <w:tc>
          <w:tcPr>
            <w:tcW w:w="1170" w:type="dxa"/>
          </w:tcPr>
          <w:p w14:paraId="0D16FC96" w14:textId="77777777" w:rsidR="002A4FCB" w:rsidRPr="00850524" w:rsidRDefault="002A4FCB" w:rsidP="00A009C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 xml:space="preserve">Expected </w:t>
            </w:r>
          </w:p>
        </w:tc>
        <w:tc>
          <w:tcPr>
            <w:tcW w:w="1260" w:type="dxa"/>
          </w:tcPr>
          <w:p w14:paraId="45E4AC1B" w14:textId="77777777" w:rsidR="002A4FCB" w:rsidRPr="00850524" w:rsidRDefault="002A4FCB" w:rsidP="00A009C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>Tolerance</w:t>
            </w:r>
          </w:p>
        </w:tc>
        <w:tc>
          <w:tcPr>
            <w:tcW w:w="1620" w:type="dxa"/>
          </w:tcPr>
          <w:p w14:paraId="70AB68B0" w14:textId="77777777" w:rsidR="002A4FCB" w:rsidRPr="00850524" w:rsidRDefault="002A4FCB" w:rsidP="00A009C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>Position</w:t>
            </w:r>
          </w:p>
        </w:tc>
        <w:tc>
          <w:tcPr>
            <w:tcW w:w="1080" w:type="dxa"/>
          </w:tcPr>
          <w:p w14:paraId="7ADC22D1" w14:textId="77777777" w:rsidR="002A4FCB" w:rsidRPr="00850524" w:rsidRDefault="002A4FCB" w:rsidP="002A4FCB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>Units</w:t>
            </w: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14:paraId="6A30A7EE" w14:textId="77777777" w:rsidR="002A4FCB" w:rsidRPr="00850524" w:rsidRDefault="002A4FCB" w:rsidP="00A009C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 xml:space="preserve">Pass/Fail </w:t>
            </w:r>
          </w:p>
        </w:tc>
      </w:tr>
      <w:tr w:rsidR="005A312A" w14:paraId="151F052B" w14:textId="77777777" w:rsidTr="00AC26E5">
        <w:trPr>
          <w:trHeight w:val="332"/>
        </w:trPr>
        <w:tc>
          <w:tcPr>
            <w:tcW w:w="1705" w:type="dxa"/>
          </w:tcPr>
          <w:p w14:paraId="175AC5C8" w14:textId="77777777" w:rsidR="005A312A" w:rsidRPr="00850524" w:rsidRDefault="005A312A" w:rsidP="005A312A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 xml:space="preserve">MCE1 /Motor 1 </w:t>
            </w:r>
          </w:p>
        </w:tc>
        <w:tc>
          <w:tcPr>
            <w:tcW w:w="1170" w:type="dxa"/>
          </w:tcPr>
          <w:p w14:paraId="10623EC9" w14:textId="77777777" w:rsidR="005A312A" w:rsidRPr="00850524" w:rsidRDefault="005A312A" w:rsidP="005A312A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>0.</w:t>
            </w:r>
            <w:r>
              <w:rPr>
                <w:sz w:val="22"/>
                <w:szCs w:val="22"/>
              </w:rPr>
              <w:t>4</w:t>
            </w:r>
            <w:r w:rsidRPr="00850524">
              <w:rPr>
                <w:sz w:val="22"/>
                <w:szCs w:val="22"/>
              </w:rPr>
              <w:t xml:space="preserve"> </w:t>
            </w:r>
          </w:p>
        </w:tc>
        <w:tc>
          <w:tcPr>
            <w:tcW w:w="1260" w:type="dxa"/>
          </w:tcPr>
          <w:p w14:paraId="240F502E" w14:textId="77777777" w:rsidR="005A312A" w:rsidRPr="00850524" w:rsidRDefault="00716380" w:rsidP="0071638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0.05</w:t>
            </w:r>
          </w:p>
        </w:tc>
        <w:tc>
          <w:tcPr>
            <w:tcW w:w="1620" w:type="dxa"/>
          </w:tcPr>
          <w:p w14:paraId="7A83C029" w14:textId="61FEB828" w:rsidR="005A312A" w:rsidRPr="00850524" w:rsidRDefault="00AC26E5" w:rsidP="005A312A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0.400</w:t>
            </w:r>
          </w:p>
        </w:tc>
        <w:tc>
          <w:tcPr>
            <w:tcW w:w="1080" w:type="dxa"/>
          </w:tcPr>
          <w:p w14:paraId="2B6FE1BA" w14:textId="77777777" w:rsidR="005A312A" w:rsidRPr="00850524" w:rsidRDefault="005A312A" w:rsidP="005A312A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5B6F89">
              <w:rPr>
                <w:sz w:val="22"/>
                <w:szCs w:val="22"/>
              </w:rPr>
              <w:t>in</w:t>
            </w:r>
          </w:p>
        </w:tc>
        <w:tc>
          <w:tcPr>
            <w:tcW w:w="2515" w:type="dxa"/>
            <w:tcBorders>
              <w:bottom w:val="single" w:sz="4" w:space="0" w:color="auto"/>
            </w:tcBorders>
            <w:shd w:val="solid" w:color="B9FF93" w:fill="auto"/>
          </w:tcPr>
          <w:p w14:paraId="7E3367B8" w14:textId="3B8BFF6B" w:rsidR="005A312A" w:rsidRPr="00850524" w:rsidRDefault="00AC26E5" w:rsidP="005A312A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716380" w14:paraId="6E3B7CAB" w14:textId="77777777" w:rsidTr="00AC26E5">
        <w:trPr>
          <w:trHeight w:val="323"/>
        </w:trPr>
        <w:tc>
          <w:tcPr>
            <w:tcW w:w="1705" w:type="dxa"/>
          </w:tcPr>
          <w:p w14:paraId="6215F7E5" w14:textId="77777777" w:rsidR="00716380" w:rsidRPr="00850524" w:rsidRDefault="00716380" w:rsidP="00716380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>MCE2 /Motor 2</w:t>
            </w:r>
          </w:p>
        </w:tc>
        <w:tc>
          <w:tcPr>
            <w:tcW w:w="1170" w:type="dxa"/>
          </w:tcPr>
          <w:p w14:paraId="7FD3EBA5" w14:textId="77777777" w:rsidR="00716380" w:rsidRPr="00850524" w:rsidRDefault="00716380" w:rsidP="00716380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>0.</w:t>
            </w:r>
            <w:r>
              <w:rPr>
                <w:sz w:val="22"/>
                <w:szCs w:val="22"/>
              </w:rPr>
              <w:t>4</w:t>
            </w:r>
            <w:r w:rsidRPr="00850524">
              <w:rPr>
                <w:sz w:val="22"/>
                <w:szCs w:val="22"/>
              </w:rPr>
              <w:t xml:space="preserve"> </w:t>
            </w:r>
          </w:p>
        </w:tc>
        <w:tc>
          <w:tcPr>
            <w:tcW w:w="1260" w:type="dxa"/>
          </w:tcPr>
          <w:p w14:paraId="000428E2" w14:textId="77777777" w:rsidR="00716380" w:rsidRPr="00850524" w:rsidRDefault="00716380" w:rsidP="0071638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Pr="00C12AB2">
              <w:rPr>
                <w:sz w:val="22"/>
                <w:szCs w:val="22"/>
              </w:rPr>
              <w:t>.05</w:t>
            </w:r>
          </w:p>
        </w:tc>
        <w:tc>
          <w:tcPr>
            <w:tcW w:w="1620" w:type="dxa"/>
          </w:tcPr>
          <w:p w14:paraId="3AA11708" w14:textId="674F2D5A" w:rsidR="00716380" w:rsidRPr="00850524" w:rsidRDefault="00AC26E5" w:rsidP="00716380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0.400</w:t>
            </w:r>
          </w:p>
        </w:tc>
        <w:tc>
          <w:tcPr>
            <w:tcW w:w="1080" w:type="dxa"/>
          </w:tcPr>
          <w:p w14:paraId="50FD58D6" w14:textId="77777777" w:rsidR="00716380" w:rsidRPr="00850524" w:rsidRDefault="00716380" w:rsidP="0071638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5B6F89">
              <w:rPr>
                <w:sz w:val="22"/>
                <w:szCs w:val="22"/>
              </w:rPr>
              <w:t>in</w:t>
            </w:r>
          </w:p>
        </w:tc>
        <w:tc>
          <w:tcPr>
            <w:tcW w:w="2515" w:type="dxa"/>
            <w:tcBorders>
              <w:bottom w:val="single" w:sz="4" w:space="0" w:color="auto"/>
            </w:tcBorders>
            <w:shd w:val="solid" w:color="B9FF93" w:fill="auto"/>
          </w:tcPr>
          <w:p w14:paraId="2245E3A9" w14:textId="1F9F1E03" w:rsidR="00716380" w:rsidRPr="00850524" w:rsidRDefault="00AC26E5" w:rsidP="00716380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716380" w14:paraId="2A28B3E5" w14:textId="77777777" w:rsidTr="00AC26E5">
        <w:trPr>
          <w:trHeight w:val="323"/>
        </w:trPr>
        <w:tc>
          <w:tcPr>
            <w:tcW w:w="1705" w:type="dxa"/>
          </w:tcPr>
          <w:p w14:paraId="7B2AA7C0" w14:textId="77777777" w:rsidR="00716380" w:rsidRPr="00850524" w:rsidRDefault="00716380" w:rsidP="00716380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>MCE3 /Motor 3</w:t>
            </w:r>
          </w:p>
        </w:tc>
        <w:tc>
          <w:tcPr>
            <w:tcW w:w="1170" w:type="dxa"/>
          </w:tcPr>
          <w:p w14:paraId="2E7265DD" w14:textId="77777777" w:rsidR="00716380" w:rsidRPr="00850524" w:rsidRDefault="00716380" w:rsidP="00716380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 w:rsidRPr="00850524">
              <w:rPr>
                <w:sz w:val="22"/>
                <w:szCs w:val="22"/>
              </w:rPr>
              <w:t>0.</w:t>
            </w:r>
            <w:r>
              <w:rPr>
                <w:sz w:val="22"/>
                <w:szCs w:val="22"/>
              </w:rPr>
              <w:t>4</w:t>
            </w:r>
          </w:p>
        </w:tc>
        <w:tc>
          <w:tcPr>
            <w:tcW w:w="1260" w:type="dxa"/>
          </w:tcPr>
          <w:p w14:paraId="75BAA586" w14:textId="77777777" w:rsidR="00716380" w:rsidRPr="00850524" w:rsidRDefault="00716380" w:rsidP="0071638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Pr="00C12AB2">
              <w:rPr>
                <w:sz w:val="22"/>
                <w:szCs w:val="22"/>
              </w:rPr>
              <w:t>.05</w:t>
            </w:r>
          </w:p>
        </w:tc>
        <w:tc>
          <w:tcPr>
            <w:tcW w:w="1620" w:type="dxa"/>
          </w:tcPr>
          <w:p w14:paraId="146D0882" w14:textId="76678D72" w:rsidR="00716380" w:rsidRPr="00850524" w:rsidRDefault="00AC26E5" w:rsidP="00716380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0.400</w:t>
            </w:r>
          </w:p>
        </w:tc>
        <w:tc>
          <w:tcPr>
            <w:tcW w:w="1080" w:type="dxa"/>
          </w:tcPr>
          <w:p w14:paraId="35EC1C66" w14:textId="77777777" w:rsidR="00716380" w:rsidRPr="00850524" w:rsidRDefault="00716380" w:rsidP="00716380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5B6F89">
              <w:rPr>
                <w:sz w:val="22"/>
                <w:szCs w:val="22"/>
              </w:rPr>
              <w:t>in</w:t>
            </w:r>
          </w:p>
        </w:tc>
        <w:tc>
          <w:tcPr>
            <w:tcW w:w="2515" w:type="dxa"/>
            <w:shd w:val="solid" w:color="B9FF93" w:fill="auto"/>
          </w:tcPr>
          <w:p w14:paraId="3E0A3F3C" w14:textId="3C29ED8C" w:rsidR="00716380" w:rsidRPr="00850524" w:rsidRDefault="00AC26E5" w:rsidP="00716380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</w:tbl>
    <w:p w14:paraId="768A1C86" w14:textId="77777777" w:rsidR="00B45742" w:rsidRDefault="00B45742" w:rsidP="007463D8">
      <w:pPr>
        <w:pStyle w:val="Heading9"/>
        <w:rPr>
          <w:b/>
          <w:bCs/>
          <w:sz w:val="32"/>
          <w:szCs w:val="32"/>
        </w:rPr>
      </w:pPr>
      <w:bookmarkStart w:id="10" w:name="_Ref127526043"/>
      <w:bookmarkStart w:id="11" w:name="_Hlk122090361"/>
      <w:r>
        <w:rPr>
          <w:b/>
          <w:bCs/>
          <w:sz w:val="32"/>
          <w:szCs w:val="32"/>
        </w:rPr>
        <w:br w:type="page"/>
      </w:r>
    </w:p>
    <w:p w14:paraId="2B7533B2" w14:textId="77777777" w:rsidR="00574BB6" w:rsidRPr="007463D8" w:rsidRDefault="00D53B8C" w:rsidP="007463D8">
      <w:pPr>
        <w:pStyle w:val="Heading9"/>
        <w:rPr>
          <w:b/>
          <w:bCs/>
          <w:sz w:val="32"/>
          <w:szCs w:val="32"/>
        </w:rPr>
      </w:pPr>
      <w:r w:rsidRPr="007463D8">
        <w:rPr>
          <w:b/>
          <w:bCs/>
          <w:sz w:val="32"/>
          <w:szCs w:val="32"/>
        </w:rPr>
        <w:lastRenderedPageBreak/>
        <w:t>6.</w:t>
      </w:r>
      <w:r w:rsidR="001D6321" w:rsidRPr="007463D8">
        <w:rPr>
          <w:b/>
          <w:bCs/>
          <w:sz w:val="32"/>
          <w:szCs w:val="32"/>
        </w:rPr>
        <w:t>6</w:t>
      </w:r>
      <w:r w:rsidRPr="007463D8">
        <w:rPr>
          <w:b/>
          <w:bCs/>
          <w:sz w:val="32"/>
          <w:szCs w:val="32"/>
        </w:rPr>
        <w:t>.</w:t>
      </w:r>
      <w:r w:rsidR="001D6321" w:rsidRPr="007463D8">
        <w:rPr>
          <w:b/>
          <w:bCs/>
          <w:sz w:val="32"/>
          <w:szCs w:val="32"/>
        </w:rPr>
        <w:t>5</w:t>
      </w:r>
      <w:r w:rsidRPr="007463D8">
        <w:rPr>
          <w:b/>
          <w:bCs/>
          <w:sz w:val="32"/>
          <w:szCs w:val="32"/>
        </w:rPr>
        <w:t xml:space="preserve"> </w:t>
      </w:r>
      <w:r w:rsidR="00574BB6" w:rsidRPr="007463D8">
        <w:rPr>
          <w:b/>
          <w:bCs/>
          <w:sz w:val="32"/>
          <w:szCs w:val="32"/>
        </w:rPr>
        <w:t>N1 and N2 Extend Mechanical Stops</w:t>
      </w:r>
      <w:r w:rsidR="00C51711" w:rsidRPr="007463D8">
        <w:rPr>
          <w:b/>
          <w:bCs/>
          <w:sz w:val="32"/>
          <w:szCs w:val="32"/>
        </w:rPr>
        <w:t xml:space="preserve"> and MCE Rigging</w:t>
      </w:r>
      <w:bookmarkEnd w:id="10"/>
    </w:p>
    <w:p w14:paraId="4A4D069C" w14:textId="77777777" w:rsidR="00314FDE" w:rsidRDefault="00B24509" w:rsidP="00DC4AF2">
      <w:pPr>
        <w:pStyle w:val="BodyText"/>
        <w:spacing w:after="60"/>
        <w:ind w:left="0"/>
        <w:rPr>
          <w:szCs w:val="20"/>
        </w:rPr>
      </w:pPr>
      <w:bookmarkStart w:id="12" w:name="_Hlk122094669"/>
      <w:r w:rsidRPr="00D53B8C">
        <w:rPr>
          <w:b/>
          <w:bCs/>
          <w:szCs w:val="20"/>
        </w:rPr>
        <w:t>Step 6.6.5.1</w:t>
      </w:r>
      <w:r w:rsidR="00D53B8C">
        <w:rPr>
          <w:szCs w:val="20"/>
        </w:rPr>
        <w:t xml:space="preserve"> </w:t>
      </w:r>
      <w:r w:rsidR="00314FDE" w:rsidRPr="00472242">
        <w:rPr>
          <w:b/>
          <w:bCs/>
          <w:szCs w:val="20"/>
        </w:rPr>
        <w:t>Extend using M1/N1</w:t>
      </w:r>
    </w:p>
    <w:tbl>
      <w:tblPr>
        <w:tblStyle w:val="TableGrid"/>
        <w:tblW w:w="5000" w:type="pct"/>
        <w:tblInd w:w="-5" w:type="dxa"/>
        <w:tblLook w:val="04A0" w:firstRow="1" w:lastRow="0" w:firstColumn="1" w:lastColumn="0" w:noHBand="0" w:noVBand="1"/>
      </w:tblPr>
      <w:tblGrid>
        <w:gridCol w:w="2970"/>
        <w:gridCol w:w="2175"/>
        <w:gridCol w:w="1756"/>
        <w:gridCol w:w="2449"/>
      </w:tblGrid>
      <w:tr w:rsidR="00B45742" w14:paraId="063D5639" w14:textId="77777777" w:rsidTr="00BF771E">
        <w:tc>
          <w:tcPr>
            <w:tcW w:w="9350" w:type="dxa"/>
            <w:gridSpan w:val="4"/>
          </w:tcPr>
          <w:p w14:paraId="08036B70" w14:textId="77777777" w:rsidR="00B45742" w:rsidRPr="002A4FCB" w:rsidRDefault="00B45742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472242">
              <w:rPr>
                <w:b/>
                <w:bCs/>
                <w:szCs w:val="20"/>
              </w:rPr>
              <w:t>Extend using M1/N1</w:t>
            </w:r>
          </w:p>
        </w:tc>
      </w:tr>
      <w:tr w:rsidR="002A4FCB" w14:paraId="268A261D" w14:textId="77777777" w:rsidTr="00C45509">
        <w:tc>
          <w:tcPr>
            <w:tcW w:w="2970" w:type="dxa"/>
          </w:tcPr>
          <w:p w14:paraId="7A217476" w14:textId="77777777" w:rsidR="002A4FCB" w:rsidRPr="002A4FCB" w:rsidRDefault="002A4FC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380" w:type="dxa"/>
            <w:gridSpan w:val="3"/>
          </w:tcPr>
          <w:p w14:paraId="707DD610" w14:textId="77777777" w:rsidR="002A4FCB" w:rsidRPr="002A4FCB" w:rsidRDefault="002A4FC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Results</w:t>
            </w:r>
          </w:p>
        </w:tc>
      </w:tr>
      <w:tr w:rsidR="002A4FCB" w14:paraId="6E3A6574" w14:textId="77777777" w:rsidTr="00AC26E5">
        <w:tc>
          <w:tcPr>
            <w:tcW w:w="2970" w:type="dxa"/>
          </w:tcPr>
          <w:p w14:paraId="1CE4FB95" w14:textId="77777777" w:rsidR="002A4FCB" w:rsidRPr="002A4FCB" w:rsidRDefault="002A4FCB" w:rsidP="002A4FCB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75" w:type="dxa"/>
          </w:tcPr>
          <w:p w14:paraId="17943CD4" w14:textId="77777777" w:rsidR="002A4FCB" w:rsidRPr="002A4FCB" w:rsidRDefault="002A4FCB" w:rsidP="003F6EF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Value</w:t>
            </w:r>
          </w:p>
        </w:tc>
        <w:tc>
          <w:tcPr>
            <w:tcW w:w="1756" w:type="dxa"/>
          </w:tcPr>
          <w:p w14:paraId="2CEE3F3F" w14:textId="77777777" w:rsidR="002A4FCB" w:rsidRPr="002A4FCB" w:rsidRDefault="002A4FC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Units</w:t>
            </w:r>
          </w:p>
        </w:tc>
        <w:tc>
          <w:tcPr>
            <w:tcW w:w="2449" w:type="dxa"/>
            <w:tcBorders>
              <w:bottom w:val="single" w:sz="4" w:space="0" w:color="auto"/>
            </w:tcBorders>
          </w:tcPr>
          <w:p w14:paraId="4AFD307F" w14:textId="77777777" w:rsidR="002A4FCB" w:rsidRPr="002A4FCB" w:rsidRDefault="002A4FC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Pass/Fail</w:t>
            </w:r>
          </w:p>
        </w:tc>
      </w:tr>
      <w:tr w:rsidR="002A4FCB" w14:paraId="7DF3C545" w14:textId="77777777" w:rsidTr="00AC26E5">
        <w:tc>
          <w:tcPr>
            <w:tcW w:w="2970" w:type="dxa"/>
          </w:tcPr>
          <w:p w14:paraId="515313DE" w14:textId="77777777" w:rsidR="002A4FCB" w:rsidRDefault="002A4FCB" w:rsidP="00DC4AF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N1 extend stop engaged (M1 current saturated)</w:t>
            </w:r>
          </w:p>
        </w:tc>
        <w:tc>
          <w:tcPr>
            <w:tcW w:w="2175" w:type="dxa"/>
          </w:tcPr>
          <w:p w14:paraId="7B2E07E2" w14:textId="064AF67F" w:rsidR="002A4FCB" w:rsidRDefault="00AC26E5" w:rsidP="003F6E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1024</w:t>
            </w:r>
          </w:p>
        </w:tc>
        <w:tc>
          <w:tcPr>
            <w:tcW w:w="1756" w:type="dxa"/>
          </w:tcPr>
          <w:p w14:paraId="2FF159F2" w14:textId="77777777" w:rsidR="002A4FCB" w:rsidRDefault="002A4FCB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Code</w:t>
            </w:r>
          </w:p>
        </w:tc>
        <w:tc>
          <w:tcPr>
            <w:tcW w:w="2449" w:type="dxa"/>
            <w:tcBorders>
              <w:bottom w:val="single" w:sz="4" w:space="0" w:color="auto"/>
            </w:tcBorders>
            <w:shd w:val="solid" w:color="B9FF93" w:fill="auto"/>
          </w:tcPr>
          <w:p w14:paraId="591461AB" w14:textId="18693728" w:rsidR="002A4FCB" w:rsidRDefault="00AC26E5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2A4FCB" w14:paraId="4B253A28" w14:textId="77777777" w:rsidTr="00AC26E5">
        <w:tc>
          <w:tcPr>
            <w:tcW w:w="2970" w:type="dxa"/>
          </w:tcPr>
          <w:p w14:paraId="0BE3D457" w14:textId="77777777" w:rsidR="002A4FCB" w:rsidRDefault="002A4FCB" w:rsidP="00DC4AF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MCE 1 Motor Current 4.5 +/- 0.15 Amps</w:t>
            </w:r>
          </w:p>
        </w:tc>
        <w:tc>
          <w:tcPr>
            <w:tcW w:w="2175" w:type="dxa"/>
          </w:tcPr>
          <w:p w14:paraId="3E55D337" w14:textId="75CE5527" w:rsidR="002A4FCB" w:rsidRDefault="00AC26E5" w:rsidP="003F6E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6.0066</w:t>
            </w:r>
          </w:p>
        </w:tc>
        <w:tc>
          <w:tcPr>
            <w:tcW w:w="1756" w:type="dxa"/>
          </w:tcPr>
          <w:p w14:paraId="7D94B500" w14:textId="77777777" w:rsidR="002A4FCB" w:rsidRDefault="002A4FCB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Amps</w:t>
            </w:r>
          </w:p>
        </w:tc>
        <w:tc>
          <w:tcPr>
            <w:tcW w:w="2449" w:type="dxa"/>
            <w:tcBorders>
              <w:bottom w:val="single" w:sz="4" w:space="0" w:color="auto"/>
            </w:tcBorders>
            <w:shd w:val="solid" w:color="FF7575" w:fill="auto"/>
          </w:tcPr>
          <w:p w14:paraId="4CF0C0E7" w14:textId="5F424664" w:rsidR="002A4FCB" w:rsidRDefault="00AC26E5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2A4FCB" w14:paraId="66B0B25F" w14:textId="77777777" w:rsidTr="00AC26E5">
        <w:tc>
          <w:tcPr>
            <w:tcW w:w="2970" w:type="dxa"/>
          </w:tcPr>
          <w:p w14:paraId="6E34DB02" w14:textId="77777777" w:rsidR="002A4FCB" w:rsidRDefault="002A4FCB" w:rsidP="00DC4AF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Linear Encoder Value</w:t>
            </w:r>
          </w:p>
        </w:tc>
        <w:tc>
          <w:tcPr>
            <w:tcW w:w="2175" w:type="dxa"/>
          </w:tcPr>
          <w:p w14:paraId="7CC2CAB1" w14:textId="7664D923" w:rsidR="002A4FCB" w:rsidRDefault="00AC26E5" w:rsidP="003F6E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-0.4809</w:t>
            </w:r>
          </w:p>
        </w:tc>
        <w:tc>
          <w:tcPr>
            <w:tcW w:w="1756" w:type="dxa"/>
          </w:tcPr>
          <w:p w14:paraId="57E6E8F4" w14:textId="77777777" w:rsidR="002A4FCB" w:rsidRDefault="005A312A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449" w:type="dxa"/>
            <w:tcBorders>
              <w:bottom w:val="single" w:sz="4" w:space="0" w:color="auto"/>
            </w:tcBorders>
            <w:shd w:val="solid" w:color="B9FF93" w:fill="auto"/>
          </w:tcPr>
          <w:p w14:paraId="5083ADD5" w14:textId="63D97F34" w:rsidR="002A4FCB" w:rsidRDefault="00AC26E5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2A4FCB" w14:paraId="7893DCAE" w14:textId="77777777" w:rsidTr="00AC26E5">
        <w:tc>
          <w:tcPr>
            <w:tcW w:w="2970" w:type="dxa"/>
          </w:tcPr>
          <w:p w14:paraId="23B7D93B" w14:textId="77777777" w:rsidR="002A4FCB" w:rsidRDefault="002A4FCB" w:rsidP="00DC4AF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N1 is Rigged</w:t>
            </w:r>
          </w:p>
        </w:tc>
        <w:tc>
          <w:tcPr>
            <w:tcW w:w="2175" w:type="dxa"/>
          </w:tcPr>
          <w:p w14:paraId="5F15636E" w14:textId="0530C271" w:rsidR="002A4FCB" w:rsidRDefault="00AC26E5" w:rsidP="003F6E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756" w:type="dxa"/>
          </w:tcPr>
          <w:p w14:paraId="5294593D" w14:textId="77777777" w:rsidR="002A4FCB" w:rsidRDefault="002A4FCB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Code</w:t>
            </w:r>
          </w:p>
        </w:tc>
        <w:tc>
          <w:tcPr>
            <w:tcW w:w="2449" w:type="dxa"/>
            <w:shd w:val="solid" w:color="B9FF93" w:fill="auto"/>
          </w:tcPr>
          <w:p w14:paraId="203050AE" w14:textId="45D1B90F" w:rsidR="002A4FCB" w:rsidRDefault="00AC26E5" w:rsidP="00DC4A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</w:tbl>
    <w:p w14:paraId="5B85E543" w14:textId="77777777" w:rsidR="00B728D9" w:rsidRPr="006770F5" w:rsidRDefault="00B728D9" w:rsidP="00DC4AF2">
      <w:pPr>
        <w:pStyle w:val="BodyText"/>
        <w:spacing w:after="60"/>
        <w:ind w:left="0"/>
        <w:rPr>
          <w:b/>
          <w:bCs/>
          <w:szCs w:val="20"/>
          <w:u w:val="single"/>
        </w:rPr>
      </w:pPr>
    </w:p>
    <w:p w14:paraId="3AB92477" w14:textId="77777777" w:rsidR="002A4FCB" w:rsidRPr="002A4FCB" w:rsidRDefault="00B72419" w:rsidP="002A4FCB">
      <w:pPr>
        <w:pStyle w:val="BodyText"/>
        <w:spacing w:after="60"/>
        <w:ind w:left="0"/>
        <w:rPr>
          <w:szCs w:val="20"/>
        </w:rPr>
      </w:pPr>
      <w:r w:rsidRPr="006770F5">
        <w:rPr>
          <w:b/>
          <w:bCs/>
          <w:szCs w:val="20"/>
          <w:u w:val="single"/>
        </w:rPr>
        <w:t>Step</w:t>
      </w:r>
      <w:r w:rsidR="00D53B8C">
        <w:rPr>
          <w:b/>
          <w:bCs/>
          <w:szCs w:val="20"/>
          <w:u w:val="single"/>
        </w:rPr>
        <w:t xml:space="preserve"> 6.</w:t>
      </w:r>
      <w:r w:rsidR="001D6321">
        <w:rPr>
          <w:b/>
          <w:bCs/>
          <w:szCs w:val="20"/>
          <w:u w:val="single"/>
        </w:rPr>
        <w:t>6</w:t>
      </w:r>
      <w:r w:rsidR="00D53B8C">
        <w:rPr>
          <w:b/>
          <w:bCs/>
          <w:szCs w:val="20"/>
          <w:u w:val="single"/>
        </w:rPr>
        <w:t>.</w:t>
      </w:r>
      <w:r w:rsidR="001D6321">
        <w:rPr>
          <w:b/>
          <w:bCs/>
          <w:szCs w:val="20"/>
          <w:u w:val="single"/>
        </w:rPr>
        <w:t>5</w:t>
      </w:r>
      <w:r w:rsidR="00D53B8C">
        <w:rPr>
          <w:b/>
          <w:bCs/>
          <w:szCs w:val="20"/>
          <w:u w:val="single"/>
        </w:rPr>
        <w:t>.2</w:t>
      </w:r>
      <w:r>
        <w:rPr>
          <w:szCs w:val="20"/>
        </w:rPr>
        <w:t xml:space="preserve"> </w:t>
      </w:r>
      <w:r w:rsidR="00574BB6" w:rsidRPr="00472242">
        <w:rPr>
          <w:b/>
          <w:bCs/>
          <w:szCs w:val="20"/>
        </w:rPr>
        <w:t>Extend using M2/N2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936"/>
        <w:gridCol w:w="2088"/>
        <w:gridCol w:w="1834"/>
        <w:gridCol w:w="2492"/>
      </w:tblGrid>
      <w:tr w:rsidR="00B45742" w14:paraId="293785B0" w14:textId="77777777" w:rsidTr="00892D03">
        <w:tc>
          <w:tcPr>
            <w:tcW w:w="9350" w:type="dxa"/>
            <w:gridSpan w:val="4"/>
          </w:tcPr>
          <w:p w14:paraId="6BB8BCFF" w14:textId="77777777" w:rsidR="00B45742" w:rsidRPr="002A4FCB" w:rsidRDefault="00B45742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B45742">
              <w:rPr>
                <w:b/>
                <w:bCs/>
                <w:szCs w:val="20"/>
              </w:rPr>
              <w:t>Extend using M2/N2</w:t>
            </w:r>
          </w:p>
        </w:tc>
      </w:tr>
      <w:tr w:rsidR="002A4FCB" w14:paraId="594A1365" w14:textId="77777777" w:rsidTr="00B45742">
        <w:tc>
          <w:tcPr>
            <w:tcW w:w="2936" w:type="dxa"/>
          </w:tcPr>
          <w:p w14:paraId="52107EF0" w14:textId="77777777" w:rsidR="002A4FCB" w:rsidRPr="002A4FCB" w:rsidRDefault="002A4FC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414" w:type="dxa"/>
            <w:gridSpan w:val="3"/>
          </w:tcPr>
          <w:p w14:paraId="5DE29A66" w14:textId="77777777" w:rsidR="002A4FCB" w:rsidRPr="002A4FCB" w:rsidRDefault="002A4FC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Results</w:t>
            </w:r>
          </w:p>
        </w:tc>
      </w:tr>
      <w:tr w:rsidR="002A4FCB" w14:paraId="1EF23EE2" w14:textId="77777777" w:rsidTr="00AC26E5">
        <w:tc>
          <w:tcPr>
            <w:tcW w:w="2936" w:type="dxa"/>
          </w:tcPr>
          <w:p w14:paraId="09D6E974" w14:textId="77777777" w:rsidR="002A4FCB" w:rsidRPr="002A4FCB" w:rsidRDefault="002A4FC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088" w:type="dxa"/>
          </w:tcPr>
          <w:p w14:paraId="14C6BFDD" w14:textId="77777777" w:rsidR="002A4FCB" w:rsidRPr="002A4FCB" w:rsidRDefault="002A4FCB" w:rsidP="003F6EF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Value</w:t>
            </w:r>
          </w:p>
        </w:tc>
        <w:tc>
          <w:tcPr>
            <w:tcW w:w="1834" w:type="dxa"/>
          </w:tcPr>
          <w:p w14:paraId="27BB4805" w14:textId="77777777" w:rsidR="002A4FCB" w:rsidRPr="002A4FCB" w:rsidRDefault="002A4FC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Units</w:t>
            </w:r>
          </w:p>
        </w:tc>
        <w:tc>
          <w:tcPr>
            <w:tcW w:w="2492" w:type="dxa"/>
            <w:tcBorders>
              <w:bottom w:val="single" w:sz="4" w:space="0" w:color="auto"/>
            </w:tcBorders>
          </w:tcPr>
          <w:p w14:paraId="56C6AD46" w14:textId="77777777" w:rsidR="002A4FCB" w:rsidRPr="002A4FCB" w:rsidRDefault="002A4FC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Pass/Fail</w:t>
            </w:r>
          </w:p>
        </w:tc>
      </w:tr>
      <w:tr w:rsidR="002A4FCB" w14:paraId="58D047A3" w14:textId="77777777" w:rsidTr="00AC26E5">
        <w:tc>
          <w:tcPr>
            <w:tcW w:w="2936" w:type="dxa"/>
          </w:tcPr>
          <w:p w14:paraId="4E631F85" w14:textId="77777777" w:rsidR="002A4FCB" w:rsidRDefault="002A4FCB" w:rsidP="002A4FC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N2 extend stop </w:t>
            </w:r>
            <w:r w:rsidR="00B24509">
              <w:rPr>
                <w:szCs w:val="20"/>
              </w:rPr>
              <w:t>engaged (</w:t>
            </w:r>
            <w:r>
              <w:rPr>
                <w:szCs w:val="20"/>
              </w:rPr>
              <w:t>M2 current saturated)</w:t>
            </w:r>
          </w:p>
        </w:tc>
        <w:tc>
          <w:tcPr>
            <w:tcW w:w="2088" w:type="dxa"/>
          </w:tcPr>
          <w:p w14:paraId="4BBD0CBB" w14:textId="6008122D" w:rsidR="002A4FCB" w:rsidRDefault="00AC26E5" w:rsidP="003F6E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1024</w:t>
            </w:r>
          </w:p>
        </w:tc>
        <w:tc>
          <w:tcPr>
            <w:tcW w:w="1834" w:type="dxa"/>
          </w:tcPr>
          <w:p w14:paraId="2E9E2C7D" w14:textId="77777777" w:rsidR="002A4FCB" w:rsidRDefault="002A4FCB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Code</w:t>
            </w:r>
          </w:p>
        </w:tc>
        <w:tc>
          <w:tcPr>
            <w:tcW w:w="2492" w:type="dxa"/>
            <w:tcBorders>
              <w:bottom w:val="single" w:sz="4" w:space="0" w:color="auto"/>
            </w:tcBorders>
            <w:shd w:val="solid" w:color="B9FF93" w:fill="auto"/>
          </w:tcPr>
          <w:p w14:paraId="051D86FD" w14:textId="5805F30E" w:rsidR="002A4FCB" w:rsidRDefault="00AC26E5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2A4FCB" w14:paraId="49E52227" w14:textId="77777777" w:rsidTr="00AC26E5">
        <w:tc>
          <w:tcPr>
            <w:tcW w:w="2936" w:type="dxa"/>
          </w:tcPr>
          <w:p w14:paraId="49592D1A" w14:textId="77777777" w:rsidR="002A4FCB" w:rsidRDefault="002A4FCB" w:rsidP="002A4FC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MCE2 Motor Current 4.5 +/- 0.15 Amps</w:t>
            </w:r>
          </w:p>
        </w:tc>
        <w:tc>
          <w:tcPr>
            <w:tcW w:w="2088" w:type="dxa"/>
          </w:tcPr>
          <w:p w14:paraId="7D242611" w14:textId="17E5EE1E" w:rsidR="002A4FCB" w:rsidRDefault="00AC26E5" w:rsidP="003F6E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5.9889</w:t>
            </w:r>
          </w:p>
        </w:tc>
        <w:tc>
          <w:tcPr>
            <w:tcW w:w="1834" w:type="dxa"/>
          </w:tcPr>
          <w:p w14:paraId="6ED56265" w14:textId="77777777" w:rsidR="002A4FCB" w:rsidRDefault="002A4FCB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Amps</w:t>
            </w:r>
          </w:p>
        </w:tc>
        <w:tc>
          <w:tcPr>
            <w:tcW w:w="2492" w:type="dxa"/>
            <w:tcBorders>
              <w:bottom w:val="single" w:sz="4" w:space="0" w:color="auto"/>
            </w:tcBorders>
            <w:shd w:val="solid" w:color="FF7575" w:fill="auto"/>
          </w:tcPr>
          <w:p w14:paraId="0B2C9F3A" w14:textId="5162008F" w:rsidR="002A4FCB" w:rsidRDefault="00AC26E5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2A4FCB" w14:paraId="0E37FA3F" w14:textId="77777777" w:rsidTr="00AC26E5">
        <w:tc>
          <w:tcPr>
            <w:tcW w:w="2936" w:type="dxa"/>
          </w:tcPr>
          <w:p w14:paraId="765C00D7" w14:textId="77777777" w:rsidR="002A4FCB" w:rsidRDefault="002A4FCB" w:rsidP="002A4FC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Linear Encoder Value</w:t>
            </w:r>
          </w:p>
        </w:tc>
        <w:tc>
          <w:tcPr>
            <w:tcW w:w="2088" w:type="dxa"/>
          </w:tcPr>
          <w:p w14:paraId="42992DAB" w14:textId="44B19BE4" w:rsidR="002A4FCB" w:rsidRDefault="00AC26E5" w:rsidP="003F6E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-0.4179</w:t>
            </w:r>
          </w:p>
        </w:tc>
        <w:tc>
          <w:tcPr>
            <w:tcW w:w="1834" w:type="dxa"/>
          </w:tcPr>
          <w:p w14:paraId="0979D2D0" w14:textId="77777777" w:rsidR="002A4FCB" w:rsidRDefault="005A312A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492" w:type="dxa"/>
            <w:tcBorders>
              <w:bottom w:val="single" w:sz="4" w:space="0" w:color="auto"/>
            </w:tcBorders>
            <w:shd w:val="solid" w:color="B9FF93" w:fill="auto"/>
          </w:tcPr>
          <w:p w14:paraId="2199394D" w14:textId="2F3D6690" w:rsidR="002A4FCB" w:rsidRDefault="00AC26E5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2A4FCB" w14:paraId="03E90BBE" w14:textId="77777777" w:rsidTr="00AC26E5">
        <w:tc>
          <w:tcPr>
            <w:tcW w:w="2936" w:type="dxa"/>
          </w:tcPr>
          <w:p w14:paraId="1487EA01" w14:textId="77777777" w:rsidR="002A4FCB" w:rsidRDefault="002A4FCB" w:rsidP="002A4FC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N2 (Motor 2) is Rigged</w:t>
            </w:r>
          </w:p>
        </w:tc>
        <w:tc>
          <w:tcPr>
            <w:tcW w:w="2088" w:type="dxa"/>
          </w:tcPr>
          <w:p w14:paraId="3D28D4CC" w14:textId="3FCE9698" w:rsidR="002A4FCB" w:rsidRDefault="00AC26E5" w:rsidP="003F6EF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34" w:type="dxa"/>
          </w:tcPr>
          <w:p w14:paraId="627864EF" w14:textId="77777777" w:rsidR="002A4FCB" w:rsidRDefault="002A4FCB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Code</w:t>
            </w:r>
          </w:p>
        </w:tc>
        <w:tc>
          <w:tcPr>
            <w:tcW w:w="2492" w:type="dxa"/>
            <w:tcBorders>
              <w:bottom w:val="single" w:sz="4" w:space="0" w:color="auto"/>
            </w:tcBorders>
            <w:shd w:val="solid" w:color="B9FF93" w:fill="auto"/>
          </w:tcPr>
          <w:p w14:paraId="3FC501F6" w14:textId="5CFBD699" w:rsidR="002A4FCB" w:rsidRDefault="00AC26E5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2A4FCB" w14:paraId="62DFED83" w14:textId="77777777" w:rsidTr="00AC26E5">
        <w:tc>
          <w:tcPr>
            <w:tcW w:w="2936" w:type="dxa"/>
          </w:tcPr>
          <w:p w14:paraId="1E74358B" w14:textId="77777777" w:rsidR="002A4FCB" w:rsidRDefault="002A4FCB" w:rsidP="002A4FC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N2 (Motor 3) is Rigged</w:t>
            </w:r>
          </w:p>
        </w:tc>
        <w:tc>
          <w:tcPr>
            <w:tcW w:w="2088" w:type="dxa"/>
          </w:tcPr>
          <w:p w14:paraId="6B36CDD7" w14:textId="5C93E82A" w:rsidR="002A4FCB" w:rsidRPr="00FE54D1" w:rsidRDefault="00AC26E5" w:rsidP="003F6EF2">
            <w:pPr>
              <w:pStyle w:val="BodyText"/>
              <w:spacing w:after="60"/>
              <w:ind w:left="0"/>
              <w:jc w:val="center"/>
              <w:rPr>
                <w:color w:val="00B050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834" w:type="dxa"/>
          </w:tcPr>
          <w:p w14:paraId="3083A1B9" w14:textId="77777777" w:rsidR="002A4FCB" w:rsidRDefault="00B84A12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Code</w:t>
            </w:r>
          </w:p>
        </w:tc>
        <w:tc>
          <w:tcPr>
            <w:tcW w:w="2492" w:type="dxa"/>
            <w:shd w:val="solid" w:color="B9FF93" w:fill="auto"/>
          </w:tcPr>
          <w:p w14:paraId="44E01059" w14:textId="72E2C15B" w:rsidR="002A4FCB" w:rsidRDefault="00AC26E5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</w:tbl>
    <w:p w14:paraId="43A7A9DC" w14:textId="77777777" w:rsidR="00B45742" w:rsidRDefault="00B45742" w:rsidP="007463D8">
      <w:pPr>
        <w:pStyle w:val="Heading9"/>
        <w:rPr>
          <w:b/>
          <w:bCs/>
          <w:sz w:val="32"/>
          <w:szCs w:val="32"/>
        </w:rPr>
      </w:pPr>
      <w:bookmarkStart w:id="13" w:name="_Ref127526651"/>
      <w:bookmarkEnd w:id="11"/>
      <w:bookmarkEnd w:id="12"/>
      <w:r>
        <w:rPr>
          <w:b/>
          <w:bCs/>
          <w:sz w:val="32"/>
          <w:szCs w:val="32"/>
        </w:rPr>
        <w:br w:type="page"/>
      </w:r>
    </w:p>
    <w:p w14:paraId="122C2CA6" w14:textId="77777777" w:rsidR="00DC4AF2" w:rsidRPr="007463D8" w:rsidRDefault="00BA1E54" w:rsidP="007463D8">
      <w:pPr>
        <w:pStyle w:val="Heading9"/>
        <w:rPr>
          <w:b/>
          <w:bCs/>
          <w:sz w:val="32"/>
          <w:szCs w:val="32"/>
        </w:rPr>
      </w:pPr>
      <w:r w:rsidRPr="007463D8">
        <w:rPr>
          <w:b/>
          <w:bCs/>
          <w:sz w:val="32"/>
          <w:szCs w:val="32"/>
        </w:rPr>
        <w:lastRenderedPageBreak/>
        <w:t>6.</w:t>
      </w:r>
      <w:r w:rsidR="001D6321" w:rsidRPr="007463D8">
        <w:rPr>
          <w:b/>
          <w:bCs/>
          <w:sz w:val="32"/>
          <w:szCs w:val="32"/>
        </w:rPr>
        <w:t>6</w:t>
      </w:r>
      <w:r w:rsidRPr="007463D8">
        <w:rPr>
          <w:b/>
          <w:bCs/>
          <w:sz w:val="32"/>
          <w:szCs w:val="32"/>
        </w:rPr>
        <w:t>.</w:t>
      </w:r>
      <w:r w:rsidR="001D6321" w:rsidRPr="007463D8">
        <w:rPr>
          <w:b/>
          <w:bCs/>
          <w:sz w:val="32"/>
          <w:szCs w:val="32"/>
        </w:rPr>
        <w:t>6</w:t>
      </w:r>
      <w:r w:rsidRPr="007463D8">
        <w:rPr>
          <w:b/>
          <w:bCs/>
          <w:sz w:val="32"/>
          <w:szCs w:val="32"/>
        </w:rPr>
        <w:t xml:space="preserve"> N1 and N2 Stroke Check</w:t>
      </w:r>
      <w:bookmarkEnd w:id="13"/>
      <w:r w:rsidR="00DC4AF2" w:rsidRPr="007463D8">
        <w:rPr>
          <w:b/>
          <w:bCs/>
          <w:sz w:val="32"/>
          <w:szCs w:val="32"/>
        </w:rPr>
        <w:t xml:space="preserve">   </w:t>
      </w:r>
    </w:p>
    <w:tbl>
      <w:tblPr>
        <w:tblStyle w:val="TableGrid"/>
        <w:tblpPr w:leftFromText="180" w:rightFromText="180" w:vertAnchor="text" w:horzAnchor="margin" w:tblpY="297"/>
        <w:tblW w:w="5000" w:type="pct"/>
        <w:tblLook w:val="04A0" w:firstRow="1" w:lastRow="0" w:firstColumn="1" w:lastColumn="0" w:noHBand="0" w:noVBand="1"/>
      </w:tblPr>
      <w:tblGrid>
        <w:gridCol w:w="2764"/>
        <w:gridCol w:w="2534"/>
        <w:gridCol w:w="1762"/>
        <w:gridCol w:w="2290"/>
      </w:tblGrid>
      <w:tr w:rsidR="00B45742" w14:paraId="4254ABBD" w14:textId="77777777" w:rsidTr="00BD46AD">
        <w:trPr>
          <w:trHeight w:val="350"/>
        </w:trPr>
        <w:tc>
          <w:tcPr>
            <w:tcW w:w="9350" w:type="dxa"/>
            <w:gridSpan w:val="4"/>
          </w:tcPr>
          <w:p w14:paraId="43B999F9" w14:textId="77777777" w:rsidR="00B45742" w:rsidRPr="002A4FCB" w:rsidRDefault="00B45742" w:rsidP="00001F0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N1 and N2 Stroke Check</w:t>
            </w:r>
            <w:r w:rsidR="00993300">
              <w:rPr>
                <w:b/>
                <w:bCs/>
                <w:szCs w:val="20"/>
              </w:rPr>
              <w:t xml:space="preserve"> Position</w:t>
            </w:r>
          </w:p>
        </w:tc>
      </w:tr>
      <w:tr w:rsidR="002A4FCB" w14:paraId="361E932A" w14:textId="77777777" w:rsidTr="002A4FCB">
        <w:trPr>
          <w:trHeight w:val="350"/>
        </w:trPr>
        <w:tc>
          <w:tcPr>
            <w:tcW w:w="2764" w:type="dxa"/>
          </w:tcPr>
          <w:p w14:paraId="454D5A09" w14:textId="77777777" w:rsidR="002A4FCB" w:rsidRPr="002A4FCB" w:rsidRDefault="002A4FCB" w:rsidP="00001F0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586" w:type="dxa"/>
            <w:gridSpan w:val="3"/>
          </w:tcPr>
          <w:p w14:paraId="4383E615" w14:textId="77777777" w:rsidR="002A4FCB" w:rsidRPr="002A4FCB" w:rsidRDefault="002A4FCB" w:rsidP="00001F0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Results</w:t>
            </w:r>
          </w:p>
        </w:tc>
      </w:tr>
      <w:tr w:rsidR="002A4FCB" w14:paraId="0574EA11" w14:textId="77777777" w:rsidTr="002A4FCB">
        <w:trPr>
          <w:trHeight w:val="279"/>
        </w:trPr>
        <w:tc>
          <w:tcPr>
            <w:tcW w:w="2764" w:type="dxa"/>
            <w:vMerge w:val="restart"/>
          </w:tcPr>
          <w:p w14:paraId="4E007C70" w14:textId="77777777" w:rsidR="002A4FCB" w:rsidRPr="002A4FCB" w:rsidRDefault="002A4FCB" w:rsidP="002A4FCB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 xml:space="preserve">Pin to pin Length </w:t>
            </w:r>
            <w:r w:rsidR="00B24509" w:rsidRPr="002A4FCB">
              <w:rPr>
                <w:b/>
                <w:bCs/>
                <w:szCs w:val="20"/>
              </w:rPr>
              <w:t>is 16.732</w:t>
            </w:r>
            <w:r w:rsidRPr="002A4FCB">
              <w:rPr>
                <w:b/>
                <w:bCs/>
                <w:szCs w:val="20"/>
              </w:rPr>
              <w:t xml:space="preserve"> +/- TBD (ins) </w:t>
            </w:r>
          </w:p>
        </w:tc>
        <w:tc>
          <w:tcPr>
            <w:tcW w:w="2534" w:type="dxa"/>
          </w:tcPr>
          <w:p w14:paraId="03B2A7C9" w14:textId="77777777" w:rsidR="002A4FCB" w:rsidRPr="002A4FCB" w:rsidRDefault="002A4FC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Pin to Pin Length</w:t>
            </w:r>
          </w:p>
        </w:tc>
        <w:tc>
          <w:tcPr>
            <w:tcW w:w="1762" w:type="dxa"/>
          </w:tcPr>
          <w:p w14:paraId="77DB8E5A" w14:textId="77777777" w:rsidR="002A4FCB" w:rsidRPr="002A4FCB" w:rsidRDefault="002A4FC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Units</w:t>
            </w:r>
          </w:p>
        </w:tc>
        <w:tc>
          <w:tcPr>
            <w:tcW w:w="2290" w:type="dxa"/>
          </w:tcPr>
          <w:p w14:paraId="3CF105B6" w14:textId="77777777" w:rsidR="002A4FCB" w:rsidRPr="002A4FCB" w:rsidRDefault="002A4FC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Pass/Fail</w:t>
            </w:r>
          </w:p>
        </w:tc>
      </w:tr>
      <w:tr w:rsidR="002A4FCB" w14:paraId="309F5252" w14:textId="77777777" w:rsidTr="002A4FCB">
        <w:trPr>
          <w:trHeight w:val="279"/>
        </w:trPr>
        <w:tc>
          <w:tcPr>
            <w:tcW w:w="2764" w:type="dxa"/>
            <w:vMerge/>
          </w:tcPr>
          <w:p w14:paraId="71444492" w14:textId="77777777" w:rsidR="002A4FCB" w:rsidRPr="000E538E" w:rsidRDefault="002A4FCB" w:rsidP="002A4FCB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2534" w:type="dxa"/>
          </w:tcPr>
          <w:p w14:paraId="6307904B" w14:textId="77777777" w:rsidR="002A4FCB" w:rsidRPr="000E538E" w:rsidRDefault="002A4FCB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  <w:tc>
          <w:tcPr>
            <w:tcW w:w="1762" w:type="dxa"/>
          </w:tcPr>
          <w:p w14:paraId="343785CF" w14:textId="77777777" w:rsidR="002A4FCB" w:rsidRPr="000E538E" w:rsidRDefault="005A312A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 w:val="22"/>
                <w:szCs w:val="22"/>
              </w:rPr>
              <w:t>in</w:t>
            </w:r>
          </w:p>
        </w:tc>
        <w:tc>
          <w:tcPr>
            <w:tcW w:w="2290" w:type="dxa"/>
          </w:tcPr>
          <w:p w14:paraId="511513A4" w14:textId="77777777" w:rsidR="002A4FCB" w:rsidRPr="000E538E" w:rsidRDefault="002A4FCB" w:rsidP="002A4FC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</w:tr>
      <w:tr w:rsidR="00B45742" w14:paraId="7F15B415" w14:textId="77777777" w:rsidTr="00EB7E22">
        <w:trPr>
          <w:trHeight w:val="279"/>
        </w:trPr>
        <w:tc>
          <w:tcPr>
            <w:tcW w:w="2764" w:type="dxa"/>
          </w:tcPr>
          <w:p w14:paraId="6B25E229" w14:textId="77777777" w:rsidR="00B45742" w:rsidRPr="002A4FCB" w:rsidRDefault="00B45742" w:rsidP="00B4574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586" w:type="dxa"/>
            <w:gridSpan w:val="3"/>
          </w:tcPr>
          <w:p w14:paraId="27623EF3" w14:textId="77777777" w:rsidR="00B45742" w:rsidRPr="002A4FCB" w:rsidRDefault="00B45742" w:rsidP="00B4574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Results</w:t>
            </w:r>
          </w:p>
        </w:tc>
      </w:tr>
      <w:tr w:rsidR="002A4FCB" w14:paraId="4C328E0C" w14:textId="77777777" w:rsidTr="00AC26E5">
        <w:trPr>
          <w:trHeight w:val="279"/>
        </w:trPr>
        <w:tc>
          <w:tcPr>
            <w:tcW w:w="2764" w:type="dxa"/>
          </w:tcPr>
          <w:p w14:paraId="7EAA9897" w14:textId="77777777" w:rsidR="002A4FCB" w:rsidRPr="002A4FCB" w:rsidRDefault="002A4FCB" w:rsidP="002A4FCB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534" w:type="dxa"/>
          </w:tcPr>
          <w:p w14:paraId="71ACC892" w14:textId="77777777" w:rsidR="002A4FCB" w:rsidRPr="002A4FCB" w:rsidRDefault="002A4FC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Actual Position N1/N2</w:t>
            </w:r>
          </w:p>
        </w:tc>
        <w:tc>
          <w:tcPr>
            <w:tcW w:w="1762" w:type="dxa"/>
          </w:tcPr>
          <w:p w14:paraId="0C9782A7" w14:textId="77777777" w:rsidR="002A4FCB" w:rsidRPr="002A4FCB" w:rsidRDefault="002A4FC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</w:p>
        </w:tc>
        <w:tc>
          <w:tcPr>
            <w:tcW w:w="2290" w:type="dxa"/>
            <w:tcBorders>
              <w:bottom w:val="single" w:sz="4" w:space="0" w:color="auto"/>
            </w:tcBorders>
          </w:tcPr>
          <w:p w14:paraId="2B7BECA7" w14:textId="77777777" w:rsidR="002A4FCB" w:rsidRPr="002A4FCB" w:rsidRDefault="002A4FCB" w:rsidP="002A4FCB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2A4FCB">
              <w:rPr>
                <w:b/>
                <w:bCs/>
                <w:szCs w:val="20"/>
              </w:rPr>
              <w:t>Pass/Fail</w:t>
            </w:r>
          </w:p>
        </w:tc>
      </w:tr>
      <w:tr w:rsidR="005A312A" w14:paraId="6069E090" w14:textId="77777777" w:rsidTr="00AC26E5">
        <w:trPr>
          <w:trHeight w:val="279"/>
        </w:trPr>
        <w:tc>
          <w:tcPr>
            <w:tcW w:w="2764" w:type="dxa"/>
          </w:tcPr>
          <w:p w14:paraId="4A8031DC" w14:textId="77777777" w:rsidR="005A312A" w:rsidRPr="000E538E" w:rsidRDefault="005A312A" w:rsidP="005A312A">
            <w:pPr>
              <w:pStyle w:val="BodyText"/>
              <w:spacing w:after="60"/>
              <w:ind w:left="0"/>
              <w:rPr>
                <w:szCs w:val="20"/>
              </w:rPr>
            </w:pPr>
            <w:r w:rsidRPr="000E538E">
              <w:rPr>
                <w:szCs w:val="20"/>
              </w:rPr>
              <w:t>N2 at -0.575 ins from Null using M</w:t>
            </w:r>
            <w:r>
              <w:rPr>
                <w:szCs w:val="20"/>
              </w:rPr>
              <w:t>2</w:t>
            </w:r>
            <w:r w:rsidRPr="000E538E">
              <w:rPr>
                <w:szCs w:val="20"/>
              </w:rPr>
              <w:t xml:space="preserve"> </w:t>
            </w:r>
          </w:p>
        </w:tc>
        <w:tc>
          <w:tcPr>
            <w:tcW w:w="2534" w:type="dxa"/>
          </w:tcPr>
          <w:p w14:paraId="3305940C" w14:textId="51C3F0FD" w:rsidR="005A312A" w:rsidRPr="000E538E" w:rsidRDefault="00AC26E5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-0.575</w:t>
            </w:r>
          </w:p>
        </w:tc>
        <w:tc>
          <w:tcPr>
            <w:tcW w:w="1762" w:type="dxa"/>
          </w:tcPr>
          <w:p w14:paraId="780D6301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633EF5">
              <w:rPr>
                <w:sz w:val="22"/>
                <w:szCs w:val="22"/>
              </w:rPr>
              <w:t>in</w:t>
            </w:r>
          </w:p>
        </w:tc>
        <w:tc>
          <w:tcPr>
            <w:tcW w:w="2290" w:type="dxa"/>
            <w:tcBorders>
              <w:bottom w:val="single" w:sz="4" w:space="0" w:color="auto"/>
            </w:tcBorders>
            <w:shd w:val="solid" w:color="B9FF93" w:fill="auto"/>
          </w:tcPr>
          <w:p w14:paraId="349C049E" w14:textId="57386B82" w:rsidR="005A312A" w:rsidRPr="000E538E" w:rsidRDefault="00AC26E5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5A312A" w14:paraId="063B4DCA" w14:textId="77777777" w:rsidTr="00AC26E5">
        <w:trPr>
          <w:trHeight w:val="279"/>
        </w:trPr>
        <w:tc>
          <w:tcPr>
            <w:tcW w:w="2764" w:type="dxa"/>
          </w:tcPr>
          <w:p w14:paraId="58D8D2DF" w14:textId="77777777" w:rsidR="005A312A" w:rsidRPr="000E538E" w:rsidRDefault="005A312A" w:rsidP="005A312A">
            <w:pPr>
              <w:pStyle w:val="BodyText"/>
              <w:spacing w:after="60"/>
              <w:ind w:left="0"/>
              <w:rPr>
                <w:szCs w:val="20"/>
              </w:rPr>
            </w:pPr>
            <w:r w:rsidRPr="000E538E">
              <w:rPr>
                <w:szCs w:val="20"/>
              </w:rPr>
              <w:t>N1 at +1.725 ins from Null</w:t>
            </w:r>
            <w:r>
              <w:rPr>
                <w:szCs w:val="20"/>
              </w:rPr>
              <w:t xml:space="preserve"> using M1</w:t>
            </w:r>
          </w:p>
        </w:tc>
        <w:tc>
          <w:tcPr>
            <w:tcW w:w="2534" w:type="dxa"/>
          </w:tcPr>
          <w:p w14:paraId="111E97B2" w14:textId="1C734C07" w:rsidR="005A312A" w:rsidRPr="000E538E" w:rsidRDefault="00AC26E5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1.725</w:t>
            </w:r>
          </w:p>
        </w:tc>
        <w:tc>
          <w:tcPr>
            <w:tcW w:w="1762" w:type="dxa"/>
          </w:tcPr>
          <w:p w14:paraId="5DAE439B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633EF5">
              <w:rPr>
                <w:sz w:val="22"/>
                <w:szCs w:val="22"/>
              </w:rPr>
              <w:t>in</w:t>
            </w:r>
          </w:p>
        </w:tc>
        <w:tc>
          <w:tcPr>
            <w:tcW w:w="2290" w:type="dxa"/>
            <w:tcBorders>
              <w:bottom w:val="single" w:sz="4" w:space="0" w:color="auto"/>
            </w:tcBorders>
            <w:shd w:val="solid" w:color="B9FF93" w:fill="auto"/>
          </w:tcPr>
          <w:p w14:paraId="01647724" w14:textId="568E5D2E" w:rsidR="005A312A" w:rsidRPr="000E538E" w:rsidRDefault="00AC26E5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5A312A" w14:paraId="02CAE5BD" w14:textId="77777777" w:rsidTr="00AC26E5">
        <w:trPr>
          <w:trHeight w:val="279"/>
        </w:trPr>
        <w:tc>
          <w:tcPr>
            <w:tcW w:w="2764" w:type="dxa"/>
          </w:tcPr>
          <w:p w14:paraId="2C23EA38" w14:textId="77777777" w:rsidR="005A312A" w:rsidRPr="000E538E" w:rsidRDefault="005A312A" w:rsidP="005A312A">
            <w:pPr>
              <w:pStyle w:val="BodyText"/>
              <w:spacing w:after="60"/>
              <w:ind w:left="0"/>
              <w:rPr>
                <w:szCs w:val="20"/>
              </w:rPr>
            </w:pPr>
            <w:r w:rsidRPr="00FE607F">
              <w:rPr>
                <w:color w:val="000000" w:themeColor="text1"/>
                <w:szCs w:val="20"/>
              </w:rPr>
              <w:t>N1 at -0.575 ins from Null</w:t>
            </w:r>
            <w:r>
              <w:rPr>
                <w:color w:val="000000" w:themeColor="text1"/>
                <w:szCs w:val="20"/>
              </w:rPr>
              <w:t xml:space="preserve"> </w:t>
            </w:r>
            <w:r w:rsidRPr="00FE607F">
              <w:rPr>
                <w:color w:val="000000" w:themeColor="text1"/>
                <w:szCs w:val="20"/>
              </w:rPr>
              <w:t xml:space="preserve">using M1 </w:t>
            </w:r>
          </w:p>
        </w:tc>
        <w:tc>
          <w:tcPr>
            <w:tcW w:w="2534" w:type="dxa"/>
          </w:tcPr>
          <w:p w14:paraId="78DD2F47" w14:textId="39032C36" w:rsidR="005A312A" w:rsidRPr="000E538E" w:rsidRDefault="00AC26E5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-0.575</w:t>
            </w:r>
          </w:p>
        </w:tc>
        <w:tc>
          <w:tcPr>
            <w:tcW w:w="1762" w:type="dxa"/>
          </w:tcPr>
          <w:p w14:paraId="586BBBE7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633EF5">
              <w:rPr>
                <w:sz w:val="22"/>
                <w:szCs w:val="22"/>
              </w:rPr>
              <w:t>in</w:t>
            </w:r>
          </w:p>
        </w:tc>
        <w:tc>
          <w:tcPr>
            <w:tcW w:w="2290" w:type="dxa"/>
            <w:tcBorders>
              <w:bottom w:val="single" w:sz="4" w:space="0" w:color="auto"/>
            </w:tcBorders>
            <w:shd w:val="solid" w:color="B9FF93" w:fill="auto"/>
          </w:tcPr>
          <w:p w14:paraId="38146DF3" w14:textId="75BEA360" w:rsidR="005A312A" w:rsidRPr="000E538E" w:rsidRDefault="00AC26E5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5A312A" w14:paraId="1A51BC74" w14:textId="77777777" w:rsidTr="00AC26E5">
        <w:trPr>
          <w:trHeight w:val="279"/>
        </w:trPr>
        <w:tc>
          <w:tcPr>
            <w:tcW w:w="2764" w:type="dxa"/>
          </w:tcPr>
          <w:p w14:paraId="3CDC2AB3" w14:textId="77777777" w:rsidR="005A312A" w:rsidRPr="000E538E" w:rsidRDefault="005A312A" w:rsidP="005A312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color w:val="000000" w:themeColor="text1"/>
                <w:szCs w:val="20"/>
              </w:rPr>
              <w:t>N2 at +1.725 ins from NULL using M2</w:t>
            </w:r>
          </w:p>
        </w:tc>
        <w:tc>
          <w:tcPr>
            <w:tcW w:w="2534" w:type="dxa"/>
          </w:tcPr>
          <w:p w14:paraId="655EE0DB" w14:textId="2E851A8A" w:rsidR="005A312A" w:rsidRPr="000E538E" w:rsidRDefault="00AC26E5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1.7257</w:t>
            </w:r>
          </w:p>
        </w:tc>
        <w:tc>
          <w:tcPr>
            <w:tcW w:w="1762" w:type="dxa"/>
          </w:tcPr>
          <w:p w14:paraId="03E51B83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633EF5">
              <w:rPr>
                <w:sz w:val="22"/>
                <w:szCs w:val="22"/>
              </w:rPr>
              <w:t>in</w:t>
            </w:r>
          </w:p>
        </w:tc>
        <w:tc>
          <w:tcPr>
            <w:tcW w:w="2290" w:type="dxa"/>
            <w:tcBorders>
              <w:bottom w:val="single" w:sz="4" w:space="0" w:color="auto"/>
            </w:tcBorders>
            <w:shd w:val="solid" w:color="B9FF93" w:fill="auto"/>
          </w:tcPr>
          <w:p w14:paraId="075D1DED" w14:textId="7C2FA550" w:rsidR="005A312A" w:rsidRPr="000E538E" w:rsidRDefault="00AC26E5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5A312A" w14:paraId="6D68D13D" w14:textId="77777777" w:rsidTr="00AC26E5">
        <w:trPr>
          <w:trHeight w:val="279"/>
        </w:trPr>
        <w:tc>
          <w:tcPr>
            <w:tcW w:w="2764" w:type="dxa"/>
          </w:tcPr>
          <w:p w14:paraId="4CB78030" w14:textId="77777777" w:rsidR="005A312A" w:rsidRDefault="005A312A" w:rsidP="005A312A">
            <w:pPr>
              <w:pStyle w:val="BodyText"/>
              <w:spacing w:after="60"/>
              <w:ind w:left="0"/>
              <w:rPr>
                <w:color w:val="000000" w:themeColor="text1"/>
                <w:szCs w:val="20"/>
              </w:rPr>
            </w:pPr>
            <w:r w:rsidRPr="00FE607F">
              <w:rPr>
                <w:color w:val="000000" w:themeColor="text1"/>
                <w:szCs w:val="20"/>
              </w:rPr>
              <w:t>N1 at -0.575 ins from Null</w:t>
            </w:r>
            <w:r>
              <w:rPr>
                <w:color w:val="000000" w:themeColor="text1"/>
                <w:szCs w:val="20"/>
              </w:rPr>
              <w:t xml:space="preserve"> </w:t>
            </w:r>
            <w:r w:rsidRPr="00FE607F">
              <w:rPr>
                <w:color w:val="000000" w:themeColor="text1"/>
                <w:szCs w:val="20"/>
              </w:rPr>
              <w:t xml:space="preserve">using M1 </w:t>
            </w:r>
          </w:p>
        </w:tc>
        <w:tc>
          <w:tcPr>
            <w:tcW w:w="2534" w:type="dxa"/>
          </w:tcPr>
          <w:p w14:paraId="36BD874E" w14:textId="58D7ABF8" w:rsidR="005A312A" w:rsidRPr="002E6C02" w:rsidRDefault="00AC26E5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-0.575</w:t>
            </w:r>
          </w:p>
        </w:tc>
        <w:tc>
          <w:tcPr>
            <w:tcW w:w="1762" w:type="dxa"/>
          </w:tcPr>
          <w:p w14:paraId="1FFC9B52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633EF5">
              <w:rPr>
                <w:sz w:val="22"/>
                <w:szCs w:val="22"/>
              </w:rPr>
              <w:t>in</w:t>
            </w:r>
          </w:p>
        </w:tc>
        <w:tc>
          <w:tcPr>
            <w:tcW w:w="2290" w:type="dxa"/>
            <w:tcBorders>
              <w:bottom w:val="single" w:sz="4" w:space="0" w:color="auto"/>
            </w:tcBorders>
            <w:shd w:val="solid" w:color="B9FF93" w:fill="auto"/>
          </w:tcPr>
          <w:p w14:paraId="38DF666A" w14:textId="2C7736C6" w:rsidR="005A312A" w:rsidRDefault="00AC26E5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5A312A" w14:paraId="48D51103" w14:textId="77777777" w:rsidTr="00AC26E5">
        <w:trPr>
          <w:trHeight w:val="279"/>
        </w:trPr>
        <w:tc>
          <w:tcPr>
            <w:tcW w:w="2764" w:type="dxa"/>
          </w:tcPr>
          <w:p w14:paraId="692FFE1B" w14:textId="77777777" w:rsidR="005A312A" w:rsidRPr="000E538E" w:rsidRDefault="005A312A" w:rsidP="005A312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N2 at +1.725 </w:t>
            </w:r>
            <w:r w:rsidR="00B24509">
              <w:rPr>
                <w:szCs w:val="20"/>
              </w:rPr>
              <w:t>ins from</w:t>
            </w:r>
            <w:r>
              <w:rPr>
                <w:szCs w:val="20"/>
              </w:rPr>
              <w:t xml:space="preserve"> Null using M3 </w:t>
            </w:r>
          </w:p>
        </w:tc>
        <w:tc>
          <w:tcPr>
            <w:tcW w:w="2534" w:type="dxa"/>
          </w:tcPr>
          <w:p w14:paraId="71342FD7" w14:textId="3FDFCA06" w:rsidR="005A312A" w:rsidRPr="000E538E" w:rsidRDefault="00AC26E5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1.7244</w:t>
            </w:r>
          </w:p>
        </w:tc>
        <w:tc>
          <w:tcPr>
            <w:tcW w:w="1762" w:type="dxa"/>
          </w:tcPr>
          <w:p w14:paraId="7A1C49BB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633EF5">
              <w:rPr>
                <w:sz w:val="22"/>
                <w:szCs w:val="22"/>
              </w:rPr>
              <w:t>in</w:t>
            </w:r>
          </w:p>
        </w:tc>
        <w:tc>
          <w:tcPr>
            <w:tcW w:w="2290" w:type="dxa"/>
            <w:tcBorders>
              <w:bottom w:val="single" w:sz="4" w:space="0" w:color="auto"/>
            </w:tcBorders>
            <w:shd w:val="solid" w:color="B9FF93" w:fill="auto"/>
          </w:tcPr>
          <w:p w14:paraId="2A458A3D" w14:textId="14885B5A" w:rsidR="005A312A" w:rsidRPr="000E538E" w:rsidRDefault="00AC26E5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5A312A" w14:paraId="7E464FB7" w14:textId="77777777" w:rsidTr="00AC26E5">
        <w:trPr>
          <w:trHeight w:val="279"/>
        </w:trPr>
        <w:tc>
          <w:tcPr>
            <w:tcW w:w="2764" w:type="dxa"/>
          </w:tcPr>
          <w:p w14:paraId="30FA8B8A" w14:textId="77777777" w:rsidR="005A312A" w:rsidRPr="000E538E" w:rsidRDefault="005A312A" w:rsidP="005A312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N2 at -0.575 ins from Null using M3</w:t>
            </w:r>
          </w:p>
        </w:tc>
        <w:tc>
          <w:tcPr>
            <w:tcW w:w="2534" w:type="dxa"/>
          </w:tcPr>
          <w:p w14:paraId="16C7F2BE" w14:textId="6541B3D8" w:rsidR="005A312A" w:rsidRPr="000E538E" w:rsidRDefault="00AC26E5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-0.5744</w:t>
            </w:r>
          </w:p>
        </w:tc>
        <w:tc>
          <w:tcPr>
            <w:tcW w:w="1762" w:type="dxa"/>
          </w:tcPr>
          <w:p w14:paraId="0FB8330D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633EF5">
              <w:rPr>
                <w:sz w:val="22"/>
                <w:szCs w:val="22"/>
              </w:rPr>
              <w:t>in</w:t>
            </w:r>
          </w:p>
        </w:tc>
        <w:tc>
          <w:tcPr>
            <w:tcW w:w="2290" w:type="dxa"/>
            <w:shd w:val="solid" w:color="B9FF93" w:fill="auto"/>
          </w:tcPr>
          <w:p w14:paraId="288B2CE7" w14:textId="41FF092B" w:rsidR="005A312A" w:rsidRPr="000E538E" w:rsidRDefault="00AC26E5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</w:tbl>
    <w:p w14:paraId="6A6D095A" w14:textId="77777777" w:rsidR="00B45742" w:rsidRDefault="00B45742" w:rsidP="00DC4AF2">
      <w:pPr>
        <w:pStyle w:val="Caption"/>
        <w:keepNext/>
        <w:ind w:left="0"/>
        <w:jc w:val="left"/>
        <w:rPr>
          <w:i w:val="0"/>
          <w:iCs w:val="0"/>
          <w:sz w:val="28"/>
          <w:szCs w:val="28"/>
        </w:rPr>
      </w:pPr>
    </w:p>
    <w:p w14:paraId="740CB4DB" w14:textId="77777777" w:rsidR="00B45742" w:rsidRPr="00B45742" w:rsidRDefault="00993300" w:rsidP="00B45742">
      <w:pPr>
        <w:pStyle w:val="Caption"/>
        <w:keepNext/>
        <w:ind w:left="0"/>
        <w:jc w:val="left"/>
        <w:rPr>
          <w:i w:val="0"/>
          <w:iCs w:val="0"/>
        </w:rPr>
      </w:pPr>
      <w:r>
        <w:rPr>
          <w:i w:val="0"/>
          <w:iCs w:val="0"/>
        </w:rPr>
        <w:br w:type="page"/>
      </w:r>
    </w:p>
    <w:tbl>
      <w:tblPr>
        <w:tblStyle w:val="TableGrid"/>
        <w:tblpPr w:leftFromText="180" w:rightFromText="180" w:vertAnchor="text" w:horzAnchor="margin" w:tblpY="150"/>
        <w:tblW w:w="5000" w:type="pct"/>
        <w:tblLayout w:type="fixed"/>
        <w:tblLook w:val="04A0" w:firstRow="1" w:lastRow="0" w:firstColumn="1" w:lastColumn="0" w:noHBand="0" w:noVBand="1"/>
      </w:tblPr>
      <w:tblGrid>
        <w:gridCol w:w="2425"/>
        <w:gridCol w:w="1890"/>
        <w:gridCol w:w="1170"/>
        <w:gridCol w:w="1710"/>
        <w:gridCol w:w="720"/>
        <w:gridCol w:w="1435"/>
      </w:tblGrid>
      <w:tr w:rsidR="00B45742" w14:paraId="13BD9F7D" w14:textId="77777777" w:rsidTr="00881C38">
        <w:trPr>
          <w:trHeight w:val="260"/>
        </w:trPr>
        <w:tc>
          <w:tcPr>
            <w:tcW w:w="9350" w:type="dxa"/>
            <w:gridSpan w:val="6"/>
          </w:tcPr>
          <w:p w14:paraId="26833CBB" w14:textId="77777777" w:rsidR="00B45742" w:rsidRPr="00734544" w:rsidRDefault="00750243" w:rsidP="00B4574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lastRenderedPageBreak/>
              <w:t xml:space="preserve">All </w:t>
            </w:r>
            <w:r w:rsidR="00993300">
              <w:rPr>
                <w:b/>
                <w:bCs/>
                <w:szCs w:val="20"/>
              </w:rPr>
              <w:t xml:space="preserve">Motor Stroke Check </w:t>
            </w:r>
            <w:r>
              <w:rPr>
                <w:b/>
                <w:bCs/>
                <w:szCs w:val="20"/>
              </w:rPr>
              <w:t>Description</w:t>
            </w:r>
          </w:p>
        </w:tc>
      </w:tr>
      <w:tr w:rsidR="00B45742" w14:paraId="2662E54A" w14:textId="77777777" w:rsidTr="004F2033">
        <w:trPr>
          <w:trHeight w:val="260"/>
        </w:trPr>
        <w:tc>
          <w:tcPr>
            <w:tcW w:w="5485" w:type="dxa"/>
            <w:gridSpan w:val="3"/>
          </w:tcPr>
          <w:p w14:paraId="6C9C31CF" w14:textId="77777777" w:rsidR="00B45742" w:rsidRPr="00734544" w:rsidRDefault="00B45742" w:rsidP="00B4574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734544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3865" w:type="dxa"/>
            <w:gridSpan w:val="3"/>
          </w:tcPr>
          <w:p w14:paraId="3F2FC344" w14:textId="77777777" w:rsidR="00B45742" w:rsidRPr="00734544" w:rsidRDefault="00B45742" w:rsidP="00B4574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734544">
              <w:rPr>
                <w:b/>
                <w:bCs/>
                <w:szCs w:val="20"/>
              </w:rPr>
              <w:t>Results</w:t>
            </w:r>
          </w:p>
        </w:tc>
      </w:tr>
      <w:tr w:rsidR="00B45742" w14:paraId="1D4BA23D" w14:textId="77777777" w:rsidTr="00AC26E5">
        <w:trPr>
          <w:trHeight w:val="260"/>
        </w:trPr>
        <w:tc>
          <w:tcPr>
            <w:tcW w:w="2425" w:type="dxa"/>
          </w:tcPr>
          <w:p w14:paraId="3B031CB4" w14:textId="77777777" w:rsidR="00B45742" w:rsidRPr="00734544" w:rsidRDefault="00B45742" w:rsidP="00B4574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734544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1890" w:type="dxa"/>
          </w:tcPr>
          <w:p w14:paraId="0170F08C" w14:textId="77777777" w:rsidR="00B45742" w:rsidRPr="00734544" w:rsidRDefault="00B45742" w:rsidP="00B4574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734544">
              <w:rPr>
                <w:b/>
                <w:bCs/>
                <w:szCs w:val="20"/>
              </w:rPr>
              <w:t>Expected Difference from Test rig encoder</w:t>
            </w:r>
          </w:p>
        </w:tc>
        <w:tc>
          <w:tcPr>
            <w:tcW w:w="1170" w:type="dxa"/>
          </w:tcPr>
          <w:p w14:paraId="64C8E574" w14:textId="77777777" w:rsidR="00B45742" w:rsidRPr="00734544" w:rsidRDefault="00B45742" w:rsidP="00B4574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734544">
              <w:rPr>
                <w:b/>
                <w:bCs/>
                <w:szCs w:val="20"/>
              </w:rPr>
              <w:t>Tolerance</w:t>
            </w:r>
          </w:p>
        </w:tc>
        <w:tc>
          <w:tcPr>
            <w:tcW w:w="1710" w:type="dxa"/>
          </w:tcPr>
          <w:p w14:paraId="0A176EA2" w14:textId="77777777" w:rsidR="00B45742" w:rsidRPr="00734544" w:rsidRDefault="00B45742" w:rsidP="00B4574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734544">
              <w:rPr>
                <w:b/>
                <w:bCs/>
                <w:szCs w:val="20"/>
              </w:rPr>
              <w:t>Difference from Test rig encoder</w:t>
            </w:r>
          </w:p>
        </w:tc>
        <w:tc>
          <w:tcPr>
            <w:tcW w:w="720" w:type="dxa"/>
          </w:tcPr>
          <w:p w14:paraId="3FFBF37A" w14:textId="77777777" w:rsidR="00B45742" w:rsidRPr="00734544" w:rsidRDefault="00B45742" w:rsidP="00B4574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734544">
              <w:rPr>
                <w:b/>
                <w:bCs/>
                <w:szCs w:val="20"/>
              </w:rPr>
              <w:t>Units</w:t>
            </w:r>
          </w:p>
        </w:tc>
        <w:tc>
          <w:tcPr>
            <w:tcW w:w="1435" w:type="dxa"/>
            <w:tcBorders>
              <w:bottom w:val="single" w:sz="4" w:space="0" w:color="auto"/>
            </w:tcBorders>
          </w:tcPr>
          <w:p w14:paraId="3FB852C2" w14:textId="77777777" w:rsidR="00B45742" w:rsidRPr="00734544" w:rsidRDefault="00B45742" w:rsidP="00B45742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734544">
              <w:rPr>
                <w:b/>
                <w:bCs/>
                <w:szCs w:val="20"/>
              </w:rPr>
              <w:t>Pass/Fail</w:t>
            </w:r>
          </w:p>
        </w:tc>
      </w:tr>
      <w:tr w:rsidR="00B45742" w14:paraId="3220F107" w14:textId="77777777" w:rsidTr="00AC26E5">
        <w:trPr>
          <w:trHeight w:val="514"/>
        </w:trPr>
        <w:tc>
          <w:tcPr>
            <w:tcW w:w="2425" w:type="dxa"/>
          </w:tcPr>
          <w:p w14:paraId="799BB5C1" w14:textId="77777777" w:rsidR="00B45742" w:rsidRDefault="00B45742" w:rsidP="00B4574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1 position + Motor 2 position = test rig encoder</w:t>
            </w:r>
          </w:p>
        </w:tc>
        <w:tc>
          <w:tcPr>
            <w:tcW w:w="1890" w:type="dxa"/>
          </w:tcPr>
          <w:p w14:paraId="6598A4C6" w14:textId="2B18849E" w:rsidR="00B45742" w:rsidRDefault="00AC26E5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170" w:type="dxa"/>
          </w:tcPr>
          <w:p w14:paraId="2BF61CEB" w14:textId="21BF4F91" w:rsidR="00B45742" w:rsidRDefault="00AC26E5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710" w:type="dxa"/>
          </w:tcPr>
          <w:p w14:paraId="1BC026CF" w14:textId="63A0FC85" w:rsidR="00B45742" w:rsidRDefault="00AC26E5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0.0139</w:t>
            </w:r>
          </w:p>
        </w:tc>
        <w:tc>
          <w:tcPr>
            <w:tcW w:w="720" w:type="dxa"/>
          </w:tcPr>
          <w:p w14:paraId="359D98F5" w14:textId="77777777" w:rsidR="00B45742" w:rsidRDefault="00B45742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B83DF7">
              <w:rPr>
                <w:sz w:val="22"/>
                <w:szCs w:val="22"/>
              </w:rPr>
              <w:t>in</w:t>
            </w:r>
          </w:p>
        </w:tc>
        <w:tc>
          <w:tcPr>
            <w:tcW w:w="1435" w:type="dxa"/>
            <w:tcBorders>
              <w:bottom w:val="single" w:sz="4" w:space="0" w:color="auto"/>
            </w:tcBorders>
            <w:shd w:val="solid" w:color="B9FF93" w:fill="auto"/>
          </w:tcPr>
          <w:p w14:paraId="7A01CCF6" w14:textId="435C8C51" w:rsidR="00B45742" w:rsidRDefault="00AC26E5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B45742" w14:paraId="600EC394" w14:textId="77777777" w:rsidTr="00AC26E5">
        <w:trPr>
          <w:trHeight w:val="890"/>
        </w:trPr>
        <w:tc>
          <w:tcPr>
            <w:tcW w:w="2425" w:type="dxa"/>
          </w:tcPr>
          <w:p w14:paraId="34CB7688" w14:textId="77777777" w:rsidR="00B45742" w:rsidRDefault="00B45742" w:rsidP="00B4574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Motor1 position + Motor 3 position = test rig encoder</w:t>
            </w:r>
          </w:p>
        </w:tc>
        <w:tc>
          <w:tcPr>
            <w:tcW w:w="1890" w:type="dxa"/>
          </w:tcPr>
          <w:p w14:paraId="7C8F02D7" w14:textId="6089A6E7" w:rsidR="00B45742" w:rsidRDefault="00AC26E5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170" w:type="dxa"/>
          </w:tcPr>
          <w:p w14:paraId="156CDE3B" w14:textId="3E5A89C6" w:rsidR="00B45742" w:rsidRDefault="00AC26E5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710" w:type="dxa"/>
          </w:tcPr>
          <w:p w14:paraId="0C96351C" w14:textId="496AE94E" w:rsidR="00B45742" w:rsidRDefault="00AC26E5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0.0139</w:t>
            </w:r>
          </w:p>
        </w:tc>
        <w:tc>
          <w:tcPr>
            <w:tcW w:w="720" w:type="dxa"/>
          </w:tcPr>
          <w:p w14:paraId="79802512" w14:textId="77777777" w:rsidR="00B45742" w:rsidRDefault="00B45742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B83DF7">
              <w:rPr>
                <w:sz w:val="22"/>
                <w:szCs w:val="22"/>
              </w:rPr>
              <w:t>in</w:t>
            </w:r>
          </w:p>
        </w:tc>
        <w:tc>
          <w:tcPr>
            <w:tcW w:w="1435" w:type="dxa"/>
            <w:tcBorders>
              <w:bottom w:val="single" w:sz="4" w:space="0" w:color="auto"/>
            </w:tcBorders>
            <w:shd w:val="solid" w:color="B9FF93" w:fill="auto"/>
          </w:tcPr>
          <w:p w14:paraId="441B22B1" w14:textId="20F51CFE" w:rsidR="00B45742" w:rsidRDefault="00AC26E5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B45742" w14:paraId="032F94D7" w14:textId="77777777" w:rsidTr="00AC26E5">
        <w:trPr>
          <w:trHeight w:val="514"/>
        </w:trPr>
        <w:tc>
          <w:tcPr>
            <w:tcW w:w="2425" w:type="dxa"/>
          </w:tcPr>
          <w:p w14:paraId="3171F875" w14:textId="77777777" w:rsidR="00B45742" w:rsidRDefault="00B45742" w:rsidP="00B4574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M1 position + M2 position = test rig encoder</w:t>
            </w:r>
          </w:p>
        </w:tc>
        <w:tc>
          <w:tcPr>
            <w:tcW w:w="1890" w:type="dxa"/>
          </w:tcPr>
          <w:p w14:paraId="7C55655C" w14:textId="6454BA44" w:rsidR="00B45742" w:rsidRDefault="00AC26E5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170" w:type="dxa"/>
          </w:tcPr>
          <w:p w14:paraId="731E77D9" w14:textId="1325094E" w:rsidR="00B45742" w:rsidRDefault="00AC26E5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710" w:type="dxa"/>
          </w:tcPr>
          <w:p w14:paraId="72E8C2BB" w14:textId="0A6D2A73" w:rsidR="00B45742" w:rsidRDefault="00AC26E5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-0.3602</w:t>
            </w:r>
          </w:p>
        </w:tc>
        <w:tc>
          <w:tcPr>
            <w:tcW w:w="720" w:type="dxa"/>
          </w:tcPr>
          <w:p w14:paraId="6683665C" w14:textId="77777777" w:rsidR="00B45742" w:rsidRDefault="00B45742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B83DF7">
              <w:rPr>
                <w:sz w:val="22"/>
                <w:szCs w:val="22"/>
              </w:rPr>
              <w:t>in</w:t>
            </w:r>
          </w:p>
        </w:tc>
        <w:tc>
          <w:tcPr>
            <w:tcW w:w="1435" w:type="dxa"/>
            <w:tcBorders>
              <w:bottom w:val="single" w:sz="4" w:space="0" w:color="auto"/>
            </w:tcBorders>
            <w:shd w:val="solid" w:color="FF7575" w:fill="auto"/>
          </w:tcPr>
          <w:p w14:paraId="59FABCF3" w14:textId="1332141F" w:rsidR="00B45742" w:rsidRDefault="00AC26E5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B45742" w14:paraId="130E164F" w14:textId="77777777" w:rsidTr="00AC26E5">
        <w:trPr>
          <w:trHeight w:val="514"/>
        </w:trPr>
        <w:tc>
          <w:tcPr>
            <w:tcW w:w="2425" w:type="dxa"/>
          </w:tcPr>
          <w:p w14:paraId="536DB86C" w14:textId="77777777" w:rsidR="00B45742" w:rsidRDefault="00B45742" w:rsidP="00B4574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M1 position + M3 position = test rig encoder</w:t>
            </w:r>
          </w:p>
        </w:tc>
        <w:tc>
          <w:tcPr>
            <w:tcW w:w="1890" w:type="dxa"/>
          </w:tcPr>
          <w:p w14:paraId="3348E98B" w14:textId="4D7F9A8D" w:rsidR="00B45742" w:rsidRDefault="00AC26E5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170" w:type="dxa"/>
          </w:tcPr>
          <w:p w14:paraId="0F344FF7" w14:textId="07E5B9B7" w:rsidR="00B45742" w:rsidRDefault="00AC26E5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710" w:type="dxa"/>
          </w:tcPr>
          <w:p w14:paraId="64EC81BB" w14:textId="3A73714F" w:rsidR="00B45742" w:rsidRDefault="00AC26E5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-0.3602</w:t>
            </w:r>
          </w:p>
        </w:tc>
        <w:tc>
          <w:tcPr>
            <w:tcW w:w="720" w:type="dxa"/>
          </w:tcPr>
          <w:p w14:paraId="6039DC51" w14:textId="77777777" w:rsidR="00B45742" w:rsidRDefault="00B45742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B83DF7">
              <w:rPr>
                <w:sz w:val="22"/>
                <w:szCs w:val="22"/>
              </w:rPr>
              <w:t>in</w:t>
            </w:r>
          </w:p>
        </w:tc>
        <w:tc>
          <w:tcPr>
            <w:tcW w:w="1435" w:type="dxa"/>
            <w:tcBorders>
              <w:bottom w:val="single" w:sz="4" w:space="0" w:color="auto"/>
            </w:tcBorders>
            <w:shd w:val="solid" w:color="FF7575" w:fill="auto"/>
          </w:tcPr>
          <w:p w14:paraId="26C5F328" w14:textId="6A521E90" w:rsidR="00B45742" w:rsidRDefault="00AC26E5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B45742" w14:paraId="0E6B294A" w14:textId="77777777" w:rsidTr="00AC26E5">
        <w:trPr>
          <w:trHeight w:val="506"/>
        </w:trPr>
        <w:tc>
          <w:tcPr>
            <w:tcW w:w="2425" w:type="dxa"/>
          </w:tcPr>
          <w:p w14:paraId="1E7A80D6" w14:textId="77777777" w:rsidR="00B45742" w:rsidRDefault="00B45742" w:rsidP="00B4574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Difference between Motor 2 position and Motor 3 position is </w:t>
            </w:r>
            <w:r>
              <w:rPr>
                <w:rFonts w:cstheme="minorHAnsi"/>
                <w:szCs w:val="20"/>
              </w:rPr>
              <w:t>&lt;</w:t>
            </w:r>
            <w:r>
              <w:rPr>
                <w:szCs w:val="20"/>
              </w:rPr>
              <w:t xml:space="preserve"> TBD ins</w:t>
            </w:r>
          </w:p>
        </w:tc>
        <w:tc>
          <w:tcPr>
            <w:tcW w:w="1890" w:type="dxa"/>
          </w:tcPr>
          <w:p w14:paraId="5CAD44B1" w14:textId="42301BF0" w:rsidR="00B45742" w:rsidRDefault="00AC26E5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170" w:type="dxa"/>
          </w:tcPr>
          <w:p w14:paraId="7E3127EB" w14:textId="4A3D2ECF" w:rsidR="00B45742" w:rsidRDefault="00AC26E5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710" w:type="dxa"/>
          </w:tcPr>
          <w:p w14:paraId="3ED5589C" w14:textId="486AEDDF" w:rsidR="00B45742" w:rsidRDefault="00AC26E5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720" w:type="dxa"/>
          </w:tcPr>
          <w:p w14:paraId="19B5246D" w14:textId="77777777" w:rsidR="00B45742" w:rsidRDefault="00B45742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B83DF7">
              <w:rPr>
                <w:sz w:val="22"/>
                <w:szCs w:val="22"/>
              </w:rPr>
              <w:t>in</w:t>
            </w:r>
          </w:p>
        </w:tc>
        <w:tc>
          <w:tcPr>
            <w:tcW w:w="1435" w:type="dxa"/>
            <w:tcBorders>
              <w:bottom w:val="single" w:sz="4" w:space="0" w:color="auto"/>
            </w:tcBorders>
            <w:shd w:val="solid" w:color="B9FF93" w:fill="auto"/>
          </w:tcPr>
          <w:p w14:paraId="55433593" w14:textId="3CD62CB2" w:rsidR="00B45742" w:rsidRDefault="00AC26E5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B45742" w14:paraId="69DC0858" w14:textId="77777777" w:rsidTr="00AC26E5">
        <w:trPr>
          <w:trHeight w:val="514"/>
        </w:trPr>
        <w:tc>
          <w:tcPr>
            <w:tcW w:w="2425" w:type="dxa"/>
          </w:tcPr>
          <w:p w14:paraId="401BAA0A" w14:textId="77777777" w:rsidR="00B45742" w:rsidRDefault="00B45742" w:rsidP="00B45742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 xml:space="preserve">Difference between M2 position and M3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890" w:type="dxa"/>
          </w:tcPr>
          <w:p w14:paraId="00571748" w14:textId="3E78EB70" w:rsidR="00B45742" w:rsidRDefault="00AC26E5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170" w:type="dxa"/>
          </w:tcPr>
          <w:p w14:paraId="2824C9DF" w14:textId="226A5A97" w:rsidR="00B45742" w:rsidRDefault="00AC26E5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710" w:type="dxa"/>
          </w:tcPr>
          <w:p w14:paraId="26614A01" w14:textId="4F851876" w:rsidR="00B45742" w:rsidRDefault="00AC26E5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720" w:type="dxa"/>
          </w:tcPr>
          <w:p w14:paraId="7D60CFFE" w14:textId="77777777" w:rsidR="00B45742" w:rsidRDefault="00B45742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B83DF7">
              <w:rPr>
                <w:sz w:val="22"/>
                <w:szCs w:val="22"/>
              </w:rPr>
              <w:t>in</w:t>
            </w:r>
          </w:p>
        </w:tc>
        <w:tc>
          <w:tcPr>
            <w:tcW w:w="1435" w:type="dxa"/>
            <w:tcBorders>
              <w:bottom w:val="single" w:sz="4" w:space="0" w:color="auto"/>
            </w:tcBorders>
            <w:shd w:val="solid" w:color="B9FF93" w:fill="auto"/>
          </w:tcPr>
          <w:p w14:paraId="061835FE" w14:textId="32DD637C" w:rsidR="00B45742" w:rsidRDefault="00AC26E5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B45742" w14:paraId="21643D8B" w14:textId="77777777" w:rsidTr="00AC26E5">
        <w:trPr>
          <w:trHeight w:val="514"/>
        </w:trPr>
        <w:tc>
          <w:tcPr>
            <w:tcW w:w="2425" w:type="dxa"/>
          </w:tcPr>
          <w:p w14:paraId="39390537" w14:textId="77777777" w:rsidR="00B45742" w:rsidRDefault="00B45742" w:rsidP="00B45742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>Difference between M</w:t>
            </w:r>
            <w:r>
              <w:rPr>
                <w:szCs w:val="20"/>
              </w:rPr>
              <w:t>otor 1</w:t>
            </w:r>
            <w:r w:rsidRPr="005E59FA">
              <w:rPr>
                <w:szCs w:val="20"/>
              </w:rPr>
              <w:t xml:space="preserve"> position and M</w:t>
            </w:r>
            <w:r>
              <w:rPr>
                <w:szCs w:val="20"/>
              </w:rPr>
              <w:t>1</w:t>
            </w:r>
            <w:r w:rsidRPr="005E59FA">
              <w:rPr>
                <w:szCs w:val="20"/>
              </w:rPr>
              <w:t xml:space="preserve">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890" w:type="dxa"/>
          </w:tcPr>
          <w:p w14:paraId="5B89E260" w14:textId="1EE094C2" w:rsidR="00B45742" w:rsidRDefault="00AC26E5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170" w:type="dxa"/>
          </w:tcPr>
          <w:p w14:paraId="53BE5D15" w14:textId="16E5EC6F" w:rsidR="00B45742" w:rsidRDefault="00AC26E5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710" w:type="dxa"/>
          </w:tcPr>
          <w:p w14:paraId="4905D129" w14:textId="7910C9A3" w:rsidR="00B45742" w:rsidRDefault="00AC26E5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0.949</w:t>
            </w:r>
          </w:p>
        </w:tc>
        <w:tc>
          <w:tcPr>
            <w:tcW w:w="720" w:type="dxa"/>
          </w:tcPr>
          <w:p w14:paraId="7F35E643" w14:textId="77777777" w:rsidR="00B45742" w:rsidRDefault="00B45742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B83DF7">
              <w:rPr>
                <w:sz w:val="22"/>
                <w:szCs w:val="22"/>
              </w:rPr>
              <w:t>in</w:t>
            </w:r>
          </w:p>
        </w:tc>
        <w:tc>
          <w:tcPr>
            <w:tcW w:w="1435" w:type="dxa"/>
            <w:tcBorders>
              <w:bottom w:val="single" w:sz="4" w:space="0" w:color="auto"/>
            </w:tcBorders>
            <w:shd w:val="solid" w:color="FF7575" w:fill="auto"/>
          </w:tcPr>
          <w:p w14:paraId="51CF8669" w14:textId="254C5DB2" w:rsidR="00B45742" w:rsidRDefault="00AC26E5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B45742" w14:paraId="2AE06DB1" w14:textId="77777777" w:rsidTr="00AC26E5">
        <w:trPr>
          <w:trHeight w:val="506"/>
        </w:trPr>
        <w:tc>
          <w:tcPr>
            <w:tcW w:w="2425" w:type="dxa"/>
          </w:tcPr>
          <w:p w14:paraId="1D99B758" w14:textId="77777777" w:rsidR="00B45742" w:rsidRDefault="00B45742" w:rsidP="00B45742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>Difference between M</w:t>
            </w:r>
            <w:r>
              <w:rPr>
                <w:szCs w:val="20"/>
              </w:rPr>
              <w:t xml:space="preserve">otor </w:t>
            </w:r>
            <w:r w:rsidRPr="005E59FA">
              <w:rPr>
                <w:szCs w:val="20"/>
              </w:rPr>
              <w:t>2 position and M</w:t>
            </w:r>
            <w:r>
              <w:rPr>
                <w:szCs w:val="20"/>
              </w:rPr>
              <w:t>2</w:t>
            </w:r>
            <w:r w:rsidRPr="005E59FA">
              <w:rPr>
                <w:szCs w:val="20"/>
              </w:rPr>
              <w:t xml:space="preserve">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890" w:type="dxa"/>
          </w:tcPr>
          <w:p w14:paraId="2D1B6723" w14:textId="7479C22F" w:rsidR="00B45742" w:rsidRDefault="00AC26E5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170" w:type="dxa"/>
          </w:tcPr>
          <w:p w14:paraId="0F507E16" w14:textId="3EC4EE99" w:rsidR="00B45742" w:rsidRDefault="00AC26E5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710" w:type="dxa"/>
          </w:tcPr>
          <w:p w14:paraId="1E01D9B3" w14:textId="12CE23D7" w:rsidR="00B45742" w:rsidRDefault="00AC26E5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0.575</w:t>
            </w:r>
          </w:p>
        </w:tc>
        <w:tc>
          <w:tcPr>
            <w:tcW w:w="720" w:type="dxa"/>
          </w:tcPr>
          <w:p w14:paraId="48097B59" w14:textId="77777777" w:rsidR="00B45742" w:rsidRDefault="00B45742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35A02">
              <w:rPr>
                <w:sz w:val="22"/>
                <w:szCs w:val="22"/>
              </w:rPr>
              <w:t>in</w:t>
            </w:r>
          </w:p>
        </w:tc>
        <w:tc>
          <w:tcPr>
            <w:tcW w:w="1435" w:type="dxa"/>
            <w:tcBorders>
              <w:bottom w:val="single" w:sz="4" w:space="0" w:color="auto"/>
            </w:tcBorders>
            <w:shd w:val="solid" w:color="FF7575" w:fill="auto"/>
          </w:tcPr>
          <w:p w14:paraId="2ECDDE93" w14:textId="5749CAF8" w:rsidR="00B45742" w:rsidRDefault="00AC26E5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B45742" w14:paraId="3C8820A8" w14:textId="77777777" w:rsidTr="00AC26E5">
        <w:trPr>
          <w:trHeight w:val="514"/>
        </w:trPr>
        <w:tc>
          <w:tcPr>
            <w:tcW w:w="2425" w:type="dxa"/>
          </w:tcPr>
          <w:p w14:paraId="7EDCF34B" w14:textId="77777777" w:rsidR="00B45742" w:rsidRDefault="00B45742" w:rsidP="00B45742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>Difference between M</w:t>
            </w:r>
            <w:r>
              <w:rPr>
                <w:szCs w:val="20"/>
              </w:rPr>
              <w:t>otor 3</w:t>
            </w:r>
            <w:r w:rsidRPr="005E59FA">
              <w:rPr>
                <w:szCs w:val="20"/>
              </w:rPr>
              <w:t xml:space="preserve"> position and M3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890" w:type="dxa"/>
          </w:tcPr>
          <w:p w14:paraId="7D6E75D5" w14:textId="1FA938A5" w:rsidR="00B45742" w:rsidRDefault="00AC26E5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170" w:type="dxa"/>
          </w:tcPr>
          <w:p w14:paraId="11AB7AAC" w14:textId="20FE62F5" w:rsidR="00B45742" w:rsidRDefault="00AC26E5" w:rsidP="00B45742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710" w:type="dxa"/>
          </w:tcPr>
          <w:p w14:paraId="7A8DC98F" w14:textId="13A029B9" w:rsidR="00B45742" w:rsidRDefault="00AC26E5" w:rsidP="004F2033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0.575</w:t>
            </w:r>
          </w:p>
        </w:tc>
        <w:tc>
          <w:tcPr>
            <w:tcW w:w="720" w:type="dxa"/>
          </w:tcPr>
          <w:p w14:paraId="2C7A722E" w14:textId="77777777" w:rsidR="00B45742" w:rsidRDefault="00B45742" w:rsidP="004F2033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35A02">
              <w:rPr>
                <w:sz w:val="22"/>
                <w:szCs w:val="22"/>
              </w:rPr>
              <w:t>in</w:t>
            </w:r>
          </w:p>
        </w:tc>
        <w:tc>
          <w:tcPr>
            <w:tcW w:w="1435" w:type="dxa"/>
            <w:shd w:val="solid" w:color="FF7575" w:fill="auto"/>
          </w:tcPr>
          <w:p w14:paraId="707B12AB" w14:textId="067D6B91" w:rsidR="00B45742" w:rsidRDefault="00AC26E5" w:rsidP="004F2033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4D59B4A8" w14:textId="77777777" w:rsidR="006953D6" w:rsidRDefault="006953D6" w:rsidP="00DC4AF2">
      <w:pPr>
        <w:pStyle w:val="Caption"/>
        <w:keepNext/>
        <w:ind w:left="0"/>
        <w:jc w:val="left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br w:type="page"/>
      </w:r>
    </w:p>
    <w:p w14:paraId="057472E4" w14:textId="77777777" w:rsidR="00E25035" w:rsidRDefault="00382D74" w:rsidP="00DC4AF2">
      <w:pPr>
        <w:pStyle w:val="Caption"/>
        <w:keepNext/>
        <w:ind w:left="0"/>
        <w:jc w:val="left"/>
        <w:rPr>
          <w:i w:val="0"/>
          <w:iCs w:val="0"/>
          <w:sz w:val="28"/>
          <w:szCs w:val="28"/>
        </w:rPr>
      </w:pPr>
      <w:r w:rsidRPr="00382D74">
        <w:rPr>
          <w:i w:val="0"/>
          <w:iCs w:val="0"/>
          <w:sz w:val="28"/>
          <w:szCs w:val="28"/>
        </w:rPr>
        <w:lastRenderedPageBreak/>
        <w:t>MOTOR</w:t>
      </w:r>
      <w:r>
        <w:rPr>
          <w:i w:val="0"/>
          <w:iCs w:val="0"/>
          <w:sz w:val="28"/>
          <w:szCs w:val="28"/>
        </w:rPr>
        <w:t xml:space="preserve"> </w:t>
      </w:r>
      <w:r w:rsidRPr="00382D74">
        <w:rPr>
          <w:i w:val="0"/>
          <w:iCs w:val="0"/>
          <w:sz w:val="28"/>
          <w:szCs w:val="28"/>
        </w:rPr>
        <w:t>1</w:t>
      </w:r>
    </w:p>
    <w:p w14:paraId="2E3A77E9" w14:textId="77777777" w:rsidR="00AC26E5" w:rsidRDefault="00AC26E5" w:rsidP="00AC26E5">
      <w:pPr>
        <w:pStyle w:val="BodyText"/>
        <w:keepNext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567F5A82" wp14:editId="56CAD522">
            <wp:extent cx="5429250" cy="2343150"/>
            <wp:effectExtent l="0" t="0" r="0" b="0"/>
            <wp:docPr id="458262715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262715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6F17A" w14:textId="7F5D1A0E" w:rsidR="00AC26E5" w:rsidRDefault="00AC26E5" w:rsidP="00AC26E5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- </w:t>
      </w:r>
      <w:proofErr w:type="spellStart"/>
      <w:r>
        <w:t>Ballnut</w:t>
      </w:r>
      <w:proofErr w:type="spellEnd"/>
      <w:r>
        <w:t xml:space="preserve"> Velocity for Motor One</w:t>
      </w:r>
    </w:p>
    <w:p w14:paraId="5F6850D8" w14:textId="4928686A" w:rsidR="00347F85" w:rsidRDefault="00347F85" w:rsidP="004C17BC">
      <w:pPr>
        <w:pStyle w:val="BodyText"/>
        <w:ind w:left="0"/>
        <w:jc w:val="center"/>
      </w:pPr>
    </w:p>
    <w:p w14:paraId="4B876334" w14:textId="77777777" w:rsidR="00AC26E5" w:rsidRDefault="00AC26E5" w:rsidP="00AC26E5">
      <w:pPr>
        <w:pStyle w:val="BodyText"/>
        <w:keepNext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2AC7024D" wp14:editId="114C738F">
            <wp:extent cx="5429250" cy="2343150"/>
            <wp:effectExtent l="0" t="0" r="0" b="0"/>
            <wp:docPr id="2062627681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62768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5A1A7" w14:textId="649DD32B" w:rsidR="00AC26E5" w:rsidRDefault="00AC26E5" w:rsidP="00AC26E5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>-Current for Motor One</w:t>
      </w:r>
    </w:p>
    <w:p w14:paraId="3FF25B44" w14:textId="6264AE81" w:rsidR="00347F85" w:rsidRDefault="00347F85" w:rsidP="004C17BC">
      <w:pPr>
        <w:pStyle w:val="BodyText"/>
        <w:ind w:left="0"/>
        <w:jc w:val="center"/>
      </w:pPr>
    </w:p>
    <w:p w14:paraId="13590B8B" w14:textId="77777777" w:rsidR="00AC26E5" w:rsidRDefault="00AC26E5" w:rsidP="00AC26E5">
      <w:pPr>
        <w:pStyle w:val="BodyText"/>
        <w:keepNext/>
        <w:ind w:left="0"/>
        <w:jc w:val="center"/>
      </w:pPr>
      <w:r>
        <w:rPr>
          <w:noProof/>
          <w:sz w:val="16"/>
          <w:szCs w:val="16"/>
        </w:rPr>
        <w:lastRenderedPageBreak/>
        <w:drawing>
          <wp:inline distT="0" distB="0" distL="0" distR="0" wp14:anchorId="19E960FF" wp14:editId="530BE24E">
            <wp:extent cx="5429250" cy="2343150"/>
            <wp:effectExtent l="0" t="0" r="0" b="0"/>
            <wp:docPr id="867644763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644763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C871F" w14:textId="327806C8" w:rsidR="00AC26E5" w:rsidRDefault="00AC26E5" w:rsidP="00AC26E5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>- M1 Delta for Motor One</w:t>
      </w:r>
    </w:p>
    <w:p w14:paraId="4FA40FA7" w14:textId="5E558EED" w:rsidR="00347F85" w:rsidRPr="00347F85" w:rsidRDefault="00347F85" w:rsidP="00850524">
      <w:pPr>
        <w:pStyle w:val="BodyText"/>
        <w:ind w:left="0"/>
        <w:jc w:val="center"/>
      </w:pPr>
    </w:p>
    <w:tbl>
      <w:tblPr>
        <w:tblStyle w:val="TableGrid"/>
        <w:tblW w:w="5000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2199"/>
        <w:gridCol w:w="1192"/>
        <w:gridCol w:w="1199"/>
        <w:gridCol w:w="1185"/>
        <w:gridCol w:w="1347"/>
        <w:gridCol w:w="1114"/>
        <w:gridCol w:w="1114"/>
      </w:tblGrid>
      <w:tr w:rsidR="00F263D4" w14:paraId="6DEEA071" w14:textId="77777777" w:rsidTr="00EC1453">
        <w:trPr>
          <w:trHeight w:val="368"/>
        </w:trPr>
        <w:tc>
          <w:tcPr>
            <w:tcW w:w="9350" w:type="dxa"/>
            <w:gridSpan w:val="7"/>
          </w:tcPr>
          <w:p w14:paraId="63F94C3D" w14:textId="77777777" w:rsidR="00F263D4" w:rsidRDefault="00F263D4" w:rsidP="00E25035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MOTOR 1 STROKE CHECK</w:t>
            </w:r>
          </w:p>
        </w:tc>
      </w:tr>
      <w:tr w:rsidR="00734544" w14:paraId="6DC92F1C" w14:textId="77777777" w:rsidTr="00F263D4">
        <w:trPr>
          <w:trHeight w:val="368"/>
        </w:trPr>
        <w:tc>
          <w:tcPr>
            <w:tcW w:w="4590" w:type="dxa"/>
            <w:gridSpan w:val="3"/>
          </w:tcPr>
          <w:p w14:paraId="768DF88C" w14:textId="77777777" w:rsidR="00734544" w:rsidRPr="00E25035" w:rsidRDefault="00734544" w:rsidP="00E25035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4760" w:type="dxa"/>
            <w:gridSpan w:val="4"/>
          </w:tcPr>
          <w:p w14:paraId="3F850979" w14:textId="77777777" w:rsidR="00734544" w:rsidRPr="00E25035" w:rsidRDefault="00734544" w:rsidP="00E25035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Results</w:t>
            </w:r>
          </w:p>
        </w:tc>
      </w:tr>
      <w:tr w:rsidR="00734544" w14:paraId="03BD2C9E" w14:textId="77777777" w:rsidTr="00AC26E5">
        <w:trPr>
          <w:trHeight w:val="523"/>
        </w:trPr>
        <w:tc>
          <w:tcPr>
            <w:tcW w:w="2199" w:type="dxa"/>
          </w:tcPr>
          <w:p w14:paraId="5A21424D" w14:textId="77777777" w:rsidR="00734544" w:rsidRPr="00E25035" w:rsidRDefault="00734544" w:rsidP="00734544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 xml:space="preserve">Description </w:t>
            </w:r>
          </w:p>
        </w:tc>
        <w:tc>
          <w:tcPr>
            <w:tcW w:w="1192" w:type="dxa"/>
          </w:tcPr>
          <w:p w14:paraId="48F96B00" w14:textId="77777777" w:rsidR="00734544" w:rsidRPr="00E25035" w:rsidRDefault="00734544" w:rsidP="00734544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Expected</w:t>
            </w:r>
          </w:p>
        </w:tc>
        <w:tc>
          <w:tcPr>
            <w:tcW w:w="1199" w:type="dxa"/>
          </w:tcPr>
          <w:p w14:paraId="238AAF7A" w14:textId="77777777" w:rsidR="00734544" w:rsidRPr="00E25035" w:rsidRDefault="00734544" w:rsidP="00734544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Tolerance</w:t>
            </w:r>
          </w:p>
        </w:tc>
        <w:tc>
          <w:tcPr>
            <w:tcW w:w="1185" w:type="dxa"/>
          </w:tcPr>
          <w:p w14:paraId="1A7A91F2" w14:textId="77777777" w:rsidR="00734544" w:rsidRPr="00E25035" w:rsidRDefault="00734544" w:rsidP="00734544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 xml:space="preserve">Actual </w:t>
            </w:r>
            <w:r>
              <w:rPr>
                <w:b/>
                <w:bCs/>
                <w:szCs w:val="20"/>
              </w:rPr>
              <w:t>Average</w:t>
            </w:r>
          </w:p>
        </w:tc>
        <w:tc>
          <w:tcPr>
            <w:tcW w:w="1347" w:type="dxa"/>
          </w:tcPr>
          <w:p w14:paraId="6B3DB459" w14:textId="77777777" w:rsidR="00734544" w:rsidRPr="00E25035" w:rsidRDefault="00734544" w:rsidP="00734544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Peak Velocity</w:t>
            </w:r>
          </w:p>
        </w:tc>
        <w:tc>
          <w:tcPr>
            <w:tcW w:w="1114" w:type="dxa"/>
          </w:tcPr>
          <w:p w14:paraId="393CA674" w14:textId="77777777" w:rsidR="00734544" w:rsidRDefault="00734544" w:rsidP="00734544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1114" w:type="dxa"/>
            <w:tcBorders>
              <w:bottom w:val="single" w:sz="4" w:space="0" w:color="auto"/>
            </w:tcBorders>
          </w:tcPr>
          <w:p w14:paraId="66CA8E2C" w14:textId="77777777" w:rsidR="00734544" w:rsidRPr="00E25035" w:rsidRDefault="00734544" w:rsidP="00734544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Pass/Fail</w:t>
            </w:r>
          </w:p>
        </w:tc>
      </w:tr>
      <w:tr w:rsidR="002A4FCB" w14:paraId="7D5C7F64" w14:textId="77777777" w:rsidTr="00AC26E5">
        <w:trPr>
          <w:trHeight w:val="523"/>
        </w:trPr>
        <w:tc>
          <w:tcPr>
            <w:tcW w:w="2199" w:type="dxa"/>
          </w:tcPr>
          <w:p w14:paraId="0B655BD4" w14:textId="77777777" w:rsidR="002A4FCB" w:rsidRDefault="002A4FCB" w:rsidP="00E25035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Constant Velocity </w:t>
            </w:r>
          </w:p>
        </w:tc>
        <w:tc>
          <w:tcPr>
            <w:tcW w:w="1192" w:type="dxa"/>
          </w:tcPr>
          <w:p w14:paraId="4A8090DB" w14:textId="27D305F0" w:rsidR="002A4FCB" w:rsidRDefault="00AC26E5" w:rsidP="00E2503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</w:t>
            </w:r>
          </w:p>
        </w:tc>
        <w:tc>
          <w:tcPr>
            <w:tcW w:w="1199" w:type="dxa"/>
          </w:tcPr>
          <w:p w14:paraId="41420E48" w14:textId="052C78B7" w:rsidR="002A4FCB" w:rsidRDefault="00AC26E5" w:rsidP="00E2503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0.02</w:t>
            </w:r>
          </w:p>
        </w:tc>
        <w:tc>
          <w:tcPr>
            <w:tcW w:w="1185" w:type="dxa"/>
          </w:tcPr>
          <w:p w14:paraId="1E2AA924" w14:textId="2CC036E7" w:rsidR="002A4FCB" w:rsidRDefault="00AC26E5" w:rsidP="00E2503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</w:t>
            </w:r>
          </w:p>
          <w:p w14:paraId="65A77A68" w14:textId="77777777" w:rsidR="002A4FCB" w:rsidRDefault="002A4FCB" w:rsidP="00E2503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  <w:tc>
          <w:tcPr>
            <w:tcW w:w="1347" w:type="dxa"/>
          </w:tcPr>
          <w:p w14:paraId="650FC7B0" w14:textId="54470F7E" w:rsidR="002A4FCB" w:rsidRDefault="00AC26E5" w:rsidP="00E2503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</w:t>
            </w:r>
          </w:p>
          <w:p w14:paraId="296C97F6" w14:textId="77777777" w:rsidR="002A4FCB" w:rsidRDefault="002A4FCB" w:rsidP="00E2503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  <w:tc>
          <w:tcPr>
            <w:tcW w:w="1114" w:type="dxa"/>
          </w:tcPr>
          <w:p w14:paraId="460E76DB" w14:textId="77777777" w:rsidR="002A4FCB" w:rsidRDefault="002A4FCB" w:rsidP="00E2503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In/s</w:t>
            </w:r>
          </w:p>
        </w:tc>
        <w:tc>
          <w:tcPr>
            <w:tcW w:w="1114" w:type="dxa"/>
            <w:shd w:val="solid" w:color="B9FF93" w:fill="auto"/>
          </w:tcPr>
          <w:p w14:paraId="33F29C21" w14:textId="269212A8" w:rsidR="002A4FCB" w:rsidRDefault="00AC26E5" w:rsidP="00E2503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2A4FCB" w14:paraId="36BC6A7D" w14:textId="77777777" w:rsidTr="00AC26E5">
        <w:trPr>
          <w:trHeight w:val="523"/>
        </w:trPr>
        <w:tc>
          <w:tcPr>
            <w:tcW w:w="2199" w:type="dxa"/>
          </w:tcPr>
          <w:p w14:paraId="609024A0" w14:textId="77777777" w:rsidR="002A4FCB" w:rsidRPr="00E25035" w:rsidRDefault="002A4FCB" w:rsidP="00E25035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 xml:space="preserve">Description </w:t>
            </w:r>
          </w:p>
        </w:tc>
        <w:tc>
          <w:tcPr>
            <w:tcW w:w="1192" w:type="dxa"/>
          </w:tcPr>
          <w:p w14:paraId="14D9ED5D" w14:textId="77777777" w:rsidR="002A4FCB" w:rsidRPr="00E25035" w:rsidRDefault="002A4FCB" w:rsidP="00E25035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Expected</w:t>
            </w:r>
          </w:p>
        </w:tc>
        <w:tc>
          <w:tcPr>
            <w:tcW w:w="1199" w:type="dxa"/>
          </w:tcPr>
          <w:p w14:paraId="0773B718" w14:textId="77777777" w:rsidR="002A4FCB" w:rsidRPr="00E25035" w:rsidRDefault="002A4FCB" w:rsidP="00E25035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Tolerance</w:t>
            </w:r>
          </w:p>
        </w:tc>
        <w:tc>
          <w:tcPr>
            <w:tcW w:w="1185" w:type="dxa"/>
          </w:tcPr>
          <w:p w14:paraId="7D43D0EF" w14:textId="77777777" w:rsidR="002A4FCB" w:rsidRPr="00E25035" w:rsidRDefault="002A4FCB" w:rsidP="00E25035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 xml:space="preserve">Actual </w:t>
            </w:r>
          </w:p>
        </w:tc>
        <w:tc>
          <w:tcPr>
            <w:tcW w:w="1347" w:type="dxa"/>
          </w:tcPr>
          <w:p w14:paraId="2DB34A06" w14:textId="77777777" w:rsidR="002A4FCB" w:rsidRPr="00E25035" w:rsidRDefault="002A4FCB" w:rsidP="00E25035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Standard Deviation</w:t>
            </w:r>
          </w:p>
        </w:tc>
        <w:tc>
          <w:tcPr>
            <w:tcW w:w="1114" w:type="dxa"/>
          </w:tcPr>
          <w:p w14:paraId="522BA2EB" w14:textId="77777777" w:rsidR="002A4FCB" w:rsidRPr="00E25035" w:rsidRDefault="00734544" w:rsidP="00E25035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1114" w:type="dxa"/>
            <w:tcBorders>
              <w:bottom w:val="single" w:sz="4" w:space="0" w:color="auto"/>
            </w:tcBorders>
          </w:tcPr>
          <w:p w14:paraId="6F15E9EF" w14:textId="77777777" w:rsidR="002A4FCB" w:rsidRPr="00E25035" w:rsidRDefault="002A4FCB" w:rsidP="00E25035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Pass</w:t>
            </w:r>
            <w:r>
              <w:rPr>
                <w:b/>
                <w:bCs/>
                <w:szCs w:val="20"/>
              </w:rPr>
              <w:t>/Fail</w:t>
            </w:r>
          </w:p>
        </w:tc>
      </w:tr>
      <w:tr w:rsidR="005A312A" w14:paraId="62C356E2" w14:textId="77777777" w:rsidTr="00AC26E5">
        <w:trPr>
          <w:trHeight w:val="665"/>
        </w:trPr>
        <w:tc>
          <w:tcPr>
            <w:tcW w:w="2199" w:type="dxa"/>
          </w:tcPr>
          <w:p w14:paraId="754E1034" w14:textId="77777777" w:rsidR="005A312A" w:rsidRDefault="005A312A" w:rsidP="005A312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Delta between Motor 1 Position and M1 position </w:t>
            </w:r>
          </w:p>
        </w:tc>
        <w:tc>
          <w:tcPr>
            <w:tcW w:w="1192" w:type="dxa"/>
          </w:tcPr>
          <w:p w14:paraId="4ED09014" w14:textId="38ED788C" w:rsidR="005A312A" w:rsidRPr="00994843" w:rsidRDefault="00AC26E5" w:rsidP="005A312A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199" w:type="dxa"/>
          </w:tcPr>
          <w:p w14:paraId="32342C67" w14:textId="315A5249" w:rsidR="005A312A" w:rsidRDefault="00AC26E5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</w:t>
            </w:r>
          </w:p>
        </w:tc>
        <w:tc>
          <w:tcPr>
            <w:tcW w:w="1185" w:type="dxa"/>
          </w:tcPr>
          <w:p w14:paraId="16983CCB" w14:textId="2157C582" w:rsidR="005A312A" w:rsidRDefault="00AC26E5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1.5977</w:t>
            </w:r>
          </w:p>
        </w:tc>
        <w:tc>
          <w:tcPr>
            <w:tcW w:w="1347" w:type="dxa"/>
          </w:tcPr>
          <w:p w14:paraId="6960F543" w14:textId="16EFF1A3" w:rsidR="005A312A" w:rsidRDefault="00AC26E5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color w:val="auto"/>
                <w:szCs w:val="20"/>
              </w:rPr>
              <w:t>0.0087</w:t>
            </w:r>
          </w:p>
        </w:tc>
        <w:tc>
          <w:tcPr>
            <w:tcW w:w="1114" w:type="dxa"/>
          </w:tcPr>
          <w:p w14:paraId="47ADEA0D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25022B">
              <w:rPr>
                <w:sz w:val="22"/>
                <w:szCs w:val="22"/>
              </w:rPr>
              <w:t>in</w:t>
            </w:r>
          </w:p>
        </w:tc>
        <w:tc>
          <w:tcPr>
            <w:tcW w:w="1114" w:type="dxa"/>
            <w:tcBorders>
              <w:bottom w:val="single" w:sz="4" w:space="0" w:color="auto"/>
            </w:tcBorders>
            <w:shd w:val="solid" w:color="FF7575" w:fill="auto"/>
          </w:tcPr>
          <w:p w14:paraId="75F8BEF9" w14:textId="4C0FDAEC" w:rsidR="005A312A" w:rsidRDefault="00AC26E5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5A312A" w14:paraId="520CD7A7" w14:textId="77777777" w:rsidTr="00AC26E5">
        <w:trPr>
          <w:trHeight w:val="830"/>
        </w:trPr>
        <w:tc>
          <w:tcPr>
            <w:tcW w:w="2199" w:type="dxa"/>
          </w:tcPr>
          <w:p w14:paraId="7AE902D3" w14:textId="77777777" w:rsidR="005A312A" w:rsidRDefault="005A312A" w:rsidP="005A312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Delta between Motor 1 Position and Linear Encoder position</w:t>
            </w:r>
          </w:p>
        </w:tc>
        <w:tc>
          <w:tcPr>
            <w:tcW w:w="1192" w:type="dxa"/>
          </w:tcPr>
          <w:p w14:paraId="581E59FA" w14:textId="1E2D55B9" w:rsidR="005A312A" w:rsidRDefault="00AC26E5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199" w:type="dxa"/>
          </w:tcPr>
          <w:p w14:paraId="1F6EB971" w14:textId="477A2949" w:rsidR="005A312A" w:rsidRDefault="00AC26E5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</w:t>
            </w:r>
          </w:p>
        </w:tc>
        <w:tc>
          <w:tcPr>
            <w:tcW w:w="1185" w:type="dxa"/>
          </w:tcPr>
          <w:p w14:paraId="75CCF3EC" w14:textId="3CBA920E" w:rsidR="005A312A" w:rsidRDefault="00AC26E5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0.6052</w:t>
            </w:r>
          </w:p>
        </w:tc>
        <w:tc>
          <w:tcPr>
            <w:tcW w:w="1347" w:type="dxa"/>
          </w:tcPr>
          <w:p w14:paraId="52B696B3" w14:textId="6B48A0AA" w:rsidR="005A312A" w:rsidRDefault="00AC26E5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color w:val="auto"/>
                <w:szCs w:val="20"/>
              </w:rPr>
              <w:t>0.376</w:t>
            </w:r>
          </w:p>
        </w:tc>
        <w:tc>
          <w:tcPr>
            <w:tcW w:w="1114" w:type="dxa"/>
          </w:tcPr>
          <w:p w14:paraId="41C03582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25022B">
              <w:rPr>
                <w:sz w:val="22"/>
                <w:szCs w:val="22"/>
              </w:rPr>
              <w:t>in</w:t>
            </w:r>
          </w:p>
        </w:tc>
        <w:tc>
          <w:tcPr>
            <w:tcW w:w="1114" w:type="dxa"/>
            <w:shd w:val="solid" w:color="FF7575" w:fill="auto"/>
          </w:tcPr>
          <w:p w14:paraId="05D185F6" w14:textId="11896153" w:rsidR="005A312A" w:rsidRDefault="00AC26E5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2A4FCB" w14:paraId="2170F8C4" w14:textId="77777777" w:rsidTr="00F263D4">
        <w:trPr>
          <w:trHeight w:val="523"/>
        </w:trPr>
        <w:tc>
          <w:tcPr>
            <w:tcW w:w="2199" w:type="dxa"/>
          </w:tcPr>
          <w:p w14:paraId="51B9FEBA" w14:textId="77777777" w:rsidR="002A4FCB" w:rsidRDefault="002A4FCB" w:rsidP="00E25035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Current</w:t>
            </w:r>
          </w:p>
        </w:tc>
        <w:tc>
          <w:tcPr>
            <w:tcW w:w="1192" w:type="dxa"/>
            <w:shd w:val="clear" w:color="auto" w:fill="A6A6A6" w:themeFill="background1" w:themeFillShade="A6"/>
          </w:tcPr>
          <w:p w14:paraId="676E1656" w14:textId="77777777" w:rsidR="002A4FCB" w:rsidRPr="00E364E5" w:rsidRDefault="002A4FCB" w:rsidP="00E25035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</w:p>
        </w:tc>
        <w:tc>
          <w:tcPr>
            <w:tcW w:w="1199" w:type="dxa"/>
            <w:shd w:val="clear" w:color="auto" w:fill="A6A6A6" w:themeFill="background1" w:themeFillShade="A6"/>
          </w:tcPr>
          <w:p w14:paraId="055BC93F" w14:textId="77777777" w:rsidR="002A4FCB" w:rsidRPr="00E364E5" w:rsidRDefault="002A4FCB" w:rsidP="00E25035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</w:p>
        </w:tc>
        <w:tc>
          <w:tcPr>
            <w:tcW w:w="1185" w:type="dxa"/>
          </w:tcPr>
          <w:p w14:paraId="2D442DDC" w14:textId="78230C03" w:rsidR="002A4FCB" w:rsidRPr="00E364E5" w:rsidRDefault="00AC26E5" w:rsidP="00E25035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  <w:r>
              <w:rPr>
                <w:color w:val="auto"/>
                <w:szCs w:val="20"/>
              </w:rPr>
              <w:t>1.439</w:t>
            </w:r>
          </w:p>
        </w:tc>
        <w:tc>
          <w:tcPr>
            <w:tcW w:w="1347" w:type="dxa"/>
          </w:tcPr>
          <w:p w14:paraId="2BA01EB3" w14:textId="6231ABEE" w:rsidR="002A4FCB" w:rsidRPr="00E364E5" w:rsidRDefault="00AC26E5" w:rsidP="00E25035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  <w:r>
              <w:rPr>
                <w:color w:val="auto"/>
                <w:szCs w:val="20"/>
              </w:rPr>
              <w:t>0.1785</w:t>
            </w:r>
          </w:p>
        </w:tc>
        <w:tc>
          <w:tcPr>
            <w:tcW w:w="1114" w:type="dxa"/>
            <w:shd w:val="clear" w:color="auto" w:fill="auto"/>
          </w:tcPr>
          <w:p w14:paraId="38C68155" w14:textId="77777777" w:rsidR="002A4FCB" w:rsidRPr="00734544" w:rsidRDefault="00734544" w:rsidP="00E25035">
            <w:pPr>
              <w:pStyle w:val="BodyText"/>
              <w:spacing w:after="60"/>
              <w:ind w:left="0"/>
              <w:jc w:val="center"/>
              <w:rPr>
                <w:color w:val="auto"/>
                <w:szCs w:val="20"/>
              </w:rPr>
            </w:pPr>
            <w:r w:rsidRPr="00734544">
              <w:rPr>
                <w:color w:val="auto"/>
                <w:szCs w:val="20"/>
              </w:rPr>
              <w:t>A</w:t>
            </w:r>
            <w:r>
              <w:rPr>
                <w:color w:val="auto"/>
                <w:szCs w:val="20"/>
              </w:rPr>
              <w:t>mps</w:t>
            </w:r>
          </w:p>
        </w:tc>
        <w:tc>
          <w:tcPr>
            <w:tcW w:w="1114" w:type="dxa"/>
            <w:shd w:val="clear" w:color="auto" w:fill="A6A6A6" w:themeFill="background1" w:themeFillShade="A6"/>
          </w:tcPr>
          <w:p w14:paraId="325C7E95" w14:textId="77777777" w:rsidR="002A4FCB" w:rsidRPr="00E364E5" w:rsidRDefault="002A4FCB" w:rsidP="00E25035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</w:p>
        </w:tc>
      </w:tr>
    </w:tbl>
    <w:p w14:paraId="06043A7E" w14:textId="77777777" w:rsidR="00382D74" w:rsidRPr="00382D74" w:rsidRDefault="00382D74" w:rsidP="00382D74">
      <w:pPr>
        <w:pStyle w:val="BodyText"/>
      </w:pPr>
    </w:p>
    <w:p w14:paraId="6B44AB98" w14:textId="77777777" w:rsidR="009664A6" w:rsidRDefault="009664A6" w:rsidP="009664A6">
      <w:pPr>
        <w:pStyle w:val="Caption"/>
        <w:keepNext/>
        <w:ind w:left="0"/>
        <w:jc w:val="left"/>
        <w:rPr>
          <w:i w:val="0"/>
          <w:iCs w:val="0"/>
          <w:sz w:val="28"/>
          <w:szCs w:val="28"/>
        </w:rPr>
      </w:pPr>
    </w:p>
    <w:p w14:paraId="4477CC6C" w14:textId="77777777" w:rsidR="006953D6" w:rsidRDefault="006953D6" w:rsidP="00850524">
      <w:pPr>
        <w:pStyle w:val="Caption"/>
        <w:keepNext/>
        <w:ind w:left="0"/>
        <w:jc w:val="left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br w:type="page"/>
      </w:r>
    </w:p>
    <w:p w14:paraId="42EA1BC8" w14:textId="77777777" w:rsidR="00C81CEB" w:rsidRDefault="009664A6" w:rsidP="00850524">
      <w:pPr>
        <w:pStyle w:val="Caption"/>
        <w:keepNext/>
        <w:ind w:left="0"/>
        <w:jc w:val="left"/>
        <w:rPr>
          <w:i w:val="0"/>
          <w:iCs w:val="0"/>
          <w:sz w:val="28"/>
          <w:szCs w:val="28"/>
        </w:rPr>
      </w:pPr>
      <w:r w:rsidRPr="00382D74">
        <w:rPr>
          <w:i w:val="0"/>
          <w:iCs w:val="0"/>
          <w:sz w:val="28"/>
          <w:szCs w:val="28"/>
        </w:rPr>
        <w:lastRenderedPageBreak/>
        <w:t>MOTOR</w:t>
      </w:r>
      <w:r>
        <w:rPr>
          <w:i w:val="0"/>
          <w:iCs w:val="0"/>
          <w:sz w:val="28"/>
          <w:szCs w:val="28"/>
        </w:rPr>
        <w:t xml:space="preserve"> 2</w:t>
      </w:r>
    </w:p>
    <w:p w14:paraId="68F795BF" w14:textId="77777777" w:rsidR="00AC26E5" w:rsidRDefault="00AC26E5" w:rsidP="00AC26E5">
      <w:pPr>
        <w:pStyle w:val="BodyText"/>
        <w:keepNext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7698E44E" wp14:editId="34F4F232">
            <wp:extent cx="5429250" cy="2343150"/>
            <wp:effectExtent l="0" t="0" r="0" b="0"/>
            <wp:docPr id="10222861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286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8B56C" w14:textId="02EA3E2D" w:rsidR="00AC26E5" w:rsidRDefault="00AC26E5" w:rsidP="00AC26E5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 xml:space="preserve">- </w:t>
      </w:r>
      <w:proofErr w:type="spellStart"/>
      <w:r>
        <w:t>Ballnut</w:t>
      </w:r>
      <w:proofErr w:type="spellEnd"/>
      <w:r>
        <w:t xml:space="preserve"> Velocity for Motor Two</w:t>
      </w:r>
    </w:p>
    <w:p w14:paraId="2A38AB9D" w14:textId="6A1955A5" w:rsidR="00347F85" w:rsidRDefault="00347F85" w:rsidP="00850524">
      <w:pPr>
        <w:pStyle w:val="BodyText"/>
        <w:ind w:left="0"/>
        <w:jc w:val="center"/>
      </w:pPr>
    </w:p>
    <w:p w14:paraId="5FA7AE40" w14:textId="77777777" w:rsidR="00AC26E5" w:rsidRDefault="00AC26E5" w:rsidP="00AC26E5">
      <w:pPr>
        <w:pStyle w:val="BodyText"/>
        <w:keepNext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3CEBD8E0" wp14:editId="7A89C5E0">
            <wp:extent cx="5429250" cy="2343150"/>
            <wp:effectExtent l="0" t="0" r="0" b="0"/>
            <wp:docPr id="1406985235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985235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4B9BF" w14:textId="0E838920" w:rsidR="00AC26E5" w:rsidRDefault="00AC26E5" w:rsidP="00AC26E5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t>-Current for Motor Two</w:t>
      </w:r>
    </w:p>
    <w:p w14:paraId="5B1C6559" w14:textId="397BDBAF" w:rsidR="00347F85" w:rsidRDefault="00347F85" w:rsidP="00850524">
      <w:pPr>
        <w:pStyle w:val="BodyText"/>
        <w:ind w:left="0"/>
        <w:jc w:val="center"/>
      </w:pPr>
    </w:p>
    <w:p w14:paraId="704A3F51" w14:textId="77777777" w:rsidR="00AC26E5" w:rsidRDefault="00AC26E5" w:rsidP="00AC26E5">
      <w:pPr>
        <w:pStyle w:val="BodyText"/>
        <w:keepNext/>
        <w:ind w:left="0"/>
        <w:jc w:val="center"/>
      </w:pPr>
      <w:r>
        <w:rPr>
          <w:noProof/>
          <w:sz w:val="16"/>
          <w:szCs w:val="16"/>
        </w:rPr>
        <w:lastRenderedPageBreak/>
        <w:drawing>
          <wp:inline distT="0" distB="0" distL="0" distR="0" wp14:anchorId="21FDC6E5" wp14:editId="3D88E18A">
            <wp:extent cx="5429250" cy="2343150"/>
            <wp:effectExtent l="0" t="0" r="0" b="0"/>
            <wp:docPr id="467660800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66080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C0A4C" w14:textId="17187B9D" w:rsidR="00AC26E5" w:rsidRDefault="00AC26E5" w:rsidP="00AC26E5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9</w:t>
        </w:r>
      </w:fldSimple>
      <w:r>
        <w:t>- M1 Delta for Motor Two</w:t>
      </w:r>
    </w:p>
    <w:p w14:paraId="6B68F3D3" w14:textId="5A5B0135" w:rsidR="00347F85" w:rsidRPr="00347F85" w:rsidRDefault="00347F85" w:rsidP="00F263D4">
      <w:pPr>
        <w:pStyle w:val="BodyText"/>
        <w:ind w:left="0"/>
        <w:jc w:val="center"/>
      </w:pPr>
    </w:p>
    <w:tbl>
      <w:tblPr>
        <w:tblStyle w:val="TableGrid"/>
        <w:tblW w:w="4996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2070"/>
        <w:gridCol w:w="1319"/>
        <w:gridCol w:w="1201"/>
        <w:gridCol w:w="1181"/>
        <w:gridCol w:w="1346"/>
        <w:gridCol w:w="1113"/>
        <w:gridCol w:w="1113"/>
      </w:tblGrid>
      <w:tr w:rsidR="00750243" w14:paraId="37BBD346" w14:textId="77777777" w:rsidTr="00750243">
        <w:trPr>
          <w:trHeight w:val="350"/>
        </w:trPr>
        <w:tc>
          <w:tcPr>
            <w:tcW w:w="9343" w:type="dxa"/>
            <w:gridSpan w:val="7"/>
          </w:tcPr>
          <w:p w14:paraId="345EE675" w14:textId="77777777" w:rsidR="00750243" w:rsidRDefault="00750243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MOTOR 2 STROKE CHECK</w:t>
            </w:r>
          </w:p>
        </w:tc>
      </w:tr>
      <w:tr w:rsidR="00734544" w14:paraId="797C1EA4" w14:textId="77777777" w:rsidTr="00B84A12">
        <w:trPr>
          <w:trHeight w:val="524"/>
        </w:trPr>
        <w:tc>
          <w:tcPr>
            <w:tcW w:w="4590" w:type="dxa"/>
            <w:gridSpan w:val="3"/>
          </w:tcPr>
          <w:p w14:paraId="3BA4E3D2" w14:textId="77777777" w:rsidR="00734544" w:rsidRPr="00E25035" w:rsidRDefault="00734544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4753" w:type="dxa"/>
            <w:gridSpan w:val="4"/>
          </w:tcPr>
          <w:p w14:paraId="3FC4BC64" w14:textId="77777777" w:rsidR="00734544" w:rsidRPr="00E25035" w:rsidRDefault="00734544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Results</w:t>
            </w:r>
          </w:p>
        </w:tc>
      </w:tr>
      <w:tr w:rsidR="00734544" w14:paraId="372BC7DD" w14:textId="77777777" w:rsidTr="00AC26E5">
        <w:trPr>
          <w:trHeight w:val="524"/>
        </w:trPr>
        <w:tc>
          <w:tcPr>
            <w:tcW w:w="2070" w:type="dxa"/>
          </w:tcPr>
          <w:p w14:paraId="29B0835F" w14:textId="77777777" w:rsidR="00734544" w:rsidRPr="00E25035" w:rsidRDefault="00734544" w:rsidP="00734544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 xml:space="preserve">Description </w:t>
            </w:r>
          </w:p>
        </w:tc>
        <w:tc>
          <w:tcPr>
            <w:tcW w:w="1319" w:type="dxa"/>
          </w:tcPr>
          <w:p w14:paraId="73ACAED9" w14:textId="77777777" w:rsidR="00734544" w:rsidRPr="00E25035" w:rsidRDefault="00734544" w:rsidP="00734544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Expected</w:t>
            </w:r>
          </w:p>
        </w:tc>
        <w:tc>
          <w:tcPr>
            <w:tcW w:w="1201" w:type="dxa"/>
          </w:tcPr>
          <w:p w14:paraId="42BCA4C8" w14:textId="77777777" w:rsidR="00734544" w:rsidRPr="00E25035" w:rsidRDefault="00734544" w:rsidP="00734544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Tolerance</w:t>
            </w:r>
          </w:p>
        </w:tc>
        <w:tc>
          <w:tcPr>
            <w:tcW w:w="1181" w:type="dxa"/>
          </w:tcPr>
          <w:p w14:paraId="5A0A6080" w14:textId="77777777" w:rsidR="00734544" w:rsidRPr="00E25035" w:rsidRDefault="00734544" w:rsidP="00734544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 xml:space="preserve">Actual </w:t>
            </w:r>
            <w:r>
              <w:rPr>
                <w:b/>
                <w:bCs/>
                <w:szCs w:val="20"/>
              </w:rPr>
              <w:t>Average</w:t>
            </w:r>
          </w:p>
        </w:tc>
        <w:tc>
          <w:tcPr>
            <w:tcW w:w="1346" w:type="dxa"/>
          </w:tcPr>
          <w:p w14:paraId="5B24F227" w14:textId="77777777" w:rsidR="00734544" w:rsidRPr="00E25035" w:rsidRDefault="00734544" w:rsidP="00734544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Peak Velocity</w:t>
            </w:r>
          </w:p>
        </w:tc>
        <w:tc>
          <w:tcPr>
            <w:tcW w:w="1113" w:type="dxa"/>
          </w:tcPr>
          <w:p w14:paraId="336AB256" w14:textId="77777777" w:rsidR="00734544" w:rsidRPr="00E25035" w:rsidRDefault="00734544" w:rsidP="00734544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1113" w:type="dxa"/>
            <w:tcBorders>
              <w:bottom w:val="single" w:sz="4" w:space="0" w:color="auto"/>
            </w:tcBorders>
          </w:tcPr>
          <w:p w14:paraId="1F4863DD" w14:textId="77777777" w:rsidR="00734544" w:rsidRPr="00E25035" w:rsidRDefault="00734544" w:rsidP="00734544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Pass/Fail</w:t>
            </w:r>
          </w:p>
        </w:tc>
      </w:tr>
      <w:tr w:rsidR="00734544" w14:paraId="4F8C6F9D" w14:textId="77777777" w:rsidTr="00AC26E5">
        <w:trPr>
          <w:trHeight w:val="524"/>
        </w:trPr>
        <w:tc>
          <w:tcPr>
            <w:tcW w:w="2070" w:type="dxa"/>
          </w:tcPr>
          <w:p w14:paraId="259F3411" w14:textId="77777777" w:rsidR="00734544" w:rsidRDefault="00734544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Constant Velocity </w:t>
            </w:r>
          </w:p>
        </w:tc>
        <w:tc>
          <w:tcPr>
            <w:tcW w:w="1319" w:type="dxa"/>
          </w:tcPr>
          <w:p w14:paraId="679D2E4A" w14:textId="433CFC24" w:rsidR="00734544" w:rsidRDefault="00AC26E5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</w:t>
            </w:r>
          </w:p>
        </w:tc>
        <w:tc>
          <w:tcPr>
            <w:tcW w:w="1201" w:type="dxa"/>
          </w:tcPr>
          <w:p w14:paraId="1405BCFB" w14:textId="02330AA3" w:rsidR="00734544" w:rsidRDefault="00AC26E5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0.02</w:t>
            </w:r>
          </w:p>
        </w:tc>
        <w:tc>
          <w:tcPr>
            <w:tcW w:w="1181" w:type="dxa"/>
          </w:tcPr>
          <w:p w14:paraId="3B2F9278" w14:textId="0D6CA004" w:rsidR="00734544" w:rsidRDefault="00AC26E5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</w:t>
            </w:r>
          </w:p>
          <w:p w14:paraId="2B12E2A8" w14:textId="77777777" w:rsidR="00734544" w:rsidRDefault="00734544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  <w:tc>
          <w:tcPr>
            <w:tcW w:w="1346" w:type="dxa"/>
          </w:tcPr>
          <w:p w14:paraId="0E8E1170" w14:textId="2446E239" w:rsidR="00734544" w:rsidRDefault="00AC26E5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</w:t>
            </w:r>
          </w:p>
          <w:p w14:paraId="7B3FB752" w14:textId="77777777" w:rsidR="00734544" w:rsidRDefault="00734544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  <w:tc>
          <w:tcPr>
            <w:tcW w:w="1113" w:type="dxa"/>
          </w:tcPr>
          <w:p w14:paraId="5668C97C" w14:textId="77777777" w:rsidR="00734544" w:rsidRDefault="00734544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In/s</w:t>
            </w:r>
          </w:p>
        </w:tc>
        <w:tc>
          <w:tcPr>
            <w:tcW w:w="1113" w:type="dxa"/>
            <w:shd w:val="solid" w:color="B9FF93" w:fill="auto"/>
          </w:tcPr>
          <w:p w14:paraId="0D068E44" w14:textId="4E7AE273" w:rsidR="00734544" w:rsidRDefault="00AC26E5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734544" w14:paraId="1D4DD9F0" w14:textId="77777777" w:rsidTr="00AC26E5">
        <w:trPr>
          <w:trHeight w:val="524"/>
        </w:trPr>
        <w:tc>
          <w:tcPr>
            <w:tcW w:w="2070" w:type="dxa"/>
          </w:tcPr>
          <w:p w14:paraId="59A2BA9E" w14:textId="77777777" w:rsidR="00734544" w:rsidRPr="00E25035" w:rsidRDefault="00734544" w:rsidP="00E6743F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 xml:space="preserve">Description </w:t>
            </w:r>
          </w:p>
        </w:tc>
        <w:tc>
          <w:tcPr>
            <w:tcW w:w="1319" w:type="dxa"/>
          </w:tcPr>
          <w:p w14:paraId="52DE1E68" w14:textId="77777777" w:rsidR="00734544" w:rsidRPr="00E25035" w:rsidRDefault="00734544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Expected</w:t>
            </w:r>
          </w:p>
        </w:tc>
        <w:tc>
          <w:tcPr>
            <w:tcW w:w="1201" w:type="dxa"/>
          </w:tcPr>
          <w:p w14:paraId="2E4161E9" w14:textId="77777777" w:rsidR="00734544" w:rsidRPr="00E25035" w:rsidRDefault="00734544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Tolerance</w:t>
            </w:r>
          </w:p>
        </w:tc>
        <w:tc>
          <w:tcPr>
            <w:tcW w:w="1181" w:type="dxa"/>
          </w:tcPr>
          <w:p w14:paraId="1D55F13A" w14:textId="77777777" w:rsidR="00734544" w:rsidRPr="00E25035" w:rsidRDefault="00734544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 xml:space="preserve">Actual </w:t>
            </w:r>
          </w:p>
        </w:tc>
        <w:tc>
          <w:tcPr>
            <w:tcW w:w="1346" w:type="dxa"/>
          </w:tcPr>
          <w:p w14:paraId="0513FFC9" w14:textId="77777777" w:rsidR="00734544" w:rsidRPr="00E25035" w:rsidRDefault="00734544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Standard Deviation</w:t>
            </w:r>
          </w:p>
        </w:tc>
        <w:tc>
          <w:tcPr>
            <w:tcW w:w="1113" w:type="dxa"/>
          </w:tcPr>
          <w:p w14:paraId="6B4880F5" w14:textId="77777777" w:rsidR="00734544" w:rsidRPr="00E25035" w:rsidRDefault="00734544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1113" w:type="dxa"/>
            <w:tcBorders>
              <w:bottom w:val="single" w:sz="4" w:space="0" w:color="auto"/>
            </w:tcBorders>
          </w:tcPr>
          <w:p w14:paraId="57882705" w14:textId="77777777" w:rsidR="00734544" w:rsidRPr="00E25035" w:rsidRDefault="00734544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Pass</w:t>
            </w:r>
            <w:r>
              <w:rPr>
                <w:b/>
                <w:bCs/>
                <w:szCs w:val="20"/>
              </w:rPr>
              <w:t>/Fail</w:t>
            </w:r>
          </w:p>
        </w:tc>
      </w:tr>
      <w:tr w:rsidR="00734544" w14:paraId="375820AA" w14:textId="77777777" w:rsidTr="00AC26E5">
        <w:trPr>
          <w:trHeight w:val="667"/>
        </w:trPr>
        <w:tc>
          <w:tcPr>
            <w:tcW w:w="2070" w:type="dxa"/>
          </w:tcPr>
          <w:p w14:paraId="4EAE8DF9" w14:textId="77777777" w:rsidR="00734544" w:rsidRDefault="00734544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Delta between Motor 2 Position and M2 position </w:t>
            </w:r>
          </w:p>
        </w:tc>
        <w:tc>
          <w:tcPr>
            <w:tcW w:w="1319" w:type="dxa"/>
          </w:tcPr>
          <w:p w14:paraId="198975BB" w14:textId="0BFA14D3" w:rsidR="00734544" w:rsidRPr="00994843" w:rsidRDefault="00AC26E5" w:rsidP="00E6743F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201" w:type="dxa"/>
          </w:tcPr>
          <w:p w14:paraId="49764C78" w14:textId="384A0AF8" w:rsidR="00734544" w:rsidRDefault="00AC26E5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</w:t>
            </w:r>
          </w:p>
        </w:tc>
        <w:tc>
          <w:tcPr>
            <w:tcW w:w="1181" w:type="dxa"/>
          </w:tcPr>
          <w:p w14:paraId="5A6060A6" w14:textId="44F805A1" w:rsidR="00734544" w:rsidRDefault="00AC26E5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1.5999</w:t>
            </w:r>
          </w:p>
        </w:tc>
        <w:tc>
          <w:tcPr>
            <w:tcW w:w="1346" w:type="dxa"/>
          </w:tcPr>
          <w:p w14:paraId="3E689DF7" w14:textId="1F5057B2" w:rsidR="00734544" w:rsidRDefault="00AC26E5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color w:val="auto"/>
                <w:szCs w:val="20"/>
              </w:rPr>
              <w:t>0.0084</w:t>
            </w:r>
          </w:p>
        </w:tc>
        <w:tc>
          <w:tcPr>
            <w:tcW w:w="1113" w:type="dxa"/>
          </w:tcPr>
          <w:p w14:paraId="4E80E884" w14:textId="77777777" w:rsidR="00734544" w:rsidRDefault="00734544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1113" w:type="dxa"/>
            <w:tcBorders>
              <w:bottom w:val="single" w:sz="4" w:space="0" w:color="auto"/>
            </w:tcBorders>
            <w:shd w:val="solid" w:color="FF7575" w:fill="auto"/>
          </w:tcPr>
          <w:p w14:paraId="4264FD59" w14:textId="3A134DCC" w:rsidR="00734544" w:rsidRDefault="00AC26E5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734544" w14:paraId="2A457CE1" w14:textId="77777777" w:rsidTr="00AC26E5">
        <w:trPr>
          <w:trHeight w:val="832"/>
        </w:trPr>
        <w:tc>
          <w:tcPr>
            <w:tcW w:w="2070" w:type="dxa"/>
          </w:tcPr>
          <w:p w14:paraId="4AE9F1B9" w14:textId="77777777" w:rsidR="00734544" w:rsidRDefault="00734544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Delta between Motor 2 Position and Linear Encoder position</w:t>
            </w:r>
          </w:p>
        </w:tc>
        <w:tc>
          <w:tcPr>
            <w:tcW w:w="1319" w:type="dxa"/>
          </w:tcPr>
          <w:p w14:paraId="0BEB297E" w14:textId="32A057B9" w:rsidR="00734544" w:rsidRDefault="00AC26E5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201" w:type="dxa"/>
          </w:tcPr>
          <w:p w14:paraId="57A36DBC" w14:textId="744EA8D3" w:rsidR="00734544" w:rsidRDefault="00AC26E5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</w:t>
            </w:r>
          </w:p>
        </w:tc>
        <w:tc>
          <w:tcPr>
            <w:tcW w:w="1181" w:type="dxa"/>
          </w:tcPr>
          <w:p w14:paraId="33B5B085" w14:textId="34089B61" w:rsidR="00734544" w:rsidRDefault="00AC26E5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0.6045</w:t>
            </w:r>
          </w:p>
        </w:tc>
        <w:tc>
          <w:tcPr>
            <w:tcW w:w="1346" w:type="dxa"/>
          </w:tcPr>
          <w:p w14:paraId="5C41B562" w14:textId="3C3781FC" w:rsidR="00734544" w:rsidRDefault="00AC26E5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color w:val="auto"/>
                <w:szCs w:val="20"/>
              </w:rPr>
              <w:t>0.376</w:t>
            </w:r>
          </w:p>
        </w:tc>
        <w:tc>
          <w:tcPr>
            <w:tcW w:w="1113" w:type="dxa"/>
          </w:tcPr>
          <w:p w14:paraId="5FD84CFD" w14:textId="77777777" w:rsidR="00734544" w:rsidRDefault="00734544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Inches</w:t>
            </w:r>
          </w:p>
        </w:tc>
        <w:tc>
          <w:tcPr>
            <w:tcW w:w="1113" w:type="dxa"/>
            <w:shd w:val="solid" w:color="FF7575" w:fill="auto"/>
          </w:tcPr>
          <w:p w14:paraId="080E5E54" w14:textId="789F7B96" w:rsidR="00734544" w:rsidRDefault="00AC26E5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734544" w14:paraId="29ECE865" w14:textId="77777777" w:rsidTr="00B84A12">
        <w:trPr>
          <w:trHeight w:val="524"/>
        </w:trPr>
        <w:tc>
          <w:tcPr>
            <w:tcW w:w="2070" w:type="dxa"/>
          </w:tcPr>
          <w:p w14:paraId="46D49EB3" w14:textId="77777777" w:rsidR="00734544" w:rsidRDefault="00734544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Current</w:t>
            </w:r>
          </w:p>
        </w:tc>
        <w:tc>
          <w:tcPr>
            <w:tcW w:w="1319" w:type="dxa"/>
            <w:shd w:val="clear" w:color="auto" w:fill="A6A6A6" w:themeFill="background1" w:themeFillShade="A6"/>
          </w:tcPr>
          <w:p w14:paraId="65D9267F" w14:textId="77777777" w:rsidR="00734544" w:rsidRPr="00E364E5" w:rsidRDefault="00734544" w:rsidP="00E6743F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</w:p>
        </w:tc>
        <w:tc>
          <w:tcPr>
            <w:tcW w:w="1201" w:type="dxa"/>
            <w:shd w:val="clear" w:color="auto" w:fill="A6A6A6" w:themeFill="background1" w:themeFillShade="A6"/>
          </w:tcPr>
          <w:p w14:paraId="56A6BE70" w14:textId="77777777" w:rsidR="00734544" w:rsidRPr="00E364E5" w:rsidRDefault="00734544" w:rsidP="00E6743F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</w:p>
        </w:tc>
        <w:tc>
          <w:tcPr>
            <w:tcW w:w="1181" w:type="dxa"/>
          </w:tcPr>
          <w:p w14:paraId="55E4A288" w14:textId="6387D176" w:rsidR="00734544" w:rsidRPr="00E364E5" w:rsidRDefault="00AC26E5" w:rsidP="00E6743F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  <w:r>
              <w:rPr>
                <w:color w:val="auto"/>
                <w:szCs w:val="20"/>
              </w:rPr>
              <w:t>1.1851</w:t>
            </w:r>
          </w:p>
        </w:tc>
        <w:tc>
          <w:tcPr>
            <w:tcW w:w="1346" w:type="dxa"/>
          </w:tcPr>
          <w:p w14:paraId="3F3C1F10" w14:textId="60234FBC" w:rsidR="00734544" w:rsidRPr="00E364E5" w:rsidRDefault="00AC26E5" w:rsidP="00E6743F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  <w:r>
              <w:rPr>
                <w:color w:val="auto"/>
                <w:szCs w:val="20"/>
              </w:rPr>
              <w:t>0.1328</w:t>
            </w:r>
          </w:p>
        </w:tc>
        <w:tc>
          <w:tcPr>
            <w:tcW w:w="1113" w:type="dxa"/>
            <w:shd w:val="clear" w:color="auto" w:fill="FFFFFF" w:themeFill="background1"/>
          </w:tcPr>
          <w:p w14:paraId="0080729F" w14:textId="77777777" w:rsidR="00734544" w:rsidRPr="00734544" w:rsidRDefault="00734544" w:rsidP="00E6743F">
            <w:pPr>
              <w:pStyle w:val="BodyText"/>
              <w:spacing w:after="60"/>
              <w:ind w:left="0"/>
              <w:jc w:val="center"/>
              <w:rPr>
                <w:color w:val="auto"/>
                <w:szCs w:val="20"/>
              </w:rPr>
            </w:pPr>
            <w:r w:rsidRPr="00734544">
              <w:rPr>
                <w:color w:val="auto"/>
                <w:szCs w:val="20"/>
              </w:rPr>
              <w:t>Amps</w:t>
            </w:r>
          </w:p>
        </w:tc>
        <w:tc>
          <w:tcPr>
            <w:tcW w:w="1113" w:type="dxa"/>
            <w:shd w:val="clear" w:color="auto" w:fill="A6A6A6" w:themeFill="background1" w:themeFillShade="A6"/>
          </w:tcPr>
          <w:p w14:paraId="5AB9EE04" w14:textId="77777777" w:rsidR="00734544" w:rsidRPr="00E364E5" w:rsidRDefault="00734544" w:rsidP="00E6743F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</w:p>
        </w:tc>
      </w:tr>
    </w:tbl>
    <w:p w14:paraId="009C40F0" w14:textId="77777777" w:rsidR="009664A6" w:rsidRDefault="009664A6" w:rsidP="00F04E8F">
      <w:pPr>
        <w:pStyle w:val="BodyText"/>
        <w:spacing w:after="60"/>
        <w:ind w:left="0"/>
        <w:rPr>
          <w:szCs w:val="20"/>
        </w:rPr>
      </w:pPr>
    </w:p>
    <w:p w14:paraId="0573ED4A" w14:textId="77777777" w:rsidR="006953D6" w:rsidRDefault="00F263D4" w:rsidP="004C17BC">
      <w:pPr>
        <w:pStyle w:val="Caption"/>
        <w:keepNext/>
        <w:ind w:left="0"/>
        <w:jc w:val="left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 xml:space="preserve"> </w:t>
      </w:r>
      <w:r w:rsidR="006953D6">
        <w:rPr>
          <w:i w:val="0"/>
          <w:iCs w:val="0"/>
          <w:sz w:val="28"/>
          <w:szCs w:val="28"/>
        </w:rPr>
        <w:br w:type="page"/>
      </w:r>
    </w:p>
    <w:p w14:paraId="4B62E8E7" w14:textId="77777777" w:rsidR="00C81CEB" w:rsidRDefault="009664A6" w:rsidP="004C17BC">
      <w:pPr>
        <w:pStyle w:val="Caption"/>
        <w:keepNext/>
        <w:ind w:left="0"/>
        <w:jc w:val="left"/>
        <w:rPr>
          <w:i w:val="0"/>
          <w:iCs w:val="0"/>
          <w:sz w:val="28"/>
          <w:szCs w:val="28"/>
        </w:rPr>
      </w:pPr>
      <w:r w:rsidRPr="00382D74">
        <w:rPr>
          <w:i w:val="0"/>
          <w:iCs w:val="0"/>
          <w:sz w:val="28"/>
          <w:szCs w:val="28"/>
        </w:rPr>
        <w:lastRenderedPageBreak/>
        <w:t>MOTOR</w:t>
      </w:r>
      <w:r>
        <w:rPr>
          <w:i w:val="0"/>
          <w:iCs w:val="0"/>
          <w:sz w:val="28"/>
          <w:szCs w:val="28"/>
        </w:rPr>
        <w:t xml:space="preserve"> 3</w:t>
      </w:r>
    </w:p>
    <w:p w14:paraId="0D69908E" w14:textId="77777777" w:rsidR="00AC26E5" w:rsidRDefault="00AC26E5" w:rsidP="00AC26E5">
      <w:pPr>
        <w:pStyle w:val="BodyText"/>
        <w:keepNext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339CB8A4" wp14:editId="055267DF">
            <wp:extent cx="5429250" cy="2343150"/>
            <wp:effectExtent l="0" t="0" r="0" b="0"/>
            <wp:docPr id="511923067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923067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B5DDF" w14:textId="25E43362" w:rsidR="00AC26E5" w:rsidRDefault="00AC26E5" w:rsidP="00AC26E5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10</w:t>
        </w:r>
      </w:fldSimple>
      <w:r>
        <w:t xml:space="preserve">- </w:t>
      </w:r>
      <w:proofErr w:type="spellStart"/>
      <w:r>
        <w:t>Ballnut</w:t>
      </w:r>
      <w:proofErr w:type="spellEnd"/>
      <w:r>
        <w:t xml:space="preserve"> Velocity for Motor Three</w:t>
      </w:r>
    </w:p>
    <w:p w14:paraId="2C8DD406" w14:textId="0766CA3F" w:rsidR="00FB100A" w:rsidRDefault="00FB100A" w:rsidP="004C17BC">
      <w:pPr>
        <w:pStyle w:val="BodyText"/>
        <w:ind w:left="0"/>
        <w:jc w:val="center"/>
      </w:pPr>
    </w:p>
    <w:p w14:paraId="56E52D7C" w14:textId="77777777" w:rsidR="00AC26E5" w:rsidRDefault="00AC26E5" w:rsidP="00AC26E5">
      <w:pPr>
        <w:pStyle w:val="BodyText"/>
        <w:keepNext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0A11AB61" wp14:editId="054481FA">
            <wp:extent cx="5429250" cy="2343150"/>
            <wp:effectExtent l="0" t="0" r="0" b="0"/>
            <wp:docPr id="247282273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282273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ED440" w14:textId="648ACC00" w:rsidR="00AC26E5" w:rsidRDefault="00AC26E5" w:rsidP="00AC26E5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11</w:t>
        </w:r>
      </w:fldSimple>
      <w:r>
        <w:t>-Current for Motor Three</w:t>
      </w:r>
    </w:p>
    <w:p w14:paraId="580BA632" w14:textId="2C265DB2" w:rsidR="00FB100A" w:rsidRDefault="00FB100A" w:rsidP="004C17BC">
      <w:pPr>
        <w:pStyle w:val="BodyText"/>
        <w:ind w:left="0"/>
        <w:jc w:val="center"/>
      </w:pPr>
    </w:p>
    <w:p w14:paraId="0FCAD3B1" w14:textId="77777777" w:rsidR="00AC26E5" w:rsidRDefault="00AC26E5" w:rsidP="00AC26E5">
      <w:pPr>
        <w:pStyle w:val="BodyText"/>
        <w:keepNext/>
        <w:ind w:left="0"/>
        <w:jc w:val="center"/>
      </w:pPr>
      <w:r>
        <w:rPr>
          <w:noProof/>
          <w:sz w:val="16"/>
          <w:szCs w:val="16"/>
        </w:rPr>
        <w:lastRenderedPageBreak/>
        <w:drawing>
          <wp:inline distT="0" distB="0" distL="0" distR="0" wp14:anchorId="3B532B18" wp14:editId="6FBD5C02">
            <wp:extent cx="5429250" cy="2343150"/>
            <wp:effectExtent l="0" t="0" r="0" b="0"/>
            <wp:docPr id="7516162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6162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7DC21" w14:textId="445E85BE" w:rsidR="00AC26E5" w:rsidRDefault="00AC26E5" w:rsidP="00AC26E5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12</w:t>
        </w:r>
      </w:fldSimple>
      <w:r>
        <w:t>- M3 Delta for Motor Three</w:t>
      </w:r>
    </w:p>
    <w:p w14:paraId="51F3B8F6" w14:textId="7EC2BC9D" w:rsidR="00750243" w:rsidRPr="00FB100A" w:rsidRDefault="00750243" w:rsidP="00850524">
      <w:pPr>
        <w:pStyle w:val="BodyText"/>
        <w:ind w:left="0"/>
        <w:jc w:val="center"/>
      </w:pPr>
    </w:p>
    <w:tbl>
      <w:tblPr>
        <w:tblStyle w:val="TableGrid"/>
        <w:tblW w:w="5000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2199"/>
        <w:gridCol w:w="1192"/>
        <w:gridCol w:w="1289"/>
        <w:gridCol w:w="1095"/>
        <w:gridCol w:w="1347"/>
        <w:gridCol w:w="1114"/>
        <w:gridCol w:w="1114"/>
      </w:tblGrid>
      <w:tr w:rsidR="00750243" w14:paraId="6B0646FF" w14:textId="77777777" w:rsidTr="00970822">
        <w:trPr>
          <w:trHeight w:val="350"/>
        </w:trPr>
        <w:tc>
          <w:tcPr>
            <w:tcW w:w="9350" w:type="dxa"/>
            <w:gridSpan w:val="7"/>
          </w:tcPr>
          <w:p w14:paraId="0E0B8552" w14:textId="77777777" w:rsidR="00750243" w:rsidRDefault="00750243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MOTOR 3 STROKE CHECK</w:t>
            </w:r>
          </w:p>
        </w:tc>
      </w:tr>
      <w:tr w:rsidR="003050CA" w14:paraId="4C965F35" w14:textId="77777777" w:rsidTr="00B84A12">
        <w:trPr>
          <w:trHeight w:val="350"/>
        </w:trPr>
        <w:tc>
          <w:tcPr>
            <w:tcW w:w="4680" w:type="dxa"/>
            <w:gridSpan w:val="3"/>
          </w:tcPr>
          <w:p w14:paraId="6ADE84EB" w14:textId="77777777" w:rsidR="003050CA" w:rsidRPr="00E25035" w:rsidRDefault="003050CA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4670" w:type="dxa"/>
            <w:gridSpan w:val="4"/>
          </w:tcPr>
          <w:p w14:paraId="759E14F1" w14:textId="77777777" w:rsidR="003050CA" w:rsidRPr="00E25035" w:rsidRDefault="003050CA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Results</w:t>
            </w:r>
          </w:p>
        </w:tc>
      </w:tr>
      <w:tr w:rsidR="003050CA" w14:paraId="59CA48E5" w14:textId="77777777" w:rsidTr="00AC26E5">
        <w:trPr>
          <w:trHeight w:val="523"/>
        </w:trPr>
        <w:tc>
          <w:tcPr>
            <w:tcW w:w="2199" w:type="dxa"/>
          </w:tcPr>
          <w:p w14:paraId="3FCF3F42" w14:textId="77777777" w:rsidR="003050CA" w:rsidRPr="00E25035" w:rsidRDefault="003050CA" w:rsidP="003050CA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 xml:space="preserve">Description </w:t>
            </w:r>
          </w:p>
        </w:tc>
        <w:tc>
          <w:tcPr>
            <w:tcW w:w="1192" w:type="dxa"/>
          </w:tcPr>
          <w:p w14:paraId="0CBA9A00" w14:textId="77777777" w:rsidR="003050CA" w:rsidRPr="00E25035" w:rsidRDefault="003050CA" w:rsidP="003050CA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Expected</w:t>
            </w:r>
          </w:p>
        </w:tc>
        <w:tc>
          <w:tcPr>
            <w:tcW w:w="1289" w:type="dxa"/>
          </w:tcPr>
          <w:p w14:paraId="6DB2AF5D" w14:textId="77777777" w:rsidR="003050CA" w:rsidRPr="00E25035" w:rsidRDefault="003050CA" w:rsidP="003050CA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Tolerance</w:t>
            </w:r>
          </w:p>
        </w:tc>
        <w:tc>
          <w:tcPr>
            <w:tcW w:w="1095" w:type="dxa"/>
          </w:tcPr>
          <w:p w14:paraId="7AFE79EB" w14:textId="77777777" w:rsidR="003050CA" w:rsidRPr="00E25035" w:rsidRDefault="003050CA" w:rsidP="003050CA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 xml:space="preserve">Actual </w:t>
            </w:r>
            <w:r>
              <w:rPr>
                <w:b/>
                <w:bCs/>
                <w:szCs w:val="20"/>
              </w:rPr>
              <w:t>Average</w:t>
            </w:r>
          </w:p>
        </w:tc>
        <w:tc>
          <w:tcPr>
            <w:tcW w:w="1347" w:type="dxa"/>
          </w:tcPr>
          <w:p w14:paraId="0F982562" w14:textId="77777777" w:rsidR="003050CA" w:rsidRPr="00E25035" w:rsidRDefault="003050CA" w:rsidP="003050CA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Peak Velocity</w:t>
            </w:r>
          </w:p>
        </w:tc>
        <w:tc>
          <w:tcPr>
            <w:tcW w:w="1114" w:type="dxa"/>
          </w:tcPr>
          <w:p w14:paraId="5ADEE190" w14:textId="77777777" w:rsidR="003050CA" w:rsidRDefault="003050CA" w:rsidP="003050CA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1114" w:type="dxa"/>
            <w:tcBorders>
              <w:bottom w:val="single" w:sz="4" w:space="0" w:color="auto"/>
            </w:tcBorders>
          </w:tcPr>
          <w:p w14:paraId="33803DA9" w14:textId="77777777" w:rsidR="003050CA" w:rsidRPr="00E25035" w:rsidRDefault="003050CA" w:rsidP="003050CA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Pass/Fail</w:t>
            </w:r>
          </w:p>
        </w:tc>
      </w:tr>
      <w:tr w:rsidR="0018109E" w14:paraId="1667BA5B" w14:textId="77777777" w:rsidTr="00AC26E5">
        <w:trPr>
          <w:trHeight w:val="523"/>
        </w:trPr>
        <w:tc>
          <w:tcPr>
            <w:tcW w:w="2199" w:type="dxa"/>
          </w:tcPr>
          <w:p w14:paraId="405B647D" w14:textId="77777777" w:rsidR="0018109E" w:rsidRDefault="0018109E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Constant Velocity </w:t>
            </w:r>
          </w:p>
        </w:tc>
        <w:tc>
          <w:tcPr>
            <w:tcW w:w="1192" w:type="dxa"/>
          </w:tcPr>
          <w:p w14:paraId="0D2AED73" w14:textId="12D91FF7" w:rsidR="0018109E" w:rsidRDefault="00AC26E5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</w:t>
            </w:r>
          </w:p>
        </w:tc>
        <w:tc>
          <w:tcPr>
            <w:tcW w:w="1289" w:type="dxa"/>
          </w:tcPr>
          <w:p w14:paraId="42E406AE" w14:textId="25141F26" w:rsidR="0018109E" w:rsidRDefault="00AC26E5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0.02</w:t>
            </w:r>
          </w:p>
        </w:tc>
        <w:tc>
          <w:tcPr>
            <w:tcW w:w="1095" w:type="dxa"/>
          </w:tcPr>
          <w:p w14:paraId="40E11A00" w14:textId="4A82ACA5" w:rsidR="0018109E" w:rsidRDefault="00AC26E5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0.1998</w:t>
            </w:r>
          </w:p>
          <w:p w14:paraId="16AF5535" w14:textId="77777777" w:rsidR="0018109E" w:rsidRDefault="0018109E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  <w:tc>
          <w:tcPr>
            <w:tcW w:w="1347" w:type="dxa"/>
          </w:tcPr>
          <w:p w14:paraId="5F64989C" w14:textId="4FC8E808" w:rsidR="0018109E" w:rsidRDefault="00AC26E5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0.1998</w:t>
            </w:r>
          </w:p>
          <w:p w14:paraId="313F8804" w14:textId="77777777" w:rsidR="0018109E" w:rsidRDefault="0018109E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  <w:tc>
          <w:tcPr>
            <w:tcW w:w="1114" w:type="dxa"/>
          </w:tcPr>
          <w:p w14:paraId="6D51D825" w14:textId="77777777" w:rsidR="0018109E" w:rsidRDefault="0018109E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In/s</w:t>
            </w:r>
          </w:p>
        </w:tc>
        <w:tc>
          <w:tcPr>
            <w:tcW w:w="1114" w:type="dxa"/>
            <w:shd w:val="solid" w:color="B9FF93" w:fill="auto"/>
          </w:tcPr>
          <w:p w14:paraId="77DDE359" w14:textId="63518869" w:rsidR="0018109E" w:rsidRDefault="00AC26E5" w:rsidP="00E6743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18109E" w14:paraId="148F4002" w14:textId="77777777" w:rsidTr="00AC26E5">
        <w:trPr>
          <w:trHeight w:val="523"/>
        </w:trPr>
        <w:tc>
          <w:tcPr>
            <w:tcW w:w="2199" w:type="dxa"/>
          </w:tcPr>
          <w:p w14:paraId="2464F3A0" w14:textId="77777777" w:rsidR="0018109E" w:rsidRPr="00E25035" w:rsidRDefault="0018109E" w:rsidP="00E6743F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 xml:space="preserve">Description </w:t>
            </w:r>
          </w:p>
        </w:tc>
        <w:tc>
          <w:tcPr>
            <w:tcW w:w="1192" w:type="dxa"/>
          </w:tcPr>
          <w:p w14:paraId="4FE30E4D" w14:textId="77777777" w:rsidR="0018109E" w:rsidRPr="00E25035" w:rsidRDefault="0018109E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Expected</w:t>
            </w:r>
          </w:p>
        </w:tc>
        <w:tc>
          <w:tcPr>
            <w:tcW w:w="1289" w:type="dxa"/>
          </w:tcPr>
          <w:p w14:paraId="54A87D42" w14:textId="77777777" w:rsidR="0018109E" w:rsidRPr="00E25035" w:rsidRDefault="0018109E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Tolerance</w:t>
            </w:r>
          </w:p>
        </w:tc>
        <w:tc>
          <w:tcPr>
            <w:tcW w:w="1095" w:type="dxa"/>
          </w:tcPr>
          <w:p w14:paraId="5EDA2C49" w14:textId="77777777" w:rsidR="0018109E" w:rsidRPr="00E25035" w:rsidRDefault="0018109E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 xml:space="preserve">Actual </w:t>
            </w:r>
          </w:p>
        </w:tc>
        <w:tc>
          <w:tcPr>
            <w:tcW w:w="1347" w:type="dxa"/>
          </w:tcPr>
          <w:p w14:paraId="72E1C827" w14:textId="77777777" w:rsidR="0018109E" w:rsidRPr="00E25035" w:rsidRDefault="0018109E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Standard Deviation</w:t>
            </w:r>
          </w:p>
        </w:tc>
        <w:tc>
          <w:tcPr>
            <w:tcW w:w="1114" w:type="dxa"/>
          </w:tcPr>
          <w:p w14:paraId="5AC885FD" w14:textId="77777777" w:rsidR="0018109E" w:rsidRPr="00E25035" w:rsidRDefault="0018109E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1114" w:type="dxa"/>
            <w:tcBorders>
              <w:bottom w:val="single" w:sz="4" w:space="0" w:color="auto"/>
            </w:tcBorders>
          </w:tcPr>
          <w:p w14:paraId="59C924A2" w14:textId="77777777" w:rsidR="0018109E" w:rsidRPr="00E25035" w:rsidRDefault="0018109E" w:rsidP="00E6743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E25035">
              <w:rPr>
                <w:b/>
                <w:bCs/>
                <w:szCs w:val="20"/>
              </w:rPr>
              <w:t>Pass</w:t>
            </w:r>
            <w:r>
              <w:rPr>
                <w:b/>
                <w:bCs/>
                <w:szCs w:val="20"/>
              </w:rPr>
              <w:t>/Fail</w:t>
            </w:r>
          </w:p>
        </w:tc>
      </w:tr>
      <w:tr w:rsidR="005A312A" w14:paraId="3E2B351B" w14:textId="77777777" w:rsidTr="00AC26E5">
        <w:trPr>
          <w:trHeight w:val="665"/>
        </w:trPr>
        <w:tc>
          <w:tcPr>
            <w:tcW w:w="2199" w:type="dxa"/>
          </w:tcPr>
          <w:p w14:paraId="56974872" w14:textId="77777777" w:rsidR="005A312A" w:rsidRDefault="005A312A" w:rsidP="005A312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Delta between Motor 3 Position and M3 position </w:t>
            </w:r>
          </w:p>
        </w:tc>
        <w:tc>
          <w:tcPr>
            <w:tcW w:w="1192" w:type="dxa"/>
          </w:tcPr>
          <w:p w14:paraId="04C30E57" w14:textId="4E892D23" w:rsidR="005A312A" w:rsidRPr="00994843" w:rsidRDefault="00AC26E5" w:rsidP="005A312A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289" w:type="dxa"/>
          </w:tcPr>
          <w:p w14:paraId="4A09D9AD" w14:textId="4C701732" w:rsidR="005A312A" w:rsidRDefault="00AC26E5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</w:t>
            </w:r>
          </w:p>
        </w:tc>
        <w:tc>
          <w:tcPr>
            <w:tcW w:w="1095" w:type="dxa"/>
          </w:tcPr>
          <w:p w14:paraId="76F092EB" w14:textId="154FF2B8" w:rsidR="005A312A" w:rsidRDefault="00AC26E5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1.5866</w:t>
            </w:r>
          </w:p>
        </w:tc>
        <w:tc>
          <w:tcPr>
            <w:tcW w:w="1347" w:type="dxa"/>
          </w:tcPr>
          <w:p w14:paraId="06412FBF" w14:textId="027DE7DE" w:rsidR="005A312A" w:rsidRDefault="00AC26E5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color w:val="auto"/>
                <w:szCs w:val="20"/>
              </w:rPr>
              <w:t>0.0087</w:t>
            </w:r>
          </w:p>
        </w:tc>
        <w:tc>
          <w:tcPr>
            <w:tcW w:w="1114" w:type="dxa"/>
          </w:tcPr>
          <w:p w14:paraId="0DD154EF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49552D">
              <w:rPr>
                <w:sz w:val="22"/>
                <w:szCs w:val="22"/>
              </w:rPr>
              <w:t>in</w:t>
            </w:r>
          </w:p>
        </w:tc>
        <w:tc>
          <w:tcPr>
            <w:tcW w:w="1114" w:type="dxa"/>
            <w:tcBorders>
              <w:bottom w:val="single" w:sz="4" w:space="0" w:color="auto"/>
            </w:tcBorders>
            <w:shd w:val="solid" w:color="FF7575" w:fill="auto"/>
          </w:tcPr>
          <w:p w14:paraId="32B3FE30" w14:textId="07B4A600" w:rsidR="005A312A" w:rsidRDefault="00AC26E5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5A312A" w14:paraId="261A4618" w14:textId="77777777" w:rsidTr="00AC26E5">
        <w:trPr>
          <w:trHeight w:val="830"/>
        </w:trPr>
        <w:tc>
          <w:tcPr>
            <w:tcW w:w="2199" w:type="dxa"/>
          </w:tcPr>
          <w:p w14:paraId="1AA11318" w14:textId="77777777" w:rsidR="005A312A" w:rsidRDefault="005A312A" w:rsidP="005A312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Delta between Motor 3 Position and Linear Encoder position</w:t>
            </w:r>
          </w:p>
        </w:tc>
        <w:tc>
          <w:tcPr>
            <w:tcW w:w="1192" w:type="dxa"/>
          </w:tcPr>
          <w:p w14:paraId="306641BB" w14:textId="0CA968E3" w:rsidR="005A312A" w:rsidRDefault="00AC26E5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</w:t>
            </w:r>
          </w:p>
        </w:tc>
        <w:tc>
          <w:tcPr>
            <w:tcW w:w="1289" w:type="dxa"/>
          </w:tcPr>
          <w:p w14:paraId="5DF47DBF" w14:textId="66125DD7" w:rsidR="005A312A" w:rsidRDefault="00AC26E5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</w:t>
            </w:r>
          </w:p>
        </w:tc>
        <w:tc>
          <w:tcPr>
            <w:tcW w:w="1095" w:type="dxa"/>
          </w:tcPr>
          <w:p w14:paraId="0788E7ED" w14:textId="3D04C097" w:rsidR="005A312A" w:rsidRDefault="00AC26E5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0.606</w:t>
            </w:r>
          </w:p>
        </w:tc>
        <w:tc>
          <w:tcPr>
            <w:tcW w:w="1347" w:type="dxa"/>
          </w:tcPr>
          <w:p w14:paraId="2A3612EA" w14:textId="1B9F501B" w:rsidR="005A312A" w:rsidRDefault="00AC26E5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color w:val="auto"/>
                <w:szCs w:val="20"/>
              </w:rPr>
              <w:t>0.3753</w:t>
            </w:r>
          </w:p>
        </w:tc>
        <w:tc>
          <w:tcPr>
            <w:tcW w:w="1114" w:type="dxa"/>
          </w:tcPr>
          <w:p w14:paraId="77806E1A" w14:textId="77777777" w:rsidR="005A312A" w:rsidRDefault="005A312A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49552D">
              <w:rPr>
                <w:sz w:val="22"/>
                <w:szCs w:val="22"/>
              </w:rPr>
              <w:t>in</w:t>
            </w:r>
          </w:p>
        </w:tc>
        <w:tc>
          <w:tcPr>
            <w:tcW w:w="1114" w:type="dxa"/>
            <w:shd w:val="solid" w:color="FF7575" w:fill="auto"/>
          </w:tcPr>
          <w:p w14:paraId="150CC625" w14:textId="42EA667F" w:rsidR="005A312A" w:rsidRDefault="00AC26E5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  <w:tr w:rsidR="0018109E" w14:paraId="0707E84B" w14:textId="77777777" w:rsidTr="00B84A12">
        <w:trPr>
          <w:trHeight w:val="523"/>
        </w:trPr>
        <w:tc>
          <w:tcPr>
            <w:tcW w:w="2199" w:type="dxa"/>
          </w:tcPr>
          <w:p w14:paraId="58FFD997" w14:textId="77777777" w:rsidR="0018109E" w:rsidRDefault="0018109E" w:rsidP="00E6743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Current</w:t>
            </w:r>
          </w:p>
        </w:tc>
        <w:tc>
          <w:tcPr>
            <w:tcW w:w="1192" w:type="dxa"/>
            <w:shd w:val="clear" w:color="auto" w:fill="A6A6A6" w:themeFill="background1" w:themeFillShade="A6"/>
          </w:tcPr>
          <w:p w14:paraId="6A4B4BA5" w14:textId="77777777" w:rsidR="0018109E" w:rsidRPr="00E364E5" w:rsidRDefault="0018109E" w:rsidP="00E6743F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</w:p>
        </w:tc>
        <w:tc>
          <w:tcPr>
            <w:tcW w:w="1289" w:type="dxa"/>
            <w:shd w:val="clear" w:color="auto" w:fill="A6A6A6" w:themeFill="background1" w:themeFillShade="A6"/>
          </w:tcPr>
          <w:p w14:paraId="65A1F851" w14:textId="77777777" w:rsidR="0018109E" w:rsidRPr="00E364E5" w:rsidRDefault="0018109E" w:rsidP="00E6743F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</w:p>
        </w:tc>
        <w:tc>
          <w:tcPr>
            <w:tcW w:w="1095" w:type="dxa"/>
          </w:tcPr>
          <w:p w14:paraId="11C0338A" w14:textId="629BFAAC" w:rsidR="0018109E" w:rsidRPr="00E364E5" w:rsidRDefault="00AC26E5" w:rsidP="00E6743F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  <w:r>
              <w:rPr>
                <w:color w:val="auto"/>
                <w:szCs w:val="20"/>
              </w:rPr>
              <w:t>1.2039</w:t>
            </w:r>
          </w:p>
        </w:tc>
        <w:tc>
          <w:tcPr>
            <w:tcW w:w="1347" w:type="dxa"/>
          </w:tcPr>
          <w:p w14:paraId="1585EF21" w14:textId="3ECE970B" w:rsidR="0018109E" w:rsidRPr="00E364E5" w:rsidRDefault="00AC26E5" w:rsidP="00E6743F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  <w:r>
              <w:rPr>
                <w:color w:val="auto"/>
                <w:szCs w:val="20"/>
              </w:rPr>
              <w:t>0.3068</w:t>
            </w:r>
          </w:p>
        </w:tc>
        <w:tc>
          <w:tcPr>
            <w:tcW w:w="1114" w:type="dxa"/>
            <w:shd w:val="clear" w:color="auto" w:fill="FFFFFF" w:themeFill="background1"/>
          </w:tcPr>
          <w:p w14:paraId="4E338F18" w14:textId="77777777" w:rsidR="0018109E" w:rsidRPr="0018109E" w:rsidRDefault="0018109E" w:rsidP="00E6743F">
            <w:pPr>
              <w:pStyle w:val="BodyText"/>
              <w:spacing w:after="60"/>
              <w:ind w:left="0"/>
              <w:jc w:val="center"/>
              <w:rPr>
                <w:color w:val="auto"/>
                <w:szCs w:val="20"/>
              </w:rPr>
            </w:pPr>
            <w:r w:rsidRPr="0018109E">
              <w:rPr>
                <w:color w:val="auto"/>
                <w:szCs w:val="20"/>
              </w:rPr>
              <w:t>Amps</w:t>
            </w:r>
          </w:p>
        </w:tc>
        <w:tc>
          <w:tcPr>
            <w:tcW w:w="1114" w:type="dxa"/>
            <w:shd w:val="clear" w:color="auto" w:fill="A6A6A6" w:themeFill="background1" w:themeFillShade="A6"/>
          </w:tcPr>
          <w:p w14:paraId="2B0557D9" w14:textId="77777777" w:rsidR="0018109E" w:rsidRPr="00E364E5" w:rsidRDefault="0018109E" w:rsidP="00E6743F">
            <w:pPr>
              <w:pStyle w:val="BodyText"/>
              <w:spacing w:after="60"/>
              <w:ind w:left="0"/>
              <w:jc w:val="center"/>
              <w:rPr>
                <w:color w:val="FF0000"/>
                <w:szCs w:val="20"/>
              </w:rPr>
            </w:pPr>
          </w:p>
        </w:tc>
      </w:tr>
    </w:tbl>
    <w:p w14:paraId="55672B29" w14:textId="77777777" w:rsidR="001D4E1B" w:rsidRPr="000B560C" w:rsidRDefault="001D4E1B" w:rsidP="00A32BF2">
      <w:pPr>
        <w:pStyle w:val="BodyText"/>
        <w:spacing w:after="60"/>
        <w:ind w:left="0"/>
        <w:rPr>
          <w:b/>
          <w:bCs/>
          <w:sz w:val="28"/>
          <w:szCs w:val="28"/>
        </w:rPr>
      </w:pPr>
    </w:p>
    <w:p w14:paraId="71EF9A49" w14:textId="77777777" w:rsidR="006953D6" w:rsidRDefault="006953D6" w:rsidP="007463D8">
      <w:pPr>
        <w:pStyle w:val="Heading9"/>
        <w:rPr>
          <w:rStyle w:val="Heading9Char"/>
          <w:b/>
          <w:bCs/>
          <w:sz w:val="32"/>
          <w:szCs w:val="32"/>
        </w:rPr>
      </w:pPr>
      <w:bookmarkStart w:id="14" w:name="_Ref129074067"/>
      <w:r>
        <w:rPr>
          <w:rStyle w:val="Heading9Char"/>
          <w:b/>
          <w:bCs/>
          <w:sz w:val="32"/>
          <w:szCs w:val="32"/>
        </w:rPr>
        <w:br w:type="page"/>
      </w:r>
    </w:p>
    <w:p w14:paraId="0FFECCEC" w14:textId="77777777" w:rsidR="00A32BF2" w:rsidRPr="007463D8" w:rsidRDefault="00D53B8C" w:rsidP="007463D8">
      <w:pPr>
        <w:pStyle w:val="Heading9"/>
        <w:rPr>
          <w:b/>
          <w:bCs/>
          <w:sz w:val="32"/>
          <w:szCs w:val="32"/>
        </w:rPr>
      </w:pPr>
      <w:r w:rsidRPr="007463D8">
        <w:rPr>
          <w:rStyle w:val="Heading9Char"/>
          <w:b/>
          <w:bCs/>
          <w:sz w:val="32"/>
          <w:szCs w:val="32"/>
        </w:rPr>
        <w:lastRenderedPageBreak/>
        <w:t>6.</w:t>
      </w:r>
      <w:r w:rsidR="001D6321" w:rsidRPr="007463D8">
        <w:rPr>
          <w:rStyle w:val="Heading9Char"/>
          <w:b/>
          <w:bCs/>
          <w:sz w:val="32"/>
          <w:szCs w:val="32"/>
        </w:rPr>
        <w:t>6</w:t>
      </w:r>
      <w:r w:rsidRPr="007463D8">
        <w:rPr>
          <w:rStyle w:val="Heading9Char"/>
          <w:b/>
          <w:bCs/>
          <w:sz w:val="32"/>
          <w:szCs w:val="32"/>
        </w:rPr>
        <w:t>.</w:t>
      </w:r>
      <w:r w:rsidR="001D6321" w:rsidRPr="007463D8">
        <w:rPr>
          <w:rStyle w:val="Heading9Char"/>
          <w:b/>
          <w:bCs/>
          <w:sz w:val="32"/>
          <w:szCs w:val="32"/>
        </w:rPr>
        <w:t>7</w:t>
      </w:r>
      <w:r w:rsidR="00450FCF" w:rsidRPr="007463D8">
        <w:rPr>
          <w:rStyle w:val="Heading9Char"/>
          <w:b/>
          <w:bCs/>
          <w:sz w:val="32"/>
          <w:szCs w:val="32"/>
        </w:rPr>
        <w:t xml:space="preserve"> </w:t>
      </w:r>
      <w:r w:rsidR="00A32BF2" w:rsidRPr="007463D8">
        <w:rPr>
          <w:rStyle w:val="Heading9Char"/>
          <w:b/>
          <w:bCs/>
          <w:sz w:val="32"/>
          <w:szCs w:val="32"/>
        </w:rPr>
        <w:t>Performance Test – unloaded operation</w:t>
      </w:r>
      <w:r w:rsidR="00A32BF2" w:rsidRPr="007463D8">
        <w:rPr>
          <w:b/>
          <w:bCs/>
          <w:sz w:val="32"/>
          <w:szCs w:val="32"/>
        </w:rPr>
        <w:t xml:space="preserve"> (one channel operation)</w:t>
      </w:r>
      <w:bookmarkEnd w:id="14"/>
    </w:p>
    <w:p w14:paraId="3D082A83" w14:textId="77777777" w:rsidR="00A32BF2" w:rsidRPr="00993300" w:rsidRDefault="00D53B8C" w:rsidP="00A32BF2">
      <w:pPr>
        <w:pStyle w:val="BodyText"/>
        <w:spacing w:after="60"/>
        <w:ind w:left="0"/>
        <w:rPr>
          <w:b/>
          <w:bCs/>
          <w:sz w:val="28"/>
          <w:szCs w:val="28"/>
        </w:rPr>
      </w:pPr>
      <w:r w:rsidRPr="00993300">
        <w:rPr>
          <w:b/>
          <w:bCs/>
          <w:sz w:val="28"/>
          <w:szCs w:val="28"/>
        </w:rPr>
        <w:t>6.</w:t>
      </w:r>
      <w:r w:rsidR="001D6321" w:rsidRPr="00993300">
        <w:rPr>
          <w:b/>
          <w:bCs/>
          <w:sz w:val="28"/>
          <w:szCs w:val="28"/>
        </w:rPr>
        <w:t>6</w:t>
      </w:r>
      <w:r w:rsidRPr="00993300">
        <w:rPr>
          <w:b/>
          <w:bCs/>
          <w:sz w:val="28"/>
          <w:szCs w:val="28"/>
        </w:rPr>
        <w:t>.</w:t>
      </w:r>
      <w:r w:rsidR="001D6321" w:rsidRPr="00993300">
        <w:rPr>
          <w:b/>
          <w:bCs/>
          <w:color w:val="auto"/>
          <w:sz w:val="28"/>
          <w:szCs w:val="28"/>
        </w:rPr>
        <w:t>7</w:t>
      </w:r>
      <w:r w:rsidRPr="00993300">
        <w:rPr>
          <w:b/>
          <w:bCs/>
          <w:sz w:val="28"/>
          <w:szCs w:val="28"/>
        </w:rPr>
        <w:t>.1</w:t>
      </w:r>
      <w:r w:rsidR="005D10C6" w:rsidRPr="00993300">
        <w:rPr>
          <w:b/>
          <w:bCs/>
          <w:sz w:val="28"/>
          <w:szCs w:val="28"/>
        </w:rPr>
        <w:t>.1</w:t>
      </w:r>
      <w:r w:rsidR="00A32BF2" w:rsidRPr="00993300">
        <w:rPr>
          <w:b/>
          <w:bCs/>
          <w:sz w:val="28"/>
          <w:szCs w:val="28"/>
        </w:rPr>
        <w:t xml:space="preserve"> MCE 1 - Step Response Test </w:t>
      </w:r>
    </w:p>
    <w:p w14:paraId="7D53C6F1" w14:textId="77777777" w:rsidR="00F45389" w:rsidRDefault="00C1291F" w:rsidP="00A32BF2">
      <w:pPr>
        <w:pStyle w:val="BodyText"/>
        <w:spacing w:after="60"/>
        <w:ind w:left="0"/>
        <w:rPr>
          <w:b/>
          <w:bCs/>
          <w:szCs w:val="20"/>
        </w:rPr>
      </w:pPr>
      <w:r>
        <w:rPr>
          <w:b/>
          <w:bCs/>
          <w:szCs w:val="20"/>
        </w:rPr>
        <w:t>The result for motor one is shown below:</w:t>
      </w:r>
    </w:p>
    <w:p w14:paraId="52755D6A" w14:textId="77777777" w:rsidR="00AC26E5" w:rsidRDefault="00AC26E5" w:rsidP="00AC26E5">
      <w:pPr>
        <w:pStyle w:val="BodyText"/>
        <w:keepNext/>
        <w:spacing w:after="60"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5CECA259" wp14:editId="186DD7C1">
            <wp:extent cx="5943600" cy="2131060"/>
            <wp:effectExtent l="0" t="0" r="0" b="2540"/>
            <wp:docPr id="189356419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56419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D95D4" w14:textId="373D9E70" w:rsidR="00AC26E5" w:rsidRDefault="00AC26E5" w:rsidP="00AC26E5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13</w:t>
        </w:r>
      </w:fldSimple>
      <w:r>
        <w:t>- Results for Motor One</w:t>
      </w:r>
    </w:p>
    <w:p w14:paraId="12040636" w14:textId="3EB575CF" w:rsidR="00C1291F" w:rsidRDefault="00C1291F" w:rsidP="004C17BC">
      <w:pPr>
        <w:pStyle w:val="BodyText"/>
        <w:spacing w:after="60"/>
        <w:ind w:left="0"/>
        <w:jc w:val="center"/>
        <w:rPr>
          <w:b/>
          <w:bCs/>
          <w:szCs w:val="20"/>
        </w:rPr>
      </w:pPr>
    </w:p>
    <w:p w14:paraId="3F6F066E" w14:textId="77777777" w:rsidR="00A32BF2" w:rsidRPr="006770F5" w:rsidRDefault="00A32BF2" w:rsidP="00A32BF2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6770F5">
        <w:rPr>
          <w:b/>
          <w:bCs/>
          <w:szCs w:val="20"/>
          <w:u w:val="single"/>
        </w:rPr>
        <w:t xml:space="preserve">Step </w:t>
      </w:r>
      <w:r w:rsidR="00D53B8C">
        <w:rPr>
          <w:b/>
          <w:bCs/>
          <w:szCs w:val="20"/>
          <w:u w:val="single"/>
        </w:rPr>
        <w:t>d</w:t>
      </w:r>
      <w:r w:rsidR="00C847E4">
        <w:rPr>
          <w:b/>
          <w:bCs/>
          <w:szCs w:val="20"/>
          <w:u w:val="single"/>
        </w:rPr>
        <w:t xml:space="preserve"> Extension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408"/>
        <w:gridCol w:w="2637"/>
      </w:tblGrid>
      <w:tr w:rsidR="00F6116E" w14:paraId="0FBA7942" w14:textId="77777777" w:rsidTr="005725EB">
        <w:tc>
          <w:tcPr>
            <w:tcW w:w="9350" w:type="dxa"/>
            <w:gridSpan w:val="4"/>
          </w:tcPr>
          <w:p w14:paraId="2156885F" w14:textId="77777777" w:rsidR="00F6116E" w:rsidRPr="003050CA" w:rsidRDefault="00F6116E" w:rsidP="003050CA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D001B8">
              <w:rPr>
                <w:b/>
                <w:bCs/>
              </w:rPr>
              <w:t xml:space="preserve">MCE </w:t>
            </w:r>
            <w:r>
              <w:rPr>
                <w:b/>
                <w:bCs/>
              </w:rPr>
              <w:t>1</w:t>
            </w:r>
            <w:r w:rsidRPr="00D001B8">
              <w:rPr>
                <w:b/>
                <w:bCs/>
              </w:rPr>
              <w:t xml:space="preserve"> - Step Response</w:t>
            </w:r>
            <w:r>
              <w:rPr>
                <w:b/>
                <w:bCs/>
              </w:rPr>
              <w:t xml:space="preserve"> Extension Unloaded</w:t>
            </w:r>
          </w:p>
        </w:tc>
      </w:tr>
      <w:tr w:rsidR="003050CA" w14:paraId="5370B5A5" w14:textId="77777777" w:rsidTr="003050CA">
        <w:tc>
          <w:tcPr>
            <w:tcW w:w="3145" w:type="dxa"/>
          </w:tcPr>
          <w:p w14:paraId="7FCA9D28" w14:textId="77777777" w:rsidR="003050CA" w:rsidRPr="003050CA" w:rsidRDefault="003050CA" w:rsidP="003050CA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</w:tcPr>
          <w:p w14:paraId="1AFC12FA" w14:textId="77777777" w:rsidR="003050CA" w:rsidRPr="003050CA" w:rsidRDefault="003050CA" w:rsidP="003050CA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3050CA" w14:paraId="4FF363AE" w14:textId="77777777" w:rsidTr="00AC26E5">
        <w:tc>
          <w:tcPr>
            <w:tcW w:w="3145" w:type="dxa"/>
          </w:tcPr>
          <w:p w14:paraId="25F556F5" w14:textId="77777777" w:rsidR="003050CA" w:rsidRPr="003050CA" w:rsidRDefault="003050CA" w:rsidP="003050CA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5015AA94" w14:textId="77777777" w:rsidR="003050CA" w:rsidRPr="003050CA" w:rsidRDefault="003050CA" w:rsidP="003050CA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408" w:type="dxa"/>
          </w:tcPr>
          <w:p w14:paraId="6A3DC4BB" w14:textId="77777777" w:rsidR="003050CA" w:rsidRPr="003050CA" w:rsidRDefault="003050CA" w:rsidP="003050CA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3050CA">
              <w:rPr>
                <w:b/>
                <w:bCs/>
                <w:szCs w:val="20"/>
              </w:rPr>
              <w:t>Units</w:t>
            </w:r>
          </w:p>
        </w:tc>
        <w:tc>
          <w:tcPr>
            <w:tcW w:w="2637" w:type="dxa"/>
            <w:tcBorders>
              <w:bottom w:val="single" w:sz="4" w:space="0" w:color="auto"/>
            </w:tcBorders>
          </w:tcPr>
          <w:p w14:paraId="5EB13963" w14:textId="77777777" w:rsidR="003050CA" w:rsidRPr="003050CA" w:rsidRDefault="003050CA" w:rsidP="003050CA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3050CA">
              <w:rPr>
                <w:b/>
                <w:bCs/>
                <w:szCs w:val="20"/>
              </w:rPr>
              <w:t>Pass/Fail</w:t>
            </w:r>
          </w:p>
        </w:tc>
      </w:tr>
      <w:tr w:rsidR="003050CA" w14:paraId="33BDA41F" w14:textId="77777777" w:rsidTr="00AC26E5">
        <w:tc>
          <w:tcPr>
            <w:tcW w:w="3145" w:type="dxa"/>
          </w:tcPr>
          <w:p w14:paraId="4743E673" w14:textId="77777777" w:rsidR="003050CA" w:rsidRPr="003B2DF7" w:rsidRDefault="003050CA" w:rsidP="003050C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12EC9442" w14:textId="7A6E938C" w:rsidR="003050CA" w:rsidRDefault="00AC26E5" w:rsidP="003050C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3.2334</w:t>
            </w:r>
          </w:p>
        </w:tc>
        <w:tc>
          <w:tcPr>
            <w:tcW w:w="1408" w:type="dxa"/>
          </w:tcPr>
          <w:p w14:paraId="19007096" w14:textId="77777777" w:rsidR="003050CA" w:rsidRDefault="003050CA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In/s</w:t>
            </w:r>
          </w:p>
        </w:tc>
        <w:tc>
          <w:tcPr>
            <w:tcW w:w="2637" w:type="dxa"/>
            <w:tcBorders>
              <w:bottom w:val="single" w:sz="4" w:space="0" w:color="auto"/>
            </w:tcBorders>
            <w:shd w:val="solid" w:color="B9FF93" w:fill="auto"/>
          </w:tcPr>
          <w:p w14:paraId="40EBDE58" w14:textId="4C962278" w:rsidR="003050CA" w:rsidRPr="003B2DF7" w:rsidRDefault="00AC26E5" w:rsidP="003050C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True</w:t>
            </w:r>
          </w:p>
        </w:tc>
      </w:tr>
      <w:tr w:rsidR="003050CA" w14:paraId="0074F63E" w14:textId="77777777" w:rsidTr="00AC26E5">
        <w:tc>
          <w:tcPr>
            <w:tcW w:w="3145" w:type="dxa"/>
          </w:tcPr>
          <w:p w14:paraId="0D4DFE0D" w14:textId="77777777" w:rsidR="003050CA" w:rsidRDefault="003050CA" w:rsidP="003050C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(+ 0.575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2160" w:type="dxa"/>
          </w:tcPr>
          <w:p w14:paraId="0417E276" w14:textId="60FD92FA" w:rsidR="003050CA" w:rsidRPr="00C847E4" w:rsidRDefault="00AC26E5" w:rsidP="003050C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0.1987</w:t>
            </w:r>
          </w:p>
        </w:tc>
        <w:tc>
          <w:tcPr>
            <w:tcW w:w="1408" w:type="dxa"/>
          </w:tcPr>
          <w:p w14:paraId="23578303" w14:textId="77777777" w:rsidR="003050CA" w:rsidRDefault="00B24509" w:rsidP="005A312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seconds</w:t>
            </w:r>
          </w:p>
        </w:tc>
        <w:tc>
          <w:tcPr>
            <w:tcW w:w="2637" w:type="dxa"/>
            <w:shd w:val="solid" w:color="FF7575" w:fill="auto"/>
          </w:tcPr>
          <w:p w14:paraId="6F49E221" w14:textId="2136CFBC" w:rsidR="003050CA" w:rsidRDefault="00AC26E5" w:rsidP="003050C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22174B84" w14:textId="77777777" w:rsidR="00A32BF2" w:rsidRPr="006770F5" w:rsidRDefault="00A32BF2" w:rsidP="00A32BF2">
      <w:pPr>
        <w:rPr>
          <w:b/>
          <w:bCs/>
          <w:u w:val="single"/>
        </w:rPr>
      </w:pPr>
    </w:p>
    <w:p w14:paraId="72B8DA1F" w14:textId="77777777" w:rsidR="00A32BF2" w:rsidRPr="006770F5" w:rsidRDefault="00A32BF2" w:rsidP="00A32BF2">
      <w:pPr>
        <w:rPr>
          <w:b/>
          <w:bCs/>
          <w:sz w:val="20"/>
          <w:szCs w:val="20"/>
          <w:u w:val="single"/>
        </w:rPr>
      </w:pPr>
      <w:r w:rsidRPr="006770F5">
        <w:rPr>
          <w:b/>
          <w:bCs/>
          <w:u w:val="single"/>
        </w:rPr>
        <w:t xml:space="preserve">Step </w:t>
      </w:r>
      <w:r w:rsidR="00D53B8C">
        <w:rPr>
          <w:b/>
          <w:bCs/>
          <w:sz w:val="20"/>
          <w:szCs w:val="20"/>
          <w:u w:val="single"/>
        </w:rPr>
        <w:t>e</w:t>
      </w:r>
      <w:r w:rsidR="00C847E4">
        <w:rPr>
          <w:b/>
          <w:bCs/>
          <w:sz w:val="20"/>
          <w:szCs w:val="20"/>
          <w:u w:val="single"/>
        </w:rPr>
        <w:t xml:space="preserve"> Retraction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F6116E" w14:paraId="40A65741" w14:textId="77777777" w:rsidTr="00F81E32">
        <w:tc>
          <w:tcPr>
            <w:tcW w:w="9350" w:type="dxa"/>
            <w:gridSpan w:val="4"/>
          </w:tcPr>
          <w:p w14:paraId="3894D46E" w14:textId="77777777" w:rsidR="00F6116E" w:rsidRPr="003050CA" w:rsidRDefault="00F6116E" w:rsidP="003050CA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D001B8">
              <w:rPr>
                <w:b/>
                <w:bCs/>
              </w:rPr>
              <w:t xml:space="preserve">MCE </w:t>
            </w:r>
            <w:r>
              <w:rPr>
                <w:b/>
                <w:bCs/>
              </w:rPr>
              <w:t>1</w:t>
            </w:r>
            <w:r w:rsidRPr="00D001B8">
              <w:rPr>
                <w:b/>
                <w:bCs/>
              </w:rPr>
              <w:t xml:space="preserve"> - Step Response</w:t>
            </w:r>
            <w:r>
              <w:rPr>
                <w:b/>
                <w:bCs/>
              </w:rPr>
              <w:t xml:space="preserve"> Retraction Unloaded</w:t>
            </w:r>
          </w:p>
        </w:tc>
      </w:tr>
      <w:tr w:rsidR="003050CA" w14:paraId="3F697DB6" w14:textId="77777777" w:rsidTr="003050CA">
        <w:tc>
          <w:tcPr>
            <w:tcW w:w="3145" w:type="dxa"/>
          </w:tcPr>
          <w:p w14:paraId="486E238B" w14:textId="77777777" w:rsidR="003050CA" w:rsidRDefault="003050CA" w:rsidP="003050C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4456578C" w14:textId="77777777" w:rsidR="003050CA" w:rsidRPr="003B2DF7" w:rsidRDefault="003050CA" w:rsidP="003050C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3050CA" w14:paraId="415CB139" w14:textId="77777777" w:rsidTr="00AC26E5">
        <w:tc>
          <w:tcPr>
            <w:tcW w:w="3145" w:type="dxa"/>
          </w:tcPr>
          <w:p w14:paraId="4D087F84" w14:textId="77777777" w:rsidR="003050CA" w:rsidRDefault="003050CA" w:rsidP="003050C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5A10C0F8" w14:textId="77777777" w:rsidR="003050CA" w:rsidRDefault="003050CA" w:rsidP="003050C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4FC7D803" w14:textId="77777777" w:rsidR="003050CA" w:rsidRDefault="003050CA" w:rsidP="003050C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40B6D6D6" w14:textId="77777777" w:rsidR="003050CA" w:rsidRDefault="003050CA" w:rsidP="003050C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3050CA" w14:paraId="5DB8C825" w14:textId="77777777" w:rsidTr="00AC26E5">
        <w:tc>
          <w:tcPr>
            <w:tcW w:w="3145" w:type="dxa"/>
          </w:tcPr>
          <w:p w14:paraId="1C07BD9D" w14:textId="77777777" w:rsidR="003050CA" w:rsidRDefault="003050CA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7001E4B5" w14:textId="6F8026AF" w:rsidR="003050CA" w:rsidRDefault="00AC26E5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-3.2903</w:t>
            </w:r>
          </w:p>
        </w:tc>
        <w:tc>
          <w:tcPr>
            <w:tcW w:w="1373" w:type="dxa"/>
          </w:tcPr>
          <w:p w14:paraId="13AFE832" w14:textId="77777777" w:rsidR="003050CA" w:rsidRDefault="003050CA" w:rsidP="003050C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B9FF93" w:fill="auto"/>
          </w:tcPr>
          <w:p w14:paraId="5E6B8421" w14:textId="6CF8DFC4" w:rsidR="003050CA" w:rsidRDefault="00AC26E5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True</w:t>
            </w:r>
          </w:p>
        </w:tc>
      </w:tr>
      <w:tr w:rsidR="003050CA" w14:paraId="68B43F08" w14:textId="77777777" w:rsidTr="00AC26E5">
        <w:tc>
          <w:tcPr>
            <w:tcW w:w="3145" w:type="dxa"/>
          </w:tcPr>
          <w:p w14:paraId="14E30B56" w14:textId="77777777" w:rsidR="003050CA" w:rsidRDefault="003050CA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(- 0.575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2160" w:type="dxa"/>
          </w:tcPr>
          <w:p w14:paraId="65369830" w14:textId="3886681F" w:rsidR="003050CA" w:rsidRDefault="00AC26E5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0.193</w:t>
            </w:r>
          </w:p>
        </w:tc>
        <w:tc>
          <w:tcPr>
            <w:tcW w:w="1373" w:type="dxa"/>
          </w:tcPr>
          <w:p w14:paraId="7A79613F" w14:textId="77777777" w:rsidR="003050CA" w:rsidRDefault="00B24509" w:rsidP="003050CA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seconds</w:t>
            </w:r>
          </w:p>
        </w:tc>
        <w:tc>
          <w:tcPr>
            <w:tcW w:w="2672" w:type="dxa"/>
            <w:shd w:val="solid" w:color="FF7575" w:fill="auto"/>
          </w:tcPr>
          <w:p w14:paraId="1D9498BD" w14:textId="2BCCAF65" w:rsidR="003050CA" w:rsidRDefault="00AC26E5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65E314D5" w14:textId="77777777" w:rsidR="00A32BF2" w:rsidRPr="00F858AC" w:rsidRDefault="00A32BF2" w:rsidP="002B636E">
      <w:pPr>
        <w:pStyle w:val="BodyText"/>
        <w:spacing w:after="60"/>
        <w:ind w:left="0"/>
        <w:jc w:val="center"/>
        <w:rPr>
          <w:b/>
          <w:bCs/>
          <w:szCs w:val="20"/>
        </w:rPr>
      </w:pPr>
    </w:p>
    <w:p w14:paraId="53A3240B" w14:textId="77777777" w:rsidR="00B24509" w:rsidRDefault="00B24509" w:rsidP="00A32BF2">
      <w:pPr>
        <w:pStyle w:val="BodyText"/>
        <w:spacing w:after="60"/>
        <w:ind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4AA8CB8" w14:textId="77777777" w:rsidR="00A32BF2" w:rsidRPr="00993300" w:rsidRDefault="00D53B8C" w:rsidP="00A32BF2">
      <w:pPr>
        <w:pStyle w:val="BodyText"/>
        <w:spacing w:after="60"/>
        <w:ind w:left="0"/>
        <w:rPr>
          <w:sz w:val="28"/>
          <w:szCs w:val="28"/>
        </w:rPr>
      </w:pPr>
      <w:r w:rsidRPr="00993300">
        <w:rPr>
          <w:b/>
          <w:bCs/>
          <w:sz w:val="28"/>
          <w:szCs w:val="28"/>
        </w:rPr>
        <w:lastRenderedPageBreak/>
        <w:t>6.</w:t>
      </w:r>
      <w:proofErr w:type="gramStart"/>
      <w:r w:rsidR="001D6321" w:rsidRPr="00993300">
        <w:rPr>
          <w:b/>
          <w:bCs/>
          <w:sz w:val="28"/>
          <w:szCs w:val="28"/>
        </w:rPr>
        <w:t>6</w:t>
      </w:r>
      <w:r w:rsidRPr="00993300">
        <w:rPr>
          <w:b/>
          <w:bCs/>
          <w:sz w:val="28"/>
          <w:szCs w:val="28"/>
        </w:rPr>
        <w:t>.</w:t>
      </w:r>
      <w:r w:rsidR="001D6321" w:rsidRPr="00993300">
        <w:rPr>
          <w:b/>
          <w:bCs/>
          <w:sz w:val="28"/>
          <w:szCs w:val="28"/>
        </w:rPr>
        <w:t>7</w:t>
      </w:r>
      <w:r w:rsidRPr="00993300">
        <w:rPr>
          <w:b/>
          <w:bCs/>
          <w:sz w:val="28"/>
          <w:szCs w:val="28"/>
        </w:rPr>
        <w:t>.</w:t>
      </w:r>
      <w:r w:rsidR="005D10C6" w:rsidRPr="00993300">
        <w:rPr>
          <w:b/>
          <w:bCs/>
          <w:sz w:val="28"/>
          <w:szCs w:val="28"/>
        </w:rPr>
        <w:t>.</w:t>
      </w:r>
      <w:proofErr w:type="gramEnd"/>
      <w:r w:rsidR="005D10C6" w:rsidRPr="00993300">
        <w:rPr>
          <w:b/>
          <w:bCs/>
          <w:sz w:val="28"/>
          <w:szCs w:val="28"/>
        </w:rPr>
        <w:t>1.2</w:t>
      </w:r>
      <w:r w:rsidR="00A32BF2" w:rsidRPr="00993300">
        <w:rPr>
          <w:b/>
          <w:bCs/>
          <w:sz w:val="28"/>
          <w:szCs w:val="28"/>
        </w:rPr>
        <w:t xml:space="preserve"> MCE 1 - Frequency Response</w:t>
      </w:r>
      <w:r w:rsidR="00A32BF2" w:rsidRPr="00993300">
        <w:rPr>
          <w:sz w:val="28"/>
          <w:szCs w:val="28"/>
        </w:rPr>
        <w:tab/>
        <w:t xml:space="preserve"> </w:t>
      </w:r>
    </w:p>
    <w:p w14:paraId="0DE536B4" w14:textId="77777777" w:rsidR="00784682" w:rsidRDefault="00A32BF2" w:rsidP="00B51664">
      <w:pPr>
        <w:pStyle w:val="BodyText"/>
        <w:spacing w:after="60"/>
        <w:ind w:left="0"/>
        <w:rPr>
          <w:b/>
          <w:bCs/>
          <w:u w:val="single"/>
        </w:rPr>
      </w:pPr>
      <w:r w:rsidRPr="006770F5">
        <w:rPr>
          <w:b/>
          <w:bCs/>
          <w:u w:val="single"/>
        </w:rPr>
        <w:t xml:space="preserve">Step </w:t>
      </w:r>
      <w:r w:rsidR="00D53B8C">
        <w:rPr>
          <w:b/>
          <w:bCs/>
          <w:u w:val="single"/>
        </w:rPr>
        <w:t>d</w:t>
      </w:r>
    </w:p>
    <w:p w14:paraId="250A7C71" w14:textId="77777777" w:rsidR="00AC26E5" w:rsidRDefault="00AC26E5" w:rsidP="00AC26E5">
      <w:pPr>
        <w:pStyle w:val="BodyText"/>
        <w:keepNext/>
        <w:spacing w:after="60"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3CE5208A" wp14:editId="1675827D">
            <wp:extent cx="5943600" cy="1098550"/>
            <wp:effectExtent l="0" t="0" r="0" b="6350"/>
            <wp:docPr id="1113583685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583685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4C2D6" w14:textId="1446A8BF" w:rsidR="00AC26E5" w:rsidRDefault="00AC26E5" w:rsidP="00AC26E5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14</w:t>
        </w:r>
      </w:fldSimple>
      <w:r>
        <w:t>- Phase for Motor One</w:t>
      </w:r>
    </w:p>
    <w:p w14:paraId="2D705249" w14:textId="3AD55429" w:rsidR="007456A2" w:rsidRDefault="007456A2" w:rsidP="000B560C">
      <w:pPr>
        <w:pStyle w:val="BodyText"/>
        <w:spacing w:after="60"/>
        <w:ind w:left="0"/>
        <w:jc w:val="center"/>
        <w:rPr>
          <w:b/>
          <w:bCs/>
          <w:u w:val="single"/>
        </w:rPr>
      </w:pPr>
    </w:p>
    <w:p w14:paraId="5B0A7E3E" w14:textId="77777777" w:rsidR="00AC26E5" w:rsidRDefault="00AC26E5" w:rsidP="00AC26E5">
      <w:pPr>
        <w:pStyle w:val="BodyText"/>
        <w:keepNext/>
        <w:spacing w:after="60"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43C008B4" wp14:editId="149966AB">
            <wp:extent cx="5943600" cy="1445260"/>
            <wp:effectExtent l="0" t="0" r="0" b="2540"/>
            <wp:docPr id="1553727113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727113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9F18E" w14:textId="2F98EFA2" w:rsidR="00AC26E5" w:rsidRDefault="00AC26E5" w:rsidP="00AC26E5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15</w:t>
        </w:r>
      </w:fldSimple>
      <w:r>
        <w:t>- Magnitude for Motor One</w:t>
      </w:r>
    </w:p>
    <w:p w14:paraId="49118B84" w14:textId="40C830F2" w:rsidR="00724FEF" w:rsidRPr="00B51664" w:rsidRDefault="00724FEF" w:rsidP="000B560C">
      <w:pPr>
        <w:pStyle w:val="BodyText"/>
        <w:spacing w:after="60"/>
        <w:ind w:left="0"/>
        <w:jc w:val="center"/>
        <w:rPr>
          <w:b/>
          <w:bCs/>
          <w:u w:val="single"/>
        </w:rPr>
      </w:pPr>
    </w:p>
    <w:p w14:paraId="41222E5B" w14:textId="77777777" w:rsidR="00030262" w:rsidRPr="004F4C1E" w:rsidRDefault="004A6AEF" w:rsidP="000B560C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  <w:r>
        <w:rPr>
          <w:b/>
          <w:bCs/>
        </w:rPr>
        <w:t>Frequency Response</w:t>
      </w:r>
      <w:r w:rsidR="004F4C1E" w:rsidRPr="004F4C1E">
        <w:rPr>
          <w:b/>
          <w:bCs/>
        </w:rPr>
        <w:t xml:space="preserve">                         </w:t>
      </w:r>
    </w:p>
    <w:p w14:paraId="57592602" w14:textId="77777777" w:rsidR="00B34EBB" w:rsidRPr="006770F5" w:rsidRDefault="00B34EBB" w:rsidP="00B34EBB">
      <w:pPr>
        <w:pStyle w:val="BodyText"/>
        <w:tabs>
          <w:tab w:val="left" w:pos="2153"/>
        </w:tabs>
        <w:spacing w:after="60"/>
        <w:ind w:left="0"/>
        <w:rPr>
          <w:b/>
          <w:bCs/>
          <w:u w:val="single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93"/>
        <w:gridCol w:w="1683"/>
        <w:gridCol w:w="1864"/>
        <w:gridCol w:w="1860"/>
        <w:gridCol w:w="1950"/>
      </w:tblGrid>
      <w:tr w:rsidR="00F263D4" w14:paraId="25BC2C45" w14:textId="77777777" w:rsidTr="00F263D4">
        <w:trPr>
          <w:trHeight w:val="440"/>
        </w:trPr>
        <w:tc>
          <w:tcPr>
            <w:tcW w:w="9350" w:type="dxa"/>
            <w:gridSpan w:val="5"/>
          </w:tcPr>
          <w:p w14:paraId="12140979" w14:textId="77777777" w:rsidR="00F263D4" w:rsidRPr="0040772A" w:rsidRDefault="00F6116E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  <w:szCs w:val="20"/>
              </w:rPr>
              <w:t xml:space="preserve">MCE 1 - </w:t>
            </w:r>
            <w:r w:rsidRPr="00F858AC">
              <w:rPr>
                <w:b/>
                <w:bCs/>
                <w:szCs w:val="20"/>
              </w:rPr>
              <w:t>Frequency Response</w:t>
            </w:r>
            <w:r>
              <w:rPr>
                <w:b/>
                <w:bCs/>
              </w:rPr>
              <w:t xml:space="preserve"> Unloaded</w:t>
            </w:r>
          </w:p>
        </w:tc>
      </w:tr>
      <w:tr w:rsidR="00274F9A" w14:paraId="60863ED3" w14:textId="77777777" w:rsidTr="00AC26E5">
        <w:trPr>
          <w:trHeight w:val="628"/>
        </w:trPr>
        <w:tc>
          <w:tcPr>
            <w:tcW w:w="1993" w:type="dxa"/>
          </w:tcPr>
          <w:p w14:paraId="3EFB0738" w14:textId="77777777" w:rsidR="00274F9A" w:rsidRDefault="00274F9A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  <w:p w14:paraId="3F50B301" w14:textId="77777777" w:rsidR="00BF44D7" w:rsidRPr="0040772A" w:rsidRDefault="00BF44D7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(Hz)</w:t>
            </w:r>
          </w:p>
        </w:tc>
        <w:tc>
          <w:tcPr>
            <w:tcW w:w="1683" w:type="dxa"/>
          </w:tcPr>
          <w:p w14:paraId="15F00808" w14:textId="77777777" w:rsidR="00274F9A" w:rsidRDefault="00274F9A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Magnitude</w:t>
            </w:r>
          </w:p>
          <w:p w14:paraId="3470C624" w14:textId="77777777" w:rsidR="00274F9A" w:rsidRDefault="00274F9A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(dB)</w:t>
            </w:r>
          </w:p>
        </w:tc>
        <w:tc>
          <w:tcPr>
            <w:tcW w:w="1864" w:type="dxa"/>
          </w:tcPr>
          <w:p w14:paraId="656E257F" w14:textId="77777777" w:rsidR="00274F9A" w:rsidRDefault="00274F9A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  <w:p w14:paraId="4DA171D8" w14:textId="77777777" w:rsidR="00274F9A" w:rsidRPr="0040772A" w:rsidRDefault="00274F9A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(deg)</w:t>
            </w:r>
          </w:p>
        </w:tc>
        <w:tc>
          <w:tcPr>
            <w:tcW w:w="1860" w:type="dxa"/>
          </w:tcPr>
          <w:p w14:paraId="45995D36" w14:textId="77777777" w:rsidR="00274F9A" w:rsidRDefault="008A5EA2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</w:t>
            </w:r>
            <w:r w:rsidR="00274F9A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P</w:t>
            </w:r>
            <w:r w:rsidR="00274F9A">
              <w:rPr>
                <w:b/>
                <w:bCs/>
              </w:rPr>
              <w:t>hase</w:t>
            </w:r>
          </w:p>
          <w:p w14:paraId="2799B01E" w14:textId="77777777" w:rsidR="008A5EA2" w:rsidRPr="0040772A" w:rsidRDefault="008A5EA2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Allowance</w:t>
            </w:r>
            <w:r w:rsidR="00BF44D7">
              <w:rPr>
                <w:b/>
                <w:bCs/>
              </w:rPr>
              <w:t xml:space="preserve"> (deg)</w:t>
            </w:r>
          </w:p>
        </w:tc>
        <w:tc>
          <w:tcPr>
            <w:tcW w:w="1950" w:type="dxa"/>
            <w:tcBorders>
              <w:bottom w:val="single" w:sz="4" w:space="0" w:color="auto"/>
            </w:tcBorders>
          </w:tcPr>
          <w:p w14:paraId="4E063E06" w14:textId="77777777" w:rsidR="00274F9A" w:rsidRPr="0040772A" w:rsidRDefault="00274F9A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274F9A" w14:paraId="66A4DFE7" w14:textId="77777777" w:rsidTr="00AC26E5">
        <w:trPr>
          <w:trHeight w:val="333"/>
        </w:trPr>
        <w:tc>
          <w:tcPr>
            <w:tcW w:w="1993" w:type="dxa"/>
          </w:tcPr>
          <w:p w14:paraId="19250BE8" w14:textId="6B69A9C6" w:rsidR="00274F9A" w:rsidRDefault="00AC26E5" w:rsidP="00877863">
            <w:pPr>
              <w:pStyle w:val="BodyText"/>
              <w:spacing w:after="60"/>
              <w:ind w:left="0"/>
            </w:pPr>
            <w:proofErr w:type="gramStart"/>
            <w:r>
              <w:t>0.1  Hz</w:t>
            </w:r>
            <w:proofErr w:type="gramEnd"/>
          </w:p>
        </w:tc>
        <w:tc>
          <w:tcPr>
            <w:tcW w:w="1683" w:type="dxa"/>
          </w:tcPr>
          <w:p w14:paraId="3D46824C" w14:textId="4FA2FCC0" w:rsidR="00274F9A" w:rsidRDefault="00AC26E5" w:rsidP="00877863">
            <w:pPr>
              <w:pStyle w:val="BodyText"/>
              <w:spacing w:after="60"/>
              <w:ind w:left="0"/>
            </w:pPr>
            <w:r>
              <w:t>-0.496882</w:t>
            </w:r>
          </w:p>
        </w:tc>
        <w:tc>
          <w:tcPr>
            <w:tcW w:w="1864" w:type="dxa"/>
          </w:tcPr>
          <w:p w14:paraId="55016E3B" w14:textId="3AC73A47" w:rsidR="00274F9A" w:rsidRDefault="00AC26E5" w:rsidP="00877863">
            <w:pPr>
              <w:pStyle w:val="BodyText"/>
              <w:spacing w:after="60"/>
              <w:ind w:left="0"/>
            </w:pPr>
            <w:r>
              <w:t>-4.8996</w:t>
            </w:r>
          </w:p>
        </w:tc>
        <w:tc>
          <w:tcPr>
            <w:tcW w:w="1860" w:type="dxa"/>
          </w:tcPr>
          <w:p w14:paraId="32EEB85B" w14:textId="0813782F" w:rsidR="00274F9A" w:rsidRDefault="00AC26E5" w:rsidP="00877863">
            <w:pPr>
              <w:pStyle w:val="BodyText"/>
              <w:spacing w:after="60"/>
              <w:ind w:left="0"/>
            </w:pPr>
            <w:r>
              <w:t>-20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0B235C9E" w14:textId="6DF65400" w:rsidR="00274F9A" w:rsidRDefault="00AC26E5" w:rsidP="00877863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274F9A" w14:paraId="2757B15B" w14:textId="77777777" w:rsidTr="00AC26E5">
        <w:trPr>
          <w:trHeight w:val="346"/>
        </w:trPr>
        <w:tc>
          <w:tcPr>
            <w:tcW w:w="1993" w:type="dxa"/>
          </w:tcPr>
          <w:p w14:paraId="5E2E9E32" w14:textId="38FD8A4D" w:rsidR="00274F9A" w:rsidRDefault="00AC26E5" w:rsidP="00877863">
            <w:pPr>
              <w:pStyle w:val="BodyText"/>
              <w:spacing w:after="60"/>
              <w:ind w:left="0"/>
            </w:pPr>
            <w:proofErr w:type="gramStart"/>
            <w:r>
              <w:t>0.5  Hz</w:t>
            </w:r>
            <w:proofErr w:type="gramEnd"/>
          </w:p>
        </w:tc>
        <w:tc>
          <w:tcPr>
            <w:tcW w:w="1683" w:type="dxa"/>
          </w:tcPr>
          <w:p w14:paraId="3D77D8FA" w14:textId="71AF6D75" w:rsidR="00274F9A" w:rsidRDefault="00AC26E5" w:rsidP="00877863">
            <w:pPr>
              <w:pStyle w:val="BodyText"/>
              <w:spacing w:after="60"/>
              <w:ind w:left="0"/>
            </w:pPr>
            <w:r>
              <w:t>-0.554983</w:t>
            </w:r>
          </w:p>
        </w:tc>
        <w:tc>
          <w:tcPr>
            <w:tcW w:w="1864" w:type="dxa"/>
          </w:tcPr>
          <w:p w14:paraId="39CBCF7A" w14:textId="72071843" w:rsidR="00274F9A" w:rsidRDefault="00AC26E5" w:rsidP="00877863">
            <w:pPr>
              <w:pStyle w:val="BodyText"/>
              <w:spacing w:after="60"/>
              <w:ind w:left="0"/>
            </w:pPr>
            <w:r>
              <w:t>-15.048</w:t>
            </w:r>
          </w:p>
        </w:tc>
        <w:tc>
          <w:tcPr>
            <w:tcW w:w="1860" w:type="dxa"/>
          </w:tcPr>
          <w:p w14:paraId="5AE3614C" w14:textId="153ABECC" w:rsidR="00274F9A" w:rsidRDefault="00AC26E5" w:rsidP="00877863">
            <w:pPr>
              <w:pStyle w:val="BodyText"/>
              <w:spacing w:after="60"/>
              <w:ind w:left="0"/>
            </w:pPr>
            <w:r>
              <w:t>-30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6018829D" w14:textId="09B666B6" w:rsidR="00274F9A" w:rsidRDefault="00AC26E5" w:rsidP="00877863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274F9A" w14:paraId="63E85675" w14:textId="77777777" w:rsidTr="00AC26E5">
        <w:trPr>
          <w:trHeight w:val="333"/>
        </w:trPr>
        <w:tc>
          <w:tcPr>
            <w:tcW w:w="1993" w:type="dxa"/>
          </w:tcPr>
          <w:p w14:paraId="6A3BAE3F" w14:textId="4E3F6011" w:rsidR="00274F9A" w:rsidRDefault="00AC26E5" w:rsidP="00877863">
            <w:pPr>
              <w:pStyle w:val="BodyText"/>
              <w:spacing w:after="60"/>
              <w:ind w:left="0"/>
            </w:pPr>
            <w:proofErr w:type="gramStart"/>
            <w:r>
              <w:t>1  Hz</w:t>
            </w:r>
            <w:proofErr w:type="gramEnd"/>
          </w:p>
        </w:tc>
        <w:tc>
          <w:tcPr>
            <w:tcW w:w="1683" w:type="dxa"/>
          </w:tcPr>
          <w:p w14:paraId="0E989DF3" w14:textId="70554EEE" w:rsidR="00274F9A" w:rsidRDefault="00AC26E5" w:rsidP="00877863">
            <w:pPr>
              <w:pStyle w:val="BodyText"/>
              <w:spacing w:after="60"/>
              <w:ind w:left="0"/>
            </w:pPr>
            <w:r>
              <w:t>-0.642865</w:t>
            </w:r>
          </w:p>
        </w:tc>
        <w:tc>
          <w:tcPr>
            <w:tcW w:w="1864" w:type="dxa"/>
          </w:tcPr>
          <w:p w14:paraId="0FF03ECF" w14:textId="13C1E9BD" w:rsidR="00274F9A" w:rsidRDefault="00AC26E5" w:rsidP="00877863">
            <w:pPr>
              <w:pStyle w:val="BodyText"/>
              <w:spacing w:after="60"/>
              <w:ind w:left="0"/>
            </w:pPr>
            <w:r>
              <w:t>-26.568</w:t>
            </w:r>
          </w:p>
        </w:tc>
        <w:tc>
          <w:tcPr>
            <w:tcW w:w="1860" w:type="dxa"/>
          </w:tcPr>
          <w:p w14:paraId="0EA64246" w14:textId="1130B315" w:rsidR="00274F9A" w:rsidRDefault="00AC26E5" w:rsidP="00877863">
            <w:pPr>
              <w:pStyle w:val="BodyText"/>
              <w:spacing w:after="60"/>
              <w:ind w:left="0"/>
            </w:pPr>
            <w:r>
              <w:t>-40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1B493E50" w14:textId="1452E1AE" w:rsidR="00274F9A" w:rsidRDefault="00AC26E5" w:rsidP="00877863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274F9A" w14:paraId="380A3D86" w14:textId="77777777" w:rsidTr="00AC26E5">
        <w:trPr>
          <w:trHeight w:val="346"/>
        </w:trPr>
        <w:tc>
          <w:tcPr>
            <w:tcW w:w="1993" w:type="dxa"/>
          </w:tcPr>
          <w:p w14:paraId="6349A6B6" w14:textId="414620C7" w:rsidR="00274F9A" w:rsidRDefault="00AC26E5" w:rsidP="00877863">
            <w:pPr>
              <w:pStyle w:val="BodyText"/>
              <w:spacing w:after="60"/>
              <w:ind w:left="0"/>
            </w:pPr>
            <w:proofErr w:type="gramStart"/>
            <w:r>
              <w:t>2  Hz</w:t>
            </w:r>
            <w:proofErr w:type="gramEnd"/>
          </w:p>
        </w:tc>
        <w:tc>
          <w:tcPr>
            <w:tcW w:w="1683" w:type="dxa"/>
          </w:tcPr>
          <w:p w14:paraId="1B8D76A7" w14:textId="3A644863" w:rsidR="00274F9A" w:rsidRDefault="00AC26E5" w:rsidP="00877863">
            <w:pPr>
              <w:pStyle w:val="BodyText"/>
              <w:spacing w:after="60"/>
              <w:ind w:left="0"/>
            </w:pPr>
            <w:r>
              <w:t>-1.23687</w:t>
            </w:r>
          </w:p>
        </w:tc>
        <w:tc>
          <w:tcPr>
            <w:tcW w:w="1864" w:type="dxa"/>
          </w:tcPr>
          <w:p w14:paraId="1D0D92AD" w14:textId="3439CC7E" w:rsidR="00274F9A" w:rsidRDefault="00AC26E5" w:rsidP="00877863">
            <w:pPr>
              <w:pStyle w:val="BodyText"/>
              <w:spacing w:after="60"/>
              <w:ind w:left="0"/>
            </w:pPr>
            <w:r>
              <w:t>-50.4</w:t>
            </w:r>
          </w:p>
        </w:tc>
        <w:tc>
          <w:tcPr>
            <w:tcW w:w="1860" w:type="dxa"/>
          </w:tcPr>
          <w:p w14:paraId="2CC0BE8E" w14:textId="2866BF0A" w:rsidR="00274F9A" w:rsidRDefault="00AC26E5" w:rsidP="00877863">
            <w:pPr>
              <w:pStyle w:val="BodyText"/>
              <w:spacing w:after="60"/>
              <w:ind w:left="0"/>
            </w:pPr>
            <w:r>
              <w:t>-60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795B20E7" w14:textId="08BB9E21" w:rsidR="00274F9A" w:rsidRDefault="00AC26E5" w:rsidP="00877863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274F9A" w14:paraId="67C02B59" w14:textId="77777777" w:rsidTr="00AC26E5">
        <w:trPr>
          <w:trHeight w:val="333"/>
        </w:trPr>
        <w:tc>
          <w:tcPr>
            <w:tcW w:w="1993" w:type="dxa"/>
          </w:tcPr>
          <w:p w14:paraId="7BE6FE0A" w14:textId="51425729" w:rsidR="00274F9A" w:rsidRDefault="00AC26E5" w:rsidP="00877863">
            <w:pPr>
              <w:pStyle w:val="BodyText"/>
              <w:spacing w:after="60"/>
              <w:ind w:left="0"/>
            </w:pPr>
            <w:proofErr w:type="gramStart"/>
            <w:r>
              <w:t>3  Hz</w:t>
            </w:r>
            <w:proofErr w:type="gramEnd"/>
          </w:p>
        </w:tc>
        <w:tc>
          <w:tcPr>
            <w:tcW w:w="1683" w:type="dxa"/>
          </w:tcPr>
          <w:p w14:paraId="67ACC6F5" w14:textId="79168FD7" w:rsidR="00274F9A" w:rsidRDefault="00AC26E5" w:rsidP="00877863">
            <w:pPr>
              <w:pStyle w:val="BodyText"/>
              <w:spacing w:after="60"/>
              <w:ind w:left="0"/>
            </w:pPr>
            <w:r>
              <w:t>-1.92383</w:t>
            </w:r>
          </w:p>
        </w:tc>
        <w:tc>
          <w:tcPr>
            <w:tcW w:w="1864" w:type="dxa"/>
          </w:tcPr>
          <w:p w14:paraId="6A59929F" w14:textId="71992409" w:rsidR="00274F9A" w:rsidRDefault="00AC26E5" w:rsidP="00877863">
            <w:pPr>
              <w:pStyle w:val="BodyText"/>
              <w:spacing w:after="60"/>
              <w:ind w:left="0"/>
            </w:pPr>
            <w:r>
              <w:t>-75.6</w:t>
            </w:r>
          </w:p>
        </w:tc>
        <w:tc>
          <w:tcPr>
            <w:tcW w:w="1860" w:type="dxa"/>
          </w:tcPr>
          <w:p w14:paraId="095AD401" w14:textId="1B087411" w:rsidR="00274F9A" w:rsidRDefault="00AC26E5" w:rsidP="00877863">
            <w:pPr>
              <w:pStyle w:val="BodyText"/>
              <w:spacing w:after="60"/>
              <w:ind w:left="0"/>
            </w:pPr>
            <w:r>
              <w:t>-80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7C83CF99" w14:textId="2E598153" w:rsidR="00274F9A" w:rsidRDefault="00AC26E5" w:rsidP="00877863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274F9A" w14:paraId="671461A7" w14:textId="77777777" w:rsidTr="00AC26E5">
        <w:trPr>
          <w:trHeight w:val="333"/>
        </w:trPr>
        <w:tc>
          <w:tcPr>
            <w:tcW w:w="1993" w:type="dxa"/>
          </w:tcPr>
          <w:p w14:paraId="524BDE75" w14:textId="6A1AE2B2" w:rsidR="00274F9A" w:rsidRDefault="00AC26E5" w:rsidP="00877863">
            <w:pPr>
              <w:pStyle w:val="BodyText"/>
              <w:spacing w:after="60"/>
              <w:ind w:left="0"/>
            </w:pPr>
            <w:proofErr w:type="gramStart"/>
            <w:r>
              <w:t>4  Hz</w:t>
            </w:r>
            <w:proofErr w:type="gramEnd"/>
          </w:p>
        </w:tc>
        <w:tc>
          <w:tcPr>
            <w:tcW w:w="1683" w:type="dxa"/>
          </w:tcPr>
          <w:p w14:paraId="43A20246" w14:textId="2477B629" w:rsidR="00274F9A" w:rsidRDefault="00AC26E5" w:rsidP="00877863">
            <w:pPr>
              <w:pStyle w:val="BodyText"/>
              <w:spacing w:after="60"/>
              <w:ind w:left="0"/>
            </w:pPr>
            <w:r>
              <w:t>-2.36206</w:t>
            </w:r>
          </w:p>
        </w:tc>
        <w:tc>
          <w:tcPr>
            <w:tcW w:w="1864" w:type="dxa"/>
          </w:tcPr>
          <w:p w14:paraId="393E141E" w14:textId="1F94012A" w:rsidR="00274F9A" w:rsidRDefault="00AC26E5" w:rsidP="00877863">
            <w:pPr>
              <w:pStyle w:val="BodyText"/>
              <w:spacing w:after="60"/>
              <w:ind w:left="0"/>
            </w:pPr>
            <w:r>
              <w:t>-94.896</w:t>
            </w:r>
          </w:p>
        </w:tc>
        <w:tc>
          <w:tcPr>
            <w:tcW w:w="1860" w:type="dxa"/>
          </w:tcPr>
          <w:p w14:paraId="1D9690D4" w14:textId="0BFD5990" w:rsidR="00274F9A" w:rsidRDefault="00AC26E5" w:rsidP="00877863">
            <w:pPr>
              <w:pStyle w:val="BodyText"/>
              <w:spacing w:after="60"/>
              <w:ind w:left="0"/>
            </w:pPr>
            <w:r>
              <w:t>-120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343EC4E5" w14:textId="1161B0B9" w:rsidR="00274F9A" w:rsidRDefault="00AC26E5" w:rsidP="00877863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274F9A" w14:paraId="4B4E5F32" w14:textId="77777777" w:rsidTr="00AC26E5">
        <w:trPr>
          <w:trHeight w:val="346"/>
        </w:trPr>
        <w:tc>
          <w:tcPr>
            <w:tcW w:w="1993" w:type="dxa"/>
          </w:tcPr>
          <w:p w14:paraId="13F3230E" w14:textId="0E19D065" w:rsidR="00274F9A" w:rsidRDefault="00AC26E5" w:rsidP="00877863">
            <w:pPr>
              <w:pStyle w:val="BodyText"/>
              <w:spacing w:after="60"/>
              <w:ind w:left="0"/>
            </w:pPr>
            <w:proofErr w:type="gramStart"/>
            <w:r>
              <w:t>5  Hz</w:t>
            </w:r>
            <w:proofErr w:type="gramEnd"/>
          </w:p>
        </w:tc>
        <w:tc>
          <w:tcPr>
            <w:tcW w:w="1683" w:type="dxa"/>
          </w:tcPr>
          <w:p w14:paraId="71948C53" w14:textId="0F5C718F" w:rsidR="00274F9A" w:rsidRDefault="00AC26E5" w:rsidP="00877863">
            <w:pPr>
              <w:pStyle w:val="BodyText"/>
              <w:spacing w:after="60"/>
              <w:ind w:left="0"/>
            </w:pPr>
            <w:r>
              <w:t>-1.50144</w:t>
            </w:r>
          </w:p>
        </w:tc>
        <w:tc>
          <w:tcPr>
            <w:tcW w:w="1864" w:type="dxa"/>
          </w:tcPr>
          <w:p w14:paraId="6AD84DDA" w14:textId="687D3DA2" w:rsidR="00274F9A" w:rsidRDefault="00AC26E5" w:rsidP="00877863">
            <w:pPr>
              <w:pStyle w:val="BodyText"/>
              <w:spacing w:after="60"/>
              <w:ind w:left="0"/>
            </w:pPr>
            <w:r>
              <w:t>-117.18</w:t>
            </w:r>
          </w:p>
        </w:tc>
        <w:tc>
          <w:tcPr>
            <w:tcW w:w="1860" w:type="dxa"/>
          </w:tcPr>
          <w:p w14:paraId="072F8E39" w14:textId="27B26305" w:rsidR="00274F9A" w:rsidRDefault="00AC26E5" w:rsidP="00877863">
            <w:pPr>
              <w:pStyle w:val="BodyText"/>
              <w:spacing w:after="60"/>
              <w:ind w:left="0"/>
            </w:pPr>
            <w:r>
              <w:t>-180</w:t>
            </w:r>
          </w:p>
        </w:tc>
        <w:tc>
          <w:tcPr>
            <w:tcW w:w="1950" w:type="dxa"/>
            <w:shd w:val="solid" w:color="B9FF93" w:fill="auto"/>
          </w:tcPr>
          <w:p w14:paraId="466FD515" w14:textId="018D7144" w:rsidR="00274F9A" w:rsidRDefault="00AC26E5" w:rsidP="00877863">
            <w:pPr>
              <w:pStyle w:val="BodyText"/>
              <w:spacing w:after="60"/>
              <w:ind w:left="0"/>
            </w:pPr>
            <w:r>
              <w:t>Pass</w:t>
            </w:r>
          </w:p>
        </w:tc>
      </w:tr>
    </w:tbl>
    <w:p w14:paraId="18A6CF78" w14:textId="77777777" w:rsidR="00A32BF2" w:rsidRDefault="00A32BF2" w:rsidP="00A32BF2">
      <w:pPr>
        <w:pStyle w:val="BodyText"/>
        <w:spacing w:after="60"/>
        <w:ind w:left="0"/>
      </w:pPr>
    </w:p>
    <w:p w14:paraId="5271DAF3" w14:textId="77777777" w:rsidR="00A32BF2" w:rsidRPr="00993300" w:rsidRDefault="006953D6" w:rsidP="00A32BF2">
      <w:pPr>
        <w:pStyle w:val="BodyText"/>
        <w:spacing w:after="60"/>
        <w:ind w:left="0"/>
        <w:rPr>
          <w:sz w:val="28"/>
          <w:szCs w:val="28"/>
        </w:rPr>
      </w:pPr>
      <w:r>
        <w:br w:type="page"/>
      </w:r>
      <w:r w:rsidR="00D53B8C" w:rsidRPr="00993300">
        <w:rPr>
          <w:sz w:val="28"/>
          <w:szCs w:val="28"/>
        </w:rPr>
        <w:lastRenderedPageBreak/>
        <w:t>6.</w:t>
      </w:r>
      <w:r w:rsidR="005D10C6" w:rsidRPr="00993300">
        <w:rPr>
          <w:sz w:val="28"/>
          <w:szCs w:val="28"/>
        </w:rPr>
        <w:t>6</w:t>
      </w:r>
      <w:r w:rsidR="00D53B8C" w:rsidRPr="00993300">
        <w:rPr>
          <w:sz w:val="28"/>
          <w:szCs w:val="28"/>
        </w:rPr>
        <w:t>.</w:t>
      </w:r>
      <w:r w:rsidR="005D10C6" w:rsidRPr="00993300">
        <w:rPr>
          <w:sz w:val="28"/>
          <w:szCs w:val="28"/>
        </w:rPr>
        <w:t>7</w:t>
      </w:r>
      <w:r w:rsidR="00D53B8C" w:rsidRPr="00993300">
        <w:rPr>
          <w:sz w:val="28"/>
          <w:szCs w:val="28"/>
        </w:rPr>
        <w:t>.</w:t>
      </w:r>
      <w:r w:rsidR="005D10C6" w:rsidRPr="00993300">
        <w:rPr>
          <w:sz w:val="28"/>
          <w:szCs w:val="28"/>
        </w:rPr>
        <w:t>2.1</w:t>
      </w:r>
      <w:r w:rsidR="00A32BF2" w:rsidRPr="00993300">
        <w:rPr>
          <w:sz w:val="28"/>
          <w:szCs w:val="28"/>
        </w:rPr>
        <w:t xml:space="preserve"> </w:t>
      </w:r>
      <w:r w:rsidR="00A32BF2" w:rsidRPr="00993300">
        <w:rPr>
          <w:b/>
          <w:bCs/>
          <w:sz w:val="28"/>
          <w:szCs w:val="28"/>
        </w:rPr>
        <w:t>MCE 2 - Step Response Test</w:t>
      </w:r>
    </w:p>
    <w:p w14:paraId="74E98A7E" w14:textId="77777777" w:rsidR="00274373" w:rsidRDefault="00274373" w:rsidP="00A32BF2">
      <w:pPr>
        <w:pStyle w:val="BodyText"/>
        <w:spacing w:after="60"/>
        <w:ind w:left="0"/>
        <w:rPr>
          <w:b/>
          <w:bCs/>
        </w:rPr>
      </w:pPr>
    </w:p>
    <w:p w14:paraId="69097C1F" w14:textId="77777777" w:rsidR="00AC26E5" w:rsidRDefault="00AC26E5" w:rsidP="00AC26E5">
      <w:pPr>
        <w:pStyle w:val="BodyText"/>
        <w:keepNext/>
        <w:spacing w:after="60"/>
        <w:ind w:left="0"/>
        <w:jc w:val="center"/>
      </w:pPr>
      <w:r>
        <w:rPr>
          <w:b/>
          <w:bCs/>
          <w:noProof/>
          <w:szCs w:val="20"/>
        </w:rPr>
        <w:drawing>
          <wp:inline distT="0" distB="0" distL="0" distR="0" wp14:anchorId="2B85156D" wp14:editId="46A027A6">
            <wp:extent cx="5943600" cy="2131060"/>
            <wp:effectExtent l="0" t="0" r="0" b="2540"/>
            <wp:docPr id="798830358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830358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BAED8" w14:textId="7E9218A2" w:rsidR="00AC26E5" w:rsidRDefault="00AC26E5" w:rsidP="00AC26E5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16</w:t>
        </w:r>
      </w:fldSimple>
      <w:r>
        <w:t>- Results for Motor Two</w:t>
      </w:r>
    </w:p>
    <w:p w14:paraId="3E730B65" w14:textId="3228F9F2" w:rsidR="00A062BE" w:rsidRDefault="004F4C1E" w:rsidP="00A062BE">
      <w:pPr>
        <w:pStyle w:val="BodyText"/>
        <w:spacing w:after="60"/>
        <w:ind w:left="0"/>
        <w:jc w:val="center"/>
        <w:rPr>
          <w:b/>
          <w:bCs/>
          <w:szCs w:val="20"/>
        </w:rPr>
      </w:pPr>
      <w:r>
        <w:rPr>
          <w:b/>
          <w:bCs/>
          <w:szCs w:val="20"/>
        </w:rPr>
        <w:t xml:space="preserve">                              </w:t>
      </w:r>
    </w:p>
    <w:p w14:paraId="5E88F2D6" w14:textId="77777777" w:rsidR="00A062BE" w:rsidRDefault="00A062BE" w:rsidP="00A32BF2">
      <w:pPr>
        <w:pStyle w:val="BodyText"/>
        <w:spacing w:after="60"/>
        <w:ind w:left="0"/>
      </w:pPr>
    </w:p>
    <w:p w14:paraId="46D8F114" w14:textId="77777777" w:rsidR="000B365F" w:rsidRPr="000B365F" w:rsidRDefault="003C50A3" w:rsidP="000B365F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6770F5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d Extension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F6116E" w14:paraId="65E00DBC" w14:textId="77777777" w:rsidTr="003D7E41">
        <w:tc>
          <w:tcPr>
            <w:tcW w:w="9350" w:type="dxa"/>
            <w:gridSpan w:val="4"/>
          </w:tcPr>
          <w:p w14:paraId="0BA57757" w14:textId="77777777" w:rsidR="00F6116E" w:rsidRPr="003050CA" w:rsidRDefault="00F6116E" w:rsidP="000B365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D001B8">
              <w:rPr>
                <w:b/>
                <w:bCs/>
              </w:rPr>
              <w:t>MCE 2 - Step Response</w:t>
            </w:r>
            <w:r>
              <w:rPr>
                <w:b/>
                <w:bCs/>
              </w:rPr>
              <w:t xml:space="preserve"> Extension Unloaded</w:t>
            </w:r>
          </w:p>
        </w:tc>
      </w:tr>
      <w:tr w:rsidR="000B365F" w14:paraId="7BD3069B" w14:textId="77777777" w:rsidTr="006C2C30">
        <w:tc>
          <w:tcPr>
            <w:tcW w:w="3145" w:type="dxa"/>
          </w:tcPr>
          <w:p w14:paraId="5F7BC9ED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2AFE60C4" w14:textId="77777777" w:rsidR="000B365F" w:rsidRPr="003B2DF7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0B365F" w14:paraId="4463ED34" w14:textId="77777777" w:rsidTr="00AC26E5">
        <w:tc>
          <w:tcPr>
            <w:tcW w:w="3145" w:type="dxa"/>
          </w:tcPr>
          <w:p w14:paraId="69B16C7B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569B9468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29993EF0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771038E7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0B365F" w14:paraId="172E79D7" w14:textId="77777777" w:rsidTr="00AC26E5">
        <w:tc>
          <w:tcPr>
            <w:tcW w:w="3145" w:type="dxa"/>
          </w:tcPr>
          <w:p w14:paraId="488FC453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4E6B7539" w14:textId="4D4888A8" w:rsidR="000B365F" w:rsidRDefault="00AC26E5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3.2804</w:t>
            </w:r>
          </w:p>
        </w:tc>
        <w:tc>
          <w:tcPr>
            <w:tcW w:w="1373" w:type="dxa"/>
          </w:tcPr>
          <w:p w14:paraId="0B7CFA14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B9FF93" w:fill="auto"/>
          </w:tcPr>
          <w:p w14:paraId="54929A18" w14:textId="69FB8AFE" w:rsidR="000B365F" w:rsidRDefault="00AC26E5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B365F" w14:paraId="4D159495" w14:textId="77777777" w:rsidTr="00AC26E5">
        <w:tc>
          <w:tcPr>
            <w:tcW w:w="3145" w:type="dxa"/>
          </w:tcPr>
          <w:p w14:paraId="6D04EEE4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(+ 0.575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</w:p>
        </w:tc>
        <w:tc>
          <w:tcPr>
            <w:tcW w:w="2160" w:type="dxa"/>
          </w:tcPr>
          <w:p w14:paraId="714D8D19" w14:textId="0788890E" w:rsidR="000B365F" w:rsidRDefault="00AC26E5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0.1913</w:t>
            </w:r>
          </w:p>
        </w:tc>
        <w:tc>
          <w:tcPr>
            <w:tcW w:w="1373" w:type="dxa"/>
          </w:tcPr>
          <w:p w14:paraId="472AE40E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seconds</w:t>
            </w:r>
          </w:p>
        </w:tc>
        <w:tc>
          <w:tcPr>
            <w:tcW w:w="2672" w:type="dxa"/>
            <w:shd w:val="solid" w:color="FF7575" w:fill="auto"/>
          </w:tcPr>
          <w:p w14:paraId="537BBD2F" w14:textId="6D3241A5" w:rsidR="000B365F" w:rsidRDefault="00AC26E5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4FF1F02B" w14:textId="77777777" w:rsidR="000B365F" w:rsidRPr="006770F5" w:rsidRDefault="000B365F" w:rsidP="003C50A3">
      <w:pPr>
        <w:rPr>
          <w:b/>
          <w:bCs/>
          <w:u w:val="single"/>
        </w:rPr>
      </w:pPr>
    </w:p>
    <w:p w14:paraId="0F978BDF" w14:textId="77777777" w:rsidR="000B365F" w:rsidRPr="000B365F" w:rsidRDefault="003C50A3" w:rsidP="000B365F">
      <w:pPr>
        <w:rPr>
          <w:b/>
          <w:bCs/>
          <w:sz w:val="20"/>
          <w:szCs w:val="20"/>
          <w:u w:val="single"/>
        </w:rPr>
      </w:pPr>
      <w:r w:rsidRPr="006770F5">
        <w:rPr>
          <w:b/>
          <w:bCs/>
          <w:u w:val="single"/>
        </w:rPr>
        <w:t xml:space="preserve">Step </w:t>
      </w:r>
      <w:r>
        <w:rPr>
          <w:b/>
          <w:bCs/>
          <w:sz w:val="20"/>
          <w:szCs w:val="20"/>
          <w:u w:val="single"/>
        </w:rPr>
        <w:t>e Retraction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F6116E" w14:paraId="2B313094" w14:textId="77777777" w:rsidTr="00220D55">
        <w:tc>
          <w:tcPr>
            <w:tcW w:w="9350" w:type="dxa"/>
            <w:gridSpan w:val="4"/>
          </w:tcPr>
          <w:p w14:paraId="43DDB337" w14:textId="77777777" w:rsidR="00F6116E" w:rsidRPr="003050CA" w:rsidRDefault="00F6116E" w:rsidP="000B365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D001B8">
              <w:rPr>
                <w:b/>
                <w:bCs/>
              </w:rPr>
              <w:t>MCE 2 - Step Response</w:t>
            </w:r>
            <w:r>
              <w:rPr>
                <w:b/>
                <w:bCs/>
              </w:rPr>
              <w:t xml:space="preserve"> Retraction Unloaded</w:t>
            </w:r>
          </w:p>
        </w:tc>
      </w:tr>
      <w:tr w:rsidR="000B365F" w14:paraId="5AF325C2" w14:textId="77777777" w:rsidTr="006C2C30">
        <w:tc>
          <w:tcPr>
            <w:tcW w:w="3145" w:type="dxa"/>
          </w:tcPr>
          <w:p w14:paraId="19217150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3304D1D8" w14:textId="77777777" w:rsidR="000B365F" w:rsidRPr="003B2DF7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0B365F" w14:paraId="3CF31495" w14:textId="77777777" w:rsidTr="00AC26E5">
        <w:tc>
          <w:tcPr>
            <w:tcW w:w="3145" w:type="dxa"/>
          </w:tcPr>
          <w:p w14:paraId="3CFC5898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37DFA63F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19F98F5D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15FD9969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0B365F" w14:paraId="01E3AB48" w14:textId="77777777" w:rsidTr="00AC26E5">
        <w:tc>
          <w:tcPr>
            <w:tcW w:w="3145" w:type="dxa"/>
          </w:tcPr>
          <w:p w14:paraId="54695DE3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6943AB6C" w14:textId="744E8A18" w:rsidR="000B365F" w:rsidRDefault="00AC26E5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-3.2613</w:t>
            </w:r>
          </w:p>
        </w:tc>
        <w:tc>
          <w:tcPr>
            <w:tcW w:w="1373" w:type="dxa"/>
          </w:tcPr>
          <w:p w14:paraId="641445E5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B9FF93" w:fill="auto"/>
          </w:tcPr>
          <w:p w14:paraId="78CA3F19" w14:textId="099995EC" w:rsidR="000B365F" w:rsidRDefault="00AC26E5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B365F" w14:paraId="53E5FF29" w14:textId="77777777" w:rsidTr="00AC26E5">
        <w:tc>
          <w:tcPr>
            <w:tcW w:w="3145" w:type="dxa"/>
          </w:tcPr>
          <w:p w14:paraId="162E8CC0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(- 0.575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</w:p>
        </w:tc>
        <w:tc>
          <w:tcPr>
            <w:tcW w:w="2160" w:type="dxa"/>
          </w:tcPr>
          <w:p w14:paraId="12DA5FF2" w14:textId="4B4554D9" w:rsidR="000B365F" w:rsidRDefault="00AC26E5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0.2148</w:t>
            </w:r>
          </w:p>
        </w:tc>
        <w:tc>
          <w:tcPr>
            <w:tcW w:w="1373" w:type="dxa"/>
          </w:tcPr>
          <w:p w14:paraId="5E9F8840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seconds</w:t>
            </w:r>
          </w:p>
        </w:tc>
        <w:tc>
          <w:tcPr>
            <w:tcW w:w="2672" w:type="dxa"/>
            <w:shd w:val="solid" w:color="FF7575" w:fill="auto"/>
          </w:tcPr>
          <w:p w14:paraId="293AE814" w14:textId="30CF5A55" w:rsidR="000B365F" w:rsidRDefault="00AC26E5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397AB511" w14:textId="77777777" w:rsidR="000B365F" w:rsidRDefault="000B365F" w:rsidP="00A32BF2">
      <w:pPr>
        <w:pStyle w:val="BodyText"/>
        <w:spacing w:after="60"/>
        <w:ind w:left="0"/>
        <w:rPr>
          <w:u w:val="single"/>
        </w:rPr>
      </w:pPr>
    </w:p>
    <w:p w14:paraId="3381199B" w14:textId="77777777" w:rsidR="00FC168C" w:rsidRDefault="00FC168C" w:rsidP="00A32BF2">
      <w:pPr>
        <w:pStyle w:val="BodyText"/>
        <w:spacing w:after="60"/>
        <w:ind w:left="0"/>
      </w:pPr>
    </w:p>
    <w:p w14:paraId="7AC00D45" w14:textId="77777777" w:rsidR="00D548D0" w:rsidRDefault="00D548D0" w:rsidP="00A32BF2">
      <w:pPr>
        <w:pStyle w:val="BodyText"/>
        <w:spacing w:after="60"/>
        <w:ind w:left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4CA1896" w14:textId="77777777" w:rsidR="00A32BF2" w:rsidRPr="00993300" w:rsidRDefault="00D53B8C" w:rsidP="00A32BF2">
      <w:pPr>
        <w:pStyle w:val="BodyText"/>
        <w:spacing w:after="60"/>
        <w:ind w:left="0"/>
        <w:rPr>
          <w:b/>
          <w:bCs/>
          <w:sz w:val="28"/>
          <w:szCs w:val="28"/>
        </w:rPr>
      </w:pPr>
      <w:r w:rsidRPr="00993300">
        <w:rPr>
          <w:sz w:val="28"/>
          <w:szCs w:val="28"/>
        </w:rPr>
        <w:lastRenderedPageBreak/>
        <w:t>6.</w:t>
      </w:r>
      <w:r w:rsidR="005D10C6" w:rsidRPr="00993300">
        <w:rPr>
          <w:sz w:val="28"/>
          <w:szCs w:val="28"/>
        </w:rPr>
        <w:t>6</w:t>
      </w:r>
      <w:r w:rsidRPr="00993300">
        <w:rPr>
          <w:sz w:val="28"/>
          <w:szCs w:val="28"/>
        </w:rPr>
        <w:t>.</w:t>
      </w:r>
      <w:r w:rsidR="005D10C6" w:rsidRPr="00993300">
        <w:rPr>
          <w:sz w:val="28"/>
          <w:szCs w:val="28"/>
        </w:rPr>
        <w:t>7.2.2</w:t>
      </w:r>
      <w:r w:rsidR="00A32BF2" w:rsidRPr="00993300">
        <w:rPr>
          <w:sz w:val="28"/>
          <w:szCs w:val="28"/>
        </w:rPr>
        <w:t xml:space="preserve"> </w:t>
      </w:r>
      <w:r w:rsidR="00A32BF2" w:rsidRPr="00993300">
        <w:rPr>
          <w:b/>
          <w:bCs/>
          <w:sz w:val="28"/>
          <w:szCs w:val="28"/>
        </w:rPr>
        <w:t>MCE 2 - Frequency Response Test</w:t>
      </w:r>
    </w:p>
    <w:p w14:paraId="481E0A88" w14:textId="77777777" w:rsidR="00A32BF2" w:rsidRDefault="00A32BF2" w:rsidP="00A32BF2">
      <w:pPr>
        <w:pStyle w:val="BodyText"/>
        <w:spacing w:after="60"/>
        <w:ind w:left="0"/>
        <w:rPr>
          <w:b/>
          <w:bCs/>
          <w:u w:val="single"/>
        </w:rPr>
      </w:pPr>
      <w:r w:rsidRPr="00D001B8">
        <w:rPr>
          <w:b/>
          <w:bCs/>
          <w:u w:val="single"/>
        </w:rPr>
        <w:t xml:space="preserve">Step </w:t>
      </w:r>
      <w:r w:rsidR="00D53B8C">
        <w:rPr>
          <w:b/>
          <w:bCs/>
          <w:u w:val="single"/>
        </w:rPr>
        <w:t>d</w:t>
      </w:r>
    </w:p>
    <w:p w14:paraId="29FCC5B0" w14:textId="77777777" w:rsidR="00AC26E5" w:rsidRDefault="00AC26E5" w:rsidP="00AC26E5">
      <w:pPr>
        <w:pStyle w:val="BodyText"/>
        <w:keepNext/>
        <w:spacing w:after="60"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14D7735E" wp14:editId="0BD66640">
            <wp:extent cx="5943600" cy="1098550"/>
            <wp:effectExtent l="0" t="0" r="0" b="6350"/>
            <wp:docPr id="656725513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725513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8B977" w14:textId="0AF7E50B" w:rsidR="00AC26E5" w:rsidRDefault="00AC26E5" w:rsidP="00AC26E5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17</w:t>
        </w:r>
      </w:fldSimple>
      <w:r>
        <w:t>- Phase for Motor Two</w:t>
      </w:r>
    </w:p>
    <w:p w14:paraId="4386EDA8" w14:textId="4CF339CA" w:rsidR="007456A2" w:rsidRDefault="007456A2" w:rsidP="000B560C">
      <w:pPr>
        <w:pStyle w:val="BodyText"/>
        <w:spacing w:after="60"/>
        <w:ind w:left="0"/>
        <w:jc w:val="center"/>
        <w:rPr>
          <w:b/>
          <w:bCs/>
          <w:u w:val="single"/>
        </w:rPr>
      </w:pPr>
    </w:p>
    <w:p w14:paraId="35A990D7" w14:textId="77777777" w:rsidR="00AC26E5" w:rsidRDefault="00AC26E5" w:rsidP="00AC26E5">
      <w:pPr>
        <w:pStyle w:val="BodyText"/>
        <w:keepNext/>
        <w:spacing w:after="60"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39C76D8B" wp14:editId="0596CA8D">
            <wp:extent cx="5943600" cy="1445260"/>
            <wp:effectExtent l="0" t="0" r="0" b="2540"/>
            <wp:docPr id="56618026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18026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65116" w14:textId="608E0838" w:rsidR="00AC26E5" w:rsidRDefault="00AC26E5" w:rsidP="00AC26E5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18</w:t>
        </w:r>
      </w:fldSimple>
      <w:r>
        <w:t>- Magnitude for Motor Two</w:t>
      </w:r>
    </w:p>
    <w:p w14:paraId="2A580F3D" w14:textId="29F4F6B7" w:rsidR="00274F9A" w:rsidRDefault="00274F9A" w:rsidP="000B560C">
      <w:pPr>
        <w:pStyle w:val="BodyText"/>
        <w:spacing w:after="60"/>
        <w:ind w:left="0"/>
        <w:jc w:val="center"/>
        <w:rPr>
          <w:b/>
          <w:bCs/>
          <w:u w:val="single"/>
        </w:rPr>
      </w:pPr>
    </w:p>
    <w:p w14:paraId="0F4D5C66" w14:textId="77777777" w:rsidR="00B34EBB" w:rsidRPr="006770F5" w:rsidRDefault="004A6AEF" w:rsidP="000B560C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  <w:u w:val="single"/>
        </w:rPr>
      </w:pPr>
      <w:r>
        <w:rPr>
          <w:b/>
          <w:bCs/>
          <w:u w:val="single"/>
        </w:rPr>
        <w:t>Frequency Response</w:t>
      </w:r>
      <w:r w:rsidR="004F4C1E">
        <w:rPr>
          <w:b/>
          <w:bCs/>
          <w:u w:val="single"/>
        </w:rPr>
        <w:t xml:space="preserve">           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93"/>
        <w:gridCol w:w="1683"/>
        <w:gridCol w:w="1864"/>
        <w:gridCol w:w="1860"/>
        <w:gridCol w:w="1950"/>
      </w:tblGrid>
      <w:tr w:rsidR="00F6116E" w14:paraId="5F6B85F1" w14:textId="77777777" w:rsidTr="00F6116E">
        <w:trPr>
          <w:trHeight w:val="350"/>
        </w:trPr>
        <w:tc>
          <w:tcPr>
            <w:tcW w:w="9350" w:type="dxa"/>
            <w:gridSpan w:val="5"/>
          </w:tcPr>
          <w:p w14:paraId="25DE623D" w14:textId="77777777" w:rsidR="00F6116E" w:rsidRPr="0040772A" w:rsidRDefault="00F6116E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D001B8">
              <w:rPr>
                <w:b/>
                <w:bCs/>
              </w:rPr>
              <w:t xml:space="preserve">MCE 2 - Frequency </w:t>
            </w:r>
            <w:proofErr w:type="gramStart"/>
            <w:r w:rsidRPr="00D001B8">
              <w:rPr>
                <w:b/>
                <w:bCs/>
              </w:rPr>
              <w:t>Response</w:t>
            </w:r>
            <w:r>
              <w:rPr>
                <w:b/>
                <w:bCs/>
              </w:rPr>
              <w:t xml:space="preserve">  Unloaded</w:t>
            </w:r>
            <w:proofErr w:type="gramEnd"/>
          </w:p>
        </w:tc>
      </w:tr>
      <w:tr w:rsidR="008A5EA2" w14:paraId="7B3DD3D7" w14:textId="77777777" w:rsidTr="00AC26E5">
        <w:trPr>
          <w:trHeight w:val="628"/>
        </w:trPr>
        <w:tc>
          <w:tcPr>
            <w:tcW w:w="1993" w:type="dxa"/>
          </w:tcPr>
          <w:p w14:paraId="3AFE48D7" w14:textId="77777777" w:rsidR="008A5EA2" w:rsidRPr="0040772A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  <w:r w:rsidR="000B365F">
              <w:rPr>
                <w:b/>
                <w:bCs/>
              </w:rPr>
              <w:t xml:space="preserve"> (Hz)</w:t>
            </w:r>
          </w:p>
        </w:tc>
        <w:tc>
          <w:tcPr>
            <w:tcW w:w="1683" w:type="dxa"/>
          </w:tcPr>
          <w:p w14:paraId="483D3539" w14:textId="77777777" w:rsidR="008A5EA2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Magnitude</w:t>
            </w:r>
          </w:p>
          <w:p w14:paraId="6F2FB2BB" w14:textId="77777777" w:rsidR="008A5EA2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</w:t>
            </w:r>
            <w:proofErr w:type="spellStart"/>
            <w:r>
              <w:rPr>
                <w:b/>
                <w:bCs/>
              </w:rPr>
              <w:t>db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1864" w:type="dxa"/>
          </w:tcPr>
          <w:p w14:paraId="13E8A6C6" w14:textId="77777777" w:rsidR="008A5EA2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  <w:p w14:paraId="5F52B0B3" w14:textId="77777777" w:rsidR="008A5EA2" w:rsidRPr="0040772A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(Deg)</w:t>
            </w:r>
          </w:p>
        </w:tc>
        <w:tc>
          <w:tcPr>
            <w:tcW w:w="1860" w:type="dxa"/>
          </w:tcPr>
          <w:p w14:paraId="0251BAC4" w14:textId="77777777" w:rsidR="008A5EA2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  <w:p w14:paraId="1476AEB9" w14:textId="77777777" w:rsidR="008A5EA2" w:rsidRPr="0040772A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Allowance</w:t>
            </w:r>
            <w:r w:rsidR="000B365F">
              <w:rPr>
                <w:b/>
                <w:bCs/>
              </w:rPr>
              <w:t xml:space="preserve"> (Deg)</w:t>
            </w:r>
          </w:p>
        </w:tc>
        <w:tc>
          <w:tcPr>
            <w:tcW w:w="1950" w:type="dxa"/>
            <w:tcBorders>
              <w:bottom w:val="single" w:sz="4" w:space="0" w:color="auto"/>
            </w:tcBorders>
          </w:tcPr>
          <w:p w14:paraId="2819A78F" w14:textId="77777777" w:rsidR="008A5EA2" w:rsidRPr="0040772A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8A5EA2" w14:paraId="1B3CB58E" w14:textId="77777777" w:rsidTr="00AC26E5">
        <w:trPr>
          <w:trHeight w:val="333"/>
        </w:trPr>
        <w:tc>
          <w:tcPr>
            <w:tcW w:w="1993" w:type="dxa"/>
          </w:tcPr>
          <w:p w14:paraId="0DF4D678" w14:textId="01479C0A" w:rsidR="008A5EA2" w:rsidRDefault="00AC26E5" w:rsidP="008A5EA2">
            <w:pPr>
              <w:pStyle w:val="BodyText"/>
              <w:spacing w:after="60"/>
              <w:ind w:left="0"/>
            </w:pPr>
            <w:proofErr w:type="gramStart"/>
            <w:r>
              <w:t>0.1  Hz</w:t>
            </w:r>
            <w:proofErr w:type="gramEnd"/>
          </w:p>
        </w:tc>
        <w:tc>
          <w:tcPr>
            <w:tcW w:w="1683" w:type="dxa"/>
          </w:tcPr>
          <w:p w14:paraId="04D47AB6" w14:textId="3339DAEA" w:rsidR="008A5EA2" w:rsidRDefault="00AC26E5" w:rsidP="008A5EA2">
            <w:pPr>
              <w:pStyle w:val="BodyText"/>
              <w:spacing w:after="60"/>
              <w:ind w:left="0"/>
            </w:pPr>
            <w:r>
              <w:t>-0.254203</w:t>
            </w:r>
          </w:p>
        </w:tc>
        <w:tc>
          <w:tcPr>
            <w:tcW w:w="1864" w:type="dxa"/>
          </w:tcPr>
          <w:p w14:paraId="667445AC" w14:textId="4D900E16" w:rsidR="008A5EA2" w:rsidRDefault="00AC26E5" w:rsidP="008A5EA2">
            <w:pPr>
              <w:pStyle w:val="BodyText"/>
              <w:spacing w:after="60"/>
              <w:ind w:left="0"/>
            </w:pPr>
            <w:r>
              <w:t>-3.8412</w:t>
            </w:r>
          </w:p>
        </w:tc>
        <w:tc>
          <w:tcPr>
            <w:tcW w:w="1860" w:type="dxa"/>
          </w:tcPr>
          <w:p w14:paraId="15A1C21C" w14:textId="2A79477C" w:rsidR="008A5EA2" w:rsidRDefault="00AC26E5" w:rsidP="008A5EA2">
            <w:pPr>
              <w:pStyle w:val="BodyText"/>
              <w:spacing w:after="60"/>
              <w:ind w:left="0"/>
            </w:pPr>
            <w:r>
              <w:t>-20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79A071DA" w14:textId="09B827FB" w:rsidR="008A5EA2" w:rsidRDefault="00AC26E5" w:rsidP="008A5EA2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8A5EA2" w14:paraId="0154A3AE" w14:textId="77777777" w:rsidTr="00AC26E5">
        <w:trPr>
          <w:trHeight w:val="346"/>
        </w:trPr>
        <w:tc>
          <w:tcPr>
            <w:tcW w:w="1993" w:type="dxa"/>
          </w:tcPr>
          <w:p w14:paraId="030DB7B8" w14:textId="25D6BB3D" w:rsidR="008A5EA2" w:rsidRDefault="00AC26E5" w:rsidP="008A5EA2">
            <w:pPr>
              <w:pStyle w:val="BodyText"/>
              <w:spacing w:after="60"/>
              <w:ind w:left="0"/>
            </w:pPr>
            <w:proofErr w:type="gramStart"/>
            <w:r>
              <w:t>0.5  Hz</w:t>
            </w:r>
            <w:proofErr w:type="gramEnd"/>
          </w:p>
        </w:tc>
        <w:tc>
          <w:tcPr>
            <w:tcW w:w="1683" w:type="dxa"/>
          </w:tcPr>
          <w:p w14:paraId="404DCAFC" w14:textId="39D9D4B9" w:rsidR="008A5EA2" w:rsidRDefault="00AC26E5" w:rsidP="008A5EA2">
            <w:pPr>
              <w:pStyle w:val="BodyText"/>
              <w:spacing w:after="60"/>
              <w:ind w:left="0"/>
            </w:pPr>
            <w:r>
              <w:t>-0.339084</w:t>
            </w:r>
          </w:p>
        </w:tc>
        <w:tc>
          <w:tcPr>
            <w:tcW w:w="1864" w:type="dxa"/>
          </w:tcPr>
          <w:p w14:paraId="037107C9" w14:textId="74C29492" w:rsidR="008A5EA2" w:rsidRDefault="00AC26E5" w:rsidP="008A5EA2">
            <w:pPr>
              <w:pStyle w:val="BodyText"/>
              <w:spacing w:after="60"/>
              <w:ind w:left="0"/>
            </w:pPr>
            <w:r>
              <w:t>-15.3</w:t>
            </w:r>
          </w:p>
        </w:tc>
        <w:tc>
          <w:tcPr>
            <w:tcW w:w="1860" w:type="dxa"/>
          </w:tcPr>
          <w:p w14:paraId="22445328" w14:textId="67CA9D4C" w:rsidR="008A5EA2" w:rsidRDefault="00AC26E5" w:rsidP="008A5EA2">
            <w:pPr>
              <w:pStyle w:val="BodyText"/>
              <w:spacing w:after="60"/>
              <w:ind w:left="0"/>
            </w:pPr>
            <w:r>
              <w:t>-30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3236F4A8" w14:textId="63015AFA" w:rsidR="008A5EA2" w:rsidRDefault="00AC26E5" w:rsidP="008A5EA2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8A5EA2" w14:paraId="6D1EBB72" w14:textId="77777777" w:rsidTr="00AC26E5">
        <w:trPr>
          <w:trHeight w:val="333"/>
        </w:trPr>
        <w:tc>
          <w:tcPr>
            <w:tcW w:w="1993" w:type="dxa"/>
          </w:tcPr>
          <w:p w14:paraId="27180B1A" w14:textId="59021A35" w:rsidR="008A5EA2" w:rsidRDefault="00AC26E5" w:rsidP="008A5EA2">
            <w:pPr>
              <w:pStyle w:val="BodyText"/>
              <w:spacing w:after="60"/>
              <w:ind w:left="0"/>
            </w:pPr>
            <w:proofErr w:type="gramStart"/>
            <w:r>
              <w:t>1  Hz</w:t>
            </w:r>
            <w:proofErr w:type="gramEnd"/>
          </w:p>
        </w:tc>
        <w:tc>
          <w:tcPr>
            <w:tcW w:w="1683" w:type="dxa"/>
          </w:tcPr>
          <w:p w14:paraId="606EA376" w14:textId="40B44B68" w:rsidR="008A5EA2" w:rsidRDefault="00AC26E5" w:rsidP="008A5EA2">
            <w:pPr>
              <w:pStyle w:val="BodyText"/>
              <w:spacing w:after="60"/>
              <w:ind w:left="0"/>
            </w:pPr>
            <w:r>
              <w:t>-0.511368</w:t>
            </w:r>
          </w:p>
        </w:tc>
        <w:tc>
          <w:tcPr>
            <w:tcW w:w="1864" w:type="dxa"/>
          </w:tcPr>
          <w:p w14:paraId="0F81C1FF" w14:textId="5FBD9AB0" w:rsidR="008A5EA2" w:rsidRDefault="00AC26E5" w:rsidP="008A5EA2">
            <w:pPr>
              <w:pStyle w:val="BodyText"/>
              <w:spacing w:after="60"/>
              <w:ind w:left="0"/>
            </w:pPr>
            <w:r>
              <w:t>-26.892</w:t>
            </w:r>
          </w:p>
        </w:tc>
        <w:tc>
          <w:tcPr>
            <w:tcW w:w="1860" w:type="dxa"/>
          </w:tcPr>
          <w:p w14:paraId="7FFC0071" w14:textId="07E43DD7" w:rsidR="008A5EA2" w:rsidRDefault="00AC26E5" w:rsidP="008A5EA2">
            <w:pPr>
              <w:pStyle w:val="BodyText"/>
              <w:spacing w:after="60"/>
              <w:ind w:left="0"/>
            </w:pPr>
            <w:r>
              <w:t>-40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01A9E0B9" w14:textId="5A2503CC" w:rsidR="008A5EA2" w:rsidRDefault="00AC26E5" w:rsidP="008A5EA2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8A5EA2" w14:paraId="0D2E0082" w14:textId="77777777" w:rsidTr="00AC26E5">
        <w:trPr>
          <w:trHeight w:val="346"/>
        </w:trPr>
        <w:tc>
          <w:tcPr>
            <w:tcW w:w="1993" w:type="dxa"/>
          </w:tcPr>
          <w:p w14:paraId="4F0A04FE" w14:textId="43B20F5B" w:rsidR="008A5EA2" w:rsidRDefault="00AC26E5" w:rsidP="008A5EA2">
            <w:pPr>
              <w:pStyle w:val="BodyText"/>
              <w:spacing w:after="60"/>
              <w:ind w:left="0"/>
            </w:pPr>
            <w:proofErr w:type="gramStart"/>
            <w:r>
              <w:t>2  Hz</w:t>
            </w:r>
            <w:proofErr w:type="gramEnd"/>
          </w:p>
        </w:tc>
        <w:tc>
          <w:tcPr>
            <w:tcW w:w="1683" w:type="dxa"/>
          </w:tcPr>
          <w:p w14:paraId="4E6E5DF6" w14:textId="2103DD18" w:rsidR="008A5EA2" w:rsidRDefault="00AC26E5" w:rsidP="008A5EA2">
            <w:pPr>
              <w:pStyle w:val="BodyText"/>
              <w:spacing w:after="60"/>
              <w:ind w:left="0"/>
            </w:pPr>
            <w:r>
              <w:t>-1.11167</w:t>
            </w:r>
          </w:p>
        </w:tc>
        <w:tc>
          <w:tcPr>
            <w:tcW w:w="1864" w:type="dxa"/>
          </w:tcPr>
          <w:p w14:paraId="7B179076" w14:textId="2C459CB0" w:rsidR="008A5EA2" w:rsidRDefault="00AC26E5" w:rsidP="008A5EA2">
            <w:pPr>
              <w:pStyle w:val="BodyText"/>
              <w:spacing w:after="60"/>
              <w:ind w:left="0"/>
            </w:pPr>
            <w:r>
              <w:t>-49.68</w:t>
            </w:r>
          </w:p>
        </w:tc>
        <w:tc>
          <w:tcPr>
            <w:tcW w:w="1860" w:type="dxa"/>
          </w:tcPr>
          <w:p w14:paraId="520E06DC" w14:textId="0598E3E8" w:rsidR="008A5EA2" w:rsidRDefault="00AC26E5" w:rsidP="008A5EA2">
            <w:pPr>
              <w:pStyle w:val="BodyText"/>
              <w:spacing w:after="60"/>
              <w:ind w:left="0"/>
            </w:pPr>
            <w:r>
              <w:t>-60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7F2A19D5" w14:textId="556BF832" w:rsidR="008A5EA2" w:rsidRDefault="00AC26E5" w:rsidP="008A5EA2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8A5EA2" w14:paraId="74EAEC74" w14:textId="77777777" w:rsidTr="00AC26E5">
        <w:trPr>
          <w:trHeight w:val="333"/>
        </w:trPr>
        <w:tc>
          <w:tcPr>
            <w:tcW w:w="1993" w:type="dxa"/>
          </w:tcPr>
          <w:p w14:paraId="38D64615" w14:textId="4A3E5B6B" w:rsidR="008A5EA2" w:rsidRDefault="00AC26E5" w:rsidP="008A5EA2">
            <w:pPr>
              <w:pStyle w:val="BodyText"/>
              <w:spacing w:after="60"/>
              <w:ind w:left="0"/>
            </w:pPr>
            <w:proofErr w:type="gramStart"/>
            <w:r>
              <w:t>3  Hz</w:t>
            </w:r>
            <w:proofErr w:type="gramEnd"/>
          </w:p>
        </w:tc>
        <w:tc>
          <w:tcPr>
            <w:tcW w:w="1683" w:type="dxa"/>
          </w:tcPr>
          <w:p w14:paraId="0F4B58B7" w14:textId="5545EEF0" w:rsidR="008A5EA2" w:rsidRDefault="00AC26E5" w:rsidP="008A5EA2">
            <w:pPr>
              <w:pStyle w:val="BodyText"/>
              <w:spacing w:after="60"/>
              <w:ind w:left="0"/>
            </w:pPr>
            <w:r>
              <w:t>-1.95965</w:t>
            </w:r>
          </w:p>
        </w:tc>
        <w:tc>
          <w:tcPr>
            <w:tcW w:w="1864" w:type="dxa"/>
          </w:tcPr>
          <w:p w14:paraId="58972A16" w14:textId="76EC4992" w:rsidR="008A5EA2" w:rsidRDefault="00AC26E5" w:rsidP="008A5EA2">
            <w:pPr>
              <w:pStyle w:val="BodyText"/>
              <w:spacing w:after="60"/>
              <w:ind w:left="0"/>
            </w:pPr>
            <w:r>
              <w:t>-74.412</w:t>
            </w:r>
          </w:p>
        </w:tc>
        <w:tc>
          <w:tcPr>
            <w:tcW w:w="1860" w:type="dxa"/>
          </w:tcPr>
          <w:p w14:paraId="3A368461" w14:textId="61CF64D1" w:rsidR="008A5EA2" w:rsidRDefault="00AC26E5" w:rsidP="008A5EA2">
            <w:pPr>
              <w:pStyle w:val="BodyText"/>
              <w:spacing w:after="60"/>
              <w:ind w:left="0"/>
            </w:pPr>
            <w:r>
              <w:t>-80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588156C7" w14:textId="6C5B8CA6" w:rsidR="008A5EA2" w:rsidRDefault="00AC26E5" w:rsidP="008A5EA2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8A5EA2" w14:paraId="2219F1EE" w14:textId="77777777" w:rsidTr="00AC26E5">
        <w:trPr>
          <w:trHeight w:val="333"/>
        </w:trPr>
        <w:tc>
          <w:tcPr>
            <w:tcW w:w="1993" w:type="dxa"/>
          </w:tcPr>
          <w:p w14:paraId="737E0803" w14:textId="358AB71C" w:rsidR="008A5EA2" w:rsidRDefault="00AC26E5" w:rsidP="008A5EA2">
            <w:pPr>
              <w:pStyle w:val="BodyText"/>
              <w:spacing w:after="60"/>
              <w:ind w:left="0"/>
            </w:pPr>
            <w:proofErr w:type="gramStart"/>
            <w:r>
              <w:t>4  Hz</w:t>
            </w:r>
            <w:proofErr w:type="gramEnd"/>
          </w:p>
        </w:tc>
        <w:tc>
          <w:tcPr>
            <w:tcW w:w="1683" w:type="dxa"/>
          </w:tcPr>
          <w:p w14:paraId="45064E41" w14:textId="259F7D0C" w:rsidR="008A5EA2" w:rsidRDefault="00AC26E5" w:rsidP="008A5EA2">
            <w:pPr>
              <w:pStyle w:val="BodyText"/>
              <w:spacing w:after="60"/>
              <w:ind w:left="0"/>
            </w:pPr>
            <w:r>
              <w:t>-2.06334</w:t>
            </w:r>
          </w:p>
        </w:tc>
        <w:tc>
          <w:tcPr>
            <w:tcW w:w="1864" w:type="dxa"/>
          </w:tcPr>
          <w:p w14:paraId="1DF4F47F" w14:textId="728D00F6" w:rsidR="008A5EA2" w:rsidRDefault="00AC26E5" w:rsidP="008A5EA2">
            <w:pPr>
              <w:pStyle w:val="BodyText"/>
              <w:spacing w:after="60"/>
              <w:ind w:left="0"/>
            </w:pPr>
            <w:r>
              <w:t>-95.184</w:t>
            </w:r>
          </w:p>
        </w:tc>
        <w:tc>
          <w:tcPr>
            <w:tcW w:w="1860" w:type="dxa"/>
          </w:tcPr>
          <w:p w14:paraId="595480A8" w14:textId="266AC1C6" w:rsidR="008A5EA2" w:rsidRDefault="00AC26E5" w:rsidP="008A5EA2">
            <w:pPr>
              <w:pStyle w:val="BodyText"/>
              <w:spacing w:after="60"/>
              <w:ind w:left="0"/>
            </w:pPr>
            <w:r>
              <w:t>-120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19D882AD" w14:textId="68988BB0" w:rsidR="008A5EA2" w:rsidRDefault="00AC26E5" w:rsidP="008A5EA2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8A5EA2" w14:paraId="05643B02" w14:textId="77777777" w:rsidTr="00AC26E5">
        <w:trPr>
          <w:trHeight w:val="346"/>
        </w:trPr>
        <w:tc>
          <w:tcPr>
            <w:tcW w:w="1993" w:type="dxa"/>
          </w:tcPr>
          <w:p w14:paraId="5862EB16" w14:textId="431B643A" w:rsidR="008A5EA2" w:rsidRDefault="00AC26E5" w:rsidP="008A5EA2">
            <w:pPr>
              <w:pStyle w:val="BodyText"/>
              <w:spacing w:after="60"/>
              <w:ind w:left="0"/>
            </w:pPr>
            <w:proofErr w:type="gramStart"/>
            <w:r>
              <w:t>5  Hz</w:t>
            </w:r>
            <w:proofErr w:type="gramEnd"/>
          </w:p>
        </w:tc>
        <w:tc>
          <w:tcPr>
            <w:tcW w:w="1683" w:type="dxa"/>
          </w:tcPr>
          <w:p w14:paraId="65E18A99" w14:textId="0CE0D300" w:rsidR="008A5EA2" w:rsidRDefault="00AC26E5" w:rsidP="008A5EA2">
            <w:pPr>
              <w:pStyle w:val="BodyText"/>
              <w:spacing w:after="60"/>
              <w:ind w:left="0"/>
            </w:pPr>
            <w:r>
              <w:t>-1.63513</w:t>
            </w:r>
          </w:p>
        </w:tc>
        <w:tc>
          <w:tcPr>
            <w:tcW w:w="1864" w:type="dxa"/>
          </w:tcPr>
          <w:p w14:paraId="188F0718" w14:textId="280B56E2" w:rsidR="008A5EA2" w:rsidRDefault="00AC26E5" w:rsidP="008A5EA2">
            <w:pPr>
              <w:pStyle w:val="BodyText"/>
              <w:spacing w:after="60"/>
              <w:ind w:left="0"/>
            </w:pPr>
            <w:r>
              <w:t>-117.9</w:t>
            </w:r>
          </w:p>
        </w:tc>
        <w:tc>
          <w:tcPr>
            <w:tcW w:w="1860" w:type="dxa"/>
          </w:tcPr>
          <w:p w14:paraId="420FF2B2" w14:textId="5610D233" w:rsidR="008A5EA2" w:rsidRDefault="00AC26E5" w:rsidP="008A5EA2">
            <w:pPr>
              <w:pStyle w:val="BodyText"/>
              <w:spacing w:after="60"/>
              <w:ind w:left="0"/>
            </w:pPr>
            <w:r>
              <w:t>-180</w:t>
            </w:r>
          </w:p>
        </w:tc>
        <w:tc>
          <w:tcPr>
            <w:tcW w:w="1950" w:type="dxa"/>
            <w:shd w:val="solid" w:color="B9FF93" w:fill="auto"/>
          </w:tcPr>
          <w:p w14:paraId="78DE5B5F" w14:textId="5E5CCDE9" w:rsidR="008A5EA2" w:rsidRDefault="00AC26E5" w:rsidP="008A5EA2">
            <w:pPr>
              <w:pStyle w:val="BodyText"/>
              <w:spacing w:after="60"/>
              <w:ind w:left="0"/>
            </w:pPr>
            <w:r>
              <w:t>Pass</w:t>
            </w:r>
          </w:p>
        </w:tc>
      </w:tr>
    </w:tbl>
    <w:p w14:paraId="713879FD" w14:textId="77777777" w:rsidR="006953D6" w:rsidRDefault="006953D6" w:rsidP="00B34EBB">
      <w:pPr>
        <w:pStyle w:val="BodyText"/>
        <w:tabs>
          <w:tab w:val="left" w:pos="2153"/>
        </w:tabs>
        <w:spacing w:after="60"/>
        <w:ind w:left="0"/>
      </w:pPr>
      <w:r>
        <w:br w:type="page"/>
      </w:r>
    </w:p>
    <w:p w14:paraId="1EACDCF1" w14:textId="77777777" w:rsidR="00A32BF2" w:rsidRPr="00993300" w:rsidRDefault="00D53B8C" w:rsidP="00B34EBB">
      <w:pPr>
        <w:pStyle w:val="BodyText"/>
        <w:tabs>
          <w:tab w:val="left" w:pos="2153"/>
        </w:tabs>
        <w:spacing w:after="60"/>
        <w:ind w:left="0"/>
        <w:rPr>
          <w:b/>
          <w:bCs/>
          <w:sz w:val="28"/>
          <w:szCs w:val="28"/>
        </w:rPr>
      </w:pPr>
      <w:r w:rsidRPr="00993300">
        <w:rPr>
          <w:sz w:val="28"/>
          <w:szCs w:val="28"/>
        </w:rPr>
        <w:lastRenderedPageBreak/>
        <w:t>6.</w:t>
      </w:r>
      <w:r w:rsidR="005D10C6" w:rsidRPr="00993300">
        <w:rPr>
          <w:sz w:val="28"/>
          <w:szCs w:val="28"/>
        </w:rPr>
        <w:t>6</w:t>
      </w:r>
      <w:r w:rsidRPr="00993300">
        <w:rPr>
          <w:sz w:val="28"/>
          <w:szCs w:val="28"/>
        </w:rPr>
        <w:t>.</w:t>
      </w:r>
      <w:r w:rsidR="005D10C6" w:rsidRPr="00993300">
        <w:rPr>
          <w:sz w:val="28"/>
          <w:szCs w:val="28"/>
        </w:rPr>
        <w:t>7</w:t>
      </w:r>
      <w:r w:rsidRPr="00993300">
        <w:rPr>
          <w:sz w:val="28"/>
          <w:szCs w:val="28"/>
        </w:rPr>
        <w:t>.3.1</w:t>
      </w:r>
      <w:r w:rsidR="00A32BF2" w:rsidRPr="00993300">
        <w:rPr>
          <w:sz w:val="28"/>
          <w:szCs w:val="28"/>
        </w:rPr>
        <w:t xml:space="preserve"> </w:t>
      </w:r>
      <w:r w:rsidR="00A32BF2" w:rsidRPr="00993300">
        <w:rPr>
          <w:b/>
          <w:bCs/>
          <w:sz w:val="28"/>
          <w:szCs w:val="28"/>
        </w:rPr>
        <w:t>MCE 3 – Step Response Test</w:t>
      </w:r>
    </w:p>
    <w:p w14:paraId="56A4E46A" w14:textId="77777777" w:rsidR="00AC26E5" w:rsidRDefault="00AC26E5" w:rsidP="00AC26E5">
      <w:pPr>
        <w:pStyle w:val="BodyText"/>
        <w:keepNext/>
        <w:spacing w:after="60"/>
        <w:ind w:left="0"/>
        <w:jc w:val="center"/>
      </w:pPr>
      <w:r>
        <w:rPr>
          <w:b/>
          <w:bCs/>
          <w:noProof/>
          <w:szCs w:val="20"/>
        </w:rPr>
        <w:drawing>
          <wp:inline distT="0" distB="0" distL="0" distR="0" wp14:anchorId="2C0FC471" wp14:editId="28E99B6E">
            <wp:extent cx="5943600" cy="2131060"/>
            <wp:effectExtent l="0" t="0" r="0" b="2540"/>
            <wp:docPr id="631802813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802813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B9465" w14:textId="18844470" w:rsidR="00AC26E5" w:rsidRDefault="00AC26E5" w:rsidP="00AC26E5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19</w:t>
        </w:r>
      </w:fldSimple>
      <w:r>
        <w:t>- Results for Motor Three</w:t>
      </w:r>
    </w:p>
    <w:p w14:paraId="68A4D11B" w14:textId="218A6DD9" w:rsidR="00BB5D63" w:rsidRPr="009E7D63" w:rsidRDefault="004F4C1E" w:rsidP="009E7D63">
      <w:pPr>
        <w:pStyle w:val="BodyText"/>
        <w:spacing w:after="60"/>
        <w:ind w:left="0"/>
        <w:jc w:val="center"/>
        <w:rPr>
          <w:b/>
          <w:bCs/>
          <w:szCs w:val="20"/>
        </w:rPr>
      </w:pPr>
      <w:r>
        <w:rPr>
          <w:b/>
          <w:bCs/>
          <w:szCs w:val="20"/>
        </w:rPr>
        <w:t xml:space="preserve">                                    </w:t>
      </w:r>
    </w:p>
    <w:p w14:paraId="15F6E48F" w14:textId="77777777" w:rsidR="00BB5D63" w:rsidRDefault="00BB5D63" w:rsidP="00A062BE">
      <w:pPr>
        <w:pStyle w:val="BodyText"/>
        <w:spacing w:after="60"/>
        <w:ind w:left="0"/>
        <w:jc w:val="center"/>
        <w:rPr>
          <w:b/>
          <w:bCs/>
          <w:szCs w:val="20"/>
        </w:rPr>
      </w:pPr>
    </w:p>
    <w:p w14:paraId="3BAAFD11" w14:textId="77777777" w:rsidR="000B365F" w:rsidRPr="000B365F" w:rsidRDefault="00A42D5E" w:rsidP="000B365F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6770F5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d Extension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F6116E" w14:paraId="13A1E94E" w14:textId="77777777" w:rsidTr="00AD0147">
        <w:tc>
          <w:tcPr>
            <w:tcW w:w="9350" w:type="dxa"/>
            <w:gridSpan w:val="4"/>
          </w:tcPr>
          <w:p w14:paraId="29BB5B14" w14:textId="77777777" w:rsidR="00F6116E" w:rsidRPr="003050CA" w:rsidRDefault="00F6116E" w:rsidP="000B365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D001B8">
              <w:rPr>
                <w:b/>
                <w:bCs/>
              </w:rPr>
              <w:t>MCE 3 – Step Response</w:t>
            </w:r>
            <w:r>
              <w:rPr>
                <w:b/>
                <w:bCs/>
              </w:rPr>
              <w:t xml:space="preserve"> Extension Unloaded</w:t>
            </w:r>
          </w:p>
        </w:tc>
      </w:tr>
      <w:tr w:rsidR="000B365F" w14:paraId="7CB1DF5E" w14:textId="77777777" w:rsidTr="006C2C30">
        <w:tc>
          <w:tcPr>
            <w:tcW w:w="3145" w:type="dxa"/>
          </w:tcPr>
          <w:p w14:paraId="45802369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5FDB5752" w14:textId="77777777" w:rsidR="000B365F" w:rsidRPr="003B2DF7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0B365F" w14:paraId="62323272" w14:textId="77777777" w:rsidTr="00AC26E5">
        <w:tc>
          <w:tcPr>
            <w:tcW w:w="3145" w:type="dxa"/>
          </w:tcPr>
          <w:p w14:paraId="4ED31FA5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1471D895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6E8E8539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6C99C547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0B365F" w14:paraId="52203DA1" w14:textId="77777777" w:rsidTr="00AC26E5">
        <w:tc>
          <w:tcPr>
            <w:tcW w:w="3145" w:type="dxa"/>
          </w:tcPr>
          <w:p w14:paraId="3AC630C8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604A3BAD" w14:textId="24BC1DE9" w:rsidR="000B365F" w:rsidRDefault="00AC26E5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3.2881</w:t>
            </w:r>
          </w:p>
        </w:tc>
        <w:tc>
          <w:tcPr>
            <w:tcW w:w="1373" w:type="dxa"/>
          </w:tcPr>
          <w:p w14:paraId="1AE03F94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B9FF93" w:fill="auto"/>
          </w:tcPr>
          <w:p w14:paraId="27F3E18A" w14:textId="5D424D86" w:rsidR="000B365F" w:rsidRDefault="00AC26E5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B365F" w14:paraId="7AFB0EB1" w14:textId="77777777" w:rsidTr="00AC26E5">
        <w:tc>
          <w:tcPr>
            <w:tcW w:w="3145" w:type="dxa"/>
          </w:tcPr>
          <w:p w14:paraId="39E922CE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(+ 0.575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</w:p>
        </w:tc>
        <w:tc>
          <w:tcPr>
            <w:tcW w:w="2160" w:type="dxa"/>
          </w:tcPr>
          <w:p w14:paraId="3FE90018" w14:textId="74DB826A" w:rsidR="000B365F" w:rsidRDefault="00AC26E5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0.2017</w:t>
            </w:r>
          </w:p>
        </w:tc>
        <w:tc>
          <w:tcPr>
            <w:tcW w:w="1373" w:type="dxa"/>
          </w:tcPr>
          <w:p w14:paraId="68B56897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seconds</w:t>
            </w:r>
          </w:p>
        </w:tc>
        <w:tc>
          <w:tcPr>
            <w:tcW w:w="2672" w:type="dxa"/>
            <w:shd w:val="solid" w:color="FF7575" w:fill="auto"/>
          </w:tcPr>
          <w:p w14:paraId="127A5AD3" w14:textId="3A36C3AC" w:rsidR="000B365F" w:rsidRDefault="00AC26E5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0C6F856E" w14:textId="77777777" w:rsidR="000B365F" w:rsidRPr="006770F5" w:rsidRDefault="000B365F" w:rsidP="00A42D5E">
      <w:pPr>
        <w:rPr>
          <w:b/>
          <w:bCs/>
          <w:u w:val="single"/>
        </w:rPr>
      </w:pPr>
    </w:p>
    <w:p w14:paraId="2D5E7A72" w14:textId="77777777" w:rsidR="000B365F" w:rsidRPr="000B365F" w:rsidRDefault="00A42D5E" w:rsidP="000B365F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6770F5">
        <w:rPr>
          <w:b/>
          <w:bCs/>
          <w:u w:val="single"/>
        </w:rPr>
        <w:t xml:space="preserve">Step </w:t>
      </w:r>
      <w:r>
        <w:rPr>
          <w:b/>
          <w:bCs/>
          <w:szCs w:val="20"/>
          <w:u w:val="single"/>
        </w:rPr>
        <w:t xml:space="preserve">e </w:t>
      </w:r>
      <w:r w:rsidR="00F76922">
        <w:rPr>
          <w:b/>
          <w:bCs/>
          <w:szCs w:val="20"/>
          <w:u w:val="single"/>
        </w:rPr>
        <w:t>Retraction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F6116E" w14:paraId="4768FD8F" w14:textId="77777777" w:rsidTr="00D16766">
        <w:tc>
          <w:tcPr>
            <w:tcW w:w="9350" w:type="dxa"/>
            <w:gridSpan w:val="4"/>
          </w:tcPr>
          <w:p w14:paraId="1C8C24B5" w14:textId="77777777" w:rsidR="00F6116E" w:rsidRPr="003050CA" w:rsidRDefault="00F6116E" w:rsidP="000B365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D001B8">
              <w:rPr>
                <w:b/>
                <w:bCs/>
              </w:rPr>
              <w:t>MCE 3 – Step Response</w:t>
            </w:r>
            <w:r>
              <w:rPr>
                <w:b/>
                <w:bCs/>
              </w:rPr>
              <w:t xml:space="preserve"> Retraction Unloaded</w:t>
            </w:r>
          </w:p>
        </w:tc>
      </w:tr>
      <w:tr w:rsidR="000B365F" w14:paraId="6056342D" w14:textId="77777777" w:rsidTr="006C2C30">
        <w:tc>
          <w:tcPr>
            <w:tcW w:w="3145" w:type="dxa"/>
          </w:tcPr>
          <w:p w14:paraId="21D42D92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63E4EC9D" w14:textId="77777777" w:rsidR="000B365F" w:rsidRPr="003B2DF7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0B365F" w14:paraId="3EC75827" w14:textId="77777777" w:rsidTr="00AC26E5">
        <w:tc>
          <w:tcPr>
            <w:tcW w:w="3145" w:type="dxa"/>
          </w:tcPr>
          <w:p w14:paraId="661C86D3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6F6D3CBE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4CC03B09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05A5A569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0B365F" w14:paraId="7E8B7010" w14:textId="77777777" w:rsidTr="00AC26E5">
        <w:tc>
          <w:tcPr>
            <w:tcW w:w="3145" w:type="dxa"/>
          </w:tcPr>
          <w:p w14:paraId="008DB40D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57410F11" w14:textId="127488AB" w:rsidR="000B365F" w:rsidRDefault="00AC26E5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-3.2656</w:t>
            </w:r>
          </w:p>
        </w:tc>
        <w:tc>
          <w:tcPr>
            <w:tcW w:w="1373" w:type="dxa"/>
          </w:tcPr>
          <w:p w14:paraId="75EBEFCB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B9FF93" w:fill="auto"/>
          </w:tcPr>
          <w:p w14:paraId="775B2445" w14:textId="3D9E3811" w:rsidR="000B365F" w:rsidRDefault="00AC26E5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B365F" w14:paraId="7898D177" w14:textId="77777777" w:rsidTr="00AC26E5">
        <w:tc>
          <w:tcPr>
            <w:tcW w:w="3145" w:type="dxa"/>
          </w:tcPr>
          <w:p w14:paraId="4656FF89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(- 0.575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</w:p>
        </w:tc>
        <w:tc>
          <w:tcPr>
            <w:tcW w:w="2160" w:type="dxa"/>
          </w:tcPr>
          <w:p w14:paraId="12961000" w14:textId="543F85BB" w:rsidR="000B365F" w:rsidRDefault="00AC26E5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0.1984</w:t>
            </w:r>
          </w:p>
        </w:tc>
        <w:tc>
          <w:tcPr>
            <w:tcW w:w="1373" w:type="dxa"/>
          </w:tcPr>
          <w:p w14:paraId="21F092B0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seconds</w:t>
            </w:r>
          </w:p>
        </w:tc>
        <w:tc>
          <w:tcPr>
            <w:tcW w:w="2672" w:type="dxa"/>
            <w:shd w:val="solid" w:color="FF7575" w:fill="auto"/>
          </w:tcPr>
          <w:p w14:paraId="253836BE" w14:textId="16454071" w:rsidR="000B365F" w:rsidRDefault="00AC26E5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19A8B626" w14:textId="77777777" w:rsidR="000B365F" w:rsidRDefault="000B365F" w:rsidP="00F76922"/>
    <w:p w14:paraId="78608347" w14:textId="77777777" w:rsidR="00D548D0" w:rsidRDefault="00D548D0" w:rsidP="00A32BF2">
      <w:pPr>
        <w:pStyle w:val="BodyText"/>
        <w:spacing w:after="60"/>
        <w:ind w:left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99932D4" w14:textId="77777777" w:rsidR="00A32BF2" w:rsidRPr="00993300" w:rsidRDefault="00D53B8C" w:rsidP="00A32BF2">
      <w:pPr>
        <w:pStyle w:val="BodyText"/>
        <w:spacing w:after="60"/>
        <w:ind w:left="0"/>
        <w:rPr>
          <w:sz w:val="28"/>
          <w:szCs w:val="28"/>
        </w:rPr>
      </w:pPr>
      <w:r w:rsidRPr="00993300">
        <w:rPr>
          <w:sz w:val="28"/>
          <w:szCs w:val="28"/>
        </w:rPr>
        <w:lastRenderedPageBreak/>
        <w:t>6.</w:t>
      </w:r>
      <w:r w:rsidR="005D10C6" w:rsidRPr="00993300">
        <w:rPr>
          <w:sz w:val="28"/>
          <w:szCs w:val="28"/>
        </w:rPr>
        <w:t>6</w:t>
      </w:r>
      <w:r w:rsidRPr="00993300">
        <w:rPr>
          <w:sz w:val="28"/>
          <w:szCs w:val="28"/>
        </w:rPr>
        <w:t>.</w:t>
      </w:r>
      <w:r w:rsidR="005D10C6" w:rsidRPr="00993300">
        <w:rPr>
          <w:sz w:val="28"/>
          <w:szCs w:val="28"/>
        </w:rPr>
        <w:t>7</w:t>
      </w:r>
      <w:r w:rsidRPr="00993300">
        <w:rPr>
          <w:sz w:val="28"/>
          <w:szCs w:val="28"/>
        </w:rPr>
        <w:t>.3.2</w:t>
      </w:r>
      <w:r w:rsidR="00A32BF2" w:rsidRPr="00993300">
        <w:rPr>
          <w:b/>
          <w:bCs/>
          <w:sz w:val="28"/>
          <w:szCs w:val="28"/>
        </w:rPr>
        <w:t xml:space="preserve"> MCE 3 Frequency Response Test</w:t>
      </w:r>
      <w:r w:rsidR="00A32BF2" w:rsidRPr="00993300">
        <w:rPr>
          <w:sz w:val="28"/>
          <w:szCs w:val="28"/>
        </w:rPr>
        <w:t xml:space="preserve"> </w:t>
      </w:r>
    </w:p>
    <w:p w14:paraId="32C13E2B" w14:textId="77777777" w:rsidR="00AC26E5" w:rsidRDefault="00AC26E5" w:rsidP="00AC26E5">
      <w:pPr>
        <w:pStyle w:val="BodyText"/>
        <w:keepNext/>
        <w:spacing w:after="60"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6EC517B3" wp14:editId="340DE530">
            <wp:extent cx="5943600" cy="1098550"/>
            <wp:effectExtent l="0" t="0" r="0" b="6350"/>
            <wp:docPr id="2125700096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700096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AC4A6" w14:textId="0C2EB546" w:rsidR="00AC26E5" w:rsidRDefault="00AC26E5" w:rsidP="00AC26E5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20</w:t>
        </w:r>
      </w:fldSimple>
      <w:r>
        <w:t>- Phase for Motor Three</w:t>
      </w:r>
    </w:p>
    <w:p w14:paraId="753FC88D" w14:textId="4FEC2E83" w:rsidR="007456A2" w:rsidRDefault="007456A2" w:rsidP="000B560C">
      <w:pPr>
        <w:pStyle w:val="BodyText"/>
        <w:spacing w:after="60"/>
        <w:ind w:left="0"/>
        <w:jc w:val="center"/>
      </w:pPr>
    </w:p>
    <w:p w14:paraId="404CB08C" w14:textId="77777777" w:rsidR="00AC26E5" w:rsidRDefault="00AC26E5" w:rsidP="00AC26E5">
      <w:pPr>
        <w:pStyle w:val="BodyText"/>
        <w:keepNext/>
        <w:spacing w:after="60"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1B5430FD" wp14:editId="6EA0355F">
            <wp:extent cx="5943600" cy="1445260"/>
            <wp:effectExtent l="0" t="0" r="0" b="2540"/>
            <wp:docPr id="1995415792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415792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DB364" w14:textId="4403F0A2" w:rsidR="00AC26E5" w:rsidRDefault="00AC26E5" w:rsidP="00AC26E5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21</w:t>
        </w:r>
      </w:fldSimple>
      <w:r>
        <w:t>- Magnitude for Motor Three</w:t>
      </w:r>
    </w:p>
    <w:p w14:paraId="2AFDCBC0" w14:textId="648AEA55" w:rsidR="00A32BF2" w:rsidRDefault="00A32BF2" w:rsidP="000B560C">
      <w:pPr>
        <w:pStyle w:val="BodyText"/>
        <w:spacing w:after="60"/>
        <w:ind w:left="0"/>
        <w:jc w:val="center"/>
      </w:pPr>
    </w:p>
    <w:p w14:paraId="657E4869" w14:textId="77777777" w:rsidR="00A32BF2" w:rsidRDefault="00A32BF2" w:rsidP="00A32BF2">
      <w:pPr>
        <w:pStyle w:val="BodyText"/>
        <w:spacing w:after="60"/>
        <w:ind w:left="0"/>
        <w:rPr>
          <w:b/>
          <w:bCs/>
          <w:u w:val="single"/>
        </w:rPr>
      </w:pPr>
      <w:r w:rsidRPr="00D001B8">
        <w:rPr>
          <w:b/>
          <w:bCs/>
          <w:u w:val="single"/>
        </w:rPr>
        <w:t xml:space="preserve">Step </w:t>
      </w:r>
      <w:r w:rsidR="00D53B8C">
        <w:rPr>
          <w:b/>
          <w:bCs/>
          <w:u w:val="single"/>
        </w:rPr>
        <w:t>d</w:t>
      </w:r>
    </w:p>
    <w:p w14:paraId="38ACBECF" w14:textId="77777777" w:rsidR="00B34EBB" w:rsidRPr="004F4C1E" w:rsidRDefault="00C37425" w:rsidP="00B34EBB">
      <w:pPr>
        <w:pStyle w:val="BodyText"/>
        <w:tabs>
          <w:tab w:val="left" w:pos="2153"/>
        </w:tabs>
        <w:spacing w:after="60"/>
        <w:ind w:left="0"/>
        <w:rPr>
          <w:b/>
          <w:bCs/>
        </w:rPr>
      </w:pPr>
      <w:r w:rsidRPr="004F4C1E">
        <w:rPr>
          <w:b/>
          <w:bCs/>
        </w:rPr>
        <w:t xml:space="preserve"> </w:t>
      </w:r>
      <w:r w:rsidR="004F4C1E" w:rsidRPr="004F4C1E">
        <w:rPr>
          <w:b/>
          <w:bCs/>
        </w:rPr>
        <w:t xml:space="preserve">                            </w:t>
      </w:r>
      <w:r w:rsidRPr="004F4C1E">
        <w:rPr>
          <w:b/>
          <w:bCs/>
        </w:rPr>
        <w:tab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93"/>
        <w:gridCol w:w="1683"/>
        <w:gridCol w:w="1864"/>
        <w:gridCol w:w="1860"/>
        <w:gridCol w:w="1950"/>
      </w:tblGrid>
      <w:tr w:rsidR="00F6116E" w14:paraId="45C35088" w14:textId="77777777" w:rsidTr="00F6116E">
        <w:trPr>
          <w:trHeight w:val="350"/>
        </w:trPr>
        <w:tc>
          <w:tcPr>
            <w:tcW w:w="9350" w:type="dxa"/>
            <w:gridSpan w:val="5"/>
          </w:tcPr>
          <w:p w14:paraId="5620DCCC" w14:textId="77777777" w:rsidR="00F6116E" w:rsidRPr="0040772A" w:rsidRDefault="00F6116E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D001B8">
              <w:rPr>
                <w:b/>
                <w:bCs/>
              </w:rPr>
              <w:t>MCE 3 Frequency Response</w:t>
            </w:r>
            <w:r>
              <w:rPr>
                <w:b/>
                <w:bCs/>
              </w:rPr>
              <w:t xml:space="preserve"> Unloaded</w:t>
            </w:r>
          </w:p>
        </w:tc>
      </w:tr>
      <w:tr w:rsidR="008A5EA2" w14:paraId="2F105EA2" w14:textId="77777777" w:rsidTr="00AC26E5">
        <w:trPr>
          <w:trHeight w:val="628"/>
        </w:trPr>
        <w:tc>
          <w:tcPr>
            <w:tcW w:w="1993" w:type="dxa"/>
          </w:tcPr>
          <w:p w14:paraId="70F543C0" w14:textId="77777777" w:rsidR="008A5EA2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  <w:p w14:paraId="0C350E7F" w14:textId="77777777" w:rsidR="000B365F" w:rsidRPr="0040772A" w:rsidRDefault="000B365F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(Hz)</w:t>
            </w:r>
          </w:p>
        </w:tc>
        <w:tc>
          <w:tcPr>
            <w:tcW w:w="1683" w:type="dxa"/>
          </w:tcPr>
          <w:p w14:paraId="6A79C76C" w14:textId="77777777" w:rsidR="008A5EA2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Magnitude</w:t>
            </w:r>
          </w:p>
          <w:p w14:paraId="5CE4574B" w14:textId="77777777" w:rsidR="008A5EA2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(dB)</w:t>
            </w:r>
          </w:p>
        </w:tc>
        <w:tc>
          <w:tcPr>
            <w:tcW w:w="1864" w:type="dxa"/>
          </w:tcPr>
          <w:p w14:paraId="3EF5C903" w14:textId="77777777" w:rsidR="008A5EA2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  <w:p w14:paraId="762D6016" w14:textId="77777777" w:rsidR="008A5EA2" w:rsidRPr="0040772A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(Deg)</w:t>
            </w:r>
          </w:p>
        </w:tc>
        <w:tc>
          <w:tcPr>
            <w:tcW w:w="1860" w:type="dxa"/>
          </w:tcPr>
          <w:p w14:paraId="45CC30B1" w14:textId="77777777" w:rsidR="008A5EA2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  <w:p w14:paraId="4574C427" w14:textId="77777777" w:rsidR="008A5EA2" w:rsidRPr="0040772A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Allowance</w:t>
            </w:r>
            <w:r w:rsidR="000B365F">
              <w:rPr>
                <w:b/>
                <w:bCs/>
              </w:rPr>
              <w:t xml:space="preserve"> (Deg)</w:t>
            </w:r>
          </w:p>
        </w:tc>
        <w:tc>
          <w:tcPr>
            <w:tcW w:w="1950" w:type="dxa"/>
            <w:tcBorders>
              <w:bottom w:val="single" w:sz="4" w:space="0" w:color="auto"/>
            </w:tcBorders>
          </w:tcPr>
          <w:p w14:paraId="2B95DB72" w14:textId="77777777" w:rsidR="008A5EA2" w:rsidRPr="0040772A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8A5EA2" w14:paraId="2A946B6A" w14:textId="77777777" w:rsidTr="00AC26E5">
        <w:trPr>
          <w:trHeight w:val="333"/>
        </w:trPr>
        <w:tc>
          <w:tcPr>
            <w:tcW w:w="1993" w:type="dxa"/>
          </w:tcPr>
          <w:p w14:paraId="220B4BDD" w14:textId="64939ACD" w:rsidR="008A5EA2" w:rsidRDefault="00AC26E5" w:rsidP="008A5EA2">
            <w:pPr>
              <w:pStyle w:val="BodyText"/>
              <w:spacing w:after="60"/>
              <w:ind w:left="0"/>
            </w:pPr>
            <w:proofErr w:type="gramStart"/>
            <w:r>
              <w:t>0.1  Hz</w:t>
            </w:r>
            <w:proofErr w:type="gramEnd"/>
          </w:p>
        </w:tc>
        <w:tc>
          <w:tcPr>
            <w:tcW w:w="1683" w:type="dxa"/>
          </w:tcPr>
          <w:p w14:paraId="266A1D0D" w14:textId="0DA698EC" w:rsidR="008A5EA2" w:rsidRDefault="00AC26E5" w:rsidP="008A5EA2">
            <w:pPr>
              <w:pStyle w:val="BodyText"/>
              <w:spacing w:after="60"/>
              <w:ind w:left="0"/>
            </w:pPr>
            <w:r>
              <w:t>-0.282405</w:t>
            </w:r>
          </w:p>
        </w:tc>
        <w:tc>
          <w:tcPr>
            <w:tcW w:w="1864" w:type="dxa"/>
          </w:tcPr>
          <w:p w14:paraId="4FE9454D" w14:textId="4B453F2B" w:rsidR="008A5EA2" w:rsidRDefault="00AC26E5" w:rsidP="008A5EA2">
            <w:pPr>
              <w:pStyle w:val="BodyText"/>
              <w:spacing w:after="60"/>
              <w:ind w:left="0"/>
            </w:pPr>
            <w:r>
              <w:t>-4.3632</w:t>
            </w:r>
          </w:p>
        </w:tc>
        <w:tc>
          <w:tcPr>
            <w:tcW w:w="1860" w:type="dxa"/>
          </w:tcPr>
          <w:p w14:paraId="4314830C" w14:textId="3A953F9F" w:rsidR="008A5EA2" w:rsidRDefault="00AC26E5" w:rsidP="008A5EA2">
            <w:pPr>
              <w:pStyle w:val="BodyText"/>
              <w:spacing w:after="60"/>
              <w:ind w:left="0"/>
            </w:pPr>
            <w:r>
              <w:t>-20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04F448AB" w14:textId="0AB678ED" w:rsidR="008A5EA2" w:rsidRDefault="00AC26E5" w:rsidP="008A5EA2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8A5EA2" w14:paraId="41BD28B2" w14:textId="77777777" w:rsidTr="00AC26E5">
        <w:trPr>
          <w:trHeight w:val="346"/>
        </w:trPr>
        <w:tc>
          <w:tcPr>
            <w:tcW w:w="1993" w:type="dxa"/>
          </w:tcPr>
          <w:p w14:paraId="1AE98A31" w14:textId="4DE91256" w:rsidR="008A5EA2" w:rsidRDefault="00AC26E5" w:rsidP="008A5EA2">
            <w:pPr>
              <w:pStyle w:val="BodyText"/>
              <w:spacing w:after="60"/>
              <w:ind w:left="0"/>
            </w:pPr>
            <w:proofErr w:type="gramStart"/>
            <w:r>
              <w:t>0.5  Hz</w:t>
            </w:r>
            <w:proofErr w:type="gramEnd"/>
          </w:p>
        </w:tc>
        <w:tc>
          <w:tcPr>
            <w:tcW w:w="1683" w:type="dxa"/>
          </w:tcPr>
          <w:p w14:paraId="0C67349F" w14:textId="01715E8A" w:rsidR="008A5EA2" w:rsidRDefault="00AC26E5" w:rsidP="008A5EA2">
            <w:pPr>
              <w:pStyle w:val="BodyText"/>
              <w:spacing w:after="60"/>
              <w:ind w:left="0"/>
            </w:pPr>
            <w:r>
              <w:t>-0.296539</w:t>
            </w:r>
          </w:p>
        </w:tc>
        <w:tc>
          <w:tcPr>
            <w:tcW w:w="1864" w:type="dxa"/>
          </w:tcPr>
          <w:p w14:paraId="6E5A81CA" w14:textId="754479D2" w:rsidR="008A5EA2" w:rsidRDefault="00AC26E5" w:rsidP="008A5EA2">
            <w:pPr>
              <w:pStyle w:val="BodyText"/>
              <w:spacing w:after="60"/>
              <w:ind w:left="0"/>
            </w:pPr>
            <w:r>
              <w:t>-15.012</w:t>
            </w:r>
          </w:p>
        </w:tc>
        <w:tc>
          <w:tcPr>
            <w:tcW w:w="1860" w:type="dxa"/>
          </w:tcPr>
          <w:p w14:paraId="21320DE8" w14:textId="5F025524" w:rsidR="008A5EA2" w:rsidRDefault="00AC26E5" w:rsidP="008A5EA2">
            <w:pPr>
              <w:pStyle w:val="BodyText"/>
              <w:spacing w:after="60"/>
              <w:ind w:left="0"/>
            </w:pPr>
            <w:r>
              <w:t>-30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184C49F0" w14:textId="77892203" w:rsidR="008A5EA2" w:rsidRDefault="00AC26E5" w:rsidP="008A5EA2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8A5EA2" w14:paraId="41184B3F" w14:textId="77777777" w:rsidTr="00AC26E5">
        <w:trPr>
          <w:trHeight w:val="333"/>
        </w:trPr>
        <w:tc>
          <w:tcPr>
            <w:tcW w:w="1993" w:type="dxa"/>
          </w:tcPr>
          <w:p w14:paraId="10CF0A76" w14:textId="6417B079" w:rsidR="008A5EA2" w:rsidRDefault="00AC26E5" w:rsidP="008A5EA2">
            <w:pPr>
              <w:pStyle w:val="BodyText"/>
              <w:spacing w:after="60"/>
              <w:ind w:left="0"/>
            </w:pPr>
            <w:proofErr w:type="gramStart"/>
            <w:r>
              <w:t>1  Hz</w:t>
            </w:r>
            <w:proofErr w:type="gramEnd"/>
          </w:p>
        </w:tc>
        <w:tc>
          <w:tcPr>
            <w:tcW w:w="1683" w:type="dxa"/>
          </w:tcPr>
          <w:p w14:paraId="71D10384" w14:textId="7BD9F89B" w:rsidR="008A5EA2" w:rsidRDefault="00AC26E5" w:rsidP="008A5EA2">
            <w:pPr>
              <w:pStyle w:val="BodyText"/>
              <w:spacing w:after="60"/>
              <w:ind w:left="0"/>
            </w:pPr>
            <w:r>
              <w:t>-0.540418</w:t>
            </w:r>
          </w:p>
        </w:tc>
        <w:tc>
          <w:tcPr>
            <w:tcW w:w="1864" w:type="dxa"/>
          </w:tcPr>
          <w:p w14:paraId="7A80D70F" w14:textId="74234CAA" w:rsidR="008A5EA2" w:rsidRDefault="00AC26E5" w:rsidP="008A5EA2">
            <w:pPr>
              <w:pStyle w:val="BodyText"/>
              <w:spacing w:after="60"/>
              <w:ind w:left="0"/>
            </w:pPr>
            <w:r>
              <w:t>-26.352</w:t>
            </w:r>
          </w:p>
        </w:tc>
        <w:tc>
          <w:tcPr>
            <w:tcW w:w="1860" w:type="dxa"/>
          </w:tcPr>
          <w:p w14:paraId="3BC7613F" w14:textId="0941076D" w:rsidR="008A5EA2" w:rsidRDefault="00AC26E5" w:rsidP="008A5EA2">
            <w:pPr>
              <w:pStyle w:val="BodyText"/>
              <w:spacing w:after="60"/>
              <w:ind w:left="0"/>
            </w:pPr>
            <w:r>
              <w:t>-40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6AEA7F08" w14:textId="1EC6A935" w:rsidR="008A5EA2" w:rsidRDefault="00AC26E5" w:rsidP="008A5EA2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8A5EA2" w14:paraId="33C1E066" w14:textId="77777777" w:rsidTr="00AC26E5">
        <w:trPr>
          <w:trHeight w:val="346"/>
        </w:trPr>
        <w:tc>
          <w:tcPr>
            <w:tcW w:w="1993" w:type="dxa"/>
          </w:tcPr>
          <w:p w14:paraId="5C0B74BF" w14:textId="6DCE7BF5" w:rsidR="008A5EA2" w:rsidRDefault="00AC26E5" w:rsidP="008A5EA2">
            <w:pPr>
              <w:pStyle w:val="BodyText"/>
              <w:spacing w:after="60"/>
              <w:ind w:left="0"/>
            </w:pPr>
            <w:proofErr w:type="gramStart"/>
            <w:r>
              <w:t>2  Hz</w:t>
            </w:r>
            <w:proofErr w:type="gramEnd"/>
          </w:p>
        </w:tc>
        <w:tc>
          <w:tcPr>
            <w:tcW w:w="1683" w:type="dxa"/>
          </w:tcPr>
          <w:p w14:paraId="3E8A9A74" w14:textId="25765127" w:rsidR="008A5EA2" w:rsidRDefault="00AC26E5" w:rsidP="008A5EA2">
            <w:pPr>
              <w:pStyle w:val="BodyText"/>
              <w:spacing w:after="60"/>
              <w:ind w:left="0"/>
            </w:pPr>
            <w:r>
              <w:t>-1.17405</w:t>
            </w:r>
          </w:p>
        </w:tc>
        <w:tc>
          <w:tcPr>
            <w:tcW w:w="1864" w:type="dxa"/>
          </w:tcPr>
          <w:p w14:paraId="66543086" w14:textId="4714156B" w:rsidR="008A5EA2" w:rsidRDefault="00AC26E5" w:rsidP="008A5EA2">
            <w:pPr>
              <w:pStyle w:val="BodyText"/>
              <w:spacing w:after="60"/>
              <w:ind w:left="0"/>
            </w:pPr>
            <w:r>
              <w:t>-50.472</w:t>
            </w:r>
          </w:p>
        </w:tc>
        <w:tc>
          <w:tcPr>
            <w:tcW w:w="1860" w:type="dxa"/>
          </w:tcPr>
          <w:p w14:paraId="46D68375" w14:textId="688671F3" w:rsidR="008A5EA2" w:rsidRDefault="00AC26E5" w:rsidP="008A5EA2">
            <w:pPr>
              <w:pStyle w:val="BodyText"/>
              <w:spacing w:after="60"/>
              <w:ind w:left="0"/>
            </w:pPr>
            <w:r>
              <w:t>-60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2E7E063B" w14:textId="08CE6D71" w:rsidR="008A5EA2" w:rsidRDefault="00AC26E5" w:rsidP="008A5EA2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8A5EA2" w14:paraId="3CBFF866" w14:textId="77777777" w:rsidTr="00AC26E5">
        <w:trPr>
          <w:trHeight w:val="333"/>
        </w:trPr>
        <w:tc>
          <w:tcPr>
            <w:tcW w:w="1993" w:type="dxa"/>
          </w:tcPr>
          <w:p w14:paraId="2FCA702A" w14:textId="010FBE1A" w:rsidR="008A5EA2" w:rsidRDefault="00AC26E5" w:rsidP="008A5EA2">
            <w:pPr>
              <w:pStyle w:val="BodyText"/>
              <w:spacing w:after="60"/>
              <w:ind w:left="0"/>
            </w:pPr>
            <w:proofErr w:type="gramStart"/>
            <w:r>
              <w:t>3  Hz</w:t>
            </w:r>
            <w:proofErr w:type="gramEnd"/>
          </w:p>
        </w:tc>
        <w:tc>
          <w:tcPr>
            <w:tcW w:w="1683" w:type="dxa"/>
          </w:tcPr>
          <w:p w14:paraId="043DBD33" w14:textId="53FCADE8" w:rsidR="008A5EA2" w:rsidRDefault="00AC26E5" w:rsidP="008A5EA2">
            <w:pPr>
              <w:pStyle w:val="BodyText"/>
              <w:spacing w:after="60"/>
              <w:ind w:left="0"/>
            </w:pPr>
            <w:r>
              <w:t>-2.02845</w:t>
            </w:r>
          </w:p>
        </w:tc>
        <w:tc>
          <w:tcPr>
            <w:tcW w:w="1864" w:type="dxa"/>
          </w:tcPr>
          <w:p w14:paraId="4F8FFB02" w14:textId="1FA87B8B" w:rsidR="008A5EA2" w:rsidRDefault="00AC26E5" w:rsidP="008A5EA2">
            <w:pPr>
              <w:pStyle w:val="BodyText"/>
              <w:spacing w:after="60"/>
              <w:ind w:left="0"/>
            </w:pPr>
            <w:r>
              <w:t>-72.792</w:t>
            </w:r>
          </w:p>
        </w:tc>
        <w:tc>
          <w:tcPr>
            <w:tcW w:w="1860" w:type="dxa"/>
          </w:tcPr>
          <w:p w14:paraId="619D5F61" w14:textId="1D9855C5" w:rsidR="008A5EA2" w:rsidRDefault="00AC26E5" w:rsidP="008A5EA2">
            <w:pPr>
              <w:pStyle w:val="BodyText"/>
              <w:spacing w:after="60"/>
              <w:ind w:left="0"/>
            </w:pPr>
            <w:r>
              <w:t>-80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6D60FC67" w14:textId="781F2AF9" w:rsidR="008A5EA2" w:rsidRDefault="00AC26E5" w:rsidP="008A5EA2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8A5EA2" w14:paraId="58228421" w14:textId="77777777" w:rsidTr="00AC26E5">
        <w:trPr>
          <w:trHeight w:val="333"/>
        </w:trPr>
        <w:tc>
          <w:tcPr>
            <w:tcW w:w="1993" w:type="dxa"/>
          </w:tcPr>
          <w:p w14:paraId="2BA939FF" w14:textId="1BD899CE" w:rsidR="008A5EA2" w:rsidRDefault="00AC26E5" w:rsidP="008A5EA2">
            <w:pPr>
              <w:pStyle w:val="BodyText"/>
              <w:spacing w:after="60"/>
              <w:ind w:left="0"/>
            </w:pPr>
            <w:proofErr w:type="gramStart"/>
            <w:r>
              <w:t>4  Hz</w:t>
            </w:r>
            <w:proofErr w:type="gramEnd"/>
          </w:p>
        </w:tc>
        <w:tc>
          <w:tcPr>
            <w:tcW w:w="1683" w:type="dxa"/>
          </w:tcPr>
          <w:p w14:paraId="1622B66B" w14:textId="5F9123A3" w:rsidR="008A5EA2" w:rsidRDefault="00AC26E5" w:rsidP="008A5EA2">
            <w:pPr>
              <w:pStyle w:val="BodyText"/>
              <w:spacing w:after="60"/>
              <w:ind w:left="0"/>
            </w:pPr>
            <w:r>
              <w:t>-2.36301</w:t>
            </w:r>
          </w:p>
        </w:tc>
        <w:tc>
          <w:tcPr>
            <w:tcW w:w="1864" w:type="dxa"/>
          </w:tcPr>
          <w:p w14:paraId="4CBCE4FC" w14:textId="5E112012" w:rsidR="008A5EA2" w:rsidRDefault="00AC26E5" w:rsidP="008A5EA2">
            <w:pPr>
              <w:pStyle w:val="BodyText"/>
              <w:spacing w:after="60"/>
              <w:ind w:left="0"/>
            </w:pPr>
            <w:r>
              <w:t>-93.888</w:t>
            </w:r>
          </w:p>
        </w:tc>
        <w:tc>
          <w:tcPr>
            <w:tcW w:w="1860" w:type="dxa"/>
          </w:tcPr>
          <w:p w14:paraId="05A987A5" w14:textId="5208360B" w:rsidR="008A5EA2" w:rsidRDefault="00AC26E5" w:rsidP="008A5EA2">
            <w:pPr>
              <w:pStyle w:val="BodyText"/>
              <w:spacing w:after="60"/>
              <w:ind w:left="0"/>
            </w:pPr>
            <w:r>
              <w:t>-120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53C56E3A" w14:textId="200E263B" w:rsidR="008A5EA2" w:rsidRDefault="00AC26E5" w:rsidP="008A5EA2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8A5EA2" w14:paraId="217835B8" w14:textId="77777777" w:rsidTr="00AC26E5">
        <w:trPr>
          <w:trHeight w:val="346"/>
        </w:trPr>
        <w:tc>
          <w:tcPr>
            <w:tcW w:w="1993" w:type="dxa"/>
          </w:tcPr>
          <w:p w14:paraId="3F33D6C1" w14:textId="1C694BA7" w:rsidR="008A5EA2" w:rsidRDefault="00AC26E5" w:rsidP="008A5EA2">
            <w:pPr>
              <w:pStyle w:val="BodyText"/>
              <w:spacing w:after="60"/>
              <w:ind w:left="0"/>
            </w:pPr>
            <w:proofErr w:type="gramStart"/>
            <w:r>
              <w:t>5  Hz</w:t>
            </w:r>
            <w:proofErr w:type="gramEnd"/>
          </w:p>
        </w:tc>
        <w:tc>
          <w:tcPr>
            <w:tcW w:w="1683" w:type="dxa"/>
          </w:tcPr>
          <w:p w14:paraId="42C2921D" w14:textId="0E88177E" w:rsidR="008A5EA2" w:rsidRDefault="00AC26E5" w:rsidP="008A5EA2">
            <w:pPr>
              <w:pStyle w:val="BodyText"/>
              <w:spacing w:after="60"/>
              <w:ind w:left="0"/>
            </w:pPr>
            <w:r>
              <w:t>-1.67821</w:t>
            </w:r>
          </w:p>
        </w:tc>
        <w:tc>
          <w:tcPr>
            <w:tcW w:w="1864" w:type="dxa"/>
          </w:tcPr>
          <w:p w14:paraId="3D6C40DF" w14:textId="15F9FDBD" w:rsidR="008A5EA2" w:rsidRDefault="00AC26E5" w:rsidP="008A5EA2">
            <w:pPr>
              <w:pStyle w:val="BodyText"/>
              <w:spacing w:after="60"/>
              <w:ind w:left="0"/>
            </w:pPr>
            <w:r>
              <w:t>-115.92</w:t>
            </w:r>
          </w:p>
        </w:tc>
        <w:tc>
          <w:tcPr>
            <w:tcW w:w="1860" w:type="dxa"/>
          </w:tcPr>
          <w:p w14:paraId="7D0178C9" w14:textId="328801A5" w:rsidR="008A5EA2" w:rsidRDefault="00AC26E5" w:rsidP="008A5EA2">
            <w:pPr>
              <w:pStyle w:val="BodyText"/>
              <w:spacing w:after="60"/>
              <w:ind w:left="0"/>
            </w:pPr>
            <w:r>
              <w:t>-180</w:t>
            </w:r>
          </w:p>
        </w:tc>
        <w:tc>
          <w:tcPr>
            <w:tcW w:w="1950" w:type="dxa"/>
            <w:shd w:val="solid" w:color="B9FF93" w:fill="auto"/>
          </w:tcPr>
          <w:p w14:paraId="3C83A5B0" w14:textId="26B3E372" w:rsidR="008A5EA2" w:rsidRDefault="00AC26E5" w:rsidP="008A5EA2">
            <w:pPr>
              <w:pStyle w:val="BodyText"/>
              <w:spacing w:after="60"/>
              <w:ind w:left="0"/>
            </w:pPr>
            <w:r>
              <w:t>Pass</w:t>
            </w:r>
          </w:p>
        </w:tc>
      </w:tr>
    </w:tbl>
    <w:p w14:paraId="1BB19316" w14:textId="77777777" w:rsidR="00FA2B9E" w:rsidRDefault="00FA2B9E" w:rsidP="00FA2B9E">
      <w:pPr>
        <w:pStyle w:val="BodyText"/>
      </w:pPr>
      <w:bookmarkStart w:id="15" w:name="_Ref127526660"/>
    </w:p>
    <w:p w14:paraId="06647229" w14:textId="77777777" w:rsidR="00FA2B9E" w:rsidRDefault="00FA2B9E" w:rsidP="00FA2B9E">
      <w:pPr>
        <w:pStyle w:val="BodyText"/>
      </w:pPr>
    </w:p>
    <w:p w14:paraId="567C4717" w14:textId="77777777" w:rsidR="006953D6" w:rsidRDefault="006953D6" w:rsidP="007463D8">
      <w:pPr>
        <w:pStyle w:val="Heading9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8C02008" w14:textId="77777777" w:rsidR="0052305C" w:rsidRPr="007463D8" w:rsidRDefault="00D53B8C" w:rsidP="007463D8">
      <w:pPr>
        <w:pStyle w:val="Heading9"/>
        <w:rPr>
          <w:b/>
          <w:bCs/>
          <w:sz w:val="32"/>
          <w:szCs w:val="32"/>
        </w:rPr>
      </w:pPr>
      <w:r w:rsidRPr="007463D8">
        <w:rPr>
          <w:b/>
          <w:bCs/>
          <w:sz w:val="32"/>
          <w:szCs w:val="32"/>
        </w:rPr>
        <w:lastRenderedPageBreak/>
        <w:t>6.</w:t>
      </w:r>
      <w:r w:rsidR="005D10C6" w:rsidRPr="007463D8">
        <w:rPr>
          <w:b/>
          <w:bCs/>
          <w:sz w:val="32"/>
          <w:szCs w:val="32"/>
        </w:rPr>
        <w:t>6</w:t>
      </w:r>
      <w:r w:rsidRPr="007463D8">
        <w:rPr>
          <w:b/>
          <w:bCs/>
          <w:sz w:val="32"/>
          <w:szCs w:val="32"/>
        </w:rPr>
        <w:t>.</w:t>
      </w:r>
      <w:r w:rsidR="005D10C6" w:rsidRPr="007463D8">
        <w:rPr>
          <w:b/>
          <w:bCs/>
          <w:sz w:val="32"/>
          <w:szCs w:val="32"/>
        </w:rPr>
        <w:t>8</w:t>
      </w:r>
      <w:r w:rsidR="00D635C1" w:rsidRPr="007463D8">
        <w:rPr>
          <w:b/>
          <w:bCs/>
          <w:sz w:val="32"/>
          <w:szCs w:val="32"/>
        </w:rPr>
        <w:t xml:space="preserve"> Performance Test – Loaded Operation</w:t>
      </w:r>
      <w:bookmarkEnd w:id="15"/>
    </w:p>
    <w:p w14:paraId="7D99DB92" w14:textId="77777777" w:rsidR="001924AB" w:rsidRPr="00993300" w:rsidRDefault="00D53B8C" w:rsidP="00F858AC">
      <w:pPr>
        <w:pStyle w:val="BodyText"/>
        <w:spacing w:after="60"/>
        <w:ind w:left="0"/>
        <w:rPr>
          <w:b/>
          <w:bCs/>
          <w:sz w:val="28"/>
          <w:szCs w:val="28"/>
        </w:rPr>
      </w:pPr>
      <w:r w:rsidRPr="00993300">
        <w:rPr>
          <w:b/>
          <w:bCs/>
          <w:sz w:val="28"/>
          <w:szCs w:val="28"/>
        </w:rPr>
        <w:t>6.</w:t>
      </w:r>
      <w:r w:rsidR="005D10C6" w:rsidRPr="00993300">
        <w:rPr>
          <w:b/>
          <w:bCs/>
          <w:sz w:val="28"/>
          <w:szCs w:val="28"/>
        </w:rPr>
        <w:t>6</w:t>
      </w:r>
      <w:r w:rsidRPr="00993300">
        <w:rPr>
          <w:b/>
          <w:bCs/>
          <w:sz w:val="28"/>
          <w:szCs w:val="28"/>
        </w:rPr>
        <w:t>.</w:t>
      </w:r>
      <w:r w:rsidR="005D10C6" w:rsidRPr="00993300">
        <w:rPr>
          <w:b/>
          <w:bCs/>
          <w:sz w:val="28"/>
          <w:szCs w:val="28"/>
        </w:rPr>
        <w:t>8</w:t>
      </w:r>
      <w:r w:rsidRPr="00993300">
        <w:rPr>
          <w:b/>
          <w:bCs/>
          <w:sz w:val="28"/>
          <w:szCs w:val="28"/>
        </w:rPr>
        <w:t>.1</w:t>
      </w:r>
      <w:r w:rsidR="001924AB" w:rsidRPr="00993300">
        <w:rPr>
          <w:b/>
          <w:bCs/>
          <w:sz w:val="28"/>
          <w:szCs w:val="28"/>
        </w:rPr>
        <w:t xml:space="preserve"> Step and Frequency Response Test - </w:t>
      </w:r>
      <w:r w:rsidR="001E4934" w:rsidRPr="00993300">
        <w:rPr>
          <w:b/>
          <w:bCs/>
          <w:sz w:val="28"/>
          <w:szCs w:val="28"/>
        </w:rPr>
        <w:t>Loaded</w:t>
      </w:r>
    </w:p>
    <w:p w14:paraId="12897C3C" w14:textId="77777777" w:rsidR="0016660E" w:rsidRPr="00993300" w:rsidRDefault="00D53B8C" w:rsidP="00F858AC">
      <w:pPr>
        <w:pStyle w:val="BodyText"/>
        <w:spacing w:after="60"/>
        <w:ind w:left="0"/>
        <w:rPr>
          <w:b/>
          <w:bCs/>
          <w:sz w:val="28"/>
          <w:szCs w:val="28"/>
        </w:rPr>
      </w:pPr>
      <w:proofErr w:type="gramStart"/>
      <w:r w:rsidRPr="00993300">
        <w:rPr>
          <w:b/>
          <w:bCs/>
          <w:sz w:val="28"/>
          <w:szCs w:val="28"/>
        </w:rPr>
        <w:t>6.</w:t>
      </w:r>
      <w:r w:rsidR="005D10C6" w:rsidRPr="00993300">
        <w:rPr>
          <w:b/>
          <w:bCs/>
          <w:sz w:val="28"/>
          <w:szCs w:val="28"/>
        </w:rPr>
        <w:t>6</w:t>
      </w:r>
      <w:r w:rsidRPr="00993300">
        <w:rPr>
          <w:b/>
          <w:bCs/>
          <w:sz w:val="28"/>
          <w:szCs w:val="28"/>
        </w:rPr>
        <w:t>.</w:t>
      </w:r>
      <w:r w:rsidR="005D10C6" w:rsidRPr="00993300">
        <w:rPr>
          <w:b/>
          <w:bCs/>
          <w:sz w:val="28"/>
          <w:szCs w:val="28"/>
        </w:rPr>
        <w:t>8</w:t>
      </w:r>
      <w:r w:rsidRPr="00993300">
        <w:rPr>
          <w:b/>
          <w:bCs/>
          <w:sz w:val="28"/>
          <w:szCs w:val="28"/>
        </w:rPr>
        <w:t xml:space="preserve">.1.1 </w:t>
      </w:r>
      <w:r w:rsidR="00033D62" w:rsidRPr="00993300">
        <w:rPr>
          <w:b/>
          <w:bCs/>
          <w:sz w:val="28"/>
          <w:szCs w:val="28"/>
        </w:rPr>
        <w:t xml:space="preserve"> MC</w:t>
      </w:r>
      <w:r w:rsidR="001D767E" w:rsidRPr="00993300">
        <w:rPr>
          <w:b/>
          <w:bCs/>
          <w:sz w:val="28"/>
          <w:szCs w:val="28"/>
        </w:rPr>
        <w:t>E</w:t>
      </w:r>
      <w:proofErr w:type="gramEnd"/>
      <w:r w:rsidR="00033D62" w:rsidRPr="00993300">
        <w:rPr>
          <w:b/>
          <w:bCs/>
          <w:sz w:val="28"/>
          <w:szCs w:val="28"/>
        </w:rPr>
        <w:t>1 – Step Response Test</w:t>
      </w:r>
    </w:p>
    <w:p w14:paraId="59101F26" w14:textId="77777777" w:rsidR="00AC26E5" w:rsidRDefault="00AC26E5" w:rsidP="00AC26E5">
      <w:pPr>
        <w:pStyle w:val="BodyText"/>
        <w:keepNext/>
        <w:spacing w:after="60"/>
        <w:ind w:left="0"/>
        <w:jc w:val="center"/>
      </w:pPr>
      <w:r>
        <w:rPr>
          <w:noProof/>
          <w:sz w:val="22"/>
          <w:szCs w:val="22"/>
        </w:rPr>
        <w:drawing>
          <wp:inline distT="0" distB="0" distL="0" distR="0" wp14:anchorId="35956B6A" wp14:editId="4FB309FB">
            <wp:extent cx="5943600" cy="2131060"/>
            <wp:effectExtent l="0" t="0" r="0" b="2540"/>
            <wp:docPr id="1946324804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324804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7CC78" w14:textId="5B8B3854" w:rsidR="00AC26E5" w:rsidRDefault="00AC26E5" w:rsidP="00AC26E5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22</w:t>
        </w:r>
      </w:fldSimple>
      <w:r>
        <w:t>- Results for Motor One Loaded</w:t>
      </w:r>
    </w:p>
    <w:p w14:paraId="3F6FB794" w14:textId="3080D24A" w:rsidR="00033D62" w:rsidRDefault="000720A0" w:rsidP="000B560C">
      <w:pPr>
        <w:pStyle w:val="BodyText"/>
        <w:spacing w:after="60"/>
        <w:ind w:left="0"/>
        <w:jc w:val="center"/>
        <w:rPr>
          <w:sz w:val="22"/>
          <w:szCs w:val="22"/>
        </w:rPr>
      </w:pPr>
      <w:r>
        <w:rPr>
          <w:sz w:val="22"/>
          <w:szCs w:val="22"/>
        </w:rPr>
        <w:t>Step response Test</w:t>
      </w:r>
      <w:r w:rsidR="004F4C1E">
        <w:rPr>
          <w:sz w:val="22"/>
          <w:szCs w:val="22"/>
        </w:rPr>
        <w:t xml:space="preserve">                              </w:t>
      </w:r>
    </w:p>
    <w:p w14:paraId="3BE281EE" w14:textId="77777777" w:rsidR="000B365F" w:rsidRPr="000B365F" w:rsidRDefault="00033D62" w:rsidP="000B365F">
      <w:pPr>
        <w:pStyle w:val="BodyText"/>
        <w:spacing w:after="60"/>
        <w:ind w:left="0"/>
        <w:rPr>
          <w:b/>
          <w:bCs/>
          <w:szCs w:val="20"/>
          <w:u w:val="single"/>
        </w:rPr>
      </w:pPr>
      <w:bookmarkStart w:id="16" w:name="_Hlk120100898"/>
      <w:r w:rsidRPr="00D001B8">
        <w:rPr>
          <w:b/>
          <w:bCs/>
          <w:szCs w:val="20"/>
          <w:u w:val="single"/>
        </w:rPr>
        <w:t>Step</w:t>
      </w:r>
      <w:r w:rsidR="00F61EEE" w:rsidRPr="00D001B8">
        <w:rPr>
          <w:b/>
          <w:bCs/>
          <w:szCs w:val="20"/>
          <w:u w:val="single"/>
        </w:rPr>
        <w:t xml:space="preserve"> </w:t>
      </w:r>
      <w:r w:rsidR="00D53B8C">
        <w:rPr>
          <w:b/>
          <w:bCs/>
          <w:szCs w:val="20"/>
          <w:u w:val="single"/>
        </w:rPr>
        <w:t>j</w:t>
      </w:r>
      <w:r w:rsidR="00D62EF8" w:rsidRPr="00D001B8">
        <w:rPr>
          <w:b/>
          <w:bCs/>
          <w:szCs w:val="20"/>
          <w:u w:val="single"/>
        </w:rPr>
        <w:t xml:space="preserve"> </w:t>
      </w:r>
      <w:r w:rsidR="0051280A" w:rsidRPr="00D001B8">
        <w:rPr>
          <w:b/>
          <w:bCs/>
          <w:szCs w:val="20"/>
          <w:u w:val="single"/>
        </w:rPr>
        <w:t xml:space="preserve">– 225 </w:t>
      </w:r>
      <w:proofErr w:type="spellStart"/>
      <w:r w:rsidR="001873E0" w:rsidRPr="00D001B8">
        <w:rPr>
          <w:b/>
          <w:bCs/>
          <w:szCs w:val="20"/>
          <w:u w:val="single"/>
        </w:rPr>
        <w:t>l</w:t>
      </w:r>
      <w:r w:rsidR="0051280A" w:rsidRPr="00D001B8">
        <w:rPr>
          <w:b/>
          <w:bCs/>
          <w:szCs w:val="20"/>
          <w:u w:val="single"/>
        </w:rPr>
        <w:t>bf</w:t>
      </w:r>
      <w:proofErr w:type="spellEnd"/>
      <w:r w:rsidR="0051280A" w:rsidRPr="00D001B8">
        <w:rPr>
          <w:b/>
          <w:bCs/>
          <w:szCs w:val="20"/>
          <w:u w:val="single"/>
        </w:rPr>
        <w:t xml:space="preserve"> tension</w:t>
      </w:r>
      <w:r w:rsidR="000B365F">
        <w:rPr>
          <w:b/>
          <w:bCs/>
          <w:szCs w:val="20"/>
          <w:u w:val="single"/>
        </w:rPr>
        <w:t xml:space="preserve"> - Extension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F6116E" w14:paraId="2D44CE8F" w14:textId="77777777" w:rsidTr="00896960">
        <w:tc>
          <w:tcPr>
            <w:tcW w:w="9350" w:type="dxa"/>
            <w:gridSpan w:val="4"/>
          </w:tcPr>
          <w:p w14:paraId="7B9F6724" w14:textId="77777777" w:rsidR="00F6116E" w:rsidRPr="003050CA" w:rsidRDefault="00F6116E" w:rsidP="000B365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D001B8">
              <w:rPr>
                <w:b/>
                <w:bCs/>
                <w:sz w:val="22"/>
                <w:szCs w:val="22"/>
              </w:rPr>
              <w:t>MCE1 – Step Response</w:t>
            </w:r>
            <w:r>
              <w:rPr>
                <w:b/>
                <w:bCs/>
                <w:sz w:val="22"/>
                <w:szCs w:val="22"/>
              </w:rPr>
              <w:t xml:space="preserve"> Tension Extension </w:t>
            </w:r>
          </w:p>
        </w:tc>
      </w:tr>
      <w:tr w:rsidR="000B365F" w14:paraId="3ABA5858" w14:textId="77777777" w:rsidTr="006C2C30">
        <w:tc>
          <w:tcPr>
            <w:tcW w:w="3145" w:type="dxa"/>
          </w:tcPr>
          <w:p w14:paraId="43B50ECD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1405B9EC" w14:textId="77777777" w:rsidR="000B365F" w:rsidRPr="003B2DF7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0B365F" w14:paraId="66BDDC5A" w14:textId="77777777" w:rsidTr="00AC26E5">
        <w:tc>
          <w:tcPr>
            <w:tcW w:w="3145" w:type="dxa"/>
          </w:tcPr>
          <w:p w14:paraId="19DBF7FF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26C5A4D1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07509BBA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3A72F215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0B365F" w14:paraId="1C497C7A" w14:textId="77777777" w:rsidTr="00AC26E5">
        <w:tc>
          <w:tcPr>
            <w:tcW w:w="3145" w:type="dxa"/>
          </w:tcPr>
          <w:p w14:paraId="1CBB68E6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5CB4113A" w14:textId="43BE5BA8" w:rsidR="000B365F" w:rsidRDefault="00AC26E5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3.24</w:t>
            </w:r>
          </w:p>
        </w:tc>
        <w:tc>
          <w:tcPr>
            <w:tcW w:w="1373" w:type="dxa"/>
          </w:tcPr>
          <w:p w14:paraId="0305B777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B9FF93" w:fill="auto"/>
          </w:tcPr>
          <w:p w14:paraId="0D5BF819" w14:textId="0511ED86" w:rsidR="000B365F" w:rsidRDefault="00AC26E5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B365F" w14:paraId="069A1E04" w14:textId="77777777" w:rsidTr="00AC26E5">
        <w:tc>
          <w:tcPr>
            <w:tcW w:w="3145" w:type="dxa"/>
          </w:tcPr>
          <w:p w14:paraId="4A3910F0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(+ 0.575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2160" w:type="dxa"/>
          </w:tcPr>
          <w:p w14:paraId="0A4B9F02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121FBEB6" w14:textId="55CA622C" w:rsidR="000B365F" w:rsidRDefault="00AC26E5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0.2041</w:t>
            </w:r>
          </w:p>
        </w:tc>
        <w:tc>
          <w:tcPr>
            <w:tcW w:w="1373" w:type="dxa"/>
          </w:tcPr>
          <w:p w14:paraId="66E3FB52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seconds</w:t>
            </w:r>
          </w:p>
        </w:tc>
        <w:tc>
          <w:tcPr>
            <w:tcW w:w="2672" w:type="dxa"/>
            <w:shd w:val="solid" w:color="FF7575" w:fill="auto"/>
          </w:tcPr>
          <w:p w14:paraId="532D6343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0F45DF74" w14:textId="34F63992" w:rsidR="000B365F" w:rsidRDefault="00AC26E5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617E2DC2" w14:textId="77777777" w:rsidR="000B365F" w:rsidRDefault="000B365F" w:rsidP="00033D62"/>
    <w:p w14:paraId="40AE4F0E" w14:textId="77777777" w:rsidR="000B365F" w:rsidRPr="000B365F" w:rsidRDefault="00033D62" w:rsidP="000B365F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>Step</w:t>
      </w:r>
      <w:r w:rsidR="00F61EEE" w:rsidRPr="00D001B8">
        <w:rPr>
          <w:b/>
          <w:bCs/>
          <w:szCs w:val="20"/>
          <w:u w:val="single"/>
        </w:rPr>
        <w:t xml:space="preserve"> </w:t>
      </w:r>
      <w:r w:rsidR="00D53B8C">
        <w:rPr>
          <w:b/>
          <w:bCs/>
          <w:szCs w:val="20"/>
          <w:u w:val="single"/>
        </w:rPr>
        <w:t>k</w:t>
      </w:r>
      <w:r w:rsidR="00D62EF8" w:rsidRPr="00D001B8">
        <w:rPr>
          <w:b/>
          <w:bCs/>
          <w:szCs w:val="20"/>
          <w:u w:val="single"/>
        </w:rPr>
        <w:t xml:space="preserve"> </w:t>
      </w:r>
      <w:r w:rsidR="0051280A" w:rsidRPr="00D001B8">
        <w:rPr>
          <w:b/>
          <w:bCs/>
          <w:szCs w:val="20"/>
          <w:u w:val="single"/>
        </w:rPr>
        <w:t xml:space="preserve">– 225 </w:t>
      </w:r>
      <w:proofErr w:type="spellStart"/>
      <w:r w:rsidR="0051280A" w:rsidRPr="00D001B8">
        <w:rPr>
          <w:b/>
          <w:bCs/>
          <w:szCs w:val="20"/>
          <w:u w:val="single"/>
        </w:rPr>
        <w:t>lbf</w:t>
      </w:r>
      <w:proofErr w:type="spellEnd"/>
      <w:r w:rsidR="0051280A" w:rsidRPr="00D001B8">
        <w:rPr>
          <w:b/>
          <w:bCs/>
          <w:szCs w:val="20"/>
          <w:u w:val="single"/>
        </w:rPr>
        <w:t xml:space="preserve"> tension</w:t>
      </w:r>
      <w:r w:rsidR="000B365F">
        <w:rPr>
          <w:b/>
          <w:bCs/>
          <w:szCs w:val="20"/>
          <w:u w:val="single"/>
        </w:rPr>
        <w:t xml:space="preserve"> - Retraction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F6116E" w14:paraId="14068C43" w14:textId="77777777" w:rsidTr="00DD5B0A">
        <w:tc>
          <w:tcPr>
            <w:tcW w:w="9350" w:type="dxa"/>
            <w:gridSpan w:val="4"/>
          </w:tcPr>
          <w:p w14:paraId="7A1BB548" w14:textId="77777777" w:rsidR="00F6116E" w:rsidRPr="003050CA" w:rsidRDefault="00F6116E" w:rsidP="000B365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D001B8">
              <w:rPr>
                <w:b/>
                <w:bCs/>
                <w:sz w:val="22"/>
                <w:szCs w:val="22"/>
              </w:rPr>
              <w:t>MCE1 – Step Response</w:t>
            </w:r>
            <w:r>
              <w:rPr>
                <w:b/>
                <w:bCs/>
                <w:sz w:val="22"/>
                <w:szCs w:val="22"/>
              </w:rPr>
              <w:t xml:space="preserve"> Tension Retraction </w:t>
            </w:r>
          </w:p>
        </w:tc>
      </w:tr>
      <w:tr w:rsidR="000B365F" w14:paraId="19DC00B9" w14:textId="77777777" w:rsidTr="006C2C30">
        <w:tc>
          <w:tcPr>
            <w:tcW w:w="3145" w:type="dxa"/>
          </w:tcPr>
          <w:p w14:paraId="5A3F989E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54CEBAAA" w14:textId="77777777" w:rsidR="000B365F" w:rsidRPr="003B2DF7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0B365F" w14:paraId="12247BC9" w14:textId="77777777" w:rsidTr="00AC26E5">
        <w:tc>
          <w:tcPr>
            <w:tcW w:w="3145" w:type="dxa"/>
          </w:tcPr>
          <w:p w14:paraId="28148171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35B6836C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35DCA8FE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6D4BDB2F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0B365F" w14:paraId="53388DD0" w14:textId="77777777" w:rsidTr="00AC26E5">
        <w:tc>
          <w:tcPr>
            <w:tcW w:w="3145" w:type="dxa"/>
          </w:tcPr>
          <w:p w14:paraId="1CAD7C1A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467EC01F" w14:textId="4A2688DB" w:rsidR="000B365F" w:rsidRDefault="00AC26E5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-3.2962</w:t>
            </w:r>
          </w:p>
        </w:tc>
        <w:tc>
          <w:tcPr>
            <w:tcW w:w="1373" w:type="dxa"/>
          </w:tcPr>
          <w:p w14:paraId="079D3477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B9FF93" w:fill="auto"/>
          </w:tcPr>
          <w:p w14:paraId="34F26C7C" w14:textId="4C5E5CE4" w:rsidR="000B365F" w:rsidRDefault="00AC26E5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B365F" w14:paraId="77AFEC7B" w14:textId="77777777" w:rsidTr="00AC26E5">
        <w:tc>
          <w:tcPr>
            <w:tcW w:w="3145" w:type="dxa"/>
          </w:tcPr>
          <w:p w14:paraId="3BA54A51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(- 0.575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2160" w:type="dxa"/>
          </w:tcPr>
          <w:p w14:paraId="4F20D287" w14:textId="2DC52DCC" w:rsidR="000B365F" w:rsidRDefault="00AC26E5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0.2138</w:t>
            </w:r>
          </w:p>
        </w:tc>
        <w:tc>
          <w:tcPr>
            <w:tcW w:w="1373" w:type="dxa"/>
          </w:tcPr>
          <w:p w14:paraId="39395B5C" w14:textId="77777777" w:rsidR="000B365F" w:rsidRDefault="000B365F" w:rsidP="001458A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seconds</w:t>
            </w:r>
          </w:p>
        </w:tc>
        <w:tc>
          <w:tcPr>
            <w:tcW w:w="2672" w:type="dxa"/>
            <w:shd w:val="solid" w:color="FF7575" w:fill="auto"/>
          </w:tcPr>
          <w:p w14:paraId="6872BBD9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149D7576" w14:textId="7C20E5CA" w:rsidR="000B365F" w:rsidRDefault="00AC26E5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331028DD" w14:textId="77777777" w:rsidR="00AB7E94" w:rsidRDefault="00AB7E94" w:rsidP="000B560C">
      <w:pPr>
        <w:pStyle w:val="BodyText"/>
        <w:spacing w:after="60"/>
        <w:ind w:left="0"/>
        <w:jc w:val="center"/>
        <w:rPr>
          <w:sz w:val="22"/>
          <w:szCs w:val="22"/>
        </w:rPr>
      </w:pPr>
    </w:p>
    <w:p w14:paraId="0DFC7BA2" w14:textId="77777777" w:rsidR="000B365F" w:rsidRPr="000B365F" w:rsidRDefault="0093190E" w:rsidP="000B365F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n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compression</w:t>
      </w:r>
      <w:r w:rsidR="000B365F">
        <w:rPr>
          <w:b/>
          <w:bCs/>
          <w:szCs w:val="20"/>
          <w:u w:val="single"/>
        </w:rPr>
        <w:t xml:space="preserve"> - Extension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F6116E" w14:paraId="1B0BF490" w14:textId="77777777" w:rsidTr="0080567B">
        <w:tc>
          <w:tcPr>
            <w:tcW w:w="9350" w:type="dxa"/>
            <w:gridSpan w:val="4"/>
          </w:tcPr>
          <w:p w14:paraId="2A1FA50F" w14:textId="77777777" w:rsidR="00F6116E" w:rsidRPr="003050CA" w:rsidRDefault="00F6116E" w:rsidP="000B365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D001B8">
              <w:rPr>
                <w:b/>
                <w:bCs/>
                <w:sz w:val="22"/>
                <w:szCs w:val="22"/>
              </w:rPr>
              <w:t>MCE1 – Step Response</w:t>
            </w:r>
            <w:r>
              <w:rPr>
                <w:b/>
                <w:bCs/>
                <w:sz w:val="22"/>
                <w:szCs w:val="22"/>
              </w:rPr>
              <w:t xml:space="preserve"> Compression Extension</w:t>
            </w:r>
          </w:p>
        </w:tc>
      </w:tr>
      <w:tr w:rsidR="000B365F" w14:paraId="7BFE643D" w14:textId="77777777" w:rsidTr="006C2C30">
        <w:tc>
          <w:tcPr>
            <w:tcW w:w="3145" w:type="dxa"/>
          </w:tcPr>
          <w:p w14:paraId="34B1F00F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29534EAF" w14:textId="77777777" w:rsidR="000B365F" w:rsidRPr="003B2DF7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0B365F" w14:paraId="0D15ABE0" w14:textId="77777777" w:rsidTr="00AC26E5">
        <w:tc>
          <w:tcPr>
            <w:tcW w:w="3145" w:type="dxa"/>
          </w:tcPr>
          <w:p w14:paraId="6958821A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038408B9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7B4F5C8C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2E9E61AB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0B365F" w14:paraId="62E850AB" w14:textId="77777777" w:rsidTr="00AC26E5">
        <w:tc>
          <w:tcPr>
            <w:tcW w:w="3145" w:type="dxa"/>
          </w:tcPr>
          <w:p w14:paraId="136F602F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lastRenderedPageBreak/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32C99A35" w14:textId="67F56EBD" w:rsidR="000B365F" w:rsidRDefault="00AC26E5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3.2822</w:t>
            </w:r>
          </w:p>
        </w:tc>
        <w:tc>
          <w:tcPr>
            <w:tcW w:w="1373" w:type="dxa"/>
          </w:tcPr>
          <w:p w14:paraId="7B2DA064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B9FF93" w:fill="auto"/>
          </w:tcPr>
          <w:p w14:paraId="206F24ED" w14:textId="048DD433" w:rsidR="000B365F" w:rsidRDefault="00AC26E5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B365F" w14:paraId="6AFAAC4F" w14:textId="77777777" w:rsidTr="00AC26E5">
        <w:tc>
          <w:tcPr>
            <w:tcW w:w="3145" w:type="dxa"/>
          </w:tcPr>
          <w:p w14:paraId="056B8F49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(+0.575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</w:p>
        </w:tc>
        <w:tc>
          <w:tcPr>
            <w:tcW w:w="2160" w:type="dxa"/>
          </w:tcPr>
          <w:p w14:paraId="0A648ADC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4E2FDB42" w14:textId="1A0FD7B2" w:rsidR="000B365F" w:rsidRDefault="00AC26E5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0.2103</w:t>
            </w:r>
          </w:p>
        </w:tc>
        <w:tc>
          <w:tcPr>
            <w:tcW w:w="1373" w:type="dxa"/>
          </w:tcPr>
          <w:p w14:paraId="1CFB5BCE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seconds</w:t>
            </w:r>
          </w:p>
        </w:tc>
        <w:tc>
          <w:tcPr>
            <w:tcW w:w="2672" w:type="dxa"/>
            <w:shd w:val="solid" w:color="FF7575" w:fill="auto"/>
          </w:tcPr>
          <w:p w14:paraId="71FDA5BB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2ACBE41B" w14:textId="4553421E" w:rsidR="000B365F" w:rsidRDefault="00AC26E5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2DB13DFF" w14:textId="77777777" w:rsidR="000B365F" w:rsidRDefault="000B365F" w:rsidP="0093190E"/>
    <w:p w14:paraId="03A43DAD" w14:textId="77777777" w:rsidR="000B365F" w:rsidRPr="000B365F" w:rsidRDefault="0093190E" w:rsidP="000B365F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o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compression</w:t>
      </w:r>
      <w:r w:rsidR="000B365F">
        <w:rPr>
          <w:b/>
          <w:bCs/>
          <w:szCs w:val="20"/>
          <w:u w:val="single"/>
        </w:rPr>
        <w:t xml:space="preserve"> - Retraction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F6116E" w14:paraId="53A1E98A" w14:textId="77777777" w:rsidTr="009F34E4">
        <w:tc>
          <w:tcPr>
            <w:tcW w:w="9350" w:type="dxa"/>
            <w:gridSpan w:val="4"/>
          </w:tcPr>
          <w:p w14:paraId="4EDEC7C0" w14:textId="77777777" w:rsidR="00F6116E" w:rsidRPr="003050CA" w:rsidRDefault="00F6116E" w:rsidP="000B365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D001B8">
              <w:rPr>
                <w:b/>
                <w:bCs/>
                <w:sz w:val="22"/>
                <w:szCs w:val="22"/>
              </w:rPr>
              <w:t>MCE1 – Step Response</w:t>
            </w:r>
            <w:r>
              <w:rPr>
                <w:b/>
                <w:bCs/>
                <w:sz w:val="22"/>
                <w:szCs w:val="22"/>
              </w:rPr>
              <w:t xml:space="preserve"> Compression Retraction</w:t>
            </w:r>
          </w:p>
        </w:tc>
      </w:tr>
      <w:tr w:rsidR="000B365F" w14:paraId="37E565B6" w14:textId="77777777" w:rsidTr="006C2C30">
        <w:tc>
          <w:tcPr>
            <w:tcW w:w="3145" w:type="dxa"/>
          </w:tcPr>
          <w:p w14:paraId="05893657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7BF66DF6" w14:textId="77777777" w:rsidR="000B365F" w:rsidRPr="003B2DF7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0B365F" w14:paraId="1107A6BE" w14:textId="77777777" w:rsidTr="00AC26E5">
        <w:tc>
          <w:tcPr>
            <w:tcW w:w="3145" w:type="dxa"/>
          </w:tcPr>
          <w:p w14:paraId="767BCDF5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06991DDA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3B1AF2C3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13DFF005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0B365F" w14:paraId="35FC84E6" w14:textId="77777777" w:rsidTr="00AC26E5">
        <w:tc>
          <w:tcPr>
            <w:tcW w:w="3145" w:type="dxa"/>
          </w:tcPr>
          <w:p w14:paraId="6D947FF7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74FE28BA" w14:textId="676CF385" w:rsidR="000B365F" w:rsidRDefault="00AC26E5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-3.24</w:t>
            </w:r>
          </w:p>
        </w:tc>
        <w:tc>
          <w:tcPr>
            <w:tcW w:w="1373" w:type="dxa"/>
          </w:tcPr>
          <w:p w14:paraId="556D6D77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B9FF93" w:fill="auto"/>
          </w:tcPr>
          <w:p w14:paraId="620D5ED9" w14:textId="49E5EE67" w:rsidR="000B365F" w:rsidRDefault="00AC26E5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B365F" w14:paraId="0BE1FD96" w14:textId="77777777" w:rsidTr="00AC26E5">
        <w:tc>
          <w:tcPr>
            <w:tcW w:w="3145" w:type="dxa"/>
          </w:tcPr>
          <w:p w14:paraId="33832BC5" w14:textId="77777777" w:rsidR="000B365F" w:rsidRDefault="000B365F" w:rsidP="000B36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(-0.575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</w:p>
        </w:tc>
        <w:tc>
          <w:tcPr>
            <w:tcW w:w="2160" w:type="dxa"/>
          </w:tcPr>
          <w:p w14:paraId="4A32F198" w14:textId="4B377480" w:rsidR="000B365F" w:rsidRDefault="00AC26E5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0.1931</w:t>
            </w:r>
          </w:p>
        </w:tc>
        <w:tc>
          <w:tcPr>
            <w:tcW w:w="1373" w:type="dxa"/>
          </w:tcPr>
          <w:p w14:paraId="1F6B2392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seconds</w:t>
            </w:r>
          </w:p>
        </w:tc>
        <w:tc>
          <w:tcPr>
            <w:tcW w:w="2672" w:type="dxa"/>
            <w:shd w:val="solid" w:color="FF7575" w:fill="auto"/>
          </w:tcPr>
          <w:p w14:paraId="6C405939" w14:textId="77777777" w:rsidR="000B365F" w:rsidRDefault="000B365F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7BABE0F4" w14:textId="54389711" w:rsidR="000B365F" w:rsidRDefault="00AC26E5" w:rsidP="000B36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77CA0A3A" w14:textId="77777777" w:rsidR="000B365F" w:rsidRDefault="000B365F" w:rsidP="00C04B42">
      <w:pPr>
        <w:pStyle w:val="BodyText"/>
        <w:spacing w:after="60"/>
        <w:ind w:left="0"/>
        <w:rPr>
          <w:b/>
          <w:bCs/>
          <w:szCs w:val="20"/>
        </w:rPr>
      </w:pPr>
    </w:p>
    <w:p w14:paraId="1CF74FC1" w14:textId="77777777" w:rsidR="00010E01" w:rsidRPr="00F858AC" w:rsidRDefault="00010E01" w:rsidP="00C04B42">
      <w:pPr>
        <w:pStyle w:val="BodyText"/>
        <w:spacing w:after="60"/>
        <w:ind w:left="0"/>
        <w:rPr>
          <w:b/>
          <w:bCs/>
          <w:szCs w:val="20"/>
        </w:rPr>
      </w:pPr>
    </w:p>
    <w:p w14:paraId="56BB5C2E" w14:textId="77777777" w:rsidR="006953D6" w:rsidRDefault="006953D6" w:rsidP="00F858AC">
      <w:pPr>
        <w:pStyle w:val="BodyText"/>
        <w:spacing w:after="60"/>
        <w:ind w:left="0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6CCC2BF9" w14:textId="77777777" w:rsidR="001924AB" w:rsidRPr="00993300" w:rsidRDefault="00D53B8C" w:rsidP="00F858AC">
      <w:pPr>
        <w:pStyle w:val="BodyText"/>
        <w:spacing w:after="60"/>
        <w:ind w:left="0"/>
        <w:rPr>
          <w:b/>
          <w:bCs/>
          <w:sz w:val="28"/>
          <w:szCs w:val="28"/>
        </w:rPr>
      </w:pPr>
      <w:r w:rsidRPr="00993300">
        <w:rPr>
          <w:b/>
          <w:bCs/>
          <w:sz w:val="28"/>
          <w:szCs w:val="28"/>
        </w:rPr>
        <w:lastRenderedPageBreak/>
        <w:t>6.</w:t>
      </w:r>
      <w:r w:rsidR="005D10C6" w:rsidRPr="00993300">
        <w:rPr>
          <w:b/>
          <w:bCs/>
          <w:sz w:val="28"/>
          <w:szCs w:val="28"/>
        </w:rPr>
        <w:t>6</w:t>
      </w:r>
      <w:r w:rsidRPr="00993300">
        <w:rPr>
          <w:b/>
          <w:bCs/>
          <w:sz w:val="28"/>
          <w:szCs w:val="28"/>
        </w:rPr>
        <w:t>.</w:t>
      </w:r>
      <w:r w:rsidR="005D10C6" w:rsidRPr="00993300">
        <w:rPr>
          <w:b/>
          <w:bCs/>
          <w:sz w:val="28"/>
          <w:szCs w:val="28"/>
        </w:rPr>
        <w:t>8</w:t>
      </w:r>
      <w:r w:rsidRPr="00993300">
        <w:rPr>
          <w:b/>
          <w:bCs/>
          <w:sz w:val="28"/>
          <w:szCs w:val="28"/>
        </w:rPr>
        <w:t>.1.2</w:t>
      </w:r>
      <w:r w:rsidR="00C04B42" w:rsidRPr="00993300">
        <w:rPr>
          <w:b/>
          <w:bCs/>
          <w:sz w:val="28"/>
          <w:szCs w:val="28"/>
        </w:rPr>
        <w:t xml:space="preserve"> MCE 1 – Frequency Response Test</w:t>
      </w:r>
    </w:p>
    <w:p w14:paraId="6FBFD26F" w14:textId="77777777" w:rsidR="00D10C0B" w:rsidRDefault="00AB7E94" w:rsidP="00D10C0B">
      <w:pPr>
        <w:pStyle w:val="BodyText"/>
        <w:spacing w:after="60"/>
        <w:ind w:left="0"/>
      </w:pPr>
      <w:r>
        <w:t xml:space="preserve">       </w:t>
      </w:r>
    </w:p>
    <w:p w14:paraId="2CF8EA94" w14:textId="77777777" w:rsidR="00D10C0B" w:rsidRDefault="00D10C0B" w:rsidP="00D10C0B">
      <w:pPr>
        <w:pStyle w:val="BodyText"/>
        <w:spacing w:after="60"/>
        <w:ind w:left="0"/>
        <w:rPr>
          <w:b/>
          <w:bCs/>
          <w:u w:val="single"/>
        </w:rPr>
      </w:pPr>
      <w:bookmarkStart w:id="17" w:name="_Hlk122078239"/>
      <w:r w:rsidRPr="00D001B8">
        <w:rPr>
          <w:b/>
          <w:bCs/>
          <w:u w:val="single"/>
        </w:rPr>
        <w:t xml:space="preserve">Step </w:t>
      </w:r>
      <w:r w:rsidR="00D53B8C">
        <w:rPr>
          <w:b/>
          <w:bCs/>
          <w:u w:val="single"/>
        </w:rPr>
        <w:t>d</w:t>
      </w:r>
      <w:r w:rsidRPr="00D001B8">
        <w:rPr>
          <w:b/>
          <w:bCs/>
          <w:u w:val="single"/>
        </w:rPr>
        <w:t xml:space="preserve"> </w:t>
      </w:r>
      <w:r w:rsidR="001D767E" w:rsidRPr="00D001B8">
        <w:rPr>
          <w:b/>
          <w:bCs/>
          <w:u w:val="single"/>
        </w:rPr>
        <w:t xml:space="preserve">– 225 </w:t>
      </w:r>
      <w:proofErr w:type="spellStart"/>
      <w:r w:rsidR="001D767E" w:rsidRPr="00D001B8">
        <w:rPr>
          <w:b/>
          <w:bCs/>
          <w:u w:val="single"/>
        </w:rPr>
        <w:t>lbf</w:t>
      </w:r>
      <w:proofErr w:type="spellEnd"/>
      <w:r w:rsidR="001D767E" w:rsidRPr="00D001B8">
        <w:rPr>
          <w:b/>
          <w:bCs/>
          <w:u w:val="single"/>
        </w:rPr>
        <w:t xml:space="preserve"> Tension</w:t>
      </w:r>
    </w:p>
    <w:p w14:paraId="394376B5" w14:textId="77777777" w:rsidR="00AC26E5" w:rsidRDefault="00AC26E5" w:rsidP="00AC26E5">
      <w:pPr>
        <w:pStyle w:val="BodyText"/>
        <w:keepNext/>
        <w:tabs>
          <w:tab w:val="left" w:pos="2153"/>
        </w:tabs>
        <w:spacing w:after="60"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7BB1A53A" wp14:editId="65B2F11B">
            <wp:extent cx="5943600" cy="1242060"/>
            <wp:effectExtent l="0" t="0" r="0" b="0"/>
            <wp:docPr id="546102774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102774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DBFEA" w14:textId="036D8F3E" w:rsidR="00AC26E5" w:rsidRDefault="00AC26E5" w:rsidP="00AC26E5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23</w:t>
        </w:r>
      </w:fldSimple>
      <w:r>
        <w:t>- Phase for Motor One Loaded Tension</w:t>
      </w:r>
    </w:p>
    <w:p w14:paraId="644C0C26" w14:textId="79E3F539" w:rsidR="00AB7E94" w:rsidRDefault="00AB7E94" w:rsidP="000B560C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</w:p>
    <w:p w14:paraId="10C6A21A" w14:textId="77777777" w:rsidR="00AC26E5" w:rsidRDefault="00AC26E5" w:rsidP="00AC26E5">
      <w:pPr>
        <w:pStyle w:val="BodyText"/>
        <w:keepNext/>
        <w:tabs>
          <w:tab w:val="left" w:pos="2153"/>
        </w:tabs>
        <w:spacing w:after="60"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08B80D5B" wp14:editId="6815E8B8">
            <wp:extent cx="5943600" cy="1633855"/>
            <wp:effectExtent l="0" t="0" r="0" b="4445"/>
            <wp:docPr id="563646300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646300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579E4" w14:textId="263A8008" w:rsidR="00AC26E5" w:rsidRDefault="00AC26E5" w:rsidP="00AC26E5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24</w:t>
        </w:r>
      </w:fldSimple>
      <w:r>
        <w:t>- Magnitude for Motor One Loaded Tension</w:t>
      </w:r>
    </w:p>
    <w:p w14:paraId="547B0C95" w14:textId="33C7BDBC" w:rsidR="00F954B5" w:rsidRDefault="00F954B5" w:rsidP="000B560C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</w:p>
    <w:p w14:paraId="0F9E96DC" w14:textId="77777777" w:rsidR="004B3123" w:rsidRPr="004B3123" w:rsidRDefault="004B3123" w:rsidP="000B560C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93"/>
        <w:gridCol w:w="1683"/>
        <w:gridCol w:w="1864"/>
        <w:gridCol w:w="1860"/>
        <w:gridCol w:w="1950"/>
      </w:tblGrid>
      <w:tr w:rsidR="00F6116E" w14:paraId="04821DCA" w14:textId="77777777" w:rsidTr="00F6116E">
        <w:trPr>
          <w:trHeight w:val="350"/>
        </w:trPr>
        <w:tc>
          <w:tcPr>
            <w:tcW w:w="9350" w:type="dxa"/>
            <w:gridSpan w:val="5"/>
          </w:tcPr>
          <w:p w14:paraId="520E2A85" w14:textId="77777777" w:rsidR="00F6116E" w:rsidRPr="0040772A" w:rsidRDefault="00F6116E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D001B8">
              <w:rPr>
                <w:b/>
                <w:bCs/>
                <w:sz w:val="22"/>
                <w:szCs w:val="22"/>
              </w:rPr>
              <w:t>MCE 1 –</w:t>
            </w:r>
            <w:r>
              <w:rPr>
                <w:b/>
                <w:bCs/>
                <w:sz w:val="22"/>
                <w:szCs w:val="22"/>
              </w:rPr>
              <w:t xml:space="preserve"> Tension</w:t>
            </w:r>
            <w:r w:rsidRPr="00D001B8">
              <w:rPr>
                <w:b/>
                <w:bCs/>
                <w:sz w:val="22"/>
                <w:szCs w:val="22"/>
              </w:rPr>
              <w:t xml:space="preserve"> Frequency Response</w:t>
            </w:r>
          </w:p>
        </w:tc>
      </w:tr>
      <w:tr w:rsidR="008A5EA2" w14:paraId="586EB31A" w14:textId="77777777" w:rsidTr="00AC26E5">
        <w:trPr>
          <w:trHeight w:val="628"/>
        </w:trPr>
        <w:tc>
          <w:tcPr>
            <w:tcW w:w="1993" w:type="dxa"/>
          </w:tcPr>
          <w:p w14:paraId="0EBD9053" w14:textId="77777777" w:rsidR="008A5EA2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  <w:p w14:paraId="19566DA3" w14:textId="77777777" w:rsidR="00542BB1" w:rsidRPr="0040772A" w:rsidRDefault="00542BB1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(Hz)</w:t>
            </w:r>
          </w:p>
        </w:tc>
        <w:tc>
          <w:tcPr>
            <w:tcW w:w="1683" w:type="dxa"/>
          </w:tcPr>
          <w:p w14:paraId="23B8C382" w14:textId="77777777" w:rsidR="008A5EA2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Magnitude</w:t>
            </w:r>
          </w:p>
          <w:p w14:paraId="02311C09" w14:textId="77777777" w:rsidR="008A5EA2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(dB)</w:t>
            </w:r>
          </w:p>
        </w:tc>
        <w:tc>
          <w:tcPr>
            <w:tcW w:w="1864" w:type="dxa"/>
          </w:tcPr>
          <w:p w14:paraId="310D3586" w14:textId="77777777" w:rsidR="008A5EA2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  <w:p w14:paraId="62CB2E9F" w14:textId="77777777" w:rsidR="008A5EA2" w:rsidRPr="0040772A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(Deg)</w:t>
            </w:r>
          </w:p>
        </w:tc>
        <w:tc>
          <w:tcPr>
            <w:tcW w:w="1860" w:type="dxa"/>
          </w:tcPr>
          <w:p w14:paraId="27C86B8C" w14:textId="77777777" w:rsidR="008A5EA2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  <w:p w14:paraId="4ED28EE8" w14:textId="77777777" w:rsidR="008A5EA2" w:rsidRPr="0040772A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Allowance</w:t>
            </w:r>
            <w:r w:rsidR="00542BB1">
              <w:rPr>
                <w:b/>
                <w:bCs/>
              </w:rPr>
              <w:t xml:space="preserve"> (Deg)</w:t>
            </w:r>
          </w:p>
        </w:tc>
        <w:tc>
          <w:tcPr>
            <w:tcW w:w="1950" w:type="dxa"/>
            <w:tcBorders>
              <w:bottom w:val="single" w:sz="4" w:space="0" w:color="auto"/>
            </w:tcBorders>
          </w:tcPr>
          <w:p w14:paraId="7EC14B32" w14:textId="77777777" w:rsidR="008A5EA2" w:rsidRPr="0040772A" w:rsidRDefault="008A5EA2" w:rsidP="008A5EA2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8A5EA2" w14:paraId="45079714" w14:textId="77777777" w:rsidTr="00AC26E5">
        <w:trPr>
          <w:trHeight w:val="333"/>
        </w:trPr>
        <w:tc>
          <w:tcPr>
            <w:tcW w:w="1993" w:type="dxa"/>
          </w:tcPr>
          <w:p w14:paraId="29D9C2B1" w14:textId="403BD1DD" w:rsidR="008A5EA2" w:rsidRDefault="00AC26E5" w:rsidP="008A5EA2">
            <w:pPr>
              <w:pStyle w:val="BodyText"/>
              <w:spacing w:after="60"/>
              <w:ind w:left="0"/>
            </w:pPr>
            <w:r>
              <w:t>0.1 HZ</w:t>
            </w:r>
          </w:p>
        </w:tc>
        <w:tc>
          <w:tcPr>
            <w:tcW w:w="1683" w:type="dxa"/>
          </w:tcPr>
          <w:p w14:paraId="220EB667" w14:textId="51EEE75F" w:rsidR="008A5EA2" w:rsidRDefault="00AC26E5" w:rsidP="008A5EA2">
            <w:pPr>
              <w:pStyle w:val="BodyText"/>
              <w:spacing w:after="60"/>
              <w:ind w:left="0"/>
            </w:pPr>
            <w:r>
              <w:t>-0.268291</w:t>
            </w:r>
          </w:p>
        </w:tc>
        <w:tc>
          <w:tcPr>
            <w:tcW w:w="1864" w:type="dxa"/>
          </w:tcPr>
          <w:p w14:paraId="29784671" w14:textId="552F0A6B" w:rsidR="008A5EA2" w:rsidRDefault="00AC26E5" w:rsidP="008A5EA2">
            <w:pPr>
              <w:pStyle w:val="BodyText"/>
              <w:spacing w:after="60"/>
              <w:ind w:left="0"/>
            </w:pPr>
            <w:r>
              <w:t>-4.14</w:t>
            </w:r>
          </w:p>
        </w:tc>
        <w:tc>
          <w:tcPr>
            <w:tcW w:w="1860" w:type="dxa"/>
          </w:tcPr>
          <w:p w14:paraId="0633194C" w14:textId="08AF7BB9" w:rsidR="008A5EA2" w:rsidRDefault="00AC26E5" w:rsidP="008A5EA2">
            <w:pPr>
              <w:pStyle w:val="BodyText"/>
              <w:spacing w:after="60"/>
              <w:ind w:left="0"/>
            </w:pPr>
            <w:r>
              <w:t>-20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715E2D95" w14:textId="4F2A1B4F" w:rsidR="008A5EA2" w:rsidRDefault="00AC26E5" w:rsidP="008A5EA2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8A5EA2" w14:paraId="354A9D7D" w14:textId="77777777" w:rsidTr="00AC26E5">
        <w:trPr>
          <w:trHeight w:val="346"/>
        </w:trPr>
        <w:tc>
          <w:tcPr>
            <w:tcW w:w="1993" w:type="dxa"/>
          </w:tcPr>
          <w:p w14:paraId="4F3BAE1C" w14:textId="7F856AD2" w:rsidR="008A5EA2" w:rsidRDefault="00AC26E5" w:rsidP="008A5EA2">
            <w:pPr>
              <w:pStyle w:val="BodyText"/>
              <w:spacing w:after="60"/>
              <w:ind w:left="0"/>
            </w:pPr>
            <w:r>
              <w:t>0.5 HZ</w:t>
            </w:r>
          </w:p>
        </w:tc>
        <w:tc>
          <w:tcPr>
            <w:tcW w:w="1683" w:type="dxa"/>
          </w:tcPr>
          <w:p w14:paraId="3F934BD4" w14:textId="3C5FED01" w:rsidR="008A5EA2" w:rsidRDefault="00AC26E5" w:rsidP="008A5EA2">
            <w:pPr>
              <w:pStyle w:val="BodyText"/>
              <w:spacing w:after="60"/>
              <w:ind w:left="0"/>
            </w:pPr>
            <w:r>
              <w:t>-0.424798</w:t>
            </w:r>
          </w:p>
        </w:tc>
        <w:tc>
          <w:tcPr>
            <w:tcW w:w="1864" w:type="dxa"/>
          </w:tcPr>
          <w:p w14:paraId="10D0CDD3" w14:textId="47141CCC" w:rsidR="008A5EA2" w:rsidRDefault="00AC26E5" w:rsidP="008A5EA2">
            <w:pPr>
              <w:pStyle w:val="BodyText"/>
              <w:spacing w:after="60"/>
              <w:ind w:left="0"/>
            </w:pPr>
            <w:r>
              <w:t>-13.788</w:t>
            </w:r>
          </w:p>
        </w:tc>
        <w:tc>
          <w:tcPr>
            <w:tcW w:w="1860" w:type="dxa"/>
          </w:tcPr>
          <w:p w14:paraId="3574C7E8" w14:textId="69A1AB5A" w:rsidR="008A5EA2" w:rsidRDefault="00AC26E5" w:rsidP="008A5EA2">
            <w:pPr>
              <w:pStyle w:val="BodyText"/>
              <w:spacing w:after="60"/>
              <w:ind w:left="0"/>
            </w:pPr>
            <w:r>
              <w:t>-30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5C25E838" w14:textId="7A379573" w:rsidR="008A5EA2" w:rsidRDefault="00AC26E5" w:rsidP="008A5EA2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8A5EA2" w14:paraId="1DC0C2F3" w14:textId="77777777" w:rsidTr="00AC26E5">
        <w:trPr>
          <w:trHeight w:val="333"/>
        </w:trPr>
        <w:tc>
          <w:tcPr>
            <w:tcW w:w="1993" w:type="dxa"/>
          </w:tcPr>
          <w:p w14:paraId="0A888288" w14:textId="1C892FDD" w:rsidR="008A5EA2" w:rsidRDefault="00AC26E5" w:rsidP="008A5EA2">
            <w:pPr>
              <w:pStyle w:val="BodyText"/>
              <w:spacing w:after="60"/>
              <w:ind w:left="0"/>
            </w:pPr>
            <w:r>
              <w:t>1 HZ</w:t>
            </w:r>
          </w:p>
        </w:tc>
        <w:tc>
          <w:tcPr>
            <w:tcW w:w="1683" w:type="dxa"/>
          </w:tcPr>
          <w:p w14:paraId="32043EC6" w14:textId="55FE05A7" w:rsidR="008A5EA2" w:rsidRDefault="00AC26E5" w:rsidP="008A5EA2">
            <w:pPr>
              <w:pStyle w:val="BodyText"/>
              <w:spacing w:after="60"/>
              <w:ind w:left="0"/>
            </w:pPr>
            <w:r>
              <w:t>-0.467975</w:t>
            </w:r>
          </w:p>
        </w:tc>
        <w:tc>
          <w:tcPr>
            <w:tcW w:w="1864" w:type="dxa"/>
          </w:tcPr>
          <w:p w14:paraId="67E90194" w14:textId="0D2BC5BE" w:rsidR="008A5EA2" w:rsidRDefault="00AC26E5" w:rsidP="008A5EA2">
            <w:pPr>
              <w:pStyle w:val="BodyText"/>
              <w:spacing w:after="60"/>
              <w:ind w:left="0"/>
            </w:pPr>
            <w:r>
              <w:t>-25.056</w:t>
            </w:r>
          </w:p>
        </w:tc>
        <w:tc>
          <w:tcPr>
            <w:tcW w:w="1860" w:type="dxa"/>
          </w:tcPr>
          <w:p w14:paraId="70EE67D3" w14:textId="634DB6FB" w:rsidR="008A5EA2" w:rsidRDefault="00AC26E5" w:rsidP="008A5EA2">
            <w:pPr>
              <w:pStyle w:val="BodyText"/>
              <w:spacing w:after="60"/>
              <w:ind w:left="0"/>
            </w:pPr>
            <w:r>
              <w:t>-40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0511FA6C" w14:textId="3771946D" w:rsidR="008A5EA2" w:rsidRDefault="00AC26E5" w:rsidP="008A5EA2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8A5EA2" w14:paraId="6A6D2B5D" w14:textId="77777777" w:rsidTr="00AC26E5">
        <w:trPr>
          <w:trHeight w:val="346"/>
        </w:trPr>
        <w:tc>
          <w:tcPr>
            <w:tcW w:w="1993" w:type="dxa"/>
          </w:tcPr>
          <w:p w14:paraId="0703A339" w14:textId="144EAD76" w:rsidR="008A5EA2" w:rsidRDefault="00AC26E5" w:rsidP="008A5EA2">
            <w:pPr>
              <w:pStyle w:val="BodyText"/>
              <w:spacing w:after="60"/>
              <w:ind w:left="0"/>
            </w:pPr>
            <w:r>
              <w:t>2 HZ</w:t>
            </w:r>
          </w:p>
        </w:tc>
        <w:tc>
          <w:tcPr>
            <w:tcW w:w="1683" w:type="dxa"/>
          </w:tcPr>
          <w:p w14:paraId="31996500" w14:textId="29615319" w:rsidR="008A5EA2" w:rsidRDefault="00AC26E5" w:rsidP="008A5EA2">
            <w:pPr>
              <w:pStyle w:val="BodyText"/>
              <w:spacing w:after="60"/>
              <w:ind w:left="0"/>
            </w:pPr>
            <w:r>
              <w:t>-1.00358</w:t>
            </w:r>
          </w:p>
        </w:tc>
        <w:tc>
          <w:tcPr>
            <w:tcW w:w="1864" w:type="dxa"/>
          </w:tcPr>
          <w:p w14:paraId="64C479AE" w14:textId="15BDA7A6" w:rsidR="008A5EA2" w:rsidRDefault="00AC26E5" w:rsidP="008A5EA2">
            <w:pPr>
              <w:pStyle w:val="BodyText"/>
              <w:spacing w:after="60"/>
              <w:ind w:left="0"/>
            </w:pPr>
            <w:r>
              <w:t>-48.312</w:t>
            </w:r>
          </w:p>
        </w:tc>
        <w:tc>
          <w:tcPr>
            <w:tcW w:w="1860" w:type="dxa"/>
          </w:tcPr>
          <w:p w14:paraId="607CE964" w14:textId="27D53C4F" w:rsidR="008A5EA2" w:rsidRDefault="00AC26E5" w:rsidP="008A5EA2">
            <w:pPr>
              <w:pStyle w:val="BodyText"/>
              <w:spacing w:after="60"/>
              <w:ind w:left="0"/>
            </w:pPr>
            <w:r>
              <w:t>-60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331291B9" w14:textId="3A777499" w:rsidR="008A5EA2" w:rsidRDefault="00AC26E5" w:rsidP="008A5EA2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8A5EA2" w14:paraId="7BB12F10" w14:textId="77777777" w:rsidTr="00AC26E5">
        <w:trPr>
          <w:trHeight w:val="333"/>
        </w:trPr>
        <w:tc>
          <w:tcPr>
            <w:tcW w:w="1993" w:type="dxa"/>
          </w:tcPr>
          <w:p w14:paraId="792581B9" w14:textId="68655ED0" w:rsidR="008A5EA2" w:rsidRDefault="00AC26E5" w:rsidP="008A5EA2">
            <w:pPr>
              <w:pStyle w:val="BodyText"/>
              <w:spacing w:after="60"/>
              <w:ind w:left="0"/>
            </w:pPr>
            <w:r>
              <w:t>3 HZ</w:t>
            </w:r>
          </w:p>
        </w:tc>
        <w:tc>
          <w:tcPr>
            <w:tcW w:w="1683" w:type="dxa"/>
          </w:tcPr>
          <w:p w14:paraId="2EEE8879" w14:textId="13F344CE" w:rsidR="008A5EA2" w:rsidRDefault="00AC26E5" w:rsidP="008A5EA2">
            <w:pPr>
              <w:pStyle w:val="BodyText"/>
              <w:spacing w:after="60"/>
              <w:ind w:left="0"/>
            </w:pPr>
            <w:r>
              <w:t>-1.75646</w:t>
            </w:r>
          </w:p>
        </w:tc>
        <w:tc>
          <w:tcPr>
            <w:tcW w:w="1864" w:type="dxa"/>
          </w:tcPr>
          <w:p w14:paraId="0FF663F3" w14:textId="76A3543F" w:rsidR="008A5EA2" w:rsidRDefault="00AC26E5" w:rsidP="008A5EA2">
            <w:pPr>
              <w:pStyle w:val="BodyText"/>
              <w:spacing w:after="60"/>
              <w:ind w:left="0"/>
            </w:pPr>
            <w:r>
              <w:t>-70.956</w:t>
            </w:r>
          </w:p>
        </w:tc>
        <w:tc>
          <w:tcPr>
            <w:tcW w:w="1860" w:type="dxa"/>
          </w:tcPr>
          <w:p w14:paraId="7A651A85" w14:textId="72E3E4AD" w:rsidR="008A5EA2" w:rsidRDefault="00AC26E5" w:rsidP="008A5EA2">
            <w:pPr>
              <w:pStyle w:val="BodyText"/>
              <w:spacing w:after="60"/>
              <w:ind w:left="0"/>
            </w:pPr>
            <w:r>
              <w:t>-80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13B757D4" w14:textId="2BC8C15A" w:rsidR="008A5EA2" w:rsidRDefault="00AC26E5" w:rsidP="008A5EA2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8A5EA2" w14:paraId="23803721" w14:textId="77777777" w:rsidTr="00AC26E5">
        <w:trPr>
          <w:trHeight w:val="333"/>
        </w:trPr>
        <w:tc>
          <w:tcPr>
            <w:tcW w:w="1993" w:type="dxa"/>
          </w:tcPr>
          <w:p w14:paraId="57676ADA" w14:textId="6FCA4083" w:rsidR="008A5EA2" w:rsidRDefault="00AC26E5" w:rsidP="008A5EA2">
            <w:pPr>
              <w:pStyle w:val="BodyText"/>
              <w:spacing w:after="60"/>
              <w:ind w:left="0"/>
            </w:pPr>
            <w:r>
              <w:t>4 HZ</w:t>
            </w:r>
          </w:p>
        </w:tc>
        <w:tc>
          <w:tcPr>
            <w:tcW w:w="1683" w:type="dxa"/>
          </w:tcPr>
          <w:p w14:paraId="357B18B8" w14:textId="3D19D38E" w:rsidR="008A5EA2" w:rsidRDefault="00AC26E5" w:rsidP="008A5EA2">
            <w:pPr>
              <w:pStyle w:val="BodyText"/>
              <w:spacing w:after="60"/>
              <w:ind w:left="0"/>
            </w:pPr>
            <w:r>
              <w:t>-2.04439</w:t>
            </w:r>
          </w:p>
        </w:tc>
        <w:tc>
          <w:tcPr>
            <w:tcW w:w="1864" w:type="dxa"/>
          </w:tcPr>
          <w:p w14:paraId="4E70176B" w14:textId="22D5D311" w:rsidR="008A5EA2" w:rsidRDefault="00AC26E5" w:rsidP="008A5EA2">
            <w:pPr>
              <w:pStyle w:val="BodyText"/>
              <w:spacing w:after="60"/>
              <w:ind w:left="0"/>
            </w:pPr>
            <w:r>
              <w:t>-92.304</w:t>
            </w:r>
          </w:p>
        </w:tc>
        <w:tc>
          <w:tcPr>
            <w:tcW w:w="1860" w:type="dxa"/>
          </w:tcPr>
          <w:p w14:paraId="3D3F5623" w14:textId="000EFCE9" w:rsidR="008A5EA2" w:rsidRDefault="00AC26E5" w:rsidP="008A5EA2">
            <w:pPr>
              <w:pStyle w:val="BodyText"/>
              <w:spacing w:after="60"/>
              <w:ind w:left="0"/>
            </w:pPr>
            <w:r>
              <w:t>-120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41D856A1" w14:textId="5A091FEE" w:rsidR="008A5EA2" w:rsidRDefault="00AC26E5" w:rsidP="008A5EA2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8A5EA2" w14:paraId="5374C5FA" w14:textId="77777777" w:rsidTr="00AC26E5">
        <w:trPr>
          <w:trHeight w:val="346"/>
        </w:trPr>
        <w:tc>
          <w:tcPr>
            <w:tcW w:w="1993" w:type="dxa"/>
          </w:tcPr>
          <w:p w14:paraId="08CFC243" w14:textId="3DD84EB9" w:rsidR="008A5EA2" w:rsidRDefault="00AC26E5" w:rsidP="008A5EA2">
            <w:pPr>
              <w:pStyle w:val="BodyText"/>
              <w:spacing w:after="60"/>
              <w:ind w:left="0"/>
            </w:pPr>
            <w:r>
              <w:t>5 HZ</w:t>
            </w:r>
          </w:p>
        </w:tc>
        <w:tc>
          <w:tcPr>
            <w:tcW w:w="1683" w:type="dxa"/>
          </w:tcPr>
          <w:p w14:paraId="255C2C94" w14:textId="2E50D318" w:rsidR="008A5EA2" w:rsidRDefault="00AC26E5" w:rsidP="008A5EA2">
            <w:pPr>
              <w:pStyle w:val="BodyText"/>
              <w:spacing w:after="60"/>
              <w:ind w:left="0"/>
            </w:pPr>
            <w:r>
              <w:t>-1.7057</w:t>
            </w:r>
          </w:p>
        </w:tc>
        <w:tc>
          <w:tcPr>
            <w:tcW w:w="1864" w:type="dxa"/>
          </w:tcPr>
          <w:p w14:paraId="5C26F1FF" w14:textId="6DBF08EC" w:rsidR="008A5EA2" w:rsidRDefault="00AC26E5" w:rsidP="008A5EA2">
            <w:pPr>
              <w:pStyle w:val="BodyText"/>
              <w:spacing w:after="60"/>
              <w:ind w:left="0"/>
            </w:pPr>
            <w:r>
              <w:t>-113.76</w:t>
            </w:r>
          </w:p>
        </w:tc>
        <w:tc>
          <w:tcPr>
            <w:tcW w:w="1860" w:type="dxa"/>
          </w:tcPr>
          <w:p w14:paraId="5D1EA15F" w14:textId="54C63155" w:rsidR="008A5EA2" w:rsidRDefault="00AC26E5" w:rsidP="008A5EA2">
            <w:pPr>
              <w:pStyle w:val="BodyText"/>
              <w:spacing w:after="60"/>
              <w:ind w:left="0"/>
            </w:pPr>
            <w:r>
              <w:t>-180</w:t>
            </w:r>
          </w:p>
        </w:tc>
        <w:tc>
          <w:tcPr>
            <w:tcW w:w="1950" w:type="dxa"/>
            <w:shd w:val="solid" w:color="B9FF93" w:fill="auto"/>
          </w:tcPr>
          <w:p w14:paraId="7B219C44" w14:textId="525F5D6C" w:rsidR="008A5EA2" w:rsidRDefault="00AC26E5" w:rsidP="008A5EA2">
            <w:pPr>
              <w:pStyle w:val="BodyText"/>
              <w:spacing w:after="60"/>
              <w:ind w:left="0"/>
            </w:pPr>
            <w:r>
              <w:t>Pass</w:t>
            </w:r>
          </w:p>
        </w:tc>
      </w:tr>
    </w:tbl>
    <w:p w14:paraId="41DBE99A" w14:textId="77777777" w:rsidR="00154423" w:rsidRDefault="00D10C0B" w:rsidP="00B34EBB">
      <w:pPr>
        <w:pStyle w:val="BodyText"/>
        <w:tabs>
          <w:tab w:val="left" w:pos="2153"/>
        </w:tabs>
        <w:spacing w:after="60"/>
        <w:ind w:left="0"/>
        <w:rPr>
          <w:b/>
          <w:bCs/>
          <w:u w:val="single"/>
        </w:rPr>
      </w:pPr>
      <w:r w:rsidRPr="00D001B8">
        <w:rPr>
          <w:b/>
          <w:bCs/>
          <w:u w:val="single"/>
        </w:rPr>
        <w:t xml:space="preserve">Step </w:t>
      </w:r>
      <w:r w:rsidR="00D53B8C">
        <w:rPr>
          <w:b/>
          <w:bCs/>
          <w:u w:val="single"/>
        </w:rPr>
        <w:t>h</w:t>
      </w:r>
      <w:r w:rsidR="001D767E" w:rsidRPr="00D001B8">
        <w:rPr>
          <w:b/>
          <w:bCs/>
          <w:u w:val="single"/>
        </w:rPr>
        <w:t xml:space="preserve"> </w:t>
      </w:r>
      <w:r w:rsidRPr="00D001B8">
        <w:rPr>
          <w:b/>
          <w:bCs/>
          <w:u w:val="single"/>
        </w:rPr>
        <w:t xml:space="preserve">– 225 </w:t>
      </w:r>
      <w:proofErr w:type="spellStart"/>
      <w:proofErr w:type="gramStart"/>
      <w:r w:rsidR="001D767E" w:rsidRPr="00D001B8">
        <w:rPr>
          <w:b/>
          <w:bCs/>
          <w:u w:val="single"/>
        </w:rPr>
        <w:t>lbf</w:t>
      </w:r>
      <w:proofErr w:type="spellEnd"/>
      <w:r w:rsidR="001D767E" w:rsidRPr="00D001B8">
        <w:rPr>
          <w:b/>
          <w:bCs/>
          <w:u w:val="single"/>
        </w:rPr>
        <w:t xml:space="preserve"> </w:t>
      </w:r>
      <w:r w:rsidRPr="00D001B8">
        <w:rPr>
          <w:b/>
          <w:bCs/>
          <w:u w:val="single"/>
        </w:rPr>
        <w:t xml:space="preserve"> Compression</w:t>
      </w:r>
      <w:proofErr w:type="gramEnd"/>
    </w:p>
    <w:p w14:paraId="11D1A4CB" w14:textId="77777777" w:rsidR="00AC26E5" w:rsidRDefault="00AC26E5" w:rsidP="00AC26E5">
      <w:pPr>
        <w:pStyle w:val="BodyText"/>
        <w:keepNext/>
        <w:tabs>
          <w:tab w:val="left" w:pos="2153"/>
        </w:tabs>
        <w:spacing w:after="60"/>
        <w:ind w:left="0"/>
        <w:jc w:val="center"/>
      </w:pPr>
      <w:r>
        <w:rPr>
          <w:noProof/>
          <w:sz w:val="16"/>
          <w:szCs w:val="16"/>
        </w:rPr>
        <w:lastRenderedPageBreak/>
        <w:drawing>
          <wp:inline distT="0" distB="0" distL="0" distR="0" wp14:anchorId="338F9D2A" wp14:editId="43F2383D">
            <wp:extent cx="5943600" cy="1242060"/>
            <wp:effectExtent l="0" t="0" r="0" b="0"/>
            <wp:docPr id="499012175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012175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BB64C" w14:textId="1E2CA57D" w:rsidR="00AC26E5" w:rsidRDefault="00AC26E5" w:rsidP="00AC26E5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25</w:t>
        </w:r>
      </w:fldSimple>
      <w:r>
        <w:t>- Phase for Motor One Loaded Compression</w:t>
      </w:r>
    </w:p>
    <w:p w14:paraId="2C9D945C" w14:textId="50B02D96" w:rsidR="00696334" w:rsidRDefault="00696334" w:rsidP="000B560C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</w:p>
    <w:p w14:paraId="4C49A6D3" w14:textId="77777777" w:rsidR="00AC26E5" w:rsidRDefault="00AC26E5" w:rsidP="00AC26E5">
      <w:pPr>
        <w:pStyle w:val="BodyText"/>
        <w:keepNext/>
        <w:tabs>
          <w:tab w:val="left" w:pos="2153"/>
        </w:tabs>
        <w:spacing w:after="60"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634AD028" wp14:editId="4C46502F">
            <wp:extent cx="5943600" cy="1633855"/>
            <wp:effectExtent l="0" t="0" r="0" b="4445"/>
            <wp:docPr id="494582977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582977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1CDAF" w14:textId="57A3A487" w:rsidR="00AC26E5" w:rsidRDefault="00AC26E5" w:rsidP="00AC26E5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26</w:t>
        </w:r>
      </w:fldSimple>
      <w:r>
        <w:t>- Magnitude for Motor One Loaded Compression</w:t>
      </w:r>
    </w:p>
    <w:p w14:paraId="345157FA" w14:textId="2237A88B" w:rsidR="00B34EBB" w:rsidRDefault="00B34EBB" w:rsidP="000B560C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</w:p>
    <w:p w14:paraId="2FA8E165" w14:textId="77777777" w:rsidR="00696334" w:rsidRDefault="00154423" w:rsidP="000B560C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  <w:r>
        <w:rPr>
          <w:b/>
          <w:bCs/>
        </w:rPr>
        <w:t xml:space="preserve">  </w:t>
      </w:r>
    </w:p>
    <w:p w14:paraId="7CDBB5C8" w14:textId="77777777" w:rsidR="00154423" w:rsidRPr="004F4C1E" w:rsidRDefault="00154423" w:rsidP="000B560C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93"/>
        <w:gridCol w:w="1683"/>
        <w:gridCol w:w="1864"/>
        <w:gridCol w:w="1860"/>
        <w:gridCol w:w="1950"/>
      </w:tblGrid>
      <w:tr w:rsidR="00F6116E" w14:paraId="2109F220" w14:textId="77777777" w:rsidTr="00F6116E">
        <w:trPr>
          <w:trHeight w:val="350"/>
        </w:trPr>
        <w:tc>
          <w:tcPr>
            <w:tcW w:w="9350" w:type="dxa"/>
            <w:gridSpan w:val="5"/>
          </w:tcPr>
          <w:p w14:paraId="13D9AE8C" w14:textId="77777777" w:rsidR="00F6116E" w:rsidRPr="0040772A" w:rsidRDefault="00F6116E" w:rsidP="0015442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D001B8">
              <w:rPr>
                <w:b/>
                <w:bCs/>
                <w:sz w:val="22"/>
                <w:szCs w:val="22"/>
              </w:rPr>
              <w:t>MCE 1 –</w:t>
            </w:r>
            <w:r>
              <w:rPr>
                <w:b/>
                <w:bCs/>
                <w:sz w:val="22"/>
                <w:szCs w:val="22"/>
              </w:rPr>
              <w:t xml:space="preserve"> Compression</w:t>
            </w:r>
            <w:r w:rsidRPr="00D001B8">
              <w:rPr>
                <w:b/>
                <w:bCs/>
                <w:sz w:val="22"/>
                <w:szCs w:val="22"/>
              </w:rPr>
              <w:t xml:space="preserve"> Frequency Response</w:t>
            </w:r>
          </w:p>
        </w:tc>
      </w:tr>
      <w:tr w:rsidR="00542BB1" w14:paraId="076798B5" w14:textId="77777777" w:rsidTr="00AC26E5">
        <w:trPr>
          <w:trHeight w:val="628"/>
        </w:trPr>
        <w:tc>
          <w:tcPr>
            <w:tcW w:w="1993" w:type="dxa"/>
          </w:tcPr>
          <w:p w14:paraId="159A711F" w14:textId="77777777" w:rsidR="00542BB1" w:rsidRDefault="00542BB1" w:rsidP="00542BB1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  <w:p w14:paraId="60F26E47" w14:textId="77777777" w:rsidR="00542BB1" w:rsidRPr="0040772A" w:rsidRDefault="00542BB1" w:rsidP="00542BB1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(Hz)</w:t>
            </w:r>
          </w:p>
        </w:tc>
        <w:tc>
          <w:tcPr>
            <w:tcW w:w="1683" w:type="dxa"/>
          </w:tcPr>
          <w:p w14:paraId="4F7D8697" w14:textId="77777777" w:rsidR="00542BB1" w:rsidRDefault="00542BB1" w:rsidP="00542BB1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Magnitude</w:t>
            </w:r>
          </w:p>
          <w:p w14:paraId="1DA11ECE" w14:textId="77777777" w:rsidR="00542BB1" w:rsidRDefault="00542BB1" w:rsidP="00542BB1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(dB)</w:t>
            </w:r>
          </w:p>
        </w:tc>
        <w:tc>
          <w:tcPr>
            <w:tcW w:w="1864" w:type="dxa"/>
          </w:tcPr>
          <w:p w14:paraId="49279768" w14:textId="77777777" w:rsidR="00542BB1" w:rsidRDefault="00542BB1" w:rsidP="00542BB1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  <w:p w14:paraId="0EE85111" w14:textId="77777777" w:rsidR="00542BB1" w:rsidRPr="0040772A" w:rsidRDefault="00542BB1" w:rsidP="00542BB1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(Deg)</w:t>
            </w:r>
          </w:p>
        </w:tc>
        <w:tc>
          <w:tcPr>
            <w:tcW w:w="1860" w:type="dxa"/>
          </w:tcPr>
          <w:p w14:paraId="017ABC51" w14:textId="77777777" w:rsidR="00542BB1" w:rsidRDefault="00542BB1" w:rsidP="00542BB1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  <w:p w14:paraId="5C97194F" w14:textId="77777777" w:rsidR="00542BB1" w:rsidRPr="0040772A" w:rsidRDefault="00542BB1" w:rsidP="00542BB1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Allowance (Deg)</w:t>
            </w:r>
          </w:p>
        </w:tc>
        <w:tc>
          <w:tcPr>
            <w:tcW w:w="1950" w:type="dxa"/>
            <w:tcBorders>
              <w:bottom w:val="single" w:sz="4" w:space="0" w:color="auto"/>
            </w:tcBorders>
          </w:tcPr>
          <w:p w14:paraId="2BB2DA25" w14:textId="77777777" w:rsidR="00542BB1" w:rsidRPr="0040772A" w:rsidRDefault="00542BB1" w:rsidP="00542BB1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8A5EA2" w14:paraId="2ACD9137" w14:textId="77777777" w:rsidTr="00AC26E5">
        <w:trPr>
          <w:trHeight w:val="333"/>
        </w:trPr>
        <w:tc>
          <w:tcPr>
            <w:tcW w:w="1993" w:type="dxa"/>
          </w:tcPr>
          <w:p w14:paraId="2C5A145F" w14:textId="321BBA6F" w:rsidR="008A5EA2" w:rsidRDefault="00AC26E5" w:rsidP="008A5EA2">
            <w:pPr>
              <w:pStyle w:val="BodyText"/>
              <w:spacing w:after="60"/>
              <w:ind w:left="0"/>
            </w:pPr>
            <w:r>
              <w:t>0.1 HZ</w:t>
            </w:r>
          </w:p>
        </w:tc>
        <w:tc>
          <w:tcPr>
            <w:tcW w:w="1683" w:type="dxa"/>
          </w:tcPr>
          <w:p w14:paraId="16CC5855" w14:textId="6CCBFA14" w:rsidR="008A5EA2" w:rsidRDefault="00AC26E5" w:rsidP="008A5EA2">
            <w:pPr>
              <w:pStyle w:val="BodyText"/>
              <w:spacing w:after="60"/>
              <w:ind w:left="0"/>
            </w:pPr>
            <w:r>
              <w:t>-1.26846</w:t>
            </w:r>
          </w:p>
        </w:tc>
        <w:tc>
          <w:tcPr>
            <w:tcW w:w="1864" w:type="dxa"/>
          </w:tcPr>
          <w:p w14:paraId="386563DC" w14:textId="6845D596" w:rsidR="008A5EA2" w:rsidRDefault="00AC26E5" w:rsidP="008A5EA2">
            <w:pPr>
              <w:pStyle w:val="BodyText"/>
              <w:spacing w:after="60"/>
              <w:ind w:left="0"/>
            </w:pPr>
            <w:r>
              <w:t>-10.3752</w:t>
            </w:r>
          </w:p>
        </w:tc>
        <w:tc>
          <w:tcPr>
            <w:tcW w:w="1860" w:type="dxa"/>
          </w:tcPr>
          <w:p w14:paraId="24B4C47E" w14:textId="5A1FD34D" w:rsidR="008A5EA2" w:rsidRDefault="00AC26E5" w:rsidP="008A5EA2">
            <w:pPr>
              <w:pStyle w:val="BodyText"/>
              <w:spacing w:after="60"/>
              <w:ind w:left="0"/>
            </w:pPr>
            <w:r>
              <w:t>-20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45E2D9E2" w14:textId="11FA1BD3" w:rsidR="008A5EA2" w:rsidRDefault="00AC26E5" w:rsidP="008A5EA2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8A5EA2" w14:paraId="093D64AA" w14:textId="77777777" w:rsidTr="00AC26E5">
        <w:trPr>
          <w:trHeight w:val="346"/>
        </w:trPr>
        <w:tc>
          <w:tcPr>
            <w:tcW w:w="1993" w:type="dxa"/>
          </w:tcPr>
          <w:p w14:paraId="2B48A3DA" w14:textId="76C27F5D" w:rsidR="008A5EA2" w:rsidRDefault="00AC26E5" w:rsidP="008A5EA2">
            <w:pPr>
              <w:pStyle w:val="BodyText"/>
              <w:spacing w:after="60"/>
              <w:ind w:left="0"/>
            </w:pPr>
            <w:r>
              <w:t>0.5 HZ</w:t>
            </w:r>
          </w:p>
        </w:tc>
        <w:tc>
          <w:tcPr>
            <w:tcW w:w="1683" w:type="dxa"/>
          </w:tcPr>
          <w:p w14:paraId="1CC2B6DE" w14:textId="1E9D0FB1" w:rsidR="008A5EA2" w:rsidRDefault="00AC26E5" w:rsidP="008A5EA2">
            <w:pPr>
              <w:pStyle w:val="BodyText"/>
              <w:spacing w:after="60"/>
              <w:ind w:left="0"/>
            </w:pPr>
            <w:r>
              <w:t>-1.68987</w:t>
            </w:r>
          </w:p>
        </w:tc>
        <w:tc>
          <w:tcPr>
            <w:tcW w:w="1864" w:type="dxa"/>
          </w:tcPr>
          <w:p w14:paraId="74EE1FDD" w14:textId="0A6FCB5A" w:rsidR="008A5EA2" w:rsidRDefault="00AC26E5" w:rsidP="008A5EA2">
            <w:pPr>
              <w:pStyle w:val="BodyText"/>
              <w:spacing w:after="60"/>
              <w:ind w:left="0"/>
            </w:pPr>
            <w:r>
              <w:t>-22.752</w:t>
            </w:r>
          </w:p>
        </w:tc>
        <w:tc>
          <w:tcPr>
            <w:tcW w:w="1860" w:type="dxa"/>
          </w:tcPr>
          <w:p w14:paraId="6E494A7B" w14:textId="7DD8EB32" w:rsidR="008A5EA2" w:rsidRDefault="00AC26E5" w:rsidP="008A5EA2">
            <w:pPr>
              <w:pStyle w:val="BodyText"/>
              <w:spacing w:after="60"/>
              <w:ind w:left="0"/>
            </w:pPr>
            <w:r>
              <w:t>-30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0CBB51CA" w14:textId="05C3E384" w:rsidR="008A5EA2" w:rsidRDefault="00AC26E5" w:rsidP="008A5EA2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8A5EA2" w14:paraId="7F94B841" w14:textId="77777777" w:rsidTr="00AC26E5">
        <w:trPr>
          <w:trHeight w:val="333"/>
        </w:trPr>
        <w:tc>
          <w:tcPr>
            <w:tcW w:w="1993" w:type="dxa"/>
          </w:tcPr>
          <w:p w14:paraId="134B7CAA" w14:textId="48BE8C95" w:rsidR="008A5EA2" w:rsidRDefault="00AC26E5" w:rsidP="008A5EA2">
            <w:pPr>
              <w:pStyle w:val="BodyText"/>
              <w:spacing w:after="60"/>
              <w:ind w:left="0"/>
            </w:pPr>
            <w:r>
              <w:t>1 HZ</w:t>
            </w:r>
          </w:p>
        </w:tc>
        <w:tc>
          <w:tcPr>
            <w:tcW w:w="1683" w:type="dxa"/>
          </w:tcPr>
          <w:p w14:paraId="51FA545B" w14:textId="512418F4" w:rsidR="008A5EA2" w:rsidRDefault="00AC26E5" w:rsidP="008A5EA2">
            <w:pPr>
              <w:pStyle w:val="BodyText"/>
              <w:spacing w:after="60"/>
              <w:ind w:left="0"/>
            </w:pPr>
            <w:r>
              <w:t>-1.9769</w:t>
            </w:r>
          </w:p>
        </w:tc>
        <w:tc>
          <w:tcPr>
            <w:tcW w:w="1864" w:type="dxa"/>
          </w:tcPr>
          <w:p w14:paraId="0B8315A8" w14:textId="70DE26E6" w:rsidR="008A5EA2" w:rsidRDefault="00AC26E5" w:rsidP="008A5EA2">
            <w:pPr>
              <w:pStyle w:val="BodyText"/>
              <w:spacing w:after="60"/>
              <w:ind w:left="0"/>
            </w:pPr>
            <w:r>
              <w:t>-36.432</w:t>
            </w:r>
          </w:p>
        </w:tc>
        <w:tc>
          <w:tcPr>
            <w:tcW w:w="1860" w:type="dxa"/>
          </w:tcPr>
          <w:p w14:paraId="3EE28567" w14:textId="158732BA" w:rsidR="008A5EA2" w:rsidRDefault="00AC26E5" w:rsidP="008A5EA2">
            <w:pPr>
              <w:pStyle w:val="BodyText"/>
              <w:spacing w:after="60"/>
              <w:ind w:left="0"/>
            </w:pPr>
            <w:r>
              <w:t>-40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1324A32D" w14:textId="7EB1D612" w:rsidR="008A5EA2" w:rsidRDefault="00AC26E5" w:rsidP="008A5EA2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8A5EA2" w14:paraId="4ED494AB" w14:textId="77777777" w:rsidTr="00AC26E5">
        <w:trPr>
          <w:trHeight w:val="346"/>
        </w:trPr>
        <w:tc>
          <w:tcPr>
            <w:tcW w:w="1993" w:type="dxa"/>
          </w:tcPr>
          <w:p w14:paraId="076D9DB0" w14:textId="2FC5FEC7" w:rsidR="008A5EA2" w:rsidRDefault="00AC26E5" w:rsidP="008A5EA2">
            <w:pPr>
              <w:pStyle w:val="BodyText"/>
              <w:spacing w:after="60"/>
              <w:ind w:left="0"/>
            </w:pPr>
            <w:r>
              <w:t>2 HZ</w:t>
            </w:r>
          </w:p>
        </w:tc>
        <w:tc>
          <w:tcPr>
            <w:tcW w:w="1683" w:type="dxa"/>
          </w:tcPr>
          <w:p w14:paraId="13471705" w14:textId="59CBF08F" w:rsidR="008A5EA2" w:rsidRDefault="00AC26E5" w:rsidP="008A5EA2">
            <w:pPr>
              <w:pStyle w:val="BodyText"/>
              <w:spacing w:after="60"/>
              <w:ind w:left="0"/>
            </w:pPr>
            <w:r>
              <w:t>-2.71085</w:t>
            </w:r>
          </w:p>
        </w:tc>
        <w:tc>
          <w:tcPr>
            <w:tcW w:w="1864" w:type="dxa"/>
          </w:tcPr>
          <w:p w14:paraId="294AE97E" w14:textId="7FD876BC" w:rsidR="008A5EA2" w:rsidRDefault="00AC26E5" w:rsidP="008A5EA2">
            <w:pPr>
              <w:pStyle w:val="BodyText"/>
              <w:spacing w:after="60"/>
              <w:ind w:left="0"/>
            </w:pPr>
            <w:r>
              <w:t>-60.768</w:t>
            </w:r>
          </w:p>
        </w:tc>
        <w:tc>
          <w:tcPr>
            <w:tcW w:w="1860" w:type="dxa"/>
          </w:tcPr>
          <w:p w14:paraId="39EC55F9" w14:textId="2E5013DE" w:rsidR="008A5EA2" w:rsidRDefault="00AC26E5" w:rsidP="008A5EA2">
            <w:pPr>
              <w:pStyle w:val="BodyText"/>
              <w:spacing w:after="60"/>
              <w:ind w:left="0"/>
            </w:pPr>
            <w:r>
              <w:t>-60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FF7575" w:fill="auto"/>
          </w:tcPr>
          <w:p w14:paraId="3AAB0B12" w14:textId="5116F201" w:rsidR="008A5EA2" w:rsidRDefault="00AC26E5" w:rsidP="008A5EA2">
            <w:pPr>
              <w:pStyle w:val="BodyText"/>
              <w:spacing w:after="60"/>
              <w:ind w:left="0"/>
            </w:pPr>
            <w:r>
              <w:t>Failed</w:t>
            </w:r>
          </w:p>
        </w:tc>
      </w:tr>
      <w:tr w:rsidR="008A5EA2" w14:paraId="634867BD" w14:textId="77777777" w:rsidTr="00AC26E5">
        <w:trPr>
          <w:trHeight w:val="333"/>
        </w:trPr>
        <w:tc>
          <w:tcPr>
            <w:tcW w:w="1993" w:type="dxa"/>
          </w:tcPr>
          <w:p w14:paraId="4C5849E0" w14:textId="09B49973" w:rsidR="008A5EA2" w:rsidRDefault="00AC26E5" w:rsidP="008A5EA2">
            <w:pPr>
              <w:pStyle w:val="BodyText"/>
              <w:spacing w:after="60"/>
              <w:ind w:left="0"/>
            </w:pPr>
            <w:r>
              <w:t>3 HZ</w:t>
            </w:r>
          </w:p>
        </w:tc>
        <w:tc>
          <w:tcPr>
            <w:tcW w:w="1683" w:type="dxa"/>
          </w:tcPr>
          <w:p w14:paraId="7216E379" w14:textId="706F8A65" w:rsidR="008A5EA2" w:rsidRDefault="00AC26E5" w:rsidP="008A5EA2">
            <w:pPr>
              <w:pStyle w:val="BodyText"/>
              <w:spacing w:after="60"/>
              <w:ind w:left="0"/>
            </w:pPr>
            <w:r>
              <w:t>-3.48589</w:t>
            </w:r>
          </w:p>
        </w:tc>
        <w:tc>
          <w:tcPr>
            <w:tcW w:w="1864" w:type="dxa"/>
          </w:tcPr>
          <w:p w14:paraId="732195A3" w14:textId="021D38AF" w:rsidR="008A5EA2" w:rsidRDefault="00AC26E5" w:rsidP="008A5EA2">
            <w:pPr>
              <w:pStyle w:val="BodyText"/>
              <w:spacing w:after="60"/>
              <w:ind w:left="0"/>
            </w:pPr>
            <w:r>
              <w:t>-85.968</w:t>
            </w:r>
          </w:p>
        </w:tc>
        <w:tc>
          <w:tcPr>
            <w:tcW w:w="1860" w:type="dxa"/>
          </w:tcPr>
          <w:p w14:paraId="6A7671A4" w14:textId="36144BF2" w:rsidR="008A5EA2" w:rsidRDefault="00AC26E5" w:rsidP="008A5EA2">
            <w:pPr>
              <w:pStyle w:val="BodyText"/>
              <w:spacing w:after="60"/>
              <w:ind w:left="0"/>
            </w:pPr>
            <w:r>
              <w:t>-80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FF7575" w:fill="auto"/>
          </w:tcPr>
          <w:p w14:paraId="5CF2A247" w14:textId="43B24980" w:rsidR="008A5EA2" w:rsidRDefault="00AC26E5" w:rsidP="008A5EA2">
            <w:pPr>
              <w:pStyle w:val="BodyText"/>
              <w:spacing w:after="60"/>
              <w:ind w:left="0"/>
            </w:pPr>
            <w:r>
              <w:t>Failed</w:t>
            </w:r>
          </w:p>
        </w:tc>
      </w:tr>
      <w:tr w:rsidR="008A5EA2" w14:paraId="22AE9847" w14:textId="77777777" w:rsidTr="00AC26E5">
        <w:trPr>
          <w:trHeight w:val="333"/>
        </w:trPr>
        <w:tc>
          <w:tcPr>
            <w:tcW w:w="1993" w:type="dxa"/>
          </w:tcPr>
          <w:p w14:paraId="6BC0B7B7" w14:textId="731B07CD" w:rsidR="008A5EA2" w:rsidRDefault="00AC26E5" w:rsidP="008A5EA2">
            <w:pPr>
              <w:pStyle w:val="BodyText"/>
              <w:spacing w:after="60"/>
              <w:ind w:left="0"/>
            </w:pPr>
            <w:r>
              <w:t>4 HZ</w:t>
            </w:r>
          </w:p>
        </w:tc>
        <w:tc>
          <w:tcPr>
            <w:tcW w:w="1683" w:type="dxa"/>
          </w:tcPr>
          <w:p w14:paraId="5B54E38F" w14:textId="6F074BB1" w:rsidR="008A5EA2" w:rsidRDefault="00AC26E5" w:rsidP="008A5EA2">
            <w:pPr>
              <w:pStyle w:val="BodyText"/>
              <w:spacing w:after="60"/>
              <w:ind w:left="0"/>
            </w:pPr>
            <w:r>
              <w:t>-3.50398</w:t>
            </w:r>
          </w:p>
        </w:tc>
        <w:tc>
          <w:tcPr>
            <w:tcW w:w="1864" w:type="dxa"/>
          </w:tcPr>
          <w:p w14:paraId="62AADD5B" w14:textId="05EFA7D6" w:rsidR="008A5EA2" w:rsidRDefault="00AC26E5" w:rsidP="008A5EA2">
            <w:pPr>
              <w:pStyle w:val="BodyText"/>
              <w:spacing w:after="60"/>
              <w:ind w:left="0"/>
            </w:pPr>
            <w:r>
              <w:t>-110.016</w:t>
            </w:r>
          </w:p>
        </w:tc>
        <w:tc>
          <w:tcPr>
            <w:tcW w:w="1860" w:type="dxa"/>
          </w:tcPr>
          <w:p w14:paraId="4FFAE84A" w14:textId="56066AD2" w:rsidR="008A5EA2" w:rsidRDefault="00AC26E5" w:rsidP="008A5EA2">
            <w:pPr>
              <w:pStyle w:val="BodyText"/>
              <w:spacing w:after="60"/>
              <w:ind w:left="0"/>
            </w:pPr>
            <w:r>
              <w:t>-120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67AE3EDD" w14:textId="4F3CEF54" w:rsidR="008A5EA2" w:rsidRDefault="00AC26E5" w:rsidP="008A5EA2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8A5EA2" w14:paraId="1587B92C" w14:textId="77777777" w:rsidTr="00AC26E5">
        <w:trPr>
          <w:trHeight w:val="346"/>
        </w:trPr>
        <w:tc>
          <w:tcPr>
            <w:tcW w:w="1993" w:type="dxa"/>
          </w:tcPr>
          <w:p w14:paraId="1F14962A" w14:textId="3CAA9E18" w:rsidR="008A5EA2" w:rsidRDefault="00AC26E5" w:rsidP="008A5EA2">
            <w:pPr>
              <w:pStyle w:val="BodyText"/>
              <w:spacing w:after="60"/>
              <w:ind w:left="0"/>
            </w:pPr>
            <w:r>
              <w:t>5 HZ</w:t>
            </w:r>
          </w:p>
        </w:tc>
        <w:tc>
          <w:tcPr>
            <w:tcW w:w="1683" w:type="dxa"/>
          </w:tcPr>
          <w:p w14:paraId="73D18FD6" w14:textId="787FE1D9" w:rsidR="008A5EA2" w:rsidRDefault="00AC26E5" w:rsidP="008A5EA2">
            <w:pPr>
              <w:pStyle w:val="BodyText"/>
              <w:spacing w:after="60"/>
              <w:ind w:left="0"/>
            </w:pPr>
            <w:r>
              <w:t>-1.52989</w:t>
            </w:r>
          </w:p>
        </w:tc>
        <w:tc>
          <w:tcPr>
            <w:tcW w:w="1864" w:type="dxa"/>
          </w:tcPr>
          <w:p w14:paraId="498808FE" w14:textId="5D082795" w:rsidR="008A5EA2" w:rsidRDefault="00AC26E5" w:rsidP="008A5EA2">
            <w:pPr>
              <w:pStyle w:val="BodyText"/>
              <w:spacing w:after="60"/>
              <w:ind w:left="0"/>
            </w:pPr>
            <w:r>
              <w:t>-133.74</w:t>
            </w:r>
          </w:p>
        </w:tc>
        <w:tc>
          <w:tcPr>
            <w:tcW w:w="1860" w:type="dxa"/>
          </w:tcPr>
          <w:p w14:paraId="02CDC2AE" w14:textId="1CE372BF" w:rsidR="008A5EA2" w:rsidRDefault="00AC26E5" w:rsidP="008A5EA2">
            <w:pPr>
              <w:pStyle w:val="BodyText"/>
              <w:spacing w:after="60"/>
              <w:ind w:left="0"/>
            </w:pPr>
            <w:r>
              <w:t>-180</w:t>
            </w:r>
          </w:p>
        </w:tc>
        <w:tc>
          <w:tcPr>
            <w:tcW w:w="1950" w:type="dxa"/>
            <w:shd w:val="solid" w:color="B9FF93" w:fill="auto"/>
          </w:tcPr>
          <w:p w14:paraId="2AB24EDA" w14:textId="5CB5C747" w:rsidR="008A5EA2" w:rsidRDefault="00AC26E5" w:rsidP="008A5EA2">
            <w:pPr>
              <w:pStyle w:val="BodyText"/>
              <w:spacing w:after="60"/>
              <w:ind w:left="0"/>
            </w:pPr>
            <w:r>
              <w:t>Pass</w:t>
            </w:r>
          </w:p>
        </w:tc>
      </w:tr>
    </w:tbl>
    <w:p w14:paraId="12D78B67" w14:textId="77777777" w:rsidR="00010E01" w:rsidRDefault="00010E01" w:rsidP="00120530">
      <w:pPr>
        <w:pStyle w:val="BodyText"/>
        <w:spacing w:after="60"/>
        <w:ind w:left="0"/>
        <w:rPr>
          <w:sz w:val="22"/>
          <w:szCs w:val="22"/>
        </w:rPr>
      </w:pPr>
    </w:p>
    <w:p w14:paraId="720BADA8" w14:textId="77777777" w:rsidR="00010E01" w:rsidRDefault="00010E01" w:rsidP="00120530">
      <w:pPr>
        <w:pStyle w:val="BodyText"/>
        <w:spacing w:after="60"/>
        <w:ind w:left="0"/>
        <w:rPr>
          <w:sz w:val="22"/>
          <w:szCs w:val="22"/>
        </w:rPr>
      </w:pPr>
    </w:p>
    <w:p w14:paraId="4511EB8F" w14:textId="77777777" w:rsidR="006953D6" w:rsidRDefault="006953D6" w:rsidP="00120530">
      <w:pPr>
        <w:pStyle w:val="BodyText"/>
        <w:spacing w:after="60"/>
        <w:ind w:left="0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5B86AB95" w14:textId="77777777" w:rsidR="004F4C1E" w:rsidRPr="00993300" w:rsidRDefault="00D53B8C" w:rsidP="00120530">
      <w:pPr>
        <w:pStyle w:val="BodyText"/>
        <w:spacing w:after="60"/>
        <w:ind w:left="0"/>
        <w:rPr>
          <w:b/>
          <w:bCs/>
          <w:sz w:val="28"/>
          <w:szCs w:val="28"/>
        </w:rPr>
      </w:pPr>
      <w:r w:rsidRPr="00993300">
        <w:rPr>
          <w:b/>
          <w:bCs/>
          <w:sz w:val="28"/>
          <w:szCs w:val="28"/>
        </w:rPr>
        <w:lastRenderedPageBreak/>
        <w:t>6.</w:t>
      </w:r>
      <w:r w:rsidR="005D10C6" w:rsidRPr="00993300">
        <w:rPr>
          <w:b/>
          <w:bCs/>
          <w:sz w:val="28"/>
          <w:szCs w:val="28"/>
        </w:rPr>
        <w:t>6</w:t>
      </w:r>
      <w:r w:rsidRPr="00993300">
        <w:rPr>
          <w:b/>
          <w:bCs/>
          <w:sz w:val="28"/>
          <w:szCs w:val="28"/>
        </w:rPr>
        <w:t>.</w:t>
      </w:r>
      <w:r w:rsidR="005D10C6" w:rsidRPr="00993300">
        <w:rPr>
          <w:b/>
          <w:bCs/>
          <w:sz w:val="28"/>
          <w:szCs w:val="28"/>
        </w:rPr>
        <w:t>8</w:t>
      </w:r>
      <w:r w:rsidRPr="00993300">
        <w:rPr>
          <w:b/>
          <w:bCs/>
          <w:sz w:val="28"/>
          <w:szCs w:val="28"/>
        </w:rPr>
        <w:t>.</w:t>
      </w:r>
      <w:r w:rsidR="005D10C6" w:rsidRPr="00993300">
        <w:rPr>
          <w:b/>
          <w:bCs/>
          <w:sz w:val="28"/>
          <w:szCs w:val="28"/>
        </w:rPr>
        <w:t>2.1</w:t>
      </w:r>
      <w:r w:rsidR="00120530" w:rsidRPr="00993300">
        <w:rPr>
          <w:b/>
          <w:bCs/>
          <w:sz w:val="28"/>
          <w:szCs w:val="28"/>
        </w:rPr>
        <w:t xml:space="preserve"> </w:t>
      </w:r>
      <w:r w:rsidR="001D767E" w:rsidRPr="00993300">
        <w:rPr>
          <w:b/>
          <w:bCs/>
          <w:sz w:val="28"/>
          <w:szCs w:val="28"/>
        </w:rPr>
        <w:t>MCE 2 – Step Response Test</w:t>
      </w:r>
    </w:p>
    <w:p w14:paraId="58715CC7" w14:textId="77777777" w:rsidR="004F4C1E" w:rsidRDefault="004F4C1E" w:rsidP="000B560C">
      <w:pPr>
        <w:pStyle w:val="BodyText"/>
        <w:spacing w:after="60"/>
        <w:ind w:left="0"/>
        <w:jc w:val="center"/>
        <w:rPr>
          <w:szCs w:val="20"/>
          <w:u w:val="single"/>
        </w:rPr>
      </w:pPr>
    </w:p>
    <w:p w14:paraId="47EB8688" w14:textId="77777777" w:rsidR="00AC26E5" w:rsidRDefault="00AC26E5" w:rsidP="00AC26E5">
      <w:pPr>
        <w:pStyle w:val="BodyText"/>
        <w:keepNext/>
        <w:spacing w:after="60"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71DD2019" wp14:editId="7BB096C6">
            <wp:extent cx="5943600" cy="2131060"/>
            <wp:effectExtent l="0" t="0" r="0" b="2540"/>
            <wp:docPr id="51060407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60407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4F7B5" w14:textId="4A4F4630" w:rsidR="00AC26E5" w:rsidRDefault="00AC26E5" w:rsidP="00AC26E5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27</w:t>
        </w:r>
      </w:fldSimple>
      <w:r>
        <w:t>- Results for Motor Two Loaded Tension</w:t>
      </w:r>
    </w:p>
    <w:p w14:paraId="10011C7B" w14:textId="523B4C50" w:rsidR="0016590B" w:rsidRPr="004F4C1E" w:rsidRDefault="0016590B" w:rsidP="000B560C">
      <w:pPr>
        <w:pStyle w:val="BodyText"/>
        <w:spacing w:after="60"/>
        <w:ind w:left="0"/>
        <w:jc w:val="center"/>
        <w:rPr>
          <w:sz w:val="22"/>
          <w:szCs w:val="22"/>
        </w:rPr>
      </w:pPr>
    </w:p>
    <w:bookmarkEnd w:id="17"/>
    <w:p w14:paraId="15AE5A87" w14:textId="77777777" w:rsidR="000B365F" w:rsidRPr="000B365F" w:rsidRDefault="000B365F" w:rsidP="000B365F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j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tension</w:t>
      </w:r>
      <w:r>
        <w:rPr>
          <w:b/>
          <w:bCs/>
          <w:szCs w:val="20"/>
          <w:u w:val="single"/>
        </w:rPr>
        <w:t xml:space="preserve"> - Extension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533A5F" w14:paraId="3C5D7006" w14:textId="77777777" w:rsidTr="00BB22A2">
        <w:tc>
          <w:tcPr>
            <w:tcW w:w="9350" w:type="dxa"/>
            <w:gridSpan w:val="4"/>
          </w:tcPr>
          <w:p w14:paraId="5CD3973A" w14:textId="77777777" w:rsidR="00533A5F" w:rsidRPr="003050CA" w:rsidRDefault="00533A5F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D001B8">
              <w:rPr>
                <w:b/>
                <w:bCs/>
                <w:sz w:val="22"/>
                <w:szCs w:val="22"/>
              </w:rPr>
              <w:t>MCE</w:t>
            </w:r>
            <w:r>
              <w:rPr>
                <w:b/>
                <w:bCs/>
                <w:sz w:val="22"/>
                <w:szCs w:val="22"/>
              </w:rPr>
              <w:t>2</w:t>
            </w:r>
            <w:r w:rsidRPr="00D001B8">
              <w:rPr>
                <w:b/>
                <w:bCs/>
                <w:sz w:val="22"/>
                <w:szCs w:val="22"/>
              </w:rPr>
              <w:t xml:space="preserve"> – Step Response</w:t>
            </w:r>
            <w:r>
              <w:rPr>
                <w:b/>
                <w:bCs/>
                <w:sz w:val="22"/>
                <w:szCs w:val="22"/>
              </w:rPr>
              <w:t xml:space="preserve"> Tension Extension</w:t>
            </w:r>
          </w:p>
        </w:tc>
      </w:tr>
      <w:tr w:rsidR="000B365F" w14:paraId="23E78C87" w14:textId="77777777" w:rsidTr="006C2C30">
        <w:tc>
          <w:tcPr>
            <w:tcW w:w="3145" w:type="dxa"/>
          </w:tcPr>
          <w:p w14:paraId="679F7BDB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6C5F6D0D" w14:textId="77777777" w:rsidR="000B365F" w:rsidRPr="003B2DF7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0B365F" w14:paraId="376659E8" w14:textId="77777777" w:rsidTr="00AC26E5">
        <w:tc>
          <w:tcPr>
            <w:tcW w:w="3145" w:type="dxa"/>
          </w:tcPr>
          <w:p w14:paraId="0506D3D0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71F891F3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68040ABD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7E1CF16A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0B365F" w14:paraId="153DE583" w14:textId="77777777" w:rsidTr="00AC26E5">
        <w:tc>
          <w:tcPr>
            <w:tcW w:w="3145" w:type="dxa"/>
          </w:tcPr>
          <w:p w14:paraId="6C93F06C" w14:textId="77777777" w:rsidR="000B365F" w:rsidRDefault="000B365F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027B4298" w14:textId="1949099A" w:rsidR="000B365F" w:rsidRDefault="00AC26E5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3.2421</w:t>
            </w:r>
          </w:p>
        </w:tc>
        <w:tc>
          <w:tcPr>
            <w:tcW w:w="1373" w:type="dxa"/>
          </w:tcPr>
          <w:p w14:paraId="4DB66F4D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B9FF93" w:fill="auto"/>
          </w:tcPr>
          <w:p w14:paraId="6AD8ABA6" w14:textId="38226473" w:rsidR="000B365F" w:rsidRDefault="00AC26E5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B365F" w14:paraId="03240B02" w14:textId="77777777" w:rsidTr="00AC26E5">
        <w:tc>
          <w:tcPr>
            <w:tcW w:w="3145" w:type="dxa"/>
          </w:tcPr>
          <w:p w14:paraId="029A7CC7" w14:textId="77777777" w:rsidR="000B365F" w:rsidRDefault="000B365F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(+ 0.575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</w:p>
        </w:tc>
        <w:tc>
          <w:tcPr>
            <w:tcW w:w="2160" w:type="dxa"/>
          </w:tcPr>
          <w:p w14:paraId="7BB19BE1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67B612C8" w14:textId="5D337537" w:rsidR="000B365F" w:rsidRDefault="00AC26E5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0.1973</w:t>
            </w:r>
          </w:p>
        </w:tc>
        <w:tc>
          <w:tcPr>
            <w:tcW w:w="1373" w:type="dxa"/>
          </w:tcPr>
          <w:p w14:paraId="4EFB5FCB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seconds</w:t>
            </w:r>
          </w:p>
        </w:tc>
        <w:tc>
          <w:tcPr>
            <w:tcW w:w="2672" w:type="dxa"/>
            <w:shd w:val="solid" w:color="FF7575" w:fill="auto"/>
          </w:tcPr>
          <w:p w14:paraId="1C96C01F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5E5522C7" w14:textId="36E6FFF0" w:rsidR="000B365F" w:rsidRDefault="00AC26E5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18C6EF9F" w14:textId="77777777" w:rsidR="000B365F" w:rsidRDefault="000B365F" w:rsidP="000B365F"/>
    <w:p w14:paraId="22E35A77" w14:textId="77777777" w:rsidR="000B365F" w:rsidRPr="000B365F" w:rsidRDefault="000B365F" w:rsidP="000B365F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k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tension</w:t>
      </w:r>
      <w:r>
        <w:rPr>
          <w:b/>
          <w:bCs/>
          <w:szCs w:val="20"/>
          <w:u w:val="single"/>
        </w:rPr>
        <w:t xml:space="preserve"> - Retraction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533A5F" w14:paraId="66BE25BC" w14:textId="77777777" w:rsidTr="003E41A2">
        <w:tc>
          <w:tcPr>
            <w:tcW w:w="9350" w:type="dxa"/>
            <w:gridSpan w:val="4"/>
          </w:tcPr>
          <w:p w14:paraId="07125E73" w14:textId="77777777" w:rsidR="00533A5F" w:rsidRPr="003050CA" w:rsidRDefault="00533A5F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D001B8">
              <w:rPr>
                <w:b/>
                <w:bCs/>
                <w:sz w:val="22"/>
                <w:szCs w:val="22"/>
              </w:rPr>
              <w:t>MCE</w:t>
            </w:r>
            <w:r>
              <w:rPr>
                <w:b/>
                <w:bCs/>
                <w:sz w:val="22"/>
                <w:szCs w:val="22"/>
              </w:rPr>
              <w:t>2</w:t>
            </w:r>
            <w:r w:rsidRPr="00D001B8">
              <w:rPr>
                <w:b/>
                <w:bCs/>
                <w:sz w:val="22"/>
                <w:szCs w:val="22"/>
              </w:rPr>
              <w:t xml:space="preserve"> – Step Response</w:t>
            </w:r>
            <w:r>
              <w:rPr>
                <w:b/>
                <w:bCs/>
                <w:sz w:val="22"/>
                <w:szCs w:val="22"/>
              </w:rPr>
              <w:t xml:space="preserve"> Tension Retraction</w:t>
            </w:r>
          </w:p>
        </w:tc>
      </w:tr>
      <w:tr w:rsidR="000B365F" w14:paraId="3EA65A7B" w14:textId="77777777" w:rsidTr="006C2C30">
        <w:tc>
          <w:tcPr>
            <w:tcW w:w="3145" w:type="dxa"/>
          </w:tcPr>
          <w:p w14:paraId="27BA93D6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3BC639DB" w14:textId="77777777" w:rsidR="000B365F" w:rsidRPr="003B2DF7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0B365F" w14:paraId="1FF375D4" w14:textId="77777777" w:rsidTr="00AC26E5">
        <w:tc>
          <w:tcPr>
            <w:tcW w:w="3145" w:type="dxa"/>
          </w:tcPr>
          <w:p w14:paraId="0EE9E4F2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3E00DD99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42420D93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7B0F95D1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0B365F" w14:paraId="10BA068F" w14:textId="77777777" w:rsidTr="00AC26E5">
        <w:tc>
          <w:tcPr>
            <w:tcW w:w="3145" w:type="dxa"/>
          </w:tcPr>
          <w:p w14:paraId="59FC0614" w14:textId="77777777" w:rsidR="000B365F" w:rsidRDefault="000B365F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348212B8" w14:textId="10E0EDEF" w:rsidR="000B365F" w:rsidRDefault="00AC26E5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-3.3037</w:t>
            </w:r>
          </w:p>
        </w:tc>
        <w:tc>
          <w:tcPr>
            <w:tcW w:w="1373" w:type="dxa"/>
          </w:tcPr>
          <w:p w14:paraId="7D14F46E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B9FF93" w:fill="auto"/>
          </w:tcPr>
          <w:p w14:paraId="27F22D21" w14:textId="7232D4B4" w:rsidR="000B365F" w:rsidRDefault="00AC26E5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B365F" w14:paraId="6151A28C" w14:textId="77777777" w:rsidTr="00AC26E5">
        <w:tc>
          <w:tcPr>
            <w:tcW w:w="3145" w:type="dxa"/>
          </w:tcPr>
          <w:p w14:paraId="4B9A5EEF" w14:textId="77777777" w:rsidR="000B365F" w:rsidRDefault="000B365F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(- 0.575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</w:p>
        </w:tc>
        <w:tc>
          <w:tcPr>
            <w:tcW w:w="2160" w:type="dxa"/>
          </w:tcPr>
          <w:p w14:paraId="7C38DF7F" w14:textId="2C97F879" w:rsidR="000B365F" w:rsidRDefault="00AC26E5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0.2088</w:t>
            </w:r>
          </w:p>
        </w:tc>
        <w:tc>
          <w:tcPr>
            <w:tcW w:w="1373" w:type="dxa"/>
          </w:tcPr>
          <w:p w14:paraId="2CE301D3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seconds</w:t>
            </w:r>
          </w:p>
        </w:tc>
        <w:tc>
          <w:tcPr>
            <w:tcW w:w="2672" w:type="dxa"/>
            <w:shd w:val="solid" w:color="FF7575" w:fill="auto"/>
          </w:tcPr>
          <w:p w14:paraId="1BC9CAB4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27722712" w14:textId="41857093" w:rsidR="000B365F" w:rsidRDefault="00AC26E5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13D5B9DE" w14:textId="77777777" w:rsidR="000B365F" w:rsidRDefault="000B365F" w:rsidP="000B365F">
      <w:pPr>
        <w:pStyle w:val="BodyText"/>
        <w:spacing w:after="60"/>
        <w:ind w:left="0"/>
        <w:jc w:val="center"/>
        <w:rPr>
          <w:sz w:val="22"/>
          <w:szCs w:val="22"/>
        </w:rPr>
      </w:pPr>
    </w:p>
    <w:p w14:paraId="0948276F" w14:textId="77777777" w:rsidR="000B365F" w:rsidRPr="000B365F" w:rsidRDefault="000B365F" w:rsidP="000B365F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n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compression</w:t>
      </w:r>
      <w:r>
        <w:rPr>
          <w:b/>
          <w:bCs/>
          <w:szCs w:val="20"/>
          <w:u w:val="single"/>
        </w:rPr>
        <w:t xml:space="preserve"> - Extension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533A5F" w14:paraId="76C92B4E" w14:textId="77777777" w:rsidTr="00990F05">
        <w:tc>
          <w:tcPr>
            <w:tcW w:w="9350" w:type="dxa"/>
            <w:gridSpan w:val="4"/>
          </w:tcPr>
          <w:p w14:paraId="301D8020" w14:textId="77777777" w:rsidR="00533A5F" w:rsidRPr="003050CA" w:rsidRDefault="00533A5F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D001B8">
              <w:rPr>
                <w:b/>
                <w:bCs/>
                <w:sz w:val="22"/>
                <w:szCs w:val="22"/>
              </w:rPr>
              <w:t>MCE</w:t>
            </w:r>
            <w:r>
              <w:rPr>
                <w:b/>
                <w:bCs/>
                <w:sz w:val="22"/>
                <w:szCs w:val="22"/>
              </w:rPr>
              <w:t>2</w:t>
            </w:r>
            <w:r w:rsidRPr="00D001B8">
              <w:rPr>
                <w:b/>
                <w:bCs/>
                <w:sz w:val="22"/>
                <w:szCs w:val="22"/>
              </w:rPr>
              <w:t xml:space="preserve"> – Step Response</w:t>
            </w:r>
            <w:r>
              <w:rPr>
                <w:b/>
                <w:bCs/>
                <w:sz w:val="22"/>
                <w:szCs w:val="22"/>
              </w:rPr>
              <w:t xml:space="preserve"> Compression Extension</w:t>
            </w:r>
          </w:p>
        </w:tc>
      </w:tr>
      <w:tr w:rsidR="000B365F" w14:paraId="43B55EBE" w14:textId="77777777" w:rsidTr="006C2C30">
        <w:tc>
          <w:tcPr>
            <w:tcW w:w="3145" w:type="dxa"/>
          </w:tcPr>
          <w:p w14:paraId="1E8F4DD1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7AA915C7" w14:textId="77777777" w:rsidR="000B365F" w:rsidRPr="003B2DF7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0B365F" w14:paraId="43166F3C" w14:textId="77777777" w:rsidTr="00AC26E5">
        <w:tc>
          <w:tcPr>
            <w:tcW w:w="3145" w:type="dxa"/>
          </w:tcPr>
          <w:p w14:paraId="200064C9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4A272A9E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5B9AC0B2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5ADF4993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0B365F" w14:paraId="1841812E" w14:textId="77777777" w:rsidTr="00AC26E5">
        <w:tc>
          <w:tcPr>
            <w:tcW w:w="3145" w:type="dxa"/>
          </w:tcPr>
          <w:p w14:paraId="4EB61AAD" w14:textId="77777777" w:rsidR="000B365F" w:rsidRDefault="000B365F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3B2A3C6F" w14:textId="6D182B1E" w:rsidR="000B365F" w:rsidRDefault="00AC26E5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3.3228</w:t>
            </w:r>
          </w:p>
        </w:tc>
        <w:tc>
          <w:tcPr>
            <w:tcW w:w="1373" w:type="dxa"/>
          </w:tcPr>
          <w:p w14:paraId="5E5D4324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B9FF93" w:fill="auto"/>
          </w:tcPr>
          <w:p w14:paraId="3AE5AD98" w14:textId="464E91F2" w:rsidR="000B365F" w:rsidRDefault="00AC26E5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B365F" w14:paraId="2BA9905E" w14:textId="77777777" w:rsidTr="00AC26E5">
        <w:tc>
          <w:tcPr>
            <w:tcW w:w="3145" w:type="dxa"/>
          </w:tcPr>
          <w:p w14:paraId="240576D6" w14:textId="77777777" w:rsidR="000B365F" w:rsidRDefault="000B365F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lastRenderedPageBreak/>
              <w:t>Time to achieve 80% of the specified stroke (+0.575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2160" w:type="dxa"/>
          </w:tcPr>
          <w:p w14:paraId="00ACC145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7E7F1927" w14:textId="1456C3E1" w:rsidR="000B365F" w:rsidRDefault="00AC26E5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0.2027</w:t>
            </w:r>
          </w:p>
        </w:tc>
        <w:tc>
          <w:tcPr>
            <w:tcW w:w="1373" w:type="dxa"/>
          </w:tcPr>
          <w:p w14:paraId="6CF4E9FF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seconds</w:t>
            </w:r>
          </w:p>
        </w:tc>
        <w:tc>
          <w:tcPr>
            <w:tcW w:w="2672" w:type="dxa"/>
            <w:shd w:val="solid" w:color="FF7575" w:fill="auto"/>
          </w:tcPr>
          <w:p w14:paraId="0AC1D88C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499D1E8B" w14:textId="09AA14B9" w:rsidR="000B365F" w:rsidRDefault="00AC26E5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23141FC5" w14:textId="77777777" w:rsidR="000B365F" w:rsidRDefault="000B365F" w:rsidP="000B365F"/>
    <w:p w14:paraId="56139631" w14:textId="77777777" w:rsidR="00533A5F" w:rsidRDefault="00533A5F" w:rsidP="000B365F"/>
    <w:p w14:paraId="4875B688" w14:textId="77777777" w:rsidR="000B365F" w:rsidRPr="000B365F" w:rsidRDefault="000B365F" w:rsidP="000B365F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o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compression</w:t>
      </w:r>
      <w:r>
        <w:rPr>
          <w:b/>
          <w:bCs/>
          <w:szCs w:val="20"/>
          <w:u w:val="single"/>
        </w:rPr>
        <w:t xml:space="preserve"> - Retraction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533A5F" w14:paraId="7D919694" w14:textId="77777777" w:rsidTr="00B45F17">
        <w:tc>
          <w:tcPr>
            <w:tcW w:w="9350" w:type="dxa"/>
            <w:gridSpan w:val="4"/>
          </w:tcPr>
          <w:p w14:paraId="66E86C5A" w14:textId="77777777" w:rsidR="00533A5F" w:rsidRPr="003050CA" w:rsidRDefault="00533A5F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D001B8">
              <w:rPr>
                <w:b/>
                <w:bCs/>
                <w:sz w:val="22"/>
                <w:szCs w:val="22"/>
              </w:rPr>
              <w:t>MCE</w:t>
            </w:r>
            <w:r>
              <w:rPr>
                <w:b/>
                <w:bCs/>
                <w:sz w:val="22"/>
                <w:szCs w:val="22"/>
              </w:rPr>
              <w:t>2</w:t>
            </w:r>
            <w:r w:rsidRPr="00D001B8">
              <w:rPr>
                <w:b/>
                <w:bCs/>
                <w:sz w:val="22"/>
                <w:szCs w:val="22"/>
              </w:rPr>
              <w:t xml:space="preserve"> – Step Response</w:t>
            </w:r>
            <w:r>
              <w:rPr>
                <w:b/>
                <w:bCs/>
                <w:sz w:val="22"/>
                <w:szCs w:val="22"/>
              </w:rPr>
              <w:t xml:space="preserve"> Compression Retraction</w:t>
            </w:r>
          </w:p>
        </w:tc>
      </w:tr>
      <w:tr w:rsidR="000B365F" w14:paraId="69840B39" w14:textId="77777777" w:rsidTr="006C2C30">
        <w:tc>
          <w:tcPr>
            <w:tcW w:w="3145" w:type="dxa"/>
          </w:tcPr>
          <w:p w14:paraId="554A9C75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2A61158A" w14:textId="77777777" w:rsidR="000B365F" w:rsidRPr="003B2DF7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0B365F" w14:paraId="6674FDD1" w14:textId="77777777" w:rsidTr="00AC26E5">
        <w:tc>
          <w:tcPr>
            <w:tcW w:w="3145" w:type="dxa"/>
          </w:tcPr>
          <w:p w14:paraId="09AF7D7A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2C6D56C9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79A72FF6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1DE7F37E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0B365F" w14:paraId="2FBFF26B" w14:textId="77777777" w:rsidTr="00AC26E5">
        <w:tc>
          <w:tcPr>
            <w:tcW w:w="3145" w:type="dxa"/>
          </w:tcPr>
          <w:p w14:paraId="313A1AFC" w14:textId="77777777" w:rsidR="000B365F" w:rsidRDefault="000B365F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1D2A0A25" w14:textId="7069CC58" w:rsidR="000B365F" w:rsidRDefault="00AC26E5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-3.2322</w:t>
            </w:r>
          </w:p>
        </w:tc>
        <w:tc>
          <w:tcPr>
            <w:tcW w:w="1373" w:type="dxa"/>
          </w:tcPr>
          <w:p w14:paraId="70D3E3B0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B9FF93" w:fill="auto"/>
          </w:tcPr>
          <w:p w14:paraId="0BD2C443" w14:textId="4F75A1B3" w:rsidR="000B365F" w:rsidRDefault="00AC26E5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0B365F" w14:paraId="41DC10DB" w14:textId="77777777" w:rsidTr="00AC26E5">
        <w:tc>
          <w:tcPr>
            <w:tcW w:w="3145" w:type="dxa"/>
          </w:tcPr>
          <w:p w14:paraId="71C3AF8F" w14:textId="77777777" w:rsidR="000B365F" w:rsidRDefault="000B365F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(-0.575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</w:p>
        </w:tc>
        <w:tc>
          <w:tcPr>
            <w:tcW w:w="2160" w:type="dxa"/>
          </w:tcPr>
          <w:p w14:paraId="7B330618" w14:textId="22A7D60B" w:rsidR="000B365F" w:rsidRDefault="00AC26E5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0.1954</w:t>
            </w:r>
          </w:p>
        </w:tc>
        <w:tc>
          <w:tcPr>
            <w:tcW w:w="1373" w:type="dxa"/>
          </w:tcPr>
          <w:p w14:paraId="6F7DBE60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seconds</w:t>
            </w:r>
          </w:p>
        </w:tc>
        <w:tc>
          <w:tcPr>
            <w:tcW w:w="2672" w:type="dxa"/>
            <w:shd w:val="solid" w:color="FF7575" w:fill="auto"/>
          </w:tcPr>
          <w:p w14:paraId="45FD6C39" w14:textId="77777777" w:rsidR="000B365F" w:rsidRDefault="000B365F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262DB095" w14:textId="3F10F9AD" w:rsidR="000B365F" w:rsidRDefault="00AC26E5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327F7B66" w14:textId="77777777" w:rsidR="000B365F" w:rsidRPr="00F858AC" w:rsidRDefault="000B365F" w:rsidP="000B365F">
      <w:pPr>
        <w:pStyle w:val="BodyText"/>
        <w:spacing w:after="60"/>
        <w:ind w:left="0"/>
        <w:rPr>
          <w:b/>
          <w:bCs/>
          <w:szCs w:val="20"/>
        </w:rPr>
      </w:pPr>
    </w:p>
    <w:p w14:paraId="5FADC9BA" w14:textId="77777777" w:rsidR="000D39EB" w:rsidRDefault="000D39EB" w:rsidP="00F858AC">
      <w:pPr>
        <w:pStyle w:val="BodyText"/>
        <w:spacing w:after="60"/>
        <w:ind w:left="0"/>
        <w:rPr>
          <w:sz w:val="22"/>
          <w:szCs w:val="22"/>
        </w:rPr>
      </w:pPr>
    </w:p>
    <w:p w14:paraId="2920BDF6" w14:textId="77777777" w:rsidR="001924AB" w:rsidRPr="00993300" w:rsidRDefault="006953D6" w:rsidP="00F858AC">
      <w:pPr>
        <w:pStyle w:val="BodyText"/>
        <w:spacing w:after="60"/>
        <w:ind w:left="0"/>
        <w:rPr>
          <w:b/>
          <w:bCs/>
          <w:sz w:val="28"/>
          <w:szCs w:val="28"/>
        </w:rPr>
      </w:pPr>
      <w:r>
        <w:rPr>
          <w:sz w:val="22"/>
          <w:szCs w:val="22"/>
        </w:rPr>
        <w:br w:type="page"/>
      </w:r>
      <w:r w:rsidR="009752CE" w:rsidRPr="00993300">
        <w:rPr>
          <w:b/>
          <w:bCs/>
          <w:sz w:val="28"/>
          <w:szCs w:val="28"/>
        </w:rPr>
        <w:lastRenderedPageBreak/>
        <w:t>6.</w:t>
      </w:r>
      <w:r w:rsidR="005D10C6" w:rsidRPr="00993300">
        <w:rPr>
          <w:b/>
          <w:bCs/>
          <w:sz w:val="28"/>
          <w:szCs w:val="28"/>
        </w:rPr>
        <w:t>6</w:t>
      </w:r>
      <w:r w:rsidR="009752CE" w:rsidRPr="00993300">
        <w:rPr>
          <w:b/>
          <w:bCs/>
          <w:sz w:val="28"/>
          <w:szCs w:val="28"/>
        </w:rPr>
        <w:t>.</w:t>
      </w:r>
      <w:r w:rsidR="005D10C6" w:rsidRPr="00993300">
        <w:rPr>
          <w:b/>
          <w:bCs/>
          <w:sz w:val="28"/>
          <w:szCs w:val="28"/>
        </w:rPr>
        <w:t>8</w:t>
      </w:r>
      <w:r w:rsidR="009752CE" w:rsidRPr="00993300">
        <w:rPr>
          <w:b/>
          <w:bCs/>
          <w:sz w:val="28"/>
          <w:szCs w:val="28"/>
        </w:rPr>
        <w:t>.</w:t>
      </w:r>
      <w:r w:rsidR="005D10C6" w:rsidRPr="00993300">
        <w:rPr>
          <w:b/>
          <w:bCs/>
          <w:sz w:val="28"/>
          <w:szCs w:val="28"/>
        </w:rPr>
        <w:t>2</w:t>
      </w:r>
      <w:r w:rsidR="009752CE" w:rsidRPr="00993300">
        <w:rPr>
          <w:b/>
          <w:bCs/>
          <w:sz w:val="28"/>
          <w:szCs w:val="28"/>
        </w:rPr>
        <w:t>.</w:t>
      </w:r>
      <w:r w:rsidR="005D10C6" w:rsidRPr="00993300">
        <w:rPr>
          <w:b/>
          <w:bCs/>
          <w:sz w:val="28"/>
          <w:szCs w:val="28"/>
        </w:rPr>
        <w:t>2</w:t>
      </w:r>
      <w:r w:rsidR="00F873E9" w:rsidRPr="00993300">
        <w:rPr>
          <w:b/>
          <w:bCs/>
          <w:sz w:val="28"/>
          <w:szCs w:val="28"/>
        </w:rPr>
        <w:t xml:space="preserve"> MCE 2 – Frequency response Test</w:t>
      </w:r>
    </w:p>
    <w:p w14:paraId="68245497" w14:textId="77777777" w:rsidR="00F873E9" w:rsidRPr="00D001B8" w:rsidRDefault="00F873E9" w:rsidP="00F858AC">
      <w:pPr>
        <w:pStyle w:val="BodyText"/>
        <w:spacing w:after="60"/>
        <w:ind w:left="0"/>
        <w:rPr>
          <w:b/>
          <w:bCs/>
          <w:sz w:val="22"/>
          <w:szCs w:val="22"/>
          <w:u w:val="single"/>
        </w:rPr>
      </w:pPr>
    </w:p>
    <w:p w14:paraId="54CE16F8" w14:textId="77777777" w:rsidR="00F873E9" w:rsidRDefault="00F873E9" w:rsidP="00F873E9">
      <w:pPr>
        <w:pStyle w:val="BodyText"/>
        <w:spacing w:after="60"/>
        <w:ind w:left="0"/>
        <w:rPr>
          <w:b/>
          <w:bCs/>
          <w:u w:val="single"/>
        </w:rPr>
      </w:pPr>
      <w:r w:rsidRPr="00D001B8">
        <w:rPr>
          <w:b/>
          <w:bCs/>
          <w:u w:val="single"/>
        </w:rPr>
        <w:t xml:space="preserve">Step </w:t>
      </w:r>
      <w:r w:rsidR="009752CE">
        <w:rPr>
          <w:b/>
          <w:bCs/>
          <w:u w:val="single"/>
        </w:rPr>
        <w:t>d</w:t>
      </w:r>
      <w:r w:rsidRPr="00D001B8">
        <w:rPr>
          <w:b/>
          <w:bCs/>
          <w:u w:val="single"/>
        </w:rPr>
        <w:t xml:space="preserve"> – 225 </w:t>
      </w:r>
      <w:proofErr w:type="spellStart"/>
      <w:r w:rsidRPr="00D001B8">
        <w:rPr>
          <w:b/>
          <w:bCs/>
          <w:u w:val="single"/>
        </w:rPr>
        <w:t>lbf</w:t>
      </w:r>
      <w:proofErr w:type="spellEnd"/>
      <w:r w:rsidRPr="00D001B8">
        <w:rPr>
          <w:b/>
          <w:bCs/>
          <w:u w:val="single"/>
        </w:rPr>
        <w:t xml:space="preserve"> Tension</w:t>
      </w:r>
    </w:p>
    <w:p w14:paraId="01541A70" w14:textId="77777777" w:rsidR="004B3123" w:rsidRPr="004B3123" w:rsidRDefault="004B3123" w:rsidP="000B560C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</w:p>
    <w:p w14:paraId="0721CAC6" w14:textId="77777777" w:rsidR="00AC26E5" w:rsidRDefault="00AC26E5" w:rsidP="00AC26E5">
      <w:pPr>
        <w:pStyle w:val="BodyText"/>
        <w:keepNext/>
        <w:tabs>
          <w:tab w:val="left" w:pos="2153"/>
        </w:tabs>
        <w:spacing w:after="60"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1B545B5B" wp14:editId="68DDA7D9">
            <wp:extent cx="5943600" cy="1633855"/>
            <wp:effectExtent l="0" t="0" r="0" b="4445"/>
            <wp:docPr id="397869311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86931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CCD9F" w14:textId="773A7952" w:rsidR="00AC26E5" w:rsidRDefault="00AC26E5" w:rsidP="00AC26E5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28</w:t>
        </w:r>
      </w:fldSimple>
      <w:r>
        <w:t>- Magnitude for Motor Two Loaded Tension</w:t>
      </w:r>
    </w:p>
    <w:p w14:paraId="72DC3257" w14:textId="77777777" w:rsidR="00AC26E5" w:rsidRDefault="004B3123" w:rsidP="00AC26E5">
      <w:pPr>
        <w:pStyle w:val="BodyText"/>
        <w:keepNext/>
        <w:tabs>
          <w:tab w:val="left" w:pos="2153"/>
        </w:tabs>
        <w:spacing w:after="60"/>
        <w:ind w:left="0"/>
        <w:jc w:val="center"/>
      </w:pPr>
      <w:r>
        <w:rPr>
          <w:b/>
          <w:bCs/>
        </w:rPr>
        <w:t xml:space="preserve">    </w:t>
      </w:r>
      <w:r w:rsidR="00AC26E5">
        <w:rPr>
          <w:noProof/>
          <w:sz w:val="16"/>
          <w:szCs w:val="16"/>
        </w:rPr>
        <w:drawing>
          <wp:inline distT="0" distB="0" distL="0" distR="0" wp14:anchorId="00DA6F94" wp14:editId="228C8845">
            <wp:extent cx="5943600" cy="1242060"/>
            <wp:effectExtent l="0" t="0" r="0" b="0"/>
            <wp:docPr id="212024593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24593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428DF" w14:textId="540A2CF5" w:rsidR="00AC26E5" w:rsidRDefault="00AC26E5" w:rsidP="00AC26E5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29</w:t>
        </w:r>
      </w:fldSimple>
      <w:r>
        <w:t>- Phase for Motor Two Loaded Tension</w:t>
      </w:r>
    </w:p>
    <w:p w14:paraId="1286F536" w14:textId="10283DEC" w:rsidR="00185EFA" w:rsidRPr="00185EFA" w:rsidRDefault="00185EFA" w:rsidP="00185EFA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93"/>
        <w:gridCol w:w="1683"/>
        <w:gridCol w:w="1864"/>
        <w:gridCol w:w="1860"/>
        <w:gridCol w:w="1950"/>
      </w:tblGrid>
      <w:tr w:rsidR="00533A5F" w14:paraId="00CB7B14" w14:textId="77777777" w:rsidTr="00533A5F">
        <w:trPr>
          <w:trHeight w:val="350"/>
        </w:trPr>
        <w:tc>
          <w:tcPr>
            <w:tcW w:w="9350" w:type="dxa"/>
            <w:gridSpan w:val="5"/>
          </w:tcPr>
          <w:p w14:paraId="5E79C6C6" w14:textId="77777777" w:rsidR="00533A5F" w:rsidRPr="0040772A" w:rsidRDefault="00533A5F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D001B8">
              <w:rPr>
                <w:b/>
                <w:bCs/>
                <w:sz w:val="22"/>
                <w:szCs w:val="22"/>
              </w:rPr>
              <w:t>MCE 2 – Frequency response</w:t>
            </w:r>
            <w:r>
              <w:rPr>
                <w:b/>
                <w:bCs/>
                <w:sz w:val="22"/>
                <w:szCs w:val="22"/>
              </w:rPr>
              <w:t xml:space="preserve"> Tension</w:t>
            </w:r>
          </w:p>
        </w:tc>
      </w:tr>
      <w:tr w:rsidR="00185EFA" w14:paraId="234FA156" w14:textId="77777777" w:rsidTr="00AC26E5">
        <w:trPr>
          <w:trHeight w:val="628"/>
        </w:trPr>
        <w:tc>
          <w:tcPr>
            <w:tcW w:w="1993" w:type="dxa"/>
          </w:tcPr>
          <w:p w14:paraId="193D61AB" w14:textId="77777777" w:rsidR="00185EF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  <w:p w14:paraId="62D8A7D3" w14:textId="77777777" w:rsidR="00185EFA" w:rsidRPr="0040772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(Hz)</w:t>
            </w:r>
          </w:p>
        </w:tc>
        <w:tc>
          <w:tcPr>
            <w:tcW w:w="1683" w:type="dxa"/>
          </w:tcPr>
          <w:p w14:paraId="2CAB32AA" w14:textId="77777777" w:rsidR="00185EF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Magnitude</w:t>
            </w:r>
          </w:p>
          <w:p w14:paraId="3EC38038" w14:textId="77777777" w:rsidR="00185EF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(dB)</w:t>
            </w:r>
          </w:p>
        </w:tc>
        <w:tc>
          <w:tcPr>
            <w:tcW w:w="1864" w:type="dxa"/>
          </w:tcPr>
          <w:p w14:paraId="6D1AC3BA" w14:textId="77777777" w:rsidR="00185EF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  <w:p w14:paraId="36D3992D" w14:textId="77777777" w:rsidR="00185EFA" w:rsidRPr="0040772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(Deg)</w:t>
            </w:r>
          </w:p>
        </w:tc>
        <w:tc>
          <w:tcPr>
            <w:tcW w:w="1860" w:type="dxa"/>
          </w:tcPr>
          <w:p w14:paraId="6EA82EAF" w14:textId="77777777" w:rsidR="00185EF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  <w:p w14:paraId="4513D986" w14:textId="77777777" w:rsidR="00185EFA" w:rsidRPr="0040772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Allowance (Deg)</w:t>
            </w:r>
          </w:p>
        </w:tc>
        <w:tc>
          <w:tcPr>
            <w:tcW w:w="1950" w:type="dxa"/>
            <w:tcBorders>
              <w:bottom w:val="single" w:sz="4" w:space="0" w:color="auto"/>
            </w:tcBorders>
          </w:tcPr>
          <w:p w14:paraId="258CBD87" w14:textId="77777777" w:rsidR="00185EFA" w:rsidRPr="0040772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185EFA" w14:paraId="796C3877" w14:textId="77777777" w:rsidTr="00AC26E5">
        <w:trPr>
          <w:trHeight w:val="333"/>
        </w:trPr>
        <w:tc>
          <w:tcPr>
            <w:tcW w:w="1993" w:type="dxa"/>
          </w:tcPr>
          <w:p w14:paraId="40ED2A0C" w14:textId="18E15EAF" w:rsidR="00185EFA" w:rsidRDefault="00AC26E5" w:rsidP="00185EFA">
            <w:pPr>
              <w:pStyle w:val="BodyText"/>
              <w:spacing w:after="60"/>
              <w:ind w:left="0"/>
            </w:pPr>
            <w:r>
              <w:t>0.1 HZ</w:t>
            </w:r>
          </w:p>
        </w:tc>
        <w:tc>
          <w:tcPr>
            <w:tcW w:w="1683" w:type="dxa"/>
          </w:tcPr>
          <w:p w14:paraId="6572E4F9" w14:textId="18FA2DA7" w:rsidR="00185EFA" w:rsidRDefault="00AC26E5" w:rsidP="00185EFA">
            <w:pPr>
              <w:pStyle w:val="BodyText"/>
              <w:spacing w:after="60"/>
              <w:ind w:left="0"/>
            </w:pPr>
            <w:r>
              <w:t>-0.1841</w:t>
            </w:r>
          </w:p>
        </w:tc>
        <w:tc>
          <w:tcPr>
            <w:tcW w:w="1864" w:type="dxa"/>
          </w:tcPr>
          <w:p w14:paraId="03C723C4" w14:textId="50B61D7C" w:rsidR="00185EFA" w:rsidRDefault="00AC26E5" w:rsidP="00185EFA">
            <w:pPr>
              <w:pStyle w:val="BodyText"/>
              <w:spacing w:after="60"/>
              <w:ind w:left="0"/>
            </w:pPr>
            <w:r>
              <w:t>-3.0456</w:t>
            </w:r>
          </w:p>
        </w:tc>
        <w:tc>
          <w:tcPr>
            <w:tcW w:w="1860" w:type="dxa"/>
          </w:tcPr>
          <w:p w14:paraId="09B3BA9F" w14:textId="7595F243" w:rsidR="00185EFA" w:rsidRDefault="00AC26E5" w:rsidP="00185EFA">
            <w:pPr>
              <w:pStyle w:val="BodyText"/>
              <w:spacing w:after="60"/>
              <w:ind w:left="0"/>
            </w:pPr>
            <w:r>
              <w:t>-20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4F0B23E0" w14:textId="147BFAD7" w:rsidR="00185EFA" w:rsidRDefault="00AC26E5" w:rsidP="00185EFA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185EFA" w14:paraId="4F75D4DC" w14:textId="77777777" w:rsidTr="00AC26E5">
        <w:trPr>
          <w:trHeight w:val="346"/>
        </w:trPr>
        <w:tc>
          <w:tcPr>
            <w:tcW w:w="1993" w:type="dxa"/>
          </w:tcPr>
          <w:p w14:paraId="47BF233E" w14:textId="4884CBB2" w:rsidR="00185EFA" w:rsidRDefault="00AC26E5" w:rsidP="00185EFA">
            <w:pPr>
              <w:pStyle w:val="BodyText"/>
              <w:spacing w:after="60"/>
              <w:ind w:left="0"/>
            </w:pPr>
            <w:r>
              <w:t>0.5 HZ</w:t>
            </w:r>
          </w:p>
        </w:tc>
        <w:tc>
          <w:tcPr>
            <w:tcW w:w="1683" w:type="dxa"/>
          </w:tcPr>
          <w:p w14:paraId="0AB7DEAA" w14:textId="29875564" w:rsidR="00185EFA" w:rsidRDefault="00AC26E5" w:rsidP="00185EFA">
            <w:pPr>
              <w:pStyle w:val="BodyText"/>
              <w:spacing w:after="60"/>
              <w:ind w:left="0"/>
            </w:pPr>
            <w:r>
              <w:t>-0.226094</w:t>
            </w:r>
          </w:p>
        </w:tc>
        <w:tc>
          <w:tcPr>
            <w:tcW w:w="1864" w:type="dxa"/>
          </w:tcPr>
          <w:p w14:paraId="4AE5CAC4" w14:textId="47E39C1E" w:rsidR="00185EFA" w:rsidRDefault="00AC26E5" w:rsidP="00185EFA">
            <w:pPr>
              <w:pStyle w:val="BodyText"/>
              <w:spacing w:after="60"/>
              <w:ind w:left="0"/>
            </w:pPr>
            <w:r>
              <w:t>-12.618</w:t>
            </w:r>
          </w:p>
        </w:tc>
        <w:tc>
          <w:tcPr>
            <w:tcW w:w="1860" w:type="dxa"/>
          </w:tcPr>
          <w:p w14:paraId="6CA0A515" w14:textId="01E90CFC" w:rsidR="00185EFA" w:rsidRDefault="00AC26E5" w:rsidP="00185EFA">
            <w:pPr>
              <w:pStyle w:val="BodyText"/>
              <w:spacing w:after="60"/>
              <w:ind w:left="0"/>
            </w:pPr>
            <w:r>
              <w:t>-30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69E9F556" w14:textId="64A3CA1B" w:rsidR="00185EFA" w:rsidRDefault="00AC26E5" w:rsidP="00185EFA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185EFA" w14:paraId="419D2775" w14:textId="77777777" w:rsidTr="00AC26E5">
        <w:trPr>
          <w:trHeight w:val="333"/>
        </w:trPr>
        <w:tc>
          <w:tcPr>
            <w:tcW w:w="1993" w:type="dxa"/>
          </w:tcPr>
          <w:p w14:paraId="7673D5FC" w14:textId="19FF889A" w:rsidR="00185EFA" w:rsidRDefault="00AC26E5" w:rsidP="00185EFA">
            <w:pPr>
              <w:pStyle w:val="BodyText"/>
              <w:spacing w:after="60"/>
              <w:ind w:left="0"/>
            </w:pPr>
            <w:r>
              <w:t>1 HZ</w:t>
            </w:r>
          </w:p>
        </w:tc>
        <w:tc>
          <w:tcPr>
            <w:tcW w:w="1683" w:type="dxa"/>
          </w:tcPr>
          <w:p w14:paraId="54E50B1F" w14:textId="7B283AF5" w:rsidR="00185EFA" w:rsidRDefault="00AC26E5" w:rsidP="00185EFA">
            <w:pPr>
              <w:pStyle w:val="BodyText"/>
              <w:spacing w:after="60"/>
              <w:ind w:left="0"/>
            </w:pPr>
            <w:r>
              <w:t>-0.339084</w:t>
            </w:r>
          </w:p>
        </w:tc>
        <w:tc>
          <w:tcPr>
            <w:tcW w:w="1864" w:type="dxa"/>
          </w:tcPr>
          <w:p w14:paraId="71E897B9" w14:textId="516ABFFD" w:rsidR="00185EFA" w:rsidRDefault="00AC26E5" w:rsidP="00185EFA">
            <w:pPr>
              <w:pStyle w:val="BodyText"/>
              <w:spacing w:after="60"/>
              <w:ind w:left="0"/>
            </w:pPr>
            <w:r>
              <w:t>-24.66</w:t>
            </w:r>
          </w:p>
        </w:tc>
        <w:tc>
          <w:tcPr>
            <w:tcW w:w="1860" w:type="dxa"/>
          </w:tcPr>
          <w:p w14:paraId="031190E4" w14:textId="075437D6" w:rsidR="00185EFA" w:rsidRDefault="00AC26E5" w:rsidP="00185EFA">
            <w:pPr>
              <w:pStyle w:val="BodyText"/>
              <w:spacing w:after="60"/>
              <w:ind w:left="0"/>
            </w:pPr>
            <w:r>
              <w:t>-40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53F037E5" w14:textId="44EEC7F0" w:rsidR="00185EFA" w:rsidRDefault="00AC26E5" w:rsidP="00185EFA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185EFA" w14:paraId="5A66BE3D" w14:textId="77777777" w:rsidTr="00AC26E5">
        <w:trPr>
          <w:trHeight w:val="346"/>
        </w:trPr>
        <w:tc>
          <w:tcPr>
            <w:tcW w:w="1993" w:type="dxa"/>
          </w:tcPr>
          <w:p w14:paraId="44FF8720" w14:textId="194F6B95" w:rsidR="00185EFA" w:rsidRDefault="00AC26E5" w:rsidP="00185EFA">
            <w:pPr>
              <w:pStyle w:val="BodyText"/>
              <w:spacing w:after="60"/>
              <w:ind w:left="0"/>
            </w:pPr>
            <w:r>
              <w:t>2 HZ</w:t>
            </w:r>
          </w:p>
        </w:tc>
        <w:tc>
          <w:tcPr>
            <w:tcW w:w="1683" w:type="dxa"/>
          </w:tcPr>
          <w:p w14:paraId="19EFA561" w14:textId="16DF0195" w:rsidR="00185EFA" w:rsidRDefault="00AC26E5" w:rsidP="00185EFA">
            <w:pPr>
              <w:pStyle w:val="BodyText"/>
              <w:spacing w:after="60"/>
              <w:ind w:left="0"/>
            </w:pPr>
            <w:r>
              <w:t>-0.896814</w:t>
            </w:r>
          </w:p>
        </w:tc>
        <w:tc>
          <w:tcPr>
            <w:tcW w:w="1864" w:type="dxa"/>
          </w:tcPr>
          <w:p w14:paraId="19A82A0C" w14:textId="044C6B6D" w:rsidR="00185EFA" w:rsidRDefault="00AC26E5" w:rsidP="00185EFA">
            <w:pPr>
              <w:pStyle w:val="BodyText"/>
              <w:spacing w:after="60"/>
              <w:ind w:left="0"/>
            </w:pPr>
            <w:r>
              <w:t>-48.384</w:t>
            </w:r>
          </w:p>
        </w:tc>
        <w:tc>
          <w:tcPr>
            <w:tcW w:w="1860" w:type="dxa"/>
          </w:tcPr>
          <w:p w14:paraId="6361BD7D" w14:textId="02C1F437" w:rsidR="00185EFA" w:rsidRDefault="00AC26E5" w:rsidP="00185EFA">
            <w:pPr>
              <w:pStyle w:val="BodyText"/>
              <w:spacing w:after="60"/>
              <w:ind w:left="0"/>
            </w:pPr>
            <w:r>
              <w:t>-60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37AF47EA" w14:textId="65C29D9F" w:rsidR="00185EFA" w:rsidRDefault="00AC26E5" w:rsidP="006C2C30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185EFA" w14:paraId="326C2BBD" w14:textId="77777777" w:rsidTr="00AC26E5">
        <w:trPr>
          <w:trHeight w:val="333"/>
        </w:trPr>
        <w:tc>
          <w:tcPr>
            <w:tcW w:w="1993" w:type="dxa"/>
          </w:tcPr>
          <w:p w14:paraId="329D0905" w14:textId="233973D3" w:rsidR="00185EFA" w:rsidRDefault="00AC26E5" w:rsidP="006C2C30">
            <w:pPr>
              <w:pStyle w:val="BodyText"/>
              <w:spacing w:after="60"/>
              <w:ind w:left="0"/>
            </w:pPr>
            <w:r>
              <w:t>3 HZ</w:t>
            </w:r>
          </w:p>
        </w:tc>
        <w:tc>
          <w:tcPr>
            <w:tcW w:w="1683" w:type="dxa"/>
          </w:tcPr>
          <w:p w14:paraId="4D6FDD02" w14:textId="6E1D2D5B" w:rsidR="00185EFA" w:rsidRDefault="00AC26E5" w:rsidP="006C2C30">
            <w:pPr>
              <w:pStyle w:val="BodyText"/>
              <w:spacing w:after="60"/>
              <w:ind w:left="0"/>
            </w:pPr>
            <w:r>
              <w:t>-1.54158</w:t>
            </w:r>
          </w:p>
        </w:tc>
        <w:tc>
          <w:tcPr>
            <w:tcW w:w="1864" w:type="dxa"/>
          </w:tcPr>
          <w:p w14:paraId="577E678C" w14:textId="7061F5BD" w:rsidR="00185EFA" w:rsidRDefault="00AC26E5" w:rsidP="006C2C30">
            <w:pPr>
              <w:pStyle w:val="BodyText"/>
              <w:spacing w:after="60"/>
              <w:ind w:left="0"/>
            </w:pPr>
            <w:r>
              <w:t>-72.792</w:t>
            </w:r>
          </w:p>
        </w:tc>
        <w:tc>
          <w:tcPr>
            <w:tcW w:w="1860" w:type="dxa"/>
          </w:tcPr>
          <w:p w14:paraId="27574D30" w14:textId="791D5343" w:rsidR="00185EFA" w:rsidRDefault="00AC26E5" w:rsidP="006C2C30">
            <w:pPr>
              <w:pStyle w:val="BodyText"/>
              <w:spacing w:after="60"/>
              <w:ind w:left="0"/>
            </w:pPr>
            <w:r>
              <w:t>-80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5B38F06B" w14:textId="75101810" w:rsidR="00185EFA" w:rsidRDefault="00AC26E5" w:rsidP="006C2C30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185EFA" w14:paraId="4081D6D0" w14:textId="77777777" w:rsidTr="00AC26E5">
        <w:trPr>
          <w:trHeight w:val="333"/>
        </w:trPr>
        <w:tc>
          <w:tcPr>
            <w:tcW w:w="1993" w:type="dxa"/>
          </w:tcPr>
          <w:p w14:paraId="7AD6B697" w14:textId="6C524F21" w:rsidR="00185EFA" w:rsidRDefault="00AC26E5" w:rsidP="006C2C30">
            <w:pPr>
              <w:pStyle w:val="BodyText"/>
              <w:spacing w:after="60"/>
              <w:ind w:left="0"/>
            </w:pPr>
            <w:r>
              <w:t>4 HZ</w:t>
            </w:r>
          </w:p>
        </w:tc>
        <w:tc>
          <w:tcPr>
            <w:tcW w:w="1683" w:type="dxa"/>
          </w:tcPr>
          <w:p w14:paraId="1A27C342" w14:textId="2CB29023" w:rsidR="00185EFA" w:rsidRDefault="00AC26E5" w:rsidP="006C2C30">
            <w:pPr>
              <w:pStyle w:val="BodyText"/>
              <w:spacing w:after="60"/>
              <w:ind w:left="0"/>
            </w:pPr>
            <w:r>
              <w:t>-1.95563</w:t>
            </w:r>
          </w:p>
        </w:tc>
        <w:tc>
          <w:tcPr>
            <w:tcW w:w="1864" w:type="dxa"/>
          </w:tcPr>
          <w:p w14:paraId="027A6CF5" w14:textId="59505EF6" w:rsidR="00185EFA" w:rsidRDefault="00AC26E5" w:rsidP="006C2C30">
            <w:pPr>
              <w:pStyle w:val="BodyText"/>
              <w:spacing w:after="60"/>
              <w:ind w:left="0"/>
            </w:pPr>
            <w:r>
              <w:t>-93.744</w:t>
            </w:r>
          </w:p>
        </w:tc>
        <w:tc>
          <w:tcPr>
            <w:tcW w:w="1860" w:type="dxa"/>
          </w:tcPr>
          <w:p w14:paraId="2DB2AC67" w14:textId="7B57F1CF" w:rsidR="00185EFA" w:rsidRDefault="00AC26E5" w:rsidP="006C2C30">
            <w:pPr>
              <w:pStyle w:val="BodyText"/>
              <w:spacing w:after="60"/>
              <w:ind w:left="0"/>
            </w:pPr>
            <w:r>
              <w:t>-120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3A8CA424" w14:textId="77E4885C" w:rsidR="00185EFA" w:rsidRDefault="00AC26E5" w:rsidP="006C2C30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185EFA" w14:paraId="4C2D993A" w14:textId="77777777" w:rsidTr="00AC26E5">
        <w:trPr>
          <w:trHeight w:val="346"/>
        </w:trPr>
        <w:tc>
          <w:tcPr>
            <w:tcW w:w="1993" w:type="dxa"/>
          </w:tcPr>
          <w:p w14:paraId="501ACC51" w14:textId="3D61FD58" w:rsidR="00185EFA" w:rsidRDefault="00AC26E5" w:rsidP="006C2C30">
            <w:pPr>
              <w:pStyle w:val="BodyText"/>
              <w:spacing w:after="60"/>
              <w:ind w:left="0"/>
            </w:pPr>
            <w:r>
              <w:t>5 HZ</w:t>
            </w:r>
          </w:p>
        </w:tc>
        <w:tc>
          <w:tcPr>
            <w:tcW w:w="1683" w:type="dxa"/>
          </w:tcPr>
          <w:p w14:paraId="2F1D28B4" w14:textId="7340DE33" w:rsidR="00185EFA" w:rsidRDefault="00AC26E5" w:rsidP="006C2C30">
            <w:pPr>
              <w:pStyle w:val="BodyText"/>
              <w:spacing w:after="60"/>
              <w:ind w:left="0"/>
            </w:pPr>
            <w:r>
              <w:t>-1.38647</w:t>
            </w:r>
          </w:p>
        </w:tc>
        <w:tc>
          <w:tcPr>
            <w:tcW w:w="1864" w:type="dxa"/>
          </w:tcPr>
          <w:p w14:paraId="0CAF3CBD" w14:textId="1A994470" w:rsidR="00185EFA" w:rsidRDefault="00AC26E5" w:rsidP="006C2C30">
            <w:pPr>
              <w:pStyle w:val="BodyText"/>
              <w:spacing w:after="60"/>
              <w:ind w:left="0"/>
            </w:pPr>
            <w:r>
              <w:t>-114.12</w:t>
            </w:r>
          </w:p>
        </w:tc>
        <w:tc>
          <w:tcPr>
            <w:tcW w:w="1860" w:type="dxa"/>
          </w:tcPr>
          <w:p w14:paraId="39B9CCBE" w14:textId="04E3448C" w:rsidR="00185EFA" w:rsidRDefault="00AC26E5" w:rsidP="006C2C30">
            <w:pPr>
              <w:pStyle w:val="BodyText"/>
              <w:spacing w:after="60"/>
              <w:ind w:left="0"/>
            </w:pPr>
            <w:r>
              <w:t>-180</w:t>
            </w:r>
          </w:p>
        </w:tc>
        <w:tc>
          <w:tcPr>
            <w:tcW w:w="1950" w:type="dxa"/>
            <w:shd w:val="solid" w:color="B9FF93" w:fill="auto"/>
          </w:tcPr>
          <w:p w14:paraId="27F063B3" w14:textId="1DC969C1" w:rsidR="00185EFA" w:rsidRDefault="00AC26E5" w:rsidP="006C2C30">
            <w:pPr>
              <w:pStyle w:val="BodyText"/>
              <w:spacing w:after="60"/>
              <w:ind w:left="0"/>
            </w:pPr>
            <w:r>
              <w:t>Pass</w:t>
            </w:r>
          </w:p>
        </w:tc>
      </w:tr>
    </w:tbl>
    <w:p w14:paraId="0C5C1FB0" w14:textId="77777777" w:rsidR="00185EFA" w:rsidRDefault="00185EFA" w:rsidP="00B34EBB">
      <w:pPr>
        <w:pStyle w:val="BodyText"/>
        <w:spacing w:after="60"/>
        <w:ind w:left="0"/>
        <w:rPr>
          <w:b/>
          <w:bCs/>
          <w:u w:val="single"/>
        </w:rPr>
      </w:pPr>
    </w:p>
    <w:p w14:paraId="45385FB4" w14:textId="77777777" w:rsidR="00F873E9" w:rsidRDefault="00F873E9" w:rsidP="00B34EBB">
      <w:pPr>
        <w:pStyle w:val="BodyText"/>
        <w:spacing w:after="60"/>
        <w:ind w:left="0"/>
        <w:rPr>
          <w:b/>
          <w:bCs/>
          <w:u w:val="single"/>
        </w:rPr>
      </w:pPr>
      <w:r w:rsidRPr="00D001B8">
        <w:rPr>
          <w:b/>
          <w:bCs/>
          <w:u w:val="single"/>
        </w:rPr>
        <w:t xml:space="preserve">Step </w:t>
      </w:r>
      <w:r w:rsidR="009752CE">
        <w:rPr>
          <w:b/>
          <w:bCs/>
          <w:u w:val="single"/>
        </w:rPr>
        <w:t>h</w:t>
      </w:r>
      <w:r w:rsidRPr="00D001B8">
        <w:rPr>
          <w:b/>
          <w:bCs/>
          <w:u w:val="single"/>
        </w:rPr>
        <w:t xml:space="preserve"> – 225 </w:t>
      </w:r>
      <w:proofErr w:type="spellStart"/>
      <w:r w:rsidR="00533A5F" w:rsidRPr="00D001B8">
        <w:rPr>
          <w:b/>
          <w:bCs/>
          <w:u w:val="single"/>
        </w:rPr>
        <w:t>lbf</w:t>
      </w:r>
      <w:proofErr w:type="spellEnd"/>
      <w:r w:rsidR="00533A5F" w:rsidRPr="00D001B8">
        <w:rPr>
          <w:b/>
          <w:bCs/>
          <w:u w:val="single"/>
        </w:rPr>
        <w:t xml:space="preserve"> Compression</w:t>
      </w:r>
    </w:p>
    <w:p w14:paraId="1EBC6225" w14:textId="77777777" w:rsidR="004B3123" w:rsidRPr="004B3123" w:rsidRDefault="004B3123" w:rsidP="000B560C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</w:p>
    <w:p w14:paraId="37898C46" w14:textId="77777777" w:rsidR="00AC26E5" w:rsidRDefault="00AC26E5" w:rsidP="00AC26E5">
      <w:pPr>
        <w:pStyle w:val="BodyText"/>
        <w:keepNext/>
        <w:tabs>
          <w:tab w:val="left" w:pos="2153"/>
        </w:tabs>
        <w:spacing w:after="60"/>
        <w:ind w:left="0"/>
        <w:jc w:val="center"/>
      </w:pPr>
      <w:r>
        <w:rPr>
          <w:noProof/>
          <w:sz w:val="16"/>
          <w:szCs w:val="16"/>
        </w:rPr>
        <w:lastRenderedPageBreak/>
        <w:drawing>
          <wp:inline distT="0" distB="0" distL="0" distR="0" wp14:anchorId="37792D4A" wp14:editId="3249F293">
            <wp:extent cx="5943600" cy="1633855"/>
            <wp:effectExtent l="0" t="0" r="0" b="4445"/>
            <wp:docPr id="708853647" name="Pictur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853647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7215D" w14:textId="017C8729" w:rsidR="00AC26E5" w:rsidRDefault="00AC26E5" w:rsidP="00AC26E5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30</w:t>
        </w:r>
      </w:fldSimple>
      <w:r>
        <w:t>- Magnitude for Motor Two Loaded Compression</w:t>
      </w:r>
    </w:p>
    <w:p w14:paraId="41312C6C" w14:textId="77777777" w:rsidR="00AC26E5" w:rsidRDefault="004B3123" w:rsidP="00AC26E5">
      <w:pPr>
        <w:pStyle w:val="BodyText"/>
        <w:keepNext/>
        <w:tabs>
          <w:tab w:val="left" w:pos="2153"/>
        </w:tabs>
        <w:spacing w:after="60"/>
        <w:ind w:left="0"/>
        <w:jc w:val="center"/>
      </w:pPr>
      <w:r>
        <w:rPr>
          <w:b/>
          <w:bCs/>
        </w:rPr>
        <w:t xml:space="preserve">    </w:t>
      </w:r>
      <w:r w:rsidR="00AC26E5">
        <w:rPr>
          <w:noProof/>
          <w:sz w:val="16"/>
          <w:szCs w:val="16"/>
        </w:rPr>
        <w:drawing>
          <wp:inline distT="0" distB="0" distL="0" distR="0" wp14:anchorId="561835A9" wp14:editId="7CF29952">
            <wp:extent cx="5943600" cy="1242060"/>
            <wp:effectExtent l="0" t="0" r="0" b="0"/>
            <wp:docPr id="941770974" name="Pictur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770974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21376" w14:textId="17A3A996" w:rsidR="00AC26E5" w:rsidRDefault="00AC26E5" w:rsidP="00AC26E5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31</w:t>
        </w:r>
      </w:fldSimple>
      <w:r>
        <w:t>- Phase for Motor Two Loaded Compression</w:t>
      </w:r>
    </w:p>
    <w:p w14:paraId="3C0DF28B" w14:textId="1852F296" w:rsidR="00185EFA" w:rsidRPr="00185EFA" w:rsidRDefault="00185EFA" w:rsidP="00185EFA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93"/>
        <w:gridCol w:w="1683"/>
        <w:gridCol w:w="1864"/>
        <w:gridCol w:w="1860"/>
        <w:gridCol w:w="1950"/>
      </w:tblGrid>
      <w:tr w:rsidR="00533A5F" w14:paraId="763FD2FD" w14:textId="77777777" w:rsidTr="00533A5F">
        <w:trPr>
          <w:trHeight w:val="350"/>
        </w:trPr>
        <w:tc>
          <w:tcPr>
            <w:tcW w:w="9350" w:type="dxa"/>
            <w:gridSpan w:val="5"/>
          </w:tcPr>
          <w:p w14:paraId="7E1E94CF" w14:textId="77777777" w:rsidR="00533A5F" w:rsidRPr="0040772A" w:rsidRDefault="00533A5F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D001B8">
              <w:rPr>
                <w:b/>
                <w:bCs/>
                <w:sz w:val="22"/>
                <w:szCs w:val="22"/>
              </w:rPr>
              <w:t>MCE 2 – Frequency response</w:t>
            </w:r>
            <w:r>
              <w:rPr>
                <w:b/>
                <w:bCs/>
                <w:sz w:val="22"/>
                <w:szCs w:val="22"/>
              </w:rPr>
              <w:t xml:space="preserve"> Compression</w:t>
            </w:r>
          </w:p>
        </w:tc>
      </w:tr>
      <w:tr w:rsidR="00185EFA" w14:paraId="78532E57" w14:textId="77777777" w:rsidTr="00AC26E5">
        <w:trPr>
          <w:trHeight w:val="628"/>
        </w:trPr>
        <w:tc>
          <w:tcPr>
            <w:tcW w:w="1993" w:type="dxa"/>
          </w:tcPr>
          <w:p w14:paraId="098E359D" w14:textId="77777777" w:rsidR="00185EF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  <w:p w14:paraId="2FAB8BB2" w14:textId="77777777" w:rsidR="00185EFA" w:rsidRPr="0040772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(Hz)</w:t>
            </w:r>
          </w:p>
        </w:tc>
        <w:tc>
          <w:tcPr>
            <w:tcW w:w="1683" w:type="dxa"/>
          </w:tcPr>
          <w:p w14:paraId="631B0653" w14:textId="77777777" w:rsidR="00185EF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Magnitude</w:t>
            </w:r>
          </w:p>
          <w:p w14:paraId="1ECE961D" w14:textId="77777777" w:rsidR="00185EF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(dB)</w:t>
            </w:r>
          </w:p>
        </w:tc>
        <w:tc>
          <w:tcPr>
            <w:tcW w:w="1864" w:type="dxa"/>
          </w:tcPr>
          <w:p w14:paraId="7661A8F4" w14:textId="77777777" w:rsidR="00185EF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  <w:p w14:paraId="1B9B915A" w14:textId="77777777" w:rsidR="00185EFA" w:rsidRPr="0040772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(Deg)</w:t>
            </w:r>
          </w:p>
        </w:tc>
        <w:tc>
          <w:tcPr>
            <w:tcW w:w="1860" w:type="dxa"/>
          </w:tcPr>
          <w:p w14:paraId="3A23F526" w14:textId="77777777" w:rsidR="00185EF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  <w:p w14:paraId="10808946" w14:textId="77777777" w:rsidR="00185EFA" w:rsidRPr="0040772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Allowance (Deg)</w:t>
            </w:r>
          </w:p>
        </w:tc>
        <w:tc>
          <w:tcPr>
            <w:tcW w:w="1950" w:type="dxa"/>
            <w:tcBorders>
              <w:bottom w:val="single" w:sz="4" w:space="0" w:color="auto"/>
            </w:tcBorders>
          </w:tcPr>
          <w:p w14:paraId="2E1F0D6F" w14:textId="77777777" w:rsidR="00185EFA" w:rsidRPr="0040772A" w:rsidRDefault="00185EFA" w:rsidP="00185EFA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185EFA" w14:paraId="6437E2A9" w14:textId="77777777" w:rsidTr="00AC26E5">
        <w:trPr>
          <w:trHeight w:val="333"/>
        </w:trPr>
        <w:tc>
          <w:tcPr>
            <w:tcW w:w="1993" w:type="dxa"/>
          </w:tcPr>
          <w:p w14:paraId="2A25C9B3" w14:textId="594247BC" w:rsidR="00185EFA" w:rsidRDefault="00AC26E5" w:rsidP="00185EFA">
            <w:pPr>
              <w:pStyle w:val="BodyText"/>
              <w:spacing w:after="60"/>
              <w:ind w:left="0"/>
            </w:pPr>
            <w:r>
              <w:t>0.1 HZ</w:t>
            </w:r>
          </w:p>
        </w:tc>
        <w:tc>
          <w:tcPr>
            <w:tcW w:w="1683" w:type="dxa"/>
          </w:tcPr>
          <w:p w14:paraId="06B7A8E1" w14:textId="5EC6E01F" w:rsidR="00185EFA" w:rsidRDefault="00AC26E5" w:rsidP="00185EFA">
            <w:pPr>
              <w:pStyle w:val="BodyText"/>
              <w:spacing w:after="60"/>
              <w:ind w:left="0"/>
            </w:pPr>
            <w:r>
              <w:t>-1.2054</w:t>
            </w:r>
          </w:p>
        </w:tc>
        <w:tc>
          <w:tcPr>
            <w:tcW w:w="1864" w:type="dxa"/>
          </w:tcPr>
          <w:p w14:paraId="4ED672D7" w14:textId="0E90E386" w:rsidR="00185EFA" w:rsidRDefault="00AC26E5" w:rsidP="00185EFA">
            <w:pPr>
              <w:pStyle w:val="BodyText"/>
              <w:spacing w:after="60"/>
              <w:ind w:left="0"/>
            </w:pPr>
            <w:r>
              <w:t>-10.8216</w:t>
            </w:r>
          </w:p>
        </w:tc>
        <w:tc>
          <w:tcPr>
            <w:tcW w:w="1860" w:type="dxa"/>
          </w:tcPr>
          <w:p w14:paraId="1400774D" w14:textId="6775527C" w:rsidR="00185EFA" w:rsidRDefault="00AC26E5" w:rsidP="00185EFA">
            <w:pPr>
              <w:pStyle w:val="BodyText"/>
              <w:spacing w:after="60"/>
              <w:ind w:left="0"/>
            </w:pPr>
            <w:r>
              <w:t>-20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70ED8C9A" w14:textId="1AEA51D7" w:rsidR="00185EFA" w:rsidRDefault="00AC26E5" w:rsidP="00185EFA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185EFA" w14:paraId="31F58323" w14:textId="77777777" w:rsidTr="00AC26E5">
        <w:trPr>
          <w:trHeight w:val="346"/>
        </w:trPr>
        <w:tc>
          <w:tcPr>
            <w:tcW w:w="1993" w:type="dxa"/>
          </w:tcPr>
          <w:p w14:paraId="4EFF4AD4" w14:textId="35AF8BB2" w:rsidR="00185EFA" w:rsidRDefault="00AC26E5" w:rsidP="00185EFA">
            <w:pPr>
              <w:pStyle w:val="BodyText"/>
              <w:spacing w:after="60"/>
              <w:ind w:left="0"/>
            </w:pPr>
            <w:r>
              <w:t>0.5 HZ</w:t>
            </w:r>
          </w:p>
        </w:tc>
        <w:tc>
          <w:tcPr>
            <w:tcW w:w="1683" w:type="dxa"/>
          </w:tcPr>
          <w:p w14:paraId="32E69443" w14:textId="2A8F038E" w:rsidR="00185EFA" w:rsidRDefault="00AC26E5" w:rsidP="00185EFA">
            <w:pPr>
              <w:pStyle w:val="BodyText"/>
              <w:spacing w:after="60"/>
              <w:ind w:left="0"/>
            </w:pPr>
            <w:r>
              <w:t>-1.34793</w:t>
            </w:r>
          </w:p>
        </w:tc>
        <w:tc>
          <w:tcPr>
            <w:tcW w:w="1864" w:type="dxa"/>
          </w:tcPr>
          <w:p w14:paraId="52D2A1BC" w14:textId="4B883AE6" w:rsidR="00185EFA" w:rsidRDefault="00AC26E5" w:rsidP="00185EFA">
            <w:pPr>
              <w:pStyle w:val="BodyText"/>
              <w:spacing w:after="60"/>
              <w:ind w:left="0"/>
            </w:pPr>
            <w:r>
              <w:t>-22.608</w:t>
            </w:r>
          </w:p>
        </w:tc>
        <w:tc>
          <w:tcPr>
            <w:tcW w:w="1860" w:type="dxa"/>
          </w:tcPr>
          <w:p w14:paraId="75938980" w14:textId="44485B00" w:rsidR="00185EFA" w:rsidRDefault="00AC26E5" w:rsidP="00185EFA">
            <w:pPr>
              <w:pStyle w:val="BodyText"/>
              <w:spacing w:after="60"/>
              <w:ind w:left="0"/>
            </w:pPr>
            <w:r>
              <w:t>-30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380EFC65" w14:textId="26D7F9D9" w:rsidR="00185EFA" w:rsidRDefault="00AC26E5" w:rsidP="00185EFA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185EFA" w14:paraId="3C8DD28E" w14:textId="77777777" w:rsidTr="00AC26E5">
        <w:trPr>
          <w:trHeight w:val="333"/>
        </w:trPr>
        <w:tc>
          <w:tcPr>
            <w:tcW w:w="1993" w:type="dxa"/>
          </w:tcPr>
          <w:p w14:paraId="32B4A464" w14:textId="7019FDDC" w:rsidR="00185EFA" w:rsidRDefault="00AC26E5" w:rsidP="00185EFA">
            <w:pPr>
              <w:pStyle w:val="BodyText"/>
              <w:spacing w:after="60"/>
              <w:ind w:left="0"/>
            </w:pPr>
            <w:r>
              <w:t>1 HZ</w:t>
            </w:r>
          </w:p>
        </w:tc>
        <w:tc>
          <w:tcPr>
            <w:tcW w:w="1683" w:type="dxa"/>
          </w:tcPr>
          <w:p w14:paraId="57135F87" w14:textId="302CDDD4" w:rsidR="00185EFA" w:rsidRDefault="00AC26E5" w:rsidP="00185EFA">
            <w:pPr>
              <w:pStyle w:val="BodyText"/>
              <w:spacing w:after="60"/>
              <w:ind w:left="0"/>
            </w:pPr>
            <w:r>
              <w:t>-1.59079</w:t>
            </w:r>
          </w:p>
        </w:tc>
        <w:tc>
          <w:tcPr>
            <w:tcW w:w="1864" w:type="dxa"/>
          </w:tcPr>
          <w:p w14:paraId="1D4497A9" w14:textId="4446E010" w:rsidR="00185EFA" w:rsidRDefault="00AC26E5" w:rsidP="00185EFA">
            <w:pPr>
              <w:pStyle w:val="BodyText"/>
              <w:spacing w:after="60"/>
              <w:ind w:left="0"/>
            </w:pPr>
            <w:r>
              <w:t>-35.856</w:t>
            </w:r>
          </w:p>
        </w:tc>
        <w:tc>
          <w:tcPr>
            <w:tcW w:w="1860" w:type="dxa"/>
          </w:tcPr>
          <w:p w14:paraId="6B7AEB29" w14:textId="6E0E9BAE" w:rsidR="00185EFA" w:rsidRDefault="00AC26E5" w:rsidP="00185EFA">
            <w:pPr>
              <w:pStyle w:val="BodyText"/>
              <w:spacing w:after="60"/>
              <w:ind w:left="0"/>
            </w:pPr>
            <w:r>
              <w:t>-40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659C69A5" w14:textId="41774232" w:rsidR="00185EFA" w:rsidRDefault="00AC26E5" w:rsidP="00185EFA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185EFA" w14:paraId="7F96C8E8" w14:textId="77777777" w:rsidTr="00AC26E5">
        <w:trPr>
          <w:trHeight w:val="346"/>
        </w:trPr>
        <w:tc>
          <w:tcPr>
            <w:tcW w:w="1993" w:type="dxa"/>
          </w:tcPr>
          <w:p w14:paraId="27D375D7" w14:textId="250C16FD" w:rsidR="00185EFA" w:rsidRDefault="00AC26E5" w:rsidP="00185EFA">
            <w:pPr>
              <w:pStyle w:val="BodyText"/>
              <w:spacing w:after="60"/>
              <w:ind w:left="0"/>
            </w:pPr>
            <w:r>
              <w:t>2 HZ</w:t>
            </w:r>
          </w:p>
        </w:tc>
        <w:tc>
          <w:tcPr>
            <w:tcW w:w="1683" w:type="dxa"/>
          </w:tcPr>
          <w:p w14:paraId="765C944A" w14:textId="5BDAAA5F" w:rsidR="00185EFA" w:rsidRDefault="00AC26E5" w:rsidP="00185EFA">
            <w:pPr>
              <w:pStyle w:val="BodyText"/>
              <w:spacing w:after="60"/>
              <w:ind w:left="0"/>
            </w:pPr>
            <w:r>
              <w:t>-2.25598</w:t>
            </w:r>
          </w:p>
        </w:tc>
        <w:tc>
          <w:tcPr>
            <w:tcW w:w="1864" w:type="dxa"/>
          </w:tcPr>
          <w:p w14:paraId="58B1DD42" w14:textId="6EC6DCC5" w:rsidR="00185EFA" w:rsidRDefault="00AC26E5" w:rsidP="00185EFA">
            <w:pPr>
              <w:pStyle w:val="BodyText"/>
              <w:spacing w:after="60"/>
              <w:ind w:left="0"/>
            </w:pPr>
            <w:r>
              <w:t>-60.192</w:t>
            </w:r>
          </w:p>
        </w:tc>
        <w:tc>
          <w:tcPr>
            <w:tcW w:w="1860" w:type="dxa"/>
          </w:tcPr>
          <w:p w14:paraId="3A8208EA" w14:textId="5E105EBC" w:rsidR="00185EFA" w:rsidRDefault="00AC26E5" w:rsidP="00185EFA">
            <w:pPr>
              <w:pStyle w:val="BodyText"/>
              <w:spacing w:after="60"/>
              <w:ind w:left="0"/>
            </w:pPr>
            <w:r>
              <w:t>-60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FF7575" w:fill="auto"/>
          </w:tcPr>
          <w:p w14:paraId="299CCDFA" w14:textId="350F452A" w:rsidR="00185EFA" w:rsidRDefault="00AC26E5" w:rsidP="006C2C30">
            <w:pPr>
              <w:pStyle w:val="BodyText"/>
              <w:spacing w:after="60"/>
              <w:ind w:left="0"/>
            </w:pPr>
            <w:r>
              <w:t>Failed</w:t>
            </w:r>
          </w:p>
        </w:tc>
      </w:tr>
      <w:tr w:rsidR="00185EFA" w14:paraId="47638834" w14:textId="77777777" w:rsidTr="00AC26E5">
        <w:trPr>
          <w:trHeight w:val="333"/>
        </w:trPr>
        <w:tc>
          <w:tcPr>
            <w:tcW w:w="1993" w:type="dxa"/>
          </w:tcPr>
          <w:p w14:paraId="56A66B5C" w14:textId="2F4F32D6" w:rsidR="00185EFA" w:rsidRDefault="00AC26E5" w:rsidP="006C2C30">
            <w:pPr>
              <w:pStyle w:val="BodyText"/>
              <w:spacing w:after="60"/>
              <w:ind w:left="0"/>
            </w:pPr>
            <w:r>
              <w:t>3 HZ</w:t>
            </w:r>
          </w:p>
        </w:tc>
        <w:tc>
          <w:tcPr>
            <w:tcW w:w="1683" w:type="dxa"/>
          </w:tcPr>
          <w:p w14:paraId="497184A9" w14:textId="0C5E1403" w:rsidR="00185EFA" w:rsidRDefault="00AC26E5" w:rsidP="006C2C30">
            <w:pPr>
              <w:pStyle w:val="BodyText"/>
              <w:spacing w:after="60"/>
              <w:ind w:left="0"/>
            </w:pPr>
            <w:r>
              <w:t>-2.94956</w:t>
            </w:r>
          </w:p>
        </w:tc>
        <w:tc>
          <w:tcPr>
            <w:tcW w:w="1864" w:type="dxa"/>
          </w:tcPr>
          <w:p w14:paraId="22FB11E0" w14:textId="10326985" w:rsidR="00185EFA" w:rsidRDefault="00AC26E5" w:rsidP="006C2C30">
            <w:pPr>
              <w:pStyle w:val="BodyText"/>
              <w:spacing w:after="60"/>
              <w:ind w:left="0"/>
            </w:pPr>
            <w:r>
              <w:t>-83.7</w:t>
            </w:r>
          </w:p>
        </w:tc>
        <w:tc>
          <w:tcPr>
            <w:tcW w:w="1860" w:type="dxa"/>
          </w:tcPr>
          <w:p w14:paraId="14E986FC" w14:textId="7906D028" w:rsidR="00185EFA" w:rsidRDefault="00AC26E5" w:rsidP="006C2C30">
            <w:pPr>
              <w:pStyle w:val="BodyText"/>
              <w:spacing w:after="60"/>
              <w:ind w:left="0"/>
            </w:pPr>
            <w:r>
              <w:t>-80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FF7575" w:fill="auto"/>
          </w:tcPr>
          <w:p w14:paraId="5DEC2565" w14:textId="156C7B41" w:rsidR="00185EFA" w:rsidRDefault="00AC26E5" w:rsidP="006C2C30">
            <w:pPr>
              <w:pStyle w:val="BodyText"/>
              <w:spacing w:after="60"/>
              <w:ind w:left="0"/>
            </w:pPr>
            <w:r>
              <w:t>Failed</w:t>
            </w:r>
          </w:p>
        </w:tc>
      </w:tr>
      <w:tr w:rsidR="00185EFA" w14:paraId="5E0A7183" w14:textId="77777777" w:rsidTr="00AC26E5">
        <w:trPr>
          <w:trHeight w:val="333"/>
        </w:trPr>
        <w:tc>
          <w:tcPr>
            <w:tcW w:w="1993" w:type="dxa"/>
          </w:tcPr>
          <w:p w14:paraId="506D1E0A" w14:textId="7834BEC7" w:rsidR="00185EFA" w:rsidRDefault="00AC26E5" w:rsidP="006C2C30">
            <w:pPr>
              <w:pStyle w:val="BodyText"/>
              <w:spacing w:after="60"/>
              <w:ind w:left="0"/>
            </w:pPr>
            <w:r>
              <w:t>4 HZ</w:t>
            </w:r>
          </w:p>
        </w:tc>
        <w:tc>
          <w:tcPr>
            <w:tcW w:w="1683" w:type="dxa"/>
          </w:tcPr>
          <w:p w14:paraId="052635BC" w14:textId="1A87DA99" w:rsidR="00185EFA" w:rsidRDefault="00AC26E5" w:rsidP="006C2C30">
            <w:pPr>
              <w:pStyle w:val="BodyText"/>
              <w:spacing w:after="60"/>
              <w:ind w:left="0"/>
            </w:pPr>
            <w:r>
              <w:t>-2.9863</w:t>
            </w:r>
          </w:p>
        </w:tc>
        <w:tc>
          <w:tcPr>
            <w:tcW w:w="1864" w:type="dxa"/>
          </w:tcPr>
          <w:p w14:paraId="25E82771" w14:textId="68D9CE43" w:rsidR="00185EFA" w:rsidRDefault="00AC26E5" w:rsidP="006C2C30">
            <w:pPr>
              <w:pStyle w:val="BodyText"/>
              <w:spacing w:after="60"/>
              <w:ind w:left="0"/>
            </w:pPr>
            <w:r>
              <w:t>-105.12</w:t>
            </w:r>
          </w:p>
        </w:tc>
        <w:tc>
          <w:tcPr>
            <w:tcW w:w="1860" w:type="dxa"/>
          </w:tcPr>
          <w:p w14:paraId="563DF217" w14:textId="06CAC067" w:rsidR="00185EFA" w:rsidRDefault="00AC26E5" w:rsidP="006C2C30">
            <w:pPr>
              <w:pStyle w:val="BodyText"/>
              <w:spacing w:after="60"/>
              <w:ind w:left="0"/>
            </w:pPr>
            <w:r>
              <w:t>-120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217D469B" w14:textId="2B43DDA6" w:rsidR="00185EFA" w:rsidRDefault="00AC26E5" w:rsidP="006C2C30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185EFA" w14:paraId="0E57FBAC" w14:textId="77777777" w:rsidTr="00AC26E5">
        <w:trPr>
          <w:trHeight w:val="346"/>
        </w:trPr>
        <w:tc>
          <w:tcPr>
            <w:tcW w:w="1993" w:type="dxa"/>
          </w:tcPr>
          <w:p w14:paraId="51B19A30" w14:textId="073ECF55" w:rsidR="00185EFA" w:rsidRDefault="00AC26E5" w:rsidP="006C2C30">
            <w:pPr>
              <w:pStyle w:val="BodyText"/>
              <w:spacing w:after="60"/>
              <w:ind w:left="0"/>
            </w:pPr>
            <w:r>
              <w:t>5 HZ</w:t>
            </w:r>
          </w:p>
        </w:tc>
        <w:tc>
          <w:tcPr>
            <w:tcW w:w="1683" w:type="dxa"/>
          </w:tcPr>
          <w:p w14:paraId="2574F6FC" w14:textId="0FA4A3E2" w:rsidR="00185EFA" w:rsidRDefault="00AC26E5" w:rsidP="006C2C30">
            <w:pPr>
              <w:pStyle w:val="BodyText"/>
              <w:spacing w:after="60"/>
              <w:ind w:left="0"/>
            </w:pPr>
            <w:r>
              <w:t>-1.04897</w:t>
            </w:r>
          </w:p>
        </w:tc>
        <w:tc>
          <w:tcPr>
            <w:tcW w:w="1864" w:type="dxa"/>
          </w:tcPr>
          <w:p w14:paraId="1333E955" w14:textId="3A2FCAD3" w:rsidR="00185EFA" w:rsidRDefault="00AC26E5" w:rsidP="006C2C30">
            <w:pPr>
              <w:pStyle w:val="BodyText"/>
              <w:spacing w:after="60"/>
              <w:ind w:left="0"/>
            </w:pPr>
            <w:r>
              <w:t>-131.4</w:t>
            </w:r>
          </w:p>
        </w:tc>
        <w:tc>
          <w:tcPr>
            <w:tcW w:w="1860" w:type="dxa"/>
          </w:tcPr>
          <w:p w14:paraId="498B15CE" w14:textId="5684E38E" w:rsidR="00185EFA" w:rsidRDefault="00AC26E5" w:rsidP="006C2C30">
            <w:pPr>
              <w:pStyle w:val="BodyText"/>
              <w:spacing w:after="60"/>
              <w:ind w:left="0"/>
            </w:pPr>
            <w:r>
              <w:t>-180</w:t>
            </w:r>
          </w:p>
        </w:tc>
        <w:tc>
          <w:tcPr>
            <w:tcW w:w="1950" w:type="dxa"/>
            <w:shd w:val="solid" w:color="B9FF93" w:fill="auto"/>
          </w:tcPr>
          <w:p w14:paraId="77D054F4" w14:textId="431AB5CC" w:rsidR="00185EFA" w:rsidRDefault="00AC26E5" w:rsidP="006C2C30">
            <w:pPr>
              <w:pStyle w:val="BodyText"/>
              <w:spacing w:after="60"/>
              <w:ind w:left="0"/>
            </w:pPr>
            <w:r>
              <w:t>Pass</w:t>
            </w:r>
          </w:p>
        </w:tc>
      </w:tr>
    </w:tbl>
    <w:p w14:paraId="605E9FAB" w14:textId="77777777" w:rsidR="006953D6" w:rsidRDefault="006953D6" w:rsidP="00B34EBB">
      <w:pPr>
        <w:pStyle w:val="BodyText"/>
        <w:spacing w:after="60"/>
        <w:ind w:left="0"/>
        <w:rPr>
          <w:sz w:val="22"/>
          <w:szCs w:val="22"/>
        </w:rPr>
      </w:pPr>
    </w:p>
    <w:p w14:paraId="29204714" w14:textId="77777777" w:rsidR="00533A5F" w:rsidRDefault="00533A5F" w:rsidP="00B34EBB">
      <w:pPr>
        <w:pStyle w:val="BodyText"/>
        <w:spacing w:after="60"/>
        <w:ind w:left="0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56538994" w14:textId="77777777" w:rsidR="001924AB" w:rsidRPr="00993300" w:rsidRDefault="009752CE" w:rsidP="00B34EBB">
      <w:pPr>
        <w:pStyle w:val="BodyText"/>
        <w:spacing w:after="60"/>
        <w:ind w:left="0"/>
        <w:rPr>
          <w:b/>
          <w:bCs/>
          <w:sz w:val="28"/>
          <w:szCs w:val="28"/>
        </w:rPr>
      </w:pPr>
      <w:r w:rsidRPr="00993300">
        <w:rPr>
          <w:b/>
          <w:bCs/>
          <w:sz w:val="28"/>
          <w:szCs w:val="28"/>
        </w:rPr>
        <w:lastRenderedPageBreak/>
        <w:t>6.</w:t>
      </w:r>
      <w:r w:rsidR="005D10C6" w:rsidRPr="00993300">
        <w:rPr>
          <w:b/>
          <w:bCs/>
          <w:sz w:val="28"/>
          <w:szCs w:val="28"/>
        </w:rPr>
        <w:t>6</w:t>
      </w:r>
      <w:r w:rsidRPr="00993300">
        <w:rPr>
          <w:b/>
          <w:bCs/>
          <w:sz w:val="28"/>
          <w:szCs w:val="28"/>
        </w:rPr>
        <w:t>.</w:t>
      </w:r>
      <w:r w:rsidR="005D10C6" w:rsidRPr="00993300">
        <w:rPr>
          <w:b/>
          <w:bCs/>
          <w:sz w:val="28"/>
          <w:szCs w:val="28"/>
        </w:rPr>
        <w:t>8</w:t>
      </w:r>
      <w:r w:rsidRPr="00993300">
        <w:rPr>
          <w:b/>
          <w:bCs/>
          <w:sz w:val="28"/>
          <w:szCs w:val="28"/>
        </w:rPr>
        <w:t>.</w:t>
      </w:r>
      <w:r w:rsidR="005D10C6" w:rsidRPr="00993300">
        <w:rPr>
          <w:b/>
          <w:bCs/>
          <w:sz w:val="28"/>
          <w:szCs w:val="28"/>
        </w:rPr>
        <w:t>3</w:t>
      </w:r>
      <w:r w:rsidRPr="00993300">
        <w:rPr>
          <w:b/>
          <w:bCs/>
          <w:sz w:val="28"/>
          <w:szCs w:val="28"/>
        </w:rPr>
        <w:t>.</w:t>
      </w:r>
      <w:r w:rsidR="005D10C6" w:rsidRPr="00993300">
        <w:rPr>
          <w:b/>
          <w:bCs/>
          <w:sz w:val="28"/>
          <w:szCs w:val="28"/>
        </w:rPr>
        <w:t>1</w:t>
      </w:r>
      <w:r w:rsidR="00F873E9" w:rsidRPr="00993300">
        <w:rPr>
          <w:b/>
          <w:bCs/>
          <w:sz w:val="28"/>
          <w:szCs w:val="28"/>
        </w:rPr>
        <w:t xml:space="preserve"> MCE 3 – Step Response Test</w:t>
      </w:r>
    </w:p>
    <w:p w14:paraId="1A70D4EF" w14:textId="77777777" w:rsidR="00AC26E5" w:rsidRDefault="00AC26E5" w:rsidP="00AC26E5">
      <w:pPr>
        <w:pStyle w:val="BodyText"/>
        <w:keepNext/>
        <w:spacing w:after="60"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7FB7AC82" wp14:editId="12B0DBED">
            <wp:extent cx="5943600" cy="2131060"/>
            <wp:effectExtent l="0" t="0" r="0" b="2540"/>
            <wp:docPr id="1192663318" name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663318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5A2E6" w14:textId="2133F94E" w:rsidR="00AC26E5" w:rsidRDefault="00AC26E5" w:rsidP="00AC26E5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32</w:t>
        </w:r>
      </w:fldSimple>
      <w:r>
        <w:t>- Results for Motor Three</w:t>
      </w:r>
    </w:p>
    <w:p w14:paraId="5DD1DF43" w14:textId="1AADD92A" w:rsidR="007A0BF6" w:rsidRDefault="007A0BF6" w:rsidP="000B560C">
      <w:pPr>
        <w:pStyle w:val="BodyText"/>
        <w:spacing w:after="60"/>
        <w:ind w:left="0"/>
        <w:jc w:val="center"/>
        <w:rPr>
          <w:sz w:val="22"/>
          <w:szCs w:val="22"/>
        </w:rPr>
      </w:pPr>
    </w:p>
    <w:p w14:paraId="576EE7C7" w14:textId="77777777" w:rsidR="00FA2B9E" w:rsidRPr="000B365F" w:rsidRDefault="00FA2B9E" w:rsidP="00FA2B9E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j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tension</w:t>
      </w:r>
      <w:r>
        <w:rPr>
          <w:b/>
          <w:bCs/>
          <w:szCs w:val="20"/>
          <w:u w:val="single"/>
        </w:rPr>
        <w:t xml:space="preserve"> - Extension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533A5F" w14:paraId="301A551E" w14:textId="77777777" w:rsidTr="009276DA">
        <w:tc>
          <w:tcPr>
            <w:tcW w:w="9350" w:type="dxa"/>
            <w:gridSpan w:val="4"/>
          </w:tcPr>
          <w:p w14:paraId="54BEA059" w14:textId="77777777" w:rsidR="00533A5F" w:rsidRPr="003050CA" w:rsidRDefault="00533A5F" w:rsidP="00533A5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D001B8">
              <w:rPr>
                <w:b/>
                <w:bCs/>
                <w:sz w:val="22"/>
                <w:szCs w:val="22"/>
              </w:rPr>
              <w:t>MCE</w:t>
            </w:r>
            <w:r>
              <w:rPr>
                <w:b/>
                <w:bCs/>
                <w:sz w:val="22"/>
                <w:szCs w:val="22"/>
              </w:rPr>
              <w:t>3</w:t>
            </w:r>
            <w:r w:rsidRPr="00D001B8">
              <w:rPr>
                <w:b/>
                <w:bCs/>
                <w:sz w:val="22"/>
                <w:szCs w:val="22"/>
              </w:rPr>
              <w:t xml:space="preserve"> – Step Response</w:t>
            </w:r>
            <w:r>
              <w:rPr>
                <w:b/>
                <w:bCs/>
                <w:sz w:val="22"/>
                <w:szCs w:val="22"/>
              </w:rPr>
              <w:t xml:space="preserve"> Tension Extension</w:t>
            </w:r>
          </w:p>
        </w:tc>
      </w:tr>
      <w:tr w:rsidR="00FA2B9E" w14:paraId="5343D9EB" w14:textId="77777777" w:rsidTr="006C2C30">
        <w:tc>
          <w:tcPr>
            <w:tcW w:w="3145" w:type="dxa"/>
          </w:tcPr>
          <w:p w14:paraId="7D40311E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22A94835" w14:textId="77777777" w:rsidR="00FA2B9E" w:rsidRPr="003B2DF7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FA2B9E" w14:paraId="142B1B6C" w14:textId="77777777" w:rsidTr="00AC26E5">
        <w:tc>
          <w:tcPr>
            <w:tcW w:w="3145" w:type="dxa"/>
          </w:tcPr>
          <w:p w14:paraId="6D0BDCD7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7B242774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350A7704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6D84A141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FA2B9E" w14:paraId="544162B1" w14:textId="77777777" w:rsidTr="00AC26E5">
        <w:tc>
          <w:tcPr>
            <w:tcW w:w="3145" w:type="dxa"/>
          </w:tcPr>
          <w:p w14:paraId="54C7CBC9" w14:textId="77777777" w:rsidR="00FA2B9E" w:rsidRDefault="00FA2B9E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0FE1B7C9" w14:textId="697EB3D9" w:rsidR="00FA2B9E" w:rsidRDefault="00AC26E5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3.2436</w:t>
            </w:r>
          </w:p>
        </w:tc>
        <w:tc>
          <w:tcPr>
            <w:tcW w:w="1373" w:type="dxa"/>
          </w:tcPr>
          <w:p w14:paraId="615464B9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B9FF93" w:fill="auto"/>
          </w:tcPr>
          <w:p w14:paraId="7DA8EAB7" w14:textId="064F2500" w:rsidR="00FA2B9E" w:rsidRDefault="00AC26E5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FA2B9E" w14:paraId="71809DF4" w14:textId="77777777" w:rsidTr="00AC26E5">
        <w:tc>
          <w:tcPr>
            <w:tcW w:w="3145" w:type="dxa"/>
          </w:tcPr>
          <w:p w14:paraId="6B741603" w14:textId="77777777" w:rsidR="00FA2B9E" w:rsidRDefault="00FA2B9E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(+ 0.575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2160" w:type="dxa"/>
          </w:tcPr>
          <w:p w14:paraId="5F7D58A4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66BE669D" w14:textId="13D5E326" w:rsidR="00FA2B9E" w:rsidRDefault="00AC26E5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0.2047</w:t>
            </w:r>
          </w:p>
        </w:tc>
        <w:tc>
          <w:tcPr>
            <w:tcW w:w="1373" w:type="dxa"/>
          </w:tcPr>
          <w:p w14:paraId="3173897A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seconds</w:t>
            </w:r>
          </w:p>
        </w:tc>
        <w:tc>
          <w:tcPr>
            <w:tcW w:w="2672" w:type="dxa"/>
            <w:shd w:val="solid" w:color="FF7575" w:fill="auto"/>
          </w:tcPr>
          <w:p w14:paraId="386DCB23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6716D1EF" w14:textId="7975547A" w:rsidR="00FA2B9E" w:rsidRDefault="00AC26E5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6E389B90" w14:textId="77777777" w:rsidR="00FA2B9E" w:rsidRDefault="00FA2B9E" w:rsidP="00FA2B9E"/>
    <w:p w14:paraId="0CB4E252" w14:textId="77777777" w:rsidR="00FA2B9E" w:rsidRPr="000B365F" w:rsidRDefault="00FA2B9E" w:rsidP="00FA2B9E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k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tension</w:t>
      </w:r>
      <w:r>
        <w:rPr>
          <w:b/>
          <w:bCs/>
          <w:szCs w:val="20"/>
          <w:u w:val="single"/>
        </w:rPr>
        <w:t xml:space="preserve"> - Retraction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533A5F" w14:paraId="4AEBE522" w14:textId="77777777" w:rsidTr="00BE0AC2">
        <w:tc>
          <w:tcPr>
            <w:tcW w:w="9350" w:type="dxa"/>
            <w:gridSpan w:val="4"/>
          </w:tcPr>
          <w:p w14:paraId="125B12C6" w14:textId="77777777" w:rsidR="00533A5F" w:rsidRPr="003050CA" w:rsidRDefault="00533A5F" w:rsidP="00533A5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D001B8">
              <w:rPr>
                <w:b/>
                <w:bCs/>
                <w:sz w:val="22"/>
                <w:szCs w:val="22"/>
              </w:rPr>
              <w:t>MCE</w:t>
            </w:r>
            <w:r>
              <w:rPr>
                <w:b/>
                <w:bCs/>
                <w:sz w:val="22"/>
                <w:szCs w:val="22"/>
              </w:rPr>
              <w:t>3</w:t>
            </w:r>
            <w:r w:rsidRPr="00D001B8">
              <w:rPr>
                <w:b/>
                <w:bCs/>
                <w:sz w:val="22"/>
                <w:szCs w:val="22"/>
              </w:rPr>
              <w:t xml:space="preserve"> – Step Response</w:t>
            </w:r>
            <w:r>
              <w:rPr>
                <w:b/>
                <w:bCs/>
                <w:sz w:val="22"/>
                <w:szCs w:val="22"/>
              </w:rPr>
              <w:t xml:space="preserve"> Tension Retraction</w:t>
            </w:r>
          </w:p>
        </w:tc>
      </w:tr>
      <w:tr w:rsidR="00FA2B9E" w14:paraId="1FDC2F13" w14:textId="77777777" w:rsidTr="006C2C30">
        <w:tc>
          <w:tcPr>
            <w:tcW w:w="3145" w:type="dxa"/>
          </w:tcPr>
          <w:p w14:paraId="56C233D3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734B03C2" w14:textId="77777777" w:rsidR="00FA2B9E" w:rsidRPr="003B2DF7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FA2B9E" w14:paraId="7071FBB8" w14:textId="77777777" w:rsidTr="00AC26E5">
        <w:tc>
          <w:tcPr>
            <w:tcW w:w="3145" w:type="dxa"/>
          </w:tcPr>
          <w:p w14:paraId="5D06C0A5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6719647D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5430F47D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75203A85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FA2B9E" w14:paraId="3F0A89B2" w14:textId="77777777" w:rsidTr="00AC26E5">
        <w:tc>
          <w:tcPr>
            <w:tcW w:w="3145" w:type="dxa"/>
          </w:tcPr>
          <w:p w14:paraId="5FD2C857" w14:textId="77777777" w:rsidR="00FA2B9E" w:rsidRDefault="00FA2B9E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345C8D3E" w14:textId="69762858" w:rsidR="00FA2B9E" w:rsidRDefault="00AC26E5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-3.313</w:t>
            </w:r>
          </w:p>
        </w:tc>
        <w:tc>
          <w:tcPr>
            <w:tcW w:w="1373" w:type="dxa"/>
          </w:tcPr>
          <w:p w14:paraId="5DA362FB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B9FF93" w:fill="auto"/>
          </w:tcPr>
          <w:p w14:paraId="601920C2" w14:textId="43AA9B5B" w:rsidR="00FA2B9E" w:rsidRDefault="00AC26E5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FA2B9E" w14:paraId="041B46C1" w14:textId="77777777" w:rsidTr="00AC26E5">
        <w:tc>
          <w:tcPr>
            <w:tcW w:w="3145" w:type="dxa"/>
          </w:tcPr>
          <w:p w14:paraId="125135A1" w14:textId="77777777" w:rsidR="00FA2B9E" w:rsidRDefault="00FA2B9E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(- 0.575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</w:p>
        </w:tc>
        <w:tc>
          <w:tcPr>
            <w:tcW w:w="2160" w:type="dxa"/>
          </w:tcPr>
          <w:p w14:paraId="50830B4C" w14:textId="26AAF04A" w:rsidR="00FA2B9E" w:rsidRDefault="00AC26E5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0.2108</w:t>
            </w:r>
          </w:p>
        </w:tc>
        <w:tc>
          <w:tcPr>
            <w:tcW w:w="1373" w:type="dxa"/>
          </w:tcPr>
          <w:p w14:paraId="4E554A16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seconds</w:t>
            </w:r>
          </w:p>
        </w:tc>
        <w:tc>
          <w:tcPr>
            <w:tcW w:w="2672" w:type="dxa"/>
            <w:shd w:val="solid" w:color="FF7575" w:fill="auto"/>
          </w:tcPr>
          <w:p w14:paraId="390801EA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033E3246" w14:textId="7CCFA93F" w:rsidR="00FA2B9E" w:rsidRDefault="00AC26E5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25760ABF" w14:textId="77777777" w:rsidR="00FA2B9E" w:rsidRDefault="00FA2B9E" w:rsidP="00FA2B9E">
      <w:pPr>
        <w:pStyle w:val="BodyText"/>
        <w:spacing w:after="60"/>
        <w:ind w:left="0"/>
        <w:jc w:val="center"/>
        <w:rPr>
          <w:sz w:val="22"/>
          <w:szCs w:val="22"/>
        </w:rPr>
      </w:pPr>
    </w:p>
    <w:p w14:paraId="3C870770" w14:textId="77777777" w:rsidR="00FA2B9E" w:rsidRPr="000B365F" w:rsidRDefault="00FA2B9E" w:rsidP="00FA2B9E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n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compression</w:t>
      </w:r>
      <w:r>
        <w:rPr>
          <w:b/>
          <w:bCs/>
          <w:szCs w:val="20"/>
          <w:u w:val="single"/>
        </w:rPr>
        <w:t xml:space="preserve"> - Extension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533A5F" w14:paraId="46E31B10" w14:textId="77777777" w:rsidTr="009445F2">
        <w:tc>
          <w:tcPr>
            <w:tcW w:w="9350" w:type="dxa"/>
            <w:gridSpan w:val="4"/>
          </w:tcPr>
          <w:p w14:paraId="233517E9" w14:textId="77777777" w:rsidR="00533A5F" w:rsidRPr="003050CA" w:rsidRDefault="00533A5F" w:rsidP="00533A5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D001B8">
              <w:rPr>
                <w:b/>
                <w:bCs/>
                <w:sz w:val="22"/>
                <w:szCs w:val="22"/>
              </w:rPr>
              <w:t>MCE</w:t>
            </w:r>
            <w:r w:rsidR="00124ABE">
              <w:rPr>
                <w:b/>
                <w:bCs/>
                <w:sz w:val="22"/>
                <w:szCs w:val="22"/>
              </w:rPr>
              <w:t>3</w:t>
            </w:r>
            <w:r w:rsidRPr="00D001B8">
              <w:rPr>
                <w:b/>
                <w:bCs/>
                <w:sz w:val="22"/>
                <w:szCs w:val="22"/>
              </w:rPr>
              <w:t xml:space="preserve"> – Step Response</w:t>
            </w:r>
            <w:r>
              <w:rPr>
                <w:b/>
                <w:bCs/>
                <w:sz w:val="22"/>
                <w:szCs w:val="22"/>
              </w:rPr>
              <w:t xml:space="preserve"> Compression Extension</w:t>
            </w:r>
          </w:p>
        </w:tc>
      </w:tr>
      <w:tr w:rsidR="00FA2B9E" w14:paraId="29D33D0F" w14:textId="77777777" w:rsidTr="006C2C30">
        <w:tc>
          <w:tcPr>
            <w:tcW w:w="3145" w:type="dxa"/>
          </w:tcPr>
          <w:p w14:paraId="1192115A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2BB069B0" w14:textId="77777777" w:rsidR="00FA2B9E" w:rsidRPr="003B2DF7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FA2B9E" w14:paraId="7E2AFB26" w14:textId="77777777" w:rsidTr="00AC26E5">
        <w:tc>
          <w:tcPr>
            <w:tcW w:w="3145" w:type="dxa"/>
          </w:tcPr>
          <w:p w14:paraId="27DA442A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7B75BF51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6F39923D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0EAC2C45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FA2B9E" w14:paraId="0B59FE51" w14:textId="77777777" w:rsidTr="00AC26E5">
        <w:tc>
          <w:tcPr>
            <w:tcW w:w="3145" w:type="dxa"/>
          </w:tcPr>
          <w:p w14:paraId="51F1E7D3" w14:textId="77777777" w:rsidR="00FA2B9E" w:rsidRDefault="00FA2B9E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48576FC8" w14:textId="406881AA" w:rsidR="00FA2B9E" w:rsidRDefault="00AC26E5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3.3167</w:t>
            </w:r>
          </w:p>
        </w:tc>
        <w:tc>
          <w:tcPr>
            <w:tcW w:w="1373" w:type="dxa"/>
          </w:tcPr>
          <w:p w14:paraId="5D68153C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B9FF93" w:fill="auto"/>
          </w:tcPr>
          <w:p w14:paraId="7D0386DE" w14:textId="79476C62" w:rsidR="00FA2B9E" w:rsidRDefault="00AC26E5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FA2B9E" w14:paraId="7C11B4F4" w14:textId="77777777" w:rsidTr="00AC26E5">
        <w:tc>
          <w:tcPr>
            <w:tcW w:w="3145" w:type="dxa"/>
          </w:tcPr>
          <w:p w14:paraId="167E3315" w14:textId="77777777" w:rsidR="00FA2B9E" w:rsidRDefault="00FA2B9E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lastRenderedPageBreak/>
              <w:t>Time to achieve 80% of the specified stroke (+0.575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2160" w:type="dxa"/>
          </w:tcPr>
          <w:p w14:paraId="027A7550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2EF338E2" w14:textId="108F1EA3" w:rsidR="00FA2B9E" w:rsidRDefault="00AC26E5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0.2108</w:t>
            </w:r>
          </w:p>
        </w:tc>
        <w:tc>
          <w:tcPr>
            <w:tcW w:w="1373" w:type="dxa"/>
          </w:tcPr>
          <w:p w14:paraId="43DA0022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seconds</w:t>
            </w:r>
          </w:p>
        </w:tc>
        <w:tc>
          <w:tcPr>
            <w:tcW w:w="2672" w:type="dxa"/>
            <w:shd w:val="solid" w:color="FF7575" w:fill="auto"/>
          </w:tcPr>
          <w:p w14:paraId="1D43F484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53082F76" w14:textId="3C50762A" w:rsidR="00FA2B9E" w:rsidRDefault="00AC26E5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4E57F4D8" w14:textId="77777777" w:rsidR="00533A5F" w:rsidRDefault="00533A5F" w:rsidP="00FA2B9E"/>
    <w:p w14:paraId="1F58D438" w14:textId="77777777" w:rsidR="00FA2B9E" w:rsidRPr="000B365F" w:rsidRDefault="00FA2B9E" w:rsidP="00FA2B9E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o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compression</w:t>
      </w:r>
      <w:r>
        <w:rPr>
          <w:b/>
          <w:bCs/>
          <w:szCs w:val="20"/>
          <w:u w:val="single"/>
        </w:rPr>
        <w:t xml:space="preserve"> - Retraction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2160"/>
        <w:gridCol w:w="1373"/>
        <w:gridCol w:w="2672"/>
      </w:tblGrid>
      <w:tr w:rsidR="00533A5F" w14:paraId="717C2DB5" w14:textId="77777777" w:rsidTr="000519A7">
        <w:tc>
          <w:tcPr>
            <w:tcW w:w="9350" w:type="dxa"/>
            <w:gridSpan w:val="4"/>
          </w:tcPr>
          <w:p w14:paraId="2DD22257" w14:textId="77777777" w:rsidR="00533A5F" w:rsidRPr="003050CA" w:rsidRDefault="00533A5F" w:rsidP="00533A5F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D001B8">
              <w:rPr>
                <w:b/>
                <w:bCs/>
                <w:sz w:val="22"/>
                <w:szCs w:val="22"/>
              </w:rPr>
              <w:t>MCE</w:t>
            </w:r>
            <w:r w:rsidR="00124ABE">
              <w:rPr>
                <w:b/>
                <w:bCs/>
                <w:sz w:val="22"/>
                <w:szCs w:val="22"/>
              </w:rPr>
              <w:t>3</w:t>
            </w:r>
            <w:r w:rsidRPr="00D001B8">
              <w:rPr>
                <w:b/>
                <w:bCs/>
                <w:sz w:val="22"/>
                <w:szCs w:val="22"/>
              </w:rPr>
              <w:t xml:space="preserve"> – Step Response</w:t>
            </w:r>
            <w:r>
              <w:rPr>
                <w:b/>
                <w:bCs/>
                <w:sz w:val="22"/>
                <w:szCs w:val="22"/>
              </w:rPr>
              <w:t xml:space="preserve"> Compression Retraction</w:t>
            </w:r>
          </w:p>
        </w:tc>
      </w:tr>
      <w:tr w:rsidR="00FA2B9E" w14:paraId="65F7B43E" w14:textId="77777777" w:rsidTr="006C2C30">
        <w:tc>
          <w:tcPr>
            <w:tcW w:w="3145" w:type="dxa"/>
          </w:tcPr>
          <w:p w14:paraId="43F26B3F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Requirements</w:t>
            </w:r>
          </w:p>
        </w:tc>
        <w:tc>
          <w:tcPr>
            <w:tcW w:w="6205" w:type="dxa"/>
            <w:gridSpan w:val="3"/>
            <w:shd w:val="clear" w:color="auto" w:fill="FFFFFF" w:themeFill="background1"/>
          </w:tcPr>
          <w:p w14:paraId="46091858" w14:textId="77777777" w:rsidR="00FA2B9E" w:rsidRPr="003B2DF7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Results</w:t>
            </w:r>
          </w:p>
        </w:tc>
      </w:tr>
      <w:tr w:rsidR="00FA2B9E" w14:paraId="4F75F772" w14:textId="77777777" w:rsidTr="00AC26E5">
        <w:tc>
          <w:tcPr>
            <w:tcW w:w="3145" w:type="dxa"/>
          </w:tcPr>
          <w:p w14:paraId="6ACAAB47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Description</w:t>
            </w:r>
          </w:p>
        </w:tc>
        <w:tc>
          <w:tcPr>
            <w:tcW w:w="2160" w:type="dxa"/>
          </w:tcPr>
          <w:p w14:paraId="7C19AD30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3050CA">
              <w:rPr>
                <w:b/>
                <w:bCs/>
                <w:szCs w:val="20"/>
              </w:rPr>
              <w:t>Actual Speed / Time</w:t>
            </w:r>
          </w:p>
        </w:tc>
        <w:tc>
          <w:tcPr>
            <w:tcW w:w="1373" w:type="dxa"/>
          </w:tcPr>
          <w:p w14:paraId="001607F2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Units</w:t>
            </w:r>
          </w:p>
        </w:tc>
        <w:tc>
          <w:tcPr>
            <w:tcW w:w="2672" w:type="dxa"/>
            <w:tcBorders>
              <w:bottom w:val="single" w:sz="4" w:space="0" w:color="auto"/>
            </w:tcBorders>
          </w:tcPr>
          <w:p w14:paraId="683B8BFA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Pass/Fail</w:t>
            </w:r>
          </w:p>
        </w:tc>
      </w:tr>
      <w:tr w:rsidR="00FA2B9E" w14:paraId="3ECE08B8" w14:textId="77777777" w:rsidTr="00AC26E5">
        <w:tc>
          <w:tcPr>
            <w:tcW w:w="3145" w:type="dxa"/>
          </w:tcPr>
          <w:p w14:paraId="7BA2C107" w14:textId="77777777" w:rsidR="00FA2B9E" w:rsidRDefault="00FA2B9E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160" w:type="dxa"/>
          </w:tcPr>
          <w:p w14:paraId="2DD429F9" w14:textId="50617151" w:rsidR="00FA2B9E" w:rsidRDefault="00AC26E5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-3.2283</w:t>
            </w:r>
          </w:p>
        </w:tc>
        <w:tc>
          <w:tcPr>
            <w:tcW w:w="1373" w:type="dxa"/>
          </w:tcPr>
          <w:p w14:paraId="3F5AF5D2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In/s</w:t>
            </w:r>
          </w:p>
        </w:tc>
        <w:tc>
          <w:tcPr>
            <w:tcW w:w="2672" w:type="dxa"/>
            <w:tcBorders>
              <w:bottom w:val="single" w:sz="4" w:space="0" w:color="auto"/>
            </w:tcBorders>
            <w:shd w:val="solid" w:color="B9FF93" w:fill="auto"/>
          </w:tcPr>
          <w:p w14:paraId="1F955441" w14:textId="0A6A2F9F" w:rsidR="00FA2B9E" w:rsidRDefault="00AC26E5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</w:p>
        </w:tc>
      </w:tr>
      <w:tr w:rsidR="00FA2B9E" w14:paraId="2D5D58F9" w14:textId="77777777" w:rsidTr="00AC26E5">
        <w:tc>
          <w:tcPr>
            <w:tcW w:w="3145" w:type="dxa"/>
          </w:tcPr>
          <w:p w14:paraId="01316326" w14:textId="77777777" w:rsidR="00FA2B9E" w:rsidRDefault="00FA2B9E" w:rsidP="006C2C30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(-0.575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2160" w:type="dxa"/>
          </w:tcPr>
          <w:p w14:paraId="5EB55649" w14:textId="0478F15C" w:rsidR="00FA2B9E" w:rsidRDefault="00AC26E5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0.1938</w:t>
            </w:r>
          </w:p>
        </w:tc>
        <w:tc>
          <w:tcPr>
            <w:tcW w:w="1373" w:type="dxa"/>
          </w:tcPr>
          <w:p w14:paraId="6DBC122C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seconds</w:t>
            </w:r>
          </w:p>
        </w:tc>
        <w:tc>
          <w:tcPr>
            <w:tcW w:w="2672" w:type="dxa"/>
            <w:shd w:val="solid" w:color="FF7575" w:fill="auto"/>
          </w:tcPr>
          <w:p w14:paraId="63121D9D" w14:textId="77777777" w:rsidR="00FA2B9E" w:rsidRDefault="00FA2B9E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49070526" w14:textId="79CBFC6F" w:rsidR="00FA2B9E" w:rsidRDefault="00AC26E5" w:rsidP="006C2C3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Failed</w:t>
            </w:r>
          </w:p>
        </w:tc>
      </w:tr>
    </w:tbl>
    <w:p w14:paraId="712B1DF3" w14:textId="77777777" w:rsidR="006953D6" w:rsidRDefault="006953D6" w:rsidP="00F858AC">
      <w:pPr>
        <w:pStyle w:val="BodyText"/>
        <w:spacing w:after="60"/>
        <w:ind w:left="0"/>
        <w:rPr>
          <w:sz w:val="22"/>
          <w:szCs w:val="22"/>
        </w:rPr>
      </w:pPr>
    </w:p>
    <w:p w14:paraId="1E28D6C9" w14:textId="77777777" w:rsidR="0072336C" w:rsidRDefault="0072336C" w:rsidP="00F858AC">
      <w:pPr>
        <w:pStyle w:val="BodyText"/>
        <w:spacing w:after="60"/>
        <w:ind w:left="0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1FC498E4" w14:textId="77777777" w:rsidR="001924AB" w:rsidRPr="00993300" w:rsidRDefault="009752CE" w:rsidP="00F858AC">
      <w:pPr>
        <w:pStyle w:val="BodyText"/>
        <w:spacing w:after="60"/>
        <w:ind w:left="0"/>
        <w:rPr>
          <w:b/>
          <w:bCs/>
          <w:sz w:val="28"/>
          <w:szCs w:val="28"/>
        </w:rPr>
      </w:pPr>
      <w:r w:rsidRPr="00993300">
        <w:rPr>
          <w:b/>
          <w:bCs/>
          <w:sz w:val="28"/>
          <w:szCs w:val="28"/>
        </w:rPr>
        <w:lastRenderedPageBreak/>
        <w:t>6.</w:t>
      </w:r>
      <w:r w:rsidR="005D10C6" w:rsidRPr="00993300">
        <w:rPr>
          <w:b/>
          <w:bCs/>
          <w:sz w:val="28"/>
          <w:szCs w:val="28"/>
        </w:rPr>
        <w:t>6</w:t>
      </w:r>
      <w:r w:rsidRPr="00993300">
        <w:rPr>
          <w:b/>
          <w:bCs/>
          <w:sz w:val="28"/>
          <w:szCs w:val="28"/>
        </w:rPr>
        <w:t>.</w:t>
      </w:r>
      <w:r w:rsidR="005D10C6" w:rsidRPr="00993300">
        <w:rPr>
          <w:b/>
          <w:bCs/>
          <w:sz w:val="28"/>
          <w:szCs w:val="28"/>
        </w:rPr>
        <w:t>8</w:t>
      </w:r>
      <w:r w:rsidRPr="00993300">
        <w:rPr>
          <w:b/>
          <w:bCs/>
          <w:sz w:val="28"/>
          <w:szCs w:val="28"/>
        </w:rPr>
        <w:t>.</w:t>
      </w:r>
      <w:r w:rsidR="005D10C6" w:rsidRPr="00993300">
        <w:rPr>
          <w:b/>
          <w:bCs/>
          <w:sz w:val="28"/>
          <w:szCs w:val="28"/>
        </w:rPr>
        <w:t>3</w:t>
      </w:r>
      <w:r w:rsidRPr="00993300">
        <w:rPr>
          <w:b/>
          <w:bCs/>
          <w:sz w:val="28"/>
          <w:szCs w:val="28"/>
        </w:rPr>
        <w:t>.</w:t>
      </w:r>
      <w:r w:rsidR="005D10C6" w:rsidRPr="00993300">
        <w:rPr>
          <w:b/>
          <w:bCs/>
          <w:sz w:val="28"/>
          <w:szCs w:val="28"/>
        </w:rPr>
        <w:t>2</w:t>
      </w:r>
      <w:r w:rsidR="00F873E9" w:rsidRPr="00993300">
        <w:rPr>
          <w:b/>
          <w:bCs/>
          <w:sz w:val="28"/>
          <w:szCs w:val="28"/>
        </w:rPr>
        <w:t xml:space="preserve"> MCE 3 – Frequency Response Test</w:t>
      </w:r>
    </w:p>
    <w:p w14:paraId="542A1B53" w14:textId="77777777" w:rsidR="00185EFA" w:rsidRDefault="00185EFA" w:rsidP="00185EFA">
      <w:pPr>
        <w:pStyle w:val="BodyText"/>
        <w:spacing w:after="60"/>
        <w:ind w:left="0"/>
        <w:rPr>
          <w:b/>
          <w:bCs/>
          <w:u w:val="single"/>
        </w:rPr>
      </w:pPr>
      <w:bookmarkStart w:id="18" w:name="_Ref129073739"/>
      <w:r w:rsidRPr="00D001B8">
        <w:rPr>
          <w:b/>
          <w:bCs/>
          <w:u w:val="single"/>
        </w:rPr>
        <w:t xml:space="preserve">Step </w:t>
      </w:r>
      <w:r>
        <w:rPr>
          <w:b/>
          <w:bCs/>
          <w:u w:val="single"/>
        </w:rPr>
        <w:t>d</w:t>
      </w:r>
      <w:r w:rsidRPr="00D001B8">
        <w:rPr>
          <w:b/>
          <w:bCs/>
          <w:u w:val="single"/>
        </w:rPr>
        <w:t xml:space="preserve"> – 225 </w:t>
      </w:r>
      <w:proofErr w:type="spellStart"/>
      <w:r w:rsidRPr="00D001B8">
        <w:rPr>
          <w:b/>
          <w:bCs/>
          <w:u w:val="single"/>
        </w:rPr>
        <w:t>lbf</w:t>
      </w:r>
      <w:proofErr w:type="spellEnd"/>
      <w:r w:rsidRPr="00D001B8">
        <w:rPr>
          <w:b/>
          <w:bCs/>
          <w:u w:val="single"/>
        </w:rPr>
        <w:t xml:space="preserve"> Tension</w:t>
      </w:r>
    </w:p>
    <w:p w14:paraId="6E671757" w14:textId="77777777" w:rsidR="00185EFA" w:rsidRPr="004B3123" w:rsidRDefault="00185EFA" w:rsidP="00185EFA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</w:p>
    <w:p w14:paraId="67366CB6" w14:textId="77777777" w:rsidR="00AC26E5" w:rsidRDefault="00AC26E5" w:rsidP="00AC26E5">
      <w:pPr>
        <w:pStyle w:val="BodyText"/>
        <w:keepNext/>
        <w:tabs>
          <w:tab w:val="left" w:pos="2153"/>
        </w:tabs>
        <w:spacing w:after="60"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587E742B" wp14:editId="35EC0E74">
            <wp:extent cx="5943600" cy="1633855"/>
            <wp:effectExtent l="0" t="0" r="0" b="4445"/>
            <wp:docPr id="817829212" name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829212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55DE8" w14:textId="3D8329E9" w:rsidR="00AC26E5" w:rsidRDefault="00AC26E5" w:rsidP="00AC26E5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33</w:t>
        </w:r>
      </w:fldSimple>
      <w:r>
        <w:t>- Magnitude for Motor Three Loaded Tension</w:t>
      </w:r>
    </w:p>
    <w:p w14:paraId="15838F51" w14:textId="77777777" w:rsidR="00AC26E5" w:rsidRDefault="00185EFA" w:rsidP="00AC26E5">
      <w:pPr>
        <w:pStyle w:val="BodyText"/>
        <w:keepNext/>
        <w:tabs>
          <w:tab w:val="left" w:pos="2153"/>
        </w:tabs>
        <w:spacing w:after="60"/>
        <w:ind w:left="0"/>
        <w:jc w:val="center"/>
      </w:pPr>
      <w:r>
        <w:rPr>
          <w:b/>
          <w:bCs/>
        </w:rPr>
        <w:t xml:space="preserve">    </w:t>
      </w:r>
      <w:r w:rsidR="00AC26E5">
        <w:rPr>
          <w:noProof/>
          <w:sz w:val="16"/>
          <w:szCs w:val="16"/>
        </w:rPr>
        <w:drawing>
          <wp:inline distT="0" distB="0" distL="0" distR="0" wp14:anchorId="6B763393" wp14:editId="36FBD51B">
            <wp:extent cx="5943600" cy="1242060"/>
            <wp:effectExtent l="0" t="0" r="0" b="0"/>
            <wp:docPr id="476809209" name="Picture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809209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DD237" w14:textId="0207F18D" w:rsidR="00AC26E5" w:rsidRDefault="00AC26E5" w:rsidP="00AC26E5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34</w:t>
        </w:r>
      </w:fldSimple>
      <w:r>
        <w:t>- Phase for Motor Three Loaded Tension</w:t>
      </w:r>
    </w:p>
    <w:p w14:paraId="03F75CCB" w14:textId="20A92F2D" w:rsidR="00185EFA" w:rsidRPr="00185EFA" w:rsidRDefault="00185EFA" w:rsidP="00185EFA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93"/>
        <w:gridCol w:w="1683"/>
        <w:gridCol w:w="1864"/>
        <w:gridCol w:w="1860"/>
        <w:gridCol w:w="1950"/>
      </w:tblGrid>
      <w:tr w:rsidR="00533A5F" w14:paraId="4282441A" w14:textId="77777777" w:rsidTr="0072336C">
        <w:trPr>
          <w:trHeight w:val="350"/>
        </w:trPr>
        <w:tc>
          <w:tcPr>
            <w:tcW w:w="9350" w:type="dxa"/>
            <w:gridSpan w:val="5"/>
          </w:tcPr>
          <w:p w14:paraId="43AF98B6" w14:textId="77777777" w:rsidR="00533A5F" w:rsidRPr="0040772A" w:rsidRDefault="0072336C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D001B8">
              <w:rPr>
                <w:b/>
                <w:bCs/>
                <w:sz w:val="22"/>
                <w:szCs w:val="22"/>
              </w:rPr>
              <w:t xml:space="preserve">MCE 3 – </w:t>
            </w:r>
            <w:r>
              <w:rPr>
                <w:b/>
                <w:bCs/>
                <w:sz w:val="22"/>
                <w:szCs w:val="22"/>
              </w:rPr>
              <w:t xml:space="preserve">Tension </w:t>
            </w:r>
            <w:r w:rsidRPr="00D001B8">
              <w:rPr>
                <w:b/>
                <w:bCs/>
                <w:sz w:val="22"/>
                <w:szCs w:val="22"/>
              </w:rPr>
              <w:t>Frequency Response</w:t>
            </w:r>
          </w:p>
        </w:tc>
      </w:tr>
      <w:tr w:rsidR="00185EFA" w14:paraId="2C88A211" w14:textId="77777777" w:rsidTr="00AC26E5">
        <w:trPr>
          <w:trHeight w:val="628"/>
        </w:trPr>
        <w:tc>
          <w:tcPr>
            <w:tcW w:w="1993" w:type="dxa"/>
          </w:tcPr>
          <w:p w14:paraId="1A7B65F3" w14:textId="77777777" w:rsidR="00185EF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  <w:p w14:paraId="0B02E037" w14:textId="77777777" w:rsidR="00185EFA" w:rsidRPr="0040772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(Hz)</w:t>
            </w:r>
          </w:p>
        </w:tc>
        <w:tc>
          <w:tcPr>
            <w:tcW w:w="1683" w:type="dxa"/>
          </w:tcPr>
          <w:p w14:paraId="086055A8" w14:textId="77777777" w:rsidR="00185EF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Magnitude</w:t>
            </w:r>
          </w:p>
          <w:p w14:paraId="72C2BFEE" w14:textId="77777777" w:rsidR="00185EF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(dB)</w:t>
            </w:r>
          </w:p>
        </w:tc>
        <w:tc>
          <w:tcPr>
            <w:tcW w:w="1864" w:type="dxa"/>
          </w:tcPr>
          <w:p w14:paraId="344A0C9E" w14:textId="77777777" w:rsidR="00185EF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  <w:p w14:paraId="17D2C651" w14:textId="77777777" w:rsidR="00185EFA" w:rsidRPr="0040772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(Deg)</w:t>
            </w:r>
          </w:p>
        </w:tc>
        <w:tc>
          <w:tcPr>
            <w:tcW w:w="1860" w:type="dxa"/>
          </w:tcPr>
          <w:p w14:paraId="0C0EDEC1" w14:textId="77777777" w:rsidR="00185EF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  <w:p w14:paraId="318456F9" w14:textId="77777777" w:rsidR="00185EFA" w:rsidRPr="0040772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Allowance (Deg)</w:t>
            </w:r>
          </w:p>
        </w:tc>
        <w:tc>
          <w:tcPr>
            <w:tcW w:w="1950" w:type="dxa"/>
            <w:tcBorders>
              <w:bottom w:val="single" w:sz="4" w:space="0" w:color="auto"/>
            </w:tcBorders>
          </w:tcPr>
          <w:p w14:paraId="3D096586" w14:textId="77777777" w:rsidR="00185EFA" w:rsidRPr="0040772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185EFA" w14:paraId="182E0545" w14:textId="77777777" w:rsidTr="00AC26E5">
        <w:trPr>
          <w:trHeight w:val="333"/>
        </w:trPr>
        <w:tc>
          <w:tcPr>
            <w:tcW w:w="1993" w:type="dxa"/>
          </w:tcPr>
          <w:p w14:paraId="10BE3E98" w14:textId="7DA86A8C" w:rsidR="00185EFA" w:rsidRDefault="00AC26E5" w:rsidP="006C2C30">
            <w:pPr>
              <w:pStyle w:val="BodyText"/>
              <w:spacing w:after="60"/>
              <w:ind w:left="0"/>
            </w:pPr>
            <w:r>
              <w:t>0.1 HZ</w:t>
            </w:r>
          </w:p>
        </w:tc>
        <w:tc>
          <w:tcPr>
            <w:tcW w:w="1683" w:type="dxa"/>
          </w:tcPr>
          <w:p w14:paraId="6D740D94" w14:textId="410C81EF" w:rsidR="00185EFA" w:rsidRDefault="00AC26E5" w:rsidP="006C2C30">
            <w:pPr>
              <w:pStyle w:val="BodyText"/>
              <w:spacing w:after="60"/>
              <w:ind w:left="0"/>
            </w:pPr>
            <w:r>
              <w:t>-0.156215</w:t>
            </w:r>
          </w:p>
        </w:tc>
        <w:tc>
          <w:tcPr>
            <w:tcW w:w="1864" w:type="dxa"/>
          </w:tcPr>
          <w:p w14:paraId="1839E818" w14:textId="17E17815" w:rsidR="00185EFA" w:rsidRDefault="00AC26E5" w:rsidP="006C2C30">
            <w:pPr>
              <w:pStyle w:val="BodyText"/>
              <w:spacing w:after="60"/>
              <w:ind w:left="0"/>
            </w:pPr>
            <w:r>
              <w:t>-3.1572</w:t>
            </w:r>
          </w:p>
        </w:tc>
        <w:tc>
          <w:tcPr>
            <w:tcW w:w="1860" w:type="dxa"/>
          </w:tcPr>
          <w:p w14:paraId="0089A7FB" w14:textId="3FC87154" w:rsidR="00185EFA" w:rsidRDefault="00AC26E5" w:rsidP="006C2C30">
            <w:pPr>
              <w:pStyle w:val="BodyText"/>
              <w:spacing w:after="60"/>
              <w:ind w:left="0"/>
            </w:pPr>
            <w:r>
              <w:t>-20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3BFDF1B2" w14:textId="07B08A19" w:rsidR="00185EFA" w:rsidRDefault="00AC26E5" w:rsidP="006C2C30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185EFA" w14:paraId="51E81F2E" w14:textId="77777777" w:rsidTr="00AC26E5">
        <w:trPr>
          <w:trHeight w:val="346"/>
        </w:trPr>
        <w:tc>
          <w:tcPr>
            <w:tcW w:w="1993" w:type="dxa"/>
          </w:tcPr>
          <w:p w14:paraId="388CF192" w14:textId="349A79BD" w:rsidR="00185EFA" w:rsidRDefault="00AC26E5" w:rsidP="006C2C30">
            <w:pPr>
              <w:pStyle w:val="BodyText"/>
              <w:spacing w:after="60"/>
              <w:ind w:left="0"/>
            </w:pPr>
            <w:r>
              <w:t>0.5 HZ</w:t>
            </w:r>
          </w:p>
        </w:tc>
        <w:tc>
          <w:tcPr>
            <w:tcW w:w="1683" w:type="dxa"/>
          </w:tcPr>
          <w:p w14:paraId="121C4F26" w14:textId="253D08DA" w:rsidR="00185EFA" w:rsidRDefault="00AC26E5" w:rsidP="006C2C30">
            <w:pPr>
              <w:pStyle w:val="BodyText"/>
              <w:spacing w:after="60"/>
              <w:ind w:left="0"/>
            </w:pPr>
            <w:r>
              <w:t>-0.254204</w:t>
            </w:r>
          </w:p>
        </w:tc>
        <w:tc>
          <w:tcPr>
            <w:tcW w:w="1864" w:type="dxa"/>
          </w:tcPr>
          <w:p w14:paraId="631527DD" w14:textId="318947B9" w:rsidR="00185EFA" w:rsidRDefault="00AC26E5" w:rsidP="006C2C30">
            <w:pPr>
              <w:pStyle w:val="BodyText"/>
              <w:spacing w:after="60"/>
              <w:ind w:left="0"/>
            </w:pPr>
            <w:r>
              <w:t>-13.212</w:t>
            </w:r>
          </w:p>
        </w:tc>
        <w:tc>
          <w:tcPr>
            <w:tcW w:w="1860" w:type="dxa"/>
          </w:tcPr>
          <w:p w14:paraId="3DA738EE" w14:textId="7A914458" w:rsidR="00185EFA" w:rsidRDefault="00AC26E5" w:rsidP="006C2C30">
            <w:pPr>
              <w:pStyle w:val="BodyText"/>
              <w:spacing w:after="60"/>
              <w:ind w:left="0"/>
            </w:pPr>
            <w:r>
              <w:t>-30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533FCEAA" w14:textId="31F7D064" w:rsidR="00185EFA" w:rsidRDefault="00AC26E5" w:rsidP="006C2C30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185EFA" w14:paraId="018412B9" w14:textId="77777777" w:rsidTr="00AC26E5">
        <w:trPr>
          <w:trHeight w:val="333"/>
        </w:trPr>
        <w:tc>
          <w:tcPr>
            <w:tcW w:w="1993" w:type="dxa"/>
          </w:tcPr>
          <w:p w14:paraId="5101163B" w14:textId="7524DC27" w:rsidR="00185EFA" w:rsidRDefault="00AC26E5" w:rsidP="006C2C30">
            <w:pPr>
              <w:pStyle w:val="BodyText"/>
              <w:spacing w:after="60"/>
              <w:ind w:left="0"/>
            </w:pPr>
            <w:r>
              <w:t>1 HZ</w:t>
            </w:r>
          </w:p>
        </w:tc>
        <w:tc>
          <w:tcPr>
            <w:tcW w:w="1683" w:type="dxa"/>
          </w:tcPr>
          <w:p w14:paraId="31BEAC34" w14:textId="221EC4D2" w:rsidR="00185EFA" w:rsidRDefault="00AC26E5" w:rsidP="006C2C30">
            <w:pPr>
              <w:pStyle w:val="BodyText"/>
              <w:spacing w:after="60"/>
              <w:ind w:left="0"/>
            </w:pPr>
            <w:r>
              <w:t>-0.353312</w:t>
            </w:r>
          </w:p>
        </w:tc>
        <w:tc>
          <w:tcPr>
            <w:tcW w:w="1864" w:type="dxa"/>
          </w:tcPr>
          <w:p w14:paraId="7AE10767" w14:textId="1171817C" w:rsidR="00185EFA" w:rsidRDefault="00AC26E5" w:rsidP="006C2C30">
            <w:pPr>
              <w:pStyle w:val="BodyText"/>
              <w:spacing w:after="60"/>
              <w:ind w:left="0"/>
            </w:pPr>
            <w:r>
              <w:t>-25.272</w:t>
            </w:r>
          </w:p>
        </w:tc>
        <w:tc>
          <w:tcPr>
            <w:tcW w:w="1860" w:type="dxa"/>
          </w:tcPr>
          <w:p w14:paraId="25E5E352" w14:textId="4A8139AE" w:rsidR="00185EFA" w:rsidRDefault="00AC26E5" w:rsidP="006C2C30">
            <w:pPr>
              <w:pStyle w:val="BodyText"/>
              <w:spacing w:after="60"/>
              <w:ind w:left="0"/>
            </w:pPr>
            <w:r>
              <w:t>-40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7F4E7FA6" w14:textId="5A8E9490" w:rsidR="00185EFA" w:rsidRDefault="00AC26E5" w:rsidP="006C2C30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185EFA" w14:paraId="21FAB401" w14:textId="77777777" w:rsidTr="00AC26E5">
        <w:trPr>
          <w:trHeight w:val="346"/>
        </w:trPr>
        <w:tc>
          <w:tcPr>
            <w:tcW w:w="1993" w:type="dxa"/>
          </w:tcPr>
          <w:p w14:paraId="42CEE9CC" w14:textId="5CA5EDC3" w:rsidR="00185EFA" w:rsidRDefault="00AC26E5" w:rsidP="006C2C30">
            <w:pPr>
              <w:pStyle w:val="BodyText"/>
              <w:spacing w:after="60"/>
              <w:ind w:left="0"/>
            </w:pPr>
            <w:r>
              <w:t>2 HZ</w:t>
            </w:r>
          </w:p>
        </w:tc>
        <w:tc>
          <w:tcPr>
            <w:tcW w:w="1683" w:type="dxa"/>
          </w:tcPr>
          <w:p w14:paraId="16EBFF7E" w14:textId="649F295B" w:rsidR="00185EFA" w:rsidRDefault="00AC26E5" w:rsidP="006C2C30">
            <w:pPr>
              <w:pStyle w:val="BodyText"/>
              <w:spacing w:after="60"/>
              <w:ind w:left="0"/>
            </w:pPr>
            <w:r>
              <w:t>-0.927185</w:t>
            </w:r>
          </w:p>
        </w:tc>
        <w:tc>
          <w:tcPr>
            <w:tcW w:w="1864" w:type="dxa"/>
          </w:tcPr>
          <w:p w14:paraId="76B5558B" w14:textId="490267E4" w:rsidR="00185EFA" w:rsidRDefault="00AC26E5" w:rsidP="006C2C30">
            <w:pPr>
              <w:pStyle w:val="BodyText"/>
              <w:spacing w:after="60"/>
              <w:ind w:left="0"/>
            </w:pPr>
            <w:r>
              <w:t>-49.176</w:t>
            </w:r>
          </w:p>
        </w:tc>
        <w:tc>
          <w:tcPr>
            <w:tcW w:w="1860" w:type="dxa"/>
          </w:tcPr>
          <w:p w14:paraId="259FAE5B" w14:textId="7C587BE1" w:rsidR="00185EFA" w:rsidRDefault="00AC26E5" w:rsidP="006C2C30">
            <w:pPr>
              <w:pStyle w:val="BodyText"/>
              <w:spacing w:after="60"/>
              <w:ind w:left="0"/>
            </w:pPr>
            <w:r>
              <w:t>-60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79F0B272" w14:textId="69954FB6" w:rsidR="00185EFA" w:rsidRDefault="00AC26E5" w:rsidP="006C2C30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185EFA" w14:paraId="16CC30A1" w14:textId="77777777" w:rsidTr="00AC26E5">
        <w:trPr>
          <w:trHeight w:val="333"/>
        </w:trPr>
        <w:tc>
          <w:tcPr>
            <w:tcW w:w="1993" w:type="dxa"/>
          </w:tcPr>
          <w:p w14:paraId="29D8561E" w14:textId="02AFF2DE" w:rsidR="00185EFA" w:rsidRDefault="00AC26E5" w:rsidP="006C2C30">
            <w:pPr>
              <w:pStyle w:val="BodyText"/>
              <w:spacing w:after="60"/>
              <w:ind w:left="0"/>
            </w:pPr>
            <w:r>
              <w:t>3 HZ</w:t>
            </w:r>
          </w:p>
        </w:tc>
        <w:tc>
          <w:tcPr>
            <w:tcW w:w="1683" w:type="dxa"/>
          </w:tcPr>
          <w:p w14:paraId="6B6C88E0" w14:textId="3304D157" w:rsidR="00185EFA" w:rsidRDefault="00AC26E5" w:rsidP="006C2C30">
            <w:pPr>
              <w:pStyle w:val="BodyText"/>
              <w:spacing w:after="60"/>
              <w:ind w:left="0"/>
            </w:pPr>
            <w:r>
              <w:t>-1.6236</w:t>
            </w:r>
          </w:p>
        </w:tc>
        <w:tc>
          <w:tcPr>
            <w:tcW w:w="1864" w:type="dxa"/>
          </w:tcPr>
          <w:p w14:paraId="3DCBDA42" w14:textId="5ADFD444" w:rsidR="00185EFA" w:rsidRDefault="00AC26E5" w:rsidP="006C2C30">
            <w:pPr>
              <w:pStyle w:val="BodyText"/>
              <w:spacing w:after="60"/>
              <w:ind w:left="0"/>
            </w:pPr>
            <w:r>
              <w:t>-71.604</w:t>
            </w:r>
          </w:p>
        </w:tc>
        <w:tc>
          <w:tcPr>
            <w:tcW w:w="1860" w:type="dxa"/>
          </w:tcPr>
          <w:p w14:paraId="5080EA92" w14:textId="57DF277E" w:rsidR="00185EFA" w:rsidRDefault="00AC26E5" w:rsidP="006C2C30">
            <w:pPr>
              <w:pStyle w:val="BodyText"/>
              <w:spacing w:after="60"/>
              <w:ind w:left="0"/>
            </w:pPr>
            <w:r>
              <w:t>-80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7CB3BFA6" w14:textId="26FAF11B" w:rsidR="00185EFA" w:rsidRDefault="00AC26E5" w:rsidP="006C2C30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185EFA" w14:paraId="27225BED" w14:textId="77777777" w:rsidTr="00AC26E5">
        <w:trPr>
          <w:trHeight w:val="333"/>
        </w:trPr>
        <w:tc>
          <w:tcPr>
            <w:tcW w:w="1993" w:type="dxa"/>
          </w:tcPr>
          <w:p w14:paraId="32724491" w14:textId="1BBA6FD7" w:rsidR="00185EFA" w:rsidRDefault="00AC26E5" w:rsidP="006C2C30">
            <w:pPr>
              <w:pStyle w:val="BodyText"/>
              <w:spacing w:after="60"/>
              <w:ind w:left="0"/>
            </w:pPr>
            <w:r>
              <w:t>4 HZ</w:t>
            </w:r>
          </w:p>
        </w:tc>
        <w:tc>
          <w:tcPr>
            <w:tcW w:w="1683" w:type="dxa"/>
          </w:tcPr>
          <w:p w14:paraId="64BD2B5E" w14:textId="5A61410D" w:rsidR="00185EFA" w:rsidRDefault="00AC26E5" w:rsidP="006C2C30">
            <w:pPr>
              <w:pStyle w:val="BodyText"/>
              <w:spacing w:after="60"/>
              <w:ind w:left="0"/>
            </w:pPr>
            <w:r>
              <w:t>-1.95615</w:t>
            </w:r>
          </w:p>
        </w:tc>
        <w:tc>
          <w:tcPr>
            <w:tcW w:w="1864" w:type="dxa"/>
          </w:tcPr>
          <w:p w14:paraId="483593EF" w14:textId="60098788" w:rsidR="00185EFA" w:rsidRDefault="00AC26E5" w:rsidP="006C2C30">
            <w:pPr>
              <w:pStyle w:val="BodyText"/>
              <w:spacing w:after="60"/>
              <w:ind w:left="0"/>
            </w:pPr>
            <w:r>
              <w:t>-92.16</w:t>
            </w:r>
          </w:p>
        </w:tc>
        <w:tc>
          <w:tcPr>
            <w:tcW w:w="1860" w:type="dxa"/>
          </w:tcPr>
          <w:p w14:paraId="4A79090C" w14:textId="68A15740" w:rsidR="00185EFA" w:rsidRDefault="00AC26E5" w:rsidP="006C2C30">
            <w:pPr>
              <w:pStyle w:val="BodyText"/>
              <w:spacing w:after="60"/>
              <w:ind w:left="0"/>
            </w:pPr>
            <w:r>
              <w:t>-120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205CE74E" w14:textId="109D3334" w:rsidR="00185EFA" w:rsidRDefault="00AC26E5" w:rsidP="006C2C30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185EFA" w14:paraId="33751597" w14:textId="77777777" w:rsidTr="00AC26E5">
        <w:trPr>
          <w:trHeight w:val="346"/>
        </w:trPr>
        <w:tc>
          <w:tcPr>
            <w:tcW w:w="1993" w:type="dxa"/>
          </w:tcPr>
          <w:p w14:paraId="6C2D5C9A" w14:textId="26CCF0DC" w:rsidR="00185EFA" w:rsidRDefault="00AC26E5" w:rsidP="006C2C30">
            <w:pPr>
              <w:pStyle w:val="BodyText"/>
              <w:spacing w:after="60"/>
              <w:ind w:left="0"/>
            </w:pPr>
            <w:r>
              <w:t>5 HZ</w:t>
            </w:r>
          </w:p>
        </w:tc>
        <w:tc>
          <w:tcPr>
            <w:tcW w:w="1683" w:type="dxa"/>
          </w:tcPr>
          <w:p w14:paraId="2346610E" w14:textId="1F40F9F8" w:rsidR="00185EFA" w:rsidRDefault="00AC26E5" w:rsidP="006C2C30">
            <w:pPr>
              <w:pStyle w:val="BodyText"/>
              <w:spacing w:after="60"/>
              <w:ind w:left="0"/>
            </w:pPr>
            <w:r>
              <w:t>-1.25816</w:t>
            </w:r>
          </w:p>
        </w:tc>
        <w:tc>
          <w:tcPr>
            <w:tcW w:w="1864" w:type="dxa"/>
          </w:tcPr>
          <w:p w14:paraId="5E061925" w14:textId="1AC274F7" w:rsidR="00185EFA" w:rsidRDefault="00AC26E5" w:rsidP="006C2C30">
            <w:pPr>
              <w:pStyle w:val="BodyText"/>
              <w:spacing w:after="60"/>
              <w:ind w:left="0"/>
            </w:pPr>
            <w:r>
              <w:t>-114.84</w:t>
            </w:r>
          </w:p>
        </w:tc>
        <w:tc>
          <w:tcPr>
            <w:tcW w:w="1860" w:type="dxa"/>
          </w:tcPr>
          <w:p w14:paraId="2AFF9016" w14:textId="310DE15A" w:rsidR="00185EFA" w:rsidRDefault="00AC26E5" w:rsidP="006C2C30">
            <w:pPr>
              <w:pStyle w:val="BodyText"/>
              <w:spacing w:after="60"/>
              <w:ind w:left="0"/>
            </w:pPr>
            <w:r>
              <w:t>-180</w:t>
            </w:r>
          </w:p>
        </w:tc>
        <w:tc>
          <w:tcPr>
            <w:tcW w:w="1950" w:type="dxa"/>
            <w:shd w:val="solid" w:color="B9FF93" w:fill="auto"/>
          </w:tcPr>
          <w:p w14:paraId="29476832" w14:textId="7C8B0751" w:rsidR="00185EFA" w:rsidRDefault="00AC26E5" w:rsidP="006C2C30">
            <w:pPr>
              <w:pStyle w:val="BodyText"/>
              <w:spacing w:after="60"/>
              <w:ind w:left="0"/>
            </w:pPr>
            <w:r>
              <w:t>Pass</w:t>
            </w:r>
          </w:p>
        </w:tc>
      </w:tr>
    </w:tbl>
    <w:p w14:paraId="2DCA0A03" w14:textId="77777777" w:rsidR="00185EFA" w:rsidRDefault="00185EFA" w:rsidP="00185EFA">
      <w:pPr>
        <w:pStyle w:val="BodyText"/>
        <w:spacing w:after="60"/>
        <w:ind w:left="0"/>
        <w:rPr>
          <w:b/>
          <w:bCs/>
          <w:u w:val="single"/>
        </w:rPr>
      </w:pPr>
    </w:p>
    <w:p w14:paraId="3AEEEBDC" w14:textId="77777777" w:rsidR="00185EFA" w:rsidRDefault="00185EFA" w:rsidP="00185EFA">
      <w:pPr>
        <w:pStyle w:val="BodyText"/>
        <w:spacing w:after="60"/>
        <w:ind w:left="0"/>
        <w:rPr>
          <w:b/>
          <w:bCs/>
          <w:u w:val="single"/>
        </w:rPr>
      </w:pPr>
      <w:r w:rsidRPr="00D001B8">
        <w:rPr>
          <w:b/>
          <w:bCs/>
          <w:u w:val="single"/>
        </w:rPr>
        <w:t xml:space="preserve">Step </w:t>
      </w:r>
      <w:r>
        <w:rPr>
          <w:b/>
          <w:bCs/>
          <w:u w:val="single"/>
        </w:rPr>
        <w:t>h</w:t>
      </w:r>
      <w:r w:rsidRPr="00D001B8">
        <w:rPr>
          <w:b/>
          <w:bCs/>
          <w:u w:val="single"/>
        </w:rPr>
        <w:t xml:space="preserve"> – 225 </w:t>
      </w:r>
      <w:proofErr w:type="spellStart"/>
      <w:proofErr w:type="gramStart"/>
      <w:r w:rsidRPr="00D001B8">
        <w:rPr>
          <w:b/>
          <w:bCs/>
          <w:u w:val="single"/>
        </w:rPr>
        <w:t>lbf</w:t>
      </w:r>
      <w:proofErr w:type="spellEnd"/>
      <w:r w:rsidRPr="00D001B8">
        <w:rPr>
          <w:b/>
          <w:bCs/>
          <w:u w:val="single"/>
        </w:rPr>
        <w:t xml:space="preserve">  Compression</w:t>
      </w:r>
      <w:proofErr w:type="gramEnd"/>
    </w:p>
    <w:p w14:paraId="7ADB176F" w14:textId="77777777" w:rsidR="00185EFA" w:rsidRPr="004B3123" w:rsidRDefault="00185EFA" w:rsidP="00185EFA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</w:p>
    <w:p w14:paraId="6A8A8FEA" w14:textId="77777777" w:rsidR="00AC26E5" w:rsidRDefault="00AC26E5" w:rsidP="00AC26E5">
      <w:pPr>
        <w:pStyle w:val="BodyText"/>
        <w:keepNext/>
        <w:tabs>
          <w:tab w:val="left" w:pos="2153"/>
        </w:tabs>
        <w:spacing w:after="60"/>
        <w:ind w:left="0"/>
        <w:jc w:val="center"/>
      </w:pPr>
      <w:r>
        <w:rPr>
          <w:noProof/>
          <w:sz w:val="16"/>
          <w:szCs w:val="16"/>
        </w:rPr>
        <w:lastRenderedPageBreak/>
        <w:drawing>
          <wp:inline distT="0" distB="0" distL="0" distR="0" wp14:anchorId="609AA3DA" wp14:editId="2D84D2A7">
            <wp:extent cx="5943600" cy="1633855"/>
            <wp:effectExtent l="0" t="0" r="0" b="4445"/>
            <wp:docPr id="1212500700" name="Pictur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500700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0034F" w14:textId="40A6CC41" w:rsidR="00AC26E5" w:rsidRDefault="00AC26E5" w:rsidP="00AC26E5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35</w:t>
        </w:r>
      </w:fldSimple>
      <w:r>
        <w:t>- Magnitude for Motor Three Loaded Compression</w:t>
      </w:r>
    </w:p>
    <w:p w14:paraId="706A4403" w14:textId="77777777" w:rsidR="00AC26E5" w:rsidRDefault="00185EFA" w:rsidP="00AC26E5">
      <w:pPr>
        <w:pStyle w:val="BodyText"/>
        <w:keepNext/>
        <w:tabs>
          <w:tab w:val="left" w:pos="2153"/>
        </w:tabs>
        <w:spacing w:after="60"/>
        <w:ind w:left="0"/>
        <w:jc w:val="center"/>
      </w:pPr>
      <w:r>
        <w:rPr>
          <w:b/>
          <w:bCs/>
        </w:rPr>
        <w:t xml:space="preserve">    </w:t>
      </w:r>
      <w:r w:rsidR="00AC26E5">
        <w:rPr>
          <w:noProof/>
          <w:sz w:val="16"/>
          <w:szCs w:val="16"/>
        </w:rPr>
        <w:drawing>
          <wp:inline distT="0" distB="0" distL="0" distR="0" wp14:anchorId="1DE64E18" wp14:editId="5C4B4B5E">
            <wp:extent cx="5943600" cy="1242060"/>
            <wp:effectExtent l="0" t="0" r="0" b="0"/>
            <wp:docPr id="554127838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127838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02D36" w14:textId="0F49C3B5" w:rsidR="00AC26E5" w:rsidRDefault="00AC26E5" w:rsidP="00AC26E5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36</w:t>
        </w:r>
      </w:fldSimple>
      <w:r>
        <w:t>- Phase for Motor Three Loaded Compression</w:t>
      </w:r>
    </w:p>
    <w:p w14:paraId="421EE639" w14:textId="12696592" w:rsidR="00185EFA" w:rsidRPr="00185EFA" w:rsidRDefault="00185EFA" w:rsidP="00185EFA">
      <w:pPr>
        <w:pStyle w:val="BodyText"/>
        <w:tabs>
          <w:tab w:val="left" w:pos="2153"/>
        </w:tabs>
        <w:spacing w:after="60"/>
        <w:ind w:left="0"/>
        <w:jc w:val="center"/>
        <w:rPr>
          <w:b/>
          <w:bCs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93"/>
        <w:gridCol w:w="1683"/>
        <w:gridCol w:w="1864"/>
        <w:gridCol w:w="1860"/>
        <w:gridCol w:w="1950"/>
      </w:tblGrid>
      <w:tr w:rsidR="00533A5F" w14:paraId="7484A2DF" w14:textId="77777777" w:rsidTr="0072336C">
        <w:trPr>
          <w:trHeight w:val="350"/>
        </w:trPr>
        <w:tc>
          <w:tcPr>
            <w:tcW w:w="9350" w:type="dxa"/>
            <w:gridSpan w:val="5"/>
          </w:tcPr>
          <w:p w14:paraId="3672FDF0" w14:textId="77777777" w:rsidR="00533A5F" w:rsidRPr="0040772A" w:rsidRDefault="0072336C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D001B8">
              <w:rPr>
                <w:b/>
                <w:bCs/>
                <w:sz w:val="22"/>
                <w:szCs w:val="22"/>
              </w:rPr>
              <w:t>MCE 3 –</w:t>
            </w:r>
            <w:r>
              <w:rPr>
                <w:b/>
                <w:bCs/>
                <w:sz w:val="22"/>
                <w:szCs w:val="22"/>
              </w:rPr>
              <w:t xml:space="preserve"> Compression</w:t>
            </w:r>
            <w:r w:rsidRPr="00D001B8">
              <w:rPr>
                <w:b/>
                <w:bCs/>
                <w:sz w:val="22"/>
                <w:szCs w:val="22"/>
              </w:rPr>
              <w:t xml:space="preserve"> Frequency Response</w:t>
            </w:r>
          </w:p>
        </w:tc>
      </w:tr>
      <w:tr w:rsidR="00185EFA" w14:paraId="5A7C6803" w14:textId="77777777" w:rsidTr="00AC26E5">
        <w:trPr>
          <w:trHeight w:val="628"/>
        </w:trPr>
        <w:tc>
          <w:tcPr>
            <w:tcW w:w="1993" w:type="dxa"/>
          </w:tcPr>
          <w:p w14:paraId="1F69382E" w14:textId="77777777" w:rsidR="00185EF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  <w:p w14:paraId="229CF73B" w14:textId="77777777" w:rsidR="00185EFA" w:rsidRPr="0040772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(Hz)</w:t>
            </w:r>
          </w:p>
        </w:tc>
        <w:tc>
          <w:tcPr>
            <w:tcW w:w="1683" w:type="dxa"/>
          </w:tcPr>
          <w:p w14:paraId="7AC566F3" w14:textId="77777777" w:rsidR="00185EF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Magnitude</w:t>
            </w:r>
          </w:p>
          <w:p w14:paraId="020B744A" w14:textId="77777777" w:rsidR="00185EF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(dB)</w:t>
            </w:r>
          </w:p>
        </w:tc>
        <w:tc>
          <w:tcPr>
            <w:tcW w:w="1864" w:type="dxa"/>
          </w:tcPr>
          <w:p w14:paraId="0C78DFAD" w14:textId="77777777" w:rsidR="00185EF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  <w:p w14:paraId="1429AA72" w14:textId="77777777" w:rsidR="00185EFA" w:rsidRPr="0040772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(Deg)</w:t>
            </w:r>
          </w:p>
        </w:tc>
        <w:tc>
          <w:tcPr>
            <w:tcW w:w="1860" w:type="dxa"/>
          </w:tcPr>
          <w:p w14:paraId="1D7CA389" w14:textId="77777777" w:rsidR="00185EF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  <w:p w14:paraId="519A77FA" w14:textId="77777777" w:rsidR="00185EFA" w:rsidRPr="0040772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Allowance (Deg)</w:t>
            </w:r>
          </w:p>
        </w:tc>
        <w:tc>
          <w:tcPr>
            <w:tcW w:w="1950" w:type="dxa"/>
            <w:tcBorders>
              <w:bottom w:val="single" w:sz="4" w:space="0" w:color="auto"/>
            </w:tcBorders>
          </w:tcPr>
          <w:p w14:paraId="2DF992AB" w14:textId="77777777" w:rsidR="00185EFA" w:rsidRPr="0040772A" w:rsidRDefault="00185EFA" w:rsidP="006C2C30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185EFA" w14:paraId="6EC5D1BB" w14:textId="77777777" w:rsidTr="00AC26E5">
        <w:trPr>
          <w:trHeight w:val="333"/>
        </w:trPr>
        <w:tc>
          <w:tcPr>
            <w:tcW w:w="1993" w:type="dxa"/>
          </w:tcPr>
          <w:p w14:paraId="71AF1646" w14:textId="58CB0A64" w:rsidR="00185EFA" w:rsidRDefault="00AC26E5" w:rsidP="006C2C30">
            <w:pPr>
              <w:pStyle w:val="BodyText"/>
              <w:spacing w:after="60"/>
              <w:ind w:left="0"/>
            </w:pPr>
            <w:r>
              <w:t>0.1 HZ</w:t>
            </w:r>
          </w:p>
        </w:tc>
        <w:tc>
          <w:tcPr>
            <w:tcW w:w="1683" w:type="dxa"/>
          </w:tcPr>
          <w:p w14:paraId="64F67DCE" w14:textId="005A92FF" w:rsidR="00185EFA" w:rsidRDefault="00AC26E5" w:rsidP="006C2C30">
            <w:pPr>
              <w:pStyle w:val="BodyText"/>
              <w:spacing w:after="60"/>
              <w:ind w:left="0"/>
            </w:pPr>
            <w:r>
              <w:t>-1.18971</w:t>
            </w:r>
          </w:p>
        </w:tc>
        <w:tc>
          <w:tcPr>
            <w:tcW w:w="1864" w:type="dxa"/>
          </w:tcPr>
          <w:p w14:paraId="5F4523C5" w14:textId="2DC5ECFF" w:rsidR="00185EFA" w:rsidRDefault="00AC26E5" w:rsidP="006C2C30">
            <w:pPr>
              <w:pStyle w:val="BodyText"/>
              <w:spacing w:after="60"/>
              <w:ind w:left="0"/>
            </w:pPr>
            <w:r>
              <w:t>-10.8324</w:t>
            </w:r>
          </w:p>
        </w:tc>
        <w:tc>
          <w:tcPr>
            <w:tcW w:w="1860" w:type="dxa"/>
          </w:tcPr>
          <w:p w14:paraId="7A7A37E5" w14:textId="1D21BA7F" w:rsidR="00185EFA" w:rsidRDefault="00AC26E5" w:rsidP="006C2C30">
            <w:pPr>
              <w:pStyle w:val="BodyText"/>
              <w:spacing w:after="60"/>
              <w:ind w:left="0"/>
            </w:pPr>
            <w:r>
              <w:t>-20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3DBF4BA5" w14:textId="31FC636B" w:rsidR="00185EFA" w:rsidRDefault="00AC26E5" w:rsidP="006C2C30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185EFA" w14:paraId="3BBC4F44" w14:textId="77777777" w:rsidTr="00AC26E5">
        <w:trPr>
          <w:trHeight w:val="346"/>
        </w:trPr>
        <w:tc>
          <w:tcPr>
            <w:tcW w:w="1993" w:type="dxa"/>
          </w:tcPr>
          <w:p w14:paraId="360BD624" w14:textId="2D67C454" w:rsidR="00185EFA" w:rsidRDefault="00AC26E5" w:rsidP="006C2C30">
            <w:pPr>
              <w:pStyle w:val="BodyText"/>
              <w:spacing w:after="60"/>
              <w:ind w:left="0"/>
            </w:pPr>
            <w:r>
              <w:t>0.5 HZ</w:t>
            </w:r>
          </w:p>
        </w:tc>
        <w:tc>
          <w:tcPr>
            <w:tcW w:w="1683" w:type="dxa"/>
          </w:tcPr>
          <w:p w14:paraId="7F22E96F" w14:textId="00E392AD" w:rsidR="00185EFA" w:rsidRDefault="00AC26E5" w:rsidP="006C2C30">
            <w:pPr>
              <w:pStyle w:val="BodyText"/>
              <w:spacing w:after="60"/>
              <w:ind w:left="0"/>
            </w:pPr>
            <w:r>
              <w:t>-1.37992</w:t>
            </w:r>
          </w:p>
        </w:tc>
        <w:tc>
          <w:tcPr>
            <w:tcW w:w="1864" w:type="dxa"/>
          </w:tcPr>
          <w:p w14:paraId="796236AA" w14:textId="357EA741" w:rsidR="00185EFA" w:rsidRDefault="00AC26E5" w:rsidP="006C2C30">
            <w:pPr>
              <w:pStyle w:val="BodyText"/>
              <w:spacing w:after="60"/>
              <w:ind w:left="0"/>
            </w:pPr>
            <w:r>
              <w:t>-23.166</w:t>
            </w:r>
          </w:p>
        </w:tc>
        <w:tc>
          <w:tcPr>
            <w:tcW w:w="1860" w:type="dxa"/>
          </w:tcPr>
          <w:p w14:paraId="47D814F6" w14:textId="56E32920" w:rsidR="00185EFA" w:rsidRDefault="00AC26E5" w:rsidP="006C2C30">
            <w:pPr>
              <w:pStyle w:val="BodyText"/>
              <w:spacing w:after="60"/>
              <w:ind w:left="0"/>
            </w:pPr>
            <w:r>
              <w:t>-30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47A90F49" w14:textId="63ADA4FD" w:rsidR="00185EFA" w:rsidRDefault="00AC26E5" w:rsidP="006C2C30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185EFA" w14:paraId="0C3B2B26" w14:textId="77777777" w:rsidTr="00AC26E5">
        <w:trPr>
          <w:trHeight w:val="333"/>
        </w:trPr>
        <w:tc>
          <w:tcPr>
            <w:tcW w:w="1993" w:type="dxa"/>
          </w:tcPr>
          <w:p w14:paraId="4239C52F" w14:textId="57778C9A" w:rsidR="00185EFA" w:rsidRDefault="00AC26E5" w:rsidP="006C2C30">
            <w:pPr>
              <w:pStyle w:val="BodyText"/>
              <w:spacing w:after="60"/>
              <w:ind w:left="0"/>
            </w:pPr>
            <w:r>
              <w:t>1 HZ</w:t>
            </w:r>
          </w:p>
        </w:tc>
        <w:tc>
          <w:tcPr>
            <w:tcW w:w="1683" w:type="dxa"/>
          </w:tcPr>
          <w:p w14:paraId="3D4E81FA" w14:textId="2059CFB5" w:rsidR="00185EFA" w:rsidRDefault="00AC26E5" w:rsidP="006C2C30">
            <w:pPr>
              <w:pStyle w:val="BodyText"/>
              <w:spacing w:after="60"/>
              <w:ind w:left="0"/>
            </w:pPr>
            <w:r>
              <w:t>-1.65672</w:t>
            </w:r>
          </w:p>
        </w:tc>
        <w:tc>
          <w:tcPr>
            <w:tcW w:w="1864" w:type="dxa"/>
          </w:tcPr>
          <w:p w14:paraId="07DD2EDD" w14:textId="30820B7A" w:rsidR="00185EFA" w:rsidRDefault="00AC26E5" w:rsidP="006C2C30">
            <w:pPr>
              <w:pStyle w:val="BodyText"/>
              <w:spacing w:after="60"/>
              <w:ind w:left="0"/>
            </w:pPr>
            <w:r>
              <w:t>-36.612</w:t>
            </w:r>
          </w:p>
        </w:tc>
        <w:tc>
          <w:tcPr>
            <w:tcW w:w="1860" w:type="dxa"/>
          </w:tcPr>
          <w:p w14:paraId="4B5B7BFF" w14:textId="07FF0E0E" w:rsidR="00185EFA" w:rsidRDefault="00AC26E5" w:rsidP="006C2C30">
            <w:pPr>
              <w:pStyle w:val="BodyText"/>
              <w:spacing w:after="60"/>
              <w:ind w:left="0"/>
            </w:pPr>
            <w:r>
              <w:t>-40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0FB0C9D2" w14:textId="5ECAF48B" w:rsidR="00185EFA" w:rsidRDefault="00AC26E5" w:rsidP="006C2C30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185EFA" w14:paraId="6BF9BFCD" w14:textId="77777777" w:rsidTr="00AC26E5">
        <w:trPr>
          <w:trHeight w:val="346"/>
        </w:trPr>
        <w:tc>
          <w:tcPr>
            <w:tcW w:w="1993" w:type="dxa"/>
          </w:tcPr>
          <w:p w14:paraId="54F30A93" w14:textId="47D805B2" w:rsidR="00185EFA" w:rsidRDefault="00AC26E5" w:rsidP="006C2C30">
            <w:pPr>
              <w:pStyle w:val="BodyText"/>
              <w:spacing w:after="60"/>
              <w:ind w:left="0"/>
            </w:pPr>
            <w:r>
              <w:t>2 HZ</w:t>
            </w:r>
          </w:p>
        </w:tc>
        <w:tc>
          <w:tcPr>
            <w:tcW w:w="1683" w:type="dxa"/>
          </w:tcPr>
          <w:p w14:paraId="0AE984F8" w14:textId="455F5914" w:rsidR="00185EFA" w:rsidRDefault="00AC26E5" w:rsidP="006C2C30">
            <w:pPr>
              <w:pStyle w:val="BodyText"/>
              <w:spacing w:after="60"/>
              <w:ind w:left="0"/>
            </w:pPr>
            <w:r>
              <w:t>-2.30932</w:t>
            </w:r>
          </w:p>
        </w:tc>
        <w:tc>
          <w:tcPr>
            <w:tcW w:w="1864" w:type="dxa"/>
          </w:tcPr>
          <w:p w14:paraId="3B9ED039" w14:textId="75E91ED1" w:rsidR="00185EFA" w:rsidRDefault="00AC26E5" w:rsidP="006C2C30">
            <w:pPr>
              <w:pStyle w:val="BodyText"/>
              <w:spacing w:after="60"/>
              <w:ind w:left="0"/>
            </w:pPr>
            <w:r>
              <w:t>-61.128</w:t>
            </w:r>
          </w:p>
        </w:tc>
        <w:tc>
          <w:tcPr>
            <w:tcW w:w="1860" w:type="dxa"/>
          </w:tcPr>
          <w:p w14:paraId="56A6E20A" w14:textId="0B502DDE" w:rsidR="00185EFA" w:rsidRDefault="00AC26E5" w:rsidP="006C2C30">
            <w:pPr>
              <w:pStyle w:val="BodyText"/>
              <w:spacing w:after="60"/>
              <w:ind w:left="0"/>
            </w:pPr>
            <w:r>
              <w:t>-60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FF7575" w:fill="auto"/>
          </w:tcPr>
          <w:p w14:paraId="5B3A7079" w14:textId="1DFC4D88" w:rsidR="00185EFA" w:rsidRDefault="00AC26E5" w:rsidP="006C2C30">
            <w:pPr>
              <w:pStyle w:val="BodyText"/>
              <w:spacing w:after="60"/>
              <w:ind w:left="0"/>
            </w:pPr>
            <w:r>
              <w:t>Failed</w:t>
            </w:r>
          </w:p>
        </w:tc>
      </w:tr>
      <w:tr w:rsidR="00185EFA" w14:paraId="490BCFC7" w14:textId="77777777" w:rsidTr="00AC26E5">
        <w:trPr>
          <w:trHeight w:val="333"/>
        </w:trPr>
        <w:tc>
          <w:tcPr>
            <w:tcW w:w="1993" w:type="dxa"/>
          </w:tcPr>
          <w:p w14:paraId="67400040" w14:textId="22810440" w:rsidR="00185EFA" w:rsidRDefault="00AC26E5" w:rsidP="006C2C30">
            <w:pPr>
              <w:pStyle w:val="BodyText"/>
              <w:spacing w:after="60"/>
              <w:ind w:left="0"/>
            </w:pPr>
            <w:r>
              <w:t>3 HZ</w:t>
            </w:r>
          </w:p>
        </w:tc>
        <w:tc>
          <w:tcPr>
            <w:tcW w:w="1683" w:type="dxa"/>
          </w:tcPr>
          <w:p w14:paraId="1D567CEE" w14:textId="4A8CC791" w:rsidR="00185EFA" w:rsidRDefault="00AC26E5" w:rsidP="006C2C30">
            <w:pPr>
              <w:pStyle w:val="BodyText"/>
              <w:spacing w:after="60"/>
              <w:ind w:left="0"/>
            </w:pPr>
            <w:r>
              <w:t>-3.0836</w:t>
            </w:r>
          </w:p>
        </w:tc>
        <w:tc>
          <w:tcPr>
            <w:tcW w:w="1864" w:type="dxa"/>
          </w:tcPr>
          <w:p w14:paraId="1A037C99" w14:textId="15D0E7FC" w:rsidR="00185EFA" w:rsidRDefault="00AC26E5" w:rsidP="006C2C30">
            <w:pPr>
              <w:pStyle w:val="BodyText"/>
              <w:spacing w:after="60"/>
              <w:ind w:left="0"/>
            </w:pPr>
            <w:r>
              <w:t>-85.644</w:t>
            </w:r>
          </w:p>
        </w:tc>
        <w:tc>
          <w:tcPr>
            <w:tcW w:w="1860" w:type="dxa"/>
          </w:tcPr>
          <w:p w14:paraId="12CFADA9" w14:textId="0A606E04" w:rsidR="00185EFA" w:rsidRDefault="00AC26E5" w:rsidP="006C2C30">
            <w:pPr>
              <w:pStyle w:val="BodyText"/>
              <w:spacing w:after="60"/>
              <w:ind w:left="0"/>
            </w:pPr>
            <w:r>
              <w:t>-80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FF7575" w:fill="auto"/>
          </w:tcPr>
          <w:p w14:paraId="4445E916" w14:textId="30693D29" w:rsidR="00185EFA" w:rsidRDefault="00AC26E5" w:rsidP="006C2C30">
            <w:pPr>
              <w:pStyle w:val="BodyText"/>
              <w:spacing w:after="60"/>
              <w:ind w:left="0"/>
            </w:pPr>
            <w:r>
              <w:t>Failed</w:t>
            </w:r>
          </w:p>
        </w:tc>
      </w:tr>
      <w:tr w:rsidR="00185EFA" w14:paraId="3ACC5130" w14:textId="77777777" w:rsidTr="00AC26E5">
        <w:trPr>
          <w:trHeight w:val="333"/>
        </w:trPr>
        <w:tc>
          <w:tcPr>
            <w:tcW w:w="1993" w:type="dxa"/>
          </w:tcPr>
          <w:p w14:paraId="652ED683" w14:textId="7947F628" w:rsidR="00185EFA" w:rsidRDefault="00AC26E5" w:rsidP="006C2C30">
            <w:pPr>
              <w:pStyle w:val="BodyText"/>
              <w:spacing w:after="60"/>
              <w:ind w:left="0"/>
            </w:pPr>
            <w:r>
              <w:t>4 HZ</w:t>
            </w:r>
          </w:p>
        </w:tc>
        <w:tc>
          <w:tcPr>
            <w:tcW w:w="1683" w:type="dxa"/>
          </w:tcPr>
          <w:p w14:paraId="50E85BE5" w14:textId="58BB5AA2" w:rsidR="00185EFA" w:rsidRDefault="00AC26E5" w:rsidP="006C2C30">
            <w:pPr>
              <w:pStyle w:val="BodyText"/>
              <w:spacing w:after="60"/>
              <w:ind w:left="0"/>
            </w:pPr>
            <w:r>
              <w:t>-2.84329</w:t>
            </w:r>
          </w:p>
        </w:tc>
        <w:tc>
          <w:tcPr>
            <w:tcW w:w="1864" w:type="dxa"/>
          </w:tcPr>
          <w:p w14:paraId="7D1A4724" w14:textId="2690EDAB" w:rsidR="00185EFA" w:rsidRDefault="00AC26E5" w:rsidP="006C2C30">
            <w:pPr>
              <w:pStyle w:val="BodyText"/>
              <w:spacing w:after="60"/>
              <w:ind w:left="0"/>
            </w:pPr>
            <w:r>
              <w:t>-107.856</w:t>
            </w:r>
          </w:p>
        </w:tc>
        <w:tc>
          <w:tcPr>
            <w:tcW w:w="1860" w:type="dxa"/>
          </w:tcPr>
          <w:p w14:paraId="74281FF1" w14:textId="20FA736B" w:rsidR="00185EFA" w:rsidRDefault="00AC26E5" w:rsidP="006C2C30">
            <w:pPr>
              <w:pStyle w:val="BodyText"/>
              <w:spacing w:after="60"/>
              <w:ind w:left="0"/>
            </w:pPr>
            <w:r>
              <w:t>-120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B9FF93" w:fill="auto"/>
          </w:tcPr>
          <w:p w14:paraId="425E6819" w14:textId="432A8F7C" w:rsidR="00185EFA" w:rsidRDefault="00AC26E5" w:rsidP="006C2C30">
            <w:pPr>
              <w:pStyle w:val="BodyText"/>
              <w:spacing w:after="60"/>
              <w:ind w:left="0"/>
            </w:pPr>
            <w:r>
              <w:t>Pass</w:t>
            </w:r>
          </w:p>
        </w:tc>
      </w:tr>
      <w:tr w:rsidR="00185EFA" w14:paraId="6C1E9EDB" w14:textId="77777777" w:rsidTr="00AC26E5">
        <w:trPr>
          <w:trHeight w:val="346"/>
        </w:trPr>
        <w:tc>
          <w:tcPr>
            <w:tcW w:w="1993" w:type="dxa"/>
          </w:tcPr>
          <w:p w14:paraId="4B536A90" w14:textId="7A246509" w:rsidR="00185EFA" w:rsidRDefault="00AC26E5" w:rsidP="006C2C30">
            <w:pPr>
              <w:pStyle w:val="BodyText"/>
              <w:spacing w:after="60"/>
              <w:ind w:left="0"/>
            </w:pPr>
            <w:r>
              <w:t>5 HZ</w:t>
            </w:r>
          </w:p>
        </w:tc>
        <w:tc>
          <w:tcPr>
            <w:tcW w:w="1683" w:type="dxa"/>
          </w:tcPr>
          <w:p w14:paraId="5A2C0521" w14:textId="6145152F" w:rsidR="00185EFA" w:rsidRDefault="00AC26E5" w:rsidP="006C2C30">
            <w:pPr>
              <w:pStyle w:val="BodyText"/>
              <w:spacing w:after="60"/>
              <w:ind w:left="0"/>
            </w:pPr>
            <w:r>
              <w:t>-1.15027</w:t>
            </w:r>
          </w:p>
        </w:tc>
        <w:tc>
          <w:tcPr>
            <w:tcW w:w="1864" w:type="dxa"/>
          </w:tcPr>
          <w:p w14:paraId="65CDB5A0" w14:textId="324AA349" w:rsidR="00185EFA" w:rsidRDefault="00AC26E5" w:rsidP="006C2C30">
            <w:pPr>
              <w:pStyle w:val="BodyText"/>
              <w:spacing w:after="60"/>
              <w:ind w:left="0"/>
            </w:pPr>
            <w:r>
              <w:t>-131.22</w:t>
            </w:r>
          </w:p>
        </w:tc>
        <w:tc>
          <w:tcPr>
            <w:tcW w:w="1860" w:type="dxa"/>
          </w:tcPr>
          <w:p w14:paraId="1FBDB7E2" w14:textId="746700FB" w:rsidR="00185EFA" w:rsidRDefault="00AC26E5" w:rsidP="006C2C30">
            <w:pPr>
              <w:pStyle w:val="BodyText"/>
              <w:spacing w:after="60"/>
              <w:ind w:left="0"/>
            </w:pPr>
            <w:r>
              <w:t>-180</w:t>
            </w:r>
          </w:p>
        </w:tc>
        <w:tc>
          <w:tcPr>
            <w:tcW w:w="1950" w:type="dxa"/>
            <w:shd w:val="solid" w:color="B9FF93" w:fill="auto"/>
          </w:tcPr>
          <w:p w14:paraId="4C441D23" w14:textId="2E9D98BE" w:rsidR="00185EFA" w:rsidRDefault="00AC26E5" w:rsidP="006C2C30">
            <w:pPr>
              <w:pStyle w:val="BodyText"/>
              <w:spacing w:after="60"/>
              <w:ind w:left="0"/>
            </w:pPr>
            <w:r>
              <w:t>Pass</w:t>
            </w:r>
          </w:p>
        </w:tc>
      </w:tr>
    </w:tbl>
    <w:p w14:paraId="6DC11AE9" w14:textId="77777777" w:rsidR="00185EFA" w:rsidRPr="006770F5" w:rsidRDefault="00185EFA" w:rsidP="00185EFA">
      <w:pPr>
        <w:pStyle w:val="BodyText"/>
        <w:tabs>
          <w:tab w:val="left" w:pos="2153"/>
        </w:tabs>
        <w:spacing w:after="60"/>
        <w:ind w:left="0"/>
        <w:rPr>
          <w:b/>
          <w:bCs/>
          <w:u w:val="single"/>
        </w:rPr>
      </w:pPr>
    </w:p>
    <w:p w14:paraId="24325774" w14:textId="77777777" w:rsidR="006953D6" w:rsidRDefault="006953D6" w:rsidP="007463D8">
      <w:pPr>
        <w:pStyle w:val="Heading9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A51CBE4" w14:textId="77777777" w:rsidR="00ED6CA4" w:rsidRPr="007463D8" w:rsidRDefault="00ED6CA4" w:rsidP="007463D8">
      <w:pPr>
        <w:pStyle w:val="Heading9"/>
        <w:rPr>
          <w:b/>
          <w:bCs/>
          <w:sz w:val="32"/>
          <w:szCs w:val="32"/>
        </w:rPr>
      </w:pPr>
      <w:r w:rsidRPr="007463D8">
        <w:rPr>
          <w:b/>
          <w:bCs/>
          <w:sz w:val="32"/>
          <w:szCs w:val="32"/>
        </w:rPr>
        <w:lastRenderedPageBreak/>
        <w:t>6.</w:t>
      </w:r>
      <w:r w:rsidR="005D10C6" w:rsidRPr="007463D8">
        <w:rPr>
          <w:b/>
          <w:bCs/>
          <w:sz w:val="32"/>
          <w:szCs w:val="32"/>
        </w:rPr>
        <w:t>6</w:t>
      </w:r>
      <w:r w:rsidRPr="007463D8">
        <w:rPr>
          <w:b/>
          <w:bCs/>
          <w:sz w:val="32"/>
          <w:szCs w:val="32"/>
        </w:rPr>
        <w:t>.</w:t>
      </w:r>
      <w:r w:rsidR="005D10C6" w:rsidRPr="007463D8">
        <w:rPr>
          <w:b/>
          <w:bCs/>
          <w:sz w:val="32"/>
          <w:szCs w:val="32"/>
        </w:rPr>
        <w:t>9</w:t>
      </w:r>
      <w:r w:rsidRPr="007463D8">
        <w:rPr>
          <w:b/>
          <w:bCs/>
          <w:sz w:val="32"/>
          <w:szCs w:val="32"/>
        </w:rPr>
        <w:t xml:space="preserve"> Backlash</w:t>
      </w:r>
      <w:bookmarkEnd w:id="18"/>
    </w:p>
    <w:p w14:paraId="6F07BFFE" w14:textId="77777777" w:rsidR="00E0617C" w:rsidRDefault="00ED6CA4" w:rsidP="00010E01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sz w:val="22"/>
          <w:szCs w:val="22"/>
        </w:rPr>
        <w:t>6.</w:t>
      </w:r>
      <w:r w:rsidR="005D10C6">
        <w:rPr>
          <w:sz w:val="22"/>
          <w:szCs w:val="22"/>
        </w:rPr>
        <w:t>6</w:t>
      </w:r>
      <w:r>
        <w:rPr>
          <w:sz w:val="22"/>
          <w:szCs w:val="22"/>
        </w:rPr>
        <w:t>.</w:t>
      </w:r>
      <w:r w:rsidR="005D10C6">
        <w:rPr>
          <w:sz w:val="22"/>
          <w:szCs w:val="22"/>
        </w:rPr>
        <w:t>9</w:t>
      </w:r>
      <w:r>
        <w:rPr>
          <w:sz w:val="22"/>
          <w:szCs w:val="22"/>
        </w:rPr>
        <w:t xml:space="preserve">.1 </w:t>
      </w:r>
      <w:r w:rsidRPr="00D706C7">
        <w:rPr>
          <w:b/>
          <w:bCs/>
          <w:sz w:val="22"/>
          <w:szCs w:val="22"/>
        </w:rPr>
        <w:t>Simplex Brake 1 – ON; Duplex brake 2 – OFF</w:t>
      </w:r>
    </w:p>
    <w:p w14:paraId="175D6F22" w14:textId="77777777" w:rsidR="00010E01" w:rsidRDefault="00010E01" w:rsidP="00010E01">
      <w:pPr>
        <w:pStyle w:val="BodyText"/>
        <w:ind w:left="0"/>
        <w:jc w:val="center"/>
      </w:pPr>
    </w:p>
    <w:p w14:paraId="198DBD42" w14:textId="77777777" w:rsidR="00AC26E5" w:rsidRDefault="00AC26E5" w:rsidP="00AC26E5">
      <w:pPr>
        <w:pStyle w:val="BodyText"/>
        <w:keepNext/>
        <w:ind w:left="0"/>
        <w:jc w:val="center"/>
      </w:pPr>
      <w:r>
        <w:rPr>
          <w:noProof/>
          <w:sz w:val="16"/>
          <w:szCs w:val="16"/>
        </w:rPr>
        <w:drawing>
          <wp:inline distT="0" distB="0" distL="0" distR="0" wp14:anchorId="66E5BF2A" wp14:editId="68EB02B2">
            <wp:extent cx="3771900" cy="2447925"/>
            <wp:effectExtent l="0" t="0" r="0" b="9525"/>
            <wp:docPr id="116452891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52891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23D3A" w14:textId="427F33EA" w:rsidR="00AC26E5" w:rsidRDefault="00AC26E5" w:rsidP="00AC26E5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37</w:t>
        </w:r>
      </w:fldSimple>
      <w:r>
        <w:t>- Backlash Simplex brake 1 On, Duplex brake 2 Off</w:t>
      </w:r>
    </w:p>
    <w:p w14:paraId="767D2891" w14:textId="24A6440F" w:rsidR="00ED6CA4" w:rsidRPr="004D20AB" w:rsidRDefault="00ED6CA4" w:rsidP="00010E01">
      <w:pPr>
        <w:pStyle w:val="BodyText"/>
        <w:ind w:left="0"/>
        <w:jc w:val="center"/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335"/>
        <w:gridCol w:w="1440"/>
        <w:gridCol w:w="1440"/>
        <w:gridCol w:w="1800"/>
        <w:gridCol w:w="540"/>
        <w:gridCol w:w="1795"/>
      </w:tblGrid>
      <w:tr w:rsidR="0072336C" w14:paraId="61C20B1D" w14:textId="77777777" w:rsidTr="0072336C">
        <w:trPr>
          <w:trHeight w:val="287"/>
        </w:trPr>
        <w:tc>
          <w:tcPr>
            <w:tcW w:w="9350" w:type="dxa"/>
            <w:gridSpan w:val="6"/>
          </w:tcPr>
          <w:p w14:paraId="3A8A2BE0" w14:textId="77777777" w:rsidR="0072336C" w:rsidRDefault="0072336C" w:rsidP="0072336C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D706C7">
              <w:rPr>
                <w:b/>
                <w:bCs/>
                <w:sz w:val="22"/>
                <w:szCs w:val="22"/>
              </w:rPr>
              <w:t>Simplex Brake 1 – ON; Duplex brake 2 – OFF</w:t>
            </w:r>
          </w:p>
        </w:tc>
      </w:tr>
      <w:tr w:rsidR="007060CA" w14:paraId="7DDB292E" w14:textId="77777777" w:rsidTr="00DA645B">
        <w:trPr>
          <w:trHeight w:val="368"/>
        </w:trPr>
        <w:tc>
          <w:tcPr>
            <w:tcW w:w="5215" w:type="dxa"/>
            <w:gridSpan w:val="3"/>
          </w:tcPr>
          <w:p w14:paraId="6C313019" w14:textId="77777777" w:rsidR="007060CA" w:rsidRDefault="007060CA" w:rsidP="00370DDE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Requirements</w:t>
            </w:r>
          </w:p>
        </w:tc>
        <w:tc>
          <w:tcPr>
            <w:tcW w:w="4135" w:type="dxa"/>
            <w:gridSpan w:val="3"/>
          </w:tcPr>
          <w:p w14:paraId="360F23BF" w14:textId="77777777" w:rsidR="007060CA" w:rsidRPr="00F40D11" w:rsidRDefault="007060CA" w:rsidP="00370DDE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Results</w:t>
            </w:r>
          </w:p>
        </w:tc>
      </w:tr>
      <w:tr w:rsidR="007060CA" w14:paraId="280B8965" w14:textId="77777777" w:rsidTr="00AC26E5">
        <w:tc>
          <w:tcPr>
            <w:tcW w:w="2335" w:type="dxa"/>
          </w:tcPr>
          <w:p w14:paraId="5BC7BEE6" w14:textId="77777777" w:rsidR="007060CA" w:rsidRDefault="007060CA" w:rsidP="00907A67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Step</w:t>
            </w:r>
          </w:p>
        </w:tc>
        <w:tc>
          <w:tcPr>
            <w:tcW w:w="1440" w:type="dxa"/>
          </w:tcPr>
          <w:p w14:paraId="18F35AB1" w14:textId="77777777" w:rsidR="007060CA" w:rsidRPr="00F40D11" w:rsidRDefault="007060CA" w:rsidP="00907A67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Expected</w:t>
            </w:r>
          </w:p>
        </w:tc>
        <w:tc>
          <w:tcPr>
            <w:tcW w:w="1440" w:type="dxa"/>
          </w:tcPr>
          <w:p w14:paraId="4AEB09AC" w14:textId="77777777" w:rsidR="007060CA" w:rsidRPr="00F40D11" w:rsidRDefault="007060CA" w:rsidP="00907A67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Tolerance</w:t>
            </w:r>
          </w:p>
        </w:tc>
        <w:tc>
          <w:tcPr>
            <w:tcW w:w="1800" w:type="dxa"/>
          </w:tcPr>
          <w:p w14:paraId="35DEEF5D" w14:textId="77777777" w:rsidR="007060CA" w:rsidRDefault="00DA645B" w:rsidP="00907A6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 w:val="22"/>
                <w:szCs w:val="22"/>
              </w:rPr>
              <w:t>Actual</w:t>
            </w:r>
          </w:p>
        </w:tc>
        <w:tc>
          <w:tcPr>
            <w:tcW w:w="540" w:type="dxa"/>
          </w:tcPr>
          <w:p w14:paraId="4491A17F" w14:textId="77777777" w:rsidR="007060CA" w:rsidRPr="00E57985" w:rsidRDefault="007060CA" w:rsidP="00907A67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AB68FA">
              <w:rPr>
                <w:b/>
                <w:bCs/>
                <w:sz w:val="22"/>
                <w:szCs w:val="22"/>
              </w:rPr>
              <w:t>Units</w:t>
            </w:r>
          </w:p>
        </w:tc>
        <w:tc>
          <w:tcPr>
            <w:tcW w:w="1795" w:type="dxa"/>
            <w:tcBorders>
              <w:bottom w:val="single" w:sz="4" w:space="0" w:color="auto"/>
            </w:tcBorders>
          </w:tcPr>
          <w:p w14:paraId="21ED4F65" w14:textId="77777777" w:rsidR="007060CA" w:rsidRDefault="007060CA" w:rsidP="00907A6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F40D11">
              <w:rPr>
                <w:b/>
                <w:bCs/>
                <w:sz w:val="22"/>
                <w:szCs w:val="22"/>
              </w:rPr>
              <w:t>Pass/Fail</w:t>
            </w:r>
          </w:p>
        </w:tc>
      </w:tr>
      <w:tr w:rsidR="00DA645B" w14:paraId="0BE5B9B5" w14:textId="77777777" w:rsidTr="00AC26E5">
        <w:trPr>
          <w:trHeight w:val="665"/>
        </w:trPr>
        <w:tc>
          <w:tcPr>
            <w:tcW w:w="2335" w:type="dxa"/>
            <w:vMerge w:val="restart"/>
          </w:tcPr>
          <w:p w14:paraId="5DA2A7E7" w14:textId="77777777" w:rsidR="00DA645B" w:rsidRDefault="00DA645B" w:rsidP="00DA645B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e +/- 35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 xml:space="preserve"> tension (motor 2 and motor 3 ZERO position)</w:t>
            </w:r>
          </w:p>
        </w:tc>
        <w:tc>
          <w:tcPr>
            <w:tcW w:w="1440" w:type="dxa"/>
          </w:tcPr>
          <w:p w14:paraId="44103C4F" w14:textId="77777777" w:rsidR="00DA645B" w:rsidRPr="00AF2819" w:rsidRDefault="00DA645B" w:rsidP="00DA645B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AF2819">
              <w:rPr>
                <w:sz w:val="22"/>
                <w:szCs w:val="22"/>
              </w:rPr>
              <w:t xml:space="preserve">0.0144 </w:t>
            </w:r>
          </w:p>
        </w:tc>
        <w:tc>
          <w:tcPr>
            <w:tcW w:w="1440" w:type="dxa"/>
          </w:tcPr>
          <w:p w14:paraId="3DE6720C" w14:textId="77777777" w:rsidR="00DA645B" w:rsidRPr="00AF2819" w:rsidRDefault="006D0173" w:rsidP="00DA645B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AF2819">
              <w:rPr>
                <w:sz w:val="22"/>
                <w:szCs w:val="22"/>
              </w:rPr>
              <w:t xml:space="preserve">0.005 </w:t>
            </w:r>
          </w:p>
        </w:tc>
        <w:tc>
          <w:tcPr>
            <w:tcW w:w="1800" w:type="dxa"/>
          </w:tcPr>
          <w:p w14:paraId="4CB21DE9" w14:textId="109B7E39" w:rsidR="00DA645B" w:rsidRPr="00AF2819" w:rsidRDefault="00AC26E5" w:rsidP="00DA645B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0.0024</w:t>
            </w:r>
          </w:p>
        </w:tc>
        <w:tc>
          <w:tcPr>
            <w:tcW w:w="540" w:type="dxa"/>
          </w:tcPr>
          <w:p w14:paraId="68324E88" w14:textId="77777777" w:rsidR="00DA645B" w:rsidRPr="00AF2819" w:rsidRDefault="00DA645B" w:rsidP="00DA645B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AF2819">
              <w:rPr>
                <w:sz w:val="22"/>
                <w:szCs w:val="22"/>
              </w:rPr>
              <w:t>in</w:t>
            </w:r>
          </w:p>
        </w:tc>
        <w:tc>
          <w:tcPr>
            <w:tcW w:w="1795" w:type="dxa"/>
            <w:tcBorders>
              <w:bottom w:val="single" w:sz="4" w:space="0" w:color="auto"/>
            </w:tcBorders>
            <w:shd w:val="solid" w:color="B9FF93" w:fill="auto"/>
          </w:tcPr>
          <w:p w14:paraId="6CFB9DE8" w14:textId="2E5B0FC6" w:rsidR="00DA645B" w:rsidRPr="00AF2819" w:rsidRDefault="00AC26E5" w:rsidP="00DA645B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DA645B" w14:paraId="6B1DB908" w14:textId="77777777" w:rsidTr="00AC26E5">
        <w:trPr>
          <w:trHeight w:val="467"/>
        </w:trPr>
        <w:tc>
          <w:tcPr>
            <w:tcW w:w="2335" w:type="dxa"/>
            <w:vMerge/>
          </w:tcPr>
          <w:p w14:paraId="071201F1" w14:textId="77777777" w:rsidR="00DA645B" w:rsidRDefault="00DA645B" w:rsidP="00DA645B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58E11BF8" w14:textId="77777777" w:rsidR="00DA645B" w:rsidRPr="00AF2819" w:rsidRDefault="006D0173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AF2819">
              <w:rPr>
                <w:sz w:val="22"/>
                <w:szCs w:val="22"/>
              </w:rPr>
              <w:t>35</w:t>
            </w:r>
          </w:p>
        </w:tc>
        <w:tc>
          <w:tcPr>
            <w:tcW w:w="1440" w:type="dxa"/>
          </w:tcPr>
          <w:p w14:paraId="4EFAD362" w14:textId="77777777" w:rsidR="00DA645B" w:rsidRPr="00AF2819" w:rsidRDefault="006D0173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AF2819">
              <w:rPr>
                <w:sz w:val="22"/>
                <w:szCs w:val="22"/>
              </w:rPr>
              <w:t>5</w:t>
            </w:r>
          </w:p>
        </w:tc>
        <w:tc>
          <w:tcPr>
            <w:tcW w:w="1800" w:type="dxa"/>
          </w:tcPr>
          <w:p w14:paraId="078C2BB9" w14:textId="6C96E727" w:rsidR="00DA645B" w:rsidRPr="00AF2819" w:rsidRDefault="00AC26E5" w:rsidP="00DA645B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50.2757</w:t>
            </w:r>
          </w:p>
        </w:tc>
        <w:tc>
          <w:tcPr>
            <w:tcW w:w="540" w:type="dxa"/>
          </w:tcPr>
          <w:p w14:paraId="277618DF" w14:textId="77777777" w:rsidR="00DA645B" w:rsidRPr="00AF2819" w:rsidRDefault="00DA645B" w:rsidP="00DA645B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AF2819">
              <w:rPr>
                <w:sz w:val="22"/>
                <w:szCs w:val="22"/>
              </w:rPr>
              <w:t>lbf</w:t>
            </w:r>
            <w:proofErr w:type="spellEnd"/>
          </w:p>
        </w:tc>
        <w:tc>
          <w:tcPr>
            <w:tcW w:w="1795" w:type="dxa"/>
            <w:tcBorders>
              <w:bottom w:val="single" w:sz="4" w:space="0" w:color="auto"/>
            </w:tcBorders>
            <w:shd w:val="solid" w:color="B9FF93" w:fill="auto"/>
          </w:tcPr>
          <w:p w14:paraId="78A4F37B" w14:textId="63C09D14" w:rsidR="00DA645B" w:rsidRPr="00AF2819" w:rsidRDefault="00AC26E5" w:rsidP="00DA645B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DA645B" w14:paraId="35AF5F61" w14:textId="77777777" w:rsidTr="00AC26E5">
        <w:trPr>
          <w:trHeight w:val="593"/>
        </w:trPr>
        <w:tc>
          <w:tcPr>
            <w:tcW w:w="2335" w:type="dxa"/>
            <w:vMerge w:val="restart"/>
          </w:tcPr>
          <w:p w14:paraId="6E5051C7" w14:textId="77777777" w:rsidR="00DA645B" w:rsidRDefault="00DA645B" w:rsidP="00DA645B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e +/- 25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 xml:space="preserve"> compression (motor 2 and motor 3 ZERO position) </w:t>
            </w:r>
          </w:p>
        </w:tc>
        <w:tc>
          <w:tcPr>
            <w:tcW w:w="1440" w:type="dxa"/>
          </w:tcPr>
          <w:p w14:paraId="1A5E3276" w14:textId="77777777" w:rsidR="00DA645B" w:rsidRPr="00AF2819" w:rsidRDefault="00DA645B" w:rsidP="00DA645B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AF2819">
              <w:rPr>
                <w:sz w:val="22"/>
                <w:szCs w:val="22"/>
              </w:rPr>
              <w:t xml:space="preserve">0.0144 </w:t>
            </w:r>
          </w:p>
        </w:tc>
        <w:tc>
          <w:tcPr>
            <w:tcW w:w="1440" w:type="dxa"/>
          </w:tcPr>
          <w:p w14:paraId="2AC29363" w14:textId="77777777" w:rsidR="00DA645B" w:rsidRPr="00AF2819" w:rsidRDefault="002B2756" w:rsidP="002B275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AF2819">
              <w:rPr>
                <w:sz w:val="22"/>
                <w:szCs w:val="22"/>
              </w:rPr>
              <w:t>0.005</w:t>
            </w:r>
          </w:p>
        </w:tc>
        <w:tc>
          <w:tcPr>
            <w:tcW w:w="1800" w:type="dxa"/>
          </w:tcPr>
          <w:p w14:paraId="059D117D" w14:textId="672F0366" w:rsidR="00DA645B" w:rsidRPr="00AF2819" w:rsidRDefault="00AC26E5" w:rsidP="00DA645B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  <w:tc>
          <w:tcPr>
            <w:tcW w:w="540" w:type="dxa"/>
          </w:tcPr>
          <w:p w14:paraId="75B497B0" w14:textId="77777777" w:rsidR="00DA645B" w:rsidRPr="00AF2819" w:rsidRDefault="00DA645B" w:rsidP="00DA645B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AF2819">
              <w:rPr>
                <w:sz w:val="22"/>
                <w:szCs w:val="22"/>
              </w:rPr>
              <w:t>in</w:t>
            </w:r>
          </w:p>
        </w:tc>
        <w:tc>
          <w:tcPr>
            <w:tcW w:w="1795" w:type="dxa"/>
            <w:tcBorders>
              <w:bottom w:val="single" w:sz="4" w:space="0" w:color="auto"/>
            </w:tcBorders>
            <w:shd w:val="solid" w:color="B9FF93" w:fill="auto"/>
          </w:tcPr>
          <w:p w14:paraId="2C2C2C61" w14:textId="1B4A9D14" w:rsidR="00DA645B" w:rsidRPr="00AF2819" w:rsidRDefault="00AC26E5" w:rsidP="00DA645B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DA645B" w14:paraId="085CB60C" w14:textId="77777777" w:rsidTr="00AC26E5">
        <w:trPr>
          <w:trHeight w:val="620"/>
        </w:trPr>
        <w:tc>
          <w:tcPr>
            <w:tcW w:w="2335" w:type="dxa"/>
            <w:vMerge/>
          </w:tcPr>
          <w:p w14:paraId="23EAD36C" w14:textId="77777777" w:rsidR="00DA645B" w:rsidRDefault="00DA645B" w:rsidP="00DA645B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02BD9F25" w14:textId="77777777" w:rsidR="00DA645B" w:rsidRPr="00AF2819" w:rsidRDefault="006D0173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AF2819">
              <w:rPr>
                <w:sz w:val="22"/>
                <w:szCs w:val="22"/>
              </w:rPr>
              <w:t>35</w:t>
            </w:r>
          </w:p>
        </w:tc>
        <w:tc>
          <w:tcPr>
            <w:tcW w:w="1440" w:type="dxa"/>
          </w:tcPr>
          <w:p w14:paraId="3F8EF7CD" w14:textId="77777777" w:rsidR="00DA645B" w:rsidRPr="00AF2819" w:rsidRDefault="006D0173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AF2819">
              <w:rPr>
                <w:sz w:val="22"/>
                <w:szCs w:val="22"/>
              </w:rPr>
              <w:t>5</w:t>
            </w:r>
          </w:p>
        </w:tc>
        <w:tc>
          <w:tcPr>
            <w:tcW w:w="1800" w:type="dxa"/>
          </w:tcPr>
          <w:p w14:paraId="6AC55781" w14:textId="361AAC53" w:rsidR="00DA645B" w:rsidRPr="00AF2819" w:rsidRDefault="00AC26E5" w:rsidP="00DA645B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-49.7764</w:t>
            </w:r>
          </w:p>
        </w:tc>
        <w:tc>
          <w:tcPr>
            <w:tcW w:w="540" w:type="dxa"/>
          </w:tcPr>
          <w:p w14:paraId="2FBACD26" w14:textId="77777777" w:rsidR="00DA645B" w:rsidRPr="00AF2819" w:rsidRDefault="00DA645B" w:rsidP="00DA645B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AF2819">
              <w:rPr>
                <w:sz w:val="22"/>
                <w:szCs w:val="22"/>
              </w:rPr>
              <w:t>lbf</w:t>
            </w:r>
            <w:proofErr w:type="spellEnd"/>
          </w:p>
        </w:tc>
        <w:tc>
          <w:tcPr>
            <w:tcW w:w="1795" w:type="dxa"/>
            <w:shd w:val="solid" w:color="B9FF93" w:fill="auto"/>
          </w:tcPr>
          <w:p w14:paraId="2C5D0A31" w14:textId="00B9B718" w:rsidR="00DA645B" w:rsidRPr="00AF2819" w:rsidRDefault="00AC26E5" w:rsidP="00DA645B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</w:tbl>
    <w:p w14:paraId="67C09F55" w14:textId="77777777" w:rsidR="00ED6CA4" w:rsidRDefault="00ED6CA4" w:rsidP="00ED6CA4">
      <w:pPr>
        <w:pStyle w:val="BodyText"/>
        <w:spacing w:after="60"/>
        <w:ind w:left="0"/>
        <w:rPr>
          <w:sz w:val="22"/>
          <w:szCs w:val="22"/>
        </w:rPr>
      </w:pPr>
    </w:p>
    <w:p w14:paraId="63AD69D3" w14:textId="77777777" w:rsidR="006953D6" w:rsidRDefault="006953D6" w:rsidP="00E0617C">
      <w:pPr>
        <w:pStyle w:val="BodyText"/>
        <w:spacing w:after="60"/>
        <w:ind w:left="0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0EC1BDB7" w14:textId="77777777" w:rsidR="00ED6CA4" w:rsidRDefault="00ED6CA4" w:rsidP="00E0617C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sz w:val="22"/>
          <w:szCs w:val="22"/>
        </w:rPr>
        <w:lastRenderedPageBreak/>
        <w:t>6.6.9.2</w:t>
      </w:r>
      <w:r w:rsidRPr="00D706C7">
        <w:rPr>
          <w:b/>
          <w:bCs/>
          <w:sz w:val="22"/>
          <w:szCs w:val="22"/>
        </w:rPr>
        <w:t xml:space="preserve">Simplex Brake </w:t>
      </w:r>
      <w:r>
        <w:rPr>
          <w:b/>
          <w:bCs/>
          <w:sz w:val="22"/>
          <w:szCs w:val="22"/>
        </w:rPr>
        <w:t>1</w:t>
      </w:r>
      <w:r w:rsidRPr="00D706C7">
        <w:rPr>
          <w:b/>
          <w:bCs/>
          <w:sz w:val="22"/>
          <w:szCs w:val="22"/>
        </w:rPr>
        <w:t xml:space="preserve"> – OFF; Duplex Brake 2 – ON</w:t>
      </w:r>
    </w:p>
    <w:p w14:paraId="3997C4D6" w14:textId="77777777" w:rsidR="00E0617C" w:rsidRDefault="00E0617C" w:rsidP="00E0617C">
      <w:pPr>
        <w:pStyle w:val="BodyText"/>
        <w:spacing w:after="60"/>
        <w:ind w:left="0"/>
        <w:jc w:val="center"/>
        <w:rPr>
          <w:b/>
          <w:bCs/>
          <w:sz w:val="22"/>
          <w:szCs w:val="22"/>
        </w:rPr>
      </w:pPr>
    </w:p>
    <w:p w14:paraId="0E6717CB" w14:textId="77777777" w:rsidR="006D0173" w:rsidRPr="006D0173" w:rsidRDefault="006D0173" w:rsidP="006D0173">
      <w:pPr>
        <w:pStyle w:val="Caption"/>
        <w:keepNext/>
        <w:ind w:left="0"/>
        <w:rPr>
          <w:i w:val="0"/>
          <w:iCs w:val="0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335"/>
        <w:gridCol w:w="1440"/>
        <w:gridCol w:w="1440"/>
        <w:gridCol w:w="1800"/>
        <w:gridCol w:w="540"/>
        <w:gridCol w:w="1795"/>
      </w:tblGrid>
      <w:tr w:rsidR="0072336C" w14:paraId="73AD553B" w14:textId="77777777" w:rsidTr="005248E2">
        <w:trPr>
          <w:trHeight w:val="368"/>
        </w:trPr>
        <w:tc>
          <w:tcPr>
            <w:tcW w:w="9350" w:type="dxa"/>
            <w:gridSpan w:val="6"/>
          </w:tcPr>
          <w:p w14:paraId="24087641" w14:textId="77777777" w:rsidR="0072336C" w:rsidRDefault="0072336C" w:rsidP="006D0173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D706C7">
              <w:rPr>
                <w:b/>
                <w:bCs/>
                <w:sz w:val="22"/>
                <w:szCs w:val="22"/>
              </w:rPr>
              <w:t xml:space="preserve">Simplex Brake </w:t>
            </w:r>
            <w:r>
              <w:rPr>
                <w:b/>
                <w:bCs/>
                <w:sz w:val="22"/>
                <w:szCs w:val="22"/>
              </w:rPr>
              <w:t>1</w:t>
            </w:r>
            <w:r w:rsidRPr="00D706C7">
              <w:rPr>
                <w:b/>
                <w:bCs/>
                <w:sz w:val="22"/>
                <w:szCs w:val="22"/>
              </w:rPr>
              <w:t xml:space="preserve"> – OFF; Duplex Brake 2 – ON</w:t>
            </w:r>
          </w:p>
        </w:tc>
      </w:tr>
      <w:tr w:rsidR="006D0173" w14:paraId="50C06FAD" w14:textId="77777777" w:rsidTr="00E374F8">
        <w:trPr>
          <w:trHeight w:val="368"/>
        </w:trPr>
        <w:tc>
          <w:tcPr>
            <w:tcW w:w="5215" w:type="dxa"/>
            <w:gridSpan w:val="3"/>
          </w:tcPr>
          <w:p w14:paraId="5BABAC6C" w14:textId="77777777" w:rsidR="006D0173" w:rsidRDefault="006D0173" w:rsidP="006D0173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Requirements</w:t>
            </w:r>
          </w:p>
        </w:tc>
        <w:tc>
          <w:tcPr>
            <w:tcW w:w="4135" w:type="dxa"/>
            <w:gridSpan w:val="3"/>
          </w:tcPr>
          <w:p w14:paraId="64028BF7" w14:textId="77777777" w:rsidR="006D0173" w:rsidRPr="00F40D11" w:rsidRDefault="006D0173" w:rsidP="006D0173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Results</w:t>
            </w:r>
          </w:p>
        </w:tc>
      </w:tr>
      <w:tr w:rsidR="006D0173" w14:paraId="03463109" w14:textId="77777777" w:rsidTr="00AC26E5">
        <w:tc>
          <w:tcPr>
            <w:tcW w:w="2335" w:type="dxa"/>
          </w:tcPr>
          <w:p w14:paraId="01891DBD" w14:textId="77777777" w:rsidR="006D0173" w:rsidRDefault="006D0173" w:rsidP="006D0173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Step</w:t>
            </w:r>
          </w:p>
        </w:tc>
        <w:tc>
          <w:tcPr>
            <w:tcW w:w="1440" w:type="dxa"/>
          </w:tcPr>
          <w:p w14:paraId="04467FA1" w14:textId="77777777" w:rsidR="006D0173" w:rsidRPr="00F40D11" w:rsidRDefault="006D0173" w:rsidP="006D0173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Expected</w:t>
            </w:r>
          </w:p>
        </w:tc>
        <w:tc>
          <w:tcPr>
            <w:tcW w:w="1440" w:type="dxa"/>
          </w:tcPr>
          <w:p w14:paraId="1F9AFE29" w14:textId="77777777" w:rsidR="006D0173" w:rsidRPr="00F40D11" w:rsidRDefault="006D0173" w:rsidP="006D0173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Tolerance</w:t>
            </w:r>
          </w:p>
        </w:tc>
        <w:tc>
          <w:tcPr>
            <w:tcW w:w="1800" w:type="dxa"/>
          </w:tcPr>
          <w:p w14:paraId="1815327D" w14:textId="77777777" w:rsidR="006D0173" w:rsidRDefault="006D0173" w:rsidP="006D0173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 w:val="22"/>
                <w:szCs w:val="22"/>
              </w:rPr>
              <w:t>Actual</w:t>
            </w:r>
          </w:p>
        </w:tc>
        <w:tc>
          <w:tcPr>
            <w:tcW w:w="540" w:type="dxa"/>
          </w:tcPr>
          <w:p w14:paraId="003E9375" w14:textId="77777777" w:rsidR="006D0173" w:rsidRPr="00E57985" w:rsidRDefault="006D0173" w:rsidP="006D0173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AB68FA">
              <w:rPr>
                <w:b/>
                <w:bCs/>
                <w:sz w:val="22"/>
                <w:szCs w:val="22"/>
              </w:rPr>
              <w:t>Units</w:t>
            </w:r>
          </w:p>
        </w:tc>
        <w:tc>
          <w:tcPr>
            <w:tcW w:w="1795" w:type="dxa"/>
            <w:tcBorders>
              <w:bottom w:val="single" w:sz="4" w:space="0" w:color="auto"/>
            </w:tcBorders>
          </w:tcPr>
          <w:p w14:paraId="7BABA782" w14:textId="77777777" w:rsidR="006D0173" w:rsidRDefault="006D0173" w:rsidP="006D0173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F40D11">
              <w:rPr>
                <w:b/>
                <w:bCs/>
                <w:sz w:val="22"/>
                <w:szCs w:val="22"/>
              </w:rPr>
              <w:t>Pass/Fail</w:t>
            </w:r>
          </w:p>
        </w:tc>
      </w:tr>
      <w:tr w:rsidR="006D0173" w14:paraId="25748519" w14:textId="77777777" w:rsidTr="00AC26E5">
        <w:trPr>
          <w:trHeight w:val="665"/>
        </w:trPr>
        <w:tc>
          <w:tcPr>
            <w:tcW w:w="2335" w:type="dxa"/>
            <w:vMerge w:val="restart"/>
          </w:tcPr>
          <w:p w14:paraId="36D3E7D5" w14:textId="77777777" w:rsidR="006D0173" w:rsidRDefault="006D0173" w:rsidP="006D0173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e +/- 35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 xml:space="preserve"> tension</w:t>
            </w:r>
          </w:p>
          <w:p w14:paraId="7A71ADBF" w14:textId="77777777" w:rsidR="006D0173" w:rsidRDefault="006D0173" w:rsidP="006D0173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(</w:t>
            </w:r>
            <w:proofErr w:type="gramStart"/>
            <w:r>
              <w:rPr>
                <w:sz w:val="22"/>
                <w:szCs w:val="22"/>
              </w:rPr>
              <w:t>motor</w:t>
            </w:r>
            <w:proofErr w:type="gramEnd"/>
            <w:r>
              <w:rPr>
                <w:sz w:val="22"/>
                <w:szCs w:val="22"/>
              </w:rPr>
              <w:t xml:space="preserve"> 1 ZERO position)</w:t>
            </w:r>
          </w:p>
        </w:tc>
        <w:tc>
          <w:tcPr>
            <w:tcW w:w="1440" w:type="dxa"/>
          </w:tcPr>
          <w:p w14:paraId="76236149" w14:textId="77777777" w:rsidR="006D0173" w:rsidRPr="00AF2819" w:rsidRDefault="006D0173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AF2819">
              <w:rPr>
                <w:sz w:val="22"/>
                <w:szCs w:val="22"/>
              </w:rPr>
              <w:t xml:space="preserve">0.0144 </w:t>
            </w:r>
          </w:p>
        </w:tc>
        <w:tc>
          <w:tcPr>
            <w:tcW w:w="1440" w:type="dxa"/>
          </w:tcPr>
          <w:p w14:paraId="465812BF" w14:textId="77777777" w:rsidR="006D0173" w:rsidRPr="00AF2819" w:rsidRDefault="006D0173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AF2819">
              <w:rPr>
                <w:sz w:val="22"/>
                <w:szCs w:val="22"/>
              </w:rPr>
              <w:t xml:space="preserve">0.005 </w:t>
            </w:r>
          </w:p>
        </w:tc>
        <w:tc>
          <w:tcPr>
            <w:tcW w:w="1800" w:type="dxa"/>
          </w:tcPr>
          <w:p w14:paraId="3BD41283" w14:textId="53527A68" w:rsidR="006D0173" w:rsidRPr="00AF2819" w:rsidRDefault="00AC26E5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0.026</w:t>
            </w:r>
          </w:p>
        </w:tc>
        <w:tc>
          <w:tcPr>
            <w:tcW w:w="540" w:type="dxa"/>
          </w:tcPr>
          <w:p w14:paraId="51D6FF5C" w14:textId="77777777" w:rsidR="006D0173" w:rsidRPr="00AF2819" w:rsidRDefault="006D0173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AF2819">
              <w:rPr>
                <w:sz w:val="22"/>
                <w:szCs w:val="22"/>
              </w:rPr>
              <w:t>in</w:t>
            </w:r>
          </w:p>
        </w:tc>
        <w:tc>
          <w:tcPr>
            <w:tcW w:w="1795" w:type="dxa"/>
            <w:tcBorders>
              <w:bottom w:val="single" w:sz="4" w:space="0" w:color="auto"/>
            </w:tcBorders>
            <w:shd w:val="solid" w:color="B9FF93" w:fill="auto"/>
          </w:tcPr>
          <w:p w14:paraId="400F491C" w14:textId="7E78919F" w:rsidR="006D0173" w:rsidRPr="00AF2819" w:rsidRDefault="00AC26E5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6D0173" w14:paraId="3787C721" w14:textId="77777777" w:rsidTr="00AC26E5">
        <w:trPr>
          <w:trHeight w:val="467"/>
        </w:trPr>
        <w:tc>
          <w:tcPr>
            <w:tcW w:w="2335" w:type="dxa"/>
            <w:vMerge/>
          </w:tcPr>
          <w:p w14:paraId="0222E654" w14:textId="77777777" w:rsidR="006D0173" w:rsidRDefault="006D0173" w:rsidP="006D0173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0FEADA9E" w14:textId="77777777" w:rsidR="006D0173" w:rsidRPr="00AF2819" w:rsidRDefault="006D0173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AF2819">
              <w:rPr>
                <w:sz w:val="22"/>
                <w:szCs w:val="22"/>
              </w:rPr>
              <w:t>35</w:t>
            </w:r>
          </w:p>
        </w:tc>
        <w:tc>
          <w:tcPr>
            <w:tcW w:w="1440" w:type="dxa"/>
          </w:tcPr>
          <w:p w14:paraId="3FD1986C" w14:textId="77777777" w:rsidR="006D0173" w:rsidRPr="00AF2819" w:rsidRDefault="006D0173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AF2819">
              <w:rPr>
                <w:sz w:val="22"/>
                <w:szCs w:val="22"/>
              </w:rPr>
              <w:t>5</w:t>
            </w:r>
          </w:p>
        </w:tc>
        <w:tc>
          <w:tcPr>
            <w:tcW w:w="1800" w:type="dxa"/>
          </w:tcPr>
          <w:p w14:paraId="66D13A7A" w14:textId="57DF5FDB" w:rsidR="006D0173" w:rsidRPr="00AF2819" w:rsidRDefault="00AC26E5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50.1568</w:t>
            </w:r>
          </w:p>
        </w:tc>
        <w:tc>
          <w:tcPr>
            <w:tcW w:w="540" w:type="dxa"/>
          </w:tcPr>
          <w:p w14:paraId="03BD52F5" w14:textId="77777777" w:rsidR="006D0173" w:rsidRPr="00AF2819" w:rsidRDefault="006D0173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AF2819">
              <w:rPr>
                <w:sz w:val="22"/>
                <w:szCs w:val="22"/>
              </w:rPr>
              <w:t>lbf</w:t>
            </w:r>
            <w:proofErr w:type="spellEnd"/>
          </w:p>
        </w:tc>
        <w:tc>
          <w:tcPr>
            <w:tcW w:w="1795" w:type="dxa"/>
            <w:tcBorders>
              <w:bottom w:val="single" w:sz="4" w:space="0" w:color="auto"/>
            </w:tcBorders>
            <w:shd w:val="solid" w:color="B9FF93" w:fill="auto"/>
          </w:tcPr>
          <w:p w14:paraId="1124456B" w14:textId="12F4BFAE" w:rsidR="006D0173" w:rsidRPr="00AF2819" w:rsidRDefault="00AC26E5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6D0173" w14:paraId="455505FD" w14:textId="77777777" w:rsidTr="00AC26E5">
        <w:trPr>
          <w:trHeight w:val="593"/>
        </w:trPr>
        <w:tc>
          <w:tcPr>
            <w:tcW w:w="2335" w:type="dxa"/>
            <w:vMerge w:val="restart"/>
          </w:tcPr>
          <w:p w14:paraId="6EEF0BBC" w14:textId="77777777" w:rsidR="006D0173" w:rsidRDefault="006D0173" w:rsidP="006D0173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e +/- 35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="005A4791">
              <w:rPr>
                <w:sz w:val="22"/>
                <w:szCs w:val="22"/>
              </w:rPr>
              <w:t>compression</w:t>
            </w:r>
          </w:p>
          <w:p w14:paraId="63A227D3" w14:textId="77777777" w:rsidR="006D0173" w:rsidRDefault="006D0173" w:rsidP="006D0173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(</w:t>
            </w:r>
            <w:proofErr w:type="gramStart"/>
            <w:r>
              <w:rPr>
                <w:sz w:val="22"/>
                <w:szCs w:val="22"/>
              </w:rPr>
              <w:t>motor</w:t>
            </w:r>
            <w:proofErr w:type="gramEnd"/>
            <w:r>
              <w:rPr>
                <w:sz w:val="22"/>
                <w:szCs w:val="22"/>
              </w:rPr>
              <w:t xml:space="preserve"> 1 ZERO position)</w:t>
            </w:r>
          </w:p>
        </w:tc>
        <w:tc>
          <w:tcPr>
            <w:tcW w:w="1440" w:type="dxa"/>
          </w:tcPr>
          <w:p w14:paraId="5EDEC5A8" w14:textId="77777777" w:rsidR="006D0173" w:rsidRPr="00AF2819" w:rsidRDefault="006D0173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AF2819">
              <w:rPr>
                <w:sz w:val="22"/>
                <w:szCs w:val="22"/>
              </w:rPr>
              <w:t xml:space="preserve">0.0144 </w:t>
            </w:r>
          </w:p>
        </w:tc>
        <w:tc>
          <w:tcPr>
            <w:tcW w:w="1440" w:type="dxa"/>
          </w:tcPr>
          <w:p w14:paraId="2351AF7A" w14:textId="77777777" w:rsidR="006D0173" w:rsidRPr="00AF2819" w:rsidRDefault="002B2756" w:rsidP="002B275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AF2819">
              <w:rPr>
                <w:sz w:val="22"/>
                <w:szCs w:val="22"/>
              </w:rPr>
              <w:t>0.005</w:t>
            </w:r>
          </w:p>
        </w:tc>
        <w:tc>
          <w:tcPr>
            <w:tcW w:w="1800" w:type="dxa"/>
          </w:tcPr>
          <w:p w14:paraId="0FC58EF3" w14:textId="483BE112" w:rsidR="006D0173" w:rsidRPr="00AF2819" w:rsidRDefault="00AC26E5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0.022</w:t>
            </w:r>
          </w:p>
        </w:tc>
        <w:tc>
          <w:tcPr>
            <w:tcW w:w="540" w:type="dxa"/>
          </w:tcPr>
          <w:p w14:paraId="2909B986" w14:textId="77777777" w:rsidR="006D0173" w:rsidRPr="00AF2819" w:rsidRDefault="006D0173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AF2819">
              <w:rPr>
                <w:sz w:val="22"/>
                <w:szCs w:val="22"/>
              </w:rPr>
              <w:t>in</w:t>
            </w:r>
          </w:p>
        </w:tc>
        <w:tc>
          <w:tcPr>
            <w:tcW w:w="1795" w:type="dxa"/>
            <w:tcBorders>
              <w:bottom w:val="single" w:sz="4" w:space="0" w:color="auto"/>
            </w:tcBorders>
            <w:shd w:val="solid" w:color="B9FF93" w:fill="auto"/>
          </w:tcPr>
          <w:p w14:paraId="751F1AD3" w14:textId="70B845E3" w:rsidR="006D0173" w:rsidRPr="00AF2819" w:rsidRDefault="00AC26E5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  <w:tr w:rsidR="006D0173" w14:paraId="40330308" w14:textId="77777777" w:rsidTr="00AC26E5">
        <w:trPr>
          <w:trHeight w:val="620"/>
        </w:trPr>
        <w:tc>
          <w:tcPr>
            <w:tcW w:w="2335" w:type="dxa"/>
            <w:vMerge/>
          </w:tcPr>
          <w:p w14:paraId="69D3A621" w14:textId="77777777" w:rsidR="006D0173" w:rsidRDefault="006D0173" w:rsidP="006D0173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77993D6A" w14:textId="77777777" w:rsidR="006D0173" w:rsidRPr="00AF2819" w:rsidRDefault="006D0173" w:rsidP="00E374F8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AF2819">
              <w:rPr>
                <w:sz w:val="22"/>
                <w:szCs w:val="22"/>
              </w:rPr>
              <w:t>35</w:t>
            </w:r>
          </w:p>
        </w:tc>
        <w:tc>
          <w:tcPr>
            <w:tcW w:w="1440" w:type="dxa"/>
          </w:tcPr>
          <w:p w14:paraId="4CD60E42" w14:textId="77777777" w:rsidR="006D0173" w:rsidRPr="00AF2819" w:rsidRDefault="006D0173" w:rsidP="00E374F8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AF2819">
              <w:rPr>
                <w:sz w:val="22"/>
                <w:szCs w:val="22"/>
              </w:rPr>
              <w:t>5</w:t>
            </w:r>
          </w:p>
        </w:tc>
        <w:tc>
          <w:tcPr>
            <w:tcW w:w="1800" w:type="dxa"/>
          </w:tcPr>
          <w:p w14:paraId="4AEDD277" w14:textId="10D9A040" w:rsidR="006D0173" w:rsidRPr="00AF2819" w:rsidRDefault="00AC26E5" w:rsidP="00E374F8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-49.6431</w:t>
            </w:r>
          </w:p>
        </w:tc>
        <w:tc>
          <w:tcPr>
            <w:tcW w:w="540" w:type="dxa"/>
          </w:tcPr>
          <w:p w14:paraId="20B00CED" w14:textId="77777777" w:rsidR="006D0173" w:rsidRPr="00AF2819" w:rsidRDefault="006D0173" w:rsidP="00E374F8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AF2819">
              <w:rPr>
                <w:sz w:val="22"/>
                <w:szCs w:val="22"/>
              </w:rPr>
              <w:t>lbf</w:t>
            </w:r>
            <w:proofErr w:type="spellEnd"/>
          </w:p>
        </w:tc>
        <w:tc>
          <w:tcPr>
            <w:tcW w:w="1795" w:type="dxa"/>
            <w:shd w:val="solid" w:color="B9FF93" w:fill="auto"/>
          </w:tcPr>
          <w:p w14:paraId="1CECB6F1" w14:textId="0F8FF1D9" w:rsidR="006D0173" w:rsidRPr="00AF2819" w:rsidRDefault="00AC26E5" w:rsidP="00E374F8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Pass</w:t>
            </w:r>
          </w:p>
        </w:tc>
      </w:tr>
    </w:tbl>
    <w:p w14:paraId="00082EB0" w14:textId="77777777" w:rsidR="006D0173" w:rsidRDefault="006D0173" w:rsidP="00ED6CA4">
      <w:pPr>
        <w:pStyle w:val="BodyText"/>
        <w:spacing w:after="60"/>
        <w:ind w:left="0"/>
        <w:rPr>
          <w:sz w:val="22"/>
          <w:szCs w:val="22"/>
        </w:rPr>
      </w:pPr>
    </w:p>
    <w:p w14:paraId="54F3D52D" w14:textId="77777777" w:rsidR="006D0173" w:rsidRDefault="006D0173" w:rsidP="00ED6CA4">
      <w:pPr>
        <w:pStyle w:val="BodyText"/>
        <w:spacing w:after="60"/>
        <w:ind w:left="0"/>
        <w:rPr>
          <w:sz w:val="22"/>
          <w:szCs w:val="22"/>
        </w:rPr>
      </w:pPr>
    </w:p>
    <w:p w14:paraId="294604E1" w14:textId="77777777" w:rsidR="006953D6" w:rsidRDefault="006953D6" w:rsidP="00ED6CA4">
      <w:pPr>
        <w:pStyle w:val="BodyText"/>
        <w:spacing w:after="60"/>
        <w:ind w:left="0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7E35F191" w14:textId="77777777" w:rsidR="00ED6CA4" w:rsidRDefault="00ED6CA4" w:rsidP="00ED6CA4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sz w:val="22"/>
          <w:szCs w:val="22"/>
        </w:rPr>
        <w:lastRenderedPageBreak/>
        <w:t xml:space="preserve">6.6.9.3 </w:t>
      </w:r>
      <w:r w:rsidRPr="00C07512">
        <w:rPr>
          <w:b/>
          <w:bCs/>
          <w:sz w:val="22"/>
          <w:szCs w:val="22"/>
        </w:rPr>
        <w:t>Both Brakes OFF</w:t>
      </w:r>
    </w:p>
    <w:p w14:paraId="768152F7" w14:textId="77777777" w:rsidR="00E0617C" w:rsidRDefault="00E0617C" w:rsidP="00E0617C">
      <w:pPr>
        <w:pStyle w:val="BodyText"/>
        <w:spacing w:after="60"/>
        <w:ind w:left="0"/>
        <w:jc w:val="center"/>
        <w:rPr>
          <w:b/>
          <w:bCs/>
          <w:sz w:val="22"/>
          <w:szCs w:val="22"/>
        </w:rPr>
      </w:pPr>
    </w:p>
    <w:p w14:paraId="5A58C158" w14:textId="77777777" w:rsidR="006D0173" w:rsidRPr="006D0173" w:rsidRDefault="006D0173" w:rsidP="006D0173">
      <w:pPr>
        <w:pStyle w:val="Caption"/>
        <w:keepNext/>
        <w:ind w:left="0"/>
        <w:rPr>
          <w:i w:val="0"/>
          <w:iCs w:val="0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335"/>
        <w:gridCol w:w="1440"/>
        <w:gridCol w:w="1440"/>
        <w:gridCol w:w="1800"/>
        <w:gridCol w:w="540"/>
        <w:gridCol w:w="1795"/>
      </w:tblGrid>
      <w:tr w:rsidR="0072336C" w14:paraId="47B612C4" w14:textId="77777777" w:rsidTr="00445C89">
        <w:trPr>
          <w:trHeight w:val="368"/>
        </w:trPr>
        <w:tc>
          <w:tcPr>
            <w:tcW w:w="9350" w:type="dxa"/>
            <w:gridSpan w:val="6"/>
          </w:tcPr>
          <w:p w14:paraId="19FE314D" w14:textId="77777777" w:rsidR="0072336C" w:rsidRDefault="0072336C" w:rsidP="006D0173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 w:rsidRPr="00C07512">
              <w:rPr>
                <w:b/>
                <w:bCs/>
                <w:sz w:val="22"/>
                <w:szCs w:val="22"/>
              </w:rPr>
              <w:t>Both Brakes OFF</w:t>
            </w:r>
          </w:p>
        </w:tc>
      </w:tr>
      <w:tr w:rsidR="006D0173" w14:paraId="63C50E5A" w14:textId="77777777" w:rsidTr="00E374F8">
        <w:trPr>
          <w:trHeight w:val="368"/>
        </w:trPr>
        <w:tc>
          <w:tcPr>
            <w:tcW w:w="5215" w:type="dxa"/>
            <w:gridSpan w:val="3"/>
          </w:tcPr>
          <w:p w14:paraId="2EFAC118" w14:textId="77777777" w:rsidR="006D0173" w:rsidRDefault="006D0173" w:rsidP="006D0173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Requirements</w:t>
            </w:r>
          </w:p>
        </w:tc>
        <w:tc>
          <w:tcPr>
            <w:tcW w:w="4135" w:type="dxa"/>
            <w:gridSpan w:val="3"/>
          </w:tcPr>
          <w:p w14:paraId="64CE9207" w14:textId="77777777" w:rsidR="006D0173" w:rsidRPr="00F40D11" w:rsidRDefault="006D0173" w:rsidP="006D0173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Results</w:t>
            </w:r>
          </w:p>
        </w:tc>
      </w:tr>
      <w:tr w:rsidR="006D0173" w14:paraId="7AC454AF" w14:textId="77777777" w:rsidTr="00AC26E5">
        <w:tc>
          <w:tcPr>
            <w:tcW w:w="2335" w:type="dxa"/>
          </w:tcPr>
          <w:p w14:paraId="19C47D8C" w14:textId="77777777" w:rsidR="006D0173" w:rsidRDefault="006D0173" w:rsidP="006D0173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Step</w:t>
            </w:r>
          </w:p>
        </w:tc>
        <w:tc>
          <w:tcPr>
            <w:tcW w:w="1440" w:type="dxa"/>
          </w:tcPr>
          <w:p w14:paraId="22111816" w14:textId="77777777" w:rsidR="006D0173" w:rsidRPr="00F40D11" w:rsidRDefault="006D0173" w:rsidP="006D0173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Expected</w:t>
            </w:r>
          </w:p>
        </w:tc>
        <w:tc>
          <w:tcPr>
            <w:tcW w:w="1440" w:type="dxa"/>
          </w:tcPr>
          <w:p w14:paraId="04D5CEA0" w14:textId="77777777" w:rsidR="006D0173" w:rsidRPr="00F40D11" w:rsidRDefault="006D0173" w:rsidP="006D0173">
            <w:pPr>
              <w:pStyle w:val="BodyText"/>
              <w:spacing w:after="60"/>
              <w:ind w:left="0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Tolerance</w:t>
            </w:r>
          </w:p>
        </w:tc>
        <w:tc>
          <w:tcPr>
            <w:tcW w:w="1800" w:type="dxa"/>
          </w:tcPr>
          <w:p w14:paraId="1964804E" w14:textId="77777777" w:rsidR="006D0173" w:rsidRDefault="006D0173" w:rsidP="006D0173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 w:val="22"/>
                <w:szCs w:val="22"/>
              </w:rPr>
              <w:t>Actual</w:t>
            </w:r>
          </w:p>
        </w:tc>
        <w:tc>
          <w:tcPr>
            <w:tcW w:w="540" w:type="dxa"/>
          </w:tcPr>
          <w:p w14:paraId="3F9B024F" w14:textId="77777777" w:rsidR="006D0173" w:rsidRPr="00E57985" w:rsidRDefault="006D0173" w:rsidP="006D0173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 w:rsidRPr="00AB68FA">
              <w:rPr>
                <w:b/>
                <w:bCs/>
                <w:sz w:val="22"/>
                <w:szCs w:val="22"/>
              </w:rPr>
              <w:t>Units</w:t>
            </w:r>
          </w:p>
        </w:tc>
        <w:tc>
          <w:tcPr>
            <w:tcW w:w="1795" w:type="dxa"/>
            <w:tcBorders>
              <w:bottom w:val="single" w:sz="4" w:space="0" w:color="auto"/>
            </w:tcBorders>
          </w:tcPr>
          <w:p w14:paraId="38B45F99" w14:textId="77777777" w:rsidR="006D0173" w:rsidRDefault="006D0173" w:rsidP="006D0173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F40D11">
              <w:rPr>
                <w:b/>
                <w:bCs/>
                <w:sz w:val="22"/>
                <w:szCs w:val="22"/>
              </w:rPr>
              <w:t>Pass/Fail</w:t>
            </w:r>
          </w:p>
        </w:tc>
      </w:tr>
      <w:tr w:rsidR="006D0173" w14:paraId="3AA34CAD" w14:textId="77777777" w:rsidTr="00AC26E5">
        <w:trPr>
          <w:trHeight w:val="665"/>
        </w:trPr>
        <w:tc>
          <w:tcPr>
            <w:tcW w:w="2335" w:type="dxa"/>
            <w:vMerge w:val="restart"/>
          </w:tcPr>
          <w:p w14:paraId="58F1B130" w14:textId="77777777" w:rsidR="006D0173" w:rsidRDefault="006D0173" w:rsidP="006D0173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e +/- 35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 xml:space="preserve"> tension</w:t>
            </w:r>
          </w:p>
          <w:p w14:paraId="4B2762C4" w14:textId="77777777" w:rsidR="006D0173" w:rsidRDefault="006D0173" w:rsidP="006D0173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(motor 1 and motor 2 </w:t>
            </w:r>
            <w:proofErr w:type="gramStart"/>
            <w:r>
              <w:rPr>
                <w:sz w:val="22"/>
                <w:szCs w:val="22"/>
              </w:rPr>
              <w:t>holding  ZERO</w:t>
            </w:r>
            <w:proofErr w:type="gramEnd"/>
            <w:r>
              <w:rPr>
                <w:sz w:val="22"/>
                <w:szCs w:val="22"/>
              </w:rPr>
              <w:t xml:space="preserve"> position)</w:t>
            </w:r>
          </w:p>
        </w:tc>
        <w:tc>
          <w:tcPr>
            <w:tcW w:w="1440" w:type="dxa"/>
          </w:tcPr>
          <w:p w14:paraId="4104DB5C" w14:textId="77777777" w:rsidR="006D0173" w:rsidRPr="00AF2819" w:rsidRDefault="006D0173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AF2819">
              <w:rPr>
                <w:sz w:val="22"/>
                <w:szCs w:val="22"/>
              </w:rPr>
              <w:t xml:space="preserve">0.0144 </w:t>
            </w:r>
          </w:p>
        </w:tc>
        <w:tc>
          <w:tcPr>
            <w:tcW w:w="1440" w:type="dxa"/>
          </w:tcPr>
          <w:p w14:paraId="7260304F" w14:textId="77777777" w:rsidR="006D0173" w:rsidRPr="00AF2819" w:rsidRDefault="006D0173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AF2819">
              <w:rPr>
                <w:sz w:val="22"/>
                <w:szCs w:val="22"/>
              </w:rPr>
              <w:t xml:space="preserve">0.005 </w:t>
            </w:r>
          </w:p>
        </w:tc>
        <w:tc>
          <w:tcPr>
            <w:tcW w:w="1800" w:type="dxa"/>
          </w:tcPr>
          <w:p w14:paraId="6F2A495F" w14:textId="74ADF512" w:rsidR="006D0173" w:rsidRPr="00AF2819" w:rsidRDefault="00AC26E5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Unhandled Type: Void</w:t>
            </w:r>
          </w:p>
        </w:tc>
        <w:tc>
          <w:tcPr>
            <w:tcW w:w="540" w:type="dxa"/>
          </w:tcPr>
          <w:p w14:paraId="444DB952" w14:textId="77777777" w:rsidR="006D0173" w:rsidRPr="00AF2819" w:rsidRDefault="006D0173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AF2819">
              <w:rPr>
                <w:sz w:val="22"/>
                <w:szCs w:val="22"/>
              </w:rPr>
              <w:t>in</w:t>
            </w:r>
          </w:p>
        </w:tc>
        <w:tc>
          <w:tcPr>
            <w:tcW w:w="1795" w:type="dxa"/>
            <w:tcBorders>
              <w:bottom w:val="single" w:sz="4" w:space="0" w:color="auto"/>
            </w:tcBorders>
            <w:shd w:val="solid" w:color="FF7575" w:fill="auto"/>
          </w:tcPr>
          <w:p w14:paraId="74CB69B5" w14:textId="5D75BA02" w:rsidR="006D0173" w:rsidRPr="00AF2819" w:rsidRDefault="00AC26E5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Unhandled Type: Void</w:t>
            </w:r>
          </w:p>
        </w:tc>
      </w:tr>
      <w:tr w:rsidR="006D0173" w14:paraId="6C9763C3" w14:textId="77777777" w:rsidTr="00AC26E5">
        <w:trPr>
          <w:trHeight w:val="467"/>
        </w:trPr>
        <w:tc>
          <w:tcPr>
            <w:tcW w:w="2335" w:type="dxa"/>
            <w:vMerge/>
          </w:tcPr>
          <w:p w14:paraId="25C14F82" w14:textId="77777777" w:rsidR="006D0173" w:rsidRDefault="006D0173" w:rsidP="006D0173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0413ECB9" w14:textId="77777777" w:rsidR="006D0173" w:rsidRPr="00AF2819" w:rsidRDefault="006D0173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AF2819">
              <w:rPr>
                <w:sz w:val="22"/>
                <w:szCs w:val="22"/>
              </w:rPr>
              <w:t>35</w:t>
            </w:r>
          </w:p>
        </w:tc>
        <w:tc>
          <w:tcPr>
            <w:tcW w:w="1440" w:type="dxa"/>
          </w:tcPr>
          <w:p w14:paraId="0B6D150E" w14:textId="77777777" w:rsidR="006D0173" w:rsidRPr="00AF2819" w:rsidRDefault="006D0173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AF2819">
              <w:rPr>
                <w:sz w:val="22"/>
                <w:szCs w:val="22"/>
              </w:rPr>
              <w:t>5</w:t>
            </w:r>
          </w:p>
        </w:tc>
        <w:tc>
          <w:tcPr>
            <w:tcW w:w="1800" w:type="dxa"/>
          </w:tcPr>
          <w:p w14:paraId="72CD7520" w14:textId="265BC57A" w:rsidR="006D0173" w:rsidRPr="00AF2819" w:rsidRDefault="00AC26E5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Unhandled Type: Void</w:t>
            </w:r>
          </w:p>
        </w:tc>
        <w:tc>
          <w:tcPr>
            <w:tcW w:w="540" w:type="dxa"/>
          </w:tcPr>
          <w:p w14:paraId="4F1351EC" w14:textId="77777777" w:rsidR="006D0173" w:rsidRPr="00AF2819" w:rsidRDefault="006D0173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AF2819">
              <w:rPr>
                <w:sz w:val="22"/>
                <w:szCs w:val="22"/>
              </w:rPr>
              <w:t>lbf</w:t>
            </w:r>
            <w:proofErr w:type="spellEnd"/>
          </w:p>
        </w:tc>
        <w:tc>
          <w:tcPr>
            <w:tcW w:w="1795" w:type="dxa"/>
            <w:tcBorders>
              <w:bottom w:val="single" w:sz="4" w:space="0" w:color="auto"/>
            </w:tcBorders>
            <w:shd w:val="solid" w:color="FF7575" w:fill="auto"/>
          </w:tcPr>
          <w:p w14:paraId="333AA9F8" w14:textId="5D7FE4AB" w:rsidR="006D0173" w:rsidRPr="00AF2819" w:rsidRDefault="00AC26E5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Unhandled Type: Void</w:t>
            </w:r>
          </w:p>
        </w:tc>
      </w:tr>
      <w:tr w:rsidR="006D0173" w14:paraId="4FEF3AD6" w14:textId="77777777" w:rsidTr="00AC26E5">
        <w:trPr>
          <w:trHeight w:val="593"/>
        </w:trPr>
        <w:tc>
          <w:tcPr>
            <w:tcW w:w="2335" w:type="dxa"/>
            <w:vMerge w:val="restart"/>
          </w:tcPr>
          <w:p w14:paraId="06DB136C" w14:textId="77777777" w:rsidR="006D0173" w:rsidRDefault="006D0173" w:rsidP="006D0173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e +/- 35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="005A4791">
              <w:rPr>
                <w:sz w:val="22"/>
                <w:szCs w:val="22"/>
              </w:rPr>
              <w:t>compression</w:t>
            </w:r>
          </w:p>
          <w:p w14:paraId="1D84D926" w14:textId="77777777" w:rsidR="006D0173" w:rsidRDefault="006D0173" w:rsidP="006D0173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(motor 1 and motor 2 </w:t>
            </w:r>
            <w:proofErr w:type="gramStart"/>
            <w:r>
              <w:rPr>
                <w:sz w:val="22"/>
                <w:szCs w:val="22"/>
              </w:rPr>
              <w:t>holding  ZERO</w:t>
            </w:r>
            <w:proofErr w:type="gramEnd"/>
            <w:r>
              <w:rPr>
                <w:sz w:val="22"/>
                <w:szCs w:val="22"/>
              </w:rPr>
              <w:t xml:space="preserve"> position)</w:t>
            </w:r>
          </w:p>
        </w:tc>
        <w:tc>
          <w:tcPr>
            <w:tcW w:w="1440" w:type="dxa"/>
          </w:tcPr>
          <w:p w14:paraId="0C8B4227" w14:textId="77777777" w:rsidR="006D0173" w:rsidRPr="00AF2819" w:rsidRDefault="006D0173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AF2819">
              <w:rPr>
                <w:sz w:val="22"/>
                <w:szCs w:val="22"/>
              </w:rPr>
              <w:t xml:space="preserve">0.0144 </w:t>
            </w:r>
          </w:p>
        </w:tc>
        <w:tc>
          <w:tcPr>
            <w:tcW w:w="1440" w:type="dxa"/>
          </w:tcPr>
          <w:p w14:paraId="5575803F" w14:textId="77777777" w:rsidR="006D0173" w:rsidRPr="00AF2819" w:rsidRDefault="002B2756" w:rsidP="002B275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AF2819">
              <w:rPr>
                <w:sz w:val="22"/>
                <w:szCs w:val="22"/>
              </w:rPr>
              <w:t>0.005</w:t>
            </w:r>
          </w:p>
        </w:tc>
        <w:tc>
          <w:tcPr>
            <w:tcW w:w="1800" w:type="dxa"/>
          </w:tcPr>
          <w:p w14:paraId="17C5E5ED" w14:textId="1830FE62" w:rsidR="006D0173" w:rsidRPr="00AF2819" w:rsidRDefault="00AC26E5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Unhandled Type: Void</w:t>
            </w:r>
          </w:p>
        </w:tc>
        <w:tc>
          <w:tcPr>
            <w:tcW w:w="540" w:type="dxa"/>
          </w:tcPr>
          <w:p w14:paraId="1E12844D" w14:textId="77777777" w:rsidR="006D0173" w:rsidRPr="00AF2819" w:rsidRDefault="006D0173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AF2819">
              <w:rPr>
                <w:sz w:val="22"/>
                <w:szCs w:val="22"/>
              </w:rPr>
              <w:t>in</w:t>
            </w:r>
          </w:p>
        </w:tc>
        <w:tc>
          <w:tcPr>
            <w:tcW w:w="1795" w:type="dxa"/>
            <w:tcBorders>
              <w:bottom w:val="single" w:sz="4" w:space="0" w:color="auto"/>
            </w:tcBorders>
            <w:shd w:val="solid" w:color="FF7575" w:fill="auto"/>
          </w:tcPr>
          <w:p w14:paraId="476A3139" w14:textId="62848F27" w:rsidR="006D0173" w:rsidRPr="00AF2819" w:rsidRDefault="00AC26E5" w:rsidP="006D0173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Unhandled Type: Void</w:t>
            </w:r>
          </w:p>
        </w:tc>
      </w:tr>
      <w:tr w:rsidR="006D0173" w14:paraId="4676F419" w14:textId="77777777" w:rsidTr="00AC26E5">
        <w:trPr>
          <w:trHeight w:val="620"/>
        </w:trPr>
        <w:tc>
          <w:tcPr>
            <w:tcW w:w="2335" w:type="dxa"/>
            <w:vMerge/>
          </w:tcPr>
          <w:p w14:paraId="27B1097F" w14:textId="77777777" w:rsidR="006D0173" w:rsidRDefault="006D0173" w:rsidP="006D0173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4DC61A3D" w14:textId="77777777" w:rsidR="006D0173" w:rsidRPr="00AF2819" w:rsidRDefault="006D0173" w:rsidP="00E374F8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AF2819">
              <w:rPr>
                <w:sz w:val="22"/>
                <w:szCs w:val="22"/>
              </w:rPr>
              <w:t>35</w:t>
            </w:r>
          </w:p>
        </w:tc>
        <w:tc>
          <w:tcPr>
            <w:tcW w:w="1440" w:type="dxa"/>
          </w:tcPr>
          <w:p w14:paraId="43E96C7A" w14:textId="77777777" w:rsidR="006D0173" w:rsidRPr="00AF2819" w:rsidRDefault="006D0173" w:rsidP="00E374F8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AF2819">
              <w:rPr>
                <w:sz w:val="22"/>
                <w:szCs w:val="22"/>
              </w:rPr>
              <w:t>5</w:t>
            </w:r>
          </w:p>
        </w:tc>
        <w:tc>
          <w:tcPr>
            <w:tcW w:w="1800" w:type="dxa"/>
          </w:tcPr>
          <w:p w14:paraId="6CF367BF" w14:textId="213E0721" w:rsidR="006D0173" w:rsidRPr="00AF2819" w:rsidRDefault="00AC26E5" w:rsidP="00E374F8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Unhandled Type: Void</w:t>
            </w:r>
          </w:p>
        </w:tc>
        <w:tc>
          <w:tcPr>
            <w:tcW w:w="540" w:type="dxa"/>
          </w:tcPr>
          <w:p w14:paraId="50E00C03" w14:textId="77777777" w:rsidR="006D0173" w:rsidRPr="00AF2819" w:rsidRDefault="006D0173" w:rsidP="00E374F8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proofErr w:type="spellStart"/>
            <w:r w:rsidRPr="00AF2819">
              <w:rPr>
                <w:sz w:val="22"/>
                <w:szCs w:val="22"/>
              </w:rPr>
              <w:t>lbf</w:t>
            </w:r>
            <w:proofErr w:type="spellEnd"/>
          </w:p>
        </w:tc>
        <w:tc>
          <w:tcPr>
            <w:tcW w:w="1795" w:type="dxa"/>
            <w:shd w:val="solid" w:color="FF7575" w:fill="auto"/>
          </w:tcPr>
          <w:p w14:paraId="3E39B238" w14:textId="4881ABE7" w:rsidR="006D0173" w:rsidRPr="00AF2819" w:rsidRDefault="00AC26E5" w:rsidP="00E374F8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Unhandled Type: Void</w:t>
            </w:r>
          </w:p>
        </w:tc>
      </w:tr>
    </w:tbl>
    <w:p w14:paraId="5C7F302F" w14:textId="77777777" w:rsidR="00907A67" w:rsidRPr="00907A67" w:rsidRDefault="00907A67" w:rsidP="006D0173">
      <w:pPr>
        <w:pStyle w:val="BodyText"/>
        <w:ind w:left="0"/>
      </w:pPr>
    </w:p>
    <w:p w14:paraId="16685165" w14:textId="77777777" w:rsidR="00C07512" w:rsidRDefault="00C07512" w:rsidP="00ED6CA4">
      <w:pPr>
        <w:pStyle w:val="BodyText"/>
        <w:spacing w:after="60"/>
        <w:ind w:left="0"/>
        <w:rPr>
          <w:sz w:val="22"/>
          <w:szCs w:val="22"/>
        </w:rPr>
      </w:pPr>
    </w:p>
    <w:sectPr w:rsidR="00C07512" w:rsidSect="00E67970">
      <w:headerReference w:type="default" r:id="rId48"/>
      <w:footerReference w:type="default" r:id="rId49"/>
      <w:headerReference w:type="first" r:id="rId50"/>
      <w:footerReference w:type="first" r:id="rId51"/>
      <w:pgSz w:w="12240" w:h="15840" w:code="1"/>
      <w:pgMar w:top="1440" w:right="1440" w:bottom="1440" w:left="144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B1AF0" w14:textId="77777777" w:rsidR="008972D4" w:rsidRDefault="008972D4">
      <w:pPr>
        <w:spacing w:after="0" w:line="240" w:lineRule="auto"/>
      </w:pPr>
      <w:r>
        <w:separator/>
      </w:r>
    </w:p>
  </w:endnote>
  <w:endnote w:type="continuationSeparator" w:id="0">
    <w:p w14:paraId="31855049" w14:textId="77777777" w:rsidR="008972D4" w:rsidRDefault="008972D4">
      <w:pPr>
        <w:spacing w:after="0" w:line="240" w:lineRule="auto"/>
      </w:pPr>
      <w:r>
        <w:continuationSeparator/>
      </w:r>
    </w:p>
  </w:endnote>
  <w:endnote w:type="continuationNotice" w:id="1">
    <w:p w14:paraId="76ECFECF" w14:textId="77777777" w:rsidR="008972D4" w:rsidRDefault="008972D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608BA" w14:textId="77777777" w:rsidR="0062143B" w:rsidRDefault="001934EF" w:rsidP="001A4414">
    <w:pPr>
      <w:pStyle w:val="Footer"/>
      <w:ind w:left="0"/>
      <w:jc w:val="right"/>
      <w:rPr>
        <w:rFonts w:asciiTheme="minorHAnsi" w:hAnsiTheme="minorHAnsi" w:cstheme="minorHAnsi"/>
        <w:b/>
        <w:bCs/>
        <w:color w:val="404040" w:themeColor="text1" w:themeTint="BF"/>
        <w:sz w:val="18"/>
        <w:szCs w:val="18"/>
      </w:rPr>
    </w:pPr>
    <w:r w:rsidRPr="00B70AA1">
      <w:rPr>
        <w:rFonts w:ascii="Arial Black" w:hAnsi="Arial Black"/>
        <w:color w:val="002060"/>
        <w:sz w:val="24"/>
        <w:szCs w:val="24"/>
      </w:rPr>
      <w:t xml:space="preserve">Page </w:t>
    </w:r>
    <w:r w:rsidRPr="00B70AA1">
      <w:rPr>
        <w:rFonts w:ascii="Arial Black" w:hAnsi="Arial Black"/>
        <w:b/>
        <w:bCs/>
        <w:color w:val="002060"/>
        <w:sz w:val="24"/>
        <w:szCs w:val="24"/>
      </w:rPr>
      <w:fldChar w:fldCharType="begin"/>
    </w:r>
    <w:r w:rsidRPr="00B70AA1">
      <w:rPr>
        <w:rFonts w:ascii="Arial Black" w:hAnsi="Arial Black"/>
        <w:b/>
        <w:bCs/>
        <w:color w:val="002060"/>
        <w:sz w:val="24"/>
        <w:szCs w:val="24"/>
      </w:rPr>
      <w:instrText xml:space="preserve"> PAGE  \* Arabic  \* MERGEFORMAT </w:instrText>
    </w:r>
    <w:r w:rsidRPr="00B70AA1">
      <w:rPr>
        <w:rFonts w:ascii="Arial Black" w:hAnsi="Arial Black"/>
        <w:b/>
        <w:bCs/>
        <w:color w:val="002060"/>
        <w:sz w:val="24"/>
        <w:szCs w:val="24"/>
      </w:rPr>
      <w:fldChar w:fldCharType="separate"/>
    </w:r>
    <w:r>
      <w:rPr>
        <w:rFonts w:ascii="Arial Black" w:hAnsi="Arial Black"/>
        <w:b/>
        <w:bCs/>
        <w:color w:val="002060"/>
        <w:sz w:val="24"/>
        <w:szCs w:val="24"/>
      </w:rPr>
      <w:t>1</w:t>
    </w:r>
    <w:r w:rsidRPr="00B70AA1">
      <w:rPr>
        <w:rFonts w:ascii="Arial Black" w:hAnsi="Arial Black"/>
        <w:b/>
        <w:bCs/>
        <w:color w:val="002060"/>
        <w:sz w:val="24"/>
        <w:szCs w:val="24"/>
      </w:rPr>
      <w:fldChar w:fldCharType="end"/>
    </w:r>
    <w:r w:rsidRPr="00B70AA1">
      <w:rPr>
        <w:rFonts w:ascii="Arial Black" w:hAnsi="Arial Black"/>
        <w:color w:val="002060"/>
        <w:sz w:val="24"/>
        <w:szCs w:val="24"/>
      </w:rPr>
      <w:t xml:space="preserve"> of </w:t>
    </w:r>
    <w:r w:rsidRPr="00B70AA1">
      <w:rPr>
        <w:rFonts w:ascii="Arial Black" w:hAnsi="Arial Black"/>
        <w:b/>
        <w:bCs/>
        <w:color w:val="002060"/>
        <w:sz w:val="24"/>
        <w:szCs w:val="24"/>
      </w:rPr>
      <w:fldChar w:fldCharType="begin"/>
    </w:r>
    <w:r w:rsidRPr="00B70AA1">
      <w:rPr>
        <w:rFonts w:ascii="Arial Black" w:hAnsi="Arial Black"/>
        <w:b/>
        <w:bCs/>
        <w:color w:val="002060"/>
        <w:sz w:val="24"/>
        <w:szCs w:val="24"/>
      </w:rPr>
      <w:instrText xml:space="preserve"> NUMPAGES  \* Arabic  \* MERGEFORMAT </w:instrText>
    </w:r>
    <w:r w:rsidRPr="00B70AA1">
      <w:rPr>
        <w:rFonts w:ascii="Arial Black" w:hAnsi="Arial Black"/>
        <w:b/>
        <w:bCs/>
        <w:color w:val="002060"/>
        <w:sz w:val="24"/>
        <w:szCs w:val="24"/>
      </w:rPr>
      <w:fldChar w:fldCharType="separate"/>
    </w:r>
    <w:r>
      <w:rPr>
        <w:rFonts w:ascii="Arial Black" w:hAnsi="Arial Black"/>
        <w:b/>
        <w:bCs/>
        <w:color w:val="002060"/>
        <w:sz w:val="24"/>
        <w:szCs w:val="24"/>
      </w:rPr>
      <w:t>43</w:t>
    </w:r>
    <w:r w:rsidRPr="00B70AA1">
      <w:rPr>
        <w:rFonts w:ascii="Arial Black" w:hAnsi="Arial Black"/>
        <w:b/>
        <w:bCs/>
        <w:color w:val="002060"/>
        <w:sz w:val="24"/>
        <w:szCs w:val="24"/>
      </w:rPr>
      <w:fldChar w:fldCharType="end"/>
    </w:r>
  </w:p>
  <w:p w14:paraId="047979A0" w14:textId="77777777" w:rsidR="0062143B" w:rsidRDefault="0062143B" w:rsidP="00880470">
    <w:pPr>
      <w:pStyle w:val="Footer"/>
      <w:ind w:left="0"/>
      <w:jc w:val="center"/>
      <w:rPr>
        <w:rFonts w:asciiTheme="minorHAnsi" w:hAnsiTheme="minorHAnsi" w:cstheme="minorHAnsi"/>
        <w:b/>
        <w:bCs/>
        <w:color w:val="404040" w:themeColor="text1" w:themeTint="BF"/>
        <w:sz w:val="18"/>
        <w:szCs w:val="18"/>
      </w:rPr>
    </w:pPr>
    <w:r w:rsidRPr="00E87831">
      <w:rPr>
        <w:rFonts w:asciiTheme="minorHAnsi" w:hAnsiTheme="minorHAnsi" w:cstheme="minorHAnsi"/>
        <w:b/>
        <w:bCs/>
        <w:color w:val="404040" w:themeColor="text1" w:themeTint="BF"/>
        <w:sz w:val="18"/>
        <w:szCs w:val="18"/>
      </w:rPr>
      <w:t>Title Page Rights Apply</w:t>
    </w:r>
  </w:p>
  <w:p w14:paraId="433BAF7D" w14:textId="77777777" w:rsidR="0062143B" w:rsidRPr="00405067" w:rsidRDefault="0062143B" w:rsidP="005912C1">
    <w:pPr>
      <w:pStyle w:val="Footer"/>
      <w:ind w:left="0"/>
      <w:jc w:val="right"/>
      <w:rPr>
        <w:rFonts w:asciiTheme="minorHAnsi" w:hAnsiTheme="minorHAnsi" w:cstheme="minorHAnsi"/>
        <w:color w:val="404040" w:themeColor="text1" w:themeTint="BF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5B897C" w14:textId="77777777" w:rsidR="0062143B" w:rsidRDefault="0062143B" w:rsidP="007F1315">
    <w:pPr>
      <w:tabs>
        <w:tab w:val="center" w:pos="4579"/>
        <w:tab w:val="right" w:pos="9360"/>
      </w:tabs>
      <w:spacing w:line="259" w:lineRule="auto"/>
      <w:ind w:left="-579"/>
    </w:pPr>
    <w:r>
      <w:rPr>
        <w:color w:val="D9D9D9"/>
        <w:sz w:val="24"/>
        <w:szCs w:val="24"/>
      </w:rPr>
      <w:tab/>
    </w:r>
    <w:r w:rsidR="715CE815" w:rsidRPr="007F1315">
      <w:rPr>
        <w:color w:val="D9D9D9"/>
        <w:sz w:val="24"/>
        <w:szCs w:val="24"/>
      </w:rPr>
      <w:t>Proprietary &amp; Confidential</w:t>
    </w:r>
    <w:r w:rsidR="715CE815">
      <w:rPr>
        <w:color w:val="D9D9D9"/>
      </w:rPr>
      <w:t xml:space="preserve"> </w:t>
    </w:r>
    <w:r>
      <w:rPr>
        <w:color w:val="D9D9D9"/>
      </w:rPr>
      <w:tab/>
    </w:r>
    <w:r w:rsidR="00B70AA1" w:rsidRPr="00B70AA1">
      <w:rPr>
        <w:rFonts w:ascii="Arial Black" w:hAnsi="Arial Black"/>
        <w:color w:val="002060"/>
        <w:sz w:val="24"/>
        <w:szCs w:val="24"/>
      </w:rPr>
      <w:t xml:space="preserve">Page </w:t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fldChar w:fldCharType="begin"/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instrText xml:space="preserve"> PAGE  \* Arabic  \* MERGEFORMAT </w:instrText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fldChar w:fldCharType="separate"/>
    </w:r>
    <w:r w:rsidR="00B70AA1" w:rsidRPr="00B70AA1">
      <w:rPr>
        <w:rFonts w:ascii="Arial Black" w:hAnsi="Arial Black"/>
        <w:b/>
        <w:bCs/>
        <w:noProof/>
        <w:color w:val="002060"/>
        <w:sz w:val="24"/>
        <w:szCs w:val="24"/>
      </w:rPr>
      <w:t>1</w:t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fldChar w:fldCharType="end"/>
    </w:r>
    <w:r w:rsidR="00B70AA1" w:rsidRPr="00B70AA1">
      <w:rPr>
        <w:rFonts w:ascii="Arial Black" w:hAnsi="Arial Black"/>
        <w:color w:val="002060"/>
        <w:sz w:val="24"/>
        <w:szCs w:val="24"/>
      </w:rPr>
      <w:t xml:space="preserve"> of </w:t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fldChar w:fldCharType="begin"/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instrText xml:space="preserve"> NUMPAGES  \* Arabic  \* MERGEFORMAT </w:instrText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fldChar w:fldCharType="separate"/>
    </w:r>
    <w:r w:rsidR="00B70AA1" w:rsidRPr="00B70AA1">
      <w:rPr>
        <w:rFonts w:ascii="Arial Black" w:hAnsi="Arial Black"/>
        <w:b/>
        <w:bCs/>
        <w:noProof/>
        <w:color w:val="002060"/>
        <w:sz w:val="24"/>
        <w:szCs w:val="24"/>
      </w:rPr>
      <w:t>2</w:t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fldChar w:fldCharType="end"/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44AEE7B" wp14:editId="59ABD573">
          <wp:simplePos x="0" y="0"/>
          <wp:positionH relativeFrom="column">
            <wp:posOffset>-367783</wp:posOffset>
          </wp:positionH>
          <wp:positionV relativeFrom="paragraph">
            <wp:posOffset>0</wp:posOffset>
          </wp:positionV>
          <wp:extent cx="368300" cy="330200"/>
          <wp:effectExtent l="0" t="0" r="0" b="0"/>
          <wp:wrapSquare wrapText="bothSides" distT="0" distB="0" distL="114300" distR="114300"/>
          <wp:docPr id="14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8300" cy="330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4B623DB" w14:textId="77777777" w:rsidR="0062143B" w:rsidRDefault="0062143B" w:rsidP="007F1315">
    <w:pPr>
      <w:spacing w:line="259" w:lineRule="auto"/>
      <w:ind w:left="1"/>
      <w:jc w:val="center"/>
      <w:rPr>
        <w:color w:val="000000"/>
        <w:sz w:val="16"/>
        <w:szCs w:val="16"/>
      </w:rPr>
    </w:pPr>
    <w:r>
      <w:rPr>
        <w:color w:val="000000"/>
        <w:sz w:val="16"/>
        <w:szCs w:val="16"/>
      </w:rPr>
      <w:t>This document does not contain Technical Data or Technology as defined in the ITAR Part 120.10 or EAR Part 772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676C1" w14:textId="77777777" w:rsidR="008972D4" w:rsidRDefault="008972D4">
      <w:pPr>
        <w:spacing w:after="0" w:line="240" w:lineRule="auto"/>
      </w:pPr>
      <w:r>
        <w:separator/>
      </w:r>
    </w:p>
  </w:footnote>
  <w:footnote w:type="continuationSeparator" w:id="0">
    <w:p w14:paraId="230F0B89" w14:textId="77777777" w:rsidR="008972D4" w:rsidRDefault="008972D4">
      <w:pPr>
        <w:spacing w:after="0" w:line="240" w:lineRule="auto"/>
      </w:pPr>
      <w:r>
        <w:continuationSeparator/>
      </w:r>
    </w:p>
  </w:footnote>
  <w:footnote w:type="continuationNotice" w:id="1">
    <w:p w14:paraId="3EBC1352" w14:textId="77777777" w:rsidR="008972D4" w:rsidRDefault="008972D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725D3" w14:textId="77777777" w:rsidR="0062143B" w:rsidRDefault="356E598E" w:rsidP="00B70AA1">
    <w:pPr>
      <w:pStyle w:val="Header"/>
      <w:jc w:val="both"/>
      <w:rPr>
        <w:b/>
        <w:bCs/>
        <w:sz w:val="24"/>
        <w:szCs w:val="24"/>
      </w:rPr>
    </w:pPr>
    <w:r>
      <w:rPr>
        <w:noProof/>
      </w:rPr>
      <w:drawing>
        <wp:inline distT="0" distB="0" distL="0" distR="0" wp14:anchorId="3C938BA4" wp14:editId="0360F710">
          <wp:extent cx="1256030" cy="335280"/>
          <wp:effectExtent l="0" t="0" r="1270" b="7620"/>
          <wp:docPr id="1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6030" cy="3352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2143B">
      <w:tab/>
    </w:r>
    <w:r w:rsidR="0062143B">
      <w:tab/>
    </w:r>
    <w:r w:rsidR="715CE815">
      <w:rPr>
        <w:b/>
        <w:bCs/>
        <w:sz w:val="24"/>
        <w:szCs w:val="24"/>
      </w:rPr>
      <w:t>SKY-DOC-</w:t>
    </w:r>
    <w:r w:rsidR="004E64D4">
      <w:rPr>
        <w:b/>
        <w:bCs/>
        <w:sz w:val="24"/>
        <w:szCs w:val="24"/>
      </w:rPr>
      <w:t>1180</w:t>
    </w:r>
    <w:r w:rsidR="003B1EC0">
      <w:rPr>
        <w:b/>
        <w:bCs/>
        <w:sz w:val="24"/>
        <w:szCs w:val="24"/>
      </w:rPr>
      <w:t xml:space="preserve"> Rev DFT01</w:t>
    </w:r>
  </w:p>
  <w:p w14:paraId="7182CB71" w14:textId="77777777" w:rsidR="00B70AA1" w:rsidRDefault="00B70AA1" w:rsidP="00B70AA1">
    <w:pPr>
      <w:pStyle w:val="Header"/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80EFC" w14:textId="77777777" w:rsidR="0062143B" w:rsidRDefault="715CE815" w:rsidP="001A4414">
    <w:pPr>
      <w:pStyle w:val="Header"/>
      <w:jc w:val="right"/>
    </w:pPr>
    <w:r>
      <w:rPr>
        <w:noProof/>
      </w:rPr>
      <w:drawing>
        <wp:inline distT="0" distB="0" distL="0" distR="0" wp14:anchorId="39F2C42E" wp14:editId="315CE85C">
          <wp:extent cx="1256030" cy="335280"/>
          <wp:effectExtent l="0" t="0" r="1270" b="7620"/>
          <wp:docPr id="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6030" cy="3352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2143B">
      <w:tab/>
    </w:r>
    <w:r w:rsidR="0062143B">
      <w:tab/>
    </w:r>
    <w:r w:rsidRPr="715CE815">
      <w:rPr>
        <w:b/>
        <w:bCs/>
        <w:sz w:val="24"/>
        <w:szCs w:val="24"/>
      </w:rPr>
      <w:t xml:space="preserve">Rev </w:t>
    </w:r>
    <w:r w:rsidR="00B70AA1">
      <w:rPr>
        <w:b/>
        <w:bCs/>
        <w:sz w:val="24"/>
        <w:szCs w:val="24"/>
      </w:rPr>
      <w:t>DFT</w:t>
    </w:r>
    <w:r w:rsidR="003B1EC0">
      <w:rPr>
        <w:b/>
        <w:bCs/>
        <w:sz w:val="24"/>
        <w:szCs w:val="24"/>
      </w:rPr>
      <w:t>01</w:t>
    </w:r>
  </w:p>
  <w:p w14:paraId="31939B7C" w14:textId="77777777" w:rsidR="0062143B" w:rsidRDefault="0062143B" w:rsidP="001A4414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0412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6F65780"/>
    <w:multiLevelType w:val="hybridMultilevel"/>
    <w:tmpl w:val="79A8A566"/>
    <w:lvl w:ilvl="0" w:tplc="C09233FA">
      <w:start w:val="1"/>
      <w:numFmt w:val="decimal"/>
      <w:pStyle w:val="NumCompressed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57E5D71"/>
    <w:multiLevelType w:val="multilevel"/>
    <w:tmpl w:val="4470CA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num w:numId="1" w16cid:durableId="1435588042">
    <w:abstractNumId w:val="2"/>
  </w:num>
  <w:num w:numId="2" w16cid:durableId="1820880727">
    <w:abstractNumId w:val="0"/>
  </w:num>
  <w:num w:numId="3" w16cid:durableId="1632206569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stylePaneFormatFilter w:val="9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6E5"/>
    <w:rsid w:val="00000C7E"/>
    <w:rsid w:val="0000233A"/>
    <w:rsid w:val="0000330E"/>
    <w:rsid w:val="000038E1"/>
    <w:rsid w:val="00003944"/>
    <w:rsid w:val="00003CD1"/>
    <w:rsid w:val="0000418F"/>
    <w:rsid w:val="00006D30"/>
    <w:rsid w:val="00006DB8"/>
    <w:rsid w:val="00010E01"/>
    <w:rsid w:val="00010E03"/>
    <w:rsid w:val="000112CD"/>
    <w:rsid w:val="000119EC"/>
    <w:rsid w:val="00016F3C"/>
    <w:rsid w:val="0001709F"/>
    <w:rsid w:val="00021300"/>
    <w:rsid w:val="000227E3"/>
    <w:rsid w:val="00023E8F"/>
    <w:rsid w:val="0002403B"/>
    <w:rsid w:val="00025720"/>
    <w:rsid w:val="00025858"/>
    <w:rsid w:val="00025F87"/>
    <w:rsid w:val="00030262"/>
    <w:rsid w:val="000307A2"/>
    <w:rsid w:val="000320B1"/>
    <w:rsid w:val="000322BF"/>
    <w:rsid w:val="00032642"/>
    <w:rsid w:val="000326D8"/>
    <w:rsid w:val="00032DF3"/>
    <w:rsid w:val="00033D62"/>
    <w:rsid w:val="00034210"/>
    <w:rsid w:val="0003513C"/>
    <w:rsid w:val="00035448"/>
    <w:rsid w:val="0003567D"/>
    <w:rsid w:val="00035CA7"/>
    <w:rsid w:val="00036CB5"/>
    <w:rsid w:val="00037573"/>
    <w:rsid w:val="00037DA1"/>
    <w:rsid w:val="000400B0"/>
    <w:rsid w:val="000410EB"/>
    <w:rsid w:val="00041430"/>
    <w:rsid w:val="00041911"/>
    <w:rsid w:val="00041AA2"/>
    <w:rsid w:val="00041D44"/>
    <w:rsid w:val="00041D6A"/>
    <w:rsid w:val="00043CCC"/>
    <w:rsid w:val="00044E7B"/>
    <w:rsid w:val="00045096"/>
    <w:rsid w:val="000450AD"/>
    <w:rsid w:val="00045F60"/>
    <w:rsid w:val="00046FEC"/>
    <w:rsid w:val="00047303"/>
    <w:rsid w:val="00047BF2"/>
    <w:rsid w:val="00050F7D"/>
    <w:rsid w:val="0005192E"/>
    <w:rsid w:val="00052E05"/>
    <w:rsid w:val="00053232"/>
    <w:rsid w:val="000533F6"/>
    <w:rsid w:val="00053515"/>
    <w:rsid w:val="00055F2F"/>
    <w:rsid w:val="000602DF"/>
    <w:rsid w:val="000607F8"/>
    <w:rsid w:val="00060924"/>
    <w:rsid w:val="000614C2"/>
    <w:rsid w:val="00061B90"/>
    <w:rsid w:val="00062C92"/>
    <w:rsid w:val="00062FE3"/>
    <w:rsid w:val="000654BA"/>
    <w:rsid w:val="0006767D"/>
    <w:rsid w:val="000719FA"/>
    <w:rsid w:val="000720A0"/>
    <w:rsid w:val="00072994"/>
    <w:rsid w:val="00072C6F"/>
    <w:rsid w:val="00073090"/>
    <w:rsid w:val="000731C2"/>
    <w:rsid w:val="000753EE"/>
    <w:rsid w:val="000762D0"/>
    <w:rsid w:val="00076639"/>
    <w:rsid w:val="0007771E"/>
    <w:rsid w:val="000779B8"/>
    <w:rsid w:val="00083900"/>
    <w:rsid w:val="00083E91"/>
    <w:rsid w:val="000845D5"/>
    <w:rsid w:val="00087D13"/>
    <w:rsid w:val="0009150F"/>
    <w:rsid w:val="00091B22"/>
    <w:rsid w:val="00092D8F"/>
    <w:rsid w:val="00093BC3"/>
    <w:rsid w:val="0009590E"/>
    <w:rsid w:val="0009629C"/>
    <w:rsid w:val="0009655B"/>
    <w:rsid w:val="000971FE"/>
    <w:rsid w:val="00097615"/>
    <w:rsid w:val="00097D8E"/>
    <w:rsid w:val="000A1B9A"/>
    <w:rsid w:val="000A1F05"/>
    <w:rsid w:val="000A265D"/>
    <w:rsid w:val="000A35CE"/>
    <w:rsid w:val="000A3992"/>
    <w:rsid w:val="000A42A5"/>
    <w:rsid w:val="000A4574"/>
    <w:rsid w:val="000A48DD"/>
    <w:rsid w:val="000A4CB1"/>
    <w:rsid w:val="000B09AA"/>
    <w:rsid w:val="000B139F"/>
    <w:rsid w:val="000B365F"/>
    <w:rsid w:val="000B422F"/>
    <w:rsid w:val="000B560C"/>
    <w:rsid w:val="000B7CC7"/>
    <w:rsid w:val="000C1A80"/>
    <w:rsid w:val="000C31F3"/>
    <w:rsid w:val="000C468F"/>
    <w:rsid w:val="000C4D51"/>
    <w:rsid w:val="000C4D74"/>
    <w:rsid w:val="000C4EFF"/>
    <w:rsid w:val="000C5C78"/>
    <w:rsid w:val="000C6A97"/>
    <w:rsid w:val="000C7665"/>
    <w:rsid w:val="000C7F91"/>
    <w:rsid w:val="000D261C"/>
    <w:rsid w:val="000D2B93"/>
    <w:rsid w:val="000D39EB"/>
    <w:rsid w:val="000D46EA"/>
    <w:rsid w:val="000D57F2"/>
    <w:rsid w:val="000D69BA"/>
    <w:rsid w:val="000E26C0"/>
    <w:rsid w:val="000E2DDA"/>
    <w:rsid w:val="000E3A43"/>
    <w:rsid w:val="000E4AC3"/>
    <w:rsid w:val="000E4F9D"/>
    <w:rsid w:val="000E52B6"/>
    <w:rsid w:val="000E538E"/>
    <w:rsid w:val="000E6351"/>
    <w:rsid w:val="000E675C"/>
    <w:rsid w:val="000E6877"/>
    <w:rsid w:val="000E697B"/>
    <w:rsid w:val="000F0F2B"/>
    <w:rsid w:val="000F1831"/>
    <w:rsid w:val="000F1B80"/>
    <w:rsid w:val="000F63F7"/>
    <w:rsid w:val="000F6B92"/>
    <w:rsid w:val="000F6E53"/>
    <w:rsid w:val="000F74C9"/>
    <w:rsid w:val="000F7F9A"/>
    <w:rsid w:val="00100DC8"/>
    <w:rsid w:val="00101E53"/>
    <w:rsid w:val="00102BDE"/>
    <w:rsid w:val="0010468D"/>
    <w:rsid w:val="00104AEE"/>
    <w:rsid w:val="001079A0"/>
    <w:rsid w:val="001101D7"/>
    <w:rsid w:val="001110C2"/>
    <w:rsid w:val="00111128"/>
    <w:rsid w:val="00111475"/>
    <w:rsid w:val="001120F7"/>
    <w:rsid w:val="00112B82"/>
    <w:rsid w:val="00112B92"/>
    <w:rsid w:val="00112F36"/>
    <w:rsid w:val="00113EB7"/>
    <w:rsid w:val="00115191"/>
    <w:rsid w:val="00117948"/>
    <w:rsid w:val="00120037"/>
    <w:rsid w:val="00120530"/>
    <w:rsid w:val="001232B8"/>
    <w:rsid w:val="001238BC"/>
    <w:rsid w:val="00123D68"/>
    <w:rsid w:val="00124ABE"/>
    <w:rsid w:val="00125ACF"/>
    <w:rsid w:val="00126BC7"/>
    <w:rsid w:val="00126D1D"/>
    <w:rsid w:val="001270B7"/>
    <w:rsid w:val="001273C1"/>
    <w:rsid w:val="00127D00"/>
    <w:rsid w:val="001303C6"/>
    <w:rsid w:val="00133040"/>
    <w:rsid w:val="00133482"/>
    <w:rsid w:val="00133D75"/>
    <w:rsid w:val="00134C4E"/>
    <w:rsid w:val="0013706C"/>
    <w:rsid w:val="0013747C"/>
    <w:rsid w:val="00137E87"/>
    <w:rsid w:val="001400BD"/>
    <w:rsid w:val="00140675"/>
    <w:rsid w:val="00141055"/>
    <w:rsid w:val="00141BD4"/>
    <w:rsid w:val="00142B06"/>
    <w:rsid w:val="00143C04"/>
    <w:rsid w:val="00144C81"/>
    <w:rsid w:val="001458A6"/>
    <w:rsid w:val="001463A5"/>
    <w:rsid w:val="001475EF"/>
    <w:rsid w:val="001510BB"/>
    <w:rsid w:val="00153836"/>
    <w:rsid w:val="00154423"/>
    <w:rsid w:val="00154576"/>
    <w:rsid w:val="001577A1"/>
    <w:rsid w:val="00162A8E"/>
    <w:rsid w:val="001646FB"/>
    <w:rsid w:val="00164BDC"/>
    <w:rsid w:val="0016590B"/>
    <w:rsid w:val="0016660E"/>
    <w:rsid w:val="0016737D"/>
    <w:rsid w:val="0017008F"/>
    <w:rsid w:val="001700A7"/>
    <w:rsid w:val="0017169F"/>
    <w:rsid w:val="00171CE0"/>
    <w:rsid w:val="00172E66"/>
    <w:rsid w:val="00173DBE"/>
    <w:rsid w:val="001759CC"/>
    <w:rsid w:val="0017793E"/>
    <w:rsid w:val="00180323"/>
    <w:rsid w:val="0018109E"/>
    <w:rsid w:val="00181917"/>
    <w:rsid w:val="00183D68"/>
    <w:rsid w:val="00184902"/>
    <w:rsid w:val="00185EFA"/>
    <w:rsid w:val="001866D8"/>
    <w:rsid w:val="00186C5E"/>
    <w:rsid w:val="001873E0"/>
    <w:rsid w:val="00191356"/>
    <w:rsid w:val="00192292"/>
    <w:rsid w:val="001924AB"/>
    <w:rsid w:val="001934EF"/>
    <w:rsid w:val="00194D0D"/>
    <w:rsid w:val="001957E0"/>
    <w:rsid w:val="0019603D"/>
    <w:rsid w:val="00196A45"/>
    <w:rsid w:val="00196E78"/>
    <w:rsid w:val="001A274F"/>
    <w:rsid w:val="001A2974"/>
    <w:rsid w:val="001A2E8F"/>
    <w:rsid w:val="001A33EF"/>
    <w:rsid w:val="001A4414"/>
    <w:rsid w:val="001A44C1"/>
    <w:rsid w:val="001A4E28"/>
    <w:rsid w:val="001A4EE6"/>
    <w:rsid w:val="001A4F48"/>
    <w:rsid w:val="001A504F"/>
    <w:rsid w:val="001A56F8"/>
    <w:rsid w:val="001A66BC"/>
    <w:rsid w:val="001B2BDA"/>
    <w:rsid w:val="001B40CD"/>
    <w:rsid w:val="001B4283"/>
    <w:rsid w:val="001B4F05"/>
    <w:rsid w:val="001B62B9"/>
    <w:rsid w:val="001B673A"/>
    <w:rsid w:val="001C0040"/>
    <w:rsid w:val="001C0E16"/>
    <w:rsid w:val="001C2A5E"/>
    <w:rsid w:val="001C3A93"/>
    <w:rsid w:val="001C40D1"/>
    <w:rsid w:val="001C40F7"/>
    <w:rsid w:val="001C48F0"/>
    <w:rsid w:val="001C4C2E"/>
    <w:rsid w:val="001C54D8"/>
    <w:rsid w:val="001C56AD"/>
    <w:rsid w:val="001D0497"/>
    <w:rsid w:val="001D06FA"/>
    <w:rsid w:val="001D0AEE"/>
    <w:rsid w:val="001D1334"/>
    <w:rsid w:val="001D1687"/>
    <w:rsid w:val="001D18D7"/>
    <w:rsid w:val="001D38CB"/>
    <w:rsid w:val="001D4E1B"/>
    <w:rsid w:val="001D6321"/>
    <w:rsid w:val="001D6778"/>
    <w:rsid w:val="001D74EF"/>
    <w:rsid w:val="001D767E"/>
    <w:rsid w:val="001E4934"/>
    <w:rsid w:val="001E6B43"/>
    <w:rsid w:val="001F0270"/>
    <w:rsid w:val="001F234F"/>
    <w:rsid w:val="001F2804"/>
    <w:rsid w:val="001F3063"/>
    <w:rsid w:val="001F3DF6"/>
    <w:rsid w:val="001F4571"/>
    <w:rsid w:val="001F5965"/>
    <w:rsid w:val="001F755E"/>
    <w:rsid w:val="00201D39"/>
    <w:rsid w:val="002040A8"/>
    <w:rsid w:val="00205BF5"/>
    <w:rsid w:val="00206357"/>
    <w:rsid w:val="00210A49"/>
    <w:rsid w:val="0021110E"/>
    <w:rsid w:val="0021178E"/>
    <w:rsid w:val="002129B0"/>
    <w:rsid w:val="002139FF"/>
    <w:rsid w:val="002148D1"/>
    <w:rsid w:val="002158AE"/>
    <w:rsid w:val="002162FF"/>
    <w:rsid w:val="002164BE"/>
    <w:rsid w:val="002209F6"/>
    <w:rsid w:val="002211C2"/>
    <w:rsid w:val="00221236"/>
    <w:rsid w:val="002217D6"/>
    <w:rsid w:val="002218DB"/>
    <w:rsid w:val="00222D2A"/>
    <w:rsid w:val="00224FE3"/>
    <w:rsid w:val="00227828"/>
    <w:rsid w:val="00231257"/>
    <w:rsid w:val="002317FE"/>
    <w:rsid w:val="002332CC"/>
    <w:rsid w:val="00233B2E"/>
    <w:rsid w:val="0023402D"/>
    <w:rsid w:val="0024036C"/>
    <w:rsid w:val="00240CC1"/>
    <w:rsid w:val="00240E08"/>
    <w:rsid w:val="00244BC4"/>
    <w:rsid w:val="0024545F"/>
    <w:rsid w:val="0024588F"/>
    <w:rsid w:val="00245987"/>
    <w:rsid w:val="002472BA"/>
    <w:rsid w:val="002478AD"/>
    <w:rsid w:val="00250127"/>
    <w:rsid w:val="0025025A"/>
    <w:rsid w:val="00252F4F"/>
    <w:rsid w:val="00254001"/>
    <w:rsid w:val="00254BF5"/>
    <w:rsid w:val="00254D77"/>
    <w:rsid w:val="00255746"/>
    <w:rsid w:val="00256EE6"/>
    <w:rsid w:val="002619A2"/>
    <w:rsid w:val="00262DAA"/>
    <w:rsid w:val="002630F1"/>
    <w:rsid w:val="00265D9E"/>
    <w:rsid w:val="00266171"/>
    <w:rsid w:val="00266C30"/>
    <w:rsid w:val="0027033E"/>
    <w:rsid w:val="00274373"/>
    <w:rsid w:val="00274897"/>
    <w:rsid w:val="00274F9A"/>
    <w:rsid w:val="00275617"/>
    <w:rsid w:val="00275F8B"/>
    <w:rsid w:val="0027D07F"/>
    <w:rsid w:val="002803C6"/>
    <w:rsid w:val="0028124C"/>
    <w:rsid w:val="0028166D"/>
    <w:rsid w:val="00282E84"/>
    <w:rsid w:val="002849A6"/>
    <w:rsid w:val="00284BF4"/>
    <w:rsid w:val="0028526D"/>
    <w:rsid w:val="00285281"/>
    <w:rsid w:val="00286BCE"/>
    <w:rsid w:val="002870B0"/>
    <w:rsid w:val="00287449"/>
    <w:rsid w:val="00287E66"/>
    <w:rsid w:val="002903D0"/>
    <w:rsid w:val="00290799"/>
    <w:rsid w:val="00290CA3"/>
    <w:rsid w:val="00291A72"/>
    <w:rsid w:val="0029275D"/>
    <w:rsid w:val="00292979"/>
    <w:rsid w:val="00292AD1"/>
    <w:rsid w:val="002931B7"/>
    <w:rsid w:val="00293213"/>
    <w:rsid w:val="00293C09"/>
    <w:rsid w:val="002950D7"/>
    <w:rsid w:val="00295C0C"/>
    <w:rsid w:val="002A02EF"/>
    <w:rsid w:val="002A04F7"/>
    <w:rsid w:val="002A1C88"/>
    <w:rsid w:val="002A238D"/>
    <w:rsid w:val="002A2B8C"/>
    <w:rsid w:val="002A4FCB"/>
    <w:rsid w:val="002A53C4"/>
    <w:rsid w:val="002A63F5"/>
    <w:rsid w:val="002A73BE"/>
    <w:rsid w:val="002A7975"/>
    <w:rsid w:val="002B01D8"/>
    <w:rsid w:val="002B0E83"/>
    <w:rsid w:val="002B250E"/>
    <w:rsid w:val="002B2720"/>
    <w:rsid w:val="002B2756"/>
    <w:rsid w:val="002B294D"/>
    <w:rsid w:val="002B2A2B"/>
    <w:rsid w:val="002B39F7"/>
    <w:rsid w:val="002B3E88"/>
    <w:rsid w:val="002B4E56"/>
    <w:rsid w:val="002B5EC4"/>
    <w:rsid w:val="002B6004"/>
    <w:rsid w:val="002B636E"/>
    <w:rsid w:val="002B69AC"/>
    <w:rsid w:val="002B6FD1"/>
    <w:rsid w:val="002C0E55"/>
    <w:rsid w:val="002C1E3B"/>
    <w:rsid w:val="002C2506"/>
    <w:rsid w:val="002C473D"/>
    <w:rsid w:val="002C5739"/>
    <w:rsid w:val="002C59C7"/>
    <w:rsid w:val="002C603D"/>
    <w:rsid w:val="002C78F6"/>
    <w:rsid w:val="002D051D"/>
    <w:rsid w:val="002D19BA"/>
    <w:rsid w:val="002D46E0"/>
    <w:rsid w:val="002D4C1D"/>
    <w:rsid w:val="002D4ED7"/>
    <w:rsid w:val="002D5404"/>
    <w:rsid w:val="002D5AB5"/>
    <w:rsid w:val="002D6E12"/>
    <w:rsid w:val="002D7BF2"/>
    <w:rsid w:val="002E0839"/>
    <w:rsid w:val="002E0A17"/>
    <w:rsid w:val="002E1B15"/>
    <w:rsid w:val="002E377E"/>
    <w:rsid w:val="002E4C8C"/>
    <w:rsid w:val="002E4D95"/>
    <w:rsid w:val="002E52EE"/>
    <w:rsid w:val="002E586D"/>
    <w:rsid w:val="002F0362"/>
    <w:rsid w:val="002F2694"/>
    <w:rsid w:val="002F598F"/>
    <w:rsid w:val="002F622C"/>
    <w:rsid w:val="002F64D6"/>
    <w:rsid w:val="002F67FF"/>
    <w:rsid w:val="002F7D8D"/>
    <w:rsid w:val="00303534"/>
    <w:rsid w:val="00303926"/>
    <w:rsid w:val="00303CEA"/>
    <w:rsid w:val="003050CA"/>
    <w:rsid w:val="0030651B"/>
    <w:rsid w:val="00306C18"/>
    <w:rsid w:val="00306F3D"/>
    <w:rsid w:val="00306F59"/>
    <w:rsid w:val="00310F17"/>
    <w:rsid w:val="00311260"/>
    <w:rsid w:val="003129A5"/>
    <w:rsid w:val="00312ECD"/>
    <w:rsid w:val="00314A3E"/>
    <w:rsid w:val="00314A6E"/>
    <w:rsid w:val="00314FDE"/>
    <w:rsid w:val="00316B0F"/>
    <w:rsid w:val="00316E46"/>
    <w:rsid w:val="003170C2"/>
    <w:rsid w:val="00317AB6"/>
    <w:rsid w:val="003213B4"/>
    <w:rsid w:val="00321BE8"/>
    <w:rsid w:val="00321D22"/>
    <w:rsid w:val="00321EDC"/>
    <w:rsid w:val="0032572E"/>
    <w:rsid w:val="003262F3"/>
    <w:rsid w:val="00326368"/>
    <w:rsid w:val="00327197"/>
    <w:rsid w:val="0032724A"/>
    <w:rsid w:val="003272FE"/>
    <w:rsid w:val="00330BE8"/>
    <w:rsid w:val="00335EAC"/>
    <w:rsid w:val="003364C2"/>
    <w:rsid w:val="00336928"/>
    <w:rsid w:val="0034164A"/>
    <w:rsid w:val="00341C06"/>
    <w:rsid w:val="00345B63"/>
    <w:rsid w:val="00346FDE"/>
    <w:rsid w:val="00347457"/>
    <w:rsid w:val="00347F85"/>
    <w:rsid w:val="00351966"/>
    <w:rsid w:val="00354939"/>
    <w:rsid w:val="00357853"/>
    <w:rsid w:val="0036057E"/>
    <w:rsid w:val="003606E9"/>
    <w:rsid w:val="00360930"/>
    <w:rsid w:val="0036136C"/>
    <w:rsid w:val="00362DC1"/>
    <w:rsid w:val="00363089"/>
    <w:rsid w:val="00364D95"/>
    <w:rsid w:val="0036639E"/>
    <w:rsid w:val="00366AB3"/>
    <w:rsid w:val="00370393"/>
    <w:rsid w:val="00370789"/>
    <w:rsid w:val="00370DDB"/>
    <w:rsid w:val="0037255F"/>
    <w:rsid w:val="003735AB"/>
    <w:rsid w:val="003749F8"/>
    <w:rsid w:val="00374EDB"/>
    <w:rsid w:val="00375B0A"/>
    <w:rsid w:val="00376399"/>
    <w:rsid w:val="00377246"/>
    <w:rsid w:val="00377DF4"/>
    <w:rsid w:val="003809E7"/>
    <w:rsid w:val="00382D74"/>
    <w:rsid w:val="003834F1"/>
    <w:rsid w:val="00384AFA"/>
    <w:rsid w:val="00385336"/>
    <w:rsid w:val="00385E07"/>
    <w:rsid w:val="00386778"/>
    <w:rsid w:val="00386F4B"/>
    <w:rsid w:val="00387E36"/>
    <w:rsid w:val="0039064F"/>
    <w:rsid w:val="003910B7"/>
    <w:rsid w:val="00393E2D"/>
    <w:rsid w:val="003943A7"/>
    <w:rsid w:val="00394901"/>
    <w:rsid w:val="00395E23"/>
    <w:rsid w:val="00395F26"/>
    <w:rsid w:val="003960C6"/>
    <w:rsid w:val="00397731"/>
    <w:rsid w:val="00397DB3"/>
    <w:rsid w:val="003A2AD8"/>
    <w:rsid w:val="003A3104"/>
    <w:rsid w:val="003A3FE5"/>
    <w:rsid w:val="003A5A7C"/>
    <w:rsid w:val="003B0FA0"/>
    <w:rsid w:val="003B1916"/>
    <w:rsid w:val="003B1B98"/>
    <w:rsid w:val="003B1EC0"/>
    <w:rsid w:val="003B2DF7"/>
    <w:rsid w:val="003B4E42"/>
    <w:rsid w:val="003B53DB"/>
    <w:rsid w:val="003B5619"/>
    <w:rsid w:val="003B64AF"/>
    <w:rsid w:val="003B71E1"/>
    <w:rsid w:val="003C0329"/>
    <w:rsid w:val="003C04FB"/>
    <w:rsid w:val="003C083D"/>
    <w:rsid w:val="003C1343"/>
    <w:rsid w:val="003C1FB6"/>
    <w:rsid w:val="003C2AED"/>
    <w:rsid w:val="003C2C04"/>
    <w:rsid w:val="003C2F2A"/>
    <w:rsid w:val="003C4C93"/>
    <w:rsid w:val="003C50A3"/>
    <w:rsid w:val="003C730A"/>
    <w:rsid w:val="003D1A65"/>
    <w:rsid w:val="003D24AD"/>
    <w:rsid w:val="003D2E97"/>
    <w:rsid w:val="003D34BF"/>
    <w:rsid w:val="003D3A0D"/>
    <w:rsid w:val="003D55C9"/>
    <w:rsid w:val="003D7AB8"/>
    <w:rsid w:val="003E1CB6"/>
    <w:rsid w:val="003E587C"/>
    <w:rsid w:val="003E5FB1"/>
    <w:rsid w:val="003E6E3A"/>
    <w:rsid w:val="003F0133"/>
    <w:rsid w:val="003F2264"/>
    <w:rsid w:val="003F2C07"/>
    <w:rsid w:val="003F3CE1"/>
    <w:rsid w:val="003F3F61"/>
    <w:rsid w:val="003F4591"/>
    <w:rsid w:val="003F5734"/>
    <w:rsid w:val="003F5941"/>
    <w:rsid w:val="003F6B3B"/>
    <w:rsid w:val="003F6EF2"/>
    <w:rsid w:val="00400B4C"/>
    <w:rsid w:val="00401DF9"/>
    <w:rsid w:val="0040254E"/>
    <w:rsid w:val="00403881"/>
    <w:rsid w:val="00404D04"/>
    <w:rsid w:val="00405067"/>
    <w:rsid w:val="004059D8"/>
    <w:rsid w:val="00411D49"/>
    <w:rsid w:val="00414283"/>
    <w:rsid w:val="00415660"/>
    <w:rsid w:val="0041596A"/>
    <w:rsid w:val="004160DA"/>
    <w:rsid w:val="00416FF4"/>
    <w:rsid w:val="00417EEB"/>
    <w:rsid w:val="00420BFF"/>
    <w:rsid w:val="00420CAF"/>
    <w:rsid w:val="00423171"/>
    <w:rsid w:val="00423D9A"/>
    <w:rsid w:val="004244DE"/>
    <w:rsid w:val="00425D46"/>
    <w:rsid w:val="00425F5A"/>
    <w:rsid w:val="00427C06"/>
    <w:rsid w:val="004309E4"/>
    <w:rsid w:val="00433BFD"/>
    <w:rsid w:val="00434582"/>
    <w:rsid w:val="0043495B"/>
    <w:rsid w:val="00441429"/>
    <w:rsid w:val="00441762"/>
    <w:rsid w:val="004441A8"/>
    <w:rsid w:val="00444530"/>
    <w:rsid w:val="004457D4"/>
    <w:rsid w:val="004466C3"/>
    <w:rsid w:val="00450171"/>
    <w:rsid w:val="004505B2"/>
    <w:rsid w:val="004508A0"/>
    <w:rsid w:val="00450EBD"/>
    <w:rsid w:val="00450FCF"/>
    <w:rsid w:val="004514D6"/>
    <w:rsid w:val="004549F7"/>
    <w:rsid w:val="00454D77"/>
    <w:rsid w:val="00455232"/>
    <w:rsid w:val="00456363"/>
    <w:rsid w:val="00456636"/>
    <w:rsid w:val="00460FE7"/>
    <w:rsid w:val="00462175"/>
    <w:rsid w:val="0046261E"/>
    <w:rsid w:val="00463388"/>
    <w:rsid w:val="0046338E"/>
    <w:rsid w:val="00463DD7"/>
    <w:rsid w:val="00464F03"/>
    <w:rsid w:val="00465250"/>
    <w:rsid w:val="004657C2"/>
    <w:rsid w:val="00466EFF"/>
    <w:rsid w:val="00467804"/>
    <w:rsid w:val="00467ED0"/>
    <w:rsid w:val="00471D3A"/>
    <w:rsid w:val="00472242"/>
    <w:rsid w:val="004731CA"/>
    <w:rsid w:val="004733C6"/>
    <w:rsid w:val="00473C4C"/>
    <w:rsid w:val="00476529"/>
    <w:rsid w:val="00477B1E"/>
    <w:rsid w:val="00477BAB"/>
    <w:rsid w:val="00480722"/>
    <w:rsid w:val="00481D77"/>
    <w:rsid w:val="004847B9"/>
    <w:rsid w:val="004860BC"/>
    <w:rsid w:val="00487B88"/>
    <w:rsid w:val="00490145"/>
    <w:rsid w:val="0049139F"/>
    <w:rsid w:val="00491B5B"/>
    <w:rsid w:val="004949C4"/>
    <w:rsid w:val="00494E45"/>
    <w:rsid w:val="00495355"/>
    <w:rsid w:val="004959B4"/>
    <w:rsid w:val="004970A9"/>
    <w:rsid w:val="00497140"/>
    <w:rsid w:val="004A2DAA"/>
    <w:rsid w:val="004A34A5"/>
    <w:rsid w:val="004A5A5E"/>
    <w:rsid w:val="004A6AEF"/>
    <w:rsid w:val="004A7956"/>
    <w:rsid w:val="004A7FDB"/>
    <w:rsid w:val="004B179D"/>
    <w:rsid w:val="004B1E80"/>
    <w:rsid w:val="004B2462"/>
    <w:rsid w:val="004B2A00"/>
    <w:rsid w:val="004B3123"/>
    <w:rsid w:val="004B33CA"/>
    <w:rsid w:val="004B5816"/>
    <w:rsid w:val="004B5850"/>
    <w:rsid w:val="004B681D"/>
    <w:rsid w:val="004B7C66"/>
    <w:rsid w:val="004B7FB1"/>
    <w:rsid w:val="004C166C"/>
    <w:rsid w:val="004C17BC"/>
    <w:rsid w:val="004C203A"/>
    <w:rsid w:val="004C4E01"/>
    <w:rsid w:val="004C73F3"/>
    <w:rsid w:val="004C7D34"/>
    <w:rsid w:val="004D20AB"/>
    <w:rsid w:val="004D4012"/>
    <w:rsid w:val="004D469E"/>
    <w:rsid w:val="004D5296"/>
    <w:rsid w:val="004D629D"/>
    <w:rsid w:val="004D647D"/>
    <w:rsid w:val="004D6A80"/>
    <w:rsid w:val="004D79B1"/>
    <w:rsid w:val="004E1E25"/>
    <w:rsid w:val="004E1E99"/>
    <w:rsid w:val="004E294D"/>
    <w:rsid w:val="004E2BA4"/>
    <w:rsid w:val="004E31E9"/>
    <w:rsid w:val="004E3398"/>
    <w:rsid w:val="004E3A9F"/>
    <w:rsid w:val="004E3CA9"/>
    <w:rsid w:val="004E5035"/>
    <w:rsid w:val="004E64D4"/>
    <w:rsid w:val="004E6D9C"/>
    <w:rsid w:val="004F03FA"/>
    <w:rsid w:val="004F0C75"/>
    <w:rsid w:val="004F3CDD"/>
    <w:rsid w:val="004F4C1E"/>
    <w:rsid w:val="004F5C8E"/>
    <w:rsid w:val="004F6B91"/>
    <w:rsid w:val="004F7FC3"/>
    <w:rsid w:val="005002F6"/>
    <w:rsid w:val="00500E23"/>
    <w:rsid w:val="005015E1"/>
    <w:rsid w:val="00505436"/>
    <w:rsid w:val="0050736F"/>
    <w:rsid w:val="00510224"/>
    <w:rsid w:val="00511627"/>
    <w:rsid w:val="00512461"/>
    <w:rsid w:val="005124E1"/>
    <w:rsid w:val="0051280A"/>
    <w:rsid w:val="00513019"/>
    <w:rsid w:val="00513CE3"/>
    <w:rsid w:val="00513E22"/>
    <w:rsid w:val="00514E13"/>
    <w:rsid w:val="00515296"/>
    <w:rsid w:val="0051586C"/>
    <w:rsid w:val="00516472"/>
    <w:rsid w:val="00516BAA"/>
    <w:rsid w:val="00517215"/>
    <w:rsid w:val="00520861"/>
    <w:rsid w:val="0052114E"/>
    <w:rsid w:val="005212DA"/>
    <w:rsid w:val="00522636"/>
    <w:rsid w:val="0052305C"/>
    <w:rsid w:val="0052388E"/>
    <w:rsid w:val="00524CF6"/>
    <w:rsid w:val="005255FC"/>
    <w:rsid w:val="005265F6"/>
    <w:rsid w:val="0052669D"/>
    <w:rsid w:val="00526C55"/>
    <w:rsid w:val="00526D5F"/>
    <w:rsid w:val="005271EE"/>
    <w:rsid w:val="00531B70"/>
    <w:rsid w:val="00532554"/>
    <w:rsid w:val="00532B7F"/>
    <w:rsid w:val="005336AD"/>
    <w:rsid w:val="00533A5F"/>
    <w:rsid w:val="00534242"/>
    <w:rsid w:val="00534D45"/>
    <w:rsid w:val="0053772A"/>
    <w:rsid w:val="005427CD"/>
    <w:rsid w:val="00542BB1"/>
    <w:rsid w:val="00545041"/>
    <w:rsid w:val="00545402"/>
    <w:rsid w:val="00550311"/>
    <w:rsid w:val="00551547"/>
    <w:rsid w:val="00551C90"/>
    <w:rsid w:val="00552886"/>
    <w:rsid w:val="00553E25"/>
    <w:rsid w:val="005555C9"/>
    <w:rsid w:val="00557281"/>
    <w:rsid w:val="0056187A"/>
    <w:rsid w:val="005631D9"/>
    <w:rsid w:val="00564F46"/>
    <w:rsid w:val="0056573F"/>
    <w:rsid w:val="00565A49"/>
    <w:rsid w:val="00567B4E"/>
    <w:rsid w:val="005709E6"/>
    <w:rsid w:val="00570E07"/>
    <w:rsid w:val="00571D0C"/>
    <w:rsid w:val="00572544"/>
    <w:rsid w:val="00572724"/>
    <w:rsid w:val="005733BD"/>
    <w:rsid w:val="005739C4"/>
    <w:rsid w:val="00573CEC"/>
    <w:rsid w:val="00574BB6"/>
    <w:rsid w:val="00575049"/>
    <w:rsid w:val="00575815"/>
    <w:rsid w:val="00576C89"/>
    <w:rsid w:val="00580398"/>
    <w:rsid w:val="00581ED0"/>
    <w:rsid w:val="0058284C"/>
    <w:rsid w:val="0058316E"/>
    <w:rsid w:val="005842E5"/>
    <w:rsid w:val="005850F7"/>
    <w:rsid w:val="005856BC"/>
    <w:rsid w:val="00585790"/>
    <w:rsid w:val="005861B0"/>
    <w:rsid w:val="00587B68"/>
    <w:rsid w:val="00587CD6"/>
    <w:rsid w:val="00587F03"/>
    <w:rsid w:val="0059028F"/>
    <w:rsid w:val="00590932"/>
    <w:rsid w:val="00590B0E"/>
    <w:rsid w:val="005912C1"/>
    <w:rsid w:val="00591445"/>
    <w:rsid w:val="00591749"/>
    <w:rsid w:val="00595D9E"/>
    <w:rsid w:val="00595DAA"/>
    <w:rsid w:val="00595FEA"/>
    <w:rsid w:val="005963A9"/>
    <w:rsid w:val="00597E48"/>
    <w:rsid w:val="005A0066"/>
    <w:rsid w:val="005A0525"/>
    <w:rsid w:val="005A2157"/>
    <w:rsid w:val="005A2E75"/>
    <w:rsid w:val="005A2FB0"/>
    <w:rsid w:val="005A312A"/>
    <w:rsid w:val="005A4791"/>
    <w:rsid w:val="005A4ADB"/>
    <w:rsid w:val="005A5AB0"/>
    <w:rsid w:val="005B087B"/>
    <w:rsid w:val="005B273D"/>
    <w:rsid w:val="005B3363"/>
    <w:rsid w:val="005B3C12"/>
    <w:rsid w:val="005B66A7"/>
    <w:rsid w:val="005B7A5A"/>
    <w:rsid w:val="005B7D2D"/>
    <w:rsid w:val="005B7D9D"/>
    <w:rsid w:val="005C1E7C"/>
    <w:rsid w:val="005C1FE5"/>
    <w:rsid w:val="005C3D37"/>
    <w:rsid w:val="005C3F73"/>
    <w:rsid w:val="005C4084"/>
    <w:rsid w:val="005C6433"/>
    <w:rsid w:val="005C6558"/>
    <w:rsid w:val="005C659E"/>
    <w:rsid w:val="005D0C13"/>
    <w:rsid w:val="005D10C6"/>
    <w:rsid w:val="005D1B1D"/>
    <w:rsid w:val="005D26E3"/>
    <w:rsid w:val="005D4BD1"/>
    <w:rsid w:val="005D522C"/>
    <w:rsid w:val="005D5492"/>
    <w:rsid w:val="005D5E7A"/>
    <w:rsid w:val="005D76A8"/>
    <w:rsid w:val="005D7FCD"/>
    <w:rsid w:val="005E025D"/>
    <w:rsid w:val="005E0E28"/>
    <w:rsid w:val="005E3C40"/>
    <w:rsid w:val="005E5D60"/>
    <w:rsid w:val="005E65B1"/>
    <w:rsid w:val="005E68F2"/>
    <w:rsid w:val="005E694A"/>
    <w:rsid w:val="005E7144"/>
    <w:rsid w:val="005E73A6"/>
    <w:rsid w:val="005E78FB"/>
    <w:rsid w:val="005F137A"/>
    <w:rsid w:val="005F1706"/>
    <w:rsid w:val="005F2B93"/>
    <w:rsid w:val="005F2F62"/>
    <w:rsid w:val="005F6171"/>
    <w:rsid w:val="005F7312"/>
    <w:rsid w:val="0060056A"/>
    <w:rsid w:val="00601031"/>
    <w:rsid w:val="006013EC"/>
    <w:rsid w:val="00601A55"/>
    <w:rsid w:val="00603C80"/>
    <w:rsid w:val="006042CB"/>
    <w:rsid w:val="00605420"/>
    <w:rsid w:val="00606123"/>
    <w:rsid w:val="00606FE7"/>
    <w:rsid w:val="0060760D"/>
    <w:rsid w:val="0061015B"/>
    <w:rsid w:val="00612803"/>
    <w:rsid w:val="00613F1C"/>
    <w:rsid w:val="00620A0A"/>
    <w:rsid w:val="0062143B"/>
    <w:rsid w:val="006214E5"/>
    <w:rsid w:val="00621F05"/>
    <w:rsid w:val="00622577"/>
    <w:rsid w:val="006229CD"/>
    <w:rsid w:val="00622BE6"/>
    <w:rsid w:val="006233EA"/>
    <w:rsid w:val="006235CF"/>
    <w:rsid w:val="006250B6"/>
    <w:rsid w:val="00625187"/>
    <w:rsid w:val="00630064"/>
    <w:rsid w:val="00631744"/>
    <w:rsid w:val="006333EB"/>
    <w:rsid w:val="0063506F"/>
    <w:rsid w:val="00636638"/>
    <w:rsid w:val="00640982"/>
    <w:rsid w:val="0064157D"/>
    <w:rsid w:val="00642B5B"/>
    <w:rsid w:val="0064304B"/>
    <w:rsid w:val="00643A0B"/>
    <w:rsid w:val="006449CD"/>
    <w:rsid w:val="00645503"/>
    <w:rsid w:val="00646E09"/>
    <w:rsid w:val="006470EA"/>
    <w:rsid w:val="00647254"/>
    <w:rsid w:val="00653E99"/>
    <w:rsid w:val="0065407C"/>
    <w:rsid w:val="00654231"/>
    <w:rsid w:val="006559FE"/>
    <w:rsid w:val="0065633E"/>
    <w:rsid w:val="006567EC"/>
    <w:rsid w:val="00657058"/>
    <w:rsid w:val="00660631"/>
    <w:rsid w:val="00660E8C"/>
    <w:rsid w:val="00663A4C"/>
    <w:rsid w:val="0066423B"/>
    <w:rsid w:val="0066707F"/>
    <w:rsid w:val="00667D4C"/>
    <w:rsid w:val="00672C1C"/>
    <w:rsid w:val="0067646A"/>
    <w:rsid w:val="006770F5"/>
    <w:rsid w:val="00677508"/>
    <w:rsid w:val="00680458"/>
    <w:rsid w:val="006817DF"/>
    <w:rsid w:val="00681EC4"/>
    <w:rsid w:val="00683797"/>
    <w:rsid w:val="00684173"/>
    <w:rsid w:val="00685579"/>
    <w:rsid w:val="00693624"/>
    <w:rsid w:val="006953D6"/>
    <w:rsid w:val="00696334"/>
    <w:rsid w:val="00696887"/>
    <w:rsid w:val="006A0EF1"/>
    <w:rsid w:val="006A1562"/>
    <w:rsid w:val="006A1865"/>
    <w:rsid w:val="006A437E"/>
    <w:rsid w:val="006A4A0C"/>
    <w:rsid w:val="006A4BC1"/>
    <w:rsid w:val="006A50AB"/>
    <w:rsid w:val="006A6F1C"/>
    <w:rsid w:val="006A7DD1"/>
    <w:rsid w:val="006B3305"/>
    <w:rsid w:val="006B3614"/>
    <w:rsid w:val="006B624C"/>
    <w:rsid w:val="006C00DD"/>
    <w:rsid w:val="006C3501"/>
    <w:rsid w:val="006C39F4"/>
    <w:rsid w:val="006C3AD0"/>
    <w:rsid w:val="006C3D87"/>
    <w:rsid w:val="006C4256"/>
    <w:rsid w:val="006C5B59"/>
    <w:rsid w:val="006C5ECB"/>
    <w:rsid w:val="006C6155"/>
    <w:rsid w:val="006C6276"/>
    <w:rsid w:val="006C7D0A"/>
    <w:rsid w:val="006C7D61"/>
    <w:rsid w:val="006D0173"/>
    <w:rsid w:val="006D0D09"/>
    <w:rsid w:val="006D15A2"/>
    <w:rsid w:val="006D1C24"/>
    <w:rsid w:val="006D3882"/>
    <w:rsid w:val="006D3DE0"/>
    <w:rsid w:val="006D731A"/>
    <w:rsid w:val="006E0AFB"/>
    <w:rsid w:val="006E105C"/>
    <w:rsid w:val="006E1A87"/>
    <w:rsid w:val="006E2A58"/>
    <w:rsid w:val="006E3A0A"/>
    <w:rsid w:val="006E442A"/>
    <w:rsid w:val="006E5A03"/>
    <w:rsid w:val="006E787E"/>
    <w:rsid w:val="006F0B01"/>
    <w:rsid w:val="006F1C1B"/>
    <w:rsid w:val="006F1DAE"/>
    <w:rsid w:val="006F2A30"/>
    <w:rsid w:val="006F2BE9"/>
    <w:rsid w:val="006F3EB0"/>
    <w:rsid w:val="006F466A"/>
    <w:rsid w:val="006F6981"/>
    <w:rsid w:val="006F6F7B"/>
    <w:rsid w:val="007006EA"/>
    <w:rsid w:val="007008F3"/>
    <w:rsid w:val="00700DF1"/>
    <w:rsid w:val="00701488"/>
    <w:rsid w:val="007038D9"/>
    <w:rsid w:val="00703A3D"/>
    <w:rsid w:val="00703BE8"/>
    <w:rsid w:val="00704130"/>
    <w:rsid w:val="0070428A"/>
    <w:rsid w:val="007060CA"/>
    <w:rsid w:val="0070631F"/>
    <w:rsid w:val="00706E16"/>
    <w:rsid w:val="00707FED"/>
    <w:rsid w:val="00710A9C"/>
    <w:rsid w:val="00710D55"/>
    <w:rsid w:val="00710FA5"/>
    <w:rsid w:val="00711913"/>
    <w:rsid w:val="007119B6"/>
    <w:rsid w:val="00711CA3"/>
    <w:rsid w:val="007131CE"/>
    <w:rsid w:val="00714286"/>
    <w:rsid w:val="007145F2"/>
    <w:rsid w:val="00714BAD"/>
    <w:rsid w:val="00714D8B"/>
    <w:rsid w:val="00715039"/>
    <w:rsid w:val="00715188"/>
    <w:rsid w:val="0071603F"/>
    <w:rsid w:val="00716380"/>
    <w:rsid w:val="00716598"/>
    <w:rsid w:val="0071695C"/>
    <w:rsid w:val="00716BD8"/>
    <w:rsid w:val="00716D01"/>
    <w:rsid w:val="007174EB"/>
    <w:rsid w:val="00717699"/>
    <w:rsid w:val="0072336C"/>
    <w:rsid w:val="007243FE"/>
    <w:rsid w:val="00724FEF"/>
    <w:rsid w:val="00725867"/>
    <w:rsid w:val="00725CD3"/>
    <w:rsid w:val="00726D77"/>
    <w:rsid w:val="00733273"/>
    <w:rsid w:val="0073376B"/>
    <w:rsid w:val="00734544"/>
    <w:rsid w:val="00734BD3"/>
    <w:rsid w:val="00734E50"/>
    <w:rsid w:val="00736A09"/>
    <w:rsid w:val="007410BD"/>
    <w:rsid w:val="007413AF"/>
    <w:rsid w:val="00741991"/>
    <w:rsid w:val="00741D81"/>
    <w:rsid w:val="0074216B"/>
    <w:rsid w:val="00743261"/>
    <w:rsid w:val="007456A2"/>
    <w:rsid w:val="007463D8"/>
    <w:rsid w:val="00746725"/>
    <w:rsid w:val="00750243"/>
    <w:rsid w:val="00750D8D"/>
    <w:rsid w:val="007513E3"/>
    <w:rsid w:val="007518C7"/>
    <w:rsid w:val="0075247B"/>
    <w:rsid w:val="00752C24"/>
    <w:rsid w:val="00754088"/>
    <w:rsid w:val="007541C9"/>
    <w:rsid w:val="0075579E"/>
    <w:rsid w:val="007571AB"/>
    <w:rsid w:val="0076017A"/>
    <w:rsid w:val="007601E6"/>
    <w:rsid w:val="00760453"/>
    <w:rsid w:val="0076157F"/>
    <w:rsid w:val="0076337D"/>
    <w:rsid w:val="00763935"/>
    <w:rsid w:val="00764D89"/>
    <w:rsid w:val="007654F4"/>
    <w:rsid w:val="0076595D"/>
    <w:rsid w:val="007659B7"/>
    <w:rsid w:val="00765FA7"/>
    <w:rsid w:val="00771DC2"/>
    <w:rsid w:val="0077363A"/>
    <w:rsid w:val="00774E5D"/>
    <w:rsid w:val="007754F3"/>
    <w:rsid w:val="0077640B"/>
    <w:rsid w:val="00780958"/>
    <w:rsid w:val="00781108"/>
    <w:rsid w:val="00781138"/>
    <w:rsid w:val="0078221E"/>
    <w:rsid w:val="00782BC2"/>
    <w:rsid w:val="00782BE5"/>
    <w:rsid w:val="007841BE"/>
    <w:rsid w:val="00784233"/>
    <w:rsid w:val="00784300"/>
    <w:rsid w:val="00784682"/>
    <w:rsid w:val="00784CA5"/>
    <w:rsid w:val="0078580B"/>
    <w:rsid w:val="00785A37"/>
    <w:rsid w:val="00785DD0"/>
    <w:rsid w:val="00791F56"/>
    <w:rsid w:val="00793CEE"/>
    <w:rsid w:val="00794312"/>
    <w:rsid w:val="0079594F"/>
    <w:rsid w:val="00795A42"/>
    <w:rsid w:val="0079673B"/>
    <w:rsid w:val="00797D79"/>
    <w:rsid w:val="007A010B"/>
    <w:rsid w:val="007A0596"/>
    <w:rsid w:val="007A0BF6"/>
    <w:rsid w:val="007A0D54"/>
    <w:rsid w:val="007A108D"/>
    <w:rsid w:val="007A1CB1"/>
    <w:rsid w:val="007A287E"/>
    <w:rsid w:val="007A5D7B"/>
    <w:rsid w:val="007A64BF"/>
    <w:rsid w:val="007A7959"/>
    <w:rsid w:val="007B19F4"/>
    <w:rsid w:val="007B29BA"/>
    <w:rsid w:val="007B2DD0"/>
    <w:rsid w:val="007B4813"/>
    <w:rsid w:val="007B5472"/>
    <w:rsid w:val="007B5C65"/>
    <w:rsid w:val="007B6ECD"/>
    <w:rsid w:val="007B6EE0"/>
    <w:rsid w:val="007C2592"/>
    <w:rsid w:val="007C2AED"/>
    <w:rsid w:val="007C6B7A"/>
    <w:rsid w:val="007D1096"/>
    <w:rsid w:val="007D22C3"/>
    <w:rsid w:val="007D22FC"/>
    <w:rsid w:val="007D3EB2"/>
    <w:rsid w:val="007D3FBC"/>
    <w:rsid w:val="007D5403"/>
    <w:rsid w:val="007D56BF"/>
    <w:rsid w:val="007D5EFE"/>
    <w:rsid w:val="007E0404"/>
    <w:rsid w:val="007E1DB9"/>
    <w:rsid w:val="007E276B"/>
    <w:rsid w:val="007E3BBF"/>
    <w:rsid w:val="007E4189"/>
    <w:rsid w:val="007E6B13"/>
    <w:rsid w:val="007F0425"/>
    <w:rsid w:val="007F1315"/>
    <w:rsid w:val="007F2159"/>
    <w:rsid w:val="007F21BA"/>
    <w:rsid w:val="007F28A0"/>
    <w:rsid w:val="007F293A"/>
    <w:rsid w:val="007F2986"/>
    <w:rsid w:val="007F2E6A"/>
    <w:rsid w:val="007F4A8C"/>
    <w:rsid w:val="007F4F80"/>
    <w:rsid w:val="007F5B12"/>
    <w:rsid w:val="007F6B5C"/>
    <w:rsid w:val="007F7EB4"/>
    <w:rsid w:val="008005B8"/>
    <w:rsid w:val="00801658"/>
    <w:rsid w:val="00801E08"/>
    <w:rsid w:val="008027FA"/>
    <w:rsid w:val="00802AED"/>
    <w:rsid w:val="00803F2F"/>
    <w:rsid w:val="008043D9"/>
    <w:rsid w:val="00805090"/>
    <w:rsid w:val="00805667"/>
    <w:rsid w:val="0081240C"/>
    <w:rsid w:val="0081435A"/>
    <w:rsid w:val="00815C9D"/>
    <w:rsid w:val="0082074B"/>
    <w:rsid w:val="00820C08"/>
    <w:rsid w:val="008228FB"/>
    <w:rsid w:val="00823994"/>
    <w:rsid w:val="00824CF7"/>
    <w:rsid w:val="00826762"/>
    <w:rsid w:val="00830324"/>
    <w:rsid w:val="00830B34"/>
    <w:rsid w:val="0083138E"/>
    <w:rsid w:val="00831D0D"/>
    <w:rsid w:val="00832724"/>
    <w:rsid w:val="008328A8"/>
    <w:rsid w:val="00833CE6"/>
    <w:rsid w:val="00834919"/>
    <w:rsid w:val="00834E24"/>
    <w:rsid w:val="00835230"/>
    <w:rsid w:val="00836918"/>
    <w:rsid w:val="008411BB"/>
    <w:rsid w:val="008413F5"/>
    <w:rsid w:val="008431E5"/>
    <w:rsid w:val="00844AFD"/>
    <w:rsid w:val="00847A3F"/>
    <w:rsid w:val="0085009B"/>
    <w:rsid w:val="00850524"/>
    <w:rsid w:val="0085069D"/>
    <w:rsid w:val="00850AAB"/>
    <w:rsid w:val="00850B85"/>
    <w:rsid w:val="008512DE"/>
    <w:rsid w:val="00851AD5"/>
    <w:rsid w:val="00851B83"/>
    <w:rsid w:val="0085247D"/>
    <w:rsid w:val="008527DF"/>
    <w:rsid w:val="00855C58"/>
    <w:rsid w:val="008571B8"/>
    <w:rsid w:val="008575ED"/>
    <w:rsid w:val="00857ECD"/>
    <w:rsid w:val="008621D7"/>
    <w:rsid w:val="0086246F"/>
    <w:rsid w:val="00863BC7"/>
    <w:rsid w:val="00864F54"/>
    <w:rsid w:val="00865330"/>
    <w:rsid w:val="00865797"/>
    <w:rsid w:val="00866C29"/>
    <w:rsid w:val="008740AD"/>
    <w:rsid w:val="00874B95"/>
    <w:rsid w:val="00874C35"/>
    <w:rsid w:val="008754C4"/>
    <w:rsid w:val="00876C87"/>
    <w:rsid w:val="00876F95"/>
    <w:rsid w:val="00880470"/>
    <w:rsid w:val="008809CC"/>
    <w:rsid w:val="0088175F"/>
    <w:rsid w:val="00881E41"/>
    <w:rsid w:val="008825E8"/>
    <w:rsid w:val="008826E9"/>
    <w:rsid w:val="00882AF3"/>
    <w:rsid w:val="00882C72"/>
    <w:rsid w:val="00882CDA"/>
    <w:rsid w:val="00884AB7"/>
    <w:rsid w:val="00885134"/>
    <w:rsid w:val="00885248"/>
    <w:rsid w:val="00885C6E"/>
    <w:rsid w:val="00885F79"/>
    <w:rsid w:val="0088735C"/>
    <w:rsid w:val="00887D27"/>
    <w:rsid w:val="00887FAE"/>
    <w:rsid w:val="008905DE"/>
    <w:rsid w:val="00891AB6"/>
    <w:rsid w:val="00891C74"/>
    <w:rsid w:val="008926EA"/>
    <w:rsid w:val="00894742"/>
    <w:rsid w:val="008961F2"/>
    <w:rsid w:val="008962BE"/>
    <w:rsid w:val="00896407"/>
    <w:rsid w:val="0089665D"/>
    <w:rsid w:val="008972D4"/>
    <w:rsid w:val="0089785F"/>
    <w:rsid w:val="008A07C2"/>
    <w:rsid w:val="008A1100"/>
    <w:rsid w:val="008A34F9"/>
    <w:rsid w:val="008A3D03"/>
    <w:rsid w:val="008A47A0"/>
    <w:rsid w:val="008A5EA2"/>
    <w:rsid w:val="008A6D8B"/>
    <w:rsid w:val="008A79D6"/>
    <w:rsid w:val="008B0E44"/>
    <w:rsid w:val="008B29C7"/>
    <w:rsid w:val="008B3B15"/>
    <w:rsid w:val="008B4360"/>
    <w:rsid w:val="008B4B2D"/>
    <w:rsid w:val="008B5DCE"/>
    <w:rsid w:val="008B6410"/>
    <w:rsid w:val="008B6703"/>
    <w:rsid w:val="008B6ECC"/>
    <w:rsid w:val="008B73C4"/>
    <w:rsid w:val="008B7624"/>
    <w:rsid w:val="008C031C"/>
    <w:rsid w:val="008C1DF9"/>
    <w:rsid w:val="008C3806"/>
    <w:rsid w:val="008C47EE"/>
    <w:rsid w:val="008C672A"/>
    <w:rsid w:val="008D00C9"/>
    <w:rsid w:val="008D1C8A"/>
    <w:rsid w:val="008D272E"/>
    <w:rsid w:val="008D2A0A"/>
    <w:rsid w:val="008D3D97"/>
    <w:rsid w:val="008D447F"/>
    <w:rsid w:val="008D45D9"/>
    <w:rsid w:val="008D6AC5"/>
    <w:rsid w:val="008D7B15"/>
    <w:rsid w:val="008E2346"/>
    <w:rsid w:val="008E28F8"/>
    <w:rsid w:val="008E370A"/>
    <w:rsid w:val="008F0E66"/>
    <w:rsid w:val="008F1F91"/>
    <w:rsid w:val="008F24EB"/>
    <w:rsid w:val="008F2855"/>
    <w:rsid w:val="008F2B8E"/>
    <w:rsid w:val="008F417F"/>
    <w:rsid w:val="008F4990"/>
    <w:rsid w:val="008F4C3E"/>
    <w:rsid w:val="008F4CB2"/>
    <w:rsid w:val="008F4E62"/>
    <w:rsid w:val="008F4EE8"/>
    <w:rsid w:val="008F7883"/>
    <w:rsid w:val="00901616"/>
    <w:rsid w:val="009051EF"/>
    <w:rsid w:val="0090761E"/>
    <w:rsid w:val="00907A67"/>
    <w:rsid w:val="009127B2"/>
    <w:rsid w:val="00913533"/>
    <w:rsid w:val="0091402E"/>
    <w:rsid w:val="0091462D"/>
    <w:rsid w:val="009148AF"/>
    <w:rsid w:val="009161F1"/>
    <w:rsid w:val="00916DC2"/>
    <w:rsid w:val="00921176"/>
    <w:rsid w:val="0092265C"/>
    <w:rsid w:val="009227B2"/>
    <w:rsid w:val="00922DF2"/>
    <w:rsid w:val="009230FE"/>
    <w:rsid w:val="0092321D"/>
    <w:rsid w:val="009232AF"/>
    <w:rsid w:val="00927BDA"/>
    <w:rsid w:val="009304A4"/>
    <w:rsid w:val="00931457"/>
    <w:rsid w:val="009316EA"/>
    <w:rsid w:val="0093190E"/>
    <w:rsid w:val="00931ACA"/>
    <w:rsid w:val="0093271A"/>
    <w:rsid w:val="00932ACA"/>
    <w:rsid w:val="00933AEF"/>
    <w:rsid w:val="009340C3"/>
    <w:rsid w:val="009346EA"/>
    <w:rsid w:val="00935963"/>
    <w:rsid w:val="00935BEE"/>
    <w:rsid w:val="00936C5F"/>
    <w:rsid w:val="009413B2"/>
    <w:rsid w:val="009415D2"/>
    <w:rsid w:val="00941AA1"/>
    <w:rsid w:val="00942682"/>
    <w:rsid w:val="009432DB"/>
    <w:rsid w:val="0094351D"/>
    <w:rsid w:val="00950EF3"/>
    <w:rsid w:val="0095150B"/>
    <w:rsid w:val="00952777"/>
    <w:rsid w:val="00954B59"/>
    <w:rsid w:val="00956137"/>
    <w:rsid w:val="009572D7"/>
    <w:rsid w:val="00957977"/>
    <w:rsid w:val="00961B7D"/>
    <w:rsid w:val="00963393"/>
    <w:rsid w:val="009638C2"/>
    <w:rsid w:val="009664A6"/>
    <w:rsid w:val="009677C9"/>
    <w:rsid w:val="009733D7"/>
    <w:rsid w:val="009752CE"/>
    <w:rsid w:val="00975757"/>
    <w:rsid w:val="00976C8A"/>
    <w:rsid w:val="00977649"/>
    <w:rsid w:val="00980CB1"/>
    <w:rsid w:val="00980EE5"/>
    <w:rsid w:val="009810C7"/>
    <w:rsid w:val="009818A5"/>
    <w:rsid w:val="009845C4"/>
    <w:rsid w:val="0098467C"/>
    <w:rsid w:val="009855FA"/>
    <w:rsid w:val="009868F4"/>
    <w:rsid w:val="00987BCC"/>
    <w:rsid w:val="0099082B"/>
    <w:rsid w:val="00990E2B"/>
    <w:rsid w:val="00992B01"/>
    <w:rsid w:val="00992BB4"/>
    <w:rsid w:val="00993300"/>
    <w:rsid w:val="009951F2"/>
    <w:rsid w:val="00995B5E"/>
    <w:rsid w:val="00996A8D"/>
    <w:rsid w:val="00997C37"/>
    <w:rsid w:val="009A0532"/>
    <w:rsid w:val="009A0932"/>
    <w:rsid w:val="009A0D06"/>
    <w:rsid w:val="009A3E0F"/>
    <w:rsid w:val="009A4398"/>
    <w:rsid w:val="009A59DF"/>
    <w:rsid w:val="009A6B73"/>
    <w:rsid w:val="009A6DA6"/>
    <w:rsid w:val="009A7A4C"/>
    <w:rsid w:val="009B1475"/>
    <w:rsid w:val="009B2180"/>
    <w:rsid w:val="009B24FD"/>
    <w:rsid w:val="009B2CFB"/>
    <w:rsid w:val="009B4205"/>
    <w:rsid w:val="009B5D4A"/>
    <w:rsid w:val="009B5D53"/>
    <w:rsid w:val="009B5F51"/>
    <w:rsid w:val="009B6461"/>
    <w:rsid w:val="009B7FFD"/>
    <w:rsid w:val="009C0B11"/>
    <w:rsid w:val="009C1681"/>
    <w:rsid w:val="009C2705"/>
    <w:rsid w:val="009C3634"/>
    <w:rsid w:val="009C48E2"/>
    <w:rsid w:val="009D114A"/>
    <w:rsid w:val="009D12F7"/>
    <w:rsid w:val="009D1AA4"/>
    <w:rsid w:val="009D1F51"/>
    <w:rsid w:val="009D1FC2"/>
    <w:rsid w:val="009D3DCA"/>
    <w:rsid w:val="009D4CE4"/>
    <w:rsid w:val="009D5264"/>
    <w:rsid w:val="009D578D"/>
    <w:rsid w:val="009E08FF"/>
    <w:rsid w:val="009E0F5F"/>
    <w:rsid w:val="009E1528"/>
    <w:rsid w:val="009E2BBF"/>
    <w:rsid w:val="009E3D3A"/>
    <w:rsid w:val="009E3E4B"/>
    <w:rsid w:val="009E414A"/>
    <w:rsid w:val="009E44C7"/>
    <w:rsid w:val="009E523B"/>
    <w:rsid w:val="009E5367"/>
    <w:rsid w:val="009E579F"/>
    <w:rsid w:val="009E5A87"/>
    <w:rsid w:val="009E7466"/>
    <w:rsid w:val="009E7D15"/>
    <w:rsid w:val="009E7D63"/>
    <w:rsid w:val="009F0AE2"/>
    <w:rsid w:val="009F0D5B"/>
    <w:rsid w:val="009F51BC"/>
    <w:rsid w:val="009F5335"/>
    <w:rsid w:val="009F6D10"/>
    <w:rsid w:val="00A00002"/>
    <w:rsid w:val="00A000E3"/>
    <w:rsid w:val="00A0061C"/>
    <w:rsid w:val="00A009C7"/>
    <w:rsid w:val="00A058FB"/>
    <w:rsid w:val="00A05A0F"/>
    <w:rsid w:val="00A05DCA"/>
    <w:rsid w:val="00A062BE"/>
    <w:rsid w:val="00A13744"/>
    <w:rsid w:val="00A141CB"/>
    <w:rsid w:val="00A147C4"/>
    <w:rsid w:val="00A15599"/>
    <w:rsid w:val="00A169D8"/>
    <w:rsid w:val="00A1771D"/>
    <w:rsid w:val="00A17E7B"/>
    <w:rsid w:val="00A216A1"/>
    <w:rsid w:val="00A21AED"/>
    <w:rsid w:val="00A223C6"/>
    <w:rsid w:val="00A229FB"/>
    <w:rsid w:val="00A230DF"/>
    <w:rsid w:val="00A23575"/>
    <w:rsid w:val="00A251EC"/>
    <w:rsid w:val="00A25448"/>
    <w:rsid w:val="00A256F7"/>
    <w:rsid w:val="00A25C07"/>
    <w:rsid w:val="00A25D47"/>
    <w:rsid w:val="00A263B9"/>
    <w:rsid w:val="00A26941"/>
    <w:rsid w:val="00A32BF2"/>
    <w:rsid w:val="00A330FA"/>
    <w:rsid w:val="00A33E09"/>
    <w:rsid w:val="00A36663"/>
    <w:rsid w:val="00A367EB"/>
    <w:rsid w:val="00A37682"/>
    <w:rsid w:val="00A40392"/>
    <w:rsid w:val="00A405FA"/>
    <w:rsid w:val="00A4095C"/>
    <w:rsid w:val="00A4191C"/>
    <w:rsid w:val="00A41A57"/>
    <w:rsid w:val="00A41BCB"/>
    <w:rsid w:val="00A426BD"/>
    <w:rsid w:val="00A42C7F"/>
    <w:rsid w:val="00A42D5E"/>
    <w:rsid w:val="00A42E59"/>
    <w:rsid w:val="00A42E7D"/>
    <w:rsid w:val="00A457E0"/>
    <w:rsid w:val="00A464F0"/>
    <w:rsid w:val="00A503B9"/>
    <w:rsid w:val="00A5129C"/>
    <w:rsid w:val="00A521AB"/>
    <w:rsid w:val="00A537FD"/>
    <w:rsid w:val="00A5468D"/>
    <w:rsid w:val="00A548E4"/>
    <w:rsid w:val="00A54B55"/>
    <w:rsid w:val="00A54B97"/>
    <w:rsid w:val="00A54CC6"/>
    <w:rsid w:val="00A5666C"/>
    <w:rsid w:val="00A57D40"/>
    <w:rsid w:val="00A57E0A"/>
    <w:rsid w:val="00A60330"/>
    <w:rsid w:val="00A60540"/>
    <w:rsid w:val="00A60BA7"/>
    <w:rsid w:val="00A61B4A"/>
    <w:rsid w:val="00A62373"/>
    <w:rsid w:val="00A626BD"/>
    <w:rsid w:val="00A630A8"/>
    <w:rsid w:val="00A63ADC"/>
    <w:rsid w:val="00A64426"/>
    <w:rsid w:val="00A655B2"/>
    <w:rsid w:val="00A6733D"/>
    <w:rsid w:val="00A67968"/>
    <w:rsid w:val="00A67B59"/>
    <w:rsid w:val="00A67EE2"/>
    <w:rsid w:val="00A7216F"/>
    <w:rsid w:val="00A72549"/>
    <w:rsid w:val="00A72732"/>
    <w:rsid w:val="00A72D06"/>
    <w:rsid w:val="00A73727"/>
    <w:rsid w:val="00A7435E"/>
    <w:rsid w:val="00A74797"/>
    <w:rsid w:val="00A74A1D"/>
    <w:rsid w:val="00A75284"/>
    <w:rsid w:val="00A75A79"/>
    <w:rsid w:val="00A75CCB"/>
    <w:rsid w:val="00A75DE4"/>
    <w:rsid w:val="00A77BBD"/>
    <w:rsid w:val="00A8053E"/>
    <w:rsid w:val="00A81127"/>
    <w:rsid w:val="00A81C4D"/>
    <w:rsid w:val="00A81D2B"/>
    <w:rsid w:val="00A82B5A"/>
    <w:rsid w:val="00A839FF"/>
    <w:rsid w:val="00A83C14"/>
    <w:rsid w:val="00A840AB"/>
    <w:rsid w:val="00A84D6A"/>
    <w:rsid w:val="00A85BE7"/>
    <w:rsid w:val="00A86BD1"/>
    <w:rsid w:val="00A90524"/>
    <w:rsid w:val="00A909EE"/>
    <w:rsid w:val="00A9460E"/>
    <w:rsid w:val="00A9480E"/>
    <w:rsid w:val="00A96002"/>
    <w:rsid w:val="00A97CC8"/>
    <w:rsid w:val="00AA04AC"/>
    <w:rsid w:val="00AA253A"/>
    <w:rsid w:val="00AA2C93"/>
    <w:rsid w:val="00AA2F8F"/>
    <w:rsid w:val="00AA350B"/>
    <w:rsid w:val="00AA4317"/>
    <w:rsid w:val="00AA4E06"/>
    <w:rsid w:val="00AA528E"/>
    <w:rsid w:val="00AA5CD0"/>
    <w:rsid w:val="00AA6FB4"/>
    <w:rsid w:val="00AB0D40"/>
    <w:rsid w:val="00AB131D"/>
    <w:rsid w:val="00AB14FD"/>
    <w:rsid w:val="00AB287D"/>
    <w:rsid w:val="00AB36AA"/>
    <w:rsid w:val="00AB4BFB"/>
    <w:rsid w:val="00AB68FA"/>
    <w:rsid w:val="00AB7E94"/>
    <w:rsid w:val="00AC1E56"/>
    <w:rsid w:val="00AC2495"/>
    <w:rsid w:val="00AC26E5"/>
    <w:rsid w:val="00AC28D3"/>
    <w:rsid w:val="00AC2AF7"/>
    <w:rsid w:val="00AC2EEC"/>
    <w:rsid w:val="00AC37A7"/>
    <w:rsid w:val="00AC3F5E"/>
    <w:rsid w:val="00AC6A5D"/>
    <w:rsid w:val="00AD0367"/>
    <w:rsid w:val="00AD0A92"/>
    <w:rsid w:val="00AD349A"/>
    <w:rsid w:val="00AD4B2D"/>
    <w:rsid w:val="00AD5C76"/>
    <w:rsid w:val="00AD5C95"/>
    <w:rsid w:val="00AD7C4A"/>
    <w:rsid w:val="00AE0C04"/>
    <w:rsid w:val="00AE1249"/>
    <w:rsid w:val="00AE4498"/>
    <w:rsid w:val="00AE5AEF"/>
    <w:rsid w:val="00AE7664"/>
    <w:rsid w:val="00AE7A66"/>
    <w:rsid w:val="00AF1FDC"/>
    <w:rsid w:val="00AF2819"/>
    <w:rsid w:val="00AF452C"/>
    <w:rsid w:val="00AF462C"/>
    <w:rsid w:val="00AF606D"/>
    <w:rsid w:val="00AF61DA"/>
    <w:rsid w:val="00B00417"/>
    <w:rsid w:val="00B0153D"/>
    <w:rsid w:val="00B0209E"/>
    <w:rsid w:val="00B023BD"/>
    <w:rsid w:val="00B02586"/>
    <w:rsid w:val="00B03181"/>
    <w:rsid w:val="00B0384C"/>
    <w:rsid w:val="00B04200"/>
    <w:rsid w:val="00B04878"/>
    <w:rsid w:val="00B0542A"/>
    <w:rsid w:val="00B12180"/>
    <w:rsid w:val="00B1290D"/>
    <w:rsid w:val="00B13AE2"/>
    <w:rsid w:val="00B13C5F"/>
    <w:rsid w:val="00B16220"/>
    <w:rsid w:val="00B16498"/>
    <w:rsid w:val="00B22EE2"/>
    <w:rsid w:val="00B23FE3"/>
    <w:rsid w:val="00B24509"/>
    <w:rsid w:val="00B247FC"/>
    <w:rsid w:val="00B27338"/>
    <w:rsid w:val="00B27937"/>
    <w:rsid w:val="00B27E06"/>
    <w:rsid w:val="00B27E17"/>
    <w:rsid w:val="00B32365"/>
    <w:rsid w:val="00B34EBB"/>
    <w:rsid w:val="00B35180"/>
    <w:rsid w:val="00B37C0A"/>
    <w:rsid w:val="00B417EB"/>
    <w:rsid w:val="00B41B87"/>
    <w:rsid w:val="00B43674"/>
    <w:rsid w:val="00B45742"/>
    <w:rsid w:val="00B4580E"/>
    <w:rsid w:val="00B4583A"/>
    <w:rsid w:val="00B45A74"/>
    <w:rsid w:val="00B47260"/>
    <w:rsid w:val="00B508D0"/>
    <w:rsid w:val="00B50EC9"/>
    <w:rsid w:val="00B51664"/>
    <w:rsid w:val="00B516A1"/>
    <w:rsid w:val="00B527E1"/>
    <w:rsid w:val="00B55262"/>
    <w:rsid w:val="00B57D94"/>
    <w:rsid w:val="00B57EBA"/>
    <w:rsid w:val="00B61E64"/>
    <w:rsid w:val="00B63404"/>
    <w:rsid w:val="00B63EB2"/>
    <w:rsid w:val="00B641EF"/>
    <w:rsid w:val="00B6465D"/>
    <w:rsid w:val="00B654EF"/>
    <w:rsid w:val="00B676C4"/>
    <w:rsid w:val="00B677BA"/>
    <w:rsid w:val="00B67DF8"/>
    <w:rsid w:val="00B70AA1"/>
    <w:rsid w:val="00B72419"/>
    <w:rsid w:val="00B728D9"/>
    <w:rsid w:val="00B7361D"/>
    <w:rsid w:val="00B73C66"/>
    <w:rsid w:val="00B7469E"/>
    <w:rsid w:val="00B75633"/>
    <w:rsid w:val="00B76EE6"/>
    <w:rsid w:val="00B77BA1"/>
    <w:rsid w:val="00B77C76"/>
    <w:rsid w:val="00B8016E"/>
    <w:rsid w:val="00B83839"/>
    <w:rsid w:val="00B845D7"/>
    <w:rsid w:val="00B84877"/>
    <w:rsid w:val="00B84A12"/>
    <w:rsid w:val="00B85AAC"/>
    <w:rsid w:val="00B85AC6"/>
    <w:rsid w:val="00B85CB7"/>
    <w:rsid w:val="00B8607D"/>
    <w:rsid w:val="00B900E8"/>
    <w:rsid w:val="00B9028E"/>
    <w:rsid w:val="00B91168"/>
    <w:rsid w:val="00B9245E"/>
    <w:rsid w:val="00B9323D"/>
    <w:rsid w:val="00B9436C"/>
    <w:rsid w:val="00B95DCF"/>
    <w:rsid w:val="00B96C08"/>
    <w:rsid w:val="00B9700C"/>
    <w:rsid w:val="00B97EBC"/>
    <w:rsid w:val="00BA0A2F"/>
    <w:rsid w:val="00BA14FC"/>
    <w:rsid w:val="00BA1E54"/>
    <w:rsid w:val="00BA30B4"/>
    <w:rsid w:val="00BA412A"/>
    <w:rsid w:val="00BA4524"/>
    <w:rsid w:val="00BB09C5"/>
    <w:rsid w:val="00BB163D"/>
    <w:rsid w:val="00BB239B"/>
    <w:rsid w:val="00BB55EC"/>
    <w:rsid w:val="00BB5653"/>
    <w:rsid w:val="00BB5D63"/>
    <w:rsid w:val="00BB756E"/>
    <w:rsid w:val="00BB7FAC"/>
    <w:rsid w:val="00BC0370"/>
    <w:rsid w:val="00BC0B56"/>
    <w:rsid w:val="00BC1B53"/>
    <w:rsid w:val="00BC47E5"/>
    <w:rsid w:val="00BC485F"/>
    <w:rsid w:val="00BC59E3"/>
    <w:rsid w:val="00BC617C"/>
    <w:rsid w:val="00BC745A"/>
    <w:rsid w:val="00BC775C"/>
    <w:rsid w:val="00BD0926"/>
    <w:rsid w:val="00BD0B23"/>
    <w:rsid w:val="00BD3C59"/>
    <w:rsid w:val="00BD4076"/>
    <w:rsid w:val="00BD4DA2"/>
    <w:rsid w:val="00BD548E"/>
    <w:rsid w:val="00BE02E5"/>
    <w:rsid w:val="00BE10EE"/>
    <w:rsid w:val="00BE2B6C"/>
    <w:rsid w:val="00BE3460"/>
    <w:rsid w:val="00BE3CD6"/>
    <w:rsid w:val="00BE3FF1"/>
    <w:rsid w:val="00BE61F0"/>
    <w:rsid w:val="00BE63DD"/>
    <w:rsid w:val="00BE6B4F"/>
    <w:rsid w:val="00BF391B"/>
    <w:rsid w:val="00BF44D7"/>
    <w:rsid w:val="00BF474F"/>
    <w:rsid w:val="00BF4903"/>
    <w:rsid w:val="00BF4BED"/>
    <w:rsid w:val="00BF5CA8"/>
    <w:rsid w:val="00BF5FCF"/>
    <w:rsid w:val="00BF6C79"/>
    <w:rsid w:val="00BF752F"/>
    <w:rsid w:val="00BF7FA7"/>
    <w:rsid w:val="00C000EA"/>
    <w:rsid w:val="00C001B5"/>
    <w:rsid w:val="00C009D1"/>
    <w:rsid w:val="00C00CB3"/>
    <w:rsid w:val="00C01420"/>
    <w:rsid w:val="00C02B88"/>
    <w:rsid w:val="00C03408"/>
    <w:rsid w:val="00C03E9B"/>
    <w:rsid w:val="00C048D5"/>
    <w:rsid w:val="00C04B42"/>
    <w:rsid w:val="00C05181"/>
    <w:rsid w:val="00C05FCF"/>
    <w:rsid w:val="00C067F6"/>
    <w:rsid w:val="00C069BE"/>
    <w:rsid w:val="00C07380"/>
    <w:rsid w:val="00C07512"/>
    <w:rsid w:val="00C10682"/>
    <w:rsid w:val="00C10910"/>
    <w:rsid w:val="00C1122B"/>
    <w:rsid w:val="00C11407"/>
    <w:rsid w:val="00C128FF"/>
    <w:rsid w:val="00C1291F"/>
    <w:rsid w:val="00C12F6B"/>
    <w:rsid w:val="00C13CFA"/>
    <w:rsid w:val="00C1413A"/>
    <w:rsid w:val="00C16778"/>
    <w:rsid w:val="00C17BAD"/>
    <w:rsid w:val="00C214E4"/>
    <w:rsid w:val="00C219F7"/>
    <w:rsid w:val="00C2204E"/>
    <w:rsid w:val="00C22776"/>
    <w:rsid w:val="00C22C83"/>
    <w:rsid w:val="00C23A6E"/>
    <w:rsid w:val="00C23E6C"/>
    <w:rsid w:val="00C25BB8"/>
    <w:rsid w:val="00C269B2"/>
    <w:rsid w:val="00C304B5"/>
    <w:rsid w:val="00C30F7B"/>
    <w:rsid w:val="00C31756"/>
    <w:rsid w:val="00C31954"/>
    <w:rsid w:val="00C31A61"/>
    <w:rsid w:val="00C32FA0"/>
    <w:rsid w:val="00C34F91"/>
    <w:rsid w:val="00C35D17"/>
    <w:rsid w:val="00C36527"/>
    <w:rsid w:val="00C36F6D"/>
    <w:rsid w:val="00C37425"/>
    <w:rsid w:val="00C37818"/>
    <w:rsid w:val="00C37FF0"/>
    <w:rsid w:val="00C40038"/>
    <w:rsid w:val="00C40C98"/>
    <w:rsid w:val="00C41347"/>
    <w:rsid w:val="00C419C8"/>
    <w:rsid w:val="00C42FD7"/>
    <w:rsid w:val="00C444D9"/>
    <w:rsid w:val="00C446DE"/>
    <w:rsid w:val="00C4483E"/>
    <w:rsid w:val="00C44B35"/>
    <w:rsid w:val="00C44DB9"/>
    <w:rsid w:val="00C45503"/>
    <w:rsid w:val="00C45509"/>
    <w:rsid w:val="00C45D11"/>
    <w:rsid w:val="00C4634F"/>
    <w:rsid w:val="00C4645A"/>
    <w:rsid w:val="00C477DB"/>
    <w:rsid w:val="00C51711"/>
    <w:rsid w:val="00C517E3"/>
    <w:rsid w:val="00C51861"/>
    <w:rsid w:val="00C51CD3"/>
    <w:rsid w:val="00C520C3"/>
    <w:rsid w:val="00C52BBF"/>
    <w:rsid w:val="00C546B0"/>
    <w:rsid w:val="00C5496C"/>
    <w:rsid w:val="00C54998"/>
    <w:rsid w:val="00C5507E"/>
    <w:rsid w:val="00C5554D"/>
    <w:rsid w:val="00C56DD8"/>
    <w:rsid w:val="00C57073"/>
    <w:rsid w:val="00C606C6"/>
    <w:rsid w:val="00C62F29"/>
    <w:rsid w:val="00C62F41"/>
    <w:rsid w:val="00C6466D"/>
    <w:rsid w:val="00C65713"/>
    <w:rsid w:val="00C65777"/>
    <w:rsid w:val="00C65CD2"/>
    <w:rsid w:val="00C65CFC"/>
    <w:rsid w:val="00C663E9"/>
    <w:rsid w:val="00C66AC2"/>
    <w:rsid w:val="00C700F9"/>
    <w:rsid w:val="00C71498"/>
    <w:rsid w:val="00C718E2"/>
    <w:rsid w:val="00C71EAB"/>
    <w:rsid w:val="00C75A64"/>
    <w:rsid w:val="00C762BB"/>
    <w:rsid w:val="00C81CEB"/>
    <w:rsid w:val="00C83A3E"/>
    <w:rsid w:val="00C83D51"/>
    <w:rsid w:val="00C846FC"/>
    <w:rsid w:val="00C84759"/>
    <w:rsid w:val="00C847E4"/>
    <w:rsid w:val="00C85313"/>
    <w:rsid w:val="00C86741"/>
    <w:rsid w:val="00C92F00"/>
    <w:rsid w:val="00C93314"/>
    <w:rsid w:val="00C9439B"/>
    <w:rsid w:val="00C94BAA"/>
    <w:rsid w:val="00C950BF"/>
    <w:rsid w:val="00C95D32"/>
    <w:rsid w:val="00CA2914"/>
    <w:rsid w:val="00CA2DD0"/>
    <w:rsid w:val="00CA3905"/>
    <w:rsid w:val="00CB1254"/>
    <w:rsid w:val="00CB1C88"/>
    <w:rsid w:val="00CB2272"/>
    <w:rsid w:val="00CB289B"/>
    <w:rsid w:val="00CB2CC4"/>
    <w:rsid w:val="00CB4DEA"/>
    <w:rsid w:val="00CB6271"/>
    <w:rsid w:val="00CB7019"/>
    <w:rsid w:val="00CB70EA"/>
    <w:rsid w:val="00CC027E"/>
    <w:rsid w:val="00CC3ED6"/>
    <w:rsid w:val="00CC4722"/>
    <w:rsid w:val="00CC4CF1"/>
    <w:rsid w:val="00CC4E29"/>
    <w:rsid w:val="00CC5344"/>
    <w:rsid w:val="00CC612B"/>
    <w:rsid w:val="00CC64F1"/>
    <w:rsid w:val="00CC70BB"/>
    <w:rsid w:val="00CC7ACC"/>
    <w:rsid w:val="00CD074E"/>
    <w:rsid w:val="00CD4AD7"/>
    <w:rsid w:val="00CD51FD"/>
    <w:rsid w:val="00CD69BB"/>
    <w:rsid w:val="00CD79C7"/>
    <w:rsid w:val="00CE0A0A"/>
    <w:rsid w:val="00CE20BC"/>
    <w:rsid w:val="00CE2311"/>
    <w:rsid w:val="00CE29E0"/>
    <w:rsid w:val="00CE3005"/>
    <w:rsid w:val="00CE4A08"/>
    <w:rsid w:val="00CE6234"/>
    <w:rsid w:val="00CE729D"/>
    <w:rsid w:val="00CE77C9"/>
    <w:rsid w:val="00CE7F1F"/>
    <w:rsid w:val="00CF01D2"/>
    <w:rsid w:val="00CF1E81"/>
    <w:rsid w:val="00CF247F"/>
    <w:rsid w:val="00CF24FF"/>
    <w:rsid w:val="00CF44EE"/>
    <w:rsid w:val="00CF5E5E"/>
    <w:rsid w:val="00D001B8"/>
    <w:rsid w:val="00D00EA9"/>
    <w:rsid w:val="00D020B0"/>
    <w:rsid w:val="00D025BF"/>
    <w:rsid w:val="00D0393E"/>
    <w:rsid w:val="00D04344"/>
    <w:rsid w:val="00D10C0B"/>
    <w:rsid w:val="00D13D8F"/>
    <w:rsid w:val="00D1465D"/>
    <w:rsid w:val="00D1510A"/>
    <w:rsid w:val="00D15112"/>
    <w:rsid w:val="00D1615E"/>
    <w:rsid w:val="00D166FB"/>
    <w:rsid w:val="00D17B48"/>
    <w:rsid w:val="00D17C98"/>
    <w:rsid w:val="00D21E06"/>
    <w:rsid w:val="00D23308"/>
    <w:rsid w:val="00D24F72"/>
    <w:rsid w:val="00D30BFB"/>
    <w:rsid w:val="00D30C71"/>
    <w:rsid w:val="00D30F3B"/>
    <w:rsid w:val="00D312D3"/>
    <w:rsid w:val="00D31D4F"/>
    <w:rsid w:val="00D32394"/>
    <w:rsid w:val="00D35318"/>
    <w:rsid w:val="00D35A1D"/>
    <w:rsid w:val="00D36A9E"/>
    <w:rsid w:val="00D36C82"/>
    <w:rsid w:val="00D37FFA"/>
    <w:rsid w:val="00D40322"/>
    <w:rsid w:val="00D4065A"/>
    <w:rsid w:val="00D4119D"/>
    <w:rsid w:val="00D41723"/>
    <w:rsid w:val="00D41AEF"/>
    <w:rsid w:val="00D41D6A"/>
    <w:rsid w:val="00D42274"/>
    <w:rsid w:val="00D4406F"/>
    <w:rsid w:val="00D45FA8"/>
    <w:rsid w:val="00D46983"/>
    <w:rsid w:val="00D46994"/>
    <w:rsid w:val="00D47073"/>
    <w:rsid w:val="00D51636"/>
    <w:rsid w:val="00D51ABB"/>
    <w:rsid w:val="00D53B8C"/>
    <w:rsid w:val="00D541BD"/>
    <w:rsid w:val="00D548D0"/>
    <w:rsid w:val="00D56A41"/>
    <w:rsid w:val="00D6136C"/>
    <w:rsid w:val="00D61565"/>
    <w:rsid w:val="00D629F2"/>
    <w:rsid w:val="00D62EF8"/>
    <w:rsid w:val="00D635C1"/>
    <w:rsid w:val="00D63E50"/>
    <w:rsid w:val="00D64904"/>
    <w:rsid w:val="00D657C6"/>
    <w:rsid w:val="00D65AB0"/>
    <w:rsid w:val="00D65D26"/>
    <w:rsid w:val="00D65D40"/>
    <w:rsid w:val="00D7065D"/>
    <w:rsid w:val="00D706C7"/>
    <w:rsid w:val="00D70716"/>
    <w:rsid w:val="00D7084F"/>
    <w:rsid w:val="00D717BE"/>
    <w:rsid w:val="00D725EC"/>
    <w:rsid w:val="00D750AA"/>
    <w:rsid w:val="00D752D6"/>
    <w:rsid w:val="00D763C3"/>
    <w:rsid w:val="00D77534"/>
    <w:rsid w:val="00D776C7"/>
    <w:rsid w:val="00D806E3"/>
    <w:rsid w:val="00D809B2"/>
    <w:rsid w:val="00D818F5"/>
    <w:rsid w:val="00D83DA4"/>
    <w:rsid w:val="00D85006"/>
    <w:rsid w:val="00D85238"/>
    <w:rsid w:val="00D93AD5"/>
    <w:rsid w:val="00D94580"/>
    <w:rsid w:val="00D9496B"/>
    <w:rsid w:val="00D95165"/>
    <w:rsid w:val="00D9574F"/>
    <w:rsid w:val="00DA0A8C"/>
    <w:rsid w:val="00DA119A"/>
    <w:rsid w:val="00DA119D"/>
    <w:rsid w:val="00DA231C"/>
    <w:rsid w:val="00DA2C53"/>
    <w:rsid w:val="00DA34C1"/>
    <w:rsid w:val="00DA54E5"/>
    <w:rsid w:val="00DA584E"/>
    <w:rsid w:val="00DA58AE"/>
    <w:rsid w:val="00DA645B"/>
    <w:rsid w:val="00DA744A"/>
    <w:rsid w:val="00DA7D76"/>
    <w:rsid w:val="00DA7F17"/>
    <w:rsid w:val="00DB0DFA"/>
    <w:rsid w:val="00DB0F7E"/>
    <w:rsid w:val="00DB114D"/>
    <w:rsid w:val="00DB1745"/>
    <w:rsid w:val="00DB1A93"/>
    <w:rsid w:val="00DB3E58"/>
    <w:rsid w:val="00DB6014"/>
    <w:rsid w:val="00DC0C03"/>
    <w:rsid w:val="00DC1952"/>
    <w:rsid w:val="00DC460C"/>
    <w:rsid w:val="00DC4840"/>
    <w:rsid w:val="00DC4AF2"/>
    <w:rsid w:val="00DC4C39"/>
    <w:rsid w:val="00DC4CF3"/>
    <w:rsid w:val="00DC4F45"/>
    <w:rsid w:val="00DC5391"/>
    <w:rsid w:val="00DC7DEC"/>
    <w:rsid w:val="00DD29DD"/>
    <w:rsid w:val="00DD3056"/>
    <w:rsid w:val="00DD5C0E"/>
    <w:rsid w:val="00DD7225"/>
    <w:rsid w:val="00DD7E6E"/>
    <w:rsid w:val="00DE0898"/>
    <w:rsid w:val="00DE30A7"/>
    <w:rsid w:val="00DE3667"/>
    <w:rsid w:val="00DE4880"/>
    <w:rsid w:val="00DE4E5A"/>
    <w:rsid w:val="00DE5433"/>
    <w:rsid w:val="00DE663B"/>
    <w:rsid w:val="00DF1E67"/>
    <w:rsid w:val="00DF20D5"/>
    <w:rsid w:val="00DF2E96"/>
    <w:rsid w:val="00DF35EA"/>
    <w:rsid w:val="00DF3BDA"/>
    <w:rsid w:val="00DF3EBF"/>
    <w:rsid w:val="00DF4F9E"/>
    <w:rsid w:val="00DF5EC4"/>
    <w:rsid w:val="00DF7A09"/>
    <w:rsid w:val="00E00D3A"/>
    <w:rsid w:val="00E043FB"/>
    <w:rsid w:val="00E048AF"/>
    <w:rsid w:val="00E05061"/>
    <w:rsid w:val="00E052E5"/>
    <w:rsid w:val="00E05A30"/>
    <w:rsid w:val="00E0617C"/>
    <w:rsid w:val="00E069A4"/>
    <w:rsid w:val="00E0735B"/>
    <w:rsid w:val="00E0741B"/>
    <w:rsid w:val="00E07CD3"/>
    <w:rsid w:val="00E07F94"/>
    <w:rsid w:val="00E11DAB"/>
    <w:rsid w:val="00E12BBB"/>
    <w:rsid w:val="00E13519"/>
    <w:rsid w:val="00E138FF"/>
    <w:rsid w:val="00E15379"/>
    <w:rsid w:val="00E15F51"/>
    <w:rsid w:val="00E224B5"/>
    <w:rsid w:val="00E23FF6"/>
    <w:rsid w:val="00E25035"/>
    <w:rsid w:val="00E25233"/>
    <w:rsid w:val="00E26139"/>
    <w:rsid w:val="00E26FB3"/>
    <w:rsid w:val="00E27E2D"/>
    <w:rsid w:val="00E3001D"/>
    <w:rsid w:val="00E30DA7"/>
    <w:rsid w:val="00E333F4"/>
    <w:rsid w:val="00E34BC9"/>
    <w:rsid w:val="00E350E1"/>
    <w:rsid w:val="00E35618"/>
    <w:rsid w:val="00E364E5"/>
    <w:rsid w:val="00E3680A"/>
    <w:rsid w:val="00E37BF6"/>
    <w:rsid w:val="00E37D9E"/>
    <w:rsid w:val="00E4482B"/>
    <w:rsid w:val="00E4526F"/>
    <w:rsid w:val="00E46DA8"/>
    <w:rsid w:val="00E47F50"/>
    <w:rsid w:val="00E50B2E"/>
    <w:rsid w:val="00E52536"/>
    <w:rsid w:val="00E556B3"/>
    <w:rsid w:val="00E575D9"/>
    <w:rsid w:val="00E57788"/>
    <w:rsid w:val="00E57985"/>
    <w:rsid w:val="00E57C30"/>
    <w:rsid w:val="00E602C4"/>
    <w:rsid w:val="00E604CE"/>
    <w:rsid w:val="00E60E69"/>
    <w:rsid w:val="00E61100"/>
    <w:rsid w:val="00E61FFF"/>
    <w:rsid w:val="00E6263E"/>
    <w:rsid w:val="00E64B4A"/>
    <w:rsid w:val="00E64B91"/>
    <w:rsid w:val="00E64E48"/>
    <w:rsid w:val="00E661BC"/>
    <w:rsid w:val="00E665C0"/>
    <w:rsid w:val="00E67036"/>
    <w:rsid w:val="00E67970"/>
    <w:rsid w:val="00E70242"/>
    <w:rsid w:val="00E70C4B"/>
    <w:rsid w:val="00E716BF"/>
    <w:rsid w:val="00E72F32"/>
    <w:rsid w:val="00E75A27"/>
    <w:rsid w:val="00E75ED5"/>
    <w:rsid w:val="00E778B7"/>
    <w:rsid w:val="00E77CB9"/>
    <w:rsid w:val="00E82192"/>
    <w:rsid w:val="00E82657"/>
    <w:rsid w:val="00E826BD"/>
    <w:rsid w:val="00E829D0"/>
    <w:rsid w:val="00E83A7A"/>
    <w:rsid w:val="00E85190"/>
    <w:rsid w:val="00E85714"/>
    <w:rsid w:val="00E86E7E"/>
    <w:rsid w:val="00E87119"/>
    <w:rsid w:val="00E87831"/>
    <w:rsid w:val="00E87A01"/>
    <w:rsid w:val="00E93CA0"/>
    <w:rsid w:val="00E93CD3"/>
    <w:rsid w:val="00E94B34"/>
    <w:rsid w:val="00E95745"/>
    <w:rsid w:val="00E958B8"/>
    <w:rsid w:val="00E95CEF"/>
    <w:rsid w:val="00E9730C"/>
    <w:rsid w:val="00E976C3"/>
    <w:rsid w:val="00EA06FB"/>
    <w:rsid w:val="00EA2784"/>
    <w:rsid w:val="00EB0BEE"/>
    <w:rsid w:val="00EB1910"/>
    <w:rsid w:val="00EB310F"/>
    <w:rsid w:val="00EB4DDC"/>
    <w:rsid w:val="00EB674E"/>
    <w:rsid w:val="00EB6E04"/>
    <w:rsid w:val="00EB7279"/>
    <w:rsid w:val="00EC47EA"/>
    <w:rsid w:val="00EC4DE3"/>
    <w:rsid w:val="00EC58F3"/>
    <w:rsid w:val="00EC64CF"/>
    <w:rsid w:val="00ED0202"/>
    <w:rsid w:val="00ED02DE"/>
    <w:rsid w:val="00ED1933"/>
    <w:rsid w:val="00ED1E42"/>
    <w:rsid w:val="00ED2F54"/>
    <w:rsid w:val="00ED3223"/>
    <w:rsid w:val="00ED5D29"/>
    <w:rsid w:val="00ED6CA4"/>
    <w:rsid w:val="00ED6CD4"/>
    <w:rsid w:val="00ED7DE4"/>
    <w:rsid w:val="00EE0795"/>
    <w:rsid w:val="00EE1142"/>
    <w:rsid w:val="00EE1CA9"/>
    <w:rsid w:val="00EE2367"/>
    <w:rsid w:val="00EE273A"/>
    <w:rsid w:val="00EE4402"/>
    <w:rsid w:val="00EE4EAB"/>
    <w:rsid w:val="00EE5EF8"/>
    <w:rsid w:val="00EE6722"/>
    <w:rsid w:val="00EE7D3C"/>
    <w:rsid w:val="00EF20F5"/>
    <w:rsid w:val="00EF389E"/>
    <w:rsid w:val="00EF4D03"/>
    <w:rsid w:val="00EF4DFB"/>
    <w:rsid w:val="00EF5013"/>
    <w:rsid w:val="00EF5038"/>
    <w:rsid w:val="00EF5143"/>
    <w:rsid w:val="00EF52C2"/>
    <w:rsid w:val="00F0056A"/>
    <w:rsid w:val="00F00ACE"/>
    <w:rsid w:val="00F02817"/>
    <w:rsid w:val="00F02A79"/>
    <w:rsid w:val="00F02C7D"/>
    <w:rsid w:val="00F041AF"/>
    <w:rsid w:val="00F0471D"/>
    <w:rsid w:val="00F04E8F"/>
    <w:rsid w:val="00F0512B"/>
    <w:rsid w:val="00F05AAC"/>
    <w:rsid w:val="00F06626"/>
    <w:rsid w:val="00F10836"/>
    <w:rsid w:val="00F119C5"/>
    <w:rsid w:val="00F156D6"/>
    <w:rsid w:val="00F15EFD"/>
    <w:rsid w:val="00F200A9"/>
    <w:rsid w:val="00F2099B"/>
    <w:rsid w:val="00F21BB8"/>
    <w:rsid w:val="00F2216C"/>
    <w:rsid w:val="00F2238D"/>
    <w:rsid w:val="00F22CD4"/>
    <w:rsid w:val="00F235D3"/>
    <w:rsid w:val="00F23676"/>
    <w:rsid w:val="00F237DA"/>
    <w:rsid w:val="00F245FC"/>
    <w:rsid w:val="00F25BDF"/>
    <w:rsid w:val="00F25CE5"/>
    <w:rsid w:val="00F263D4"/>
    <w:rsid w:val="00F264E7"/>
    <w:rsid w:val="00F26948"/>
    <w:rsid w:val="00F31546"/>
    <w:rsid w:val="00F31EC7"/>
    <w:rsid w:val="00F33A4D"/>
    <w:rsid w:val="00F33BB1"/>
    <w:rsid w:val="00F34467"/>
    <w:rsid w:val="00F345D6"/>
    <w:rsid w:val="00F35263"/>
    <w:rsid w:val="00F35A85"/>
    <w:rsid w:val="00F37DF9"/>
    <w:rsid w:val="00F40043"/>
    <w:rsid w:val="00F40D11"/>
    <w:rsid w:val="00F41138"/>
    <w:rsid w:val="00F42971"/>
    <w:rsid w:val="00F42EAE"/>
    <w:rsid w:val="00F4329D"/>
    <w:rsid w:val="00F448C7"/>
    <w:rsid w:val="00F45389"/>
    <w:rsid w:val="00F465BA"/>
    <w:rsid w:val="00F46A3B"/>
    <w:rsid w:val="00F50E45"/>
    <w:rsid w:val="00F514DA"/>
    <w:rsid w:val="00F52D97"/>
    <w:rsid w:val="00F535B0"/>
    <w:rsid w:val="00F545A6"/>
    <w:rsid w:val="00F55468"/>
    <w:rsid w:val="00F559BC"/>
    <w:rsid w:val="00F56876"/>
    <w:rsid w:val="00F6116E"/>
    <w:rsid w:val="00F61236"/>
    <w:rsid w:val="00F61343"/>
    <w:rsid w:val="00F61ACB"/>
    <w:rsid w:val="00F61EEE"/>
    <w:rsid w:val="00F645F8"/>
    <w:rsid w:val="00F65565"/>
    <w:rsid w:val="00F66DB1"/>
    <w:rsid w:val="00F6705B"/>
    <w:rsid w:val="00F670C8"/>
    <w:rsid w:val="00F67E7D"/>
    <w:rsid w:val="00F703B0"/>
    <w:rsid w:val="00F72D3D"/>
    <w:rsid w:val="00F73F2A"/>
    <w:rsid w:val="00F74EA6"/>
    <w:rsid w:val="00F76623"/>
    <w:rsid w:val="00F76922"/>
    <w:rsid w:val="00F774D3"/>
    <w:rsid w:val="00F80123"/>
    <w:rsid w:val="00F80AE6"/>
    <w:rsid w:val="00F81D2C"/>
    <w:rsid w:val="00F81F35"/>
    <w:rsid w:val="00F82822"/>
    <w:rsid w:val="00F858AC"/>
    <w:rsid w:val="00F86DBC"/>
    <w:rsid w:val="00F873E9"/>
    <w:rsid w:val="00F9028A"/>
    <w:rsid w:val="00F90E4C"/>
    <w:rsid w:val="00F932C3"/>
    <w:rsid w:val="00F934B8"/>
    <w:rsid w:val="00F935D5"/>
    <w:rsid w:val="00F93B5F"/>
    <w:rsid w:val="00F9459F"/>
    <w:rsid w:val="00F94F6F"/>
    <w:rsid w:val="00F954B5"/>
    <w:rsid w:val="00F9606F"/>
    <w:rsid w:val="00F97091"/>
    <w:rsid w:val="00F9769D"/>
    <w:rsid w:val="00FA10AF"/>
    <w:rsid w:val="00FA14E6"/>
    <w:rsid w:val="00FA2B9E"/>
    <w:rsid w:val="00FA5226"/>
    <w:rsid w:val="00FA5D76"/>
    <w:rsid w:val="00FA5DFD"/>
    <w:rsid w:val="00FB100A"/>
    <w:rsid w:val="00FB14E8"/>
    <w:rsid w:val="00FB2ACD"/>
    <w:rsid w:val="00FB2EE0"/>
    <w:rsid w:val="00FB4502"/>
    <w:rsid w:val="00FB4F32"/>
    <w:rsid w:val="00FB6C32"/>
    <w:rsid w:val="00FB7CC8"/>
    <w:rsid w:val="00FC168C"/>
    <w:rsid w:val="00FC2619"/>
    <w:rsid w:val="00FC3C82"/>
    <w:rsid w:val="00FC442B"/>
    <w:rsid w:val="00FC4EB7"/>
    <w:rsid w:val="00FC578B"/>
    <w:rsid w:val="00FC5A03"/>
    <w:rsid w:val="00FC5D3A"/>
    <w:rsid w:val="00FC5F75"/>
    <w:rsid w:val="00FC64B7"/>
    <w:rsid w:val="00FC68B0"/>
    <w:rsid w:val="00FD0299"/>
    <w:rsid w:val="00FD0EE8"/>
    <w:rsid w:val="00FD1050"/>
    <w:rsid w:val="00FD1500"/>
    <w:rsid w:val="00FD1814"/>
    <w:rsid w:val="00FD226A"/>
    <w:rsid w:val="00FD27D9"/>
    <w:rsid w:val="00FD2E29"/>
    <w:rsid w:val="00FD30FD"/>
    <w:rsid w:val="00FD3AC4"/>
    <w:rsid w:val="00FD3BDA"/>
    <w:rsid w:val="00FD4B3B"/>
    <w:rsid w:val="00FD7C08"/>
    <w:rsid w:val="00FD7E54"/>
    <w:rsid w:val="00FE000E"/>
    <w:rsid w:val="00FE13D0"/>
    <w:rsid w:val="00FE19EE"/>
    <w:rsid w:val="00FE1DB0"/>
    <w:rsid w:val="00FE2674"/>
    <w:rsid w:val="00FE2DD9"/>
    <w:rsid w:val="00FE313C"/>
    <w:rsid w:val="00FE4236"/>
    <w:rsid w:val="00FE53FF"/>
    <w:rsid w:val="00FE54D1"/>
    <w:rsid w:val="00FE6112"/>
    <w:rsid w:val="00FE6BBF"/>
    <w:rsid w:val="00FE6F8B"/>
    <w:rsid w:val="00FE7867"/>
    <w:rsid w:val="00FF0289"/>
    <w:rsid w:val="00FF11A5"/>
    <w:rsid w:val="00FF2B6B"/>
    <w:rsid w:val="00FF3832"/>
    <w:rsid w:val="00FF4D0F"/>
    <w:rsid w:val="00FF6075"/>
    <w:rsid w:val="00FF60B1"/>
    <w:rsid w:val="00FF6202"/>
    <w:rsid w:val="00FF741C"/>
    <w:rsid w:val="00FF7C4A"/>
    <w:rsid w:val="01B0A6A9"/>
    <w:rsid w:val="023178E9"/>
    <w:rsid w:val="02823A4C"/>
    <w:rsid w:val="02B3E296"/>
    <w:rsid w:val="0390AADC"/>
    <w:rsid w:val="03989F5E"/>
    <w:rsid w:val="03CD494A"/>
    <w:rsid w:val="0619149F"/>
    <w:rsid w:val="06C4E466"/>
    <w:rsid w:val="07272DE4"/>
    <w:rsid w:val="083FBF26"/>
    <w:rsid w:val="09AB0535"/>
    <w:rsid w:val="09DB8F87"/>
    <w:rsid w:val="09F261FB"/>
    <w:rsid w:val="0A271140"/>
    <w:rsid w:val="0AB535F5"/>
    <w:rsid w:val="0B83F384"/>
    <w:rsid w:val="0CED2B2A"/>
    <w:rsid w:val="0D884182"/>
    <w:rsid w:val="0DA5B201"/>
    <w:rsid w:val="0DB1FF42"/>
    <w:rsid w:val="0E88FB8B"/>
    <w:rsid w:val="0EC38372"/>
    <w:rsid w:val="11BC6BBC"/>
    <w:rsid w:val="13B4BCCD"/>
    <w:rsid w:val="13EB2905"/>
    <w:rsid w:val="14575D76"/>
    <w:rsid w:val="14D0619A"/>
    <w:rsid w:val="152A3A9F"/>
    <w:rsid w:val="15872AFB"/>
    <w:rsid w:val="15D476CF"/>
    <w:rsid w:val="163D6BCC"/>
    <w:rsid w:val="167EB1D4"/>
    <w:rsid w:val="16FC4EEE"/>
    <w:rsid w:val="1774DC5D"/>
    <w:rsid w:val="19706B1B"/>
    <w:rsid w:val="19AAA12A"/>
    <w:rsid w:val="1A0F915B"/>
    <w:rsid w:val="1A4173C1"/>
    <w:rsid w:val="1A48B8FD"/>
    <w:rsid w:val="1AE0490D"/>
    <w:rsid w:val="1B40F030"/>
    <w:rsid w:val="1C30E9E5"/>
    <w:rsid w:val="1C82D808"/>
    <w:rsid w:val="1C9C81AF"/>
    <w:rsid w:val="1E48FBAA"/>
    <w:rsid w:val="1E7E124D"/>
    <w:rsid w:val="1F4D2F2B"/>
    <w:rsid w:val="2138A657"/>
    <w:rsid w:val="21ADA6FD"/>
    <w:rsid w:val="23FD2D9F"/>
    <w:rsid w:val="240A99DF"/>
    <w:rsid w:val="24684FE6"/>
    <w:rsid w:val="248B6A38"/>
    <w:rsid w:val="25A66A40"/>
    <w:rsid w:val="26BD1220"/>
    <w:rsid w:val="27EA3379"/>
    <w:rsid w:val="282A4191"/>
    <w:rsid w:val="295299C1"/>
    <w:rsid w:val="2A557258"/>
    <w:rsid w:val="2AE8AB5E"/>
    <w:rsid w:val="2BE22D15"/>
    <w:rsid w:val="2BED739F"/>
    <w:rsid w:val="2C92C4DA"/>
    <w:rsid w:val="2CA7F91F"/>
    <w:rsid w:val="304CB56B"/>
    <w:rsid w:val="31412265"/>
    <w:rsid w:val="320DA69A"/>
    <w:rsid w:val="32457628"/>
    <w:rsid w:val="33C57C9A"/>
    <w:rsid w:val="34BCA828"/>
    <w:rsid w:val="356E598E"/>
    <w:rsid w:val="359D3918"/>
    <w:rsid w:val="35E8BE55"/>
    <w:rsid w:val="368E0D25"/>
    <w:rsid w:val="3701B72C"/>
    <w:rsid w:val="37664D8E"/>
    <w:rsid w:val="378B53ED"/>
    <w:rsid w:val="39158259"/>
    <w:rsid w:val="3AB0E77F"/>
    <w:rsid w:val="3B933DA0"/>
    <w:rsid w:val="3C1EA36E"/>
    <w:rsid w:val="3C80C894"/>
    <w:rsid w:val="3C832B05"/>
    <w:rsid w:val="3CE37EFD"/>
    <w:rsid w:val="3CFD4EA9"/>
    <w:rsid w:val="3D89AA2B"/>
    <w:rsid w:val="3F2FFE21"/>
    <w:rsid w:val="3F523579"/>
    <w:rsid w:val="40B7DC0B"/>
    <w:rsid w:val="4122BE11"/>
    <w:rsid w:val="416D6E9C"/>
    <w:rsid w:val="42CAAC95"/>
    <w:rsid w:val="454BB089"/>
    <w:rsid w:val="456486A1"/>
    <w:rsid w:val="45BD59EB"/>
    <w:rsid w:val="464753DD"/>
    <w:rsid w:val="47F9C0E8"/>
    <w:rsid w:val="497630D5"/>
    <w:rsid w:val="4A3A4D5B"/>
    <w:rsid w:val="4AC67C7F"/>
    <w:rsid w:val="4C8B8D92"/>
    <w:rsid w:val="4CD502EC"/>
    <w:rsid w:val="4FE57259"/>
    <w:rsid w:val="50CCF002"/>
    <w:rsid w:val="5125E285"/>
    <w:rsid w:val="518BEC73"/>
    <w:rsid w:val="53364B63"/>
    <w:rsid w:val="54084BB7"/>
    <w:rsid w:val="573F2884"/>
    <w:rsid w:val="57E7F9E7"/>
    <w:rsid w:val="58B69C0C"/>
    <w:rsid w:val="58E44731"/>
    <w:rsid w:val="59BCE6E8"/>
    <w:rsid w:val="59D9A5B2"/>
    <w:rsid w:val="59E194B1"/>
    <w:rsid w:val="5A1DB436"/>
    <w:rsid w:val="5A1E69D0"/>
    <w:rsid w:val="5B19A65C"/>
    <w:rsid w:val="5B7696B8"/>
    <w:rsid w:val="5BF94F4E"/>
    <w:rsid w:val="5CF93EBC"/>
    <w:rsid w:val="5D42FB08"/>
    <w:rsid w:val="5D7121B2"/>
    <w:rsid w:val="5E70F360"/>
    <w:rsid w:val="5E7497B4"/>
    <w:rsid w:val="617E3C81"/>
    <w:rsid w:val="62A4E2F8"/>
    <w:rsid w:val="62D66EA9"/>
    <w:rsid w:val="633765AC"/>
    <w:rsid w:val="634AA0D1"/>
    <w:rsid w:val="642CA2E4"/>
    <w:rsid w:val="6603F7D1"/>
    <w:rsid w:val="664B53B5"/>
    <w:rsid w:val="66CB46B8"/>
    <w:rsid w:val="66E9DD4E"/>
    <w:rsid w:val="66EC38BC"/>
    <w:rsid w:val="694A803B"/>
    <w:rsid w:val="6993C00F"/>
    <w:rsid w:val="6A1BE785"/>
    <w:rsid w:val="6A22A8A3"/>
    <w:rsid w:val="6A4F67DA"/>
    <w:rsid w:val="6D591ED2"/>
    <w:rsid w:val="6E5FBA07"/>
    <w:rsid w:val="6E66C2C3"/>
    <w:rsid w:val="6EF52340"/>
    <w:rsid w:val="6F0AF5BB"/>
    <w:rsid w:val="6FEB529B"/>
    <w:rsid w:val="715CE815"/>
    <w:rsid w:val="739AB940"/>
    <w:rsid w:val="73C66818"/>
    <w:rsid w:val="75014AC5"/>
    <w:rsid w:val="793A9196"/>
    <w:rsid w:val="7967E3E8"/>
    <w:rsid w:val="79E64DD3"/>
    <w:rsid w:val="7B865CEB"/>
    <w:rsid w:val="7C162690"/>
    <w:rsid w:val="7C723258"/>
    <w:rsid w:val="7D530ABD"/>
    <w:rsid w:val="7DAB5399"/>
    <w:rsid w:val="7DADB179"/>
    <w:rsid w:val="7E54D7C0"/>
    <w:rsid w:val="7F130083"/>
    <w:rsid w:val="7F91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343301"/>
  <w15:chartTrackingRefBased/>
  <w15:docId w15:val="{AA437087-F413-43AC-8FFC-4BE2F0E15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19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12" w:unhideWhenUsed="1" w:qFormat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9"/>
    <w:qFormat/>
    <w:rsid w:val="00120530"/>
  </w:style>
  <w:style w:type="paragraph" w:styleId="Heading1">
    <w:name w:val="heading 1"/>
    <w:basedOn w:val="Normal"/>
    <w:next w:val="BodyText"/>
    <w:link w:val="Heading1Char"/>
    <w:uiPriority w:val="9"/>
    <w:qFormat/>
    <w:rsid w:val="00710D55"/>
    <w:pPr>
      <w:keepNext/>
      <w:keepLines/>
      <w:pageBreakBefore/>
      <w:numPr>
        <w:numId w:val="2"/>
      </w:numPr>
      <w:spacing w:before="600" w:after="240" w:line="240" w:lineRule="auto"/>
      <w:outlineLvl w:val="0"/>
    </w:pPr>
    <w:rPr>
      <w:b/>
      <w:bCs/>
      <w:caps/>
      <w:color w:val="002060"/>
      <w:sz w:val="28"/>
      <w:szCs w:val="28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E64E48"/>
    <w:pPr>
      <w:keepNext/>
      <w:keepLines/>
      <w:numPr>
        <w:ilvl w:val="1"/>
        <w:numId w:val="2"/>
      </w:numPr>
      <w:spacing w:before="360" w:line="240" w:lineRule="auto"/>
      <w:outlineLvl w:val="1"/>
    </w:pPr>
    <w:rPr>
      <w:b/>
      <w:bCs/>
      <w:color w:val="2E74B5" w:themeColor="accent1" w:themeShade="BF"/>
      <w:sz w:val="24"/>
      <w:szCs w:val="24"/>
    </w:rPr>
  </w:style>
  <w:style w:type="paragraph" w:styleId="Heading3">
    <w:name w:val="heading 3"/>
    <w:basedOn w:val="Heading2"/>
    <w:next w:val="BodyText"/>
    <w:link w:val="Heading3Char"/>
    <w:uiPriority w:val="9"/>
    <w:unhideWhenUsed/>
    <w:qFormat/>
    <w:rsid w:val="00E64E48"/>
    <w:pPr>
      <w:numPr>
        <w:ilvl w:val="2"/>
      </w:numPr>
      <w:ind w:left="1080" w:hanging="1080"/>
      <w:outlineLvl w:val="2"/>
    </w:pPr>
    <w:rPr>
      <w:rFonts w:eastAsiaTheme="majorEastAsia" w:cstheme="majorBidi"/>
    </w:rPr>
  </w:style>
  <w:style w:type="paragraph" w:styleId="Heading4">
    <w:name w:val="heading 4"/>
    <w:basedOn w:val="Heading2"/>
    <w:next w:val="BodyText"/>
    <w:link w:val="Heading4Char"/>
    <w:uiPriority w:val="9"/>
    <w:unhideWhenUsed/>
    <w:qFormat/>
    <w:rsid w:val="00E64E48"/>
    <w:pPr>
      <w:numPr>
        <w:ilvl w:val="3"/>
      </w:numPr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Heading4"/>
    <w:next w:val="BodyText"/>
    <w:link w:val="Heading5Char"/>
    <w:uiPriority w:val="9"/>
    <w:unhideWhenUsed/>
    <w:qFormat/>
    <w:rsid w:val="00E64E48"/>
    <w:pPr>
      <w:numPr>
        <w:ilvl w:val="4"/>
      </w:numPr>
      <w:ind w:left="1080" w:hanging="1080"/>
      <w:outlineLvl w:val="4"/>
    </w:pPr>
  </w:style>
  <w:style w:type="paragraph" w:styleId="Heading6">
    <w:name w:val="heading 6"/>
    <w:basedOn w:val="Heading4"/>
    <w:next w:val="BodyText"/>
    <w:link w:val="Heading6Char"/>
    <w:uiPriority w:val="9"/>
    <w:unhideWhenUsed/>
    <w:qFormat/>
    <w:rsid w:val="00E64E48"/>
    <w:pPr>
      <w:numPr>
        <w:ilvl w:val="5"/>
      </w:numPr>
      <w:ind w:left="1440" w:hanging="1440"/>
      <w:outlineLvl w:val="5"/>
    </w:pPr>
  </w:style>
  <w:style w:type="paragraph" w:styleId="Heading7">
    <w:name w:val="heading 7"/>
    <w:basedOn w:val="Heading4"/>
    <w:next w:val="BodyText"/>
    <w:link w:val="Heading7Char"/>
    <w:uiPriority w:val="9"/>
    <w:unhideWhenUsed/>
    <w:qFormat/>
    <w:rsid w:val="00E64E48"/>
    <w:pPr>
      <w:numPr>
        <w:ilvl w:val="6"/>
      </w:numPr>
      <w:ind w:left="1440" w:hanging="1440"/>
      <w:outlineLvl w:val="6"/>
    </w:pPr>
    <w:rPr>
      <w:iCs w:val="0"/>
      <w:sz w:val="20"/>
    </w:rPr>
  </w:style>
  <w:style w:type="paragraph" w:styleId="Heading8">
    <w:name w:val="heading 8"/>
    <w:basedOn w:val="Heading7"/>
    <w:next w:val="BodyText"/>
    <w:link w:val="Heading8Char"/>
    <w:uiPriority w:val="9"/>
    <w:unhideWhenUsed/>
    <w:qFormat/>
    <w:rsid w:val="00E64E48"/>
    <w:pPr>
      <w:numPr>
        <w:ilvl w:val="7"/>
      </w:numPr>
      <w:outlineLvl w:val="7"/>
    </w:pPr>
    <w:rPr>
      <w:szCs w:val="21"/>
    </w:rPr>
  </w:style>
  <w:style w:type="paragraph" w:styleId="Heading9">
    <w:name w:val="heading 9"/>
    <w:basedOn w:val="BodyText"/>
    <w:next w:val="BodyText"/>
    <w:link w:val="Heading9Char"/>
    <w:uiPriority w:val="9"/>
    <w:unhideWhenUsed/>
    <w:qFormat/>
    <w:rsid w:val="007463D8"/>
    <w:pPr>
      <w:spacing w:after="60"/>
      <w:ind w:left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BE3CD6"/>
    <w:pPr>
      <w:numPr>
        <w:ilvl w:val="1"/>
      </w:numPr>
      <w:pBdr>
        <w:left w:val="double" w:sz="18" w:space="4" w:color="1F4E79" w:themeColor="accent1" w:themeShade="80"/>
      </w:pBdr>
      <w:spacing w:before="80" w:after="160" w:line="280" w:lineRule="exact"/>
    </w:pPr>
    <w:rPr>
      <w:b/>
      <w:bCs/>
      <w:color w:val="2E74B5" w:themeColor="accent1" w:themeShade="B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E3CD6"/>
    <w:rPr>
      <w:b/>
      <w:bCs/>
      <w:color w:val="2E74B5" w:themeColor="accent1" w:themeShade="B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10D55"/>
    <w:rPr>
      <w:b/>
      <w:bCs/>
      <w:caps/>
      <w:color w:val="002060"/>
      <w:sz w:val="28"/>
      <w:szCs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rsid w:val="008961F2"/>
    <w:pPr>
      <w:spacing w:after="160" w:line="264" w:lineRule="auto"/>
      <w:ind w:right="576"/>
    </w:pPr>
    <w:rPr>
      <w:i/>
      <w:iCs/>
      <w:color w:val="595959" w:themeColor="text1" w:themeTint="A6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961F2"/>
    <w:rPr>
      <w:color w:val="595959" w:themeColor="text1" w:themeTint="A6"/>
    </w:rPr>
  </w:style>
  <w:style w:type="paragraph" w:styleId="NoSpacing">
    <w:name w:val="No Spacing"/>
    <w:basedOn w:val="BodyText"/>
    <w:link w:val="NoSpacingChar"/>
    <w:uiPriority w:val="1"/>
    <w:qFormat/>
    <w:rsid w:val="00B4580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64E48"/>
    <w:rPr>
      <w:b/>
      <w:bCs/>
      <w:color w:val="2E74B5" w:themeColor="accent1" w:themeShade="BF"/>
      <w:sz w:val="24"/>
      <w:szCs w:val="24"/>
    </w:rPr>
  </w:style>
  <w:style w:type="paragraph" w:styleId="ListBullet">
    <w:name w:val="List Bullet"/>
    <w:basedOn w:val="BodyText"/>
    <w:uiPriority w:val="1"/>
    <w:unhideWhenUsed/>
    <w:qFormat/>
    <w:rsid w:val="007F4F80"/>
    <w:pPr>
      <w:numPr>
        <w:numId w:val="1"/>
      </w:numPr>
      <w:spacing w:after="60"/>
      <w:ind w:left="1368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2A04F7"/>
    <w:pPr>
      <w:spacing w:before="200" w:after="0" w:line="240" w:lineRule="auto"/>
      <w:ind w:left="-144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36928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posalTable">
    <w:name w:val="Proposal Table"/>
    <w:basedOn w:val="TableNormal"/>
    <w:uiPriority w:val="99"/>
    <w:rsid w:val="00C4634F"/>
    <w:pPr>
      <w:spacing w:before="60" w:after="60" w:line="240" w:lineRule="auto"/>
    </w:pPr>
    <w:rPr>
      <w:sz w:val="20"/>
    </w:r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rPr>
      <w:cantSplit/>
    </w:tr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qFormat/>
    <w:pPr>
      <w:spacing w:before="140" w:after="0" w:line="240" w:lineRule="auto"/>
    </w:pPr>
    <w:rPr>
      <w:i/>
      <w:iCs/>
      <w:sz w:val="14"/>
      <w:szCs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  <w:szCs w:val="14"/>
    </w:rPr>
  </w:style>
  <w:style w:type="paragraph" w:customStyle="1" w:styleId="TableTextDecimal">
    <w:name w:val="Table Text Decimal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Signature">
    <w:name w:val="Signature"/>
    <w:basedOn w:val="Normal"/>
    <w:link w:val="SignatureChar"/>
    <w:uiPriority w:val="12"/>
    <w:unhideWhenUsed/>
    <w:qFormat/>
    <w:pPr>
      <w:spacing w:before="960" w:after="0"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</w:style>
  <w:style w:type="character" w:styleId="Strong">
    <w:name w:val="Strong"/>
    <w:basedOn w:val="DefaultParagraphFont"/>
    <w:uiPriority w:val="22"/>
    <w:unhideWhenUsed/>
    <w:qFormat/>
    <w:rsid w:val="0011794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E64E48"/>
    <w:rPr>
      <w:rFonts w:eastAsiaTheme="majorEastAsia" w:cstheme="majorBidi"/>
      <w:b/>
      <w:bCs/>
      <w:i/>
      <w:iCs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64E48"/>
    <w:rPr>
      <w:rFonts w:eastAsiaTheme="majorEastAsia" w:cstheme="majorBidi"/>
      <w:b/>
      <w:bCs/>
      <w:i/>
      <w:iCs/>
      <w:color w:val="2E74B5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E64E48"/>
    <w:rPr>
      <w:rFonts w:eastAsiaTheme="majorEastAsia" w:cstheme="majorBidi"/>
      <w:b/>
      <w:bCs/>
      <w:i/>
      <w:iCs/>
      <w:color w:val="2E74B5" w:themeColor="accent1" w:themeShade="B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E64E48"/>
    <w:rPr>
      <w:rFonts w:eastAsiaTheme="majorEastAsia" w:cstheme="majorBidi"/>
      <w:b/>
      <w:bCs/>
      <w:i/>
      <w:color w:val="2E74B5" w:themeColor="accent1" w:themeShade="BF"/>
      <w:sz w:val="20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E64E48"/>
    <w:rPr>
      <w:rFonts w:eastAsiaTheme="majorEastAsia" w:cstheme="majorBidi"/>
      <w:b/>
      <w:bCs/>
      <w:i/>
      <w:color w:val="2E74B5" w:themeColor="accent1" w:themeShade="BF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7463D8"/>
    <w:rPr>
      <w:sz w:val="20"/>
    </w:rPr>
  </w:style>
  <w:style w:type="character" w:styleId="IntenseEmphasis">
    <w:name w:val="Intense Emphasis"/>
    <w:basedOn w:val="DefaultParagraphFont"/>
    <w:uiPriority w:val="21"/>
    <w:unhideWhenUsed/>
    <w:qFormat/>
    <w:rsid w:val="008961F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8961F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61F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unhideWhenUsed/>
    <w:qFormat/>
    <w:rsid w:val="008961F2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961F2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8961F2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61F2"/>
    <w:rPr>
      <w:color w:val="595959" w:themeColor="text1" w:themeTint="A6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1B4F05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25720"/>
    <w:pPr>
      <w:spacing w:after="100"/>
    </w:pPr>
    <w:rPr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1B4F05"/>
    <w:pPr>
      <w:spacing w:after="100"/>
      <w:ind w:left="180"/>
    </w:pPr>
  </w:style>
  <w:style w:type="character" w:customStyle="1" w:styleId="NoSpacingChar">
    <w:name w:val="No Spacing Char"/>
    <w:basedOn w:val="DefaultParagraphFont"/>
    <w:link w:val="NoSpacing"/>
    <w:uiPriority w:val="1"/>
    <w:rsid w:val="00B4580E"/>
    <w:rPr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64E48"/>
    <w:rPr>
      <w:rFonts w:eastAsiaTheme="majorEastAsia" w:cstheme="majorBidi"/>
      <w:b/>
      <w:bCs/>
      <w:color w:val="2E74B5" w:themeColor="accent1" w:themeShade="BF"/>
      <w:sz w:val="24"/>
      <w:szCs w:val="24"/>
    </w:rPr>
  </w:style>
  <w:style w:type="paragraph" w:styleId="BodyText">
    <w:name w:val="Body Text"/>
    <w:basedOn w:val="Normal"/>
    <w:link w:val="BodyTextChar"/>
    <w:qFormat/>
    <w:rsid w:val="00113EB7"/>
    <w:pPr>
      <w:ind w:left="1080"/>
    </w:pPr>
    <w:rPr>
      <w:sz w:val="20"/>
    </w:rPr>
  </w:style>
  <w:style w:type="character" w:customStyle="1" w:styleId="BodyTextChar">
    <w:name w:val="Body Text Char"/>
    <w:basedOn w:val="DefaultParagraphFont"/>
    <w:link w:val="BodyText"/>
    <w:rsid w:val="00336928"/>
    <w:rPr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51C90"/>
    <w:rPr>
      <w:color w:val="605E5C"/>
      <w:shd w:val="clear" w:color="auto" w:fill="E1DFDD"/>
    </w:rPr>
  </w:style>
  <w:style w:type="paragraph" w:styleId="Caption">
    <w:name w:val="caption"/>
    <w:basedOn w:val="BodyText"/>
    <w:next w:val="BodyText"/>
    <w:uiPriority w:val="7"/>
    <w:qFormat/>
    <w:rsid w:val="00E25233"/>
    <w:pPr>
      <w:keepLines/>
      <w:spacing w:after="120" w:line="240" w:lineRule="auto"/>
      <w:jc w:val="center"/>
    </w:pPr>
    <w:rPr>
      <w:b/>
      <w:i/>
      <w:iCs/>
      <w:color w:val="2C283A" w:themeColor="text2"/>
    </w:rPr>
  </w:style>
  <w:style w:type="paragraph" w:customStyle="1" w:styleId="Figure">
    <w:name w:val="Figure"/>
    <w:basedOn w:val="BodyText"/>
    <w:next w:val="Caption"/>
    <w:uiPriority w:val="7"/>
    <w:qFormat/>
    <w:rsid w:val="00693624"/>
    <w:pPr>
      <w:keepNext/>
      <w:keepLines/>
      <w:spacing w:before="360" w:after="0"/>
      <w:jc w:val="center"/>
    </w:pPr>
  </w:style>
  <w:style w:type="paragraph" w:styleId="TOC4">
    <w:name w:val="toc 4"/>
    <w:basedOn w:val="Normal"/>
    <w:next w:val="Normal"/>
    <w:autoRedefine/>
    <w:uiPriority w:val="39"/>
    <w:unhideWhenUsed/>
    <w:rsid w:val="003364C2"/>
    <w:pPr>
      <w:spacing w:after="100"/>
      <w:ind w:left="540"/>
    </w:pPr>
  </w:style>
  <w:style w:type="paragraph" w:styleId="TableofFigures">
    <w:name w:val="table of figures"/>
    <w:basedOn w:val="Normal"/>
    <w:next w:val="Normal"/>
    <w:uiPriority w:val="99"/>
    <w:unhideWhenUsed/>
    <w:rsid w:val="00025720"/>
    <w:pPr>
      <w:spacing w:after="0"/>
    </w:pPr>
    <w:rPr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9C2705"/>
    <w:pPr>
      <w:spacing w:after="100"/>
      <w:ind w:left="360"/>
    </w:pPr>
  </w:style>
  <w:style w:type="paragraph" w:styleId="TOC5">
    <w:name w:val="toc 5"/>
    <w:basedOn w:val="Normal"/>
    <w:next w:val="Normal"/>
    <w:autoRedefine/>
    <w:uiPriority w:val="39"/>
    <w:unhideWhenUsed/>
    <w:rsid w:val="009C2705"/>
    <w:pPr>
      <w:spacing w:after="100"/>
      <w:ind w:left="720"/>
    </w:pPr>
  </w:style>
  <w:style w:type="paragraph" w:customStyle="1" w:styleId="AppHeading">
    <w:name w:val="App Heading"/>
    <w:basedOn w:val="Title"/>
    <w:next w:val="BodyText"/>
    <w:link w:val="AppHeadingChar"/>
    <w:uiPriority w:val="10"/>
    <w:qFormat/>
    <w:rsid w:val="00184902"/>
    <w:pPr>
      <w:pBdr>
        <w:left w:val="none" w:sz="0" w:space="0" w:color="auto"/>
      </w:pBdr>
    </w:pPr>
    <w:rPr>
      <w:sz w:val="32"/>
    </w:rPr>
  </w:style>
  <w:style w:type="character" w:customStyle="1" w:styleId="AppHeadingChar">
    <w:name w:val="App Heading Char"/>
    <w:basedOn w:val="Heading1Char"/>
    <w:link w:val="AppHeading"/>
    <w:uiPriority w:val="10"/>
    <w:rsid w:val="00184902"/>
    <w:rPr>
      <w:rFonts w:asciiTheme="majorHAnsi" w:eastAsiaTheme="majorEastAsia" w:hAnsiTheme="majorHAnsi" w:cstheme="majorBidi"/>
      <w:b w:val="0"/>
      <w:bCs w:val="0"/>
      <w:caps/>
      <w:color w:val="1F4E79" w:themeColor="accent1" w:themeShade="80"/>
      <w:kern w:val="28"/>
      <w:sz w:val="32"/>
      <w:szCs w:val="38"/>
    </w:rPr>
  </w:style>
  <w:style w:type="paragraph" w:customStyle="1" w:styleId="NumCompressed">
    <w:name w:val="Num Compressed"/>
    <w:basedOn w:val="BodyText"/>
    <w:uiPriority w:val="1"/>
    <w:qFormat/>
    <w:rsid w:val="007119B6"/>
    <w:pPr>
      <w:numPr>
        <w:numId w:val="3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D3D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D3D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D3D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3D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3D9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3D97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D97"/>
    <w:rPr>
      <w:rFonts w:ascii="Segoe UI" w:hAnsi="Segoe UI" w:cs="Segoe UI"/>
    </w:rPr>
  </w:style>
  <w:style w:type="paragraph" w:styleId="ListParagraph">
    <w:name w:val="List Paragraph"/>
    <w:basedOn w:val="Normal"/>
    <w:uiPriority w:val="34"/>
    <w:unhideWhenUsed/>
    <w:qFormat/>
    <w:rsid w:val="00C71EAB"/>
    <w:pPr>
      <w:ind w:left="720"/>
      <w:contextualSpacing/>
    </w:pPr>
  </w:style>
  <w:style w:type="paragraph" w:styleId="Revision">
    <w:name w:val="Revision"/>
    <w:hidden/>
    <w:uiPriority w:val="99"/>
    <w:semiHidden/>
    <w:rsid w:val="00AE4498"/>
    <w:pPr>
      <w:spacing w:after="0" w:line="240" w:lineRule="auto"/>
    </w:pPr>
  </w:style>
  <w:style w:type="paragraph" w:customStyle="1" w:styleId="pf0">
    <w:name w:val="pf0"/>
    <w:basedOn w:val="Normal"/>
    <w:rsid w:val="004E64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cf01">
    <w:name w:val="cf01"/>
    <w:basedOn w:val="DefaultParagraphFont"/>
    <w:rsid w:val="004E64D4"/>
    <w:rPr>
      <w:rFonts w:ascii="Segoe UI" w:hAnsi="Segoe UI" w:cs="Segoe UI" w:hint="default"/>
      <w:color w:val="404040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47A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5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5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image" Target="media/image36.PNG"/><Relationship Id="rId50" Type="http://schemas.openxmlformats.org/officeDocument/2006/relationships/header" Target="header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41" Type="http://schemas.openxmlformats.org/officeDocument/2006/relationships/image" Target="media/image30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3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52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header" Target="header1.xml"/><Relationship Id="rId8" Type="http://schemas.openxmlformats.org/officeDocument/2006/relationships/settings" Target="settings.xml"/><Relationship Id="rId51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8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yde\Documents\GitHub\Arbor\TPX_EMA\Root%20Folder\Configuration\Report%20Generation\LEMA%20ATP%20Report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7EF2996139EB4F942FFF9E9714317A" ma:contentTypeVersion="15" ma:contentTypeDescription="Create a new document." ma:contentTypeScope="" ma:versionID="6526cabb97570f71f68e1e3c6bdab737">
  <xsd:schema xmlns:xsd="http://www.w3.org/2001/XMLSchema" xmlns:xs="http://www.w3.org/2001/XMLSchema" xmlns:p="http://schemas.microsoft.com/office/2006/metadata/properties" xmlns:ns2="9d38b527-2eab-43f8-9151-6c94e8417df9" xmlns:ns3="435d5027-6a8d-47d4-87ab-5bc5d34ba579" targetNamespace="http://schemas.microsoft.com/office/2006/metadata/properties" ma:root="true" ma:fieldsID="25f097bebddfa1502ae792eccd7527ec" ns2:_="" ns3:_="">
    <xsd:import namespace="9d38b527-2eab-43f8-9151-6c94e8417df9"/>
    <xsd:import namespace="435d5027-6a8d-47d4-87ab-5bc5d34ba5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AutoTag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38b527-2eab-43f8-9151-6c94e8417d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a60d2982-43f6-4a80-867a-fff16ee4450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AutoTags" ma:index="19" nillable="true" ma:displayName="Tags" ma:internalName="MediaServiceAutoTags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5d5027-6a8d-47d4-87ab-5bc5d34ba579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47d6ad40-8bcf-4439-84e1-187cbaeaca17}" ma:internalName="TaxCatchAll" ma:showField="CatchAllData" ma:web="435d5027-6a8d-47d4-87ab-5bc5d34ba57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35d5027-6a8d-47d4-87ab-5bc5d34ba579" xsi:nil="true"/>
    <lcf76f155ced4ddcb4097134ff3c332f xmlns="9d38b527-2eab-43f8-9151-6c94e8417df9">
      <Terms xmlns="http://schemas.microsoft.com/office/infopath/2007/PartnerControls"/>
    </lcf76f155ced4ddcb4097134ff3c332f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46A7BDF-E1E2-4F50-A167-5C6F8EDA1E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38b527-2eab-43f8-9151-6c94e8417df9"/>
    <ds:schemaRef ds:uri="435d5027-6a8d-47d4-87ab-5bc5d34ba5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2ABF22F-7D76-4016-B33B-7AFAB416E70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D747DD4-BD47-4814-8AD5-7610D4564F04}">
  <ds:schemaRefs>
    <ds:schemaRef ds:uri="http://schemas.microsoft.com/office/2006/metadata/properties"/>
    <ds:schemaRef ds:uri="http://schemas.microsoft.com/office/infopath/2007/PartnerControls"/>
    <ds:schemaRef ds:uri="435d5027-6a8d-47d4-87ab-5bc5d34ba579"/>
    <ds:schemaRef ds:uri="9d38b527-2eab-43f8-9151-6c94e8417df9"/>
  </ds:schemaRefs>
</ds:datastoreItem>
</file>

<file path=customXml/itemProps5.xml><?xml version="1.0" encoding="utf-8"?>
<ds:datastoreItem xmlns:ds="http://schemas.openxmlformats.org/officeDocument/2006/customXml" ds:itemID="{F615F4BC-763B-4F0C-AE51-FE9ACC1ECF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LEMA ATP Report</Template>
  <TotalTime>7</TotalTime>
  <Pages>38</Pages>
  <Words>3364</Words>
  <Characters>19181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Name</vt:lpstr>
    </vt:vector>
  </TitlesOfParts>
  <Company>Hummingbird Aero Inc</Company>
  <LinksUpToDate>false</LinksUpToDate>
  <CharactersWithSpaces>22501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Name</dc:title>
  <dc:subject/>
  <dc:creator>Hayden Walpole</dc:creator>
  <cp:keywords/>
  <dc:description/>
  <cp:lastModifiedBy>HAYDEN J WALPOLE</cp:lastModifiedBy>
  <cp:revision>1</cp:revision>
  <cp:lastPrinted>2023-05-11T21:09:00Z</cp:lastPrinted>
  <dcterms:created xsi:type="dcterms:W3CDTF">2023-05-11T21:06:00Z</dcterms:created>
  <dcterms:modified xsi:type="dcterms:W3CDTF">2023-05-11T21:15:00Z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>
    </vt:lpwstr>
  </property>
  <property fmtid="{D5CDD505-2E9C-101B-9397-08002B2CF9AE}" pid="3" name="ContentTypeId">
    <vt:lpwstr>0x010100C17EF2996139EB4F942FFF9E9714317A</vt:lpwstr>
  </property>
  <property fmtid="{D5CDD505-2E9C-101B-9397-08002B2CF9AE}" pid="4" name="FeatureTags">
    <vt:lpwstr>
    </vt:lpwstr>
  </property>
  <property fmtid="{D5CDD505-2E9C-101B-9397-08002B2CF9AE}" pid="5" name="LocalizationTags">
    <vt:lpwstr>
    </vt:lpwstr>
  </property>
  <property fmtid="{D5CDD505-2E9C-101B-9397-08002B2CF9AE}" pid="6" name="ScenarioTags">
    <vt:lpwstr>
    </vt:lpwstr>
  </property>
  <property fmtid="{D5CDD505-2E9C-101B-9397-08002B2CF9AE}" pid="7" name="CampaignTags">
    <vt:lpwstr>
    </vt:lpwstr>
  </property>
  <property fmtid="{D5CDD505-2E9C-101B-9397-08002B2CF9AE}" pid="8" name="Document number">
    <vt:lpwstr>Temp12345</vt:lpwstr>
  </property>
  <property fmtid="{D5CDD505-2E9C-101B-9397-08002B2CF9AE}" pid="9" name="Revision">
    <vt:lpwstr>DFT01</vt:lpwstr>
  </property>
  <property fmtid="{D5CDD505-2E9C-101B-9397-08002B2CF9AE}" pid="10" name="Project Name">
    <vt:lpwstr>Skyryse Flight OS_LEMA_ATP Procedure</vt:lpwstr>
  </property>
  <property fmtid="{D5CDD505-2E9C-101B-9397-08002B2CF9AE}" pid="11" name="MediaServiceImageTags">
    <vt:lpwstr>
    </vt:lpwstr>
  </property>
</Properties>
</file>