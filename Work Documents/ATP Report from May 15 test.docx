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2B51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636B8F9A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3070E43B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75F08ABD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280776AA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Skyryse Flight OS LEMA TPX 325</w:t>
      </w:r>
    </w:p>
    <w:p w14:paraId="416010EE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D7644A4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452B5D">
        <w:rPr>
          <w:sz w:val="28"/>
          <w:szCs w:val="28"/>
        </w:rPr>
        <w:t>1918900-0.9.4.121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3"/>
        <w:gridCol w:w="1836"/>
        <w:gridCol w:w="1711"/>
        <w:gridCol w:w="1581"/>
        <w:gridCol w:w="1859"/>
      </w:tblGrid>
      <w:tr w:rsidR="004514D6" w14:paraId="5CEFF37B" w14:textId="77777777" w:rsidTr="00B12180">
        <w:trPr>
          <w:trHeight w:val="755"/>
          <w:jc w:val="center"/>
        </w:trPr>
        <w:tc>
          <w:tcPr>
            <w:tcW w:w="2425" w:type="dxa"/>
          </w:tcPr>
          <w:p w14:paraId="5D341AA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870" w:type="dxa"/>
          </w:tcPr>
          <w:p w14:paraId="32F0232F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565" w:type="dxa"/>
          </w:tcPr>
          <w:p w14:paraId="41828EBA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605" w:type="dxa"/>
          </w:tcPr>
          <w:p w14:paraId="48AA4871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885" w:type="dxa"/>
          </w:tcPr>
          <w:p w14:paraId="47A9ECD8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538172AB" w14:textId="77777777" w:rsidTr="00B12180">
        <w:trPr>
          <w:trHeight w:val="414"/>
          <w:jc w:val="center"/>
        </w:trPr>
        <w:tc>
          <w:tcPr>
            <w:tcW w:w="2425" w:type="dxa"/>
          </w:tcPr>
          <w:p w14:paraId="7C5CADCA" w14:textId="4ACAC360" w:rsidR="004514D6" w:rsidRDefault="00452B5D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870" w:type="dxa"/>
          </w:tcPr>
          <w:p w14:paraId="0A84251C" w14:textId="35F7DD09" w:rsidR="004514D6" w:rsidRDefault="00452B5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Shawn</w:t>
            </w:r>
          </w:p>
        </w:tc>
        <w:tc>
          <w:tcPr>
            <w:tcW w:w="1565" w:type="dxa"/>
          </w:tcPr>
          <w:p w14:paraId="0A904711" w14:textId="407CA494" w:rsidR="004514D6" w:rsidRDefault="00452B5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605" w:type="dxa"/>
          </w:tcPr>
          <w:p w14:paraId="5C030AE0" w14:textId="530E4C06" w:rsidR="004514D6" w:rsidRDefault="00452B5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0030</w:t>
            </w:r>
          </w:p>
        </w:tc>
        <w:tc>
          <w:tcPr>
            <w:tcW w:w="1885" w:type="dxa"/>
          </w:tcPr>
          <w:p w14:paraId="7BC519F3" w14:textId="23ACAF9F" w:rsidR="004514D6" w:rsidRDefault="00452B5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5/15/2023 6:10:52 PM</w:t>
            </w:r>
          </w:p>
        </w:tc>
      </w:tr>
    </w:tbl>
    <w:p w14:paraId="2818D979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2EC80305" w14:textId="77777777" w:rsidTr="00452B5D">
        <w:trPr>
          <w:trHeight w:val="287"/>
          <w:jc w:val="center"/>
        </w:trPr>
        <w:tc>
          <w:tcPr>
            <w:tcW w:w="4675" w:type="dxa"/>
          </w:tcPr>
          <w:p w14:paraId="5C5BB825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571B8">
              <w:rPr>
                <w:b/>
                <w:bCs/>
                <w:sz w:val="40"/>
                <w:szCs w:val="40"/>
              </w:rPr>
              <w:t xml:space="preserve">Full </w:t>
            </w:r>
            <w:r w:rsidR="00C45509">
              <w:rPr>
                <w:b/>
                <w:bCs/>
                <w:sz w:val="40"/>
                <w:szCs w:val="40"/>
              </w:rPr>
              <w:t>T</w:t>
            </w:r>
            <w:r w:rsidRPr="008571B8">
              <w:rPr>
                <w:b/>
                <w:bCs/>
                <w:sz w:val="40"/>
                <w:szCs w:val="40"/>
              </w:rPr>
              <w:t xml:space="preserve">est </w:t>
            </w:r>
            <w:r w:rsidR="00C45509">
              <w:rPr>
                <w:b/>
                <w:bCs/>
                <w:sz w:val="40"/>
                <w:szCs w:val="40"/>
              </w:rPr>
              <w:t>R</w:t>
            </w:r>
            <w:r w:rsidRPr="008571B8">
              <w:rPr>
                <w:b/>
                <w:bCs/>
                <w:sz w:val="40"/>
                <w:szCs w:val="40"/>
              </w:rPr>
              <w:t>esults</w:t>
            </w:r>
            <w:r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45B43E54" w14:textId="5F1FD044" w:rsidR="00137E87" w:rsidRPr="00B04878" w:rsidRDefault="00452B5D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Fail</w:t>
            </w:r>
          </w:p>
        </w:tc>
      </w:tr>
      <w:tr w:rsidR="00137E87" w14:paraId="131710D9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4A289CE0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5DC20670" w14:textId="77777777" w:rsidTr="00452B5D">
        <w:trPr>
          <w:jc w:val="center"/>
        </w:trPr>
        <w:tc>
          <w:tcPr>
            <w:tcW w:w="4675" w:type="dxa"/>
          </w:tcPr>
          <w:p w14:paraId="76EE15A4" w14:textId="77777777" w:rsidR="00137E87" w:rsidRPr="00F545A6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545A6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26C1395A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8571B8" w14:paraId="094D8354" w14:textId="77777777" w:rsidTr="00452B5D">
        <w:trPr>
          <w:jc w:val="center"/>
        </w:trPr>
        <w:tc>
          <w:tcPr>
            <w:tcW w:w="4675" w:type="dxa"/>
          </w:tcPr>
          <w:p w14:paraId="5BE47442" w14:textId="77777777" w:rsidR="00452B5D" w:rsidRPr="00452B5D" w:rsidRDefault="00041430" w:rsidP="00452B5D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_Ref127525995 \h </w:instrText>
            </w:r>
            <w:r w:rsidR="00F22CD4" w:rsidRPr="007463D8">
              <w:rPr>
                <w:b/>
                <w:bCs/>
                <w:szCs w:val="20"/>
              </w:rPr>
              <w:instrText xml:space="preserve">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452B5D" w:rsidRPr="00452B5D">
              <w:rPr>
                <w:b/>
                <w:bCs/>
                <w:szCs w:val="20"/>
              </w:rPr>
              <w:br w:type="page"/>
            </w:r>
          </w:p>
          <w:p w14:paraId="33369FE0" w14:textId="3096888B" w:rsidR="008571B8" w:rsidRPr="007463D8" w:rsidRDefault="00452B5D" w:rsidP="007463D8">
            <w:pPr>
              <w:pStyle w:val="Heading9"/>
              <w:rPr>
                <w:b/>
                <w:bCs/>
                <w:szCs w:val="20"/>
              </w:rPr>
            </w:pPr>
            <w:r w:rsidRPr="00452B5D">
              <w:rPr>
                <w:b/>
                <w:bCs/>
                <w:szCs w:val="20"/>
              </w:rPr>
              <w:t>6.1. Visual Examination of the</w:t>
            </w:r>
            <w:r w:rsidRPr="007463D8">
              <w:rPr>
                <w:b/>
                <w:bCs/>
                <w:sz w:val="32"/>
                <w:szCs w:val="32"/>
              </w:rPr>
              <w:t xml:space="preserve"> Product</w:t>
            </w:r>
            <w:r w:rsidR="00041430"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51A02F90" w14:textId="6584D525" w:rsidR="008571B8" w:rsidRPr="00395E23" w:rsidRDefault="00452B5D" w:rsidP="00857EC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38614F65" w14:textId="77777777" w:rsidTr="00452B5D">
        <w:trPr>
          <w:jc w:val="center"/>
        </w:trPr>
        <w:tc>
          <w:tcPr>
            <w:tcW w:w="4675" w:type="dxa"/>
          </w:tcPr>
          <w:p w14:paraId="7DB3E316" w14:textId="77777777" w:rsidR="00395E23" w:rsidRPr="007463D8" w:rsidRDefault="003809E7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91BBE52" w14:textId="287564BE" w:rsidR="00395E23" w:rsidRDefault="00452B5D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20D023D5" w14:textId="77777777" w:rsidTr="00452B5D">
        <w:trPr>
          <w:jc w:val="center"/>
        </w:trPr>
        <w:tc>
          <w:tcPr>
            <w:tcW w:w="4675" w:type="dxa"/>
          </w:tcPr>
          <w:p w14:paraId="082F960F" w14:textId="2FB91C18" w:rsidR="00395E23" w:rsidRPr="007463D8" w:rsidRDefault="00395E23" w:rsidP="007463D8">
            <w:pPr>
              <w:pStyle w:val="Heading9"/>
              <w:rPr>
                <w:szCs w:val="20"/>
              </w:rPr>
            </w:pPr>
            <w:r w:rsidRPr="007463D8">
              <w:rPr>
                <w:szCs w:val="20"/>
              </w:rPr>
              <w:fldChar w:fldCharType="begin"/>
            </w:r>
            <w:r w:rsidRPr="007463D8">
              <w:rPr>
                <w:szCs w:val="20"/>
              </w:rPr>
              <w:instrText xml:space="preserve"> REF _Ref127526785 \h  \* MERGEFORMAT </w:instrText>
            </w:r>
            <w:r w:rsidRPr="007463D8">
              <w:rPr>
                <w:szCs w:val="20"/>
              </w:rPr>
            </w:r>
            <w:r w:rsidRPr="007463D8">
              <w:rPr>
                <w:szCs w:val="20"/>
              </w:rPr>
              <w:fldChar w:fldCharType="separate"/>
            </w:r>
            <w:r w:rsidR="00452B5D" w:rsidRPr="00452B5D">
              <w:rPr>
                <w:rStyle w:val="Heading8Char"/>
                <w:rFonts w:eastAsiaTheme="minorHAnsi" w:cstheme="minorBidi"/>
                <w:i w:val="0"/>
                <w:color w:val="404040" w:themeColor="text1" w:themeTint="BF"/>
                <w:szCs w:val="20"/>
              </w:rPr>
              <w:t>6.3 Bonding</w:t>
            </w:r>
            <w:r w:rsidRPr="007463D8">
              <w:rPr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249C720D" w14:textId="77E6159E" w:rsidR="00395E23" w:rsidRDefault="00452B5D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C65713" w14:paraId="06794B9A" w14:textId="77777777" w:rsidTr="00452B5D">
        <w:trPr>
          <w:trHeight w:val="70"/>
          <w:jc w:val="center"/>
        </w:trPr>
        <w:tc>
          <w:tcPr>
            <w:tcW w:w="4675" w:type="dxa"/>
          </w:tcPr>
          <w:p w14:paraId="6F2FFFE4" w14:textId="77777777" w:rsidR="00452B5D" w:rsidRPr="00452B5D" w:rsidRDefault="00C65713" w:rsidP="00452B5D">
            <w:pPr>
              <w:pStyle w:val="Heading9"/>
              <w:rPr>
                <w:rStyle w:val="Heading9Char"/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_Ref129073835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452B5D" w:rsidRPr="00452B5D">
              <w:rPr>
                <w:rStyle w:val="Heading9Char"/>
                <w:b/>
                <w:bCs/>
                <w:szCs w:val="20"/>
              </w:rPr>
              <w:br w:type="page"/>
            </w:r>
          </w:p>
          <w:p w14:paraId="26444B46" w14:textId="78231F0C" w:rsidR="00C65713" w:rsidRPr="007463D8" w:rsidRDefault="00452B5D" w:rsidP="007463D8">
            <w:pPr>
              <w:pStyle w:val="Heading9"/>
              <w:rPr>
                <w:b/>
                <w:bCs/>
                <w:szCs w:val="20"/>
              </w:rPr>
            </w:pPr>
            <w:r w:rsidRPr="00452B5D">
              <w:rPr>
                <w:rStyle w:val="Heading9Char"/>
                <w:b/>
                <w:bCs/>
                <w:szCs w:val="20"/>
              </w:rPr>
              <w:t>6.4</w:t>
            </w:r>
            <w:r w:rsidRPr="00452B5D">
              <w:rPr>
                <w:rStyle w:val="Heading8Char"/>
                <w:szCs w:val="20"/>
              </w:rPr>
              <w:t xml:space="preserve"> </w:t>
            </w:r>
            <w:r w:rsidRPr="00452B5D">
              <w:rPr>
                <w:szCs w:val="20"/>
              </w:rPr>
              <w:t>Resistance and Inductance Test</w:t>
            </w:r>
            <w:r w:rsidRPr="00452B5D">
              <w:rPr>
                <w:b/>
                <w:bCs/>
                <w:szCs w:val="20"/>
              </w:rPr>
              <w:t xml:space="preserve"> (motor and </w:t>
            </w:r>
            <w:r w:rsidRPr="007463D8">
              <w:rPr>
                <w:b/>
                <w:bCs/>
                <w:sz w:val="32"/>
                <w:szCs w:val="32"/>
              </w:rPr>
              <w:t>solenoid)</w:t>
            </w:r>
            <w:r w:rsidR="00C65713"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250879CC" w14:textId="3CA0FCE1" w:rsidR="00C65713" w:rsidRDefault="00452B5D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513557E2" w14:textId="4A18A1D1" w:rsidR="00C65713" w:rsidRDefault="00452B5D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1ED06A2A" w14:textId="77777777" w:rsidTr="00452B5D">
        <w:trPr>
          <w:jc w:val="center"/>
        </w:trPr>
        <w:tc>
          <w:tcPr>
            <w:tcW w:w="4675" w:type="dxa"/>
          </w:tcPr>
          <w:p w14:paraId="31FF66D6" w14:textId="77777777" w:rsidR="00452B5D" w:rsidRPr="00452B5D" w:rsidRDefault="00395E23" w:rsidP="00452B5D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fldChar w:fldCharType="begin"/>
            </w:r>
            <w:r w:rsidRPr="00680458">
              <w:rPr>
                <w:b/>
                <w:bCs/>
                <w:szCs w:val="20"/>
              </w:rPr>
              <w:instrText xml:space="preserve"> REF _Ref127526027 \h  \* MERGEFORMAT </w:instrText>
            </w:r>
            <w:r w:rsidRPr="00680458">
              <w:rPr>
                <w:b/>
                <w:bCs/>
                <w:szCs w:val="20"/>
              </w:rPr>
            </w:r>
            <w:r w:rsidRPr="00680458">
              <w:rPr>
                <w:b/>
                <w:bCs/>
                <w:szCs w:val="20"/>
              </w:rPr>
              <w:fldChar w:fldCharType="separate"/>
            </w:r>
            <w:r w:rsidR="00452B5D" w:rsidRPr="00452B5D">
              <w:rPr>
                <w:b/>
                <w:bCs/>
                <w:szCs w:val="20"/>
              </w:rPr>
              <w:br w:type="page"/>
            </w:r>
          </w:p>
          <w:p w14:paraId="5D2D0FCF" w14:textId="0C2C1D56" w:rsidR="00395E23" w:rsidRPr="00680458" w:rsidRDefault="00452B5D" w:rsidP="007463D8">
            <w:pPr>
              <w:pStyle w:val="Heading9"/>
              <w:rPr>
                <w:b/>
                <w:bCs/>
                <w:szCs w:val="20"/>
              </w:rPr>
            </w:pPr>
            <w:r w:rsidRPr="00452B5D">
              <w:rPr>
                <w:b/>
                <w:bCs/>
                <w:szCs w:val="20"/>
              </w:rPr>
              <w:t>6.5 Power ON UUT</w:t>
            </w:r>
            <w:r w:rsidRPr="007463D8">
              <w:rPr>
                <w:b/>
                <w:bCs/>
                <w:sz w:val="32"/>
                <w:szCs w:val="32"/>
              </w:rPr>
              <w:t xml:space="preserve"> Checks</w:t>
            </w:r>
            <w:r w:rsidR="00395E23" w:rsidRPr="0068045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24C46E83" w14:textId="0215E500" w:rsidR="00395E23" w:rsidRDefault="00452B5D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2E9CFF15" w14:textId="77777777" w:rsidTr="00452B5D">
        <w:trPr>
          <w:jc w:val="center"/>
        </w:trPr>
        <w:tc>
          <w:tcPr>
            <w:tcW w:w="4675" w:type="dxa"/>
          </w:tcPr>
          <w:p w14:paraId="3C85872E" w14:textId="77777777" w:rsidR="00C65713" w:rsidRPr="0068045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 xml:space="preserve">6.6 </w:t>
            </w:r>
            <w:r w:rsidRPr="00680458">
              <w:rPr>
                <w:rStyle w:val="Heading9Char"/>
                <w:b/>
                <w:bCs/>
                <w:szCs w:val="20"/>
              </w:rPr>
              <w:t>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699FB2D8" w14:textId="551CDEB4" w:rsidR="00C65713" w:rsidRPr="006C165A" w:rsidRDefault="00452B5D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1819E7E4" w14:textId="77777777" w:rsidTr="00452B5D">
        <w:trPr>
          <w:trHeight w:val="170"/>
          <w:jc w:val="center"/>
        </w:trPr>
        <w:tc>
          <w:tcPr>
            <w:tcW w:w="4675" w:type="dxa"/>
          </w:tcPr>
          <w:p w14:paraId="57F290B5" w14:textId="77777777" w:rsidR="00C65713" w:rsidRPr="0068045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0FA665EB" w14:textId="1CA8F027" w:rsidR="00C65713" w:rsidRPr="008F0E92" w:rsidRDefault="00452B5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7DA0AD01" w14:textId="50B449C9" w:rsidR="00C65713" w:rsidRDefault="00452B5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12803" w14:paraId="6AEEEB3F" w14:textId="77777777" w:rsidTr="00452B5D">
        <w:trPr>
          <w:trHeight w:val="224"/>
          <w:jc w:val="center"/>
        </w:trPr>
        <w:tc>
          <w:tcPr>
            <w:tcW w:w="4675" w:type="dxa"/>
          </w:tcPr>
          <w:p w14:paraId="34E1D84A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57336D24" w14:textId="62EBCCA2" w:rsidR="00612803" w:rsidRPr="008F0E92" w:rsidRDefault="00452B5D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5320DF81" w14:textId="77777777" w:rsidTr="00452B5D">
        <w:trPr>
          <w:trHeight w:val="530"/>
          <w:jc w:val="center"/>
        </w:trPr>
        <w:tc>
          <w:tcPr>
            <w:tcW w:w="4675" w:type="dxa"/>
          </w:tcPr>
          <w:p w14:paraId="6AC3C2AD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3104B2D" w14:textId="6D8B1523" w:rsidR="006D15A2" w:rsidRDefault="00452B5D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052289D4" w14:textId="77777777" w:rsidTr="00452B5D">
        <w:trPr>
          <w:jc w:val="center"/>
        </w:trPr>
        <w:tc>
          <w:tcPr>
            <w:tcW w:w="4675" w:type="dxa"/>
          </w:tcPr>
          <w:p w14:paraId="2F2B2FE8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26D99B2B" w14:textId="19AA72B8" w:rsidR="006D15A2" w:rsidRDefault="00452B5D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739AE2E3" w14:textId="77777777" w:rsidTr="00452B5D">
        <w:trPr>
          <w:jc w:val="center"/>
        </w:trPr>
        <w:tc>
          <w:tcPr>
            <w:tcW w:w="4675" w:type="dxa"/>
          </w:tcPr>
          <w:p w14:paraId="190E4F41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55031DCB" w14:textId="5FADE8AA" w:rsidR="006D15A2" w:rsidRPr="008F0E92" w:rsidRDefault="00452B5D" w:rsidP="006D15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55063B59" w14:textId="77777777" w:rsidTr="00452B5D">
        <w:trPr>
          <w:jc w:val="center"/>
        </w:trPr>
        <w:tc>
          <w:tcPr>
            <w:tcW w:w="4675" w:type="dxa"/>
          </w:tcPr>
          <w:p w14:paraId="17FF1F1F" w14:textId="77777777" w:rsidR="000E675C" w:rsidRPr="00680458" w:rsidRDefault="000E675C" w:rsidP="000E675C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31599718" w14:textId="3F4208D1" w:rsidR="006D15A2" w:rsidRDefault="00452B5D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6B515645" w14:textId="77777777" w:rsidTr="00452B5D">
        <w:trPr>
          <w:jc w:val="center"/>
        </w:trPr>
        <w:tc>
          <w:tcPr>
            <w:tcW w:w="4675" w:type="dxa"/>
          </w:tcPr>
          <w:p w14:paraId="6B1FB80C" w14:textId="77777777" w:rsidR="006D15A2" w:rsidRPr="00680458" w:rsidRDefault="000E675C" w:rsidP="007463D8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3AE481B8" w14:textId="0D37C26E" w:rsidR="006D15A2" w:rsidRDefault="00452B5D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</w:tbl>
    <w:p w14:paraId="2A677A85" w14:textId="77777777" w:rsidR="00044E7B" w:rsidRDefault="00044E7B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5ED4180E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776038B3" w14:textId="77777777" w:rsidTr="00452B5D">
        <w:tc>
          <w:tcPr>
            <w:tcW w:w="6835" w:type="dxa"/>
          </w:tcPr>
          <w:bookmarkEnd w:id="1"/>
          <w:p w14:paraId="09ABC5D4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1DD10958" w14:textId="230EB42C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16C3306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6EEE3ABA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77"/>
        <w:gridCol w:w="1912"/>
        <w:gridCol w:w="1693"/>
        <w:gridCol w:w="2168"/>
      </w:tblGrid>
      <w:tr w:rsidR="00F9472B" w14:paraId="49F82AE1" w14:textId="77777777" w:rsidTr="00FD6402">
        <w:tc>
          <w:tcPr>
            <w:tcW w:w="9350" w:type="dxa"/>
            <w:gridSpan w:val="4"/>
          </w:tcPr>
          <w:p w14:paraId="444FF1B3" w14:textId="77777777" w:rsidR="00F9472B" w:rsidRPr="0095150B" w:rsidRDefault="00F9472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1F4556" w14:paraId="3B972462" w14:textId="77777777" w:rsidTr="00805762">
        <w:tc>
          <w:tcPr>
            <w:tcW w:w="3577" w:type="dxa"/>
          </w:tcPr>
          <w:p w14:paraId="5091E52F" w14:textId="77777777" w:rsidR="001F4556" w:rsidRPr="0095150B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773" w:type="dxa"/>
            <w:gridSpan w:val="3"/>
          </w:tcPr>
          <w:p w14:paraId="0812280D" w14:textId="77777777" w:rsidR="001F4556" w:rsidRPr="0095150B" w:rsidRDefault="001F4556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1F4556" w14:paraId="5B94F179" w14:textId="77777777" w:rsidTr="00452B5D">
        <w:tc>
          <w:tcPr>
            <w:tcW w:w="3577" w:type="dxa"/>
          </w:tcPr>
          <w:p w14:paraId="305B9D24" w14:textId="77777777" w:rsidR="001F4556" w:rsidRPr="001F4556" w:rsidRDefault="001F4556" w:rsidP="001F455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UUT weight should not exceed</w:t>
            </w:r>
          </w:p>
        </w:tc>
        <w:tc>
          <w:tcPr>
            <w:tcW w:w="1912" w:type="dxa"/>
          </w:tcPr>
          <w:p w14:paraId="45A84A3D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Actual Weight</w:t>
            </w:r>
          </w:p>
        </w:tc>
        <w:tc>
          <w:tcPr>
            <w:tcW w:w="1693" w:type="dxa"/>
          </w:tcPr>
          <w:p w14:paraId="6434F008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14:paraId="5DE955FF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Pass/Fail</w:t>
            </w:r>
          </w:p>
        </w:tc>
      </w:tr>
      <w:tr w:rsidR="001F4556" w14:paraId="10C784D8" w14:textId="77777777" w:rsidTr="00452B5D">
        <w:tc>
          <w:tcPr>
            <w:tcW w:w="3577" w:type="dxa"/>
          </w:tcPr>
          <w:p w14:paraId="7C00A6FD" w14:textId="050DCCD6" w:rsidR="001F4556" w:rsidRDefault="00452B5D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912" w:type="dxa"/>
          </w:tcPr>
          <w:p w14:paraId="401337AA" w14:textId="343B7E97" w:rsidR="001F4556" w:rsidRDefault="00452B5D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693" w:type="dxa"/>
          </w:tcPr>
          <w:p w14:paraId="3C4B430F" w14:textId="77777777" w:rsidR="001F4556" w:rsidRDefault="004F7B2C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1F4556">
              <w:rPr>
                <w:szCs w:val="20"/>
              </w:rPr>
              <w:t>bs</w:t>
            </w:r>
            <w:r>
              <w:rPr>
                <w:szCs w:val="20"/>
              </w:rPr>
              <w:t>.</w:t>
            </w:r>
          </w:p>
        </w:tc>
        <w:tc>
          <w:tcPr>
            <w:tcW w:w="2168" w:type="dxa"/>
            <w:shd w:val="solid" w:color="B9FF93" w:fill="auto"/>
          </w:tcPr>
          <w:p w14:paraId="2E58692C" w14:textId="0C015EA7" w:rsidR="001F4556" w:rsidRDefault="00452B5D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1400D5D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214D79C9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3445D50F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2238"/>
        <w:gridCol w:w="1106"/>
        <w:gridCol w:w="1161"/>
        <w:gridCol w:w="1885"/>
        <w:gridCol w:w="1869"/>
        <w:gridCol w:w="1050"/>
      </w:tblGrid>
      <w:tr w:rsidR="0072336C" w:rsidRPr="00CF01D2" w14:paraId="2F70D0CD" w14:textId="77777777" w:rsidTr="005327AE">
        <w:trPr>
          <w:trHeight w:val="297"/>
        </w:trPr>
        <w:tc>
          <w:tcPr>
            <w:tcW w:w="9309" w:type="dxa"/>
            <w:gridSpan w:val="6"/>
          </w:tcPr>
          <w:p w14:paraId="760B6D66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133482" w:rsidRPr="00CF01D2" w14:paraId="64A30B6D" w14:textId="77777777" w:rsidTr="00617D1C">
        <w:trPr>
          <w:trHeight w:val="297"/>
        </w:trPr>
        <w:tc>
          <w:tcPr>
            <w:tcW w:w="4505" w:type="dxa"/>
            <w:gridSpan w:val="3"/>
          </w:tcPr>
          <w:p w14:paraId="16070DEF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804" w:type="dxa"/>
            <w:gridSpan w:val="3"/>
          </w:tcPr>
          <w:p w14:paraId="27AE4BE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17E0546E" w14:textId="77777777" w:rsidTr="00452B5D">
        <w:trPr>
          <w:trHeight w:val="297"/>
        </w:trPr>
        <w:tc>
          <w:tcPr>
            <w:tcW w:w="2238" w:type="dxa"/>
          </w:tcPr>
          <w:p w14:paraId="5DFA3002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106" w:type="dxa"/>
          </w:tcPr>
          <w:p w14:paraId="6210ADA4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161" w:type="dxa"/>
          </w:tcPr>
          <w:p w14:paraId="34E26284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6BEA380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1374F2E3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050" w:type="dxa"/>
          </w:tcPr>
          <w:p w14:paraId="0896AFB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6BF81FCA" w14:textId="77777777" w:rsidTr="00452B5D">
        <w:trPr>
          <w:trHeight w:val="297"/>
        </w:trPr>
        <w:tc>
          <w:tcPr>
            <w:tcW w:w="2238" w:type="dxa"/>
          </w:tcPr>
          <w:p w14:paraId="1413BBF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106" w:type="dxa"/>
          </w:tcPr>
          <w:p w14:paraId="541F529E" w14:textId="0646EA0A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50B14759" w14:textId="698D4118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3C0AF3E7" w14:textId="6B073026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0B3BC534" w14:textId="0DCF1A5E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050" w:type="dxa"/>
          </w:tcPr>
          <w:p w14:paraId="0F091F08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(mOhms)</w:t>
            </w:r>
          </w:p>
        </w:tc>
      </w:tr>
      <w:tr w:rsidR="00133482" w:rsidRPr="00CF01D2" w14:paraId="3C9F8082" w14:textId="77777777" w:rsidTr="00452B5D">
        <w:trPr>
          <w:trHeight w:val="297"/>
        </w:trPr>
        <w:tc>
          <w:tcPr>
            <w:tcW w:w="2238" w:type="dxa"/>
          </w:tcPr>
          <w:p w14:paraId="28E876D4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106" w:type="dxa"/>
          </w:tcPr>
          <w:p w14:paraId="792372F6" w14:textId="5D3345AA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5FFE404D" w14:textId="13046978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37F5AA68" w14:textId="2B4EEAD9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669728DA" w14:textId="0D9460E6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050" w:type="dxa"/>
          </w:tcPr>
          <w:p w14:paraId="5007219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(mOhms)</w:t>
            </w:r>
          </w:p>
        </w:tc>
      </w:tr>
      <w:tr w:rsidR="00133482" w:rsidRPr="00CF01D2" w14:paraId="680883B0" w14:textId="77777777" w:rsidTr="00452B5D">
        <w:trPr>
          <w:trHeight w:val="297"/>
        </w:trPr>
        <w:tc>
          <w:tcPr>
            <w:tcW w:w="2238" w:type="dxa"/>
          </w:tcPr>
          <w:p w14:paraId="4E11C3F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106" w:type="dxa"/>
          </w:tcPr>
          <w:p w14:paraId="1A985C56" w14:textId="105617C5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161" w:type="dxa"/>
          </w:tcPr>
          <w:p w14:paraId="621B1526" w14:textId="51DAAD98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44073EB4" w14:textId="4D426F91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64FD4872" w14:textId="08BEF53B" w:rsidR="00133482" w:rsidRPr="0009590E" w:rsidRDefault="00452B5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050" w:type="dxa"/>
          </w:tcPr>
          <w:p w14:paraId="63D11B13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(mOhms)</w:t>
            </w:r>
          </w:p>
        </w:tc>
      </w:tr>
      <w:tr w:rsidR="00291A72" w:rsidRPr="00CF01D2" w14:paraId="0E8F8C6A" w14:textId="77777777" w:rsidTr="00452B5D">
        <w:trPr>
          <w:trHeight w:val="297"/>
        </w:trPr>
        <w:tc>
          <w:tcPr>
            <w:tcW w:w="4505" w:type="dxa"/>
            <w:gridSpan w:val="3"/>
          </w:tcPr>
          <w:p w14:paraId="29B0E456" w14:textId="77777777" w:rsidR="00291A72" w:rsidRPr="0009590E" w:rsidRDefault="00291A7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3754" w:type="dxa"/>
            <w:gridSpan w:val="2"/>
            <w:shd w:val="solid" w:color="FF7575" w:fill="auto"/>
          </w:tcPr>
          <w:p w14:paraId="02347237" w14:textId="48767981" w:rsidR="00291A72" w:rsidRPr="006C165A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310E5996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340A7C79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156101E" w14:textId="77777777" w:rsidR="00617D1C" w:rsidRDefault="00617D1C" w:rsidP="00133482">
      <w:pPr>
        <w:pStyle w:val="Heading9"/>
        <w:rPr>
          <w:rStyle w:val="Heading9Char"/>
          <w:b/>
          <w:bCs/>
          <w:sz w:val="32"/>
          <w:szCs w:val="32"/>
        </w:rPr>
      </w:pPr>
      <w:bookmarkStart w:id="4" w:name="_Ref129073835"/>
      <w:r>
        <w:rPr>
          <w:rStyle w:val="Heading9Char"/>
          <w:b/>
          <w:bCs/>
          <w:sz w:val="32"/>
          <w:szCs w:val="32"/>
        </w:rPr>
        <w:br w:type="page"/>
      </w:r>
    </w:p>
    <w:p w14:paraId="2DB5006D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13DE31EA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43F12234" w14:textId="77777777" w:rsidTr="00F913EC">
        <w:tc>
          <w:tcPr>
            <w:tcW w:w="9311" w:type="dxa"/>
            <w:gridSpan w:val="7"/>
          </w:tcPr>
          <w:p w14:paraId="4E2D8917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7032BF9A" w14:textId="77777777" w:rsidTr="0072336C">
        <w:tc>
          <w:tcPr>
            <w:tcW w:w="4545" w:type="dxa"/>
            <w:gridSpan w:val="3"/>
          </w:tcPr>
          <w:p w14:paraId="14B9FF7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3E8ADC5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53EB40E8" w14:textId="77777777" w:rsidTr="00452B5D">
        <w:tc>
          <w:tcPr>
            <w:tcW w:w="2271" w:type="dxa"/>
          </w:tcPr>
          <w:p w14:paraId="65ED6F4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60D2EC34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16BC78EF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57782DD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3883296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AD768C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54DA408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0690B401" w14:textId="77777777" w:rsidTr="00452B5D">
        <w:tc>
          <w:tcPr>
            <w:tcW w:w="2271" w:type="dxa"/>
          </w:tcPr>
          <w:p w14:paraId="0325DC67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5E84FFE8" w14:textId="48EF0E16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2F5A52BB" w14:textId="15FC4068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724AC8C" w14:textId="093F842A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4FC3DD2" w14:textId="64BE0371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BDC554A" w14:textId="6896EB20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010" w:type="dxa"/>
          </w:tcPr>
          <w:p w14:paraId="3EC0D3F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120C1016" w14:textId="77777777" w:rsidTr="00452B5D">
        <w:tc>
          <w:tcPr>
            <w:tcW w:w="2271" w:type="dxa"/>
          </w:tcPr>
          <w:p w14:paraId="785634D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1E36424C" w14:textId="00C72C1B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229A32F4" w14:textId="73F3B67C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0A19036" w14:textId="67ACB978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1262BBB" w14:textId="685410BA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0685CAE" w14:textId="7C128B21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010" w:type="dxa"/>
          </w:tcPr>
          <w:p w14:paraId="4EB85E7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2B220A41" w14:textId="77777777" w:rsidTr="00452B5D">
        <w:tc>
          <w:tcPr>
            <w:tcW w:w="2271" w:type="dxa"/>
          </w:tcPr>
          <w:p w14:paraId="73D1D93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5486AF74" w14:textId="6E706FD7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4E05CFE1" w14:textId="6A7F78E0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004C34E" w14:textId="374D0743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1C555A2" w14:textId="211C5FAC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A7320EF" w14:textId="588F0427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010" w:type="dxa"/>
          </w:tcPr>
          <w:p w14:paraId="5DC35F0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016C64E4" w14:textId="77777777" w:rsidTr="00452B5D">
        <w:tc>
          <w:tcPr>
            <w:tcW w:w="2271" w:type="dxa"/>
          </w:tcPr>
          <w:p w14:paraId="53F0309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4085B813" w14:textId="019F2EA1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64F37DDA" w14:textId="52CC7D86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C3002F0" w14:textId="09F86FE0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8ED9CDD" w14:textId="1AE89C6D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EA77E83" w14:textId="68C5AFFA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010" w:type="dxa"/>
          </w:tcPr>
          <w:p w14:paraId="1AAD323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99D7B07" w14:textId="77777777" w:rsidTr="00452B5D">
        <w:tc>
          <w:tcPr>
            <w:tcW w:w="2271" w:type="dxa"/>
          </w:tcPr>
          <w:p w14:paraId="36672A7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2ED3D997" w14:textId="02FCF45F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104F3F10" w14:textId="3D379F3A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B330E0C" w14:textId="19E44F30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0AEB5E9" w14:textId="66BEAA1E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9854D10" w14:textId="3B913E41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010" w:type="dxa"/>
          </w:tcPr>
          <w:p w14:paraId="19EA391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6DD55481" w14:textId="77777777" w:rsidTr="00452B5D">
        <w:tc>
          <w:tcPr>
            <w:tcW w:w="4545" w:type="dxa"/>
            <w:gridSpan w:val="3"/>
          </w:tcPr>
          <w:p w14:paraId="39859A8E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5586F959" w14:textId="0DE32472" w:rsidR="00291A72" w:rsidRPr="006C165A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618BB47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2C17BE2B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25E74147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440"/>
        <w:gridCol w:w="1710"/>
        <w:gridCol w:w="895"/>
      </w:tblGrid>
      <w:tr w:rsidR="0072336C" w14:paraId="69384823" w14:textId="77777777" w:rsidTr="00A10CC1">
        <w:tc>
          <w:tcPr>
            <w:tcW w:w="9350" w:type="dxa"/>
            <w:gridSpan w:val="7"/>
          </w:tcPr>
          <w:p w14:paraId="33C00979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12409375" w14:textId="77777777" w:rsidTr="00F263D4">
        <w:tc>
          <w:tcPr>
            <w:tcW w:w="3775" w:type="dxa"/>
            <w:gridSpan w:val="3"/>
          </w:tcPr>
          <w:p w14:paraId="2F34571C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05FE9256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46A0D668" w14:textId="77777777" w:rsidTr="00452B5D">
        <w:tc>
          <w:tcPr>
            <w:tcW w:w="1117" w:type="dxa"/>
          </w:tcPr>
          <w:p w14:paraId="5265BB6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23D35EB2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7EE4AB4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58CA49B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939D0F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FD1E9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158C68E5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417B75AF" w14:textId="77777777" w:rsidTr="00452B5D">
        <w:tc>
          <w:tcPr>
            <w:tcW w:w="1117" w:type="dxa"/>
          </w:tcPr>
          <w:p w14:paraId="234E3CF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0B8643ED" w14:textId="492263A1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8E88D4D" w14:textId="4754FDEA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C819146" w14:textId="229DDF76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21AEFD27" w14:textId="1D928976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51328906" w14:textId="19B0344F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1ABF8C7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(mH)</w:t>
            </w:r>
          </w:p>
        </w:tc>
      </w:tr>
      <w:tr w:rsidR="00133482" w14:paraId="6A945355" w14:textId="77777777" w:rsidTr="00452B5D">
        <w:tc>
          <w:tcPr>
            <w:tcW w:w="1117" w:type="dxa"/>
          </w:tcPr>
          <w:p w14:paraId="385EA1F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2178C0C6" w14:textId="17D37645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0883450" w14:textId="266CF80E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44BA65E" w14:textId="3D74F366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153A6507" w14:textId="4AAA6061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7C428133" w14:textId="0540384B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1E63828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(mH)</w:t>
            </w:r>
          </w:p>
        </w:tc>
      </w:tr>
      <w:tr w:rsidR="00133482" w14:paraId="573049CF" w14:textId="77777777" w:rsidTr="00452B5D">
        <w:tc>
          <w:tcPr>
            <w:tcW w:w="1117" w:type="dxa"/>
          </w:tcPr>
          <w:p w14:paraId="574DC43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5D6E2243" w14:textId="0BBC3A90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652556D4" w14:textId="4F1F6B52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480F1D5" w14:textId="03650DCC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41CA6B05" w14:textId="56CEF8E4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0D787536" w14:textId="5D2F1BFE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95" w:type="dxa"/>
          </w:tcPr>
          <w:p w14:paraId="61355CA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(mH)</w:t>
            </w:r>
          </w:p>
        </w:tc>
      </w:tr>
      <w:tr w:rsidR="00133482" w14:paraId="36808471" w14:textId="77777777" w:rsidTr="00452B5D">
        <w:trPr>
          <w:trHeight w:val="350"/>
        </w:trPr>
        <w:tc>
          <w:tcPr>
            <w:tcW w:w="1117" w:type="dxa"/>
          </w:tcPr>
          <w:p w14:paraId="728C6D8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1053B4E2" w14:textId="7351BEF4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764F02E9" w14:textId="2217951F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02FA96B" w14:textId="7DC0911D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4F83429D" w14:textId="5F8BF0FB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799F6B94" w14:textId="16A8B94F" w:rsidR="0013348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73EF183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(mH)</w:t>
            </w:r>
          </w:p>
        </w:tc>
      </w:tr>
      <w:tr w:rsidR="00291A72" w14:paraId="7D997222" w14:textId="77777777" w:rsidTr="00452B5D">
        <w:trPr>
          <w:trHeight w:val="350"/>
        </w:trPr>
        <w:tc>
          <w:tcPr>
            <w:tcW w:w="3775" w:type="dxa"/>
            <w:gridSpan w:val="3"/>
          </w:tcPr>
          <w:p w14:paraId="7B65BF22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096284A0" w14:textId="7A260BE7" w:rsidR="00291A72" w:rsidRPr="006C165A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2386989D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2BC7DEA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14371B5B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21211F05" w14:textId="77777777" w:rsidR="00617D1C" w:rsidRDefault="00617D1C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>
        <w:rPr>
          <w:b/>
          <w:bCs/>
          <w:sz w:val="32"/>
          <w:szCs w:val="32"/>
        </w:rPr>
        <w:br w:type="page"/>
      </w:r>
    </w:p>
    <w:p w14:paraId="0EAFCCB3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6.5 Power ON UUT Checks</w:t>
      </w:r>
      <w:bookmarkEnd w:id="6"/>
    </w:p>
    <w:p w14:paraId="094CA641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03F90FB2" w14:textId="77777777" w:rsidTr="00DD5AD2">
        <w:tc>
          <w:tcPr>
            <w:tcW w:w="9350" w:type="dxa"/>
            <w:gridSpan w:val="4"/>
          </w:tcPr>
          <w:p w14:paraId="5C92BA11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194C33C1" w14:textId="77777777" w:rsidTr="00091B22">
        <w:tc>
          <w:tcPr>
            <w:tcW w:w="2336" w:type="dxa"/>
          </w:tcPr>
          <w:p w14:paraId="04DBDA43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0150F178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01354E1E" w14:textId="77777777" w:rsidTr="00452B5D">
        <w:tc>
          <w:tcPr>
            <w:tcW w:w="2336" w:type="dxa"/>
          </w:tcPr>
          <w:p w14:paraId="1B6A3E92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55EF22A5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5210ED98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6E77B3B0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599700FB" w14:textId="77777777" w:rsidTr="00452B5D">
        <w:tc>
          <w:tcPr>
            <w:tcW w:w="2336" w:type="dxa"/>
          </w:tcPr>
          <w:p w14:paraId="75028D04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7DE8D487" w14:textId="47E55D85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900" w:type="dxa"/>
          </w:tcPr>
          <w:p w14:paraId="682E3102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F1AFE34" w14:textId="56E4569B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7323757" w14:textId="77777777" w:rsidTr="00452B5D">
        <w:trPr>
          <w:trHeight w:val="332"/>
        </w:trPr>
        <w:tc>
          <w:tcPr>
            <w:tcW w:w="2336" w:type="dxa"/>
          </w:tcPr>
          <w:p w14:paraId="110D9333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50D4C239" w14:textId="4F1D0B35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-0.0030</w:t>
            </w:r>
          </w:p>
        </w:tc>
        <w:tc>
          <w:tcPr>
            <w:tcW w:w="900" w:type="dxa"/>
          </w:tcPr>
          <w:p w14:paraId="0D2BF57A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A750AF5" w14:textId="03ACF1AB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2F3555C" w14:textId="77777777" w:rsidTr="00452B5D">
        <w:tc>
          <w:tcPr>
            <w:tcW w:w="2336" w:type="dxa"/>
          </w:tcPr>
          <w:p w14:paraId="4C81D261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2B70C1E9" w14:textId="12F26693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-0.0112</w:t>
            </w:r>
          </w:p>
        </w:tc>
        <w:tc>
          <w:tcPr>
            <w:tcW w:w="900" w:type="dxa"/>
          </w:tcPr>
          <w:p w14:paraId="1FCBC5FD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777332E" w14:textId="0121FB10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5EC609F2" w14:textId="77777777" w:rsidTr="00452B5D">
        <w:tc>
          <w:tcPr>
            <w:tcW w:w="2336" w:type="dxa"/>
          </w:tcPr>
          <w:p w14:paraId="2C1E889C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2A6B8883" w14:textId="72E140A8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7A60DA22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09D54AB" w14:textId="05369A67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377435EE" w14:textId="77777777" w:rsidTr="00452B5D">
        <w:tc>
          <w:tcPr>
            <w:tcW w:w="2336" w:type="dxa"/>
          </w:tcPr>
          <w:p w14:paraId="6E78836B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20569F67" w14:textId="18BF3975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362DEBE4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ABF4985" w14:textId="62EECC45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0C334933" w14:textId="77777777" w:rsidTr="00452B5D">
        <w:tc>
          <w:tcPr>
            <w:tcW w:w="2336" w:type="dxa"/>
          </w:tcPr>
          <w:p w14:paraId="0045B14C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0CAF6F2E" w14:textId="1D85B464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148DE87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38DA658" w14:textId="6A76D969" w:rsidR="000A3992" w:rsidRDefault="00452B5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752D4CE2" w14:textId="77777777" w:rsidTr="00452B5D">
        <w:tc>
          <w:tcPr>
            <w:tcW w:w="2336" w:type="dxa"/>
          </w:tcPr>
          <w:p w14:paraId="268BEB17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60C6A8B8" w14:textId="1234F2EF" w:rsidR="00091B2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4043931B" w14:textId="77777777" w:rsidR="00091B22" w:rsidRDefault="00F07FE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Count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B6F3ABD" w14:textId="2269C758" w:rsidR="00091B22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63C4271C" w14:textId="77777777" w:rsidTr="00452B5D">
        <w:tc>
          <w:tcPr>
            <w:tcW w:w="2336" w:type="dxa"/>
          </w:tcPr>
          <w:p w14:paraId="65EB6D6A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13D16A54" w14:textId="75700B62" w:rsidR="00091B22" w:rsidRDefault="00452B5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63E8E4CA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Count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89E1623" w14:textId="131F5400" w:rsidR="00091B22" w:rsidRDefault="00452B5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79CDB491" w14:textId="77777777" w:rsidTr="00452B5D">
        <w:tc>
          <w:tcPr>
            <w:tcW w:w="2336" w:type="dxa"/>
          </w:tcPr>
          <w:p w14:paraId="771D5AAC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3C2C8234" w14:textId="730D0D8D" w:rsidR="00091B22" w:rsidRDefault="00452B5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128BD957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Count</w:t>
            </w:r>
          </w:p>
        </w:tc>
        <w:tc>
          <w:tcPr>
            <w:tcW w:w="3145" w:type="dxa"/>
            <w:shd w:val="solid" w:color="B9FF93" w:fill="auto"/>
          </w:tcPr>
          <w:p w14:paraId="1A1D86EB" w14:textId="23CCFC9C" w:rsidR="00091B22" w:rsidRDefault="00452B5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63951EA7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AC5CFCC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41C1AADD" w14:textId="77777777" w:rsidR="00617D1C" w:rsidRDefault="00617D1C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>
        <w:rPr>
          <w:b/>
          <w:bCs/>
          <w:sz w:val="32"/>
          <w:szCs w:val="32"/>
        </w:rPr>
        <w:br w:type="page"/>
      </w:r>
    </w:p>
    <w:p w14:paraId="3DC4AD89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r w:rsidRPr="00C65713">
        <w:rPr>
          <w:b/>
          <w:bCs/>
          <w:sz w:val="32"/>
          <w:szCs w:val="32"/>
        </w:rPr>
        <w:lastRenderedPageBreak/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3D424506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7AB93C28" w14:textId="77777777" w:rsidTr="0051409D">
        <w:trPr>
          <w:trHeight w:val="289"/>
        </w:trPr>
        <w:tc>
          <w:tcPr>
            <w:tcW w:w="9350" w:type="dxa"/>
            <w:gridSpan w:val="5"/>
          </w:tcPr>
          <w:p w14:paraId="325ED25E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7847FB4A" w14:textId="77777777" w:rsidTr="00B02586">
        <w:trPr>
          <w:trHeight w:val="289"/>
        </w:trPr>
        <w:tc>
          <w:tcPr>
            <w:tcW w:w="2713" w:type="dxa"/>
          </w:tcPr>
          <w:p w14:paraId="2F45CCD5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23CFDC6D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609836EC" w14:textId="77777777" w:rsidTr="00B02586">
        <w:trPr>
          <w:trHeight w:val="289"/>
        </w:trPr>
        <w:tc>
          <w:tcPr>
            <w:tcW w:w="2713" w:type="dxa"/>
          </w:tcPr>
          <w:p w14:paraId="7C8040D6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5F4454CA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Ballnut position</w:t>
            </w:r>
          </w:p>
        </w:tc>
        <w:tc>
          <w:tcPr>
            <w:tcW w:w="917" w:type="dxa"/>
          </w:tcPr>
          <w:p w14:paraId="5B75BDBF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4EFD2599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0B082794" w14:textId="77777777" w:rsidTr="00452B5D">
        <w:trPr>
          <w:trHeight w:val="289"/>
        </w:trPr>
        <w:tc>
          <w:tcPr>
            <w:tcW w:w="2713" w:type="dxa"/>
            <w:vMerge w:val="restart"/>
          </w:tcPr>
          <w:p w14:paraId="4A7FDB7E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Ballnut position and motor current </w:t>
            </w:r>
          </w:p>
        </w:tc>
        <w:tc>
          <w:tcPr>
            <w:tcW w:w="2111" w:type="dxa"/>
            <w:vMerge w:val="restart"/>
          </w:tcPr>
          <w:p w14:paraId="26144FDC" w14:textId="19FEAB2A" w:rsidR="00B02586" w:rsidRPr="00850524" w:rsidRDefault="00452B5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744871A7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A3CFF7E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Ballnut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312246F0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B02586" w14:paraId="3761597A" w14:textId="77777777" w:rsidTr="00452B5D">
        <w:trPr>
          <w:trHeight w:val="691"/>
        </w:trPr>
        <w:tc>
          <w:tcPr>
            <w:tcW w:w="2713" w:type="dxa"/>
            <w:vMerge/>
          </w:tcPr>
          <w:p w14:paraId="52E309B1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6AF7BC97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3D0ADF45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52441FD" w14:textId="285CA370" w:rsidR="00B02586" w:rsidRPr="00850524" w:rsidRDefault="00452B5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3B0484A4" w14:textId="1EDBB325" w:rsidR="00B02586" w:rsidRDefault="00452B5D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1D7ECB32" w14:textId="77777777" w:rsidTr="00452B5D">
        <w:trPr>
          <w:trHeight w:val="981"/>
        </w:trPr>
        <w:tc>
          <w:tcPr>
            <w:tcW w:w="2713" w:type="dxa"/>
          </w:tcPr>
          <w:p w14:paraId="2CB26541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52E33079" w14:textId="47AC0581" w:rsidR="00B02586" w:rsidRPr="00850524" w:rsidRDefault="00452B5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70C78532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14DB6F1" w14:textId="24FFCB62" w:rsidR="00B02586" w:rsidRPr="00850524" w:rsidRDefault="00452B5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70050F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5562895F" w14:textId="77777777" w:rsidTr="00452B5D">
        <w:trPr>
          <w:trHeight w:val="981"/>
        </w:trPr>
        <w:tc>
          <w:tcPr>
            <w:tcW w:w="2713" w:type="dxa"/>
          </w:tcPr>
          <w:p w14:paraId="2446003A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Ballnut position and motor current </w:t>
            </w:r>
          </w:p>
        </w:tc>
        <w:tc>
          <w:tcPr>
            <w:tcW w:w="2111" w:type="dxa"/>
          </w:tcPr>
          <w:p w14:paraId="2C837A5A" w14:textId="573854A5" w:rsidR="00B02586" w:rsidRPr="00850524" w:rsidRDefault="00452B5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0.0003</w:t>
            </w:r>
          </w:p>
        </w:tc>
        <w:tc>
          <w:tcPr>
            <w:tcW w:w="917" w:type="dxa"/>
          </w:tcPr>
          <w:p w14:paraId="4AF99AE6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4B838FA" w14:textId="7D16A757" w:rsidR="00B02586" w:rsidRPr="00850524" w:rsidRDefault="00452B5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0A6EBD58" w14:textId="0E472631" w:rsidR="00B02586" w:rsidRDefault="00452B5D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1BBD02F0" w14:textId="77777777" w:rsidTr="00452B5D">
        <w:trPr>
          <w:trHeight w:val="981"/>
        </w:trPr>
        <w:tc>
          <w:tcPr>
            <w:tcW w:w="2713" w:type="dxa"/>
          </w:tcPr>
          <w:p w14:paraId="403CE863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7BAC06DC" w14:textId="4D09FAF7" w:rsidR="00B02586" w:rsidRPr="00850524" w:rsidRDefault="00452B5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1190318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3C857B6" w14:textId="01BF66A4" w:rsidR="00B02586" w:rsidRPr="00850524" w:rsidRDefault="00452B5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9DB41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1662405E" w14:textId="77777777" w:rsidTr="00452B5D">
        <w:trPr>
          <w:trHeight w:val="981"/>
        </w:trPr>
        <w:tc>
          <w:tcPr>
            <w:tcW w:w="2713" w:type="dxa"/>
          </w:tcPr>
          <w:p w14:paraId="3D267F1D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Ballnut position and motor current </w:t>
            </w:r>
          </w:p>
        </w:tc>
        <w:tc>
          <w:tcPr>
            <w:tcW w:w="2111" w:type="dxa"/>
          </w:tcPr>
          <w:p w14:paraId="08E751C8" w14:textId="4F1C3C1E" w:rsidR="00B02586" w:rsidRPr="00850524" w:rsidRDefault="00452B5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-0.0083</w:t>
            </w:r>
          </w:p>
        </w:tc>
        <w:tc>
          <w:tcPr>
            <w:tcW w:w="917" w:type="dxa"/>
          </w:tcPr>
          <w:p w14:paraId="2D391BC2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2EA9A80" w14:textId="2BC85A7D" w:rsidR="00B02586" w:rsidRPr="00850524" w:rsidRDefault="00452B5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7D35DCBD" w14:textId="60C4E434" w:rsidR="00B02586" w:rsidRDefault="00452B5D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6390FB31" w14:textId="77777777" w:rsidTr="00452B5D">
        <w:trPr>
          <w:trHeight w:val="634"/>
        </w:trPr>
        <w:tc>
          <w:tcPr>
            <w:tcW w:w="2713" w:type="dxa"/>
          </w:tcPr>
          <w:p w14:paraId="524C0A5F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4A36CF81" w14:textId="7C3F52F9" w:rsidR="00B02586" w:rsidRPr="00850524" w:rsidRDefault="00452B5D" w:rsidP="0006798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3C35E6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69098DC0" w14:textId="44174572" w:rsidR="00B02586" w:rsidRPr="00850524" w:rsidRDefault="00452B5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E8FF404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4C017A6A" w14:textId="77777777" w:rsidR="006233EA" w:rsidRDefault="006233EA" w:rsidP="006233EA">
      <w:pPr>
        <w:pStyle w:val="BodyText"/>
        <w:ind w:left="0"/>
      </w:pPr>
      <w:bookmarkStart w:id="8" w:name="_Ref127526694"/>
    </w:p>
    <w:p w14:paraId="6FC218C2" w14:textId="77777777" w:rsidR="005A312A" w:rsidRPr="007463D8" w:rsidRDefault="005A312A" w:rsidP="006233EA">
      <w:pPr>
        <w:pStyle w:val="BodyText"/>
        <w:ind w:left="0"/>
      </w:pPr>
    </w:p>
    <w:p w14:paraId="043CCC08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B6C04A2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69FA7764" w14:textId="77777777" w:rsidR="00AB14FD" w:rsidRPr="006233EA" w:rsidRDefault="00AB14FD" w:rsidP="00AB14FD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48C32E8A" w14:textId="77777777" w:rsidR="00AB14FD" w:rsidRPr="00AB14FD" w:rsidRDefault="00AB14FD" w:rsidP="00AB14FD">
      <w:pPr>
        <w:pStyle w:val="BodyText"/>
        <w:ind w:left="0"/>
      </w:pPr>
    </w:p>
    <w:p w14:paraId="02DD3D9A" w14:textId="77777777" w:rsidR="00291A72" w:rsidRPr="0058284C" w:rsidRDefault="00291A72" w:rsidP="006C00DD">
      <w:pPr>
        <w:pStyle w:val="BodyText"/>
        <w:ind w:left="0"/>
        <w:jc w:val="center"/>
        <w:rPr>
          <w:sz w:val="16"/>
          <w:szCs w:val="16"/>
        </w:rPr>
      </w:pPr>
    </w:p>
    <w:p w14:paraId="1CC4141E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48C48B5" wp14:editId="6C5516FF">
            <wp:extent cx="5943600" cy="1344930"/>
            <wp:effectExtent l="0" t="0" r="0" b="7620"/>
            <wp:docPr id="157195899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589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715B" w14:textId="5762A7ED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-Hold Brake OFF for MCE 1</w:t>
      </w:r>
    </w:p>
    <w:p w14:paraId="7C90EBC6" w14:textId="0010BA34" w:rsidR="00291A72" w:rsidRPr="0058284C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1AD1F079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187F594" wp14:editId="581D7BA1">
            <wp:extent cx="5943600" cy="1453515"/>
            <wp:effectExtent l="0" t="0" r="0" b="0"/>
            <wp:docPr id="31485803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580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17DF" w14:textId="2D0B1643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-Hold Brake OFF for MCE 2</w:t>
      </w:r>
    </w:p>
    <w:p w14:paraId="5EB1F8ED" w14:textId="45D1C07A" w:rsidR="00291A72" w:rsidRPr="00291A72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6E4B45C4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E86EA4C" wp14:editId="4B249474">
            <wp:extent cx="5943600" cy="1453515"/>
            <wp:effectExtent l="0" t="0" r="0" b="0"/>
            <wp:docPr id="56977048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704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50D" w14:textId="159A8160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-Hold Brake OFF for MCE 3</w:t>
      </w:r>
    </w:p>
    <w:p w14:paraId="6CA77F86" w14:textId="6DF1BF78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18A74878" w14:textId="77777777" w:rsidTr="006704A2">
        <w:trPr>
          <w:trHeight w:val="360"/>
        </w:trPr>
        <w:tc>
          <w:tcPr>
            <w:tcW w:w="9350" w:type="dxa"/>
            <w:gridSpan w:val="6"/>
          </w:tcPr>
          <w:p w14:paraId="70D4394E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3020E284" w14:textId="77777777" w:rsidTr="003C0329">
        <w:trPr>
          <w:trHeight w:val="360"/>
        </w:trPr>
        <w:tc>
          <w:tcPr>
            <w:tcW w:w="5485" w:type="dxa"/>
            <w:gridSpan w:val="3"/>
          </w:tcPr>
          <w:p w14:paraId="6493E30E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187A8A86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1293FC2E" w14:textId="77777777" w:rsidTr="00452B5D">
        <w:trPr>
          <w:trHeight w:val="360"/>
        </w:trPr>
        <w:tc>
          <w:tcPr>
            <w:tcW w:w="2605" w:type="dxa"/>
          </w:tcPr>
          <w:p w14:paraId="789E9F64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710" w:type="dxa"/>
          </w:tcPr>
          <w:p w14:paraId="7855BD6E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0C5119C7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1E56A1AA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7C84BD56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B60907F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7A7E6C05" w14:textId="77777777" w:rsidTr="00452B5D">
        <w:trPr>
          <w:trHeight w:val="662"/>
        </w:trPr>
        <w:tc>
          <w:tcPr>
            <w:tcW w:w="2605" w:type="dxa"/>
            <w:vMerge w:val="restart"/>
          </w:tcPr>
          <w:p w14:paraId="523E3259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71E5EAB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232293E6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0090A6DD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485E2AA0" w14:textId="0E06E4E5" w:rsidR="003C0329" w:rsidRPr="00E048AF" w:rsidRDefault="00452B5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-230.0967</w:t>
            </w:r>
          </w:p>
        </w:tc>
        <w:tc>
          <w:tcPr>
            <w:tcW w:w="784" w:type="dxa"/>
          </w:tcPr>
          <w:p w14:paraId="5F961AC2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48AF">
              <w:rPr>
                <w:szCs w:val="20"/>
              </w:rPr>
              <w:t>lbf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1C8D7998" w14:textId="15DC27CF" w:rsidR="003C0329" w:rsidRPr="00E048AF" w:rsidRDefault="00452B5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302D6EAF" w14:textId="77777777" w:rsidTr="00452B5D">
        <w:trPr>
          <w:trHeight w:val="360"/>
        </w:trPr>
        <w:tc>
          <w:tcPr>
            <w:tcW w:w="2605" w:type="dxa"/>
            <w:vMerge/>
          </w:tcPr>
          <w:p w14:paraId="5F02F7AC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FE46511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48060003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93B4DD4" w14:textId="70376168" w:rsidR="003C0329" w:rsidRPr="00E048AF" w:rsidRDefault="00452B5D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5.9991</w:t>
            </w:r>
          </w:p>
        </w:tc>
        <w:tc>
          <w:tcPr>
            <w:tcW w:w="784" w:type="dxa"/>
          </w:tcPr>
          <w:p w14:paraId="63259694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340EA06E" w14:textId="4A722938" w:rsidR="003C0329" w:rsidRPr="00E048AF" w:rsidRDefault="00452B5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52D28B8E" w14:textId="77777777" w:rsidTr="00452B5D">
        <w:trPr>
          <w:trHeight w:val="680"/>
        </w:trPr>
        <w:tc>
          <w:tcPr>
            <w:tcW w:w="2605" w:type="dxa"/>
            <w:vMerge w:val="restart"/>
          </w:tcPr>
          <w:p w14:paraId="59FBF76E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2501838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45BDED57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22470A02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A57BBAE" w14:textId="0512C749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193.4135</w:t>
            </w:r>
          </w:p>
        </w:tc>
        <w:tc>
          <w:tcPr>
            <w:tcW w:w="784" w:type="dxa"/>
          </w:tcPr>
          <w:p w14:paraId="32C7CA98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35B3EE87" w14:textId="5F8FCC4E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1E012FD" w14:textId="77777777" w:rsidTr="00452B5D">
        <w:trPr>
          <w:trHeight w:val="360"/>
        </w:trPr>
        <w:tc>
          <w:tcPr>
            <w:tcW w:w="2605" w:type="dxa"/>
            <w:vMerge/>
          </w:tcPr>
          <w:p w14:paraId="7240B09B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6C42B56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1EBF53FE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D05F145" w14:textId="14C1242E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-6.0068</w:t>
            </w:r>
          </w:p>
        </w:tc>
        <w:tc>
          <w:tcPr>
            <w:tcW w:w="784" w:type="dxa"/>
          </w:tcPr>
          <w:p w14:paraId="5805AE2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6CF79A1C" w14:textId="0FEC036C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2209B0A7" w14:textId="77777777" w:rsidTr="00452B5D">
        <w:trPr>
          <w:trHeight w:val="698"/>
        </w:trPr>
        <w:tc>
          <w:tcPr>
            <w:tcW w:w="2605" w:type="dxa"/>
            <w:vMerge w:val="restart"/>
          </w:tcPr>
          <w:p w14:paraId="3C4566A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4D7EE58F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8398C3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72C42D8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B14A728" w14:textId="4DE09538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-232.3745</w:t>
            </w:r>
          </w:p>
        </w:tc>
        <w:tc>
          <w:tcPr>
            <w:tcW w:w="784" w:type="dxa"/>
          </w:tcPr>
          <w:p w14:paraId="125D8C11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048AF">
              <w:rPr>
                <w:szCs w:val="20"/>
              </w:rPr>
              <w:t>lbf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9D31642" w14:textId="5E86F50C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57154EE1" w14:textId="77777777" w:rsidTr="00452B5D">
        <w:trPr>
          <w:trHeight w:val="360"/>
        </w:trPr>
        <w:tc>
          <w:tcPr>
            <w:tcW w:w="2605" w:type="dxa"/>
            <w:vMerge/>
          </w:tcPr>
          <w:p w14:paraId="68CAC5DD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4615AF4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48F18078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73DA6158" w14:textId="0F161AA9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6.0066</w:t>
            </w:r>
          </w:p>
        </w:tc>
        <w:tc>
          <w:tcPr>
            <w:tcW w:w="784" w:type="dxa"/>
          </w:tcPr>
          <w:p w14:paraId="1BD56070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63E158B7" w14:textId="623878AF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3FB08751" w14:textId="77777777" w:rsidTr="00452B5D">
        <w:trPr>
          <w:trHeight w:val="617"/>
        </w:trPr>
        <w:tc>
          <w:tcPr>
            <w:tcW w:w="2605" w:type="dxa"/>
            <w:vMerge w:val="restart"/>
          </w:tcPr>
          <w:p w14:paraId="677FE4E1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07C6F18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30BEC004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20D91A32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43CEA13E" w14:textId="3BA002BC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216.5055</w:t>
            </w:r>
          </w:p>
        </w:tc>
        <w:tc>
          <w:tcPr>
            <w:tcW w:w="784" w:type="dxa"/>
          </w:tcPr>
          <w:p w14:paraId="690CA063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471E024" w14:textId="5861A5B7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5FA76FEE" w14:textId="77777777" w:rsidTr="00452B5D">
        <w:trPr>
          <w:trHeight w:val="360"/>
        </w:trPr>
        <w:tc>
          <w:tcPr>
            <w:tcW w:w="2605" w:type="dxa"/>
            <w:vMerge/>
          </w:tcPr>
          <w:p w14:paraId="7243F7C7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48586D4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1923E79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6273580F" w14:textId="57B399C5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-5.9994</w:t>
            </w:r>
          </w:p>
        </w:tc>
        <w:tc>
          <w:tcPr>
            <w:tcW w:w="784" w:type="dxa"/>
          </w:tcPr>
          <w:p w14:paraId="7E0628D0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4D58B869" w14:textId="593FC38C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531C687" w14:textId="77777777" w:rsidTr="00452B5D">
        <w:trPr>
          <w:trHeight w:val="635"/>
        </w:trPr>
        <w:tc>
          <w:tcPr>
            <w:tcW w:w="2605" w:type="dxa"/>
            <w:vMerge w:val="restart"/>
          </w:tcPr>
          <w:p w14:paraId="357DEADB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AA7B4E4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4ED366C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1F1B5D07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77CCA2DE" w14:textId="456EB2C7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-195.5713</w:t>
            </w:r>
          </w:p>
        </w:tc>
        <w:tc>
          <w:tcPr>
            <w:tcW w:w="784" w:type="dxa"/>
          </w:tcPr>
          <w:p w14:paraId="009109E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048AF">
              <w:rPr>
                <w:szCs w:val="20"/>
              </w:rPr>
              <w:t>lbf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57348727" w14:textId="0B787BB9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F85ED70" w14:textId="77777777" w:rsidTr="00452B5D">
        <w:trPr>
          <w:trHeight w:val="360"/>
        </w:trPr>
        <w:tc>
          <w:tcPr>
            <w:tcW w:w="2605" w:type="dxa"/>
            <w:vMerge/>
          </w:tcPr>
          <w:p w14:paraId="3199E27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790C1C5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7668FA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4A23238" w14:textId="160E004D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5.994</w:t>
            </w:r>
          </w:p>
        </w:tc>
        <w:tc>
          <w:tcPr>
            <w:tcW w:w="784" w:type="dxa"/>
          </w:tcPr>
          <w:p w14:paraId="5D6D506E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45B36DBE" w14:textId="75AEADE3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72C02BE8" w14:textId="77777777" w:rsidTr="00452B5D">
        <w:trPr>
          <w:trHeight w:val="653"/>
        </w:trPr>
        <w:tc>
          <w:tcPr>
            <w:tcW w:w="2605" w:type="dxa"/>
            <w:vMerge w:val="restart"/>
          </w:tcPr>
          <w:p w14:paraId="1FF2AC3E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BC69619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4C79132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5BE173DF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732719A2" w14:textId="78386C7B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211.3652</w:t>
            </w:r>
          </w:p>
        </w:tc>
        <w:tc>
          <w:tcPr>
            <w:tcW w:w="784" w:type="dxa"/>
          </w:tcPr>
          <w:p w14:paraId="3E0F6412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6F7EE911" w14:textId="288FC371" w:rsidR="003C0329" w:rsidRDefault="00452B5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23889D32" w14:textId="77777777" w:rsidTr="00452B5D">
        <w:trPr>
          <w:trHeight w:val="360"/>
        </w:trPr>
        <w:tc>
          <w:tcPr>
            <w:tcW w:w="2605" w:type="dxa"/>
            <w:vMerge/>
          </w:tcPr>
          <w:p w14:paraId="5161518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1D807CD6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6541CF58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8BC4640" w14:textId="48FB2D31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-6.0063</w:t>
            </w:r>
          </w:p>
        </w:tc>
        <w:tc>
          <w:tcPr>
            <w:tcW w:w="784" w:type="dxa"/>
          </w:tcPr>
          <w:p w14:paraId="59DFD29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7A9E3C9F" w14:textId="502C0073" w:rsidR="003C0329" w:rsidRDefault="00452B5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4B033D56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5654F298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13EB8FB5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2E6E090D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0B87A3A" wp14:editId="26DD0681">
            <wp:extent cx="5943600" cy="1958340"/>
            <wp:effectExtent l="0" t="0" r="0" b="3810"/>
            <wp:docPr id="152296312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631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13A9" w14:textId="215193BC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-Hold Brake ON for MCE 1</w:t>
      </w:r>
    </w:p>
    <w:p w14:paraId="4EF4C81A" w14:textId="43ABBC92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64D7624C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EA3DEDA" wp14:editId="32ED0F76">
            <wp:extent cx="5943600" cy="1861820"/>
            <wp:effectExtent l="0" t="0" r="0" b="5080"/>
            <wp:docPr id="13365176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17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FC77" w14:textId="079FAEBA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-Hold Brake ON for MCE 2</w:t>
      </w:r>
    </w:p>
    <w:p w14:paraId="1FAD73E0" w14:textId="28411BE2" w:rsidR="0058284C" w:rsidRPr="00291A72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29E69CE0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A235A51" wp14:editId="12169E58">
            <wp:extent cx="5943600" cy="1847850"/>
            <wp:effectExtent l="0" t="0" r="0" b="0"/>
            <wp:docPr id="11754756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56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029D" w14:textId="43B8DD09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-Hold Brake ON for MCE 3</w:t>
      </w:r>
    </w:p>
    <w:p w14:paraId="5C431777" w14:textId="3C7D31A7" w:rsidR="0058284C" w:rsidRPr="00291A72" w:rsidRDefault="0058284C" w:rsidP="0058284C">
      <w:pPr>
        <w:pStyle w:val="BodyText"/>
        <w:ind w:left="0"/>
        <w:jc w:val="center"/>
      </w:pPr>
    </w:p>
    <w:p w14:paraId="14E807D3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487817DE" w14:textId="77777777" w:rsidTr="001428F9">
        <w:trPr>
          <w:trHeight w:val="575"/>
        </w:trPr>
        <w:tc>
          <w:tcPr>
            <w:tcW w:w="9350" w:type="dxa"/>
            <w:gridSpan w:val="7"/>
          </w:tcPr>
          <w:p w14:paraId="2480EA18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00A1564A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 xml:space="preserve">12.6 +-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</w:p>
        </w:tc>
      </w:tr>
      <w:tr w:rsidR="00A009C7" w14:paraId="674DEB95" w14:textId="77777777" w:rsidTr="00850524">
        <w:trPr>
          <w:trHeight w:val="575"/>
        </w:trPr>
        <w:tc>
          <w:tcPr>
            <w:tcW w:w="1975" w:type="dxa"/>
          </w:tcPr>
          <w:p w14:paraId="42388853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0DD2B3F1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5E6AD20F" w14:textId="77777777" w:rsidTr="00452B5D">
        <w:tc>
          <w:tcPr>
            <w:tcW w:w="1975" w:type="dxa"/>
          </w:tcPr>
          <w:p w14:paraId="33539476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28734AD6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6A0AB0A8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2810B9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17164E12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4DBDB93E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02785BEA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46C3C6AB" w14:textId="77777777" w:rsidTr="00452B5D">
        <w:tc>
          <w:tcPr>
            <w:tcW w:w="1975" w:type="dxa"/>
          </w:tcPr>
          <w:p w14:paraId="4309702E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5C216050" w14:textId="65669558" w:rsidR="00A009C7" w:rsidRDefault="00452B5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6.0005</w:t>
            </w:r>
          </w:p>
        </w:tc>
        <w:tc>
          <w:tcPr>
            <w:tcW w:w="810" w:type="dxa"/>
          </w:tcPr>
          <w:p w14:paraId="0778C178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EA2DB5B" w14:textId="177E30C4" w:rsidR="00A009C7" w:rsidRDefault="00452B5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08C605D5" w14:textId="357DA8C7" w:rsidR="00A009C7" w:rsidRDefault="00452B5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-0.0016</w:t>
            </w:r>
          </w:p>
        </w:tc>
        <w:tc>
          <w:tcPr>
            <w:tcW w:w="900" w:type="dxa"/>
          </w:tcPr>
          <w:p w14:paraId="2FDA72B4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6A6F3150" w14:textId="6BD9D3E5" w:rsidR="00A009C7" w:rsidRDefault="00452B5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1D43D253" w14:textId="77777777" w:rsidTr="00452B5D">
        <w:tc>
          <w:tcPr>
            <w:tcW w:w="1975" w:type="dxa"/>
          </w:tcPr>
          <w:p w14:paraId="5FA96A9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016AB584" w14:textId="7F5CA52D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-6.0049</w:t>
            </w:r>
          </w:p>
        </w:tc>
        <w:tc>
          <w:tcPr>
            <w:tcW w:w="810" w:type="dxa"/>
          </w:tcPr>
          <w:p w14:paraId="75C2453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8E56A81" w14:textId="2613FB50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433A610" w14:textId="429A8B53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-0.0024</w:t>
            </w:r>
          </w:p>
        </w:tc>
        <w:tc>
          <w:tcPr>
            <w:tcW w:w="900" w:type="dxa"/>
          </w:tcPr>
          <w:p w14:paraId="5C768D6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B1C71BA" w14:textId="54EAC431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5EE7B5AE" w14:textId="77777777" w:rsidTr="00452B5D">
        <w:tc>
          <w:tcPr>
            <w:tcW w:w="1975" w:type="dxa"/>
          </w:tcPr>
          <w:p w14:paraId="4DE88741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.2.2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C999EEE" w14:textId="66B16DAE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6.009</w:t>
            </w:r>
          </w:p>
        </w:tc>
        <w:tc>
          <w:tcPr>
            <w:tcW w:w="810" w:type="dxa"/>
          </w:tcPr>
          <w:p w14:paraId="5C72F3E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41034D2A" w14:textId="0E6CF9BE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6B42E35" w14:textId="1775BC48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00" w:type="dxa"/>
          </w:tcPr>
          <w:p w14:paraId="395D7AF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524291FF" w14:textId="415E78EA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DBAC616" w14:textId="77777777" w:rsidTr="00452B5D">
        <w:tc>
          <w:tcPr>
            <w:tcW w:w="1975" w:type="dxa"/>
          </w:tcPr>
          <w:p w14:paraId="7A31D070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4165F08" w14:textId="5FDF2A13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-6.0088</w:t>
            </w:r>
          </w:p>
        </w:tc>
        <w:tc>
          <w:tcPr>
            <w:tcW w:w="810" w:type="dxa"/>
          </w:tcPr>
          <w:p w14:paraId="4948A9F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3AD76CC" w14:textId="7D8BB4F5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0B33292" w14:textId="5F3E9DE9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-0.0024</w:t>
            </w:r>
          </w:p>
        </w:tc>
        <w:tc>
          <w:tcPr>
            <w:tcW w:w="900" w:type="dxa"/>
          </w:tcPr>
          <w:p w14:paraId="65A7E94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75ADF5C7" w14:textId="5AF1A083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42FBC75F" w14:textId="77777777" w:rsidTr="00452B5D">
        <w:tc>
          <w:tcPr>
            <w:tcW w:w="1975" w:type="dxa"/>
          </w:tcPr>
          <w:p w14:paraId="714DF7F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572E5429" w14:textId="28D48F5E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5.9945</w:t>
            </w:r>
          </w:p>
        </w:tc>
        <w:tc>
          <w:tcPr>
            <w:tcW w:w="810" w:type="dxa"/>
          </w:tcPr>
          <w:p w14:paraId="275F80F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5E23B13" w14:textId="436508E0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2301111C" w14:textId="3F409BC4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7AFA246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69537D53" w14:textId="26BF7FE7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4C5ECF2D" w14:textId="77777777" w:rsidTr="00452B5D">
        <w:tc>
          <w:tcPr>
            <w:tcW w:w="1975" w:type="dxa"/>
          </w:tcPr>
          <w:p w14:paraId="501C68C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CEC1E90" w14:textId="54AE734E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-5.9992</w:t>
            </w:r>
          </w:p>
        </w:tc>
        <w:tc>
          <w:tcPr>
            <w:tcW w:w="810" w:type="dxa"/>
          </w:tcPr>
          <w:p w14:paraId="395D61B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4E7A766E" w14:textId="64D77D85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4B1E48B4" w14:textId="7411978E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-0.0102</w:t>
            </w:r>
          </w:p>
        </w:tc>
        <w:tc>
          <w:tcPr>
            <w:tcW w:w="900" w:type="dxa"/>
          </w:tcPr>
          <w:p w14:paraId="63D80D1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7279F953" w14:textId="551BEEBB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6C3ECC15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4028408F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63417C66" w14:textId="77777777" w:rsidR="009E44C7" w:rsidRPr="00386F4B" w:rsidRDefault="009E44C7" w:rsidP="009E44C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d – </w:t>
      </w:r>
      <w:r w:rsidRPr="00F05E55">
        <w:rPr>
          <w:szCs w:val="20"/>
          <w:u w:val="single"/>
        </w:rPr>
        <w:t xml:space="preserve">LEMA reaches commanded </w:t>
      </w:r>
      <w:r w:rsidR="00B24509" w:rsidRPr="00F05E55">
        <w:rPr>
          <w:szCs w:val="20"/>
          <w:u w:val="single"/>
        </w:rPr>
        <w:t>position.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6D6F6D18" w14:textId="77777777" w:rsidTr="00E354CE">
        <w:trPr>
          <w:trHeight w:val="323"/>
        </w:trPr>
        <w:tc>
          <w:tcPr>
            <w:tcW w:w="9350" w:type="dxa"/>
            <w:gridSpan w:val="6"/>
          </w:tcPr>
          <w:p w14:paraId="624E35B6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7953493B" w14:textId="77777777" w:rsidTr="00E0617C">
        <w:trPr>
          <w:trHeight w:val="323"/>
        </w:trPr>
        <w:tc>
          <w:tcPr>
            <w:tcW w:w="4135" w:type="dxa"/>
            <w:gridSpan w:val="3"/>
          </w:tcPr>
          <w:p w14:paraId="66B913B9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6536908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43B7343A" w14:textId="77777777" w:rsidTr="00452B5D">
        <w:trPr>
          <w:trHeight w:val="581"/>
        </w:trPr>
        <w:tc>
          <w:tcPr>
            <w:tcW w:w="1705" w:type="dxa"/>
          </w:tcPr>
          <w:p w14:paraId="0B2D5380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64E8FABD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58E80910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58B093F0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092831F6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661160B0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2C0A0575" w14:textId="77777777" w:rsidTr="00452B5D">
        <w:trPr>
          <w:trHeight w:val="332"/>
        </w:trPr>
        <w:tc>
          <w:tcPr>
            <w:tcW w:w="1705" w:type="dxa"/>
          </w:tcPr>
          <w:p w14:paraId="665B6B50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5C30B886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423CC10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7C58646A" w14:textId="2CCF3276" w:rsidR="005A312A" w:rsidRPr="00850524" w:rsidRDefault="00452B5D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66113835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3DA63347" w14:textId="2F2430E8" w:rsidR="005A312A" w:rsidRPr="00850524" w:rsidRDefault="00452B5D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0ADFDAB9" w14:textId="77777777" w:rsidTr="00452B5D">
        <w:trPr>
          <w:trHeight w:val="323"/>
        </w:trPr>
        <w:tc>
          <w:tcPr>
            <w:tcW w:w="1705" w:type="dxa"/>
          </w:tcPr>
          <w:p w14:paraId="17802B1B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2B0256DE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13CB54FF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7A888603" w14:textId="4AD4713F" w:rsidR="00716380" w:rsidRPr="00850524" w:rsidRDefault="00452B5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628A16F3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669F5DD6" w14:textId="4875FA13" w:rsidR="00716380" w:rsidRPr="00850524" w:rsidRDefault="00452B5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FFB1AB1" w14:textId="77777777" w:rsidTr="00452B5D">
        <w:trPr>
          <w:trHeight w:val="323"/>
        </w:trPr>
        <w:tc>
          <w:tcPr>
            <w:tcW w:w="1705" w:type="dxa"/>
          </w:tcPr>
          <w:p w14:paraId="48D6A7F9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6DF6E135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332AA1B8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058AE63D" w14:textId="6FF4272E" w:rsidR="00716380" w:rsidRPr="00850524" w:rsidRDefault="00452B5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3CAF7632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3256334F" w14:textId="622C3485" w:rsidR="00716380" w:rsidRPr="00850524" w:rsidRDefault="00452B5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F3BCC98" w14:textId="77777777" w:rsidR="00404D04" w:rsidRDefault="00404D04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</w:p>
    <w:p w14:paraId="4424CA52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5272833B" w14:textId="77777777" w:rsidR="00314FDE" w:rsidRDefault="00B2450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r w:rsidRPr="00D53B8C">
        <w:rPr>
          <w:b/>
          <w:bCs/>
          <w:szCs w:val="20"/>
        </w:rPr>
        <w:t>Step 6.6.5.1</w:t>
      </w:r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2DB918C9" w14:textId="77777777" w:rsidTr="00BF771E">
        <w:tc>
          <w:tcPr>
            <w:tcW w:w="9350" w:type="dxa"/>
            <w:gridSpan w:val="4"/>
          </w:tcPr>
          <w:p w14:paraId="0E21474D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73298A0C" w14:textId="77777777" w:rsidTr="00C45509">
        <w:tc>
          <w:tcPr>
            <w:tcW w:w="2970" w:type="dxa"/>
          </w:tcPr>
          <w:p w14:paraId="30F8994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4C1C425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6DED1CE0" w14:textId="77777777" w:rsidTr="00452B5D">
        <w:tc>
          <w:tcPr>
            <w:tcW w:w="2970" w:type="dxa"/>
          </w:tcPr>
          <w:p w14:paraId="1BA1E007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2C1C3526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512FCD0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31D906F8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7D1D92C2" w14:textId="77777777" w:rsidTr="00452B5D">
        <w:tc>
          <w:tcPr>
            <w:tcW w:w="2970" w:type="dxa"/>
          </w:tcPr>
          <w:p w14:paraId="3C79B3D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23F4F954" w14:textId="24C5CD24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080DC42A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132B3F06" w14:textId="31B0CC21" w:rsidR="002A4FCB" w:rsidRDefault="00452B5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ACD9008" w14:textId="77777777" w:rsidTr="00452B5D">
        <w:tc>
          <w:tcPr>
            <w:tcW w:w="2970" w:type="dxa"/>
          </w:tcPr>
          <w:p w14:paraId="7294048D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337F7A9A" w14:textId="40F6D837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5.9933</w:t>
            </w:r>
          </w:p>
        </w:tc>
        <w:tc>
          <w:tcPr>
            <w:tcW w:w="1756" w:type="dxa"/>
          </w:tcPr>
          <w:p w14:paraId="3C8F36A5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5D302378" w14:textId="132AAD4C" w:rsidR="002A4FCB" w:rsidRDefault="00452B5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56670746" w14:textId="77777777" w:rsidTr="00452B5D">
        <w:tc>
          <w:tcPr>
            <w:tcW w:w="2970" w:type="dxa"/>
          </w:tcPr>
          <w:p w14:paraId="5B1B49C9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40EA9DC7" w14:textId="0DDC5187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0.0944</w:t>
            </w:r>
          </w:p>
        </w:tc>
        <w:tc>
          <w:tcPr>
            <w:tcW w:w="1756" w:type="dxa"/>
          </w:tcPr>
          <w:p w14:paraId="03B3BB81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212D0008" w14:textId="745778D4" w:rsidR="002A4FCB" w:rsidRDefault="00452B5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BC7F1AA" w14:textId="77777777" w:rsidTr="00452B5D">
        <w:tc>
          <w:tcPr>
            <w:tcW w:w="2970" w:type="dxa"/>
          </w:tcPr>
          <w:p w14:paraId="498EF680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0C935FD3" w14:textId="5BC4A92D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0CCFD488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1C1925B2" w14:textId="640B2701" w:rsidR="002A4FCB" w:rsidRDefault="00452B5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08EABA0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4C5ADAB0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76C8A73B" w14:textId="77777777" w:rsidTr="00892D03">
        <w:tc>
          <w:tcPr>
            <w:tcW w:w="9350" w:type="dxa"/>
            <w:gridSpan w:val="4"/>
          </w:tcPr>
          <w:p w14:paraId="5484694E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117199FD" w14:textId="77777777" w:rsidTr="00B45742">
        <w:tc>
          <w:tcPr>
            <w:tcW w:w="2936" w:type="dxa"/>
          </w:tcPr>
          <w:p w14:paraId="0AC470BB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2D2577CC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393CC128" w14:textId="77777777" w:rsidTr="00452B5D">
        <w:tc>
          <w:tcPr>
            <w:tcW w:w="2936" w:type="dxa"/>
          </w:tcPr>
          <w:p w14:paraId="4E2D405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39097995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3B8A234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3D77D54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2B94B156" w14:textId="77777777" w:rsidTr="00452B5D">
        <w:tc>
          <w:tcPr>
            <w:tcW w:w="2936" w:type="dxa"/>
          </w:tcPr>
          <w:p w14:paraId="6ACAEB41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05B000A5" w14:textId="30AC1B5C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4C15804C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6FE7D2F3" w14:textId="5431C080" w:rsidR="002A4FCB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7A77B478" w14:textId="77777777" w:rsidTr="00452B5D">
        <w:tc>
          <w:tcPr>
            <w:tcW w:w="2936" w:type="dxa"/>
          </w:tcPr>
          <w:p w14:paraId="0263E9DE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4E0F90E9" w14:textId="2D22FDC3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6.0011</w:t>
            </w:r>
          </w:p>
        </w:tc>
        <w:tc>
          <w:tcPr>
            <w:tcW w:w="1834" w:type="dxa"/>
          </w:tcPr>
          <w:p w14:paraId="46371B61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4B2235D3" w14:textId="187DB4D3" w:rsidR="002A4FCB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C980420" w14:textId="77777777" w:rsidTr="00452B5D">
        <w:tc>
          <w:tcPr>
            <w:tcW w:w="2936" w:type="dxa"/>
          </w:tcPr>
          <w:p w14:paraId="5D53511C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605B8034" w14:textId="1215EE99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0.0496</w:t>
            </w:r>
          </w:p>
        </w:tc>
        <w:tc>
          <w:tcPr>
            <w:tcW w:w="1834" w:type="dxa"/>
          </w:tcPr>
          <w:p w14:paraId="31522D59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38A27CBC" w14:textId="1467FEF8" w:rsidR="002A4FCB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241A67B0" w14:textId="77777777" w:rsidTr="00452B5D">
        <w:tc>
          <w:tcPr>
            <w:tcW w:w="2936" w:type="dxa"/>
          </w:tcPr>
          <w:p w14:paraId="7EE31291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684C47CC" w14:textId="64D389F3" w:rsidR="002A4FCB" w:rsidRDefault="00452B5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516B5884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1E2FA003" w14:textId="604878F3" w:rsidR="002A4FCB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DA509A1" w14:textId="77777777" w:rsidTr="00452B5D">
        <w:tc>
          <w:tcPr>
            <w:tcW w:w="2936" w:type="dxa"/>
          </w:tcPr>
          <w:p w14:paraId="24088130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7550D564" w14:textId="3360087C" w:rsidR="002A4FCB" w:rsidRPr="00FE54D1" w:rsidRDefault="00452B5D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39175E0E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50801B52" w14:textId="01FE9607" w:rsidR="002A4FCB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F6F5476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0D07E6B9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1636"/>
        <w:gridCol w:w="1430"/>
        <w:gridCol w:w="1430"/>
        <w:gridCol w:w="1901"/>
        <w:gridCol w:w="850"/>
        <w:gridCol w:w="2103"/>
      </w:tblGrid>
      <w:tr w:rsidR="00597DAB" w14:paraId="211F716C" w14:textId="77777777" w:rsidTr="001F2A53">
        <w:trPr>
          <w:trHeight w:val="350"/>
        </w:trPr>
        <w:tc>
          <w:tcPr>
            <w:tcW w:w="9350" w:type="dxa"/>
            <w:gridSpan w:val="6"/>
          </w:tcPr>
          <w:p w14:paraId="032AEEFF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Stroke Check Position</w:t>
            </w:r>
          </w:p>
        </w:tc>
      </w:tr>
      <w:tr w:rsidR="00597DAB" w14:paraId="10169B4E" w14:textId="77777777" w:rsidTr="005014A9">
        <w:trPr>
          <w:trHeight w:val="350"/>
        </w:trPr>
        <w:tc>
          <w:tcPr>
            <w:tcW w:w="4496" w:type="dxa"/>
            <w:gridSpan w:val="3"/>
          </w:tcPr>
          <w:p w14:paraId="4E4F0C56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49991064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7A3F0153" w14:textId="77777777" w:rsidTr="00452B5D">
        <w:trPr>
          <w:trHeight w:val="279"/>
        </w:trPr>
        <w:tc>
          <w:tcPr>
            <w:tcW w:w="1636" w:type="dxa"/>
            <w:vMerge w:val="restart"/>
          </w:tcPr>
          <w:p w14:paraId="4E50C40B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</w:p>
        </w:tc>
        <w:tc>
          <w:tcPr>
            <w:tcW w:w="1430" w:type="dxa"/>
          </w:tcPr>
          <w:p w14:paraId="0B7DC97E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73A7A50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0173484E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850" w:type="dxa"/>
          </w:tcPr>
          <w:p w14:paraId="3EA97988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06A81BCB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1720D162" w14:textId="77777777" w:rsidTr="00452B5D">
        <w:trPr>
          <w:trHeight w:val="279"/>
        </w:trPr>
        <w:tc>
          <w:tcPr>
            <w:tcW w:w="1636" w:type="dxa"/>
            <w:vMerge/>
          </w:tcPr>
          <w:p w14:paraId="5E22D166" w14:textId="77777777" w:rsidR="00597DAB" w:rsidRPr="000E538E" w:rsidRDefault="00597DA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30" w:type="dxa"/>
          </w:tcPr>
          <w:p w14:paraId="78C826D2" w14:textId="38092646" w:rsidR="00597DAB" w:rsidRPr="000E538E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16.732</w:t>
            </w:r>
          </w:p>
        </w:tc>
        <w:tc>
          <w:tcPr>
            <w:tcW w:w="1430" w:type="dxa"/>
          </w:tcPr>
          <w:p w14:paraId="31862E4A" w14:textId="7BF17C75" w:rsidR="00597DAB" w:rsidRPr="000E538E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1" w:type="dxa"/>
          </w:tcPr>
          <w:p w14:paraId="03AAAB39" w14:textId="00026016" w:rsidR="00597DAB" w:rsidRPr="000E538E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16.3</w:t>
            </w:r>
          </w:p>
        </w:tc>
        <w:tc>
          <w:tcPr>
            <w:tcW w:w="850" w:type="dxa"/>
          </w:tcPr>
          <w:p w14:paraId="4577511F" w14:textId="77777777" w:rsidR="00597DAB" w:rsidRPr="000E538E" w:rsidRDefault="00597DA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0D6FDA92" w14:textId="3570B976" w:rsidR="00597DAB" w:rsidRPr="000E538E" w:rsidRDefault="00452B5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97DAB" w14:paraId="11EDA995" w14:textId="77777777" w:rsidTr="005014A9">
        <w:trPr>
          <w:trHeight w:val="279"/>
        </w:trPr>
        <w:tc>
          <w:tcPr>
            <w:tcW w:w="4496" w:type="dxa"/>
            <w:gridSpan w:val="3"/>
          </w:tcPr>
          <w:p w14:paraId="610D54DF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577DD8A9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63F96CF1" w14:textId="77777777" w:rsidTr="00452B5D">
        <w:trPr>
          <w:trHeight w:val="279"/>
        </w:trPr>
        <w:tc>
          <w:tcPr>
            <w:tcW w:w="1636" w:type="dxa"/>
          </w:tcPr>
          <w:p w14:paraId="658F78F7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430" w:type="dxa"/>
          </w:tcPr>
          <w:p w14:paraId="4C2092A4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18A6818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46C42415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850" w:type="dxa"/>
          </w:tcPr>
          <w:p w14:paraId="6DA9261F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0D287411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7B2ACD23" w14:textId="77777777" w:rsidTr="00452B5D">
        <w:trPr>
          <w:trHeight w:val="279"/>
        </w:trPr>
        <w:tc>
          <w:tcPr>
            <w:tcW w:w="1636" w:type="dxa"/>
          </w:tcPr>
          <w:p w14:paraId="72D53F4D" w14:textId="77777777" w:rsidR="00597DAB" w:rsidRPr="000E538E" w:rsidRDefault="00597DAB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79EA606F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2F827F15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C520CBD" w14:textId="50EC9D05" w:rsidR="00597DAB" w:rsidRPr="000E538E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32BF8CC5" w14:textId="77777777" w:rsidR="00597DAB" w:rsidRDefault="00597DA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798840CC" w14:textId="37C7406F" w:rsidR="00597DAB" w:rsidRPr="000E538E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6B0457E" w14:textId="77777777" w:rsidTr="00452B5D">
        <w:trPr>
          <w:trHeight w:val="279"/>
        </w:trPr>
        <w:tc>
          <w:tcPr>
            <w:tcW w:w="1636" w:type="dxa"/>
          </w:tcPr>
          <w:p w14:paraId="340CC1CF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1430" w:type="dxa"/>
          </w:tcPr>
          <w:p w14:paraId="6873F30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433FECD3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66D2FDA" w14:textId="576C7FC2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25D15F77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6C482494" w14:textId="01A4B44E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5CCB5E71" w14:textId="77777777" w:rsidTr="00452B5D">
        <w:trPr>
          <w:trHeight w:val="279"/>
        </w:trPr>
        <w:tc>
          <w:tcPr>
            <w:tcW w:w="1636" w:type="dxa"/>
          </w:tcPr>
          <w:p w14:paraId="5366B2D6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25E7A13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421FD2C1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59E51CEA" w14:textId="51B00337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-0.5752</w:t>
            </w:r>
          </w:p>
        </w:tc>
        <w:tc>
          <w:tcPr>
            <w:tcW w:w="850" w:type="dxa"/>
          </w:tcPr>
          <w:p w14:paraId="45931EF0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816C68A" w14:textId="0043DA05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6BFA4DEF" w14:textId="77777777" w:rsidTr="00452B5D">
        <w:trPr>
          <w:trHeight w:val="279"/>
        </w:trPr>
        <w:tc>
          <w:tcPr>
            <w:tcW w:w="1636" w:type="dxa"/>
          </w:tcPr>
          <w:p w14:paraId="00F30BBE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1430" w:type="dxa"/>
          </w:tcPr>
          <w:p w14:paraId="071620B7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76F1B1C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13EAF9F" w14:textId="25465C26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4CE4342A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69B1FB15" w14:textId="4DFD8D67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1AF4F602" w14:textId="77777777" w:rsidTr="00452B5D">
        <w:trPr>
          <w:trHeight w:val="279"/>
        </w:trPr>
        <w:tc>
          <w:tcPr>
            <w:tcW w:w="1636" w:type="dxa"/>
          </w:tcPr>
          <w:p w14:paraId="7C8CCCF2" w14:textId="77777777" w:rsidR="005014A9" w:rsidRDefault="005014A9" w:rsidP="005014A9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409F5B5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3C7F38EC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77B7914B" w14:textId="4403DF00" w:rsidR="005014A9" w:rsidRPr="002E6C02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584DE919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FF451DA" w14:textId="0541F69D" w:rsidR="005014A9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9C3EC59" w14:textId="77777777" w:rsidTr="00452B5D">
        <w:trPr>
          <w:trHeight w:val="279"/>
        </w:trPr>
        <w:tc>
          <w:tcPr>
            <w:tcW w:w="1636" w:type="dxa"/>
          </w:tcPr>
          <w:p w14:paraId="428E6E16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ins from Null using M3 </w:t>
            </w:r>
          </w:p>
        </w:tc>
        <w:tc>
          <w:tcPr>
            <w:tcW w:w="1430" w:type="dxa"/>
          </w:tcPr>
          <w:p w14:paraId="6D222725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5244988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2C9C1DAE" w14:textId="6AE0FABA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1.7251</w:t>
            </w:r>
          </w:p>
        </w:tc>
        <w:tc>
          <w:tcPr>
            <w:tcW w:w="850" w:type="dxa"/>
          </w:tcPr>
          <w:p w14:paraId="7C2B5D3F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26A52D34" w14:textId="7CCE2E7A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0C9BFC97" w14:textId="77777777" w:rsidTr="00452B5D">
        <w:trPr>
          <w:trHeight w:val="279"/>
        </w:trPr>
        <w:tc>
          <w:tcPr>
            <w:tcW w:w="1636" w:type="dxa"/>
          </w:tcPr>
          <w:p w14:paraId="5C4EDE9C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1430" w:type="dxa"/>
          </w:tcPr>
          <w:p w14:paraId="58BEDD10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2D33993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2F8983C3" w14:textId="2621CAD4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-0.5743</w:t>
            </w:r>
          </w:p>
        </w:tc>
        <w:tc>
          <w:tcPr>
            <w:tcW w:w="850" w:type="dxa"/>
          </w:tcPr>
          <w:p w14:paraId="49908CD5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49779BAC" w14:textId="47940DF3" w:rsidR="005014A9" w:rsidRPr="000E538E" w:rsidRDefault="00452B5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735DDEF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488FF2B0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1A01FEC6" w14:textId="77777777" w:rsidTr="00881C38">
        <w:trPr>
          <w:trHeight w:val="260"/>
        </w:trPr>
        <w:tc>
          <w:tcPr>
            <w:tcW w:w="9350" w:type="dxa"/>
            <w:gridSpan w:val="6"/>
          </w:tcPr>
          <w:p w14:paraId="555E341C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5BEBFB9A" w14:textId="77777777" w:rsidTr="004F2033">
        <w:trPr>
          <w:trHeight w:val="260"/>
        </w:trPr>
        <w:tc>
          <w:tcPr>
            <w:tcW w:w="5485" w:type="dxa"/>
            <w:gridSpan w:val="3"/>
          </w:tcPr>
          <w:p w14:paraId="5997BB49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2CF8B2B1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3625B3C2" w14:textId="77777777" w:rsidTr="00452B5D">
        <w:trPr>
          <w:trHeight w:val="260"/>
        </w:trPr>
        <w:tc>
          <w:tcPr>
            <w:tcW w:w="2425" w:type="dxa"/>
          </w:tcPr>
          <w:p w14:paraId="072031D8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7924D859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158CC6F8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54B9DCA7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7952D439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79A47B93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65A31232" w14:textId="77777777" w:rsidTr="00452B5D">
        <w:trPr>
          <w:trHeight w:val="514"/>
        </w:trPr>
        <w:tc>
          <w:tcPr>
            <w:tcW w:w="2425" w:type="dxa"/>
          </w:tcPr>
          <w:p w14:paraId="5F6DEEF8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1775839A" w14:textId="15BFA63E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24666D1" w14:textId="687B7B3F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1E3186C" w14:textId="15E19833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0.0103</w:t>
            </w:r>
          </w:p>
        </w:tc>
        <w:tc>
          <w:tcPr>
            <w:tcW w:w="720" w:type="dxa"/>
          </w:tcPr>
          <w:p w14:paraId="702CBF6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7FB88A6A" w14:textId="083C5CF3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41DE10A6" w14:textId="77777777" w:rsidTr="00452B5D">
        <w:trPr>
          <w:trHeight w:val="890"/>
        </w:trPr>
        <w:tc>
          <w:tcPr>
            <w:tcW w:w="2425" w:type="dxa"/>
          </w:tcPr>
          <w:p w14:paraId="3BFDF496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189CF1F7" w14:textId="2960815E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57FB518B" w14:textId="0C008131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F741FE7" w14:textId="52C7460A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0.0103</w:t>
            </w:r>
          </w:p>
        </w:tc>
        <w:tc>
          <w:tcPr>
            <w:tcW w:w="720" w:type="dxa"/>
          </w:tcPr>
          <w:p w14:paraId="04F8DC07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5A1DBCBA" w14:textId="13C8DBF8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4C222FDA" w14:textId="77777777" w:rsidTr="00452B5D">
        <w:trPr>
          <w:trHeight w:val="514"/>
        </w:trPr>
        <w:tc>
          <w:tcPr>
            <w:tcW w:w="2425" w:type="dxa"/>
          </w:tcPr>
          <w:p w14:paraId="7F318B6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2ABE5CEB" w14:textId="3D515BE4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63FF5D24" w14:textId="67C53AC4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6A509A4" w14:textId="5D7A0BBC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-0.3631</w:t>
            </w:r>
          </w:p>
        </w:tc>
        <w:tc>
          <w:tcPr>
            <w:tcW w:w="720" w:type="dxa"/>
          </w:tcPr>
          <w:p w14:paraId="146FB112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1BE8C6E0" w14:textId="1C010072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42FC9A5D" w14:textId="77777777" w:rsidTr="00452B5D">
        <w:trPr>
          <w:trHeight w:val="514"/>
        </w:trPr>
        <w:tc>
          <w:tcPr>
            <w:tcW w:w="2425" w:type="dxa"/>
          </w:tcPr>
          <w:p w14:paraId="5692AC0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53DEE069" w14:textId="401EB0DD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85401C0" w14:textId="07F51C4D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9D3E1EA" w14:textId="1C39AC9E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-0.3631</w:t>
            </w:r>
          </w:p>
        </w:tc>
        <w:tc>
          <w:tcPr>
            <w:tcW w:w="720" w:type="dxa"/>
          </w:tcPr>
          <w:p w14:paraId="108EAC92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4C7F195B" w14:textId="702FE7F8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336DDC6B" w14:textId="77777777" w:rsidTr="00452B5D">
        <w:trPr>
          <w:trHeight w:val="506"/>
        </w:trPr>
        <w:tc>
          <w:tcPr>
            <w:tcW w:w="2425" w:type="dxa"/>
          </w:tcPr>
          <w:p w14:paraId="6FBAC79C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B88A61A" w14:textId="56C55B2A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4592C27" w14:textId="05653D4B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BFFC5FD" w14:textId="087CBEAC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3E5B2B17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4A90E354" w14:textId="42258338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6DE89E18" w14:textId="77777777" w:rsidTr="00452B5D">
        <w:trPr>
          <w:trHeight w:val="514"/>
        </w:trPr>
        <w:tc>
          <w:tcPr>
            <w:tcW w:w="2425" w:type="dxa"/>
          </w:tcPr>
          <w:p w14:paraId="18ADB29D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AA9FE49" w14:textId="2EA45303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68D1AC6" w14:textId="7E4608A5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E48F91E" w14:textId="16B28E1D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4089CFE9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01F9F996" w14:textId="2EE394C9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1FF76807" w14:textId="77777777" w:rsidTr="00452B5D">
        <w:trPr>
          <w:trHeight w:val="514"/>
        </w:trPr>
        <w:tc>
          <w:tcPr>
            <w:tcW w:w="2425" w:type="dxa"/>
          </w:tcPr>
          <w:p w14:paraId="1005FE2D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0F4CDB4" w14:textId="12D0C2A5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5A84458F" w14:textId="00A24919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F6D709E" w14:textId="55797DA0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0.9484</w:t>
            </w:r>
          </w:p>
        </w:tc>
        <w:tc>
          <w:tcPr>
            <w:tcW w:w="720" w:type="dxa"/>
          </w:tcPr>
          <w:p w14:paraId="448625E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6969EEB4" w14:textId="68B0510F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5B7D03A4" w14:textId="77777777" w:rsidTr="00452B5D">
        <w:trPr>
          <w:trHeight w:val="506"/>
        </w:trPr>
        <w:tc>
          <w:tcPr>
            <w:tcW w:w="2425" w:type="dxa"/>
          </w:tcPr>
          <w:p w14:paraId="715E98F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51E9C42" w14:textId="49851F16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25D8518" w14:textId="714E459A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8C79986" w14:textId="74F73294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0C597F2D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60709E7D" w14:textId="0BA3138E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395310C" w14:textId="77777777" w:rsidTr="00452B5D">
        <w:trPr>
          <w:trHeight w:val="514"/>
        </w:trPr>
        <w:tc>
          <w:tcPr>
            <w:tcW w:w="2425" w:type="dxa"/>
          </w:tcPr>
          <w:p w14:paraId="6601896F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40265E0" w14:textId="57FEA11F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B0B3A8F" w14:textId="4AABE644" w:rsidR="00B45742" w:rsidRDefault="00452B5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8D26747" w14:textId="0A307050" w:rsidR="00B45742" w:rsidRDefault="00452B5D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0AD0D4C8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087FA2CC" w14:textId="70E71ECA" w:rsidR="00B45742" w:rsidRDefault="00452B5D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D875108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3B3C782C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0990CC72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515C2AB" wp14:editId="4909A634">
            <wp:extent cx="5429250" cy="2343150"/>
            <wp:effectExtent l="0" t="0" r="0" b="0"/>
            <wp:docPr id="123040489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489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E80A" w14:textId="3AA77800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- Ballnut Velocity for Motor One</w:t>
      </w:r>
    </w:p>
    <w:p w14:paraId="19DB08C7" w14:textId="6EA34B68" w:rsidR="00347F85" w:rsidRDefault="00347F85" w:rsidP="004C17BC">
      <w:pPr>
        <w:pStyle w:val="BodyText"/>
        <w:ind w:left="0"/>
        <w:jc w:val="center"/>
      </w:pPr>
    </w:p>
    <w:p w14:paraId="1F31DA31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7B8FC85" wp14:editId="6C485995">
            <wp:extent cx="5429250" cy="2343150"/>
            <wp:effectExtent l="0" t="0" r="0" b="0"/>
            <wp:docPr id="1450573856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7385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657" w14:textId="170E698F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One</w:t>
      </w:r>
    </w:p>
    <w:p w14:paraId="02EC7724" w14:textId="299DA0E2" w:rsidR="00347F85" w:rsidRDefault="00347F85" w:rsidP="004C17BC">
      <w:pPr>
        <w:pStyle w:val="BodyText"/>
        <w:ind w:left="0"/>
        <w:jc w:val="center"/>
      </w:pPr>
    </w:p>
    <w:p w14:paraId="078DC53E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309B68D" wp14:editId="3C7BABE5">
            <wp:extent cx="5429250" cy="2343150"/>
            <wp:effectExtent l="0" t="0" r="0" b="0"/>
            <wp:docPr id="207941494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494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A1BB" w14:textId="1B4F0E47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M1 Delta for Motor One</w:t>
      </w:r>
    </w:p>
    <w:p w14:paraId="44A34013" w14:textId="690F35BF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6C2F88CB" w14:textId="77777777" w:rsidTr="00EC1453">
        <w:trPr>
          <w:trHeight w:val="368"/>
        </w:trPr>
        <w:tc>
          <w:tcPr>
            <w:tcW w:w="9350" w:type="dxa"/>
            <w:gridSpan w:val="7"/>
          </w:tcPr>
          <w:p w14:paraId="45DDE1E3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1 STROKE CHECK</w:t>
            </w:r>
          </w:p>
        </w:tc>
      </w:tr>
      <w:tr w:rsidR="00734544" w14:paraId="1F1BB1FD" w14:textId="77777777" w:rsidTr="00F263D4">
        <w:trPr>
          <w:trHeight w:val="368"/>
        </w:trPr>
        <w:tc>
          <w:tcPr>
            <w:tcW w:w="4590" w:type="dxa"/>
            <w:gridSpan w:val="3"/>
          </w:tcPr>
          <w:p w14:paraId="769FD0F3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6C1FE832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271EEAEB" w14:textId="77777777" w:rsidTr="00452B5D">
        <w:trPr>
          <w:trHeight w:val="523"/>
        </w:trPr>
        <w:tc>
          <w:tcPr>
            <w:tcW w:w="2199" w:type="dxa"/>
          </w:tcPr>
          <w:p w14:paraId="0487F913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6F6B104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795CBE2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75F88F5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5BA042C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2E2F2A28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271142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215AA2C0" w14:textId="77777777" w:rsidTr="00452B5D">
        <w:trPr>
          <w:trHeight w:val="523"/>
        </w:trPr>
        <w:tc>
          <w:tcPr>
            <w:tcW w:w="2199" w:type="dxa"/>
          </w:tcPr>
          <w:p w14:paraId="68270F89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3D8BF6A0" w14:textId="4396604A" w:rsidR="002A4FCB" w:rsidRDefault="00452B5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3D813BA1" w14:textId="3AD1EBF9" w:rsidR="002A4FCB" w:rsidRDefault="00452B5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21D971B9" w14:textId="64404394" w:rsidR="002A4FCB" w:rsidRDefault="00452B5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0.1997</w:t>
            </w:r>
          </w:p>
          <w:p w14:paraId="2DEC7EB4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64C59794" w14:textId="74EA4CC6" w:rsidR="002A4FCB" w:rsidRDefault="00452B5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0.1997</w:t>
            </w:r>
          </w:p>
          <w:p w14:paraId="0B5500F4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5712519A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B9FF93" w:fill="auto"/>
          </w:tcPr>
          <w:p w14:paraId="74D16D4A" w14:textId="17683A76" w:rsidR="002A4FCB" w:rsidRDefault="00452B5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28C3F72C" w14:textId="77777777" w:rsidTr="00452B5D">
        <w:trPr>
          <w:trHeight w:val="523"/>
        </w:trPr>
        <w:tc>
          <w:tcPr>
            <w:tcW w:w="2199" w:type="dxa"/>
          </w:tcPr>
          <w:p w14:paraId="2D2264C3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B804B7C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23DC81D5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5D6D7B2E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4C1B7365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5426C1CE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DE5ED0D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0386A7C8" w14:textId="77777777" w:rsidTr="00452B5D">
        <w:trPr>
          <w:trHeight w:val="665"/>
        </w:trPr>
        <w:tc>
          <w:tcPr>
            <w:tcW w:w="2199" w:type="dxa"/>
          </w:tcPr>
          <w:p w14:paraId="00EE18BF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49380EFC" w14:textId="1F1469D6" w:rsidR="005A312A" w:rsidRPr="00994843" w:rsidRDefault="00452B5D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06A3AAD9" w14:textId="62749F9D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4FDE08D8" w14:textId="1ED23A6D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1.5953</w:t>
            </w:r>
          </w:p>
        </w:tc>
        <w:tc>
          <w:tcPr>
            <w:tcW w:w="1347" w:type="dxa"/>
          </w:tcPr>
          <w:p w14:paraId="14062149" w14:textId="72EEFA2D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4" w:type="dxa"/>
          </w:tcPr>
          <w:p w14:paraId="4A37A6B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54029E7B" w14:textId="4176C4E8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0A4991C" w14:textId="77777777" w:rsidTr="00452B5D">
        <w:trPr>
          <w:trHeight w:val="830"/>
        </w:trPr>
        <w:tc>
          <w:tcPr>
            <w:tcW w:w="2199" w:type="dxa"/>
          </w:tcPr>
          <w:p w14:paraId="5FDF67FD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18A547EE" w14:textId="6F461CBA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17C521F9" w14:textId="358D7379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00B4FCE4" w14:textId="1D86107B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0.6018</w:t>
            </w:r>
          </w:p>
        </w:tc>
        <w:tc>
          <w:tcPr>
            <w:tcW w:w="1347" w:type="dxa"/>
          </w:tcPr>
          <w:p w14:paraId="3A56697B" w14:textId="2F411387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4" w:type="dxa"/>
          </w:tcPr>
          <w:p w14:paraId="2019656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95518C9" w14:textId="3BBBD73E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E945AB5" w14:textId="77777777" w:rsidTr="00F263D4">
        <w:trPr>
          <w:trHeight w:val="523"/>
        </w:trPr>
        <w:tc>
          <w:tcPr>
            <w:tcW w:w="2199" w:type="dxa"/>
          </w:tcPr>
          <w:p w14:paraId="65928297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40A8B645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23653F9F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7E468655" w14:textId="716FC4D2" w:rsidR="002A4FCB" w:rsidRPr="00E364E5" w:rsidRDefault="00452B5D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1.9732</w:t>
            </w:r>
          </w:p>
        </w:tc>
        <w:tc>
          <w:tcPr>
            <w:tcW w:w="1347" w:type="dxa"/>
          </w:tcPr>
          <w:p w14:paraId="729C6755" w14:textId="3ED9D891" w:rsidR="002A4FCB" w:rsidRPr="00E364E5" w:rsidRDefault="00452B5D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0.3498</w:t>
            </w:r>
          </w:p>
        </w:tc>
        <w:tc>
          <w:tcPr>
            <w:tcW w:w="1114" w:type="dxa"/>
            <w:shd w:val="clear" w:color="auto" w:fill="auto"/>
          </w:tcPr>
          <w:p w14:paraId="75351CD7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  <w:r>
              <w:rPr>
                <w:color w:val="auto"/>
                <w:szCs w:val="20"/>
              </w:rPr>
              <w:t>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11A052C7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2C68B75C" w14:textId="77777777" w:rsidR="00382D74" w:rsidRPr="00382D74" w:rsidRDefault="00382D74" w:rsidP="00382D74">
      <w:pPr>
        <w:pStyle w:val="BodyText"/>
      </w:pPr>
    </w:p>
    <w:p w14:paraId="484F0396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1A49700E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0E5C8568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73793D04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F3D5EC9" wp14:editId="509961D4">
            <wp:extent cx="5429250" cy="2343150"/>
            <wp:effectExtent l="0" t="0" r="0" b="0"/>
            <wp:docPr id="12384288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2881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B5C5" w14:textId="3064B75A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Ballnut Velocity for Motor Two</w:t>
      </w:r>
    </w:p>
    <w:p w14:paraId="0E76A2BA" w14:textId="7C4B6547" w:rsidR="00347F85" w:rsidRDefault="00347F85" w:rsidP="00850524">
      <w:pPr>
        <w:pStyle w:val="BodyText"/>
        <w:ind w:left="0"/>
        <w:jc w:val="center"/>
      </w:pPr>
    </w:p>
    <w:p w14:paraId="02F6AF72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975F3D8" wp14:editId="610F3D67">
            <wp:extent cx="5429250" cy="2343150"/>
            <wp:effectExtent l="0" t="0" r="0" b="0"/>
            <wp:docPr id="193229623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9623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6661" w14:textId="1867CC9B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-Current for Motor Two</w:t>
      </w:r>
    </w:p>
    <w:p w14:paraId="784D7908" w14:textId="2E54B6D4" w:rsidR="00347F85" w:rsidRDefault="00347F85" w:rsidP="00850524">
      <w:pPr>
        <w:pStyle w:val="BodyText"/>
        <w:ind w:left="0"/>
        <w:jc w:val="center"/>
      </w:pPr>
    </w:p>
    <w:p w14:paraId="1D1D9377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36327B6" wp14:editId="6F7153CC">
            <wp:extent cx="5429250" cy="2343150"/>
            <wp:effectExtent l="0" t="0" r="0" b="0"/>
            <wp:docPr id="163871633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1633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0956" w14:textId="2E4A8E7B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M1 Delta for Motor Two</w:t>
      </w:r>
    </w:p>
    <w:p w14:paraId="4F292257" w14:textId="6BB86C3F" w:rsidR="00347F85" w:rsidRPr="00347F85" w:rsidRDefault="00347F85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2D7D9D05" w14:textId="77777777" w:rsidTr="00750243">
        <w:trPr>
          <w:trHeight w:val="350"/>
        </w:trPr>
        <w:tc>
          <w:tcPr>
            <w:tcW w:w="9343" w:type="dxa"/>
            <w:gridSpan w:val="7"/>
          </w:tcPr>
          <w:p w14:paraId="781735F3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2 STROKE CHECK</w:t>
            </w:r>
          </w:p>
        </w:tc>
      </w:tr>
      <w:tr w:rsidR="00734544" w14:paraId="61FF09A6" w14:textId="77777777" w:rsidTr="00B84A12">
        <w:trPr>
          <w:trHeight w:val="524"/>
        </w:trPr>
        <w:tc>
          <w:tcPr>
            <w:tcW w:w="4590" w:type="dxa"/>
            <w:gridSpan w:val="3"/>
          </w:tcPr>
          <w:p w14:paraId="46FD9877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09CEEA4C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148930E9" w14:textId="77777777" w:rsidTr="00452B5D">
        <w:trPr>
          <w:trHeight w:val="524"/>
        </w:trPr>
        <w:tc>
          <w:tcPr>
            <w:tcW w:w="2070" w:type="dxa"/>
          </w:tcPr>
          <w:p w14:paraId="10220D4F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056547AD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197B5F43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2D0255A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4D9C7FA5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07D9BB94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46FDE00D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1705F08D" w14:textId="77777777" w:rsidTr="00452B5D">
        <w:trPr>
          <w:trHeight w:val="524"/>
        </w:trPr>
        <w:tc>
          <w:tcPr>
            <w:tcW w:w="2070" w:type="dxa"/>
          </w:tcPr>
          <w:p w14:paraId="6E261A7B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46D2D798" w14:textId="6268674E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21A5C640" w14:textId="544CF3FA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6FB34B88" w14:textId="783118AC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4C6588C8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6E3D3B8B" w14:textId="7F69F735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3E222A00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3FB2080F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3" w:type="dxa"/>
            <w:shd w:val="solid" w:color="B9FF93" w:fill="auto"/>
          </w:tcPr>
          <w:p w14:paraId="2BEBFAEC" w14:textId="2E5604B5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3B9F7969" w14:textId="77777777" w:rsidTr="00452B5D">
        <w:trPr>
          <w:trHeight w:val="524"/>
        </w:trPr>
        <w:tc>
          <w:tcPr>
            <w:tcW w:w="2070" w:type="dxa"/>
          </w:tcPr>
          <w:p w14:paraId="59EA0945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027270D0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7B5E9FBE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78234777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7C799258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5EF02C6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3EE39387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4976BE3B" w14:textId="77777777" w:rsidTr="00452B5D">
        <w:trPr>
          <w:trHeight w:val="667"/>
        </w:trPr>
        <w:tc>
          <w:tcPr>
            <w:tcW w:w="2070" w:type="dxa"/>
          </w:tcPr>
          <w:p w14:paraId="7001830A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050D04EE" w14:textId="2DB7C4CE" w:rsidR="00734544" w:rsidRPr="00994843" w:rsidRDefault="00452B5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5F82E052" w14:textId="75A6A8C3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3AE49D08" w14:textId="0DCB148E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1.5972</w:t>
            </w:r>
          </w:p>
        </w:tc>
        <w:tc>
          <w:tcPr>
            <w:tcW w:w="1346" w:type="dxa"/>
          </w:tcPr>
          <w:p w14:paraId="6F68FD51" w14:textId="2FBDA920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3" w:type="dxa"/>
          </w:tcPr>
          <w:p w14:paraId="29CAFC38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6B3ACA7B" w14:textId="162AE33D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727F072F" w14:textId="77777777" w:rsidTr="00452B5D">
        <w:trPr>
          <w:trHeight w:val="832"/>
        </w:trPr>
        <w:tc>
          <w:tcPr>
            <w:tcW w:w="2070" w:type="dxa"/>
          </w:tcPr>
          <w:p w14:paraId="6B6CA67D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423BE712" w14:textId="1ED94E35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0F1C797B" w14:textId="55B4A83D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526D124A" w14:textId="29231322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0.5985</w:t>
            </w:r>
          </w:p>
        </w:tc>
        <w:tc>
          <w:tcPr>
            <w:tcW w:w="1346" w:type="dxa"/>
          </w:tcPr>
          <w:p w14:paraId="3D6379F9" w14:textId="605E6ACA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0.3747</w:t>
            </w:r>
          </w:p>
        </w:tc>
        <w:tc>
          <w:tcPr>
            <w:tcW w:w="1113" w:type="dxa"/>
          </w:tcPr>
          <w:p w14:paraId="2C4B1E2C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shd w:val="solid" w:color="FF7575" w:fill="auto"/>
          </w:tcPr>
          <w:p w14:paraId="58D15A38" w14:textId="7E796CCC" w:rsidR="00734544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6E5ACE11" w14:textId="77777777" w:rsidTr="00B84A12">
        <w:trPr>
          <w:trHeight w:val="524"/>
        </w:trPr>
        <w:tc>
          <w:tcPr>
            <w:tcW w:w="2070" w:type="dxa"/>
          </w:tcPr>
          <w:p w14:paraId="0E43850C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4F53D149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5D90B2A3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1321FE3F" w14:textId="661A8FD1" w:rsidR="00734544" w:rsidRPr="00E364E5" w:rsidRDefault="00452B5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1.4327</w:t>
            </w:r>
          </w:p>
        </w:tc>
        <w:tc>
          <w:tcPr>
            <w:tcW w:w="1346" w:type="dxa"/>
          </w:tcPr>
          <w:p w14:paraId="1A236100" w14:textId="76BD8B58" w:rsidR="00734544" w:rsidRPr="00E364E5" w:rsidRDefault="00452B5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0.2491</w:t>
            </w:r>
          </w:p>
        </w:tc>
        <w:tc>
          <w:tcPr>
            <w:tcW w:w="1113" w:type="dxa"/>
            <w:shd w:val="clear" w:color="auto" w:fill="FFFFFF" w:themeFill="background1"/>
          </w:tcPr>
          <w:p w14:paraId="5A4CF39F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Amps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552B048F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2CA06680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20890DF3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44E8E7C3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44EE86A5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3CDF05F" wp14:editId="0BFAABB4">
            <wp:extent cx="5429250" cy="2343150"/>
            <wp:effectExtent l="0" t="0" r="0" b="0"/>
            <wp:docPr id="61454598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4598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E74" w14:textId="210737DF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Ballnut Velocity for Motor Three</w:t>
      </w:r>
    </w:p>
    <w:p w14:paraId="360FFE6E" w14:textId="77A30B1E" w:rsidR="00FB100A" w:rsidRDefault="00FB100A" w:rsidP="004C17BC">
      <w:pPr>
        <w:pStyle w:val="BodyText"/>
        <w:ind w:left="0"/>
        <w:jc w:val="center"/>
      </w:pPr>
    </w:p>
    <w:p w14:paraId="2A8E1F10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D3C256A" wp14:editId="29DDBBFA">
            <wp:extent cx="5429250" cy="2343150"/>
            <wp:effectExtent l="0" t="0" r="0" b="0"/>
            <wp:docPr id="209861014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014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7FA8" w14:textId="56569E31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-Current for Motor Three</w:t>
      </w:r>
    </w:p>
    <w:p w14:paraId="1EA08C98" w14:textId="758C8318" w:rsidR="00FB100A" w:rsidRDefault="00FB100A" w:rsidP="004C17BC">
      <w:pPr>
        <w:pStyle w:val="BodyText"/>
        <w:ind w:left="0"/>
        <w:jc w:val="center"/>
      </w:pPr>
    </w:p>
    <w:p w14:paraId="2757BB05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B4A98EB" wp14:editId="5755DD4B">
            <wp:extent cx="5429250" cy="2343150"/>
            <wp:effectExtent l="0" t="0" r="0" b="0"/>
            <wp:docPr id="1488433470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347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65D0" w14:textId="2EF0FE6F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M3 Delta for Motor Three</w:t>
      </w:r>
    </w:p>
    <w:p w14:paraId="103E5367" w14:textId="55292AB1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517BD571" w14:textId="77777777" w:rsidTr="00970822">
        <w:trPr>
          <w:trHeight w:val="350"/>
        </w:trPr>
        <w:tc>
          <w:tcPr>
            <w:tcW w:w="9350" w:type="dxa"/>
            <w:gridSpan w:val="7"/>
          </w:tcPr>
          <w:p w14:paraId="42124207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5C256FE9" w14:textId="77777777" w:rsidTr="00B84A12">
        <w:trPr>
          <w:trHeight w:val="350"/>
        </w:trPr>
        <w:tc>
          <w:tcPr>
            <w:tcW w:w="4680" w:type="dxa"/>
            <w:gridSpan w:val="3"/>
          </w:tcPr>
          <w:p w14:paraId="16B83428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33B5AFC9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53CA8731" w14:textId="77777777" w:rsidTr="00452B5D">
        <w:trPr>
          <w:trHeight w:val="523"/>
        </w:trPr>
        <w:tc>
          <w:tcPr>
            <w:tcW w:w="2199" w:type="dxa"/>
          </w:tcPr>
          <w:p w14:paraId="234318D6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601C7F64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404FFB44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576734AC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2D5C8393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5130771E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4B569623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04EA4EFA" w14:textId="77777777" w:rsidTr="00452B5D">
        <w:trPr>
          <w:trHeight w:val="523"/>
        </w:trPr>
        <w:tc>
          <w:tcPr>
            <w:tcW w:w="2199" w:type="dxa"/>
          </w:tcPr>
          <w:p w14:paraId="1BB151C6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7C9ACCC7" w14:textId="61097339" w:rsidR="0018109E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59AEE2CE" w14:textId="56099634" w:rsidR="0018109E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253FE40F" w14:textId="5E181199" w:rsidR="0018109E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1F1CEA85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335DA657" w14:textId="4A38992A" w:rsidR="0018109E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2AC33006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1D16168C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B9FF93" w:fill="auto"/>
          </w:tcPr>
          <w:p w14:paraId="736BAD75" w14:textId="35F37809" w:rsidR="0018109E" w:rsidRDefault="00452B5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31C80A18" w14:textId="77777777" w:rsidTr="00452B5D">
        <w:trPr>
          <w:trHeight w:val="523"/>
        </w:trPr>
        <w:tc>
          <w:tcPr>
            <w:tcW w:w="2199" w:type="dxa"/>
          </w:tcPr>
          <w:p w14:paraId="2BE48ED5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7A485C30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4505A356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0457E480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3AE5B633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198BA91B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1DE33DD6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4AC99637" w14:textId="77777777" w:rsidTr="00452B5D">
        <w:trPr>
          <w:trHeight w:val="665"/>
        </w:trPr>
        <w:tc>
          <w:tcPr>
            <w:tcW w:w="2199" w:type="dxa"/>
          </w:tcPr>
          <w:p w14:paraId="6237FBE8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18C7CE2C" w14:textId="6D879E0F" w:rsidR="005A312A" w:rsidRPr="00994843" w:rsidRDefault="00452B5D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43D2E20" w14:textId="113F808A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7A1F47AE" w14:textId="0F12D719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1.5859</w:t>
            </w:r>
          </w:p>
        </w:tc>
        <w:tc>
          <w:tcPr>
            <w:tcW w:w="1347" w:type="dxa"/>
          </w:tcPr>
          <w:p w14:paraId="1D0DD80C" w14:textId="17129F1A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4" w:type="dxa"/>
          </w:tcPr>
          <w:p w14:paraId="3726055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48A70723" w14:textId="1F678FD4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39ECF8EB" w14:textId="77777777" w:rsidTr="00452B5D">
        <w:trPr>
          <w:trHeight w:val="830"/>
        </w:trPr>
        <w:tc>
          <w:tcPr>
            <w:tcW w:w="2199" w:type="dxa"/>
          </w:tcPr>
          <w:p w14:paraId="3294A747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0BE22CD5" w14:textId="3229CFA0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7EDE9947" w14:textId="7B935DAA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3CAB37F2" w14:textId="4815ED38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0.5982</w:t>
            </w:r>
          </w:p>
        </w:tc>
        <w:tc>
          <w:tcPr>
            <w:tcW w:w="1347" w:type="dxa"/>
          </w:tcPr>
          <w:p w14:paraId="0F8E2233" w14:textId="01BC57A2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5AC2A57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785397A1" w14:textId="21C75DB2" w:rsidR="005A312A" w:rsidRDefault="00452B5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50AD8A24" w14:textId="77777777" w:rsidTr="00B84A12">
        <w:trPr>
          <w:trHeight w:val="523"/>
        </w:trPr>
        <w:tc>
          <w:tcPr>
            <w:tcW w:w="2199" w:type="dxa"/>
          </w:tcPr>
          <w:p w14:paraId="53162BE8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149F49A3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3DD8AA56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3C0B80F4" w14:textId="0DF83A15" w:rsidR="0018109E" w:rsidRPr="00E364E5" w:rsidRDefault="00452B5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1.3938</w:t>
            </w:r>
          </w:p>
        </w:tc>
        <w:tc>
          <w:tcPr>
            <w:tcW w:w="1347" w:type="dxa"/>
          </w:tcPr>
          <w:p w14:paraId="205EF712" w14:textId="0CA0ECB7" w:rsidR="0018109E" w:rsidRPr="00E364E5" w:rsidRDefault="00452B5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0.2222</w:t>
            </w:r>
          </w:p>
        </w:tc>
        <w:tc>
          <w:tcPr>
            <w:tcW w:w="1114" w:type="dxa"/>
            <w:shd w:val="clear" w:color="auto" w:fill="FFFFFF" w:themeFill="background1"/>
          </w:tcPr>
          <w:p w14:paraId="76392CA0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0A71F415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2C996FFB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1569AF0D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126D4869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057FB0F3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0EB414BA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3C450C86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DC9C2BA" wp14:editId="5888F9A9">
            <wp:extent cx="5943600" cy="2218690"/>
            <wp:effectExtent l="0" t="0" r="0" b="0"/>
            <wp:docPr id="295429508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2950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C9E" w14:textId="5F0511BC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One</w:t>
      </w:r>
    </w:p>
    <w:p w14:paraId="2D8BCAC2" w14:textId="68CA845F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6EE4E3D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2BEA6D95" w14:textId="77777777" w:rsidTr="005725EB">
        <w:tc>
          <w:tcPr>
            <w:tcW w:w="9350" w:type="dxa"/>
            <w:gridSpan w:val="4"/>
          </w:tcPr>
          <w:p w14:paraId="5F3C6B3A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2D25AF17" w14:textId="77777777" w:rsidTr="003050CA">
        <w:tc>
          <w:tcPr>
            <w:tcW w:w="3145" w:type="dxa"/>
          </w:tcPr>
          <w:p w14:paraId="5B7ABAFA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0E63FE76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089CF40F" w14:textId="77777777" w:rsidTr="00452B5D">
        <w:tc>
          <w:tcPr>
            <w:tcW w:w="3145" w:type="dxa"/>
          </w:tcPr>
          <w:p w14:paraId="19BABE01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C17EC21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2CCA7792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6E59DDC0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442E297C" w14:textId="77777777" w:rsidTr="00452B5D">
        <w:tc>
          <w:tcPr>
            <w:tcW w:w="3145" w:type="dxa"/>
          </w:tcPr>
          <w:p w14:paraId="084B86BF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47CEFB4" w14:textId="397A1B02" w:rsidR="003050CA" w:rsidRDefault="00452B5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3.2436</w:t>
            </w:r>
          </w:p>
        </w:tc>
        <w:tc>
          <w:tcPr>
            <w:tcW w:w="1408" w:type="dxa"/>
          </w:tcPr>
          <w:p w14:paraId="5804AD92" w14:textId="77777777" w:rsidR="003050CA" w:rsidRDefault="003050C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4683AA6E" w14:textId="27254A72" w:rsidR="003050CA" w:rsidRPr="003B2DF7" w:rsidRDefault="00452B5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4E1E37C9" w14:textId="77777777" w:rsidTr="00452B5D">
        <w:tc>
          <w:tcPr>
            <w:tcW w:w="3145" w:type="dxa"/>
          </w:tcPr>
          <w:p w14:paraId="39FA46A0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51743407" w14:textId="2BBE61ED" w:rsidR="003050CA" w:rsidRPr="00C847E4" w:rsidRDefault="00452B5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408" w:type="dxa"/>
          </w:tcPr>
          <w:p w14:paraId="71FCCA74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09EFC326" w14:textId="3DD6692A" w:rsidR="003050CA" w:rsidRDefault="00452B5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84EEF96" w14:textId="77777777" w:rsidR="00A32BF2" w:rsidRPr="006770F5" w:rsidRDefault="00A32BF2" w:rsidP="00A32BF2">
      <w:pPr>
        <w:rPr>
          <w:b/>
          <w:bCs/>
          <w:u w:val="single"/>
        </w:rPr>
      </w:pPr>
    </w:p>
    <w:p w14:paraId="074A37F8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094E335" w14:textId="77777777" w:rsidTr="00F81E32">
        <w:tc>
          <w:tcPr>
            <w:tcW w:w="9350" w:type="dxa"/>
            <w:gridSpan w:val="4"/>
          </w:tcPr>
          <w:p w14:paraId="4551DCEA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31FC872B" w14:textId="77777777" w:rsidTr="003050CA">
        <w:tc>
          <w:tcPr>
            <w:tcW w:w="3145" w:type="dxa"/>
          </w:tcPr>
          <w:p w14:paraId="1ADD5F2B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998B24A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7852D7D7" w14:textId="77777777" w:rsidTr="00452B5D">
        <w:tc>
          <w:tcPr>
            <w:tcW w:w="3145" w:type="dxa"/>
          </w:tcPr>
          <w:p w14:paraId="3FDA3EA2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2A1A7AA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EAA044A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B737B6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60FFC354" w14:textId="77777777" w:rsidTr="00452B5D">
        <w:tc>
          <w:tcPr>
            <w:tcW w:w="3145" w:type="dxa"/>
          </w:tcPr>
          <w:p w14:paraId="1D2F4BBE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A797C95" w14:textId="4D5B535C" w:rsidR="003050CA" w:rsidRDefault="00452B5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-3.2527</w:t>
            </w:r>
          </w:p>
        </w:tc>
        <w:tc>
          <w:tcPr>
            <w:tcW w:w="1373" w:type="dxa"/>
          </w:tcPr>
          <w:p w14:paraId="61AD41AF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EBDC372" w14:textId="0CC8FB23" w:rsidR="003050CA" w:rsidRDefault="00452B5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395809D5" w14:textId="77777777" w:rsidTr="00452B5D">
        <w:tc>
          <w:tcPr>
            <w:tcW w:w="3145" w:type="dxa"/>
          </w:tcPr>
          <w:p w14:paraId="4EF56254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36CA112D" w14:textId="75EEA626" w:rsidR="003050CA" w:rsidRDefault="00452B5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0.1956</w:t>
            </w:r>
          </w:p>
        </w:tc>
        <w:tc>
          <w:tcPr>
            <w:tcW w:w="1373" w:type="dxa"/>
          </w:tcPr>
          <w:p w14:paraId="0101AAF7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8088160" w14:textId="3247A281" w:rsidR="003050CA" w:rsidRDefault="00452B5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17DFA0A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8EDF3F3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B49276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proofErr w:type="gramStart"/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.</w:t>
      </w:r>
      <w:proofErr w:type="gramEnd"/>
      <w:r w:rsidR="005D10C6" w:rsidRPr="00993300">
        <w:rPr>
          <w:b/>
          <w:bCs/>
          <w:sz w:val="28"/>
          <w:szCs w:val="28"/>
        </w:rPr>
        <w:t>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19638E5D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E3B6311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7269538" wp14:editId="0DE01A8B">
            <wp:extent cx="5943600" cy="1009015"/>
            <wp:effectExtent l="0" t="0" r="0" b="635"/>
            <wp:docPr id="355586332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633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5DA" w14:textId="2969A6D3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One</w:t>
      </w:r>
    </w:p>
    <w:p w14:paraId="1B5942EE" w14:textId="602B0A6A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5A7FCCE2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73BDF22" wp14:editId="3B8E5BF4">
            <wp:extent cx="5943600" cy="1338580"/>
            <wp:effectExtent l="0" t="0" r="0" b="0"/>
            <wp:docPr id="1293505905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0590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FBE" w14:textId="66E57507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One</w:t>
      </w:r>
    </w:p>
    <w:p w14:paraId="4A696054" w14:textId="6A2CFA00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7A15560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13551C12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1F14E2F7" w14:textId="77777777" w:rsidTr="00F263D4">
        <w:trPr>
          <w:trHeight w:val="440"/>
        </w:trPr>
        <w:tc>
          <w:tcPr>
            <w:tcW w:w="9350" w:type="dxa"/>
            <w:gridSpan w:val="5"/>
          </w:tcPr>
          <w:p w14:paraId="432289FF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346BE9FB" w14:textId="77777777" w:rsidTr="00452B5D">
        <w:trPr>
          <w:trHeight w:val="628"/>
        </w:trPr>
        <w:tc>
          <w:tcPr>
            <w:tcW w:w="1993" w:type="dxa"/>
          </w:tcPr>
          <w:p w14:paraId="7F53E3B6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053AFFB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5931B8F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794FB96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984A400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0946D2A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92CC3F0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7565CCAA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D6986F9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50B8EBFD" w14:textId="77777777" w:rsidTr="00452B5D">
        <w:trPr>
          <w:trHeight w:val="333"/>
        </w:trPr>
        <w:tc>
          <w:tcPr>
            <w:tcW w:w="1993" w:type="dxa"/>
          </w:tcPr>
          <w:p w14:paraId="2AFC0EC3" w14:textId="03B09668" w:rsidR="00274F9A" w:rsidRDefault="00452B5D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22CF1ABF" w14:textId="2886CDA1" w:rsidR="00274F9A" w:rsidRDefault="00452B5D" w:rsidP="00877863">
            <w:pPr>
              <w:pStyle w:val="BodyText"/>
              <w:spacing w:after="60"/>
              <w:ind w:left="0"/>
            </w:pPr>
            <w:r>
              <w:t>0.0772562</w:t>
            </w:r>
          </w:p>
        </w:tc>
        <w:tc>
          <w:tcPr>
            <w:tcW w:w="1864" w:type="dxa"/>
          </w:tcPr>
          <w:p w14:paraId="7E41C4EF" w14:textId="568B55A8" w:rsidR="00274F9A" w:rsidRDefault="00452B5D" w:rsidP="00877863">
            <w:pPr>
              <w:pStyle w:val="BodyText"/>
              <w:spacing w:after="60"/>
              <w:ind w:left="0"/>
            </w:pPr>
            <w:r>
              <w:t>-2.0844</w:t>
            </w:r>
          </w:p>
        </w:tc>
        <w:tc>
          <w:tcPr>
            <w:tcW w:w="1860" w:type="dxa"/>
          </w:tcPr>
          <w:p w14:paraId="3C2D03D4" w14:textId="3A61E267" w:rsidR="00274F9A" w:rsidRDefault="00452B5D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F8B15C" w14:textId="58375120" w:rsidR="00274F9A" w:rsidRDefault="00452B5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204925FD" w14:textId="77777777" w:rsidTr="00452B5D">
        <w:trPr>
          <w:trHeight w:val="346"/>
        </w:trPr>
        <w:tc>
          <w:tcPr>
            <w:tcW w:w="1993" w:type="dxa"/>
          </w:tcPr>
          <w:p w14:paraId="61423362" w14:textId="17471C28" w:rsidR="00274F9A" w:rsidRDefault="00452B5D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43BA14B6" w14:textId="1E0FEAD2" w:rsidR="00274F9A" w:rsidRDefault="00452B5D" w:rsidP="00877863">
            <w:pPr>
              <w:pStyle w:val="BodyText"/>
              <w:spacing w:after="60"/>
              <w:ind w:left="0"/>
            </w:pPr>
            <w:r>
              <w:t>-0.0868924</w:t>
            </w:r>
          </w:p>
        </w:tc>
        <w:tc>
          <w:tcPr>
            <w:tcW w:w="1864" w:type="dxa"/>
          </w:tcPr>
          <w:p w14:paraId="54B9695A" w14:textId="63B04E48" w:rsidR="00274F9A" w:rsidRDefault="00452B5D" w:rsidP="00877863">
            <w:pPr>
              <w:pStyle w:val="BodyText"/>
              <w:spacing w:after="60"/>
              <w:ind w:left="0"/>
            </w:pPr>
            <w:r>
              <w:t>-12.24</w:t>
            </w:r>
          </w:p>
        </w:tc>
        <w:tc>
          <w:tcPr>
            <w:tcW w:w="1860" w:type="dxa"/>
          </w:tcPr>
          <w:p w14:paraId="680B765D" w14:textId="7DB811BE" w:rsidR="00274F9A" w:rsidRDefault="00452B5D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AC8B15E" w14:textId="198DB451" w:rsidR="00274F9A" w:rsidRDefault="00452B5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45C876C" w14:textId="77777777" w:rsidTr="00452B5D">
        <w:trPr>
          <w:trHeight w:val="333"/>
        </w:trPr>
        <w:tc>
          <w:tcPr>
            <w:tcW w:w="1993" w:type="dxa"/>
          </w:tcPr>
          <w:p w14:paraId="31430F49" w14:textId="1CC385BB" w:rsidR="00274F9A" w:rsidRDefault="00452B5D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74AE3C15" w14:textId="13EE1AE6" w:rsidR="00274F9A" w:rsidRDefault="00452B5D" w:rsidP="00877863">
            <w:pPr>
              <w:pStyle w:val="BodyText"/>
              <w:spacing w:after="60"/>
              <w:ind w:left="0"/>
            </w:pPr>
            <w:r>
              <w:t>-0.156214</w:t>
            </w:r>
          </w:p>
        </w:tc>
        <w:tc>
          <w:tcPr>
            <w:tcW w:w="1864" w:type="dxa"/>
          </w:tcPr>
          <w:p w14:paraId="5B43E64A" w14:textId="308A935E" w:rsidR="00274F9A" w:rsidRDefault="00452B5D" w:rsidP="00877863">
            <w:pPr>
              <w:pStyle w:val="BodyText"/>
              <w:spacing w:after="60"/>
              <w:ind w:left="0"/>
            </w:pPr>
            <w:r>
              <w:t>-23.832</w:t>
            </w:r>
          </w:p>
        </w:tc>
        <w:tc>
          <w:tcPr>
            <w:tcW w:w="1860" w:type="dxa"/>
          </w:tcPr>
          <w:p w14:paraId="56E69E0A" w14:textId="4F443E43" w:rsidR="00274F9A" w:rsidRDefault="00452B5D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849DAD2" w14:textId="08156443" w:rsidR="00274F9A" w:rsidRDefault="00452B5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A2E7500" w14:textId="77777777" w:rsidTr="00452B5D">
        <w:trPr>
          <w:trHeight w:val="346"/>
        </w:trPr>
        <w:tc>
          <w:tcPr>
            <w:tcW w:w="1993" w:type="dxa"/>
          </w:tcPr>
          <w:p w14:paraId="1CC431F9" w14:textId="14A033A2" w:rsidR="00274F9A" w:rsidRDefault="00452B5D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2DBDDB20" w14:textId="60E97E7A" w:rsidR="00274F9A" w:rsidRDefault="00452B5D" w:rsidP="00877863">
            <w:pPr>
              <w:pStyle w:val="BodyText"/>
              <w:spacing w:after="60"/>
              <w:ind w:left="0"/>
            </w:pPr>
            <w:r>
              <w:t>-0.701952</w:t>
            </w:r>
          </w:p>
        </w:tc>
        <w:tc>
          <w:tcPr>
            <w:tcW w:w="1864" w:type="dxa"/>
          </w:tcPr>
          <w:p w14:paraId="678C20E8" w14:textId="78A60A19" w:rsidR="00274F9A" w:rsidRDefault="00452B5D" w:rsidP="00877863">
            <w:pPr>
              <w:pStyle w:val="BodyText"/>
              <w:spacing w:after="60"/>
              <w:ind w:left="0"/>
            </w:pPr>
            <w:r>
              <w:t>-46.512</w:t>
            </w:r>
          </w:p>
        </w:tc>
        <w:tc>
          <w:tcPr>
            <w:tcW w:w="1860" w:type="dxa"/>
          </w:tcPr>
          <w:p w14:paraId="05D74CA9" w14:textId="14DE63FC" w:rsidR="00274F9A" w:rsidRDefault="00452B5D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A4A3D8" w14:textId="32AE7A9D" w:rsidR="00274F9A" w:rsidRDefault="00452B5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070022B4" w14:textId="77777777" w:rsidTr="00452B5D">
        <w:trPr>
          <w:trHeight w:val="333"/>
        </w:trPr>
        <w:tc>
          <w:tcPr>
            <w:tcW w:w="1993" w:type="dxa"/>
          </w:tcPr>
          <w:p w14:paraId="434B718B" w14:textId="7AB2DB37" w:rsidR="00274F9A" w:rsidRDefault="00452B5D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404FB498" w14:textId="3A90B3C8" w:rsidR="00274F9A" w:rsidRDefault="00452B5D" w:rsidP="00877863">
            <w:pPr>
              <w:pStyle w:val="BodyText"/>
              <w:spacing w:after="60"/>
              <w:ind w:left="0"/>
            </w:pPr>
            <w:r>
              <w:t>-1.36381</w:t>
            </w:r>
          </w:p>
        </w:tc>
        <w:tc>
          <w:tcPr>
            <w:tcW w:w="1864" w:type="dxa"/>
          </w:tcPr>
          <w:p w14:paraId="4CCFEF8E" w14:textId="5C4DE196" w:rsidR="00274F9A" w:rsidRDefault="00452B5D" w:rsidP="00877863">
            <w:pPr>
              <w:pStyle w:val="BodyText"/>
              <w:spacing w:after="60"/>
              <w:ind w:left="0"/>
            </w:pPr>
            <w:r>
              <w:t>-68.688</w:t>
            </w:r>
          </w:p>
        </w:tc>
        <w:tc>
          <w:tcPr>
            <w:tcW w:w="1860" w:type="dxa"/>
          </w:tcPr>
          <w:p w14:paraId="6025E73C" w14:textId="32D420D8" w:rsidR="00274F9A" w:rsidRDefault="00452B5D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924E208" w14:textId="0EFCC0C9" w:rsidR="00274F9A" w:rsidRDefault="00452B5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92C788E" w14:textId="77777777" w:rsidTr="00452B5D">
        <w:trPr>
          <w:trHeight w:val="333"/>
        </w:trPr>
        <w:tc>
          <w:tcPr>
            <w:tcW w:w="1993" w:type="dxa"/>
          </w:tcPr>
          <w:p w14:paraId="2B40060B" w14:textId="719FD43B" w:rsidR="00274F9A" w:rsidRDefault="00452B5D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5234A5BE" w14:textId="1B9DCD7A" w:rsidR="00274F9A" w:rsidRDefault="00452B5D" w:rsidP="00877863">
            <w:pPr>
              <w:pStyle w:val="BodyText"/>
              <w:spacing w:after="60"/>
              <w:ind w:left="0"/>
            </w:pPr>
            <w:r>
              <w:t>-1.9576</w:t>
            </w:r>
          </w:p>
        </w:tc>
        <w:tc>
          <w:tcPr>
            <w:tcW w:w="1864" w:type="dxa"/>
          </w:tcPr>
          <w:p w14:paraId="48C74A62" w14:textId="0FE0867B" w:rsidR="00274F9A" w:rsidRDefault="00452B5D" w:rsidP="00877863">
            <w:pPr>
              <w:pStyle w:val="BodyText"/>
              <w:spacing w:after="60"/>
              <w:ind w:left="0"/>
            </w:pPr>
            <w:r>
              <w:t>-90.144</w:t>
            </w:r>
          </w:p>
        </w:tc>
        <w:tc>
          <w:tcPr>
            <w:tcW w:w="1860" w:type="dxa"/>
          </w:tcPr>
          <w:p w14:paraId="207D5BB5" w14:textId="3393E943" w:rsidR="00274F9A" w:rsidRDefault="00452B5D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33FAE3" w14:textId="4C687B3E" w:rsidR="00274F9A" w:rsidRDefault="00452B5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CA72CF2" w14:textId="77777777" w:rsidTr="00452B5D">
        <w:trPr>
          <w:trHeight w:val="346"/>
        </w:trPr>
        <w:tc>
          <w:tcPr>
            <w:tcW w:w="1993" w:type="dxa"/>
          </w:tcPr>
          <w:p w14:paraId="1A19D23B" w14:textId="21584854" w:rsidR="00274F9A" w:rsidRDefault="00452B5D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6BA2D176" w14:textId="52DB93C8" w:rsidR="00274F9A" w:rsidRDefault="00452B5D" w:rsidP="00877863">
            <w:pPr>
              <w:pStyle w:val="BodyText"/>
              <w:spacing w:after="60"/>
              <w:ind w:left="0"/>
            </w:pPr>
            <w:r>
              <w:t>-1.32779</w:t>
            </w:r>
          </w:p>
        </w:tc>
        <w:tc>
          <w:tcPr>
            <w:tcW w:w="1864" w:type="dxa"/>
          </w:tcPr>
          <w:p w14:paraId="604A8644" w14:textId="4CC1549E" w:rsidR="00274F9A" w:rsidRDefault="00452B5D" w:rsidP="00877863">
            <w:pPr>
              <w:pStyle w:val="BodyText"/>
              <w:spacing w:after="60"/>
              <w:ind w:left="0"/>
            </w:pPr>
            <w:r>
              <w:t>-112.32</w:t>
            </w:r>
          </w:p>
        </w:tc>
        <w:tc>
          <w:tcPr>
            <w:tcW w:w="1860" w:type="dxa"/>
          </w:tcPr>
          <w:p w14:paraId="260DB5D9" w14:textId="2FD81FFE" w:rsidR="00274F9A" w:rsidRDefault="00452B5D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70602D2" w14:textId="11503103" w:rsidR="00274F9A" w:rsidRDefault="00452B5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4742716" w14:textId="77777777" w:rsidR="00A32BF2" w:rsidRDefault="00A32BF2" w:rsidP="00A32BF2">
      <w:pPr>
        <w:pStyle w:val="BodyText"/>
        <w:spacing w:after="60"/>
        <w:ind w:left="0"/>
      </w:pPr>
    </w:p>
    <w:p w14:paraId="270C7BC4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24F4E2F3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2B3B3513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06640FB7" wp14:editId="0D97081D">
            <wp:extent cx="5943600" cy="2218690"/>
            <wp:effectExtent l="0" t="0" r="0" b="0"/>
            <wp:docPr id="699244564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4456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EA01" w14:textId="1447EE8C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Two</w:t>
      </w:r>
    </w:p>
    <w:p w14:paraId="61B34876" w14:textId="426B58D1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35EFBBF2" w14:textId="77777777" w:rsidR="00A062BE" w:rsidRDefault="00A062BE" w:rsidP="00A32BF2">
      <w:pPr>
        <w:pStyle w:val="BodyText"/>
        <w:spacing w:after="60"/>
        <w:ind w:left="0"/>
      </w:pPr>
    </w:p>
    <w:p w14:paraId="490A0E07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5CF158D" w14:textId="77777777" w:rsidTr="003D7E41">
        <w:tc>
          <w:tcPr>
            <w:tcW w:w="9350" w:type="dxa"/>
            <w:gridSpan w:val="4"/>
          </w:tcPr>
          <w:p w14:paraId="21C8F797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57FFF117" w14:textId="77777777" w:rsidTr="006C2C30">
        <w:tc>
          <w:tcPr>
            <w:tcW w:w="3145" w:type="dxa"/>
          </w:tcPr>
          <w:p w14:paraId="647A96D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DF8AC89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FDEA219" w14:textId="77777777" w:rsidTr="00452B5D">
        <w:tc>
          <w:tcPr>
            <w:tcW w:w="3145" w:type="dxa"/>
          </w:tcPr>
          <w:p w14:paraId="10D0D9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73D43E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463E45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73CBAF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002F99F" w14:textId="77777777" w:rsidTr="00452B5D">
        <w:tc>
          <w:tcPr>
            <w:tcW w:w="3145" w:type="dxa"/>
          </w:tcPr>
          <w:p w14:paraId="1AFD94A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D3C1F4A" w14:textId="0E6300D7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3.2751</w:t>
            </w:r>
          </w:p>
        </w:tc>
        <w:tc>
          <w:tcPr>
            <w:tcW w:w="1373" w:type="dxa"/>
          </w:tcPr>
          <w:p w14:paraId="568906D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1D83F58" w14:textId="33125504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5F9E5CB" w14:textId="77777777" w:rsidTr="00452B5D">
        <w:tc>
          <w:tcPr>
            <w:tcW w:w="3145" w:type="dxa"/>
          </w:tcPr>
          <w:p w14:paraId="4D2F1CC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36F09B5" w14:textId="23E28A0B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0.1895</w:t>
            </w:r>
          </w:p>
        </w:tc>
        <w:tc>
          <w:tcPr>
            <w:tcW w:w="1373" w:type="dxa"/>
          </w:tcPr>
          <w:p w14:paraId="75D4265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6CEC8CA" w14:textId="1F62C5D5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EF1729C" w14:textId="77777777" w:rsidR="000B365F" w:rsidRPr="006770F5" w:rsidRDefault="000B365F" w:rsidP="003C50A3">
      <w:pPr>
        <w:rPr>
          <w:b/>
          <w:bCs/>
          <w:u w:val="single"/>
        </w:rPr>
      </w:pPr>
    </w:p>
    <w:p w14:paraId="0FC6D106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C6201A8" w14:textId="77777777" w:rsidTr="00220D55">
        <w:tc>
          <w:tcPr>
            <w:tcW w:w="9350" w:type="dxa"/>
            <w:gridSpan w:val="4"/>
          </w:tcPr>
          <w:p w14:paraId="594D7A8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71048C13" w14:textId="77777777" w:rsidTr="006C2C30">
        <w:tc>
          <w:tcPr>
            <w:tcW w:w="3145" w:type="dxa"/>
          </w:tcPr>
          <w:p w14:paraId="26E64C7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C115C08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8FA9743" w14:textId="77777777" w:rsidTr="00452B5D">
        <w:tc>
          <w:tcPr>
            <w:tcW w:w="3145" w:type="dxa"/>
          </w:tcPr>
          <w:p w14:paraId="567EA7C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3F6F59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437ED6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09B82E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E768408" w14:textId="77777777" w:rsidTr="00452B5D">
        <w:tc>
          <w:tcPr>
            <w:tcW w:w="3145" w:type="dxa"/>
          </w:tcPr>
          <w:p w14:paraId="2089C50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0584F4B" w14:textId="0E75ED05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-3.2812</w:t>
            </w:r>
          </w:p>
        </w:tc>
        <w:tc>
          <w:tcPr>
            <w:tcW w:w="1373" w:type="dxa"/>
          </w:tcPr>
          <w:p w14:paraId="36E6E17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2645750" w14:textId="37FA2C5B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F564B39" w14:textId="77777777" w:rsidTr="00452B5D">
        <w:tc>
          <w:tcPr>
            <w:tcW w:w="3145" w:type="dxa"/>
          </w:tcPr>
          <w:p w14:paraId="53B41D4B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FD49FC9" w14:textId="0F5F2EF9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0.2193</w:t>
            </w:r>
          </w:p>
        </w:tc>
        <w:tc>
          <w:tcPr>
            <w:tcW w:w="1373" w:type="dxa"/>
          </w:tcPr>
          <w:p w14:paraId="5B02BE2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346D496" w14:textId="2AD5EFC2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C907D2F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5E1F45BF" w14:textId="77777777" w:rsidR="00FC168C" w:rsidRDefault="00FC168C" w:rsidP="00A32BF2">
      <w:pPr>
        <w:pStyle w:val="BodyText"/>
        <w:spacing w:after="60"/>
        <w:ind w:left="0"/>
      </w:pPr>
    </w:p>
    <w:p w14:paraId="70C389C6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896585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6A086B11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E128B8E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C91471A" wp14:editId="2ECAA104">
            <wp:extent cx="5943600" cy="1009015"/>
            <wp:effectExtent l="0" t="0" r="0" b="635"/>
            <wp:docPr id="889190607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060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94BD" w14:textId="4C193BFD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Two</w:t>
      </w:r>
    </w:p>
    <w:p w14:paraId="60005D84" w14:textId="3101D343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010A0129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FD0D081" wp14:editId="07900246">
            <wp:extent cx="5943600" cy="1338580"/>
            <wp:effectExtent l="0" t="0" r="0" b="0"/>
            <wp:docPr id="960702536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253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25A2" w14:textId="5021A57B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Two</w:t>
      </w:r>
    </w:p>
    <w:p w14:paraId="091071D7" w14:textId="74B28E4C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56EBF343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16445CA1" w14:textId="77777777" w:rsidTr="00F6116E">
        <w:trPr>
          <w:trHeight w:val="350"/>
        </w:trPr>
        <w:tc>
          <w:tcPr>
            <w:tcW w:w="9350" w:type="dxa"/>
            <w:gridSpan w:val="5"/>
          </w:tcPr>
          <w:p w14:paraId="34E026FC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 xml:space="preserve">MCE 2 - Frequency </w:t>
            </w:r>
            <w:proofErr w:type="gramStart"/>
            <w:r w:rsidRPr="00D001B8"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 Unloaded</w:t>
            </w:r>
            <w:proofErr w:type="gramEnd"/>
          </w:p>
        </w:tc>
      </w:tr>
      <w:tr w:rsidR="008A5EA2" w14:paraId="47A6325C" w14:textId="77777777" w:rsidTr="00452B5D">
        <w:trPr>
          <w:trHeight w:val="628"/>
        </w:trPr>
        <w:tc>
          <w:tcPr>
            <w:tcW w:w="1993" w:type="dxa"/>
          </w:tcPr>
          <w:p w14:paraId="57A2401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0682782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647F49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17F13D5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328971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739167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42077A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C9BFF8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7E7B0A12" w14:textId="77777777" w:rsidTr="00452B5D">
        <w:trPr>
          <w:trHeight w:val="333"/>
        </w:trPr>
        <w:tc>
          <w:tcPr>
            <w:tcW w:w="1993" w:type="dxa"/>
          </w:tcPr>
          <w:p w14:paraId="4DE6D13B" w14:textId="50D07C64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2AF5AE29" w14:textId="6940D8E0" w:rsidR="008A5EA2" w:rsidRDefault="00452B5D" w:rsidP="008A5EA2">
            <w:pPr>
              <w:pStyle w:val="BodyText"/>
              <w:spacing w:after="60"/>
              <w:ind w:left="0"/>
            </w:pPr>
            <w:r>
              <w:t>0.131287</w:t>
            </w:r>
          </w:p>
        </w:tc>
        <w:tc>
          <w:tcPr>
            <w:tcW w:w="1864" w:type="dxa"/>
          </w:tcPr>
          <w:p w14:paraId="2E2719B0" w14:textId="77CCED54" w:rsidR="008A5EA2" w:rsidRDefault="00452B5D" w:rsidP="008A5EA2">
            <w:pPr>
              <w:pStyle w:val="BodyText"/>
              <w:spacing w:after="60"/>
              <w:ind w:left="0"/>
            </w:pPr>
            <w:r>
              <w:t>-2.0052</w:t>
            </w:r>
          </w:p>
        </w:tc>
        <w:tc>
          <w:tcPr>
            <w:tcW w:w="1860" w:type="dxa"/>
          </w:tcPr>
          <w:p w14:paraId="2D1130A8" w14:textId="0BB99532" w:rsidR="008A5EA2" w:rsidRDefault="00452B5D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7846DF5" w14:textId="699D655F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7F50B97" w14:textId="77777777" w:rsidTr="00452B5D">
        <w:trPr>
          <w:trHeight w:val="346"/>
        </w:trPr>
        <w:tc>
          <w:tcPr>
            <w:tcW w:w="1993" w:type="dxa"/>
          </w:tcPr>
          <w:p w14:paraId="513E4BF9" w14:textId="757CEC4D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5DF57DFA" w14:textId="54824B7E" w:rsidR="008A5EA2" w:rsidRDefault="00452B5D" w:rsidP="008A5EA2">
            <w:pPr>
              <w:pStyle w:val="BodyText"/>
              <w:spacing w:after="60"/>
              <w:ind w:left="0"/>
            </w:pPr>
            <w:r>
              <w:t>0.0365077</w:t>
            </w:r>
          </w:p>
        </w:tc>
        <w:tc>
          <w:tcPr>
            <w:tcW w:w="1864" w:type="dxa"/>
          </w:tcPr>
          <w:p w14:paraId="2DEEB697" w14:textId="259714FD" w:rsidR="008A5EA2" w:rsidRDefault="00452B5D" w:rsidP="008A5EA2">
            <w:pPr>
              <w:pStyle w:val="BodyText"/>
              <w:spacing w:after="60"/>
              <w:ind w:left="0"/>
            </w:pPr>
            <w:r>
              <w:t>-11.916</w:t>
            </w:r>
          </w:p>
        </w:tc>
        <w:tc>
          <w:tcPr>
            <w:tcW w:w="1860" w:type="dxa"/>
          </w:tcPr>
          <w:p w14:paraId="39DF7F5F" w14:textId="300CFD30" w:rsidR="008A5EA2" w:rsidRDefault="00452B5D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E26220C" w14:textId="7D59D4A7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906E4E7" w14:textId="77777777" w:rsidTr="00452B5D">
        <w:trPr>
          <w:trHeight w:val="333"/>
        </w:trPr>
        <w:tc>
          <w:tcPr>
            <w:tcW w:w="1993" w:type="dxa"/>
          </w:tcPr>
          <w:p w14:paraId="7ECA628A" w14:textId="06B435C4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35333B4C" w14:textId="4A7F437E" w:rsidR="008A5EA2" w:rsidRDefault="00452B5D" w:rsidP="008A5EA2">
            <w:pPr>
              <w:pStyle w:val="BodyText"/>
              <w:spacing w:after="60"/>
              <w:ind w:left="0"/>
            </w:pPr>
            <w:r>
              <w:t>-0.00443087</w:t>
            </w:r>
          </w:p>
        </w:tc>
        <w:tc>
          <w:tcPr>
            <w:tcW w:w="1864" w:type="dxa"/>
          </w:tcPr>
          <w:p w14:paraId="0976B37F" w14:textId="0F4D27D2" w:rsidR="008A5EA2" w:rsidRDefault="00452B5D" w:rsidP="008A5EA2">
            <w:pPr>
              <w:pStyle w:val="BodyText"/>
              <w:spacing w:after="60"/>
              <w:ind w:left="0"/>
            </w:pPr>
            <w:r>
              <w:t>-23.58</w:t>
            </w:r>
          </w:p>
        </w:tc>
        <w:tc>
          <w:tcPr>
            <w:tcW w:w="1860" w:type="dxa"/>
          </w:tcPr>
          <w:p w14:paraId="29D0BD4B" w14:textId="1DFD5E1C" w:rsidR="008A5EA2" w:rsidRDefault="00452B5D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7FABBE4" w14:textId="1C102234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EFE9CC1" w14:textId="77777777" w:rsidTr="00452B5D">
        <w:trPr>
          <w:trHeight w:val="346"/>
        </w:trPr>
        <w:tc>
          <w:tcPr>
            <w:tcW w:w="1993" w:type="dxa"/>
          </w:tcPr>
          <w:p w14:paraId="18887246" w14:textId="4EABC14C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4594A0C0" w14:textId="2E2372E0" w:rsidR="008A5EA2" w:rsidRDefault="00452B5D" w:rsidP="008A5EA2">
            <w:pPr>
              <w:pStyle w:val="BodyText"/>
              <w:spacing w:after="60"/>
              <w:ind w:left="0"/>
            </w:pPr>
            <w:r>
              <w:t>-0.52588</w:t>
            </w:r>
          </w:p>
        </w:tc>
        <w:tc>
          <w:tcPr>
            <w:tcW w:w="1864" w:type="dxa"/>
          </w:tcPr>
          <w:p w14:paraId="71E7BDDD" w14:textId="20FAD54B" w:rsidR="008A5EA2" w:rsidRDefault="00452B5D" w:rsidP="008A5EA2">
            <w:pPr>
              <w:pStyle w:val="BodyText"/>
              <w:spacing w:after="60"/>
              <w:ind w:left="0"/>
            </w:pPr>
            <w:r>
              <w:t>-46.296</w:t>
            </w:r>
          </w:p>
        </w:tc>
        <w:tc>
          <w:tcPr>
            <w:tcW w:w="1860" w:type="dxa"/>
          </w:tcPr>
          <w:p w14:paraId="626BB880" w14:textId="51D55086" w:rsidR="008A5EA2" w:rsidRDefault="00452B5D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991F205" w14:textId="7F7EF9F2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41B9724" w14:textId="77777777" w:rsidTr="00452B5D">
        <w:trPr>
          <w:trHeight w:val="333"/>
        </w:trPr>
        <w:tc>
          <w:tcPr>
            <w:tcW w:w="1993" w:type="dxa"/>
          </w:tcPr>
          <w:p w14:paraId="18D08A62" w14:textId="69E6590B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13598528" w14:textId="44F2DFB3" w:rsidR="008A5EA2" w:rsidRDefault="00452B5D" w:rsidP="008A5EA2">
            <w:pPr>
              <w:pStyle w:val="BodyText"/>
              <w:spacing w:after="60"/>
              <w:ind w:left="0"/>
            </w:pPr>
            <w:r>
              <w:t>-1.20531</w:t>
            </w:r>
          </w:p>
        </w:tc>
        <w:tc>
          <w:tcPr>
            <w:tcW w:w="1864" w:type="dxa"/>
          </w:tcPr>
          <w:p w14:paraId="6C5601CE" w14:textId="347CB4AA" w:rsidR="008A5EA2" w:rsidRDefault="00452B5D" w:rsidP="008A5EA2">
            <w:pPr>
              <w:pStyle w:val="BodyText"/>
              <w:spacing w:after="60"/>
              <w:ind w:left="0"/>
            </w:pPr>
            <w:r>
              <w:t>-69.552</w:t>
            </w:r>
          </w:p>
        </w:tc>
        <w:tc>
          <w:tcPr>
            <w:tcW w:w="1860" w:type="dxa"/>
          </w:tcPr>
          <w:p w14:paraId="3A903778" w14:textId="2F2BA10B" w:rsidR="008A5EA2" w:rsidRDefault="00452B5D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9ACC558" w14:textId="37CE012F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2DF8EF7" w14:textId="77777777" w:rsidTr="00452B5D">
        <w:trPr>
          <w:trHeight w:val="333"/>
        </w:trPr>
        <w:tc>
          <w:tcPr>
            <w:tcW w:w="1993" w:type="dxa"/>
          </w:tcPr>
          <w:p w14:paraId="3181EF36" w14:textId="07D80C8F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60C2A7C2" w14:textId="0666879E" w:rsidR="008A5EA2" w:rsidRDefault="00452B5D" w:rsidP="008A5EA2">
            <w:pPr>
              <w:pStyle w:val="BodyText"/>
              <w:spacing w:after="60"/>
              <w:ind w:left="0"/>
            </w:pPr>
            <w:r>
              <w:t>-1.95528</w:t>
            </w:r>
          </w:p>
        </w:tc>
        <w:tc>
          <w:tcPr>
            <w:tcW w:w="1864" w:type="dxa"/>
          </w:tcPr>
          <w:p w14:paraId="26AA9FB6" w14:textId="266D7EAF" w:rsidR="008A5EA2" w:rsidRDefault="00452B5D" w:rsidP="008A5EA2">
            <w:pPr>
              <w:pStyle w:val="BodyText"/>
              <w:spacing w:after="60"/>
              <w:ind w:left="0"/>
            </w:pPr>
            <w:r>
              <w:t>-91.152</w:t>
            </w:r>
          </w:p>
        </w:tc>
        <w:tc>
          <w:tcPr>
            <w:tcW w:w="1860" w:type="dxa"/>
          </w:tcPr>
          <w:p w14:paraId="7ABDC19C" w14:textId="51A1C196" w:rsidR="008A5EA2" w:rsidRDefault="00452B5D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B97C39" w14:textId="458C724E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7485868" w14:textId="77777777" w:rsidTr="00452B5D">
        <w:trPr>
          <w:trHeight w:val="346"/>
        </w:trPr>
        <w:tc>
          <w:tcPr>
            <w:tcW w:w="1993" w:type="dxa"/>
          </w:tcPr>
          <w:p w14:paraId="657C8806" w14:textId="71C3AA30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57B3667" w14:textId="7A64ECE5" w:rsidR="008A5EA2" w:rsidRDefault="00452B5D" w:rsidP="008A5EA2">
            <w:pPr>
              <w:pStyle w:val="BodyText"/>
              <w:spacing w:after="60"/>
              <w:ind w:left="0"/>
            </w:pPr>
            <w:r>
              <w:t>-1.38237</w:t>
            </w:r>
          </w:p>
        </w:tc>
        <w:tc>
          <w:tcPr>
            <w:tcW w:w="1864" w:type="dxa"/>
          </w:tcPr>
          <w:p w14:paraId="12E300A9" w14:textId="0CE0F7F8" w:rsidR="008A5EA2" w:rsidRDefault="00452B5D" w:rsidP="008A5EA2">
            <w:pPr>
              <w:pStyle w:val="BodyText"/>
              <w:spacing w:after="60"/>
              <w:ind w:left="0"/>
            </w:pPr>
            <w:r>
              <w:t>-112.68</w:t>
            </w:r>
          </w:p>
        </w:tc>
        <w:tc>
          <w:tcPr>
            <w:tcW w:w="1860" w:type="dxa"/>
          </w:tcPr>
          <w:p w14:paraId="299D14F5" w14:textId="2D95926D" w:rsidR="008A5EA2" w:rsidRDefault="00452B5D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A39D260" w14:textId="5E1F3550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D747C13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58C8CD20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78F6D91E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73939FC8" wp14:editId="67E3BBD5">
            <wp:extent cx="5943600" cy="2218690"/>
            <wp:effectExtent l="0" t="0" r="0" b="0"/>
            <wp:docPr id="362189649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964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3B73" w14:textId="18B295E5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Results for Motor Three</w:t>
      </w:r>
    </w:p>
    <w:p w14:paraId="2A7237DE" w14:textId="608F6A88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7AD6010F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7EF38C3D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B1E4104" w14:textId="77777777" w:rsidTr="00AD0147">
        <w:tc>
          <w:tcPr>
            <w:tcW w:w="9350" w:type="dxa"/>
            <w:gridSpan w:val="4"/>
          </w:tcPr>
          <w:p w14:paraId="605800A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4041B34D" w14:textId="77777777" w:rsidTr="006C2C30">
        <w:tc>
          <w:tcPr>
            <w:tcW w:w="3145" w:type="dxa"/>
          </w:tcPr>
          <w:p w14:paraId="42B1065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C4C901F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FD8D1CA" w14:textId="77777777" w:rsidTr="00452B5D">
        <w:tc>
          <w:tcPr>
            <w:tcW w:w="3145" w:type="dxa"/>
          </w:tcPr>
          <w:p w14:paraId="33887A1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5C0E4D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4185BE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589BB0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D3CED38" w14:textId="77777777" w:rsidTr="00452B5D">
        <w:tc>
          <w:tcPr>
            <w:tcW w:w="3145" w:type="dxa"/>
          </w:tcPr>
          <w:p w14:paraId="5BF4E87B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D879611" w14:textId="3785C0DA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3.2751</w:t>
            </w:r>
          </w:p>
        </w:tc>
        <w:tc>
          <w:tcPr>
            <w:tcW w:w="1373" w:type="dxa"/>
          </w:tcPr>
          <w:p w14:paraId="3594ECC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D4C8FFF" w14:textId="19F017FD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8FA75F1" w14:textId="77777777" w:rsidTr="00452B5D">
        <w:tc>
          <w:tcPr>
            <w:tcW w:w="3145" w:type="dxa"/>
          </w:tcPr>
          <w:p w14:paraId="5565776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0A28036" w14:textId="23425069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0.2151</w:t>
            </w:r>
          </w:p>
        </w:tc>
        <w:tc>
          <w:tcPr>
            <w:tcW w:w="1373" w:type="dxa"/>
          </w:tcPr>
          <w:p w14:paraId="651D70A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576C899" w14:textId="05CFD47C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B8B68A8" w14:textId="77777777" w:rsidR="000B365F" w:rsidRPr="006770F5" w:rsidRDefault="000B365F" w:rsidP="00A42D5E">
      <w:pPr>
        <w:rPr>
          <w:b/>
          <w:bCs/>
          <w:u w:val="single"/>
        </w:rPr>
      </w:pPr>
    </w:p>
    <w:p w14:paraId="1E3AC129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BC6EAF9" w14:textId="77777777" w:rsidTr="00D16766">
        <w:tc>
          <w:tcPr>
            <w:tcW w:w="9350" w:type="dxa"/>
            <w:gridSpan w:val="4"/>
          </w:tcPr>
          <w:p w14:paraId="4F110A5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03316994" w14:textId="77777777" w:rsidTr="006C2C30">
        <w:tc>
          <w:tcPr>
            <w:tcW w:w="3145" w:type="dxa"/>
          </w:tcPr>
          <w:p w14:paraId="793128D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DF8F73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1E5050F" w14:textId="77777777" w:rsidTr="00452B5D">
        <w:tc>
          <w:tcPr>
            <w:tcW w:w="3145" w:type="dxa"/>
          </w:tcPr>
          <w:p w14:paraId="19AC0FD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8E839A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FF8428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21E5D0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CB5E778" w14:textId="77777777" w:rsidTr="00452B5D">
        <w:tc>
          <w:tcPr>
            <w:tcW w:w="3145" w:type="dxa"/>
          </w:tcPr>
          <w:p w14:paraId="19FFC6A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473A81E" w14:textId="2C0AF180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-3.2851</w:t>
            </w:r>
          </w:p>
        </w:tc>
        <w:tc>
          <w:tcPr>
            <w:tcW w:w="1373" w:type="dxa"/>
          </w:tcPr>
          <w:p w14:paraId="64053F0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84F7E88" w14:textId="22681AB1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92D7883" w14:textId="77777777" w:rsidTr="00452B5D">
        <w:tc>
          <w:tcPr>
            <w:tcW w:w="3145" w:type="dxa"/>
          </w:tcPr>
          <w:p w14:paraId="497DCC0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A09BFF3" w14:textId="20C4EC89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0.2176</w:t>
            </w:r>
          </w:p>
        </w:tc>
        <w:tc>
          <w:tcPr>
            <w:tcW w:w="1373" w:type="dxa"/>
          </w:tcPr>
          <w:p w14:paraId="6315B41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2AA4532" w14:textId="5B5A2DF1" w:rsidR="000B365F" w:rsidRDefault="00452B5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0752245" w14:textId="77777777" w:rsidR="000B365F" w:rsidRDefault="000B365F" w:rsidP="00F76922"/>
    <w:p w14:paraId="78B05B06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A0EA98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1B95D730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D70AF32" wp14:editId="6640BB0F">
            <wp:extent cx="5943600" cy="1009015"/>
            <wp:effectExtent l="0" t="0" r="0" b="635"/>
            <wp:docPr id="1327411805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1805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07B4" w14:textId="3BDDB136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Phase for Motor Three</w:t>
      </w:r>
    </w:p>
    <w:p w14:paraId="585494F8" w14:textId="3A0CE40F" w:rsidR="007456A2" w:rsidRDefault="007456A2" w:rsidP="000B560C">
      <w:pPr>
        <w:pStyle w:val="BodyText"/>
        <w:spacing w:after="60"/>
        <w:ind w:left="0"/>
        <w:jc w:val="center"/>
      </w:pPr>
    </w:p>
    <w:p w14:paraId="2703377F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01CB38B" wp14:editId="109D4068">
            <wp:extent cx="5943600" cy="1338580"/>
            <wp:effectExtent l="0" t="0" r="0" b="0"/>
            <wp:docPr id="913561091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6109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BF74" w14:textId="12A52DC0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Magnitude for Motor Three</w:t>
      </w:r>
    </w:p>
    <w:p w14:paraId="3FE3E06F" w14:textId="44986FBB" w:rsidR="00A32BF2" w:rsidRDefault="00A32BF2" w:rsidP="000B560C">
      <w:pPr>
        <w:pStyle w:val="BodyText"/>
        <w:spacing w:after="60"/>
        <w:ind w:left="0"/>
        <w:jc w:val="center"/>
      </w:pPr>
    </w:p>
    <w:p w14:paraId="2425E335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C8A3CC6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438ECB7B" w14:textId="77777777" w:rsidTr="00F6116E">
        <w:trPr>
          <w:trHeight w:val="350"/>
        </w:trPr>
        <w:tc>
          <w:tcPr>
            <w:tcW w:w="9350" w:type="dxa"/>
            <w:gridSpan w:val="5"/>
          </w:tcPr>
          <w:p w14:paraId="3E4A4D93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5A927056" w14:textId="77777777" w:rsidTr="00452B5D">
        <w:trPr>
          <w:trHeight w:val="628"/>
        </w:trPr>
        <w:tc>
          <w:tcPr>
            <w:tcW w:w="1993" w:type="dxa"/>
          </w:tcPr>
          <w:p w14:paraId="582107A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06303119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01D836D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EBDB19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E540BD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956F0D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7639CF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3887BA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5FD898B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A462577" w14:textId="77777777" w:rsidTr="00452B5D">
        <w:trPr>
          <w:trHeight w:val="333"/>
        </w:trPr>
        <w:tc>
          <w:tcPr>
            <w:tcW w:w="1993" w:type="dxa"/>
          </w:tcPr>
          <w:p w14:paraId="3EEC8116" w14:textId="122B63ED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12210DC6" w14:textId="25A52A9B" w:rsidR="008A5EA2" w:rsidRDefault="00452B5D" w:rsidP="008A5EA2">
            <w:pPr>
              <w:pStyle w:val="BodyText"/>
              <w:spacing w:after="60"/>
              <w:ind w:left="0"/>
            </w:pPr>
            <w:r>
              <w:t>0.131287</w:t>
            </w:r>
          </w:p>
        </w:tc>
        <w:tc>
          <w:tcPr>
            <w:tcW w:w="1864" w:type="dxa"/>
          </w:tcPr>
          <w:p w14:paraId="191A242C" w14:textId="4C6035EE" w:rsidR="008A5EA2" w:rsidRDefault="00452B5D" w:rsidP="008A5EA2">
            <w:pPr>
              <w:pStyle w:val="BodyText"/>
              <w:spacing w:after="60"/>
              <w:ind w:left="0"/>
            </w:pPr>
            <w:r>
              <w:t>-1.4976</w:t>
            </w:r>
          </w:p>
        </w:tc>
        <w:tc>
          <w:tcPr>
            <w:tcW w:w="1860" w:type="dxa"/>
          </w:tcPr>
          <w:p w14:paraId="1AEA6B27" w14:textId="2201B917" w:rsidR="008A5EA2" w:rsidRDefault="00452B5D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1D6F5E" w14:textId="372661BA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E9E6618" w14:textId="77777777" w:rsidTr="00452B5D">
        <w:trPr>
          <w:trHeight w:val="346"/>
        </w:trPr>
        <w:tc>
          <w:tcPr>
            <w:tcW w:w="1993" w:type="dxa"/>
          </w:tcPr>
          <w:p w14:paraId="3018288A" w14:textId="033A2D0F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29D7F599" w14:textId="69DF3C6A" w:rsidR="008A5EA2" w:rsidRDefault="00452B5D" w:rsidP="008A5EA2">
            <w:pPr>
              <w:pStyle w:val="BodyText"/>
              <w:spacing w:after="60"/>
              <w:ind w:left="0"/>
            </w:pPr>
            <w:r>
              <w:t>0.0228829</w:t>
            </w:r>
          </w:p>
        </w:tc>
        <w:tc>
          <w:tcPr>
            <w:tcW w:w="1864" w:type="dxa"/>
          </w:tcPr>
          <w:p w14:paraId="5CF5C2A6" w14:textId="341D8F8B" w:rsidR="008A5EA2" w:rsidRDefault="00452B5D" w:rsidP="008A5EA2">
            <w:pPr>
              <w:pStyle w:val="BodyText"/>
              <w:spacing w:after="60"/>
              <w:ind w:left="0"/>
            </w:pPr>
            <w:r>
              <w:t>-11.268</w:t>
            </w:r>
          </w:p>
        </w:tc>
        <w:tc>
          <w:tcPr>
            <w:tcW w:w="1860" w:type="dxa"/>
          </w:tcPr>
          <w:p w14:paraId="5B3952DD" w14:textId="6D189A97" w:rsidR="008A5EA2" w:rsidRDefault="00452B5D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12CCC17" w14:textId="63EF7D8D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EEA7F8B" w14:textId="77777777" w:rsidTr="00452B5D">
        <w:trPr>
          <w:trHeight w:val="333"/>
        </w:trPr>
        <w:tc>
          <w:tcPr>
            <w:tcW w:w="1993" w:type="dxa"/>
          </w:tcPr>
          <w:p w14:paraId="4DBF9B75" w14:textId="0EC16009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4ABBB158" w14:textId="2B8DE8DA" w:rsidR="008A5EA2" w:rsidRDefault="00452B5D" w:rsidP="008A5EA2">
            <w:pPr>
              <w:pStyle w:val="BodyText"/>
              <w:spacing w:after="60"/>
              <w:ind w:left="0"/>
            </w:pPr>
            <w:r>
              <w:t>0.0228829</w:t>
            </w:r>
          </w:p>
        </w:tc>
        <w:tc>
          <w:tcPr>
            <w:tcW w:w="1864" w:type="dxa"/>
          </w:tcPr>
          <w:p w14:paraId="1D8F4EA5" w14:textId="7E2AB3C8" w:rsidR="008A5EA2" w:rsidRDefault="00452B5D" w:rsidP="008A5EA2">
            <w:pPr>
              <w:pStyle w:val="BodyText"/>
              <w:spacing w:after="60"/>
              <w:ind w:left="0"/>
            </w:pPr>
            <w:r>
              <w:t>-22.68</w:t>
            </w:r>
          </w:p>
        </w:tc>
        <w:tc>
          <w:tcPr>
            <w:tcW w:w="1860" w:type="dxa"/>
          </w:tcPr>
          <w:p w14:paraId="1DC8C2F8" w14:textId="473FEF86" w:rsidR="008A5EA2" w:rsidRDefault="00452B5D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9EC7252" w14:textId="7AD4C8DC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1358FEE" w14:textId="77777777" w:rsidTr="00452B5D">
        <w:trPr>
          <w:trHeight w:val="346"/>
        </w:trPr>
        <w:tc>
          <w:tcPr>
            <w:tcW w:w="1993" w:type="dxa"/>
          </w:tcPr>
          <w:p w14:paraId="452BC379" w14:textId="0BEF3897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3AF6D9D7" w14:textId="735A9F11" w:rsidR="008A5EA2" w:rsidRDefault="00452B5D" w:rsidP="008A5EA2">
            <w:pPr>
              <w:pStyle w:val="BodyText"/>
              <w:spacing w:after="60"/>
              <w:ind w:left="0"/>
            </w:pPr>
            <w:r>
              <w:t>-0.540417</w:t>
            </w:r>
          </w:p>
        </w:tc>
        <w:tc>
          <w:tcPr>
            <w:tcW w:w="1864" w:type="dxa"/>
          </w:tcPr>
          <w:p w14:paraId="2B0FE1A0" w14:textId="76954170" w:rsidR="008A5EA2" w:rsidRDefault="00452B5D" w:rsidP="008A5EA2">
            <w:pPr>
              <w:pStyle w:val="BodyText"/>
              <w:spacing w:after="60"/>
              <w:ind w:left="0"/>
            </w:pPr>
            <w:r>
              <w:t>-46.008</w:t>
            </w:r>
          </w:p>
        </w:tc>
        <w:tc>
          <w:tcPr>
            <w:tcW w:w="1860" w:type="dxa"/>
          </w:tcPr>
          <w:p w14:paraId="1B4F8CC5" w14:textId="56FC660A" w:rsidR="008A5EA2" w:rsidRDefault="00452B5D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5D82CA5" w14:textId="2BE36D51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7F4F2F5" w14:textId="77777777" w:rsidTr="00452B5D">
        <w:trPr>
          <w:trHeight w:val="333"/>
        </w:trPr>
        <w:tc>
          <w:tcPr>
            <w:tcW w:w="1993" w:type="dxa"/>
          </w:tcPr>
          <w:p w14:paraId="5EDF7D11" w14:textId="58806359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ECDECB0" w14:textId="507038C7" w:rsidR="008A5EA2" w:rsidRDefault="00452B5D" w:rsidP="008A5EA2">
            <w:pPr>
              <w:pStyle w:val="BodyText"/>
              <w:spacing w:after="60"/>
              <w:ind w:left="0"/>
            </w:pPr>
            <w:r>
              <w:t>-1.22103</w:t>
            </w:r>
          </w:p>
        </w:tc>
        <w:tc>
          <w:tcPr>
            <w:tcW w:w="1864" w:type="dxa"/>
          </w:tcPr>
          <w:p w14:paraId="7CFDEAE9" w14:textId="7C3F1643" w:rsidR="008A5EA2" w:rsidRDefault="00452B5D" w:rsidP="008A5EA2">
            <w:pPr>
              <w:pStyle w:val="BodyText"/>
              <w:spacing w:after="60"/>
              <w:ind w:left="0"/>
            </w:pPr>
            <w:r>
              <w:t>-66.96</w:t>
            </w:r>
          </w:p>
        </w:tc>
        <w:tc>
          <w:tcPr>
            <w:tcW w:w="1860" w:type="dxa"/>
          </w:tcPr>
          <w:p w14:paraId="3429D7B8" w14:textId="1B45FEBB" w:rsidR="008A5EA2" w:rsidRDefault="00452B5D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445770C" w14:textId="6749FF1C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F6B5AD6" w14:textId="77777777" w:rsidTr="00452B5D">
        <w:trPr>
          <w:trHeight w:val="333"/>
        </w:trPr>
        <w:tc>
          <w:tcPr>
            <w:tcW w:w="1993" w:type="dxa"/>
          </w:tcPr>
          <w:p w14:paraId="4B19748C" w14:textId="73BBF3C0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2A990D01" w14:textId="0C82FFD8" w:rsidR="008A5EA2" w:rsidRDefault="00452B5D" w:rsidP="008A5EA2">
            <w:pPr>
              <w:pStyle w:val="BodyText"/>
              <w:spacing w:after="60"/>
              <w:ind w:left="0"/>
            </w:pPr>
            <w:r>
              <w:t>-1.84619</w:t>
            </w:r>
          </w:p>
        </w:tc>
        <w:tc>
          <w:tcPr>
            <w:tcW w:w="1864" w:type="dxa"/>
          </w:tcPr>
          <w:p w14:paraId="4C94B9A7" w14:textId="189DB4F2" w:rsidR="008A5EA2" w:rsidRDefault="00452B5D" w:rsidP="008A5EA2">
            <w:pPr>
              <w:pStyle w:val="BodyText"/>
              <w:spacing w:after="60"/>
              <w:ind w:left="0"/>
            </w:pPr>
            <w:r>
              <w:t>-86.976</w:t>
            </w:r>
          </w:p>
        </w:tc>
        <w:tc>
          <w:tcPr>
            <w:tcW w:w="1860" w:type="dxa"/>
          </w:tcPr>
          <w:p w14:paraId="00A310CA" w14:textId="75337995" w:rsidR="008A5EA2" w:rsidRDefault="00452B5D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AC7D60D" w14:textId="52CC48E1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FC1641B" w14:textId="77777777" w:rsidTr="00452B5D">
        <w:trPr>
          <w:trHeight w:val="346"/>
        </w:trPr>
        <w:tc>
          <w:tcPr>
            <w:tcW w:w="1993" w:type="dxa"/>
          </w:tcPr>
          <w:p w14:paraId="448885DE" w14:textId="74254623" w:rsidR="008A5EA2" w:rsidRDefault="00452B5D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448467BC" w14:textId="55009AF0" w:rsidR="008A5EA2" w:rsidRDefault="00452B5D" w:rsidP="008A5EA2">
            <w:pPr>
              <w:pStyle w:val="BodyText"/>
              <w:spacing w:after="60"/>
              <w:ind w:left="0"/>
            </w:pPr>
            <w:r>
              <w:t>-1.54948</w:t>
            </w:r>
          </w:p>
        </w:tc>
        <w:tc>
          <w:tcPr>
            <w:tcW w:w="1864" w:type="dxa"/>
          </w:tcPr>
          <w:p w14:paraId="268C5D6E" w14:textId="1344BB16" w:rsidR="008A5EA2" w:rsidRDefault="00452B5D" w:rsidP="008A5EA2">
            <w:pPr>
              <w:pStyle w:val="BodyText"/>
              <w:spacing w:after="60"/>
              <w:ind w:left="0"/>
            </w:pPr>
            <w:r>
              <w:t>-109.62</w:t>
            </w:r>
          </w:p>
        </w:tc>
        <w:tc>
          <w:tcPr>
            <w:tcW w:w="1860" w:type="dxa"/>
          </w:tcPr>
          <w:p w14:paraId="71E91F66" w14:textId="4ECA02EC" w:rsidR="008A5EA2" w:rsidRDefault="00452B5D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7666F1D" w14:textId="36DEFFF6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92A3EF8" w14:textId="77777777" w:rsidR="00FA2B9E" w:rsidRDefault="00FA2B9E" w:rsidP="00FA2B9E">
      <w:pPr>
        <w:pStyle w:val="BodyText"/>
      </w:pPr>
      <w:bookmarkStart w:id="15" w:name="_Ref127526660"/>
    </w:p>
    <w:p w14:paraId="74BE7DCB" w14:textId="77777777" w:rsidR="00FA2B9E" w:rsidRDefault="00FA2B9E" w:rsidP="00FA2B9E">
      <w:pPr>
        <w:pStyle w:val="BodyText"/>
      </w:pPr>
    </w:p>
    <w:p w14:paraId="4AECBC72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7064A3C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475AE46B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</w:t>
      </w:r>
      <w:r w:rsidR="001924AB" w:rsidRPr="00993300">
        <w:rPr>
          <w:b/>
          <w:bCs/>
          <w:sz w:val="28"/>
          <w:szCs w:val="28"/>
        </w:rPr>
        <w:t xml:space="preserve"> Step and Frequency Response Test - </w:t>
      </w:r>
      <w:r w:rsidR="001E4934" w:rsidRPr="00993300">
        <w:rPr>
          <w:b/>
          <w:bCs/>
          <w:sz w:val="28"/>
          <w:szCs w:val="28"/>
        </w:rPr>
        <w:t>Loaded</w:t>
      </w:r>
    </w:p>
    <w:p w14:paraId="04F9CA32" w14:textId="77777777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proofErr w:type="gramStart"/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 xml:space="preserve"> MC</w:t>
      </w:r>
      <w:r w:rsidR="001D767E" w:rsidRPr="00993300">
        <w:rPr>
          <w:b/>
          <w:bCs/>
          <w:sz w:val="28"/>
          <w:szCs w:val="28"/>
        </w:rPr>
        <w:t>E</w:t>
      </w:r>
      <w:proofErr w:type="gramEnd"/>
      <w:r w:rsidR="00033D62" w:rsidRPr="00993300">
        <w:rPr>
          <w:b/>
          <w:bCs/>
          <w:sz w:val="28"/>
          <w:szCs w:val="28"/>
        </w:rPr>
        <w:t>1 – Step Response Test</w:t>
      </w:r>
    </w:p>
    <w:p w14:paraId="682DAA4E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0EA7F268" wp14:editId="20CF2D42">
            <wp:extent cx="5943600" cy="2218690"/>
            <wp:effectExtent l="0" t="0" r="0" b="0"/>
            <wp:docPr id="1172087575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75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383" w14:textId="34A9362A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Results for Motor One Loaded</w:t>
      </w:r>
    </w:p>
    <w:p w14:paraId="7DCE9429" w14:textId="07D3ECBC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7916EB57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5D34F2C" w14:textId="77777777" w:rsidTr="00896960">
        <w:tc>
          <w:tcPr>
            <w:tcW w:w="9350" w:type="dxa"/>
            <w:gridSpan w:val="4"/>
          </w:tcPr>
          <w:p w14:paraId="7F4F71F2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06ED85CF" w14:textId="77777777" w:rsidTr="006C2C30">
        <w:tc>
          <w:tcPr>
            <w:tcW w:w="3145" w:type="dxa"/>
          </w:tcPr>
          <w:p w14:paraId="3691010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3E08224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21425B6" w14:textId="77777777" w:rsidTr="00452B5D">
        <w:tc>
          <w:tcPr>
            <w:tcW w:w="3145" w:type="dxa"/>
          </w:tcPr>
          <w:p w14:paraId="61330AD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E35017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2857CF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617974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BC94DE8" w14:textId="77777777" w:rsidTr="00452B5D">
        <w:tc>
          <w:tcPr>
            <w:tcW w:w="3145" w:type="dxa"/>
          </w:tcPr>
          <w:p w14:paraId="49F78E8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924DCD1" w14:textId="6B6723CF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3.2386</w:t>
            </w:r>
          </w:p>
        </w:tc>
        <w:tc>
          <w:tcPr>
            <w:tcW w:w="1373" w:type="dxa"/>
          </w:tcPr>
          <w:p w14:paraId="563801B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DA771E6" w14:textId="2CA07E65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39D7B9B" w14:textId="77777777" w:rsidTr="00452B5D">
        <w:tc>
          <w:tcPr>
            <w:tcW w:w="3145" w:type="dxa"/>
          </w:tcPr>
          <w:p w14:paraId="54BEB6D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33783B3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6850EF7" w14:textId="746E7803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0.1883</w:t>
            </w:r>
          </w:p>
        </w:tc>
        <w:tc>
          <w:tcPr>
            <w:tcW w:w="1373" w:type="dxa"/>
          </w:tcPr>
          <w:p w14:paraId="599BECF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DDF051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FD32E20" w14:textId="4DD778BB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B9BDE6C" w14:textId="77777777" w:rsidR="000B365F" w:rsidRDefault="000B365F" w:rsidP="00033D62"/>
    <w:p w14:paraId="15B0AB68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>– 225 lbf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181C527" w14:textId="77777777" w:rsidTr="00DD5B0A">
        <w:tc>
          <w:tcPr>
            <w:tcW w:w="9350" w:type="dxa"/>
            <w:gridSpan w:val="4"/>
          </w:tcPr>
          <w:p w14:paraId="35AC63E9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28D72F2E" w14:textId="77777777" w:rsidTr="006C2C30">
        <w:tc>
          <w:tcPr>
            <w:tcW w:w="3145" w:type="dxa"/>
          </w:tcPr>
          <w:p w14:paraId="5A75250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B1AA921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FBE1953" w14:textId="77777777" w:rsidTr="00452B5D">
        <w:tc>
          <w:tcPr>
            <w:tcW w:w="3145" w:type="dxa"/>
          </w:tcPr>
          <w:p w14:paraId="6239C98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DF54DB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6B3EB4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F55F5A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F0237DC" w14:textId="77777777" w:rsidTr="00452B5D">
        <w:tc>
          <w:tcPr>
            <w:tcW w:w="3145" w:type="dxa"/>
          </w:tcPr>
          <w:p w14:paraId="3ADE898D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64FBE91" w14:textId="0FD5E7B5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-3.2855</w:t>
            </w:r>
          </w:p>
        </w:tc>
        <w:tc>
          <w:tcPr>
            <w:tcW w:w="1373" w:type="dxa"/>
          </w:tcPr>
          <w:p w14:paraId="3C4E7A1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9ADE3A0" w14:textId="7C818631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C9CB15E" w14:textId="77777777" w:rsidTr="00452B5D">
        <w:tc>
          <w:tcPr>
            <w:tcW w:w="3145" w:type="dxa"/>
          </w:tcPr>
          <w:p w14:paraId="6325B86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391F49B0" w14:textId="3472783D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0.1992</w:t>
            </w:r>
          </w:p>
        </w:tc>
        <w:tc>
          <w:tcPr>
            <w:tcW w:w="1373" w:type="dxa"/>
          </w:tcPr>
          <w:p w14:paraId="005AC6B9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5865C4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E8E1A87" w14:textId="6A256C85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24D3499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6E79611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878FDD5" w14:textId="77777777" w:rsidTr="0080567B">
        <w:tc>
          <w:tcPr>
            <w:tcW w:w="9350" w:type="dxa"/>
            <w:gridSpan w:val="4"/>
          </w:tcPr>
          <w:p w14:paraId="6D74E4C3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29487BA8" w14:textId="77777777" w:rsidTr="006C2C30">
        <w:tc>
          <w:tcPr>
            <w:tcW w:w="3145" w:type="dxa"/>
          </w:tcPr>
          <w:p w14:paraId="14AEAAE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BDFF1B6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21560776" w14:textId="77777777" w:rsidTr="00452B5D">
        <w:tc>
          <w:tcPr>
            <w:tcW w:w="3145" w:type="dxa"/>
          </w:tcPr>
          <w:p w14:paraId="5CBC99C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4A640E2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B80DEF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9F684E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0C8B115" w14:textId="77777777" w:rsidTr="00452B5D">
        <w:tc>
          <w:tcPr>
            <w:tcW w:w="3145" w:type="dxa"/>
          </w:tcPr>
          <w:p w14:paraId="7C68F66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1C1EAFE" w14:textId="17045FDE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3.2076</w:t>
            </w:r>
          </w:p>
        </w:tc>
        <w:tc>
          <w:tcPr>
            <w:tcW w:w="1373" w:type="dxa"/>
          </w:tcPr>
          <w:p w14:paraId="6760EBD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C4366BA" w14:textId="0A9B2CB4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8605016" w14:textId="77777777" w:rsidTr="00452B5D">
        <w:tc>
          <w:tcPr>
            <w:tcW w:w="3145" w:type="dxa"/>
          </w:tcPr>
          <w:p w14:paraId="7E3E3F5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5115FE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698CC4C" w14:textId="746C91DA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0.2213</w:t>
            </w:r>
          </w:p>
        </w:tc>
        <w:tc>
          <w:tcPr>
            <w:tcW w:w="1373" w:type="dxa"/>
          </w:tcPr>
          <w:p w14:paraId="5EE2865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348352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42B336A" w14:textId="1B60412A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1ED2917" w14:textId="77777777" w:rsidR="000B365F" w:rsidRDefault="000B365F" w:rsidP="0093190E"/>
    <w:p w14:paraId="624E5409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BBF6E4A" w14:textId="77777777" w:rsidTr="009F34E4">
        <w:tc>
          <w:tcPr>
            <w:tcW w:w="9350" w:type="dxa"/>
            <w:gridSpan w:val="4"/>
          </w:tcPr>
          <w:p w14:paraId="71FAC0B2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4C289392" w14:textId="77777777" w:rsidTr="006C2C30">
        <w:tc>
          <w:tcPr>
            <w:tcW w:w="3145" w:type="dxa"/>
          </w:tcPr>
          <w:p w14:paraId="39F6F00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16288D7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257BF40C" w14:textId="77777777" w:rsidTr="00452B5D">
        <w:tc>
          <w:tcPr>
            <w:tcW w:w="3145" w:type="dxa"/>
          </w:tcPr>
          <w:p w14:paraId="4BB21E5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B436C7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4A5D2A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88FF37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946ED32" w14:textId="77777777" w:rsidTr="00452B5D">
        <w:tc>
          <w:tcPr>
            <w:tcW w:w="3145" w:type="dxa"/>
          </w:tcPr>
          <w:p w14:paraId="1F4E45B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8D4DFF6" w14:textId="21231C9E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-3.2088</w:t>
            </w:r>
          </w:p>
        </w:tc>
        <w:tc>
          <w:tcPr>
            <w:tcW w:w="1373" w:type="dxa"/>
          </w:tcPr>
          <w:p w14:paraId="39A0A47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2D2BA6E" w14:textId="34002700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76D4689" w14:textId="77777777" w:rsidTr="00452B5D">
        <w:tc>
          <w:tcPr>
            <w:tcW w:w="3145" w:type="dxa"/>
          </w:tcPr>
          <w:p w14:paraId="41066BD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E63ADF6" w14:textId="7447CC97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0.2117</w:t>
            </w:r>
          </w:p>
        </w:tc>
        <w:tc>
          <w:tcPr>
            <w:tcW w:w="1373" w:type="dxa"/>
          </w:tcPr>
          <w:p w14:paraId="4115793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FD79AA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D53EB0E" w14:textId="02BDE5AA" w:rsidR="000B365F" w:rsidRDefault="00452B5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637D66E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7729F992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20585E69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92AAC18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75191FA2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5FDF8110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>– 225 lbf Tension</w:t>
      </w:r>
    </w:p>
    <w:p w14:paraId="41377365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AC92C84" wp14:editId="0443C7FD">
            <wp:extent cx="5943600" cy="1094740"/>
            <wp:effectExtent l="0" t="0" r="0" b="0"/>
            <wp:docPr id="2009794323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9432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CC3A" w14:textId="7717053E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One Loaded Tension</w:t>
      </w:r>
    </w:p>
    <w:p w14:paraId="1C671C5B" w14:textId="6EAB6B12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543462B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C3B1BC1" wp14:editId="6586738C">
            <wp:extent cx="5943600" cy="1452245"/>
            <wp:effectExtent l="0" t="0" r="0" b="0"/>
            <wp:docPr id="530511873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1873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D03D" w14:textId="214FB3D8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One Loaded Tension</w:t>
      </w:r>
    </w:p>
    <w:p w14:paraId="3AB784DC" w14:textId="7E17E1ED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D70AF6F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42E68690" w14:textId="77777777" w:rsidTr="00F6116E">
        <w:trPr>
          <w:trHeight w:val="350"/>
        </w:trPr>
        <w:tc>
          <w:tcPr>
            <w:tcW w:w="9350" w:type="dxa"/>
            <w:gridSpan w:val="5"/>
          </w:tcPr>
          <w:p w14:paraId="5707020D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746B2BE5" w14:textId="77777777" w:rsidTr="00452B5D">
        <w:trPr>
          <w:trHeight w:val="628"/>
        </w:trPr>
        <w:tc>
          <w:tcPr>
            <w:tcW w:w="1993" w:type="dxa"/>
          </w:tcPr>
          <w:p w14:paraId="20C513F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439C83F0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67E5C6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8AC1A4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D784852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A7B2C4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25FA73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A9EE4F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CC388FC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DC6E895" w14:textId="77777777" w:rsidTr="00452B5D">
        <w:trPr>
          <w:trHeight w:val="333"/>
        </w:trPr>
        <w:tc>
          <w:tcPr>
            <w:tcW w:w="1993" w:type="dxa"/>
          </w:tcPr>
          <w:p w14:paraId="4E7FF63D" w14:textId="5997DB2C" w:rsidR="008A5EA2" w:rsidRDefault="00452B5D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1E165A5A" w14:textId="31C01BA6" w:rsidR="008A5EA2" w:rsidRDefault="00452B5D" w:rsidP="008A5EA2">
            <w:pPr>
              <w:pStyle w:val="BodyText"/>
              <w:spacing w:after="60"/>
              <w:ind w:left="0"/>
            </w:pPr>
            <w:r>
              <w:t>-0.01812</w:t>
            </w:r>
          </w:p>
        </w:tc>
        <w:tc>
          <w:tcPr>
            <w:tcW w:w="1864" w:type="dxa"/>
          </w:tcPr>
          <w:p w14:paraId="5A950084" w14:textId="31F18207" w:rsidR="008A5EA2" w:rsidRDefault="00452B5D" w:rsidP="008A5EA2">
            <w:pPr>
              <w:pStyle w:val="BodyText"/>
              <w:spacing w:after="60"/>
              <w:ind w:left="0"/>
            </w:pPr>
            <w:r>
              <w:t>-3.024</w:t>
            </w:r>
          </w:p>
        </w:tc>
        <w:tc>
          <w:tcPr>
            <w:tcW w:w="1860" w:type="dxa"/>
          </w:tcPr>
          <w:p w14:paraId="2141AF48" w14:textId="19160E67" w:rsidR="008A5EA2" w:rsidRDefault="00452B5D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FEE2323" w14:textId="7E33404F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5660D7F" w14:textId="77777777" w:rsidTr="00452B5D">
        <w:trPr>
          <w:trHeight w:val="346"/>
        </w:trPr>
        <w:tc>
          <w:tcPr>
            <w:tcW w:w="1993" w:type="dxa"/>
          </w:tcPr>
          <w:p w14:paraId="72D56123" w14:textId="4E233CED" w:rsidR="008A5EA2" w:rsidRDefault="00452B5D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7EFC60B7" w14:textId="38E52405" w:rsidR="008A5EA2" w:rsidRDefault="00452B5D" w:rsidP="008A5EA2">
            <w:pPr>
              <w:pStyle w:val="BodyText"/>
              <w:spacing w:after="60"/>
              <w:ind w:left="0"/>
            </w:pPr>
            <w:r>
              <w:t>-0.184096</w:t>
            </w:r>
          </w:p>
        </w:tc>
        <w:tc>
          <w:tcPr>
            <w:tcW w:w="1864" w:type="dxa"/>
          </w:tcPr>
          <w:p w14:paraId="331746FD" w14:textId="49A39813" w:rsidR="008A5EA2" w:rsidRDefault="00452B5D" w:rsidP="008A5EA2">
            <w:pPr>
              <w:pStyle w:val="BodyText"/>
              <w:spacing w:after="60"/>
              <w:ind w:left="0"/>
            </w:pPr>
            <w:r>
              <w:t>-12.762</w:t>
            </w:r>
          </w:p>
        </w:tc>
        <w:tc>
          <w:tcPr>
            <w:tcW w:w="1860" w:type="dxa"/>
          </w:tcPr>
          <w:p w14:paraId="1F0B3127" w14:textId="240DFCF3" w:rsidR="008A5EA2" w:rsidRDefault="00452B5D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B696576" w14:textId="47ADCD45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EE7DFCB" w14:textId="77777777" w:rsidTr="00452B5D">
        <w:trPr>
          <w:trHeight w:val="333"/>
        </w:trPr>
        <w:tc>
          <w:tcPr>
            <w:tcW w:w="1993" w:type="dxa"/>
          </w:tcPr>
          <w:p w14:paraId="1720B2BB" w14:textId="6DE16295" w:rsidR="008A5EA2" w:rsidRDefault="00452B5D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5C75717F" w14:textId="7A8FD48D" w:rsidR="008A5EA2" w:rsidRDefault="00452B5D" w:rsidP="008A5EA2">
            <w:pPr>
              <w:pStyle w:val="BodyText"/>
              <w:spacing w:after="60"/>
              <w:ind w:left="0"/>
            </w:pPr>
            <w:r>
              <w:t>-0.381834</w:t>
            </w:r>
          </w:p>
        </w:tc>
        <w:tc>
          <w:tcPr>
            <w:tcW w:w="1864" w:type="dxa"/>
          </w:tcPr>
          <w:p w14:paraId="208FEC81" w14:textId="7ADA311C" w:rsidR="008A5EA2" w:rsidRDefault="00452B5D" w:rsidP="008A5EA2">
            <w:pPr>
              <w:pStyle w:val="BodyText"/>
              <w:spacing w:after="60"/>
              <w:ind w:left="0"/>
            </w:pPr>
            <w:r>
              <w:t>-24.984</w:t>
            </w:r>
          </w:p>
        </w:tc>
        <w:tc>
          <w:tcPr>
            <w:tcW w:w="1860" w:type="dxa"/>
          </w:tcPr>
          <w:p w14:paraId="4C70E2C2" w14:textId="1F9B042C" w:rsidR="008A5EA2" w:rsidRDefault="00452B5D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B81AC6" w14:textId="18FBCF59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533190F" w14:textId="77777777" w:rsidTr="00452B5D">
        <w:trPr>
          <w:trHeight w:val="346"/>
        </w:trPr>
        <w:tc>
          <w:tcPr>
            <w:tcW w:w="1993" w:type="dxa"/>
          </w:tcPr>
          <w:p w14:paraId="10813BA0" w14:textId="4931AF58" w:rsidR="008A5EA2" w:rsidRDefault="00452B5D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48D92A8A" w14:textId="122093E5" w:rsidR="008A5EA2" w:rsidRDefault="00452B5D" w:rsidP="008A5EA2">
            <w:pPr>
              <w:pStyle w:val="BodyText"/>
              <w:spacing w:after="60"/>
              <w:ind w:left="0"/>
            </w:pPr>
            <w:r>
              <w:t>-0.927182</w:t>
            </w:r>
          </w:p>
        </w:tc>
        <w:tc>
          <w:tcPr>
            <w:tcW w:w="1864" w:type="dxa"/>
          </w:tcPr>
          <w:p w14:paraId="4E41B990" w14:textId="06D67244" w:rsidR="008A5EA2" w:rsidRDefault="00452B5D" w:rsidP="008A5EA2">
            <w:pPr>
              <w:pStyle w:val="BodyText"/>
              <w:spacing w:after="60"/>
              <w:ind w:left="0"/>
            </w:pPr>
            <w:r>
              <w:t>-47.16</w:t>
            </w:r>
          </w:p>
        </w:tc>
        <w:tc>
          <w:tcPr>
            <w:tcW w:w="1860" w:type="dxa"/>
          </w:tcPr>
          <w:p w14:paraId="4A78A373" w14:textId="6BEA4569" w:rsidR="008A5EA2" w:rsidRDefault="00452B5D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1236053" w14:textId="1575BB84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094DF24" w14:textId="77777777" w:rsidTr="00452B5D">
        <w:trPr>
          <w:trHeight w:val="333"/>
        </w:trPr>
        <w:tc>
          <w:tcPr>
            <w:tcW w:w="1993" w:type="dxa"/>
          </w:tcPr>
          <w:p w14:paraId="6455242C" w14:textId="14E0EAA6" w:rsidR="008A5EA2" w:rsidRDefault="00452B5D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31599004" w14:textId="13969FF9" w:rsidR="008A5EA2" w:rsidRDefault="00452B5D" w:rsidP="008A5EA2">
            <w:pPr>
              <w:pStyle w:val="BodyText"/>
              <w:spacing w:after="60"/>
              <w:ind w:left="0"/>
            </w:pPr>
            <w:r>
              <w:t>-1.54158</w:t>
            </w:r>
          </w:p>
        </w:tc>
        <w:tc>
          <w:tcPr>
            <w:tcW w:w="1864" w:type="dxa"/>
          </w:tcPr>
          <w:p w14:paraId="53F6AFBC" w14:textId="1483D9BE" w:rsidR="008A5EA2" w:rsidRDefault="00452B5D" w:rsidP="008A5EA2">
            <w:pPr>
              <w:pStyle w:val="BodyText"/>
              <w:spacing w:after="60"/>
              <w:ind w:left="0"/>
            </w:pPr>
            <w:r>
              <w:t>-69.876</w:t>
            </w:r>
          </w:p>
        </w:tc>
        <w:tc>
          <w:tcPr>
            <w:tcW w:w="1860" w:type="dxa"/>
          </w:tcPr>
          <w:p w14:paraId="39C0A7AC" w14:textId="2145100A" w:rsidR="008A5EA2" w:rsidRDefault="00452B5D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ED4C4D" w14:textId="71850414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1F1C037" w14:textId="77777777" w:rsidTr="00452B5D">
        <w:trPr>
          <w:trHeight w:val="333"/>
        </w:trPr>
        <w:tc>
          <w:tcPr>
            <w:tcW w:w="1993" w:type="dxa"/>
          </w:tcPr>
          <w:p w14:paraId="4A41589F" w14:textId="22070A84" w:rsidR="008A5EA2" w:rsidRDefault="00452B5D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47F19EDB" w14:textId="032B1DA8" w:rsidR="008A5EA2" w:rsidRDefault="00452B5D" w:rsidP="008A5EA2">
            <w:pPr>
              <w:pStyle w:val="BodyText"/>
              <w:spacing w:after="60"/>
              <w:ind w:left="0"/>
            </w:pPr>
            <w:r>
              <w:t>-2.01613</w:t>
            </w:r>
          </w:p>
        </w:tc>
        <w:tc>
          <w:tcPr>
            <w:tcW w:w="1864" w:type="dxa"/>
          </w:tcPr>
          <w:p w14:paraId="1B682242" w14:textId="281D763F" w:rsidR="008A5EA2" w:rsidRDefault="00452B5D" w:rsidP="008A5EA2">
            <w:pPr>
              <w:pStyle w:val="BodyText"/>
              <w:spacing w:after="60"/>
              <w:ind w:left="0"/>
            </w:pPr>
            <w:r>
              <w:t>-91.872</w:t>
            </w:r>
          </w:p>
        </w:tc>
        <w:tc>
          <w:tcPr>
            <w:tcW w:w="1860" w:type="dxa"/>
          </w:tcPr>
          <w:p w14:paraId="04F70AA2" w14:textId="0D4E1BEB" w:rsidR="008A5EA2" w:rsidRDefault="00452B5D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45F955D" w14:textId="0891C65D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0541A72" w14:textId="77777777" w:rsidTr="00452B5D">
        <w:trPr>
          <w:trHeight w:val="346"/>
        </w:trPr>
        <w:tc>
          <w:tcPr>
            <w:tcW w:w="1993" w:type="dxa"/>
          </w:tcPr>
          <w:p w14:paraId="2267D6FF" w14:textId="7C4AC0FD" w:rsidR="008A5EA2" w:rsidRDefault="00452B5D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04AFC663" w14:textId="5ADAB6B3" w:rsidR="008A5EA2" w:rsidRDefault="00452B5D" w:rsidP="008A5EA2">
            <w:pPr>
              <w:pStyle w:val="BodyText"/>
              <w:spacing w:after="60"/>
              <w:ind w:left="0"/>
            </w:pPr>
            <w:r>
              <w:t>-1.84488</w:t>
            </w:r>
          </w:p>
        </w:tc>
        <w:tc>
          <w:tcPr>
            <w:tcW w:w="1864" w:type="dxa"/>
          </w:tcPr>
          <w:p w14:paraId="665A7DF5" w14:textId="139FD68F" w:rsidR="008A5EA2" w:rsidRDefault="00452B5D" w:rsidP="008A5EA2">
            <w:pPr>
              <w:pStyle w:val="BodyText"/>
              <w:spacing w:after="60"/>
              <w:ind w:left="0"/>
            </w:pPr>
            <w:r>
              <w:t>-109.98</w:t>
            </w:r>
          </w:p>
        </w:tc>
        <w:tc>
          <w:tcPr>
            <w:tcW w:w="1860" w:type="dxa"/>
          </w:tcPr>
          <w:p w14:paraId="389F1079" w14:textId="75F6E424" w:rsidR="008A5EA2" w:rsidRDefault="00452B5D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947BE15" w14:textId="1B9B4220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5877A0F" w14:textId="77777777" w:rsidR="00154423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gramStart"/>
      <w:r w:rsidR="001D767E" w:rsidRPr="00D001B8">
        <w:rPr>
          <w:b/>
          <w:bCs/>
          <w:u w:val="single"/>
        </w:rPr>
        <w:t xml:space="preserve">lbf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36F3F4A5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2EC0FBD3" wp14:editId="22E4F569">
            <wp:extent cx="5943600" cy="1094740"/>
            <wp:effectExtent l="0" t="0" r="0" b="0"/>
            <wp:docPr id="1586845454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4545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2712" w14:textId="45AAAE72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One Loaded Compression</w:t>
      </w:r>
    </w:p>
    <w:p w14:paraId="0962417B" w14:textId="66B132BA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AB95997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C22243D" wp14:editId="5CC56350">
            <wp:extent cx="5943600" cy="1452245"/>
            <wp:effectExtent l="0" t="0" r="0" b="0"/>
            <wp:docPr id="514945449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5449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E0A2" w14:textId="44D6E4E0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Magnitude for Motor One Loaded Compression</w:t>
      </w:r>
    </w:p>
    <w:p w14:paraId="1976CFB9" w14:textId="66014B79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E0B9CFB" w14:textId="77777777" w:rsidR="00696334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1E9252E7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3BAF8A76" w14:textId="77777777" w:rsidTr="00F6116E">
        <w:trPr>
          <w:trHeight w:val="350"/>
        </w:trPr>
        <w:tc>
          <w:tcPr>
            <w:tcW w:w="9350" w:type="dxa"/>
            <w:gridSpan w:val="5"/>
          </w:tcPr>
          <w:p w14:paraId="6E833C5C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30835480" w14:textId="77777777" w:rsidTr="00452B5D">
        <w:trPr>
          <w:trHeight w:val="628"/>
        </w:trPr>
        <w:tc>
          <w:tcPr>
            <w:tcW w:w="1993" w:type="dxa"/>
          </w:tcPr>
          <w:p w14:paraId="585FA037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7924587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1824D4B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EDC1CC0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D47B7CF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36353AB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48DAE4D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A647804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B5D2C90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6504934E" w14:textId="77777777" w:rsidTr="00452B5D">
        <w:trPr>
          <w:trHeight w:val="333"/>
        </w:trPr>
        <w:tc>
          <w:tcPr>
            <w:tcW w:w="1993" w:type="dxa"/>
          </w:tcPr>
          <w:p w14:paraId="394D7137" w14:textId="407E715E" w:rsidR="008A5EA2" w:rsidRDefault="00452B5D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6AFD2617" w14:textId="4DCFFF29" w:rsidR="008A5EA2" w:rsidRDefault="00452B5D" w:rsidP="008A5EA2">
            <w:pPr>
              <w:pStyle w:val="BodyText"/>
              <w:spacing w:after="60"/>
              <w:ind w:left="0"/>
            </w:pPr>
            <w:r>
              <w:t>-0.381834</w:t>
            </w:r>
          </w:p>
        </w:tc>
        <w:tc>
          <w:tcPr>
            <w:tcW w:w="1864" w:type="dxa"/>
          </w:tcPr>
          <w:p w14:paraId="0CAB3BC4" w14:textId="3F7CA3D5" w:rsidR="008A5EA2" w:rsidRDefault="00452B5D" w:rsidP="008A5EA2">
            <w:pPr>
              <w:pStyle w:val="BodyText"/>
              <w:spacing w:after="60"/>
              <w:ind w:left="0"/>
            </w:pPr>
            <w:r>
              <w:t>-5.3208</w:t>
            </w:r>
          </w:p>
        </w:tc>
        <w:tc>
          <w:tcPr>
            <w:tcW w:w="1860" w:type="dxa"/>
          </w:tcPr>
          <w:p w14:paraId="202087FA" w14:textId="2BA5F759" w:rsidR="008A5EA2" w:rsidRDefault="00452B5D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0D3706" w14:textId="190EEA6D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77343F8" w14:textId="77777777" w:rsidTr="00452B5D">
        <w:trPr>
          <w:trHeight w:val="346"/>
        </w:trPr>
        <w:tc>
          <w:tcPr>
            <w:tcW w:w="1993" w:type="dxa"/>
          </w:tcPr>
          <w:p w14:paraId="7B940507" w14:textId="093E8B85" w:rsidR="008A5EA2" w:rsidRDefault="00452B5D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7891DABF" w14:textId="3F7B1182" w:rsidR="008A5EA2" w:rsidRDefault="00452B5D" w:rsidP="008A5EA2">
            <w:pPr>
              <w:pStyle w:val="BodyText"/>
              <w:spacing w:after="60"/>
              <w:ind w:left="0"/>
            </w:pPr>
            <w:r>
              <w:t>-0.613472</w:t>
            </w:r>
          </w:p>
        </w:tc>
        <w:tc>
          <w:tcPr>
            <w:tcW w:w="1864" w:type="dxa"/>
          </w:tcPr>
          <w:p w14:paraId="0E81BF4F" w14:textId="6F5B77CC" w:rsidR="008A5EA2" w:rsidRDefault="00452B5D" w:rsidP="008A5EA2">
            <w:pPr>
              <w:pStyle w:val="BodyText"/>
              <w:spacing w:after="60"/>
              <w:ind w:left="0"/>
            </w:pPr>
            <w:r>
              <w:t>-16.074</w:t>
            </w:r>
          </w:p>
        </w:tc>
        <w:tc>
          <w:tcPr>
            <w:tcW w:w="1860" w:type="dxa"/>
          </w:tcPr>
          <w:p w14:paraId="2294FF29" w14:textId="230FC991" w:rsidR="008A5EA2" w:rsidRDefault="00452B5D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90D89FB" w14:textId="2FB48E47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11B28FC" w14:textId="77777777" w:rsidTr="00452B5D">
        <w:trPr>
          <w:trHeight w:val="333"/>
        </w:trPr>
        <w:tc>
          <w:tcPr>
            <w:tcW w:w="1993" w:type="dxa"/>
          </w:tcPr>
          <w:p w14:paraId="0C033625" w14:textId="20317DEB" w:rsidR="008A5EA2" w:rsidRDefault="00452B5D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7240F3FE" w14:textId="25B85CC4" w:rsidR="008A5EA2" w:rsidRDefault="00452B5D" w:rsidP="008A5EA2">
            <w:pPr>
              <w:pStyle w:val="BodyText"/>
              <w:spacing w:after="60"/>
              <w:ind w:left="0"/>
            </w:pPr>
            <w:r>
              <w:t>-0.791345</w:t>
            </w:r>
          </w:p>
        </w:tc>
        <w:tc>
          <w:tcPr>
            <w:tcW w:w="1864" w:type="dxa"/>
          </w:tcPr>
          <w:p w14:paraId="40DD4D36" w14:textId="2CCB8E1E" w:rsidR="008A5EA2" w:rsidRDefault="00452B5D" w:rsidP="008A5EA2">
            <w:pPr>
              <w:pStyle w:val="BodyText"/>
              <w:spacing w:after="60"/>
              <w:ind w:left="0"/>
            </w:pPr>
            <w:r>
              <w:t>-28.188</w:t>
            </w:r>
          </w:p>
        </w:tc>
        <w:tc>
          <w:tcPr>
            <w:tcW w:w="1860" w:type="dxa"/>
          </w:tcPr>
          <w:p w14:paraId="04E7E6DD" w14:textId="1817D03F" w:rsidR="008A5EA2" w:rsidRDefault="00452B5D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906262" w14:textId="649CAEF7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DF9D9B6" w14:textId="77777777" w:rsidTr="00452B5D">
        <w:trPr>
          <w:trHeight w:val="346"/>
        </w:trPr>
        <w:tc>
          <w:tcPr>
            <w:tcW w:w="1993" w:type="dxa"/>
          </w:tcPr>
          <w:p w14:paraId="3A002E27" w14:textId="649C0AC4" w:rsidR="008A5EA2" w:rsidRDefault="00452B5D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33F76982" w14:textId="5155DAD1" w:rsidR="008A5EA2" w:rsidRDefault="00452B5D" w:rsidP="008A5EA2">
            <w:pPr>
              <w:pStyle w:val="BodyText"/>
              <w:spacing w:after="60"/>
              <w:ind w:left="0"/>
            </w:pPr>
            <w:r>
              <w:t>-1.26846</w:t>
            </w:r>
          </w:p>
        </w:tc>
        <w:tc>
          <w:tcPr>
            <w:tcW w:w="1864" w:type="dxa"/>
          </w:tcPr>
          <w:p w14:paraId="359763D0" w14:textId="65B8670E" w:rsidR="008A5EA2" w:rsidRDefault="00452B5D" w:rsidP="008A5EA2">
            <w:pPr>
              <w:pStyle w:val="BodyText"/>
              <w:spacing w:after="60"/>
              <w:ind w:left="0"/>
            </w:pPr>
            <w:r>
              <w:t>-51.48</w:t>
            </w:r>
          </w:p>
        </w:tc>
        <w:tc>
          <w:tcPr>
            <w:tcW w:w="1860" w:type="dxa"/>
          </w:tcPr>
          <w:p w14:paraId="0BDCF643" w14:textId="6E5669D6" w:rsidR="008A5EA2" w:rsidRDefault="00452B5D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6E017B2" w14:textId="04272A36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77C4614" w14:textId="77777777" w:rsidTr="00452B5D">
        <w:trPr>
          <w:trHeight w:val="333"/>
        </w:trPr>
        <w:tc>
          <w:tcPr>
            <w:tcW w:w="1993" w:type="dxa"/>
          </w:tcPr>
          <w:p w14:paraId="0521F0FD" w14:textId="09FDE958" w:rsidR="008A5EA2" w:rsidRDefault="00452B5D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0226D389" w14:textId="6CED85BF" w:rsidR="008A5EA2" w:rsidRDefault="00452B5D" w:rsidP="008A5EA2">
            <w:pPr>
              <w:pStyle w:val="BodyText"/>
              <w:spacing w:after="60"/>
              <w:ind w:left="0"/>
            </w:pPr>
            <w:r>
              <w:t>-1.94253</w:t>
            </w:r>
          </w:p>
        </w:tc>
        <w:tc>
          <w:tcPr>
            <w:tcW w:w="1864" w:type="dxa"/>
          </w:tcPr>
          <w:p w14:paraId="268DD609" w14:textId="6F30D3BD" w:rsidR="008A5EA2" w:rsidRDefault="00452B5D" w:rsidP="008A5EA2">
            <w:pPr>
              <w:pStyle w:val="BodyText"/>
              <w:spacing w:after="60"/>
              <w:ind w:left="0"/>
            </w:pPr>
            <w:r>
              <w:t>-73.872</w:t>
            </w:r>
          </w:p>
        </w:tc>
        <w:tc>
          <w:tcPr>
            <w:tcW w:w="1860" w:type="dxa"/>
          </w:tcPr>
          <w:p w14:paraId="2A58D1A5" w14:textId="3F37F478" w:rsidR="008A5EA2" w:rsidRDefault="00452B5D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C6F5E2A" w14:textId="60AA6E57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D896356" w14:textId="77777777" w:rsidTr="00452B5D">
        <w:trPr>
          <w:trHeight w:val="333"/>
        </w:trPr>
        <w:tc>
          <w:tcPr>
            <w:tcW w:w="1993" w:type="dxa"/>
          </w:tcPr>
          <w:p w14:paraId="0599386C" w14:textId="1B70A036" w:rsidR="008A5EA2" w:rsidRDefault="00452B5D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621641D4" w14:textId="4ABEF4C2" w:rsidR="008A5EA2" w:rsidRDefault="00452B5D" w:rsidP="008A5EA2">
            <w:pPr>
              <w:pStyle w:val="BodyText"/>
              <w:spacing w:after="60"/>
              <w:ind w:left="0"/>
            </w:pPr>
            <w:r>
              <w:t>-2.43752</w:t>
            </w:r>
          </w:p>
        </w:tc>
        <w:tc>
          <w:tcPr>
            <w:tcW w:w="1864" w:type="dxa"/>
          </w:tcPr>
          <w:p w14:paraId="0AE83D82" w14:textId="1AC098B6" w:rsidR="008A5EA2" w:rsidRDefault="00452B5D" w:rsidP="008A5EA2">
            <w:pPr>
              <w:pStyle w:val="BodyText"/>
              <w:spacing w:after="60"/>
              <w:ind w:left="0"/>
            </w:pPr>
            <w:r>
              <w:t>-95.76</w:t>
            </w:r>
          </w:p>
        </w:tc>
        <w:tc>
          <w:tcPr>
            <w:tcW w:w="1860" w:type="dxa"/>
          </w:tcPr>
          <w:p w14:paraId="0A8C4F64" w14:textId="69AF369C" w:rsidR="008A5EA2" w:rsidRDefault="00452B5D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3CE546B" w14:textId="01CEFD3B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39A2912" w14:textId="77777777" w:rsidTr="00452B5D">
        <w:trPr>
          <w:trHeight w:val="346"/>
        </w:trPr>
        <w:tc>
          <w:tcPr>
            <w:tcW w:w="1993" w:type="dxa"/>
          </w:tcPr>
          <w:p w14:paraId="7AB4CB9B" w14:textId="2298F129" w:rsidR="008A5EA2" w:rsidRDefault="00452B5D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04F3F2B2" w14:textId="60686884" w:rsidR="008A5EA2" w:rsidRDefault="00452B5D" w:rsidP="008A5EA2">
            <w:pPr>
              <w:pStyle w:val="BodyText"/>
              <w:spacing w:after="60"/>
              <w:ind w:left="0"/>
            </w:pPr>
            <w:r>
              <w:t>-1.63668</w:t>
            </w:r>
          </w:p>
        </w:tc>
        <w:tc>
          <w:tcPr>
            <w:tcW w:w="1864" w:type="dxa"/>
          </w:tcPr>
          <w:p w14:paraId="1DB25408" w14:textId="207E79C1" w:rsidR="008A5EA2" w:rsidRDefault="00452B5D" w:rsidP="008A5EA2">
            <w:pPr>
              <w:pStyle w:val="BodyText"/>
              <w:spacing w:after="60"/>
              <w:ind w:left="0"/>
            </w:pPr>
            <w:r>
              <w:t>-118.08</w:t>
            </w:r>
          </w:p>
        </w:tc>
        <w:tc>
          <w:tcPr>
            <w:tcW w:w="1860" w:type="dxa"/>
          </w:tcPr>
          <w:p w14:paraId="5D4E87AD" w14:textId="2F11A6DF" w:rsidR="008A5EA2" w:rsidRDefault="00452B5D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8B7F0B5" w14:textId="533B96F9" w:rsidR="008A5EA2" w:rsidRDefault="00452B5D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C265ECC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270F87FC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19E09A27" w14:textId="77777777" w:rsidR="006953D6" w:rsidRDefault="006953D6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8868835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3C244261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10BC1968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824A502" wp14:editId="28B287C6">
            <wp:extent cx="5943600" cy="2218690"/>
            <wp:effectExtent l="0" t="0" r="0" b="0"/>
            <wp:docPr id="1353055886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588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53C5" w14:textId="7D43EA58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Results for Motor Two Loaded Tension</w:t>
      </w:r>
    </w:p>
    <w:p w14:paraId="56135702" w14:textId="6FBF1601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3EFDC46A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19C4C91" w14:textId="77777777" w:rsidTr="00BB22A2">
        <w:tc>
          <w:tcPr>
            <w:tcW w:w="9350" w:type="dxa"/>
            <w:gridSpan w:val="4"/>
          </w:tcPr>
          <w:p w14:paraId="2864E46F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292A92B0" w14:textId="77777777" w:rsidTr="006C2C30">
        <w:tc>
          <w:tcPr>
            <w:tcW w:w="3145" w:type="dxa"/>
          </w:tcPr>
          <w:p w14:paraId="2432332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4E0A519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82E6869" w14:textId="77777777" w:rsidTr="00452B5D">
        <w:tc>
          <w:tcPr>
            <w:tcW w:w="3145" w:type="dxa"/>
          </w:tcPr>
          <w:p w14:paraId="614A454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950786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F26F4E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48F4A9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0FF5E74" w14:textId="77777777" w:rsidTr="00452B5D">
        <w:tc>
          <w:tcPr>
            <w:tcW w:w="3145" w:type="dxa"/>
          </w:tcPr>
          <w:p w14:paraId="27687C42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E73AA0B" w14:textId="4BB20383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3.2556</w:t>
            </w:r>
          </w:p>
        </w:tc>
        <w:tc>
          <w:tcPr>
            <w:tcW w:w="1373" w:type="dxa"/>
          </w:tcPr>
          <w:p w14:paraId="664F5F6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E0CED7C" w14:textId="58037C58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0B2C3B4" w14:textId="77777777" w:rsidTr="00452B5D">
        <w:tc>
          <w:tcPr>
            <w:tcW w:w="3145" w:type="dxa"/>
          </w:tcPr>
          <w:p w14:paraId="7FD748A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10B179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193FAE8" w14:textId="68E65AFC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0.1924</w:t>
            </w:r>
          </w:p>
        </w:tc>
        <w:tc>
          <w:tcPr>
            <w:tcW w:w="1373" w:type="dxa"/>
          </w:tcPr>
          <w:p w14:paraId="450D58F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C1AFA6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204E430" w14:textId="15019DC6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50AA80E" w14:textId="77777777" w:rsidR="000B365F" w:rsidRDefault="000B365F" w:rsidP="000B365F"/>
    <w:p w14:paraId="14DE0EDC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75C90E0" w14:textId="77777777" w:rsidTr="003E41A2">
        <w:tc>
          <w:tcPr>
            <w:tcW w:w="9350" w:type="dxa"/>
            <w:gridSpan w:val="4"/>
          </w:tcPr>
          <w:p w14:paraId="25ECC55F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277AD388" w14:textId="77777777" w:rsidTr="006C2C30">
        <w:tc>
          <w:tcPr>
            <w:tcW w:w="3145" w:type="dxa"/>
          </w:tcPr>
          <w:p w14:paraId="052EA02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8C34D56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3F3888C" w14:textId="77777777" w:rsidTr="00452B5D">
        <w:tc>
          <w:tcPr>
            <w:tcW w:w="3145" w:type="dxa"/>
          </w:tcPr>
          <w:p w14:paraId="2E11C27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A5E936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94951B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CD008E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DBB1FCD" w14:textId="77777777" w:rsidTr="00452B5D">
        <w:tc>
          <w:tcPr>
            <w:tcW w:w="3145" w:type="dxa"/>
          </w:tcPr>
          <w:p w14:paraId="70CA46E3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B0E5F1D" w14:textId="619DC457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-3.2931</w:t>
            </w:r>
          </w:p>
        </w:tc>
        <w:tc>
          <w:tcPr>
            <w:tcW w:w="1373" w:type="dxa"/>
          </w:tcPr>
          <w:p w14:paraId="11639DB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5A59E6A" w14:textId="0071F59B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DCF3DA2" w14:textId="77777777" w:rsidTr="00452B5D">
        <w:tc>
          <w:tcPr>
            <w:tcW w:w="3145" w:type="dxa"/>
          </w:tcPr>
          <w:p w14:paraId="7EBFC66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E2B2979" w14:textId="7613F698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0.2275</w:t>
            </w:r>
          </w:p>
        </w:tc>
        <w:tc>
          <w:tcPr>
            <w:tcW w:w="1373" w:type="dxa"/>
          </w:tcPr>
          <w:p w14:paraId="78E2C88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F336DA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03A49E" w14:textId="5EC17113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27C2979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04FD495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6AE13CDE" w14:textId="77777777" w:rsidTr="00990F05">
        <w:tc>
          <w:tcPr>
            <w:tcW w:w="9350" w:type="dxa"/>
            <w:gridSpan w:val="4"/>
          </w:tcPr>
          <w:p w14:paraId="719B38DC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0A7FFBC5" w14:textId="77777777" w:rsidTr="006C2C30">
        <w:tc>
          <w:tcPr>
            <w:tcW w:w="3145" w:type="dxa"/>
          </w:tcPr>
          <w:p w14:paraId="5DE8EEA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C1987EA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86A9083" w14:textId="77777777" w:rsidTr="00452B5D">
        <w:tc>
          <w:tcPr>
            <w:tcW w:w="3145" w:type="dxa"/>
          </w:tcPr>
          <w:p w14:paraId="6AEA6D4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E6F769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52650D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9F8CA0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2C9353" w14:textId="77777777" w:rsidTr="00452B5D">
        <w:tc>
          <w:tcPr>
            <w:tcW w:w="3145" w:type="dxa"/>
          </w:tcPr>
          <w:p w14:paraId="4B36A6A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AA3AC23" w14:textId="5D6BE4B0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3.2559</w:t>
            </w:r>
          </w:p>
        </w:tc>
        <w:tc>
          <w:tcPr>
            <w:tcW w:w="1373" w:type="dxa"/>
          </w:tcPr>
          <w:p w14:paraId="440F63E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D795131" w14:textId="49FA0215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C4ECD9F" w14:textId="77777777" w:rsidTr="00452B5D">
        <w:tc>
          <w:tcPr>
            <w:tcW w:w="3145" w:type="dxa"/>
          </w:tcPr>
          <w:p w14:paraId="131CBEC8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50CFBA2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C25262F" w14:textId="58C1F420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0.2247</w:t>
            </w:r>
          </w:p>
        </w:tc>
        <w:tc>
          <w:tcPr>
            <w:tcW w:w="1373" w:type="dxa"/>
          </w:tcPr>
          <w:p w14:paraId="4836C5D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851CBF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50A6EEF" w14:textId="0BF76FEB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6331DE8" w14:textId="77777777" w:rsidR="000B365F" w:rsidRDefault="000B365F" w:rsidP="000B365F"/>
    <w:p w14:paraId="520F429E" w14:textId="77777777" w:rsidR="00533A5F" w:rsidRDefault="00533A5F" w:rsidP="000B365F"/>
    <w:p w14:paraId="2E7B9279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3FD319F" w14:textId="77777777" w:rsidTr="00B45F17">
        <w:tc>
          <w:tcPr>
            <w:tcW w:w="9350" w:type="dxa"/>
            <w:gridSpan w:val="4"/>
          </w:tcPr>
          <w:p w14:paraId="55AEF516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78F182F5" w14:textId="77777777" w:rsidTr="006C2C30">
        <w:tc>
          <w:tcPr>
            <w:tcW w:w="3145" w:type="dxa"/>
          </w:tcPr>
          <w:p w14:paraId="1365786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6C9DB5E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B9E7B79" w14:textId="77777777" w:rsidTr="00452B5D">
        <w:tc>
          <w:tcPr>
            <w:tcW w:w="3145" w:type="dxa"/>
          </w:tcPr>
          <w:p w14:paraId="6439DAB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A88F6C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370D92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B47C6B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A70DABB" w14:textId="77777777" w:rsidTr="00452B5D">
        <w:tc>
          <w:tcPr>
            <w:tcW w:w="3145" w:type="dxa"/>
          </w:tcPr>
          <w:p w14:paraId="49F39E82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214BAFE" w14:textId="36581FD8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-3.2369</w:t>
            </w:r>
          </w:p>
        </w:tc>
        <w:tc>
          <w:tcPr>
            <w:tcW w:w="1373" w:type="dxa"/>
          </w:tcPr>
          <w:p w14:paraId="10566CF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E9F9054" w14:textId="5A77D05E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CEEF782" w14:textId="77777777" w:rsidTr="00452B5D">
        <w:tc>
          <w:tcPr>
            <w:tcW w:w="3145" w:type="dxa"/>
          </w:tcPr>
          <w:p w14:paraId="46840735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2155CD6" w14:textId="1651E951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</w:t>
            </w:r>
          </w:p>
        </w:tc>
        <w:tc>
          <w:tcPr>
            <w:tcW w:w="1373" w:type="dxa"/>
          </w:tcPr>
          <w:p w14:paraId="18975CC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1CE17E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A76DC51" w14:textId="4330994A" w:rsidR="000B365F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699E5CF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2911F6CA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31356CE4" w14:textId="77777777" w:rsidR="001924AB" w:rsidRPr="00993300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699F2192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18D7C777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lbf Tension</w:t>
      </w:r>
    </w:p>
    <w:p w14:paraId="290BE983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D2CAF03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EEB306F" wp14:editId="58D87BC5">
            <wp:extent cx="5943600" cy="1452245"/>
            <wp:effectExtent l="0" t="0" r="0" b="0"/>
            <wp:docPr id="195413978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978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B51" w14:textId="7842FF29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Magnitude for Motor Two Loaded Tension</w:t>
      </w:r>
    </w:p>
    <w:p w14:paraId="0F512519" w14:textId="77777777" w:rsidR="00452B5D" w:rsidRDefault="004B3123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452B5D">
        <w:rPr>
          <w:noProof/>
          <w:sz w:val="16"/>
          <w:szCs w:val="16"/>
        </w:rPr>
        <w:drawing>
          <wp:inline distT="0" distB="0" distL="0" distR="0" wp14:anchorId="06807016" wp14:editId="4116323F">
            <wp:extent cx="5943600" cy="1094740"/>
            <wp:effectExtent l="0" t="0" r="0" b="0"/>
            <wp:docPr id="970285994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85994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F2C" w14:textId="6EA65A39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Phase for Motor Two Loaded Tension</w:t>
      </w:r>
    </w:p>
    <w:p w14:paraId="490A12CB" w14:textId="34B498A8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1ABBF125" w14:textId="77777777" w:rsidTr="00533A5F">
        <w:trPr>
          <w:trHeight w:val="350"/>
        </w:trPr>
        <w:tc>
          <w:tcPr>
            <w:tcW w:w="9350" w:type="dxa"/>
            <w:gridSpan w:val="5"/>
          </w:tcPr>
          <w:p w14:paraId="227FC52C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785F9DDA" w14:textId="77777777" w:rsidTr="00452B5D">
        <w:trPr>
          <w:trHeight w:val="628"/>
        </w:trPr>
        <w:tc>
          <w:tcPr>
            <w:tcW w:w="1993" w:type="dxa"/>
          </w:tcPr>
          <w:p w14:paraId="371EC8D9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30BED59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B9D31DE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88EF6E1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FA1D87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EFB7A45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08E85E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76B3CAC7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A7728A8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11CCD70" w14:textId="77777777" w:rsidTr="00452B5D">
        <w:trPr>
          <w:trHeight w:val="333"/>
        </w:trPr>
        <w:tc>
          <w:tcPr>
            <w:tcW w:w="1993" w:type="dxa"/>
          </w:tcPr>
          <w:p w14:paraId="0737B8D2" w14:textId="464E0234" w:rsidR="00185EFA" w:rsidRDefault="00452B5D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7FBA173E" w14:textId="39B7671F" w:rsidR="00185EFA" w:rsidRDefault="00452B5D" w:rsidP="00185EFA">
            <w:pPr>
              <w:pStyle w:val="BodyText"/>
              <w:spacing w:after="60"/>
              <w:ind w:left="0"/>
            </w:pPr>
            <w:r>
              <w:t>0.0772567</w:t>
            </w:r>
          </w:p>
        </w:tc>
        <w:tc>
          <w:tcPr>
            <w:tcW w:w="1864" w:type="dxa"/>
          </w:tcPr>
          <w:p w14:paraId="211AA641" w14:textId="4BFBEF1F" w:rsidR="00185EFA" w:rsidRDefault="00452B5D" w:rsidP="00185EFA">
            <w:pPr>
              <w:pStyle w:val="BodyText"/>
              <w:spacing w:after="60"/>
              <w:ind w:left="0"/>
            </w:pPr>
            <w:r>
              <w:t>-1.836</w:t>
            </w:r>
          </w:p>
        </w:tc>
        <w:tc>
          <w:tcPr>
            <w:tcW w:w="1860" w:type="dxa"/>
          </w:tcPr>
          <w:p w14:paraId="1668C17D" w14:textId="1B115074" w:rsidR="00185EFA" w:rsidRDefault="00452B5D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BD3A2E3" w14:textId="024843F7" w:rsidR="00185EFA" w:rsidRDefault="00452B5D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74EE75B" w14:textId="77777777" w:rsidTr="00452B5D">
        <w:trPr>
          <w:trHeight w:val="346"/>
        </w:trPr>
        <w:tc>
          <w:tcPr>
            <w:tcW w:w="1993" w:type="dxa"/>
          </w:tcPr>
          <w:p w14:paraId="1901F58A" w14:textId="008741A7" w:rsidR="00185EFA" w:rsidRDefault="00452B5D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7B357D48" w14:textId="5FEE60CF" w:rsidR="00185EFA" w:rsidRDefault="00452B5D" w:rsidP="00185EFA">
            <w:pPr>
              <w:pStyle w:val="BodyText"/>
              <w:spacing w:after="60"/>
              <w:ind w:left="0"/>
            </w:pPr>
            <w:r>
              <w:t>-0.0730961</w:t>
            </w:r>
          </w:p>
        </w:tc>
        <w:tc>
          <w:tcPr>
            <w:tcW w:w="1864" w:type="dxa"/>
          </w:tcPr>
          <w:p w14:paraId="4E141E4E" w14:textId="5704C76E" w:rsidR="00185EFA" w:rsidRDefault="00452B5D" w:rsidP="00185EFA">
            <w:pPr>
              <w:pStyle w:val="BodyText"/>
              <w:spacing w:after="60"/>
              <w:ind w:left="0"/>
            </w:pPr>
            <w:r>
              <w:t>-12.204</w:t>
            </w:r>
          </w:p>
        </w:tc>
        <w:tc>
          <w:tcPr>
            <w:tcW w:w="1860" w:type="dxa"/>
          </w:tcPr>
          <w:p w14:paraId="74DB6695" w14:textId="6D63B148" w:rsidR="00185EFA" w:rsidRDefault="00452B5D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FFB5093" w14:textId="24950DB2" w:rsidR="00185EFA" w:rsidRDefault="00452B5D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05A331D" w14:textId="77777777" w:rsidTr="00452B5D">
        <w:trPr>
          <w:trHeight w:val="333"/>
        </w:trPr>
        <w:tc>
          <w:tcPr>
            <w:tcW w:w="1993" w:type="dxa"/>
          </w:tcPr>
          <w:p w14:paraId="790E3A43" w14:textId="495133F4" w:rsidR="00185EFA" w:rsidRDefault="00452B5D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31DE22FD" w14:textId="4B42FA05" w:rsidR="00185EFA" w:rsidRDefault="00452B5D" w:rsidP="00185EFA">
            <w:pPr>
              <w:pStyle w:val="BodyText"/>
              <w:spacing w:after="60"/>
              <w:ind w:left="0"/>
            </w:pPr>
            <w:r>
              <w:t>-0.100714</w:t>
            </w:r>
          </w:p>
        </w:tc>
        <w:tc>
          <w:tcPr>
            <w:tcW w:w="1864" w:type="dxa"/>
          </w:tcPr>
          <w:p w14:paraId="31F1071F" w14:textId="637E7E9C" w:rsidR="00185EFA" w:rsidRDefault="00452B5D" w:rsidP="00185EFA">
            <w:pPr>
              <w:pStyle w:val="BodyText"/>
              <w:spacing w:after="60"/>
              <w:ind w:left="0"/>
            </w:pPr>
            <w:r>
              <w:t>-24.336</w:t>
            </w:r>
          </w:p>
        </w:tc>
        <w:tc>
          <w:tcPr>
            <w:tcW w:w="1860" w:type="dxa"/>
          </w:tcPr>
          <w:p w14:paraId="06AB077B" w14:textId="06CC1CFD" w:rsidR="00185EFA" w:rsidRDefault="00452B5D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4ABDA4" w14:textId="5F80C21E" w:rsidR="00185EFA" w:rsidRDefault="00452B5D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478A3ED" w14:textId="77777777" w:rsidTr="00452B5D">
        <w:trPr>
          <w:trHeight w:val="346"/>
        </w:trPr>
        <w:tc>
          <w:tcPr>
            <w:tcW w:w="1993" w:type="dxa"/>
          </w:tcPr>
          <w:p w14:paraId="2F67C703" w14:textId="4DCFA336" w:rsidR="00185EFA" w:rsidRDefault="00452B5D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3B4A9203" w14:textId="31B51EDE" w:rsidR="00185EFA" w:rsidRDefault="00452B5D" w:rsidP="00185EFA">
            <w:pPr>
              <w:pStyle w:val="BodyText"/>
              <w:spacing w:after="60"/>
              <w:ind w:left="0"/>
            </w:pPr>
            <w:r>
              <w:t>-0.701952</w:t>
            </w:r>
          </w:p>
        </w:tc>
        <w:tc>
          <w:tcPr>
            <w:tcW w:w="1864" w:type="dxa"/>
          </w:tcPr>
          <w:p w14:paraId="36D0415A" w14:textId="0C6DF2BC" w:rsidR="00185EFA" w:rsidRDefault="00452B5D" w:rsidP="00185EFA">
            <w:pPr>
              <w:pStyle w:val="BodyText"/>
              <w:spacing w:after="60"/>
              <w:ind w:left="0"/>
            </w:pPr>
            <w:r>
              <w:t>-47.16</w:t>
            </w:r>
          </w:p>
        </w:tc>
        <w:tc>
          <w:tcPr>
            <w:tcW w:w="1860" w:type="dxa"/>
          </w:tcPr>
          <w:p w14:paraId="6E67DF60" w14:textId="7105BFBB" w:rsidR="00185EFA" w:rsidRDefault="00452B5D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F1633B" w14:textId="049953EF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5FECE20" w14:textId="77777777" w:rsidTr="00452B5D">
        <w:trPr>
          <w:trHeight w:val="333"/>
        </w:trPr>
        <w:tc>
          <w:tcPr>
            <w:tcW w:w="1993" w:type="dxa"/>
          </w:tcPr>
          <w:p w14:paraId="63359E9A" w14:textId="6D2CE14B" w:rsidR="00185EFA" w:rsidRDefault="00452B5D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1B125C2E" w14:textId="6DCBF7E6" w:rsidR="00185EFA" w:rsidRDefault="00452B5D" w:rsidP="006C2C30">
            <w:pPr>
              <w:pStyle w:val="BodyText"/>
              <w:spacing w:after="60"/>
              <w:ind w:left="0"/>
            </w:pPr>
            <w:r>
              <w:t>-1.37982</w:t>
            </w:r>
          </w:p>
        </w:tc>
        <w:tc>
          <w:tcPr>
            <w:tcW w:w="1864" w:type="dxa"/>
          </w:tcPr>
          <w:p w14:paraId="2A670935" w14:textId="44F223EC" w:rsidR="00185EFA" w:rsidRDefault="00452B5D" w:rsidP="006C2C30">
            <w:pPr>
              <w:pStyle w:val="BodyText"/>
              <w:spacing w:after="60"/>
              <w:ind w:left="0"/>
            </w:pPr>
            <w:r>
              <w:t>-69.984</w:t>
            </w:r>
          </w:p>
        </w:tc>
        <w:tc>
          <w:tcPr>
            <w:tcW w:w="1860" w:type="dxa"/>
          </w:tcPr>
          <w:p w14:paraId="4DD90E72" w14:textId="1858E7D5" w:rsidR="00185EFA" w:rsidRDefault="00452B5D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0BFD3D" w14:textId="25C29AB7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17E63F7" w14:textId="77777777" w:rsidTr="00452B5D">
        <w:trPr>
          <w:trHeight w:val="333"/>
        </w:trPr>
        <w:tc>
          <w:tcPr>
            <w:tcW w:w="1993" w:type="dxa"/>
          </w:tcPr>
          <w:p w14:paraId="0B36679D" w14:textId="28A18A39" w:rsidR="00185EFA" w:rsidRDefault="00452B5D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4131982D" w14:textId="58408280" w:rsidR="00185EFA" w:rsidRDefault="00452B5D" w:rsidP="006C2C30">
            <w:pPr>
              <w:pStyle w:val="BodyText"/>
              <w:spacing w:after="60"/>
              <w:ind w:left="0"/>
            </w:pPr>
            <w:r>
              <w:t>-1.64459</w:t>
            </w:r>
          </w:p>
        </w:tc>
        <w:tc>
          <w:tcPr>
            <w:tcW w:w="1864" w:type="dxa"/>
          </w:tcPr>
          <w:p w14:paraId="26A7BB49" w14:textId="3DDB4184" w:rsidR="00185EFA" w:rsidRDefault="00452B5D" w:rsidP="006C2C30">
            <w:pPr>
              <w:pStyle w:val="BodyText"/>
              <w:spacing w:after="60"/>
              <w:ind w:left="0"/>
            </w:pPr>
            <w:r>
              <w:t>-92.304</w:t>
            </w:r>
          </w:p>
        </w:tc>
        <w:tc>
          <w:tcPr>
            <w:tcW w:w="1860" w:type="dxa"/>
          </w:tcPr>
          <w:p w14:paraId="0BC89732" w14:textId="1F6D36B4" w:rsidR="00185EFA" w:rsidRDefault="00452B5D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95D0B11" w14:textId="3BD85163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32FA379" w14:textId="77777777" w:rsidTr="00452B5D">
        <w:trPr>
          <w:trHeight w:val="346"/>
        </w:trPr>
        <w:tc>
          <w:tcPr>
            <w:tcW w:w="1993" w:type="dxa"/>
          </w:tcPr>
          <w:p w14:paraId="18CDDDF0" w14:textId="2D7D37AB" w:rsidR="00185EFA" w:rsidRDefault="00452B5D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CC8068C" w14:textId="37CD6394" w:rsidR="00185EFA" w:rsidRDefault="00452B5D" w:rsidP="006C2C30">
            <w:pPr>
              <w:pStyle w:val="BodyText"/>
              <w:spacing w:after="60"/>
              <w:ind w:left="0"/>
            </w:pPr>
            <w:r>
              <w:t>-1.43478</w:t>
            </w:r>
          </w:p>
        </w:tc>
        <w:tc>
          <w:tcPr>
            <w:tcW w:w="1864" w:type="dxa"/>
          </w:tcPr>
          <w:p w14:paraId="10AFF1D8" w14:textId="5D71F10B" w:rsidR="00185EFA" w:rsidRDefault="00452B5D" w:rsidP="006C2C30">
            <w:pPr>
              <w:pStyle w:val="BodyText"/>
              <w:spacing w:after="60"/>
              <w:ind w:left="0"/>
            </w:pPr>
            <w:r>
              <w:t>-112.86</w:t>
            </w:r>
          </w:p>
        </w:tc>
        <w:tc>
          <w:tcPr>
            <w:tcW w:w="1860" w:type="dxa"/>
          </w:tcPr>
          <w:p w14:paraId="48DD9BCC" w14:textId="77390963" w:rsidR="00185EFA" w:rsidRDefault="00452B5D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8AEC104" w14:textId="622A055C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59F3DE3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3915FAA4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r w:rsidR="00533A5F" w:rsidRPr="00D001B8">
        <w:rPr>
          <w:b/>
          <w:bCs/>
          <w:u w:val="single"/>
        </w:rPr>
        <w:t>lbf Compression</w:t>
      </w:r>
    </w:p>
    <w:p w14:paraId="1B3D42DE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D4E7099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EBCB93E" wp14:editId="78937276">
            <wp:extent cx="5943600" cy="1452245"/>
            <wp:effectExtent l="0" t="0" r="0" b="0"/>
            <wp:docPr id="1318696832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6832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99F6" w14:textId="6188603E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Magnitude for Motor Two Loaded Compression</w:t>
      </w:r>
    </w:p>
    <w:p w14:paraId="05C29FB6" w14:textId="77777777" w:rsidR="00452B5D" w:rsidRDefault="004B3123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452B5D">
        <w:rPr>
          <w:noProof/>
          <w:sz w:val="16"/>
          <w:szCs w:val="16"/>
        </w:rPr>
        <w:drawing>
          <wp:inline distT="0" distB="0" distL="0" distR="0" wp14:anchorId="7253974F" wp14:editId="3DE1A3E2">
            <wp:extent cx="5943600" cy="1094740"/>
            <wp:effectExtent l="0" t="0" r="0" b="0"/>
            <wp:docPr id="1345508991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899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5E3" w14:textId="777E5841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Phase for Motor Two Loaded Compression</w:t>
      </w:r>
    </w:p>
    <w:p w14:paraId="183AF799" w14:textId="6F114CF7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18D27A05" w14:textId="77777777" w:rsidTr="00533A5F">
        <w:trPr>
          <w:trHeight w:val="350"/>
        </w:trPr>
        <w:tc>
          <w:tcPr>
            <w:tcW w:w="9350" w:type="dxa"/>
            <w:gridSpan w:val="5"/>
          </w:tcPr>
          <w:p w14:paraId="29395DDC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62D973F2" w14:textId="77777777" w:rsidTr="00452B5D">
        <w:trPr>
          <w:trHeight w:val="628"/>
        </w:trPr>
        <w:tc>
          <w:tcPr>
            <w:tcW w:w="1993" w:type="dxa"/>
          </w:tcPr>
          <w:p w14:paraId="5D9FD507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7BC44C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CA6B0CC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1D978A5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EF63992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70B5188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843B0C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7E1FBD1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38650E0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3BE2F1B6" w14:textId="77777777" w:rsidTr="00452B5D">
        <w:trPr>
          <w:trHeight w:val="333"/>
        </w:trPr>
        <w:tc>
          <w:tcPr>
            <w:tcW w:w="1993" w:type="dxa"/>
          </w:tcPr>
          <w:p w14:paraId="4B41EB32" w14:textId="0CEE4859" w:rsidR="00185EFA" w:rsidRDefault="00452B5D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3AE8C6AA" w14:textId="2C5A30C3" w:rsidR="00185EFA" w:rsidRDefault="00452B5D" w:rsidP="00185EFA">
            <w:pPr>
              <w:pStyle w:val="BodyText"/>
              <w:spacing w:after="60"/>
              <w:ind w:left="0"/>
            </w:pPr>
            <w:r>
              <w:t>-0.310696</w:t>
            </w:r>
          </w:p>
        </w:tc>
        <w:tc>
          <w:tcPr>
            <w:tcW w:w="1864" w:type="dxa"/>
          </w:tcPr>
          <w:p w14:paraId="0F1A3802" w14:textId="1B0D65AF" w:rsidR="00185EFA" w:rsidRDefault="00452B5D" w:rsidP="00185EFA">
            <w:pPr>
              <w:pStyle w:val="BodyText"/>
              <w:spacing w:after="60"/>
              <w:ind w:left="0"/>
            </w:pPr>
            <w:r>
              <w:t>-4.8744</w:t>
            </w:r>
          </w:p>
        </w:tc>
        <w:tc>
          <w:tcPr>
            <w:tcW w:w="1860" w:type="dxa"/>
          </w:tcPr>
          <w:p w14:paraId="7BE36CCE" w14:textId="6C02B0EE" w:rsidR="00185EFA" w:rsidRDefault="00452B5D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ED210FF" w14:textId="3E4A89CE" w:rsidR="00185EFA" w:rsidRDefault="00452B5D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76797A1" w14:textId="77777777" w:rsidTr="00452B5D">
        <w:trPr>
          <w:trHeight w:val="346"/>
        </w:trPr>
        <w:tc>
          <w:tcPr>
            <w:tcW w:w="1993" w:type="dxa"/>
          </w:tcPr>
          <w:p w14:paraId="0C5F9C40" w14:textId="1D902CB2" w:rsidR="00185EFA" w:rsidRDefault="00452B5D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4AFA0184" w14:textId="3F0F6714" w:rsidR="00185EFA" w:rsidRDefault="00452B5D" w:rsidP="00185EFA">
            <w:pPr>
              <w:pStyle w:val="BodyText"/>
              <w:spacing w:after="60"/>
              <w:ind w:left="0"/>
            </w:pPr>
            <w:r>
              <w:t>-0.554978</w:t>
            </w:r>
          </w:p>
        </w:tc>
        <w:tc>
          <w:tcPr>
            <w:tcW w:w="1864" w:type="dxa"/>
          </w:tcPr>
          <w:p w14:paraId="7418FC9E" w14:textId="4CF24FDE" w:rsidR="00185EFA" w:rsidRDefault="00452B5D" w:rsidP="00185EFA">
            <w:pPr>
              <w:pStyle w:val="BodyText"/>
              <w:spacing w:after="60"/>
              <w:ind w:left="0"/>
            </w:pPr>
            <w:r>
              <w:t>-15.498</w:t>
            </w:r>
          </w:p>
        </w:tc>
        <w:tc>
          <w:tcPr>
            <w:tcW w:w="1860" w:type="dxa"/>
          </w:tcPr>
          <w:p w14:paraId="7DA0272A" w14:textId="06EEDD2E" w:rsidR="00185EFA" w:rsidRDefault="00452B5D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0B7A83" w14:textId="14A7E5E9" w:rsidR="00185EFA" w:rsidRDefault="00452B5D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D1ED94B" w14:textId="77777777" w:rsidTr="00452B5D">
        <w:trPr>
          <w:trHeight w:val="333"/>
        </w:trPr>
        <w:tc>
          <w:tcPr>
            <w:tcW w:w="1993" w:type="dxa"/>
          </w:tcPr>
          <w:p w14:paraId="6C30E37D" w14:textId="1508DAAD" w:rsidR="00185EFA" w:rsidRDefault="00452B5D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2A9410BF" w14:textId="0FB9DE51" w:rsidR="00185EFA" w:rsidRDefault="00452B5D" w:rsidP="00185EFA">
            <w:pPr>
              <w:pStyle w:val="BodyText"/>
              <w:spacing w:after="60"/>
              <w:ind w:left="0"/>
            </w:pPr>
            <w:r>
              <w:t>-0.569564</w:t>
            </w:r>
          </w:p>
        </w:tc>
        <w:tc>
          <w:tcPr>
            <w:tcW w:w="1864" w:type="dxa"/>
          </w:tcPr>
          <w:p w14:paraId="0D533D3E" w14:textId="68927721" w:rsidR="00185EFA" w:rsidRDefault="00452B5D" w:rsidP="00185EFA">
            <w:pPr>
              <w:pStyle w:val="BodyText"/>
              <w:spacing w:after="60"/>
              <w:ind w:left="0"/>
            </w:pPr>
            <w:r>
              <w:t>-28.332</w:t>
            </w:r>
          </w:p>
        </w:tc>
        <w:tc>
          <w:tcPr>
            <w:tcW w:w="1860" w:type="dxa"/>
          </w:tcPr>
          <w:p w14:paraId="4D611C6F" w14:textId="55F1258C" w:rsidR="00185EFA" w:rsidRDefault="00452B5D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8CAEE9" w14:textId="1F3A4FAB" w:rsidR="00185EFA" w:rsidRDefault="00452B5D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4E1B9EE" w14:textId="77777777" w:rsidTr="00452B5D">
        <w:trPr>
          <w:trHeight w:val="346"/>
        </w:trPr>
        <w:tc>
          <w:tcPr>
            <w:tcW w:w="1993" w:type="dxa"/>
          </w:tcPr>
          <w:p w14:paraId="1382D203" w14:textId="2A2C70E0" w:rsidR="00185EFA" w:rsidRDefault="00452B5D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1CBF86AC" w14:textId="05F31B11" w:rsidR="00185EFA" w:rsidRDefault="00452B5D" w:rsidP="00185EFA">
            <w:pPr>
              <w:pStyle w:val="BodyText"/>
              <w:spacing w:after="60"/>
              <w:ind w:left="0"/>
            </w:pPr>
            <w:r>
              <w:t>-1.12722</w:t>
            </w:r>
          </w:p>
        </w:tc>
        <w:tc>
          <w:tcPr>
            <w:tcW w:w="1864" w:type="dxa"/>
          </w:tcPr>
          <w:p w14:paraId="7A9E3631" w14:textId="5A621EE9" w:rsidR="00185EFA" w:rsidRDefault="00452B5D" w:rsidP="00185EFA">
            <w:pPr>
              <w:pStyle w:val="BodyText"/>
              <w:spacing w:after="60"/>
              <w:ind w:left="0"/>
            </w:pPr>
            <w:r>
              <w:t>-52.272</w:t>
            </w:r>
          </w:p>
        </w:tc>
        <w:tc>
          <w:tcPr>
            <w:tcW w:w="1860" w:type="dxa"/>
          </w:tcPr>
          <w:p w14:paraId="22920178" w14:textId="0148B248" w:rsidR="00185EFA" w:rsidRDefault="00452B5D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64F223F" w14:textId="5CEC1B44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845AA20" w14:textId="77777777" w:rsidTr="00452B5D">
        <w:trPr>
          <w:trHeight w:val="333"/>
        </w:trPr>
        <w:tc>
          <w:tcPr>
            <w:tcW w:w="1993" w:type="dxa"/>
          </w:tcPr>
          <w:p w14:paraId="52A6C0A4" w14:textId="4CFE1093" w:rsidR="00185EFA" w:rsidRDefault="00452B5D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623943F8" w14:textId="49CEAC85" w:rsidR="00185EFA" w:rsidRDefault="00452B5D" w:rsidP="006C2C30">
            <w:pPr>
              <w:pStyle w:val="BodyText"/>
              <w:spacing w:after="60"/>
              <w:ind w:left="0"/>
            </w:pPr>
            <w:r>
              <w:t>-1.89124</w:t>
            </w:r>
          </w:p>
        </w:tc>
        <w:tc>
          <w:tcPr>
            <w:tcW w:w="1864" w:type="dxa"/>
          </w:tcPr>
          <w:p w14:paraId="49F16C9E" w14:textId="18BD5158" w:rsidR="00185EFA" w:rsidRDefault="00452B5D" w:rsidP="006C2C30">
            <w:pPr>
              <w:pStyle w:val="BodyText"/>
              <w:spacing w:after="60"/>
              <w:ind w:left="0"/>
            </w:pPr>
            <w:r>
              <w:t>-74.628</w:t>
            </w:r>
          </w:p>
        </w:tc>
        <w:tc>
          <w:tcPr>
            <w:tcW w:w="1860" w:type="dxa"/>
          </w:tcPr>
          <w:p w14:paraId="4DE0B5FA" w14:textId="31E66D71" w:rsidR="00185EFA" w:rsidRDefault="00452B5D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0B203B9" w14:textId="70016509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EB3C3F9" w14:textId="77777777" w:rsidTr="00452B5D">
        <w:trPr>
          <w:trHeight w:val="333"/>
        </w:trPr>
        <w:tc>
          <w:tcPr>
            <w:tcW w:w="1993" w:type="dxa"/>
          </w:tcPr>
          <w:p w14:paraId="739C3FE6" w14:textId="60D91C4C" w:rsidR="00185EFA" w:rsidRDefault="00452B5D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4C4C5630" w14:textId="041F6D93" w:rsidR="00185EFA" w:rsidRDefault="00452B5D" w:rsidP="006C2C30">
            <w:pPr>
              <w:pStyle w:val="BodyText"/>
              <w:spacing w:after="60"/>
              <w:ind w:left="0"/>
            </w:pPr>
            <w:r>
              <w:t>-2.49436</w:t>
            </w:r>
          </w:p>
        </w:tc>
        <w:tc>
          <w:tcPr>
            <w:tcW w:w="1864" w:type="dxa"/>
          </w:tcPr>
          <w:p w14:paraId="27933E30" w14:textId="44BB56CD" w:rsidR="00185EFA" w:rsidRDefault="00452B5D" w:rsidP="006C2C30">
            <w:pPr>
              <w:pStyle w:val="BodyText"/>
              <w:spacing w:after="60"/>
              <w:ind w:left="0"/>
            </w:pPr>
            <w:r>
              <w:t>-95.904</w:t>
            </w:r>
          </w:p>
        </w:tc>
        <w:tc>
          <w:tcPr>
            <w:tcW w:w="1860" w:type="dxa"/>
          </w:tcPr>
          <w:p w14:paraId="56C58D9B" w14:textId="61FDCB5D" w:rsidR="00185EFA" w:rsidRDefault="00452B5D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3D648CD" w14:textId="606FA745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A66E55B" w14:textId="77777777" w:rsidTr="00452B5D">
        <w:trPr>
          <w:trHeight w:val="346"/>
        </w:trPr>
        <w:tc>
          <w:tcPr>
            <w:tcW w:w="1993" w:type="dxa"/>
          </w:tcPr>
          <w:p w14:paraId="5172300D" w14:textId="23241FC8" w:rsidR="00185EFA" w:rsidRDefault="00452B5D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4AA41A9" w14:textId="3BE409A8" w:rsidR="00185EFA" w:rsidRDefault="00452B5D" w:rsidP="006C2C30">
            <w:pPr>
              <w:pStyle w:val="BodyText"/>
              <w:spacing w:after="60"/>
              <w:ind w:left="0"/>
            </w:pPr>
            <w:r>
              <w:t>-1.73566</w:t>
            </w:r>
          </w:p>
        </w:tc>
        <w:tc>
          <w:tcPr>
            <w:tcW w:w="1864" w:type="dxa"/>
          </w:tcPr>
          <w:p w14:paraId="32A5A931" w14:textId="36534F3E" w:rsidR="00185EFA" w:rsidRDefault="00452B5D" w:rsidP="006C2C30">
            <w:pPr>
              <w:pStyle w:val="BodyText"/>
              <w:spacing w:after="60"/>
              <w:ind w:left="0"/>
            </w:pPr>
            <w:r>
              <w:t>-116.82</w:t>
            </w:r>
          </w:p>
        </w:tc>
        <w:tc>
          <w:tcPr>
            <w:tcW w:w="1860" w:type="dxa"/>
          </w:tcPr>
          <w:p w14:paraId="18588A81" w14:textId="3513D5DD" w:rsidR="00185EFA" w:rsidRDefault="00452B5D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7C63834" w14:textId="55005F0B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8798BF4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79FAFCCF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CC183FE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1716CA70" w14:textId="77777777" w:rsidR="00452B5D" w:rsidRDefault="00452B5D" w:rsidP="00452B5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1BB5353" wp14:editId="2C8F61A4">
            <wp:extent cx="5943600" cy="2218690"/>
            <wp:effectExtent l="0" t="0" r="0" b="0"/>
            <wp:docPr id="737183607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83607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577" w14:textId="6FF5FF5D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Results for Motor Three</w:t>
      </w:r>
    </w:p>
    <w:p w14:paraId="16F1653E" w14:textId="389DC18B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45C5B751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1C5DDBC" w14:textId="77777777" w:rsidTr="009276DA">
        <w:tc>
          <w:tcPr>
            <w:tcW w:w="9350" w:type="dxa"/>
            <w:gridSpan w:val="4"/>
          </w:tcPr>
          <w:p w14:paraId="4D167651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783CDA7D" w14:textId="77777777" w:rsidTr="006C2C30">
        <w:tc>
          <w:tcPr>
            <w:tcW w:w="3145" w:type="dxa"/>
          </w:tcPr>
          <w:p w14:paraId="4ED86D1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FDE8FBB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0579B9E1" w14:textId="77777777" w:rsidTr="00452B5D">
        <w:tc>
          <w:tcPr>
            <w:tcW w:w="3145" w:type="dxa"/>
          </w:tcPr>
          <w:p w14:paraId="5196DA4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340D32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8F12E3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7871D3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773D657A" w14:textId="77777777" w:rsidTr="00452B5D">
        <w:tc>
          <w:tcPr>
            <w:tcW w:w="3145" w:type="dxa"/>
          </w:tcPr>
          <w:p w14:paraId="29DCA4DC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0AD67A3" w14:textId="7E179C7E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3.2623</w:t>
            </w:r>
          </w:p>
        </w:tc>
        <w:tc>
          <w:tcPr>
            <w:tcW w:w="1373" w:type="dxa"/>
          </w:tcPr>
          <w:p w14:paraId="676D984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277C13E" w14:textId="54ED9270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33A0D508" w14:textId="77777777" w:rsidTr="00452B5D">
        <w:tc>
          <w:tcPr>
            <w:tcW w:w="3145" w:type="dxa"/>
          </w:tcPr>
          <w:p w14:paraId="096AE03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6427C72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50F75E9" w14:textId="2F7E8DE1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0.2031</w:t>
            </w:r>
          </w:p>
        </w:tc>
        <w:tc>
          <w:tcPr>
            <w:tcW w:w="1373" w:type="dxa"/>
          </w:tcPr>
          <w:p w14:paraId="1D2B509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1BEE49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353DF0D" w14:textId="132A194B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C196F8B" w14:textId="77777777" w:rsidR="00FA2B9E" w:rsidRDefault="00FA2B9E" w:rsidP="00FA2B9E"/>
    <w:p w14:paraId="36D906F5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7FE1D33" w14:textId="77777777" w:rsidTr="00BE0AC2">
        <w:tc>
          <w:tcPr>
            <w:tcW w:w="9350" w:type="dxa"/>
            <w:gridSpan w:val="4"/>
          </w:tcPr>
          <w:p w14:paraId="3EECA837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75A6F39A" w14:textId="77777777" w:rsidTr="006C2C30">
        <w:tc>
          <w:tcPr>
            <w:tcW w:w="3145" w:type="dxa"/>
          </w:tcPr>
          <w:p w14:paraId="0AB2F17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DE71896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19048C93" w14:textId="77777777" w:rsidTr="00452B5D">
        <w:tc>
          <w:tcPr>
            <w:tcW w:w="3145" w:type="dxa"/>
          </w:tcPr>
          <w:p w14:paraId="20DC553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FBE7CB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9C27E5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575F35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C234CAC" w14:textId="77777777" w:rsidTr="00452B5D">
        <w:tc>
          <w:tcPr>
            <w:tcW w:w="3145" w:type="dxa"/>
          </w:tcPr>
          <w:p w14:paraId="5E91999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2BD82C2" w14:textId="2DE67C9F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-3.3065</w:t>
            </w:r>
          </w:p>
        </w:tc>
        <w:tc>
          <w:tcPr>
            <w:tcW w:w="1373" w:type="dxa"/>
          </w:tcPr>
          <w:p w14:paraId="0B4E049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B133D4B" w14:textId="1BC84937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48624458" w14:textId="77777777" w:rsidTr="00452B5D">
        <w:tc>
          <w:tcPr>
            <w:tcW w:w="3145" w:type="dxa"/>
          </w:tcPr>
          <w:p w14:paraId="314147F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07199C8" w14:textId="14BE1A4E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0.217</w:t>
            </w:r>
          </w:p>
        </w:tc>
        <w:tc>
          <w:tcPr>
            <w:tcW w:w="1373" w:type="dxa"/>
          </w:tcPr>
          <w:p w14:paraId="11254E1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F31D0A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51E59A8" w14:textId="743A6A96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CE4B44A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CE5704B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DB2BED5" w14:textId="77777777" w:rsidTr="009445F2">
        <w:tc>
          <w:tcPr>
            <w:tcW w:w="9350" w:type="dxa"/>
            <w:gridSpan w:val="4"/>
          </w:tcPr>
          <w:p w14:paraId="3911DF5D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43945528" w14:textId="77777777" w:rsidTr="006C2C30">
        <w:tc>
          <w:tcPr>
            <w:tcW w:w="3145" w:type="dxa"/>
          </w:tcPr>
          <w:p w14:paraId="4D4FFF9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10D3AC5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4F28CA8F" w14:textId="77777777" w:rsidTr="00452B5D">
        <w:tc>
          <w:tcPr>
            <w:tcW w:w="3145" w:type="dxa"/>
          </w:tcPr>
          <w:p w14:paraId="2C93C53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C016EC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E02963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448927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5D93DD11" w14:textId="77777777" w:rsidTr="00452B5D">
        <w:tc>
          <w:tcPr>
            <w:tcW w:w="3145" w:type="dxa"/>
          </w:tcPr>
          <w:p w14:paraId="6AEFA12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606EAEE" w14:textId="1E903DB2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3.3258</w:t>
            </w:r>
          </w:p>
        </w:tc>
        <w:tc>
          <w:tcPr>
            <w:tcW w:w="1373" w:type="dxa"/>
          </w:tcPr>
          <w:p w14:paraId="526F6D2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7BA351A" w14:textId="1C181512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39E3409C" w14:textId="77777777" w:rsidTr="00452B5D">
        <w:tc>
          <w:tcPr>
            <w:tcW w:w="3145" w:type="dxa"/>
          </w:tcPr>
          <w:p w14:paraId="0C94BEFA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416F429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45A05B9" w14:textId="6A3F0D59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0.2131</w:t>
            </w:r>
          </w:p>
        </w:tc>
        <w:tc>
          <w:tcPr>
            <w:tcW w:w="1373" w:type="dxa"/>
          </w:tcPr>
          <w:p w14:paraId="6C9A81D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E74FE8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95696C7" w14:textId="4B333391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E328539" w14:textId="77777777" w:rsidR="00533A5F" w:rsidRDefault="00533A5F" w:rsidP="00FA2B9E"/>
    <w:p w14:paraId="532DD2C4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279C528" w14:textId="77777777" w:rsidTr="000519A7">
        <w:tc>
          <w:tcPr>
            <w:tcW w:w="9350" w:type="dxa"/>
            <w:gridSpan w:val="4"/>
          </w:tcPr>
          <w:p w14:paraId="1FFB9B19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2CF1C521" w14:textId="77777777" w:rsidTr="006C2C30">
        <w:tc>
          <w:tcPr>
            <w:tcW w:w="3145" w:type="dxa"/>
          </w:tcPr>
          <w:p w14:paraId="648D566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D38F3E8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75103DA7" w14:textId="77777777" w:rsidTr="00452B5D">
        <w:tc>
          <w:tcPr>
            <w:tcW w:w="3145" w:type="dxa"/>
          </w:tcPr>
          <w:p w14:paraId="52243F2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397B5E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E2A269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2189B7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FB1F356" w14:textId="77777777" w:rsidTr="00452B5D">
        <w:tc>
          <w:tcPr>
            <w:tcW w:w="3145" w:type="dxa"/>
          </w:tcPr>
          <w:p w14:paraId="0B1A165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2D71BF0" w14:textId="5DB6DE02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-3.2318</w:t>
            </w:r>
          </w:p>
        </w:tc>
        <w:tc>
          <w:tcPr>
            <w:tcW w:w="1373" w:type="dxa"/>
          </w:tcPr>
          <w:p w14:paraId="115778F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3C96198" w14:textId="77A946C7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4570F372" w14:textId="77777777" w:rsidTr="00452B5D">
        <w:tc>
          <w:tcPr>
            <w:tcW w:w="3145" w:type="dxa"/>
          </w:tcPr>
          <w:p w14:paraId="28D11265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77BB7299" w14:textId="317FA829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0.1919</w:t>
            </w:r>
          </w:p>
        </w:tc>
        <w:tc>
          <w:tcPr>
            <w:tcW w:w="1373" w:type="dxa"/>
          </w:tcPr>
          <w:p w14:paraId="6D28437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CB18EB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2BDC666" w14:textId="58203D54" w:rsidR="00FA2B9E" w:rsidRDefault="00452B5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93845B1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1ED669A6" w14:textId="77777777" w:rsidR="0072336C" w:rsidRDefault="0072336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29FD0AF" w14:textId="77777777" w:rsidR="001924AB" w:rsidRPr="00993300" w:rsidRDefault="009752CE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68159912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lbf Tension</w:t>
      </w:r>
    </w:p>
    <w:p w14:paraId="1F9E3D07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9BB0290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43BFC51" wp14:editId="5A8EF376">
            <wp:extent cx="5943600" cy="1452245"/>
            <wp:effectExtent l="0" t="0" r="0" b="0"/>
            <wp:docPr id="1544505024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05024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2442" w14:textId="2ECA1929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Magnitude for Motor Three Loaded Tension</w:t>
      </w:r>
    </w:p>
    <w:p w14:paraId="084D3165" w14:textId="77777777" w:rsidR="00452B5D" w:rsidRDefault="00185EFA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452B5D">
        <w:rPr>
          <w:noProof/>
          <w:sz w:val="16"/>
          <w:szCs w:val="16"/>
        </w:rPr>
        <w:drawing>
          <wp:inline distT="0" distB="0" distL="0" distR="0" wp14:anchorId="0D403D4E" wp14:editId="4182A096">
            <wp:extent cx="5943600" cy="1094740"/>
            <wp:effectExtent l="0" t="0" r="0" b="0"/>
            <wp:docPr id="1180229565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29565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9801" w14:textId="0C3E25ED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Phase for Motor Three Loaded Tension</w:t>
      </w:r>
    </w:p>
    <w:p w14:paraId="14980831" w14:textId="4587DD9A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4E4A4551" w14:textId="77777777" w:rsidTr="0072336C">
        <w:trPr>
          <w:trHeight w:val="350"/>
        </w:trPr>
        <w:tc>
          <w:tcPr>
            <w:tcW w:w="9350" w:type="dxa"/>
            <w:gridSpan w:val="5"/>
          </w:tcPr>
          <w:p w14:paraId="277F00B1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0821EDB7" w14:textId="77777777" w:rsidTr="00452B5D">
        <w:trPr>
          <w:trHeight w:val="628"/>
        </w:trPr>
        <w:tc>
          <w:tcPr>
            <w:tcW w:w="1993" w:type="dxa"/>
          </w:tcPr>
          <w:p w14:paraId="1252050D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F988848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9B113B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94E1A24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44D9592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F6FC840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E61FA4C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2FCBEE2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D7D39DF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3545F583" w14:textId="77777777" w:rsidTr="00452B5D">
        <w:trPr>
          <w:trHeight w:val="333"/>
        </w:trPr>
        <w:tc>
          <w:tcPr>
            <w:tcW w:w="1993" w:type="dxa"/>
          </w:tcPr>
          <w:p w14:paraId="18A946D2" w14:textId="55527C8D" w:rsidR="00185EFA" w:rsidRDefault="00452B5D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310EA8C0" w14:textId="58811BBE" w:rsidR="00185EFA" w:rsidRDefault="00452B5D" w:rsidP="006C2C30">
            <w:pPr>
              <w:pStyle w:val="BodyText"/>
              <w:spacing w:after="60"/>
              <w:ind w:left="0"/>
            </w:pPr>
            <w:r>
              <w:t>0.0501132</w:t>
            </w:r>
          </w:p>
        </w:tc>
        <w:tc>
          <w:tcPr>
            <w:tcW w:w="1864" w:type="dxa"/>
          </w:tcPr>
          <w:p w14:paraId="1A6CAC03" w14:textId="6C121ECA" w:rsidR="00185EFA" w:rsidRDefault="00452B5D" w:rsidP="006C2C30">
            <w:pPr>
              <w:pStyle w:val="BodyText"/>
              <w:spacing w:after="60"/>
              <w:ind w:left="0"/>
            </w:pPr>
            <w:r>
              <w:t>-1.3824</w:t>
            </w:r>
          </w:p>
        </w:tc>
        <w:tc>
          <w:tcPr>
            <w:tcW w:w="1860" w:type="dxa"/>
          </w:tcPr>
          <w:p w14:paraId="560FB5E5" w14:textId="0E341243" w:rsidR="00185EFA" w:rsidRDefault="00452B5D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C204FC" w14:textId="7EAD56F3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012F174" w14:textId="77777777" w:rsidTr="00452B5D">
        <w:trPr>
          <w:trHeight w:val="346"/>
        </w:trPr>
        <w:tc>
          <w:tcPr>
            <w:tcW w:w="1993" w:type="dxa"/>
          </w:tcPr>
          <w:p w14:paraId="57E884BF" w14:textId="6765CAE2" w:rsidR="00185EFA" w:rsidRDefault="00452B5D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0E396B48" w14:textId="472533A4" w:rsidR="00185EFA" w:rsidRDefault="00452B5D" w:rsidP="006C2C30">
            <w:pPr>
              <w:pStyle w:val="BodyText"/>
              <w:spacing w:after="60"/>
              <w:ind w:left="0"/>
            </w:pPr>
            <w:r>
              <w:t>-0.086894</w:t>
            </w:r>
          </w:p>
        </w:tc>
        <w:tc>
          <w:tcPr>
            <w:tcW w:w="1864" w:type="dxa"/>
          </w:tcPr>
          <w:p w14:paraId="4BD55F1B" w14:textId="793AF7DC" w:rsidR="00185EFA" w:rsidRDefault="00452B5D" w:rsidP="006C2C30">
            <w:pPr>
              <w:pStyle w:val="BodyText"/>
              <w:spacing w:after="60"/>
              <w:ind w:left="0"/>
            </w:pPr>
            <w:r>
              <w:t>-11.142</w:t>
            </w:r>
          </w:p>
        </w:tc>
        <w:tc>
          <w:tcPr>
            <w:tcW w:w="1860" w:type="dxa"/>
          </w:tcPr>
          <w:p w14:paraId="53AE6041" w14:textId="6643B898" w:rsidR="00185EFA" w:rsidRDefault="00452B5D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3AF8876" w14:textId="4F0D7ADB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A181B78" w14:textId="77777777" w:rsidTr="00452B5D">
        <w:trPr>
          <w:trHeight w:val="333"/>
        </w:trPr>
        <w:tc>
          <w:tcPr>
            <w:tcW w:w="1993" w:type="dxa"/>
          </w:tcPr>
          <w:p w14:paraId="51C5E022" w14:textId="4D939A07" w:rsidR="00185EFA" w:rsidRDefault="00452B5D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2F344EE5" w14:textId="3288D5C3" w:rsidR="00185EFA" w:rsidRDefault="00452B5D" w:rsidP="006C2C30">
            <w:pPr>
              <w:pStyle w:val="BodyText"/>
              <w:spacing w:after="60"/>
              <w:ind w:left="0"/>
            </w:pPr>
            <w:r>
              <w:t>-0.142306</w:t>
            </w:r>
          </w:p>
        </w:tc>
        <w:tc>
          <w:tcPr>
            <w:tcW w:w="1864" w:type="dxa"/>
          </w:tcPr>
          <w:p w14:paraId="04C3792B" w14:textId="467D5DCD" w:rsidR="00185EFA" w:rsidRDefault="00452B5D" w:rsidP="006C2C30">
            <w:pPr>
              <w:pStyle w:val="BodyText"/>
              <w:spacing w:after="60"/>
              <w:ind w:left="0"/>
            </w:pPr>
            <w:r>
              <w:t>-23.58</w:t>
            </w:r>
          </w:p>
        </w:tc>
        <w:tc>
          <w:tcPr>
            <w:tcW w:w="1860" w:type="dxa"/>
          </w:tcPr>
          <w:p w14:paraId="5A0C0F28" w14:textId="528451A5" w:rsidR="00185EFA" w:rsidRDefault="00452B5D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AE55A3" w14:textId="393D0E6B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A6237A9" w14:textId="77777777" w:rsidTr="00452B5D">
        <w:trPr>
          <w:trHeight w:val="346"/>
        </w:trPr>
        <w:tc>
          <w:tcPr>
            <w:tcW w:w="1993" w:type="dxa"/>
          </w:tcPr>
          <w:p w14:paraId="59E2887C" w14:textId="33951A02" w:rsidR="00185EFA" w:rsidRDefault="00452B5D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629AD83C" w14:textId="7A13847B" w:rsidR="00185EFA" w:rsidRDefault="00452B5D" w:rsidP="006C2C30">
            <w:pPr>
              <w:pStyle w:val="BodyText"/>
              <w:spacing w:after="60"/>
              <w:ind w:left="0"/>
            </w:pPr>
            <w:r>
              <w:t>-0.716787</w:t>
            </w:r>
          </w:p>
        </w:tc>
        <w:tc>
          <w:tcPr>
            <w:tcW w:w="1864" w:type="dxa"/>
          </w:tcPr>
          <w:p w14:paraId="696651CE" w14:textId="59CE6701" w:rsidR="00185EFA" w:rsidRDefault="00452B5D" w:rsidP="006C2C30">
            <w:pPr>
              <w:pStyle w:val="BodyText"/>
              <w:spacing w:after="60"/>
              <w:ind w:left="0"/>
            </w:pPr>
            <w:r>
              <w:t>-47.592</w:t>
            </w:r>
          </w:p>
        </w:tc>
        <w:tc>
          <w:tcPr>
            <w:tcW w:w="1860" w:type="dxa"/>
          </w:tcPr>
          <w:p w14:paraId="155D4E24" w14:textId="5E52892C" w:rsidR="00185EFA" w:rsidRDefault="00452B5D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78B69AF" w14:textId="1F6547D6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583290D" w14:textId="77777777" w:rsidTr="00452B5D">
        <w:trPr>
          <w:trHeight w:val="333"/>
        </w:trPr>
        <w:tc>
          <w:tcPr>
            <w:tcW w:w="1993" w:type="dxa"/>
          </w:tcPr>
          <w:p w14:paraId="24FE4D7A" w14:textId="04A344BA" w:rsidR="00185EFA" w:rsidRDefault="00452B5D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4AEEF732" w14:textId="069043C1" w:rsidR="00185EFA" w:rsidRDefault="00452B5D" w:rsidP="006C2C30">
            <w:pPr>
              <w:pStyle w:val="BodyText"/>
              <w:spacing w:after="60"/>
              <w:ind w:left="0"/>
            </w:pPr>
            <w:r>
              <w:t>-1.41193</w:t>
            </w:r>
          </w:p>
        </w:tc>
        <w:tc>
          <w:tcPr>
            <w:tcW w:w="1864" w:type="dxa"/>
          </w:tcPr>
          <w:p w14:paraId="4C8E03A4" w14:textId="6783EEB8" w:rsidR="00185EFA" w:rsidRDefault="00452B5D" w:rsidP="006C2C30">
            <w:pPr>
              <w:pStyle w:val="BodyText"/>
              <w:spacing w:after="60"/>
              <w:ind w:left="0"/>
            </w:pPr>
            <w:r>
              <w:t>-70.524</w:t>
            </w:r>
          </w:p>
        </w:tc>
        <w:tc>
          <w:tcPr>
            <w:tcW w:w="1860" w:type="dxa"/>
          </w:tcPr>
          <w:p w14:paraId="7F2E998B" w14:textId="4B69FE1B" w:rsidR="00185EFA" w:rsidRDefault="00452B5D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9C56A13" w14:textId="3C4635EA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1DAC6E9" w14:textId="77777777" w:rsidTr="00452B5D">
        <w:trPr>
          <w:trHeight w:val="333"/>
        </w:trPr>
        <w:tc>
          <w:tcPr>
            <w:tcW w:w="1993" w:type="dxa"/>
          </w:tcPr>
          <w:p w14:paraId="73CAC2DE" w14:textId="49AF0B3B" w:rsidR="00185EFA" w:rsidRDefault="00452B5D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44A2B51C" w14:textId="5B4EB1C5" w:rsidR="00185EFA" w:rsidRDefault="00452B5D" w:rsidP="006C2C30">
            <w:pPr>
              <w:pStyle w:val="BodyText"/>
              <w:spacing w:after="60"/>
              <w:ind w:left="0"/>
            </w:pPr>
            <w:r>
              <w:t>-1.93535</w:t>
            </w:r>
          </w:p>
        </w:tc>
        <w:tc>
          <w:tcPr>
            <w:tcW w:w="1864" w:type="dxa"/>
          </w:tcPr>
          <w:p w14:paraId="310AD3C1" w14:textId="7506BC83" w:rsidR="00185EFA" w:rsidRDefault="00452B5D" w:rsidP="006C2C30">
            <w:pPr>
              <w:pStyle w:val="BodyText"/>
              <w:spacing w:after="60"/>
              <w:ind w:left="0"/>
            </w:pPr>
            <w:r>
              <w:t>-91.728</w:t>
            </w:r>
          </w:p>
        </w:tc>
        <w:tc>
          <w:tcPr>
            <w:tcW w:w="1860" w:type="dxa"/>
          </w:tcPr>
          <w:p w14:paraId="076A7220" w14:textId="1E7AE7A7" w:rsidR="00185EFA" w:rsidRDefault="00452B5D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9A8F564" w14:textId="6C15A118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649482D" w14:textId="77777777" w:rsidTr="00452B5D">
        <w:trPr>
          <w:trHeight w:val="346"/>
        </w:trPr>
        <w:tc>
          <w:tcPr>
            <w:tcW w:w="1993" w:type="dxa"/>
          </w:tcPr>
          <w:p w14:paraId="410D9A5B" w14:textId="5A8031D4" w:rsidR="00185EFA" w:rsidRDefault="00452B5D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41E77A5D" w14:textId="03047261" w:rsidR="00185EFA" w:rsidRDefault="00452B5D" w:rsidP="006C2C30">
            <w:pPr>
              <w:pStyle w:val="BodyText"/>
              <w:spacing w:after="60"/>
              <w:ind w:left="0"/>
            </w:pPr>
            <w:r>
              <w:t>-1.17364</w:t>
            </w:r>
          </w:p>
        </w:tc>
        <w:tc>
          <w:tcPr>
            <w:tcW w:w="1864" w:type="dxa"/>
          </w:tcPr>
          <w:p w14:paraId="684E2271" w14:textId="5CA496FA" w:rsidR="00185EFA" w:rsidRDefault="00452B5D" w:rsidP="006C2C30">
            <w:pPr>
              <w:pStyle w:val="BodyText"/>
              <w:spacing w:after="60"/>
              <w:ind w:left="0"/>
            </w:pPr>
            <w:r>
              <w:t>-111.42</w:t>
            </w:r>
          </w:p>
        </w:tc>
        <w:tc>
          <w:tcPr>
            <w:tcW w:w="1860" w:type="dxa"/>
          </w:tcPr>
          <w:p w14:paraId="188C2F08" w14:textId="3140E750" w:rsidR="00185EFA" w:rsidRDefault="00452B5D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4F5018C" w14:textId="21F6C786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462CAE7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6D0ED09D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gramStart"/>
      <w:r w:rsidRPr="00D001B8">
        <w:rPr>
          <w:b/>
          <w:bCs/>
          <w:u w:val="single"/>
        </w:rPr>
        <w:t>lbf  Compression</w:t>
      </w:r>
      <w:proofErr w:type="gramEnd"/>
    </w:p>
    <w:p w14:paraId="6C6608EC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25C99FF" w14:textId="77777777" w:rsidR="00452B5D" w:rsidRDefault="00452B5D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141803F" wp14:editId="4B854F9C">
            <wp:extent cx="5943600" cy="1452245"/>
            <wp:effectExtent l="0" t="0" r="0" b="0"/>
            <wp:docPr id="394955206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55206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074" w14:textId="331D6422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- Magnitude for Motor Three Loaded Compression</w:t>
      </w:r>
    </w:p>
    <w:p w14:paraId="58743886" w14:textId="77777777" w:rsidR="00452B5D" w:rsidRDefault="00185EFA" w:rsidP="00452B5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452B5D">
        <w:rPr>
          <w:noProof/>
          <w:sz w:val="16"/>
          <w:szCs w:val="16"/>
        </w:rPr>
        <w:drawing>
          <wp:inline distT="0" distB="0" distL="0" distR="0" wp14:anchorId="6977A903" wp14:editId="3E8C9ABD">
            <wp:extent cx="5943600" cy="1094740"/>
            <wp:effectExtent l="0" t="0" r="0" b="0"/>
            <wp:docPr id="1264239567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39567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4B03" w14:textId="59053B96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 Phase for Motor Three Loaded Compression</w:t>
      </w:r>
    </w:p>
    <w:p w14:paraId="21714989" w14:textId="2C29BE3F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43AD60EF" w14:textId="77777777" w:rsidTr="0072336C">
        <w:trPr>
          <w:trHeight w:val="350"/>
        </w:trPr>
        <w:tc>
          <w:tcPr>
            <w:tcW w:w="9350" w:type="dxa"/>
            <w:gridSpan w:val="5"/>
          </w:tcPr>
          <w:p w14:paraId="121ED3BB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4A8E6C46" w14:textId="77777777" w:rsidTr="00452B5D">
        <w:trPr>
          <w:trHeight w:val="628"/>
        </w:trPr>
        <w:tc>
          <w:tcPr>
            <w:tcW w:w="1993" w:type="dxa"/>
          </w:tcPr>
          <w:p w14:paraId="6D6C8CE9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866A98C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583571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AB0271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2D8066E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47B6D79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E2387AF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419356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62312A0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9E14E5F" w14:textId="77777777" w:rsidTr="00452B5D">
        <w:trPr>
          <w:trHeight w:val="333"/>
        </w:trPr>
        <w:tc>
          <w:tcPr>
            <w:tcW w:w="1993" w:type="dxa"/>
          </w:tcPr>
          <w:p w14:paraId="54DCA5B3" w14:textId="69FE7AEE" w:rsidR="00185EFA" w:rsidRDefault="00452B5D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2FCDAFED" w14:textId="62BEFBFD" w:rsidR="00185EFA" w:rsidRDefault="00452B5D" w:rsidP="006C2C30">
            <w:pPr>
              <w:pStyle w:val="BodyText"/>
              <w:spacing w:after="60"/>
              <w:ind w:left="0"/>
            </w:pPr>
            <w:r>
              <w:t>-0.310696</w:t>
            </w:r>
          </w:p>
        </w:tc>
        <w:tc>
          <w:tcPr>
            <w:tcW w:w="1864" w:type="dxa"/>
          </w:tcPr>
          <w:p w14:paraId="00E2E028" w14:textId="53D5F898" w:rsidR="00185EFA" w:rsidRDefault="00452B5D" w:rsidP="006C2C30">
            <w:pPr>
              <w:pStyle w:val="BodyText"/>
              <w:spacing w:after="60"/>
              <w:ind w:left="0"/>
            </w:pPr>
            <w:r>
              <w:t>-4.9284</w:t>
            </w:r>
          </w:p>
        </w:tc>
        <w:tc>
          <w:tcPr>
            <w:tcW w:w="1860" w:type="dxa"/>
          </w:tcPr>
          <w:p w14:paraId="1ABE15D5" w14:textId="52AEB755" w:rsidR="00185EFA" w:rsidRDefault="00452B5D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95841CF" w14:textId="13BC2919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890EF30" w14:textId="77777777" w:rsidTr="00452B5D">
        <w:trPr>
          <w:trHeight w:val="346"/>
        </w:trPr>
        <w:tc>
          <w:tcPr>
            <w:tcW w:w="1993" w:type="dxa"/>
          </w:tcPr>
          <w:p w14:paraId="73885C20" w14:textId="63AC5C3A" w:rsidR="00185EFA" w:rsidRDefault="00452B5D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5143365E" w14:textId="665B1374" w:rsidR="00185EFA" w:rsidRDefault="00452B5D" w:rsidP="006C2C30">
            <w:pPr>
              <w:pStyle w:val="BodyText"/>
              <w:spacing w:after="60"/>
              <w:ind w:left="0"/>
            </w:pPr>
            <w:r>
              <w:t>-0.52588</w:t>
            </w:r>
          </w:p>
        </w:tc>
        <w:tc>
          <w:tcPr>
            <w:tcW w:w="1864" w:type="dxa"/>
          </w:tcPr>
          <w:p w14:paraId="1A898440" w14:textId="4F06490B" w:rsidR="00185EFA" w:rsidRDefault="00452B5D" w:rsidP="006C2C30">
            <w:pPr>
              <w:pStyle w:val="BodyText"/>
              <w:spacing w:after="60"/>
              <w:ind w:left="0"/>
            </w:pPr>
            <w:r>
              <w:t>-15.678</w:t>
            </w:r>
          </w:p>
        </w:tc>
        <w:tc>
          <w:tcPr>
            <w:tcW w:w="1860" w:type="dxa"/>
          </w:tcPr>
          <w:p w14:paraId="28A34565" w14:textId="3F2D0729" w:rsidR="00185EFA" w:rsidRDefault="00452B5D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AAA0BBC" w14:textId="3D787368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4DE754C" w14:textId="77777777" w:rsidTr="00452B5D">
        <w:trPr>
          <w:trHeight w:val="333"/>
        </w:trPr>
        <w:tc>
          <w:tcPr>
            <w:tcW w:w="1993" w:type="dxa"/>
          </w:tcPr>
          <w:p w14:paraId="3B34A748" w14:textId="28753A11" w:rsidR="00185EFA" w:rsidRDefault="00452B5D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6E023A63" w14:textId="34416FD9" w:rsidR="00185EFA" w:rsidRDefault="00452B5D" w:rsidP="006C2C30">
            <w:pPr>
              <w:pStyle w:val="BodyText"/>
              <w:spacing w:after="60"/>
              <w:ind w:left="0"/>
            </w:pPr>
            <w:r>
              <w:t>-0.569564</w:t>
            </w:r>
          </w:p>
        </w:tc>
        <w:tc>
          <w:tcPr>
            <w:tcW w:w="1864" w:type="dxa"/>
          </w:tcPr>
          <w:p w14:paraId="6686E1DF" w14:textId="4D6CB139" w:rsidR="00185EFA" w:rsidRDefault="00452B5D" w:rsidP="006C2C30">
            <w:pPr>
              <w:pStyle w:val="BodyText"/>
              <w:spacing w:after="60"/>
              <w:ind w:left="0"/>
            </w:pPr>
            <w:r>
              <w:t>-27.972</w:t>
            </w:r>
          </w:p>
        </w:tc>
        <w:tc>
          <w:tcPr>
            <w:tcW w:w="1860" w:type="dxa"/>
          </w:tcPr>
          <w:p w14:paraId="5F94163B" w14:textId="5DD7A5EE" w:rsidR="00185EFA" w:rsidRDefault="00452B5D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25B6B1" w14:textId="35058D94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92E0789" w14:textId="77777777" w:rsidTr="00452B5D">
        <w:trPr>
          <w:trHeight w:val="346"/>
        </w:trPr>
        <w:tc>
          <w:tcPr>
            <w:tcW w:w="1993" w:type="dxa"/>
          </w:tcPr>
          <w:p w14:paraId="1546CC03" w14:textId="154883E9" w:rsidR="00185EFA" w:rsidRDefault="00452B5D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580D5C0A" w14:textId="19F92FCE" w:rsidR="00185EFA" w:rsidRDefault="00452B5D" w:rsidP="006C2C30">
            <w:pPr>
              <w:pStyle w:val="BodyText"/>
              <w:spacing w:after="60"/>
              <w:ind w:left="0"/>
            </w:pPr>
            <w:r>
              <w:t>-1.17405</w:t>
            </w:r>
          </w:p>
        </w:tc>
        <w:tc>
          <w:tcPr>
            <w:tcW w:w="1864" w:type="dxa"/>
          </w:tcPr>
          <w:p w14:paraId="1390DA61" w14:textId="07ABA11F" w:rsidR="00185EFA" w:rsidRDefault="00452B5D" w:rsidP="006C2C30">
            <w:pPr>
              <w:pStyle w:val="BodyText"/>
              <w:spacing w:after="60"/>
              <w:ind w:left="0"/>
            </w:pPr>
            <w:r>
              <w:t>-51.408</w:t>
            </w:r>
          </w:p>
        </w:tc>
        <w:tc>
          <w:tcPr>
            <w:tcW w:w="1860" w:type="dxa"/>
          </w:tcPr>
          <w:p w14:paraId="3716808C" w14:textId="5E50C6FA" w:rsidR="00185EFA" w:rsidRDefault="00452B5D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4E555F" w14:textId="5BEE3ECF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5F3B44F" w14:textId="77777777" w:rsidTr="00452B5D">
        <w:trPr>
          <w:trHeight w:val="333"/>
        </w:trPr>
        <w:tc>
          <w:tcPr>
            <w:tcW w:w="1993" w:type="dxa"/>
          </w:tcPr>
          <w:p w14:paraId="55E3ED82" w14:textId="51CA5859" w:rsidR="00185EFA" w:rsidRDefault="00452B5D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41B6CCB" w14:textId="5AAC1D4E" w:rsidR="00185EFA" w:rsidRDefault="00452B5D" w:rsidP="006C2C30">
            <w:pPr>
              <w:pStyle w:val="BodyText"/>
              <w:spacing w:after="60"/>
              <w:ind w:left="0"/>
            </w:pPr>
            <w:r>
              <w:t>-1.9084</w:t>
            </w:r>
          </w:p>
        </w:tc>
        <w:tc>
          <w:tcPr>
            <w:tcW w:w="1864" w:type="dxa"/>
          </w:tcPr>
          <w:p w14:paraId="4B29760C" w14:textId="17ED2469" w:rsidR="00185EFA" w:rsidRDefault="00452B5D" w:rsidP="006C2C30">
            <w:pPr>
              <w:pStyle w:val="BodyText"/>
              <w:spacing w:after="60"/>
              <w:ind w:left="0"/>
            </w:pPr>
            <w:r>
              <w:t>-75.708</w:t>
            </w:r>
          </w:p>
        </w:tc>
        <w:tc>
          <w:tcPr>
            <w:tcW w:w="1860" w:type="dxa"/>
          </w:tcPr>
          <w:p w14:paraId="10A27D15" w14:textId="7F9A9945" w:rsidR="00185EFA" w:rsidRDefault="00452B5D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4A5567C" w14:textId="68F6F70E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C0CA9C8" w14:textId="77777777" w:rsidTr="00452B5D">
        <w:trPr>
          <w:trHeight w:val="333"/>
        </w:trPr>
        <w:tc>
          <w:tcPr>
            <w:tcW w:w="1993" w:type="dxa"/>
          </w:tcPr>
          <w:p w14:paraId="4158E555" w14:textId="343C702D" w:rsidR="00185EFA" w:rsidRDefault="00452B5D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0A62D549" w14:textId="0DA8480A" w:rsidR="00185EFA" w:rsidRDefault="00452B5D" w:rsidP="006C2C30">
            <w:pPr>
              <w:pStyle w:val="BodyText"/>
              <w:spacing w:after="60"/>
              <w:ind w:left="0"/>
            </w:pPr>
            <w:r>
              <w:t>-2.25217</w:t>
            </w:r>
          </w:p>
        </w:tc>
        <w:tc>
          <w:tcPr>
            <w:tcW w:w="1864" w:type="dxa"/>
          </w:tcPr>
          <w:p w14:paraId="0C9CF81C" w14:textId="0BE06B5F" w:rsidR="00185EFA" w:rsidRDefault="00452B5D" w:rsidP="006C2C30">
            <w:pPr>
              <w:pStyle w:val="BodyText"/>
              <w:spacing w:after="60"/>
              <w:ind w:left="0"/>
            </w:pPr>
            <w:r>
              <w:t>-97.488</w:t>
            </w:r>
          </w:p>
        </w:tc>
        <w:tc>
          <w:tcPr>
            <w:tcW w:w="1860" w:type="dxa"/>
          </w:tcPr>
          <w:p w14:paraId="7CE7128D" w14:textId="3B83D6C8" w:rsidR="00185EFA" w:rsidRDefault="00452B5D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7BF96E5" w14:textId="4BD38422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25D8B93" w14:textId="77777777" w:rsidTr="00452B5D">
        <w:trPr>
          <w:trHeight w:val="346"/>
        </w:trPr>
        <w:tc>
          <w:tcPr>
            <w:tcW w:w="1993" w:type="dxa"/>
          </w:tcPr>
          <w:p w14:paraId="2CDA2849" w14:textId="46FD83A1" w:rsidR="00185EFA" w:rsidRDefault="00452B5D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48484F10" w14:textId="06AF94A1" w:rsidR="00185EFA" w:rsidRDefault="00452B5D" w:rsidP="006C2C30">
            <w:pPr>
              <w:pStyle w:val="BodyText"/>
              <w:spacing w:after="60"/>
              <w:ind w:left="0"/>
            </w:pPr>
            <w:r>
              <w:t>-1.28393</w:t>
            </w:r>
          </w:p>
        </w:tc>
        <w:tc>
          <w:tcPr>
            <w:tcW w:w="1864" w:type="dxa"/>
          </w:tcPr>
          <w:p w14:paraId="190DEAC9" w14:textId="18E58F80" w:rsidR="00185EFA" w:rsidRDefault="00452B5D" w:rsidP="006C2C30">
            <w:pPr>
              <w:pStyle w:val="BodyText"/>
              <w:spacing w:after="60"/>
              <w:ind w:left="0"/>
            </w:pPr>
            <w:r>
              <w:t>-121.14</w:t>
            </w:r>
          </w:p>
        </w:tc>
        <w:tc>
          <w:tcPr>
            <w:tcW w:w="1860" w:type="dxa"/>
          </w:tcPr>
          <w:p w14:paraId="45F4EFEB" w14:textId="39BEDF04" w:rsidR="00185EFA" w:rsidRDefault="00452B5D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0A4EE79" w14:textId="6A7E7B29" w:rsidR="00185EFA" w:rsidRDefault="00452B5D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9C0444B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7008CC6E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979A57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7F08B12D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0B8206AF" w14:textId="77777777" w:rsidR="00010E01" w:rsidRDefault="00010E01" w:rsidP="00010E01">
      <w:pPr>
        <w:pStyle w:val="BodyText"/>
        <w:ind w:left="0"/>
        <w:jc w:val="center"/>
      </w:pPr>
    </w:p>
    <w:p w14:paraId="5C1390BB" w14:textId="77777777" w:rsidR="00452B5D" w:rsidRDefault="00452B5D" w:rsidP="00452B5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462312E" wp14:editId="7ECEBFDB">
            <wp:extent cx="3771900" cy="2447925"/>
            <wp:effectExtent l="0" t="0" r="0" b="9525"/>
            <wp:docPr id="1483260647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60647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AE6" w14:textId="7DEBCD69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- Backlash Simplex brake 1 On, Duplex brake 2 Off</w:t>
      </w:r>
    </w:p>
    <w:p w14:paraId="16471A74" w14:textId="3CE94547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502113F4" w14:textId="77777777" w:rsidTr="0072336C">
        <w:trPr>
          <w:trHeight w:val="287"/>
        </w:trPr>
        <w:tc>
          <w:tcPr>
            <w:tcW w:w="9350" w:type="dxa"/>
            <w:gridSpan w:val="6"/>
          </w:tcPr>
          <w:p w14:paraId="40CE946E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21B174CA" w14:textId="77777777" w:rsidTr="00DA645B">
        <w:trPr>
          <w:trHeight w:val="368"/>
        </w:trPr>
        <w:tc>
          <w:tcPr>
            <w:tcW w:w="5215" w:type="dxa"/>
            <w:gridSpan w:val="3"/>
          </w:tcPr>
          <w:p w14:paraId="2007693C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575CE45C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10C766D4" w14:textId="77777777" w:rsidTr="00452B5D">
        <w:tc>
          <w:tcPr>
            <w:tcW w:w="2335" w:type="dxa"/>
          </w:tcPr>
          <w:p w14:paraId="2FDA3B48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62210116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7339138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0056DE39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1F97F21F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233058B2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0C7DE94A" w14:textId="77777777" w:rsidTr="00452B5D">
        <w:trPr>
          <w:trHeight w:val="665"/>
        </w:trPr>
        <w:tc>
          <w:tcPr>
            <w:tcW w:w="2335" w:type="dxa"/>
            <w:vMerge w:val="restart"/>
          </w:tcPr>
          <w:p w14:paraId="4CC09567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 +/- 35 lbf tension (motor 2 and motor 3 ZERO position)</w:t>
            </w:r>
          </w:p>
        </w:tc>
        <w:tc>
          <w:tcPr>
            <w:tcW w:w="1440" w:type="dxa"/>
          </w:tcPr>
          <w:p w14:paraId="133067B6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3077C0C" w14:textId="77777777" w:rsidR="00DA645B" w:rsidRPr="00AF2819" w:rsidRDefault="006D0173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112EA46A" w14:textId="1EAA3465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0.0031</w:t>
            </w:r>
          </w:p>
        </w:tc>
        <w:tc>
          <w:tcPr>
            <w:tcW w:w="540" w:type="dxa"/>
          </w:tcPr>
          <w:p w14:paraId="456637FF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7D7F0208" w14:textId="115047E9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5253B17F" w14:textId="77777777" w:rsidTr="00452B5D">
        <w:trPr>
          <w:trHeight w:val="467"/>
        </w:trPr>
        <w:tc>
          <w:tcPr>
            <w:tcW w:w="2335" w:type="dxa"/>
            <w:vMerge/>
          </w:tcPr>
          <w:p w14:paraId="556B8370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89E4B70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0BC0C2CF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7CFE3EBC" w14:textId="40A22271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55.3262</w:t>
            </w:r>
          </w:p>
        </w:tc>
        <w:tc>
          <w:tcPr>
            <w:tcW w:w="540" w:type="dxa"/>
          </w:tcPr>
          <w:p w14:paraId="40B9B3B3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2F2FA82E" w14:textId="6D704966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6C602A94" w14:textId="77777777" w:rsidTr="00452B5D">
        <w:trPr>
          <w:trHeight w:val="593"/>
        </w:trPr>
        <w:tc>
          <w:tcPr>
            <w:tcW w:w="2335" w:type="dxa"/>
            <w:vMerge w:val="restart"/>
          </w:tcPr>
          <w:p w14:paraId="6FCD253C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lbf compression (motor 2 and motor 3 ZERO position) </w:t>
            </w:r>
          </w:p>
        </w:tc>
        <w:tc>
          <w:tcPr>
            <w:tcW w:w="1440" w:type="dxa"/>
          </w:tcPr>
          <w:p w14:paraId="2C1A4F4E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08613B61" w14:textId="77777777" w:rsidR="00DA645B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152FBC20" w14:textId="036CCCF8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-0.0087</w:t>
            </w:r>
          </w:p>
        </w:tc>
        <w:tc>
          <w:tcPr>
            <w:tcW w:w="540" w:type="dxa"/>
          </w:tcPr>
          <w:p w14:paraId="6350E0D4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30CE109D" w14:textId="5D3683A0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2C91180E" w14:textId="77777777" w:rsidTr="00452B5D">
        <w:trPr>
          <w:trHeight w:val="620"/>
        </w:trPr>
        <w:tc>
          <w:tcPr>
            <w:tcW w:w="2335" w:type="dxa"/>
            <w:vMerge/>
          </w:tcPr>
          <w:p w14:paraId="404E5DE9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9758E16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DD89EAF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0A4C7E5D" w14:textId="1EE40F46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-53.1782</w:t>
            </w:r>
          </w:p>
        </w:tc>
        <w:tc>
          <w:tcPr>
            <w:tcW w:w="540" w:type="dxa"/>
          </w:tcPr>
          <w:p w14:paraId="339860A5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95" w:type="dxa"/>
            <w:shd w:val="solid" w:color="B9FF93" w:fill="auto"/>
          </w:tcPr>
          <w:p w14:paraId="77C06FE2" w14:textId="26AE4BC4" w:rsidR="00DA645B" w:rsidRPr="00AF2819" w:rsidRDefault="00452B5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5549ABD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29C133B5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E96192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5B510E6E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77392937" w14:textId="77777777" w:rsidR="00452B5D" w:rsidRDefault="00452B5D" w:rsidP="00452B5D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0772A287" wp14:editId="07A96D25">
            <wp:extent cx="3771900" cy="2447925"/>
            <wp:effectExtent l="0" t="0" r="0" b="9525"/>
            <wp:docPr id="3384388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38844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B50" w14:textId="79C89C62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- Backlash Simplex brake 1 Off, Duplex brake 2 On</w:t>
      </w:r>
    </w:p>
    <w:p w14:paraId="4FA37D7B" w14:textId="3AD77891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1B972808" w14:textId="77777777" w:rsidTr="005248E2">
        <w:trPr>
          <w:trHeight w:val="368"/>
        </w:trPr>
        <w:tc>
          <w:tcPr>
            <w:tcW w:w="9350" w:type="dxa"/>
            <w:gridSpan w:val="6"/>
          </w:tcPr>
          <w:p w14:paraId="4E11CAA0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2B6CFBB6" w14:textId="77777777" w:rsidTr="00E374F8">
        <w:trPr>
          <w:trHeight w:val="368"/>
        </w:trPr>
        <w:tc>
          <w:tcPr>
            <w:tcW w:w="5215" w:type="dxa"/>
            <w:gridSpan w:val="3"/>
          </w:tcPr>
          <w:p w14:paraId="10E76E76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19855726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563B3700" w14:textId="77777777" w:rsidTr="00452B5D">
        <w:tc>
          <w:tcPr>
            <w:tcW w:w="2335" w:type="dxa"/>
          </w:tcPr>
          <w:p w14:paraId="0F0143B8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3E8FB213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9AF60A4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481B2FF8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560C265E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2B28C5DB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26E37F55" w14:textId="77777777" w:rsidTr="00452B5D">
        <w:trPr>
          <w:trHeight w:val="665"/>
        </w:trPr>
        <w:tc>
          <w:tcPr>
            <w:tcW w:w="2335" w:type="dxa"/>
            <w:vMerge w:val="restart"/>
          </w:tcPr>
          <w:p w14:paraId="38B9F00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 +/- 35 lbf tension</w:t>
            </w:r>
          </w:p>
          <w:p w14:paraId="503A7ED5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1440" w:type="dxa"/>
          </w:tcPr>
          <w:p w14:paraId="6F208AF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E811567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491EF63F" w14:textId="3EB9B69A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0.0094</w:t>
            </w:r>
          </w:p>
        </w:tc>
        <w:tc>
          <w:tcPr>
            <w:tcW w:w="540" w:type="dxa"/>
          </w:tcPr>
          <w:p w14:paraId="43D9A2F5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0F4D6334" w14:textId="18014FD2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772A41D1" w14:textId="77777777" w:rsidTr="00452B5D">
        <w:trPr>
          <w:trHeight w:val="467"/>
        </w:trPr>
        <w:tc>
          <w:tcPr>
            <w:tcW w:w="2335" w:type="dxa"/>
            <w:vMerge/>
          </w:tcPr>
          <w:p w14:paraId="0098B7A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DC91D22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276FA168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008FE222" w14:textId="3CD8FE63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53.0207</w:t>
            </w:r>
          </w:p>
        </w:tc>
        <w:tc>
          <w:tcPr>
            <w:tcW w:w="540" w:type="dxa"/>
          </w:tcPr>
          <w:p w14:paraId="2AE2F38A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5FA5D005" w14:textId="2162A897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6FFCCE2" w14:textId="77777777" w:rsidTr="00452B5D">
        <w:trPr>
          <w:trHeight w:val="593"/>
        </w:trPr>
        <w:tc>
          <w:tcPr>
            <w:tcW w:w="2335" w:type="dxa"/>
            <w:vMerge w:val="restart"/>
          </w:tcPr>
          <w:p w14:paraId="2B2BE9F6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lbf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4EBB3FB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1440" w:type="dxa"/>
          </w:tcPr>
          <w:p w14:paraId="0088E013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1E08E50A" w14:textId="77777777" w:rsidR="006D0173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56476396" w14:textId="604DF077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-0.0039</w:t>
            </w:r>
          </w:p>
        </w:tc>
        <w:tc>
          <w:tcPr>
            <w:tcW w:w="540" w:type="dxa"/>
          </w:tcPr>
          <w:p w14:paraId="0BC44441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037B29D0" w14:textId="50F86821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0EA770C" w14:textId="77777777" w:rsidTr="00452B5D">
        <w:trPr>
          <w:trHeight w:val="620"/>
        </w:trPr>
        <w:tc>
          <w:tcPr>
            <w:tcW w:w="2335" w:type="dxa"/>
            <w:vMerge/>
          </w:tcPr>
          <w:p w14:paraId="3E63B60B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24BA9D4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BBED7B8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6366A667" w14:textId="23EAEC2A" w:rsidR="006D0173" w:rsidRPr="00AF2819" w:rsidRDefault="00452B5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-44.5068</w:t>
            </w:r>
          </w:p>
        </w:tc>
        <w:tc>
          <w:tcPr>
            <w:tcW w:w="540" w:type="dxa"/>
          </w:tcPr>
          <w:p w14:paraId="740AA14B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95" w:type="dxa"/>
            <w:shd w:val="solid" w:color="B9FF93" w:fill="auto"/>
          </w:tcPr>
          <w:p w14:paraId="56DABF51" w14:textId="19F0DA8D" w:rsidR="006D0173" w:rsidRPr="00AF2819" w:rsidRDefault="00452B5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DE5BB0F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51461506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08A17A93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5E80264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20B07785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355E105D" w14:textId="77777777" w:rsidR="00452B5D" w:rsidRDefault="00452B5D" w:rsidP="00452B5D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57CEAB6D" wp14:editId="7ADA8716">
            <wp:extent cx="3771900" cy="2447925"/>
            <wp:effectExtent l="0" t="0" r="0" b="9525"/>
            <wp:docPr id="1894085879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5879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8757" w14:textId="0D1E8466" w:rsidR="00452B5D" w:rsidRDefault="00452B5D" w:rsidP="00452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- Backlash Simplex brake 1 Off, Duplex brake 2 Off</w:t>
      </w:r>
    </w:p>
    <w:p w14:paraId="2CE5DDD8" w14:textId="7B48DD48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049F91BC" w14:textId="77777777" w:rsidTr="00445C89">
        <w:trPr>
          <w:trHeight w:val="368"/>
        </w:trPr>
        <w:tc>
          <w:tcPr>
            <w:tcW w:w="9350" w:type="dxa"/>
            <w:gridSpan w:val="6"/>
          </w:tcPr>
          <w:p w14:paraId="097C679C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4EE019B4" w14:textId="77777777" w:rsidTr="00E374F8">
        <w:trPr>
          <w:trHeight w:val="368"/>
        </w:trPr>
        <w:tc>
          <w:tcPr>
            <w:tcW w:w="5215" w:type="dxa"/>
            <w:gridSpan w:val="3"/>
          </w:tcPr>
          <w:p w14:paraId="78A68667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277F0499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151D69DF" w14:textId="77777777" w:rsidTr="00452B5D">
        <w:tc>
          <w:tcPr>
            <w:tcW w:w="2335" w:type="dxa"/>
          </w:tcPr>
          <w:p w14:paraId="0646EA1B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698FCDDF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4CD9C977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5A12B1D2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1A3CAC18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24A2D04A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4178DFCE" w14:textId="77777777" w:rsidTr="00452B5D">
        <w:trPr>
          <w:trHeight w:val="665"/>
        </w:trPr>
        <w:tc>
          <w:tcPr>
            <w:tcW w:w="2335" w:type="dxa"/>
            <w:vMerge w:val="restart"/>
          </w:tcPr>
          <w:p w14:paraId="2473525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 +/- 35 lbf tension</w:t>
            </w:r>
          </w:p>
          <w:p w14:paraId="772A0A7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22E0B95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22343D44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491F25AE" w14:textId="121077ED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0.0047</w:t>
            </w:r>
          </w:p>
        </w:tc>
        <w:tc>
          <w:tcPr>
            <w:tcW w:w="540" w:type="dxa"/>
          </w:tcPr>
          <w:p w14:paraId="4AF56518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43341E3D" w14:textId="5DAA1F5F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1BC90DB7" w14:textId="77777777" w:rsidTr="00452B5D">
        <w:trPr>
          <w:trHeight w:val="467"/>
        </w:trPr>
        <w:tc>
          <w:tcPr>
            <w:tcW w:w="2335" w:type="dxa"/>
            <w:vMerge/>
          </w:tcPr>
          <w:p w14:paraId="552EACE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AAC66F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2F8243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44935609" w14:textId="7BF7796F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51.4472</w:t>
            </w:r>
          </w:p>
        </w:tc>
        <w:tc>
          <w:tcPr>
            <w:tcW w:w="540" w:type="dxa"/>
          </w:tcPr>
          <w:p w14:paraId="6358663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51574398" w14:textId="58887E24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07D1D982" w14:textId="77777777" w:rsidTr="00452B5D">
        <w:trPr>
          <w:trHeight w:val="593"/>
        </w:trPr>
        <w:tc>
          <w:tcPr>
            <w:tcW w:w="2335" w:type="dxa"/>
            <w:vMerge w:val="restart"/>
          </w:tcPr>
          <w:p w14:paraId="0B1FE3C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lbf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6170EE0D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4469567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1827FD96" w14:textId="77777777" w:rsidR="006D0173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513826DA" w14:textId="62FA3A20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-0.0047</w:t>
            </w:r>
          </w:p>
        </w:tc>
        <w:tc>
          <w:tcPr>
            <w:tcW w:w="540" w:type="dxa"/>
          </w:tcPr>
          <w:p w14:paraId="72375E59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512B5E6A" w14:textId="1C51FEB6" w:rsidR="006D0173" w:rsidRPr="00AF2819" w:rsidRDefault="00452B5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174780C9" w14:textId="77777777" w:rsidTr="00452B5D">
        <w:trPr>
          <w:trHeight w:val="620"/>
        </w:trPr>
        <w:tc>
          <w:tcPr>
            <w:tcW w:w="2335" w:type="dxa"/>
            <w:vMerge/>
          </w:tcPr>
          <w:p w14:paraId="1892114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6AD2AA8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2C4A376A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363CA2D1" w14:textId="3AA98F81" w:rsidR="006D0173" w:rsidRPr="00AF2819" w:rsidRDefault="00452B5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-52.2139</w:t>
            </w:r>
          </w:p>
        </w:tc>
        <w:tc>
          <w:tcPr>
            <w:tcW w:w="540" w:type="dxa"/>
          </w:tcPr>
          <w:p w14:paraId="4F3F0670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95" w:type="dxa"/>
            <w:shd w:val="solid" w:color="B9FF93" w:fill="auto"/>
          </w:tcPr>
          <w:p w14:paraId="3FE6E0B6" w14:textId="1D29672D" w:rsidR="006D0173" w:rsidRPr="00AF2819" w:rsidRDefault="00452B5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2D244A41" w14:textId="77777777" w:rsidR="00907A67" w:rsidRPr="00907A67" w:rsidRDefault="00907A67" w:rsidP="006D0173">
      <w:pPr>
        <w:pStyle w:val="BodyText"/>
        <w:ind w:left="0"/>
      </w:pPr>
    </w:p>
    <w:p w14:paraId="64417208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53"/>
      <w:footerReference w:type="default" r:id="rId54"/>
      <w:headerReference w:type="first" r:id="rId55"/>
      <w:footerReference w:type="first" r:id="rId56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EF86" w14:textId="77777777" w:rsidR="00D244A8" w:rsidRDefault="00D244A8">
      <w:pPr>
        <w:spacing w:after="0" w:line="240" w:lineRule="auto"/>
      </w:pPr>
      <w:r>
        <w:separator/>
      </w:r>
    </w:p>
  </w:endnote>
  <w:endnote w:type="continuationSeparator" w:id="0">
    <w:p w14:paraId="0B01C1FB" w14:textId="77777777" w:rsidR="00D244A8" w:rsidRDefault="00D244A8">
      <w:pPr>
        <w:spacing w:after="0" w:line="240" w:lineRule="auto"/>
      </w:pPr>
      <w:r>
        <w:continuationSeparator/>
      </w:r>
    </w:p>
  </w:endnote>
  <w:endnote w:type="continuationNotice" w:id="1">
    <w:p w14:paraId="61815134" w14:textId="77777777" w:rsidR="00D244A8" w:rsidRDefault="00D244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C7CF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C31F4FE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73906EDD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2613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F7FB8DE" wp14:editId="31E3E388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4D5009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2584" w14:textId="77777777" w:rsidR="00D244A8" w:rsidRDefault="00D244A8">
      <w:pPr>
        <w:spacing w:after="0" w:line="240" w:lineRule="auto"/>
      </w:pPr>
      <w:r>
        <w:separator/>
      </w:r>
    </w:p>
  </w:footnote>
  <w:footnote w:type="continuationSeparator" w:id="0">
    <w:p w14:paraId="590163DE" w14:textId="77777777" w:rsidR="00D244A8" w:rsidRDefault="00D244A8">
      <w:pPr>
        <w:spacing w:after="0" w:line="240" w:lineRule="auto"/>
      </w:pPr>
      <w:r>
        <w:continuationSeparator/>
      </w:r>
    </w:p>
  </w:footnote>
  <w:footnote w:type="continuationNotice" w:id="1">
    <w:p w14:paraId="1C1444F5" w14:textId="77777777" w:rsidR="00D244A8" w:rsidRDefault="00D244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EAED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781B8B83" wp14:editId="53C405F8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0B527FA3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0E50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2225CBCB" wp14:editId="1F07F647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25A1E57C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5D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6798E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5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2B5D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B2C"/>
    <w:rsid w:val="004F7FC3"/>
    <w:rsid w:val="005002F6"/>
    <w:rsid w:val="00500E23"/>
    <w:rsid w:val="005014A9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DAB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17D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16E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0EFC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17F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3300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607A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0EA7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4A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806E3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5433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07FEF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72B"/>
    <w:rsid w:val="00F94F6F"/>
    <w:rsid w:val="00F954B5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7FD64"/>
  <w15:chartTrackingRefBased/>
  <w15:docId w15:val="{A39154E5-9936-4165-B1CE-36057787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5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3</TotalTime>
  <Pages>39</Pages>
  <Words>3415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2023-05-17T21:40:00Z</cp:lastPrinted>
  <dcterms:created xsi:type="dcterms:W3CDTF">2023-05-17T21:38:00Z</dcterms:created>
  <dcterms:modified xsi:type="dcterms:W3CDTF">2023-05-17T21:41:00Z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