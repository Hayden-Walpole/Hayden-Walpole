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BD9A" w14:textId="77777777" w:rsidR="00857ECD" w:rsidRPr="000B560C" w:rsidRDefault="00857ECD" w:rsidP="00F559BC">
      <w:pPr>
        <w:pStyle w:val="Caption"/>
        <w:keepNext/>
        <w:ind w:left="0"/>
        <w:jc w:val="left"/>
      </w:pPr>
    </w:p>
    <w:p w14:paraId="5552CA2F" w14:textId="77777777" w:rsid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 xml:space="preserve">Acceptance Test </w:t>
      </w:r>
      <w:r w:rsidR="004514D6">
        <w:rPr>
          <w:sz w:val="28"/>
          <w:szCs w:val="28"/>
        </w:rPr>
        <w:t>Procedure</w:t>
      </w:r>
    </w:p>
    <w:p w14:paraId="6423560C" w14:textId="77777777" w:rsidR="00857ECD" w:rsidRPr="00857ECD" w:rsidRDefault="004514D6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Results (SKYDOC-</w:t>
      </w:r>
      <w:r w:rsidR="00F4766E">
        <w:rPr>
          <w:sz w:val="28"/>
          <w:szCs w:val="28"/>
        </w:rPr>
        <w:t>1180</w:t>
      </w:r>
      <w:r>
        <w:rPr>
          <w:sz w:val="28"/>
          <w:szCs w:val="28"/>
        </w:rPr>
        <w:t>)</w:t>
      </w:r>
    </w:p>
    <w:p w14:paraId="3AA8F68E" w14:textId="77777777" w:rsidR="00F559BC" w:rsidRDefault="00857ECD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7F078A83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5F59B721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FD34A6D" w14:textId="77777777" w:rsidR="005D5492" w:rsidRDefault="004B7C66" w:rsidP="004B7C66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Version: </w:t>
      </w:r>
      <w:r w:rsidR="00E930A6">
        <w:rPr>
          <w:sz w:val="28"/>
          <w:szCs w:val="28"/>
        </w:rPr>
        <w:t>1918900-0.9.5.122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1890"/>
        <w:gridCol w:w="1710"/>
        <w:gridCol w:w="1705"/>
      </w:tblGrid>
      <w:tr w:rsidR="004514D6" w14:paraId="31093A84" w14:textId="77777777" w:rsidTr="00822C6B">
        <w:trPr>
          <w:trHeight w:val="755"/>
          <w:jc w:val="center"/>
        </w:trPr>
        <w:tc>
          <w:tcPr>
            <w:tcW w:w="2065" w:type="dxa"/>
          </w:tcPr>
          <w:p w14:paraId="37DAFE7B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1980" w:type="dxa"/>
          </w:tcPr>
          <w:p w14:paraId="67618814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1890" w:type="dxa"/>
          </w:tcPr>
          <w:p w14:paraId="23AE477A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</w:t>
            </w:r>
          </w:p>
        </w:tc>
        <w:tc>
          <w:tcPr>
            <w:tcW w:w="1710" w:type="dxa"/>
          </w:tcPr>
          <w:p w14:paraId="6FF8CF7C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1705" w:type="dxa"/>
          </w:tcPr>
          <w:p w14:paraId="373CC2C8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Start Time</w:t>
            </w:r>
          </w:p>
        </w:tc>
      </w:tr>
      <w:tr w:rsidR="004514D6" w14:paraId="126C6B74" w14:textId="77777777" w:rsidTr="00822C6B">
        <w:trPr>
          <w:trHeight w:val="414"/>
          <w:jc w:val="center"/>
        </w:trPr>
        <w:tc>
          <w:tcPr>
            <w:tcW w:w="2065" w:type="dxa"/>
          </w:tcPr>
          <w:p w14:paraId="4A1694D9" w14:textId="4E843964" w:rsidR="004514D6" w:rsidRDefault="00E930A6" w:rsidP="00BF752F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</w:t>
            </w:r>
          </w:p>
        </w:tc>
        <w:tc>
          <w:tcPr>
            <w:tcW w:w="1980" w:type="dxa"/>
          </w:tcPr>
          <w:p w14:paraId="5F5919D4" w14:textId="1A9C3826" w:rsidR="004514D6" w:rsidRDefault="00E930A6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Jeff</w:t>
            </w:r>
          </w:p>
        </w:tc>
        <w:tc>
          <w:tcPr>
            <w:tcW w:w="1890" w:type="dxa"/>
          </w:tcPr>
          <w:p w14:paraId="7840C16A" w14:textId="7356EAEE" w:rsidR="004514D6" w:rsidRDefault="00E930A6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Engineering</w:t>
            </w:r>
          </w:p>
        </w:tc>
        <w:tc>
          <w:tcPr>
            <w:tcW w:w="1710" w:type="dxa"/>
          </w:tcPr>
          <w:p w14:paraId="6748F2D2" w14:textId="0136B521" w:rsidR="004514D6" w:rsidRDefault="00E930A6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1705" w:type="dxa"/>
          </w:tcPr>
          <w:p w14:paraId="7498511B" w14:textId="7C472CAB" w:rsidR="004514D6" w:rsidRDefault="00E930A6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6/1/2023 4:22:51 PM</w:t>
            </w:r>
          </w:p>
        </w:tc>
      </w:tr>
    </w:tbl>
    <w:p w14:paraId="6462F151" w14:textId="77777777" w:rsidR="00291A72" w:rsidRPr="00F22CD4" w:rsidRDefault="00291A72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37E87" w14:paraId="1053A9C5" w14:textId="77777777" w:rsidTr="00E930A6">
        <w:trPr>
          <w:trHeight w:val="287"/>
          <w:jc w:val="center"/>
        </w:trPr>
        <w:tc>
          <w:tcPr>
            <w:tcW w:w="4675" w:type="dxa"/>
          </w:tcPr>
          <w:p w14:paraId="42D0A8C3" w14:textId="77777777" w:rsidR="00137E87" w:rsidRPr="00AB48BB" w:rsidRDefault="00AB48BB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AB48BB">
              <w:rPr>
                <w:b/>
                <w:bCs/>
                <w:sz w:val="36"/>
                <w:szCs w:val="36"/>
              </w:rPr>
              <w:t>Summary of</w:t>
            </w:r>
            <w:r w:rsidR="00137E87" w:rsidRPr="00AB48BB">
              <w:rPr>
                <w:b/>
                <w:bCs/>
                <w:sz w:val="36"/>
                <w:szCs w:val="36"/>
              </w:rPr>
              <w:t xml:space="preserve"> </w:t>
            </w:r>
            <w:r w:rsidR="00C45509" w:rsidRPr="00AB48BB">
              <w:rPr>
                <w:b/>
                <w:bCs/>
                <w:sz w:val="36"/>
                <w:szCs w:val="36"/>
              </w:rPr>
              <w:t>T</w:t>
            </w:r>
            <w:r w:rsidR="00137E87" w:rsidRPr="00AB48BB">
              <w:rPr>
                <w:b/>
                <w:bCs/>
                <w:sz w:val="36"/>
                <w:szCs w:val="36"/>
              </w:rPr>
              <w:t xml:space="preserve">est </w:t>
            </w:r>
            <w:r w:rsidR="00C45509" w:rsidRPr="00AB48BB">
              <w:rPr>
                <w:b/>
                <w:bCs/>
                <w:sz w:val="36"/>
                <w:szCs w:val="36"/>
              </w:rPr>
              <w:t>R</w:t>
            </w:r>
            <w:r w:rsidR="00137E87" w:rsidRPr="00AB48BB">
              <w:rPr>
                <w:b/>
                <w:bCs/>
                <w:sz w:val="36"/>
                <w:szCs w:val="36"/>
              </w:rPr>
              <w:t>esults: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59E70FBD" w14:textId="55C5B911" w:rsidR="00137E87" w:rsidRPr="00AB48BB" w:rsidRDefault="00E930A6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Fail</w:t>
            </w:r>
          </w:p>
        </w:tc>
      </w:tr>
      <w:tr w:rsidR="00137E87" w14:paraId="686CF364" w14:textId="77777777" w:rsidTr="00137E87">
        <w:trPr>
          <w:trHeight w:val="215"/>
          <w:jc w:val="center"/>
        </w:trPr>
        <w:tc>
          <w:tcPr>
            <w:tcW w:w="9350" w:type="dxa"/>
            <w:gridSpan w:val="3"/>
          </w:tcPr>
          <w:p w14:paraId="74A49174" w14:textId="77777777" w:rsidR="00137E87" w:rsidRPr="00137E87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37E87" w14:paraId="682F4077" w14:textId="77777777" w:rsidTr="00E930A6">
        <w:trPr>
          <w:jc w:val="center"/>
        </w:trPr>
        <w:tc>
          <w:tcPr>
            <w:tcW w:w="4675" w:type="dxa"/>
          </w:tcPr>
          <w:p w14:paraId="36C24508" w14:textId="77777777" w:rsidR="00137E87" w:rsidRPr="00AB48BB" w:rsidRDefault="00AB48BB" w:rsidP="00AB48BB">
            <w:pPr>
              <w:jc w:val="center"/>
              <w:rPr>
                <w:b/>
                <w:bCs/>
                <w:sz w:val="32"/>
                <w:szCs w:val="32"/>
              </w:rPr>
            </w:pPr>
            <w:r w:rsidRPr="00AB48BB">
              <w:rPr>
                <w:b/>
                <w:bCs/>
                <w:sz w:val="32"/>
                <w:szCs w:val="32"/>
              </w:rPr>
              <w:t>Requirements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55DF077E" w14:textId="77777777" w:rsidR="00137E87" w:rsidRPr="00AB48BB" w:rsidRDefault="00137E87" w:rsidP="00AB48BB">
            <w:pPr>
              <w:pStyle w:val="BodyText"/>
              <w:spacing w:after="6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B48BB">
              <w:rPr>
                <w:b/>
                <w:bCs/>
                <w:sz w:val="32"/>
                <w:szCs w:val="32"/>
              </w:rPr>
              <w:t>Pass/Fail</w:t>
            </w:r>
          </w:p>
        </w:tc>
      </w:tr>
      <w:tr w:rsidR="008571B8" w14:paraId="4F39941D" w14:textId="77777777" w:rsidTr="00E930A6">
        <w:trPr>
          <w:jc w:val="center"/>
        </w:trPr>
        <w:tc>
          <w:tcPr>
            <w:tcW w:w="4675" w:type="dxa"/>
          </w:tcPr>
          <w:p w14:paraId="77C9114F" w14:textId="77777777" w:rsidR="00AD5DCB" w:rsidRPr="00AB48BB" w:rsidRDefault="00AD5DCB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6.1 Visual Examination of the Product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77A9FC1B" w14:textId="4FB77963" w:rsidR="008571B8" w:rsidRPr="00AB48BB" w:rsidRDefault="00E930A6" w:rsidP="00857ECD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395E23" w14:paraId="124EAB29" w14:textId="77777777" w:rsidTr="00E930A6">
        <w:trPr>
          <w:jc w:val="center"/>
        </w:trPr>
        <w:tc>
          <w:tcPr>
            <w:tcW w:w="4675" w:type="dxa"/>
          </w:tcPr>
          <w:p w14:paraId="6EF4038F" w14:textId="77777777" w:rsidR="00395E23" w:rsidRPr="00AB48BB" w:rsidRDefault="003809E7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6.2 Weight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22397BCA" w14:textId="65FBC81F" w:rsidR="00395E23" w:rsidRPr="00AB48BB" w:rsidRDefault="00E930A6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395E23" w14:paraId="604C2BE4" w14:textId="77777777" w:rsidTr="00E930A6">
        <w:trPr>
          <w:jc w:val="center"/>
        </w:trPr>
        <w:tc>
          <w:tcPr>
            <w:tcW w:w="4675" w:type="dxa"/>
          </w:tcPr>
          <w:p w14:paraId="6F08EEE7" w14:textId="77777777" w:rsidR="00395E23" w:rsidRPr="00AB48BB" w:rsidRDefault="00AD5DCB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6.3 Bonding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44C1F7CC" w14:textId="4BF6DA76" w:rsidR="00395E23" w:rsidRPr="00AB48BB" w:rsidRDefault="00E930A6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C65713" w14:paraId="37836670" w14:textId="77777777" w:rsidTr="00E930A6">
        <w:trPr>
          <w:trHeight w:val="70"/>
          <w:jc w:val="center"/>
        </w:trPr>
        <w:tc>
          <w:tcPr>
            <w:tcW w:w="4675" w:type="dxa"/>
          </w:tcPr>
          <w:p w14:paraId="653CC169" w14:textId="77777777" w:rsidR="00D77886" w:rsidRPr="00AB48BB" w:rsidRDefault="00D77886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6.4 Resistance and Inductance Test (motor and Solenoid)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66D4D573" w14:textId="1F348582" w:rsidR="00C65713" w:rsidRPr="00AB48BB" w:rsidRDefault="00E930A6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0E0D83BB" w14:textId="104D768C" w:rsidR="00C65713" w:rsidRPr="00AB48BB" w:rsidRDefault="00E930A6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395E23" w14:paraId="7EBEF143" w14:textId="77777777" w:rsidTr="00E930A6">
        <w:trPr>
          <w:jc w:val="center"/>
        </w:trPr>
        <w:tc>
          <w:tcPr>
            <w:tcW w:w="4675" w:type="dxa"/>
          </w:tcPr>
          <w:p w14:paraId="46FDB7CB" w14:textId="77777777" w:rsidR="00395E23" w:rsidRPr="00AB48BB" w:rsidRDefault="00D77886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6.5 Power ON UUT Checks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0E80D02C" w14:textId="46CA434F" w:rsidR="00395E23" w:rsidRPr="00AB48BB" w:rsidRDefault="00E930A6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C65713" w14:paraId="155FBFDC" w14:textId="77777777" w:rsidTr="00E930A6">
        <w:trPr>
          <w:jc w:val="center"/>
        </w:trPr>
        <w:tc>
          <w:tcPr>
            <w:tcW w:w="4675" w:type="dxa"/>
          </w:tcPr>
          <w:p w14:paraId="7E3A89E7" w14:textId="77777777" w:rsidR="00C65713" w:rsidRPr="00AB48BB" w:rsidRDefault="00C65713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</w:t>
            </w:r>
            <w:r w:rsidR="00F4766E">
              <w:rPr>
                <w:b/>
                <w:bCs/>
                <w:sz w:val="20"/>
                <w:szCs w:val="20"/>
              </w:rPr>
              <w:t>.1</w:t>
            </w:r>
            <w:r w:rsidRPr="00AB48BB">
              <w:rPr>
                <w:b/>
                <w:bCs/>
                <w:sz w:val="20"/>
                <w:szCs w:val="20"/>
              </w:rPr>
              <w:t xml:space="preserve"> </w:t>
            </w:r>
            <w:r w:rsidR="00F4766E">
              <w:rPr>
                <w:b/>
                <w:bCs/>
                <w:sz w:val="20"/>
                <w:szCs w:val="20"/>
              </w:rPr>
              <w:t>MCE (MCE1, MCE2, MCE3) Power Up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26C958C8" w14:textId="1D8AD832" w:rsidR="00C65713" w:rsidRPr="00AB48BB" w:rsidRDefault="00E930A6" w:rsidP="0061280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C65713" w14:paraId="682A42FB" w14:textId="77777777" w:rsidTr="00E930A6">
        <w:trPr>
          <w:trHeight w:val="170"/>
          <w:jc w:val="center"/>
        </w:trPr>
        <w:tc>
          <w:tcPr>
            <w:tcW w:w="4675" w:type="dxa"/>
          </w:tcPr>
          <w:p w14:paraId="15500E2D" w14:textId="77777777" w:rsidR="00C65713" w:rsidRPr="00AB48BB" w:rsidRDefault="00C65713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6.6.3 Holding Load Test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3B3C911D" w14:textId="33273A82" w:rsidR="00C65713" w:rsidRPr="00AB48BB" w:rsidRDefault="00E930A6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1D97EB4A" w14:textId="46B2304E" w:rsidR="00C65713" w:rsidRPr="00AB48BB" w:rsidRDefault="00E930A6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12803" w14:paraId="1E170FBF" w14:textId="77777777" w:rsidTr="00E930A6">
        <w:trPr>
          <w:trHeight w:val="224"/>
          <w:jc w:val="center"/>
        </w:trPr>
        <w:tc>
          <w:tcPr>
            <w:tcW w:w="4675" w:type="dxa"/>
          </w:tcPr>
          <w:p w14:paraId="385893DD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6.6.4 Brake Release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392D68B7" w14:textId="22288907" w:rsidR="00612803" w:rsidRPr="00AB48BB" w:rsidRDefault="00E930A6" w:rsidP="0061280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6D15A2" w14:paraId="5410870E" w14:textId="77777777" w:rsidTr="00E930A6">
        <w:trPr>
          <w:trHeight w:val="530"/>
          <w:jc w:val="center"/>
        </w:trPr>
        <w:tc>
          <w:tcPr>
            <w:tcW w:w="4675" w:type="dxa"/>
          </w:tcPr>
          <w:p w14:paraId="75C3CF00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6.6.5 N1 and N2 Extend Mechanical Stops and MCE Rigging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73E9312D" w14:textId="4EB14265" w:rsidR="006D15A2" w:rsidRPr="00AB48BB" w:rsidRDefault="00E930A6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3120BB14" w14:textId="77777777" w:rsidTr="00E930A6">
        <w:trPr>
          <w:jc w:val="center"/>
        </w:trPr>
        <w:tc>
          <w:tcPr>
            <w:tcW w:w="4675" w:type="dxa"/>
          </w:tcPr>
          <w:p w14:paraId="1919F9BB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6.6.6 N1 and N2 Stroke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148E4604" w14:textId="52C24467" w:rsidR="006D15A2" w:rsidRPr="00AB48BB" w:rsidRDefault="00E930A6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1E9D72A8" w14:textId="77777777" w:rsidTr="00E930A6">
        <w:trPr>
          <w:jc w:val="center"/>
        </w:trPr>
        <w:tc>
          <w:tcPr>
            <w:tcW w:w="4675" w:type="dxa"/>
          </w:tcPr>
          <w:p w14:paraId="4FB5CDE0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6.6.7 Performance Test – unloaded operation (one channel operation)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0CA7DB87" w14:textId="1ED60325" w:rsidR="006D15A2" w:rsidRPr="00AB48BB" w:rsidRDefault="00E930A6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4BB629CC" w14:textId="77777777" w:rsidTr="00E930A6">
        <w:trPr>
          <w:jc w:val="center"/>
        </w:trPr>
        <w:tc>
          <w:tcPr>
            <w:tcW w:w="4675" w:type="dxa"/>
          </w:tcPr>
          <w:p w14:paraId="19445BBE" w14:textId="77777777" w:rsidR="000E675C" w:rsidRPr="00AB48BB" w:rsidRDefault="000E675C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6.6.8 Performance Test – Loaded Operation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6E805127" w14:textId="1118F77F" w:rsidR="006D15A2" w:rsidRPr="00AB48BB" w:rsidRDefault="00E930A6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08CEEDBB" w14:textId="77777777" w:rsidTr="00E930A6">
        <w:trPr>
          <w:jc w:val="center"/>
        </w:trPr>
        <w:tc>
          <w:tcPr>
            <w:tcW w:w="4675" w:type="dxa"/>
          </w:tcPr>
          <w:p w14:paraId="266E4EDA" w14:textId="77777777" w:rsidR="006D15A2" w:rsidRPr="00AB48BB" w:rsidRDefault="000E675C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6.6.9 Backlash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70D3CF91" w14:textId="0F360C3A" w:rsidR="006D15A2" w:rsidRPr="00AB48BB" w:rsidRDefault="00E930A6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</w:tbl>
    <w:p w14:paraId="0582E2BF" w14:textId="77777777" w:rsidR="006F08DD" w:rsidRDefault="006F08DD" w:rsidP="00133482">
      <w:pPr>
        <w:pStyle w:val="Heading9"/>
        <w:rPr>
          <w:b/>
          <w:bCs/>
          <w:sz w:val="32"/>
          <w:szCs w:val="32"/>
        </w:rPr>
      </w:pPr>
      <w:bookmarkStart w:id="0" w:name="_Ref127525995"/>
      <w:bookmarkStart w:id="1" w:name="_Hlk122079207"/>
      <w:r>
        <w:rPr>
          <w:b/>
          <w:bCs/>
          <w:sz w:val="32"/>
          <w:szCs w:val="32"/>
        </w:rPr>
        <w:br w:type="page"/>
      </w:r>
    </w:p>
    <w:p w14:paraId="09417BA1" w14:textId="77777777" w:rsidR="006F08DD" w:rsidRPr="006F08DD" w:rsidRDefault="006F08DD" w:rsidP="006F08DD">
      <w:pPr>
        <w:pStyle w:val="Heading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8DD" w14:paraId="4161BBDD" w14:textId="77777777" w:rsidTr="006F08DD">
        <w:tc>
          <w:tcPr>
            <w:tcW w:w="4675" w:type="dxa"/>
          </w:tcPr>
          <w:p w14:paraId="3030727B" w14:textId="77777777" w:rsidR="006F08DD" w:rsidRDefault="006F08DD" w:rsidP="006F08DD">
            <w:pPr>
              <w:pStyle w:val="Heading9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4675" w:type="dxa"/>
          </w:tcPr>
          <w:p w14:paraId="4DA4ABDA" w14:textId="77777777" w:rsidR="006F08DD" w:rsidRDefault="006F08DD" w:rsidP="006F08DD">
            <w:pPr>
              <w:pStyle w:val="Heading9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Abbreviation used</w:t>
            </w:r>
          </w:p>
        </w:tc>
      </w:tr>
      <w:tr w:rsidR="006F08DD" w14:paraId="1D731842" w14:textId="77777777" w:rsidTr="006F08DD">
        <w:tc>
          <w:tcPr>
            <w:tcW w:w="4675" w:type="dxa"/>
          </w:tcPr>
          <w:p w14:paraId="5D70D5D0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 w:rsidRPr="006F08DD">
              <w:rPr>
                <w:sz w:val="22"/>
                <w:szCs w:val="22"/>
              </w:rPr>
              <w:t>Pounds</w:t>
            </w:r>
          </w:p>
        </w:tc>
        <w:tc>
          <w:tcPr>
            <w:tcW w:w="4675" w:type="dxa"/>
          </w:tcPr>
          <w:p w14:paraId="4CC7862C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 w:rsidRPr="006F08DD">
              <w:rPr>
                <w:sz w:val="22"/>
                <w:szCs w:val="22"/>
              </w:rPr>
              <w:t>lbs.</w:t>
            </w:r>
          </w:p>
        </w:tc>
      </w:tr>
      <w:tr w:rsidR="006F08DD" w14:paraId="2C170E3E" w14:textId="77777777" w:rsidTr="006F08DD">
        <w:tc>
          <w:tcPr>
            <w:tcW w:w="4675" w:type="dxa"/>
          </w:tcPr>
          <w:p w14:paraId="63766062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6F08DD">
              <w:rPr>
                <w:sz w:val="22"/>
                <w:szCs w:val="22"/>
              </w:rPr>
              <w:t>illiohms</w:t>
            </w:r>
          </w:p>
        </w:tc>
        <w:tc>
          <w:tcPr>
            <w:tcW w:w="4675" w:type="dxa"/>
          </w:tcPr>
          <w:p w14:paraId="4F5C8996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mOhms</w:t>
            </w:r>
            <w:proofErr w:type="spellEnd"/>
          </w:p>
        </w:tc>
      </w:tr>
      <w:tr w:rsidR="006F08DD" w14:paraId="335BC441" w14:textId="77777777" w:rsidTr="006F08DD">
        <w:tc>
          <w:tcPr>
            <w:tcW w:w="4675" w:type="dxa"/>
          </w:tcPr>
          <w:p w14:paraId="0B8A36B2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Ohms</w:t>
            </w:r>
          </w:p>
        </w:tc>
        <w:tc>
          <w:tcPr>
            <w:tcW w:w="4675" w:type="dxa"/>
          </w:tcPr>
          <w:p w14:paraId="5060F9CB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Ohms</w:t>
            </w:r>
          </w:p>
        </w:tc>
      </w:tr>
      <w:tr w:rsidR="006F08DD" w14:paraId="7BD37AAF" w14:textId="77777777" w:rsidTr="006F08DD">
        <w:tc>
          <w:tcPr>
            <w:tcW w:w="4675" w:type="dxa"/>
          </w:tcPr>
          <w:p w14:paraId="6284AD7B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MilliHertz</w:t>
            </w:r>
            <w:proofErr w:type="spellEnd"/>
          </w:p>
        </w:tc>
        <w:tc>
          <w:tcPr>
            <w:tcW w:w="4675" w:type="dxa"/>
          </w:tcPr>
          <w:p w14:paraId="1700268C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mH</w:t>
            </w:r>
            <w:r w:rsidR="007E0E80">
              <w:rPr>
                <w:sz w:val="22"/>
                <w:szCs w:val="22"/>
              </w:rPr>
              <w:t>z</w:t>
            </w:r>
            <w:proofErr w:type="spellEnd"/>
          </w:p>
        </w:tc>
      </w:tr>
      <w:tr w:rsidR="00996987" w14:paraId="34C4F4E5" w14:textId="77777777" w:rsidTr="006F08DD">
        <w:tc>
          <w:tcPr>
            <w:tcW w:w="4675" w:type="dxa"/>
          </w:tcPr>
          <w:p w14:paraId="7B1683C2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Hertz</w:t>
            </w:r>
          </w:p>
        </w:tc>
        <w:tc>
          <w:tcPr>
            <w:tcW w:w="4675" w:type="dxa"/>
          </w:tcPr>
          <w:p w14:paraId="29C990CE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Hz</w:t>
            </w:r>
          </w:p>
        </w:tc>
      </w:tr>
      <w:tr w:rsidR="006F08DD" w14:paraId="28B1D974" w14:textId="77777777" w:rsidTr="006F08DD">
        <w:tc>
          <w:tcPr>
            <w:tcW w:w="4675" w:type="dxa"/>
          </w:tcPr>
          <w:p w14:paraId="02F3C8AA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4675" w:type="dxa"/>
          </w:tcPr>
          <w:p w14:paraId="5D65E292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</w:tr>
      <w:tr w:rsidR="006F08DD" w14:paraId="190944CD" w14:textId="77777777" w:rsidTr="006F08DD">
        <w:tc>
          <w:tcPr>
            <w:tcW w:w="4675" w:type="dxa"/>
          </w:tcPr>
          <w:p w14:paraId="49EFFC86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Pounds of force</w:t>
            </w:r>
          </w:p>
        </w:tc>
        <w:tc>
          <w:tcPr>
            <w:tcW w:w="4675" w:type="dxa"/>
          </w:tcPr>
          <w:p w14:paraId="16B7822A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</w:tr>
      <w:tr w:rsidR="006F08DD" w14:paraId="2DA0A7EB" w14:textId="77777777" w:rsidTr="006F08DD">
        <w:tc>
          <w:tcPr>
            <w:tcW w:w="4675" w:type="dxa"/>
          </w:tcPr>
          <w:p w14:paraId="13A12126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Ampheres</w:t>
            </w:r>
            <w:proofErr w:type="spellEnd"/>
          </w:p>
        </w:tc>
        <w:tc>
          <w:tcPr>
            <w:tcW w:w="4675" w:type="dxa"/>
          </w:tcPr>
          <w:p w14:paraId="27817CE2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996987" w14:paraId="4D8B2B79" w14:textId="77777777" w:rsidTr="006F08DD">
        <w:tc>
          <w:tcPr>
            <w:tcW w:w="4675" w:type="dxa"/>
          </w:tcPr>
          <w:p w14:paraId="0756B698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 </w:t>
            </w:r>
            <w:r w:rsidR="007E0E80">
              <w:rPr>
                <w:sz w:val="22"/>
                <w:szCs w:val="22"/>
              </w:rPr>
              <w:t>values in Hexadecimal</w:t>
            </w:r>
          </w:p>
        </w:tc>
        <w:tc>
          <w:tcPr>
            <w:tcW w:w="4675" w:type="dxa"/>
          </w:tcPr>
          <w:p w14:paraId="24A79EFE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</w:t>
            </w:r>
          </w:p>
        </w:tc>
      </w:tr>
      <w:tr w:rsidR="00996987" w14:paraId="479E4103" w14:textId="77777777" w:rsidTr="006F08DD">
        <w:tc>
          <w:tcPr>
            <w:tcW w:w="4675" w:type="dxa"/>
          </w:tcPr>
          <w:p w14:paraId="6F0F9972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 per Second</w:t>
            </w:r>
          </w:p>
        </w:tc>
        <w:tc>
          <w:tcPr>
            <w:tcW w:w="4675" w:type="dxa"/>
          </w:tcPr>
          <w:p w14:paraId="447E981C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in/s</w:t>
            </w:r>
          </w:p>
        </w:tc>
      </w:tr>
      <w:tr w:rsidR="00996987" w14:paraId="0FF35F8D" w14:textId="77777777" w:rsidTr="006F08DD">
        <w:tc>
          <w:tcPr>
            <w:tcW w:w="4675" w:type="dxa"/>
          </w:tcPr>
          <w:p w14:paraId="1D30FDF0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Milliseconds</w:t>
            </w:r>
          </w:p>
        </w:tc>
        <w:tc>
          <w:tcPr>
            <w:tcW w:w="4675" w:type="dxa"/>
          </w:tcPr>
          <w:p w14:paraId="7B8A9E99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ms</w:t>
            </w:r>
            <w:proofErr w:type="spellEnd"/>
          </w:p>
        </w:tc>
      </w:tr>
      <w:tr w:rsidR="00996987" w14:paraId="3FDB165C" w14:textId="77777777" w:rsidTr="006F08DD">
        <w:tc>
          <w:tcPr>
            <w:tcW w:w="4675" w:type="dxa"/>
          </w:tcPr>
          <w:p w14:paraId="06A56364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Seconds</w:t>
            </w:r>
          </w:p>
        </w:tc>
        <w:tc>
          <w:tcPr>
            <w:tcW w:w="4675" w:type="dxa"/>
          </w:tcPr>
          <w:p w14:paraId="11E2AB87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seconds</w:t>
            </w:r>
          </w:p>
        </w:tc>
      </w:tr>
      <w:tr w:rsidR="00996987" w14:paraId="1DD05F20" w14:textId="77777777" w:rsidTr="006F08DD">
        <w:tc>
          <w:tcPr>
            <w:tcW w:w="4675" w:type="dxa"/>
          </w:tcPr>
          <w:p w14:paraId="52F5A9BA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Decibel</w:t>
            </w:r>
          </w:p>
        </w:tc>
        <w:tc>
          <w:tcPr>
            <w:tcW w:w="4675" w:type="dxa"/>
          </w:tcPr>
          <w:p w14:paraId="357D2A66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</w:p>
        </w:tc>
      </w:tr>
      <w:tr w:rsidR="00996987" w14:paraId="20DCFC76" w14:textId="77777777" w:rsidTr="006F08DD">
        <w:tc>
          <w:tcPr>
            <w:tcW w:w="4675" w:type="dxa"/>
          </w:tcPr>
          <w:p w14:paraId="5DDE20D2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Degrees</w:t>
            </w:r>
          </w:p>
        </w:tc>
        <w:tc>
          <w:tcPr>
            <w:tcW w:w="4675" w:type="dxa"/>
          </w:tcPr>
          <w:p w14:paraId="2D9DFC18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</w:t>
            </w:r>
          </w:p>
        </w:tc>
      </w:tr>
      <w:tr w:rsidR="00996987" w14:paraId="48E226B7" w14:textId="77777777" w:rsidTr="006F08DD">
        <w:tc>
          <w:tcPr>
            <w:tcW w:w="4675" w:type="dxa"/>
          </w:tcPr>
          <w:p w14:paraId="58CE093E" w14:textId="77777777" w:rsidR="00996987" w:rsidRPr="006F08DD" w:rsidRDefault="007E0E80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Tolerance in the range of</w:t>
            </w:r>
          </w:p>
        </w:tc>
        <w:tc>
          <w:tcPr>
            <w:tcW w:w="4675" w:type="dxa"/>
          </w:tcPr>
          <w:p w14:paraId="73456936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+/-</w:t>
            </w:r>
          </w:p>
        </w:tc>
      </w:tr>
    </w:tbl>
    <w:p w14:paraId="7DE75202" w14:textId="68641E7B" w:rsidR="00546B2F" w:rsidRPr="00546B2F" w:rsidRDefault="00546B2F" w:rsidP="00546B2F">
      <w:r>
        <w:br w:type="page"/>
      </w:r>
    </w:p>
    <w:p w14:paraId="2E420FE3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6.1. Visual Examination of the Product</w:t>
      </w:r>
      <w:bookmarkEnd w:id="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835"/>
        <w:gridCol w:w="2525"/>
      </w:tblGrid>
      <w:tr w:rsidR="00133482" w14:paraId="25CC9515" w14:textId="77777777" w:rsidTr="00E930A6">
        <w:tc>
          <w:tcPr>
            <w:tcW w:w="6835" w:type="dxa"/>
          </w:tcPr>
          <w:bookmarkEnd w:id="1"/>
          <w:p w14:paraId="3768465D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525" w:type="dxa"/>
            <w:shd w:val="solid" w:color="B9FF93" w:fill="auto"/>
          </w:tcPr>
          <w:p w14:paraId="366041E4" w14:textId="58D2704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34800485" w14:textId="77777777" w:rsidR="00133482" w:rsidRPr="007463D8" w:rsidRDefault="00133482" w:rsidP="00133482">
      <w:pPr>
        <w:pStyle w:val="BodyText"/>
      </w:pPr>
      <w:bookmarkStart w:id="2" w:name="_Ref127526002"/>
    </w:p>
    <w:bookmarkEnd w:id="2"/>
    <w:p w14:paraId="2E3A3D81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6.2 Weight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77"/>
        <w:gridCol w:w="1912"/>
        <w:gridCol w:w="1693"/>
        <w:gridCol w:w="2168"/>
      </w:tblGrid>
      <w:tr w:rsidR="00F9472B" w14:paraId="0AC2C251" w14:textId="77777777" w:rsidTr="00FD6402">
        <w:tc>
          <w:tcPr>
            <w:tcW w:w="9350" w:type="dxa"/>
            <w:gridSpan w:val="4"/>
          </w:tcPr>
          <w:p w14:paraId="0B5659E1" w14:textId="77777777" w:rsidR="00F9472B" w:rsidRPr="0095150B" w:rsidRDefault="00F9472B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UUT Weight</w:t>
            </w:r>
          </w:p>
        </w:tc>
      </w:tr>
      <w:tr w:rsidR="001F4556" w14:paraId="0FD3BA6E" w14:textId="77777777" w:rsidTr="00805762">
        <w:tc>
          <w:tcPr>
            <w:tcW w:w="3577" w:type="dxa"/>
          </w:tcPr>
          <w:p w14:paraId="6CA54C07" w14:textId="77777777" w:rsidR="001F4556" w:rsidRPr="0095150B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773" w:type="dxa"/>
            <w:gridSpan w:val="3"/>
          </w:tcPr>
          <w:p w14:paraId="1C62A800" w14:textId="77777777" w:rsidR="001F4556" w:rsidRPr="0095150B" w:rsidRDefault="001F4556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Results</w:t>
            </w:r>
          </w:p>
        </w:tc>
      </w:tr>
      <w:tr w:rsidR="001F4556" w14:paraId="73627442" w14:textId="77777777" w:rsidTr="00E930A6">
        <w:tc>
          <w:tcPr>
            <w:tcW w:w="3577" w:type="dxa"/>
          </w:tcPr>
          <w:p w14:paraId="48A3CACD" w14:textId="77777777" w:rsidR="001F4556" w:rsidRPr="001F4556" w:rsidRDefault="001F4556" w:rsidP="001F455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UUT weight should not exceed</w:t>
            </w:r>
          </w:p>
        </w:tc>
        <w:tc>
          <w:tcPr>
            <w:tcW w:w="1912" w:type="dxa"/>
          </w:tcPr>
          <w:p w14:paraId="4EA80731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Actual Weight</w:t>
            </w:r>
          </w:p>
        </w:tc>
        <w:tc>
          <w:tcPr>
            <w:tcW w:w="1693" w:type="dxa"/>
          </w:tcPr>
          <w:p w14:paraId="1F28D226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14:paraId="7C12AC21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Pass/Fail</w:t>
            </w:r>
          </w:p>
        </w:tc>
      </w:tr>
      <w:tr w:rsidR="001F4556" w14:paraId="3A5D6FFE" w14:textId="77777777" w:rsidTr="00E930A6">
        <w:tc>
          <w:tcPr>
            <w:tcW w:w="3577" w:type="dxa"/>
          </w:tcPr>
          <w:p w14:paraId="2312F500" w14:textId="5D872F57" w:rsidR="001F4556" w:rsidRDefault="00E930A6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912" w:type="dxa"/>
          </w:tcPr>
          <w:p w14:paraId="294DBF91" w14:textId="31555CB2" w:rsidR="001F4556" w:rsidRDefault="00E930A6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693" w:type="dxa"/>
          </w:tcPr>
          <w:p w14:paraId="26BAEADB" w14:textId="77777777" w:rsidR="001F4556" w:rsidRDefault="006F08DD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1F4556">
              <w:rPr>
                <w:szCs w:val="20"/>
              </w:rPr>
              <w:t>bs</w:t>
            </w:r>
            <w:r w:rsidR="004F7B2C">
              <w:rPr>
                <w:szCs w:val="20"/>
              </w:rPr>
              <w:t>.</w:t>
            </w:r>
          </w:p>
        </w:tc>
        <w:tc>
          <w:tcPr>
            <w:tcW w:w="2168" w:type="dxa"/>
            <w:shd w:val="solid" w:color="B9FF93" w:fill="auto"/>
          </w:tcPr>
          <w:p w14:paraId="6BD08A7B" w14:textId="0D3BB396" w:rsidR="001F4556" w:rsidRDefault="00E930A6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D9E3EEA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7D8A4844" w14:textId="4878F9D8" w:rsidR="00E930A6" w:rsidRPr="00E67CDA" w:rsidRDefault="00133482" w:rsidP="00E67CDA">
      <w:pPr>
        <w:pStyle w:val="Heading9"/>
        <w:rPr>
          <w:sz w:val="32"/>
          <w:szCs w:val="32"/>
        </w:rPr>
      </w:pPr>
      <w:bookmarkStart w:id="3" w:name="_Ref127526785"/>
      <w:r w:rsidRPr="007463D8">
        <w:rPr>
          <w:rStyle w:val="Heading8Char"/>
          <w:rFonts w:eastAsiaTheme="minorHAnsi" w:cstheme="minorBidi"/>
          <w:i w:val="0"/>
          <w:color w:val="404040" w:themeColor="text1" w:themeTint="BF"/>
          <w:sz w:val="32"/>
          <w:szCs w:val="32"/>
        </w:rPr>
        <w:t>6.3 Bonding</w:t>
      </w:r>
      <w:bookmarkEnd w:id="3"/>
      <w:r w:rsidRPr="007463D8">
        <w:rPr>
          <w:sz w:val="32"/>
          <w:szCs w:val="32"/>
        </w:rPr>
        <w:t xml:space="preserve"> </w:t>
      </w:r>
      <w:bookmarkStart w:id="4" w:name="_Ref129073835"/>
    </w:p>
    <w:tbl>
      <w:tblPr>
        <w:tblStyle w:val="TableGrid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97"/>
        <w:gridCol w:w="993"/>
        <w:gridCol w:w="983"/>
        <w:gridCol w:w="1215"/>
        <w:gridCol w:w="1550"/>
        <w:gridCol w:w="883"/>
        <w:gridCol w:w="1084"/>
        <w:gridCol w:w="1050"/>
      </w:tblGrid>
      <w:tr w:rsidR="00E930A6" w:rsidRPr="00CF01D2" w14:paraId="4220A8EE" w14:textId="77777777" w:rsidTr="00E67CDA">
        <w:trPr>
          <w:trHeight w:val="297"/>
        </w:trPr>
        <w:tc>
          <w:tcPr>
            <w:tcW w:w="9355" w:type="dxa"/>
            <w:gridSpan w:val="8"/>
          </w:tcPr>
          <w:p w14:paraId="3D034952" w14:textId="77777777" w:rsidR="00E930A6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Bonding Resistance</w:t>
            </w:r>
          </w:p>
        </w:tc>
      </w:tr>
      <w:tr w:rsidR="00E67CDA" w:rsidRPr="00CF01D2" w14:paraId="3A728FA2" w14:textId="77777777" w:rsidTr="00E67CDA">
        <w:trPr>
          <w:trHeight w:val="297"/>
        </w:trPr>
        <w:tc>
          <w:tcPr>
            <w:tcW w:w="2590" w:type="dxa"/>
            <w:gridSpan w:val="2"/>
          </w:tcPr>
          <w:p w14:paraId="6F7F824B" w14:textId="77777777" w:rsidR="00E67CDA" w:rsidRPr="0009590E" w:rsidRDefault="00E67CDA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2198" w:type="dxa"/>
            <w:gridSpan w:val="2"/>
          </w:tcPr>
          <w:p w14:paraId="42999C10" w14:textId="77777777" w:rsidR="00E67CDA" w:rsidRPr="0009590E" w:rsidRDefault="00E67CDA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  <w:tc>
          <w:tcPr>
            <w:tcW w:w="1550" w:type="dxa"/>
          </w:tcPr>
          <w:p w14:paraId="35AD05A7" w14:textId="6A6B44DE" w:rsidR="00E67CDA" w:rsidRPr="0009590E" w:rsidRDefault="00E67CDA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3017" w:type="dxa"/>
            <w:gridSpan w:val="3"/>
          </w:tcPr>
          <w:p w14:paraId="0C3077DA" w14:textId="1F0F5A5A" w:rsidR="00E67CDA" w:rsidRPr="0009590E" w:rsidRDefault="00E67CDA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E85373" w:rsidRPr="00CF01D2" w14:paraId="171381C5" w14:textId="77777777" w:rsidTr="00E67CDA">
        <w:trPr>
          <w:trHeight w:val="297"/>
        </w:trPr>
        <w:tc>
          <w:tcPr>
            <w:tcW w:w="1597" w:type="dxa"/>
          </w:tcPr>
          <w:p w14:paraId="57FCFE7C" w14:textId="77777777" w:rsidR="00E930A6" w:rsidRPr="0009590E" w:rsidRDefault="00E930A6" w:rsidP="00D41945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993" w:type="dxa"/>
          </w:tcPr>
          <w:p w14:paraId="1FBBC393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Simplex max allowed</w:t>
            </w:r>
          </w:p>
        </w:tc>
        <w:tc>
          <w:tcPr>
            <w:tcW w:w="983" w:type="dxa"/>
            <w:shd w:val="clear" w:color="auto" w:fill="auto"/>
          </w:tcPr>
          <w:p w14:paraId="014AA0CB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  <w:r>
              <w:rPr>
                <w:b/>
                <w:bCs/>
                <w:color w:val="000000" w:themeColor="text1"/>
                <w:szCs w:val="20"/>
              </w:rPr>
              <w:t xml:space="preserve"> Actual</w:t>
            </w:r>
          </w:p>
        </w:tc>
        <w:tc>
          <w:tcPr>
            <w:tcW w:w="1215" w:type="dxa"/>
            <w:shd w:val="clear" w:color="auto" w:fill="auto"/>
          </w:tcPr>
          <w:p w14:paraId="27073CAD" w14:textId="77777777" w:rsidR="00E930A6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Pass/Fail</w:t>
            </w:r>
          </w:p>
        </w:tc>
        <w:tc>
          <w:tcPr>
            <w:tcW w:w="1550" w:type="dxa"/>
          </w:tcPr>
          <w:p w14:paraId="5BAF83C7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Duplex max allowed</w:t>
            </w:r>
          </w:p>
        </w:tc>
        <w:tc>
          <w:tcPr>
            <w:tcW w:w="883" w:type="dxa"/>
          </w:tcPr>
          <w:p w14:paraId="775F40D8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  <w:r>
              <w:rPr>
                <w:b/>
                <w:bCs/>
                <w:color w:val="000000" w:themeColor="text1"/>
                <w:szCs w:val="20"/>
              </w:rPr>
              <w:t xml:space="preserve"> Actual</w:t>
            </w:r>
          </w:p>
        </w:tc>
        <w:tc>
          <w:tcPr>
            <w:tcW w:w="1084" w:type="dxa"/>
          </w:tcPr>
          <w:p w14:paraId="1C479502" w14:textId="77777777" w:rsidR="00E930A6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Pass/Fail</w:t>
            </w:r>
          </w:p>
        </w:tc>
        <w:tc>
          <w:tcPr>
            <w:tcW w:w="1050" w:type="dxa"/>
          </w:tcPr>
          <w:p w14:paraId="012C2EFE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Units</w:t>
            </w:r>
          </w:p>
        </w:tc>
      </w:tr>
      <w:tr w:rsidR="00E85373" w:rsidRPr="00CF01D2" w14:paraId="42475432" w14:textId="77777777" w:rsidTr="00E67CDA">
        <w:trPr>
          <w:trHeight w:val="297"/>
        </w:trPr>
        <w:tc>
          <w:tcPr>
            <w:tcW w:w="1597" w:type="dxa"/>
          </w:tcPr>
          <w:p w14:paraId="62661E95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993" w:type="dxa"/>
          </w:tcPr>
          <w:p w14:paraId="02B0326E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983" w:type="dxa"/>
            <w:shd w:val="clear" w:color="auto" w:fill="FF7C80"/>
          </w:tcPr>
          <w:p w14:paraId="3C8B5E28" w14:textId="0FEC7FC0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215" w:type="dxa"/>
            <w:shd w:val="clear" w:color="auto" w:fill="FF7C80"/>
          </w:tcPr>
          <w:p w14:paraId="49A80737" w14:textId="109E2FBE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550" w:type="dxa"/>
          </w:tcPr>
          <w:p w14:paraId="4E299BED" w14:textId="77777777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12.5</w:t>
            </w:r>
          </w:p>
        </w:tc>
        <w:tc>
          <w:tcPr>
            <w:tcW w:w="883" w:type="dxa"/>
            <w:shd w:val="clear" w:color="auto" w:fill="FF7C80"/>
          </w:tcPr>
          <w:p w14:paraId="2D4FAFDC" w14:textId="33B95359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0</w:t>
            </w:r>
          </w:p>
        </w:tc>
        <w:tc>
          <w:tcPr>
            <w:tcW w:w="1084" w:type="dxa"/>
            <w:shd w:val="clear" w:color="auto" w:fill="FF7C80"/>
          </w:tcPr>
          <w:p w14:paraId="651A5FD0" w14:textId="2BB5B87D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050" w:type="dxa"/>
          </w:tcPr>
          <w:p w14:paraId="3FDAA70C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E85373" w:rsidRPr="00CF01D2" w14:paraId="4288D600" w14:textId="77777777" w:rsidTr="00E67CDA">
        <w:trPr>
          <w:trHeight w:val="297"/>
        </w:trPr>
        <w:tc>
          <w:tcPr>
            <w:tcW w:w="1597" w:type="dxa"/>
          </w:tcPr>
          <w:p w14:paraId="4575DE07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993" w:type="dxa"/>
          </w:tcPr>
          <w:p w14:paraId="55D3808B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983" w:type="dxa"/>
            <w:shd w:val="clear" w:color="auto" w:fill="FF7C80"/>
          </w:tcPr>
          <w:p w14:paraId="2DF731B5" w14:textId="7EED9148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7C80"/>
          </w:tcPr>
          <w:p w14:paraId="7F3AC517" w14:textId="28E90D44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550" w:type="dxa"/>
          </w:tcPr>
          <w:p w14:paraId="0CA8097B" w14:textId="77777777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10</w:t>
            </w:r>
          </w:p>
        </w:tc>
        <w:tc>
          <w:tcPr>
            <w:tcW w:w="883" w:type="dxa"/>
            <w:shd w:val="clear" w:color="auto" w:fill="FF7C80"/>
          </w:tcPr>
          <w:p w14:paraId="25806C8E" w14:textId="67BF4569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0</w:t>
            </w:r>
          </w:p>
        </w:tc>
        <w:tc>
          <w:tcPr>
            <w:tcW w:w="1084" w:type="dxa"/>
            <w:shd w:val="clear" w:color="auto" w:fill="FF7C80"/>
          </w:tcPr>
          <w:p w14:paraId="4AD15841" w14:textId="06A5077F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050" w:type="dxa"/>
          </w:tcPr>
          <w:p w14:paraId="5C339931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E85373" w:rsidRPr="00CF01D2" w14:paraId="1FE77037" w14:textId="77777777" w:rsidTr="00E67CDA">
        <w:trPr>
          <w:trHeight w:val="297"/>
        </w:trPr>
        <w:tc>
          <w:tcPr>
            <w:tcW w:w="1597" w:type="dxa"/>
          </w:tcPr>
          <w:p w14:paraId="168698BE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993" w:type="dxa"/>
          </w:tcPr>
          <w:p w14:paraId="449E633A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983" w:type="dxa"/>
            <w:shd w:val="clear" w:color="auto" w:fill="FF7C80"/>
          </w:tcPr>
          <w:p w14:paraId="0B517660" w14:textId="0D26DB35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0.1</w:t>
            </w:r>
          </w:p>
        </w:tc>
        <w:tc>
          <w:tcPr>
            <w:tcW w:w="1215" w:type="dxa"/>
            <w:shd w:val="clear" w:color="auto" w:fill="FF7C80"/>
          </w:tcPr>
          <w:p w14:paraId="4F36ED3B" w14:textId="5E3F0BEC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550" w:type="dxa"/>
          </w:tcPr>
          <w:p w14:paraId="0937DEA8" w14:textId="77777777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7.5</w:t>
            </w:r>
          </w:p>
        </w:tc>
        <w:tc>
          <w:tcPr>
            <w:tcW w:w="883" w:type="dxa"/>
            <w:shd w:val="clear" w:color="auto" w:fill="FF7C80"/>
          </w:tcPr>
          <w:p w14:paraId="3F658DED" w14:textId="34A20F68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0</w:t>
            </w:r>
          </w:p>
        </w:tc>
        <w:tc>
          <w:tcPr>
            <w:tcW w:w="1084" w:type="dxa"/>
            <w:shd w:val="clear" w:color="auto" w:fill="FF7C80"/>
          </w:tcPr>
          <w:p w14:paraId="36028E19" w14:textId="5813D973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050" w:type="dxa"/>
          </w:tcPr>
          <w:p w14:paraId="1B12161F" w14:textId="77777777" w:rsidR="00E930A6" w:rsidRPr="0009590E" w:rsidRDefault="00E930A6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E930A6" w:rsidRPr="00CF01D2" w14:paraId="7BD63374" w14:textId="77777777" w:rsidTr="00E67CDA">
        <w:trPr>
          <w:trHeight w:val="297"/>
        </w:trPr>
        <w:tc>
          <w:tcPr>
            <w:tcW w:w="6338" w:type="dxa"/>
            <w:gridSpan w:val="5"/>
          </w:tcPr>
          <w:p w14:paraId="0CC8B65D" w14:textId="77777777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All Bonding Pass/Fail</w:t>
            </w:r>
          </w:p>
        </w:tc>
        <w:tc>
          <w:tcPr>
            <w:tcW w:w="1967" w:type="dxa"/>
            <w:gridSpan w:val="2"/>
            <w:shd w:val="clear" w:color="auto" w:fill="FF7C80"/>
          </w:tcPr>
          <w:p w14:paraId="0B08D319" w14:textId="7417A588" w:rsidR="00E930A6" w:rsidRPr="008B3744" w:rsidRDefault="00E930A6" w:rsidP="00D4194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8B3744">
              <w:rPr>
                <w:color w:val="auto"/>
                <w:szCs w:val="20"/>
              </w:rPr>
              <w:t>Failed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6C971A3B" w14:textId="77777777" w:rsidR="00E930A6" w:rsidRPr="006C165A" w:rsidRDefault="00E930A6" w:rsidP="00D4194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1139D74E" w14:textId="4F3B1827" w:rsidR="00E930A6" w:rsidRDefault="00E930A6" w:rsidP="00E930A6">
      <w:pPr>
        <w:pStyle w:val="BodyText"/>
      </w:pPr>
    </w:p>
    <w:p w14:paraId="34E1A31B" w14:textId="5B2E6239" w:rsidR="00E930A6" w:rsidRPr="00144EE3" w:rsidRDefault="00E930A6" w:rsidP="00144EE3">
      <w:pPr>
        <w:rPr>
          <w:sz w:val="20"/>
        </w:rPr>
      </w:pPr>
      <w:r>
        <w:br w:type="page"/>
      </w:r>
    </w:p>
    <w:p w14:paraId="4974D8C0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6.4 Resistance and Inductance Test</w:t>
      </w:r>
      <w:r w:rsidRPr="007463D8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 w:val="32"/>
          <w:szCs w:val="32"/>
        </w:rPr>
        <w:t xml:space="preserve"> </w:t>
      </w:r>
      <w:r w:rsidRPr="007463D8">
        <w:rPr>
          <w:b/>
          <w:bCs/>
          <w:sz w:val="32"/>
          <w:szCs w:val="32"/>
        </w:rPr>
        <w:t>(motor and solenoid)</w:t>
      </w:r>
      <w:bookmarkEnd w:id="4"/>
    </w:p>
    <w:p w14:paraId="22AC2BD2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5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2271"/>
        <w:gridCol w:w="1106"/>
        <w:gridCol w:w="1168"/>
        <w:gridCol w:w="1252"/>
        <w:gridCol w:w="1252"/>
        <w:gridCol w:w="1252"/>
        <w:gridCol w:w="1010"/>
      </w:tblGrid>
      <w:tr w:rsidR="0072336C" w14:paraId="774A3BE9" w14:textId="77777777" w:rsidTr="00F913EC">
        <w:tc>
          <w:tcPr>
            <w:tcW w:w="9311" w:type="dxa"/>
            <w:gridSpan w:val="7"/>
          </w:tcPr>
          <w:p w14:paraId="4219EA9C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Resistances</w:t>
            </w:r>
          </w:p>
        </w:tc>
      </w:tr>
      <w:tr w:rsidR="00133482" w14:paraId="1383005B" w14:textId="77777777" w:rsidTr="0072336C">
        <w:tc>
          <w:tcPr>
            <w:tcW w:w="4545" w:type="dxa"/>
            <w:gridSpan w:val="3"/>
          </w:tcPr>
          <w:p w14:paraId="75E9404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66" w:type="dxa"/>
            <w:gridSpan w:val="4"/>
          </w:tcPr>
          <w:p w14:paraId="105477C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5A2BEF5D" w14:textId="77777777" w:rsidTr="00E930A6">
        <w:tc>
          <w:tcPr>
            <w:tcW w:w="2271" w:type="dxa"/>
          </w:tcPr>
          <w:p w14:paraId="23B16359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Pins</w:t>
            </w:r>
          </w:p>
        </w:tc>
        <w:tc>
          <w:tcPr>
            <w:tcW w:w="1106" w:type="dxa"/>
          </w:tcPr>
          <w:p w14:paraId="673D2153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8" w:type="dxa"/>
          </w:tcPr>
          <w:p w14:paraId="2F345EBF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072386F4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78FCEFA4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1A825ED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1010" w:type="dxa"/>
          </w:tcPr>
          <w:p w14:paraId="167D261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71A9140F" w14:textId="77777777" w:rsidTr="00E930A6">
        <w:tc>
          <w:tcPr>
            <w:tcW w:w="2271" w:type="dxa"/>
          </w:tcPr>
          <w:p w14:paraId="628AB1E7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106" w:type="dxa"/>
          </w:tcPr>
          <w:p w14:paraId="7DD7D311" w14:textId="34C97E91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5BC91F72" w14:textId="310953FF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DC84463" w14:textId="4DE836E0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6F459FE" w14:textId="608E160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72D1873" w14:textId="45EFDE8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580FCFF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09720EB0" w14:textId="77777777" w:rsidTr="00E930A6">
        <w:tc>
          <w:tcPr>
            <w:tcW w:w="2271" w:type="dxa"/>
          </w:tcPr>
          <w:p w14:paraId="7E737689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G </w:t>
            </w:r>
          </w:p>
        </w:tc>
        <w:tc>
          <w:tcPr>
            <w:tcW w:w="1106" w:type="dxa"/>
          </w:tcPr>
          <w:p w14:paraId="2E9765F9" w14:textId="1E391F5D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012FD335" w14:textId="1074F45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2C65240" w14:textId="71CED1B2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D4E2B5B" w14:textId="264F91ED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AE219B0" w14:textId="559DF91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3F004C0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6CDFB8EF" w14:textId="77777777" w:rsidTr="00E930A6">
        <w:tc>
          <w:tcPr>
            <w:tcW w:w="2271" w:type="dxa"/>
          </w:tcPr>
          <w:p w14:paraId="77AA3912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106" w:type="dxa"/>
          </w:tcPr>
          <w:p w14:paraId="585C5E26" w14:textId="286A49A4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6A94C652" w14:textId="1097E15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88934EB" w14:textId="2DAC6208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2C0023F" w14:textId="493992D0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B2313C9" w14:textId="40C2217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1BBAEB4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75A47B75" w14:textId="77777777" w:rsidTr="00E930A6">
        <w:tc>
          <w:tcPr>
            <w:tcW w:w="2271" w:type="dxa"/>
          </w:tcPr>
          <w:p w14:paraId="5DC69BFD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106" w:type="dxa"/>
          </w:tcPr>
          <w:p w14:paraId="275B19CB" w14:textId="728A74EB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6.55</w:t>
            </w:r>
          </w:p>
        </w:tc>
        <w:tc>
          <w:tcPr>
            <w:tcW w:w="1168" w:type="dxa"/>
          </w:tcPr>
          <w:p w14:paraId="6CF95543" w14:textId="44B45F65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448E759" w14:textId="56BC81A1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BE00C7C" w14:textId="18C5D27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D4BD202" w14:textId="7827AB97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30C44C0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4CF43B93" w14:textId="77777777" w:rsidTr="00E930A6">
        <w:tc>
          <w:tcPr>
            <w:tcW w:w="2271" w:type="dxa"/>
          </w:tcPr>
          <w:p w14:paraId="42212114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106" w:type="dxa"/>
          </w:tcPr>
          <w:p w14:paraId="0BFED390" w14:textId="24EEBEF0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5000000</w:t>
            </w:r>
          </w:p>
        </w:tc>
        <w:tc>
          <w:tcPr>
            <w:tcW w:w="1168" w:type="dxa"/>
          </w:tcPr>
          <w:p w14:paraId="4A06DFE1" w14:textId="761FB30F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4C786CB" w14:textId="3925374B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58ADB3B" w14:textId="63C70100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B095D31" w14:textId="647E452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61491D41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(Ohms)</w:t>
            </w:r>
          </w:p>
        </w:tc>
      </w:tr>
      <w:tr w:rsidR="00291A72" w14:paraId="34A204FA" w14:textId="77777777" w:rsidTr="00E930A6">
        <w:tc>
          <w:tcPr>
            <w:tcW w:w="4545" w:type="dxa"/>
            <w:gridSpan w:val="3"/>
          </w:tcPr>
          <w:p w14:paraId="509E64FF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Resistances Pass/Fail</w:t>
            </w:r>
          </w:p>
        </w:tc>
        <w:tc>
          <w:tcPr>
            <w:tcW w:w="3756" w:type="dxa"/>
            <w:gridSpan w:val="3"/>
            <w:shd w:val="solid" w:color="FF7575" w:fill="auto"/>
          </w:tcPr>
          <w:p w14:paraId="6795685F" w14:textId="4F5C57CC" w:rsidR="00291A72" w:rsidRPr="006C165A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69D1E744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46A5CC87" w14:textId="77777777" w:rsidR="001A274F" w:rsidRDefault="001A274F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61A42B7C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Pr="00303926">
        <w:rPr>
          <w:b/>
          <w:bCs/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7"/>
        <w:gridCol w:w="1306"/>
        <w:gridCol w:w="1352"/>
        <w:gridCol w:w="1530"/>
        <w:gridCol w:w="1620"/>
        <w:gridCol w:w="1530"/>
        <w:gridCol w:w="895"/>
      </w:tblGrid>
      <w:tr w:rsidR="0072336C" w14:paraId="16A60032" w14:textId="77777777" w:rsidTr="00A10CC1">
        <w:tc>
          <w:tcPr>
            <w:tcW w:w="9350" w:type="dxa"/>
            <w:gridSpan w:val="7"/>
          </w:tcPr>
          <w:p w14:paraId="72252915" w14:textId="77777777" w:rsidR="0072336C" w:rsidRDefault="0072336C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Inductances</w:t>
            </w:r>
          </w:p>
        </w:tc>
      </w:tr>
      <w:tr w:rsidR="00133482" w14:paraId="0362C6DD" w14:textId="77777777" w:rsidTr="00F263D4">
        <w:tc>
          <w:tcPr>
            <w:tcW w:w="3775" w:type="dxa"/>
            <w:gridSpan w:val="3"/>
          </w:tcPr>
          <w:p w14:paraId="7962317D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575" w:type="dxa"/>
            <w:gridSpan w:val="4"/>
          </w:tcPr>
          <w:p w14:paraId="47117282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0A67E400" w14:textId="77777777" w:rsidTr="00E930A6">
        <w:tc>
          <w:tcPr>
            <w:tcW w:w="1117" w:type="dxa"/>
          </w:tcPr>
          <w:p w14:paraId="7F73B36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06" w:type="dxa"/>
          </w:tcPr>
          <w:p w14:paraId="14B622DA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352" w:type="dxa"/>
          </w:tcPr>
          <w:p w14:paraId="2A63D419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2CC80D2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A76EBE8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F44E12D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895" w:type="dxa"/>
          </w:tcPr>
          <w:p w14:paraId="607F302C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71CADA55" w14:textId="77777777" w:rsidTr="00E930A6">
        <w:tc>
          <w:tcPr>
            <w:tcW w:w="1117" w:type="dxa"/>
          </w:tcPr>
          <w:p w14:paraId="4EA28993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306" w:type="dxa"/>
          </w:tcPr>
          <w:p w14:paraId="4C84A15F" w14:textId="77E8892D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172F929B" w14:textId="2EE370BF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1717F6AA" w14:textId="66690A5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0D5E8DA2" w14:textId="66BF1D0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7F6C4A54" w14:textId="4CC9527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786C677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3BB2240D" w14:textId="77777777" w:rsidTr="00E930A6">
        <w:tc>
          <w:tcPr>
            <w:tcW w:w="1117" w:type="dxa"/>
          </w:tcPr>
          <w:p w14:paraId="0E26EA70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306" w:type="dxa"/>
          </w:tcPr>
          <w:p w14:paraId="05FC9266" w14:textId="626D4631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45890003" w14:textId="152AB107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33D24C55" w14:textId="21D60A40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25C7192B" w14:textId="2B53EF4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621D5A9D" w14:textId="4E0F28D8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1B2A2AA1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2BAABEC2" w14:textId="77777777" w:rsidTr="00E930A6">
        <w:tc>
          <w:tcPr>
            <w:tcW w:w="1117" w:type="dxa"/>
          </w:tcPr>
          <w:p w14:paraId="3C1DDE17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306" w:type="dxa"/>
          </w:tcPr>
          <w:p w14:paraId="60DDEA40" w14:textId="369ECD32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3C70878C" w14:textId="0532D222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40CC7B9" w14:textId="09B40319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3956D116" w14:textId="59E79805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29FFA67" w14:textId="24BFCBA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5E56313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3842BB12" w14:textId="77777777" w:rsidTr="00E930A6">
        <w:trPr>
          <w:trHeight w:val="350"/>
        </w:trPr>
        <w:tc>
          <w:tcPr>
            <w:tcW w:w="1117" w:type="dxa"/>
          </w:tcPr>
          <w:p w14:paraId="5064DFA8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306" w:type="dxa"/>
          </w:tcPr>
          <w:p w14:paraId="48E51F4D" w14:textId="6CF4F60C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352" w:type="dxa"/>
          </w:tcPr>
          <w:p w14:paraId="18EE9CB3" w14:textId="0C901A88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14FE3CB2" w14:textId="0F5683BD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786B3EF2" w14:textId="0508A336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55AB24A" w14:textId="3769EEEA" w:rsidR="0013348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43769BC5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291A72" w14:paraId="042476B6" w14:textId="77777777" w:rsidTr="00E930A6">
        <w:trPr>
          <w:trHeight w:val="350"/>
        </w:trPr>
        <w:tc>
          <w:tcPr>
            <w:tcW w:w="3775" w:type="dxa"/>
            <w:gridSpan w:val="3"/>
          </w:tcPr>
          <w:p w14:paraId="730F6798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Inductances Pass/Fail</w:t>
            </w:r>
          </w:p>
        </w:tc>
        <w:tc>
          <w:tcPr>
            <w:tcW w:w="4680" w:type="dxa"/>
            <w:gridSpan w:val="3"/>
            <w:shd w:val="solid" w:color="FF7575" w:fill="auto"/>
          </w:tcPr>
          <w:p w14:paraId="31062C0E" w14:textId="5D1A05B5" w:rsidR="00291A72" w:rsidRPr="006C165A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54D4D60C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05EACA42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1B5E0AEA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01D56AAF" w14:textId="77777777" w:rsidR="00617D1C" w:rsidRDefault="00617D1C" w:rsidP="000B422F">
      <w:pPr>
        <w:pStyle w:val="Heading9"/>
        <w:rPr>
          <w:b/>
          <w:bCs/>
          <w:sz w:val="32"/>
          <w:szCs w:val="32"/>
        </w:rPr>
      </w:pPr>
      <w:bookmarkStart w:id="6" w:name="_Ref127526027"/>
      <w:bookmarkEnd w:id="5"/>
      <w:r>
        <w:rPr>
          <w:b/>
          <w:bCs/>
          <w:sz w:val="32"/>
          <w:szCs w:val="32"/>
        </w:rPr>
        <w:br w:type="page"/>
      </w:r>
    </w:p>
    <w:p w14:paraId="736A6D79" w14:textId="77777777" w:rsidR="00133482" w:rsidRPr="000B422F" w:rsidRDefault="00133482" w:rsidP="000B422F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6.5 Power ON UUT Checks</w:t>
      </w:r>
      <w:bookmarkEnd w:id="6"/>
    </w:p>
    <w:p w14:paraId="54F6BA1D" w14:textId="77777777" w:rsidR="00133482" w:rsidRPr="00062FE3" w:rsidRDefault="00133482" w:rsidP="0013348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 xml:space="preserve">Confirm all sensors are reporting nominal values and no faults </w:t>
      </w:r>
      <w:proofErr w:type="gramStart"/>
      <w:r w:rsidR="0072336C">
        <w:rPr>
          <w:szCs w:val="20"/>
        </w:rPr>
        <w:t>reported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969"/>
        <w:gridCol w:w="900"/>
        <w:gridCol w:w="3145"/>
      </w:tblGrid>
      <w:tr w:rsidR="0072336C" w14:paraId="1FEA72E5" w14:textId="77777777" w:rsidTr="00DD5AD2">
        <w:tc>
          <w:tcPr>
            <w:tcW w:w="9350" w:type="dxa"/>
            <w:gridSpan w:val="4"/>
          </w:tcPr>
          <w:p w14:paraId="184EBE62" w14:textId="77777777" w:rsidR="0072336C" w:rsidRP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Power ON UUT Checks</w:t>
            </w:r>
          </w:p>
        </w:tc>
      </w:tr>
      <w:tr w:rsidR="00091B22" w14:paraId="5361F38E" w14:textId="77777777" w:rsidTr="00091B22">
        <w:tc>
          <w:tcPr>
            <w:tcW w:w="2336" w:type="dxa"/>
          </w:tcPr>
          <w:p w14:paraId="00468500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7014" w:type="dxa"/>
            <w:gridSpan w:val="3"/>
          </w:tcPr>
          <w:p w14:paraId="2C690141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Results</w:t>
            </w:r>
          </w:p>
        </w:tc>
      </w:tr>
      <w:tr w:rsidR="00091B22" w14:paraId="1B854242" w14:textId="77777777" w:rsidTr="00E930A6">
        <w:tc>
          <w:tcPr>
            <w:tcW w:w="2336" w:type="dxa"/>
          </w:tcPr>
          <w:p w14:paraId="6FC967BF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Sensor</w:t>
            </w:r>
          </w:p>
        </w:tc>
        <w:tc>
          <w:tcPr>
            <w:tcW w:w="2969" w:type="dxa"/>
          </w:tcPr>
          <w:p w14:paraId="1C9E1070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Value</w:t>
            </w:r>
          </w:p>
        </w:tc>
        <w:tc>
          <w:tcPr>
            <w:tcW w:w="900" w:type="dxa"/>
          </w:tcPr>
          <w:p w14:paraId="76E94A83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6EDC7BC6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Pass/Fail</w:t>
            </w:r>
          </w:p>
        </w:tc>
      </w:tr>
      <w:tr w:rsidR="000A3992" w14:paraId="7BDC5DE9" w14:textId="77777777" w:rsidTr="00E930A6">
        <w:tc>
          <w:tcPr>
            <w:tcW w:w="2336" w:type="dxa"/>
          </w:tcPr>
          <w:p w14:paraId="624BA408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969" w:type="dxa"/>
          </w:tcPr>
          <w:p w14:paraId="0AE0C0BE" w14:textId="5BE4E553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B4EF9D6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FD36527" w14:textId="51BC311F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79E3F09F" w14:textId="77777777" w:rsidTr="00E930A6">
        <w:trPr>
          <w:trHeight w:val="332"/>
        </w:trPr>
        <w:tc>
          <w:tcPr>
            <w:tcW w:w="2336" w:type="dxa"/>
          </w:tcPr>
          <w:p w14:paraId="500B9E31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969" w:type="dxa"/>
          </w:tcPr>
          <w:p w14:paraId="68C0A307" w14:textId="792BA618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413B2C98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162A9006" w14:textId="3C766171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5D9B03DA" w14:textId="77777777" w:rsidTr="00E930A6">
        <w:tc>
          <w:tcPr>
            <w:tcW w:w="2336" w:type="dxa"/>
          </w:tcPr>
          <w:p w14:paraId="3892F7AD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969" w:type="dxa"/>
          </w:tcPr>
          <w:p w14:paraId="793481AF" w14:textId="47832CED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E600E9B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61D5035" w14:textId="2EFF6AA6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20E04E92" w14:textId="77777777" w:rsidTr="00E930A6">
        <w:tc>
          <w:tcPr>
            <w:tcW w:w="2336" w:type="dxa"/>
          </w:tcPr>
          <w:p w14:paraId="1EEFB31D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969" w:type="dxa"/>
          </w:tcPr>
          <w:p w14:paraId="6CB72F1B" w14:textId="1C1E8429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4A971B44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21FDCE4E" w14:textId="7EC5EE97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696C9FA6" w14:textId="77777777" w:rsidTr="00E930A6">
        <w:tc>
          <w:tcPr>
            <w:tcW w:w="2336" w:type="dxa"/>
          </w:tcPr>
          <w:p w14:paraId="5832EE69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969" w:type="dxa"/>
          </w:tcPr>
          <w:p w14:paraId="34F114E7" w14:textId="14E538CC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1FBBA4D5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CAF3AB8" w14:textId="3BA01397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242B9739" w14:textId="77777777" w:rsidTr="00E930A6">
        <w:tc>
          <w:tcPr>
            <w:tcW w:w="2336" w:type="dxa"/>
          </w:tcPr>
          <w:p w14:paraId="0735986C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969" w:type="dxa"/>
          </w:tcPr>
          <w:p w14:paraId="2E25170A" w14:textId="590F5A1A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5FF1B020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55FE9F21" w14:textId="00ABD2A9" w:rsidR="000A3992" w:rsidRDefault="00E930A6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6B6824CA" w14:textId="77777777" w:rsidTr="00E930A6">
        <w:tc>
          <w:tcPr>
            <w:tcW w:w="2336" w:type="dxa"/>
          </w:tcPr>
          <w:p w14:paraId="37551E34" w14:textId="77777777" w:rsidR="00091B22" w:rsidRDefault="00091B2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969" w:type="dxa"/>
          </w:tcPr>
          <w:p w14:paraId="57748915" w14:textId="46E626C9" w:rsidR="00091B2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00" w:type="dxa"/>
          </w:tcPr>
          <w:p w14:paraId="2CBBBC74" w14:textId="77777777" w:rsidR="00091B22" w:rsidRDefault="00F07FE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39396F1B" w14:textId="4CA74B49" w:rsidR="00091B22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0EB75CAF" w14:textId="77777777" w:rsidTr="00E930A6">
        <w:tc>
          <w:tcPr>
            <w:tcW w:w="2336" w:type="dxa"/>
          </w:tcPr>
          <w:p w14:paraId="15584C40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969" w:type="dxa"/>
          </w:tcPr>
          <w:p w14:paraId="7771F842" w14:textId="29BD87F7" w:rsidR="00091B22" w:rsidRDefault="00E930A6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00" w:type="dxa"/>
          </w:tcPr>
          <w:p w14:paraId="6A4DE0FA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8BCD154" w14:textId="3C41B061" w:rsidR="00091B22" w:rsidRDefault="00E930A6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28EDDC3F" w14:textId="77777777" w:rsidTr="00E930A6">
        <w:tc>
          <w:tcPr>
            <w:tcW w:w="2336" w:type="dxa"/>
          </w:tcPr>
          <w:p w14:paraId="2B6B5EE5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969" w:type="dxa"/>
          </w:tcPr>
          <w:p w14:paraId="51244F4E" w14:textId="52C1497F" w:rsidR="00091B22" w:rsidRDefault="00E930A6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00" w:type="dxa"/>
          </w:tcPr>
          <w:p w14:paraId="7903548D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shd w:val="solid" w:color="B9FF93" w:fill="auto"/>
          </w:tcPr>
          <w:p w14:paraId="0FCF90AC" w14:textId="66E8F34F" w:rsidR="00091B22" w:rsidRDefault="00E930A6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4827147C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1E49AA59" w14:textId="77777777" w:rsidR="005A312A" w:rsidRPr="001F2804" w:rsidRDefault="005A312A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0B18CEE2" w14:textId="77777777" w:rsidR="00617D1C" w:rsidRDefault="00617D1C" w:rsidP="00C65713">
      <w:pPr>
        <w:pStyle w:val="Heading9"/>
        <w:rPr>
          <w:b/>
          <w:bCs/>
          <w:sz w:val="32"/>
          <w:szCs w:val="32"/>
        </w:rPr>
      </w:pPr>
      <w:bookmarkStart w:id="7" w:name="_Ref129093891"/>
      <w:r>
        <w:rPr>
          <w:b/>
          <w:bCs/>
          <w:sz w:val="32"/>
          <w:szCs w:val="32"/>
        </w:rPr>
        <w:br w:type="page"/>
      </w:r>
    </w:p>
    <w:p w14:paraId="51C57091" w14:textId="77777777" w:rsidR="001232B8" w:rsidRPr="00C65713" w:rsidRDefault="004D5296" w:rsidP="00C65713">
      <w:pPr>
        <w:pStyle w:val="Heading9"/>
        <w:rPr>
          <w:b/>
          <w:bCs/>
          <w:sz w:val="32"/>
          <w:szCs w:val="32"/>
        </w:rPr>
      </w:pPr>
      <w:r w:rsidRPr="00C65713">
        <w:rPr>
          <w:b/>
          <w:bCs/>
          <w:sz w:val="32"/>
          <w:szCs w:val="32"/>
        </w:rPr>
        <w:lastRenderedPageBreak/>
        <w:t>6.</w:t>
      </w:r>
      <w:r w:rsidR="00025F87" w:rsidRPr="00C65713">
        <w:rPr>
          <w:b/>
          <w:bCs/>
          <w:sz w:val="32"/>
          <w:szCs w:val="32"/>
        </w:rPr>
        <w:t>6</w:t>
      </w:r>
      <w:r w:rsidRPr="00C65713">
        <w:rPr>
          <w:b/>
          <w:bCs/>
          <w:sz w:val="32"/>
          <w:szCs w:val="32"/>
        </w:rPr>
        <w:t xml:space="preserve"> </w:t>
      </w:r>
      <w:r w:rsidR="001232B8" w:rsidRPr="00C65713">
        <w:rPr>
          <w:rStyle w:val="Heading9Char"/>
          <w:b/>
          <w:bCs/>
          <w:sz w:val="32"/>
          <w:szCs w:val="32"/>
        </w:rPr>
        <w:t>Functional Check Out</w:t>
      </w:r>
      <w:bookmarkEnd w:id="7"/>
    </w:p>
    <w:p w14:paraId="1E7C5AEC" w14:textId="137A1C7B" w:rsidR="00EE4EAB" w:rsidRPr="00DB0F7E" w:rsidRDefault="00D53B8C" w:rsidP="00EE4EAB">
      <w:pPr>
        <w:pStyle w:val="BodyText"/>
        <w:spacing w:after="60"/>
        <w:ind w:left="0"/>
        <w:rPr>
          <w:b/>
          <w:bCs/>
          <w:szCs w:val="20"/>
        </w:rPr>
      </w:pPr>
      <w:r w:rsidRPr="00DB0F7E">
        <w:rPr>
          <w:b/>
          <w:bCs/>
          <w:szCs w:val="20"/>
        </w:rPr>
        <w:t>6.</w:t>
      </w:r>
      <w:r w:rsidR="00025F87" w:rsidRPr="00DB0F7E">
        <w:rPr>
          <w:b/>
          <w:bCs/>
          <w:szCs w:val="20"/>
        </w:rPr>
        <w:t>6</w:t>
      </w:r>
      <w:r w:rsidRPr="00DB0F7E">
        <w:rPr>
          <w:b/>
          <w:bCs/>
          <w:szCs w:val="20"/>
        </w:rPr>
        <w:t>.1</w:t>
      </w:r>
      <w:r w:rsidR="001866D8" w:rsidRPr="00DB0F7E">
        <w:rPr>
          <w:b/>
          <w:bCs/>
          <w:szCs w:val="20"/>
        </w:rPr>
        <w:t xml:space="preserve"> </w:t>
      </w:r>
      <w:r w:rsidR="00974107">
        <w:rPr>
          <w:b/>
          <w:bCs/>
          <w:szCs w:val="20"/>
        </w:rPr>
        <w:t>MCE (MCE1, MCE2, MCE3) Power Up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2713"/>
        <w:gridCol w:w="2111"/>
        <w:gridCol w:w="917"/>
        <w:gridCol w:w="2075"/>
        <w:gridCol w:w="1534"/>
      </w:tblGrid>
      <w:tr w:rsidR="0072336C" w14:paraId="02B579D4" w14:textId="77777777" w:rsidTr="0051409D">
        <w:trPr>
          <w:trHeight w:val="289"/>
        </w:trPr>
        <w:tc>
          <w:tcPr>
            <w:tcW w:w="9350" w:type="dxa"/>
            <w:gridSpan w:val="5"/>
          </w:tcPr>
          <w:p w14:paraId="23B8C6F5" w14:textId="77777777" w:rsidR="0072336C" w:rsidRPr="0072336C" w:rsidRDefault="0072336C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Functional Check Out</w:t>
            </w:r>
          </w:p>
        </w:tc>
      </w:tr>
      <w:tr w:rsidR="00EE4EAB" w14:paraId="7DE08F39" w14:textId="77777777" w:rsidTr="00B02586">
        <w:trPr>
          <w:trHeight w:val="289"/>
        </w:trPr>
        <w:tc>
          <w:tcPr>
            <w:tcW w:w="2713" w:type="dxa"/>
          </w:tcPr>
          <w:p w14:paraId="070F5ECF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637" w:type="dxa"/>
            <w:gridSpan w:val="4"/>
          </w:tcPr>
          <w:p w14:paraId="73B4E5CB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EE4EAB" w14:paraId="3DA4C7E8" w14:textId="77777777" w:rsidTr="00B02586">
        <w:trPr>
          <w:trHeight w:val="289"/>
        </w:trPr>
        <w:tc>
          <w:tcPr>
            <w:tcW w:w="2713" w:type="dxa"/>
          </w:tcPr>
          <w:p w14:paraId="2AE383C1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11" w:type="dxa"/>
          </w:tcPr>
          <w:p w14:paraId="75425B4D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0524">
              <w:rPr>
                <w:b/>
                <w:bCs/>
                <w:sz w:val="22"/>
                <w:szCs w:val="22"/>
              </w:rPr>
              <w:t>Ballnut</w:t>
            </w:r>
            <w:proofErr w:type="spellEnd"/>
            <w:r w:rsidRPr="00850524">
              <w:rPr>
                <w:b/>
                <w:bCs/>
                <w:sz w:val="22"/>
                <w:szCs w:val="22"/>
              </w:rPr>
              <w:t xml:space="preserve"> position</w:t>
            </w:r>
          </w:p>
        </w:tc>
        <w:tc>
          <w:tcPr>
            <w:tcW w:w="917" w:type="dxa"/>
          </w:tcPr>
          <w:p w14:paraId="0DB59129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609" w:type="dxa"/>
            <w:gridSpan w:val="2"/>
          </w:tcPr>
          <w:p w14:paraId="098E92DC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B02586" w14:paraId="4B4F055B" w14:textId="77777777" w:rsidTr="00E930A6">
        <w:trPr>
          <w:trHeight w:val="289"/>
        </w:trPr>
        <w:tc>
          <w:tcPr>
            <w:tcW w:w="2713" w:type="dxa"/>
            <w:vMerge w:val="restart"/>
          </w:tcPr>
          <w:p w14:paraId="7595DBC8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1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  <w:vMerge w:val="restart"/>
          </w:tcPr>
          <w:p w14:paraId="111D72F5" w14:textId="7E900D0D" w:rsidR="00B02586" w:rsidRPr="00850524" w:rsidRDefault="00E930A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17" w:type="dxa"/>
            <w:vMerge w:val="restart"/>
          </w:tcPr>
          <w:p w14:paraId="31CFD8AD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0DB83D1E" w14:textId="77777777" w:rsidR="00B02586" w:rsidRPr="00850524" w:rsidRDefault="00B02586" w:rsidP="00AB48B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700D5A53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C3AD0">
              <w:rPr>
                <w:color w:val="auto"/>
                <w:szCs w:val="20"/>
              </w:rPr>
              <w:t>Current</w:t>
            </w:r>
          </w:p>
        </w:tc>
      </w:tr>
      <w:tr w:rsidR="00B02586" w14:paraId="1F5FD76F" w14:textId="77777777" w:rsidTr="00E930A6">
        <w:trPr>
          <w:trHeight w:val="691"/>
        </w:trPr>
        <w:tc>
          <w:tcPr>
            <w:tcW w:w="2713" w:type="dxa"/>
            <w:vMerge/>
          </w:tcPr>
          <w:p w14:paraId="318D60C8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111" w:type="dxa"/>
            <w:vMerge/>
          </w:tcPr>
          <w:p w14:paraId="17C6A1A4" w14:textId="77777777" w:rsidR="00B02586" w:rsidRPr="00850524" w:rsidRDefault="00B0258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vMerge/>
          </w:tcPr>
          <w:p w14:paraId="3A33C0E8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E7C6430" w14:textId="472DBDA0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351C7276" w14:textId="5A5927C2" w:rsidR="00B02586" w:rsidRDefault="00E930A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03EC93B4" w14:textId="77777777" w:rsidTr="00E930A6">
        <w:trPr>
          <w:trHeight w:val="981"/>
        </w:trPr>
        <w:tc>
          <w:tcPr>
            <w:tcW w:w="2713" w:type="dxa"/>
          </w:tcPr>
          <w:p w14:paraId="3AD88A80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M1(QPS)</w:t>
            </w:r>
          </w:p>
        </w:tc>
        <w:tc>
          <w:tcPr>
            <w:tcW w:w="2111" w:type="dxa"/>
          </w:tcPr>
          <w:p w14:paraId="20462DCA" w14:textId="47E54937" w:rsidR="00B02586" w:rsidRPr="00850524" w:rsidRDefault="00E930A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3F575754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14BE0D28" w14:textId="042A2C22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0B70A0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137D3BCE" w14:textId="77777777" w:rsidTr="00E930A6">
        <w:trPr>
          <w:trHeight w:val="981"/>
        </w:trPr>
        <w:tc>
          <w:tcPr>
            <w:tcW w:w="2713" w:type="dxa"/>
          </w:tcPr>
          <w:p w14:paraId="25EB113F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2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460161D9" w14:textId="186EF294" w:rsidR="00B02586" w:rsidRPr="00850524" w:rsidRDefault="00E930A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3E139201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0FD517D8" w14:textId="7213A445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7D006706" w14:textId="5F759D01" w:rsidR="00B02586" w:rsidRDefault="00E930A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1627B13E" w14:textId="77777777" w:rsidTr="00E930A6">
        <w:trPr>
          <w:trHeight w:val="981"/>
        </w:trPr>
        <w:tc>
          <w:tcPr>
            <w:tcW w:w="2713" w:type="dxa"/>
          </w:tcPr>
          <w:p w14:paraId="466C1398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M2(QPS)</w:t>
            </w:r>
          </w:p>
        </w:tc>
        <w:tc>
          <w:tcPr>
            <w:tcW w:w="2111" w:type="dxa"/>
          </w:tcPr>
          <w:p w14:paraId="3B388C2E" w14:textId="7A3EF8A3" w:rsidR="00B02586" w:rsidRPr="00850524" w:rsidRDefault="00E930A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03669203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10FC33A4" w14:textId="1AC605F5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55D70C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2C2FDF38" w14:textId="77777777" w:rsidTr="00E930A6">
        <w:trPr>
          <w:trHeight w:val="981"/>
        </w:trPr>
        <w:tc>
          <w:tcPr>
            <w:tcW w:w="2713" w:type="dxa"/>
          </w:tcPr>
          <w:p w14:paraId="0BC74EC0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3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7824CA34" w14:textId="5B909F1A" w:rsidR="00B02586" w:rsidRPr="00850524" w:rsidRDefault="00E930A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-0.0109</w:t>
            </w:r>
          </w:p>
        </w:tc>
        <w:tc>
          <w:tcPr>
            <w:tcW w:w="917" w:type="dxa"/>
          </w:tcPr>
          <w:p w14:paraId="366E1E68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39915CD0" w14:textId="5A47799C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18A27A05" w14:textId="1D9062DB" w:rsidR="00B02586" w:rsidRDefault="00E930A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6C862E1F" w14:textId="77777777" w:rsidTr="00E930A6">
        <w:trPr>
          <w:trHeight w:val="634"/>
        </w:trPr>
        <w:tc>
          <w:tcPr>
            <w:tcW w:w="2713" w:type="dxa"/>
          </w:tcPr>
          <w:p w14:paraId="4393332C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M3(QPS)</w:t>
            </w:r>
          </w:p>
        </w:tc>
        <w:tc>
          <w:tcPr>
            <w:tcW w:w="2111" w:type="dxa"/>
          </w:tcPr>
          <w:p w14:paraId="011EF1EF" w14:textId="634C3C07" w:rsidR="00B02586" w:rsidRPr="00850524" w:rsidRDefault="00E930A6" w:rsidP="0006798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1B34143A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37F8A39A" w14:textId="3047C4DD" w:rsidR="00B02586" w:rsidRPr="00850524" w:rsidRDefault="00E930A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58A92891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72A4473B" w14:textId="77777777" w:rsidR="006233EA" w:rsidRDefault="006233EA" w:rsidP="006233EA">
      <w:pPr>
        <w:pStyle w:val="BodyText"/>
        <w:ind w:left="0"/>
      </w:pPr>
      <w:bookmarkStart w:id="8" w:name="_Ref127526694"/>
    </w:p>
    <w:p w14:paraId="234D98E6" w14:textId="77777777" w:rsidR="005A312A" w:rsidRPr="007463D8" w:rsidRDefault="005A312A" w:rsidP="006233EA">
      <w:pPr>
        <w:pStyle w:val="BodyText"/>
        <w:ind w:left="0"/>
      </w:pPr>
    </w:p>
    <w:p w14:paraId="72EF69C5" w14:textId="77777777" w:rsidR="00AB14FD" w:rsidRDefault="00AB14FD" w:rsidP="00291A72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B9AFF0" w14:textId="77777777" w:rsidR="00291A72" w:rsidRDefault="009E44C7" w:rsidP="00291A7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6.6.3 Holding Load Test</w:t>
      </w:r>
      <w:bookmarkEnd w:id="8"/>
    </w:p>
    <w:p w14:paraId="40281770" w14:textId="63F234D1" w:rsidR="00291A72" w:rsidRPr="00974107" w:rsidRDefault="00AB14FD" w:rsidP="00974107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6233EA">
        <w:rPr>
          <w:b/>
          <w:bCs/>
          <w:sz w:val="22"/>
          <w:szCs w:val="22"/>
        </w:rPr>
        <w:t>6.6.3.1 Brake OFF, LEMA Output Locked</w:t>
      </w:r>
    </w:p>
    <w:p w14:paraId="44A69E7B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B705D87" wp14:editId="58AA49E7">
            <wp:extent cx="5943600" cy="1783715"/>
            <wp:effectExtent l="0" t="0" r="0" b="6985"/>
            <wp:docPr id="99534731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4731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08FD" w14:textId="5DE1117D" w:rsidR="00291A72" w:rsidRPr="00974107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</w:t>
        </w:r>
      </w:fldSimple>
      <w:r>
        <w:t>-Hold Brake OFF for MCE 1</w:t>
      </w:r>
    </w:p>
    <w:p w14:paraId="0E772515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9F1D4FC" wp14:editId="1F1146C2">
            <wp:extent cx="5943600" cy="1925955"/>
            <wp:effectExtent l="0" t="0" r="0" b="0"/>
            <wp:docPr id="140601937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93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C1ED" w14:textId="1E68C0E7" w:rsidR="00291A72" w:rsidRPr="00974107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</w:t>
        </w:r>
      </w:fldSimple>
      <w:r>
        <w:t>-Hold Brake OFF for MCE 2</w:t>
      </w:r>
    </w:p>
    <w:p w14:paraId="6A53CC9C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1516CF9" wp14:editId="35E9666C">
            <wp:extent cx="5943600" cy="1918335"/>
            <wp:effectExtent l="0" t="0" r="0" b="5715"/>
            <wp:docPr id="53749012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901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7BE" w14:textId="016A8A2F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</w:t>
        </w:r>
      </w:fldSimple>
      <w:r>
        <w:t>-Hold Brake OFF for MCE 3</w:t>
      </w:r>
    </w:p>
    <w:p w14:paraId="56A59024" w14:textId="2AFDEC02" w:rsidR="00C65713" w:rsidRPr="00AB14FD" w:rsidRDefault="00C65713" w:rsidP="00AB14FD">
      <w:pPr>
        <w:pStyle w:val="BodyText"/>
        <w:ind w:left="0"/>
        <w:jc w:val="center"/>
      </w:pPr>
    </w:p>
    <w:tbl>
      <w:tblPr>
        <w:tblStyle w:val="TableGrid"/>
        <w:tblpPr w:leftFromText="180" w:rightFromText="180" w:vertAnchor="text" w:horzAnchor="margin" w:tblpY="-53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1710"/>
        <w:gridCol w:w="1170"/>
        <w:gridCol w:w="1620"/>
        <w:gridCol w:w="784"/>
        <w:gridCol w:w="1461"/>
      </w:tblGrid>
      <w:tr w:rsidR="00B45742" w14:paraId="5A72121C" w14:textId="77777777" w:rsidTr="006704A2">
        <w:trPr>
          <w:trHeight w:val="360"/>
        </w:trPr>
        <w:tc>
          <w:tcPr>
            <w:tcW w:w="9350" w:type="dxa"/>
            <w:gridSpan w:val="6"/>
          </w:tcPr>
          <w:p w14:paraId="28979669" w14:textId="77777777" w:rsidR="00B45742" w:rsidRPr="00133482" w:rsidRDefault="00B45742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Holding Load Test -</w:t>
            </w:r>
            <w:r w:rsidR="00AB14FD">
              <w:rPr>
                <w:b/>
                <w:bCs/>
                <w:sz w:val="22"/>
                <w:szCs w:val="22"/>
              </w:rPr>
              <w:t xml:space="preserve"> B</w:t>
            </w:r>
            <w:r w:rsidRPr="006233EA">
              <w:rPr>
                <w:b/>
                <w:bCs/>
                <w:sz w:val="22"/>
                <w:szCs w:val="22"/>
              </w:rPr>
              <w:t>rake OFF, LEMA Output Locked</w:t>
            </w:r>
          </w:p>
        </w:tc>
      </w:tr>
      <w:tr w:rsidR="003C0329" w14:paraId="3044AA74" w14:textId="77777777" w:rsidTr="003C0329">
        <w:trPr>
          <w:trHeight w:val="360"/>
        </w:trPr>
        <w:tc>
          <w:tcPr>
            <w:tcW w:w="5485" w:type="dxa"/>
            <w:gridSpan w:val="3"/>
          </w:tcPr>
          <w:p w14:paraId="652D9F73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3865" w:type="dxa"/>
            <w:gridSpan w:val="3"/>
          </w:tcPr>
          <w:p w14:paraId="224AF278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3C0329" w14:paraId="6C07BFC8" w14:textId="77777777" w:rsidTr="00E930A6">
        <w:trPr>
          <w:trHeight w:val="360"/>
        </w:trPr>
        <w:tc>
          <w:tcPr>
            <w:tcW w:w="2605" w:type="dxa"/>
          </w:tcPr>
          <w:p w14:paraId="68B84222" w14:textId="77777777" w:rsidR="003C0329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B02586">
              <w:rPr>
                <w:b/>
                <w:bCs/>
                <w:sz w:val="22"/>
                <w:szCs w:val="22"/>
              </w:rPr>
              <w:t>MCE</w:t>
            </w:r>
          </w:p>
          <w:p w14:paraId="554BFB35" w14:textId="326E8731" w:rsidR="00043ECE" w:rsidRPr="00043ECE" w:rsidRDefault="00487638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55939"/>
                <w:sz w:val="22"/>
                <w:szCs w:val="22"/>
              </w:rPr>
            </w:pPr>
            <w:r>
              <w:rPr>
                <w:b/>
                <w:bCs/>
                <w:color w:val="F55939"/>
                <w:sz w:val="22"/>
                <w:szCs w:val="22"/>
              </w:rPr>
              <w:t xml:space="preserve">Values </w:t>
            </w:r>
            <w:r w:rsidR="00E67CDA">
              <w:rPr>
                <w:b/>
                <w:bCs/>
                <w:color w:val="F55939"/>
                <w:sz w:val="22"/>
                <w:szCs w:val="22"/>
              </w:rPr>
              <w:t>will need</w:t>
            </w:r>
            <w:r>
              <w:rPr>
                <w:b/>
                <w:bCs/>
                <w:color w:val="F55939"/>
                <w:sz w:val="22"/>
                <w:szCs w:val="22"/>
              </w:rPr>
              <w:t xml:space="preserve"> update</w:t>
            </w:r>
          </w:p>
        </w:tc>
        <w:tc>
          <w:tcPr>
            <w:tcW w:w="1710" w:type="dxa"/>
          </w:tcPr>
          <w:p w14:paraId="5EF0FCA4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Expected Output Force/Amps</w:t>
            </w:r>
          </w:p>
        </w:tc>
        <w:tc>
          <w:tcPr>
            <w:tcW w:w="1170" w:type="dxa"/>
          </w:tcPr>
          <w:p w14:paraId="5E18F7FE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20" w:type="dxa"/>
          </w:tcPr>
          <w:p w14:paraId="7EEEB1FF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Actual Output force/Amps</w:t>
            </w:r>
          </w:p>
        </w:tc>
        <w:tc>
          <w:tcPr>
            <w:tcW w:w="784" w:type="dxa"/>
          </w:tcPr>
          <w:p w14:paraId="262F84F7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Units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080CBEFE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Output force/Amps, Pass/Fail</w:t>
            </w:r>
          </w:p>
        </w:tc>
      </w:tr>
      <w:tr w:rsidR="003C0329" w14:paraId="205D8A11" w14:textId="77777777" w:rsidTr="00E930A6">
        <w:trPr>
          <w:trHeight w:val="662"/>
        </w:trPr>
        <w:tc>
          <w:tcPr>
            <w:tcW w:w="2605" w:type="dxa"/>
            <w:vMerge w:val="restart"/>
          </w:tcPr>
          <w:p w14:paraId="00554DA0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638FB13D" w14:textId="77777777" w:rsidR="003C0329" w:rsidRPr="00E048AF" w:rsidRDefault="003C0329" w:rsidP="00C65713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1A8F6142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14:paraId="0992D8A7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618E3092" w14:textId="5C37BDB0" w:rsidR="003C0329" w:rsidRPr="00E048AF" w:rsidRDefault="00E930A6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-205.3477</w:t>
            </w:r>
          </w:p>
        </w:tc>
        <w:tc>
          <w:tcPr>
            <w:tcW w:w="784" w:type="dxa"/>
          </w:tcPr>
          <w:p w14:paraId="26EA29D5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00538D3A" w14:textId="77EB8161" w:rsidR="003C0329" w:rsidRPr="00E048AF" w:rsidRDefault="00E930A6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0329" w14:paraId="2802DBEC" w14:textId="77777777" w:rsidTr="00E930A6">
        <w:trPr>
          <w:trHeight w:val="360"/>
        </w:trPr>
        <w:tc>
          <w:tcPr>
            <w:tcW w:w="2605" w:type="dxa"/>
            <w:vMerge/>
          </w:tcPr>
          <w:p w14:paraId="3F867728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4961E9D" w14:textId="77777777" w:rsidR="003C0329" w:rsidRPr="00E048AF" w:rsidRDefault="003C0329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2E2121C9" w14:textId="77777777" w:rsidR="003C0329" w:rsidRDefault="003C0329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4819F110" w14:textId="191E1194" w:rsidR="003C0329" w:rsidRPr="00E048AF" w:rsidRDefault="00E930A6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6.0103</w:t>
            </w:r>
          </w:p>
        </w:tc>
        <w:tc>
          <w:tcPr>
            <w:tcW w:w="784" w:type="dxa"/>
          </w:tcPr>
          <w:p w14:paraId="2641D2DF" w14:textId="77777777" w:rsidR="003C0329" w:rsidRPr="00E048AF" w:rsidRDefault="003C0329" w:rsidP="00E048A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4643899B" w14:textId="5E209795" w:rsidR="003C0329" w:rsidRPr="00E048AF" w:rsidRDefault="00E930A6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1CB09BD8" w14:textId="77777777" w:rsidTr="00E930A6">
        <w:trPr>
          <w:trHeight w:val="680"/>
        </w:trPr>
        <w:tc>
          <w:tcPr>
            <w:tcW w:w="2605" w:type="dxa"/>
            <w:vMerge w:val="restart"/>
          </w:tcPr>
          <w:p w14:paraId="10BBB3B2" w14:textId="554536A5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0BE967AB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143AC0D9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2D050160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341290B9" w14:textId="1AD4BF1F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180.7797</w:t>
            </w:r>
          </w:p>
        </w:tc>
        <w:tc>
          <w:tcPr>
            <w:tcW w:w="784" w:type="dxa"/>
          </w:tcPr>
          <w:p w14:paraId="4746E2AC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0572B5AF" w14:textId="12FEE15D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15C35329" w14:textId="77777777" w:rsidTr="00E930A6">
        <w:trPr>
          <w:trHeight w:val="360"/>
        </w:trPr>
        <w:tc>
          <w:tcPr>
            <w:tcW w:w="2605" w:type="dxa"/>
            <w:vMerge/>
          </w:tcPr>
          <w:p w14:paraId="3E5779D2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CE94AA6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5CE1A895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580D33A5" w14:textId="65346245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-5.9983</w:t>
            </w:r>
          </w:p>
        </w:tc>
        <w:tc>
          <w:tcPr>
            <w:tcW w:w="784" w:type="dxa"/>
          </w:tcPr>
          <w:p w14:paraId="0D8320C7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7A8D31FB" w14:textId="222C1CC8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4713027A" w14:textId="77777777" w:rsidTr="00E930A6">
        <w:trPr>
          <w:trHeight w:val="698"/>
        </w:trPr>
        <w:tc>
          <w:tcPr>
            <w:tcW w:w="2605" w:type="dxa"/>
            <w:vMerge w:val="restart"/>
          </w:tcPr>
          <w:p w14:paraId="015A11CF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7769D15E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3191F292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47138DF3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543984FC" w14:textId="482EDA3D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-203.6953</w:t>
            </w:r>
          </w:p>
        </w:tc>
        <w:tc>
          <w:tcPr>
            <w:tcW w:w="784" w:type="dxa"/>
          </w:tcPr>
          <w:p w14:paraId="3DAF8BFE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129A5DF4" w14:textId="4924050E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382101AD" w14:textId="77777777" w:rsidTr="00E930A6">
        <w:trPr>
          <w:trHeight w:val="360"/>
        </w:trPr>
        <w:tc>
          <w:tcPr>
            <w:tcW w:w="2605" w:type="dxa"/>
            <w:vMerge/>
          </w:tcPr>
          <w:p w14:paraId="3F52DBEF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68CC42F4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7F317064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26B19FCB" w14:textId="5E77A162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5.9972</w:t>
            </w:r>
          </w:p>
        </w:tc>
        <w:tc>
          <w:tcPr>
            <w:tcW w:w="784" w:type="dxa"/>
          </w:tcPr>
          <w:p w14:paraId="074C0524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0A6DFA1E" w14:textId="29BE8E51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4ECF3414" w14:textId="77777777" w:rsidTr="00E930A6">
        <w:trPr>
          <w:trHeight w:val="617"/>
        </w:trPr>
        <w:tc>
          <w:tcPr>
            <w:tcW w:w="2605" w:type="dxa"/>
            <w:vMerge w:val="restart"/>
          </w:tcPr>
          <w:p w14:paraId="654A2D33" w14:textId="5B4E3B98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69B4F82F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5EA20A2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96D37CB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3E021940" w14:textId="073777D7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210.5439</w:t>
            </w:r>
          </w:p>
        </w:tc>
        <w:tc>
          <w:tcPr>
            <w:tcW w:w="784" w:type="dxa"/>
          </w:tcPr>
          <w:p w14:paraId="718F700F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26CAD80D" w14:textId="09650E65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278DC9B6" w14:textId="77777777" w:rsidTr="00E930A6">
        <w:trPr>
          <w:trHeight w:val="360"/>
        </w:trPr>
        <w:tc>
          <w:tcPr>
            <w:tcW w:w="2605" w:type="dxa"/>
            <w:vMerge/>
          </w:tcPr>
          <w:p w14:paraId="7E0DB66F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6F1CB1FD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3AE525E1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03EB0308" w14:textId="6D2B5AA2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-5.9966</w:t>
            </w:r>
          </w:p>
        </w:tc>
        <w:tc>
          <w:tcPr>
            <w:tcW w:w="784" w:type="dxa"/>
          </w:tcPr>
          <w:p w14:paraId="69DFF8A9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5053526C" w14:textId="68CA3483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2FD9C089" w14:textId="77777777" w:rsidTr="00E930A6">
        <w:trPr>
          <w:trHeight w:val="635"/>
        </w:trPr>
        <w:tc>
          <w:tcPr>
            <w:tcW w:w="2605" w:type="dxa"/>
            <w:vMerge w:val="restart"/>
          </w:tcPr>
          <w:p w14:paraId="058001BE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1ACF9976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293F09A1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72611D15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12A5A64B" w14:textId="1803480D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-244.415</w:t>
            </w:r>
          </w:p>
        </w:tc>
        <w:tc>
          <w:tcPr>
            <w:tcW w:w="784" w:type="dxa"/>
          </w:tcPr>
          <w:p w14:paraId="77E941DE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4A90CB72" w14:textId="75298294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4A9E74EF" w14:textId="77777777" w:rsidTr="00E930A6">
        <w:trPr>
          <w:trHeight w:val="360"/>
        </w:trPr>
        <w:tc>
          <w:tcPr>
            <w:tcW w:w="2605" w:type="dxa"/>
            <w:vMerge/>
          </w:tcPr>
          <w:p w14:paraId="4FBC25BB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0000483C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25DFDC59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1814FECE" w14:textId="3E17159F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6.0018</w:t>
            </w:r>
          </w:p>
        </w:tc>
        <w:tc>
          <w:tcPr>
            <w:tcW w:w="784" w:type="dxa"/>
          </w:tcPr>
          <w:p w14:paraId="787FD623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5B46EA7C" w14:textId="0887803F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6DBF1478" w14:textId="77777777" w:rsidTr="00E930A6">
        <w:trPr>
          <w:trHeight w:val="653"/>
        </w:trPr>
        <w:tc>
          <w:tcPr>
            <w:tcW w:w="2605" w:type="dxa"/>
            <w:vMerge w:val="restart"/>
          </w:tcPr>
          <w:p w14:paraId="3BF8BF27" w14:textId="63512662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50CA1C33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74A8B2FB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6E73AF4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6FCD482D" w14:textId="6C6EA004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212.7635</w:t>
            </w:r>
          </w:p>
        </w:tc>
        <w:tc>
          <w:tcPr>
            <w:tcW w:w="784" w:type="dxa"/>
          </w:tcPr>
          <w:p w14:paraId="3156E6A0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6DDA60C3" w14:textId="2F2F52B2" w:rsidR="003C0329" w:rsidRDefault="00E930A6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7B1DA7A8" w14:textId="77777777" w:rsidTr="00E930A6">
        <w:trPr>
          <w:trHeight w:val="360"/>
        </w:trPr>
        <w:tc>
          <w:tcPr>
            <w:tcW w:w="2605" w:type="dxa"/>
            <w:vMerge/>
          </w:tcPr>
          <w:p w14:paraId="568134B5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5CFD9FF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01EAE81A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2BD6E678" w14:textId="5C231540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-6.0133</w:t>
            </w:r>
          </w:p>
        </w:tc>
        <w:tc>
          <w:tcPr>
            <w:tcW w:w="784" w:type="dxa"/>
          </w:tcPr>
          <w:p w14:paraId="6E5445D6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shd w:val="solid" w:color="B9FF93" w:fill="auto"/>
          </w:tcPr>
          <w:p w14:paraId="32081515" w14:textId="37A3CF9F" w:rsidR="003C0329" w:rsidRDefault="00E930A6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</w:tbl>
    <w:p w14:paraId="3BB5E0DA" w14:textId="77777777" w:rsidR="00DB0F7E" w:rsidRPr="00D706C7" w:rsidRDefault="00DB0F7E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4B7FD8BF" w14:textId="77777777" w:rsidR="009E44C7" w:rsidRDefault="0072336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9E44C7">
        <w:rPr>
          <w:b/>
          <w:bCs/>
          <w:sz w:val="22"/>
          <w:szCs w:val="22"/>
        </w:rPr>
        <w:lastRenderedPageBreak/>
        <w:t>6.6.3.2</w:t>
      </w:r>
      <w:r w:rsidR="009E44C7" w:rsidRPr="00D706C7">
        <w:rPr>
          <w:b/>
          <w:bCs/>
          <w:sz w:val="22"/>
          <w:szCs w:val="22"/>
        </w:rPr>
        <w:t xml:space="preserve"> Brake ON, LEMA Output Free</w:t>
      </w:r>
    </w:p>
    <w:p w14:paraId="02AAF128" w14:textId="77777777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3AEFF331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BAB0B7C" wp14:editId="7DB64037">
            <wp:extent cx="5943600" cy="1703070"/>
            <wp:effectExtent l="0" t="0" r="0" b="0"/>
            <wp:docPr id="314973839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7383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2FDE" w14:textId="33BD2540" w:rsidR="0058284C" w:rsidRPr="00974107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</w:t>
        </w:r>
      </w:fldSimple>
      <w:r>
        <w:t>-Hold Brake ON for MCE 1</w:t>
      </w:r>
    </w:p>
    <w:p w14:paraId="74BCC439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4E50691" wp14:editId="06899C63">
            <wp:extent cx="5943600" cy="1613535"/>
            <wp:effectExtent l="0" t="0" r="0" b="5715"/>
            <wp:docPr id="94676220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6220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5B86" w14:textId="7A4ADF17" w:rsidR="0058284C" w:rsidRPr="00974107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5</w:t>
        </w:r>
      </w:fldSimple>
      <w:r>
        <w:t>-Hold Brake ON for MCE 2</w:t>
      </w:r>
    </w:p>
    <w:p w14:paraId="25652EB2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B90E29C" wp14:editId="5132E85F">
            <wp:extent cx="5943600" cy="1599565"/>
            <wp:effectExtent l="0" t="0" r="0" b="635"/>
            <wp:docPr id="1611016496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1649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32B0" w14:textId="76D63A43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6</w:t>
        </w:r>
      </w:fldSimple>
      <w:r>
        <w:t>-Hold Brake ON for MCE 3</w:t>
      </w:r>
    </w:p>
    <w:p w14:paraId="777B089B" w14:textId="74BDC7C4" w:rsidR="0058284C" w:rsidRDefault="0058284C" w:rsidP="0058284C">
      <w:pPr>
        <w:pStyle w:val="BodyText"/>
        <w:ind w:left="0"/>
        <w:jc w:val="center"/>
      </w:pPr>
    </w:p>
    <w:p w14:paraId="2FA5AEAD" w14:textId="77777777" w:rsidR="00E930A6" w:rsidRPr="00291A72" w:rsidRDefault="00E930A6" w:rsidP="0058284C">
      <w:pPr>
        <w:pStyle w:val="BodyText"/>
        <w:ind w:left="0"/>
        <w:jc w:val="center"/>
      </w:pPr>
    </w:p>
    <w:p w14:paraId="460615D9" w14:textId="3DAE026C" w:rsidR="00974107" w:rsidRDefault="00974107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579FAF5E" w14:textId="77777777" w:rsidR="0058284C" w:rsidRPr="00091B22" w:rsidRDefault="0058284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810"/>
        <w:gridCol w:w="1710"/>
        <w:gridCol w:w="1350"/>
        <w:gridCol w:w="900"/>
        <w:gridCol w:w="1255"/>
      </w:tblGrid>
      <w:tr w:rsidR="00B45742" w14:paraId="446721D3" w14:textId="77777777" w:rsidTr="001428F9">
        <w:trPr>
          <w:trHeight w:val="575"/>
        </w:trPr>
        <w:tc>
          <w:tcPr>
            <w:tcW w:w="9350" w:type="dxa"/>
            <w:gridSpan w:val="7"/>
          </w:tcPr>
          <w:p w14:paraId="72810344" w14:textId="77777777" w:rsidR="00B45742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Holding Load Test - </w:t>
            </w:r>
            <w:r w:rsidRPr="006233EA">
              <w:rPr>
                <w:b/>
                <w:bCs/>
                <w:sz w:val="22"/>
                <w:szCs w:val="22"/>
              </w:rPr>
              <w:t>Brake O</w:t>
            </w:r>
            <w:r>
              <w:rPr>
                <w:b/>
                <w:bCs/>
                <w:sz w:val="22"/>
                <w:szCs w:val="22"/>
              </w:rPr>
              <w:t>N</w:t>
            </w:r>
            <w:r w:rsidRPr="006233EA">
              <w:rPr>
                <w:b/>
                <w:bCs/>
                <w:sz w:val="22"/>
                <w:szCs w:val="22"/>
              </w:rPr>
              <w:t xml:space="preserve">, LEMA Output </w:t>
            </w:r>
            <w:r>
              <w:rPr>
                <w:b/>
                <w:bCs/>
                <w:sz w:val="22"/>
                <w:szCs w:val="22"/>
              </w:rPr>
              <w:t>Free</w:t>
            </w:r>
          </w:p>
          <w:p w14:paraId="5A6734F3" w14:textId="77777777" w:rsidR="00B45742" w:rsidRPr="00A009C7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12.6 +</w:t>
            </w:r>
            <w:r w:rsidR="00EF75E2">
              <w:rPr>
                <w:b/>
                <w:bCs/>
                <w:sz w:val="22"/>
                <w:szCs w:val="22"/>
              </w:rPr>
              <w:t>/</w:t>
            </w:r>
            <w:r w:rsidRPr="00A009C7">
              <w:rPr>
                <w:b/>
                <w:bCs/>
                <w:sz w:val="22"/>
                <w:szCs w:val="22"/>
              </w:rPr>
              <w:t xml:space="preserve">-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A009C7">
              <w:rPr>
                <w:b/>
                <w:bCs/>
                <w:sz w:val="22"/>
                <w:szCs w:val="22"/>
              </w:rPr>
              <w:t xml:space="preserve"> Amps for 3-5 sec</w:t>
            </w:r>
            <w:r w:rsidR="00EF75E2">
              <w:rPr>
                <w:b/>
                <w:bCs/>
                <w:sz w:val="22"/>
                <w:szCs w:val="22"/>
              </w:rPr>
              <w:t>onds</w:t>
            </w:r>
          </w:p>
        </w:tc>
      </w:tr>
      <w:tr w:rsidR="00A009C7" w14:paraId="27382328" w14:textId="77777777" w:rsidTr="00850524">
        <w:trPr>
          <w:trHeight w:val="575"/>
        </w:trPr>
        <w:tc>
          <w:tcPr>
            <w:tcW w:w="1975" w:type="dxa"/>
          </w:tcPr>
          <w:p w14:paraId="4389636F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7375" w:type="dxa"/>
            <w:gridSpan w:val="6"/>
          </w:tcPr>
          <w:p w14:paraId="08B8739E" w14:textId="0C085955" w:rsidR="00A009C7" w:rsidRPr="000375BB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55939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Results</w:t>
            </w:r>
            <w:r w:rsidR="000375BB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0375BB">
              <w:rPr>
                <w:b/>
                <w:bCs/>
                <w:color w:val="F55939"/>
                <w:sz w:val="22"/>
                <w:szCs w:val="22"/>
              </w:rPr>
              <w:t>Values will need update</w:t>
            </w:r>
          </w:p>
        </w:tc>
      </w:tr>
      <w:tr w:rsidR="00A009C7" w14:paraId="78044B08" w14:textId="77777777" w:rsidTr="00E930A6">
        <w:tc>
          <w:tcPr>
            <w:tcW w:w="1975" w:type="dxa"/>
          </w:tcPr>
          <w:p w14:paraId="2FA97632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350" w:type="dxa"/>
          </w:tcPr>
          <w:p w14:paraId="13282CA4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 Current</w:t>
            </w:r>
          </w:p>
        </w:tc>
        <w:tc>
          <w:tcPr>
            <w:tcW w:w="810" w:type="dxa"/>
          </w:tcPr>
          <w:p w14:paraId="07454634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7A2FC54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Current Pass/Fail</w:t>
            </w:r>
          </w:p>
        </w:tc>
        <w:tc>
          <w:tcPr>
            <w:tcW w:w="1350" w:type="dxa"/>
          </w:tcPr>
          <w:p w14:paraId="12B6E847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900" w:type="dxa"/>
          </w:tcPr>
          <w:p w14:paraId="0DF9A365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Units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3CFE04A0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Position Feedback Pass/Fail</w:t>
            </w:r>
          </w:p>
        </w:tc>
      </w:tr>
      <w:tr w:rsidR="00A009C7" w14:paraId="46DBB6B9" w14:textId="77777777" w:rsidTr="00E930A6">
        <w:tc>
          <w:tcPr>
            <w:tcW w:w="1975" w:type="dxa"/>
          </w:tcPr>
          <w:p w14:paraId="57BF7B19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</w:t>
            </w:r>
            <w:r>
              <w:rPr>
                <w:sz w:val="22"/>
                <w:szCs w:val="22"/>
              </w:rPr>
              <w:t>.2.1 step I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7E25E66" w14:textId="295213DB" w:rsidR="00A009C7" w:rsidRDefault="00E930A6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6.0079</w:t>
            </w:r>
          </w:p>
        </w:tc>
        <w:tc>
          <w:tcPr>
            <w:tcW w:w="810" w:type="dxa"/>
          </w:tcPr>
          <w:p w14:paraId="724C539B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7530585E" w14:textId="26A00BCE" w:rsidR="00A009C7" w:rsidRDefault="00E930A6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14:paraId="5ABB001D" w14:textId="7D530064" w:rsidR="00A009C7" w:rsidRDefault="00E930A6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-0.0063</w:t>
            </w:r>
          </w:p>
        </w:tc>
        <w:tc>
          <w:tcPr>
            <w:tcW w:w="900" w:type="dxa"/>
          </w:tcPr>
          <w:p w14:paraId="53003D03" w14:textId="77777777" w:rsidR="00A009C7" w:rsidRDefault="005A312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4B318C2F" w14:textId="15B20BBD" w:rsidR="00A009C7" w:rsidRDefault="00E930A6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276AB611" w14:textId="77777777" w:rsidTr="00E930A6">
        <w:tc>
          <w:tcPr>
            <w:tcW w:w="1975" w:type="dxa"/>
          </w:tcPr>
          <w:p w14:paraId="75FDB444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6.3.2.1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20F98579" w14:textId="26CEA1F8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-6.0025</w:t>
            </w:r>
          </w:p>
        </w:tc>
        <w:tc>
          <w:tcPr>
            <w:tcW w:w="810" w:type="dxa"/>
          </w:tcPr>
          <w:p w14:paraId="1F8234A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612B696C" w14:textId="7F44886A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59784440" w14:textId="74F1009A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-0.0071</w:t>
            </w:r>
          </w:p>
        </w:tc>
        <w:tc>
          <w:tcPr>
            <w:tcW w:w="900" w:type="dxa"/>
          </w:tcPr>
          <w:p w14:paraId="75DF3A4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0FCC306E" w14:textId="7F61DC8F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6D72F115" w14:textId="77777777" w:rsidTr="00E930A6">
        <w:tc>
          <w:tcPr>
            <w:tcW w:w="1975" w:type="dxa"/>
          </w:tcPr>
          <w:p w14:paraId="43D7764E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6.</w:t>
            </w:r>
            <w:r w:rsidR="000A399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="000A399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.2.2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3BE256CB" w14:textId="15C50743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6.0156</w:t>
            </w:r>
          </w:p>
        </w:tc>
        <w:tc>
          <w:tcPr>
            <w:tcW w:w="810" w:type="dxa"/>
          </w:tcPr>
          <w:p w14:paraId="7528760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2C449A93" w14:textId="70CF5636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5EEABD83" w14:textId="2694BD49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-0.0008</w:t>
            </w:r>
          </w:p>
        </w:tc>
        <w:tc>
          <w:tcPr>
            <w:tcW w:w="900" w:type="dxa"/>
          </w:tcPr>
          <w:p w14:paraId="6E7528B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1FA73A43" w14:textId="23016F9F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3E4EC030" w14:textId="77777777" w:rsidTr="00E930A6">
        <w:tc>
          <w:tcPr>
            <w:tcW w:w="1975" w:type="dxa"/>
          </w:tcPr>
          <w:p w14:paraId="6D979D2D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0A3992">
              <w:rPr>
                <w:sz w:val="22"/>
                <w:szCs w:val="22"/>
              </w:rPr>
              <w:t>6.6.3.2.2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C75AC93" w14:textId="4FD8679A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-6.0092</w:t>
            </w:r>
          </w:p>
        </w:tc>
        <w:tc>
          <w:tcPr>
            <w:tcW w:w="810" w:type="dxa"/>
          </w:tcPr>
          <w:p w14:paraId="796A6C8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02D24AE4" w14:textId="1BA8E8D3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588FCA31" w14:textId="708518E1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-0.0016</w:t>
            </w:r>
          </w:p>
        </w:tc>
        <w:tc>
          <w:tcPr>
            <w:tcW w:w="900" w:type="dxa"/>
          </w:tcPr>
          <w:p w14:paraId="1F4CB0F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5C2CD0AF" w14:textId="76A0369F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70F9EF5C" w14:textId="77777777" w:rsidTr="00E930A6">
        <w:tc>
          <w:tcPr>
            <w:tcW w:w="1975" w:type="dxa"/>
          </w:tcPr>
          <w:p w14:paraId="6E2FB984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 6.6.3.2.3</w:t>
            </w:r>
            <w:r>
              <w:rPr>
                <w:sz w:val="22"/>
                <w:szCs w:val="22"/>
              </w:rPr>
              <w:t xml:space="preserve"> step </w:t>
            </w:r>
            <w:r w:rsidR="000A399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37ECF31E" w14:textId="3AB65459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5.9899</w:t>
            </w:r>
          </w:p>
        </w:tc>
        <w:tc>
          <w:tcPr>
            <w:tcW w:w="810" w:type="dxa"/>
          </w:tcPr>
          <w:p w14:paraId="18378A9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25CD4BCE" w14:textId="71AA71A0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4FE1DC1A" w14:textId="729BD4D9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-0.0079</w:t>
            </w:r>
          </w:p>
        </w:tc>
        <w:tc>
          <w:tcPr>
            <w:tcW w:w="900" w:type="dxa"/>
          </w:tcPr>
          <w:p w14:paraId="26C5A91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07F584F2" w14:textId="314BDB10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5F2A307E" w14:textId="77777777" w:rsidTr="00E930A6">
        <w:tc>
          <w:tcPr>
            <w:tcW w:w="1975" w:type="dxa"/>
          </w:tcPr>
          <w:p w14:paraId="3F60862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A3992">
              <w:rPr>
                <w:sz w:val="22"/>
                <w:szCs w:val="22"/>
              </w:rPr>
              <w:t>6.6.3.2.3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75071EAB" w14:textId="1292F3DE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-5.997</w:t>
            </w:r>
          </w:p>
        </w:tc>
        <w:tc>
          <w:tcPr>
            <w:tcW w:w="810" w:type="dxa"/>
          </w:tcPr>
          <w:p w14:paraId="2D306F2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shd w:val="solid" w:color="B9FF93" w:fill="auto"/>
          </w:tcPr>
          <w:p w14:paraId="3625B7F0" w14:textId="386AAEF3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600E3A91" w14:textId="44CD47FE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-0.0094</w:t>
            </w:r>
          </w:p>
        </w:tc>
        <w:tc>
          <w:tcPr>
            <w:tcW w:w="900" w:type="dxa"/>
          </w:tcPr>
          <w:p w14:paraId="1CE9B85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shd w:val="solid" w:color="B9FF93" w:fill="auto"/>
          </w:tcPr>
          <w:p w14:paraId="4D5208D8" w14:textId="79734C46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70932C6F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9" w:name="_Ref129074003"/>
      <w:r>
        <w:rPr>
          <w:b/>
          <w:bCs/>
          <w:sz w:val="32"/>
          <w:szCs w:val="32"/>
        </w:rPr>
        <w:br w:type="page"/>
      </w:r>
    </w:p>
    <w:p w14:paraId="591C9649" w14:textId="77777777" w:rsidR="009E44C7" w:rsidRPr="00F4766E" w:rsidRDefault="009E44C7" w:rsidP="00F4766E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 xml:space="preserve">6.6.4 Brake Release </w:t>
      </w:r>
      <w:r w:rsidR="007463D8">
        <w:rPr>
          <w:b/>
          <w:bCs/>
          <w:sz w:val="32"/>
          <w:szCs w:val="32"/>
        </w:rPr>
        <w:t>T</w:t>
      </w:r>
      <w:r w:rsidRPr="007463D8">
        <w:rPr>
          <w:b/>
          <w:bCs/>
          <w:sz w:val="32"/>
          <w:szCs w:val="32"/>
        </w:rPr>
        <w:t>est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080"/>
        <w:gridCol w:w="2515"/>
      </w:tblGrid>
      <w:tr w:rsidR="00B45742" w14:paraId="75D10FC4" w14:textId="77777777" w:rsidTr="00E354CE">
        <w:trPr>
          <w:trHeight w:val="323"/>
        </w:trPr>
        <w:tc>
          <w:tcPr>
            <w:tcW w:w="9350" w:type="dxa"/>
            <w:gridSpan w:val="6"/>
          </w:tcPr>
          <w:p w14:paraId="38BE4104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Brake Release Test</w:t>
            </w:r>
          </w:p>
        </w:tc>
      </w:tr>
      <w:tr w:rsidR="002A4FCB" w14:paraId="52BAD397" w14:textId="77777777" w:rsidTr="00E0617C">
        <w:trPr>
          <w:trHeight w:val="323"/>
        </w:trPr>
        <w:tc>
          <w:tcPr>
            <w:tcW w:w="4135" w:type="dxa"/>
            <w:gridSpan w:val="3"/>
          </w:tcPr>
          <w:p w14:paraId="7056BFD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215" w:type="dxa"/>
            <w:gridSpan w:val="3"/>
          </w:tcPr>
          <w:p w14:paraId="4B09D19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2AB0980A" w14:textId="77777777" w:rsidTr="00E930A6">
        <w:trPr>
          <w:trHeight w:val="581"/>
        </w:trPr>
        <w:tc>
          <w:tcPr>
            <w:tcW w:w="1705" w:type="dxa"/>
          </w:tcPr>
          <w:p w14:paraId="64542F1B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0CA00431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Expected </w:t>
            </w:r>
          </w:p>
        </w:tc>
        <w:tc>
          <w:tcPr>
            <w:tcW w:w="1260" w:type="dxa"/>
          </w:tcPr>
          <w:p w14:paraId="71CD760F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7237085F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14:paraId="44490625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Units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407D86FE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Pass/Fail </w:t>
            </w:r>
          </w:p>
        </w:tc>
      </w:tr>
      <w:tr w:rsidR="005A312A" w14:paraId="41CDEDDD" w14:textId="77777777" w:rsidTr="00E930A6">
        <w:trPr>
          <w:trHeight w:val="332"/>
        </w:trPr>
        <w:tc>
          <w:tcPr>
            <w:tcW w:w="1705" w:type="dxa"/>
          </w:tcPr>
          <w:p w14:paraId="53C58256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MCE1 /Motor 1 </w:t>
            </w:r>
          </w:p>
        </w:tc>
        <w:tc>
          <w:tcPr>
            <w:tcW w:w="1170" w:type="dxa"/>
          </w:tcPr>
          <w:p w14:paraId="5B25FAC0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5B118BF6" w14:textId="77777777" w:rsidR="005A312A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1620" w:type="dxa"/>
          </w:tcPr>
          <w:p w14:paraId="4B335201" w14:textId="0F6C5436" w:rsidR="005A312A" w:rsidRPr="00850524" w:rsidRDefault="00E930A6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0ADDD0F3" w14:textId="77777777" w:rsidR="005A312A" w:rsidRPr="00850524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7AA5B2EB" w14:textId="6EEEF26E" w:rsidR="005A312A" w:rsidRPr="00850524" w:rsidRDefault="00E930A6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2E0F9302" w14:textId="77777777" w:rsidTr="00E930A6">
        <w:trPr>
          <w:trHeight w:val="323"/>
        </w:trPr>
        <w:tc>
          <w:tcPr>
            <w:tcW w:w="1705" w:type="dxa"/>
          </w:tcPr>
          <w:p w14:paraId="142B00F1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MCE2 /Motor 2</w:t>
            </w:r>
          </w:p>
        </w:tc>
        <w:tc>
          <w:tcPr>
            <w:tcW w:w="1170" w:type="dxa"/>
          </w:tcPr>
          <w:p w14:paraId="50CFE63B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52C0469D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3561E56E" w14:textId="26DF9644" w:rsidR="00716380" w:rsidRPr="00850524" w:rsidRDefault="00E930A6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07AB7220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5745DBD6" w14:textId="4048B5FD" w:rsidR="00716380" w:rsidRPr="00850524" w:rsidRDefault="00E930A6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257F6B90" w14:textId="77777777" w:rsidTr="00E930A6">
        <w:trPr>
          <w:trHeight w:val="323"/>
        </w:trPr>
        <w:tc>
          <w:tcPr>
            <w:tcW w:w="1705" w:type="dxa"/>
          </w:tcPr>
          <w:p w14:paraId="26878DA4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MCE3 /Motor 3</w:t>
            </w:r>
          </w:p>
        </w:tc>
        <w:tc>
          <w:tcPr>
            <w:tcW w:w="1170" w:type="dxa"/>
          </w:tcPr>
          <w:p w14:paraId="3951A538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14:paraId="0C3C2A9E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7B3B97A2" w14:textId="196178A9" w:rsidR="00716380" w:rsidRPr="00850524" w:rsidRDefault="00E930A6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38351072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shd w:val="solid" w:color="B9FF93" w:fill="auto"/>
          </w:tcPr>
          <w:p w14:paraId="66C4C326" w14:textId="72501B6A" w:rsidR="00716380" w:rsidRPr="00850524" w:rsidRDefault="00E930A6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244E363A" w14:textId="77777777" w:rsidR="00404D04" w:rsidRDefault="00404D04" w:rsidP="007463D8">
      <w:pPr>
        <w:pStyle w:val="Heading9"/>
        <w:rPr>
          <w:b/>
          <w:bCs/>
          <w:sz w:val="32"/>
          <w:szCs w:val="32"/>
        </w:rPr>
      </w:pPr>
      <w:bookmarkStart w:id="10" w:name="_Ref127526043"/>
      <w:bookmarkStart w:id="11" w:name="_Hlk122090361"/>
    </w:p>
    <w:p w14:paraId="67830A69" w14:textId="77777777" w:rsidR="00314FDE" w:rsidRPr="00F4766E" w:rsidRDefault="00D53B8C" w:rsidP="00F4766E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5</w:t>
      </w:r>
      <w:r w:rsidRPr="007463D8">
        <w:rPr>
          <w:b/>
          <w:bCs/>
          <w:sz w:val="32"/>
          <w:szCs w:val="32"/>
        </w:rPr>
        <w:t xml:space="preserve"> </w:t>
      </w:r>
      <w:r w:rsidR="00574BB6" w:rsidRPr="007463D8">
        <w:rPr>
          <w:b/>
          <w:bCs/>
          <w:sz w:val="32"/>
          <w:szCs w:val="32"/>
        </w:rPr>
        <w:t>N1 and N2 Extend Mechanical Stops</w:t>
      </w:r>
      <w:r w:rsidR="00C51711" w:rsidRPr="007463D8">
        <w:rPr>
          <w:b/>
          <w:bCs/>
          <w:sz w:val="32"/>
          <w:szCs w:val="32"/>
        </w:rPr>
        <w:t xml:space="preserve"> and MCE Rigging</w:t>
      </w:r>
      <w:bookmarkStart w:id="12" w:name="_Hlk122094669"/>
      <w:bookmarkEnd w:id="10"/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2970"/>
        <w:gridCol w:w="2175"/>
        <w:gridCol w:w="1756"/>
        <w:gridCol w:w="2449"/>
      </w:tblGrid>
      <w:tr w:rsidR="00B45742" w14:paraId="31E85751" w14:textId="77777777" w:rsidTr="00BF771E">
        <w:tc>
          <w:tcPr>
            <w:tcW w:w="9350" w:type="dxa"/>
            <w:gridSpan w:val="4"/>
          </w:tcPr>
          <w:p w14:paraId="293358F4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472242">
              <w:rPr>
                <w:b/>
                <w:bCs/>
                <w:szCs w:val="20"/>
              </w:rPr>
              <w:t>Extend using M1/N1</w:t>
            </w:r>
          </w:p>
        </w:tc>
      </w:tr>
      <w:tr w:rsidR="002A4FCB" w14:paraId="609D91CA" w14:textId="77777777" w:rsidTr="00C45509">
        <w:tc>
          <w:tcPr>
            <w:tcW w:w="2970" w:type="dxa"/>
          </w:tcPr>
          <w:p w14:paraId="396A8DA0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380" w:type="dxa"/>
            <w:gridSpan w:val="3"/>
          </w:tcPr>
          <w:p w14:paraId="47C80CB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57F9BBE7" w14:textId="77777777" w:rsidTr="00E930A6">
        <w:tc>
          <w:tcPr>
            <w:tcW w:w="2970" w:type="dxa"/>
          </w:tcPr>
          <w:p w14:paraId="17EED823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75" w:type="dxa"/>
          </w:tcPr>
          <w:p w14:paraId="40E683D1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756" w:type="dxa"/>
          </w:tcPr>
          <w:p w14:paraId="665BBF3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8C490F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0EB3C3F9" w14:textId="77777777" w:rsidTr="00E930A6">
        <w:tc>
          <w:tcPr>
            <w:tcW w:w="2970" w:type="dxa"/>
          </w:tcPr>
          <w:p w14:paraId="22AA6FE6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2175" w:type="dxa"/>
          </w:tcPr>
          <w:p w14:paraId="7F93A25E" w14:textId="59CDF6B7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756" w:type="dxa"/>
          </w:tcPr>
          <w:p w14:paraId="5DC8EBDB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000D0635" w14:textId="29F61B25" w:rsidR="002A4FCB" w:rsidRDefault="00E930A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65826209" w14:textId="77777777" w:rsidTr="00E930A6">
        <w:tc>
          <w:tcPr>
            <w:tcW w:w="2970" w:type="dxa"/>
          </w:tcPr>
          <w:p w14:paraId="2171DB16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 4.5 +/- 0.15 Amps</w:t>
            </w:r>
          </w:p>
        </w:tc>
        <w:tc>
          <w:tcPr>
            <w:tcW w:w="2175" w:type="dxa"/>
          </w:tcPr>
          <w:p w14:paraId="27EEA1E5" w14:textId="5EF0DBC5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6.0043</w:t>
            </w:r>
          </w:p>
        </w:tc>
        <w:tc>
          <w:tcPr>
            <w:tcW w:w="1756" w:type="dxa"/>
          </w:tcPr>
          <w:p w14:paraId="08C599B9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FF7575" w:fill="auto"/>
          </w:tcPr>
          <w:p w14:paraId="1FA70548" w14:textId="33ED7DD0" w:rsidR="002A4FCB" w:rsidRDefault="00E930A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5C4F69BF" w14:textId="77777777" w:rsidTr="00E930A6">
        <w:tc>
          <w:tcPr>
            <w:tcW w:w="2970" w:type="dxa"/>
          </w:tcPr>
          <w:p w14:paraId="55F7ED07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175" w:type="dxa"/>
          </w:tcPr>
          <w:p w14:paraId="234D05C1" w14:textId="68FB80D8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-0.2975</w:t>
            </w:r>
          </w:p>
        </w:tc>
        <w:tc>
          <w:tcPr>
            <w:tcW w:w="1756" w:type="dxa"/>
          </w:tcPr>
          <w:p w14:paraId="5CE27947" w14:textId="77777777" w:rsidR="002A4FCB" w:rsidRDefault="005A312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77539386" w14:textId="6F5F9DE3" w:rsidR="002A4FCB" w:rsidRDefault="00E930A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D7D353D" w14:textId="77777777" w:rsidTr="00E930A6">
        <w:tc>
          <w:tcPr>
            <w:tcW w:w="2970" w:type="dxa"/>
          </w:tcPr>
          <w:p w14:paraId="6D98BE25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2175" w:type="dxa"/>
          </w:tcPr>
          <w:p w14:paraId="17C371A7" w14:textId="5027DC41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56" w:type="dxa"/>
          </w:tcPr>
          <w:p w14:paraId="3FEBCFD6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shd w:val="solid" w:color="B9FF93" w:fill="auto"/>
          </w:tcPr>
          <w:p w14:paraId="5491191C" w14:textId="7972082A" w:rsidR="002A4FCB" w:rsidRDefault="00E930A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7705ED8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1CF35DB6" w14:textId="77777777" w:rsidR="002A4FCB" w:rsidRPr="002A4FCB" w:rsidRDefault="002A4FCB" w:rsidP="002A4FCB">
      <w:pPr>
        <w:pStyle w:val="BodyText"/>
        <w:spacing w:after="60"/>
        <w:ind w:left="0"/>
        <w:rPr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6"/>
        <w:gridCol w:w="2088"/>
        <w:gridCol w:w="1834"/>
        <w:gridCol w:w="2492"/>
      </w:tblGrid>
      <w:tr w:rsidR="00B45742" w14:paraId="33479CC7" w14:textId="77777777" w:rsidTr="00892D03">
        <w:tc>
          <w:tcPr>
            <w:tcW w:w="9350" w:type="dxa"/>
            <w:gridSpan w:val="4"/>
          </w:tcPr>
          <w:p w14:paraId="3F5ECF68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45742">
              <w:rPr>
                <w:b/>
                <w:bCs/>
                <w:szCs w:val="20"/>
              </w:rPr>
              <w:t>Extend using M2/N2</w:t>
            </w:r>
          </w:p>
        </w:tc>
      </w:tr>
      <w:tr w:rsidR="002A4FCB" w14:paraId="496C30E4" w14:textId="77777777" w:rsidTr="00B45742">
        <w:tc>
          <w:tcPr>
            <w:tcW w:w="2936" w:type="dxa"/>
          </w:tcPr>
          <w:p w14:paraId="5D56498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414" w:type="dxa"/>
            <w:gridSpan w:val="3"/>
          </w:tcPr>
          <w:p w14:paraId="524F5B3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7D472E30" w14:textId="77777777" w:rsidTr="00E930A6">
        <w:tc>
          <w:tcPr>
            <w:tcW w:w="2936" w:type="dxa"/>
          </w:tcPr>
          <w:p w14:paraId="569C6CB9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088" w:type="dxa"/>
          </w:tcPr>
          <w:p w14:paraId="4A03E380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834" w:type="dxa"/>
          </w:tcPr>
          <w:p w14:paraId="123B8DB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14:paraId="11B8E57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1B5F29C8" w14:textId="77777777" w:rsidTr="00E930A6">
        <w:tc>
          <w:tcPr>
            <w:tcW w:w="2936" w:type="dxa"/>
          </w:tcPr>
          <w:p w14:paraId="2EC3D73B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r w:rsidR="00B24509">
              <w:rPr>
                <w:szCs w:val="20"/>
              </w:rPr>
              <w:t>engaged (</w:t>
            </w:r>
            <w:r>
              <w:rPr>
                <w:szCs w:val="20"/>
              </w:rPr>
              <w:t>M2 current saturated)</w:t>
            </w:r>
          </w:p>
        </w:tc>
        <w:tc>
          <w:tcPr>
            <w:tcW w:w="2088" w:type="dxa"/>
          </w:tcPr>
          <w:p w14:paraId="2A24CC93" w14:textId="4291FDEB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834" w:type="dxa"/>
          </w:tcPr>
          <w:p w14:paraId="60C8EA95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16DC4566" w14:textId="04667864" w:rsidR="002A4FCB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B53E3A3" w14:textId="77777777" w:rsidTr="00E930A6">
        <w:tc>
          <w:tcPr>
            <w:tcW w:w="2936" w:type="dxa"/>
          </w:tcPr>
          <w:p w14:paraId="2CD29B53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2088" w:type="dxa"/>
          </w:tcPr>
          <w:p w14:paraId="269D8570" w14:textId="2C7137DC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6.0022</w:t>
            </w:r>
          </w:p>
        </w:tc>
        <w:tc>
          <w:tcPr>
            <w:tcW w:w="1834" w:type="dxa"/>
          </w:tcPr>
          <w:p w14:paraId="0414DBB4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FF7575" w:fill="auto"/>
          </w:tcPr>
          <w:p w14:paraId="2F3D3CD7" w14:textId="7CCA3FAA" w:rsidR="002A4FCB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4BD602EF" w14:textId="77777777" w:rsidTr="00E930A6">
        <w:tc>
          <w:tcPr>
            <w:tcW w:w="2936" w:type="dxa"/>
          </w:tcPr>
          <w:p w14:paraId="3C50D4C2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088" w:type="dxa"/>
          </w:tcPr>
          <w:p w14:paraId="03FEE993" w14:textId="6FAFE0AA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-0.3423</w:t>
            </w:r>
          </w:p>
        </w:tc>
        <w:tc>
          <w:tcPr>
            <w:tcW w:w="1834" w:type="dxa"/>
          </w:tcPr>
          <w:p w14:paraId="655370BC" w14:textId="77777777" w:rsidR="002A4FCB" w:rsidRDefault="005A312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4D18CF50" w14:textId="3871D1BA" w:rsidR="002A4FCB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6A4758F" w14:textId="77777777" w:rsidTr="00E930A6">
        <w:tc>
          <w:tcPr>
            <w:tcW w:w="2936" w:type="dxa"/>
          </w:tcPr>
          <w:p w14:paraId="6C3B609D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2088" w:type="dxa"/>
          </w:tcPr>
          <w:p w14:paraId="3CF6666A" w14:textId="78262772" w:rsidR="002A4FCB" w:rsidRDefault="00E930A6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53C3C241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180017F9" w14:textId="093439C8" w:rsidR="002A4FCB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59AB3E7" w14:textId="77777777" w:rsidTr="00E930A6">
        <w:tc>
          <w:tcPr>
            <w:tcW w:w="2936" w:type="dxa"/>
          </w:tcPr>
          <w:p w14:paraId="7E3EE170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2088" w:type="dxa"/>
          </w:tcPr>
          <w:p w14:paraId="4D5B7482" w14:textId="7A263FB3" w:rsidR="002A4FCB" w:rsidRPr="00FE54D1" w:rsidRDefault="00E930A6" w:rsidP="003F6EF2">
            <w:pPr>
              <w:pStyle w:val="BodyText"/>
              <w:spacing w:after="60"/>
              <w:ind w:left="0"/>
              <w:jc w:val="center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48916B94" w14:textId="77777777" w:rsidR="002A4FCB" w:rsidRDefault="00B84A12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shd w:val="solid" w:color="B9FF93" w:fill="auto"/>
          </w:tcPr>
          <w:p w14:paraId="0DD8EA21" w14:textId="522802A2" w:rsidR="002A4FCB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AF47C70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13" w:name="_Ref127526651"/>
      <w:bookmarkEnd w:id="11"/>
      <w:bookmarkEnd w:id="12"/>
      <w:r>
        <w:rPr>
          <w:b/>
          <w:bCs/>
          <w:sz w:val="32"/>
          <w:szCs w:val="32"/>
        </w:rPr>
        <w:br w:type="page"/>
      </w:r>
    </w:p>
    <w:p w14:paraId="00568E29" w14:textId="77777777" w:rsidR="00DC4AF2" w:rsidRPr="007463D8" w:rsidRDefault="00BA1E5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 xml:space="preserve"> N1 and N2 Stroke Check</w:t>
      </w:r>
      <w:bookmarkEnd w:id="13"/>
      <w:r w:rsidR="00DC4AF2" w:rsidRPr="007463D8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pPr w:leftFromText="180" w:rightFromText="180" w:vertAnchor="text" w:horzAnchor="margin" w:tblpY="297"/>
        <w:tblW w:w="5000" w:type="pct"/>
        <w:tblLook w:val="04A0" w:firstRow="1" w:lastRow="0" w:firstColumn="1" w:lastColumn="0" w:noHBand="0" w:noVBand="1"/>
      </w:tblPr>
      <w:tblGrid>
        <w:gridCol w:w="1636"/>
        <w:gridCol w:w="1430"/>
        <w:gridCol w:w="1430"/>
        <w:gridCol w:w="1901"/>
        <w:gridCol w:w="850"/>
        <w:gridCol w:w="2103"/>
      </w:tblGrid>
      <w:tr w:rsidR="00597DAB" w14:paraId="5BA38F1B" w14:textId="77777777" w:rsidTr="001F2A53">
        <w:trPr>
          <w:trHeight w:val="350"/>
        </w:trPr>
        <w:tc>
          <w:tcPr>
            <w:tcW w:w="9350" w:type="dxa"/>
            <w:gridSpan w:val="6"/>
          </w:tcPr>
          <w:p w14:paraId="13987A96" w14:textId="351FF48C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N1 and N2 Strok</w:t>
            </w:r>
            <w:r w:rsidR="00974107">
              <w:rPr>
                <w:b/>
                <w:bCs/>
                <w:szCs w:val="20"/>
              </w:rPr>
              <w:t>e</w:t>
            </w:r>
            <w:r>
              <w:rPr>
                <w:b/>
                <w:bCs/>
                <w:szCs w:val="20"/>
              </w:rPr>
              <w:t xml:space="preserve"> Check Position</w:t>
            </w:r>
          </w:p>
        </w:tc>
      </w:tr>
      <w:tr w:rsidR="00597DAB" w14:paraId="29364CE8" w14:textId="77777777" w:rsidTr="005014A9">
        <w:trPr>
          <w:trHeight w:val="350"/>
        </w:trPr>
        <w:tc>
          <w:tcPr>
            <w:tcW w:w="4496" w:type="dxa"/>
            <w:gridSpan w:val="3"/>
          </w:tcPr>
          <w:p w14:paraId="2CB5D303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566CDBBA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072F764D" w14:textId="77777777" w:rsidTr="00E930A6">
        <w:trPr>
          <w:trHeight w:val="279"/>
        </w:trPr>
        <w:tc>
          <w:tcPr>
            <w:tcW w:w="1636" w:type="dxa"/>
            <w:vMerge w:val="restart"/>
          </w:tcPr>
          <w:p w14:paraId="23312E0F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Pin to pin Length </w:t>
            </w:r>
          </w:p>
        </w:tc>
        <w:tc>
          <w:tcPr>
            <w:tcW w:w="1430" w:type="dxa"/>
          </w:tcPr>
          <w:p w14:paraId="30C0BDC2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6D3C79D1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441A258F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Pin to Pin Length</w:t>
            </w:r>
          </w:p>
        </w:tc>
        <w:tc>
          <w:tcPr>
            <w:tcW w:w="850" w:type="dxa"/>
          </w:tcPr>
          <w:p w14:paraId="3A1FC8AC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706253A3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149B9441" w14:textId="77777777" w:rsidTr="00033536">
        <w:trPr>
          <w:trHeight w:val="279"/>
        </w:trPr>
        <w:tc>
          <w:tcPr>
            <w:tcW w:w="1636" w:type="dxa"/>
            <w:vMerge/>
          </w:tcPr>
          <w:p w14:paraId="42DA129B" w14:textId="77777777" w:rsidR="00597DAB" w:rsidRPr="000E538E" w:rsidRDefault="00597DAB" w:rsidP="002A4FC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30" w:type="dxa"/>
          </w:tcPr>
          <w:p w14:paraId="4308ABB6" w14:textId="0EBA616D" w:rsidR="00597DAB" w:rsidRPr="000E538E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</w:t>
            </w:r>
            <w:r w:rsidR="0099243F">
              <w:rPr>
                <w:szCs w:val="20"/>
              </w:rPr>
              <w:t>7445</w:t>
            </w:r>
          </w:p>
        </w:tc>
        <w:tc>
          <w:tcPr>
            <w:tcW w:w="1430" w:type="dxa"/>
          </w:tcPr>
          <w:p w14:paraId="3EB03212" w14:textId="428B42AE" w:rsidR="00597DAB" w:rsidRPr="000E538E" w:rsidRDefault="0099243F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.08</w:t>
            </w:r>
            <w:r w:rsidR="00033536">
              <w:rPr>
                <w:szCs w:val="20"/>
              </w:rPr>
              <w:t>45</w:t>
            </w:r>
          </w:p>
        </w:tc>
        <w:tc>
          <w:tcPr>
            <w:tcW w:w="1901" w:type="dxa"/>
          </w:tcPr>
          <w:p w14:paraId="087DA4EC" w14:textId="103DA0B0" w:rsidR="00597DAB" w:rsidRPr="000E538E" w:rsidRDefault="00E930A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16.3</w:t>
            </w:r>
          </w:p>
        </w:tc>
        <w:tc>
          <w:tcPr>
            <w:tcW w:w="850" w:type="dxa"/>
          </w:tcPr>
          <w:p w14:paraId="572CB70B" w14:textId="77777777" w:rsidR="00597DAB" w:rsidRPr="000E538E" w:rsidRDefault="00597DA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clear" w:color="auto" w:fill="FF7C80"/>
          </w:tcPr>
          <w:p w14:paraId="6976FB82" w14:textId="4F2506C3" w:rsidR="00597DAB" w:rsidRPr="000E538E" w:rsidRDefault="00033536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597DAB" w14:paraId="2ACAC3BB" w14:textId="77777777" w:rsidTr="005014A9">
        <w:trPr>
          <w:trHeight w:val="279"/>
        </w:trPr>
        <w:tc>
          <w:tcPr>
            <w:tcW w:w="4496" w:type="dxa"/>
            <w:gridSpan w:val="3"/>
          </w:tcPr>
          <w:p w14:paraId="2F9335EA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3D88239B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1333B224" w14:textId="77777777" w:rsidTr="00E930A6">
        <w:trPr>
          <w:trHeight w:val="279"/>
        </w:trPr>
        <w:tc>
          <w:tcPr>
            <w:tcW w:w="1636" w:type="dxa"/>
          </w:tcPr>
          <w:p w14:paraId="3FC3AF48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430" w:type="dxa"/>
          </w:tcPr>
          <w:p w14:paraId="51282889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0CA7DF46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1F2D2931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Actual Position N1/N2</w:t>
            </w:r>
          </w:p>
        </w:tc>
        <w:tc>
          <w:tcPr>
            <w:tcW w:w="850" w:type="dxa"/>
          </w:tcPr>
          <w:p w14:paraId="22920F73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58676FAA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5284151D" w14:textId="77777777" w:rsidTr="00E930A6">
        <w:trPr>
          <w:trHeight w:val="279"/>
        </w:trPr>
        <w:tc>
          <w:tcPr>
            <w:tcW w:w="1636" w:type="dxa"/>
          </w:tcPr>
          <w:p w14:paraId="4145B957" w14:textId="77777777" w:rsidR="00597DAB" w:rsidRPr="000E538E" w:rsidRDefault="00597DAB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2AE4032B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085A43D1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09E86F70" w14:textId="75A405D8" w:rsidR="00597DAB" w:rsidRPr="000E538E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3507CC3E" w14:textId="77777777" w:rsidR="00597DAB" w:rsidRDefault="00597DA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073334FA" w14:textId="254A79BA" w:rsidR="00597DAB" w:rsidRPr="000E538E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630D95EB" w14:textId="77777777" w:rsidTr="00E930A6">
        <w:trPr>
          <w:trHeight w:val="279"/>
        </w:trPr>
        <w:tc>
          <w:tcPr>
            <w:tcW w:w="1636" w:type="dxa"/>
          </w:tcPr>
          <w:p w14:paraId="302ADF84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1430" w:type="dxa"/>
          </w:tcPr>
          <w:p w14:paraId="77CD8698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22B1658A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0A911D67" w14:textId="67D3A380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850" w:type="dxa"/>
          </w:tcPr>
          <w:p w14:paraId="7C21A9B8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278E59D" w14:textId="1DF295B3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4F5FBEA1" w14:textId="77777777" w:rsidTr="00E930A6">
        <w:trPr>
          <w:trHeight w:val="279"/>
        </w:trPr>
        <w:tc>
          <w:tcPr>
            <w:tcW w:w="1636" w:type="dxa"/>
          </w:tcPr>
          <w:p w14:paraId="1B3D4911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1928CBD9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4D20FFED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0606F481" w14:textId="575207DE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53DE9E54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1E6CCF77" w14:textId="7B07074B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E9AC642" w14:textId="77777777" w:rsidTr="00E930A6">
        <w:trPr>
          <w:trHeight w:val="279"/>
        </w:trPr>
        <w:tc>
          <w:tcPr>
            <w:tcW w:w="1636" w:type="dxa"/>
          </w:tcPr>
          <w:p w14:paraId="2720FB62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1430" w:type="dxa"/>
          </w:tcPr>
          <w:p w14:paraId="3758B0B9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6080860B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3DA32FDC" w14:textId="78B4E300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850" w:type="dxa"/>
          </w:tcPr>
          <w:p w14:paraId="386FD8EC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5E1B2F2" w14:textId="739B52EC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5111CB06" w14:textId="77777777" w:rsidTr="00E930A6">
        <w:trPr>
          <w:trHeight w:val="279"/>
        </w:trPr>
        <w:tc>
          <w:tcPr>
            <w:tcW w:w="1636" w:type="dxa"/>
          </w:tcPr>
          <w:p w14:paraId="02B48B60" w14:textId="77777777" w:rsidR="005014A9" w:rsidRDefault="005014A9" w:rsidP="005014A9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63539A98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195EA652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5F1F4DE3" w14:textId="6CEA15B1" w:rsidR="005014A9" w:rsidRPr="002E6C02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4EFBDCD9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2F545370" w14:textId="7FB201E9" w:rsidR="005014A9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3F091D21" w14:textId="77777777" w:rsidTr="00E930A6">
        <w:trPr>
          <w:trHeight w:val="279"/>
        </w:trPr>
        <w:tc>
          <w:tcPr>
            <w:tcW w:w="1636" w:type="dxa"/>
          </w:tcPr>
          <w:p w14:paraId="32A68F21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ins from Null using M3 </w:t>
            </w:r>
          </w:p>
        </w:tc>
        <w:tc>
          <w:tcPr>
            <w:tcW w:w="1430" w:type="dxa"/>
          </w:tcPr>
          <w:p w14:paraId="3ACDB8AF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0132E74C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18DFFA4C" w14:textId="07817118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1.724</w:t>
            </w:r>
          </w:p>
        </w:tc>
        <w:tc>
          <w:tcPr>
            <w:tcW w:w="850" w:type="dxa"/>
          </w:tcPr>
          <w:p w14:paraId="6391E51D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6F0F7504" w14:textId="265B498C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F8139BF" w14:textId="77777777" w:rsidTr="00E930A6">
        <w:trPr>
          <w:trHeight w:val="279"/>
        </w:trPr>
        <w:tc>
          <w:tcPr>
            <w:tcW w:w="1636" w:type="dxa"/>
          </w:tcPr>
          <w:p w14:paraId="5BAF4C6F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1430" w:type="dxa"/>
          </w:tcPr>
          <w:p w14:paraId="6F14292B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737C5792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04386D1C" w14:textId="0CC20246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-0.5731</w:t>
            </w:r>
          </w:p>
        </w:tc>
        <w:tc>
          <w:tcPr>
            <w:tcW w:w="850" w:type="dxa"/>
          </w:tcPr>
          <w:p w14:paraId="03BE8266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B9FF93" w:fill="auto"/>
          </w:tcPr>
          <w:p w14:paraId="3E9D3183" w14:textId="713A7955" w:rsidR="005014A9" w:rsidRPr="000E538E" w:rsidRDefault="00E930A6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0B910EFC" w14:textId="77777777" w:rsidR="00B45742" w:rsidRDefault="00B45742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56F88EAC" w14:textId="77777777" w:rsidR="00B45742" w:rsidRPr="00B45742" w:rsidRDefault="00993300" w:rsidP="00B45742">
      <w:pPr>
        <w:pStyle w:val="Caption"/>
        <w:keepNext/>
        <w:ind w:left="0"/>
        <w:jc w:val="left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Style w:val="TableGrid"/>
        <w:tblpPr w:leftFromText="180" w:rightFromText="180" w:vertAnchor="text" w:horzAnchor="margin" w:tblpY="150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1890"/>
        <w:gridCol w:w="1170"/>
        <w:gridCol w:w="1710"/>
        <w:gridCol w:w="720"/>
        <w:gridCol w:w="1435"/>
      </w:tblGrid>
      <w:tr w:rsidR="00B45742" w14:paraId="6E9FCE2D" w14:textId="77777777" w:rsidTr="00881C38">
        <w:trPr>
          <w:trHeight w:val="260"/>
        </w:trPr>
        <w:tc>
          <w:tcPr>
            <w:tcW w:w="9350" w:type="dxa"/>
            <w:gridSpan w:val="6"/>
          </w:tcPr>
          <w:p w14:paraId="18862E02" w14:textId="77777777" w:rsidR="00B45742" w:rsidRPr="00734544" w:rsidRDefault="00750243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 xml:space="preserve">All </w:t>
            </w:r>
            <w:r w:rsidR="00993300">
              <w:rPr>
                <w:b/>
                <w:bCs/>
                <w:szCs w:val="20"/>
              </w:rPr>
              <w:t xml:space="preserve">Motor Stroke Check </w:t>
            </w:r>
            <w:r>
              <w:rPr>
                <w:b/>
                <w:bCs/>
                <w:szCs w:val="20"/>
              </w:rPr>
              <w:t>Description</w:t>
            </w:r>
          </w:p>
        </w:tc>
      </w:tr>
      <w:tr w:rsidR="00B45742" w14:paraId="01EA6B3F" w14:textId="77777777" w:rsidTr="004F2033">
        <w:trPr>
          <w:trHeight w:val="260"/>
        </w:trPr>
        <w:tc>
          <w:tcPr>
            <w:tcW w:w="5485" w:type="dxa"/>
            <w:gridSpan w:val="3"/>
          </w:tcPr>
          <w:p w14:paraId="03B5912F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3865" w:type="dxa"/>
            <w:gridSpan w:val="3"/>
          </w:tcPr>
          <w:p w14:paraId="678F5CDD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Results</w:t>
            </w:r>
          </w:p>
        </w:tc>
      </w:tr>
      <w:tr w:rsidR="00B45742" w14:paraId="54C3B602" w14:textId="77777777" w:rsidTr="00E930A6">
        <w:trPr>
          <w:trHeight w:val="260"/>
        </w:trPr>
        <w:tc>
          <w:tcPr>
            <w:tcW w:w="2425" w:type="dxa"/>
          </w:tcPr>
          <w:p w14:paraId="19210503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890" w:type="dxa"/>
          </w:tcPr>
          <w:p w14:paraId="22CA159E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170" w:type="dxa"/>
          </w:tcPr>
          <w:p w14:paraId="3DAC0A7E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0C1B512E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720" w:type="dxa"/>
          </w:tcPr>
          <w:p w14:paraId="0F05F72E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Units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72E84C4A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Pass/Fail</w:t>
            </w:r>
          </w:p>
        </w:tc>
      </w:tr>
      <w:tr w:rsidR="00B45742" w14:paraId="36102F42" w14:textId="77777777" w:rsidTr="00E930A6">
        <w:trPr>
          <w:trHeight w:val="514"/>
        </w:trPr>
        <w:tc>
          <w:tcPr>
            <w:tcW w:w="2425" w:type="dxa"/>
          </w:tcPr>
          <w:p w14:paraId="732A3FC4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36DD48A0" w14:textId="463926F6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6237F6DE" w14:textId="474469BC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8068D33" w14:textId="7D3BA78F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0.0105</w:t>
            </w:r>
          </w:p>
        </w:tc>
        <w:tc>
          <w:tcPr>
            <w:tcW w:w="720" w:type="dxa"/>
          </w:tcPr>
          <w:p w14:paraId="4E639C3E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5E6DD1A2" w14:textId="60600C68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4A6F4937" w14:textId="77777777" w:rsidTr="00E930A6">
        <w:trPr>
          <w:trHeight w:val="890"/>
        </w:trPr>
        <w:tc>
          <w:tcPr>
            <w:tcW w:w="2425" w:type="dxa"/>
          </w:tcPr>
          <w:p w14:paraId="25F1D709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49D348DD" w14:textId="2AC1BAAA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99F22E5" w14:textId="7343D874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90A9882" w14:textId="70470E0D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0.0105</w:t>
            </w:r>
          </w:p>
        </w:tc>
        <w:tc>
          <w:tcPr>
            <w:tcW w:w="720" w:type="dxa"/>
          </w:tcPr>
          <w:p w14:paraId="2689B3F5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0BC973E2" w14:textId="545B75F3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33DAA450" w14:textId="77777777" w:rsidTr="00E930A6">
        <w:trPr>
          <w:trHeight w:val="514"/>
        </w:trPr>
        <w:tc>
          <w:tcPr>
            <w:tcW w:w="2425" w:type="dxa"/>
          </w:tcPr>
          <w:p w14:paraId="2A58B1F3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27AF917E" w14:textId="28C25BEB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70" w:type="dxa"/>
          </w:tcPr>
          <w:p w14:paraId="156D5CED" w14:textId="1FA805AE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F92B4E2" w14:textId="09F7F322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-0.3632</w:t>
            </w:r>
          </w:p>
        </w:tc>
        <w:tc>
          <w:tcPr>
            <w:tcW w:w="720" w:type="dxa"/>
          </w:tcPr>
          <w:p w14:paraId="5A321233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4DF10F09" w14:textId="3235C596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14AA3B8D" w14:textId="77777777" w:rsidTr="00E930A6">
        <w:trPr>
          <w:trHeight w:val="514"/>
        </w:trPr>
        <w:tc>
          <w:tcPr>
            <w:tcW w:w="2425" w:type="dxa"/>
          </w:tcPr>
          <w:p w14:paraId="65DE54F2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1D6DB77C" w14:textId="261AC528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1524D549" w14:textId="21EA02CD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116FEB4" w14:textId="1215EF59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-0.3632</w:t>
            </w:r>
          </w:p>
        </w:tc>
        <w:tc>
          <w:tcPr>
            <w:tcW w:w="720" w:type="dxa"/>
          </w:tcPr>
          <w:p w14:paraId="2A36072C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5BDFD45" w14:textId="01CDC7DE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4C613B60" w14:textId="77777777" w:rsidTr="00E930A6">
        <w:trPr>
          <w:trHeight w:val="506"/>
        </w:trPr>
        <w:tc>
          <w:tcPr>
            <w:tcW w:w="2425" w:type="dxa"/>
          </w:tcPr>
          <w:p w14:paraId="61BB50E2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6A1AE4F0" w14:textId="1229EDA5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24CDA82D" w14:textId="3D5D182C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0B989CA" w14:textId="4D7550E8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68E7A9C7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1A691542" w14:textId="311400F7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5BB8F2EC" w14:textId="77777777" w:rsidTr="00E930A6">
        <w:trPr>
          <w:trHeight w:val="514"/>
        </w:trPr>
        <w:tc>
          <w:tcPr>
            <w:tcW w:w="2425" w:type="dxa"/>
          </w:tcPr>
          <w:p w14:paraId="492FA6C5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41DA5B0" w14:textId="004140B1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06A2DC6" w14:textId="5D1A2704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446AE0CB" w14:textId="4437404E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533E99BF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239D1199" w14:textId="5DC5B1B6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18500BCF" w14:textId="77777777" w:rsidTr="00E930A6">
        <w:trPr>
          <w:trHeight w:val="514"/>
        </w:trPr>
        <w:tc>
          <w:tcPr>
            <w:tcW w:w="2425" w:type="dxa"/>
          </w:tcPr>
          <w:p w14:paraId="614C277E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193EBDC" w14:textId="791E6F5A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62CC1DA7" w14:textId="679C90B6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B9A7B7D" w14:textId="7E403B88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0.9487</w:t>
            </w:r>
          </w:p>
        </w:tc>
        <w:tc>
          <w:tcPr>
            <w:tcW w:w="720" w:type="dxa"/>
          </w:tcPr>
          <w:p w14:paraId="008052DD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55F7A3B4" w14:textId="40C88575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53D94056" w14:textId="77777777" w:rsidTr="00E930A6">
        <w:trPr>
          <w:trHeight w:val="506"/>
        </w:trPr>
        <w:tc>
          <w:tcPr>
            <w:tcW w:w="2425" w:type="dxa"/>
          </w:tcPr>
          <w:p w14:paraId="51E1B3DA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ABDA01D" w14:textId="5D761B10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37B46448" w14:textId="119CF283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E77FFA4" w14:textId="60159291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7C96F61D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466CB7F0" w14:textId="1E3B1F32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2E2C32FA" w14:textId="77777777" w:rsidTr="00E930A6">
        <w:trPr>
          <w:trHeight w:val="514"/>
        </w:trPr>
        <w:tc>
          <w:tcPr>
            <w:tcW w:w="2425" w:type="dxa"/>
          </w:tcPr>
          <w:p w14:paraId="50860E64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1E2E26D" w14:textId="0E142155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3815501B" w14:textId="05032C0A" w:rsidR="00B45742" w:rsidRDefault="00E930A6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4AEF3DA" w14:textId="51B36B56" w:rsidR="00B45742" w:rsidRDefault="00E930A6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66CDB614" w14:textId="77777777" w:rsidR="00B45742" w:rsidRDefault="00B45742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shd w:val="solid" w:color="FF7575" w:fill="auto"/>
          </w:tcPr>
          <w:p w14:paraId="7CCF0CD5" w14:textId="5F6AF8BA" w:rsidR="00B45742" w:rsidRDefault="00E930A6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0AC745D" w14:textId="77777777" w:rsidR="006953D6" w:rsidRDefault="006953D6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22F901EF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220814FA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B50D34E" wp14:editId="647EEF8E">
            <wp:extent cx="5048250" cy="2419350"/>
            <wp:effectExtent l="0" t="0" r="0" b="0"/>
            <wp:docPr id="80440792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7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E1E6" w14:textId="410BE3A5" w:rsidR="00347F85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3AB22C50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4C6D2FD" wp14:editId="2FCF82BE">
            <wp:extent cx="5191125" cy="2124075"/>
            <wp:effectExtent l="0" t="0" r="9525" b="9525"/>
            <wp:docPr id="98341849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1849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179C" w14:textId="00291234" w:rsidR="00347F85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8</w:t>
        </w:r>
      </w:fldSimple>
      <w:r>
        <w:t>-Current for Motor One</w:t>
      </w:r>
    </w:p>
    <w:p w14:paraId="3FDC2CDA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F685823" wp14:editId="497919A6">
            <wp:extent cx="4924425" cy="2019300"/>
            <wp:effectExtent l="0" t="0" r="9525" b="0"/>
            <wp:docPr id="196799700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9700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6E43" w14:textId="09826D14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9</w:t>
        </w:r>
      </w:fldSimple>
      <w:r>
        <w:t>- M1 Delta for Motor One</w:t>
      </w:r>
    </w:p>
    <w:p w14:paraId="33E49A75" w14:textId="1E62657D" w:rsidR="00347F85" w:rsidRPr="00347F85" w:rsidRDefault="00347F85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199"/>
        <w:gridCol w:w="1185"/>
        <w:gridCol w:w="1347"/>
        <w:gridCol w:w="1114"/>
        <w:gridCol w:w="1114"/>
      </w:tblGrid>
      <w:tr w:rsidR="00F263D4" w14:paraId="6093F483" w14:textId="77777777" w:rsidTr="00EC1453">
        <w:trPr>
          <w:trHeight w:val="368"/>
        </w:trPr>
        <w:tc>
          <w:tcPr>
            <w:tcW w:w="9350" w:type="dxa"/>
            <w:gridSpan w:val="7"/>
          </w:tcPr>
          <w:p w14:paraId="64064BB9" w14:textId="77777777" w:rsidR="00F263D4" w:rsidRDefault="00F263D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MOTOR 1 STROKE CHECK</w:t>
            </w:r>
          </w:p>
        </w:tc>
      </w:tr>
      <w:tr w:rsidR="00734544" w14:paraId="522DD31B" w14:textId="77777777" w:rsidTr="00F263D4">
        <w:trPr>
          <w:trHeight w:val="368"/>
        </w:trPr>
        <w:tc>
          <w:tcPr>
            <w:tcW w:w="4590" w:type="dxa"/>
            <w:gridSpan w:val="3"/>
          </w:tcPr>
          <w:p w14:paraId="27182C8B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0" w:type="dxa"/>
            <w:gridSpan w:val="4"/>
          </w:tcPr>
          <w:p w14:paraId="65719A00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62C77107" w14:textId="77777777" w:rsidTr="00E930A6">
        <w:trPr>
          <w:trHeight w:val="523"/>
        </w:trPr>
        <w:tc>
          <w:tcPr>
            <w:tcW w:w="2199" w:type="dxa"/>
          </w:tcPr>
          <w:p w14:paraId="43089C3C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3C5E7314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0E71927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360CD505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2554E8F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457A6F39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0509C496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2A4FCB" w14:paraId="4B402DAE" w14:textId="77777777" w:rsidTr="00E930A6">
        <w:trPr>
          <w:trHeight w:val="523"/>
        </w:trPr>
        <w:tc>
          <w:tcPr>
            <w:tcW w:w="2199" w:type="dxa"/>
          </w:tcPr>
          <w:p w14:paraId="1847FEC6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1D05B49E" w14:textId="0EF1E7B7" w:rsidR="002A4FCB" w:rsidRDefault="00E930A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99" w:type="dxa"/>
          </w:tcPr>
          <w:p w14:paraId="7EEEDE32" w14:textId="730068D5" w:rsidR="002A4FCB" w:rsidRDefault="00E930A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5" w:type="dxa"/>
          </w:tcPr>
          <w:p w14:paraId="2CCF2B56" w14:textId="5333FB0A" w:rsidR="002A4FCB" w:rsidRDefault="00E930A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  <w:p w14:paraId="22BE4FCC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7A07F882" w14:textId="76E0467E" w:rsidR="002A4FCB" w:rsidRDefault="00E930A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  <w:p w14:paraId="1ED5844C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00410ED6" w14:textId="77777777" w:rsidR="002A4FCB" w:rsidRDefault="00AB48B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2A4FCB">
              <w:rPr>
                <w:szCs w:val="20"/>
              </w:rPr>
              <w:t>n/s</w:t>
            </w:r>
          </w:p>
        </w:tc>
        <w:tc>
          <w:tcPr>
            <w:tcW w:w="1114" w:type="dxa"/>
            <w:shd w:val="solid" w:color="B9FF93" w:fill="auto"/>
          </w:tcPr>
          <w:p w14:paraId="5AE2D632" w14:textId="50B25108" w:rsidR="002A4FCB" w:rsidRDefault="00E930A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0160F4F" w14:textId="77777777" w:rsidTr="00E930A6">
        <w:trPr>
          <w:trHeight w:val="523"/>
        </w:trPr>
        <w:tc>
          <w:tcPr>
            <w:tcW w:w="2199" w:type="dxa"/>
          </w:tcPr>
          <w:p w14:paraId="78255B8D" w14:textId="77777777" w:rsidR="002A4FCB" w:rsidRPr="00E25035" w:rsidRDefault="002A4FCB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4C362D47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5573DCC6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58E98BEB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12A9971B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0F16AD65" w14:textId="77777777" w:rsidR="002A4FCB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7406B336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461FF03C" w14:textId="77777777" w:rsidTr="00E930A6">
        <w:trPr>
          <w:trHeight w:val="665"/>
        </w:trPr>
        <w:tc>
          <w:tcPr>
            <w:tcW w:w="2199" w:type="dxa"/>
          </w:tcPr>
          <w:p w14:paraId="29562ABC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192" w:type="dxa"/>
          </w:tcPr>
          <w:p w14:paraId="69B22A63" w14:textId="51A330C1" w:rsidR="005A312A" w:rsidRPr="00994843" w:rsidRDefault="00E930A6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73110BBA" w14:textId="0F3EE966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6FFBD0C2" w14:textId="4AF3DED0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1.5959</w:t>
            </w:r>
          </w:p>
        </w:tc>
        <w:tc>
          <w:tcPr>
            <w:tcW w:w="1347" w:type="dxa"/>
          </w:tcPr>
          <w:p w14:paraId="2A849BC9" w14:textId="2E742CEB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0.0079</w:t>
            </w:r>
          </w:p>
        </w:tc>
        <w:tc>
          <w:tcPr>
            <w:tcW w:w="1114" w:type="dxa"/>
          </w:tcPr>
          <w:p w14:paraId="3C594AD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48998F6C" w14:textId="44B1B313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6B1D8050" w14:textId="77777777" w:rsidTr="00E930A6">
        <w:trPr>
          <w:trHeight w:val="830"/>
        </w:trPr>
        <w:tc>
          <w:tcPr>
            <w:tcW w:w="2199" w:type="dxa"/>
          </w:tcPr>
          <w:p w14:paraId="52500B02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 Encoder position</w:t>
            </w:r>
          </w:p>
        </w:tc>
        <w:tc>
          <w:tcPr>
            <w:tcW w:w="1192" w:type="dxa"/>
          </w:tcPr>
          <w:p w14:paraId="63C32411" w14:textId="475BE421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504B7FEF" w14:textId="226460FE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7B77D2E8" w14:textId="7E573719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0.6011</w:t>
            </w:r>
          </w:p>
        </w:tc>
        <w:tc>
          <w:tcPr>
            <w:tcW w:w="1347" w:type="dxa"/>
          </w:tcPr>
          <w:p w14:paraId="3EE2FB61" w14:textId="3E31E12F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0.3748</w:t>
            </w:r>
          </w:p>
        </w:tc>
        <w:tc>
          <w:tcPr>
            <w:tcW w:w="1114" w:type="dxa"/>
          </w:tcPr>
          <w:p w14:paraId="24D27DB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3A2CFE1D" w14:textId="34D39F47" w:rsidR="005A312A" w:rsidRDefault="00E930A6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38FB9F5F" w14:textId="77777777" w:rsidTr="00F263D4">
        <w:trPr>
          <w:trHeight w:val="523"/>
        </w:trPr>
        <w:tc>
          <w:tcPr>
            <w:tcW w:w="2199" w:type="dxa"/>
          </w:tcPr>
          <w:p w14:paraId="65D07ED6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0A9EC8AA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99" w:type="dxa"/>
            <w:shd w:val="clear" w:color="auto" w:fill="A6A6A6" w:themeFill="background1" w:themeFillShade="A6"/>
          </w:tcPr>
          <w:p w14:paraId="0884CAF9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5" w:type="dxa"/>
          </w:tcPr>
          <w:p w14:paraId="696B622F" w14:textId="5A794C54" w:rsidR="002A4FCB" w:rsidRPr="00E364E5" w:rsidRDefault="00E930A6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2.1418</w:t>
            </w:r>
          </w:p>
        </w:tc>
        <w:tc>
          <w:tcPr>
            <w:tcW w:w="1347" w:type="dxa"/>
          </w:tcPr>
          <w:p w14:paraId="57A299F6" w14:textId="22CFF65D" w:rsidR="002A4FCB" w:rsidRPr="00E364E5" w:rsidRDefault="00E930A6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0.3331</w:t>
            </w:r>
          </w:p>
        </w:tc>
        <w:tc>
          <w:tcPr>
            <w:tcW w:w="1114" w:type="dxa"/>
            <w:shd w:val="clear" w:color="auto" w:fill="auto"/>
          </w:tcPr>
          <w:p w14:paraId="13F959FF" w14:textId="77777777" w:rsidR="002A4FCB" w:rsidRPr="00734544" w:rsidRDefault="00734544" w:rsidP="00E2503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5FFE4721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281DC5F2" w14:textId="77777777" w:rsidR="00382D74" w:rsidRPr="00382D74" w:rsidRDefault="00382D74" w:rsidP="00382D74">
      <w:pPr>
        <w:pStyle w:val="BodyText"/>
      </w:pPr>
    </w:p>
    <w:p w14:paraId="193FA4DE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39A484DB" w14:textId="77777777" w:rsidR="006953D6" w:rsidRDefault="006953D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7789A5D7" w14:textId="77777777" w:rsidR="00C81CEB" w:rsidRDefault="009664A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60FA209D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E0315F3" wp14:editId="04E2C529">
            <wp:extent cx="5153025" cy="2114550"/>
            <wp:effectExtent l="0" t="0" r="9525" b="0"/>
            <wp:docPr id="1058815427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542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129A" w14:textId="74B8FEC3" w:rsidR="00347F85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10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69959D59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F1CE91F" wp14:editId="707BB180">
            <wp:extent cx="5067300" cy="2019300"/>
            <wp:effectExtent l="0" t="0" r="0" b="0"/>
            <wp:docPr id="549954169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5416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48F" w14:textId="7812796B" w:rsidR="00347F85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11</w:t>
        </w:r>
      </w:fldSimple>
      <w:r>
        <w:t>-Current for Motor Two</w:t>
      </w:r>
    </w:p>
    <w:p w14:paraId="31FD3BB0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770B1A0" wp14:editId="13F8DBFB">
            <wp:extent cx="5181600" cy="2076450"/>
            <wp:effectExtent l="0" t="0" r="0" b="0"/>
            <wp:docPr id="179206318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631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9ECF" w14:textId="4C28F7AD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12</w:t>
        </w:r>
      </w:fldSimple>
      <w:r>
        <w:t>- M1 Delta for Motor Two</w:t>
      </w:r>
    </w:p>
    <w:p w14:paraId="7519FA1A" w14:textId="4D1BE355" w:rsidR="00347F85" w:rsidRDefault="00347F85" w:rsidP="00F263D4">
      <w:pPr>
        <w:pStyle w:val="BodyText"/>
        <w:ind w:left="0"/>
        <w:jc w:val="center"/>
      </w:pPr>
    </w:p>
    <w:p w14:paraId="41ED01BB" w14:textId="77777777" w:rsidR="00974107" w:rsidRPr="00347F85" w:rsidRDefault="00974107" w:rsidP="00F263D4">
      <w:pPr>
        <w:pStyle w:val="BodyText"/>
        <w:ind w:left="0"/>
        <w:jc w:val="center"/>
      </w:pPr>
    </w:p>
    <w:tbl>
      <w:tblPr>
        <w:tblStyle w:val="TableGrid"/>
        <w:tblW w:w="499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319"/>
        <w:gridCol w:w="1201"/>
        <w:gridCol w:w="1181"/>
        <w:gridCol w:w="1346"/>
        <w:gridCol w:w="1113"/>
        <w:gridCol w:w="1113"/>
      </w:tblGrid>
      <w:tr w:rsidR="00750243" w14:paraId="16C8526E" w14:textId="77777777" w:rsidTr="00750243">
        <w:trPr>
          <w:trHeight w:val="350"/>
        </w:trPr>
        <w:tc>
          <w:tcPr>
            <w:tcW w:w="9343" w:type="dxa"/>
            <w:gridSpan w:val="7"/>
          </w:tcPr>
          <w:p w14:paraId="009CB494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MOTOR 2 STROKE CHECK</w:t>
            </w:r>
          </w:p>
        </w:tc>
      </w:tr>
      <w:tr w:rsidR="00734544" w14:paraId="7E7965A5" w14:textId="77777777" w:rsidTr="00B84A12">
        <w:trPr>
          <w:trHeight w:val="524"/>
        </w:trPr>
        <w:tc>
          <w:tcPr>
            <w:tcW w:w="4590" w:type="dxa"/>
            <w:gridSpan w:val="3"/>
          </w:tcPr>
          <w:p w14:paraId="1E0F1670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53" w:type="dxa"/>
            <w:gridSpan w:val="4"/>
          </w:tcPr>
          <w:p w14:paraId="43DC88D0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2F6FBBAB" w14:textId="77777777" w:rsidTr="00E930A6">
        <w:trPr>
          <w:trHeight w:val="524"/>
        </w:trPr>
        <w:tc>
          <w:tcPr>
            <w:tcW w:w="2070" w:type="dxa"/>
          </w:tcPr>
          <w:p w14:paraId="123D5771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56503E20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5F6C34A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552DD5FF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6" w:type="dxa"/>
          </w:tcPr>
          <w:p w14:paraId="5A7768DC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3" w:type="dxa"/>
          </w:tcPr>
          <w:p w14:paraId="31FE95D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EC8263D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734544" w14:paraId="0A445E3D" w14:textId="77777777" w:rsidTr="00E930A6">
        <w:trPr>
          <w:trHeight w:val="524"/>
        </w:trPr>
        <w:tc>
          <w:tcPr>
            <w:tcW w:w="2070" w:type="dxa"/>
          </w:tcPr>
          <w:p w14:paraId="6C7F49DD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19" w:type="dxa"/>
          </w:tcPr>
          <w:p w14:paraId="6A418CB5" w14:textId="63F782A7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01" w:type="dxa"/>
          </w:tcPr>
          <w:p w14:paraId="6FBFEB78" w14:textId="03422973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1" w:type="dxa"/>
          </w:tcPr>
          <w:p w14:paraId="30B95421" w14:textId="0599274C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0.1998</w:t>
            </w:r>
          </w:p>
          <w:p w14:paraId="50DD4171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6" w:type="dxa"/>
          </w:tcPr>
          <w:p w14:paraId="53246284" w14:textId="63F61935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0.1998</w:t>
            </w:r>
          </w:p>
          <w:p w14:paraId="35E45352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3" w:type="dxa"/>
          </w:tcPr>
          <w:p w14:paraId="135D43D0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734544">
              <w:rPr>
                <w:szCs w:val="20"/>
              </w:rPr>
              <w:t>n/s</w:t>
            </w:r>
          </w:p>
        </w:tc>
        <w:tc>
          <w:tcPr>
            <w:tcW w:w="1113" w:type="dxa"/>
            <w:shd w:val="solid" w:color="B9FF93" w:fill="auto"/>
          </w:tcPr>
          <w:p w14:paraId="7BFF3FED" w14:textId="3E06FA11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7A00F5F8" w14:textId="77777777" w:rsidTr="00E930A6">
        <w:trPr>
          <w:trHeight w:val="524"/>
        </w:trPr>
        <w:tc>
          <w:tcPr>
            <w:tcW w:w="2070" w:type="dxa"/>
          </w:tcPr>
          <w:p w14:paraId="7BDFF671" w14:textId="77777777" w:rsidR="00734544" w:rsidRPr="00E25035" w:rsidRDefault="00734544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59FE344D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08295381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3475340F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6" w:type="dxa"/>
          </w:tcPr>
          <w:p w14:paraId="0F5B0622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3" w:type="dxa"/>
          </w:tcPr>
          <w:p w14:paraId="3207024C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51EFDD13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734544" w14:paraId="2B4308A4" w14:textId="77777777" w:rsidTr="00E930A6">
        <w:trPr>
          <w:trHeight w:val="667"/>
        </w:trPr>
        <w:tc>
          <w:tcPr>
            <w:tcW w:w="2070" w:type="dxa"/>
          </w:tcPr>
          <w:p w14:paraId="11E923A8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19" w:type="dxa"/>
          </w:tcPr>
          <w:p w14:paraId="3809A18C" w14:textId="59752379" w:rsidR="00734544" w:rsidRPr="00994843" w:rsidRDefault="00E930A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64875691" w14:textId="34356A86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3710E94B" w14:textId="7DAF2577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1.5994</w:t>
            </w:r>
          </w:p>
        </w:tc>
        <w:tc>
          <w:tcPr>
            <w:tcW w:w="1346" w:type="dxa"/>
          </w:tcPr>
          <w:p w14:paraId="1ED2BC50" w14:textId="6CDB0EB3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0.0077</w:t>
            </w:r>
          </w:p>
        </w:tc>
        <w:tc>
          <w:tcPr>
            <w:tcW w:w="1113" w:type="dxa"/>
          </w:tcPr>
          <w:p w14:paraId="158F0947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solid" w:color="FF7575" w:fill="auto"/>
          </w:tcPr>
          <w:p w14:paraId="2B63B5D2" w14:textId="739FB715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0E0BD85B" w14:textId="77777777" w:rsidTr="00E930A6">
        <w:trPr>
          <w:trHeight w:val="832"/>
        </w:trPr>
        <w:tc>
          <w:tcPr>
            <w:tcW w:w="2070" w:type="dxa"/>
          </w:tcPr>
          <w:p w14:paraId="45AF3CC4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19" w:type="dxa"/>
          </w:tcPr>
          <w:p w14:paraId="6EBB0617" w14:textId="0CA56670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17E586DC" w14:textId="46F050C8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5B736BFA" w14:textId="76B2DB25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0.5985</w:t>
            </w:r>
          </w:p>
        </w:tc>
        <w:tc>
          <w:tcPr>
            <w:tcW w:w="1346" w:type="dxa"/>
          </w:tcPr>
          <w:p w14:paraId="76024FA7" w14:textId="74D7802D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0.376</w:t>
            </w:r>
          </w:p>
        </w:tc>
        <w:tc>
          <w:tcPr>
            <w:tcW w:w="1113" w:type="dxa"/>
          </w:tcPr>
          <w:p w14:paraId="51B6A0D8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</w:t>
            </w:r>
          </w:p>
        </w:tc>
        <w:tc>
          <w:tcPr>
            <w:tcW w:w="1113" w:type="dxa"/>
            <w:shd w:val="solid" w:color="FF7575" w:fill="auto"/>
          </w:tcPr>
          <w:p w14:paraId="66455CF4" w14:textId="2A95EF3D" w:rsidR="00734544" w:rsidRDefault="00E930A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2816720B" w14:textId="77777777" w:rsidTr="00B84A12">
        <w:trPr>
          <w:trHeight w:val="524"/>
        </w:trPr>
        <w:tc>
          <w:tcPr>
            <w:tcW w:w="2070" w:type="dxa"/>
          </w:tcPr>
          <w:p w14:paraId="7777DB1F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19" w:type="dxa"/>
            <w:shd w:val="clear" w:color="auto" w:fill="A6A6A6" w:themeFill="background1" w:themeFillShade="A6"/>
          </w:tcPr>
          <w:p w14:paraId="4C1E19B7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01" w:type="dxa"/>
            <w:shd w:val="clear" w:color="auto" w:fill="A6A6A6" w:themeFill="background1" w:themeFillShade="A6"/>
          </w:tcPr>
          <w:p w14:paraId="39CD5939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1" w:type="dxa"/>
          </w:tcPr>
          <w:p w14:paraId="15E4AE16" w14:textId="50C1811D" w:rsidR="00734544" w:rsidRPr="00E364E5" w:rsidRDefault="00E930A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1.2231</w:t>
            </w:r>
          </w:p>
        </w:tc>
        <w:tc>
          <w:tcPr>
            <w:tcW w:w="1346" w:type="dxa"/>
          </w:tcPr>
          <w:p w14:paraId="00F73552" w14:textId="70A034B2" w:rsidR="00734544" w:rsidRPr="00E364E5" w:rsidRDefault="00E930A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0.3011</w:t>
            </w:r>
          </w:p>
        </w:tc>
        <w:tc>
          <w:tcPr>
            <w:tcW w:w="1113" w:type="dxa"/>
            <w:shd w:val="clear" w:color="auto" w:fill="FFFFFF" w:themeFill="background1"/>
          </w:tcPr>
          <w:p w14:paraId="26C54E87" w14:textId="77777777" w:rsidR="00734544" w:rsidRPr="00734544" w:rsidRDefault="00734544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7A624C4F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0021CB1E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2B79FD70" w14:textId="77777777" w:rsidR="006953D6" w:rsidRDefault="00F263D4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</w:t>
      </w:r>
      <w:r w:rsidR="006953D6">
        <w:rPr>
          <w:i w:val="0"/>
          <w:iCs w:val="0"/>
          <w:sz w:val="28"/>
          <w:szCs w:val="28"/>
        </w:rPr>
        <w:br w:type="page"/>
      </w:r>
    </w:p>
    <w:p w14:paraId="01FC8CBB" w14:textId="77777777" w:rsidR="00C81CEB" w:rsidRDefault="009664A6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1B3B8882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99AB96E" wp14:editId="67F589E5">
            <wp:extent cx="5343525" cy="2143125"/>
            <wp:effectExtent l="0" t="0" r="9525" b="9525"/>
            <wp:docPr id="129634678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4678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9808" w14:textId="3C683235" w:rsidR="00FB100A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13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5A56B2A1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3B90679" wp14:editId="0413A75E">
            <wp:extent cx="5429250" cy="2343150"/>
            <wp:effectExtent l="0" t="0" r="0" b="0"/>
            <wp:docPr id="247392171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9217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4A4A" w14:textId="045AFBD7" w:rsidR="00FB100A" w:rsidRDefault="00E930A6" w:rsidP="00974107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14</w:t>
        </w:r>
      </w:fldSimple>
      <w:r>
        <w:t>-Current for Motor Three</w:t>
      </w:r>
    </w:p>
    <w:p w14:paraId="7ED4A9C6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FAAB984" wp14:editId="272279C1">
            <wp:extent cx="5429250" cy="2343150"/>
            <wp:effectExtent l="0" t="0" r="0" b="0"/>
            <wp:docPr id="106085359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5359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FB67" w14:textId="55D98BB9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15</w:t>
        </w:r>
      </w:fldSimple>
      <w:r>
        <w:t>- M3 Delta for Motor Three</w:t>
      </w:r>
    </w:p>
    <w:p w14:paraId="6AF6F27D" w14:textId="3204D7B9" w:rsidR="00750243" w:rsidRPr="00FB100A" w:rsidRDefault="00750243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289"/>
        <w:gridCol w:w="1095"/>
        <w:gridCol w:w="1347"/>
        <w:gridCol w:w="1114"/>
        <w:gridCol w:w="1114"/>
      </w:tblGrid>
      <w:tr w:rsidR="00750243" w14:paraId="04DBD6B8" w14:textId="77777777" w:rsidTr="00974107">
        <w:trPr>
          <w:trHeight w:val="350"/>
        </w:trPr>
        <w:tc>
          <w:tcPr>
            <w:tcW w:w="9350" w:type="dxa"/>
            <w:gridSpan w:val="7"/>
          </w:tcPr>
          <w:p w14:paraId="1EC19E1F" w14:textId="77777777" w:rsidR="00750243" w:rsidRDefault="00750243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3 STROKE CHECK</w:t>
            </w:r>
          </w:p>
        </w:tc>
      </w:tr>
      <w:tr w:rsidR="003050CA" w14:paraId="4CA6DE2D" w14:textId="77777777" w:rsidTr="00974107">
        <w:trPr>
          <w:trHeight w:val="350"/>
        </w:trPr>
        <w:tc>
          <w:tcPr>
            <w:tcW w:w="4680" w:type="dxa"/>
            <w:gridSpan w:val="3"/>
          </w:tcPr>
          <w:p w14:paraId="00C900F4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670" w:type="dxa"/>
            <w:gridSpan w:val="4"/>
          </w:tcPr>
          <w:p w14:paraId="3A363548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3050CA" w14:paraId="2537B182" w14:textId="77777777" w:rsidTr="00974107">
        <w:trPr>
          <w:trHeight w:val="523"/>
        </w:trPr>
        <w:tc>
          <w:tcPr>
            <w:tcW w:w="2199" w:type="dxa"/>
          </w:tcPr>
          <w:p w14:paraId="38A6538B" w14:textId="51B7FA72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192" w:type="dxa"/>
          </w:tcPr>
          <w:p w14:paraId="5FDFC440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2678B367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7F873C53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0222280E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736743C6" w14:textId="77777777" w:rsidR="003050CA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5BA006F4" w14:textId="77777777" w:rsidR="003050CA" w:rsidRPr="00E25035" w:rsidRDefault="003050CA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18109E" w14:paraId="0485C65C" w14:textId="77777777" w:rsidTr="00974107">
        <w:trPr>
          <w:trHeight w:val="523"/>
        </w:trPr>
        <w:tc>
          <w:tcPr>
            <w:tcW w:w="2199" w:type="dxa"/>
          </w:tcPr>
          <w:p w14:paraId="64A18D29" w14:textId="1A0FC29B" w:rsidR="0018109E" w:rsidRDefault="0018109E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Constant Velocity</w:t>
            </w:r>
          </w:p>
        </w:tc>
        <w:tc>
          <w:tcPr>
            <w:tcW w:w="1192" w:type="dxa"/>
          </w:tcPr>
          <w:p w14:paraId="24B13BEE" w14:textId="009D92CA" w:rsidR="0018109E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89" w:type="dxa"/>
          </w:tcPr>
          <w:p w14:paraId="3E54F1BA" w14:textId="2E07FAEB" w:rsidR="0018109E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095" w:type="dxa"/>
          </w:tcPr>
          <w:p w14:paraId="5BCA455C" w14:textId="3C3B0826" w:rsidR="0018109E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0.1999</w:t>
            </w:r>
          </w:p>
          <w:p w14:paraId="79D3BDA0" w14:textId="77777777" w:rsidR="0018109E" w:rsidRDefault="0018109E" w:rsidP="00974107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47" w:type="dxa"/>
          </w:tcPr>
          <w:p w14:paraId="4B1E8FD8" w14:textId="7BC9212A" w:rsidR="0018109E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0.1999</w:t>
            </w:r>
          </w:p>
          <w:p w14:paraId="6E8140E2" w14:textId="77777777" w:rsidR="0018109E" w:rsidRDefault="0018109E" w:rsidP="00974107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14" w:type="dxa"/>
          </w:tcPr>
          <w:p w14:paraId="6FA3221F" w14:textId="77777777" w:rsidR="0018109E" w:rsidRDefault="00AB48BB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18109E">
              <w:rPr>
                <w:szCs w:val="20"/>
              </w:rPr>
              <w:t>n/s</w:t>
            </w:r>
          </w:p>
        </w:tc>
        <w:tc>
          <w:tcPr>
            <w:tcW w:w="1114" w:type="dxa"/>
            <w:shd w:val="solid" w:color="B9FF93" w:fill="auto"/>
          </w:tcPr>
          <w:p w14:paraId="6061018F" w14:textId="0867D44C" w:rsidR="0018109E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6BEDFCE3" w14:textId="77777777" w:rsidTr="00974107">
        <w:trPr>
          <w:trHeight w:val="523"/>
        </w:trPr>
        <w:tc>
          <w:tcPr>
            <w:tcW w:w="2199" w:type="dxa"/>
          </w:tcPr>
          <w:p w14:paraId="1B17711F" w14:textId="69A969F4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192" w:type="dxa"/>
          </w:tcPr>
          <w:p w14:paraId="6D5B607D" w14:textId="77777777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65919E62" w14:textId="77777777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1E7602ED" w14:textId="2352B7F1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Actual</w:t>
            </w:r>
          </w:p>
        </w:tc>
        <w:tc>
          <w:tcPr>
            <w:tcW w:w="1347" w:type="dxa"/>
          </w:tcPr>
          <w:p w14:paraId="305AF219" w14:textId="77777777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2C06852C" w14:textId="77777777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112FA588" w14:textId="77777777" w:rsidR="0018109E" w:rsidRPr="00E25035" w:rsidRDefault="0018109E" w:rsidP="00974107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17E2F021" w14:textId="77777777" w:rsidTr="00974107">
        <w:trPr>
          <w:trHeight w:val="665"/>
        </w:trPr>
        <w:tc>
          <w:tcPr>
            <w:tcW w:w="2199" w:type="dxa"/>
          </w:tcPr>
          <w:p w14:paraId="240B904B" w14:textId="37676D85" w:rsidR="005A312A" w:rsidRDefault="005A312A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M3 position</w:t>
            </w:r>
          </w:p>
        </w:tc>
        <w:tc>
          <w:tcPr>
            <w:tcW w:w="1192" w:type="dxa"/>
          </w:tcPr>
          <w:p w14:paraId="6AAB6296" w14:textId="42C678BA" w:rsidR="005A312A" w:rsidRPr="00994843" w:rsidRDefault="00E930A6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4BF2106C" w14:textId="16F9DDEC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206CE9B6" w14:textId="48B91549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1.5888</w:t>
            </w:r>
          </w:p>
        </w:tc>
        <w:tc>
          <w:tcPr>
            <w:tcW w:w="1347" w:type="dxa"/>
          </w:tcPr>
          <w:p w14:paraId="0D4EA2DE" w14:textId="6A8E7D25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auto"/>
                <w:szCs w:val="20"/>
              </w:rPr>
              <w:t>0.0079</w:t>
            </w:r>
          </w:p>
        </w:tc>
        <w:tc>
          <w:tcPr>
            <w:tcW w:w="1114" w:type="dxa"/>
          </w:tcPr>
          <w:p w14:paraId="1CCAD786" w14:textId="77777777" w:rsidR="005A312A" w:rsidRDefault="005A312A" w:rsidP="00974107">
            <w:pPr>
              <w:pStyle w:val="BodyText"/>
              <w:spacing w:after="60"/>
              <w:ind w:left="0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2CBADDFD" w14:textId="7C6F1307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29BFFCAE" w14:textId="77777777" w:rsidTr="00974107">
        <w:trPr>
          <w:trHeight w:val="830"/>
        </w:trPr>
        <w:tc>
          <w:tcPr>
            <w:tcW w:w="2199" w:type="dxa"/>
          </w:tcPr>
          <w:p w14:paraId="7822E4D2" w14:textId="77777777" w:rsidR="005A312A" w:rsidRDefault="005A312A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Linear Encoder position</w:t>
            </w:r>
          </w:p>
        </w:tc>
        <w:tc>
          <w:tcPr>
            <w:tcW w:w="1192" w:type="dxa"/>
          </w:tcPr>
          <w:p w14:paraId="6DB14D63" w14:textId="5BFDCDC2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45F2CDF8" w14:textId="66249ACD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0ED47871" w14:textId="0A0CE84D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0.5982</w:t>
            </w:r>
          </w:p>
        </w:tc>
        <w:tc>
          <w:tcPr>
            <w:tcW w:w="1347" w:type="dxa"/>
          </w:tcPr>
          <w:p w14:paraId="081D3642" w14:textId="6AF70918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114" w:type="dxa"/>
          </w:tcPr>
          <w:p w14:paraId="63B74616" w14:textId="77777777" w:rsidR="005A312A" w:rsidRDefault="005A312A" w:rsidP="00974107">
            <w:pPr>
              <w:pStyle w:val="BodyText"/>
              <w:spacing w:after="60"/>
              <w:ind w:left="0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0908981B" w14:textId="49953F96" w:rsidR="005A312A" w:rsidRDefault="00E930A6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51EF62B9" w14:textId="77777777" w:rsidTr="00974107">
        <w:trPr>
          <w:trHeight w:val="523"/>
        </w:trPr>
        <w:tc>
          <w:tcPr>
            <w:tcW w:w="2199" w:type="dxa"/>
          </w:tcPr>
          <w:p w14:paraId="454D73E1" w14:textId="77777777" w:rsidR="0018109E" w:rsidRDefault="0018109E" w:rsidP="0097410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47636251" w14:textId="77777777" w:rsidR="0018109E" w:rsidRPr="00E364E5" w:rsidRDefault="0018109E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</w:p>
        </w:tc>
        <w:tc>
          <w:tcPr>
            <w:tcW w:w="1289" w:type="dxa"/>
            <w:shd w:val="clear" w:color="auto" w:fill="A6A6A6" w:themeFill="background1" w:themeFillShade="A6"/>
          </w:tcPr>
          <w:p w14:paraId="4ABFA6A0" w14:textId="77777777" w:rsidR="0018109E" w:rsidRPr="00E364E5" w:rsidRDefault="0018109E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</w:p>
        </w:tc>
        <w:tc>
          <w:tcPr>
            <w:tcW w:w="1095" w:type="dxa"/>
          </w:tcPr>
          <w:p w14:paraId="356822DD" w14:textId="285FD2C5" w:rsidR="0018109E" w:rsidRPr="00E364E5" w:rsidRDefault="00E930A6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1.2245</w:t>
            </w:r>
          </w:p>
        </w:tc>
        <w:tc>
          <w:tcPr>
            <w:tcW w:w="1347" w:type="dxa"/>
          </w:tcPr>
          <w:p w14:paraId="770E50D9" w14:textId="2E9842AD" w:rsidR="0018109E" w:rsidRPr="00E364E5" w:rsidRDefault="00E930A6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0.3312</w:t>
            </w:r>
          </w:p>
        </w:tc>
        <w:tc>
          <w:tcPr>
            <w:tcW w:w="1114" w:type="dxa"/>
            <w:shd w:val="clear" w:color="auto" w:fill="FFFFFF" w:themeFill="background1"/>
          </w:tcPr>
          <w:p w14:paraId="7B40897E" w14:textId="77777777" w:rsidR="0018109E" w:rsidRPr="0018109E" w:rsidRDefault="0018109E" w:rsidP="00974107">
            <w:pPr>
              <w:pStyle w:val="BodyText"/>
              <w:spacing w:after="60"/>
              <w:ind w:left="0"/>
              <w:rPr>
                <w:color w:val="auto"/>
                <w:szCs w:val="20"/>
              </w:rPr>
            </w:pPr>
            <w:r w:rsidRPr="0018109E">
              <w:rPr>
                <w:color w:val="auto"/>
                <w:szCs w:val="20"/>
              </w:rPr>
              <w:t>A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75E79FEE" w14:textId="77777777" w:rsidR="0018109E" w:rsidRPr="00E364E5" w:rsidRDefault="0018109E" w:rsidP="00974107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</w:p>
        </w:tc>
      </w:tr>
    </w:tbl>
    <w:p w14:paraId="67AB3762" w14:textId="77777777" w:rsidR="001D4E1B" w:rsidRPr="000B560C" w:rsidRDefault="001D4E1B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</w:p>
    <w:p w14:paraId="2E78A530" w14:textId="77777777" w:rsidR="006953D6" w:rsidRDefault="006953D6" w:rsidP="007463D8">
      <w:pPr>
        <w:pStyle w:val="Heading9"/>
        <w:rPr>
          <w:rStyle w:val="Heading9Char"/>
          <w:b/>
          <w:bCs/>
          <w:sz w:val="32"/>
          <w:szCs w:val="32"/>
        </w:rPr>
      </w:pPr>
      <w:bookmarkStart w:id="14" w:name="_Ref129074067"/>
      <w:r>
        <w:rPr>
          <w:rStyle w:val="Heading9Char"/>
          <w:b/>
          <w:bCs/>
          <w:sz w:val="32"/>
          <w:szCs w:val="32"/>
        </w:rPr>
        <w:br w:type="page"/>
      </w:r>
    </w:p>
    <w:p w14:paraId="6565DC35" w14:textId="77777777" w:rsidR="00A32BF2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</w:t>
      </w:r>
      <w:r w:rsidR="001D6321" w:rsidRPr="007463D8">
        <w:rPr>
          <w:rStyle w:val="Heading9Char"/>
          <w:b/>
          <w:bCs/>
          <w:sz w:val="32"/>
          <w:szCs w:val="32"/>
        </w:rPr>
        <w:t>6</w:t>
      </w:r>
      <w:r w:rsidRPr="007463D8">
        <w:rPr>
          <w:rStyle w:val="Heading9Char"/>
          <w:b/>
          <w:bCs/>
          <w:sz w:val="32"/>
          <w:szCs w:val="32"/>
        </w:rPr>
        <w:t>.</w:t>
      </w:r>
      <w:r w:rsidR="001D6321" w:rsidRPr="007463D8">
        <w:rPr>
          <w:rStyle w:val="Heading9Char"/>
          <w:b/>
          <w:bCs/>
          <w:sz w:val="32"/>
          <w:szCs w:val="32"/>
        </w:rPr>
        <w:t>7</w:t>
      </w:r>
      <w:r w:rsidR="00450FCF" w:rsidRPr="007463D8">
        <w:rPr>
          <w:rStyle w:val="Heading9Char"/>
          <w:b/>
          <w:bCs/>
          <w:sz w:val="32"/>
          <w:szCs w:val="32"/>
        </w:rPr>
        <w:t xml:space="preserve"> </w:t>
      </w:r>
      <w:r w:rsidR="00A32BF2" w:rsidRPr="007463D8">
        <w:rPr>
          <w:rStyle w:val="Heading9Char"/>
          <w:b/>
          <w:bCs/>
          <w:sz w:val="32"/>
          <w:szCs w:val="32"/>
        </w:rPr>
        <w:t>Performance Test – unloaded operation</w:t>
      </w:r>
      <w:r w:rsidR="00A32BF2" w:rsidRPr="007463D8">
        <w:rPr>
          <w:b/>
          <w:bCs/>
          <w:sz w:val="32"/>
          <w:szCs w:val="32"/>
        </w:rPr>
        <w:t xml:space="preserve"> (one channel operation)</w:t>
      </w:r>
      <w:bookmarkEnd w:id="14"/>
    </w:p>
    <w:p w14:paraId="7C68026A" w14:textId="344FEAB5" w:rsidR="00F45389" w:rsidRPr="00220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color w:val="auto"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.1</w:t>
      </w:r>
      <w:r w:rsidR="005D10C6" w:rsidRPr="00993300">
        <w:rPr>
          <w:b/>
          <w:bCs/>
          <w:sz w:val="28"/>
          <w:szCs w:val="28"/>
        </w:rPr>
        <w:t>.1</w:t>
      </w:r>
      <w:r w:rsidR="00A32BF2" w:rsidRPr="00993300">
        <w:rPr>
          <w:b/>
          <w:bCs/>
          <w:sz w:val="28"/>
          <w:szCs w:val="28"/>
        </w:rPr>
        <w:t xml:space="preserve"> MCE 1 - Step Response Test </w:t>
      </w:r>
    </w:p>
    <w:p w14:paraId="5D751F37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4285C1A" wp14:editId="78359A00">
            <wp:extent cx="5943600" cy="2522220"/>
            <wp:effectExtent l="0" t="0" r="0" b="0"/>
            <wp:docPr id="232734622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3462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6289" w14:textId="63A32E92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16</w:t>
        </w:r>
      </w:fldSimple>
      <w:r>
        <w:t>- Results for Motor One</w:t>
      </w:r>
    </w:p>
    <w:p w14:paraId="3D318A34" w14:textId="49C9CAC7" w:rsidR="00C1291F" w:rsidRDefault="00C1291F" w:rsidP="004C17BC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308FC3BC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408"/>
        <w:gridCol w:w="2637"/>
      </w:tblGrid>
      <w:tr w:rsidR="00F6116E" w14:paraId="4DF41912" w14:textId="77777777" w:rsidTr="005725EB">
        <w:tc>
          <w:tcPr>
            <w:tcW w:w="9350" w:type="dxa"/>
            <w:gridSpan w:val="4"/>
          </w:tcPr>
          <w:p w14:paraId="1654CAC8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3050CA" w14:paraId="2687CFDF" w14:textId="77777777" w:rsidTr="003050CA">
        <w:tc>
          <w:tcPr>
            <w:tcW w:w="3145" w:type="dxa"/>
          </w:tcPr>
          <w:p w14:paraId="2872AD25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</w:tcPr>
          <w:p w14:paraId="5269239B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4D41664A" w14:textId="77777777" w:rsidTr="00E930A6">
        <w:tc>
          <w:tcPr>
            <w:tcW w:w="3145" w:type="dxa"/>
          </w:tcPr>
          <w:p w14:paraId="433E5A54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A1C2AD2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408" w:type="dxa"/>
          </w:tcPr>
          <w:p w14:paraId="35A3A01E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Units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614272F7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Pass/Fail</w:t>
            </w:r>
          </w:p>
        </w:tc>
      </w:tr>
      <w:tr w:rsidR="003050CA" w14:paraId="7E5D96E1" w14:textId="77777777" w:rsidTr="00E930A6">
        <w:tc>
          <w:tcPr>
            <w:tcW w:w="3145" w:type="dxa"/>
          </w:tcPr>
          <w:p w14:paraId="60FE08B0" w14:textId="77777777" w:rsidR="003050CA" w:rsidRPr="003B2DF7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CA01FAF" w14:textId="1D99B0FD" w:rsidR="003050CA" w:rsidRDefault="00E930A6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3.2682</w:t>
            </w:r>
          </w:p>
        </w:tc>
        <w:tc>
          <w:tcPr>
            <w:tcW w:w="1408" w:type="dxa"/>
          </w:tcPr>
          <w:p w14:paraId="75EC2495" w14:textId="77777777" w:rsidR="003050CA" w:rsidRDefault="00AB48B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3050CA">
              <w:rPr>
                <w:szCs w:val="20"/>
              </w:rPr>
              <w:t>n/s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solid" w:color="B9FF93" w:fill="auto"/>
          </w:tcPr>
          <w:p w14:paraId="7F44682E" w14:textId="611518A2" w:rsidR="003050CA" w:rsidRPr="003B2DF7" w:rsidRDefault="00E930A6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7A9932B6" w14:textId="77777777" w:rsidTr="00E930A6">
        <w:tc>
          <w:tcPr>
            <w:tcW w:w="3145" w:type="dxa"/>
          </w:tcPr>
          <w:p w14:paraId="677244C6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25C556B1" w14:textId="1E74D533" w:rsidR="003050CA" w:rsidRPr="00C847E4" w:rsidRDefault="00E930A6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0.2025</w:t>
            </w:r>
          </w:p>
        </w:tc>
        <w:tc>
          <w:tcPr>
            <w:tcW w:w="1408" w:type="dxa"/>
          </w:tcPr>
          <w:p w14:paraId="1E9B9A52" w14:textId="77777777" w:rsidR="003050CA" w:rsidRDefault="00B2450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37" w:type="dxa"/>
            <w:shd w:val="solid" w:color="FF7575" w:fill="auto"/>
          </w:tcPr>
          <w:p w14:paraId="527C0358" w14:textId="21989DB4" w:rsidR="003050CA" w:rsidRDefault="00E930A6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23B77F6" w14:textId="77777777" w:rsidR="00A32BF2" w:rsidRPr="006770F5" w:rsidRDefault="00A32BF2" w:rsidP="00A32BF2">
      <w:pPr>
        <w:rPr>
          <w:b/>
          <w:bCs/>
          <w:u w:val="single"/>
        </w:rPr>
      </w:pPr>
    </w:p>
    <w:p w14:paraId="1E75FE59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5B5ADBC6" w14:textId="77777777" w:rsidTr="00F81E32">
        <w:tc>
          <w:tcPr>
            <w:tcW w:w="9350" w:type="dxa"/>
            <w:gridSpan w:val="4"/>
          </w:tcPr>
          <w:p w14:paraId="2FAB57FA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3050CA" w14:paraId="142872EB" w14:textId="77777777" w:rsidTr="003050CA">
        <w:tc>
          <w:tcPr>
            <w:tcW w:w="3145" w:type="dxa"/>
          </w:tcPr>
          <w:p w14:paraId="47AE1F7C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DFAA8BE" w14:textId="77777777" w:rsidR="003050CA" w:rsidRPr="003B2DF7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2D6F185A" w14:textId="77777777" w:rsidTr="00E930A6">
        <w:tc>
          <w:tcPr>
            <w:tcW w:w="3145" w:type="dxa"/>
          </w:tcPr>
          <w:p w14:paraId="6ECD5871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6C6D44C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4CB3B28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3A93551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3050CA" w14:paraId="1B300B0B" w14:textId="77777777" w:rsidTr="00E930A6">
        <w:tc>
          <w:tcPr>
            <w:tcW w:w="3145" w:type="dxa"/>
          </w:tcPr>
          <w:p w14:paraId="1A0609D1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4B35796" w14:textId="0AC71936" w:rsidR="003050CA" w:rsidRDefault="00E930A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-3.2561</w:t>
            </w:r>
          </w:p>
        </w:tc>
        <w:tc>
          <w:tcPr>
            <w:tcW w:w="1373" w:type="dxa"/>
          </w:tcPr>
          <w:p w14:paraId="1F340C55" w14:textId="77777777" w:rsidR="003050CA" w:rsidRDefault="00AB48BB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3050CA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AC9CFA7" w14:textId="422ABF1A" w:rsidR="003050CA" w:rsidRDefault="00E930A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2669F3EE" w14:textId="77777777" w:rsidTr="00E930A6">
        <w:tc>
          <w:tcPr>
            <w:tcW w:w="3145" w:type="dxa"/>
          </w:tcPr>
          <w:p w14:paraId="1D246284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17E41A4D" w14:textId="09697FF9" w:rsidR="003050CA" w:rsidRDefault="00E930A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0.1976</w:t>
            </w:r>
          </w:p>
        </w:tc>
        <w:tc>
          <w:tcPr>
            <w:tcW w:w="1373" w:type="dxa"/>
          </w:tcPr>
          <w:p w14:paraId="24D1C63B" w14:textId="77777777" w:rsidR="003050CA" w:rsidRDefault="00B24509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EAE7923" w14:textId="72566D64" w:rsidR="003050CA" w:rsidRDefault="00E930A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9BFBE7D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BFB90C2" w14:textId="77777777" w:rsidR="00B24509" w:rsidRDefault="00B24509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ED4A07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sz w:val="28"/>
          <w:szCs w:val="28"/>
        </w:rPr>
        <w:t>7</w:t>
      </w:r>
      <w:r w:rsidR="005D10C6" w:rsidRPr="00993300">
        <w:rPr>
          <w:b/>
          <w:bCs/>
          <w:sz w:val="28"/>
          <w:szCs w:val="28"/>
        </w:rPr>
        <w:t>.1.2</w:t>
      </w:r>
      <w:r w:rsidR="00A32BF2" w:rsidRPr="00993300">
        <w:rPr>
          <w:b/>
          <w:bCs/>
          <w:sz w:val="28"/>
          <w:szCs w:val="28"/>
        </w:rPr>
        <w:t xml:space="preserve"> MCE 1 - Frequency Response</w:t>
      </w:r>
      <w:r w:rsidR="00A32BF2" w:rsidRPr="00993300">
        <w:rPr>
          <w:sz w:val="28"/>
          <w:szCs w:val="28"/>
        </w:rPr>
        <w:tab/>
        <w:t xml:space="preserve"> </w:t>
      </w:r>
    </w:p>
    <w:p w14:paraId="307BF26D" w14:textId="77777777" w:rsidR="000F4A51" w:rsidRDefault="000F4A51" w:rsidP="000F4A51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4B3028DE" wp14:editId="351FA3F8">
            <wp:extent cx="5467350" cy="2476500"/>
            <wp:effectExtent l="0" t="0" r="0" b="0"/>
            <wp:docPr id="422888348" name="Picture 1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8348" name="Picture 1" descr="A picture containing text, screenshot, font, numb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C96F" w14:textId="2F35C503" w:rsidR="00784682" w:rsidRDefault="000F4A51" w:rsidP="000F4A51">
      <w:pPr>
        <w:pStyle w:val="Caption"/>
        <w:rPr>
          <w:b w:val="0"/>
          <w:bCs/>
          <w:u w:val="single"/>
        </w:rPr>
      </w:pPr>
      <w:r>
        <w:t xml:space="preserve">Figure </w:t>
      </w:r>
      <w:fldSimple w:instr=" SEQ Figure \* ARABIC ">
        <w:r w:rsidR="00974107">
          <w:rPr>
            <w:noProof/>
          </w:rPr>
          <w:t>17</w:t>
        </w:r>
      </w:fldSimple>
      <w:r>
        <w:t>- Frequency for Motor One</w:t>
      </w:r>
    </w:p>
    <w:p w14:paraId="7F52E9C7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D7761BA" wp14:editId="2DBF9F28">
            <wp:extent cx="5943600" cy="1310005"/>
            <wp:effectExtent l="0" t="0" r="0" b="4445"/>
            <wp:docPr id="159097569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7569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8429" w14:textId="32FCD3CB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18</w:t>
        </w:r>
      </w:fldSimple>
      <w:r>
        <w:t>- Phase for Motor One</w:t>
      </w:r>
    </w:p>
    <w:p w14:paraId="5B656776" w14:textId="482CF229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30BE364E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BA7A58A" wp14:editId="5EB4C3C1">
            <wp:extent cx="5943600" cy="1736725"/>
            <wp:effectExtent l="0" t="0" r="0" b="0"/>
            <wp:docPr id="1388970680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7068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21CF" w14:textId="4C69CB4E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19</w:t>
        </w:r>
      </w:fldSimple>
      <w:r>
        <w:t>- Magnitude for Motor One</w:t>
      </w:r>
    </w:p>
    <w:p w14:paraId="5C3F0649" w14:textId="0515CF4B" w:rsidR="00724FEF" w:rsidRPr="00B51664" w:rsidRDefault="00724FEF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6E701BDE" w14:textId="61A3C504" w:rsidR="00B34EBB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</w:p>
    <w:p w14:paraId="62CA21D0" w14:textId="7F800FF6" w:rsidR="000F4A51" w:rsidRDefault="000F4A51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</w:p>
    <w:p w14:paraId="6EF143AE" w14:textId="38BE5908" w:rsidR="000F4A51" w:rsidRDefault="000F4A51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</w:p>
    <w:p w14:paraId="796A5441" w14:textId="77777777" w:rsidR="000F4A51" w:rsidRPr="006770F5" w:rsidRDefault="000F4A51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263D4" w14:paraId="78BA9BEC" w14:textId="77777777" w:rsidTr="00F263D4">
        <w:trPr>
          <w:trHeight w:val="440"/>
        </w:trPr>
        <w:tc>
          <w:tcPr>
            <w:tcW w:w="9350" w:type="dxa"/>
            <w:gridSpan w:val="5"/>
          </w:tcPr>
          <w:p w14:paraId="5DEA187F" w14:textId="77777777" w:rsidR="00F263D4" w:rsidRPr="0040772A" w:rsidRDefault="00F6116E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0"/>
              </w:rPr>
              <w:lastRenderedPageBreak/>
              <w:t xml:space="preserve">MCE 1 - </w:t>
            </w:r>
            <w:r w:rsidRPr="00F858AC">
              <w:rPr>
                <w:b/>
                <w:bCs/>
                <w:szCs w:val="20"/>
              </w:rPr>
              <w:t>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274F9A" w14:paraId="6767CD2E" w14:textId="77777777" w:rsidTr="00E930A6">
        <w:trPr>
          <w:trHeight w:val="628"/>
        </w:trPr>
        <w:tc>
          <w:tcPr>
            <w:tcW w:w="1993" w:type="dxa"/>
          </w:tcPr>
          <w:p w14:paraId="29FC9A22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5AB1C552" w14:textId="77777777" w:rsidR="00BF44D7" w:rsidRPr="0040772A" w:rsidRDefault="00BF44D7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0EBB2C1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D357965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77EE518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4A27958C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BA0EECD" w14:textId="77777777" w:rsidR="00274F9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274F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274F9A">
              <w:rPr>
                <w:b/>
                <w:bCs/>
              </w:rPr>
              <w:t>hase</w:t>
            </w:r>
          </w:p>
          <w:p w14:paraId="17F6319A" w14:textId="77777777" w:rsidR="008A5EA2" w:rsidRPr="0040772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BF44D7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AD98FA0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30AB7343" w14:textId="77777777" w:rsidTr="00E930A6">
        <w:trPr>
          <w:trHeight w:val="333"/>
        </w:trPr>
        <w:tc>
          <w:tcPr>
            <w:tcW w:w="1993" w:type="dxa"/>
          </w:tcPr>
          <w:p w14:paraId="143758AC" w14:textId="3BD8C78A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2A5174BC" w14:textId="066BC1BE" w:rsidR="00274F9A" w:rsidRDefault="00E930A6" w:rsidP="00877863">
            <w:pPr>
              <w:pStyle w:val="BodyText"/>
              <w:spacing w:after="60"/>
              <w:ind w:left="0"/>
            </w:pPr>
            <w:r>
              <w:t>-0.142306</w:t>
            </w:r>
          </w:p>
        </w:tc>
        <w:tc>
          <w:tcPr>
            <w:tcW w:w="1864" w:type="dxa"/>
          </w:tcPr>
          <w:p w14:paraId="11F81742" w14:textId="6EF449DF" w:rsidR="00274F9A" w:rsidRDefault="00E930A6" w:rsidP="00877863">
            <w:pPr>
              <w:pStyle w:val="BodyText"/>
              <w:spacing w:after="60"/>
              <w:ind w:left="0"/>
            </w:pPr>
            <w:r>
              <w:t>-3.0564</w:t>
            </w:r>
          </w:p>
        </w:tc>
        <w:tc>
          <w:tcPr>
            <w:tcW w:w="1860" w:type="dxa"/>
          </w:tcPr>
          <w:p w14:paraId="75A0F2F9" w14:textId="2CC2E487" w:rsidR="00274F9A" w:rsidRDefault="00E930A6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A963CE8" w14:textId="4BC5D3E7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0D54FBE7" w14:textId="77777777" w:rsidTr="00E930A6">
        <w:trPr>
          <w:trHeight w:val="346"/>
        </w:trPr>
        <w:tc>
          <w:tcPr>
            <w:tcW w:w="1993" w:type="dxa"/>
          </w:tcPr>
          <w:p w14:paraId="3C71A928" w14:textId="7EC16EEE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6F7338DF" w14:textId="5DC99F50" w:rsidR="00274F9A" w:rsidRDefault="00E930A6" w:rsidP="00877863">
            <w:pPr>
              <w:pStyle w:val="BodyText"/>
              <w:spacing w:after="60"/>
              <w:ind w:left="0"/>
            </w:pPr>
            <w:r>
              <w:t>-0.184098</w:t>
            </w:r>
          </w:p>
        </w:tc>
        <w:tc>
          <w:tcPr>
            <w:tcW w:w="1864" w:type="dxa"/>
          </w:tcPr>
          <w:p w14:paraId="3259BEF2" w14:textId="1AF1ADD6" w:rsidR="00274F9A" w:rsidRDefault="00E930A6" w:rsidP="00877863">
            <w:pPr>
              <w:pStyle w:val="BodyText"/>
              <w:spacing w:after="60"/>
              <w:ind w:left="0"/>
            </w:pPr>
            <w:r>
              <w:t>-12.96</w:t>
            </w:r>
          </w:p>
        </w:tc>
        <w:tc>
          <w:tcPr>
            <w:tcW w:w="1860" w:type="dxa"/>
          </w:tcPr>
          <w:p w14:paraId="37FF0E2D" w14:textId="44A6A230" w:rsidR="00274F9A" w:rsidRDefault="00E930A6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ECF9A08" w14:textId="47A8F529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2CD146AF" w14:textId="77777777" w:rsidTr="00E930A6">
        <w:trPr>
          <w:trHeight w:val="333"/>
        </w:trPr>
        <w:tc>
          <w:tcPr>
            <w:tcW w:w="1993" w:type="dxa"/>
          </w:tcPr>
          <w:p w14:paraId="10507BFA" w14:textId="0FFEAD72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7AB0DBFD" w14:textId="385098F9" w:rsidR="00274F9A" w:rsidRDefault="00E930A6" w:rsidP="00877863">
            <w:pPr>
              <w:pStyle w:val="BodyText"/>
              <w:spacing w:after="60"/>
              <w:ind w:left="0"/>
            </w:pPr>
            <w:r>
              <w:t>-0.339082</w:t>
            </w:r>
          </w:p>
        </w:tc>
        <w:tc>
          <w:tcPr>
            <w:tcW w:w="1864" w:type="dxa"/>
          </w:tcPr>
          <w:p w14:paraId="6DF4859F" w14:textId="070968E5" w:rsidR="00274F9A" w:rsidRDefault="00E930A6" w:rsidP="00877863">
            <w:pPr>
              <w:pStyle w:val="BodyText"/>
              <w:spacing w:after="60"/>
              <w:ind w:left="0"/>
            </w:pPr>
            <w:r>
              <w:t>-24.624</w:t>
            </w:r>
          </w:p>
        </w:tc>
        <w:tc>
          <w:tcPr>
            <w:tcW w:w="1860" w:type="dxa"/>
          </w:tcPr>
          <w:p w14:paraId="58B729C2" w14:textId="0F09C3E7" w:rsidR="00274F9A" w:rsidRDefault="00E930A6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5C9E134" w14:textId="04AD3CEE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5974B7D" w14:textId="77777777" w:rsidTr="00E930A6">
        <w:trPr>
          <w:trHeight w:val="346"/>
        </w:trPr>
        <w:tc>
          <w:tcPr>
            <w:tcW w:w="1993" w:type="dxa"/>
          </w:tcPr>
          <w:p w14:paraId="7391634A" w14:textId="7C542B37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2B9B052C" w14:textId="440AC522" w:rsidR="00274F9A" w:rsidRDefault="00E930A6" w:rsidP="00877863">
            <w:pPr>
              <w:pStyle w:val="BodyText"/>
              <w:spacing w:after="60"/>
              <w:ind w:left="0"/>
            </w:pPr>
            <w:r>
              <w:t>-0.806334</w:t>
            </w:r>
          </w:p>
        </w:tc>
        <w:tc>
          <w:tcPr>
            <w:tcW w:w="1864" w:type="dxa"/>
          </w:tcPr>
          <w:p w14:paraId="7522230D" w14:textId="6C396F68" w:rsidR="00274F9A" w:rsidRDefault="00E930A6" w:rsidP="00877863">
            <w:pPr>
              <w:pStyle w:val="BodyText"/>
              <w:spacing w:after="60"/>
              <w:ind w:left="0"/>
            </w:pPr>
            <w:r>
              <w:t>-48.096</w:t>
            </w:r>
          </w:p>
        </w:tc>
        <w:tc>
          <w:tcPr>
            <w:tcW w:w="1860" w:type="dxa"/>
          </w:tcPr>
          <w:p w14:paraId="39A7A129" w14:textId="7273E29D" w:rsidR="00274F9A" w:rsidRDefault="00E930A6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EDE6A0C" w14:textId="62C9885C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79511431" w14:textId="77777777" w:rsidTr="00E930A6">
        <w:trPr>
          <w:trHeight w:val="333"/>
        </w:trPr>
        <w:tc>
          <w:tcPr>
            <w:tcW w:w="1993" w:type="dxa"/>
          </w:tcPr>
          <w:p w14:paraId="7837E16F" w14:textId="3C62BAF0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12D0562A" w14:textId="32AA705D" w:rsidR="00274F9A" w:rsidRDefault="00E930A6" w:rsidP="00877863">
            <w:pPr>
              <w:pStyle w:val="BodyText"/>
              <w:spacing w:after="60"/>
              <w:ind w:left="0"/>
            </w:pPr>
            <w:r>
              <w:t>-1.50898</w:t>
            </w:r>
          </w:p>
        </w:tc>
        <w:tc>
          <w:tcPr>
            <w:tcW w:w="1864" w:type="dxa"/>
          </w:tcPr>
          <w:p w14:paraId="5D864007" w14:textId="4FA57E32" w:rsidR="00274F9A" w:rsidRDefault="00E930A6" w:rsidP="00877863">
            <w:pPr>
              <w:pStyle w:val="BodyText"/>
              <w:spacing w:after="60"/>
              <w:ind w:left="0"/>
            </w:pPr>
            <w:r>
              <w:t>-71.604</w:t>
            </w:r>
          </w:p>
        </w:tc>
        <w:tc>
          <w:tcPr>
            <w:tcW w:w="1860" w:type="dxa"/>
          </w:tcPr>
          <w:p w14:paraId="02534448" w14:textId="1AE718E9" w:rsidR="00274F9A" w:rsidRDefault="00E930A6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6F3BAC" w14:textId="2EB366D5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D83D4DF" w14:textId="77777777" w:rsidTr="00E930A6">
        <w:trPr>
          <w:trHeight w:val="333"/>
        </w:trPr>
        <w:tc>
          <w:tcPr>
            <w:tcW w:w="1993" w:type="dxa"/>
          </w:tcPr>
          <w:p w14:paraId="3680A36C" w14:textId="52AF4BD5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000A3763" w14:textId="29FCFF6D" w:rsidR="00274F9A" w:rsidRDefault="00E930A6" w:rsidP="00877863">
            <w:pPr>
              <w:pStyle w:val="BodyText"/>
              <w:spacing w:after="60"/>
              <w:ind w:left="0"/>
            </w:pPr>
            <w:r>
              <w:t>-1.84216</w:t>
            </w:r>
          </w:p>
        </w:tc>
        <w:tc>
          <w:tcPr>
            <w:tcW w:w="1864" w:type="dxa"/>
          </w:tcPr>
          <w:p w14:paraId="22FB7994" w14:textId="69DFB24A" w:rsidR="00274F9A" w:rsidRDefault="00E930A6" w:rsidP="00877863">
            <w:pPr>
              <w:pStyle w:val="BodyText"/>
              <w:spacing w:after="60"/>
              <w:ind w:left="0"/>
            </w:pPr>
            <w:r>
              <w:t>-91.296</w:t>
            </w:r>
          </w:p>
        </w:tc>
        <w:tc>
          <w:tcPr>
            <w:tcW w:w="1860" w:type="dxa"/>
          </w:tcPr>
          <w:p w14:paraId="2473E77A" w14:textId="45C7BBD7" w:rsidR="00274F9A" w:rsidRDefault="00E930A6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D840A17" w14:textId="1A7E03B8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578A0322" w14:textId="77777777" w:rsidTr="00E930A6">
        <w:trPr>
          <w:trHeight w:val="346"/>
        </w:trPr>
        <w:tc>
          <w:tcPr>
            <w:tcW w:w="1993" w:type="dxa"/>
          </w:tcPr>
          <w:p w14:paraId="658A318C" w14:textId="083142D7" w:rsidR="00274F9A" w:rsidRDefault="00E930A6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019BAD17" w14:textId="64DDE7FA" w:rsidR="00274F9A" w:rsidRDefault="00E930A6" w:rsidP="00877863">
            <w:pPr>
              <w:pStyle w:val="BodyText"/>
              <w:spacing w:after="60"/>
              <w:ind w:left="0"/>
            </w:pPr>
            <w:r>
              <w:t>-1.62223</w:t>
            </w:r>
          </w:p>
        </w:tc>
        <w:tc>
          <w:tcPr>
            <w:tcW w:w="1864" w:type="dxa"/>
          </w:tcPr>
          <w:p w14:paraId="4C4C0E0B" w14:textId="301952AA" w:rsidR="00274F9A" w:rsidRDefault="00E930A6" w:rsidP="00877863">
            <w:pPr>
              <w:pStyle w:val="BodyText"/>
              <w:spacing w:after="60"/>
              <w:ind w:left="0"/>
            </w:pPr>
            <w:r>
              <w:t>-110.52</w:t>
            </w:r>
          </w:p>
        </w:tc>
        <w:tc>
          <w:tcPr>
            <w:tcW w:w="1860" w:type="dxa"/>
          </w:tcPr>
          <w:p w14:paraId="1CC388CD" w14:textId="56850C5D" w:rsidR="00274F9A" w:rsidRDefault="00E930A6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1463E662" w14:textId="49382600" w:rsidR="00274F9A" w:rsidRDefault="00E930A6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64A71EC5" w14:textId="77777777" w:rsidR="00A32BF2" w:rsidRDefault="00A32BF2" w:rsidP="00A32BF2">
      <w:pPr>
        <w:pStyle w:val="BodyText"/>
        <w:spacing w:after="60"/>
        <w:ind w:left="0"/>
      </w:pPr>
    </w:p>
    <w:p w14:paraId="7A544939" w14:textId="77777777" w:rsidR="00A32BF2" w:rsidRPr="00993300" w:rsidRDefault="006953D6" w:rsidP="00A32BF2">
      <w:pPr>
        <w:pStyle w:val="BodyText"/>
        <w:spacing w:after="60"/>
        <w:ind w:left="0"/>
        <w:rPr>
          <w:sz w:val="28"/>
          <w:szCs w:val="28"/>
        </w:rPr>
      </w:pPr>
      <w:r>
        <w:br w:type="page"/>
      </w:r>
      <w:r w:rsidR="00D53B8C"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2.1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Step Response Test</w:t>
      </w:r>
    </w:p>
    <w:p w14:paraId="0E8A11DC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31FAF6E6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350888BD" wp14:editId="646875A4">
            <wp:extent cx="5943600" cy="2522220"/>
            <wp:effectExtent l="0" t="0" r="0" b="0"/>
            <wp:docPr id="695735221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3522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B0D8" w14:textId="1AD698A6" w:rsidR="00A062BE" w:rsidRPr="00220300" w:rsidRDefault="00E930A6" w:rsidP="00220300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20</w:t>
        </w:r>
      </w:fldSimple>
      <w:r>
        <w:t>- Results for Motor Two</w:t>
      </w:r>
    </w:p>
    <w:p w14:paraId="485F2250" w14:textId="77777777" w:rsidR="000B365F" w:rsidRPr="000B365F" w:rsidRDefault="003C50A3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113D6EA7" w14:textId="77777777" w:rsidTr="003D7E41">
        <w:tc>
          <w:tcPr>
            <w:tcW w:w="9350" w:type="dxa"/>
            <w:gridSpan w:val="4"/>
          </w:tcPr>
          <w:p w14:paraId="04B43AB9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13CB61B4" w14:textId="77777777" w:rsidTr="006C2C30">
        <w:tc>
          <w:tcPr>
            <w:tcW w:w="3145" w:type="dxa"/>
          </w:tcPr>
          <w:p w14:paraId="7CCAACE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658B2AE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D798C6A" w14:textId="77777777" w:rsidTr="00E930A6">
        <w:tc>
          <w:tcPr>
            <w:tcW w:w="3145" w:type="dxa"/>
          </w:tcPr>
          <w:p w14:paraId="7C6FFB7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F0F3CE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6A1468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41CBC8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21F4AA7" w14:textId="77777777" w:rsidTr="00E930A6">
        <w:tc>
          <w:tcPr>
            <w:tcW w:w="3145" w:type="dxa"/>
          </w:tcPr>
          <w:p w14:paraId="7B0CA4A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F14CACC" w14:textId="12B1EC71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3.279</w:t>
            </w:r>
          </w:p>
        </w:tc>
        <w:tc>
          <w:tcPr>
            <w:tcW w:w="1373" w:type="dxa"/>
          </w:tcPr>
          <w:p w14:paraId="4BB4B5F9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EB5DE55" w14:textId="0B07518B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2DBBF50" w14:textId="77777777" w:rsidTr="00E930A6">
        <w:tc>
          <w:tcPr>
            <w:tcW w:w="3145" w:type="dxa"/>
          </w:tcPr>
          <w:p w14:paraId="157FD88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4A2E0E0" w14:textId="5514F435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0.2025</w:t>
            </w:r>
          </w:p>
        </w:tc>
        <w:tc>
          <w:tcPr>
            <w:tcW w:w="1373" w:type="dxa"/>
          </w:tcPr>
          <w:p w14:paraId="5799DAC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46BB3C1" w14:textId="1C1B823B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34755D9" w14:textId="77777777" w:rsidR="000B365F" w:rsidRPr="006770F5" w:rsidRDefault="000B365F" w:rsidP="003C50A3">
      <w:pPr>
        <w:rPr>
          <w:b/>
          <w:bCs/>
          <w:u w:val="single"/>
        </w:rPr>
      </w:pPr>
    </w:p>
    <w:p w14:paraId="12B5545B" w14:textId="77777777" w:rsidR="000B365F" w:rsidRPr="000B365F" w:rsidRDefault="003C50A3" w:rsidP="000B365F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1766909E" w14:textId="77777777" w:rsidTr="00220D55">
        <w:tc>
          <w:tcPr>
            <w:tcW w:w="9350" w:type="dxa"/>
            <w:gridSpan w:val="4"/>
          </w:tcPr>
          <w:p w14:paraId="5171D789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51B330C9" w14:textId="77777777" w:rsidTr="006C2C30">
        <w:tc>
          <w:tcPr>
            <w:tcW w:w="3145" w:type="dxa"/>
          </w:tcPr>
          <w:p w14:paraId="54C6BBD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720002A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DC26E8E" w14:textId="77777777" w:rsidTr="00E930A6">
        <w:tc>
          <w:tcPr>
            <w:tcW w:w="3145" w:type="dxa"/>
          </w:tcPr>
          <w:p w14:paraId="62636D9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B6FA97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5C45CB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925E4A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1B828C9" w14:textId="77777777" w:rsidTr="00E930A6">
        <w:tc>
          <w:tcPr>
            <w:tcW w:w="3145" w:type="dxa"/>
          </w:tcPr>
          <w:p w14:paraId="67180FEE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1280F34" w14:textId="774D1426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-3.2617</w:t>
            </w:r>
          </w:p>
        </w:tc>
        <w:tc>
          <w:tcPr>
            <w:tcW w:w="1373" w:type="dxa"/>
          </w:tcPr>
          <w:p w14:paraId="18DC0D64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CFA8474" w14:textId="1D6835E8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95D9D5C" w14:textId="77777777" w:rsidTr="00E930A6">
        <w:tc>
          <w:tcPr>
            <w:tcW w:w="3145" w:type="dxa"/>
          </w:tcPr>
          <w:p w14:paraId="51018E4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43BBD272" w14:textId="789F60F9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0.1978</w:t>
            </w:r>
          </w:p>
        </w:tc>
        <w:tc>
          <w:tcPr>
            <w:tcW w:w="1373" w:type="dxa"/>
          </w:tcPr>
          <w:p w14:paraId="1785300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B90B431" w14:textId="517CBEED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76A9915" w14:textId="77777777" w:rsidR="000B365F" w:rsidRDefault="000B365F" w:rsidP="00A32BF2">
      <w:pPr>
        <w:pStyle w:val="BodyText"/>
        <w:spacing w:after="60"/>
        <w:ind w:left="0"/>
        <w:rPr>
          <w:u w:val="single"/>
        </w:rPr>
      </w:pPr>
    </w:p>
    <w:p w14:paraId="1F7F791F" w14:textId="77777777" w:rsidR="00FC168C" w:rsidRDefault="00FC168C" w:rsidP="00A32BF2">
      <w:pPr>
        <w:pStyle w:val="BodyText"/>
        <w:spacing w:after="60"/>
        <w:ind w:left="0"/>
      </w:pPr>
    </w:p>
    <w:p w14:paraId="78566077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BFBD01" w14:textId="7F2F4555" w:rsidR="00A32BF2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7.2.2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Frequency Response Test</w:t>
      </w:r>
    </w:p>
    <w:p w14:paraId="545AF850" w14:textId="77777777" w:rsidR="000F4A51" w:rsidRDefault="000F4A51" w:rsidP="000F4A51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51DCA85D" wp14:editId="2BF9536E">
            <wp:extent cx="5467350" cy="2476500"/>
            <wp:effectExtent l="0" t="0" r="0" b="0"/>
            <wp:docPr id="1043370670" name="Picture 2" descr="A picture containing text, screenshot, font,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70670" name="Picture 2" descr="A picture containing text, screenshot, font, lin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87EF" w14:textId="42B78C5A" w:rsidR="00A32BF2" w:rsidRDefault="000F4A51" w:rsidP="000F4A51">
      <w:pPr>
        <w:pStyle w:val="Caption"/>
        <w:rPr>
          <w:b w:val="0"/>
          <w:bCs/>
          <w:u w:val="single"/>
        </w:rPr>
      </w:pPr>
      <w:r>
        <w:t xml:space="preserve">Figure </w:t>
      </w:r>
      <w:fldSimple w:instr=" SEQ Figure \* ARABIC ">
        <w:r w:rsidR="00974107">
          <w:rPr>
            <w:noProof/>
          </w:rPr>
          <w:t>21</w:t>
        </w:r>
      </w:fldSimple>
      <w:r>
        <w:t>-Frequency for Motor Two</w:t>
      </w:r>
    </w:p>
    <w:p w14:paraId="1A9F8287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14F7DDB" wp14:editId="557C8BC4">
            <wp:extent cx="5943600" cy="1310005"/>
            <wp:effectExtent l="0" t="0" r="0" b="4445"/>
            <wp:docPr id="1358329212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2921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3601" w14:textId="228A9AF8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22</w:t>
        </w:r>
      </w:fldSimple>
      <w:r>
        <w:t>- Phase for Motor Two</w:t>
      </w:r>
    </w:p>
    <w:p w14:paraId="43E5BAFC" w14:textId="64228043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5EAE060F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43733A6" wp14:editId="5410AF0E">
            <wp:extent cx="5943600" cy="1736725"/>
            <wp:effectExtent l="0" t="0" r="0" b="0"/>
            <wp:docPr id="1525440141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4014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44BD" w14:textId="75984FCA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23</w:t>
        </w:r>
      </w:fldSimple>
      <w:r>
        <w:t>- Magnitude for Motor Two</w:t>
      </w:r>
    </w:p>
    <w:p w14:paraId="5F43233F" w14:textId="2EED3F9C" w:rsidR="00274F9A" w:rsidRDefault="00274F9A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2DAC0F97" w14:textId="132BB772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</w:p>
    <w:p w14:paraId="0F293AD4" w14:textId="3BC28326" w:rsidR="000F4A51" w:rsidRDefault="000F4A51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</w:p>
    <w:p w14:paraId="302E221F" w14:textId="74DFC684" w:rsidR="000F4A51" w:rsidRDefault="000F4A51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</w:p>
    <w:p w14:paraId="47CFAC31" w14:textId="77777777" w:rsidR="000F4A51" w:rsidRPr="006770F5" w:rsidRDefault="000F4A51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4BD0BFAF" w14:textId="77777777" w:rsidTr="00F6116E">
        <w:trPr>
          <w:trHeight w:val="350"/>
        </w:trPr>
        <w:tc>
          <w:tcPr>
            <w:tcW w:w="9350" w:type="dxa"/>
            <w:gridSpan w:val="5"/>
          </w:tcPr>
          <w:p w14:paraId="3CDED651" w14:textId="050D9F8F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lastRenderedPageBreak/>
              <w:t>MCE 2 - 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8A5EA2" w14:paraId="57D2E7FB" w14:textId="77777777" w:rsidTr="00E930A6">
        <w:trPr>
          <w:trHeight w:val="628"/>
        </w:trPr>
        <w:tc>
          <w:tcPr>
            <w:tcW w:w="1993" w:type="dxa"/>
          </w:tcPr>
          <w:p w14:paraId="225689BF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  <w:r w:rsidR="000B365F">
              <w:rPr>
                <w:b/>
                <w:bCs/>
              </w:rPr>
              <w:t xml:space="preserve"> (Hz)</w:t>
            </w:r>
          </w:p>
        </w:tc>
        <w:tc>
          <w:tcPr>
            <w:tcW w:w="1683" w:type="dxa"/>
          </w:tcPr>
          <w:p w14:paraId="6CEF30D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F307FE5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</w:t>
            </w:r>
            <w:r w:rsidR="00996987">
              <w:rPr>
                <w:b/>
                <w:bCs/>
              </w:rPr>
              <w:t>B</w:t>
            </w:r>
            <w:r>
              <w:rPr>
                <w:b/>
                <w:bCs/>
              </w:rPr>
              <w:t>)</w:t>
            </w:r>
          </w:p>
        </w:tc>
        <w:tc>
          <w:tcPr>
            <w:tcW w:w="1864" w:type="dxa"/>
          </w:tcPr>
          <w:p w14:paraId="72A7300E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2EB8E50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1BF450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1C87064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118C8B91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2B0D804A" w14:textId="77777777" w:rsidTr="00E930A6">
        <w:trPr>
          <w:trHeight w:val="333"/>
        </w:trPr>
        <w:tc>
          <w:tcPr>
            <w:tcW w:w="1993" w:type="dxa"/>
          </w:tcPr>
          <w:p w14:paraId="511A6BC3" w14:textId="5003E586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7DA50109" w14:textId="40891D6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0.0636958</w:t>
            </w:r>
          </w:p>
        </w:tc>
        <w:tc>
          <w:tcPr>
            <w:tcW w:w="1864" w:type="dxa"/>
          </w:tcPr>
          <w:p w14:paraId="3E25B75F" w14:textId="673A869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-3.0492</w:t>
            </w:r>
          </w:p>
        </w:tc>
        <w:tc>
          <w:tcPr>
            <w:tcW w:w="1860" w:type="dxa"/>
          </w:tcPr>
          <w:p w14:paraId="47F89027" w14:textId="4B4AE85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5BEFD70" w14:textId="13C0FB8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547DC142" w14:textId="77777777" w:rsidTr="00E930A6">
        <w:trPr>
          <w:trHeight w:val="346"/>
        </w:trPr>
        <w:tc>
          <w:tcPr>
            <w:tcW w:w="1993" w:type="dxa"/>
          </w:tcPr>
          <w:p w14:paraId="3FFF5F1D" w14:textId="15AA7DC2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42F0B945" w14:textId="48A7280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0.0501132</w:t>
            </w:r>
          </w:p>
        </w:tc>
        <w:tc>
          <w:tcPr>
            <w:tcW w:w="1864" w:type="dxa"/>
          </w:tcPr>
          <w:p w14:paraId="28006ED3" w14:textId="4FB8A43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-12.456</w:t>
            </w:r>
          </w:p>
        </w:tc>
        <w:tc>
          <w:tcPr>
            <w:tcW w:w="1860" w:type="dxa"/>
          </w:tcPr>
          <w:p w14:paraId="33A85790" w14:textId="7980808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C341105" w14:textId="51CEF3B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84233BD" w14:textId="77777777" w:rsidTr="00E930A6">
        <w:trPr>
          <w:trHeight w:val="333"/>
        </w:trPr>
        <w:tc>
          <w:tcPr>
            <w:tcW w:w="1993" w:type="dxa"/>
          </w:tcPr>
          <w:p w14:paraId="776BF603" w14:textId="3FB59181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03C9C6A8" w14:textId="339BCFD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-0.142306</w:t>
            </w:r>
          </w:p>
        </w:tc>
        <w:tc>
          <w:tcPr>
            <w:tcW w:w="1864" w:type="dxa"/>
          </w:tcPr>
          <w:p w14:paraId="6ED6CE5B" w14:textId="7B822E7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-24.444</w:t>
            </w:r>
          </w:p>
        </w:tc>
        <w:tc>
          <w:tcPr>
            <w:tcW w:w="1860" w:type="dxa"/>
          </w:tcPr>
          <w:p w14:paraId="41B76328" w14:textId="4C3E967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363D72A" w14:textId="181FA62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30280F1" w14:textId="77777777" w:rsidTr="00E930A6">
        <w:trPr>
          <w:trHeight w:val="346"/>
        </w:trPr>
        <w:tc>
          <w:tcPr>
            <w:tcW w:w="1993" w:type="dxa"/>
          </w:tcPr>
          <w:p w14:paraId="3EC78618" w14:textId="617FA951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0770158C" w14:textId="798F749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-0.482417</w:t>
            </w:r>
          </w:p>
        </w:tc>
        <w:tc>
          <w:tcPr>
            <w:tcW w:w="1864" w:type="dxa"/>
          </w:tcPr>
          <w:p w14:paraId="71F752A1" w14:textId="0F79DCB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-48.096</w:t>
            </w:r>
          </w:p>
        </w:tc>
        <w:tc>
          <w:tcPr>
            <w:tcW w:w="1860" w:type="dxa"/>
          </w:tcPr>
          <w:p w14:paraId="3829E239" w14:textId="51143F8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9D888BD" w14:textId="10D6E87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A13A081" w14:textId="77777777" w:rsidTr="00E930A6">
        <w:trPr>
          <w:trHeight w:val="333"/>
        </w:trPr>
        <w:tc>
          <w:tcPr>
            <w:tcW w:w="1993" w:type="dxa"/>
          </w:tcPr>
          <w:p w14:paraId="521985ED" w14:textId="0EA6363E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3833AFE9" w14:textId="197B9E1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-1.37982</w:t>
            </w:r>
          </w:p>
        </w:tc>
        <w:tc>
          <w:tcPr>
            <w:tcW w:w="1864" w:type="dxa"/>
          </w:tcPr>
          <w:p w14:paraId="31F05D2E" w14:textId="366CFA0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-71.712</w:t>
            </w:r>
          </w:p>
        </w:tc>
        <w:tc>
          <w:tcPr>
            <w:tcW w:w="1860" w:type="dxa"/>
          </w:tcPr>
          <w:p w14:paraId="6D3377E3" w14:textId="0DC19DD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A8B38EC" w14:textId="57D00D47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CA0F44A" w14:textId="77777777" w:rsidTr="00E930A6">
        <w:trPr>
          <w:trHeight w:val="333"/>
        </w:trPr>
        <w:tc>
          <w:tcPr>
            <w:tcW w:w="1993" w:type="dxa"/>
          </w:tcPr>
          <w:p w14:paraId="5E016ED8" w14:textId="2E8AB263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78064994" w14:textId="19EA489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-1.93911</w:t>
            </w:r>
          </w:p>
        </w:tc>
        <w:tc>
          <w:tcPr>
            <w:tcW w:w="1864" w:type="dxa"/>
          </w:tcPr>
          <w:p w14:paraId="2441AF4C" w14:textId="4BEEE34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-94.32</w:t>
            </w:r>
          </w:p>
        </w:tc>
        <w:tc>
          <w:tcPr>
            <w:tcW w:w="1860" w:type="dxa"/>
          </w:tcPr>
          <w:p w14:paraId="06EECC42" w14:textId="269102C4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21EA4B2" w14:textId="2423DDF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75273DA" w14:textId="77777777" w:rsidTr="00E930A6">
        <w:trPr>
          <w:trHeight w:val="346"/>
        </w:trPr>
        <w:tc>
          <w:tcPr>
            <w:tcW w:w="1993" w:type="dxa"/>
          </w:tcPr>
          <w:p w14:paraId="05C89A7F" w14:textId="4168443C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7BDBA4EB" w14:textId="580E89D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-1.00136</w:t>
            </w:r>
          </w:p>
        </w:tc>
        <w:tc>
          <w:tcPr>
            <w:tcW w:w="1864" w:type="dxa"/>
          </w:tcPr>
          <w:p w14:paraId="3452C0B6" w14:textId="40CAC0F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-115.2</w:t>
            </w:r>
          </w:p>
        </w:tc>
        <w:tc>
          <w:tcPr>
            <w:tcW w:w="1860" w:type="dxa"/>
          </w:tcPr>
          <w:p w14:paraId="65B7CAF9" w14:textId="3D5A997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6F2AFE3" w14:textId="57BEC8E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71334A9C" w14:textId="77777777" w:rsidR="006953D6" w:rsidRDefault="006953D6" w:rsidP="00B34EBB">
      <w:pPr>
        <w:pStyle w:val="BodyText"/>
        <w:tabs>
          <w:tab w:val="left" w:pos="2153"/>
        </w:tabs>
        <w:spacing w:after="60"/>
        <w:ind w:left="0"/>
      </w:pPr>
      <w:r>
        <w:br w:type="page"/>
      </w:r>
    </w:p>
    <w:p w14:paraId="57C22966" w14:textId="77777777" w:rsidR="00A32BF2" w:rsidRPr="00993300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3 – Step Response Test</w:t>
      </w:r>
    </w:p>
    <w:p w14:paraId="1EC76743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7C701774" wp14:editId="78C71FED">
            <wp:extent cx="5943600" cy="2522220"/>
            <wp:effectExtent l="0" t="0" r="0" b="0"/>
            <wp:docPr id="109210338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03385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32C7" w14:textId="5B349389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24</w:t>
        </w:r>
      </w:fldSimple>
      <w:r>
        <w:t>- Results for Motor Three</w:t>
      </w:r>
    </w:p>
    <w:p w14:paraId="7858ABCA" w14:textId="17F71B08" w:rsidR="00BB5D63" w:rsidRDefault="004F4C1E" w:rsidP="00220300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</w:t>
      </w:r>
    </w:p>
    <w:p w14:paraId="7CC36EEC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78633980" w14:textId="77777777" w:rsidTr="00AD0147">
        <w:tc>
          <w:tcPr>
            <w:tcW w:w="9350" w:type="dxa"/>
            <w:gridSpan w:val="4"/>
          </w:tcPr>
          <w:p w14:paraId="70834E6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4F68BE4B" w14:textId="77777777" w:rsidTr="006C2C30">
        <w:tc>
          <w:tcPr>
            <w:tcW w:w="3145" w:type="dxa"/>
          </w:tcPr>
          <w:p w14:paraId="11A1E85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B5B7A1F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A87CF9A" w14:textId="77777777" w:rsidTr="00E930A6">
        <w:tc>
          <w:tcPr>
            <w:tcW w:w="3145" w:type="dxa"/>
          </w:tcPr>
          <w:p w14:paraId="0059249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6DD19B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B30FE3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1955FC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5D955C6" w14:textId="77777777" w:rsidTr="00E930A6">
        <w:tc>
          <w:tcPr>
            <w:tcW w:w="3145" w:type="dxa"/>
          </w:tcPr>
          <w:p w14:paraId="673401E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13A45F9" w14:textId="433404BC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3.2735</w:t>
            </w:r>
          </w:p>
        </w:tc>
        <w:tc>
          <w:tcPr>
            <w:tcW w:w="1373" w:type="dxa"/>
          </w:tcPr>
          <w:p w14:paraId="439B44BD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6A8D3FD" w14:textId="6725B596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EF604D7" w14:textId="77777777" w:rsidTr="00E930A6">
        <w:tc>
          <w:tcPr>
            <w:tcW w:w="3145" w:type="dxa"/>
          </w:tcPr>
          <w:p w14:paraId="7DBC3DA1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9954C3D" w14:textId="64E19CDC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0.2146</w:t>
            </w:r>
          </w:p>
        </w:tc>
        <w:tc>
          <w:tcPr>
            <w:tcW w:w="1373" w:type="dxa"/>
          </w:tcPr>
          <w:p w14:paraId="2F9A98A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8DF0600" w14:textId="49BD38AB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F2499F3" w14:textId="77777777" w:rsidR="000B365F" w:rsidRPr="006770F5" w:rsidRDefault="000B365F" w:rsidP="00A42D5E">
      <w:pPr>
        <w:rPr>
          <w:b/>
          <w:bCs/>
          <w:u w:val="single"/>
        </w:rPr>
      </w:pPr>
    </w:p>
    <w:p w14:paraId="7A32E434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26236366" w14:textId="77777777" w:rsidTr="00D16766">
        <w:tc>
          <w:tcPr>
            <w:tcW w:w="9350" w:type="dxa"/>
            <w:gridSpan w:val="4"/>
          </w:tcPr>
          <w:p w14:paraId="0D69926F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67FC4C56" w14:textId="77777777" w:rsidTr="006C2C30">
        <w:tc>
          <w:tcPr>
            <w:tcW w:w="3145" w:type="dxa"/>
          </w:tcPr>
          <w:p w14:paraId="36A906F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D7BF896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5CF12A5" w14:textId="77777777" w:rsidTr="00E930A6">
        <w:tc>
          <w:tcPr>
            <w:tcW w:w="3145" w:type="dxa"/>
          </w:tcPr>
          <w:p w14:paraId="550961C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3F8BD4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882FAA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3D7B88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76B937B" w14:textId="77777777" w:rsidTr="00E930A6">
        <w:tc>
          <w:tcPr>
            <w:tcW w:w="3145" w:type="dxa"/>
          </w:tcPr>
          <w:p w14:paraId="240B2A98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B6DDD5D" w14:textId="19F51259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-3.265</w:t>
            </w:r>
          </w:p>
        </w:tc>
        <w:tc>
          <w:tcPr>
            <w:tcW w:w="1373" w:type="dxa"/>
          </w:tcPr>
          <w:p w14:paraId="20D211F4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60776F6" w14:textId="39A9DAC0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B5E0039" w14:textId="77777777" w:rsidTr="00E930A6">
        <w:tc>
          <w:tcPr>
            <w:tcW w:w="3145" w:type="dxa"/>
          </w:tcPr>
          <w:p w14:paraId="5505C6E6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9AC5100" w14:textId="34663C29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0.2105</w:t>
            </w:r>
          </w:p>
        </w:tc>
        <w:tc>
          <w:tcPr>
            <w:tcW w:w="1373" w:type="dxa"/>
          </w:tcPr>
          <w:p w14:paraId="42AC58F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8DE187A" w14:textId="78747074" w:rsidR="000B365F" w:rsidRDefault="00E930A6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03B66DE" w14:textId="77777777" w:rsidR="000B365F" w:rsidRDefault="000B365F" w:rsidP="00F76922"/>
    <w:p w14:paraId="11E63C86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ACAD68" w14:textId="76AED68F" w:rsidR="00A32BF2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.3.2</w:t>
      </w:r>
      <w:r w:rsidR="00A32BF2" w:rsidRPr="00993300">
        <w:rPr>
          <w:b/>
          <w:bCs/>
          <w:sz w:val="28"/>
          <w:szCs w:val="28"/>
        </w:rPr>
        <w:t xml:space="preserve"> MCE 3 Frequency Response Test</w:t>
      </w:r>
      <w:r w:rsidR="00A32BF2" w:rsidRPr="00993300">
        <w:rPr>
          <w:sz w:val="28"/>
          <w:szCs w:val="28"/>
        </w:rPr>
        <w:t xml:space="preserve"> </w:t>
      </w:r>
    </w:p>
    <w:p w14:paraId="6049F405" w14:textId="77777777" w:rsidR="000F4A51" w:rsidRDefault="000F4A51" w:rsidP="000F4A51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4D4BD38D" wp14:editId="70FFB1A5">
            <wp:extent cx="5467350" cy="2476500"/>
            <wp:effectExtent l="0" t="0" r="0" b="0"/>
            <wp:docPr id="1565440108" name="Picture 3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0108" name="Picture 3" descr="A picture containing text, screenshot, font, numb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3332" w14:textId="22DDAD8B" w:rsidR="000F4A51" w:rsidRPr="00993300" w:rsidRDefault="000F4A51" w:rsidP="000F4A51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 w:rsidR="00974107">
          <w:rPr>
            <w:noProof/>
          </w:rPr>
          <w:t>25</w:t>
        </w:r>
      </w:fldSimple>
      <w:r>
        <w:t>- Frequency for Motor Three</w:t>
      </w:r>
    </w:p>
    <w:p w14:paraId="1F7DB998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82DE755" wp14:editId="058D4E5A">
            <wp:extent cx="5943600" cy="1310005"/>
            <wp:effectExtent l="0" t="0" r="0" b="4445"/>
            <wp:docPr id="1905248388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4838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CCB1" w14:textId="75F9BD96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26</w:t>
        </w:r>
      </w:fldSimple>
      <w:r>
        <w:t>- Phase for Motor Three</w:t>
      </w:r>
    </w:p>
    <w:p w14:paraId="2385489F" w14:textId="3A31B1C6" w:rsidR="007456A2" w:rsidRDefault="007456A2" w:rsidP="000B560C">
      <w:pPr>
        <w:pStyle w:val="BodyText"/>
        <w:spacing w:after="60"/>
        <w:ind w:left="0"/>
        <w:jc w:val="center"/>
      </w:pPr>
    </w:p>
    <w:p w14:paraId="2C02E959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89FC41D" wp14:editId="487BBBAE">
            <wp:extent cx="5943600" cy="1736725"/>
            <wp:effectExtent l="0" t="0" r="0" b="0"/>
            <wp:docPr id="55247721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772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E5B" w14:textId="26D95C94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27</w:t>
        </w:r>
      </w:fldSimple>
      <w:r>
        <w:t>- Magnitude for Motor Three</w:t>
      </w:r>
    </w:p>
    <w:p w14:paraId="4B3FCD6F" w14:textId="67150237" w:rsidR="00A32BF2" w:rsidRDefault="00A32BF2" w:rsidP="000B560C">
      <w:pPr>
        <w:pStyle w:val="BodyText"/>
        <w:spacing w:after="60"/>
        <w:ind w:left="0"/>
        <w:jc w:val="center"/>
      </w:pPr>
    </w:p>
    <w:p w14:paraId="69B8F4B6" w14:textId="3D5A7296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</w:p>
    <w:p w14:paraId="51EAC9A5" w14:textId="3746A106" w:rsidR="000F4A51" w:rsidRDefault="000F4A51" w:rsidP="00A32BF2">
      <w:pPr>
        <w:pStyle w:val="BodyText"/>
        <w:spacing w:after="60"/>
        <w:ind w:left="0"/>
        <w:rPr>
          <w:b/>
          <w:bCs/>
          <w:u w:val="single"/>
        </w:rPr>
      </w:pPr>
    </w:p>
    <w:p w14:paraId="2B9C341B" w14:textId="77777777" w:rsidR="000F4A51" w:rsidRDefault="000F4A51" w:rsidP="00A32BF2">
      <w:pPr>
        <w:pStyle w:val="BodyText"/>
        <w:spacing w:after="60"/>
        <w:ind w:left="0"/>
        <w:rPr>
          <w:b/>
          <w:bCs/>
          <w:u w:val="single"/>
        </w:rPr>
      </w:pPr>
    </w:p>
    <w:p w14:paraId="7790DEB4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5C26F447" w14:textId="77777777" w:rsidTr="00F6116E">
        <w:trPr>
          <w:trHeight w:val="350"/>
        </w:trPr>
        <w:tc>
          <w:tcPr>
            <w:tcW w:w="9350" w:type="dxa"/>
            <w:gridSpan w:val="5"/>
          </w:tcPr>
          <w:p w14:paraId="0BBC9183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lastRenderedPageBreak/>
              <w:t>MCE 3 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8A5EA2" w14:paraId="147068EE" w14:textId="77777777" w:rsidTr="00E930A6">
        <w:trPr>
          <w:trHeight w:val="628"/>
        </w:trPr>
        <w:tc>
          <w:tcPr>
            <w:tcW w:w="1993" w:type="dxa"/>
          </w:tcPr>
          <w:p w14:paraId="5D762FA4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A0E9D58" w14:textId="77777777" w:rsidR="000B365F" w:rsidRPr="0040772A" w:rsidRDefault="000B365F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3DB6E8A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D0709AF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020B43F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53AEF7D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1024DF4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0755550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05693CA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1A993C59" w14:textId="77777777" w:rsidTr="00E930A6">
        <w:trPr>
          <w:trHeight w:val="333"/>
        </w:trPr>
        <w:tc>
          <w:tcPr>
            <w:tcW w:w="1993" w:type="dxa"/>
          </w:tcPr>
          <w:p w14:paraId="37761CF3" w14:textId="4D6481C8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494157BF" w14:textId="23D3B32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0.0636958</w:t>
            </w:r>
          </w:p>
        </w:tc>
        <w:tc>
          <w:tcPr>
            <w:tcW w:w="1864" w:type="dxa"/>
          </w:tcPr>
          <w:p w14:paraId="6AD012A6" w14:textId="0B8D467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-3.1248</w:t>
            </w:r>
          </w:p>
        </w:tc>
        <w:tc>
          <w:tcPr>
            <w:tcW w:w="1860" w:type="dxa"/>
          </w:tcPr>
          <w:p w14:paraId="4B686975" w14:textId="45D55F3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FA290C8" w14:textId="25B33B0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FC08BF0" w14:textId="77777777" w:rsidTr="00E930A6">
        <w:trPr>
          <w:trHeight w:val="346"/>
        </w:trPr>
        <w:tc>
          <w:tcPr>
            <w:tcW w:w="1993" w:type="dxa"/>
          </w:tcPr>
          <w:p w14:paraId="03ACE732" w14:textId="601B7FFE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1B2E19DF" w14:textId="1A0A233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0.0636958</w:t>
            </w:r>
          </w:p>
        </w:tc>
        <w:tc>
          <w:tcPr>
            <w:tcW w:w="1864" w:type="dxa"/>
          </w:tcPr>
          <w:p w14:paraId="52A33609" w14:textId="11F5DD0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-12.636</w:t>
            </w:r>
          </w:p>
        </w:tc>
        <w:tc>
          <w:tcPr>
            <w:tcW w:w="1860" w:type="dxa"/>
          </w:tcPr>
          <w:p w14:paraId="5A5CCFAF" w14:textId="202E4764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598534D" w14:textId="2A7590F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5AB0D8E0" w14:textId="77777777" w:rsidTr="00E930A6">
        <w:trPr>
          <w:trHeight w:val="333"/>
        </w:trPr>
        <w:tc>
          <w:tcPr>
            <w:tcW w:w="1993" w:type="dxa"/>
          </w:tcPr>
          <w:p w14:paraId="08C53D4C" w14:textId="0ED87E41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11CD4E8D" w14:textId="22704DB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-0.170145</w:t>
            </w:r>
          </w:p>
        </w:tc>
        <w:tc>
          <w:tcPr>
            <w:tcW w:w="1864" w:type="dxa"/>
          </w:tcPr>
          <w:p w14:paraId="0C4B24B5" w14:textId="496257F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-24.408</w:t>
            </w:r>
          </w:p>
        </w:tc>
        <w:tc>
          <w:tcPr>
            <w:tcW w:w="1860" w:type="dxa"/>
          </w:tcPr>
          <w:p w14:paraId="39CBF10C" w14:textId="5CD5B3E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FEB232A" w14:textId="0D63E44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526D900B" w14:textId="77777777" w:rsidTr="00E930A6">
        <w:trPr>
          <w:trHeight w:val="346"/>
        </w:trPr>
        <w:tc>
          <w:tcPr>
            <w:tcW w:w="1993" w:type="dxa"/>
          </w:tcPr>
          <w:p w14:paraId="4D7CE250" w14:textId="58F8C70B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4B030834" w14:textId="5AF8C82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-0.59881</w:t>
            </w:r>
          </w:p>
        </w:tc>
        <w:tc>
          <w:tcPr>
            <w:tcW w:w="1864" w:type="dxa"/>
          </w:tcPr>
          <w:p w14:paraId="4E5E975E" w14:textId="1522CA1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-48.456</w:t>
            </w:r>
          </w:p>
        </w:tc>
        <w:tc>
          <w:tcPr>
            <w:tcW w:w="1860" w:type="dxa"/>
          </w:tcPr>
          <w:p w14:paraId="1DE1E13E" w14:textId="72AEE8D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D8AD72B" w14:textId="3B271A7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5D90561" w14:textId="77777777" w:rsidTr="00E930A6">
        <w:trPr>
          <w:trHeight w:val="333"/>
        </w:trPr>
        <w:tc>
          <w:tcPr>
            <w:tcW w:w="1993" w:type="dxa"/>
          </w:tcPr>
          <w:p w14:paraId="503BE6EA" w14:textId="4FB77C7D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25166E95" w14:textId="4D2FB19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-1.44416</w:t>
            </w:r>
          </w:p>
        </w:tc>
        <w:tc>
          <w:tcPr>
            <w:tcW w:w="1864" w:type="dxa"/>
          </w:tcPr>
          <w:p w14:paraId="689D2038" w14:textId="39BC89B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-69.876</w:t>
            </w:r>
          </w:p>
        </w:tc>
        <w:tc>
          <w:tcPr>
            <w:tcW w:w="1860" w:type="dxa"/>
          </w:tcPr>
          <w:p w14:paraId="6EE9F93B" w14:textId="10FC944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10B3410" w14:textId="44D1AE0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802F54E" w14:textId="77777777" w:rsidTr="00E930A6">
        <w:trPr>
          <w:trHeight w:val="333"/>
        </w:trPr>
        <w:tc>
          <w:tcPr>
            <w:tcW w:w="1993" w:type="dxa"/>
          </w:tcPr>
          <w:p w14:paraId="31B04397" w14:textId="4D7436DC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521DBA2B" w14:textId="7E69692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-1.7263</w:t>
            </w:r>
          </w:p>
        </w:tc>
        <w:tc>
          <w:tcPr>
            <w:tcW w:w="1864" w:type="dxa"/>
          </w:tcPr>
          <w:p w14:paraId="597BD3F1" w14:textId="2CF468E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-90.576</w:t>
            </w:r>
          </w:p>
        </w:tc>
        <w:tc>
          <w:tcPr>
            <w:tcW w:w="1860" w:type="dxa"/>
          </w:tcPr>
          <w:p w14:paraId="7E7EB9F6" w14:textId="3768DDC0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EB10468" w14:textId="4D0FF04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9C89739" w14:textId="77777777" w:rsidTr="00E930A6">
        <w:trPr>
          <w:trHeight w:val="346"/>
        </w:trPr>
        <w:tc>
          <w:tcPr>
            <w:tcW w:w="1993" w:type="dxa"/>
          </w:tcPr>
          <w:p w14:paraId="34897DEA" w14:textId="7007412B" w:rsidR="008A5EA2" w:rsidRDefault="00E930A6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19B045EA" w14:textId="615C036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-1.4086</w:t>
            </w:r>
          </w:p>
        </w:tc>
        <w:tc>
          <w:tcPr>
            <w:tcW w:w="1864" w:type="dxa"/>
          </w:tcPr>
          <w:p w14:paraId="1A76D590" w14:textId="21FC9A0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-110.52</w:t>
            </w:r>
          </w:p>
        </w:tc>
        <w:tc>
          <w:tcPr>
            <w:tcW w:w="1860" w:type="dxa"/>
          </w:tcPr>
          <w:p w14:paraId="5BEBA797" w14:textId="72AEF807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A89211F" w14:textId="3D6E28C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F5E5461" w14:textId="77777777" w:rsidR="00FA2B9E" w:rsidRDefault="00FA2B9E" w:rsidP="00FA2B9E">
      <w:pPr>
        <w:pStyle w:val="BodyText"/>
      </w:pPr>
      <w:bookmarkStart w:id="15" w:name="_Ref127526660"/>
    </w:p>
    <w:p w14:paraId="00D7CBA8" w14:textId="77777777" w:rsidR="00FA2B9E" w:rsidRDefault="00FA2B9E" w:rsidP="00FA2B9E">
      <w:pPr>
        <w:pStyle w:val="BodyText"/>
      </w:pPr>
    </w:p>
    <w:p w14:paraId="71ACAB45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8335B99" w14:textId="77777777" w:rsidR="0052305C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8</w:t>
      </w:r>
      <w:r w:rsidR="00D635C1" w:rsidRPr="007463D8">
        <w:rPr>
          <w:b/>
          <w:bCs/>
          <w:sz w:val="32"/>
          <w:szCs w:val="32"/>
        </w:rPr>
        <w:t xml:space="preserve"> Performance Test – Loaded Operation</w:t>
      </w:r>
      <w:bookmarkEnd w:id="15"/>
    </w:p>
    <w:p w14:paraId="354DC065" w14:textId="0B2D489A" w:rsidR="0016660E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 xml:space="preserve">.1.1 </w:t>
      </w:r>
      <w:r w:rsidR="00033D62" w:rsidRPr="00993300">
        <w:rPr>
          <w:b/>
          <w:bCs/>
          <w:sz w:val="28"/>
          <w:szCs w:val="28"/>
        </w:rPr>
        <w:t>MC</w:t>
      </w:r>
      <w:r w:rsidR="001D767E" w:rsidRPr="00993300">
        <w:rPr>
          <w:b/>
          <w:bCs/>
          <w:sz w:val="28"/>
          <w:szCs w:val="28"/>
        </w:rPr>
        <w:t>E</w:t>
      </w:r>
      <w:r w:rsidR="00033D62" w:rsidRPr="00993300">
        <w:rPr>
          <w:b/>
          <w:bCs/>
          <w:sz w:val="28"/>
          <w:szCs w:val="28"/>
        </w:rPr>
        <w:t>1 – Step Response Test</w:t>
      </w:r>
    </w:p>
    <w:p w14:paraId="6F96C2CB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22"/>
          <w:szCs w:val="22"/>
        </w:rPr>
        <w:drawing>
          <wp:inline distT="0" distB="0" distL="0" distR="0" wp14:anchorId="73D5802B" wp14:editId="337759E3">
            <wp:extent cx="5943600" cy="2522220"/>
            <wp:effectExtent l="0" t="0" r="0" b="0"/>
            <wp:docPr id="385426002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6002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E08F" w14:textId="3C3B1B7D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28</w:t>
        </w:r>
      </w:fldSimple>
      <w:r>
        <w:t>- Results for Motor One Loaded</w:t>
      </w:r>
    </w:p>
    <w:p w14:paraId="02DAA4EF" w14:textId="73286425" w:rsidR="00033D62" w:rsidRDefault="000720A0" w:rsidP="000B560C">
      <w:pPr>
        <w:pStyle w:val="BodyText"/>
        <w:spacing w:after="60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Step response Test</w:t>
      </w:r>
      <w:r w:rsidR="004F4C1E">
        <w:rPr>
          <w:sz w:val="22"/>
          <w:szCs w:val="22"/>
        </w:rPr>
        <w:t xml:space="preserve">                              </w:t>
      </w:r>
    </w:p>
    <w:p w14:paraId="18F607D2" w14:textId="77777777" w:rsidR="000B365F" w:rsidRPr="00A25CAC" w:rsidRDefault="0051280A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6" w:name="_Hlk120100898"/>
      <w:r w:rsidRPr="00A25CAC">
        <w:rPr>
          <w:b/>
          <w:bCs/>
          <w:szCs w:val="20"/>
          <w:u w:val="single"/>
        </w:rPr>
        <w:t xml:space="preserve">225 </w:t>
      </w:r>
      <w:proofErr w:type="spellStart"/>
      <w:r w:rsidR="001873E0" w:rsidRPr="00A25CAC">
        <w:rPr>
          <w:b/>
          <w:bCs/>
          <w:szCs w:val="20"/>
          <w:u w:val="single"/>
        </w:rPr>
        <w:t>l</w:t>
      </w:r>
      <w:r w:rsidRPr="00A25CAC">
        <w:rPr>
          <w:b/>
          <w:bCs/>
          <w:szCs w:val="20"/>
          <w:u w:val="single"/>
        </w:rPr>
        <w:t>bf</w:t>
      </w:r>
      <w:proofErr w:type="spellEnd"/>
      <w:r w:rsidRPr="00A25CAC">
        <w:rPr>
          <w:b/>
          <w:bCs/>
          <w:szCs w:val="20"/>
          <w:u w:val="single"/>
        </w:rPr>
        <w:t xml:space="preserve"> tension</w:t>
      </w:r>
      <w:r w:rsidR="000B365F" w:rsidRPr="00A25CAC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7CEE9162" w14:textId="77777777" w:rsidTr="00896960">
        <w:tc>
          <w:tcPr>
            <w:tcW w:w="9350" w:type="dxa"/>
            <w:gridSpan w:val="4"/>
          </w:tcPr>
          <w:p w14:paraId="3196B01A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 </w:t>
            </w:r>
          </w:p>
        </w:tc>
      </w:tr>
      <w:tr w:rsidR="000B365F" w14:paraId="01048EFF" w14:textId="77777777" w:rsidTr="006C2C30">
        <w:tc>
          <w:tcPr>
            <w:tcW w:w="3145" w:type="dxa"/>
          </w:tcPr>
          <w:p w14:paraId="674C68C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95D07E3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A325D1C" w14:textId="77777777" w:rsidTr="00E930A6">
        <w:tc>
          <w:tcPr>
            <w:tcW w:w="3145" w:type="dxa"/>
          </w:tcPr>
          <w:p w14:paraId="26EE861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79B9FD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850AF6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A65B08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2899C53" w14:textId="77777777" w:rsidTr="00E930A6">
        <w:tc>
          <w:tcPr>
            <w:tcW w:w="3145" w:type="dxa"/>
          </w:tcPr>
          <w:p w14:paraId="592ADB8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C34BA82" w14:textId="39034B09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3.2354</w:t>
            </w:r>
          </w:p>
        </w:tc>
        <w:tc>
          <w:tcPr>
            <w:tcW w:w="1373" w:type="dxa"/>
          </w:tcPr>
          <w:p w14:paraId="6DE3FFB7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ED5FE4C" w14:textId="61D51A2F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0B9CB550" w14:textId="77777777" w:rsidTr="00E930A6">
        <w:tc>
          <w:tcPr>
            <w:tcW w:w="3145" w:type="dxa"/>
          </w:tcPr>
          <w:p w14:paraId="043EF98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7EF6FCD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44FA82A" w14:textId="3244A2B5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0.1992</w:t>
            </w:r>
          </w:p>
        </w:tc>
        <w:tc>
          <w:tcPr>
            <w:tcW w:w="1373" w:type="dxa"/>
          </w:tcPr>
          <w:p w14:paraId="5EF3331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2FBDF6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3B681C3" w14:textId="2F30E297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5E47CA1" w14:textId="77777777" w:rsidR="000B365F" w:rsidRDefault="000B365F" w:rsidP="00033D62"/>
    <w:p w14:paraId="798DF9A9" w14:textId="77777777" w:rsidR="000B365F" w:rsidRPr="000B365F" w:rsidRDefault="0051280A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Retraction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3133A162" w14:textId="77777777" w:rsidTr="00DD5B0A">
        <w:tc>
          <w:tcPr>
            <w:tcW w:w="9350" w:type="dxa"/>
            <w:gridSpan w:val="4"/>
          </w:tcPr>
          <w:p w14:paraId="56AFCC0B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 </w:t>
            </w:r>
          </w:p>
        </w:tc>
      </w:tr>
      <w:tr w:rsidR="000B365F" w14:paraId="0B5FA5CA" w14:textId="77777777" w:rsidTr="006C2C30">
        <w:tc>
          <w:tcPr>
            <w:tcW w:w="3145" w:type="dxa"/>
          </w:tcPr>
          <w:p w14:paraId="24C2E8D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46B81CE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D3FA300" w14:textId="77777777" w:rsidTr="00E930A6">
        <w:tc>
          <w:tcPr>
            <w:tcW w:w="3145" w:type="dxa"/>
          </w:tcPr>
          <w:p w14:paraId="6F67E3B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F97B93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AA8AB9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3CAFC5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B3DA92C" w14:textId="77777777" w:rsidTr="00E930A6">
        <w:tc>
          <w:tcPr>
            <w:tcW w:w="3145" w:type="dxa"/>
          </w:tcPr>
          <w:p w14:paraId="5D5CE11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F34CC28" w14:textId="66AF2D90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-3.2836</w:t>
            </w:r>
          </w:p>
        </w:tc>
        <w:tc>
          <w:tcPr>
            <w:tcW w:w="1373" w:type="dxa"/>
          </w:tcPr>
          <w:p w14:paraId="37890455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E77F6A4" w14:textId="4EE713AD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B4FA67A" w14:textId="77777777" w:rsidTr="00E930A6">
        <w:tc>
          <w:tcPr>
            <w:tcW w:w="3145" w:type="dxa"/>
          </w:tcPr>
          <w:p w14:paraId="078FF4A6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38A93AEE" w14:textId="7DCA9813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0.2088</w:t>
            </w:r>
          </w:p>
        </w:tc>
        <w:tc>
          <w:tcPr>
            <w:tcW w:w="1373" w:type="dxa"/>
          </w:tcPr>
          <w:p w14:paraId="4F467FE5" w14:textId="77777777" w:rsidR="000B365F" w:rsidRDefault="000B365F" w:rsidP="001458A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EA5605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96CBB07" w14:textId="4AF87944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9B2733C" w14:textId="77777777" w:rsidR="00AB7E94" w:rsidRDefault="00AB7E94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2A88EADE" w14:textId="77777777" w:rsidR="00CD4140" w:rsidRDefault="00CD4140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617F8523" w14:textId="77777777" w:rsidR="00CD4140" w:rsidRDefault="00CD4140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0D674055" w14:textId="77777777" w:rsidR="00CD4140" w:rsidRDefault="00CD4140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3DFB8144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lastRenderedPageBreak/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734D4CB6" w14:textId="77777777" w:rsidTr="0080567B">
        <w:tc>
          <w:tcPr>
            <w:tcW w:w="9350" w:type="dxa"/>
            <w:gridSpan w:val="4"/>
          </w:tcPr>
          <w:p w14:paraId="749AD79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4F4A5C6B" w14:textId="77777777" w:rsidTr="006C2C30">
        <w:tc>
          <w:tcPr>
            <w:tcW w:w="3145" w:type="dxa"/>
          </w:tcPr>
          <w:p w14:paraId="7784DD5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F2D7E12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C64E429" w14:textId="77777777" w:rsidTr="00E930A6">
        <w:tc>
          <w:tcPr>
            <w:tcW w:w="3145" w:type="dxa"/>
          </w:tcPr>
          <w:p w14:paraId="72C8539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A3B456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EE19AB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FFA323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ED96B70" w14:textId="77777777" w:rsidTr="00E930A6">
        <w:tc>
          <w:tcPr>
            <w:tcW w:w="3145" w:type="dxa"/>
          </w:tcPr>
          <w:p w14:paraId="5591C89E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4CA396D" w14:textId="77AE3AB7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3.3407</w:t>
            </w:r>
          </w:p>
        </w:tc>
        <w:tc>
          <w:tcPr>
            <w:tcW w:w="1373" w:type="dxa"/>
          </w:tcPr>
          <w:p w14:paraId="6D09F73E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25EEDE6" w14:textId="3CA083F2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A9A3EDA" w14:textId="77777777" w:rsidTr="00E930A6">
        <w:tc>
          <w:tcPr>
            <w:tcW w:w="3145" w:type="dxa"/>
          </w:tcPr>
          <w:p w14:paraId="75FBB48D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44A71A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6F69A7D" w14:textId="46AEF41B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0.2134</w:t>
            </w:r>
          </w:p>
        </w:tc>
        <w:tc>
          <w:tcPr>
            <w:tcW w:w="1373" w:type="dxa"/>
          </w:tcPr>
          <w:p w14:paraId="7D91753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049B31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6684E8D" w14:textId="3AA478A7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A6A23E9" w14:textId="77777777" w:rsidR="000B365F" w:rsidRDefault="000B365F" w:rsidP="0093190E"/>
    <w:p w14:paraId="04F07F02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0E417E19" w14:textId="77777777" w:rsidTr="009F34E4">
        <w:tc>
          <w:tcPr>
            <w:tcW w:w="9350" w:type="dxa"/>
            <w:gridSpan w:val="4"/>
          </w:tcPr>
          <w:p w14:paraId="19452FA5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3FBB9F68" w14:textId="77777777" w:rsidTr="006C2C30">
        <w:tc>
          <w:tcPr>
            <w:tcW w:w="3145" w:type="dxa"/>
          </w:tcPr>
          <w:p w14:paraId="018F3E8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F5F8D46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3EC622E" w14:textId="77777777" w:rsidTr="00E930A6">
        <w:tc>
          <w:tcPr>
            <w:tcW w:w="3145" w:type="dxa"/>
          </w:tcPr>
          <w:p w14:paraId="1BDF2A3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B63DDE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1455AF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CBF59F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31B4D670" w14:textId="77777777" w:rsidTr="00E930A6">
        <w:tc>
          <w:tcPr>
            <w:tcW w:w="3145" w:type="dxa"/>
          </w:tcPr>
          <w:p w14:paraId="2E7F50C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549F858" w14:textId="0A016C9D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-3.2511</w:t>
            </w:r>
          </w:p>
        </w:tc>
        <w:tc>
          <w:tcPr>
            <w:tcW w:w="1373" w:type="dxa"/>
          </w:tcPr>
          <w:p w14:paraId="61C927F3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D0E8943" w14:textId="3A768F93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9659C38" w14:textId="77777777" w:rsidTr="00E930A6">
        <w:tc>
          <w:tcPr>
            <w:tcW w:w="3145" w:type="dxa"/>
          </w:tcPr>
          <w:p w14:paraId="01934D5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B0B0DD3" w14:textId="4E4F66E5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0.1942</w:t>
            </w:r>
          </w:p>
        </w:tc>
        <w:tc>
          <w:tcPr>
            <w:tcW w:w="1373" w:type="dxa"/>
          </w:tcPr>
          <w:p w14:paraId="421E1DD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86C6DD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2BE4B90" w14:textId="78D50DA5" w:rsidR="000B365F" w:rsidRDefault="00E930A6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A26E011" w14:textId="77777777" w:rsidR="000B365F" w:rsidRDefault="000B365F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006ED036" w14:textId="77777777" w:rsidR="00010E01" w:rsidRPr="00F858AC" w:rsidRDefault="00010E01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3636478A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B633B25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.1.2</w:t>
      </w:r>
      <w:r w:rsidR="00C04B42" w:rsidRPr="00993300">
        <w:rPr>
          <w:b/>
          <w:bCs/>
          <w:sz w:val="28"/>
          <w:szCs w:val="28"/>
        </w:rPr>
        <w:t xml:space="preserve"> MCE 1 – Frequency Response Test</w:t>
      </w:r>
    </w:p>
    <w:p w14:paraId="08E0E0B9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3619CA5C" w14:textId="1E3E1C50" w:rsidR="00D10C0B" w:rsidRDefault="001D767E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7" w:name="_Hlk122078239"/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7EAC629D" w14:textId="77777777" w:rsidR="00974107" w:rsidRDefault="00974107" w:rsidP="00974107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3655849D" wp14:editId="09CD3F39">
            <wp:extent cx="5467350" cy="2476500"/>
            <wp:effectExtent l="0" t="0" r="0" b="0"/>
            <wp:docPr id="613274930" name="Picture 4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4930" name="Picture 4" descr="A picture containing text, screenshot, font, number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4871" w14:textId="17083419" w:rsidR="00974107" w:rsidRDefault="00974107" w:rsidP="0097410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-Frequency for Motor One Loaded Tension</w:t>
      </w:r>
    </w:p>
    <w:p w14:paraId="4FD0EEF8" w14:textId="77777777" w:rsidR="00974107" w:rsidRDefault="00974107" w:rsidP="00D10C0B">
      <w:pPr>
        <w:pStyle w:val="BodyText"/>
        <w:spacing w:after="60"/>
        <w:ind w:left="0"/>
        <w:rPr>
          <w:b/>
          <w:bCs/>
          <w:u w:val="single"/>
        </w:rPr>
      </w:pPr>
    </w:p>
    <w:p w14:paraId="02B1AA9D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94EFF1C" wp14:editId="7846DC8E">
            <wp:extent cx="5943600" cy="1483995"/>
            <wp:effectExtent l="0" t="0" r="0" b="1905"/>
            <wp:docPr id="39429550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955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0B6B" w14:textId="0684F56E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30</w:t>
        </w:r>
      </w:fldSimple>
      <w:r>
        <w:t>- Phase for Motor One Loaded Tension</w:t>
      </w:r>
    </w:p>
    <w:p w14:paraId="16750B42" w14:textId="2390BD0F" w:rsidR="00AB7E94" w:rsidRDefault="00AB7E9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5C7C1E2D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DC3CEC0" wp14:editId="0B6A4F7C">
            <wp:extent cx="5943600" cy="1967230"/>
            <wp:effectExtent l="0" t="0" r="0" b="0"/>
            <wp:docPr id="720350611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5061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8E7" w14:textId="715125AD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31</w:t>
        </w:r>
      </w:fldSimple>
      <w:r>
        <w:t>- Magnitude for Motor One Loaded Tension</w:t>
      </w:r>
    </w:p>
    <w:p w14:paraId="233DA2AB" w14:textId="3C59CF8D" w:rsidR="00F954B5" w:rsidRDefault="00F954B5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E963CBC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2F1EDCEB" w14:textId="77777777" w:rsidTr="00F6116E">
        <w:trPr>
          <w:trHeight w:val="350"/>
        </w:trPr>
        <w:tc>
          <w:tcPr>
            <w:tcW w:w="9350" w:type="dxa"/>
            <w:gridSpan w:val="5"/>
          </w:tcPr>
          <w:p w14:paraId="34A4BE22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8A5EA2" w14:paraId="2E98A5AA" w14:textId="77777777" w:rsidTr="00E930A6">
        <w:trPr>
          <w:trHeight w:val="628"/>
        </w:trPr>
        <w:tc>
          <w:tcPr>
            <w:tcW w:w="1993" w:type="dxa"/>
          </w:tcPr>
          <w:p w14:paraId="4E0DF08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07D20826" w14:textId="77777777" w:rsidR="00542BB1" w:rsidRPr="0040772A" w:rsidRDefault="00542BB1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F8F52C1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8666B63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6C32946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B74DCCE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D47C87D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45E354C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542BB1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D382964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55E3D31D" w14:textId="77777777" w:rsidTr="00E930A6">
        <w:trPr>
          <w:trHeight w:val="333"/>
        </w:trPr>
        <w:tc>
          <w:tcPr>
            <w:tcW w:w="1993" w:type="dxa"/>
          </w:tcPr>
          <w:p w14:paraId="31183769" w14:textId="24612A4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09128A05" w14:textId="3E9EB75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-0.212072</w:t>
            </w:r>
          </w:p>
        </w:tc>
        <w:tc>
          <w:tcPr>
            <w:tcW w:w="1864" w:type="dxa"/>
          </w:tcPr>
          <w:p w14:paraId="2745913F" w14:textId="69ED23A7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-3.5748</w:t>
            </w:r>
          </w:p>
        </w:tc>
        <w:tc>
          <w:tcPr>
            <w:tcW w:w="1860" w:type="dxa"/>
          </w:tcPr>
          <w:p w14:paraId="32E1F6E7" w14:textId="497DB8B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1C9CDAB" w14:textId="77238E9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0D8A0A0" w14:textId="77777777" w:rsidTr="00E930A6">
        <w:trPr>
          <w:trHeight w:val="346"/>
        </w:trPr>
        <w:tc>
          <w:tcPr>
            <w:tcW w:w="1993" w:type="dxa"/>
          </w:tcPr>
          <w:p w14:paraId="2026F001" w14:textId="11338AF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10D2227E" w14:textId="0166FE4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-0.254203</w:t>
            </w:r>
          </w:p>
        </w:tc>
        <w:tc>
          <w:tcPr>
            <w:tcW w:w="1864" w:type="dxa"/>
          </w:tcPr>
          <w:p w14:paraId="6882043A" w14:textId="673677E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-12.942</w:t>
            </w:r>
          </w:p>
        </w:tc>
        <w:tc>
          <w:tcPr>
            <w:tcW w:w="1860" w:type="dxa"/>
          </w:tcPr>
          <w:p w14:paraId="5EE917B6" w14:textId="2FA2F85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F3F7783" w14:textId="1A1F017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AFCDA79" w14:textId="77777777" w:rsidTr="00E930A6">
        <w:trPr>
          <w:trHeight w:val="333"/>
        </w:trPr>
        <w:tc>
          <w:tcPr>
            <w:tcW w:w="1993" w:type="dxa"/>
          </w:tcPr>
          <w:p w14:paraId="0196F145" w14:textId="2DEC9F0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16B2A110" w14:textId="699DC9E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-0.424798</w:t>
            </w:r>
          </w:p>
        </w:tc>
        <w:tc>
          <w:tcPr>
            <w:tcW w:w="1864" w:type="dxa"/>
          </w:tcPr>
          <w:p w14:paraId="5DD990BE" w14:textId="65576E2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-24.984</w:t>
            </w:r>
          </w:p>
        </w:tc>
        <w:tc>
          <w:tcPr>
            <w:tcW w:w="1860" w:type="dxa"/>
          </w:tcPr>
          <w:p w14:paraId="7E92BB9F" w14:textId="6629695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E34CF2D" w14:textId="5DBC128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812FF72" w14:textId="77777777" w:rsidTr="00E930A6">
        <w:trPr>
          <w:trHeight w:val="346"/>
        </w:trPr>
        <w:tc>
          <w:tcPr>
            <w:tcW w:w="1993" w:type="dxa"/>
          </w:tcPr>
          <w:p w14:paraId="415627BA" w14:textId="2CAF2A2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213EE742" w14:textId="56EFF5D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-1.01894</w:t>
            </w:r>
          </w:p>
        </w:tc>
        <w:tc>
          <w:tcPr>
            <w:tcW w:w="1864" w:type="dxa"/>
          </w:tcPr>
          <w:p w14:paraId="053A9CE8" w14:textId="4EB7791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-49.32</w:t>
            </w:r>
          </w:p>
        </w:tc>
        <w:tc>
          <w:tcPr>
            <w:tcW w:w="1860" w:type="dxa"/>
          </w:tcPr>
          <w:p w14:paraId="34A22029" w14:textId="6FAC8F50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AB8A15B" w14:textId="4A02DFD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4822B57" w14:textId="77777777" w:rsidTr="00E930A6">
        <w:trPr>
          <w:trHeight w:val="333"/>
        </w:trPr>
        <w:tc>
          <w:tcPr>
            <w:tcW w:w="1993" w:type="dxa"/>
          </w:tcPr>
          <w:p w14:paraId="7BDE74A7" w14:textId="5E04D03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202E2C5F" w14:textId="79B470A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-1.68977</w:t>
            </w:r>
          </w:p>
        </w:tc>
        <w:tc>
          <w:tcPr>
            <w:tcW w:w="1864" w:type="dxa"/>
          </w:tcPr>
          <w:p w14:paraId="2668FC2D" w14:textId="1A53542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-72.036</w:t>
            </w:r>
          </w:p>
        </w:tc>
        <w:tc>
          <w:tcPr>
            <w:tcW w:w="1860" w:type="dxa"/>
          </w:tcPr>
          <w:p w14:paraId="249EFEA6" w14:textId="09CFEB6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29BF7E8" w14:textId="0885BD3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5A7827D" w14:textId="77777777" w:rsidTr="00E930A6">
        <w:trPr>
          <w:trHeight w:val="333"/>
        </w:trPr>
        <w:tc>
          <w:tcPr>
            <w:tcW w:w="1993" w:type="dxa"/>
          </w:tcPr>
          <w:p w14:paraId="00C57AF5" w14:textId="782DCFA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330AC506" w14:textId="108548D0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-1.99376</w:t>
            </w:r>
          </w:p>
        </w:tc>
        <w:tc>
          <w:tcPr>
            <w:tcW w:w="1864" w:type="dxa"/>
          </w:tcPr>
          <w:p w14:paraId="3F353D9D" w14:textId="64471E1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-94.176</w:t>
            </w:r>
          </w:p>
        </w:tc>
        <w:tc>
          <w:tcPr>
            <w:tcW w:w="1860" w:type="dxa"/>
          </w:tcPr>
          <w:p w14:paraId="78898B7B" w14:textId="175B347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B8F54E" w14:textId="20F8DC0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F3E1DB9" w14:textId="77777777" w:rsidTr="00E930A6">
        <w:trPr>
          <w:trHeight w:val="346"/>
        </w:trPr>
        <w:tc>
          <w:tcPr>
            <w:tcW w:w="1993" w:type="dxa"/>
          </w:tcPr>
          <w:p w14:paraId="06459E06" w14:textId="61E93183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37CC10E4" w14:textId="4A1D507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-1.54319</w:t>
            </w:r>
          </w:p>
        </w:tc>
        <w:tc>
          <w:tcPr>
            <w:tcW w:w="1864" w:type="dxa"/>
          </w:tcPr>
          <w:p w14:paraId="2AB0C3F6" w14:textId="61A407C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-114.48</w:t>
            </w:r>
          </w:p>
        </w:tc>
        <w:tc>
          <w:tcPr>
            <w:tcW w:w="1860" w:type="dxa"/>
          </w:tcPr>
          <w:p w14:paraId="5A5A72A2" w14:textId="6CCBE38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AEC8884" w14:textId="64E51B7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4D072004" w14:textId="77777777" w:rsidR="00A25CAC" w:rsidRDefault="00A25CA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50E171B5" w14:textId="77777777" w:rsidR="00220300" w:rsidRDefault="00220300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564232E" w14:textId="092AFABA" w:rsidR="00154423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lastRenderedPageBreak/>
        <w:t xml:space="preserve">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468BFE2E" w14:textId="77777777" w:rsidR="00974107" w:rsidRDefault="00974107" w:rsidP="00974107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6CECF9CD" wp14:editId="55035622">
            <wp:extent cx="5467350" cy="2476500"/>
            <wp:effectExtent l="0" t="0" r="0" b="0"/>
            <wp:docPr id="133220745" name="Picture 5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0745" name="Picture 5" descr="A picture containing text, screenshot, font, number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4715" w14:textId="66221B8F" w:rsidR="00974107" w:rsidRDefault="00974107" w:rsidP="00974107">
      <w:pPr>
        <w:pStyle w:val="Caption"/>
        <w:rPr>
          <w:b w:val="0"/>
          <w:bCs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 xml:space="preserve">- </w:t>
      </w:r>
      <w:r w:rsidRPr="000777E7">
        <w:t>Frequency for Motor One Loaded Compression</w:t>
      </w:r>
    </w:p>
    <w:p w14:paraId="5357A4D9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CA13567" wp14:editId="0F415DEB">
            <wp:extent cx="5943600" cy="1483995"/>
            <wp:effectExtent l="0" t="0" r="0" b="1905"/>
            <wp:docPr id="1888001647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0164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478" w14:textId="64512F00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33</w:t>
        </w:r>
      </w:fldSimple>
      <w:r>
        <w:t>- Phase for Motor One Loaded Compression</w:t>
      </w:r>
    </w:p>
    <w:p w14:paraId="0DA65A81" w14:textId="48612F12" w:rsidR="00696334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2D6F1DCE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54A5839" wp14:editId="2F7FC16A">
            <wp:extent cx="5943600" cy="1967230"/>
            <wp:effectExtent l="0" t="0" r="0" b="0"/>
            <wp:docPr id="1859679257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9257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34A4" w14:textId="3089267E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34</w:t>
        </w:r>
      </w:fldSimple>
      <w:r>
        <w:t>- Magnitude for Motor One Loaded Compression</w:t>
      </w:r>
    </w:p>
    <w:p w14:paraId="41EAC295" w14:textId="502819B5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6379F0D" w14:textId="77777777" w:rsidR="00696334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 xml:space="preserve">  </w:t>
      </w:r>
    </w:p>
    <w:p w14:paraId="7EDD9627" w14:textId="2AD6A6D2" w:rsidR="00220300" w:rsidRDefault="00220300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br w:type="page"/>
      </w:r>
    </w:p>
    <w:p w14:paraId="07CA8741" w14:textId="77777777" w:rsidR="00154423" w:rsidRPr="004F4C1E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596BFB77" w14:textId="77777777" w:rsidTr="00F6116E">
        <w:trPr>
          <w:trHeight w:val="350"/>
        </w:trPr>
        <w:tc>
          <w:tcPr>
            <w:tcW w:w="9350" w:type="dxa"/>
            <w:gridSpan w:val="5"/>
          </w:tcPr>
          <w:p w14:paraId="15D64D9B" w14:textId="77777777" w:rsidR="00F6116E" w:rsidRPr="0040772A" w:rsidRDefault="00F6116E" w:rsidP="0015442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542BB1" w14:paraId="6FAC93D7" w14:textId="77777777" w:rsidTr="00E930A6">
        <w:trPr>
          <w:trHeight w:val="628"/>
        </w:trPr>
        <w:tc>
          <w:tcPr>
            <w:tcW w:w="1993" w:type="dxa"/>
          </w:tcPr>
          <w:p w14:paraId="1E9ADB00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5D04F84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3873D7E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64EC9A3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79A5B43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7AC0C81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E6891AB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0CA9410A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430D01C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62CABB12" w14:textId="77777777" w:rsidTr="00E930A6">
        <w:trPr>
          <w:trHeight w:val="333"/>
        </w:trPr>
        <w:tc>
          <w:tcPr>
            <w:tcW w:w="1993" w:type="dxa"/>
          </w:tcPr>
          <w:p w14:paraId="4AB09EDC" w14:textId="1249EA6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74CB2C38" w14:textId="38B36CE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-0.806332</w:t>
            </w:r>
          </w:p>
        </w:tc>
        <w:tc>
          <w:tcPr>
            <w:tcW w:w="1864" w:type="dxa"/>
          </w:tcPr>
          <w:p w14:paraId="316C596E" w14:textId="5666C0A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-7.7148</w:t>
            </w:r>
          </w:p>
        </w:tc>
        <w:tc>
          <w:tcPr>
            <w:tcW w:w="1860" w:type="dxa"/>
          </w:tcPr>
          <w:p w14:paraId="24AF98D2" w14:textId="3EFA7B00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F866B2E" w14:textId="2A4D73C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61A81719" w14:textId="77777777" w:rsidTr="00E930A6">
        <w:trPr>
          <w:trHeight w:val="346"/>
        </w:trPr>
        <w:tc>
          <w:tcPr>
            <w:tcW w:w="1993" w:type="dxa"/>
          </w:tcPr>
          <w:p w14:paraId="16778905" w14:textId="0ADA7D6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02D03260" w14:textId="7B09D6D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-1.06518</w:t>
            </w:r>
          </w:p>
        </w:tc>
        <w:tc>
          <w:tcPr>
            <w:tcW w:w="1864" w:type="dxa"/>
          </w:tcPr>
          <w:p w14:paraId="08295123" w14:textId="4383208A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-17.586</w:t>
            </w:r>
          </w:p>
        </w:tc>
        <w:tc>
          <w:tcPr>
            <w:tcW w:w="1860" w:type="dxa"/>
          </w:tcPr>
          <w:p w14:paraId="341A7167" w14:textId="1884177E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57D440A" w14:textId="1E85E99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82EFE1B" w14:textId="77777777" w:rsidTr="00E930A6">
        <w:trPr>
          <w:trHeight w:val="333"/>
        </w:trPr>
        <w:tc>
          <w:tcPr>
            <w:tcW w:w="1993" w:type="dxa"/>
          </w:tcPr>
          <w:p w14:paraId="088B0C0D" w14:textId="58A29ED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595A0CC3" w14:textId="71B50ACD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-1.17404</w:t>
            </w:r>
          </w:p>
        </w:tc>
        <w:tc>
          <w:tcPr>
            <w:tcW w:w="1864" w:type="dxa"/>
          </w:tcPr>
          <w:p w14:paraId="6EA87DF6" w14:textId="496C531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-30.276</w:t>
            </w:r>
          </w:p>
        </w:tc>
        <w:tc>
          <w:tcPr>
            <w:tcW w:w="1860" w:type="dxa"/>
          </w:tcPr>
          <w:p w14:paraId="50F54080" w14:textId="5BBD1DB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BB84B55" w14:textId="012A707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4208047" w14:textId="77777777" w:rsidTr="00E930A6">
        <w:trPr>
          <w:trHeight w:val="346"/>
        </w:trPr>
        <w:tc>
          <w:tcPr>
            <w:tcW w:w="1993" w:type="dxa"/>
          </w:tcPr>
          <w:p w14:paraId="5DD71FF5" w14:textId="7789991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20F1E527" w14:textId="74C247D0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-1.73984</w:t>
            </w:r>
          </w:p>
        </w:tc>
        <w:tc>
          <w:tcPr>
            <w:tcW w:w="1864" w:type="dxa"/>
          </w:tcPr>
          <w:p w14:paraId="7AF0D943" w14:textId="5C49F591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-54.72</w:t>
            </w:r>
          </w:p>
        </w:tc>
        <w:tc>
          <w:tcPr>
            <w:tcW w:w="1860" w:type="dxa"/>
          </w:tcPr>
          <w:p w14:paraId="04CBE637" w14:textId="1C5E910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D4B7DA9" w14:textId="72EE426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2223E18" w14:textId="77777777" w:rsidTr="00E930A6">
        <w:trPr>
          <w:trHeight w:val="333"/>
        </w:trPr>
        <w:tc>
          <w:tcPr>
            <w:tcW w:w="1993" w:type="dxa"/>
          </w:tcPr>
          <w:p w14:paraId="1DE6135D" w14:textId="6EBE7B16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1E819C19" w14:textId="1C84E13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-2.46932</w:t>
            </w:r>
          </w:p>
        </w:tc>
        <w:tc>
          <w:tcPr>
            <w:tcW w:w="1864" w:type="dxa"/>
          </w:tcPr>
          <w:p w14:paraId="6D4E1F3B" w14:textId="30C00BB7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-78.192</w:t>
            </w:r>
          </w:p>
        </w:tc>
        <w:tc>
          <w:tcPr>
            <w:tcW w:w="1860" w:type="dxa"/>
          </w:tcPr>
          <w:p w14:paraId="69110474" w14:textId="528E291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CE4D73E" w14:textId="32CA7D38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76D43E6" w14:textId="77777777" w:rsidTr="00E930A6">
        <w:trPr>
          <w:trHeight w:val="333"/>
        </w:trPr>
        <w:tc>
          <w:tcPr>
            <w:tcW w:w="1993" w:type="dxa"/>
          </w:tcPr>
          <w:p w14:paraId="76B4C6A7" w14:textId="385089C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1035EDC2" w14:textId="04C1BA89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-2.52947</w:t>
            </w:r>
          </w:p>
        </w:tc>
        <w:tc>
          <w:tcPr>
            <w:tcW w:w="1864" w:type="dxa"/>
          </w:tcPr>
          <w:p w14:paraId="7FEEE40B" w14:textId="171DD232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-100.08</w:t>
            </w:r>
          </w:p>
        </w:tc>
        <w:tc>
          <w:tcPr>
            <w:tcW w:w="1860" w:type="dxa"/>
          </w:tcPr>
          <w:p w14:paraId="0AAF7F86" w14:textId="6E157305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9BBDF2C" w14:textId="47EA831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46625E2" w14:textId="77777777" w:rsidTr="00E930A6">
        <w:trPr>
          <w:trHeight w:val="346"/>
        </w:trPr>
        <w:tc>
          <w:tcPr>
            <w:tcW w:w="1993" w:type="dxa"/>
          </w:tcPr>
          <w:p w14:paraId="05D288C7" w14:textId="62179E5B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78D5F2F0" w14:textId="3F22E60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-1.56331</w:t>
            </w:r>
          </w:p>
        </w:tc>
        <w:tc>
          <w:tcPr>
            <w:tcW w:w="1864" w:type="dxa"/>
          </w:tcPr>
          <w:p w14:paraId="42D5C751" w14:textId="38E01DC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-123.12</w:t>
            </w:r>
          </w:p>
        </w:tc>
        <w:tc>
          <w:tcPr>
            <w:tcW w:w="1860" w:type="dxa"/>
          </w:tcPr>
          <w:p w14:paraId="1E4C3815" w14:textId="08E3E0DF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D10464F" w14:textId="2936829C" w:rsidR="008A5EA2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7DC81934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007BD263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2942C20F" w14:textId="77777777" w:rsidR="006953D6" w:rsidRDefault="006953D6" w:rsidP="00120530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11B85BB" w14:textId="77777777" w:rsidR="004F4C1E" w:rsidRPr="00993300" w:rsidRDefault="00D53B8C" w:rsidP="00120530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2.1</w:t>
      </w:r>
      <w:r w:rsidR="00120530" w:rsidRPr="00993300">
        <w:rPr>
          <w:b/>
          <w:bCs/>
          <w:sz w:val="28"/>
          <w:szCs w:val="28"/>
        </w:rPr>
        <w:t xml:space="preserve"> </w:t>
      </w:r>
      <w:r w:rsidR="001D767E" w:rsidRPr="00993300">
        <w:rPr>
          <w:b/>
          <w:bCs/>
          <w:sz w:val="28"/>
          <w:szCs w:val="28"/>
        </w:rPr>
        <w:t>MCE 2 – Step Response Test</w:t>
      </w:r>
    </w:p>
    <w:p w14:paraId="17E61278" w14:textId="77777777" w:rsidR="004F4C1E" w:rsidRDefault="004F4C1E" w:rsidP="000B560C">
      <w:pPr>
        <w:pStyle w:val="BodyText"/>
        <w:spacing w:after="60"/>
        <w:ind w:left="0"/>
        <w:jc w:val="center"/>
        <w:rPr>
          <w:szCs w:val="20"/>
          <w:u w:val="single"/>
        </w:rPr>
      </w:pPr>
    </w:p>
    <w:p w14:paraId="5A659278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97B9733" wp14:editId="2B97A4D7">
            <wp:extent cx="5943600" cy="2522220"/>
            <wp:effectExtent l="0" t="0" r="0" b="0"/>
            <wp:docPr id="954669041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6904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E1AF" w14:textId="1EBCD2D2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35</w:t>
        </w:r>
      </w:fldSimple>
      <w:r>
        <w:t>- Results for Motor Two Loaded Tension</w:t>
      </w:r>
    </w:p>
    <w:p w14:paraId="705F31EA" w14:textId="479280D7" w:rsidR="0016590B" w:rsidRPr="004F4C1E" w:rsidRDefault="0016590B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bookmarkEnd w:id="17"/>
    <w:p w14:paraId="0F0AC111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72BBBB8B" w14:textId="77777777" w:rsidTr="00BB22A2">
        <w:tc>
          <w:tcPr>
            <w:tcW w:w="9350" w:type="dxa"/>
            <w:gridSpan w:val="4"/>
          </w:tcPr>
          <w:p w14:paraId="2A9D61C0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0B365F" w14:paraId="0E303901" w14:textId="77777777" w:rsidTr="006C2C30">
        <w:tc>
          <w:tcPr>
            <w:tcW w:w="3145" w:type="dxa"/>
          </w:tcPr>
          <w:p w14:paraId="2716B79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D8CD0BA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1689EA1" w14:textId="77777777" w:rsidTr="00E930A6">
        <w:tc>
          <w:tcPr>
            <w:tcW w:w="3145" w:type="dxa"/>
          </w:tcPr>
          <w:p w14:paraId="6B078F2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C0B1F4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1BB166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156FE5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E0F6D9F" w14:textId="77777777" w:rsidTr="00E930A6">
        <w:tc>
          <w:tcPr>
            <w:tcW w:w="3145" w:type="dxa"/>
          </w:tcPr>
          <w:p w14:paraId="559A81D2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3732E88" w14:textId="2E805C4D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3.2588</w:t>
            </w:r>
          </w:p>
        </w:tc>
        <w:tc>
          <w:tcPr>
            <w:tcW w:w="1373" w:type="dxa"/>
          </w:tcPr>
          <w:p w14:paraId="14CCD7B3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17B9BA9" w14:textId="7DC41B13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18E77A87" w14:textId="77777777" w:rsidTr="00E930A6">
        <w:tc>
          <w:tcPr>
            <w:tcW w:w="3145" w:type="dxa"/>
          </w:tcPr>
          <w:p w14:paraId="40ED54B0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BD6BB4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7DC713C" w14:textId="065B4A27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0.1981</w:t>
            </w:r>
          </w:p>
        </w:tc>
        <w:tc>
          <w:tcPr>
            <w:tcW w:w="1373" w:type="dxa"/>
          </w:tcPr>
          <w:p w14:paraId="4EF0D2C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7D3F1A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8EAF5E0" w14:textId="5438188D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35452F5" w14:textId="77777777" w:rsidR="000B365F" w:rsidRDefault="000B365F" w:rsidP="000B365F"/>
    <w:p w14:paraId="54FF202C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4E2E8F15" w14:textId="77777777" w:rsidTr="003E41A2">
        <w:tc>
          <w:tcPr>
            <w:tcW w:w="9350" w:type="dxa"/>
            <w:gridSpan w:val="4"/>
          </w:tcPr>
          <w:p w14:paraId="5A822767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0B365F" w14:paraId="2F07398E" w14:textId="77777777" w:rsidTr="006C2C30">
        <w:tc>
          <w:tcPr>
            <w:tcW w:w="3145" w:type="dxa"/>
          </w:tcPr>
          <w:p w14:paraId="6B33EB5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1D8A38D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E9B3077" w14:textId="77777777" w:rsidTr="00E930A6">
        <w:tc>
          <w:tcPr>
            <w:tcW w:w="3145" w:type="dxa"/>
          </w:tcPr>
          <w:p w14:paraId="4337D48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FE2088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D6D0A3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B2CBEA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4AAC829" w14:textId="77777777" w:rsidTr="00E930A6">
        <w:tc>
          <w:tcPr>
            <w:tcW w:w="3145" w:type="dxa"/>
          </w:tcPr>
          <w:p w14:paraId="729EFB40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819C507" w14:textId="6325F2EE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-3.2893</w:t>
            </w:r>
          </w:p>
        </w:tc>
        <w:tc>
          <w:tcPr>
            <w:tcW w:w="1373" w:type="dxa"/>
          </w:tcPr>
          <w:p w14:paraId="6FA88444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EE72608" w14:textId="2566D2D6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0CA01D56" w14:textId="77777777" w:rsidTr="00E930A6">
        <w:tc>
          <w:tcPr>
            <w:tcW w:w="3145" w:type="dxa"/>
          </w:tcPr>
          <w:p w14:paraId="56CDC321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EC3BB1B" w14:textId="220DA642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0.2096</w:t>
            </w:r>
          </w:p>
        </w:tc>
        <w:tc>
          <w:tcPr>
            <w:tcW w:w="1373" w:type="dxa"/>
          </w:tcPr>
          <w:p w14:paraId="25EDC6C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DEFEDE7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8868B6F" w14:textId="3758CAEF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59210F4" w14:textId="7FB38E98" w:rsidR="000B365F" w:rsidRDefault="000B365F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26725016" w14:textId="0A772101" w:rsidR="00220300" w:rsidRDefault="00220300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1739E202" w14:textId="22A01483" w:rsidR="00220300" w:rsidRDefault="00220300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25FA8F48" w14:textId="18578EFB" w:rsidR="00220300" w:rsidRDefault="00220300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214F425" w14:textId="77777777" w:rsidR="00220300" w:rsidRDefault="00220300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FA160FD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05C0C233" w14:textId="77777777" w:rsidTr="00990F05">
        <w:tc>
          <w:tcPr>
            <w:tcW w:w="9350" w:type="dxa"/>
            <w:gridSpan w:val="4"/>
          </w:tcPr>
          <w:p w14:paraId="6D12CFF4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3CB15440" w14:textId="77777777" w:rsidTr="006C2C30">
        <w:tc>
          <w:tcPr>
            <w:tcW w:w="3145" w:type="dxa"/>
          </w:tcPr>
          <w:p w14:paraId="4EE6CA0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6E28FBF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0F69D9C" w14:textId="77777777" w:rsidTr="00E930A6">
        <w:tc>
          <w:tcPr>
            <w:tcW w:w="3145" w:type="dxa"/>
          </w:tcPr>
          <w:p w14:paraId="79F9E82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34AFB6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E9B67E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AEEA9D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97CA6C4" w14:textId="77777777" w:rsidTr="00E930A6">
        <w:tc>
          <w:tcPr>
            <w:tcW w:w="3145" w:type="dxa"/>
          </w:tcPr>
          <w:p w14:paraId="600930DA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BA40A76" w14:textId="3931E4C4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3.3344</w:t>
            </w:r>
          </w:p>
        </w:tc>
        <w:tc>
          <w:tcPr>
            <w:tcW w:w="1373" w:type="dxa"/>
          </w:tcPr>
          <w:p w14:paraId="3F3246F4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6D8E2AC" w14:textId="1722AF68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C2FC649" w14:textId="77777777" w:rsidTr="00E930A6">
        <w:tc>
          <w:tcPr>
            <w:tcW w:w="3145" w:type="dxa"/>
          </w:tcPr>
          <w:p w14:paraId="4E169594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5375299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0C8F24C" w14:textId="13558E71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0.2058</w:t>
            </w:r>
          </w:p>
        </w:tc>
        <w:tc>
          <w:tcPr>
            <w:tcW w:w="1373" w:type="dxa"/>
          </w:tcPr>
          <w:p w14:paraId="48043E27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5D1314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55BC20A" w14:textId="3BAEBCB9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FD6B163" w14:textId="77777777" w:rsidR="000B365F" w:rsidRDefault="000B365F" w:rsidP="000B365F"/>
    <w:p w14:paraId="4A601F1F" w14:textId="77777777" w:rsidR="00533A5F" w:rsidRDefault="00533A5F" w:rsidP="000B365F"/>
    <w:p w14:paraId="6496C146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33DF987E" w14:textId="77777777" w:rsidTr="00B45F17">
        <w:tc>
          <w:tcPr>
            <w:tcW w:w="9350" w:type="dxa"/>
            <w:gridSpan w:val="4"/>
          </w:tcPr>
          <w:p w14:paraId="0681928B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1EBFDF1B" w14:textId="77777777" w:rsidTr="006C2C30">
        <w:tc>
          <w:tcPr>
            <w:tcW w:w="3145" w:type="dxa"/>
          </w:tcPr>
          <w:p w14:paraId="23E9E3E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ED7FADD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EF2C282" w14:textId="77777777" w:rsidTr="00E930A6">
        <w:tc>
          <w:tcPr>
            <w:tcW w:w="3145" w:type="dxa"/>
          </w:tcPr>
          <w:p w14:paraId="41DEDB1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D87B16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9ACE6F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926C22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85A05F6" w14:textId="77777777" w:rsidTr="00E930A6">
        <w:tc>
          <w:tcPr>
            <w:tcW w:w="3145" w:type="dxa"/>
          </w:tcPr>
          <w:p w14:paraId="221CD091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67A0E43" w14:textId="7B63E0F3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-3.2631</w:t>
            </w:r>
          </w:p>
        </w:tc>
        <w:tc>
          <w:tcPr>
            <w:tcW w:w="1373" w:type="dxa"/>
          </w:tcPr>
          <w:p w14:paraId="5381F409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B7BD2FD" w14:textId="1F848BAF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C1C4FEE" w14:textId="77777777" w:rsidTr="00E930A6">
        <w:tc>
          <w:tcPr>
            <w:tcW w:w="3145" w:type="dxa"/>
          </w:tcPr>
          <w:p w14:paraId="50A35DDF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65513FF" w14:textId="6B6C9B64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0.1967</w:t>
            </w:r>
          </w:p>
        </w:tc>
        <w:tc>
          <w:tcPr>
            <w:tcW w:w="1373" w:type="dxa"/>
          </w:tcPr>
          <w:p w14:paraId="28ECEB4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40A4A1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9C8817C" w14:textId="5FFA81FC" w:rsidR="000B365F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5334E27" w14:textId="77777777" w:rsidR="000B365F" w:rsidRPr="00F858AC" w:rsidRDefault="000B365F" w:rsidP="000B365F">
      <w:pPr>
        <w:pStyle w:val="BodyText"/>
        <w:spacing w:after="60"/>
        <w:ind w:left="0"/>
        <w:rPr>
          <w:b/>
          <w:bCs/>
          <w:szCs w:val="20"/>
        </w:rPr>
      </w:pPr>
    </w:p>
    <w:p w14:paraId="5C4A0F33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51C405F2" w14:textId="5AD2A54F" w:rsidR="00F873E9" w:rsidRPr="00974107" w:rsidRDefault="006953D6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sz w:val="22"/>
          <w:szCs w:val="22"/>
        </w:rPr>
        <w:br w:type="page"/>
      </w:r>
      <w:r w:rsidR="009752CE"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2 – Frequency response Test</w:t>
      </w:r>
    </w:p>
    <w:p w14:paraId="6825071A" w14:textId="2B649ED5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5995D394" w14:textId="77777777" w:rsidR="00974107" w:rsidRDefault="00974107" w:rsidP="00974107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2D484D1E" wp14:editId="49C340BA">
            <wp:extent cx="5467350" cy="2476500"/>
            <wp:effectExtent l="0" t="0" r="0" b="0"/>
            <wp:docPr id="101387683" name="Picture 6" descr="A picture containing text, screenshot, font,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7683" name="Picture 6" descr="A picture containing text, screenshot, font, lin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69C0" w14:textId="46557CBE" w:rsidR="004B3123" w:rsidRPr="00974107" w:rsidRDefault="00974107" w:rsidP="00974107">
      <w:pPr>
        <w:pStyle w:val="Caption"/>
        <w:rPr>
          <w:b w:val="0"/>
          <w:bCs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rPr>
          <w:noProof/>
        </w:rPr>
        <w:t>-</w:t>
      </w:r>
      <w:r w:rsidRPr="00A25CC2">
        <w:rPr>
          <w:noProof/>
        </w:rPr>
        <w:t xml:space="preserve">Frequency for Motor </w:t>
      </w:r>
      <w:r>
        <w:rPr>
          <w:noProof/>
        </w:rPr>
        <w:t>T</w:t>
      </w:r>
      <w:r w:rsidRPr="00A25CC2">
        <w:rPr>
          <w:noProof/>
        </w:rPr>
        <w:t>wo Loaded Tension</w:t>
      </w:r>
    </w:p>
    <w:p w14:paraId="5875985C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B2CF0A5" wp14:editId="0E0DD6D3">
            <wp:extent cx="5943600" cy="1967230"/>
            <wp:effectExtent l="0" t="0" r="0" b="0"/>
            <wp:docPr id="559602555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02555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D604" w14:textId="49CD98B8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37</w:t>
        </w:r>
      </w:fldSimple>
      <w:r>
        <w:t>- Magnitude for Motor Two Loaded Tension</w:t>
      </w:r>
    </w:p>
    <w:p w14:paraId="1153CF3D" w14:textId="77777777" w:rsidR="00E930A6" w:rsidRDefault="004B3123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930A6">
        <w:rPr>
          <w:noProof/>
          <w:sz w:val="16"/>
          <w:szCs w:val="16"/>
        </w:rPr>
        <w:drawing>
          <wp:inline distT="0" distB="0" distL="0" distR="0" wp14:anchorId="5CD068B5" wp14:editId="24D76C20">
            <wp:extent cx="5943600" cy="1483995"/>
            <wp:effectExtent l="0" t="0" r="0" b="1905"/>
            <wp:docPr id="18479544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544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05D" w14:textId="0B247FDA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38</w:t>
        </w:r>
      </w:fldSimple>
      <w:r>
        <w:t>- Phase for Motor Two Loaded Tension</w:t>
      </w:r>
    </w:p>
    <w:p w14:paraId="457BEDE0" w14:textId="3D6AD6B9" w:rsid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46BC4B80" w14:textId="40A9549A" w:rsidR="00974107" w:rsidRDefault="00974107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3B1F6F63" w14:textId="77777777" w:rsidR="00974107" w:rsidRPr="00185EFA" w:rsidRDefault="00974107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3D620BEE" w14:textId="77777777" w:rsidTr="00533A5F">
        <w:trPr>
          <w:trHeight w:val="350"/>
        </w:trPr>
        <w:tc>
          <w:tcPr>
            <w:tcW w:w="9350" w:type="dxa"/>
            <w:gridSpan w:val="5"/>
          </w:tcPr>
          <w:p w14:paraId="3E617F6B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lastRenderedPageBreak/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</w:p>
        </w:tc>
      </w:tr>
      <w:tr w:rsidR="00185EFA" w14:paraId="1317FA4C" w14:textId="77777777" w:rsidTr="00E930A6">
        <w:trPr>
          <w:trHeight w:val="628"/>
        </w:trPr>
        <w:tc>
          <w:tcPr>
            <w:tcW w:w="1993" w:type="dxa"/>
          </w:tcPr>
          <w:p w14:paraId="75707E0D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77A0BBB2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C4D88FB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758D05FB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E2B77AD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49B0DAD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B6879EA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2219FE92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A47E48E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1E7859EF" w14:textId="77777777" w:rsidTr="00E930A6">
        <w:trPr>
          <w:trHeight w:val="333"/>
        </w:trPr>
        <w:tc>
          <w:tcPr>
            <w:tcW w:w="1993" w:type="dxa"/>
          </w:tcPr>
          <w:p w14:paraId="19E9FFDE" w14:textId="291B8FF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41099B59" w14:textId="216DDB6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-0.00443087</w:t>
            </w:r>
          </w:p>
        </w:tc>
        <w:tc>
          <w:tcPr>
            <w:tcW w:w="1864" w:type="dxa"/>
          </w:tcPr>
          <w:p w14:paraId="28998BE9" w14:textId="0E86E9D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-2.8224</w:t>
            </w:r>
          </w:p>
        </w:tc>
        <w:tc>
          <w:tcPr>
            <w:tcW w:w="1860" w:type="dxa"/>
          </w:tcPr>
          <w:p w14:paraId="259936AC" w14:textId="68C6AF4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1D333D6" w14:textId="293E470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B4F9C44" w14:textId="77777777" w:rsidTr="00E930A6">
        <w:trPr>
          <w:trHeight w:val="346"/>
        </w:trPr>
        <w:tc>
          <w:tcPr>
            <w:tcW w:w="1993" w:type="dxa"/>
          </w:tcPr>
          <w:p w14:paraId="0A1EDA5B" w14:textId="2C531E4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5CAB85D6" w14:textId="0BBE0D2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-0.01812</w:t>
            </w:r>
          </w:p>
        </w:tc>
        <w:tc>
          <w:tcPr>
            <w:tcW w:w="1864" w:type="dxa"/>
          </w:tcPr>
          <w:p w14:paraId="3B3A4619" w14:textId="150A2AF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-11.934</w:t>
            </w:r>
          </w:p>
        </w:tc>
        <w:tc>
          <w:tcPr>
            <w:tcW w:w="1860" w:type="dxa"/>
          </w:tcPr>
          <w:p w14:paraId="45A00160" w14:textId="422005C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661A6FA" w14:textId="6189686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EB7D1CF" w14:textId="77777777" w:rsidTr="00E930A6">
        <w:trPr>
          <w:trHeight w:val="333"/>
        </w:trPr>
        <w:tc>
          <w:tcPr>
            <w:tcW w:w="1993" w:type="dxa"/>
          </w:tcPr>
          <w:p w14:paraId="082A8F35" w14:textId="628B585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63C4A810" w14:textId="16C9407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-0.212072</w:t>
            </w:r>
          </w:p>
        </w:tc>
        <w:tc>
          <w:tcPr>
            <w:tcW w:w="1864" w:type="dxa"/>
          </w:tcPr>
          <w:p w14:paraId="0A70566A" w14:textId="41BA47C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-24.12</w:t>
            </w:r>
          </w:p>
        </w:tc>
        <w:tc>
          <w:tcPr>
            <w:tcW w:w="1860" w:type="dxa"/>
          </w:tcPr>
          <w:p w14:paraId="12AFE9DE" w14:textId="225F97F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1AB9676" w14:textId="4856E62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CF0193A" w14:textId="77777777" w:rsidTr="00E930A6">
        <w:trPr>
          <w:trHeight w:val="346"/>
        </w:trPr>
        <w:tc>
          <w:tcPr>
            <w:tcW w:w="1993" w:type="dxa"/>
          </w:tcPr>
          <w:p w14:paraId="5CF8BABB" w14:textId="4A6B236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4D20822E" w14:textId="0B3AE69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-0.71679</w:t>
            </w:r>
          </w:p>
        </w:tc>
        <w:tc>
          <w:tcPr>
            <w:tcW w:w="1864" w:type="dxa"/>
          </w:tcPr>
          <w:p w14:paraId="732F0E47" w14:textId="6DACE81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-47.448</w:t>
            </w:r>
          </w:p>
        </w:tc>
        <w:tc>
          <w:tcPr>
            <w:tcW w:w="1860" w:type="dxa"/>
          </w:tcPr>
          <w:p w14:paraId="6F43A563" w14:textId="1D50FE9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12CC0E0" w14:textId="4743DC4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3C47A48" w14:textId="77777777" w:rsidTr="00E930A6">
        <w:trPr>
          <w:trHeight w:val="333"/>
        </w:trPr>
        <w:tc>
          <w:tcPr>
            <w:tcW w:w="1993" w:type="dxa"/>
          </w:tcPr>
          <w:p w14:paraId="2204CDB1" w14:textId="13507A6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2D53D073" w14:textId="117459B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-1.54158</w:t>
            </w:r>
          </w:p>
        </w:tc>
        <w:tc>
          <w:tcPr>
            <w:tcW w:w="1864" w:type="dxa"/>
          </w:tcPr>
          <w:p w14:paraId="03709AC1" w14:textId="37A1D5C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-69.876</w:t>
            </w:r>
          </w:p>
        </w:tc>
        <w:tc>
          <w:tcPr>
            <w:tcW w:w="1860" w:type="dxa"/>
          </w:tcPr>
          <w:p w14:paraId="11EDA2D3" w14:textId="56943F5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48C41C8" w14:textId="104FB27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B0EB468" w14:textId="77777777" w:rsidTr="00E930A6">
        <w:trPr>
          <w:trHeight w:val="333"/>
        </w:trPr>
        <w:tc>
          <w:tcPr>
            <w:tcW w:w="1993" w:type="dxa"/>
          </w:tcPr>
          <w:p w14:paraId="53941A2F" w14:textId="7BA979F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73BD6AFE" w14:textId="2FB90A8B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-1.98024</w:t>
            </w:r>
          </w:p>
        </w:tc>
        <w:tc>
          <w:tcPr>
            <w:tcW w:w="1864" w:type="dxa"/>
          </w:tcPr>
          <w:p w14:paraId="44BE7E05" w14:textId="68D63C4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-92.736</w:t>
            </w:r>
          </w:p>
        </w:tc>
        <w:tc>
          <w:tcPr>
            <w:tcW w:w="1860" w:type="dxa"/>
          </w:tcPr>
          <w:p w14:paraId="5AF56772" w14:textId="7DD2679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38E7442" w14:textId="0BDC43B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A37080E" w14:textId="77777777" w:rsidTr="00E930A6">
        <w:trPr>
          <w:trHeight w:val="346"/>
        </w:trPr>
        <w:tc>
          <w:tcPr>
            <w:tcW w:w="1993" w:type="dxa"/>
          </w:tcPr>
          <w:p w14:paraId="5E2BEEF8" w14:textId="46FFE7E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567B7D3B" w14:textId="626FDB9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-1.52504</w:t>
            </w:r>
          </w:p>
        </w:tc>
        <w:tc>
          <w:tcPr>
            <w:tcW w:w="1864" w:type="dxa"/>
          </w:tcPr>
          <w:p w14:paraId="5A8011CE" w14:textId="7847E77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-112.32</w:t>
            </w:r>
          </w:p>
        </w:tc>
        <w:tc>
          <w:tcPr>
            <w:tcW w:w="1860" w:type="dxa"/>
          </w:tcPr>
          <w:p w14:paraId="7E37EFB6" w14:textId="79871E6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2F41E31" w14:textId="4FA78BA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47C6F5FD" w14:textId="4521E109" w:rsidR="00220300" w:rsidRDefault="00220300" w:rsidP="00B34EBB">
      <w:pPr>
        <w:pStyle w:val="BodyText"/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FC2E924" w14:textId="77777777" w:rsidR="00E930A6" w:rsidRDefault="00E930A6" w:rsidP="00B34EBB">
      <w:pPr>
        <w:pStyle w:val="BodyText"/>
        <w:spacing w:after="60"/>
        <w:ind w:left="0"/>
        <w:rPr>
          <w:b/>
          <w:bCs/>
          <w:u w:val="single"/>
        </w:rPr>
      </w:pPr>
    </w:p>
    <w:p w14:paraId="65B02761" w14:textId="7ACA8E6D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225 </w:t>
      </w:r>
      <w:proofErr w:type="spellStart"/>
      <w:r w:rsidR="00533A5F" w:rsidRPr="00D001B8">
        <w:rPr>
          <w:b/>
          <w:bCs/>
          <w:u w:val="single"/>
        </w:rPr>
        <w:t>lbf</w:t>
      </w:r>
      <w:proofErr w:type="spellEnd"/>
      <w:r w:rsidR="00533A5F" w:rsidRPr="00D001B8">
        <w:rPr>
          <w:b/>
          <w:bCs/>
          <w:u w:val="single"/>
        </w:rPr>
        <w:t xml:space="preserve"> Compression</w:t>
      </w:r>
    </w:p>
    <w:p w14:paraId="5089470C" w14:textId="77777777" w:rsidR="00974107" w:rsidRDefault="00974107" w:rsidP="00974107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1C22F9B8" wp14:editId="14B65001">
            <wp:extent cx="5467350" cy="2476500"/>
            <wp:effectExtent l="0" t="0" r="0" b="0"/>
            <wp:docPr id="746835062" name="Picture 7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35062" name="Picture 7" descr="A picture containing text, screenshot, font, number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A7A1" w14:textId="36027694" w:rsidR="004B3123" w:rsidRPr="004B3123" w:rsidRDefault="00974107" w:rsidP="00974107">
      <w:pPr>
        <w:pStyle w:val="Caption"/>
        <w:rPr>
          <w:b w:val="0"/>
          <w:bCs/>
        </w:rPr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-</w:t>
      </w:r>
      <w:r w:rsidRPr="00EE3F3A">
        <w:t>Frequency for Motor Two Loaded Compression</w:t>
      </w:r>
    </w:p>
    <w:p w14:paraId="7D3A0BC2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02AAC70" wp14:editId="08B888C1">
            <wp:extent cx="5943600" cy="1967230"/>
            <wp:effectExtent l="0" t="0" r="0" b="0"/>
            <wp:docPr id="1278446143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6143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0CE2" w14:textId="10F14FAB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40</w:t>
        </w:r>
      </w:fldSimple>
      <w:r>
        <w:t>- Magnitude for Motor Two Loaded Compression</w:t>
      </w:r>
    </w:p>
    <w:p w14:paraId="6C5A0FF4" w14:textId="77777777" w:rsidR="00E930A6" w:rsidRDefault="004B3123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930A6">
        <w:rPr>
          <w:noProof/>
          <w:sz w:val="16"/>
          <w:szCs w:val="16"/>
        </w:rPr>
        <w:drawing>
          <wp:inline distT="0" distB="0" distL="0" distR="0" wp14:anchorId="6747D4EA" wp14:editId="7ABC87DD">
            <wp:extent cx="5943600" cy="1483995"/>
            <wp:effectExtent l="0" t="0" r="0" b="1905"/>
            <wp:docPr id="40481918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1918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F156" w14:textId="47B8F5A4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41</w:t>
        </w:r>
      </w:fldSimple>
      <w:r>
        <w:t>- Phase for Motor Two Loaded Compression</w:t>
      </w:r>
    </w:p>
    <w:p w14:paraId="05A29AD7" w14:textId="3376DFDF" w:rsid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2774706" w14:textId="64ECA94A" w:rsidR="00220300" w:rsidRDefault="00220300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6275C50" w14:textId="77777777" w:rsidR="00220300" w:rsidRPr="00185EFA" w:rsidRDefault="00220300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05C17723" w14:textId="77777777" w:rsidTr="00533A5F">
        <w:trPr>
          <w:trHeight w:val="350"/>
        </w:trPr>
        <w:tc>
          <w:tcPr>
            <w:tcW w:w="9350" w:type="dxa"/>
            <w:gridSpan w:val="5"/>
          </w:tcPr>
          <w:p w14:paraId="4A1AEB4B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lastRenderedPageBreak/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</w:p>
        </w:tc>
      </w:tr>
      <w:tr w:rsidR="00185EFA" w14:paraId="57F279F2" w14:textId="77777777" w:rsidTr="00E930A6">
        <w:trPr>
          <w:trHeight w:val="628"/>
        </w:trPr>
        <w:tc>
          <w:tcPr>
            <w:tcW w:w="1993" w:type="dxa"/>
          </w:tcPr>
          <w:p w14:paraId="6A0439DA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F2C4C9E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21841CDF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45457D3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2BA1811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839F28F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321B1C23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513296E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B293C13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4501BEEA" w14:textId="77777777" w:rsidTr="00E930A6">
        <w:trPr>
          <w:trHeight w:val="333"/>
        </w:trPr>
        <w:tc>
          <w:tcPr>
            <w:tcW w:w="1993" w:type="dxa"/>
          </w:tcPr>
          <w:p w14:paraId="0C3D18FA" w14:textId="1D3617E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1EF3DD0E" w14:textId="3F40BEE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-0.716787</w:t>
            </w:r>
          </w:p>
        </w:tc>
        <w:tc>
          <w:tcPr>
            <w:tcW w:w="1864" w:type="dxa"/>
          </w:tcPr>
          <w:p w14:paraId="0C741856" w14:textId="31E9968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-7.3944</w:t>
            </w:r>
          </w:p>
        </w:tc>
        <w:tc>
          <w:tcPr>
            <w:tcW w:w="1860" w:type="dxa"/>
          </w:tcPr>
          <w:p w14:paraId="5CD66233" w14:textId="6940089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78218E5" w14:textId="5895688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AE0F987" w14:textId="77777777" w:rsidTr="00E930A6">
        <w:trPr>
          <w:trHeight w:val="346"/>
        </w:trPr>
        <w:tc>
          <w:tcPr>
            <w:tcW w:w="1993" w:type="dxa"/>
          </w:tcPr>
          <w:p w14:paraId="6F05F9E9" w14:textId="372C53B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535156DB" w14:textId="3A94243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-0.776381</w:t>
            </w:r>
          </w:p>
        </w:tc>
        <w:tc>
          <w:tcPr>
            <w:tcW w:w="1864" w:type="dxa"/>
          </w:tcPr>
          <w:p w14:paraId="727DE918" w14:textId="603D32A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-18.108</w:t>
            </w:r>
          </w:p>
        </w:tc>
        <w:tc>
          <w:tcPr>
            <w:tcW w:w="1860" w:type="dxa"/>
          </w:tcPr>
          <w:p w14:paraId="6364403E" w14:textId="26CE36F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801748D" w14:textId="501FA84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8C0036D" w14:textId="77777777" w:rsidTr="00E930A6">
        <w:trPr>
          <w:trHeight w:val="333"/>
        </w:trPr>
        <w:tc>
          <w:tcPr>
            <w:tcW w:w="1993" w:type="dxa"/>
          </w:tcPr>
          <w:p w14:paraId="73D15B46" w14:textId="32EA4D3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41A78537" w14:textId="61A1BE8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-1.03432</w:t>
            </w:r>
          </w:p>
        </w:tc>
        <w:tc>
          <w:tcPr>
            <w:tcW w:w="1864" w:type="dxa"/>
          </w:tcPr>
          <w:p w14:paraId="52AE6153" w14:textId="15162E3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-30.168</w:t>
            </w:r>
          </w:p>
        </w:tc>
        <w:tc>
          <w:tcPr>
            <w:tcW w:w="1860" w:type="dxa"/>
          </w:tcPr>
          <w:p w14:paraId="06D89EE6" w14:textId="0EF69A5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F5486B1" w14:textId="258AD5B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A2E53AC" w14:textId="77777777" w:rsidTr="00E930A6">
        <w:trPr>
          <w:trHeight w:val="346"/>
        </w:trPr>
        <w:tc>
          <w:tcPr>
            <w:tcW w:w="1993" w:type="dxa"/>
          </w:tcPr>
          <w:p w14:paraId="69503F3E" w14:textId="5680908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469714C6" w14:textId="1D3632CA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-1.64019</w:t>
            </w:r>
          </w:p>
        </w:tc>
        <w:tc>
          <w:tcPr>
            <w:tcW w:w="1864" w:type="dxa"/>
          </w:tcPr>
          <w:p w14:paraId="2D04D54F" w14:textId="4347206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-53.496</w:t>
            </w:r>
          </w:p>
        </w:tc>
        <w:tc>
          <w:tcPr>
            <w:tcW w:w="1860" w:type="dxa"/>
          </w:tcPr>
          <w:p w14:paraId="2D780853" w14:textId="1AB247D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0E41CB6" w14:textId="447BB13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71F3044" w14:textId="77777777" w:rsidTr="00E930A6">
        <w:trPr>
          <w:trHeight w:val="333"/>
        </w:trPr>
        <w:tc>
          <w:tcPr>
            <w:tcW w:w="1993" w:type="dxa"/>
          </w:tcPr>
          <w:p w14:paraId="5E4CDA81" w14:textId="3B32852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45676BCB" w14:textId="1C2A2AC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-2.29072</w:t>
            </w:r>
          </w:p>
        </w:tc>
        <w:tc>
          <w:tcPr>
            <w:tcW w:w="1864" w:type="dxa"/>
          </w:tcPr>
          <w:p w14:paraId="2B9F17EC" w14:textId="18B76AA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-77.004</w:t>
            </w:r>
          </w:p>
        </w:tc>
        <w:tc>
          <w:tcPr>
            <w:tcW w:w="1860" w:type="dxa"/>
          </w:tcPr>
          <w:p w14:paraId="11659606" w14:textId="4F82A2F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1391D21" w14:textId="61B3B17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07B90F7" w14:textId="77777777" w:rsidTr="00E930A6">
        <w:trPr>
          <w:trHeight w:val="333"/>
        </w:trPr>
        <w:tc>
          <w:tcPr>
            <w:tcW w:w="1993" w:type="dxa"/>
          </w:tcPr>
          <w:p w14:paraId="528B59CD" w14:textId="63E8F1D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4700DC2F" w14:textId="7A93B5A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-2.5363</w:t>
            </w:r>
          </w:p>
        </w:tc>
        <w:tc>
          <w:tcPr>
            <w:tcW w:w="1864" w:type="dxa"/>
          </w:tcPr>
          <w:p w14:paraId="070BDCFB" w14:textId="0FAD9A7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-100.224</w:t>
            </w:r>
          </w:p>
        </w:tc>
        <w:tc>
          <w:tcPr>
            <w:tcW w:w="1860" w:type="dxa"/>
          </w:tcPr>
          <w:p w14:paraId="6D293DDB" w14:textId="120CBC4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236EEFF" w14:textId="0DA0985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7230E85" w14:textId="77777777" w:rsidTr="00E930A6">
        <w:trPr>
          <w:trHeight w:val="346"/>
        </w:trPr>
        <w:tc>
          <w:tcPr>
            <w:tcW w:w="1993" w:type="dxa"/>
          </w:tcPr>
          <w:p w14:paraId="4F7535E3" w14:textId="12E3AF6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5EA11D81" w14:textId="43CD1B3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-1.57128</w:t>
            </w:r>
          </w:p>
        </w:tc>
        <w:tc>
          <w:tcPr>
            <w:tcW w:w="1864" w:type="dxa"/>
          </w:tcPr>
          <w:p w14:paraId="65F5C81C" w14:textId="2E99350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-122.76</w:t>
            </w:r>
          </w:p>
        </w:tc>
        <w:tc>
          <w:tcPr>
            <w:tcW w:w="1860" w:type="dxa"/>
          </w:tcPr>
          <w:p w14:paraId="210AC9BE" w14:textId="4693AADA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5EA4342" w14:textId="2A0E433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6F0F277" w14:textId="77777777" w:rsidR="006953D6" w:rsidRDefault="006953D6" w:rsidP="00B34EBB">
      <w:pPr>
        <w:pStyle w:val="BodyText"/>
        <w:spacing w:after="60"/>
        <w:ind w:left="0"/>
        <w:rPr>
          <w:sz w:val="22"/>
          <w:szCs w:val="22"/>
        </w:rPr>
      </w:pPr>
    </w:p>
    <w:p w14:paraId="3492734F" w14:textId="77777777" w:rsidR="00533A5F" w:rsidRDefault="00533A5F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15E5A63" w14:textId="77777777" w:rsidR="001924AB" w:rsidRPr="00993300" w:rsidRDefault="009752CE" w:rsidP="00B34EBB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1</w:t>
      </w:r>
      <w:r w:rsidR="00F873E9" w:rsidRPr="00993300">
        <w:rPr>
          <w:b/>
          <w:bCs/>
          <w:sz w:val="28"/>
          <w:szCs w:val="28"/>
        </w:rPr>
        <w:t xml:space="preserve"> MCE 3 – Step Response Test</w:t>
      </w:r>
    </w:p>
    <w:p w14:paraId="465E5E59" w14:textId="77777777" w:rsidR="00E930A6" w:rsidRDefault="00E930A6" w:rsidP="00E930A6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E8D7048" wp14:editId="3D60318E">
            <wp:extent cx="5943600" cy="2522220"/>
            <wp:effectExtent l="0" t="0" r="0" b="0"/>
            <wp:docPr id="1901611727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1727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4A55" w14:textId="3D1359A0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42</w:t>
        </w:r>
      </w:fldSimple>
      <w:r>
        <w:t>- Results for Motor Three</w:t>
      </w:r>
    </w:p>
    <w:p w14:paraId="4BBE8D1D" w14:textId="35A2ECAC" w:rsidR="007A0BF6" w:rsidRDefault="007A0BF6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683862D5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32AB93B7" w14:textId="77777777" w:rsidTr="009276DA">
        <w:tc>
          <w:tcPr>
            <w:tcW w:w="9350" w:type="dxa"/>
            <w:gridSpan w:val="4"/>
          </w:tcPr>
          <w:p w14:paraId="5634624A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FA2B9E" w14:paraId="6628119E" w14:textId="77777777" w:rsidTr="006C2C30">
        <w:tc>
          <w:tcPr>
            <w:tcW w:w="3145" w:type="dxa"/>
          </w:tcPr>
          <w:p w14:paraId="7B4E9D5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1F7B003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5E3C156B" w14:textId="77777777" w:rsidTr="00E930A6">
        <w:tc>
          <w:tcPr>
            <w:tcW w:w="3145" w:type="dxa"/>
          </w:tcPr>
          <w:p w14:paraId="2A38D2E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0FF04F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26D470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54B8BB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425B3CE7" w14:textId="77777777" w:rsidTr="00E930A6">
        <w:tc>
          <w:tcPr>
            <w:tcW w:w="3145" w:type="dxa"/>
          </w:tcPr>
          <w:p w14:paraId="420E8236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1A63160" w14:textId="40A3D286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3.2626</w:t>
            </w:r>
          </w:p>
        </w:tc>
        <w:tc>
          <w:tcPr>
            <w:tcW w:w="1373" w:type="dxa"/>
          </w:tcPr>
          <w:p w14:paraId="1FC10EF6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C67BA19" w14:textId="349AB90A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0E5BA450" w14:textId="77777777" w:rsidTr="00E930A6">
        <w:tc>
          <w:tcPr>
            <w:tcW w:w="3145" w:type="dxa"/>
          </w:tcPr>
          <w:p w14:paraId="413C525E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4230C1E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38CA2DF" w14:textId="5B86ED24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0.1999</w:t>
            </w:r>
          </w:p>
        </w:tc>
        <w:tc>
          <w:tcPr>
            <w:tcW w:w="1373" w:type="dxa"/>
          </w:tcPr>
          <w:p w14:paraId="255135E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78EBB0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9AA1E5C" w14:textId="5C3F2A95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CBB5253" w14:textId="77777777" w:rsidR="00FA2B9E" w:rsidRDefault="00FA2B9E" w:rsidP="00FA2B9E"/>
    <w:p w14:paraId="69521C02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17FEC759" w14:textId="77777777" w:rsidTr="00BE0AC2">
        <w:tc>
          <w:tcPr>
            <w:tcW w:w="9350" w:type="dxa"/>
            <w:gridSpan w:val="4"/>
          </w:tcPr>
          <w:p w14:paraId="0E095B43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FA2B9E" w14:paraId="09AAA4E2" w14:textId="77777777" w:rsidTr="006C2C30">
        <w:tc>
          <w:tcPr>
            <w:tcW w:w="3145" w:type="dxa"/>
          </w:tcPr>
          <w:p w14:paraId="2432690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CF477F4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018BCE85" w14:textId="77777777" w:rsidTr="00E930A6">
        <w:tc>
          <w:tcPr>
            <w:tcW w:w="3145" w:type="dxa"/>
          </w:tcPr>
          <w:p w14:paraId="7284326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48DFA5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5C90D7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D160A0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6B313A8F" w14:textId="77777777" w:rsidTr="00E930A6">
        <w:tc>
          <w:tcPr>
            <w:tcW w:w="3145" w:type="dxa"/>
          </w:tcPr>
          <w:p w14:paraId="6B7E704C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CA70559" w14:textId="7CA30CBB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-3.2934</w:t>
            </w:r>
          </w:p>
        </w:tc>
        <w:tc>
          <w:tcPr>
            <w:tcW w:w="1373" w:type="dxa"/>
          </w:tcPr>
          <w:p w14:paraId="5E8528BB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5788273" w14:textId="48B50912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66441AA4" w14:textId="77777777" w:rsidTr="00E930A6">
        <w:tc>
          <w:tcPr>
            <w:tcW w:w="3145" w:type="dxa"/>
          </w:tcPr>
          <w:p w14:paraId="5AA0766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8EB7ABA" w14:textId="538ED670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0.2109</w:t>
            </w:r>
          </w:p>
        </w:tc>
        <w:tc>
          <w:tcPr>
            <w:tcW w:w="1373" w:type="dxa"/>
          </w:tcPr>
          <w:p w14:paraId="5CD0109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518E3E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6EB91C6" w14:textId="63CD47A1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DBEEAE1" w14:textId="022B0216" w:rsidR="00FA2B9E" w:rsidRDefault="00FA2B9E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46FBB44C" w14:textId="4140AB31" w:rsidR="00E930A6" w:rsidRDefault="00E930A6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68F450A3" w14:textId="7FC6753F" w:rsidR="00E930A6" w:rsidRDefault="00E930A6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B8CF1A3" w14:textId="691EEEE0" w:rsidR="00E930A6" w:rsidRDefault="00E930A6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62BF0088" w14:textId="77777777" w:rsidR="00E930A6" w:rsidRDefault="00E930A6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0045A9C3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lastRenderedPageBreak/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6B401FB6" w14:textId="77777777" w:rsidTr="009445F2">
        <w:tc>
          <w:tcPr>
            <w:tcW w:w="9350" w:type="dxa"/>
            <w:gridSpan w:val="4"/>
          </w:tcPr>
          <w:p w14:paraId="0B8E4029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FA2B9E" w14:paraId="7606EAE2" w14:textId="77777777" w:rsidTr="006C2C30">
        <w:tc>
          <w:tcPr>
            <w:tcW w:w="3145" w:type="dxa"/>
          </w:tcPr>
          <w:p w14:paraId="160D87E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022E70F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24A174BB" w14:textId="77777777" w:rsidTr="00E930A6">
        <w:tc>
          <w:tcPr>
            <w:tcW w:w="3145" w:type="dxa"/>
          </w:tcPr>
          <w:p w14:paraId="026DE86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D79541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29CCC2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451E3E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29C6C353" w14:textId="77777777" w:rsidTr="00E930A6">
        <w:tc>
          <w:tcPr>
            <w:tcW w:w="3145" w:type="dxa"/>
          </w:tcPr>
          <w:p w14:paraId="6107F2E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8FED1B4" w14:textId="3C1E4A80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3.3006</w:t>
            </w:r>
          </w:p>
        </w:tc>
        <w:tc>
          <w:tcPr>
            <w:tcW w:w="1373" w:type="dxa"/>
          </w:tcPr>
          <w:p w14:paraId="32BF9FF0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C6780D7" w14:textId="7CEB50C4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78C7790A" w14:textId="77777777" w:rsidTr="00E930A6">
        <w:tc>
          <w:tcPr>
            <w:tcW w:w="3145" w:type="dxa"/>
          </w:tcPr>
          <w:p w14:paraId="49400D83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3953239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5886EBB" w14:textId="2835D4E2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0.2084</w:t>
            </w:r>
          </w:p>
        </w:tc>
        <w:tc>
          <w:tcPr>
            <w:tcW w:w="1373" w:type="dxa"/>
          </w:tcPr>
          <w:p w14:paraId="1E0CDBD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E5AB42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8BD147B" w14:textId="1C88E73F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77B63FB" w14:textId="77777777" w:rsidR="00533A5F" w:rsidRDefault="00533A5F" w:rsidP="00FA2B9E"/>
    <w:p w14:paraId="73B744A9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09BA0A18" w14:textId="77777777" w:rsidTr="000519A7">
        <w:tc>
          <w:tcPr>
            <w:tcW w:w="9350" w:type="dxa"/>
            <w:gridSpan w:val="4"/>
          </w:tcPr>
          <w:p w14:paraId="58D1F53D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FA2B9E" w14:paraId="6B25949B" w14:textId="77777777" w:rsidTr="006C2C30">
        <w:tc>
          <w:tcPr>
            <w:tcW w:w="3145" w:type="dxa"/>
          </w:tcPr>
          <w:p w14:paraId="4121E18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BD5FBB1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3B2D4DB5" w14:textId="77777777" w:rsidTr="00E930A6">
        <w:tc>
          <w:tcPr>
            <w:tcW w:w="3145" w:type="dxa"/>
          </w:tcPr>
          <w:p w14:paraId="1BC3005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2EFB63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12EE5F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F397AE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754B73D8" w14:textId="77777777" w:rsidTr="00E930A6">
        <w:tc>
          <w:tcPr>
            <w:tcW w:w="3145" w:type="dxa"/>
          </w:tcPr>
          <w:p w14:paraId="540AE568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10F99A7" w14:textId="393D8F42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-3.2493</w:t>
            </w:r>
          </w:p>
        </w:tc>
        <w:tc>
          <w:tcPr>
            <w:tcW w:w="1373" w:type="dxa"/>
          </w:tcPr>
          <w:p w14:paraId="0E867177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6BB94E2" w14:textId="75167C01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059B90D7" w14:textId="77777777" w:rsidTr="00E930A6">
        <w:tc>
          <w:tcPr>
            <w:tcW w:w="3145" w:type="dxa"/>
          </w:tcPr>
          <w:p w14:paraId="6AA82C30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50B41E0E" w14:textId="3591793D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0.1996</w:t>
            </w:r>
          </w:p>
        </w:tc>
        <w:tc>
          <w:tcPr>
            <w:tcW w:w="1373" w:type="dxa"/>
          </w:tcPr>
          <w:p w14:paraId="28F1D92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1246D6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D8515A1" w14:textId="0F6725EA" w:rsidR="00FA2B9E" w:rsidRDefault="00E930A6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C10494B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</w:p>
    <w:p w14:paraId="57D89D22" w14:textId="77777777" w:rsidR="0072336C" w:rsidRDefault="0072336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C1107DB" w14:textId="77777777" w:rsidR="001924AB" w:rsidRPr="00993300" w:rsidRDefault="009752CE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3 – Frequency Response Test</w:t>
      </w:r>
    </w:p>
    <w:p w14:paraId="2467229E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bookmarkStart w:id="18" w:name="_Ref129073739"/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41E3FFA2" w14:textId="77777777" w:rsidR="00974107" w:rsidRDefault="00974107" w:rsidP="00974107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6D2B0CAB" wp14:editId="0BE6092D">
            <wp:extent cx="5467350" cy="2476500"/>
            <wp:effectExtent l="0" t="0" r="0" b="0"/>
            <wp:docPr id="18388617" name="Picture 8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617" name="Picture 8" descr="A picture containing text, screenshot, font, number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DADF" w14:textId="0E06C61B" w:rsidR="00185EFA" w:rsidRPr="004B3123" w:rsidRDefault="00974107" w:rsidP="00974107">
      <w:pPr>
        <w:pStyle w:val="Caption"/>
        <w:rPr>
          <w:b w:val="0"/>
          <w:bCs/>
        </w:rPr>
      </w:pPr>
      <w:r>
        <w:t xml:space="preserve">Figure </w:t>
      </w:r>
      <w:fldSimple w:instr=" SEQ Figure \* ARABIC ">
        <w:r>
          <w:rPr>
            <w:noProof/>
          </w:rPr>
          <w:t>43</w:t>
        </w:r>
      </w:fldSimple>
      <w:r w:rsidRPr="00C16F10">
        <w:t>- Frequency for Motor three Loaded Tension</w:t>
      </w:r>
    </w:p>
    <w:p w14:paraId="04A1F38B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6EA3758" wp14:editId="1D573589">
            <wp:extent cx="5943600" cy="1967230"/>
            <wp:effectExtent l="0" t="0" r="0" b="0"/>
            <wp:docPr id="891483513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83513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DF88" w14:textId="5ED8AC83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44</w:t>
        </w:r>
      </w:fldSimple>
      <w:r>
        <w:t>- Magnitude for Motor Three Loaded Tension</w:t>
      </w:r>
    </w:p>
    <w:p w14:paraId="16661C48" w14:textId="77777777" w:rsidR="00E930A6" w:rsidRDefault="00185EFA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930A6">
        <w:rPr>
          <w:noProof/>
          <w:sz w:val="16"/>
          <w:szCs w:val="16"/>
        </w:rPr>
        <w:drawing>
          <wp:inline distT="0" distB="0" distL="0" distR="0" wp14:anchorId="3FE76125" wp14:editId="2C9292B6">
            <wp:extent cx="5943600" cy="1483995"/>
            <wp:effectExtent l="0" t="0" r="0" b="1905"/>
            <wp:docPr id="1973548063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8063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BD43" w14:textId="541F88EF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45</w:t>
        </w:r>
      </w:fldSimple>
      <w:r>
        <w:t>- Phase for Motor Three Loaded Tension</w:t>
      </w:r>
    </w:p>
    <w:p w14:paraId="79845DD2" w14:textId="4F29056B" w:rsid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3C1A76B" w14:textId="6740B3FF" w:rsidR="00974107" w:rsidRDefault="00974107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38462EDB" w14:textId="77777777" w:rsidR="00974107" w:rsidRPr="00185EFA" w:rsidRDefault="00974107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195CA88F" w14:textId="77777777" w:rsidTr="0072336C">
        <w:trPr>
          <w:trHeight w:val="350"/>
        </w:trPr>
        <w:tc>
          <w:tcPr>
            <w:tcW w:w="9350" w:type="dxa"/>
            <w:gridSpan w:val="5"/>
          </w:tcPr>
          <w:p w14:paraId="6610460F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lastRenderedPageBreak/>
              <w:t xml:space="preserve">MCE 3 – </w:t>
            </w:r>
            <w:r>
              <w:rPr>
                <w:b/>
                <w:bCs/>
                <w:sz w:val="22"/>
                <w:szCs w:val="22"/>
              </w:rPr>
              <w:t xml:space="preserve">Tension </w:t>
            </w:r>
            <w:r w:rsidRPr="00D001B8">
              <w:rPr>
                <w:b/>
                <w:bCs/>
                <w:sz w:val="22"/>
                <w:szCs w:val="22"/>
              </w:rPr>
              <w:t>Frequency Response</w:t>
            </w:r>
          </w:p>
        </w:tc>
      </w:tr>
      <w:tr w:rsidR="00185EFA" w14:paraId="4F0064EA" w14:textId="77777777" w:rsidTr="00E930A6">
        <w:trPr>
          <w:trHeight w:val="628"/>
        </w:trPr>
        <w:tc>
          <w:tcPr>
            <w:tcW w:w="1993" w:type="dxa"/>
          </w:tcPr>
          <w:p w14:paraId="12BB3A2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3B20F6E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5106CA1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C830FF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B0796FA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D37A30E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A770656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33AD83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384F6E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6EB3627B" w14:textId="77777777" w:rsidTr="00E930A6">
        <w:trPr>
          <w:trHeight w:val="333"/>
        </w:trPr>
        <w:tc>
          <w:tcPr>
            <w:tcW w:w="1993" w:type="dxa"/>
          </w:tcPr>
          <w:p w14:paraId="5D2C47FD" w14:textId="0FDEECF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06D28CBB" w14:textId="7636AA3B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-0.01812</w:t>
            </w:r>
          </w:p>
        </w:tc>
        <w:tc>
          <w:tcPr>
            <w:tcW w:w="1864" w:type="dxa"/>
          </w:tcPr>
          <w:p w14:paraId="566D90EA" w14:textId="2A2D911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-2.61</w:t>
            </w:r>
          </w:p>
        </w:tc>
        <w:tc>
          <w:tcPr>
            <w:tcW w:w="1860" w:type="dxa"/>
          </w:tcPr>
          <w:p w14:paraId="445D3693" w14:textId="312422B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7038FE0" w14:textId="52543D3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002DBFD" w14:textId="77777777" w:rsidTr="00E930A6">
        <w:trPr>
          <w:trHeight w:val="346"/>
        </w:trPr>
        <w:tc>
          <w:tcPr>
            <w:tcW w:w="1993" w:type="dxa"/>
          </w:tcPr>
          <w:p w14:paraId="72D60E47" w14:textId="45EBB9E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18EEB4E7" w14:textId="7F47F0F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-0.0593175</w:t>
            </w:r>
          </w:p>
        </w:tc>
        <w:tc>
          <w:tcPr>
            <w:tcW w:w="1864" w:type="dxa"/>
          </w:tcPr>
          <w:p w14:paraId="189EC62E" w14:textId="05F32A7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-11.934</w:t>
            </w:r>
          </w:p>
        </w:tc>
        <w:tc>
          <w:tcPr>
            <w:tcW w:w="1860" w:type="dxa"/>
          </w:tcPr>
          <w:p w14:paraId="1E259866" w14:textId="5CB0D3B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35431AF" w14:textId="06B643E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6EB5482" w14:textId="77777777" w:rsidTr="00E930A6">
        <w:trPr>
          <w:trHeight w:val="333"/>
        </w:trPr>
        <w:tc>
          <w:tcPr>
            <w:tcW w:w="1993" w:type="dxa"/>
          </w:tcPr>
          <w:p w14:paraId="38BE7BD0" w14:textId="5EF3317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7EA09A9F" w14:textId="32BD93B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-0.240135</w:t>
            </w:r>
          </w:p>
        </w:tc>
        <w:tc>
          <w:tcPr>
            <w:tcW w:w="1864" w:type="dxa"/>
          </w:tcPr>
          <w:p w14:paraId="7258D193" w14:textId="2DD9E75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-23.616</w:t>
            </w:r>
          </w:p>
        </w:tc>
        <w:tc>
          <w:tcPr>
            <w:tcW w:w="1860" w:type="dxa"/>
          </w:tcPr>
          <w:p w14:paraId="546CF281" w14:textId="1B8CF67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2A033AC" w14:textId="09D7B80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589724C" w14:textId="77777777" w:rsidTr="00E930A6">
        <w:trPr>
          <w:trHeight w:val="346"/>
        </w:trPr>
        <w:tc>
          <w:tcPr>
            <w:tcW w:w="1993" w:type="dxa"/>
          </w:tcPr>
          <w:p w14:paraId="0D15BEFE" w14:textId="425BA01B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164CDFDB" w14:textId="5019F6D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-0.776384</w:t>
            </w:r>
          </w:p>
        </w:tc>
        <w:tc>
          <w:tcPr>
            <w:tcW w:w="1864" w:type="dxa"/>
          </w:tcPr>
          <w:p w14:paraId="1E349646" w14:textId="0F1E5C9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-47.304</w:t>
            </w:r>
          </w:p>
        </w:tc>
        <w:tc>
          <w:tcPr>
            <w:tcW w:w="1860" w:type="dxa"/>
          </w:tcPr>
          <w:p w14:paraId="6275BA5E" w14:textId="1AD2A3D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97B982A" w14:textId="1DE4FFB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27292A4" w14:textId="77777777" w:rsidTr="00E930A6">
        <w:trPr>
          <w:trHeight w:val="333"/>
        </w:trPr>
        <w:tc>
          <w:tcPr>
            <w:tcW w:w="1993" w:type="dxa"/>
          </w:tcPr>
          <w:p w14:paraId="34F2D528" w14:textId="1F55583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62E829A2" w14:textId="2825D6E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-1.55792</w:t>
            </w:r>
          </w:p>
        </w:tc>
        <w:tc>
          <w:tcPr>
            <w:tcW w:w="1864" w:type="dxa"/>
          </w:tcPr>
          <w:p w14:paraId="7F921E57" w14:textId="4EB11F3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-69.552</w:t>
            </w:r>
          </w:p>
        </w:tc>
        <w:tc>
          <w:tcPr>
            <w:tcW w:w="1860" w:type="dxa"/>
          </w:tcPr>
          <w:p w14:paraId="23A2DE6D" w14:textId="7C08A5D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A3BC7F3" w14:textId="72CF809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8B6692C" w14:textId="77777777" w:rsidTr="00E930A6">
        <w:trPr>
          <w:trHeight w:val="333"/>
        </w:trPr>
        <w:tc>
          <w:tcPr>
            <w:tcW w:w="1993" w:type="dxa"/>
          </w:tcPr>
          <w:p w14:paraId="20705D7F" w14:textId="1F5C319A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11BF824B" w14:textId="2EE79E3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-1.88392</w:t>
            </w:r>
          </w:p>
        </w:tc>
        <w:tc>
          <w:tcPr>
            <w:tcW w:w="1864" w:type="dxa"/>
          </w:tcPr>
          <w:p w14:paraId="7AF630B6" w14:textId="06AE53F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-92.16</w:t>
            </w:r>
          </w:p>
        </w:tc>
        <w:tc>
          <w:tcPr>
            <w:tcW w:w="1860" w:type="dxa"/>
          </w:tcPr>
          <w:p w14:paraId="51B7C288" w14:textId="68D8015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1AEC489" w14:textId="41B88C4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4D22042" w14:textId="77777777" w:rsidTr="00E930A6">
        <w:trPr>
          <w:trHeight w:val="346"/>
        </w:trPr>
        <w:tc>
          <w:tcPr>
            <w:tcW w:w="1993" w:type="dxa"/>
          </w:tcPr>
          <w:p w14:paraId="08EDC00A" w14:textId="347BE9B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23ECE746" w14:textId="10C29B08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-1.56001</w:t>
            </w:r>
          </w:p>
        </w:tc>
        <w:tc>
          <w:tcPr>
            <w:tcW w:w="1864" w:type="dxa"/>
          </w:tcPr>
          <w:p w14:paraId="52711F47" w14:textId="14C22B3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-111.24</w:t>
            </w:r>
          </w:p>
        </w:tc>
        <w:tc>
          <w:tcPr>
            <w:tcW w:w="1860" w:type="dxa"/>
          </w:tcPr>
          <w:p w14:paraId="58C9BF22" w14:textId="77FFD3D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EB65B1C" w14:textId="2C6F8FB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56C3F72D" w14:textId="0F3BD682" w:rsidR="00220300" w:rsidRDefault="00220300" w:rsidP="00185EFA">
      <w:pPr>
        <w:pStyle w:val="BodyText"/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5A10210" w14:textId="77777777" w:rsidR="00E930A6" w:rsidRDefault="00E930A6" w:rsidP="00185EFA">
      <w:pPr>
        <w:pStyle w:val="BodyText"/>
        <w:spacing w:after="60"/>
        <w:ind w:left="0"/>
        <w:rPr>
          <w:b/>
          <w:bCs/>
          <w:u w:val="single"/>
        </w:rPr>
      </w:pPr>
    </w:p>
    <w:p w14:paraId="5A3AED93" w14:textId="36EE65EB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6475BBEE" w14:textId="77777777" w:rsidR="00974107" w:rsidRDefault="00974107" w:rsidP="00974107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431C67EC" wp14:editId="22D8B353">
            <wp:extent cx="5467350" cy="2476500"/>
            <wp:effectExtent l="0" t="0" r="0" b="0"/>
            <wp:docPr id="648156266" name="Picture 9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6266" name="Picture 9" descr="A picture containing text, screenshot, font, number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08DB" w14:textId="13E1E40F" w:rsidR="00185EFA" w:rsidRPr="004B3123" w:rsidRDefault="00974107" w:rsidP="00974107">
      <w:pPr>
        <w:pStyle w:val="Caption"/>
        <w:rPr>
          <w:b w:val="0"/>
          <w:bCs/>
        </w:rPr>
      </w:pPr>
      <w:r>
        <w:t xml:space="preserve">Figure </w:t>
      </w:r>
      <w:fldSimple w:instr=" SEQ Figure \* ARABIC ">
        <w:r>
          <w:rPr>
            <w:noProof/>
          </w:rPr>
          <w:t>46</w:t>
        </w:r>
      </w:fldSimple>
      <w:r>
        <w:t>-</w:t>
      </w:r>
      <w:r w:rsidRPr="00F83E1B">
        <w:t>Frequency for Motor Three Loaded Compression</w:t>
      </w:r>
    </w:p>
    <w:p w14:paraId="4A2D1625" w14:textId="77777777" w:rsidR="00E930A6" w:rsidRDefault="00E930A6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E186AD6" wp14:editId="06E94E8A">
            <wp:extent cx="5943600" cy="1967230"/>
            <wp:effectExtent l="0" t="0" r="0" b="0"/>
            <wp:docPr id="6157589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894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677A" w14:textId="6250E438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47</w:t>
        </w:r>
      </w:fldSimple>
      <w:r>
        <w:t>- Magnitude for Motor Three Loaded Compression</w:t>
      </w:r>
    </w:p>
    <w:p w14:paraId="50BEDB65" w14:textId="77777777" w:rsidR="00E930A6" w:rsidRDefault="00185EFA" w:rsidP="00E930A6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930A6">
        <w:rPr>
          <w:noProof/>
          <w:sz w:val="16"/>
          <w:szCs w:val="16"/>
        </w:rPr>
        <w:drawing>
          <wp:inline distT="0" distB="0" distL="0" distR="0" wp14:anchorId="28E40A31" wp14:editId="33E2271D">
            <wp:extent cx="5943600" cy="1483995"/>
            <wp:effectExtent l="0" t="0" r="0" b="1905"/>
            <wp:docPr id="353179423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79423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9F3D" w14:textId="681AA88C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48</w:t>
        </w:r>
      </w:fldSimple>
      <w:r>
        <w:t>- Phase for Motor Three Loaded Compression</w:t>
      </w:r>
    </w:p>
    <w:p w14:paraId="529574FA" w14:textId="729F2D0A" w:rsidR="00220300" w:rsidRDefault="00220300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br w:type="page"/>
      </w:r>
    </w:p>
    <w:p w14:paraId="5F8FC4E7" w14:textId="77777777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2E85A65A" w14:textId="77777777" w:rsidTr="0072336C">
        <w:trPr>
          <w:trHeight w:val="350"/>
        </w:trPr>
        <w:tc>
          <w:tcPr>
            <w:tcW w:w="9350" w:type="dxa"/>
            <w:gridSpan w:val="5"/>
          </w:tcPr>
          <w:p w14:paraId="4AB5763C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3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185EFA" w14:paraId="4CCB90A9" w14:textId="77777777" w:rsidTr="00E930A6">
        <w:trPr>
          <w:trHeight w:val="628"/>
        </w:trPr>
        <w:tc>
          <w:tcPr>
            <w:tcW w:w="1993" w:type="dxa"/>
          </w:tcPr>
          <w:p w14:paraId="584B9A45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76A1F28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D3A366B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D468E7F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6D58011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79EF59B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840DE39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6B9A2345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134803EF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5F622CD5" w14:textId="77777777" w:rsidTr="00E930A6">
        <w:trPr>
          <w:trHeight w:val="333"/>
        </w:trPr>
        <w:tc>
          <w:tcPr>
            <w:tcW w:w="1993" w:type="dxa"/>
          </w:tcPr>
          <w:p w14:paraId="38797D02" w14:textId="45A0DCC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27BD98DC" w14:textId="47437E2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-0.746533</w:t>
            </w:r>
          </w:p>
        </w:tc>
        <w:tc>
          <w:tcPr>
            <w:tcW w:w="1864" w:type="dxa"/>
          </w:tcPr>
          <w:p w14:paraId="2F9DEF50" w14:textId="034BD4F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-7.596</w:t>
            </w:r>
          </w:p>
        </w:tc>
        <w:tc>
          <w:tcPr>
            <w:tcW w:w="1860" w:type="dxa"/>
          </w:tcPr>
          <w:p w14:paraId="58F29D2A" w14:textId="0F36F5E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E842A93" w14:textId="4A8492C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3072FFA" w14:textId="77777777" w:rsidTr="00E930A6">
        <w:trPr>
          <w:trHeight w:val="346"/>
        </w:trPr>
        <w:tc>
          <w:tcPr>
            <w:tcW w:w="1993" w:type="dxa"/>
          </w:tcPr>
          <w:p w14:paraId="545EC2B7" w14:textId="04A0978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5260D06E" w14:textId="1FE2DA2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-0.791343</w:t>
            </w:r>
          </w:p>
        </w:tc>
        <w:tc>
          <w:tcPr>
            <w:tcW w:w="1864" w:type="dxa"/>
          </w:tcPr>
          <w:p w14:paraId="6728DFA7" w14:textId="5CD90E5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-18.414</w:t>
            </w:r>
          </w:p>
        </w:tc>
        <w:tc>
          <w:tcPr>
            <w:tcW w:w="1860" w:type="dxa"/>
          </w:tcPr>
          <w:p w14:paraId="261905C0" w14:textId="0E092F6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8FE68CC" w14:textId="116D251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5F62CAF" w14:textId="77777777" w:rsidTr="00E930A6">
        <w:trPr>
          <w:trHeight w:val="333"/>
        </w:trPr>
        <w:tc>
          <w:tcPr>
            <w:tcW w:w="1993" w:type="dxa"/>
          </w:tcPr>
          <w:p w14:paraId="05C869CF" w14:textId="146841A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748FD175" w14:textId="7EAC384D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-1.03432</w:t>
            </w:r>
          </w:p>
        </w:tc>
        <w:tc>
          <w:tcPr>
            <w:tcW w:w="1864" w:type="dxa"/>
          </w:tcPr>
          <w:p w14:paraId="4C637C99" w14:textId="2FF8D37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-30.42</w:t>
            </w:r>
          </w:p>
        </w:tc>
        <w:tc>
          <w:tcPr>
            <w:tcW w:w="1860" w:type="dxa"/>
          </w:tcPr>
          <w:p w14:paraId="1FAFE69B" w14:textId="77D64370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A2E86CD" w14:textId="71E6288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ABFF7CB" w14:textId="77777777" w:rsidTr="00E930A6">
        <w:trPr>
          <w:trHeight w:val="346"/>
        </w:trPr>
        <w:tc>
          <w:tcPr>
            <w:tcW w:w="1993" w:type="dxa"/>
          </w:tcPr>
          <w:p w14:paraId="701CF09D" w14:textId="71D23C2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2147BC56" w14:textId="2959B60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-1.67328</w:t>
            </w:r>
          </w:p>
        </w:tc>
        <w:tc>
          <w:tcPr>
            <w:tcW w:w="1864" w:type="dxa"/>
          </w:tcPr>
          <w:p w14:paraId="5810E81D" w14:textId="71A8DDB7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-52.992</w:t>
            </w:r>
          </w:p>
        </w:tc>
        <w:tc>
          <w:tcPr>
            <w:tcW w:w="1860" w:type="dxa"/>
          </w:tcPr>
          <w:p w14:paraId="1BA57535" w14:textId="764EB80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58E2F79" w14:textId="44F5E86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8FA34A3" w14:textId="77777777" w:rsidTr="00E930A6">
        <w:trPr>
          <w:trHeight w:val="333"/>
        </w:trPr>
        <w:tc>
          <w:tcPr>
            <w:tcW w:w="1993" w:type="dxa"/>
          </w:tcPr>
          <w:p w14:paraId="2192017D" w14:textId="59B1E9F4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794FCA9C" w14:textId="19692A4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-2.30877</w:t>
            </w:r>
          </w:p>
        </w:tc>
        <w:tc>
          <w:tcPr>
            <w:tcW w:w="1864" w:type="dxa"/>
          </w:tcPr>
          <w:p w14:paraId="051CB757" w14:textId="7288C50E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-76.14</w:t>
            </w:r>
          </w:p>
        </w:tc>
        <w:tc>
          <w:tcPr>
            <w:tcW w:w="1860" w:type="dxa"/>
          </w:tcPr>
          <w:p w14:paraId="39B2310A" w14:textId="03FC984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4101B76" w14:textId="0C6BC9AC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3BE40F60" w14:textId="77777777" w:rsidTr="00E930A6">
        <w:trPr>
          <w:trHeight w:val="333"/>
        </w:trPr>
        <w:tc>
          <w:tcPr>
            <w:tcW w:w="1993" w:type="dxa"/>
          </w:tcPr>
          <w:p w14:paraId="31C248F4" w14:textId="78DF984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0575764F" w14:textId="34E182C2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-2.65995</w:t>
            </w:r>
          </w:p>
        </w:tc>
        <w:tc>
          <w:tcPr>
            <w:tcW w:w="1864" w:type="dxa"/>
          </w:tcPr>
          <w:p w14:paraId="06487AFC" w14:textId="4A62115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-99.792</w:t>
            </w:r>
          </w:p>
        </w:tc>
        <w:tc>
          <w:tcPr>
            <w:tcW w:w="1860" w:type="dxa"/>
          </w:tcPr>
          <w:p w14:paraId="25A2D790" w14:textId="2F3FE74F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33463C2" w14:textId="41999E16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EEAA8E2" w14:textId="77777777" w:rsidTr="00E930A6">
        <w:trPr>
          <w:trHeight w:val="346"/>
        </w:trPr>
        <w:tc>
          <w:tcPr>
            <w:tcW w:w="1993" w:type="dxa"/>
          </w:tcPr>
          <w:p w14:paraId="372EA021" w14:textId="22949E83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12C1EC0E" w14:textId="3A91BC31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-1.49209</w:t>
            </w:r>
          </w:p>
        </w:tc>
        <w:tc>
          <w:tcPr>
            <w:tcW w:w="1864" w:type="dxa"/>
          </w:tcPr>
          <w:p w14:paraId="3489954D" w14:textId="03ED6AE9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-121.68</w:t>
            </w:r>
          </w:p>
        </w:tc>
        <w:tc>
          <w:tcPr>
            <w:tcW w:w="1860" w:type="dxa"/>
          </w:tcPr>
          <w:p w14:paraId="1D317800" w14:textId="462B2E95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DD5675A" w14:textId="01A6DDFA" w:rsidR="00185EFA" w:rsidRDefault="00E930A6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B5DC0FE" w14:textId="77777777" w:rsidR="00185EFA" w:rsidRPr="006770F5" w:rsidRDefault="00185EFA" w:rsidP="00185EFA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76C19069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CDF890" w14:textId="77777777" w:rsidR="00ED6CA4" w:rsidRPr="007463D8" w:rsidRDefault="00ED6CA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9</w:t>
      </w:r>
      <w:r w:rsidRPr="007463D8">
        <w:rPr>
          <w:b/>
          <w:bCs/>
          <w:sz w:val="32"/>
          <w:szCs w:val="32"/>
        </w:rPr>
        <w:t xml:space="preserve"> Backlash</w:t>
      </w:r>
      <w:bookmarkEnd w:id="18"/>
    </w:p>
    <w:p w14:paraId="4AC5A638" w14:textId="77777777" w:rsidR="00E0617C" w:rsidRDefault="00ED6CA4" w:rsidP="00010E01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9</w:t>
      </w:r>
      <w:r>
        <w:rPr>
          <w:sz w:val="22"/>
          <w:szCs w:val="22"/>
        </w:rPr>
        <w:t xml:space="preserve">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1B86A091" w14:textId="77777777" w:rsidR="00010E01" w:rsidRDefault="00010E01" w:rsidP="00010E01">
      <w:pPr>
        <w:pStyle w:val="BodyText"/>
        <w:ind w:left="0"/>
        <w:jc w:val="center"/>
      </w:pPr>
    </w:p>
    <w:p w14:paraId="6899A2D6" w14:textId="77777777" w:rsidR="00E930A6" w:rsidRDefault="00E930A6" w:rsidP="00E930A6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E3D1767" wp14:editId="35536539">
            <wp:extent cx="3771900" cy="2447925"/>
            <wp:effectExtent l="0" t="0" r="0" b="9525"/>
            <wp:docPr id="132274921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49213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CB93" w14:textId="448CA327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49</w:t>
        </w:r>
      </w:fldSimple>
      <w:r>
        <w:t>- Backlash Simplex brake 1 On, Duplex brake 2 Off</w:t>
      </w:r>
    </w:p>
    <w:p w14:paraId="16CA9592" w14:textId="0C565F7B" w:rsidR="00ED6CA4" w:rsidRPr="004D20AB" w:rsidRDefault="00ED6CA4" w:rsidP="00010E01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530"/>
        <w:gridCol w:w="900"/>
        <w:gridCol w:w="1705"/>
      </w:tblGrid>
      <w:tr w:rsidR="0072336C" w14:paraId="3D24E7AC" w14:textId="77777777" w:rsidTr="0072336C">
        <w:trPr>
          <w:trHeight w:val="287"/>
        </w:trPr>
        <w:tc>
          <w:tcPr>
            <w:tcW w:w="9350" w:type="dxa"/>
            <w:gridSpan w:val="6"/>
          </w:tcPr>
          <w:p w14:paraId="74D8D309" w14:textId="77777777" w:rsidR="0072336C" w:rsidRDefault="0072336C" w:rsidP="0072336C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>Simplex Brake 1 – ON; Duplex brake 2 – OFF</w:t>
            </w:r>
          </w:p>
        </w:tc>
      </w:tr>
      <w:tr w:rsidR="007060CA" w14:paraId="3C5412D9" w14:textId="77777777" w:rsidTr="00DA645B">
        <w:trPr>
          <w:trHeight w:val="368"/>
        </w:trPr>
        <w:tc>
          <w:tcPr>
            <w:tcW w:w="5215" w:type="dxa"/>
            <w:gridSpan w:val="3"/>
          </w:tcPr>
          <w:p w14:paraId="4BD87E6F" w14:textId="77777777" w:rsidR="007060CA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4B775711" w14:textId="77777777" w:rsidR="007060CA" w:rsidRPr="00F40D11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7060CA" w14:paraId="1BB1EFCA" w14:textId="77777777" w:rsidTr="00E930A6">
        <w:tc>
          <w:tcPr>
            <w:tcW w:w="2335" w:type="dxa"/>
          </w:tcPr>
          <w:p w14:paraId="0063E95A" w14:textId="77777777" w:rsidR="007060CA" w:rsidRDefault="007060CA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13FBBEFF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3BDAF0F0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530" w:type="dxa"/>
          </w:tcPr>
          <w:p w14:paraId="595A0727" w14:textId="77777777" w:rsidR="007060CA" w:rsidRDefault="00DA645B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00" w:type="dxa"/>
          </w:tcPr>
          <w:p w14:paraId="6DD138A9" w14:textId="77777777" w:rsidR="007060CA" w:rsidRPr="00E57985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0E778EE7" w14:textId="77777777" w:rsidR="007060CA" w:rsidRDefault="007060C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A645B" w14:paraId="3C4BFB14" w14:textId="77777777" w:rsidTr="00E930A6">
        <w:trPr>
          <w:trHeight w:val="665"/>
        </w:trPr>
        <w:tc>
          <w:tcPr>
            <w:tcW w:w="2335" w:type="dxa"/>
            <w:vMerge w:val="restart"/>
          </w:tcPr>
          <w:p w14:paraId="1448D0E2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3 </w:t>
            </w:r>
            <w:r w:rsidR="008E3063"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48821FEE" w14:textId="77777777" w:rsidR="00DA645B" w:rsidRPr="00F34F82" w:rsidRDefault="00DA645B" w:rsidP="00DA645B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430FBF48" w14:textId="77777777" w:rsidR="00DA645B" w:rsidRPr="00F34F82" w:rsidRDefault="006D0173" w:rsidP="00DA645B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4E2A147B" w14:textId="5A0A33D8" w:rsidR="00DA645B" w:rsidRPr="00AF2819" w:rsidRDefault="00E930A6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0.0024</w:t>
            </w:r>
          </w:p>
        </w:tc>
        <w:tc>
          <w:tcPr>
            <w:tcW w:w="900" w:type="dxa"/>
          </w:tcPr>
          <w:p w14:paraId="3F609F08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78C1C268" w14:textId="088F78E3" w:rsidR="00DA645B" w:rsidRPr="00AF2819" w:rsidRDefault="00E930A6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54531BCF" w14:textId="77777777" w:rsidTr="00E930A6">
        <w:trPr>
          <w:trHeight w:val="467"/>
        </w:trPr>
        <w:tc>
          <w:tcPr>
            <w:tcW w:w="2335" w:type="dxa"/>
            <w:vMerge/>
          </w:tcPr>
          <w:p w14:paraId="49EC0C4D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FA0BE3C" w14:textId="77777777" w:rsidR="00DA645B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54AF02F3" w14:textId="77777777" w:rsidR="00DA645B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5911078E" w14:textId="499306B2" w:rsidR="00DA645B" w:rsidRPr="00AF2819" w:rsidRDefault="00E930A6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50.838</w:t>
            </w:r>
          </w:p>
        </w:tc>
        <w:tc>
          <w:tcPr>
            <w:tcW w:w="900" w:type="dxa"/>
          </w:tcPr>
          <w:p w14:paraId="7D5BC646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44D256A7" w14:textId="22B5EAA8" w:rsidR="00DA645B" w:rsidRPr="00AF2819" w:rsidRDefault="00E930A6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34F82" w14:paraId="6FF77AD6" w14:textId="77777777" w:rsidTr="00E930A6">
        <w:trPr>
          <w:trHeight w:val="593"/>
        </w:trPr>
        <w:tc>
          <w:tcPr>
            <w:tcW w:w="2335" w:type="dxa"/>
            <w:vMerge w:val="restart"/>
          </w:tcPr>
          <w:p w14:paraId="135EB78F" w14:textId="77777777" w:rsidR="00F34F82" w:rsidRDefault="00F34F82" w:rsidP="00F34F82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(Motor 2 and Motor 3 zero position) </w:t>
            </w:r>
          </w:p>
        </w:tc>
        <w:tc>
          <w:tcPr>
            <w:tcW w:w="1440" w:type="dxa"/>
          </w:tcPr>
          <w:p w14:paraId="33B496E2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320D1CD7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3C183B8C" w14:textId="2883E3F0" w:rsidR="00F34F82" w:rsidRPr="00AF2819" w:rsidRDefault="00E930A6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-0.0063</w:t>
            </w:r>
          </w:p>
        </w:tc>
        <w:tc>
          <w:tcPr>
            <w:tcW w:w="900" w:type="dxa"/>
          </w:tcPr>
          <w:p w14:paraId="08B142BA" w14:textId="77777777" w:rsidR="00F34F82" w:rsidRPr="00AF2819" w:rsidRDefault="00F34F82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13599D62" w14:textId="2A1DE84E" w:rsidR="00F34F82" w:rsidRPr="00AF2819" w:rsidRDefault="00E930A6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34F82" w14:paraId="2D0C8BE1" w14:textId="77777777" w:rsidTr="00E930A6">
        <w:trPr>
          <w:trHeight w:val="620"/>
        </w:trPr>
        <w:tc>
          <w:tcPr>
            <w:tcW w:w="2335" w:type="dxa"/>
            <w:vMerge/>
          </w:tcPr>
          <w:p w14:paraId="04305377" w14:textId="77777777" w:rsidR="00F34F82" w:rsidRDefault="00F34F82" w:rsidP="00F34F82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CFEA91D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60AA8FCE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0A5BBC9D" w14:textId="1BD3B17C" w:rsidR="00F34F82" w:rsidRPr="00AF2819" w:rsidRDefault="00E930A6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-48.3394</w:t>
            </w:r>
          </w:p>
        </w:tc>
        <w:tc>
          <w:tcPr>
            <w:tcW w:w="900" w:type="dxa"/>
          </w:tcPr>
          <w:p w14:paraId="7C5F804A" w14:textId="77777777" w:rsidR="00F34F82" w:rsidRPr="00AF2819" w:rsidRDefault="00F34F82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05" w:type="dxa"/>
            <w:shd w:val="solid" w:color="B9FF93" w:fill="auto"/>
          </w:tcPr>
          <w:p w14:paraId="76C98BFE" w14:textId="570C04B3" w:rsidR="00F34F82" w:rsidRPr="00AF2819" w:rsidRDefault="00E930A6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555F1346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3B734AC8" w14:textId="77777777" w:rsidR="006953D6" w:rsidRDefault="006953D6" w:rsidP="00E0617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108B924" w14:textId="77777777" w:rsidR="00ED6CA4" w:rsidRDefault="00ED6CA4" w:rsidP="00E0617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6.6.9.2</w:t>
      </w:r>
      <w:r w:rsidR="00A25CAC">
        <w:rPr>
          <w:sz w:val="22"/>
          <w:szCs w:val="22"/>
        </w:rPr>
        <w:t xml:space="preserve"> 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56B375CA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077BC99B" w14:textId="77777777" w:rsidR="00E930A6" w:rsidRDefault="00E930A6" w:rsidP="00E930A6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7641D2CE" wp14:editId="677FE4BE">
            <wp:extent cx="3771900" cy="2447925"/>
            <wp:effectExtent l="0" t="0" r="0" b="9525"/>
            <wp:docPr id="454069181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6918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0511" w14:textId="64E09C03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50</w:t>
        </w:r>
      </w:fldSimple>
      <w:r>
        <w:t>- Backlash Simplex brake 1 Off, Duplex brake 2 On</w:t>
      </w:r>
    </w:p>
    <w:p w14:paraId="3DBAACCF" w14:textId="7B5F0626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530"/>
        <w:gridCol w:w="990"/>
        <w:gridCol w:w="1615"/>
      </w:tblGrid>
      <w:tr w:rsidR="0072336C" w14:paraId="1B62EC43" w14:textId="77777777" w:rsidTr="005248E2">
        <w:trPr>
          <w:trHeight w:val="368"/>
        </w:trPr>
        <w:tc>
          <w:tcPr>
            <w:tcW w:w="9350" w:type="dxa"/>
            <w:gridSpan w:val="6"/>
          </w:tcPr>
          <w:p w14:paraId="3D8466A7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 xml:space="preserve">Simplex Brake </w:t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D706C7">
              <w:rPr>
                <w:b/>
                <w:bCs/>
                <w:sz w:val="22"/>
                <w:szCs w:val="22"/>
              </w:rPr>
              <w:t xml:space="preserve"> – OFF; Duplex Brake 2 – ON</w:t>
            </w:r>
          </w:p>
        </w:tc>
      </w:tr>
      <w:tr w:rsidR="006D0173" w14:paraId="73A60E0E" w14:textId="77777777" w:rsidTr="00E374F8">
        <w:trPr>
          <w:trHeight w:val="368"/>
        </w:trPr>
        <w:tc>
          <w:tcPr>
            <w:tcW w:w="5215" w:type="dxa"/>
            <w:gridSpan w:val="3"/>
          </w:tcPr>
          <w:p w14:paraId="3D0E86C7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71556239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518EE79E" w14:textId="77777777" w:rsidTr="00E930A6">
        <w:tc>
          <w:tcPr>
            <w:tcW w:w="2335" w:type="dxa"/>
          </w:tcPr>
          <w:p w14:paraId="447617E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018023FC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2BF121F6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530" w:type="dxa"/>
          </w:tcPr>
          <w:p w14:paraId="5CB0A2AC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90" w:type="dxa"/>
          </w:tcPr>
          <w:p w14:paraId="7F5D90B0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43849D2F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27F0B08E" w14:textId="77777777" w:rsidTr="00E930A6">
        <w:trPr>
          <w:trHeight w:val="665"/>
        </w:trPr>
        <w:tc>
          <w:tcPr>
            <w:tcW w:w="2335" w:type="dxa"/>
            <w:vMerge w:val="restart"/>
          </w:tcPr>
          <w:p w14:paraId="7258868A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492E5CC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r w:rsidR="008E3063">
              <w:rPr>
                <w:sz w:val="22"/>
                <w:szCs w:val="22"/>
              </w:rPr>
              <w:t>Motor</w:t>
            </w:r>
            <w:r>
              <w:rPr>
                <w:sz w:val="22"/>
                <w:szCs w:val="22"/>
              </w:rPr>
              <w:t xml:space="preserve"> 1 </w:t>
            </w:r>
            <w:r w:rsidR="008E3063"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12AA6037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2D39E59D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212A8464" w14:textId="67F66E2C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0.048</w:t>
            </w:r>
          </w:p>
        </w:tc>
        <w:tc>
          <w:tcPr>
            <w:tcW w:w="990" w:type="dxa"/>
          </w:tcPr>
          <w:p w14:paraId="7725A753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7A91016D" w14:textId="4972DE5D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529A97AF" w14:textId="77777777" w:rsidTr="00E930A6">
        <w:trPr>
          <w:trHeight w:val="467"/>
        </w:trPr>
        <w:tc>
          <w:tcPr>
            <w:tcW w:w="2335" w:type="dxa"/>
            <w:vMerge/>
          </w:tcPr>
          <w:p w14:paraId="57B1F81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187BFFB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2FDCE56A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4859D632" w14:textId="55D330FD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49.1047</w:t>
            </w:r>
          </w:p>
        </w:tc>
        <w:tc>
          <w:tcPr>
            <w:tcW w:w="990" w:type="dxa"/>
          </w:tcPr>
          <w:p w14:paraId="397B08F7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4013CC8A" w14:textId="266D5C07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6C001561" w14:textId="77777777" w:rsidTr="00E930A6">
        <w:trPr>
          <w:trHeight w:val="593"/>
        </w:trPr>
        <w:tc>
          <w:tcPr>
            <w:tcW w:w="2335" w:type="dxa"/>
            <w:vMerge w:val="restart"/>
          </w:tcPr>
          <w:p w14:paraId="0FB9EE57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e</w:t>
            </w:r>
            <w:r w:rsidR="008E30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6AF94A4F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r w:rsidR="008E3063">
              <w:rPr>
                <w:sz w:val="22"/>
                <w:szCs w:val="22"/>
              </w:rPr>
              <w:t>Motor</w:t>
            </w:r>
            <w:r>
              <w:rPr>
                <w:sz w:val="22"/>
                <w:szCs w:val="22"/>
              </w:rPr>
              <w:t xml:space="preserve"> 1 </w:t>
            </w:r>
            <w:r w:rsidR="008E3063">
              <w:rPr>
                <w:sz w:val="22"/>
                <w:szCs w:val="22"/>
              </w:rPr>
              <w:t xml:space="preserve">zero </w:t>
            </w:r>
            <w:r>
              <w:rPr>
                <w:sz w:val="22"/>
                <w:szCs w:val="22"/>
              </w:rPr>
              <w:t>position)</w:t>
            </w:r>
          </w:p>
        </w:tc>
        <w:tc>
          <w:tcPr>
            <w:tcW w:w="1440" w:type="dxa"/>
          </w:tcPr>
          <w:p w14:paraId="78A49635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5D236377" w14:textId="77777777" w:rsidR="006D0173" w:rsidRPr="00F34F82" w:rsidRDefault="002B2756" w:rsidP="002B2756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0.005</w:t>
            </w:r>
          </w:p>
        </w:tc>
        <w:tc>
          <w:tcPr>
            <w:tcW w:w="1530" w:type="dxa"/>
          </w:tcPr>
          <w:p w14:paraId="31ABC1F2" w14:textId="22BE88B7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0.0386</w:t>
            </w:r>
          </w:p>
        </w:tc>
        <w:tc>
          <w:tcPr>
            <w:tcW w:w="990" w:type="dxa"/>
          </w:tcPr>
          <w:p w14:paraId="253C221B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0EF51A56" w14:textId="31B9E88B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50A7814D" w14:textId="77777777" w:rsidTr="00E930A6">
        <w:trPr>
          <w:trHeight w:val="620"/>
        </w:trPr>
        <w:tc>
          <w:tcPr>
            <w:tcW w:w="2335" w:type="dxa"/>
            <w:vMerge/>
          </w:tcPr>
          <w:p w14:paraId="5A4116A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E0F24F1" w14:textId="77777777" w:rsidR="006D0173" w:rsidRPr="00F34F82" w:rsidRDefault="008E306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-</w:t>
            </w:r>
            <w:r w:rsidR="006D0173"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7608F954" w14:textId="77777777" w:rsidR="006D0173" w:rsidRPr="00F34F82" w:rsidRDefault="006D017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51520C2B" w14:textId="13F7E7D6" w:rsidR="006D0173" w:rsidRPr="00AF2819" w:rsidRDefault="00E930A6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-48.9712</w:t>
            </w:r>
          </w:p>
        </w:tc>
        <w:tc>
          <w:tcPr>
            <w:tcW w:w="990" w:type="dxa"/>
          </w:tcPr>
          <w:p w14:paraId="53A9A2D0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615" w:type="dxa"/>
            <w:shd w:val="solid" w:color="B9FF93" w:fill="auto"/>
          </w:tcPr>
          <w:p w14:paraId="2DD7F38F" w14:textId="10E83405" w:rsidR="006D0173" w:rsidRPr="00AF2819" w:rsidRDefault="00E930A6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45184455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4F025728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27D6710D" w14:textId="77777777" w:rsidR="006953D6" w:rsidRDefault="006953D6" w:rsidP="00ED6CA4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8BBB931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6.6.9.3 </w:t>
      </w:r>
      <w:r w:rsidRPr="00C07512">
        <w:rPr>
          <w:b/>
          <w:bCs/>
          <w:sz w:val="22"/>
          <w:szCs w:val="22"/>
        </w:rPr>
        <w:t>Both Brakes OFF</w:t>
      </w:r>
    </w:p>
    <w:p w14:paraId="04BC72DB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5E418810" w14:textId="77777777" w:rsidR="00E930A6" w:rsidRDefault="00E930A6" w:rsidP="00E930A6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095BA943" wp14:editId="3A79FCC8">
            <wp:extent cx="3771900" cy="2447925"/>
            <wp:effectExtent l="0" t="0" r="0" b="9525"/>
            <wp:docPr id="1994882853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82853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A64E" w14:textId="2FC80927" w:rsidR="00E930A6" w:rsidRDefault="00E930A6" w:rsidP="00E930A6">
      <w:pPr>
        <w:pStyle w:val="Caption"/>
      </w:pPr>
      <w:r>
        <w:t xml:space="preserve">Figure </w:t>
      </w:r>
      <w:fldSimple w:instr=" SEQ Figure \* ARABIC ">
        <w:r w:rsidR="00974107">
          <w:rPr>
            <w:noProof/>
          </w:rPr>
          <w:t>51</w:t>
        </w:r>
      </w:fldSimple>
      <w:r>
        <w:t>- Backlash Simplex brake 1 Off, Duplex brake 2 Off</w:t>
      </w:r>
    </w:p>
    <w:p w14:paraId="4C8EFE2B" w14:textId="66D39680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620"/>
        <w:gridCol w:w="990"/>
        <w:gridCol w:w="1525"/>
      </w:tblGrid>
      <w:tr w:rsidR="0072336C" w14:paraId="00CE6DDC" w14:textId="77777777" w:rsidTr="00445C89">
        <w:trPr>
          <w:trHeight w:val="368"/>
        </w:trPr>
        <w:tc>
          <w:tcPr>
            <w:tcW w:w="9350" w:type="dxa"/>
            <w:gridSpan w:val="6"/>
          </w:tcPr>
          <w:p w14:paraId="24B9A3D2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07512">
              <w:rPr>
                <w:b/>
                <w:bCs/>
                <w:sz w:val="22"/>
                <w:szCs w:val="22"/>
              </w:rPr>
              <w:t>Both Brakes OFF</w:t>
            </w:r>
          </w:p>
        </w:tc>
      </w:tr>
      <w:tr w:rsidR="006D0173" w14:paraId="1708B2F1" w14:textId="77777777" w:rsidTr="00E374F8">
        <w:trPr>
          <w:trHeight w:val="368"/>
        </w:trPr>
        <w:tc>
          <w:tcPr>
            <w:tcW w:w="5215" w:type="dxa"/>
            <w:gridSpan w:val="3"/>
          </w:tcPr>
          <w:p w14:paraId="0A5937BD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1BBC0496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41AF1239" w14:textId="77777777" w:rsidTr="00E930A6">
        <w:tc>
          <w:tcPr>
            <w:tcW w:w="2335" w:type="dxa"/>
          </w:tcPr>
          <w:p w14:paraId="43C58B7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0C8480D5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524F1B55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3FD86F4F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90" w:type="dxa"/>
          </w:tcPr>
          <w:p w14:paraId="6D3304F6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9523459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1C6E8043" w14:textId="77777777" w:rsidTr="00E930A6">
        <w:trPr>
          <w:trHeight w:val="665"/>
        </w:trPr>
        <w:tc>
          <w:tcPr>
            <w:tcW w:w="2335" w:type="dxa"/>
            <w:vMerge w:val="restart"/>
          </w:tcPr>
          <w:p w14:paraId="745AF104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5FDD1E43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1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</w:t>
            </w:r>
            <w:proofErr w:type="gramStart"/>
            <w:r>
              <w:rPr>
                <w:sz w:val="22"/>
                <w:szCs w:val="22"/>
              </w:rPr>
              <w:t xml:space="preserve">holding  </w:t>
            </w:r>
            <w:r w:rsidR="008E3063">
              <w:rPr>
                <w:sz w:val="22"/>
                <w:szCs w:val="22"/>
              </w:rPr>
              <w:t>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40DEDB43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408E7AE6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620" w:type="dxa"/>
          </w:tcPr>
          <w:p w14:paraId="350D9010" w14:textId="6B3537DD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0.0063</w:t>
            </w:r>
          </w:p>
        </w:tc>
        <w:tc>
          <w:tcPr>
            <w:tcW w:w="990" w:type="dxa"/>
          </w:tcPr>
          <w:p w14:paraId="645C8CBA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4D8FB062" w14:textId="61FAEE7E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468C7AAD" w14:textId="77777777" w:rsidTr="00E930A6">
        <w:trPr>
          <w:trHeight w:val="467"/>
        </w:trPr>
        <w:tc>
          <w:tcPr>
            <w:tcW w:w="2335" w:type="dxa"/>
            <w:vMerge/>
          </w:tcPr>
          <w:p w14:paraId="563B49F4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B90F7A6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43796542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232E7988" w14:textId="0A488D84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49.2644</w:t>
            </w:r>
          </w:p>
        </w:tc>
        <w:tc>
          <w:tcPr>
            <w:tcW w:w="990" w:type="dxa"/>
          </w:tcPr>
          <w:p w14:paraId="48F9271B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195E0257" w14:textId="73398A58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539376ED" w14:textId="77777777" w:rsidTr="00E930A6">
        <w:trPr>
          <w:trHeight w:val="593"/>
        </w:trPr>
        <w:tc>
          <w:tcPr>
            <w:tcW w:w="2335" w:type="dxa"/>
            <w:vMerge w:val="restart"/>
          </w:tcPr>
          <w:p w14:paraId="164B2C1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5CE7681D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1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</w:t>
            </w:r>
            <w:r w:rsidR="008E3063">
              <w:rPr>
                <w:sz w:val="22"/>
                <w:szCs w:val="22"/>
              </w:rPr>
              <w:t>holding 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349200BE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60335B8D" w14:textId="77777777" w:rsidR="006D0173" w:rsidRPr="006C3D13" w:rsidRDefault="002B2756" w:rsidP="002B2756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0.005</w:t>
            </w:r>
          </w:p>
        </w:tc>
        <w:tc>
          <w:tcPr>
            <w:tcW w:w="1620" w:type="dxa"/>
          </w:tcPr>
          <w:p w14:paraId="2D4C2AF5" w14:textId="67E6B24D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-0.0039</w:t>
            </w:r>
          </w:p>
        </w:tc>
        <w:tc>
          <w:tcPr>
            <w:tcW w:w="990" w:type="dxa"/>
          </w:tcPr>
          <w:p w14:paraId="5E18C0B5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76A5D96F" w14:textId="64D6D932" w:rsidR="006D0173" w:rsidRPr="00AF2819" w:rsidRDefault="00E930A6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3C02FD40" w14:textId="77777777" w:rsidTr="00E930A6">
        <w:trPr>
          <w:trHeight w:val="620"/>
        </w:trPr>
        <w:tc>
          <w:tcPr>
            <w:tcW w:w="2335" w:type="dxa"/>
            <w:vMerge/>
          </w:tcPr>
          <w:p w14:paraId="5B4648D3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264A19E" w14:textId="77777777" w:rsidR="006D0173" w:rsidRPr="006C3D13" w:rsidRDefault="008E306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-</w:t>
            </w:r>
            <w:r w:rsidR="006D0173" w:rsidRPr="006C3D13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5998F181" w14:textId="77777777" w:rsidR="006D0173" w:rsidRPr="006C3D13" w:rsidRDefault="006D017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5B75CA2A" w14:textId="08F8891A" w:rsidR="006D0173" w:rsidRPr="00AF2819" w:rsidRDefault="00E930A6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-48.8901</w:t>
            </w:r>
          </w:p>
        </w:tc>
        <w:tc>
          <w:tcPr>
            <w:tcW w:w="990" w:type="dxa"/>
          </w:tcPr>
          <w:p w14:paraId="50D9811A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525" w:type="dxa"/>
            <w:shd w:val="solid" w:color="B9FF93" w:fill="auto"/>
          </w:tcPr>
          <w:p w14:paraId="433AA61A" w14:textId="6CE276D5" w:rsidR="006D0173" w:rsidRPr="00AF2819" w:rsidRDefault="00E930A6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59BA56DE" w14:textId="77777777" w:rsidR="00907A67" w:rsidRPr="00907A67" w:rsidRDefault="00907A67" w:rsidP="006D0173">
      <w:pPr>
        <w:pStyle w:val="BodyText"/>
        <w:ind w:left="0"/>
      </w:pPr>
    </w:p>
    <w:p w14:paraId="5CA35B96" w14:textId="77777777" w:rsidR="00C07512" w:rsidRDefault="00C07512" w:rsidP="00ED6CA4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62"/>
      <w:footerReference w:type="default" r:id="rId63"/>
      <w:headerReference w:type="first" r:id="rId64"/>
      <w:footerReference w:type="first" r:id="rId65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3265" w14:textId="77777777" w:rsidR="00D249D2" w:rsidRDefault="00D249D2">
      <w:pPr>
        <w:spacing w:after="0" w:line="240" w:lineRule="auto"/>
      </w:pPr>
      <w:r>
        <w:separator/>
      </w:r>
    </w:p>
  </w:endnote>
  <w:endnote w:type="continuationSeparator" w:id="0">
    <w:p w14:paraId="7A2717F3" w14:textId="77777777" w:rsidR="00D249D2" w:rsidRDefault="00D249D2">
      <w:pPr>
        <w:spacing w:after="0" w:line="240" w:lineRule="auto"/>
      </w:pPr>
      <w:r>
        <w:continuationSeparator/>
      </w:r>
    </w:p>
  </w:endnote>
  <w:endnote w:type="continuationNotice" w:id="1">
    <w:p w14:paraId="3E7DDCD0" w14:textId="77777777" w:rsidR="00D249D2" w:rsidRDefault="00D249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B3FC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0AA1A417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7620BC27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D57F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F251D8D" wp14:editId="0DEB89AF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CF5A35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6C93" w14:textId="77777777" w:rsidR="00D249D2" w:rsidRDefault="00D249D2">
      <w:pPr>
        <w:spacing w:after="0" w:line="240" w:lineRule="auto"/>
      </w:pPr>
      <w:r>
        <w:separator/>
      </w:r>
    </w:p>
  </w:footnote>
  <w:footnote w:type="continuationSeparator" w:id="0">
    <w:p w14:paraId="20D6A956" w14:textId="77777777" w:rsidR="00D249D2" w:rsidRDefault="00D249D2">
      <w:pPr>
        <w:spacing w:after="0" w:line="240" w:lineRule="auto"/>
      </w:pPr>
      <w:r>
        <w:continuationSeparator/>
      </w:r>
    </w:p>
  </w:footnote>
  <w:footnote w:type="continuationNotice" w:id="1">
    <w:p w14:paraId="1C7A3753" w14:textId="77777777" w:rsidR="00D249D2" w:rsidRDefault="00D249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4B88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244A7A3A" wp14:editId="583FCBB6">
          <wp:extent cx="1256030" cy="335280"/>
          <wp:effectExtent l="0" t="0" r="1270" b="762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2FB940ED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88CC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2276F600" wp14:editId="48C816F2">
          <wp:extent cx="1256030" cy="335280"/>
          <wp:effectExtent l="0" t="0" r="1270" b="762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42CEDAEB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A6"/>
    <w:rsid w:val="00000C7E"/>
    <w:rsid w:val="0000233A"/>
    <w:rsid w:val="0000330E"/>
    <w:rsid w:val="000038E1"/>
    <w:rsid w:val="00003944"/>
    <w:rsid w:val="00003CD1"/>
    <w:rsid w:val="0000418F"/>
    <w:rsid w:val="00006D30"/>
    <w:rsid w:val="00006DB8"/>
    <w:rsid w:val="00010E01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536"/>
    <w:rsid w:val="00033D62"/>
    <w:rsid w:val="00034210"/>
    <w:rsid w:val="0003513C"/>
    <w:rsid w:val="00035448"/>
    <w:rsid w:val="0003567D"/>
    <w:rsid w:val="00035CA7"/>
    <w:rsid w:val="00036CB5"/>
    <w:rsid w:val="00037573"/>
    <w:rsid w:val="000375BB"/>
    <w:rsid w:val="00037DA1"/>
    <w:rsid w:val="000400B0"/>
    <w:rsid w:val="000410EB"/>
    <w:rsid w:val="00041430"/>
    <w:rsid w:val="00041911"/>
    <w:rsid w:val="00041AA2"/>
    <w:rsid w:val="00041D44"/>
    <w:rsid w:val="00041D6A"/>
    <w:rsid w:val="00043CCC"/>
    <w:rsid w:val="00043ECE"/>
    <w:rsid w:val="00044E7B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6798E"/>
    <w:rsid w:val="000719FA"/>
    <w:rsid w:val="000720A0"/>
    <w:rsid w:val="000725E3"/>
    <w:rsid w:val="00072994"/>
    <w:rsid w:val="00072C6F"/>
    <w:rsid w:val="00073090"/>
    <w:rsid w:val="000731C2"/>
    <w:rsid w:val="000753EE"/>
    <w:rsid w:val="000762D0"/>
    <w:rsid w:val="00076639"/>
    <w:rsid w:val="0007771E"/>
    <w:rsid w:val="000779B8"/>
    <w:rsid w:val="00083900"/>
    <w:rsid w:val="00083E91"/>
    <w:rsid w:val="000845D5"/>
    <w:rsid w:val="00087D13"/>
    <w:rsid w:val="0009150F"/>
    <w:rsid w:val="00091B22"/>
    <w:rsid w:val="00092D8F"/>
    <w:rsid w:val="00093BC3"/>
    <w:rsid w:val="0009590E"/>
    <w:rsid w:val="0009629C"/>
    <w:rsid w:val="0009655B"/>
    <w:rsid w:val="000971FE"/>
    <w:rsid w:val="00097615"/>
    <w:rsid w:val="00097D8E"/>
    <w:rsid w:val="000A1B9A"/>
    <w:rsid w:val="000A1F05"/>
    <w:rsid w:val="000A265D"/>
    <w:rsid w:val="000A35CE"/>
    <w:rsid w:val="000A3992"/>
    <w:rsid w:val="000A42A5"/>
    <w:rsid w:val="000A4574"/>
    <w:rsid w:val="000A48DD"/>
    <w:rsid w:val="000A4CB1"/>
    <w:rsid w:val="000B09AA"/>
    <w:rsid w:val="000B139F"/>
    <w:rsid w:val="000B15C9"/>
    <w:rsid w:val="000B365F"/>
    <w:rsid w:val="000B422F"/>
    <w:rsid w:val="000B560C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D9B"/>
    <w:rsid w:val="000E4F9D"/>
    <w:rsid w:val="000E52B6"/>
    <w:rsid w:val="000E538E"/>
    <w:rsid w:val="000E6351"/>
    <w:rsid w:val="000E675C"/>
    <w:rsid w:val="000E6877"/>
    <w:rsid w:val="000E697B"/>
    <w:rsid w:val="000F0F2B"/>
    <w:rsid w:val="000F1831"/>
    <w:rsid w:val="000F1B80"/>
    <w:rsid w:val="000F4A51"/>
    <w:rsid w:val="000F63F7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4ABE"/>
    <w:rsid w:val="00125ACF"/>
    <w:rsid w:val="00126BC7"/>
    <w:rsid w:val="00126D1D"/>
    <w:rsid w:val="001270B7"/>
    <w:rsid w:val="001273C1"/>
    <w:rsid w:val="00127D00"/>
    <w:rsid w:val="001303C6"/>
    <w:rsid w:val="00133040"/>
    <w:rsid w:val="00133482"/>
    <w:rsid w:val="00133D75"/>
    <w:rsid w:val="00134C4E"/>
    <w:rsid w:val="0013706C"/>
    <w:rsid w:val="0013747C"/>
    <w:rsid w:val="00137E87"/>
    <w:rsid w:val="001400BD"/>
    <w:rsid w:val="00140675"/>
    <w:rsid w:val="00141055"/>
    <w:rsid w:val="00141BD4"/>
    <w:rsid w:val="00142B06"/>
    <w:rsid w:val="00143C04"/>
    <w:rsid w:val="00144C81"/>
    <w:rsid w:val="00144EE3"/>
    <w:rsid w:val="001458A6"/>
    <w:rsid w:val="001463A5"/>
    <w:rsid w:val="001475EF"/>
    <w:rsid w:val="001510BB"/>
    <w:rsid w:val="00153836"/>
    <w:rsid w:val="00154423"/>
    <w:rsid w:val="00154576"/>
    <w:rsid w:val="001577A1"/>
    <w:rsid w:val="00162A8E"/>
    <w:rsid w:val="001646FB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09E"/>
    <w:rsid w:val="00181917"/>
    <w:rsid w:val="00183D68"/>
    <w:rsid w:val="00184902"/>
    <w:rsid w:val="00185EFA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74F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321"/>
    <w:rsid w:val="001D6778"/>
    <w:rsid w:val="001D74EF"/>
    <w:rsid w:val="001D767E"/>
    <w:rsid w:val="001E4934"/>
    <w:rsid w:val="001E6B43"/>
    <w:rsid w:val="001F0270"/>
    <w:rsid w:val="001F234F"/>
    <w:rsid w:val="001F2804"/>
    <w:rsid w:val="001F3063"/>
    <w:rsid w:val="001F3DF6"/>
    <w:rsid w:val="001F455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48D1"/>
    <w:rsid w:val="002158AE"/>
    <w:rsid w:val="002162FF"/>
    <w:rsid w:val="002164BE"/>
    <w:rsid w:val="00220300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45F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1A72"/>
    <w:rsid w:val="0029275D"/>
    <w:rsid w:val="00292979"/>
    <w:rsid w:val="00292AD1"/>
    <w:rsid w:val="002931B7"/>
    <w:rsid w:val="00293213"/>
    <w:rsid w:val="00293C09"/>
    <w:rsid w:val="002950D7"/>
    <w:rsid w:val="00295C0C"/>
    <w:rsid w:val="002A02EF"/>
    <w:rsid w:val="002A04F7"/>
    <w:rsid w:val="002A1C88"/>
    <w:rsid w:val="002A238D"/>
    <w:rsid w:val="002A2B8C"/>
    <w:rsid w:val="002A387B"/>
    <w:rsid w:val="002A4FCB"/>
    <w:rsid w:val="002A53C4"/>
    <w:rsid w:val="002A63F5"/>
    <w:rsid w:val="002A73BE"/>
    <w:rsid w:val="002A7975"/>
    <w:rsid w:val="002B01D8"/>
    <w:rsid w:val="002B0E83"/>
    <w:rsid w:val="002B250E"/>
    <w:rsid w:val="002B2720"/>
    <w:rsid w:val="002B2756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50C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09E7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E23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B98"/>
    <w:rsid w:val="003B1EC0"/>
    <w:rsid w:val="003B2DF7"/>
    <w:rsid w:val="003B4E42"/>
    <w:rsid w:val="003B53DB"/>
    <w:rsid w:val="003B5619"/>
    <w:rsid w:val="003B64AF"/>
    <w:rsid w:val="003B71E1"/>
    <w:rsid w:val="003C0329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3F6EF2"/>
    <w:rsid w:val="00400B4C"/>
    <w:rsid w:val="00401DF9"/>
    <w:rsid w:val="0040254E"/>
    <w:rsid w:val="00403881"/>
    <w:rsid w:val="00404D04"/>
    <w:rsid w:val="00405067"/>
    <w:rsid w:val="004059D8"/>
    <w:rsid w:val="00411D49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27C06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466C3"/>
    <w:rsid w:val="00450171"/>
    <w:rsid w:val="004505B2"/>
    <w:rsid w:val="004508A0"/>
    <w:rsid w:val="00450EBD"/>
    <w:rsid w:val="00450FCF"/>
    <w:rsid w:val="004514D6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638"/>
    <w:rsid w:val="00487B88"/>
    <w:rsid w:val="00490145"/>
    <w:rsid w:val="0049139F"/>
    <w:rsid w:val="00491B5B"/>
    <w:rsid w:val="004949C4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C66"/>
    <w:rsid w:val="004B7FB1"/>
    <w:rsid w:val="004C166C"/>
    <w:rsid w:val="004C17BC"/>
    <w:rsid w:val="004C203A"/>
    <w:rsid w:val="004C4E01"/>
    <w:rsid w:val="004C73F3"/>
    <w:rsid w:val="004C7D34"/>
    <w:rsid w:val="004D20AB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94D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B2C"/>
    <w:rsid w:val="004F7FC3"/>
    <w:rsid w:val="005002F6"/>
    <w:rsid w:val="00500E23"/>
    <w:rsid w:val="005014A9"/>
    <w:rsid w:val="005015E1"/>
    <w:rsid w:val="00505436"/>
    <w:rsid w:val="0050736F"/>
    <w:rsid w:val="00510224"/>
    <w:rsid w:val="00511627"/>
    <w:rsid w:val="00511F3A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3A5F"/>
    <w:rsid w:val="00534242"/>
    <w:rsid w:val="00534D45"/>
    <w:rsid w:val="0053772A"/>
    <w:rsid w:val="005427CD"/>
    <w:rsid w:val="00542BB1"/>
    <w:rsid w:val="00545041"/>
    <w:rsid w:val="00545402"/>
    <w:rsid w:val="00546B2F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284C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5FEA"/>
    <w:rsid w:val="005963A9"/>
    <w:rsid w:val="00597DAB"/>
    <w:rsid w:val="00597E48"/>
    <w:rsid w:val="005A0066"/>
    <w:rsid w:val="005A0525"/>
    <w:rsid w:val="005A2157"/>
    <w:rsid w:val="005A2E75"/>
    <w:rsid w:val="005A2FB0"/>
    <w:rsid w:val="005A312A"/>
    <w:rsid w:val="005A4791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0C13"/>
    <w:rsid w:val="005D10C6"/>
    <w:rsid w:val="005D1B1D"/>
    <w:rsid w:val="005D26E3"/>
    <w:rsid w:val="005D4BD1"/>
    <w:rsid w:val="005D522C"/>
    <w:rsid w:val="005D5492"/>
    <w:rsid w:val="005D5E7A"/>
    <w:rsid w:val="005D76A8"/>
    <w:rsid w:val="005D7FCD"/>
    <w:rsid w:val="005E025D"/>
    <w:rsid w:val="005E0E28"/>
    <w:rsid w:val="005E3C40"/>
    <w:rsid w:val="005E5D60"/>
    <w:rsid w:val="005E65B1"/>
    <w:rsid w:val="005E68F2"/>
    <w:rsid w:val="005E694A"/>
    <w:rsid w:val="005E7144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2803"/>
    <w:rsid w:val="00613F1C"/>
    <w:rsid w:val="00617D1C"/>
    <w:rsid w:val="00620A0A"/>
    <w:rsid w:val="0062143B"/>
    <w:rsid w:val="006214E5"/>
    <w:rsid w:val="00621F05"/>
    <w:rsid w:val="00622577"/>
    <w:rsid w:val="006229CD"/>
    <w:rsid w:val="00622BE6"/>
    <w:rsid w:val="006233EA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0458"/>
    <w:rsid w:val="006817DF"/>
    <w:rsid w:val="00681EC4"/>
    <w:rsid w:val="00683797"/>
    <w:rsid w:val="00684173"/>
    <w:rsid w:val="00685579"/>
    <w:rsid w:val="00693624"/>
    <w:rsid w:val="006953D6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00DD"/>
    <w:rsid w:val="006C3501"/>
    <w:rsid w:val="006C39F4"/>
    <w:rsid w:val="006C3AD0"/>
    <w:rsid w:val="006C3D13"/>
    <w:rsid w:val="006C3D87"/>
    <w:rsid w:val="006C4256"/>
    <w:rsid w:val="006C5B59"/>
    <w:rsid w:val="006C5ECB"/>
    <w:rsid w:val="006C6155"/>
    <w:rsid w:val="006C6276"/>
    <w:rsid w:val="006C7D0A"/>
    <w:rsid w:val="006C7D61"/>
    <w:rsid w:val="006D0173"/>
    <w:rsid w:val="006D0D09"/>
    <w:rsid w:val="006D15A2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4DBB"/>
    <w:rsid w:val="006E5A03"/>
    <w:rsid w:val="006E787E"/>
    <w:rsid w:val="006F08DD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8F3"/>
    <w:rsid w:val="00700DF1"/>
    <w:rsid w:val="00701488"/>
    <w:rsid w:val="007038D9"/>
    <w:rsid w:val="00703A3D"/>
    <w:rsid w:val="00703BE8"/>
    <w:rsid w:val="00704130"/>
    <w:rsid w:val="0070428A"/>
    <w:rsid w:val="007060CA"/>
    <w:rsid w:val="0070631F"/>
    <w:rsid w:val="00706E16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5188"/>
    <w:rsid w:val="0071603F"/>
    <w:rsid w:val="00716380"/>
    <w:rsid w:val="00716598"/>
    <w:rsid w:val="0071695C"/>
    <w:rsid w:val="00716BD8"/>
    <w:rsid w:val="00716D01"/>
    <w:rsid w:val="007174EB"/>
    <w:rsid w:val="00717699"/>
    <w:rsid w:val="0072336C"/>
    <w:rsid w:val="007243FE"/>
    <w:rsid w:val="00724FEF"/>
    <w:rsid w:val="00725867"/>
    <w:rsid w:val="00725CD3"/>
    <w:rsid w:val="00726D77"/>
    <w:rsid w:val="00733273"/>
    <w:rsid w:val="0073376B"/>
    <w:rsid w:val="00734544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16E"/>
    <w:rsid w:val="007456A2"/>
    <w:rsid w:val="007463D8"/>
    <w:rsid w:val="00746725"/>
    <w:rsid w:val="00750243"/>
    <w:rsid w:val="00750D8D"/>
    <w:rsid w:val="007513E3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7640B"/>
    <w:rsid w:val="00780958"/>
    <w:rsid w:val="00781108"/>
    <w:rsid w:val="00781138"/>
    <w:rsid w:val="0078221E"/>
    <w:rsid w:val="00782BC2"/>
    <w:rsid w:val="00782BE5"/>
    <w:rsid w:val="007841BE"/>
    <w:rsid w:val="00784233"/>
    <w:rsid w:val="00784300"/>
    <w:rsid w:val="00784682"/>
    <w:rsid w:val="00784CA5"/>
    <w:rsid w:val="0078580B"/>
    <w:rsid w:val="00785A37"/>
    <w:rsid w:val="00785DD0"/>
    <w:rsid w:val="00791F56"/>
    <w:rsid w:val="00792F4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30D4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0E80"/>
    <w:rsid w:val="007E1DB9"/>
    <w:rsid w:val="007E276B"/>
    <w:rsid w:val="007E3BBF"/>
    <w:rsid w:val="007E4189"/>
    <w:rsid w:val="007E6B13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0EB1"/>
    <w:rsid w:val="0081240C"/>
    <w:rsid w:val="0081435A"/>
    <w:rsid w:val="00815C9D"/>
    <w:rsid w:val="0082074B"/>
    <w:rsid w:val="00820C08"/>
    <w:rsid w:val="008228FB"/>
    <w:rsid w:val="00822C6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36918"/>
    <w:rsid w:val="008411BB"/>
    <w:rsid w:val="008413F5"/>
    <w:rsid w:val="008431E5"/>
    <w:rsid w:val="00844AFD"/>
    <w:rsid w:val="00847A3F"/>
    <w:rsid w:val="0085009B"/>
    <w:rsid w:val="00850524"/>
    <w:rsid w:val="0085069D"/>
    <w:rsid w:val="00850AAB"/>
    <w:rsid w:val="00850B85"/>
    <w:rsid w:val="008512DE"/>
    <w:rsid w:val="00851AD5"/>
    <w:rsid w:val="00851B83"/>
    <w:rsid w:val="0085247D"/>
    <w:rsid w:val="008527DF"/>
    <w:rsid w:val="00855C58"/>
    <w:rsid w:val="008571B8"/>
    <w:rsid w:val="008575ED"/>
    <w:rsid w:val="00857ECD"/>
    <w:rsid w:val="00860AB2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6E9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0EFC"/>
    <w:rsid w:val="008A1100"/>
    <w:rsid w:val="008A34F9"/>
    <w:rsid w:val="008A3D03"/>
    <w:rsid w:val="008A47A0"/>
    <w:rsid w:val="008A5EA2"/>
    <w:rsid w:val="008A6D8B"/>
    <w:rsid w:val="008A79D6"/>
    <w:rsid w:val="008B0E44"/>
    <w:rsid w:val="008B29C7"/>
    <w:rsid w:val="008B3744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17F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063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07A67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C9"/>
    <w:rsid w:val="00933AEF"/>
    <w:rsid w:val="009340C3"/>
    <w:rsid w:val="009346EA"/>
    <w:rsid w:val="00935963"/>
    <w:rsid w:val="00935BEE"/>
    <w:rsid w:val="00936C5F"/>
    <w:rsid w:val="009413B2"/>
    <w:rsid w:val="009415D2"/>
    <w:rsid w:val="00941AA1"/>
    <w:rsid w:val="00942682"/>
    <w:rsid w:val="009432DB"/>
    <w:rsid w:val="0094351D"/>
    <w:rsid w:val="00950EF3"/>
    <w:rsid w:val="0095150B"/>
    <w:rsid w:val="00952777"/>
    <w:rsid w:val="00954B59"/>
    <w:rsid w:val="00956137"/>
    <w:rsid w:val="009572D7"/>
    <w:rsid w:val="00957977"/>
    <w:rsid w:val="00961B7D"/>
    <w:rsid w:val="00963393"/>
    <w:rsid w:val="009638C2"/>
    <w:rsid w:val="009664A6"/>
    <w:rsid w:val="009677C9"/>
    <w:rsid w:val="009733D7"/>
    <w:rsid w:val="0097410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43F"/>
    <w:rsid w:val="00992B01"/>
    <w:rsid w:val="00992BB4"/>
    <w:rsid w:val="00993300"/>
    <w:rsid w:val="009951F2"/>
    <w:rsid w:val="00995B5E"/>
    <w:rsid w:val="00996987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0238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44C7"/>
    <w:rsid w:val="009E523B"/>
    <w:rsid w:val="009E5367"/>
    <w:rsid w:val="009E579F"/>
    <w:rsid w:val="009E5A87"/>
    <w:rsid w:val="009E7466"/>
    <w:rsid w:val="009E7D15"/>
    <w:rsid w:val="009E7D63"/>
    <w:rsid w:val="009F0AE2"/>
    <w:rsid w:val="009F0D5B"/>
    <w:rsid w:val="009F3452"/>
    <w:rsid w:val="009F51BC"/>
    <w:rsid w:val="009F5335"/>
    <w:rsid w:val="009F6D10"/>
    <w:rsid w:val="00A00002"/>
    <w:rsid w:val="00A000E3"/>
    <w:rsid w:val="00A0061C"/>
    <w:rsid w:val="00A009C7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CAC"/>
    <w:rsid w:val="00A25D47"/>
    <w:rsid w:val="00A263B9"/>
    <w:rsid w:val="00A26941"/>
    <w:rsid w:val="00A32BF2"/>
    <w:rsid w:val="00A330FA"/>
    <w:rsid w:val="00A33E09"/>
    <w:rsid w:val="00A36663"/>
    <w:rsid w:val="00A367EB"/>
    <w:rsid w:val="00A37682"/>
    <w:rsid w:val="00A40392"/>
    <w:rsid w:val="00A405FA"/>
    <w:rsid w:val="00A4095C"/>
    <w:rsid w:val="00A4191C"/>
    <w:rsid w:val="00A41A57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37FD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607A"/>
    <w:rsid w:val="00A6733D"/>
    <w:rsid w:val="00A67968"/>
    <w:rsid w:val="00A67B59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284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14FD"/>
    <w:rsid w:val="00AB287D"/>
    <w:rsid w:val="00AB36AA"/>
    <w:rsid w:val="00AB48BB"/>
    <w:rsid w:val="00AB4BFB"/>
    <w:rsid w:val="00AB68FA"/>
    <w:rsid w:val="00AB7E94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5DCB"/>
    <w:rsid w:val="00AD7C4A"/>
    <w:rsid w:val="00AE0C04"/>
    <w:rsid w:val="00AE1249"/>
    <w:rsid w:val="00AE4498"/>
    <w:rsid w:val="00AE5AEF"/>
    <w:rsid w:val="00AE7664"/>
    <w:rsid w:val="00AE7A66"/>
    <w:rsid w:val="00AF1FDC"/>
    <w:rsid w:val="00AF2819"/>
    <w:rsid w:val="00AF452C"/>
    <w:rsid w:val="00AF462C"/>
    <w:rsid w:val="00AF606D"/>
    <w:rsid w:val="00AF61DA"/>
    <w:rsid w:val="00B00417"/>
    <w:rsid w:val="00B0153D"/>
    <w:rsid w:val="00B0209E"/>
    <w:rsid w:val="00B023BD"/>
    <w:rsid w:val="00B02586"/>
    <w:rsid w:val="00B03181"/>
    <w:rsid w:val="00B0384C"/>
    <w:rsid w:val="00B04200"/>
    <w:rsid w:val="00B04878"/>
    <w:rsid w:val="00B0542A"/>
    <w:rsid w:val="00B12180"/>
    <w:rsid w:val="00B1290D"/>
    <w:rsid w:val="00B13AE2"/>
    <w:rsid w:val="00B13C5F"/>
    <w:rsid w:val="00B16220"/>
    <w:rsid w:val="00B16498"/>
    <w:rsid w:val="00B22EE2"/>
    <w:rsid w:val="00B23FE3"/>
    <w:rsid w:val="00B24509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1B87"/>
    <w:rsid w:val="00B43674"/>
    <w:rsid w:val="00B45742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7BA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4A12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9EA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5E24"/>
    <w:rsid w:val="00BE61F0"/>
    <w:rsid w:val="00BE63DD"/>
    <w:rsid w:val="00BE6B4F"/>
    <w:rsid w:val="00BF391B"/>
    <w:rsid w:val="00BF44D7"/>
    <w:rsid w:val="00BF474F"/>
    <w:rsid w:val="00BF4903"/>
    <w:rsid w:val="00BF4B6B"/>
    <w:rsid w:val="00BF4BED"/>
    <w:rsid w:val="00BF5CA8"/>
    <w:rsid w:val="00BF5FCF"/>
    <w:rsid w:val="00BF6C79"/>
    <w:rsid w:val="00BF752F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116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B35"/>
    <w:rsid w:val="00C44DB9"/>
    <w:rsid w:val="00C45503"/>
    <w:rsid w:val="00C45509"/>
    <w:rsid w:val="00C45D11"/>
    <w:rsid w:val="00C4634F"/>
    <w:rsid w:val="00C4645A"/>
    <w:rsid w:val="00C477DB"/>
    <w:rsid w:val="00C51711"/>
    <w:rsid w:val="00C517E3"/>
    <w:rsid w:val="00C51861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13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140"/>
    <w:rsid w:val="00CD4AD7"/>
    <w:rsid w:val="00CD51FD"/>
    <w:rsid w:val="00CD69BB"/>
    <w:rsid w:val="00CD79C7"/>
    <w:rsid w:val="00CE0A0A"/>
    <w:rsid w:val="00CE0EA7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9D2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48D0"/>
    <w:rsid w:val="00D56A41"/>
    <w:rsid w:val="00D6136C"/>
    <w:rsid w:val="00D61565"/>
    <w:rsid w:val="00D629F2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2895"/>
    <w:rsid w:val="00D750AA"/>
    <w:rsid w:val="00D752D6"/>
    <w:rsid w:val="00D763C3"/>
    <w:rsid w:val="00D77534"/>
    <w:rsid w:val="00D776C7"/>
    <w:rsid w:val="00D77886"/>
    <w:rsid w:val="00D806E3"/>
    <w:rsid w:val="00D809B2"/>
    <w:rsid w:val="00D818F5"/>
    <w:rsid w:val="00D83DA4"/>
    <w:rsid w:val="00D85006"/>
    <w:rsid w:val="00D85238"/>
    <w:rsid w:val="00D866C3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34C1"/>
    <w:rsid w:val="00DA54E5"/>
    <w:rsid w:val="00DA584E"/>
    <w:rsid w:val="00DA58AE"/>
    <w:rsid w:val="00DA645B"/>
    <w:rsid w:val="00DA744A"/>
    <w:rsid w:val="00DA7D76"/>
    <w:rsid w:val="00DA7F17"/>
    <w:rsid w:val="00DB0DFA"/>
    <w:rsid w:val="00DB0F7E"/>
    <w:rsid w:val="00DB114D"/>
    <w:rsid w:val="00DB1745"/>
    <w:rsid w:val="00DB1A93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29DD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5433"/>
    <w:rsid w:val="00DE663B"/>
    <w:rsid w:val="00DF05E3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48AF"/>
    <w:rsid w:val="00E05061"/>
    <w:rsid w:val="00E052E5"/>
    <w:rsid w:val="00E05A30"/>
    <w:rsid w:val="00E0617C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33F4"/>
    <w:rsid w:val="00E34BC9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985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67CDA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373"/>
    <w:rsid w:val="00E85714"/>
    <w:rsid w:val="00E86E7E"/>
    <w:rsid w:val="00E87119"/>
    <w:rsid w:val="00E87831"/>
    <w:rsid w:val="00E87A01"/>
    <w:rsid w:val="00E930A6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3991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A4"/>
    <w:rsid w:val="00ED6CD4"/>
    <w:rsid w:val="00ED6E61"/>
    <w:rsid w:val="00ED7DE4"/>
    <w:rsid w:val="00EE0795"/>
    <w:rsid w:val="00EE1142"/>
    <w:rsid w:val="00EE1CA9"/>
    <w:rsid w:val="00EE2367"/>
    <w:rsid w:val="00EE273A"/>
    <w:rsid w:val="00EE4402"/>
    <w:rsid w:val="00EE4EAB"/>
    <w:rsid w:val="00EE5EF8"/>
    <w:rsid w:val="00EE6722"/>
    <w:rsid w:val="00EE7D3C"/>
    <w:rsid w:val="00EF20F5"/>
    <w:rsid w:val="00EF389E"/>
    <w:rsid w:val="00EF4D03"/>
    <w:rsid w:val="00EF4DFB"/>
    <w:rsid w:val="00EF5013"/>
    <w:rsid w:val="00EF5038"/>
    <w:rsid w:val="00EF5143"/>
    <w:rsid w:val="00EF52C2"/>
    <w:rsid w:val="00EF75E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07FEF"/>
    <w:rsid w:val="00F10836"/>
    <w:rsid w:val="00F119C5"/>
    <w:rsid w:val="00F156D6"/>
    <w:rsid w:val="00F15EFD"/>
    <w:rsid w:val="00F200A9"/>
    <w:rsid w:val="00F207DF"/>
    <w:rsid w:val="00F2099B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3D4"/>
    <w:rsid w:val="00F264E7"/>
    <w:rsid w:val="00F26948"/>
    <w:rsid w:val="00F31546"/>
    <w:rsid w:val="00F31EC7"/>
    <w:rsid w:val="00F33A4D"/>
    <w:rsid w:val="00F33BB1"/>
    <w:rsid w:val="00F34467"/>
    <w:rsid w:val="00F345D6"/>
    <w:rsid w:val="00F34F82"/>
    <w:rsid w:val="00F35263"/>
    <w:rsid w:val="00F35A85"/>
    <w:rsid w:val="00F37DF9"/>
    <w:rsid w:val="00F40043"/>
    <w:rsid w:val="00F40D11"/>
    <w:rsid w:val="00F41138"/>
    <w:rsid w:val="00F42971"/>
    <w:rsid w:val="00F42EAE"/>
    <w:rsid w:val="00F4329D"/>
    <w:rsid w:val="00F448C7"/>
    <w:rsid w:val="00F45389"/>
    <w:rsid w:val="00F465BA"/>
    <w:rsid w:val="00F46A3B"/>
    <w:rsid w:val="00F4766E"/>
    <w:rsid w:val="00F50E45"/>
    <w:rsid w:val="00F514DA"/>
    <w:rsid w:val="00F52D97"/>
    <w:rsid w:val="00F535B0"/>
    <w:rsid w:val="00F545A6"/>
    <w:rsid w:val="00F55468"/>
    <w:rsid w:val="00F559BC"/>
    <w:rsid w:val="00F56876"/>
    <w:rsid w:val="00F6116E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6DBC"/>
    <w:rsid w:val="00F873E9"/>
    <w:rsid w:val="00F9028A"/>
    <w:rsid w:val="00F90E4C"/>
    <w:rsid w:val="00F932C3"/>
    <w:rsid w:val="00F934B8"/>
    <w:rsid w:val="00F935D5"/>
    <w:rsid w:val="00F93B5F"/>
    <w:rsid w:val="00F9459F"/>
    <w:rsid w:val="00F9472B"/>
    <w:rsid w:val="00F94F6F"/>
    <w:rsid w:val="00F954B5"/>
    <w:rsid w:val="00F95ABF"/>
    <w:rsid w:val="00F9606F"/>
    <w:rsid w:val="00F97091"/>
    <w:rsid w:val="00F9769D"/>
    <w:rsid w:val="00FA10AF"/>
    <w:rsid w:val="00FA14E6"/>
    <w:rsid w:val="00FA2B9E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BBF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CA870"/>
  <w15:chartTrackingRefBased/>
  <w15:docId w15:val="{16B4ABA2-E2EC-42FB-8A8C-308BDE54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9D0238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7463D8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463D8"/>
    <w:rPr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header" Target="header2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CF77E19657D47A1A2B7C56A89FB8A" ma:contentTypeVersion="12" ma:contentTypeDescription="Create a new document." ma:contentTypeScope="" ma:versionID="faeba1dc0ada47a0178b5c26d92b563a">
  <xsd:schema xmlns:xsd="http://www.w3.org/2001/XMLSchema" xmlns:xs="http://www.w3.org/2001/XMLSchema" xmlns:p="http://schemas.microsoft.com/office/2006/metadata/properties" xmlns:ns3="2caaeb25-969f-42be-b4f4-b0291021a3bc" xmlns:ns4="063bdb2a-9689-4020-a1b8-9dde7d112521" targetNamespace="http://schemas.microsoft.com/office/2006/metadata/properties" ma:root="true" ma:fieldsID="a7837461ceb20de9474aff680bbd10b5" ns3:_="" ns4:_="">
    <xsd:import namespace="2caaeb25-969f-42be-b4f4-b0291021a3bc"/>
    <xsd:import namespace="063bdb2a-9689-4020-a1b8-9dde7d1125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aeb25-969f-42be-b4f4-b0291021a3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db2a-9689-4020-a1b8-9dde7d11252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90223A-EC58-40D5-A320-B2D73304E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aeb25-969f-42be-b4f4-b0291021a3bc"/>
    <ds:schemaRef ds:uri="063bdb2a-9689-4020-a1b8-9dde7d112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8</TotalTime>
  <Pages>49</Pages>
  <Words>3474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2</cp:revision>
  <cp:lastPrinted>2023-06-07T15:25:00Z</cp:lastPrinted>
  <dcterms:created xsi:type="dcterms:W3CDTF">2023-06-09T15:56:00Z</dcterms:created>
  <dcterms:modified xsi:type="dcterms:W3CDTF">2023-06-09T15:56:00Z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0x010100764CF77E19657D47A1A2B7C56A89FB8A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