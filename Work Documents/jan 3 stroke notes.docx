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3D01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5D2F2CDF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75D95B39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2E8D8F59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07C103B4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2B7D6FA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31BEEC58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47DB64D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8"/>
        <w:gridCol w:w="4162"/>
      </w:tblGrid>
      <w:tr w:rsidR="005D5492" w14:paraId="4213F6AC" w14:textId="77777777" w:rsidTr="005D5492">
        <w:tc>
          <w:tcPr>
            <w:tcW w:w="4675" w:type="dxa"/>
          </w:tcPr>
          <w:p w14:paraId="65C762A4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2D201009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7F97297C" w14:textId="77777777" w:rsidTr="005D5492">
        <w:tc>
          <w:tcPr>
            <w:tcW w:w="4675" w:type="dxa"/>
          </w:tcPr>
          <w:p w14:paraId="12EAF051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A120002" w14:textId="77777777" w:rsidR="005D5492" w:rsidRDefault="005E694A" w:rsidP="005E694A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commentRangeStart w:id="0"/>
            <w:r w:rsidR="004E3398">
              <w:rPr>
                <w:sz w:val="28"/>
                <w:szCs w:val="28"/>
              </w:rPr>
              <w:t>SERNO</w:t>
            </w:r>
            <w:commentRangeEnd w:id="0"/>
            <w:r w:rsidR="00FB2ACD">
              <w:rPr>
                <w:rStyle w:val="CommentReference"/>
              </w:rPr>
              <w:commentReference w:id="0"/>
            </w:r>
          </w:p>
        </w:tc>
      </w:tr>
    </w:tbl>
    <w:p w14:paraId="651F754D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02E40389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00685C37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3EA65B5C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F0BBDCC" w14:textId="77777777" w:rsidR="0079673B" w:rsidRDefault="00796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7CFB79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65C82BEB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4B49C3D7" w14:textId="77777777" w:rsidR="009F51BC" w:rsidRDefault="004D5296" w:rsidP="009F51BC">
      <w:pPr>
        <w:pStyle w:val="BodyText"/>
        <w:spacing w:after="60"/>
        <w:ind w:left="360" w:firstLine="72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  <w:bookmarkStart w:id="1" w:name="_Hlk122079207"/>
    </w:p>
    <w:p w14:paraId="67EAF767" w14:textId="77777777" w:rsidR="00A36663" w:rsidRPr="00A36663" w:rsidRDefault="00A36663" w:rsidP="009F51BC">
      <w:pPr>
        <w:pStyle w:val="BodyText"/>
        <w:spacing w:after="60"/>
        <w:ind w:left="360" w:firstLine="720"/>
        <w:rPr>
          <w:b/>
          <w:bCs/>
          <w:color w:val="CE990B" w:themeColor="accent3" w:themeShade="BF"/>
          <w:szCs w:val="20"/>
        </w:rPr>
      </w:pPr>
      <w:r>
        <w:rPr>
          <w:color w:val="CE990B" w:themeColor="accent3" w:themeShade="BF"/>
          <w:szCs w:val="20"/>
        </w:rPr>
        <w:t>Case of units coming from field without a rig bar, do we need to include a manual rig to get it close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935"/>
        <w:gridCol w:w="2335"/>
      </w:tblGrid>
      <w:tr w:rsidR="009F51BC" w14:paraId="37BF4F76" w14:textId="77777777" w:rsidTr="009F51BC">
        <w:tc>
          <w:tcPr>
            <w:tcW w:w="5935" w:type="dxa"/>
          </w:tcPr>
          <w:bookmarkEnd w:id="1"/>
          <w:p w14:paraId="3C2224A0" w14:textId="77777777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335" w:type="dxa"/>
          </w:tcPr>
          <w:p w14:paraId="04E3F1C9" w14:textId="77777777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  <w:commentRangeStart w:id="2"/>
            <w:r>
              <w:rPr>
                <w:szCs w:val="20"/>
              </w:rPr>
              <w:t>____________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4158387C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707BC5FC" w14:textId="77777777" w:rsidR="009F51BC" w:rsidRPr="009F51BC" w:rsidRDefault="004D5296" w:rsidP="009F51BC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2"/>
        <w:gridCol w:w="4168"/>
      </w:tblGrid>
      <w:tr w:rsidR="009F51BC" w14:paraId="25847358" w14:textId="77777777" w:rsidTr="009F51BC">
        <w:tc>
          <w:tcPr>
            <w:tcW w:w="4675" w:type="dxa"/>
          </w:tcPr>
          <w:p w14:paraId="576745B0" w14:textId="77777777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weight should not exceed 10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</w:t>
            </w:r>
          </w:p>
        </w:tc>
        <w:tc>
          <w:tcPr>
            <w:tcW w:w="4675" w:type="dxa"/>
          </w:tcPr>
          <w:p w14:paraId="2FE95591" w14:textId="77777777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actual weight    </w:t>
            </w:r>
            <w:commentRangeStart w:id="3"/>
            <w:r>
              <w:rPr>
                <w:szCs w:val="20"/>
              </w:rPr>
              <w:t>_____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szCs w:val="20"/>
              </w:rPr>
              <w:t xml:space="preserve">  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     </w:t>
            </w:r>
          </w:p>
        </w:tc>
      </w:tr>
    </w:tbl>
    <w:p w14:paraId="6549BE60" w14:textId="77777777" w:rsidR="00463DD7" w:rsidRDefault="00463DD7" w:rsidP="009F51BC">
      <w:pPr>
        <w:pStyle w:val="BodyText"/>
        <w:spacing w:after="60"/>
        <w:ind w:left="0"/>
        <w:rPr>
          <w:szCs w:val="20"/>
        </w:rPr>
      </w:pPr>
    </w:p>
    <w:p w14:paraId="591946AF" w14:textId="77777777" w:rsidR="00463DD7" w:rsidRPr="009F51BC" w:rsidRDefault="004D5296" w:rsidP="009F51BC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39B9914C" w14:textId="77777777" w:rsidR="008F4C3E" w:rsidRPr="004D6A80" w:rsidRDefault="008F4C3E" w:rsidP="005D5492">
      <w:pPr>
        <w:pStyle w:val="BodyText"/>
        <w:spacing w:after="60"/>
        <w:rPr>
          <w:szCs w:val="20"/>
        </w:rPr>
      </w:pPr>
      <w:r w:rsidRPr="004D6A80">
        <w:rPr>
          <w:szCs w:val="20"/>
        </w:rPr>
        <w:t xml:space="preserve">Bonding resistance </w:t>
      </w:r>
    </w:p>
    <w:p w14:paraId="1F07F5C4" w14:textId="77777777" w:rsidR="00D41D6A" w:rsidRPr="004D6A80" w:rsidRDefault="004D6A80" w:rsidP="00D41D6A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</w:rPr>
      </w:pPr>
      <w:commentRangeStart w:id="4"/>
      <w:r w:rsidRPr="004D6A80">
        <w:rPr>
          <w:b/>
          <w:bCs/>
          <w:color w:val="F3533F" w:themeColor="accent6"/>
        </w:rPr>
        <w:t xml:space="preserve">       </w:t>
      </w:r>
      <w:commentRangeEnd w:id="4"/>
      <w:r w:rsidRPr="004D6A80">
        <w:rPr>
          <w:b/>
          <w:bCs/>
          <w:color w:val="F3533F" w:themeColor="accent6"/>
        </w:rPr>
        <w:t xml:space="preserve">   </w:t>
      </w:r>
      <w:r w:rsidR="00D41D6A" w:rsidRPr="004D6A80">
        <w:rPr>
          <w:rStyle w:val="CommentReference"/>
          <w:color w:val="F3533F" w:themeColor="accent6"/>
        </w:rPr>
        <w:commentReference w:id="4"/>
      </w:r>
      <w:r w:rsidR="00D41D6A" w:rsidRPr="004D6A80">
        <w:rPr>
          <w:b/>
          <w:bCs/>
          <w:color w:val="F3533F" w:themeColor="accent6"/>
        </w:rPr>
        <w:tab/>
      </w:r>
    </w:p>
    <w:p w14:paraId="0F6C1BED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1385"/>
        <w:gridCol w:w="1616"/>
        <w:gridCol w:w="1692"/>
        <w:gridCol w:w="1692"/>
      </w:tblGrid>
      <w:tr w:rsidR="0060056A" w:rsidRPr="00CF01D2" w14:paraId="41AEE53A" w14:textId="77777777" w:rsidTr="0009590E">
        <w:tc>
          <w:tcPr>
            <w:tcW w:w="1885" w:type="dxa"/>
          </w:tcPr>
          <w:p w14:paraId="4177FDA8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334AF677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616" w:type="dxa"/>
          </w:tcPr>
          <w:p w14:paraId="5DDE044D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692" w:type="dxa"/>
          </w:tcPr>
          <w:p w14:paraId="2957EC58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692" w:type="dxa"/>
          </w:tcPr>
          <w:p w14:paraId="2D12B4CD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</w:tr>
      <w:tr w:rsidR="0060056A" w:rsidRPr="00CF01D2" w14:paraId="5A6B430B" w14:textId="77777777" w:rsidTr="0009590E">
        <w:tc>
          <w:tcPr>
            <w:tcW w:w="1885" w:type="dxa"/>
          </w:tcPr>
          <w:p w14:paraId="6D9CCA38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3306B29E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16" w:type="dxa"/>
          </w:tcPr>
          <w:p w14:paraId="22FF1D02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3008A5C0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56CB904A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</w:tr>
      <w:tr w:rsidR="0060056A" w:rsidRPr="00CF01D2" w14:paraId="1882EF1A" w14:textId="77777777" w:rsidTr="0009590E">
        <w:tc>
          <w:tcPr>
            <w:tcW w:w="1885" w:type="dxa"/>
          </w:tcPr>
          <w:p w14:paraId="5FF7E6DE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 xml:space="preserve">Motor End Cap </w:t>
            </w:r>
          </w:p>
        </w:tc>
        <w:tc>
          <w:tcPr>
            <w:tcW w:w="1385" w:type="dxa"/>
          </w:tcPr>
          <w:p w14:paraId="4460C5BD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16" w:type="dxa"/>
          </w:tcPr>
          <w:p w14:paraId="4F8EBD80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3208A92C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114ED661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</w:tr>
      <w:tr w:rsidR="0060056A" w:rsidRPr="00CF01D2" w14:paraId="126D7C96" w14:textId="77777777" w:rsidTr="0009590E">
        <w:tc>
          <w:tcPr>
            <w:tcW w:w="1885" w:type="dxa"/>
          </w:tcPr>
          <w:p w14:paraId="721B8432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385" w:type="dxa"/>
          </w:tcPr>
          <w:p w14:paraId="24AB6482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16" w:type="dxa"/>
          </w:tcPr>
          <w:p w14:paraId="5E3B89E5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2D25F8A6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24C0C5B5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</w:tr>
      <w:tr w:rsidR="0060056A" w:rsidRPr="00CF01D2" w14:paraId="20371E19" w14:textId="77777777" w:rsidTr="0009590E">
        <w:tc>
          <w:tcPr>
            <w:tcW w:w="1885" w:type="dxa"/>
          </w:tcPr>
          <w:p w14:paraId="0D513314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385" w:type="dxa"/>
          </w:tcPr>
          <w:p w14:paraId="7F213CA9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16" w:type="dxa"/>
          </w:tcPr>
          <w:p w14:paraId="39211AA7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46084ADD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692" w:type="dxa"/>
          </w:tcPr>
          <w:p w14:paraId="472CE417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</w:tr>
    </w:tbl>
    <w:p w14:paraId="7D8A7374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437C2931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0D4526FA" w14:textId="77777777" w:rsidR="002C0E55" w:rsidRPr="00303926" w:rsidRDefault="00303926" w:rsidP="00303926">
      <w:pPr>
        <w:pStyle w:val="BodyText"/>
        <w:spacing w:after="60"/>
        <w:rPr>
          <w:b/>
          <w:bCs/>
          <w:szCs w:val="20"/>
        </w:rPr>
      </w:pPr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commentRangeStart w:id="5"/>
      <w:r w:rsidR="004D6A80" w:rsidRPr="004D6A80">
        <w:rPr>
          <w:b/>
          <w:bCs/>
          <w:color w:val="F3533F" w:themeColor="accent6"/>
        </w:rPr>
        <w:t xml:space="preserve">       </w:t>
      </w:r>
      <w:commentRangeEnd w:id="5"/>
      <w:r w:rsidR="002C0E55" w:rsidRPr="004D6A80">
        <w:rPr>
          <w:rStyle w:val="CommentReference"/>
          <w:color w:val="F3533F" w:themeColor="accent6"/>
        </w:rPr>
        <w:commentReference w:id="5"/>
      </w:r>
      <w:r>
        <w:rPr>
          <w:b/>
          <w:bCs/>
          <w:color w:val="F3533F" w:themeColor="accent6"/>
        </w:rPr>
        <w:t xml:space="preserve">   </w:t>
      </w:r>
      <w:r w:rsidR="002C0E55"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75"/>
        <w:gridCol w:w="1221"/>
        <w:gridCol w:w="1206"/>
        <w:gridCol w:w="1381"/>
        <w:gridCol w:w="1381"/>
        <w:gridCol w:w="1506"/>
      </w:tblGrid>
      <w:tr w:rsidR="002C0E55" w14:paraId="43F0E618" w14:textId="77777777" w:rsidTr="002C0E55">
        <w:tc>
          <w:tcPr>
            <w:tcW w:w="1593" w:type="dxa"/>
          </w:tcPr>
          <w:p w14:paraId="30F5070F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22" w:type="dxa"/>
          </w:tcPr>
          <w:p w14:paraId="431C93CE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1" w:type="dxa"/>
          </w:tcPr>
          <w:p w14:paraId="3A5F1902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88" w:type="dxa"/>
          </w:tcPr>
          <w:p w14:paraId="6D4F2D07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388" w:type="dxa"/>
          </w:tcPr>
          <w:p w14:paraId="117F5471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18" w:type="dxa"/>
          </w:tcPr>
          <w:p w14:paraId="5CD71FEE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2C0E55" w14:paraId="1468BCE7" w14:textId="77777777" w:rsidTr="002C0E55">
        <w:tc>
          <w:tcPr>
            <w:tcW w:w="1593" w:type="dxa"/>
          </w:tcPr>
          <w:p w14:paraId="0BB8117F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222" w:type="dxa"/>
          </w:tcPr>
          <w:p w14:paraId="2F83E265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161" w:type="dxa"/>
          </w:tcPr>
          <w:p w14:paraId="71910B70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6470C437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55246DFC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518" w:type="dxa"/>
          </w:tcPr>
          <w:p w14:paraId="719C4DFC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2C0E55" w14:paraId="09FDE308" w14:textId="77777777" w:rsidTr="002C0E55">
        <w:tc>
          <w:tcPr>
            <w:tcW w:w="1593" w:type="dxa"/>
          </w:tcPr>
          <w:p w14:paraId="1123A33E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1F3A3347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16CDF5A6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7655A663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4EDD0FF0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11B93A4A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6F0545A0" w14:textId="77777777" w:rsidTr="002C0E55">
        <w:tc>
          <w:tcPr>
            <w:tcW w:w="1593" w:type="dxa"/>
          </w:tcPr>
          <w:p w14:paraId="6BFB5B95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24F54D6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71A64B97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13AED964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35D69CC8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05497B2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5D69B5CC" w14:textId="77777777" w:rsidTr="002C0E55">
        <w:tc>
          <w:tcPr>
            <w:tcW w:w="1593" w:type="dxa"/>
          </w:tcPr>
          <w:p w14:paraId="384D0482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E</w:t>
            </w:r>
          </w:p>
        </w:tc>
        <w:tc>
          <w:tcPr>
            <w:tcW w:w="1222" w:type="dxa"/>
          </w:tcPr>
          <w:p w14:paraId="7DB2D2F4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5053D1C7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3AA391F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30228B7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384C2D1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3B071632" w14:textId="77777777" w:rsidTr="002C0E55">
        <w:tc>
          <w:tcPr>
            <w:tcW w:w="1593" w:type="dxa"/>
          </w:tcPr>
          <w:p w14:paraId="3B703E08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22" w:type="dxa"/>
          </w:tcPr>
          <w:p w14:paraId="5C089A76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511A8DBD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02BC6295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101E9638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00759CA5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5938439F" w14:textId="77777777" w:rsidTr="002C0E55">
        <w:tc>
          <w:tcPr>
            <w:tcW w:w="1593" w:type="dxa"/>
          </w:tcPr>
          <w:p w14:paraId="19EB551C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222" w:type="dxa"/>
          </w:tcPr>
          <w:p w14:paraId="742CC30C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7443A62E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624B389B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7AC782EC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52F69829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5E8705B9" w14:textId="77777777" w:rsidR="00D41D6A" w:rsidRPr="00303926" w:rsidRDefault="00303926" w:rsidP="004D6A80">
      <w:pPr>
        <w:pStyle w:val="BodyText"/>
        <w:spacing w:after="6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commentRangeStart w:id="6"/>
      <w:r w:rsidR="004D6A80" w:rsidRPr="00303926">
        <w:rPr>
          <w:b/>
          <w:bCs/>
          <w:color w:val="000000" w:themeColor="text1"/>
        </w:rPr>
        <w:t xml:space="preserve">        </w:t>
      </w:r>
      <w:r w:rsidR="00D41D6A" w:rsidRPr="00303926">
        <w:rPr>
          <w:b/>
          <w:bCs/>
          <w:color w:val="000000" w:themeColor="text1"/>
        </w:rPr>
        <w:t xml:space="preserve"> </w:t>
      </w:r>
      <w:r w:rsidR="004D6A80" w:rsidRPr="00303926">
        <w:rPr>
          <w:b/>
          <w:bCs/>
          <w:color w:val="000000" w:themeColor="text1"/>
        </w:rPr>
        <w:t xml:space="preserve">      </w:t>
      </w:r>
      <w:commentRangeEnd w:id="6"/>
      <w:r w:rsidR="00D41D6A" w:rsidRPr="00303926">
        <w:rPr>
          <w:rStyle w:val="CommentReference"/>
          <w:color w:val="000000" w:themeColor="text1"/>
        </w:rPr>
        <w:commentReference w:id="6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106"/>
        <w:gridCol w:w="1161"/>
        <w:gridCol w:w="1639"/>
        <w:gridCol w:w="1639"/>
        <w:gridCol w:w="1707"/>
      </w:tblGrid>
      <w:tr w:rsidR="00613F1C" w14:paraId="225A35E4" w14:textId="77777777" w:rsidTr="00613F1C">
        <w:tc>
          <w:tcPr>
            <w:tcW w:w="1499" w:type="dxa"/>
          </w:tcPr>
          <w:p w14:paraId="7CF377AD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23431026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982" w:type="dxa"/>
          </w:tcPr>
          <w:p w14:paraId="5ECF55A6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39" w:type="dxa"/>
          </w:tcPr>
          <w:p w14:paraId="5315A4F5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00663B2D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59" w:type="dxa"/>
          </w:tcPr>
          <w:p w14:paraId="6CF8DD99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613F1C" w14:paraId="6AE9245D" w14:textId="77777777" w:rsidTr="00613F1C">
        <w:tc>
          <w:tcPr>
            <w:tcW w:w="1499" w:type="dxa"/>
          </w:tcPr>
          <w:p w14:paraId="79D21EB4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0CF0C60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0BEA682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AAA063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27BE583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759" w:type="dxa"/>
          </w:tcPr>
          <w:p w14:paraId="4C4AC15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613F1C" w14:paraId="197796FC" w14:textId="77777777" w:rsidTr="00613F1C">
        <w:tc>
          <w:tcPr>
            <w:tcW w:w="1499" w:type="dxa"/>
          </w:tcPr>
          <w:p w14:paraId="0D24EF3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752" w:type="dxa"/>
          </w:tcPr>
          <w:p w14:paraId="5CFA968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146EA38D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73850327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50D6F271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611FBBE1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13F1C" w14:paraId="574A1135" w14:textId="77777777" w:rsidTr="00613F1C">
        <w:tc>
          <w:tcPr>
            <w:tcW w:w="1499" w:type="dxa"/>
          </w:tcPr>
          <w:p w14:paraId="1BE7F8C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</w:t>
            </w:r>
          </w:p>
        </w:tc>
        <w:tc>
          <w:tcPr>
            <w:tcW w:w="752" w:type="dxa"/>
          </w:tcPr>
          <w:p w14:paraId="2D3F7263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76140B1D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79FB5ED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B72D332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3F1D04B3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13F1C" w14:paraId="1BA984E5" w14:textId="77777777" w:rsidTr="00613F1C">
        <w:tc>
          <w:tcPr>
            <w:tcW w:w="1499" w:type="dxa"/>
          </w:tcPr>
          <w:p w14:paraId="4F82F159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752" w:type="dxa"/>
          </w:tcPr>
          <w:p w14:paraId="6D71CE07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41F9D58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2882A1E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689AAF4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5A702788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13F1C" w14:paraId="07EE4720" w14:textId="77777777" w:rsidTr="00613F1C">
        <w:tc>
          <w:tcPr>
            <w:tcW w:w="1499" w:type="dxa"/>
          </w:tcPr>
          <w:p w14:paraId="515BFBA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752" w:type="dxa"/>
          </w:tcPr>
          <w:p w14:paraId="50D2849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373695C3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441C370D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0978C611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79533391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5B2B5D6E" w14:textId="77777777" w:rsidR="00D41D6A" w:rsidRDefault="00D41D6A" w:rsidP="005D5492">
      <w:pPr>
        <w:pStyle w:val="BodyText"/>
        <w:spacing w:after="60"/>
        <w:rPr>
          <w:szCs w:val="20"/>
        </w:rPr>
      </w:pPr>
    </w:p>
    <w:p w14:paraId="29AC37C1" w14:textId="77777777" w:rsidR="00E23FF6" w:rsidRDefault="00E23FF6" w:rsidP="00D41D6A">
      <w:pPr>
        <w:pStyle w:val="BodyText"/>
        <w:spacing w:after="60"/>
        <w:ind w:left="0"/>
        <w:rPr>
          <w:szCs w:val="20"/>
        </w:rPr>
      </w:pPr>
    </w:p>
    <w:p w14:paraId="4EE3A514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0E40D26D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67D55120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7D9614EF" w14:textId="77777777" w:rsidR="00E23FF6" w:rsidRPr="00A36663" w:rsidRDefault="00FD30FD" w:rsidP="005D5492">
      <w:pPr>
        <w:pStyle w:val="BodyText"/>
        <w:spacing w:after="60"/>
        <w:rPr>
          <w:color w:val="CE990B" w:themeColor="accent3" w:themeShade="BF"/>
          <w:szCs w:val="20"/>
        </w:rPr>
      </w:pPr>
      <w:r w:rsidRPr="00A36663">
        <w:rPr>
          <w:color w:val="CE990B" w:themeColor="accent3" w:themeShade="BF"/>
          <w:szCs w:val="20"/>
        </w:rPr>
        <w:t>Delete? Does this matter before power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04A986EA" w14:textId="77777777" w:rsidTr="00F93B5F">
        <w:tc>
          <w:tcPr>
            <w:tcW w:w="2805" w:type="dxa"/>
          </w:tcPr>
          <w:p w14:paraId="01AE0CA4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0D278DC7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4176C67D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1D4575C6" w14:textId="77777777" w:rsidTr="00F93B5F">
        <w:tc>
          <w:tcPr>
            <w:tcW w:w="2805" w:type="dxa"/>
          </w:tcPr>
          <w:p w14:paraId="76A97D92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5F433D94" w14:textId="77777777" w:rsidR="00F93B5F" w:rsidRDefault="00F93B5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7"/>
            <w:r>
              <w:rPr>
                <w:szCs w:val="20"/>
              </w:rPr>
              <w:t>VALUE</w:t>
            </w:r>
            <w:commentRangeEnd w:id="7"/>
            <w:r w:rsidR="00B45A74">
              <w:rPr>
                <w:rStyle w:val="CommentReference"/>
              </w:rPr>
              <w:commentReference w:id="7"/>
            </w:r>
          </w:p>
        </w:tc>
        <w:tc>
          <w:tcPr>
            <w:tcW w:w="2897" w:type="dxa"/>
          </w:tcPr>
          <w:p w14:paraId="319E3434" w14:textId="77777777" w:rsidR="00F93B5F" w:rsidRDefault="00F93B5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8"/>
            <w:r>
              <w:rPr>
                <w:szCs w:val="20"/>
              </w:rPr>
              <w:t>RESULTS</w:t>
            </w:r>
            <w:commentRangeEnd w:id="8"/>
            <w:r w:rsidR="00B45A74">
              <w:rPr>
                <w:rStyle w:val="CommentReference"/>
              </w:rPr>
              <w:commentReference w:id="8"/>
            </w:r>
          </w:p>
        </w:tc>
      </w:tr>
      <w:tr w:rsidR="009E5A87" w14:paraId="70075402" w14:textId="77777777" w:rsidTr="00F93B5F">
        <w:trPr>
          <w:trHeight w:val="332"/>
        </w:trPr>
        <w:tc>
          <w:tcPr>
            <w:tcW w:w="2805" w:type="dxa"/>
          </w:tcPr>
          <w:p w14:paraId="0CC40054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564D505C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9"/>
            <w:r>
              <w:rPr>
                <w:szCs w:val="20"/>
              </w:rPr>
              <w:t>VALUE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2897" w:type="dxa"/>
          </w:tcPr>
          <w:p w14:paraId="6F10BBF3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0"/>
            <w:r>
              <w:rPr>
                <w:szCs w:val="20"/>
              </w:rPr>
              <w:t>RESULTS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  <w:tr w:rsidR="009E5A87" w14:paraId="113679A1" w14:textId="77777777" w:rsidTr="00F93B5F">
        <w:tc>
          <w:tcPr>
            <w:tcW w:w="2805" w:type="dxa"/>
          </w:tcPr>
          <w:p w14:paraId="642EBEF2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70602B3E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1"/>
            <w:r>
              <w:rPr>
                <w:szCs w:val="20"/>
              </w:rPr>
              <w:t>VALUE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2897" w:type="dxa"/>
          </w:tcPr>
          <w:p w14:paraId="3467E7DB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"/>
            <w:r>
              <w:rPr>
                <w:szCs w:val="20"/>
              </w:rPr>
              <w:t>RESULTS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</w:tr>
      <w:tr w:rsidR="00FB14E8" w14:paraId="42E7F439" w14:textId="77777777" w:rsidTr="00F93B5F">
        <w:tc>
          <w:tcPr>
            <w:tcW w:w="2805" w:type="dxa"/>
          </w:tcPr>
          <w:p w14:paraId="71E4CA63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71351AF1" w14:textId="77777777" w:rsidR="00FB14E8" w:rsidRDefault="00FB14E8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3"/>
            <w:r>
              <w:rPr>
                <w:szCs w:val="20"/>
              </w:rPr>
              <w:t>VALUE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  <w:tc>
          <w:tcPr>
            <w:tcW w:w="2897" w:type="dxa"/>
          </w:tcPr>
          <w:p w14:paraId="1D578DCF" w14:textId="77777777" w:rsidR="00FB14E8" w:rsidRDefault="00FB14E8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"/>
            <w:r>
              <w:rPr>
                <w:szCs w:val="20"/>
              </w:rPr>
              <w:t>RESULTS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</w:tr>
      <w:tr w:rsidR="009E5A87" w14:paraId="3769D2A2" w14:textId="77777777" w:rsidTr="00F93B5F">
        <w:tc>
          <w:tcPr>
            <w:tcW w:w="2805" w:type="dxa"/>
          </w:tcPr>
          <w:p w14:paraId="5791071F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71CB16FC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5"/>
            <w:r>
              <w:rPr>
                <w:szCs w:val="20"/>
              </w:rPr>
              <w:t>VALUE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2897" w:type="dxa"/>
          </w:tcPr>
          <w:p w14:paraId="173DC2E0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"/>
            <w:r>
              <w:rPr>
                <w:szCs w:val="20"/>
              </w:rPr>
              <w:t>RESULTS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</w:tr>
      <w:tr w:rsidR="009E5A87" w14:paraId="7793CDF5" w14:textId="77777777" w:rsidTr="00F93B5F">
        <w:tc>
          <w:tcPr>
            <w:tcW w:w="2805" w:type="dxa"/>
          </w:tcPr>
          <w:p w14:paraId="71C260B9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49058B2C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7"/>
            <w:r>
              <w:rPr>
                <w:szCs w:val="20"/>
              </w:rPr>
              <w:t>VALUE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  <w:tc>
          <w:tcPr>
            <w:tcW w:w="2897" w:type="dxa"/>
          </w:tcPr>
          <w:p w14:paraId="74B8FB76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8"/>
            <w:r>
              <w:rPr>
                <w:szCs w:val="20"/>
              </w:rPr>
              <w:t>RESULTS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</w:tr>
      <w:tr w:rsidR="00F93B5F" w14:paraId="16DA42D3" w14:textId="77777777" w:rsidTr="00F93B5F">
        <w:tc>
          <w:tcPr>
            <w:tcW w:w="2805" w:type="dxa"/>
          </w:tcPr>
          <w:p w14:paraId="7C512603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502C4497" w14:textId="77777777" w:rsidR="00F93B5F" w:rsidRDefault="0006092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9"/>
            <w:r>
              <w:rPr>
                <w:szCs w:val="20"/>
              </w:rPr>
              <w:t>VALUE</w:t>
            </w:r>
            <w:commentRangeEnd w:id="19"/>
            <w:r w:rsidR="004D629D">
              <w:rPr>
                <w:rStyle w:val="CommentReference"/>
              </w:rPr>
              <w:commentReference w:id="19"/>
            </w:r>
          </w:p>
        </w:tc>
        <w:tc>
          <w:tcPr>
            <w:tcW w:w="2897" w:type="dxa"/>
          </w:tcPr>
          <w:p w14:paraId="4D50264D" w14:textId="77777777" w:rsidR="00F93B5F" w:rsidRDefault="00F93B5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0"/>
            <w:r>
              <w:rPr>
                <w:szCs w:val="20"/>
              </w:rPr>
              <w:t>RESULTS</w:t>
            </w:r>
            <w:commentRangeEnd w:id="20"/>
            <w:r w:rsidR="00B45A74">
              <w:rPr>
                <w:rStyle w:val="CommentReference"/>
              </w:rPr>
              <w:commentReference w:id="20"/>
            </w:r>
          </w:p>
        </w:tc>
      </w:tr>
      <w:tr w:rsidR="00F93B5F" w14:paraId="1520A246" w14:textId="77777777" w:rsidTr="00F93B5F">
        <w:tc>
          <w:tcPr>
            <w:tcW w:w="2805" w:type="dxa"/>
          </w:tcPr>
          <w:p w14:paraId="4E424CE0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608C1E5D" w14:textId="77777777" w:rsidR="00F93B5F" w:rsidRDefault="0006092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1"/>
            <w:r>
              <w:rPr>
                <w:szCs w:val="20"/>
              </w:rPr>
              <w:t>VALUE</w:t>
            </w:r>
            <w:commentRangeEnd w:id="21"/>
            <w:r w:rsidR="004D629D">
              <w:rPr>
                <w:rStyle w:val="CommentReference"/>
              </w:rPr>
              <w:commentReference w:id="21"/>
            </w:r>
          </w:p>
        </w:tc>
        <w:tc>
          <w:tcPr>
            <w:tcW w:w="2897" w:type="dxa"/>
          </w:tcPr>
          <w:p w14:paraId="7A75D2B0" w14:textId="77777777" w:rsidR="00F93B5F" w:rsidRDefault="00F93B5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"/>
            <w:r>
              <w:rPr>
                <w:szCs w:val="20"/>
              </w:rPr>
              <w:t>RESULTS</w:t>
            </w:r>
            <w:commentRangeEnd w:id="22"/>
            <w:r w:rsidR="00B45A74">
              <w:rPr>
                <w:rStyle w:val="CommentReference"/>
              </w:rPr>
              <w:commentReference w:id="22"/>
            </w:r>
          </w:p>
        </w:tc>
      </w:tr>
      <w:tr w:rsidR="00F93B5F" w14:paraId="0993FCD4" w14:textId="77777777" w:rsidTr="00F93B5F">
        <w:tc>
          <w:tcPr>
            <w:tcW w:w="2805" w:type="dxa"/>
          </w:tcPr>
          <w:p w14:paraId="1FFE267B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7417085C" w14:textId="77777777" w:rsidR="00F93B5F" w:rsidRDefault="0006092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3"/>
            <w:r>
              <w:rPr>
                <w:szCs w:val="20"/>
              </w:rPr>
              <w:t>VALUE</w:t>
            </w:r>
            <w:commentRangeEnd w:id="23"/>
            <w:r w:rsidR="004D629D">
              <w:rPr>
                <w:rStyle w:val="CommentReference"/>
              </w:rPr>
              <w:commentReference w:id="23"/>
            </w:r>
          </w:p>
        </w:tc>
        <w:tc>
          <w:tcPr>
            <w:tcW w:w="2897" w:type="dxa"/>
          </w:tcPr>
          <w:p w14:paraId="32A89CCC" w14:textId="77777777" w:rsidR="00F93B5F" w:rsidRDefault="00F93B5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4"/>
            <w:r>
              <w:rPr>
                <w:szCs w:val="20"/>
              </w:rPr>
              <w:t>RESULTS</w:t>
            </w:r>
            <w:commentRangeEnd w:id="24"/>
            <w:r w:rsidR="00B45A74">
              <w:rPr>
                <w:rStyle w:val="CommentReference"/>
              </w:rPr>
              <w:commentReference w:id="24"/>
            </w:r>
          </w:p>
        </w:tc>
      </w:tr>
    </w:tbl>
    <w:p w14:paraId="0D5705C5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5E85053F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302721F2" w14:textId="77777777" w:rsidR="00450FCF" w:rsidRPr="001F2804" w:rsidRDefault="00450FCF" w:rsidP="001F2804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684E1582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169BF8D7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78A6170F" w14:textId="77777777" w:rsidR="00472242" w:rsidRPr="00E224B5" w:rsidRDefault="00472242" w:rsidP="00F15EFD">
      <w:pPr>
        <w:pStyle w:val="BodyText"/>
        <w:spacing w:after="60"/>
        <w:rPr>
          <w:color w:val="FF0000"/>
          <w:szCs w:val="20"/>
        </w:rPr>
      </w:pPr>
    </w:p>
    <w:tbl>
      <w:tblPr>
        <w:tblStyle w:val="TableGrid"/>
        <w:tblW w:w="8273" w:type="dxa"/>
        <w:tblInd w:w="1080" w:type="dxa"/>
        <w:tblLook w:val="04A0" w:firstRow="1" w:lastRow="0" w:firstColumn="1" w:lastColumn="0" w:noHBand="0" w:noVBand="1"/>
      </w:tblPr>
      <w:tblGrid>
        <w:gridCol w:w="2146"/>
        <w:gridCol w:w="2178"/>
        <w:gridCol w:w="2136"/>
        <w:gridCol w:w="1813"/>
      </w:tblGrid>
      <w:tr w:rsidR="005265F6" w14:paraId="3855BE10" w14:textId="77777777" w:rsidTr="005265F6">
        <w:trPr>
          <w:trHeight w:val="292"/>
        </w:trPr>
        <w:tc>
          <w:tcPr>
            <w:tcW w:w="2146" w:type="dxa"/>
          </w:tcPr>
          <w:p w14:paraId="16CF9B2E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178" w:type="dxa"/>
          </w:tcPr>
          <w:p w14:paraId="3580E996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3949" w:type="dxa"/>
            <w:gridSpan w:val="2"/>
          </w:tcPr>
          <w:p w14:paraId="2D8DE9F9" w14:textId="77777777" w:rsidR="005265F6" w:rsidRDefault="005265F6" w:rsidP="007615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5265F6" w14:paraId="2ED651B3" w14:textId="77777777" w:rsidTr="005265F6">
        <w:trPr>
          <w:trHeight w:val="292"/>
        </w:trPr>
        <w:tc>
          <w:tcPr>
            <w:tcW w:w="2146" w:type="dxa"/>
            <w:vMerge w:val="restart"/>
          </w:tcPr>
          <w:p w14:paraId="4C694607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178" w:type="dxa"/>
            <w:vMerge w:val="restart"/>
          </w:tcPr>
          <w:p w14:paraId="7DB048B1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5"/>
            <w:r>
              <w:rPr>
                <w:szCs w:val="20"/>
              </w:rPr>
              <w:t>POSITION</w:t>
            </w:r>
            <w:commentRangeEnd w:id="25"/>
            <w:r>
              <w:rPr>
                <w:rStyle w:val="CommentReference"/>
              </w:rPr>
              <w:commentReference w:id="25"/>
            </w:r>
          </w:p>
        </w:tc>
        <w:tc>
          <w:tcPr>
            <w:tcW w:w="2136" w:type="dxa"/>
          </w:tcPr>
          <w:p w14:paraId="6EE19972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812" w:type="dxa"/>
          </w:tcPr>
          <w:p w14:paraId="5FC8A106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Current</w:t>
            </w:r>
          </w:p>
        </w:tc>
      </w:tr>
      <w:tr w:rsidR="005265F6" w14:paraId="496EAAB4" w14:textId="77777777" w:rsidTr="005265F6">
        <w:trPr>
          <w:trHeight w:val="695"/>
        </w:trPr>
        <w:tc>
          <w:tcPr>
            <w:tcW w:w="2146" w:type="dxa"/>
            <w:vMerge/>
          </w:tcPr>
          <w:p w14:paraId="6F0916CB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78" w:type="dxa"/>
            <w:vMerge/>
          </w:tcPr>
          <w:p w14:paraId="4ABC509F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36" w:type="dxa"/>
          </w:tcPr>
          <w:p w14:paraId="356DCCBD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"/>
            <w:r>
              <w:rPr>
                <w:szCs w:val="20"/>
              </w:rPr>
              <w:t>RESULTS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  <w:tc>
          <w:tcPr>
            <w:tcW w:w="1812" w:type="dxa"/>
          </w:tcPr>
          <w:p w14:paraId="5054347E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7"/>
            <w:r>
              <w:rPr>
                <w:szCs w:val="20"/>
              </w:rPr>
              <w:t>VALUE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</w:tr>
      <w:tr w:rsidR="005265F6" w14:paraId="4AD1B381" w14:textId="77777777" w:rsidTr="005265F6">
        <w:trPr>
          <w:trHeight w:val="988"/>
        </w:trPr>
        <w:tc>
          <w:tcPr>
            <w:tcW w:w="2146" w:type="dxa"/>
          </w:tcPr>
          <w:p w14:paraId="35978891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2178" w:type="dxa"/>
          </w:tcPr>
          <w:p w14:paraId="115EFFF7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8"/>
            <w:r>
              <w:rPr>
                <w:szCs w:val="20"/>
              </w:rPr>
              <w:t>POSITION</w:t>
            </w:r>
            <w:commentRangeEnd w:id="28"/>
            <w:r>
              <w:rPr>
                <w:rStyle w:val="CommentReference"/>
              </w:rPr>
              <w:commentReference w:id="28"/>
            </w:r>
          </w:p>
        </w:tc>
        <w:tc>
          <w:tcPr>
            <w:tcW w:w="2136" w:type="dxa"/>
          </w:tcPr>
          <w:p w14:paraId="048E5FAE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9"/>
            <w:r>
              <w:rPr>
                <w:szCs w:val="20"/>
              </w:rPr>
              <w:t>RESULTS</w:t>
            </w:r>
            <w:commentRangeEnd w:id="29"/>
            <w:r>
              <w:rPr>
                <w:rStyle w:val="CommentReference"/>
              </w:rPr>
              <w:commentReference w:id="29"/>
            </w:r>
          </w:p>
        </w:tc>
        <w:tc>
          <w:tcPr>
            <w:tcW w:w="1812" w:type="dxa"/>
          </w:tcPr>
          <w:p w14:paraId="64F94B7C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0"/>
            <w:r>
              <w:rPr>
                <w:szCs w:val="20"/>
              </w:rPr>
              <w:t>VALUE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</w:tr>
      <w:tr w:rsidR="005265F6" w14:paraId="266C3E24" w14:textId="77777777" w:rsidTr="005265F6">
        <w:trPr>
          <w:trHeight w:val="988"/>
        </w:trPr>
        <w:tc>
          <w:tcPr>
            <w:tcW w:w="2146" w:type="dxa"/>
          </w:tcPr>
          <w:p w14:paraId="69E0456F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178" w:type="dxa"/>
          </w:tcPr>
          <w:p w14:paraId="5BD4B0E7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31"/>
            <w:r>
              <w:rPr>
                <w:szCs w:val="20"/>
              </w:rPr>
              <w:t>POSITION</w:t>
            </w:r>
            <w:commentRangeEnd w:id="31"/>
            <w:r>
              <w:rPr>
                <w:rStyle w:val="CommentReference"/>
              </w:rPr>
              <w:commentReference w:id="31"/>
            </w:r>
          </w:p>
        </w:tc>
        <w:tc>
          <w:tcPr>
            <w:tcW w:w="2136" w:type="dxa"/>
          </w:tcPr>
          <w:p w14:paraId="0993783F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2"/>
            <w:r>
              <w:rPr>
                <w:szCs w:val="20"/>
              </w:rPr>
              <w:t>RESULTS</w:t>
            </w:r>
            <w:commentRangeEnd w:id="32"/>
            <w:r>
              <w:rPr>
                <w:rStyle w:val="CommentReference"/>
              </w:rPr>
              <w:commentReference w:id="32"/>
            </w:r>
          </w:p>
        </w:tc>
        <w:tc>
          <w:tcPr>
            <w:tcW w:w="1812" w:type="dxa"/>
          </w:tcPr>
          <w:p w14:paraId="7978B2B2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3"/>
            <w:r>
              <w:rPr>
                <w:szCs w:val="20"/>
              </w:rPr>
              <w:t>VALUE</w:t>
            </w:r>
            <w:commentRangeEnd w:id="33"/>
            <w:r>
              <w:rPr>
                <w:rStyle w:val="CommentReference"/>
              </w:rPr>
              <w:commentReference w:id="33"/>
            </w:r>
          </w:p>
        </w:tc>
      </w:tr>
      <w:tr w:rsidR="005265F6" w14:paraId="1B28E0A5" w14:textId="77777777" w:rsidTr="005265F6">
        <w:trPr>
          <w:trHeight w:val="988"/>
        </w:trPr>
        <w:tc>
          <w:tcPr>
            <w:tcW w:w="2146" w:type="dxa"/>
          </w:tcPr>
          <w:p w14:paraId="2198BF13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2178" w:type="dxa"/>
          </w:tcPr>
          <w:p w14:paraId="7BE70721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34"/>
            <w:r>
              <w:rPr>
                <w:szCs w:val="20"/>
              </w:rPr>
              <w:t>POSITION</w:t>
            </w:r>
            <w:commentRangeEnd w:id="34"/>
            <w:r>
              <w:rPr>
                <w:rStyle w:val="CommentReference"/>
              </w:rPr>
              <w:commentReference w:id="34"/>
            </w:r>
          </w:p>
        </w:tc>
        <w:tc>
          <w:tcPr>
            <w:tcW w:w="2136" w:type="dxa"/>
          </w:tcPr>
          <w:p w14:paraId="690964E9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5"/>
            <w:r>
              <w:rPr>
                <w:szCs w:val="20"/>
              </w:rPr>
              <w:t>RESULTS</w:t>
            </w:r>
            <w:commentRangeEnd w:id="35"/>
            <w:r>
              <w:rPr>
                <w:rStyle w:val="CommentReference"/>
              </w:rPr>
              <w:commentReference w:id="35"/>
            </w:r>
          </w:p>
        </w:tc>
        <w:tc>
          <w:tcPr>
            <w:tcW w:w="1812" w:type="dxa"/>
          </w:tcPr>
          <w:p w14:paraId="28713C73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6"/>
            <w:r>
              <w:rPr>
                <w:szCs w:val="20"/>
              </w:rPr>
              <w:t>VALUE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</w:tr>
      <w:tr w:rsidR="005265F6" w14:paraId="5217767F" w14:textId="77777777" w:rsidTr="005265F6">
        <w:trPr>
          <w:trHeight w:val="988"/>
        </w:trPr>
        <w:tc>
          <w:tcPr>
            <w:tcW w:w="2146" w:type="dxa"/>
          </w:tcPr>
          <w:p w14:paraId="0A3EDDC1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178" w:type="dxa"/>
          </w:tcPr>
          <w:p w14:paraId="28CDF75A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37"/>
            <w:r>
              <w:rPr>
                <w:szCs w:val="20"/>
              </w:rPr>
              <w:t>POSITION</w:t>
            </w:r>
            <w:commentRangeEnd w:id="37"/>
            <w:r>
              <w:rPr>
                <w:rStyle w:val="CommentReference"/>
              </w:rPr>
              <w:commentReference w:id="37"/>
            </w:r>
          </w:p>
        </w:tc>
        <w:tc>
          <w:tcPr>
            <w:tcW w:w="2136" w:type="dxa"/>
          </w:tcPr>
          <w:p w14:paraId="0097010E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8"/>
            <w:r>
              <w:rPr>
                <w:szCs w:val="20"/>
              </w:rPr>
              <w:t>RESULTS</w:t>
            </w:r>
            <w:commentRangeEnd w:id="38"/>
            <w:r>
              <w:rPr>
                <w:rStyle w:val="CommentReference"/>
              </w:rPr>
              <w:commentReference w:id="38"/>
            </w:r>
          </w:p>
        </w:tc>
        <w:tc>
          <w:tcPr>
            <w:tcW w:w="1812" w:type="dxa"/>
          </w:tcPr>
          <w:p w14:paraId="3C1022E5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9"/>
            <w:r>
              <w:rPr>
                <w:szCs w:val="20"/>
              </w:rPr>
              <w:t>VALUE</w:t>
            </w:r>
            <w:commentRangeEnd w:id="39"/>
            <w:r>
              <w:rPr>
                <w:rStyle w:val="CommentReference"/>
              </w:rPr>
              <w:commentReference w:id="39"/>
            </w:r>
          </w:p>
        </w:tc>
      </w:tr>
      <w:tr w:rsidR="005265F6" w14:paraId="2EE60C7C" w14:textId="77777777" w:rsidTr="005265F6">
        <w:trPr>
          <w:trHeight w:val="988"/>
        </w:trPr>
        <w:tc>
          <w:tcPr>
            <w:tcW w:w="2146" w:type="dxa"/>
          </w:tcPr>
          <w:p w14:paraId="6929BA21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2178" w:type="dxa"/>
          </w:tcPr>
          <w:p w14:paraId="00D67595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40"/>
            <w:r>
              <w:rPr>
                <w:szCs w:val="20"/>
              </w:rPr>
              <w:t>POSITION</w:t>
            </w:r>
            <w:commentRangeEnd w:id="40"/>
            <w:r>
              <w:rPr>
                <w:rStyle w:val="CommentReference"/>
              </w:rPr>
              <w:commentReference w:id="40"/>
            </w:r>
          </w:p>
        </w:tc>
        <w:tc>
          <w:tcPr>
            <w:tcW w:w="2136" w:type="dxa"/>
          </w:tcPr>
          <w:p w14:paraId="3E6996B1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1"/>
            <w:r>
              <w:rPr>
                <w:szCs w:val="20"/>
              </w:rPr>
              <w:t>RESULTS</w:t>
            </w:r>
            <w:commentRangeEnd w:id="41"/>
            <w:r>
              <w:rPr>
                <w:rStyle w:val="CommentReference"/>
              </w:rPr>
              <w:commentReference w:id="41"/>
            </w:r>
          </w:p>
        </w:tc>
        <w:tc>
          <w:tcPr>
            <w:tcW w:w="1812" w:type="dxa"/>
          </w:tcPr>
          <w:p w14:paraId="73C6DBAA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2"/>
            <w:r>
              <w:rPr>
                <w:szCs w:val="20"/>
              </w:rPr>
              <w:t>VALUE</w:t>
            </w:r>
            <w:commentRangeEnd w:id="42"/>
            <w:r>
              <w:rPr>
                <w:rStyle w:val="CommentReference"/>
              </w:rPr>
              <w:commentReference w:id="42"/>
            </w:r>
          </w:p>
        </w:tc>
      </w:tr>
    </w:tbl>
    <w:p w14:paraId="4A79B11C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398C64A0" w14:textId="77777777" w:rsidR="00574BB6" w:rsidRDefault="00D53B8C" w:rsidP="00F15EFD">
      <w:pPr>
        <w:pStyle w:val="BodyText"/>
        <w:spacing w:after="60"/>
        <w:rPr>
          <w:szCs w:val="20"/>
        </w:rPr>
      </w:pPr>
      <w:bookmarkStart w:id="43" w:name="_Hlk122090361"/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  <w:r w:rsidR="00C51711">
        <w:rPr>
          <w:b/>
          <w:bCs/>
          <w:szCs w:val="20"/>
        </w:rPr>
        <w:t xml:space="preserve"> and MCE Rigging</w:t>
      </w:r>
    </w:p>
    <w:p w14:paraId="59FD25B7" w14:textId="77777777" w:rsidR="00574BB6" w:rsidRPr="008D6AC5" w:rsidRDefault="008D6AC5" w:rsidP="008D6AC5">
      <w:pPr>
        <w:pStyle w:val="BodyText"/>
        <w:spacing w:after="60"/>
        <w:rPr>
          <w:b/>
          <w:bCs/>
          <w:color w:val="CE990B" w:themeColor="accent3" w:themeShade="BF"/>
          <w:szCs w:val="20"/>
        </w:rPr>
      </w:pPr>
      <w:r>
        <w:rPr>
          <w:b/>
          <w:bCs/>
          <w:color w:val="CE990B" w:themeColor="accent3" w:themeShade="BF"/>
          <w:szCs w:val="20"/>
        </w:rPr>
        <w:t xml:space="preserve">CALIBRATION ADDITON TO MCE (NEW) </w:t>
      </w:r>
    </w:p>
    <w:p w14:paraId="5F9CC448" w14:textId="77777777" w:rsidR="00314FDE" w:rsidRDefault="00B72419" w:rsidP="00B72419">
      <w:pPr>
        <w:pStyle w:val="BodyText"/>
        <w:spacing w:after="60"/>
        <w:rPr>
          <w:szCs w:val="20"/>
        </w:rPr>
      </w:pPr>
      <w:bookmarkStart w:id="44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7AF9817A" w14:textId="77777777" w:rsidTr="00F04E8F">
        <w:tc>
          <w:tcPr>
            <w:tcW w:w="3770" w:type="dxa"/>
          </w:tcPr>
          <w:p w14:paraId="1C22E017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00FB9558" w14:textId="77777777" w:rsidR="00B728D9" w:rsidRDefault="00092D8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559" w:type="dxa"/>
          </w:tcPr>
          <w:p w14:paraId="4E9D1348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632C790A" w14:textId="77777777" w:rsidTr="00F04E8F">
        <w:tc>
          <w:tcPr>
            <w:tcW w:w="3770" w:type="dxa"/>
          </w:tcPr>
          <w:p w14:paraId="50E92632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941" w:type="dxa"/>
          </w:tcPr>
          <w:p w14:paraId="1B6B3631" w14:textId="77777777" w:rsidR="00B728D9" w:rsidRDefault="009818A5" w:rsidP="00314FD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45"/>
            <w:r>
              <w:rPr>
                <w:szCs w:val="20"/>
              </w:rPr>
              <w:t>&lt;</w:t>
            </w:r>
            <w:r w:rsidR="00092D8F">
              <w:rPr>
                <w:szCs w:val="20"/>
              </w:rPr>
              <w:t>CODE</w:t>
            </w:r>
            <w:r>
              <w:rPr>
                <w:szCs w:val="20"/>
              </w:rPr>
              <w:t>&gt;</w:t>
            </w:r>
            <w:commentRangeEnd w:id="45"/>
            <w:r>
              <w:rPr>
                <w:rStyle w:val="CommentReference"/>
              </w:rPr>
              <w:commentReference w:id="45"/>
            </w:r>
          </w:p>
        </w:tc>
        <w:tc>
          <w:tcPr>
            <w:tcW w:w="2559" w:type="dxa"/>
          </w:tcPr>
          <w:p w14:paraId="7B0AAA19" w14:textId="77777777" w:rsidR="00B728D9" w:rsidRDefault="009818A5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6"/>
            <w:r>
              <w:rPr>
                <w:szCs w:val="20"/>
              </w:rPr>
              <w:t>&lt;RESULTS&gt;</w:t>
            </w:r>
            <w:commentRangeEnd w:id="46"/>
            <w:r>
              <w:rPr>
                <w:rStyle w:val="CommentReference"/>
              </w:rPr>
              <w:commentReference w:id="46"/>
            </w:r>
          </w:p>
        </w:tc>
      </w:tr>
      <w:tr w:rsidR="00B728D9" w14:paraId="4F7DFFE8" w14:textId="77777777" w:rsidTr="00F04E8F">
        <w:tc>
          <w:tcPr>
            <w:tcW w:w="3770" w:type="dxa"/>
          </w:tcPr>
          <w:p w14:paraId="3C2C6D7E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  <w:r w:rsidR="00F04E8F">
              <w:rPr>
                <w:szCs w:val="20"/>
              </w:rPr>
              <w:t xml:space="preserve"> </w:t>
            </w:r>
            <w:r w:rsidR="006470EA">
              <w:rPr>
                <w:szCs w:val="20"/>
              </w:rPr>
              <w:t>4.5 +/- 0.15 Amps</w:t>
            </w:r>
          </w:p>
        </w:tc>
        <w:tc>
          <w:tcPr>
            <w:tcW w:w="1941" w:type="dxa"/>
          </w:tcPr>
          <w:p w14:paraId="0F715417" w14:textId="77777777" w:rsidR="00B728D9" w:rsidRDefault="009818A5" w:rsidP="00314FD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47"/>
            <w:r>
              <w:rPr>
                <w:szCs w:val="20"/>
              </w:rPr>
              <w:t>&lt;AMPS&gt;</w:t>
            </w:r>
            <w:commentRangeEnd w:id="47"/>
            <w:r w:rsidR="008411BB">
              <w:rPr>
                <w:rStyle w:val="CommentReference"/>
              </w:rPr>
              <w:commentReference w:id="47"/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559" w:type="dxa"/>
          </w:tcPr>
          <w:p w14:paraId="09B3BD9E" w14:textId="77777777" w:rsidR="00B728D9" w:rsidRDefault="00C42FD7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8"/>
            <w:r>
              <w:rPr>
                <w:szCs w:val="20"/>
              </w:rPr>
              <w:t>&lt;RESULTS&gt;</w:t>
            </w:r>
            <w:commentRangeEnd w:id="48"/>
            <w:r>
              <w:rPr>
                <w:rStyle w:val="CommentReference"/>
              </w:rPr>
              <w:commentReference w:id="48"/>
            </w:r>
          </w:p>
        </w:tc>
      </w:tr>
      <w:tr w:rsidR="006A7DD1" w14:paraId="76A39A7E" w14:textId="77777777" w:rsidTr="00F04E8F">
        <w:tc>
          <w:tcPr>
            <w:tcW w:w="3770" w:type="dxa"/>
          </w:tcPr>
          <w:p w14:paraId="2FCF5940" w14:textId="77777777" w:rsidR="006A7DD1" w:rsidRDefault="006A7DD1" w:rsidP="006A7D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41" w:type="dxa"/>
          </w:tcPr>
          <w:p w14:paraId="409FAA4A" w14:textId="77777777" w:rsidR="006A7DD1" w:rsidRDefault="006A7DD1" w:rsidP="006A7DD1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49"/>
            <w:r>
              <w:rPr>
                <w:szCs w:val="20"/>
              </w:rPr>
              <w:t>&lt;INCHES&gt;</w:t>
            </w:r>
            <w:commentRangeEnd w:id="49"/>
            <w:r>
              <w:rPr>
                <w:rStyle w:val="CommentReference"/>
              </w:rPr>
              <w:commentReference w:id="49"/>
            </w:r>
          </w:p>
        </w:tc>
        <w:tc>
          <w:tcPr>
            <w:tcW w:w="2559" w:type="dxa"/>
          </w:tcPr>
          <w:p w14:paraId="4854C202" w14:textId="77777777" w:rsidR="006A7DD1" w:rsidRDefault="006A7DD1" w:rsidP="006A7DD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0"/>
            <w:r>
              <w:rPr>
                <w:szCs w:val="20"/>
              </w:rPr>
              <w:t>&lt;RESULTS&gt;</w:t>
            </w:r>
            <w:commentRangeEnd w:id="50"/>
            <w:r>
              <w:rPr>
                <w:rStyle w:val="CommentReference"/>
              </w:rPr>
              <w:commentReference w:id="50"/>
            </w:r>
          </w:p>
        </w:tc>
      </w:tr>
      <w:tr w:rsidR="0039064F" w14:paraId="1989E0F4" w14:textId="77777777" w:rsidTr="00F04E8F">
        <w:tc>
          <w:tcPr>
            <w:tcW w:w="3770" w:type="dxa"/>
          </w:tcPr>
          <w:p w14:paraId="7D6AD6D2" w14:textId="77777777" w:rsidR="0039064F" w:rsidRDefault="0039064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1941" w:type="dxa"/>
          </w:tcPr>
          <w:p w14:paraId="06C02AA8" w14:textId="77777777" w:rsidR="0039064F" w:rsidRDefault="0081240C" w:rsidP="00314FD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51"/>
            <w:r>
              <w:rPr>
                <w:szCs w:val="20"/>
              </w:rPr>
              <w:t>RESULTS&gt;</w:t>
            </w:r>
            <w:commentRangeEnd w:id="51"/>
            <w:r>
              <w:rPr>
                <w:rStyle w:val="CommentReference"/>
              </w:rPr>
              <w:commentReference w:id="51"/>
            </w:r>
          </w:p>
        </w:tc>
        <w:tc>
          <w:tcPr>
            <w:tcW w:w="2559" w:type="dxa"/>
          </w:tcPr>
          <w:p w14:paraId="153125F5" w14:textId="77777777" w:rsidR="0039064F" w:rsidRDefault="001F2804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2"/>
            <w:r>
              <w:rPr>
                <w:szCs w:val="20"/>
              </w:rPr>
              <w:t>RESULTS&gt;</w:t>
            </w:r>
            <w:commentRangeEnd w:id="52"/>
            <w:r>
              <w:rPr>
                <w:rStyle w:val="CommentReference"/>
              </w:rPr>
              <w:commentReference w:id="52"/>
            </w:r>
          </w:p>
        </w:tc>
      </w:tr>
    </w:tbl>
    <w:p w14:paraId="5987A5EA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43F4E177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247A7BCE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54F272E2" w14:textId="77777777" w:rsidTr="001F2804">
        <w:tc>
          <w:tcPr>
            <w:tcW w:w="3770" w:type="dxa"/>
          </w:tcPr>
          <w:p w14:paraId="09EC650E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4CED8E0C" w14:textId="77777777" w:rsidR="00B728D9" w:rsidRDefault="00092D8F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559" w:type="dxa"/>
          </w:tcPr>
          <w:p w14:paraId="506F3288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02817" w14:paraId="66B14D28" w14:textId="77777777" w:rsidTr="001F2804">
        <w:tc>
          <w:tcPr>
            <w:tcW w:w="3770" w:type="dxa"/>
          </w:tcPr>
          <w:p w14:paraId="742E1C05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proofErr w:type="gramStart"/>
            <w:r>
              <w:rPr>
                <w:szCs w:val="20"/>
              </w:rPr>
              <w:t>engaged  (</w:t>
            </w:r>
            <w:proofErr w:type="gramEnd"/>
            <w:r>
              <w:rPr>
                <w:szCs w:val="20"/>
              </w:rPr>
              <w:t>M2 current saturated)</w:t>
            </w:r>
          </w:p>
        </w:tc>
        <w:tc>
          <w:tcPr>
            <w:tcW w:w="1941" w:type="dxa"/>
          </w:tcPr>
          <w:p w14:paraId="27F5D671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53"/>
            <w:r>
              <w:rPr>
                <w:szCs w:val="20"/>
              </w:rPr>
              <w:t>&lt;CODE&gt;</w:t>
            </w:r>
            <w:commentRangeEnd w:id="53"/>
            <w:r>
              <w:rPr>
                <w:rStyle w:val="CommentReference"/>
              </w:rPr>
              <w:commentReference w:id="53"/>
            </w:r>
          </w:p>
        </w:tc>
        <w:tc>
          <w:tcPr>
            <w:tcW w:w="2559" w:type="dxa"/>
          </w:tcPr>
          <w:p w14:paraId="1D3072D0" w14:textId="77777777" w:rsidR="00F02817" w:rsidRDefault="00F02817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4"/>
            <w:r>
              <w:rPr>
                <w:szCs w:val="20"/>
              </w:rPr>
              <w:t>&lt;RESULTS&gt;</w:t>
            </w:r>
            <w:commentRangeEnd w:id="54"/>
            <w:r>
              <w:rPr>
                <w:rStyle w:val="CommentReference"/>
              </w:rPr>
              <w:commentReference w:id="54"/>
            </w:r>
          </w:p>
        </w:tc>
      </w:tr>
      <w:tr w:rsidR="00F02817" w14:paraId="4E423B28" w14:textId="77777777" w:rsidTr="001F2804">
        <w:tc>
          <w:tcPr>
            <w:tcW w:w="3770" w:type="dxa"/>
          </w:tcPr>
          <w:p w14:paraId="3AE9EF31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MCE2 Motor Current 4.5 +/- 0.15 Amps</w:t>
            </w:r>
          </w:p>
        </w:tc>
        <w:tc>
          <w:tcPr>
            <w:tcW w:w="1941" w:type="dxa"/>
          </w:tcPr>
          <w:p w14:paraId="3B8A07B6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55"/>
            <w:r>
              <w:rPr>
                <w:szCs w:val="20"/>
              </w:rPr>
              <w:t>&lt;AMPS&gt;</w:t>
            </w:r>
            <w:commentRangeEnd w:id="55"/>
            <w:r>
              <w:rPr>
                <w:rStyle w:val="CommentReference"/>
              </w:rPr>
              <w:commentReference w:id="55"/>
            </w:r>
            <w:r>
              <w:rPr>
                <w:szCs w:val="20"/>
              </w:rPr>
              <w:t xml:space="preserve"> Amps</w:t>
            </w:r>
          </w:p>
        </w:tc>
        <w:tc>
          <w:tcPr>
            <w:tcW w:w="2559" w:type="dxa"/>
          </w:tcPr>
          <w:p w14:paraId="3956B3F3" w14:textId="77777777" w:rsidR="00F02817" w:rsidRDefault="00F02817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6"/>
            <w:r>
              <w:rPr>
                <w:szCs w:val="20"/>
              </w:rPr>
              <w:t>&lt;RESULTS&gt;</w:t>
            </w:r>
            <w:commentRangeEnd w:id="56"/>
            <w:r>
              <w:rPr>
                <w:rStyle w:val="CommentReference"/>
              </w:rPr>
              <w:commentReference w:id="56"/>
            </w:r>
          </w:p>
        </w:tc>
      </w:tr>
      <w:tr w:rsidR="00F02817" w14:paraId="6F998297" w14:textId="77777777" w:rsidTr="001F2804">
        <w:tc>
          <w:tcPr>
            <w:tcW w:w="3770" w:type="dxa"/>
          </w:tcPr>
          <w:p w14:paraId="5DE44B1D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41" w:type="dxa"/>
          </w:tcPr>
          <w:p w14:paraId="1A2292B8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57"/>
            <w:r>
              <w:rPr>
                <w:szCs w:val="20"/>
              </w:rPr>
              <w:t>&lt;INCHES&gt;</w:t>
            </w:r>
            <w:commentRangeEnd w:id="57"/>
            <w:r>
              <w:rPr>
                <w:rStyle w:val="CommentReference"/>
              </w:rPr>
              <w:commentReference w:id="57"/>
            </w:r>
          </w:p>
        </w:tc>
        <w:tc>
          <w:tcPr>
            <w:tcW w:w="2559" w:type="dxa"/>
          </w:tcPr>
          <w:p w14:paraId="3B6367FF" w14:textId="77777777" w:rsidR="00F02817" w:rsidRDefault="00F02817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8"/>
            <w:r>
              <w:rPr>
                <w:szCs w:val="20"/>
              </w:rPr>
              <w:t>&lt;RESULTS&gt;</w:t>
            </w:r>
            <w:commentRangeEnd w:id="58"/>
            <w:r>
              <w:rPr>
                <w:rStyle w:val="CommentReference"/>
              </w:rPr>
              <w:commentReference w:id="58"/>
            </w:r>
          </w:p>
        </w:tc>
      </w:tr>
      <w:tr w:rsidR="00F02817" w14:paraId="7D89691D" w14:textId="77777777" w:rsidTr="001F2804">
        <w:tc>
          <w:tcPr>
            <w:tcW w:w="3770" w:type="dxa"/>
          </w:tcPr>
          <w:p w14:paraId="6F33DCB4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1941" w:type="dxa"/>
          </w:tcPr>
          <w:p w14:paraId="33A6DD5A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59"/>
            <w:r>
              <w:rPr>
                <w:szCs w:val="20"/>
              </w:rPr>
              <w:t>RESULTS&gt;</w:t>
            </w:r>
            <w:commentRangeEnd w:id="59"/>
            <w:r>
              <w:rPr>
                <w:rStyle w:val="CommentReference"/>
              </w:rPr>
              <w:commentReference w:id="59"/>
            </w:r>
          </w:p>
        </w:tc>
        <w:tc>
          <w:tcPr>
            <w:tcW w:w="2559" w:type="dxa"/>
          </w:tcPr>
          <w:p w14:paraId="23869832" w14:textId="77777777" w:rsidR="00F02817" w:rsidRDefault="00F02817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60"/>
            <w:r>
              <w:rPr>
                <w:szCs w:val="20"/>
              </w:rPr>
              <w:t>RESULTS&gt;</w:t>
            </w:r>
            <w:commentRangeEnd w:id="60"/>
            <w:r>
              <w:rPr>
                <w:rStyle w:val="CommentReference"/>
              </w:rPr>
              <w:commentReference w:id="60"/>
            </w:r>
          </w:p>
        </w:tc>
      </w:tr>
      <w:tr w:rsidR="00F02817" w14:paraId="0D650FE6" w14:textId="77777777" w:rsidTr="001F2804">
        <w:tc>
          <w:tcPr>
            <w:tcW w:w="3770" w:type="dxa"/>
          </w:tcPr>
          <w:p w14:paraId="1B926B28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1941" w:type="dxa"/>
          </w:tcPr>
          <w:p w14:paraId="5B25AD7A" w14:textId="77777777" w:rsidR="00F02817" w:rsidRPr="00FE54D1" w:rsidRDefault="00F02817" w:rsidP="00F02817">
            <w:pPr>
              <w:pStyle w:val="BodyText"/>
              <w:spacing w:after="60"/>
              <w:ind w:left="0"/>
              <w:rPr>
                <w:color w:val="00B050"/>
                <w:szCs w:val="20"/>
              </w:rPr>
            </w:pPr>
            <w:commentRangeStart w:id="61"/>
            <w:r>
              <w:rPr>
                <w:szCs w:val="20"/>
              </w:rPr>
              <w:t>RESULTS&gt;</w:t>
            </w:r>
            <w:commentRangeEnd w:id="61"/>
            <w:r>
              <w:rPr>
                <w:rStyle w:val="CommentReference"/>
              </w:rPr>
              <w:commentReference w:id="61"/>
            </w:r>
          </w:p>
        </w:tc>
        <w:tc>
          <w:tcPr>
            <w:tcW w:w="2559" w:type="dxa"/>
          </w:tcPr>
          <w:p w14:paraId="4F7D1A41" w14:textId="77777777" w:rsidR="00F02817" w:rsidRDefault="00F02817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62"/>
            <w:r>
              <w:rPr>
                <w:szCs w:val="20"/>
              </w:rPr>
              <w:t>RESULTS&gt;</w:t>
            </w:r>
            <w:commentRangeEnd w:id="62"/>
            <w:r>
              <w:rPr>
                <w:rStyle w:val="CommentReference"/>
              </w:rPr>
              <w:commentReference w:id="62"/>
            </w:r>
          </w:p>
        </w:tc>
      </w:tr>
      <w:bookmarkEnd w:id="43"/>
      <w:bookmarkEnd w:id="44"/>
    </w:tbl>
    <w:p w14:paraId="791FADB0" w14:textId="77777777" w:rsidR="009304A4" w:rsidRDefault="009304A4" w:rsidP="00303926">
      <w:pPr>
        <w:pStyle w:val="BodyText"/>
        <w:spacing w:after="60"/>
        <w:ind w:left="0"/>
        <w:rPr>
          <w:b/>
          <w:bCs/>
          <w:szCs w:val="20"/>
        </w:rPr>
      </w:pPr>
    </w:p>
    <w:p w14:paraId="4F572F8C" w14:textId="77777777" w:rsidR="00C51711" w:rsidRDefault="00BA1E54" w:rsidP="00112F36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</w:t>
      </w:r>
      <w:r>
        <w:rPr>
          <w:color w:val="F3533F" w:themeColor="accent6"/>
          <w:szCs w:val="20"/>
        </w:rPr>
        <w:t>3</w:t>
      </w:r>
      <w:r>
        <w:rPr>
          <w:szCs w:val="20"/>
        </w:rPr>
        <w:t xml:space="preserve"> </w:t>
      </w:r>
      <w:r w:rsidRPr="000C5C78">
        <w:rPr>
          <w:b/>
          <w:bCs/>
          <w:szCs w:val="20"/>
        </w:rPr>
        <w:t>N1 and N2 Stroke Check</w:t>
      </w:r>
    </w:p>
    <w:tbl>
      <w:tblPr>
        <w:tblStyle w:val="TableGrid"/>
        <w:tblpPr w:leftFromText="180" w:rightFromText="180" w:vertAnchor="text" w:horzAnchor="margin" w:tblpY="203"/>
        <w:tblW w:w="9715" w:type="dxa"/>
        <w:tblLook w:val="04A0" w:firstRow="1" w:lastRow="0" w:firstColumn="1" w:lastColumn="0" w:noHBand="0" w:noVBand="1"/>
      </w:tblPr>
      <w:tblGrid>
        <w:gridCol w:w="3614"/>
        <w:gridCol w:w="2231"/>
        <w:gridCol w:w="2160"/>
        <w:gridCol w:w="1710"/>
      </w:tblGrid>
      <w:tr w:rsidR="009800B0" w14:paraId="4C41031D" w14:textId="77777777" w:rsidTr="00D11819">
        <w:tc>
          <w:tcPr>
            <w:tcW w:w="3614" w:type="dxa"/>
            <w:vMerge w:val="restart"/>
          </w:tcPr>
          <w:p w14:paraId="6E8EAE80" w14:textId="5B04F777" w:rsidR="009800B0" w:rsidRPr="000E538E" w:rsidRDefault="009800B0" w:rsidP="009800B0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Pin to pin Length </w:t>
            </w:r>
            <w:proofErr w:type="gramStart"/>
            <w:r>
              <w:rPr>
                <w:szCs w:val="20"/>
              </w:rPr>
              <w:t>is  16.732</w:t>
            </w:r>
            <w:proofErr w:type="gramEnd"/>
            <w:r>
              <w:rPr>
                <w:szCs w:val="20"/>
              </w:rPr>
              <w:t xml:space="preserve"> +/- TBD </w:t>
            </w:r>
            <w:r w:rsidRPr="000E538E">
              <w:rPr>
                <w:szCs w:val="20"/>
              </w:rPr>
              <w:t>(ins)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4391" w:type="dxa"/>
            <w:gridSpan w:val="2"/>
          </w:tcPr>
          <w:p w14:paraId="2F9FA7CD" w14:textId="34BC591A" w:rsidR="009800B0" w:rsidRPr="000E538E" w:rsidRDefault="009800B0" w:rsidP="009800B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 to Pin Length</w:t>
            </w:r>
          </w:p>
        </w:tc>
        <w:tc>
          <w:tcPr>
            <w:tcW w:w="1710" w:type="dxa"/>
          </w:tcPr>
          <w:p w14:paraId="1AF536B8" w14:textId="29AF1B4C" w:rsidR="009800B0" w:rsidRPr="000E538E" w:rsidRDefault="009800B0" w:rsidP="009800B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800B0" w14:paraId="58A186A0" w14:textId="77777777" w:rsidTr="00A642F2">
        <w:tc>
          <w:tcPr>
            <w:tcW w:w="3614" w:type="dxa"/>
            <w:vMerge/>
          </w:tcPr>
          <w:p w14:paraId="6EB7CFDB" w14:textId="77777777" w:rsidR="009800B0" w:rsidRPr="000E538E" w:rsidRDefault="009800B0" w:rsidP="009800B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4391" w:type="dxa"/>
            <w:gridSpan w:val="2"/>
          </w:tcPr>
          <w:p w14:paraId="569E30C4" w14:textId="77777777" w:rsidR="009800B0" w:rsidRPr="000E538E" w:rsidRDefault="009800B0" w:rsidP="009800B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0DC1A347" w14:textId="77777777" w:rsidR="009800B0" w:rsidRPr="000E538E" w:rsidRDefault="009800B0" w:rsidP="009800B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9800B0" w14:paraId="6636324A" w14:textId="77777777" w:rsidTr="00781138">
        <w:tc>
          <w:tcPr>
            <w:tcW w:w="3614" w:type="dxa"/>
          </w:tcPr>
          <w:p w14:paraId="677F0BE5" w14:textId="79C7504C" w:rsidR="009800B0" w:rsidRPr="000E538E" w:rsidRDefault="009800B0" w:rsidP="009800B0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Description</w:t>
            </w:r>
          </w:p>
        </w:tc>
        <w:tc>
          <w:tcPr>
            <w:tcW w:w="2231" w:type="dxa"/>
          </w:tcPr>
          <w:p w14:paraId="0FF8435C" w14:textId="6E606952" w:rsidR="009800B0" w:rsidRPr="000E538E" w:rsidRDefault="009800B0" w:rsidP="009800B0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Actual Value</w:t>
            </w:r>
            <w:r>
              <w:rPr>
                <w:szCs w:val="20"/>
              </w:rPr>
              <w:t xml:space="preserve"> N1</w:t>
            </w:r>
          </w:p>
        </w:tc>
        <w:tc>
          <w:tcPr>
            <w:tcW w:w="2160" w:type="dxa"/>
          </w:tcPr>
          <w:p w14:paraId="423CDADE" w14:textId="03B5566B" w:rsidR="009800B0" w:rsidRPr="000E538E" w:rsidRDefault="009800B0" w:rsidP="009800B0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Actual Value</w:t>
            </w:r>
            <w:r>
              <w:rPr>
                <w:szCs w:val="20"/>
              </w:rPr>
              <w:t xml:space="preserve"> N2</w:t>
            </w:r>
          </w:p>
        </w:tc>
        <w:tc>
          <w:tcPr>
            <w:tcW w:w="1710" w:type="dxa"/>
          </w:tcPr>
          <w:p w14:paraId="33A54433" w14:textId="5EC10270" w:rsidR="009800B0" w:rsidRPr="000E538E" w:rsidRDefault="009800B0" w:rsidP="009800B0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Pass/Fail</w:t>
            </w:r>
          </w:p>
        </w:tc>
      </w:tr>
      <w:tr w:rsidR="00503774" w14:paraId="73842F78" w14:textId="77777777" w:rsidTr="00781138">
        <w:tc>
          <w:tcPr>
            <w:tcW w:w="3614" w:type="dxa"/>
          </w:tcPr>
          <w:p w14:paraId="25F1A58E" w14:textId="1014CA1F" w:rsidR="00503774" w:rsidRPr="000E538E" w:rsidRDefault="00503774" w:rsidP="00503774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and N2 at N</w:t>
            </w:r>
            <w:r>
              <w:rPr>
                <w:szCs w:val="20"/>
              </w:rPr>
              <w:t>ULL</w:t>
            </w:r>
          </w:p>
        </w:tc>
        <w:tc>
          <w:tcPr>
            <w:tcW w:w="2231" w:type="dxa"/>
          </w:tcPr>
          <w:p w14:paraId="42690098" w14:textId="7A700F09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2160" w:type="dxa"/>
          </w:tcPr>
          <w:p w14:paraId="5148900C" w14:textId="65C843C8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1710" w:type="dxa"/>
          </w:tcPr>
          <w:p w14:paraId="67CB0B7A" w14:textId="19C96E0E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503774" w14:paraId="00B6773D" w14:textId="77777777" w:rsidTr="00781138">
        <w:tc>
          <w:tcPr>
            <w:tcW w:w="3614" w:type="dxa"/>
          </w:tcPr>
          <w:p w14:paraId="7F2AF018" w14:textId="3F2F0AFF" w:rsidR="00503774" w:rsidRPr="000E538E" w:rsidRDefault="00503774" w:rsidP="00503774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2231" w:type="dxa"/>
          </w:tcPr>
          <w:p w14:paraId="2D49D463" w14:textId="37FDC4D4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2160" w:type="dxa"/>
          </w:tcPr>
          <w:p w14:paraId="0465A3A0" w14:textId="2BF95F86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1710" w:type="dxa"/>
          </w:tcPr>
          <w:p w14:paraId="4A42D371" w14:textId="18D2727F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503774" w14:paraId="6D2CB4F7" w14:textId="77777777" w:rsidTr="00781138">
        <w:tc>
          <w:tcPr>
            <w:tcW w:w="3614" w:type="dxa"/>
          </w:tcPr>
          <w:p w14:paraId="730902D3" w14:textId="39E9AAE6" w:rsidR="00503774" w:rsidRPr="000E538E" w:rsidRDefault="00503774" w:rsidP="00503774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2231" w:type="dxa"/>
          </w:tcPr>
          <w:p w14:paraId="3BBE442D" w14:textId="1D74DCE6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2160" w:type="dxa"/>
          </w:tcPr>
          <w:p w14:paraId="0D4A4A8B" w14:textId="15AD3FE2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1710" w:type="dxa"/>
          </w:tcPr>
          <w:p w14:paraId="761A61F4" w14:textId="32786DD6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503774" w14:paraId="3D254859" w14:textId="77777777" w:rsidTr="00781138">
        <w:tc>
          <w:tcPr>
            <w:tcW w:w="3614" w:type="dxa"/>
          </w:tcPr>
          <w:p w14:paraId="67275426" w14:textId="4FA0037E" w:rsidR="00503774" w:rsidRPr="000E538E" w:rsidRDefault="00503774" w:rsidP="00503774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231" w:type="dxa"/>
          </w:tcPr>
          <w:p w14:paraId="6AD42FB6" w14:textId="274B1BE7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2160" w:type="dxa"/>
          </w:tcPr>
          <w:p w14:paraId="69374742" w14:textId="7E241EEA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1710" w:type="dxa"/>
          </w:tcPr>
          <w:p w14:paraId="08B5AFC8" w14:textId="4AC2F03E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503774" w14:paraId="277284FA" w14:textId="77777777" w:rsidTr="00781138">
        <w:tc>
          <w:tcPr>
            <w:tcW w:w="3614" w:type="dxa"/>
          </w:tcPr>
          <w:p w14:paraId="5A555D1D" w14:textId="28C5BFA6" w:rsidR="00503774" w:rsidRPr="000E538E" w:rsidRDefault="00503774" w:rsidP="005037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</w:t>
            </w:r>
            <w:r>
              <w:rPr>
                <w:color w:val="000000" w:themeColor="text1"/>
                <w:szCs w:val="20"/>
              </w:rPr>
              <w:t xml:space="preserve"> using M2</w:t>
            </w:r>
          </w:p>
        </w:tc>
        <w:tc>
          <w:tcPr>
            <w:tcW w:w="2231" w:type="dxa"/>
          </w:tcPr>
          <w:p w14:paraId="17E21920" w14:textId="077A372D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2160" w:type="dxa"/>
          </w:tcPr>
          <w:p w14:paraId="57EA9034" w14:textId="6926CC2E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1710" w:type="dxa"/>
          </w:tcPr>
          <w:p w14:paraId="5CAB01D7" w14:textId="1073F095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503774" w14:paraId="59FC834C" w14:textId="77777777" w:rsidTr="00781138">
        <w:tc>
          <w:tcPr>
            <w:tcW w:w="3614" w:type="dxa"/>
          </w:tcPr>
          <w:p w14:paraId="6F642590" w14:textId="0CF8559B" w:rsidR="00503774" w:rsidRPr="000E538E" w:rsidRDefault="00503774" w:rsidP="005037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</w:t>
            </w:r>
            <w:proofErr w:type="gramStart"/>
            <w:r>
              <w:rPr>
                <w:szCs w:val="20"/>
              </w:rPr>
              <w:t>ins  from</w:t>
            </w:r>
            <w:proofErr w:type="gramEnd"/>
            <w:r>
              <w:rPr>
                <w:szCs w:val="20"/>
              </w:rPr>
              <w:t xml:space="preserve"> Null using M3 </w:t>
            </w:r>
          </w:p>
        </w:tc>
        <w:tc>
          <w:tcPr>
            <w:tcW w:w="2231" w:type="dxa"/>
          </w:tcPr>
          <w:p w14:paraId="7001EEBC" w14:textId="76A36D0C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2160" w:type="dxa"/>
          </w:tcPr>
          <w:p w14:paraId="15309205" w14:textId="3E35DA70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1710" w:type="dxa"/>
          </w:tcPr>
          <w:p w14:paraId="035E76B4" w14:textId="3309C3F8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503774" w14:paraId="52AF2720" w14:textId="77777777" w:rsidTr="00781138">
        <w:tc>
          <w:tcPr>
            <w:tcW w:w="3614" w:type="dxa"/>
          </w:tcPr>
          <w:p w14:paraId="4745E562" w14:textId="1D3F0CF5" w:rsidR="00503774" w:rsidRPr="000E538E" w:rsidRDefault="00503774" w:rsidP="005037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</w:t>
            </w:r>
            <w:r>
              <w:rPr>
                <w:szCs w:val="20"/>
              </w:rPr>
              <w:t xml:space="preserve"> from Null using M3</w:t>
            </w:r>
          </w:p>
        </w:tc>
        <w:tc>
          <w:tcPr>
            <w:tcW w:w="2231" w:type="dxa"/>
          </w:tcPr>
          <w:p w14:paraId="5F7DB438" w14:textId="769B4BEF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2160" w:type="dxa"/>
          </w:tcPr>
          <w:p w14:paraId="7477BD74" w14:textId="2B63AC09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1710" w:type="dxa"/>
          </w:tcPr>
          <w:p w14:paraId="30AC07AC" w14:textId="29CB9D6D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503774" w14:paraId="07A8608B" w14:textId="77777777" w:rsidTr="00781138">
        <w:tc>
          <w:tcPr>
            <w:tcW w:w="3614" w:type="dxa"/>
          </w:tcPr>
          <w:p w14:paraId="4BB6AAB3" w14:textId="77777777" w:rsidR="00503774" w:rsidRPr="000E538E" w:rsidRDefault="00503774" w:rsidP="00503774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and N2 at N</w:t>
            </w:r>
            <w:r>
              <w:rPr>
                <w:szCs w:val="20"/>
              </w:rPr>
              <w:t xml:space="preserve">ULL (using M3 Motor) </w:t>
            </w:r>
          </w:p>
        </w:tc>
        <w:tc>
          <w:tcPr>
            <w:tcW w:w="2231" w:type="dxa"/>
          </w:tcPr>
          <w:p w14:paraId="39BF8485" w14:textId="3EBD034A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2160" w:type="dxa"/>
          </w:tcPr>
          <w:p w14:paraId="034BC6F3" w14:textId="100317AA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E6C02">
              <w:rPr>
                <w:szCs w:val="20"/>
              </w:rPr>
              <w:t>&lt;VALUE&gt;</w:t>
            </w:r>
          </w:p>
        </w:tc>
        <w:tc>
          <w:tcPr>
            <w:tcW w:w="1710" w:type="dxa"/>
          </w:tcPr>
          <w:p w14:paraId="0D1C0995" w14:textId="61AF974B" w:rsidR="00503774" w:rsidRPr="000E538E" w:rsidRDefault="00503774" w:rsidP="005037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3F91BEBC" w14:textId="7D857E4D" w:rsidR="002F205E" w:rsidRDefault="00931B1D" w:rsidP="002F205E">
      <w:pPr>
        <w:pStyle w:val="Caption"/>
        <w:keepNext/>
        <w:ind w:left="0"/>
        <w:jc w:val="left"/>
        <w:rPr>
          <w:color w:val="FF0000"/>
        </w:rPr>
      </w:pPr>
      <w:r>
        <w:rPr>
          <w:color w:val="FF0000"/>
        </w:rPr>
        <w:t>Change table to display full retraction and extension</w:t>
      </w:r>
    </w:p>
    <w:p w14:paraId="054B5101" w14:textId="468238BE" w:rsidR="009800B0" w:rsidRPr="009800B0" w:rsidRDefault="009800B0" w:rsidP="009800B0">
      <w:pPr>
        <w:pStyle w:val="BodyText"/>
        <w:rPr>
          <w:b/>
          <w:bCs/>
        </w:rPr>
      </w:pPr>
      <w:r w:rsidRPr="009800B0">
        <w:rPr>
          <w:b/>
          <w:bCs/>
        </w:rPr>
        <w:t>MOTOR 1</w:t>
      </w:r>
    </w:p>
    <w:tbl>
      <w:tblPr>
        <w:tblStyle w:val="TableGrid"/>
        <w:tblW w:w="104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46"/>
        <w:gridCol w:w="1739"/>
        <w:gridCol w:w="1507"/>
        <w:gridCol w:w="1971"/>
        <w:gridCol w:w="1971"/>
      </w:tblGrid>
      <w:tr w:rsidR="002F205E" w14:paraId="3B1CA3A6" w14:textId="39C97E21" w:rsidTr="002F205E">
        <w:trPr>
          <w:trHeight w:val="268"/>
        </w:trPr>
        <w:tc>
          <w:tcPr>
            <w:tcW w:w="3246" w:type="dxa"/>
          </w:tcPr>
          <w:p w14:paraId="147D6183" w14:textId="02CCA419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739" w:type="dxa"/>
          </w:tcPr>
          <w:p w14:paraId="2912A001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</w:t>
            </w:r>
          </w:p>
        </w:tc>
        <w:tc>
          <w:tcPr>
            <w:tcW w:w="1507" w:type="dxa"/>
          </w:tcPr>
          <w:p w14:paraId="4A910FCB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971" w:type="dxa"/>
          </w:tcPr>
          <w:p w14:paraId="3A17B8E3" w14:textId="53318F2E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Actual </w:t>
            </w:r>
          </w:p>
        </w:tc>
        <w:tc>
          <w:tcPr>
            <w:tcW w:w="1971" w:type="dxa"/>
          </w:tcPr>
          <w:p w14:paraId="01F8979A" w14:textId="299CFFF9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2F205E" w14:paraId="324E01F4" w14:textId="38DC99BB" w:rsidTr="002F205E">
        <w:trPr>
          <w:trHeight w:val="482"/>
        </w:trPr>
        <w:tc>
          <w:tcPr>
            <w:tcW w:w="3246" w:type="dxa"/>
          </w:tcPr>
          <w:p w14:paraId="54BEE035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739" w:type="dxa"/>
          </w:tcPr>
          <w:p w14:paraId="2139B8A3" w14:textId="7122FBE4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63"/>
            <w:r>
              <w:rPr>
                <w:szCs w:val="20"/>
              </w:rPr>
              <w:t>&lt;EXPECT&gt;</w:t>
            </w:r>
            <w:commentRangeEnd w:id="63"/>
            <w:r>
              <w:rPr>
                <w:rStyle w:val="CommentReference"/>
              </w:rPr>
              <w:commentReference w:id="63"/>
            </w:r>
          </w:p>
        </w:tc>
        <w:tc>
          <w:tcPr>
            <w:tcW w:w="1507" w:type="dxa"/>
          </w:tcPr>
          <w:p w14:paraId="3E6D0B7F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71" w:type="dxa"/>
          </w:tcPr>
          <w:p w14:paraId="785EEF82" w14:textId="77777777" w:rsidR="002F205E" w:rsidRDefault="002F205E" w:rsidP="002F205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64"/>
            <w:r>
              <w:rPr>
                <w:szCs w:val="20"/>
              </w:rPr>
              <w:t>&lt;VELOCITY&gt;</w:t>
            </w:r>
            <w:commentRangeEnd w:id="64"/>
            <w:r>
              <w:rPr>
                <w:rStyle w:val="CommentReference"/>
              </w:rPr>
              <w:commentReference w:id="64"/>
            </w:r>
          </w:p>
          <w:p w14:paraId="6D174F67" w14:textId="615C9CCB" w:rsidR="002F205E" w:rsidRDefault="002F205E" w:rsidP="002F205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971" w:type="dxa"/>
          </w:tcPr>
          <w:p w14:paraId="020269EA" w14:textId="77777777" w:rsidR="002F205E" w:rsidRDefault="002F205E" w:rsidP="002F205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2F205E" w14:paraId="26508561" w14:textId="31A5EB5C" w:rsidTr="002F205E">
        <w:trPr>
          <w:trHeight w:val="766"/>
        </w:trPr>
        <w:tc>
          <w:tcPr>
            <w:tcW w:w="3246" w:type="dxa"/>
          </w:tcPr>
          <w:p w14:paraId="75ADB7E4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Position and M position is less than +/- TDB</w:t>
            </w:r>
          </w:p>
        </w:tc>
        <w:tc>
          <w:tcPr>
            <w:tcW w:w="1739" w:type="dxa"/>
          </w:tcPr>
          <w:p w14:paraId="2474A642" w14:textId="77777777" w:rsidR="002F205E" w:rsidRDefault="002F205E" w:rsidP="002F205E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  <w:r>
              <w:rPr>
                <w:szCs w:val="20"/>
              </w:rPr>
              <w:t>M1Delta_IN_LinearEncoder_EXT</w:t>
            </w:r>
          </w:p>
          <w:p w14:paraId="2A1AF257" w14:textId="77777777" w:rsidR="002F205E" w:rsidRDefault="002F205E" w:rsidP="002F205E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Different for each motor</w:t>
            </w:r>
          </w:p>
          <w:p w14:paraId="66CFCE91" w14:textId="77777777" w:rsidR="002F205E" w:rsidRDefault="002F205E" w:rsidP="002F205E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 xml:space="preserve">Motor1 </w:t>
            </w:r>
            <w:proofErr w:type="spellStart"/>
            <w:r>
              <w:rPr>
                <w:color w:val="FF0000"/>
                <w:szCs w:val="20"/>
              </w:rPr>
              <w:t>linencoder</w:t>
            </w:r>
            <w:proofErr w:type="spellEnd"/>
          </w:p>
          <w:p w14:paraId="4D347E25" w14:textId="77777777" w:rsidR="002F205E" w:rsidRPr="00994843" w:rsidRDefault="002F205E" w:rsidP="002F205E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motorQPS1 (m1)</w:t>
            </w:r>
          </w:p>
        </w:tc>
        <w:tc>
          <w:tcPr>
            <w:tcW w:w="1507" w:type="dxa"/>
          </w:tcPr>
          <w:p w14:paraId="71D839BD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M1Delta_IN_tolerance (M1, M2, M3) </w:t>
            </w:r>
            <w:proofErr w:type="spellStart"/>
            <w:r>
              <w:rPr>
                <w:szCs w:val="20"/>
              </w:rPr>
              <w:t>seperate</w:t>
            </w:r>
            <w:proofErr w:type="spellEnd"/>
          </w:p>
        </w:tc>
        <w:tc>
          <w:tcPr>
            <w:tcW w:w="1971" w:type="dxa"/>
          </w:tcPr>
          <w:p w14:paraId="0F2C01DF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71" w:type="dxa"/>
          </w:tcPr>
          <w:p w14:paraId="4542E87D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F205E" w14:paraId="5F84FD44" w14:textId="32DDD981" w:rsidTr="002F205E">
        <w:trPr>
          <w:trHeight w:val="482"/>
        </w:trPr>
        <w:tc>
          <w:tcPr>
            <w:tcW w:w="3246" w:type="dxa"/>
          </w:tcPr>
          <w:p w14:paraId="7A19AB02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CURRANT SMOOTH (UC)</w:t>
            </w:r>
          </w:p>
        </w:tc>
        <w:tc>
          <w:tcPr>
            <w:tcW w:w="1739" w:type="dxa"/>
          </w:tcPr>
          <w:p w14:paraId="45C26496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07" w:type="dxa"/>
          </w:tcPr>
          <w:p w14:paraId="4D99A7E2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71" w:type="dxa"/>
          </w:tcPr>
          <w:p w14:paraId="1ACA5754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71" w:type="dxa"/>
          </w:tcPr>
          <w:p w14:paraId="03EDF864" w14:textId="77777777" w:rsidR="002F205E" w:rsidRDefault="002F205E" w:rsidP="002F205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F205E" w14:paraId="279F29D7" w14:textId="5B5ED597" w:rsidTr="002F205E">
        <w:trPr>
          <w:trHeight w:val="482"/>
        </w:trPr>
        <w:tc>
          <w:tcPr>
            <w:tcW w:w="3246" w:type="dxa"/>
          </w:tcPr>
          <w:p w14:paraId="0BF50C0C" w14:textId="77777777" w:rsidR="002F205E" w:rsidRDefault="002F205E" w:rsidP="009529C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Standard Deviation Current</w:t>
            </w:r>
          </w:p>
        </w:tc>
        <w:tc>
          <w:tcPr>
            <w:tcW w:w="1739" w:type="dxa"/>
          </w:tcPr>
          <w:p w14:paraId="52DBE2E1" w14:textId="77777777" w:rsidR="002F205E" w:rsidRDefault="002F205E" w:rsidP="009529C2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65"/>
            <w:r>
              <w:rPr>
                <w:szCs w:val="20"/>
              </w:rPr>
              <w:t>&lt;STDEV&gt;</w:t>
            </w:r>
            <w:commentRangeEnd w:id="65"/>
            <w:r>
              <w:rPr>
                <w:rStyle w:val="CommentReference"/>
              </w:rPr>
              <w:commentReference w:id="65"/>
            </w:r>
          </w:p>
        </w:tc>
        <w:tc>
          <w:tcPr>
            <w:tcW w:w="1507" w:type="dxa"/>
          </w:tcPr>
          <w:p w14:paraId="589BA642" w14:textId="77777777" w:rsidR="002F205E" w:rsidRDefault="002F205E" w:rsidP="009529C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71" w:type="dxa"/>
          </w:tcPr>
          <w:p w14:paraId="6646079E" w14:textId="77777777" w:rsidR="002F205E" w:rsidRDefault="002F205E" w:rsidP="009529C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71" w:type="dxa"/>
          </w:tcPr>
          <w:p w14:paraId="6034E3B6" w14:textId="77777777" w:rsidR="002F205E" w:rsidRDefault="002F205E" w:rsidP="009529C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3B00E5D4" w14:textId="2C7DB99B" w:rsidR="002F205E" w:rsidRDefault="002F205E" w:rsidP="002F205E">
      <w:pPr>
        <w:pStyle w:val="BodyText"/>
      </w:pPr>
    </w:p>
    <w:p w14:paraId="6E46281A" w14:textId="77777777" w:rsidR="002F205E" w:rsidRPr="002F205E" w:rsidRDefault="002F205E" w:rsidP="002F205E">
      <w:pPr>
        <w:pStyle w:val="BodyText"/>
      </w:pPr>
    </w:p>
    <w:tbl>
      <w:tblPr>
        <w:tblStyle w:val="TableGrid"/>
        <w:tblpPr w:leftFromText="180" w:rightFromText="180" w:vertAnchor="text" w:horzAnchor="margin" w:tblpY="150"/>
        <w:tblW w:w="10005" w:type="dxa"/>
        <w:tblLook w:val="04A0" w:firstRow="1" w:lastRow="0" w:firstColumn="1" w:lastColumn="0" w:noHBand="0" w:noVBand="1"/>
      </w:tblPr>
      <w:tblGrid>
        <w:gridCol w:w="1217"/>
        <w:gridCol w:w="2356"/>
        <w:gridCol w:w="2345"/>
        <w:gridCol w:w="2101"/>
        <w:gridCol w:w="1986"/>
      </w:tblGrid>
      <w:tr w:rsidR="00931B1D" w14:paraId="4975DCD4" w14:textId="77777777" w:rsidTr="009800B0">
        <w:trPr>
          <w:trHeight w:val="285"/>
        </w:trPr>
        <w:tc>
          <w:tcPr>
            <w:tcW w:w="1217" w:type="dxa"/>
          </w:tcPr>
          <w:p w14:paraId="336F981A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2356" w:type="dxa"/>
          </w:tcPr>
          <w:p w14:paraId="5B2AEA65" w14:textId="5CCE4AEC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2345" w:type="dxa"/>
          </w:tcPr>
          <w:p w14:paraId="186F1370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101" w:type="dxa"/>
          </w:tcPr>
          <w:p w14:paraId="784974FE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1986" w:type="dxa"/>
          </w:tcPr>
          <w:p w14:paraId="351A3527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B1D" w14:paraId="35D815AB" w14:textId="77777777" w:rsidTr="009800B0">
        <w:trPr>
          <w:trHeight w:val="514"/>
        </w:trPr>
        <w:tc>
          <w:tcPr>
            <w:tcW w:w="1217" w:type="dxa"/>
          </w:tcPr>
          <w:p w14:paraId="192BD073" w14:textId="6CA3F679" w:rsidR="00994843" w:rsidRPr="00994843" w:rsidRDefault="00994843" w:rsidP="00112F36">
            <w:pPr>
              <w:pStyle w:val="BodyText"/>
              <w:spacing w:after="60"/>
              <w:ind w:left="0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One of these tables for each moor</w:t>
            </w:r>
          </w:p>
          <w:p w14:paraId="49A58BAE" w14:textId="6101B28E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Motor1 position + Motor 2 position = test rig encoder</w:t>
            </w:r>
          </w:p>
        </w:tc>
        <w:tc>
          <w:tcPr>
            <w:tcW w:w="2356" w:type="dxa"/>
          </w:tcPr>
          <w:p w14:paraId="6EEC63CE" w14:textId="389016F1" w:rsidR="00931B1D" w:rsidRDefault="007519CA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MTR1_MTR2=LIN_EXP</w:t>
            </w:r>
          </w:p>
        </w:tc>
        <w:tc>
          <w:tcPr>
            <w:tcW w:w="2345" w:type="dxa"/>
          </w:tcPr>
          <w:p w14:paraId="7DBDCE9E" w14:textId="42EB69DA" w:rsidR="00931B1D" w:rsidRDefault="007519CA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MTR1_MTR2=LIN_</w:t>
            </w:r>
            <w:r>
              <w:rPr>
                <w:szCs w:val="20"/>
              </w:rPr>
              <w:t>TOL</w:t>
            </w:r>
          </w:p>
        </w:tc>
        <w:tc>
          <w:tcPr>
            <w:tcW w:w="2101" w:type="dxa"/>
          </w:tcPr>
          <w:p w14:paraId="129DFEF8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66"/>
            <w:r>
              <w:rPr>
                <w:szCs w:val="20"/>
              </w:rPr>
              <w:t>&lt;INCHES&gt;</w:t>
            </w:r>
            <w:commentRangeEnd w:id="66"/>
            <w:r>
              <w:rPr>
                <w:rStyle w:val="CommentReference"/>
              </w:rPr>
              <w:commentReference w:id="66"/>
            </w:r>
          </w:p>
          <w:p w14:paraId="75AC7C1B" w14:textId="4D16066F" w:rsidR="00994843" w:rsidRDefault="00994843" w:rsidP="00112F3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M!MTR</w:t>
            </w:r>
            <w:proofErr w:type="gramEnd"/>
            <w:r>
              <w:rPr>
                <w:szCs w:val="20"/>
              </w:rPr>
              <w:t>1_MTR2=LIN</w:t>
            </w:r>
          </w:p>
        </w:tc>
        <w:tc>
          <w:tcPr>
            <w:tcW w:w="1986" w:type="dxa"/>
          </w:tcPr>
          <w:p w14:paraId="7522099F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67"/>
            <w:r>
              <w:rPr>
                <w:szCs w:val="20"/>
              </w:rPr>
              <w:t>&lt;RESULTS&gt;</w:t>
            </w:r>
            <w:commentRangeEnd w:id="67"/>
            <w:r>
              <w:rPr>
                <w:rStyle w:val="CommentReference"/>
              </w:rPr>
              <w:commentReference w:id="67"/>
            </w:r>
          </w:p>
        </w:tc>
      </w:tr>
      <w:tr w:rsidR="00931B1D" w14:paraId="6F5E6479" w14:textId="77777777" w:rsidTr="009800B0">
        <w:trPr>
          <w:trHeight w:val="506"/>
        </w:trPr>
        <w:tc>
          <w:tcPr>
            <w:tcW w:w="1217" w:type="dxa"/>
          </w:tcPr>
          <w:p w14:paraId="3DC4132B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2356" w:type="dxa"/>
          </w:tcPr>
          <w:p w14:paraId="26202E7E" w14:textId="4F697B40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345" w:type="dxa"/>
          </w:tcPr>
          <w:p w14:paraId="3BA45165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01" w:type="dxa"/>
          </w:tcPr>
          <w:p w14:paraId="29D35D52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68"/>
            <w:r>
              <w:rPr>
                <w:szCs w:val="20"/>
              </w:rPr>
              <w:t>&lt;INCHES&gt;</w:t>
            </w:r>
            <w:commentRangeEnd w:id="68"/>
            <w:r>
              <w:rPr>
                <w:rStyle w:val="CommentReference"/>
              </w:rPr>
              <w:commentReference w:id="68"/>
            </w:r>
          </w:p>
        </w:tc>
        <w:tc>
          <w:tcPr>
            <w:tcW w:w="1986" w:type="dxa"/>
          </w:tcPr>
          <w:p w14:paraId="2CAFCD29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69"/>
            <w:r>
              <w:rPr>
                <w:szCs w:val="20"/>
              </w:rPr>
              <w:t>&lt;RESULTS&gt;</w:t>
            </w:r>
            <w:commentRangeEnd w:id="69"/>
            <w:r>
              <w:rPr>
                <w:rStyle w:val="CommentReference"/>
              </w:rPr>
              <w:commentReference w:id="69"/>
            </w:r>
          </w:p>
        </w:tc>
      </w:tr>
      <w:tr w:rsidR="00931B1D" w14:paraId="48CD74BE" w14:textId="77777777" w:rsidTr="009800B0">
        <w:trPr>
          <w:trHeight w:val="514"/>
        </w:trPr>
        <w:tc>
          <w:tcPr>
            <w:tcW w:w="1217" w:type="dxa"/>
          </w:tcPr>
          <w:p w14:paraId="13417A35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2356" w:type="dxa"/>
          </w:tcPr>
          <w:p w14:paraId="51FA0DA8" w14:textId="6E91DB04" w:rsidR="00931B1D" w:rsidRDefault="007519CA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QPS1_QPS2=</w:t>
            </w:r>
            <w:r w:rsidR="00E8449E">
              <w:rPr>
                <w:szCs w:val="20"/>
              </w:rPr>
              <w:t>LIN_EXP</w:t>
            </w:r>
          </w:p>
        </w:tc>
        <w:tc>
          <w:tcPr>
            <w:tcW w:w="2345" w:type="dxa"/>
          </w:tcPr>
          <w:p w14:paraId="00EACE09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01" w:type="dxa"/>
          </w:tcPr>
          <w:p w14:paraId="77529C04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70"/>
            <w:r>
              <w:rPr>
                <w:szCs w:val="20"/>
              </w:rPr>
              <w:t>&lt;INCHES&gt;</w:t>
            </w:r>
            <w:commentRangeEnd w:id="70"/>
            <w:r>
              <w:rPr>
                <w:rStyle w:val="CommentReference"/>
              </w:rPr>
              <w:commentReference w:id="70"/>
            </w:r>
          </w:p>
          <w:p w14:paraId="4AEEE73E" w14:textId="0F8C8B31" w:rsidR="00994843" w:rsidRDefault="00994843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M1QPS1_QPS2=LIN</w:t>
            </w:r>
          </w:p>
        </w:tc>
        <w:tc>
          <w:tcPr>
            <w:tcW w:w="1986" w:type="dxa"/>
          </w:tcPr>
          <w:p w14:paraId="4A2A034D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71"/>
            <w:r>
              <w:rPr>
                <w:szCs w:val="20"/>
              </w:rPr>
              <w:t>&lt;RESULTS&gt;</w:t>
            </w:r>
            <w:commentRangeEnd w:id="71"/>
            <w:r>
              <w:rPr>
                <w:rStyle w:val="CommentReference"/>
              </w:rPr>
              <w:commentReference w:id="71"/>
            </w:r>
          </w:p>
        </w:tc>
      </w:tr>
      <w:tr w:rsidR="00931B1D" w14:paraId="4672A3F0" w14:textId="77777777" w:rsidTr="009800B0">
        <w:trPr>
          <w:trHeight w:val="514"/>
        </w:trPr>
        <w:tc>
          <w:tcPr>
            <w:tcW w:w="1217" w:type="dxa"/>
          </w:tcPr>
          <w:p w14:paraId="0D0479B7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2356" w:type="dxa"/>
          </w:tcPr>
          <w:p w14:paraId="7FBE090A" w14:textId="3C64C23E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345" w:type="dxa"/>
          </w:tcPr>
          <w:p w14:paraId="386DC13D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01" w:type="dxa"/>
          </w:tcPr>
          <w:p w14:paraId="659B1DB2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72"/>
            <w:r>
              <w:rPr>
                <w:szCs w:val="20"/>
              </w:rPr>
              <w:t>&lt;INCHES&gt;</w:t>
            </w:r>
            <w:commentRangeEnd w:id="72"/>
            <w:r>
              <w:rPr>
                <w:rStyle w:val="CommentReference"/>
              </w:rPr>
              <w:commentReference w:id="72"/>
            </w:r>
          </w:p>
        </w:tc>
        <w:tc>
          <w:tcPr>
            <w:tcW w:w="1986" w:type="dxa"/>
          </w:tcPr>
          <w:p w14:paraId="0ACF1C05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73"/>
            <w:r>
              <w:rPr>
                <w:szCs w:val="20"/>
              </w:rPr>
              <w:t>&lt;RESULTS&gt;</w:t>
            </w:r>
            <w:commentRangeEnd w:id="73"/>
            <w:r>
              <w:rPr>
                <w:rStyle w:val="CommentReference"/>
              </w:rPr>
              <w:commentReference w:id="73"/>
            </w:r>
          </w:p>
        </w:tc>
      </w:tr>
      <w:tr w:rsidR="00931B1D" w14:paraId="036F1026" w14:textId="77777777" w:rsidTr="009800B0">
        <w:trPr>
          <w:trHeight w:val="506"/>
        </w:trPr>
        <w:tc>
          <w:tcPr>
            <w:tcW w:w="1217" w:type="dxa"/>
          </w:tcPr>
          <w:p w14:paraId="370809E7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2356" w:type="dxa"/>
          </w:tcPr>
          <w:p w14:paraId="4A70A2FB" w14:textId="490A997D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345" w:type="dxa"/>
          </w:tcPr>
          <w:p w14:paraId="5E295CA3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01" w:type="dxa"/>
          </w:tcPr>
          <w:p w14:paraId="0A1D10FE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74"/>
            <w:r>
              <w:rPr>
                <w:szCs w:val="20"/>
              </w:rPr>
              <w:t>&lt;INCHES&gt;</w:t>
            </w:r>
            <w:commentRangeEnd w:id="74"/>
            <w:r>
              <w:rPr>
                <w:rStyle w:val="CommentReference"/>
              </w:rPr>
              <w:commentReference w:id="74"/>
            </w:r>
          </w:p>
          <w:p w14:paraId="73D3B0CE" w14:textId="2D153F9D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M1DIFF MTR2 MTR3</w:t>
            </w:r>
          </w:p>
        </w:tc>
        <w:tc>
          <w:tcPr>
            <w:tcW w:w="1986" w:type="dxa"/>
          </w:tcPr>
          <w:p w14:paraId="1B32B5A4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75"/>
            <w:r>
              <w:rPr>
                <w:szCs w:val="20"/>
              </w:rPr>
              <w:t>&lt;RESULTS&gt;</w:t>
            </w:r>
            <w:commentRangeEnd w:id="75"/>
            <w:r>
              <w:rPr>
                <w:rStyle w:val="CommentReference"/>
              </w:rPr>
              <w:commentReference w:id="75"/>
            </w:r>
          </w:p>
        </w:tc>
      </w:tr>
      <w:tr w:rsidR="00931B1D" w14:paraId="7C3D424A" w14:textId="77777777" w:rsidTr="009800B0">
        <w:trPr>
          <w:trHeight w:val="514"/>
        </w:trPr>
        <w:tc>
          <w:tcPr>
            <w:tcW w:w="1217" w:type="dxa"/>
          </w:tcPr>
          <w:p w14:paraId="56CB44CA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2356" w:type="dxa"/>
          </w:tcPr>
          <w:p w14:paraId="4F1AE20F" w14:textId="7B2DDCC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QPS2 QPS3-EXP</w:t>
            </w:r>
          </w:p>
        </w:tc>
        <w:tc>
          <w:tcPr>
            <w:tcW w:w="2345" w:type="dxa"/>
          </w:tcPr>
          <w:p w14:paraId="555F29C5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01" w:type="dxa"/>
          </w:tcPr>
          <w:p w14:paraId="33617421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76"/>
            <w:r>
              <w:rPr>
                <w:szCs w:val="20"/>
              </w:rPr>
              <w:t>&lt;INCHES&gt;</w:t>
            </w:r>
            <w:commentRangeEnd w:id="76"/>
            <w:r>
              <w:rPr>
                <w:rStyle w:val="CommentReference"/>
              </w:rPr>
              <w:commentReference w:id="76"/>
            </w:r>
          </w:p>
          <w:p w14:paraId="3ED25FFB" w14:textId="752E8D8A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M1DIFF MTR1 QPS1</w:t>
            </w:r>
          </w:p>
        </w:tc>
        <w:tc>
          <w:tcPr>
            <w:tcW w:w="1986" w:type="dxa"/>
          </w:tcPr>
          <w:p w14:paraId="27B8EBDD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77"/>
            <w:r>
              <w:rPr>
                <w:szCs w:val="20"/>
              </w:rPr>
              <w:t>&lt;RESULTS&gt;</w:t>
            </w:r>
            <w:commentRangeEnd w:id="77"/>
            <w:r>
              <w:rPr>
                <w:rStyle w:val="CommentReference"/>
              </w:rPr>
              <w:commentReference w:id="77"/>
            </w:r>
          </w:p>
        </w:tc>
      </w:tr>
      <w:tr w:rsidR="00931B1D" w14:paraId="3FB1DF6F" w14:textId="77777777" w:rsidTr="009800B0">
        <w:trPr>
          <w:trHeight w:val="514"/>
        </w:trPr>
        <w:tc>
          <w:tcPr>
            <w:tcW w:w="1217" w:type="dxa"/>
          </w:tcPr>
          <w:p w14:paraId="55251C40" w14:textId="3B128C59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0.10</w:t>
            </w:r>
            <w:r w:rsidRPr="005E59FA">
              <w:rPr>
                <w:szCs w:val="20"/>
              </w:rPr>
              <w:t xml:space="preserve"> ins</w:t>
            </w:r>
          </w:p>
        </w:tc>
        <w:tc>
          <w:tcPr>
            <w:tcW w:w="2356" w:type="dxa"/>
          </w:tcPr>
          <w:p w14:paraId="0BB99766" w14:textId="08766046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 MTR1 QPS1_EXP</w:t>
            </w:r>
          </w:p>
        </w:tc>
        <w:tc>
          <w:tcPr>
            <w:tcW w:w="2345" w:type="dxa"/>
          </w:tcPr>
          <w:p w14:paraId="69F1D6DB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01" w:type="dxa"/>
          </w:tcPr>
          <w:p w14:paraId="7DCC6F3D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78"/>
            <w:r>
              <w:rPr>
                <w:szCs w:val="20"/>
              </w:rPr>
              <w:t>&lt;INCHES&gt;</w:t>
            </w:r>
            <w:commentRangeEnd w:id="78"/>
            <w:r>
              <w:rPr>
                <w:rStyle w:val="CommentReference"/>
              </w:rPr>
              <w:commentReference w:id="78"/>
            </w:r>
          </w:p>
        </w:tc>
        <w:tc>
          <w:tcPr>
            <w:tcW w:w="1986" w:type="dxa"/>
          </w:tcPr>
          <w:p w14:paraId="26D475A4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79"/>
            <w:r>
              <w:rPr>
                <w:szCs w:val="20"/>
              </w:rPr>
              <w:t>&lt;RESULTS&gt;</w:t>
            </w:r>
            <w:commentRangeEnd w:id="79"/>
            <w:r>
              <w:rPr>
                <w:rStyle w:val="CommentReference"/>
              </w:rPr>
              <w:commentReference w:id="79"/>
            </w:r>
          </w:p>
        </w:tc>
      </w:tr>
      <w:tr w:rsidR="00931B1D" w14:paraId="6F4B21CD" w14:textId="77777777" w:rsidTr="009800B0">
        <w:trPr>
          <w:trHeight w:val="506"/>
        </w:trPr>
        <w:tc>
          <w:tcPr>
            <w:tcW w:w="1217" w:type="dxa"/>
          </w:tcPr>
          <w:p w14:paraId="25D56A69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2356" w:type="dxa"/>
          </w:tcPr>
          <w:p w14:paraId="076003C2" w14:textId="0D458931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 MTR2 QPS2_EXP</w:t>
            </w:r>
          </w:p>
        </w:tc>
        <w:tc>
          <w:tcPr>
            <w:tcW w:w="2345" w:type="dxa"/>
          </w:tcPr>
          <w:p w14:paraId="097CD324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01" w:type="dxa"/>
          </w:tcPr>
          <w:p w14:paraId="14BCBF42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80"/>
            <w:r>
              <w:rPr>
                <w:szCs w:val="20"/>
              </w:rPr>
              <w:t>&lt;INCHES&gt;</w:t>
            </w:r>
            <w:commentRangeEnd w:id="80"/>
            <w:r>
              <w:rPr>
                <w:rStyle w:val="CommentReference"/>
              </w:rPr>
              <w:commentReference w:id="80"/>
            </w:r>
          </w:p>
        </w:tc>
        <w:tc>
          <w:tcPr>
            <w:tcW w:w="1986" w:type="dxa"/>
          </w:tcPr>
          <w:p w14:paraId="2801FCC7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81"/>
            <w:r>
              <w:rPr>
                <w:szCs w:val="20"/>
              </w:rPr>
              <w:t>&lt;RESULTS&gt;</w:t>
            </w:r>
            <w:commentRangeEnd w:id="81"/>
            <w:r>
              <w:rPr>
                <w:rStyle w:val="CommentReference"/>
              </w:rPr>
              <w:commentReference w:id="81"/>
            </w:r>
          </w:p>
        </w:tc>
      </w:tr>
      <w:tr w:rsidR="00931B1D" w14:paraId="7FD64951" w14:textId="77777777" w:rsidTr="009800B0">
        <w:trPr>
          <w:trHeight w:val="514"/>
        </w:trPr>
        <w:tc>
          <w:tcPr>
            <w:tcW w:w="1217" w:type="dxa"/>
          </w:tcPr>
          <w:p w14:paraId="305CA890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lastRenderedPageBreak/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2356" w:type="dxa"/>
          </w:tcPr>
          <w:p w14:paraId="6DBB7626" w14:textId="61DEFB0F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 MTR</w:t>
            </w:r>
            <w:r>
              <w:rPr>
                <w:szCs w:val="20"/>
              </w:rPr>
              <w:t>3</w:t>
            </w:r>
            <w:r>
              <w:rPr>
                <w:szCs w:val="20"/>
              </w:rPr>
              <w:t xml:space="preserve"> QPS</w:t>
            </w:r>
            <w:r>
              <w:rPr>
                <w:szCs w:val="20"/>
              </w:rPr>
              <w:t>3</w:t>
            </w:r>
            <w:r>
              <w:rPr>
                <w:szCs w:val="20"/>
              </w:rPr>
              <w:t>_EXP</w:t>
            </w:r>
          </w:p>
        </w:tc>
        <w:tc>
          <w:tcPr>
            <w:tcW w:w="2345" w:type="dxa"/>
          </w:tcPr>
          <w:p w14:paraId="4BB087D7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01" w:type="dxa"/>
          </w:tcPr>
          <w:p w14:paraId="4E581CA5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82"/>
            <w:r>
              <w:rPr>
                <w:szCs w:val="20"/>
              </w:rPr>
              <w:t>&lt;INCHES&gt;</w:t>
            </w:r>
            <w:commentRangeEnd w:id="82"/>
            <w:r>
              <w:rPr>
                <w:rStyle w:val="CommentReference"/>
              </w:rPr>
              <w:commentReference w:id="82"/>
            </w:r>
          </w:p>
        </w:tc>
        <w:tc>
          <w:tcPr>
            <w:tcW w:w="1986" w:type="dxa"/>
          </w:tcPr>
          <w:p w14:paraId="254FC21B" w14:textId="77777777" w:rsidR="00931B1D" w:rsidRDefault="00931B1D" w:rsidP="00112F3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83"/>
            <w:r>
              <w:rPr>
                <w:szCs w:val="20"/>
              </w:rPr>
              <w:t>&lt;RESULTS&gt;</w:t>
            </w:r>
            <w:commentRangeEnd w:id="83"/>
            <w:r>
              <w:rPr>
                <w:rStyle w:val="CommentReference"/>
              </w:rPr>
              <w:commentReference w:id="83"/>
            </w:r>
          </w:p>
        </w:tc>
      </w:tr>
    </w:tbl>
    <w:p w14:paraId="5AC79B84" w14:textId="77777777" w:rsidR="00B00417" w:rsidRDefault="00B00417" w:rsidP="00F04E8F">
      <w:pPr>
        <w:pStyle w:val="BodyText"/>
        <w:spacing w:after="60"/>
        <w:ind w:left="0"/>
        <w:rPr>
          <w:szCs w:val="20"/>
        </w:rPr>
      </w:pPr>
    </w:p>
    <w:p w14:paraId="1CE6949E" w14:textId="5809992E" w:rsidR="007519CA" w:rsidRDefault="007519CA" w:rsidP="007519CA">
      <w:pPr>
        <w:pStyle w:val="Caption"/>
        <w:keepNext/>
      </w:pPr>
      <w:r>
        <w:t xml:space="preserve">Table </w:t>
      </w:r>
      <w:fldSimple w:instr=" SEQ Table \* ARABIC ">
        <w:r w:rsidR="002F205E">
          <w:rPr>
            <w:noProof/>
          </w:rPr>
          <w:t>2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2251"/>
        <w:gridCol w:w="2629"/>
        <w:gridCol w:w="2240"/>
        <w:gridCol w:w="1097"/>
      </w:tblGrid>
      <w:tr w:rsidR="007519CA" w14:paraId="782DA829" w14:textId="77777777" w:rsidTr="007519CA">
        <w:tc>
          <w:tcPr>
            <w:tcW w:w="1870" w:type="dxa"/>
          </w:tcPr>
          <w:p w14:paraId="4388872C" w14:textId="77777777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70" w:type="dxa"/>
          </w:tcPr>
          <w:p w14:paraId="371EEA82" w14:textId="5D90EBFF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</w:t>
            </w:r>
          </w:p>
        </w:tc>
        <w:tc>
          <w:tcPr>
            <w:tcW w:w="1870" w:type="dxa"/>
          </w:tcPr>
          <w:p w14:paraId="67B6788D" w14:textId="6C4ED6D2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870" w:type="dxa"/>
          </w:tcPr>
          <w:p w14:paraId="5E3BA3B2" w14:textId="1E3BE1BA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peak</w:t>
            </w:r>
          </w:p>
        </w:tc>
        <w:tc>
          <w:tcPr>
            <w:tcW w:w="1870" w:type="dxa"/>
          </w:tcPr>
          <w:p w14:paraId="3103C1C6" w14:textId="37A13366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Peak P/F</w:t>
            </w:r>
          </w:p>
        </w:tc>
      </w:tr>
      <w:tr w:rsidR="007519CA" w14:paraId="2D65C30E" w14:textId="77777777" w:rsidTr="007519CA">
        <w:tc>
          <w:tcPr>
            <w:tcW w:w="1870" w:type="dxa"/>
          </w:tcPr>
          <w:p w14:paraId="0A9927EE" w14:textId="716CEC2E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1870" w:type="dxa"/>
          </w:tcPr>
          <w:p w14:paraId="6EC80322" w14:textId="2C6534DB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Peak_VelocityN1_EXP</w:t>
            </w:r>
          </w:p>
        </w:tc>
        <w:tc>
          <w:tcPr>
            <w:tcW w:w="1870" w:type="dxa"/>
          </w:tcPr>
          <w:p w14:paraId="309D92D4" w14:textId="7DD67727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Peak_VelocityN_</w:t>
            </w:r>
            <w:r>
              <w:rPr>
                <w:szCs w:val="20"/>
              </w:rPr>
              <w:t>Tolerance</w:t>
            </w:r>
            <w:proofErr w:type="spellEnd"/>
          </w:p>
        </w:tc>
        <w:tc>
          <w:tcPr>
            <w:tcW w:w="1870" w:type="dxa"/>
          </w:tcPr>
          <w:p w14:paraId="28169FCA" w14:textId="6848F696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Peak_VelocityN1_EXT</w:t>
            </w:r>
          </w:p>
        </w:tc>
        <w:tc>
          <w:tcPr>
            <w:tcW w:w="1870" w:type="dxa"/>
          </w:tcPr>
          <w:p w14:paraId="06FCDAE2" w14:textId="77777777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7519CA" w14:paraId="27FEE0AD" w14:textId="77777777" w:rsidTr="007519CA">
        <w:tc>
          <w:tcPr>
            <w:tcW w:w="1870" w:type="dxa"/>
          </w:tcPr>
          <w:p w14:paraId="33F8B758" w14:textId="61DED5B5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1870" w:type="dxa"/>
          </w:tcPr>
          <w:p w14:paraId="032FC4C8" w14:textId="77777777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70" w:type="dxa"/>
          </w:tcPr>
          <w:p w14:paraId="679E7AD7" w14:textId="0A2D33FA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70" w:type="dxa"/>
          </w:tcPr>
          <w:p w14:paraId="45DB7C12" w14:textId="77777777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70" w:type="dxa"/>
          </w:tcPr>
          <w:p w14:paraId="1033A2F2" w14:textId="77777777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7519CA" w14:paraId="5BC7D942" w14:textId="77777777" w:rsidTr="007519CA">
        <w:tc>
          <w:tcPr>
            <w:tcW w:w="1870" w:type="dxa"/>
          </w:tcPr>
          <w:p w14:paraId="77FE209D" w14:textId="7DA23465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1870" w:type="dxa"/>
          </w:tcPr>
          <w:p w14:paraId="4F63691F" w14:textId="77777777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70" w:type="dxa"/>
          </w:tcPr>
          <w:p w14:paraId="6B362A15" w14:textId="5A9CE0A8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70" w:type="dxa"/>
          </w:tcPr>
          <w:p w14:paraId="17F95BFF" w14:textId="77777777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70" w:type="dxa"/>
          </w:tcPr>
          <w:p w14:paraId="544AFC8F" w14:textId="77777777" w:rsidR="007519CA" w:rsidRDefault="007519CA" w:rsidP="009304A4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36A5F0CB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17136D6C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4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5F597B42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393"/>
        <w:gridCol w:w="1393"/>
        <w:gridCol w:w="2246"/>
        <w:gridCol w:w="2246"/>
      </w:tblGrid>
      <w:tr w:rsidR="00C51711" w14:paraId="1B257C18" w14:textId="77777777" w:rsidTr="00C51711">
        <w:trPr>
          <w:trHeight w:val="323"/>
        </w:trPr>
        <w:tc>
          <w:tcPr>
            <w:tcW w:w="1993" w:type="dxa"/>
          </w:tcPr>
          <w:p w14:paraId="06DA8792" w14:textId="77777777" w:rsidR="00C51711" w:rsidRPr="003B2DF7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93" w:type="dxa"/>
          </w:tcPr>
          <w:p w14:paraId="088F916F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Expected </w:t>
            </w:r>
          </w:p>
        </w:tc>
        <w:tc>
          <w:tcPr>
            <w:tcW w:w="1393" w:type="dxa"/>
          </w:tcPr>
          <w:p w14:paraId="06CAF4F1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246" w:type="dxa"/>
          </w:tcPr>
          <w:p w14:paraId="33237C12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246" w:type="dxa"/>
          </w:tcPr>
          <w:p w14:paraId="735B930E" w14:textId="77777777" w:rsidR="00C51711" w:rsidRPr="003B2DF7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C51711" w14:paraId="4506E9BB" w14:textId="77777777" w:rsidTr="00C51711">
        <w:trPr>
          <w:trHeight w:val="581"/>
        </w:trPr>
        <w:tc>
          <w:tcPr>
            <w:tcW w:w="1993" w:type="dxa"/>
          </w:tcPr>
          <w:p w14:paraId="08166FE0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 +/- TDB inches</w:t>
            </w:r>
          </w:p>
        </w:tc>
        <w:tc>
          <w:tcPr>
            <w:tcW w:w="1393" w:type="dxa"/>
          </w:tcPr>
          <w:p w14:paraId="5FCE9EF8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93" w:type="dxa"/>
          </w:tcPr>
          <w:p w14:paraId="14B56B96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0EED04A7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84"/>
            <w:r>
              <w:rPr>
                <w:szCs w:val="20"/>
              </w:rPr>
              <w:t>&lt;RESULTS&gt;</w:t>
            </w:r>
            <w:commentRangeEnd w:id="84"/>
            <w:r>
              <w:rPr>
                <w:rStyle w:val="CommentReference"/>
              </w:rPr>
              <w:commentReference w:id="84"/>
            </w:r>
          </w:p>
        </w:tc>
        <w:tc>
          <w:tcPr>
            <w:tcW w:w="2246" w:type="dxa"/>
          </w:tcPr>
          <w:p w14:paraId="35D8461F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85"/>
            <w:r>
              <w:rPr>
                <w:szCs w:val="20"/>
              </w:rPr>
              <w:t>&lt;RESULTS&gt;</w:t>
            </w:r>
            <w:commentRangeEnd w:id="85"/>
            <w:r>
              <w:rPr>
                <w:rStyle w:val="CommentReference"/>
              </w:rPr>
              <w:commentReference w:id="85"/>
            </w:r>
          </w:p>
        </w:tc>
      </w:tr>
      <w:tr w:rsidR="0024588F" w14:paraId="4E0188D5" w14:textId="77777777" w:rsidTr="00C51711">
        <w:trPr>
          <w:trHeight w:val="323"/>
        </w:trPr>
        <w:tc>
          <w:tcPr>
            <w:tcW w:w="1993" w:type="dxa"/>
          </w:tcPr>
          <w:p w14:paraId="354175F0" w14:textId="77777777" w:rsidR="0024588F" w:rsidRDefault="0024588F" w:rsidP="002458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93" w:type="dxa"/>
          </w:tcPr>
          <w:p w14:paraId="2B564B36" w14:textId="77777777" w:rsidR="0024588F" w:rsidRDefault="0024588F" w:rsidP="002458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93" w:type="dxa"/>
          </w:tcPr>
          <w:p w14:paraId="289013FC" w14:textId="77777777" w:rsidR="0024588F" w:rsidRDefault="0024588F" w:rsidP="002458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3A5B7B52" w14:textId="77777777" w:rsidR="0024588F" w:rsidRDefault="0024588F" w:rsidP="0024588F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86"/>
            <w:r>
              <w:rPr>
                <w:szCs w:val="20"/>
              </w:rPr>
              <w:t>&lt;RESULTS&gt;</w:t>
            </w:r>
            <w:commentRangeEnd w:id="86"/>
            <w:r>
              <w:rPr>
                <w:rStyle w:val="CommentReference"/>
              </w:rPr>
              <w:commentReference w:id="86"/>
            </w:r>
          </w:p>
        </w:tc>
        <w:tc>
          <w:tcPr>
            <w:tcW w:w="2246" w:type="dxa"/>
          </w:tcPr>
          <w:p w14:paraId="6296CB49" w14:textId="77777777" w:rsidR="0024588F" w:rsidRDefault="0024588F" w:rsidP="0024588F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87"/>
            <w:r>
              <w:rPr>
                <w:szCs w:val="20"/>
              </w:rPr>
              <w:t>&lt;RESULTS&gt;</w:t>
            </w:r>
            <w:commentRangeEnd w:id="87"/>
            <w:r>
              <w:rPr>
                <w:rStyle w:val="CommentReference"/>
              </w:rPr>
              <w:commentReference w:id="87"/>
            </w:r>
          </w:p>
        </w:tc>
      </w:tr>
    </w:tbl>
    <w:p w14:paraId="2BEB4100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7B296CDF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color w:val="F3533F" w:themeColor="accent6"/>
          <w:sz w:val="22"/>
          <w:szCs w:val="22"/>
        </w:rPr>
        <w:t xml:space="preserve">5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7F4298F9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color w:val="F3533F" w:themeColor="accent6"/>
          <w:szCs w:val="20"/>
        </w:rPr>
        <w:t>5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38F3934D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7366BAC6" w14:textId="77777777" w:rsidR="00C1291F" w:rsidRDefault="004F4C1E" w:rsidP="0028166D">
      <w:pPr>
        <w:pStyle w:val="BodyText"/>
        <w:spacing w:after="60"/>
        <w:ind w:left="0"/>
        <w:jc w:val="center"/>
        <w:rPr>
          <w:b/>
          <w:bCs/>
          <w:szCs w:val="20"/>
        </w:rPr>
      </w:pPr>
      <w:commentRangeStart w:id="88"/>
      <w:r>
        <w:rPr>
          <w:b/>
          <w:bCs/>
          <w:szCs w:val="20"/>
        </w:rPr>
        <w:t xml:space="preserve">              </w:t>
      </w:r>
      <w:commentRangeEnd w:id="88"/>
      <w:r w:rsidR="00B55262">
        <w:rPr>
          <w:rStyle w:val="CommentReference"/>
        </w:rPr>
        <w:commentReference w:id="88"/>
      </w:r>
    </w:p>
    <w:p w14:paraId="47183AE9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545A8997" w14:textId="77777777" w:rsidTr="00C847E4">
        <w:tc>
          <w:tcPr>
            <w:tcW w:w="3266" w:type="dxa"/>
          </w:tcPr>
          <w:p w14:paraId="0798D597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0D46A646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6A65898B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38EDEE81" w14:textId="77777777" w:rsidTr="00C847E4">
        <w:tc>
          <w:tcPr>
            <w:tcW w:w="3266" w:type="dxa"/>
          </w:tcPr>
          <w:p w14:paraId="305D3581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02DA72EE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89"/>
            <w:r>
              <w:rPr>
                <w:szCs w:val="20"/>
              </w:rPr>
              <w:t>SPEED</w:t>
            </w:r>
            <w:commentRangeEnd w:id="89"/>
            <w:r>
              <w:rPr>
                <w:rStyle w:val="CommentReference"/>
              </w:rPr>
              <w:commentReference w:id="89"/>
            </w:r>
          </w:p>
        </w:tc>
        <w:tc>
          <w:tcPr>
            <w:tcW w:w="3222" w:type="dxa"/>
          </w:tcPr>
          <w:p w14:paraId="1177B881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0"/>
            <w:r>
              <w:rPr>
                <w:szCs w:val="20"/>
              </w:rPr>
              <w:t>RESULTS</w:t>
            </w:r>
            <w:commentRangeEnd w:id="90"/>
            <w:r>
              <w:rPr>
                <w:rStyle w:val="CommentReference"/>
              </w:rPr>
              <w:commentReference w:id="90"/>
            </w:r>
          </w:p>
        </w:tc>
      </w:tr>
      <w:tr w:rsidR="00C847E4" w14:paraId="076EA5B8" w14:textId="77777777" w:rsidTr="00C847E4">
        <w:tc>
          <w:tcPr>
            <w:tcW w:w="3266" w:type="dxa"/>
          </w:tcPr>
          <w:p w14:paraId="1AE399D7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289191D1" w14:textId="77777777" w:rsidR="00C847E4" w:rsidRP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1"/>
            <w:r>
              <w:rPr>
                <w:szCs w:val="20"/>
              </w:rPr>
              <w:t>TIME</w:t>
            </w:r>
            <w:commentRangeEnd w:id="91"/>
            <w:r>
              <w:rPr>
                <w:rStyle w:val="CommentReference"/>
              </w:rPr>
              <w:commentReference w:id="91"/>
            </w:r>
          </w:p>
        </w:tc>
        <w:tc>
          <w:tcPr>
            <w:tcW w:w="3222" w:type="dxa"/>
          </w:tcPr>
          <w:p w14:paraId="7393C80E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2"/>
            <w:r>
              <w:rPr>
                <w:szCs w:val="20"/>
              </w:rPr>
              <w:t>RESULTS</w:t>
            </w:r>
            <w:commentRangeEnd w:id="92"/>
            <w:r>
              <w:rPr>
                <w:rStyle w:val="CommentReference"/>
              </w:rPr>
              <w:commentReference w:id="92"/>
            </w:r>
          </w:p>
        </w:tc>
      </w:tr>
    </w:tbl>
    <w:p w14:paraId="3AD83539" w14:textId="77777777" w:rsidR="00A32BF2" w:rsidRPr="006770F5" w:rsidRDefault="00A32BF2" w:rsidP="00A32BF2">
      <w:pPr>
        <w:rPr>
          <w:b/>
          <w:bCs/>
          <w:u w:val="single"/>
        </w:rPr>
      </w:pPr>
    </w:p>
    <w:p w14:paraId="137E9A16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20B4129E" w14:textId="77777777" w:rsidTr="00C847E4">
        <w:tc>
          <w:tcPr>
            <w:tcW w:w="2894" w:type="dxa"/>
          </w:tcPr>
          <w:p w14:paraId="7AE9F151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7BDB9A85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32C3E850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052681C7" w14:textId="77777777" w:rsidTr="00C847E4">
        <w:tc>
          <w:tcPr>
            <w:tcW w:w="2894" w:type="dxa"/>
          </w:tcPr>
          <w:p w14:paraId="373AEACD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6A4E852D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3"/>
            <w:r>
              <w:rPr>
                <w:szCs w:val="20"/>
              </w:rPr>
              <w:t>SPEED</w:t>
            </w:r>
            <w:commentRangeEnd w:id="93"/>
            <w:r>
              <w:rPr>
                <w:rStyle w:val="CommentReference"/>
              </w:rPr>
              <w:commentReference w:id="93"/>
            </w:r>
          </w:p>
        </w:tc>
        <w:tc>
          <w:tcPr>
            <w:tcW w:w="3248" w:type="dxa"/>
          </w:tcPr>
          <w:p w14:paraId="6157ECDB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4"/>
            <w:r>
              <w:rPr>
                <w:szCs w:val="20"/>
              </w:rPr>
              <w:t>RESULTS</w:t>
            </w:r>
            <w:commentRangeEnd w:id="94"/>
            <w:r>
              <w:rPr>
                <w:rStyle w:val="CommentReference"/>
              </w:rPr>
              <w:commentReference w:id="94"/>
            </w:r>
          </w:p>
        </w:tc>
      </w:tr>
      <w:tr w:rsidR="00C847E4" w14:paraId="1530E4DC" w14:textId="77777777" w:rsidTr="00C847E4">
        <w:tc>
          <w:tcPr>
            <w:tcW w:w="2894" w:type="dxa"/>
          </w:tcPr>
          <w:p w14:paraId="314D5834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7F3DA378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5"/>
            <w:r>
              <w:rPr>
                <w:szCs w:val="20"/>
              </w:rPr>
              <w:t>TIME</w:t>
            </w:r>
            <w:commentRangeEnd w:id="95"/>
            <w:r>
              <w:rPr>
                <w:rStyle w:val="CommentReference"/>
              </w:rPr>
              <w:commentReference w:id="95"/>
            </w:r>
          </w:p>
        </w:tc>
        <w:tc>
          <w:tcPr>
            <w:tcW w:w="3248" w:type="dxa"/>
          </w:tcPr>
          <w:p w14:paraId="7AB537F6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6"/>
            <w:r>
              <w:rPr>
                <w:szCs w:val="20"/>
              </w:rPr>
              <w:t>RESULTS</w:t>
            </w:r>
            <w:commentRangeEnd w:id="96"/>
            <w:r>
              <w:rPr>
                <w:rStyle w:val="CommentReference"/>
              </w:rPr>
              <w:commentReference w:id="96"/>
            </w:r>
          </w:p>
        </w:tc>
      </w:tr>
    </w:tbl>
    <w:p w14:paraId="0FC89594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1D1F1773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5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4CD35198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61EE249C" w14:textId="77777777" w:rsidR="00030262" w:rsidRPr="004F4C1E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commentRangeStart w:id="97"/>
      <w:r w:rsidRPr="004F4C1E">
        <w:rPr>
          <w:b/>
          <w:bCs/>
        </w:rPr>
        <w:lastRenderedPageBreak/>
        <w:t xml:space="preserve"> </w:t>
      </w:r>
      <w:r w:rsidR="004F4C1E" w:rsidRPr="004F4C1E">
        <w:rPr>
          <w:b/>
          <w:bCs/>
        </w:rPr>
        <w:t xml:space="preserve">           </w:t>
      </w:r>
      <w:r w:rsidR="004A6AEF"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  <w:commentRangeEnd w:id="97"/>
      <w:r w:rsidRPr="004F4C1E">
        <w:rPr>
          <w:rStyle w:val="CommentReference"/>
        </w:rPr>
        <w:commentReference w:id="97"/>
      </w:r>
      <w:r w:rsidR="00030262" w:rsidRPr="004F4C1E">
        <w:rPr>
          <w:b/>
          <w:bCs/>
        </w:rPr>
        <w:tab/>
      </w:r>
    </w:p>
    <w:p w14:paraId="07FF6033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EF5F019" w14:textId="77777777" w:rsidTr="0079673B">
        <w:trPr>
          <w:trHeight w:val="628"/>
        </w:trPr>
        <w:tc>
          <w:tcPr>
            <w:tcW w:w="2336" w:type="dxa"/>
          </w:tcPr>
          <w:p w14:paraId="6B1A2AB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5E686E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57D30C1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683879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D0E91F1" w14:textId="77777777" w:rsidTr="0079673B">
        <w:trPr>
          <w:trHeight w:val="333"/>
        </w:trPr>
        <w:tc>
          <w:tcPr>
            <w:tcW w:w="2336" w:type="dxa"/>
          </w:tcPr>
          <w:p w14:paraId="0C0897B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40B04C6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66EC80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2FBB2F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DC0CB91" w14:textId="77777777" w:rsidTr="0079673B">
        <w:trPr>
          <w:trHeight w:val="346"/>
        </w:trPr>
        <w:tc>
          <w:tcPr>
            <w:tcW w:w="2336" w:type="dxa"/>
          </w:tcPr>
          <w:p w14:paraId="230191F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0E4941D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B6EB24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0BA7FA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99C7C8D" w14:textId="77777777" w:rsidTr="0079673B">
        <w:trPr>
          <w:trHeight w:val="333"/>
        </w:trPr>
        <w:tc>
          <w:tcPr>
            <w:tcW w:w="2336" w:type="dxa"/>
          </w:tcPr>
          <w:p w14:paraId="084E4A9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3E90B00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FBD5A8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E46B50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0764F6D" w14:textId="77777777" w:rsidTr="0079673B">
        <w:trPr>
          <w:trHeight w:val="346"/>
        </w:trPr>
        <w:tc>
          <w:tcPr>
            <w:tcW w:w="2336" w:type="dxa"/>
          </w:tcPr>
          <w:p w14:paraId="33631C5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7C431DC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5D9616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F79D89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E45DEA8" w14:textId="77777777" w:rsidTr="0079673B">
        <w:trPr>
          <w:trHeight w:val="333"/>
        </w:trPr>
        <w:tc>
          <w:tcPr>
            <w:tcW w:w="2336" w:type="dxa"/>
          </w:tcPr>
          <w:p w14:paraId="45D1E22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1FDD34E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4425F4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14CE6F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F5B326E" w14:textId="77777777" w:rsidTr="0079673B">
        <w:trPr>
          <w:trHeight w:val="333"/>
        </w:trPr>
        <w:tc>
          <w:tcPr>
            <w:tcW w:w="2336" w:type="dxa"/>
          </w:tcPr>
          <w:p w14:paraId="597BCB1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D2A301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68448F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BF0C8F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B09C654" w14:textId="77777777" w:rsidTr="0079673B">
        <w:trPr>
          <w:trHeight w:val="346"/>
        </w:trPr>
        <w:tc>
          <w:tcPr>
            <w:tcW w:w="2336" w:type="dxa"/>
          </w:tcPr>
          <w:p w14:paraId="78AA795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3EFE784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358AB3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BADF12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610A57D6" w14:textId="77777777" w:rsidR="00A32BF2" w:rsidRDefault="00A32BF2" w:rsidP="00A32BF2">
      <w:pPr>
        <w:pStyle w:val="BodyText"/>
        <w:spacing w:after="60"/>
        <w:ind w:left="0"/>
      </w:pPr>
    </w:p>
    <w:p w14:paraId="64D885FB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6198D4D5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3F29E9BD" w14:textId="77777777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commentRangeStart w:id="98"/>
      <w:r>
        <w:rPr>
          <w:b/>
          <w:bCs/>
          <w:szCs w:val="20"/>
        </w:rPr>
        <w:t xml:space="preserve">                              </w:t>
      </w:r>
      <w:commentRangeEnd w:id="98"/>
      <w:r w:rsidR="00A062BE">
        <w:rPr>
          <w:rStyle w:val="CommentReference"/>
        </w:rPr>
        <w:commentReference w:id="98"/>
      </w:r>
    </w:p>
    <w:p w14:paraId="45F8C2E3" w14:textId="77777777" w:rsidR="00A062BE" w:rsidRDefault="00A062BE" w:rsidP="00A32BF2">
      <w:pPr>
        <w:pStyle w:val="BodyText"/>
        <w:spacing w:after="60"/>
        <w:ind w:left="0"/>
      </w:pPr>
    </w:p>
    <w:p w14:paraId="73596663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7A37C587" w14:textId="77777777" w:rsidTr="00303B98">
        <w:tc>
          <w:tcPr>
            <w:tcW w:w="3266" w:type="dxa"/>
          </w:tcPr>
          <w:p w14:paraId="47B9E1B2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41143BB6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40438AFC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5B3D5FC8" w14:textId="77777777" w:rsidTr="00303B98">
        <w:tc>
          <w:tcPr>
            <w:tcW w:w="3266" w:type="dxa"/>
          </w:tcPr>
          <w:p w14:paraId="48A1C008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0050D3A5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9"/>
            <w:r>
              <w:rPr>
                <w:szCs w:val="20"/>
              </w:rPr>
              <w:t>SPEED</w:t>
            </w:r>
            <w:commentRangeEnd w:id="99"/>
            <w:r>
              <w:rPr>
                <w:rStyle w:val="CommentReference"/>
              </w:rPr>
              <w:commentReference w:id="99"/>
            </w:r>
          </w:p>
        </w:tc>
        <w:tc>
          <w:tcPr>
            <w:tcW w:w="3222" w:type="dxa"/>
          </w:tcPr>
          <w:p w14:paraId="37D40129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0"/>
            <w:r>
              <w:rPr>
                <w:szCs w:val="20"/>
              </w:rPr>
              <w:t>RESULTS</w:t>
            </w:r>
            <w:commentRangeEnd w:id="100"/>
            <w:r>
              <w:rPr>
                <w:rStyle w:val="CommentReference"/>
              </w:rPr>
              <w:commentReference w:id="100"/>
            </w:r>
          </w:p>
        </w:tc>
      </w:tr>
      <w:tr w:rsidR="003C50A3" w14:paraId="21FE6C0B" w14:textId="77777777" w:rsidTr="00303B98">
        <w:tc>
          <w:tcPr>
            <w:tcW w:w="3266" w:type="dxa"/>
          </w:tcPr>
          <w:p w14:paraId="5C90545F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28019CC0" w14:textId="77777777" w:rsidR="003C50A3" w:rsidRPr="00C847E4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1"/>
            <w:r>
              <w:rPr>
                <w:szCs w:val="20"/>
              </w:rPr>
              <w:t>TIME</w:t>
            </w:r>
            <w:commentRangeEnd w:id="101"/>
            <w:r>
              <w:rPr>
                <w:rStyle w:val="CommentReference"/>
              </w:rPr>
              <w:commentReference w:id="101"/>
            </w:r>
          </w:p>
        </w:tc>
        <w:tc>
          <w:tcPr>
            <w:tcW w:w="3222" w:type="dxa"/>
          </w:tcPr>
          <w:p w14:paraId="60E73C3A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2"/>
            <w:r>
              <w:rPr>
                <w:szCs w:val="20"/>
              </w:rPr>
              <w:t>RESULTS</w:t>
            </w:r>
            <w:commentRangeEnd w:id="102"/>
            <w:r>
              <w:rPr>
                <w:rStyle w:val="CommentReference"/>
              </w:rPr>
              <w:commentReference w:id="102"/>
            </w:r>
          </w:p>
        </w:tc>
      </w:tr>
    </w:tbl>
    <w:p w14:paraId="388395D9" w14:textId="77777777" w:rsidR="003C50A3" w:rsidRPr="006770F5" w:rsidRDefault="003C50A3" w:rsidP="003C50A3">
      <w:pPr>
        <w:rPr>
          <w:b/>
          <w:bCs/>
          <w:u w:val="single"/>
        </w:rPr>
      </w:pPr>
    </w:p>
    <w:p w14:paraId="2B1873FC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0C2F808F" w14:textId="77777777" w:rsidTr="00303B98">
        <w:tc>
          <w:tcPr>
            <w:tcW w:w="2894" w:type="dxa"/>
          </w:tcPr>
          <w:p w14:paraId="64264F54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2CBE3FFB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19A93A55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125C2723" w14:textId="77777777" w:rsidTr="00303B98">
        <w:tc>
          <w:tcPr>
            <w:tcW w:w="2894" w:type="dxa"/>
          </w:tcPr>
          <w:p w14:paraId="1563B1D6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2CAA27F3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3"/>
            <w:r>
              <w:rPr>
                <w:szCs w:val="20"/>
              </w:rPr>
              <w:t>SPEED</w:t>
            </w:r>
            <w:commentRangeEnd w:id="103"/>
            <w:r>
              <w:rPr>
                <w:rStyle w:val="CommentReference"/>
              </w:rPr>
              <w:commentReference w:id="103"/>
            </w:r>
          </w:p>
        </w:tc>
        <w:tc>
          <w:tcPr>
            <w:tcW w:w="3248" w:type="dxa"/>
          </w:tcPr>
          <w:p w14:paraId="16CB5A84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4"/>
            <w:r>
              <w:rPr>
                <w:szCs w:val="20"/>
              </w:rPr>
              <w:t>RESULTS</w:t>
            </w:r>
            <w:commentRangeEnd w:id="104"/>
            <w:r>
              <w:rPr>
                <w:rStyle w:val="CommentReference"/>
              </w:rPr>
              <w:commentReference w:id="104"/>
            </w:r>
          </w:p>
        </w:tc>
      </w:tr>
      <w:tr w:rsidR="003C50A3" w14:paraId="3BD8DC61" w14:textId="77777777" w:rsidTr="00303B98">
        <w:tc>
          <w:tcPr>
            <w:tcW w:w="2894" w:type="dxa"/>
          </w:tcPr>
          <w:p w14:paraId="7456317E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29B5AF6D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5"/>
            <w:r>
              <w:rPr>
                <w:szCs w:val="20"/>
              </w:rPr>
              <w:t>TIME</w:t>
            </w:r>
            <w:commentRangeEnd w:id="105"/>
            <w:r>
              <w:rPr>
                <w:rStyle w:val="CommentReference"/>
              </w:rPr>
              <w:commentReference w:id="105"/>
            </w:r>
          </w:p>
        </w:tc>
        <w:tc>
          <w:tcPr>
            <w:tcW w:w="3248" w:type="dxa"/>
          </w:tcPr>
          <w:p w14:paraId="3A17BDCB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6"/>
            <w:r>
              <w:rPr>
                <w:szCs w:val="20"/>
              </w:rPr>
              <w:t>RESULTS</w:t>
            </w:r>
            <w:commentRangeEnd w:id="106"/>
            <w:r>
              <w:rPr>
                <w:rStyle w:val="CommentReference"/>
              </w:rPr>
              <w:commentReference w:id="106"/>
            </w:r>
          </w:p>
        </w:tc>
      </w:tr>
    </w:tbl>
    <w:p w14:paraId="098B4198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3E601B37" w14:textId="77777777" w:rsidR="00FC168C" w:rsidRDefault="00FC168C" w:rsidP="00A32BF2">
      <w:pPr>
        <w:pStyle w:val="BodyText"/>
        <w:spacing w:after="60"/>
        <w:ind w:left="0"/>
      </w:pPr>
    </w:p>
    <w:p w14:paraId="0800F343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2781027F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1B497B9C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107"/>
      <w:r>
        <w:rPr>
          <w:b/>
          <w:bCs/>
          <w:u w:val="single"/>
        </w:rPr>
        <w:t xml:space="preserve">                             </w:t>
      </w:r>
      <w:r w:rsidR="004A6AEF">
        <w:rPr>
          <w:b/>
          <w:bCs/>
          <w:u w:val="single"/>
        </w:rPr>
        <w:t>Frequency Response</w:t>
      </w:r>
      <w:r>
        <w:rPr>
          <w:b/>
          <w:bCs/>
          <w:u w:val="single"/>
        </w:rPr>
        <w:t xml:space="preserve">            </w:t>
      </w:r>
      <w:commentRangeEnd w:id="107"/>
      <w:r w:rsidR="00C37425">
        <w:rPr>
          <w:rStyle w:val="CommentReference"/>
        </w:rPr>
        <w:commentReference w:id="107"/>
      </w:r>
      <w:r w:rsidR="00C37425"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6EAE75C1" w14:textId="77777777" w:rsidTr="0079673B">
        <w:trPr>
          <w:trHeight w:val="628"/>
        </w:trPr>
        <w:tc>
          <w:tcPr>
            <w:tcW w:w="2336" w:type="dxa"/>
          </w:tcPr>
          <w:p w14:paraId="6D17CF5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457AE56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6BF3FF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205AC4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A54AD0C" w14:textId="77777777" w:rsidTr="0079673B">
        <w:trPr>
          <w:trHeight w:val="333"/>
        </w:trPr>
        <w:tc>
          <w:tcPr>
            <w:tcW w:w="2336" w:type="dxa"/>
          </w:tcPr>
          <w:p w14:paraId="35E8712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314927A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E8306A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3A2744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F425512" w14:textId="77777777" w:rsidTr="0079673B">
        <w:trPr>
          <w:trHeight w:val="346"/>
        </w:trPr>
        <w:tc>
          <w:tcPr>
            <w:tcW w:w="2336" w:type="dxa"/>
          </w:tcPr>
          <w:p w14:paraId="4D7FA7F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355B52D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B86177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23DFDE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2AFA518" w14:textId="77777777" w:rsidTr="0079673B">
        <w:trPr>
          <w:trHeight w:val="333"/>
        </w:trPr>
        <w:tc>
          <w:tcPr>
            <w:tcW w:w="2336" w:type="dxa"/>
          </w:tcPr>
          <w:p w14:paraId="7EC6585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lastRenderedPageBreak/>
              <w:t>1 Hz</w:t>
            </w:r>
          </w:p>
        </w:tc>
        <w:tc>
          <w:tcPr>
            <w:tcW w:w="2337" w:type="dxa"/>
          </w:tcPr>
          <w:p w14:paraId="1A37384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375CFD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9B2FD6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7F0FA44" w14:textId="77777777" w:rsidTr="0079673B">
        <w:trPr>
          <w:trHeight w:val="346"/>
        </w:trPr>
        <w:tc>
          <w:tcPr>
            <w:tcW w:w="2336" w:type="dxa"/>
          </w:tcPr>
          <w:p w14:paraId="775D534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525172A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9A988F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7F7C94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8F93343" w14:textId="77777777" w:rsidTr="0079673B">
        <w:trPr>
          <w:trHeight w:val="333"/>
        </w:trPr>
        <w:tc>
          <w:tcPr>
            <w:tcW w:w="2336" w:type="dxa"/>
          </w:tcPr>
          <w:p w14:paraId="12BDBDE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142AE71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CEF27B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DD3FF6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AD7BDFA" w14:textId="77777777" w:rsidTr="0079673B">
        <w:trPr>
          <w:trHeight w:val="333"/>
        </w:trPr>
        <w:tc>
          <w:tcPr>
            <w:tcW w:w="2336" w:type="dxa"/>
          </w:tcPr>
          <w:p w14:paraId="2B3050F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79E82A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706E44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E6F9C9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1B4DAA3" w14:textId="77777777" w:rsidTr="0079673B">
        <w:trPr>
          <w:trHeight w:val="346"/>
        </w:trPr>
        <w:tc>
          <w:tcPr>
            <w:tcW w:w="2336" w:type="dxa"/>
          </w:tcPr>
          <w:p w14:paraId="619FE76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4E7C399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EBB6A3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6E7B26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52346D4A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40519410" w14:textId="77777777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commentRangeStart w:id="108"/>
      <w:r>
        <w:rPr>
          <w:b/>
          <w:bCs/>
          <w:szCs w:val="20"/>
        </w:rPr>
        <w:t xml:space="preserve">                                    </w:t>
      </w:r>
      <w:commentRangeEnd w:id="108"/>
      <w:r w:rsidR="00A062BE">
        <w:rPr>
          <w:rStyle w:val="CommentReference"/>
        </w:rPr>
        <w:commentReference w:id="108"/>
      </w:r>
    </w:p>
    <w:p w14:paraId="14A9FE09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883590A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05FC60A2" w14:textId="77777777" w:rsidTr="009677C9">
        <w:tc>
          <w:tcPr>
            <w:tcW w:w="3266" w:type="dxa"/>
          </w:tcPr>
          <w:p w14:paraId="41FBB032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FA346A7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65DA625C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4A555D90" w14:textId="77777777" w:rsidTr="009677C9">
        <w:tc>
          <w:tcPr>
            <w:tcW w:w="3266" w:type="dxa"/>
          </w:tcPr>
          <w:p w14:paraId="3E13C7F8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7EB59E0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9"/>
            <w:r>
              <w:rPr>
                <w:szCs w:val="20"/>
              </w:rPr>
              <w:t>SPEED</w:t>
            </w:r>
            <w:commentRangeEnd w:id="109"/>
            <w:r>
              <w:rPr>
                <w:rStyle w:val="CommentReference"/>
              </w:rPr>
              <w:commentReference w:id="109"/>
            </w:r>
          </w:p>
        </w:tc>
        <w:tc>
          <w:tcPr>
            <w:tcW w:w="3222" w:type="dxa"/>
          </w:tcPr>
          <w:p w14:paraId="3AE3A59D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0"/>
            <w:r>
              <w:rPr>
                <w:szCs w:val="20"/>
              </w:rPr>
              <w:t>RESULTS</w:t>
            </w:r>
            <w:commentRangeEnd w:id="110"/>
            <w:r>
              <w:rPr>
                <w:rStyle w:val="CommentReference"/>
              </w:rPr>
              <w:commentReference w:id="110"/>
            </w:r>
          </w:p>
        </w:tc>
      </w:tr>
      <w:tr w:rsidR="00A42D5E" w14:paraId="59F08423" w14:textId="77777777" w:rsidTr="009677C9">
        <w:tc>
          <w:tcPr>
            <w:tcW w:w="3266" w:type="dxa"/>
          </w:tcPr>
          <w:p w14:paraId="47F33BDF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594CBCB1" w14:textId="77777777" w:rsidR="00A42D5E" w:rsidRPr="00C847E4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1"/>
            <w:r>
              <w:rPr>
                <w:szCs w:val="20"/>
              </w:rPr>
              <w:t>TIME</w:t>
            </w:r>
            <w:commentRangeEnd w:id="111"/>
            <w:r>
              <w:rPr>
                <w:rStyle w:val="CommentReference"/>
              </w:rPr>
              <w:commentReference w:id="111"/>
            </w:r>
          </w:p>
        </w:tc>
        <w:tc>
          <w:tcPr>
            <w:tcW w:w="3222" w:type="dxa"/>
          </w:tcPr>
          <w:p w14:paraId="6FEFB49B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2"/>
            <w:r>
              <w:rPr>
                <w:szCs w:val="20"/>
              </w:rPr>
              <w:t>RESULTS</w:t>
            </w:r>
            <w:commentRangeEnd w:id="112"/>
            <w:r>
              <w:rPr>
                <w:rStyle w:val="CommentReference"/>
              </w:rPr>
              <w:commentReference w:id="112"/>
            </w:r>
          </w:p>
        </w:tc>
      </w:tr>
    </w:tbl>
    <w:p w14:paraId="7B0A06DB" w14:textId="77777777" w:rsidR="00A42D5E" w:rsidRPr="006770F5" w:rsidRDefault="00A42D5E" w:rsidP="00A42D5E">
      <w:pPr>
        <w:rPr>
          <w:b/>
          <w:bCs/>
          <w:u w:val="single"/>
        </w:rPr>
      </w:pPr>
    </w:p>
    <w:p w14:paraId="4AB5FF16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45A29FFB" w14:textId="77777777" w:rsidTr="008B1304">
        <w:tc>
          <w:tcPr>
            <w:tcW w:w="3266" w:type="dxa"/>
          </w:tcPr>
          <w:p w14:paraId="4307CED3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1D965AB5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2C22945E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3CF36BBA" w14:textId="77777777" w:rsidTr="008B1304">
        <w:tc>
          <w:tcPr>
            <w:tcW w:w="3266" w:type="dxa"/>
          </w:tcPr>
          <w:p w14:paraId="0AE0451E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58C836B6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3"/>
            <w:r>
              <w:rPr>
                <w:szCs w:val="20"/>
              </w:rPr>
              <w:t>SPEED</w:t>
            </w:r>
            <w:commentRangeEnd w:id="113"/>
            <w:r>
              <w:rPr>
                <w:rStyle w:val="CommentReference"/>
              </w:rPr>
              <w:commentReference w:id="113"/>
            </w:r>
          </w:p>
        </w:tc>
        <w:tc>
          <w:tcPr>
            <w:tcW w:w="3222" w:type="dxa"/>
          </w:tcPr>
          <w:p w14:paraId="13E7C168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4"/>
            <w:r>
              <w:rPr>
                <w:szCs w:val="20"/>
              </w:rPr>
              <w:t>RESULTS</w:t>
            </w:r>
            <w:commentRangeEnd w:id="114"/>
            <w:r>
              <w:rPr>
                <w:rStyle w:val="CommentReference"/>
              </w:rPr>
              <w:commentReference w:id="114"/>
            </w:r>
          </w:p>
        </w:tc>
      </w:tr>
      <w:tr w:rsidR="00F76922" w14:paraId="4E4CC284" w14:textId="77777777" w:rsidTr="008B1304">
        <w:tc>
          <w:tcPr>
            <w:tcW w:w="3266" w:type="dxa"/>
          </w:tcPr>
          <w:p w14:paraId="61789A35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6AC0C2B6" w14:textId="77777777" w:rsidR="00F76922" w:rsidRPr="00C847E4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5"/>
            <w:r>
              <w:rPr>
                <w:szCs w:val="20"/>
              </w:rPr>
              <w:t>TIME</w:t>
            </w:r>
            <w:commentRangeEnd w:id="115"/>
            <w:r>
              <w:rPr>
                <w:rStyle w:val="CommentReference"/>
              </w:rPr>
              <w:commentReference w:id="115"/>
            </w:r>
          </w:p>
        </w:tc>
        <w:tc>
          <w:tcPr>
            <w:tcW w:w="3222" w:type="dxa"/>
          </w:tcPr>
          <w:p w14:paraId="7FFAA9B0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6"/>
            <w:r>
              <w:rPr>
                <w:szCs w:val="20"/>
              </w:rPr>
              <w:t>RESULTS</w:t>
            </w:r>
            <w:commentRangeEnd w:id="116"/>
            <w:r>
              <w:rPr>
                <w:rStyle w:val="CommentReference"/>
              </w:rPr>
              <w:commentReference w:id="116"/>
            </w:r>
          </w:p>
        </w:tc>
      </w:tr>
    </w:tbl>
    <w:p w14:paraId="71CF2C46" w14:textId="77777777" w:rsidR="00A32BF2" w:rsidRDefault="00A32BF2" w:rsidP="00F76922"/>
    <w:p w14:paraId="33E26FF8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450FCF">
        <w:t>5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10EE3E5C" w14:textId="77777777" w:rsidR="00A32BF2" w:rsidRDefault="00A32BF2" w:rsidP="00A32BF2">
      <w:pPr>
        <w:pStyle w:val="BodyText"/>
        <w:spacing w:after="60"/>
        <w:ind w:left="0"/>
      </w:pPr>
    </w:p>
    <w:p w14:paraId="1EDB0AEB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43E9563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commentRangeStart w:id="117"/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commentRangeEnd w:id="117"/>
      <w:r w:rsidRPr="004F4C1E">
        <w:rPr>
          <w:rStyle w:val="CommentReference"/>
        </w:rPr>
        <w:commentReference w:id="117"/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4B01EB20" w14:textId="77777777" w:rsidTr="0079673B">
        <w:trPr>
          <w:trHeight w:val="628"/>
        </w:trPr>
        <w:tc>
          <w:tcPr>
            <w:tcW w:w="2336" w:type="dxa"/>
          </w:tcPr>
          <w:p w14:paraId="7FF5E3C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172F7FC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4463B0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655362C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49C25A77" w14:textId="77777777" w:rsidTr="0079673B">
        <w:trPr>
          <w:trHeight w:val="333"/>
        </w:trPr>
        <w:tc>
          <w:tcPr>
            <w:tcW w:w="2336" w:type="dxa"/>
          </w:tcPr>
          <w:p w14:paraId="23A5FB4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31A48AD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06E08C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852C0F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796EC4D" w14:textId="77777777" w:rsidTr="0079673B">
        <w:trPr>
          <w:trHeight w:val="346"/>
        </w:trPr>
        <w:tc>
          <w:tcPr>
            <w:tcW w:w="2336" w:type="dxa"/>
          </w:tcPr>
          <w:p w14:paraId="401555A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0D84D4D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BE72EA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EF4922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FD7EC5E" w14:textId="77777777" w:rsidTr="0079673B">
        <w:trPr>
          <w:trHeight w:val="333"/>
        </w:trPr>
        <w:tc>
          <w:tcPr>
            <w:tcW w:w="2336" w:type="dxa"/>
          </w:tcPr>
          <w:p w14:paraId="73F450E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7ED00BA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E5CC56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80D433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F63C14D" w14:textId="77777777" w:rsidTr="0079673B">
        <w:trPr>
          <w:trHeight w:val="346"/>
        </w:trPr>
        <w:tc>
          <w:tcPr>
            <w:tcW w:w="2336" w:type="dxa"/>
          </w:tcPr>
          <w:p w14:paraId="2993C11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2464761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D1404B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40498B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015C546" w14:textId="77777777" w:rsidTr="0079673B">
        <w:trPr>
          <w:trHeight w:val="333"/>
        </w:trPr>
        <w:tc>
          <w:tcPr>
            <w:tcW w:w="2336" w:type="dxa"/>
          </w:tcPr>
          <w:p w14:paraId="30FBADD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42490F8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7E4D87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151898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15DA3E9" w14:textId="77777777" w:rsidTr="0079673B">
        <w:trPr>
          <w:trHeight w:val="333"/>
        </w:trPr>
        <w:tc>
          <w:tcPr>
            <w:tcW w:w="2336" w:type="dxa"/>
          </w:tcPr>
          <w:p w14:paraId="3E3E0857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6CD2B96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B1EE54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B4DC3C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6F354A6" w14:textId="77777777" w:rsidTr="0079673B">
        <w:trPr>
          <w:trHeight w:val="346"/>
        </w:trPr>
        <w:tc>
          <w:tcPr>
            <w:tcW w:w="2336" w:type="dxa"/>
          </w:tcPr>
          <w:p w14:paraId="5065CE9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6CB3C32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753C8B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4485BB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10031DC7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450FCF">
        <w:t>6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629A1AFB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4D09F828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128202BB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20AF7E80" w14:textId="77777777" w:rsidR="00033D62" w:rsidRDefault="004F4C1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</w:t>
      </w:r>
      <w:commentRangeStart w:id="118"/>
      <w:r>
        <w:rPr>
          <w:sz w:val="22"/>
          <w:szCs w:val="22"/>
        </w:rPr>
        <w:t xml:space="preserve">                            </w:t>
      </w:r>
      <w:r w:rsidR="000720A0">
        <w:rPr>
          <w:sz w:val="22"/>
          <w:szCs w:val="22"/>
        </w:rPr>
        <w:t>Step response Test</w:t>
      </w:r>
      <w:r>
        <w:rPr>
          <w:sz w:val="22"/>
          <w:szCs w:val="22"/>
        </w:rPr>
        <w:t xml:space="preserve">                              </w:t>
      </w:r>
      <w:commentRangeEnd w:id="118"/>
      <w:r w:rsidR="004D5296">
        <w:rPr>
          <w:rStyle w:val="CommentReference"/>
        </w:rPr>
        <w:commentReference w:id="118"/>
      </w:r>
    </w:p>
    <w:p w14:paraId="0794C1AE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19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6E079770" w14:textId="77777777" w:rsidTr="006333EB">
        <w:tc>
          <w:tcPr>
            <w:tcW w:w="3208" w:type="dxa"/>
          </w:tcPr>
          <w:p w14:paraId="70D6E721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F6DE2A8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Actual </w:t>
            </w:r>
            <w:r w:rsidR="00AD5C95">
              <w:rPr>
                <w:szCs w:val="20"/>
              </w:rPr>
              <w:t>Value</w:t>
            </w:r>
          </w:p>
        </w:tc>
        <w:tc>
          <w:tcPr>
            <w:tcW w:w="2894" w:type="dxa"/>
          </w:tcPr>
          <w:p w14:paraId="359D4908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53D2E875" w14:textId="77777777" w:rsidTr="006333EB">
        <w:tc>
          <w:tcPr>
            <w:tcW w:w="3208" w:type="dxa"/>
          </w:tcPr>
          <w:p w14:paraId="3449943B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5C86EAF" w14:textId="77777777" w:rsidR="006333EB" w:rsidRPr="003B2DF7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0"/>
            <w:r>
              <w:rPr>
                <w:szCs w:val="20"/>
              </w:rPr>
              <w:t>SPEED</w:t>
            </w:r>
            <w:commentRangeEnd w:id="120"/>
            <w:r>
              <w:rPr>
                <w:rStyle w:val="CommentReference"/>
              </w:rPr>
              <w:commentReference w:id="120"/>
            </w:r>
          </w:p>
        </w:tc>
        <w:tc>
          <w:tcPr>
            <w:tcW w:w="2894" w:type="dxa"/>
          </w:tcPr>
          <w:p w14:paraId="754ADB7B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1"/>
            <w:r>
              <w:rPr>
                <w:szCs w:val="20"/>
              </w:rPr>
              <w:t>RESULTS</w:t>
            </w:r>
            <w:commentRangeEnd w:id="121"/>
            <w:r>
              <w:rPr>
                <w:rStyle w:val="CommentReference"/>
              </w:rPr>
              <w:commentReference w:id="121"/>
            </w:r>
          </w:p>
        </w:tc>
      </w:tr>
      <w:tr w:rsidR="006333EB" w14:paraId="5BE299E3" w14:textId="77777777" w:rsidTr="006333EB">
        <w:tc>
          <w:tcPr>
            <w:tcW w:w="3208" w:type="dxa"/>
          </w:tcPr>
          <w:p w14:paraId="5D2CA433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4A40E40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4C358EE" w14:textId="77777777" w:rsidR="006333EB" w:rsidRDefault="0093190E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2"/>
            <w:r>
              <w:rPr>
                <w:szCs w:val="20"/>
              </w:rPr>
              <w:t>TIME</w:t>
            </w:r>
            <w:commentRangeEnd w:id="122"/>
            <w:r w:rsidR="00362DC1">
              <w:rPr>
                <w:rStyle w:val="CommentReference"/>
              </w:rPr>
              <w:commentReference w:id="122"/>
            </w:r>
          </w:p>
        </w:tc>
        <w:tc>
          <w:tcPr>
            <w:tcW w:w="2894" w:type="dxa"/>
          </w:tcPr>
          <w:p w14:paraId="05379EB2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1CFCC6F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3"/>
            <w:r>
              <w:rPr>
                <w:szCs w:val="20"/>
              </w:rPr>
              <w:t>RESULTS</w:t>
            </w:r>
            <w:commentRangeEnd w:id="123"/>
            <w:r>
              <w:rPr>
                <w:rStyle w:val="CommentReference"/>
              </w:rPr>
              <w:commentReference w:id="123"/>
            </w:r>
          </w:p>
        </w:tc>
      </w:tr>
    </w:tbl>
    <w:p w14:paraId="1F3671F5" w14:textId="77777777" w:rsidR="00362DC1" w:rsidRDefault="00362DC1" w:rsidP="00033D62"/>
    <w:p w14:paraId="06BE8B57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554547F9" w14:textId="77777777" w:rsidTr="00362DC1">
        <w:tc>
          <w:tcPr>
            <w:tcW w:w="3208" w:type="dxa"/>
          </w:tcPr>
          <w:p w14:paraId="56F43915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23EC879" w14:textId="77777777" w:rsidR="00362DC1" w:rsidRDefault="00AD5C9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6D9DAEBC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117DB8C8" w14:textId="77777777" w:rsidTr="00362DC1">
        <w:tc>
          <w:tcPr>
            <w:tcW w:w="3208" w:type="dxa"/>
          </w:tcPr>
          <w:p w14:paraId="5DE70807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32BD5F4" w14:textId="77777777" w:rsidR="00362DC1" w:rsidRPr="003B2DF7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4"/>
            <w:r>
              <w:rPr>
                <w:szCs w:val="20"/>
              </w:rPr>
              <w:t>SPEED</w:t>
            </w:r>
            <w:commentRangeEnd w:id="124"/>
            <w:r w:rsidR="004D5296">
              <w:rPr>
                <w:rStyle w:val="CommentReference"/>
              </w:rPr>
              <w:commentReference w:id="124"/>
            </w:r>
          </w:p>
        </w:tc>
        <w:tc>
          <w:tcPr>
            <w:tcW w:w="2894" w:type="dxa"/>
          </w:tcPr>
          <w:p w14:paraId="43BBAA36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5"/>
            <w:r>
              <w:rPr>
                <w:szCs w:val="20"/>
              </w:rPr>
              <w:t>RESULTS</w:t>
            </w:r>
            <w:commentRangeEnd w:id="125"/>
            <w:r w:rsidR="004D5296">
              <w:rPr>
                <w:rStyle w:val="CommentReference"/>
              </w:rPr>
              <w:commentReference w:id="125"/>
            </w:r>
          </w:p>
        </w:tc>
      </w:tr>
      <w:tr w:rsidR="00362DC1" w14:paraId="1449D90A" w14:textId="77777777" w:rsidTr="00362DC1">
        <w:tc>
          <w:tcPr>
            <w:tcW w:w="3208" w:type="dxa"/>
          </w:tcPr>
          <w:p w14:paraId="1F268F00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548AB46" w14:textId="77777777" w:rsidR="00362DC1" w:rsidRDefault="0093190E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6"/>
            <w:r>
              <w:rPr>
                <w:szCs w:val="20"/>
              </w:rPr>
              <w:t>TIME</w:t>
            </w:r>
            <w:commentRangeEnd w:id="126"/>
            <w:r w:rsidR="004D5296">
              <w:rPr>
                <w:rStyle w:val="CommentReference"/>
              </w:rPr>
              <w:commentReference w:id="126"/>
            </w:r>
          </w:p>
        </w:tc>
        <w:tc>
          <w:tcPr>
            <w:tcW w:w="2894" w:type="dxa"/>
          </w:tcPr>
          <w:p w14:paraId="6FDF5FB6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767CDAA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7"/>
            <w:r>
              <w:rPr>
                <w:szCs w:val="20"/>
              </w:rPr>
              <w:t>RESULTS</w:t>
            </w:r>
            <w:commentRangeEnd w:id="127"/>
            <w:r w:rsidR="004D5296">
              <w:rPr>
                <w:rStyle w:val="CommentReference"/>
              </w:rPr>
              <w:commentReference w:id="127"/>
            </w:r>
          </w:p>
        </w:tc>
      </w:tr>
      <w:bookmarkEnd w:id="119"/>
    </w:tbl>
    <w:p w14:paraId="701805C8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64A2CFDA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27823D08" w14:textId="77777777" w:rsidTr="009677C9">
        <w:tc>
          <w:tcPr>
            <w:tcW w:w="3208" w:type="dxa"/>
          </w:tcPr>
          <w:p w14:paraId="550CC452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5D46DBB" w14:textId="77777777" w:rsidR="009319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21828703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4C50D488" w14:textId="77777777" w:rsidTr="009677C9">
        <w:tc>
          <w:tcPr>
            <w:tcW w:w="3208" w:type="dxa"/>
          </w:tcPr>
          <w:p w14:paraId="4A6C258F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1E9CDFE" w14:textId="77777777" w:rsidR="0093190E" w:rsidRPr="003B2DF7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8"/>
            <w:r>
              <w:rPr>
                <w:szCs w:val="20"/>
              </w:rPr>
              <w:t>SPEED</w:t>
            </w:r>
            <w:commentRangeEnd w:id="128"/>
            <w:r>
              <w:rPr>
                <w:rStyle w:val="CommentReference"/>
              </w:rPr>
              <w:commentReference w:id="128"/>
            </w:r>
          </w:p>
        </w:tc>
        <w:tc>
          <w:tcPr>
            <w:tcW w:w="2894" w:type="dxa"/>
          </w:tcPr>
          <w:p w14:paraId="71906A74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9"/>
            <w:r>
              <w:rPr>
                <w:szCs w:val="20"/>
              </w:rPr>
              <w:t>RESULTS</w:t>
            </w:r>
            <w:commentRangeEnd w:id="129"/>
            <w:r>
              <w:rPr>
                <w:rStyle w:val="CommentReference"/>
              </w:rPr>
              <w:commentReference w:id="129"/>
            </w:r>
          </w:p>
        </w:tc>
      </w:tr>
      <w:tr w:rsidR="0093190E" w14:paraId="28DE7453" w14:textId="77777777" w:rsidTr="009677C9">
        <w:tc>
          <w:tcPr>
            <w:tcW w:w="3208" w:type="dxa"/>
          </w:tcPr>
          <w:p w14:paraId="53F650ED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B8B870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2C8568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30"/>
            <w:r>
              <w:rPr>
                <w:szCs w:val="20"/>
              </w:rPr>
              <w:t>TIME</w:t>
            </w:r>
            <w:commentRangeEnd w:id="130"/>
            <w:r>
              <w:rPr>
                <w:rStyle w:val="CommentReference"/>
              </w:rPr>
              <w:commentReference w:id="130"/>
            </w:r>
          </w:p>
        </w:tc>
        <w:tc>
          <w:tcPr>
            <w:tcW w:w="2894" w:type="dxa"/>
          </w:tcPr>
          <w:p w14:paraId="7AAC9FAE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B76D537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31"/>
            <w:r>
              <w:rPr>
                <w:szCs w:val="20"/>
              </w:rPr>
              <w:t>RESULTS</w:t>
            </w:r>
            <w:commentRangeEnd w:id="131"/>
            <w:r>
              <w:rPr>
                <w:rStyle w:val="CommentReference"/>
              </w:rPr>
              <w:commentReference w:id="131"/>
            </w:r>
          </w:p>
        </w:tc>
      </w:tr>
    </w:tbl>
    <w:p w14:paraId="792169B8" w14:textId="77777777" w:rsidR="0093190E" w:rsidRDefault="0093190E" w:rsidP="0093190E"/>
    <w:p w14:paraId="11E1A252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3340BBB1" w14:textId="77777777" w:rsidTr="009677C9">
        <w:tc>
          <w:tcPr>
            <w:tcW w:w="3208" w:type="dxa"/>
          </w:tcPr>
          <w:p w14:paraId="181CDB9D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621D5E0" w14:textId="77777777" w:rsidR="009319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7B16C2EB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48E19FEE" w14:textId="77777777" w:rsidTr="009677C9">
        <w:tc>
          <w:tcPr>
            <w:tcW w:w="3208" w:type="dxa"/>
          </w:tcPr>
          <w:p w14:paraId="556D34C4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98E1745" w14:textId="77777777" w:rsidR="0093190E" w:rsidRPr="003B2DF7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32"/>
            <w:r>
              <w:rPr>
                <w:szCs w:val="20"/>
              </w:rPr>
              <w:t>SPEED</w:t>
            </w:r>
            <w:commentRangeEnd w:id="132"/>
            <w:r>
              <w:rPr>
                <w:rStyle w:val="CommentReference"/>
              </w:rPr>
              <w:commentReference w:id="132"/>
            </w:r>
          </w:p>
        </w:tc>
        <w:tc>
          <w:tcPr>
            <w:tcW w:w="2894" w:type="dxa"/>
          </w:tcPr>
          <w:p w14:paraId="3B1FAAA0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33"/>
            <w:r>
              <w:rPr>
                <w:szCs w:val="20"/>
              </w:rPr>
              <w:t>RESULTS</w:t>
            </w:r>
            <w:commentRangeEnd w:id="133"/>
            <w:r>
              <w:rPr>
                <w:rStyle w:val="CommentReference"/>
              </w:rPr>
              <w:commentReference w:id="133"/>
            </w:r>
          </w:p>
        </w:tc>
      </w:tr>
      <w:tr w:rsidR="0093190E" w14:paraId="4257F13B" w14:textId="77777777" w:rsidTr="009677C9">
        <w:tc>
          <w:tcPr>
            <w:tcW w:w="3208" w:type="dxa"/>
          </w:tcPr>
          <w:p w14:paraId="12C14534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B88AA45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34"/>
            <w:r>
              <w:rPr>
                <w:szCs w:val="20"/>
              </w:rPr>
              <w:t>TIME</w:t>
            </w:r>
            <w:commentRangeEnd w:id="134"/>
            <w:r>
              <w:rPr>
                <w:rStyle w:val="CommentReference"/>
              </w:rPr>
              <w:commentReference w:id="134"/>
            </w:r>
          </w:p>
        </w:tc>
        <w:tc>
          <w:tcPr>
            <w:tcW w:w="2894" w:type="dxa"/>
          </w:tcPr>
          <w:p w14:paraId="64F8CC64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7C6026D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35"/>
            <w:r>
              <w:rPr>
                <w:szCs w:val="20"/>
              </w:rPr>
              <w:t>RESULTS</w:t>
            </w:r>
            <w:commentRangeEnd w:id="135"/>
            <w:r>
              <w:rPr>
                <w:rStyle w:val="CommentReference"/>
              </w:rPr>
              <w:commentReference w:id="135"/>
            </w:r>
          </w:p>
        </w:tc>
      </w:tr>
    </w:tbl>
    <w:p w14:paraId="42CE31E9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7B5D8A70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4E94DFE0" w14:textId="77777777" w:rsidR="00D10C0B" w:rsidRDefault="00D10C0B" w:rsidP="00D10C0B">
      <w:pPr>
        <w:pStyle w:val="BodyText"/>
        <w:spacing w:after="60"/>
        <w:ind w:left="0"/>
      </w:pPr>
    </w:p>
    <w:p w14:paraId="405D7183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36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5BD87FF6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commentRangeStart w:id="137"/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            </w:t>
      </w:r>
      <w:commentRangeEnd w:id="137"/>
      <w:r w:rsidRPr="004F4C1E">
        <w:rPr>
          <w:rStyle w:val="CommentReference"/>
        </w:rPr>
        <w:commentReference w:id="137"/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CA38291" w14:textId="77777777" w:rsidTr="0079673B">
        <w:trPr>
          <w:trHeight w:val="628"/>
        </w:trPr>
        <w:tc>
          <w:tcPr>
            <w:tcW w:w="2336" w:type="dxa"/>
          </w:tcPr>
          <w:p w14:paraId="1BB1E44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128E239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71F86ED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62C0E1C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865E612" w14:textId="77777777" w:rsidTr="0079673B">
        <w:trPr>
          <w:trHeight w:val="333"/>
        </w:trPr>
        <w:tc>
          <w:tcPr>
            <w:tcW w:w="2336" w:type="dxa"/>
          </w:tcPr>
          <w:p w14:paraId="47D4A94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446ECFE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A2A92D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E50AF6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36DFBD5" w14:textId="77777777" w:rsidTr="0079673B">
        <w:trPr>
          <w:trHeight w:val="346"/>
        </w:trPr>
        <w:tc>
          <w:tcPr>
            <w:tcW w:w="2336" w:type="dxa"/>
          </w:tcPr>
          <w:p w14:paraId="783830D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1EB7263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340D72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98BCE1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EE48533" w14:textId="77777777" w:rsidTr="0079673B">
        <w:trPr>
          <w:trHeight w:val="333"/>
        </w:trPr>
        <w:tc>
          <w:tcPr>
            <w:tcW w:w="2336" w:type="dxa"/>
          </w:tcPr>
          <w:p w14:paraId="4D62EC0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lastRenderedPageBreak/>
              <w:t>1 Hz</w:t>
            </w:r>
          </w:p>
        </w:tc>
        <w:tc>
          <w:tcPr>
            <w:tcW w:w="2337" w:type="dxa"/>
          </w:tcPr>
          <w:p w14:paraId="6706881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0A08EC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A919A9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DB5576E" w14:textId="77777777" w:rsidTr="0079673B">
        <w:trPr>
          <w:trHeight w:val="346"/>
        </w:trPr>
        <w:tc>
          <w:tcPr>
            <w:tcW w:w="2336" w:type="dxa"/>
          </w:tcPr>
          <w:p w14:paraId="0FD6BB8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3BE5CD0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9F75B9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181DAD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62153EE" w14:textId="77777777" w:rsidTr="0079673B">
        <w:trPr>
          <w:trHeight w:val="333"/>
        </w:trPr>
        <w:tc>
          <w:tcPr>
            <w:tcW w:w="2336" w:type="dxa"/>
          </w:tcPr>
          <w:p w14:paraId="00E7CAF7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57621B7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9C4140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241ECA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0B81C53" w14:textId="77777777" w:rsidTr="0079673B">
        <w:trPr>
          <w:trHeight w:val="333"/>
        </w:trPr>
        <w:tc>
          <w:tcPr>
            <w:tcW w:w="2336" w:type="dxa"/>
          </w:tcPr>
          <w:p w14:paraId="579DBC4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594DFD4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FFACA8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337DA2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49483B6" w14:textId="77777777" w:rsidTr="0079673B">
        <w:trPr>
          <w:trHeight w:val="346"/>
        </w:trPr>
        <w:tc>
          <w:tcPr>
            <w:tcW w:w="2336" w:type="dxa"/>
          </w:tcPr>
          <w:p w14:paraId="72236B3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53D4759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8AF273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27F9C1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108DB709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27B3868C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commentRangeStart w:id="138"/>
      <w:r w:rsidRPr="004F4C1E">
        <w:rPr>
          <w:b/>
          <w:bCs/>
          <w:color w:val="000000" w:themeColor="text1"/>
        </w:rPr>
        <w:t xml:space="preserve">                              </w:t>
      </w:r>
      <w:r w:rsidR="00B34EBB" w:rsidRPr="004F4C1E">
        <w:rPr>
          <w:b/>
          <w:bCs/>
          <w:color w:val="000000" w:themeColor="text1"/>
        </w:rPr>
        <w:t xml:space="preserve"> </w:t>
      </w:r>
      <w:commentRangeEnd w:id="138"/>
      <w:r w:rsidR="00B34EBB" w:rsidRPr="004F4C1E">
        <w:rPr>
          <w:rStyle w:val="CommentReference"/>
          <w:color w:val="000000" w:themeColor="text1"/>
        </w:rPr>
        <w:commentReference w:id="138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32AEB654" w14:textId="77777777" w:rsidTr="0079673B">
        <w:trPr>
          <w:trHeight w:val="628"/>
        </w:trPr>
        <w:tc>
          <w:tcPr>
            <w:tcW w:w="2336" w:type="dxa"/>
          </w:tcPr>
          <w:p w14:paraId="2D3D7E2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2B1C869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0064171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1AD684B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6F43BED" w14:textId="77777777" w:rsidTr="0079673B">
        <w:trPr>
          <w:trHeight w:val="333"/>
        </w:trPr>
        <w:tc>
          <w:tcPr>
            <w:tcW w:w="2336" w:type="dxa"/>
          </w:tcPr>
          <w:p w14:paraId="739585C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4A3B597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1E459C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055644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7F2D0EA" w14:textId="77777777" w:rsidTr="0079673B">
        <w:trPr>
          <w:trHeight w:val="346"/>
        </w:trPr>
        <w:tc>
          <w:tcPr>
            <w:tcW w:w="2336" w:type="dxa"/>
          </w:tcPr>
          <w:p w14:paraId="52ABC7E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23214D8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FA7EEA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87ABEB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D796203" w14:textId="77777777" w:rsidTr="0079673B">
        <w:trPr>
          <w:trHeight w:val="333"/>
        </w:trPr>
        <w:tc>
          <w:tcPr>
            <w:tcW w:w="2336" w:type="dxa"/>
          </w:tcPr>
          <w:p w14:paraId="59456C7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575EC15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92BCB3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02102E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C35CD6D" w14:textId="77777777" w:rsidTr="0079673B">
        <w:trPr>
          <w:trHeight w:val="346"/>
        </w:trPr>
        <w:tc>
          <w:tcPr>
            <w:tcW w:w="2336" w:type="dxa"/>
          </w:tcPr>
          <w:p w14:paraId="54B1DDD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469939C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F4A86F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928C5B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C560445" w14:textId="77777777" w:rsidTr="0079673B">
        <w:trPr>
          <w:trHeight w:val="333"/>
        </w:trPr>
        <w:tc>
          <w:tcPr>
            <w:tcW w:w="2336" w:type="dxa"/>
          </w:tcPr>
          <w:p w14:paraId="1716C78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5FF18CB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0AF257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A3C09E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A518CAA" w14:textId="77777777" w:rsidTr="0079673B">
        <w:trPr>
          <w:trHeight w:val="333"/>
        </w:trPr>
        <w:tc>
          <w:tcPr>
            <w:tcW w:w="2336" w:type="dxa"/>
          </w:tcPr>
          <w:p w14:paraId="2AEE9AD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EB7FB4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32FE1A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EF1B8F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BBFFC24" w14:textId="77777777" w:rsidTr="0079673B">
        <w:trPr>
          <w:trHeight w:val="346"/>
        </w:trPr>
        <w:tc>
          <w:tcPr>
            <w:tcW w:w="2336" w:type="dxa"/>
          </w:tcPr>
          <w:p w14:paraId="758DFA5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62C90E3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632C8D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54ED14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3F38DF73" w14:textId="77777777" w:rsidR="004F4C1E" w:rsidRDefault="00D53B8C" w:rsidP="00120530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03E107B0" w14:textId="77777777" w:rsidR="004F4C1E" w:rsidRDefault="004F4C1E" w:rsidP="00120530">
      <w:pPr>
        <w:pStyle w:val="BodyText"/>
        <w:spacing w:after="60"/>
        <w:ind w:left="0"/>
        <w:rPr>
          <w:szCs w:val="20"/>
          <w:u w:val="single"/>
        </w:rPr>
      </w:pPr>
    </w:p>
    <w:p w14:paraId="6AF0944C" w14:textId="77777777" w:rsidR="00120530" w:rsidRPr="004F4C1E" w:rsidRDefault="00120530" w:rsidP="00120530">
      <w:pPr>
        <w:pStyle w:val="BodyText"/>
        <w:spacing w:after="60"/>
        <w:ind w:left="0"/>
        <w:rPr>
          <w:sz w:val="22"/>
          <w:szCs w:val="22"/>
        </w:rPr>
      </w:pPr>
      <w:commentRangeStart w:id="139"/>
      <w:commentRangeEnd w:id="139"/>
      <w:r>
        <w:rPr>
          <w:rStyle w:val="CommentReference"/>
        </w:rPr>
        <w:commentReference w:id="139"/>
      </w:r>
    </w:p>
    <w:p w14:paraId="2A760BA4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7DDF7CF8" w14:textId="77777777" w:rsidTr="00716A17">
        <w:tc>
          <w:tcPr>
            <w:tcW w:w="3208" w:type="dxa"/>
          </w:tcPr>
          <w:bookmarkEnd w:id="136"/>
          <w:p w14:paraId="0DA958F0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4C5B82B" w14:textId="77777777" w:rsidR="00120530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2037205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4C25F812" w14:textId="77777777" w:rsidTr="00716A17">
        <w:tc>
          <w:tcPr>
            <w:tcW w:w="3208" w:type="dxa"/>
          </w:tcPr>
          <w:p w14:paraId="01CA231E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2B1F477" w14:textId="77777777" w:rsidR="00120530" w:rsidRPr="003B2DF7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0"/>
            <w:r>
              <w:rPr>
                <w:szCs w:val="20"/>
              </w:rPr>
              <w:t>SPEED</w:t>
            </w:r>
            <w:commentRangeEnd w:id="140"/>
            <w:r>
              <w:rPr>
                <w:rStyle w:val="CommentReference"/>
              </w:rPr>
              <w:commentReference w:id="140"/>
            </w:r>
          </w:p>
        </w:tc>
        <w:tc>
          <w:tcPr>
            <w:tcW w:w="2894" w:type="dxa"/>
          </w:tcPr>
          <w:p w14:paraId="3FFC466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1"/>
            <w:r>
              <w:rPr>
                <w:szCs w:val="20"/>
              </w:rPr>
              <w:t>RESULTS</w:t>
            </w:r>
            <w:commentRangeEnd w:id="141"/>
            <w:r>
              <w:rPr>
                <w:rStyle w:val="CommentReference"/>
              </w:rPr>
              <w:commentReference w:id="141"/>
            </w:r>
          </w:p>
        </w:tc>
      </w:tr>
      <w:tr w:rsidR="00120530" w14:paraId="6ECED34B" w14:textId="77777777" w:rsidTr="00716A17">
        <w:tc>
          <w:tcPr>
            <w:tcW w:w="3208" w:type="dxa"/>
          </w:tcPr>
          <w:p w14:paraId="67AAA0C8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7E6F51F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2565F4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2"/>
            <w:r>
              <w:rPr>
                <w:szCs w:val="20"/>
              </w:rPr>
              <w:t>SPEED</w:t>
            </w:r>
            <w:commentRangeEnd w:id="142"/>
            <w:r>
              <w:rPr>
                <w:rStyle w:val="CommentReference"/>
              </w:rPr>
              <w:commentReference w:id="142"/>
            </w:r>
          </w:p>
        </w:tc>
        <w:tc>
          <w:tcPr>
            <w:tcW w:w="2894" w:type="dxa"/>
          </w:tcPr>
          <w:p w14:paraId="16922FC4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13F272E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3"/>
            <w:r>
              <w:rPr>
                <w:szCs w:val="20"/>
              </w:rPr>
              <w:t>RESULTS</w:t>
            </w:r>
            <w:commentRangeEnd w:id="143"/>
            <w:r>
              <w:rPr>
                <w:rStyle w:val="CommentReference"/>
              </w:rPr>
              <w:commentReference w:id="143"/>
            </w:r>
          </w:p>
        </w:tc>
      </w:tr>
    </w:tbl>
    <w:p w14:paraId="0F8CDE4F" w14:textId="77777777" w:rsidR="00120530" w:rsidRDefault="00120530" w:rsidP="00120530"/>
    <w:p w14:paraId="2A3937AB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065DBF36" w14:textId="77777777" w:rsidTr="00716A17">
        <w:tc>
          <w:tcPr>
            <w:tcW w:w="3208" w:type="dxa"/>
          </w:tcPr>
          <w:p w14:paraId="70197316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B60F646" w14:textId="77777777" w:rsidR="00120530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71D4A8D4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3BFD0F6A" w14:textId="77777777" w:rsidTr="00716A17">
        <w:tc>
          <w:tcPr>
            <w:tcW w:w="3208" w:type="dxa"/>
          </w:tcPr>
          <w:p w14:paraId="557D2733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D55AC4A" w14:textId="77777777" w:rsidR="00120530" w:rsidRPr="003B2DF7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4"/>
            <w:r>
              <w:rPr>
                <w:szCs w:val="20"/>
              </w:rPr>
              <w:t>SPEED</w:t>
            </w:r>
            <w:commentRangeEnd w:id="144"/>
            <w:r>
              <w:rPr>
                <w:rStyle w:val="CommentReference"/>
              </w:rPr>
              <w:commentReference w:id="144"/>
            </w:r>
          </w:p>
        </w:tc>
        <w:tc>
          <w:tcPr>
            <w:tcW w:w="2894" w:type="dxa"/>
          </w:tcPr>
          <w:p w14:paraId="1ABF67C7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5"/>
            <w:r>
              <w:rPr>
                <w:szCs w:val="20"/>
              </w:rPr>
              <w:t>RESULTS</w:t>
            </w:r>
            <w:commentRangeEnd w:id="145"/>
            <w:r>
              <w:rPr>
                <w:rStyle w:val="CommentReference"/>
              </w:rPr>
              <w:commentReference w:id="145"/>
            </w:r>
          </w:p>
        </w:tc>
      </w:tr>
      <w:tr w:rsidR="00120530" w14:paraId="5A2B3FE6" w14:textId="77777777" w:rsidTr="00716A17">
        <w:tc>
          <w:tcPr>
            <w:tcW w:w="3208" w:type="dxa"/>
          </w:tcPr>
          <w:p w14:paraId="76453257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7A935D4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6"/>
            <w:r>
              <w:rPr>
                <w:szCs w:val="20"/>
              </w:rPr>
              <w:t>SPEED</w:t>
            </w:r>
            <w:commentRangeEnd w:id="146"/>
            <w:r>
              <w:rPr>
                <w:rStyle w:val="CommentReference"/>
              </w:rPr>
              <w:commentReference w:id="146"/>
            </w:r>
          </w:p>
        </w:tc>
        <w:tc>
          <w:tcPr>
            <w:tcW w:w="2894" w:type="dxa"/>
          </w:tcPr>
          <w:p w14:paraId="1182FA88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8D1F830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7"/>
            <w:r>
              <w:rPr>
                <w:szCs w:val="20"/>
              </w:rPr>
              <w:t>RESULTS</w:t>
            </w:r>
            <w:commentRangeEnd w:id="147"/>
            <w:r>
              <w:rPr>
                <w:rStyle w:val="CommentReference"/>
              </w:rPr>
              <w:commentReference w:id="147"/>
            </w:r>
          </w:p>
        </w:tc>
      </w:tr>
    </w:tbl>
    <w:p w14:paraId="483F3B10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3CC9ACDB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178CE52F" w14:textId="77777777" w:rsidTr="009677C9">
        <w:tc>
          <w:tcPr>
            <w:tcW w:w="3208" w:type="dxa"/>
          </w:tcPr>
          <w:p w14:paraId="1FF91172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11F0B9F" w14:textId="77777777" w:rsidR="000D39EB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0F0D9800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7C97F84D" w14:textId="77777777" w:rsidTr="009677C9">
        <w:tc>
          <w:tcPr>
            <w:tcW w:w="3208" w:type="dxa"/>
          </w:tcPr>
          <w:p w14:paraId="134103DC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03DC2D9" w14:textId="77777777" w:rsidR="000D39EB" w:rsidRPr="003B2DF7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8"/>
            <w:r>
              <w:rPr>
                <w:szCs w:val="20"/>
              </w:rPr>
              <w:t>SPEED</w:t>
            </w:r>
            <w:commentRangeEnd w:id="148"/>
            <w:r>
              <w:rPr>
                <w:rStyle w:val="CommentReference"/>
              </w:rPr>
              <w:commentReference w:id="148"/>
            </w:r>
          </w:p>
        </w:tc>
        <w:tc>
          <w:tcPr>
            <w:tcW w:w="2894" w:type="dxa"/>
          </w:tcPr>
          <w:p w14:paraId="1C68D3F4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9"/>
            <w:r>
              <w:rPr>
                <w:szCs w:val="20"/>
              </w:rPr>
              <w:t>RESULTS</w:t>
            </w:r>
            <w:commentRangeEnd w:id="149"/>
            <w:r>
              <w:rPr>
                <w:rStyle w:val="CommentReference"/>
              </w:rPr>
              <w:commentReference w:id="149"/>
            </w:r>
          </w:p>
        </w:tc>
      </w:tr>
      <w:tr w:rsidR="000D39EB" w14:paraId="031F380C" w14:textId="77777777" w:rsidTr="009677C9">
        <w:tc>
          <w:tcPr>
            <w:tcW w:w="3208" w:type="dxa"/>
          </w:tcPr>
          <w:p w14:paraId="6D1D98CE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37C1A56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B0B26B0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50"/>
            <w:r>
              <w:rPr>
                <w:szCs w:val="20"/>
              </w:rPr>
              <w:t>TIME</w:t>
            </w:r>
            <w:commentRangeEnd w:id="150"/>
            <w:r>
              <w:rPr>
                <w:rStyle w:val="CommentReference"/>
              </w:rPr>
              <w:commentReference w:id="150"/>
            </w:r>
          </w:p>
        </w:tc>
        <w:tc>
          <w:tcPr>
            <w:tcW w:w="2894" w:type="dxa"/>
          </w:tcPr>
          <w:p w14:paraId="25D818CA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E3BB1C1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51"/>
            <w:r>
              <w:rPr>
                <w:szCs w:val="20"/>
              </w:rPr>
              <w:t>RESULTS</w:t>
            </w:r>
            <w:commentRangeEnd w:id="151"/>
            <w:r>
              <w:rPr>
                <w:rStyle w:val="CommentReference"/>
              </w:rPr>
              <w:commentReference w:id="151"/>
            </w:r>
          </w:p>
        </w:tc>
      </w:tr>
    </w:tbl>
    <w:p w14:paraId="5FB5CC72" w14:textId="77777777" w:rsidR="000D39EB" w:rsidRDefault="000D39EB" w:rsidP="000D39EB"/>
    <w:p w14:paraId="5C711213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04794277" w14:textId="77777777" w:rsidTr="009677C9">
        <w:tc>
          <w:tcPr>
            <w:tcW w:w="3208" w:type="dxa"/>
          </w:tcPr>
          <w:p w14:paraId="78CF3984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0DE7C42" w14:textId="77777777" w:rsidR="000D39EB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3251BAD5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30730235" w14:textId="77777777" w:rsidTr="009677C9">
        <w:tc>
          <w:tcPr>
            <w:tcW w:w="3208" w:type="dxa"/>
          </w:tcPr>
          <w:p w14:paraId="3AF794D7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715CC21" w14:textId="77777777" w:rsidR="000D39EB" w:rsidRPr="003B2DF7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52"/>
            <w:r>
              <w:rPr>
                <w:szCs w:val="20"/>
              </w:rPr>
              <w:t>SPEED</w:t>
            </w:r>
            <w:commentRangeEnd w:id="152"/>
            <w:r>
              <w:rPr>
                <w:rStyle w:val="CommentReference"/>
              </w:rPr>
              <w:commentReference w:id="152"/>
            </w:r>
          </w:p>
        </w:tc>
        <w:tc>
          <w:tcPr>
            <w:tcW w:w="2894" w:type="dxa"/>
          </w:tcPr>
          <w:p w14:paraId="2A44E787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53"/>
            <w:r>
              <w:rPr>
                <w:szCs w:val="20"/>
              </w:rPr>
              <w:t>RESULTS</w:t>
            </w:r>
            <w:commentRangeEnd w:id="153"/>
            <w:r>
              <w:rPr>
                <w:rStyle w:val="CommentReference"/>
              </w:rPr>
              <w:commentReference w:id="153"/>
            </w:r>
          </w:p>
        </w:tc>
      </w:tr>
      <w:tr w:rsidR="000D39EB" w14:paraId="3DBDCB34" w14:textId="77777777" w:rsidTr="009677C9">
        <w:tc>
          <w:tcPr>
            <w:tcW w:w="3208" w:type="dxa"/>
          </w:tcPr>
          <w:p w14:paraId="47286EC4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52E21ED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54"/>
            <w:r>
              <w:rPr>
                <w:szCs w:val="20"/>
              </w:rPr>
              <w:t>TIME</w:t>
            </w:r>
            <w:commentRangeEnd w:id="154"/>
            <w:r>
              <w:rPr>
                <w:rStyle w:val="CommentReference"/>
              </w:rPr>
              <w:commentReference w:id="154"/>
            </w:r>
          </w:p>
        </w:tc>
        <w:tc>
          <w:tcPr>
            <w:tcW w:w="2894" w:type="dxa"/>
          </w:tcPr>
          <w:p w14:paraId="05D8814E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DE538B8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55"/>
            <w:r>
              <w:rPr>
                <w:szCs w:val="20"/>
              </w:rPr>
              <w:t>RESULTS</w:t>
            </w:r>
            <w:commentRangeEnd w:id="155"/>
            <w:r>
              <w:rPr>
                <w:rStyle w:val="CommentReference"/>
              </w:rPr>
              <w:commentReference w:id="155"/>
            </w:r>
          </w:p>
        </w:tc>
      </w:tr>
    </w:tbl>
    <w:p w14:paraId="352953FF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0D8829C4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3BB70CA9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786D7BAB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1B2E4BE1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commentRangeStart w:id="156"/>
      <w:r>
        <w:rPr>
          <w:b/>
          <w:bCs/>
          <w:color w:val="000000" w:themeColor="text1"/>
        </w:rPr>
        <w:t xml:space="preserve">        </w:t>
      </w:r>
      <w:commentRangeEnd w:id="156"/>
      <w:r w:rsidR="00874B95" w:rsidRPr="004F4C1E">
        <w:rPr>
          <w:rStyle w:val="CommentReference"/>
          <w:color w:val="000000" w:themeColor="text1"/>
        </w:rPr>
        <w:commentReference w:id="156"/>
      </w:r>
      <w:r>
        <w:rPr>
          <w:b/>
          <w:bCs/>
          <w:color w:val="000000" w:themeColor="text1"/>
        </w:rPr>
        <w:t xml:space="preserve">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B272A85" w14:textId="77777777" w:rsidTr="0079673B">
        <w:trPr>
          <w:trHeight w:val="628"/>
        </w:trPr>
        <w:tc>
          <w:tcPr>
            <w:tcW w:w="2336" w:type="dxa"/>
          </w:tcPr>
          <w:p w14:paraId="5A21BAD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B09F4F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806A0C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215313B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D1DD4F6" w14:textId="77777777" w:rsidTr="0079673B">
        <w:trPr>
          <w:trHeight w:val="333"/>
        </w:trPr>
        <w:tc>
          <w:tcPr>
            <w:tcW w:w="2336" w:type="dxa"/>
          </w:tcPr>
          <w:p w14:paraId="7896F32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51FAF9E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45211E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B86600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804A8C1" w14:textId="77777777" w:rsidTr="0079673B">
        <w:trPr>
          <w:trHeight w:val="346"/>
        </w:trPr>
        <w:tc>
          <w:tcPr>
            <w:tcW w:w="2336" w:type="dxa"/>
          </w:tcPr>
          <w:p w14:paraId="2C7FD00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3E5CCE0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95987F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AC1CDE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8B82786" w14:textId="77777777" w:rsidTr="0079673B">
        <w:trPr>
          <w:trHeight w:val="333"/>
        </w:trPr>
        <w:tc>
          <w:tcPr>
            <w:tcW w:w="2336" w:type="dxa"/>
          </w:tcPr>
          <w:p w14:paraId="35CAB06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3BDF4E4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0CA6C8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0B2717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40377B3" w14:textId="77777777" w:rsidTr="0079673B">
        <w:trPr>
          <w:trHeight w:val="346"/>
        </w:trPr>
        <w:tc>
          <w:tcPr>
            <w:tcW w:w="2336" w:type="dxa"/>
          </w:tcPr>
          <w:p w14:paraId="1BD0E26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3789342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5A357C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66B0DF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BE9E4CB" w14:textId="77777777" w:rsidTr="0079673B">
        <w:trPr>
          <w:trHeight w:val="333"/>
        </w:trPr>
        <w:tc>
          <w:tcPr>
            <w:tcW w:w="2336" w:type="dxa"/>
          </w:tcPr>
          <w:p w14:paraId="2413E5F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2A6B248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B6628E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93C5DD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07BA719" w14:textId="77777777" w:rsidTr="0079673B">
        <w:trPr>
          <w:trHeight w:val="333"/>
        </w:trPr>
        <w:tc>
          <w:tcPr>
            <w:tcW w:w="2336" w:type="dxa"/>
          </w:tcPr>
          <w:p w14:paraId="46FAFCB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25BEB2F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FE421B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DEF4D7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04E5FE3" w14:textId="77777777" w:rsidTr="0079673B">
        <w:trPr>
          <w:trHeight w:val="346"/>
        </w:trPr>
        <w:tc>
          <w:tcPr>
            <w:tcW w:w="2336" w:type="dxa"/>
          </w:tcPr>
          <w:p w14:paraId="12C62DE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57DB6C6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7DB815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AFCD39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9C14FFF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1826BCE3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157"/>
      <w:r>
        <w:rPr>
          <w:b/>
          <w:bCs/>
          <w:color w:val="000000" w:themeColor="text1"/>
          <w:u w:val="single"/>
        </w:rPr>
        <w:t xml:space="preserve">                        </w:t>
      </w:r>
      <w:r w:rsidR="00B34EBB" w:rsidRPr="00B0384C">
        <w:rPr>
          <w:b/>
          <w:bCs/>
          <w:color w:val="000000" w:themeColor="text1"/>
          <w:u w:val="single"/>
        </w:rPr>
        <w:t xml:space="preserve"> </w:t>
      </w:r>
      <w:commentRangeEnd w:id="157"/>
      <w:r w:rsidR="00B34EBB" w:rsidRPr="00B0384C">
        <w:rPr>
          <w:rStyle w:val="CommentReference"/>
          <w:color w:val="000000" w:themeColor="text1"/>
        </w:rPr>
        <w:commentReference w:id="157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491852F" w14:textId="77777777" w:rsidTr="0079673B">
        <w:trPr>
          <w:trHeight w:val="628"/>
        </w:trPr>
        <w:tc>
          <w:tcPr>
            <w:tcW w:w="2336" w:type="dxa"/>
          </w:tcPr>
          <w:p w14:paraId="2128FC6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C66B34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4AF8CB2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595F2D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CDFAD55" w14:textId="77777777" w:rsidTr="0079673B">
        <w:trPr>
          <w:trHeight w:val="333"/>
        </w:trPr>
        <w:tc>
          <w:tcPr>
            <w:tcW w:w="2336" w:type="dxa"/>
          </w:tcPr>
          <w:p w14:paraId="7DAF319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450D6B2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ED5A5F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54BED6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F70445C" w14:textId="77777777" w:rsidTr="0079673B">
        <w:trPr>
          <w:trHeight w:val="346"/>
        </w:trPr>
        <w:tc>
          <w:tcPr>
            <w:tcW w:w="2336" w:type="dxa"/>
          </w:tcPr>
          <w:p w14:paraId="0C098E1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659BE32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865A21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E070C5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2B19E0F" w14:textId="77777777" w:rsidTr="0079673B">
        <w:trPr>
          <w:trHeight w:val="333"/>
        </w:trPr>
        <w:tc>
          <w:tcPr>
            <w:tcW w:w="2336" w:type="dxa"/>
          </w:tcPr>
          <w:p w14:paraId="20FB5B7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65F06FC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3FCB15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02CD34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076136C" w14:textId="77777777" w:rsidTr="0079673B">
        <w:trPr>
          <w:trHeight w:val="346"/>
        </w:trPr>
        <w:tc>
          <w:tcPr>
            <w:tcW w:w="2336" w:type="dxa"/>
          </w:tcPr>
          <w:p w14:paraId="230994C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419E069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66F965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1E7460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3427CDD" w14:textId="77777777" w:rsidTr="0079673B">
        <w:trPr>
          <w:trHeight w:val="333"/>
        </w:trPr>
        <w:tc>
          <w:tcPr>
            <w:tcW w:w="2336" w:type="dxa"/>
          </w:tcPr>
          <w:p w14:paraId="4CD3D56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75AE889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3BBDD2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921082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7165641" w14:textId="77777777" w:rsidTr="0079673B">
        <w:trPr>
          <w:trHeight w:val="333"/>
        </w:trPr>
        <w:tc>
          <w:tcPr>
            <w:tcW w:w="2336" w:type="dxa"/>
          </w:tcPr>
          <w:p w14:paraId="48BCE2B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1520AF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37BEEC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48395C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94E1C44" w14:textId="77777777" w:rsidTr="0079673B">
        <w:trPr>
          <w:trHeight w:val="346"/>
        </w:trPr>
        <w:tc>
          <w:tcPr>
            <w:tcW w:w="2336" w:type="dxa"/>
          </w:tcPr>
          <w:p w14:paraId="4EF7B65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101BAA7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068205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5AD02B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249F4B39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0E15A07A" w14:textId="77777777" w:rsidR="007A0BF6" w:rsidRDefault="004F4C1E" w:rsidP="007A0BF6">
      <w:pPr>
        <w:pStyle w:val="BodyText"/>
        <w:spacing w:after="60"/>
        <w:ind w:left="0"/>
        <w:rPr>
          <w:sz w:val="22"/>
          <w:szCs w:val="22"/>
        </w:rPr>
      </w:pPr>
      <w:commentRangeStart w:id="158"/>
      <w:r>
        <w:rPr>
          <w:sz w:val="22"/>
          <w:szCs w:val="22"/>
        </w:rPr>
        <w:t xml:space="preserve">                                  </w:t>
      </w:r>
      <w:commentRangeEnd w:id="158"/>
      <w:r w:rsidR="007A0BF6">
        <w:rPr>
          <w:rStyle w:val="CommentReference"/>
        </w:rPr>
        <w:commentReference w:id="158"/>
      </w:r>
    </w:p>
    <w:p w14:paraId="6EBA28D5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lastRenderedPageBreak/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68495652" w14:textId="77777777" w:rsidTr="00716A17">
        <w:tc>
          <w:tcPr>
            <w:tcW w:w="3208" w:type="dxa"/>
          </w:tcPr>
          <w:p w14:paraId="76BD5C47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989F505" w14:textId="77777777" w:rsidR="007A0BF6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1C89A9F1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4E00D373" w14:textId="77777777" w:rsidTr="00716A17">
        <w:tc>
          <w:tcPr>
            <w:tcW w:w="3208" w:type="dxa"/>
          </w:tcPr>
          <w:p w14:paraId="60816479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EF86A3F" w14:textId="77777777" w:rsidR="007A0BF6" w:rsidRPr="003B2DF7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59"/>
            <w:r>
              <w:rPr>
                <w:szCs w:val="20"/>
              </w:rPr>
              <w:t>SPEED</w:t>
            </w:r>
            <w:commentRangeEnd w:id="159"/>
            <w:r>
              <w:rPr>
                <w:rStyle w:val="CommentReference"/>
              </w:rPr>
              <w:commentReference w:id="159"/>
            </w:r>
          </w:p>
        </w:tc>
        <w:tc>
          <w:tcPr>
            <w:tcW w:w="2894" w:type="dxa"/>
          </w:tcPr>
          <w:p w14:paraId="7B10C920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0"/>
            <w:r>
              <w:rPr>
                <w:szCs w:val="20"/>
              </w:rPr>
              <w:t>RESULTS</w:t>
            </w:r>
            <w:commentRangeEnd w:id="160"/>
            <w:r>
              <w:rPr>
                <w:rStyle w:val="CommentReference"/>
              </w:rPr>
              <w:commentReference w:id="160"/>
            </w:r>
          </w:p>
        </w:tc>
      </w:tr>
      <w:tr w:rsidR="007A0BF6" w14:paraId="465A783E" w14:textId="77777777" w:rsidTr="00716A17">
        <w:tc>
          <w:tcPr>
            <w:tcW w:w="3208" w:type="dxa"/>
          </w:tcPr>
          <w:p w14:paraId="10BCC250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477413E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E0EBA9E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1"/>
            <w:r>
              <w:rPr>
                <w:szCs w:val="20"/>
              </w:rPr>
              <w:t>SPEED</w:t>
            </w:r>
            <w:commentRangeEnd w:id="161"/>
            <w:r>
              <w:rPr>
                <w:rStyle w:val="CommentReference"/>
              </w:rPr>
              <w:commentReference w:id="161"/>
            </w:r>
          </w:p>
        </w:tc>
        <w:tc>
          <w:tcPr>
            <w:tcW w:w="2894" w:type="dxa"/>
          </w:tcPr>
          <w:p w14:paraId="761A2A18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4CDCDBB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2"/>
            <w:r>
              <w:rPr>
                <w:szCs w:val="20"/>
              </w:rPr>
              <w:t>RESULTS</w:t>
            </w:r>
            <w:commentRangeEnd w:id="162"/>
            <w:r>
              <w:rPr>
                <w:rStyle w:val="CommentReference"/>
              </w:rPr>
              <w:commentReference w:id="162"/>
            </w:r>
          </w:p>
        </w:tc>
      </w:tr>
    </w:tbl>
    <w:p w14:paraId="17C3BF4A" w14:textId="77777777" w:rsidR="007A0BF6" w:rsidRDefault="007A0BF6" w:rsidP="007A0BF6"/>
    <w:p w14:paraId="4B8E286A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47AFD474" w14:textId="77777777" w:rsidTr="00716A17">
        <w:tc>
          <w:tcPr>
            <w:tcW w:w="3208" w:type="dxa"/>
          </w:tcPr>
          <w:p w14:paraId="27B13CA2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56FC953" w14:textId="77777777" w:rsidR="007A0BF6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3C8B5104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09C3ACA1" w14:textId="77777777" w:rsidTr="00716A17">
        <w:tc>
          <w:tcPr>
            <w:tcW w:w="3208" w:type="dxa"/>
          </w:tcPr>
          <w:p w14:paraId="3F76435A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702AC09" w14:textId="77777777" w:rsidR="007A0BF6" w:rsidRPr="003B2DF7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3"/>
            <w:r>
              <w:rPr>
                <w:szCs w:val="20"/>
              </w:rPr>
              <w:t>SPEED</w:t>
            </w:r>
            <w:commentRangeEnd w:id="163"/>
            <w:r>
              <w:rPr>
                <w:rStyle w:val="CommentReference"/>
              </w:rPr>
              <w:commentReference w:id="163"/>
            </w:r>
          </w:p>
        </w:tc>
        <w:tc>
          <w:tcPr>
            <w:tcW w:w="2894" w:type="dxa"/>
          </w:tcPr>
          <w:p w14:paraId="7C8EB506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4"/>
            <w:r>
              <w:rPr>
                <w:szCs w:val="20"/>
              </w:rPr>
              <w:t>RESULTS</w:t>
            </w:r>
            <w:commentRangeEnd w:id="164"/>
            <w:r>
              <w:rPr>
                <w:rStyle w:val="CommentReference"/>
              </w:rPr>
              <w:commentReference w:id="164"/>
            </w:r>
          </w:p>
        </w:tc>
      </w:tr>
      <w:tr w:rsidR="007A0BF6" w14:paraId="0F9D058E" w14:textId="77777777" w:rsidTr="00716A17">
        <w:tc>
          <w:tcPr>
            <w:tcW w:w="3208" w:type="dxa"/>
          </w:tcPr>
          <w:p w14:paraId="32C2634C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6682709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5"/>
            <w:r>
              <w:rPr>
                <w:szCs w:val="20"/>
              </w:rPr>
              <w:t>SPEED</w:t>
            </w:r>
            <w:commentRangeEnd w:id="165"/>
            <w:r>
              <w:rPr>
                <w:rStyle w:val="CommentReference"/>
              </w:rPr>
              <w:commentReference w:id="165"/>
            </w:r>
          </w:p>
        </w:tc>
        <w:tc>
          <w:tcPr>
            <w:tcW w:w="2894" w:type="dxa"/>
          </w:tcPr>
          <w:p w14:paraId="44AE6899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1EF97BC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6"/>
            <w:r>
              <w:rPr>
                <w:szCs w:val="20"/>
              </w:rPr>
              <w:t>RESULTS</w:t>
            </w:r>
            <w:commentRangeEnd w:id="166"/>
            <w:r>
              <w:rPr>
                <w:rStyle w:val="CommentReference"/>
              </w:rPr>
              <w:commentReference w:id="166"/>
            </w:r>
          </w:p>
        </w:tc>
      </w:tr>
    </w:tbl>
    <w:p w14:paraId="15EACE9D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6C050F16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6451EC86" w14:textId="77777777" w:rsidTr="009677C9">
        <w:tc>
          <w:tcPr>
            <w:tcW w:w="3208" w:type="dxa"/>
          </w:tcPr>
          <w:p w14:paraId="1920A5B9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4825EE2" w14:textId="77777777" w:rsidR="00FE00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687ED22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69E360CE" w14:textId="77777777" w:rsidTr="009677C9">
        <w:tc>
          <w:tcPr>
            <w:tcW w:w="3208" w:type="dxa"/>
          </w:tcPr>
          <w:p w14:paraId="35EBCB43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1E1A979" w14:textId="77777777" w:rsidR="00FE000E" w:rsidRPr="003B2DF7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7"/>
            <w:r>
              <w:rPr>
                <w:szCs w:val="20"/>
              </w:rPr>
              <w:t>SPEED</w:t>
            </w:r>
            <w:commentRangeEnd w:id="167"/>
            <w:r>
              <w:rPr>
                <w:rStyle w:val="CommentReference"/>
              </w:rPr>
              <w:commentReference w:id="167"/>
            </w:r>
          </w:p>
        </w:tc>
        <w:tc>
          <w:tcPr>
            <w:tcW w:w="2894" w:type="dxa"/>
          </w:tcPr>
          <w:p w14:paraId="392F6285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8"/>
            <w:r>
              <w:rPr>
                <w:szCs w:val="20"/>
              </w:rPr>
              <w:t>RESULTS</w:t>
            </w:r>
            <w:commentRangeEnd w:id="168"/>
            <w:r>
              <w:rPr>
                <w:rStyle w:val="CommentReference"/>
              </w:rPr>
              <w:commentReference w:id="168"/>
            </w:r>
          </w:p>
        </w:tc>
      </w:tr>
      <w:tr w:rsidR="00FE000E" w14:paraId="7A1A9B5E" w14:textId="77777777" w:rsidTr="009677C9">
        <w:tc>
          <w:tcPr>
            <w:tcW w:w="3208" w:type="dxa"/>
          </w:tcPr>
          <w:p w14:paraId="5305AC88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BB8B440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7E7C2BC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9"/>
            <w:r>
              <w:rPr>
                <w:szCs w:val="20"/>
              </w:rPr>
              <w:t>TIME</w:t>
            </w:r>
            <w:commentRangeEnd w:id="169"/>
            <w:r>
              <w:rPr>
                <w:rStyle w:val="CommentReference"/>
              </w:rPr>
              <w:commentReference w:id="169"/>
            </w:r>
          </w:p>
        </w:tc>
        <w:tc>
          <w:tcPr>
            <w:tcW w:w="2894" w:type="dxa"/>
          </w:tcPr>
          <w:p w14:paraId="312664B7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8F27FB9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70"/>
            <w:r>
              <w:rPr>
                <w:szCs w:val="20"/>
              </w:rPr>
              <w:t>RESULTS</w:t>
            </w:r>
            <w:commentRangeEnd w:id="170"/>
            <w:r>
              <w:rPr>
                <w:rStyle w:val="CommentReference"/>
              </w:rPr>
              <w:commentReference w:id="170"/>
            </w:r>
          </w:p>
        </w:tc>
      </w:tr>
    </w:tbl>
    <w:p w14:paraId="69C76A12" w14:textId="77777777" w:rsidR="00FE000E" w:rsidRDefault="00FE000E" w:rsidP="00FE000E"/>
    <w:p w14:paraId="223D175F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54FB072B" w14:textId="77777777" w:rsidTr="009677C9">
        <w:tc>
          <w:tcPr>
            <w:tcW w:w="3208" w:type="dxa"/>
          </w:tcPr>
          <w:p w14:paraId="1CB66165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BC316EB" w14:textId="77777777" w:rsidR="00FE00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2652E3D4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24D75F2B" w14:textId="77777777" w:rsidTr="009677C9">
        <w:tc>
          <w:tcPr>
            <w:tcW w:w="3208" w:type="dxa"/>
          </w:tcPr>
          <w:p w14:paraId="3D4EDD94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5975242" w14:textId="77777777" w:rsidR="00FE000E" w:rsidRPr="003B2DF7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71"/>
            <w:r>
              <w:rPr>
                <w:szCs w:val="20"/>
              </w:rPr>
              <w:t>SPEED</w:t>
            </w:r>
            <w:commentRangeEnd w:id="171"/>
            <w:r>
              <w:rPr>
                <w:rStyle w:val="CommentReference"/>
              </w:rPr>
              <w:commentReference w:id="171"/>
            </w:r>
          </w:p>
        </w:tc>
        <w:tc>
          <w:tcPr>
            <w:tcW w:w="2894" w:type="dxa"/>
          </w:tcPr>
          <w:p w14:paraId="693B5922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72"/>
            <w:r>
              <w:rPr>
                <w:szCs w:val="20"/>
              </w:rPr>
              <w:t>RESULTS</w:t>
            </w:r>
            <w:commentRangeEnd w:id="172"/>
            <w:r>
              <w:rPr>
                <w:rStyle w:val="CommentReference"/>
              </w:rPr>
              <w:commentReference w:id="172"/>
            </w:r>
          </w:p>
        </w:tc>
      </w:tr>
      <w:tr w:rsidR="00FE000E" w14:paraId="5358E552" w14:textId="77777777" w:rsidTr="009677C9">
        <w:tc>
          <w:tcPr>
            <w:tcW w:w="3208" w:type="dxa"/>
          </w:tcPr>
          <w:p w14:paraId="756ACB16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CFDFC5C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73"/>
            <w:r>
              <w:rPr>
                <w:szCs w:val="20"/>
              </w:rPr>
              <w:t>TIME</w:t>
            </w:r>
            <w:commentRangeEnd w:id="173"/>
            <w:r>
              <w:rPr>
                <w:rStyle w:val="CommentReference"/>
              </w:rPr>
              <w:commentReference w:id="173"/>
            </w:r>
          </w:p>
        </w:tc>
        <w:tc>
          <w:tcPr>
            <w:tcW w:w="2894" w:type="dxa"/>
          </w:tcPr>
          <w:p w14:paraId="56C72884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16A3AA7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74"/>
            <w:r>
              <w:rPr>
                <w:szCs w:val="20"/>
              </w:rPr>
              <w:t>RESULTS</w:t>
            </w:r>
            <w:commentRangeEnd w:id="174"/>
            <w:r>
              <w:rPr>
                <w:rStyle w:val="CommentReference"/>
              </w:rPr>
              <w:commentReference w:id="174"/>
            </w:r>
          </w:p>
        </w:tc>
      </w:tr>
    </w:tbl>
    <w:p w14:paraId="14624DAA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1A4A2231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290E6474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283087E4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68D9EFD2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0BD23BC3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175"/>
      <w:r>
        <w:rPr>
          <w:b/>
          <w:bCs/>
          <w:color w:val="000000" w:themeColor="text1"/>
          <w:u w:val="single"/>
        </w:rPr>
        <w:t xml:space="preserve">     </w:t>
      </w:r>
      <w:commentRangeEnd w:id="175"/>
      <w:r w:rsidR="00874B95" w:rsidRPr="00B0384C">
        <w:rPr>
          <w:rStyle w:val="CommentReference"/>
          <w:color w:val="000000" w:themeColor="text1"/>
        </w:rPr>
        <w:commentReference w:id="175"/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4EBB" w14:paraId="283D7E4D" w14:textId="77777777" w:rsidTr="0079673B">
        <w:trPr>
          <w:trHeight w:val="628"/>
        </w:trPr>
        <w:tc>
          <w:tcPr>
            <w:tcW w:w="1250" w:type="pct"/>
          </w:tcPr>
          <w:p w14:paraId="1B4B4D9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32ECFBC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48835A7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</w:tcPr>
          <w:p w14:paraId="7232F71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03DD83B" w14:textId="77777777" w:rsidTr="0079673B">
        <w:trPr>
          <w:trHeight w:val="333"/>
        </w:trPr>
        <w:tc>
          <w:tcPr>
            <w:tcW w:w="1250" w:type="pct"/>
          </w:tcPr>
          <w:p w14:paraId="5A23271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1250" w:type="pct"/>
          </w:tcPr>
          <w:p w14:paraId="11A066E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1980D1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13C455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F247E1F" w14:textId="77777777" w:rsidTr="0079673B">
        <w:trPr>
          <w:trHeight w:val="346"/>
        </w:trPr>
        <w:tc>
          <w:tcPr>
            <w:tcW w:w="1250" w:type="pct"/>
          </w:tcPr>
          <w:p w14:paraId="2F9D01F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lastRenderedPageBreak/>
              <w:t>0.5 Hz</w:t>
            </w:r>
          </w:p>
        </w:tc>
        <w:tc>
          <w:tcPr>
            <w:tcW w:w="1250" w:type="pct"/>
          </w:tcPr>
          <w:p w14:paraId="3560180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42857A3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15AF3F8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8690679" w14:textId="77777777" w:rsidTr="0079673B">
        <w:trPr>
          <w:trHeight w:val="333"/>
        </w:trPr>
        <w:tc>
          <w:tcPr>
            <w:tcW w:w="1250" w:type="pct"/>
          </w:tcPr>
          <w:p w14:paraId="36075CE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250" w:type="pct"/>
          </w:tcPr>
          <w:p w14:paraId="5384DF1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2B6E696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45CDEF7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9B56781" w14:textId="77777777" w:rsidTr="0079673B">
        <w:trPr>
          <w:trHeight w:val="346"/>
        </w:trPr>
        <w:tc>
          <w:tcPr>
            <w:tcW w:w="1250" w:type="pct"/>
          </w:tcPr>
          <w:p w14:paraId="4029F9B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250" w:type="pct"/>
          </w:tcPr>
          <w:p w14:paraId="255CDBC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76696C3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456A4A6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FDF99F6" w14:textId="77777777" w:rsidTr="0079673B">
        <w:trPr>
          <w:trHeight w:val="333"/>
        </w:trPr>
        <w:tc>
          <w:tcPr>
            <w:tcW w:w="1250" w:type="pct"/>
          </w:tcPr>
          <w:p w14:paraId="5F506CA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250" w:type="pct"/>
          </w:tcPr>
          <w:p w14:paraId="2B65CDC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7B9486E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0C08924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50361EC" w14:textId="77777777" w:rsidTr="0079673B">
        <w:trPr>
          <w:trHeight w:val="333"/>
        </w:trPr>
        <w:tc>
          <w:tcPr>
            <w:tcW w:w="1250" w:type="pct"/>
          </w:tcPr>
          <w:p w14:paraId="00223DC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250" w:type="pct"/>
          </w:tcPr>
          <w:p w14:paraId="3CA797E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047AAE9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7188B7E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B40A732" w14:textId="77777777" w:rsidTr="0079673B">
        <w:trPr>
          <w:trHeight w:val="346"/>
        </w:trPr>
        <w:tc>
          <w:tcPr>
            <w:tcW w:w="1250" w:type="pct"/>
          </w:tcPr>
          <w:p w14:paraId="0DD0684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250" w:type="pct"/>
          </w:tcPr>
          <w:p w14:paraId="0F3D924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4821C53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297F93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6A5AF870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3EF9C145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176"/>
      <w:commentRangeEnd w:id="176"/>
      <w:r w:rsidRPr="00B0384C">
        <w:rPr>
          <w:rStyle w:val="CommentReference"/>
          <w:color w:val="000000" w:themeColor="text1"/>
        </w:rPr>
        <w:commentReference w:id="176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23E4D91" w14:textId="77777777" w:rsidTr="0079673B">
        <w:trPr>
          <w:trHeight w:val="628"/>
        </w:trPr>
        <w:tc>
          <w:tcPr>
            <w:tcW w:w="2336" w:type="dxa"/>
          </w:tcPr>
          <w:p w14:paraId="0E78531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917E60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64E08A7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152D9F2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2E10F8C" w14:textId="77777777" w:rsidTr="0079673B">
        <w:trPr>
          <w:trHeight w:val="333"/>
        </w:trPr>
        <w:tc>
          <w:tcPr>
            <w:tcW w:w="2336" w:type="dxa"/>
          </w:tcPr>
          <w:p w14:paraId="7B327D5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5AFEEE8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112C54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827331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04B58BE" w14:textId="77777777" w:rsidTr="0079673B">
        <w:trPr>
          <w:trHeight w:val="346"/>
        </w:trPr>
        <w:tc>
          <w:tcPr>
            <w:tcW w:w="2336" w:type="dxa"/>
          </w:tcPr>
          <w:p w14:paraId="2F1E204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31C973B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8696CE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F84AF7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2CC7D03" w14:textId="77777777" w:rsidTr="0079673B">
        <w:trPr>
          <w:trHeight w:val="333"/>
        </w:trPr>
        <w:tc>
          <w:tcPr>
            <w:tcW w:w="2336" w:type="dxa"/>
          </w:tcPr>
          <w:p w14:paraId="259850E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5F65A77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9D6FE8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7EFBA5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0B8CD18" w14:textId="77777777" w:rsidTr="0079673B">
        <w:trPr>
          <w:trHeight w:val="346"/>
        </w:trPr>
        <w:tc>
          <w:tcPr>
            <w:tcW w:w="2336" w:type="dxa"/>
          </w:tcPr>
          <w:p w14:paraId="69E4BB0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06E7B45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1FE3B4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136070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9CF107E" w14:textId="77777777" w:rsidTr="0079673B">
        <w:trPr>
          <w:trHeight w:val="333"/>
        </w:trPr>
        <w:tc>
          <w:tcPr>
            <w:tcW w:w="2336" w:type="dxa"/>
          </w:tcPr>
          <w:p w14:paraId="2CA106F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3895AF4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172772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F51379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0D26EDE" w14:textId="77777777" w:rsidTr="0079673B">
        <w:trPr>
          <w:trHeight w:val="333"/>
        </w:trPr>
        <w:tc>
          <w:tcPr>
            <w:tcW w:w="2336" w:type="dxa"/>
          </w:tcPr>
          <w:p w14:paraId="47B8B43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3E6D19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90444E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3D36B9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BF9A202" w14:textId="77777777" w:rsidTr="0079673B">
        <w:trPr>
          <w:trHeight w:val="346"/>
        </w:trPr>
        <w:tc>
          <w:tcPr>
            <w:tcW w:w="2336" w:type="dxa"/>
          </w:tcPr>
          <w:p w14:paraId="53F428A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58C80E4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DD9309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02A909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12C90690" w14:textId="77777777" w:rsidR="00F873E9" w:rsidRPr="00D706C7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450D8200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7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55"/>
        <w:gridCol w:w="1661"/>
        <w:gridCol w:w="1827"/>
        <w:gridCol w:w="2150"/>
        <w:gridCol w:w="1257"/>
      </w:tblGrid>
      <w:tr w:rsidR="005265F6" w14:paraId="62000226" w14:textId="77777777" w:rsidTr="005265F6">
        <w:trPr>
          <w:trHeight w:val="306"/>
        </w:trPr>
        <w:tc>
          <w:tcPr>
            <w:tcW w:w="2455" w:type="dxa"/>
          </w:tcPr>
          <w:p w14:paraId="324122FA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661" w:type="dxa"/>
          </w:tcPr>
          <w:p w14:paraId="07E796A8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27" w:type="dxa"/>
          </w:tcPr>
          <w:p w14:paraId="5A8B6998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50" w:type="dxa"/>
          </w:tcPr>
          <w:p w14:paraId="315EDFC2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1257" w:type="dxa"/>
          </w:tcPr>
          <w:p w14:paraId="1FBAF2C4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5265F6" w14:paraId="4270E083" w14:textId="77777777" w:rsidTr="005265F6">
        <w:trPr>
          <w:trHeight w:val="846"/>
        </w:trPr>
        <w:tc>
          <w:tcPr>
            <w:tcW w:w="2455" w:type="dxa"/>
          </w:tcPr>
          <w:p w14:paraId="355F4771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6.7.8.1.1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23449983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827" w:type="dxa"/>
          </w:tcPr>
          <w:p w14:paraId="19C1F9CE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177"/>
            <w:r>
              <w:rPr>
                <w:szCs w:val="20"/>
              </w:rPr>
              <w:t>FORCE</w:t>
            </w:r>
            <w:commentRangeEnd w:id="177"/>
            <w:r>
              <w:rPr>
                <w:rStyle w:val="CommentReference"/>
              </w:rPr>
              <w:commentReference w:id="177"/>
            </w:r>
          </w:p>
        </w:tc>
        <w:tc>
          <w:tcPr>
            <w:tcW w:w="2150" w:type="dxa"/>
          </w:tcPr>
          <w:p w14:paraId="419904B0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178"/>
            <w:r>
              <w:rPr>
                <w:sz w:val="22"/>
                <w:szCs w:val="22"/>
              </w:rPr>
              <w:t>RESULTS</w:t>
            </w:r>
            <w:commentRangeEnd w:id="178"/>
            <w:r>
              <w:rPr>
                <w:rStyle w:val="CommentReference"/>
              </w:rPr>
              <w:commentReference w:id="178"/>
            </w:r>
          </w:p>
        </w:tc>
        <w:tc>
          <w:tcPr>
            <w:tcW w:w="1257" w:type="dxa"/>
          </w:tcPr>
          <w:p w14:paraId="2655BE43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339072D0" w14:textId="77777777" w:rsidTr="005265F6">
        <w:trPr>
          <w:trHeight w:val="647"/>
        </w:trPr>
        <w:tc>
          <w:tcPr>
            <w:tcW w:w="2455" w:type="dxa"/>
          </w:tcPr>
          <w:p w14:paraId="7F61E910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6.7.8.1.1  step</w:t>
            </w:r>
            <w:proofErr w:type="gramEnd"/>
            <w:r>
              <w:rPr>
                <w:sz w:val="22"/>
                <w:szCs w:val="22"/>
              </w:rPr>
              <w:t xml:space="preserve"> k  - retract 0.2 in</w:t>
            </w:r>
          </w:p>
        </w:tc>
        <w:tc>
          <w:tcPr>
            <w:tcW w:w="1661" w:type="dxa"/>
          </w:tcPr>
          <w:p w14:paraId="6A370518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5BCB5457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179"/>
            <w:r>
              <w:rPr>
                <w:sz w:val="22"/>
                <w:szCs w:val="22"/>
              </w:rPr>
              <w:t>FORCE</w:t>
            </w:r>
            <w:commentRangeEnd w:id="179"/>
            <w:r>
              <w:rPr>
                <w:rStyle w:val="CommentReference"/>
              </w:rPr>
              <w:commentReference w:id="179"/>
            </w:r>
          </w:p>
        </w:tc>
        <w:tc>
          <w:tcPr>
            <w:tcW w:w="2150" w:type="dxa"/>
          </w:tcPr>
          <w:p w14:paraId="226F79A7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180"/>
            <w:r>
              <w:rPr>
                <w:sz w:val="22"/>
                <w:szCs w:val="22"/>
              </w:rPr>
              <w:t>RESULTS</w:t>
            </w:r>
            <w:commentRangeEnd w:id="180"/>
            <w:r>
              <w:rPr>
                <w:rStyle w:val="CommentReference"/>
              </w:rPr>
              <w:commentReference w:id="180"/>
            </w:r>
          </w:p>
        </w:tc>
        <w:tc>
          <w:tcPr>
            <w:tcW w:w="1257" w:type="dxa"/>
          </w:tcPr>
          <w:p w14:paraId="299AD2A9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7A332410" w14:textId="77777777" w:rsidTr="005265F6">
        <w:trPr>
          <w:trHeight w:val="846"/>
        </w:trPr>
        <w:tc>
          <w:tcPr>
            <w:tcW w:w="2455" w:type="dxa"/>
          </w:tcPr>
          <w:p w14:paraId="47917219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31D30F6F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0903F3D0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77AD27E9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48E0FC12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22EB008E" w14:textId="77777777" w:rsidTr="005265F6">
        <w:trPr>
          <w:trHeight w:val="860"/>
        </w:trPr>
        <w:tc>
          <w:tcPr>
            <w:tcW w:w="2455" w:type="dxa"/>
          </w:tcPr>
          <w:p w14:paraId="16FB7EBD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661" w:type="dxa"/>
          </w:tcPr>
          <w:p w14:paraId="4939D521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4AB21CDE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2E0A4E3C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5C68289D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5BF6F6ED" w14:textId="77777777" w:rsidTr="005265F6">
        <w:trPr>
          <w:trHeight w:val="846"/>
        </w:trPr>
        <w:tc>
          <w:tcPr>
            <w:tcW w:w="2455" w:type="dxa"/>
          </w:tcPr>
          <w:p w14:paraId="2C81022E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6C3D7A32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0D85C80D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6058662C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3A54A2D1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586950E1" w14:textId="77777777" w:rsidTr="005265F6">
        <w:trPr>
          <w:trHeight w:val="846"/>
        </w:trPr>
        <w:tc>
          <w:tcPr>
            <w:tcW w:w="2455" w:type="dxa"/>
          </w:tcPr>
          <w:p w14:paraId="2C6BDB7C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1661" w:type="dxa"/>
          </w:tcPr>
          <w:p w14:paraId="40CFE16A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02077049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726B4CA6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19687BFD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5B50BBE0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43446F0B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3364DDB3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1C56AD" w14:paraId="3D5285EA" w14:textId="77777777" w:rsidTr="00901616">
        <w:trPr>
          <w:trHeight w:val="575"/>
        </w:trPr>
        <w:tc>
          <w:tcPr>
            <w:tcW w:w="3397" w:type="dxa"/>
          </w:tcPr>
          <w:p w14:paraId="3F99FAAA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11320F0C" w14:textId="77777777" w:rsidR="001C56AD" w:rsidRDefault="00041D6A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12.6 </w:t>
            </w:r>
            <w:r w:rsidR="005265F6">
              <w:rPr>
                <w:sz w:val="22"/>
                <w:szCs w:val="22"/>
              </w:rPr>
              <w:t xml:space="preserve">+/- TBD </w:t>
            </w:r>
            <w:r>
              <w:rPr>
                <w:sz w:val="22"/>
                <w:szCs w:val="22"/>
              </w:rPr>
              <w:t>Amps</w:t>
            </w:r>
            <w:r w:rsidR="001C56AD">
              <w:rPr>
                <w:sz w:val="22"/>
                <w:szCs w:val="22"/>
              </w:rPr>
              <w:t xml:space="preserve"> for 3-5 sec</w:t>
            </w:r>
          </w:p>
        </w:tc>
        <w:tc>
          <w:tcPr>
            <w:tcW w:w="3259" w:type="dxa"/>
          </w:tcPr>
          <w:p w14:paraId="4877F72E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01616" w14:paraId="555C15B2" w14:textId="77777777" w:rsidTr="00901616">
        <w:tc>
          <w:tcPr>
            <w:tcW w:w="3397" w:type="dxa"/>
          </w:tcPr>
          <w:p w14:paraId="21E8328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63E8558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632674C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E5D4ABF" w14:textId="77777777" w:rsidTr="00901616">
        <w:tc>
          <w:tcPr>
            <w:tcW w:w="3397" w:type="dxa"/>
          </w:tcPr>
          <w:p w14:paraId="48B9281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0244508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11D11D4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AD5AF7F" w14:textId="77777777" w:rsidTr="00901616">
        <w:tc>
          <w:tcPr>
            <w:tcW w:w="3397" w:type="dxa"/>
          </w:tcPr>
          <w:p w14:paraId="7C0947F7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2694" w:type="dxa"/>
          </w:tcPr>
          <w:p w14:paraId="0B1AD2F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1F1CB19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E8538D5" w14:textId="77777777" w:rsidTr="00901616">
        <w:tc>
          <w:tcPr>
            <w:tcW w:w="3397" w:type="dxa"/>
          </w:tcPr>
          <w:p w14:paraId="62BA531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211326F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6CA009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CA79AAB" w14:textId="77777777" w:rsidTr="00901616">
        <w:tc>
          <w:tcPr>
            <w:tcW w:w="3397" w:type="dxa"/>
          </w:tcPr>
          <w:p w14:paraId="17E2220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2694" w:type="dxa"/>
          </w:tcPr>
          <w:p w14:paraId="593FB6B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C524ED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CB27FF8" w14:textId="77777777" w:rsidTr="00901616">
        <w:tc>
          <w:tcPr>
            <w:tcW w:w="3397" w:type="dxa"/>
          </w:tcPr>
          <w:p w14:paraId="44E5890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2694" w:type="dxa"/>
          </w:tcPr>
          <w:p w14:paraId="34C6DBF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4BF04C7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46E427E8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39DBCED1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4099F21B" w14:textId="77777777" w:rsidR="00A72549" w:rsidRPr="006770F5" w:rsidRDefault="00A72549" w:rsidP="00A7254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1705"/>
        <w:gridCol w:w="1310"/>
        <w:gridCol w:w="2114"/>
        <w:gridCol w:w="2114"/>
        <w:gridCol w:w="2324"/>
      </w:tblGrid>
      <w:tr w:rsidR="005265F6" w14:paraId="3B2F941B" w14:textId="77777777" w:rsidTr="005265F6">
        <w:trPr>
          <w:trHeight w:val="264"/>
        </w:trPr>
        <w:tc>
          <w:tcPr>
            <w:tcW w:w="1705" w:type="dxa"/>
          </w:tcPr>
          <w:p w14:paraId="6CE9C8E7" w14:textId="77777777" w:rsidR="005265F6" w:rsidRPr="003B2DF7" w:rsidRDefault="005265F6" w:rsidP="00DC351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10" w:type="dxa"/>
          </w:tcPr>
          <w:p w14:paraId="5FCD309D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Expected</w:t>
            </w:r>
          </w:p>
        </w:tc>
        <w:tc>
          <w:tcPr>
            <w:tcW w:w="2114" w:type="dxa"/>
          </w:tcPr>
          <w:p w14:paraId="5DCEEA0C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114" w:type="dxa"/>
          </w:tcPr>
          <w:p w14:paraId="65F5C797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Position</w:t>
            </w:r>
          </w:p>
        </w:tc>
        <w:tc>
          <w:tcPr>
            <w:tcW w:w="2324" w:type="dxa"/>
          </w:tcPr>
          <w:p w14:paraId="20F6E804" w14:textId="77777777" w:rsidR="005265F6" w:rsidRPr="003B2DF7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5265F6" w14:paraId="4884FB8D" w14:textId="77777777" w:rsidTr="005265F6">
        <w:trPr>
          <w:trHeight w:val="286"/>
        </w:trPr>
        <w:tc>
          <w:tcPr>
            <w:tcW w:w="1705" w:type="dxa"/>
          </w:tcPr>
          <w:p w14:paraId="2B51A18F" w14:textId="77777777" w:rsidR="005265F6" w:rsidRDefault="005265F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1310" w:type="dxa"/>
          </w:tcPr>
          <w:p w14:paraId="75AFA4F1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6E57A204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32EF6605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324" w:type="dxa"/>
          </w:tcPr>
          <w:p w14:paraId="25299D51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06A48EE1" w14:textId="77777777" w:rsidTr="005265F6">
        <w:trPr>
          <w:trHeight w:val="286"/>
        </w:trPr>
        <w:tc>
          <w:tcPr>
            <w:tcW w:w="1705" w:type="dxa"/>
          </w:tcPr>
          <w:p w14:paraId="30B322DF" w14:textId="77777777" w:rsidR="005265F6" w:rsidRDefault="005265F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10" w:type="dxa"/>
          </w:tcPr>
          <w:p w14:paraId="634D85E6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3016ADEF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711B7A72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324" w:type="dxa"/>
          </w:tcPr>
          <w:p w14:paraId="46355256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209F4D9" w14:textId="77777777" w:rsidR="00A72549" w:rsidRDefault="00A72549" w:rsidP="00A72549">
      <w:pPr>
        <w:pStyle w:val="BodyText"/>
        <w:spacing w:after="60"/>
        <w:ind w:left="0"/>
        <w:rPr>
          <w:b/>
          <w:bCs/>
          <w:szCs w:val="20"/>
        </w:rPr>
      </w:pPr>
    </w:p>
    <w:p w14:paraId="030321FF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2A3BDC2D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557A6817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53F81E9C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70BB21DB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045DB34B" w14:textId="77777777" w:rsidTr="00C14215">
        <w:tc>
          <w:tcPr>
            <w:tcW w:w="3116" w:type="dxa"/>
          </w:tcPr>
          <w:p w14:paraId="560ED0EF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11723CC4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6691D9CE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183BE72D" w14:textId="77777777" w:rsidTr="00C14215">
        <w:tc>
          <w:tcPr>
            <w:tcW w:w="3116" w:type="dxa"/>
          </w:tcPr>
          <w:p w14:paraId="19B3F69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280827D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BEC6DC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6BA74E3" w14:textId="77777777" w:rsidTr="00C14215">
        <w:tc>
          <w:tcPr>
            <w:tcW w:w="3116" w:type="dxa"/>
          </w:tcPr>
          <w:p w14:paraId="4D205D3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6DA43BA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09246F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34CF711" w14:textId="77777777" w:rsidTr="00C14215">
        <w:tc>
          <w:tcPr>
            <w:tcW w:w="3116" w:type="dxa"/>
          </w:tcPr>
          <w:p w14:paraId="0A22F08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7972FAA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B06EA0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4025908" w14:textId="77777777" w:rsidTr="00C14215">
        <w:tc>
          <w:tcPr>
            <w:tcW w:w="3116" w:type="dxa"/>
          </w:tcPr>
          <w:p w14:paraId="1AAF2FEE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4DCE6E6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36DBD4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091E4966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69F27816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15F5E060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7A18D1B2" w14:textId="77777777" w:rsidTr="00042141">
        <w:tc>
          <w:tcPr>
            <w:tcW w:w="3116" w:type="dxa"/>
          </w:tcPr>
          <w:p w14:paraId="14AD8A6F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60A489B5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2343C63D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2D601A39" w14:textId="77777777" w:rsidTr="00042141">
        <w:tc>
          <w:tcPr>
            <w:tcW w:w="3116" w:type="dxa"/>
          </w:tcPr>
          <w:p w14:paraId="25319B1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7B16A95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F6AC04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BCE8C47" w14:textId="77777777" w:rsidTr="00042141">
        <w:tc>
          <w:tcPr>
            <w:tcW w:w="3116" w:type="dxa"/>
          </w:tcPr>
          <w:p w14:paraId="5ADAC4C9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15BC492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35054B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C2B7E13" w14:textId="77777777" w:rsidTr="00042141">
        <w:tc>
          <w:tcPr>
            <w:tcW w:w="3116" w:type="dxa"/>
          </w:tcPr>
          <w:p w14:paraId="6DE8689D" w14:textId="77777777" w:rsidR="00901616" w:rsidRDefault="00104AEE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f</w:t>
            </w:r>
            <w:r w:rsidR="00C128FF">
              <w:rPr>
                <w:sz w:val="22"/>
                <w:szCs w:val="22"/>
              </w:rPr>
              <w:t xml:space="preserve">, </w:t>
            </w:r>
            <w:r w:rsidR="00901616">
              <w:rPr>
                <w:sz w:val="22"/>
                <w:szCs w:val="22"/>
              </w:rPr>
              <w:t xml:space="preserve">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tension followed by 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080253B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C53212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AA90B45" w14:textId="77777777" w:rsidTr="00042141">
        <w:tc>
          <w:tcPr>
            <w:tcW w:w="3116" w:type="dxa"/>
          </w:tcPr>
          <w:p w14:paraId="2B90A5D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673754E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0C1821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2221828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610571F3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333FD572" w14:textId="77777777" w:rsidTr="00042141">
        <w:tc>
          <w:tcPr>
            <w:tcW w:w="3116" w:type="dxa"/>
          </w:tcPr>
          <w:p w14:paraId="28F152B1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4CFE1ADB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4B591322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330D4641" w14:textId="77777777" w:rsidTr="00042141">
        <w:tc>
          <w:tcPr>
            <w:tcW w:w="3116" w:type="dxa"/>
          </w:tcPr>
          <w:p w14:paraId="32EC44F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2D1D92D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296176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757D25A" w14:textId="77777777" w:rsidTr="00042141">
        <w:tc>
          <w:tcPr>
            <w:tcW w:w="3116" w:type="dxa"/>
          </w:tcPr>
          <w:p w14:paraId="1F4CF20C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65EE864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AA3574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D1478D7" w14:textId="77777777" w:rsidTr="00042141">
        <w:tc>
          <w:tcPr>
            <w:tcW w:w="3116" w:type="dxa"/>
          </w:tcPr>
          <w:p w14:paraId="3F2D89D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510D80A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E0C689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7B2AF3F1" w14:textId="77777777" w:rsidTr="00042141">
        <w:tc>
          <w:tcPr>
            <w:tcW w:w="3116" w:type="dxa"/>
          </w:tcPr>
          <w:p w14:paraId="656C94BD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1192FF30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F5496D3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9DD55D8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YDEN J WALPOLE" w:date="2022-12-01T19:51:00Z" w:initials="HJW">
    <w:p w14:paraId="7B330B85" w14:textId="77777777" w:rsidR="00FB2ACD" w:rsidRDefault="00FB2ACD">
      <w:pPr>
        <w:pStyle w:val="CommentText"/>
      </w:pPr>
      <w:r>
        <w:rPr>
          <w:rStyle w:val="CommentReference"/>
        </w:rPr>
        <w:annotationRef/>
      </w:r>
      <w:r w:rsidR="00714BAD">
        <w:t>_Brz_InsertText("TDMS.Properties.cRIO..SN","")</w:t>
      </w:r>
    </w:p>
  </w:comment>
  <w:comment w:id="2" w:author="HAYDEN J WALPOLE" w:date="2022-11-30T15:57:00Z" w:initials="HJW">
    <w:p w14:paraId="704DD52A" w14:textId="77777777" w:rsidR="009F51BC" w:rsidRDefault="009F51BC" w:rsidP="009F51BC">
      <w:pPr>
        <w:pStyle w:val="CommentText"/>
      </w:pPr>
      <w:r>
        <w:rPr>
          <w:rStyle w:val="CommentReference"/>
        </w:rPr>
        <w:annotationRef/>
      </w:r>
      <w:r>
        <w:t>_Brz_InsertText("TDMS.Properties.VISUAL..6\.1\.OK","%&lt;Failed|True&gt;z")</w:t>
      </w:r>
    </w:p>
  </w:comment>
  <w:comment w:id="3" w:author="HAYDEN J WALPOLE" w:date="2023-01-03T10:06:00Z" w:initials="HJW">
    <w:p w14:paraId="74F7A32B" w14:textId="77777777" w:rsidR="009F51BC" w:rsidRDefault="009F51BC" w:rsidP="009F51BC">
      <w:pPr>
        <w:pStyle w:val="CommentText"/>
      </w:pPr>
      <w:r>
        <w:rPr>
          <w:rStyle w:val="CommentReference"/>
        </w:rPr>
        <w:annotationRef/>
      </w:r>
      <w:r>
        <w:t>_Brz_InsertText("TDMS.Properties.WEIGHT..6\.1\.Weight","")</w:t>
      </w:r>
    </w:p>
  </w:comment>
  <w:comment w:id="4" w:author="HAYDEN J WALPOLE" w:date="2022-12-09T14:20:00Z" w:initials="HJW">
    <w:p w14:paraId="5B3B8CA6" w14:textId="77777777" w:rsidR="00E15379" w:rsidRDefault="00D41D6A" w:rsidP="00042096">
      <w:pPr>
        <w:pStyle w:val="CommentText"/>
      </w:pPr>
      <w:r>
        <w:rPr>
          <w:rStyle w:val="CommentReference"/>
        </w:rPr>
        <w:annotationRef/>
      </w:r>
      <w:r w:rsidR="00E15379">
        <w:t>_Brz_BuildTable("RESISTANCE","2","1","CAPTION","TDMS.Channels.BONDING.Expected[R]","%#_g mOhms","TDMS.Channels.BONDING.Tolerance[R]","%#_g mOhms","TDMS.Channels.BONDING.Simplex[R]","%#_g mOhms","TDMS.Channels.BONDING.Duplex[R]","%#_g mOhms")</w:t>
      </w:r>
    </w:p>
  </w:comment>
  <w:comment w:id="5" w:author="HAYDEN J WALPOLE" w:date="2022-12-09T14:20:00Z" w:initials="HJW">
    <w:p w14:paraId="168FA907" w14:textId="77777777" w:rsidR="00E829D0" w:rsidRDefault="002C0E55" w:rsidP="001C0C33">
      <w:pPr>
        <w:pStyle w:val="CommentText"/>
      </w:pPr>
      <w:r>
        <w:rPr>
          <w:rStyle w:val="CommentReference"/>
        </w:rPr>
        <w:annotationRef/>
      </w:r>
      <w:r w:rsidR="00E829D0">
        <w:rPr>
          <w:color w:val="404040"/>
        </w:rPr>
        <w:t>_Brz_BuildTable("RESISTANCE","2","1","CAPTION","TDMS.Channels.RESISTANCE.Expected[R]","%#_f mOhms","TDMS.Channels.RESISTANCE.Tolerance[R]","%#_g mOhms","TDMS.Channels.RESISTANCE.J1[R]_mOhm","%#_g mOhms","TDMS.Channels.RESISTANCE.J2[R]_mOhm","%#_g mOhms","TDMS.Channels.RESISTANCE.J3[R]_mOhm","%#_g mOhms")</w:t>
      </w:r>
    </w:p>
  </w:comment>
  <w:comment w:id="6" w:author="HAYDEN J WALPOLE" w:date="2022-12-09T14:20:00Z" w:initials="HJW">
    <w:p w14:paraId="20543A86" w14:textId="77777777" w:rsidR="00143C04" w:rsidRDefault="00D41D6A" w:rsidP="00771F12">
      <w:pPr>
        <w:pStyle w:val="CommentText"/>
      </w:pPr>
      <w:r>
        <w:rPr>
          <w:rStyle w:val="CommentReference"/>
        </w:rPr>
        <w:annotationRef/>
      </w:r>
      <w:r w:rsidR="00EF52C2">
        <w:t>_Brz_BuildTable("INDUCTANCE","2","1","CAPTION","TDMS.Channels.INDUCTANCE.Expected[R]","%#_g mH","TDMS.Channels.INDUCTANCE.Tolerance[R]","%#_g mH","TDMS.Channels.INDUCTANCE.J1[R]_mH","%#_g mH","TDMS.Channels.INDUCTANCE.J2[R]_mH","%#_g mH","TDMS.Channels.INDUCTANCE.J3[R]_mH","%#_g mH")</w:t>
      </w:r>
    </w:p>
  </w:comment>
  <w:comment w:id="7" w:author="HAYDEN J WALPOLE" w:date="2022-11-29T18:57:00Z" w:initials="HJW">
    <w:p w14:paraId="5A55FD5F" w14:textId="77777777" w:rsidR="009E5A87" w:rsidRDefault="00B45A74" w:rsidP="002E395A">
      <w:pPr>
        <w:pStyle w:val="CommentText"/>
      </w:pPr>
      <w:r>
        <w:rPr>
          <w:rStyle w:val="CommentReference"/>
        </w:rPr>
        <w:annotationRef/>
      </w:r>
      <w:r w:rsidR="009E5A87">
        <w:rPr>
          <w:color w:val="404040"/>
        </w:rPr>
        <w:t>_Brz_InsertText("TDMS.Properties.UUT_PWR_ON..Motor1","")</w:t>
      </w:r>
    </w:p>
  </w:comment>
  <w:comment w:id="8" w:author="HAYDEN J WALPOLE" w:date="2022-11-29T18:58:00Z" w:initials="HJW">
    <w:p w14:paraId="2FE6056C" w14:textId="77777777" w:rsidR="009E5A87" w:rsidRDefault="00B45A74" w:rsidP="007F04E1">
      <w:pPr>
        <w:pStyle w:val="CommentText"/>
      </w:pPr>
      <w:r>
        <w:rPr>
          <w:rStyle w:val="CommentReference"/>
        </w:rPr>
        <w:annotationRef/>
      </w:r>
      <w:r w:rsidR="009E5A87">
        <w:rPr>
          <w:color w:val="404040"/>
        </w:rPr>
        <w:t>_Brz_InsertText("TDMS.Properties.UUT_PWR_ON..Motor1_PF","%&lt;Failed|Pass&gt;z")</w:t>
      </w:r>
    </w:p>
  </w:comment>
  <w:comment w:id="9" w:author="HAYDEN J WALPOLE" w:date="2022-11-29T18:57:00Z" w:initials="HJW">
    <w:p w14:paraId="266AC6E5" w14:textId="77777777" w:rsidR="00E829D0" w:rsidRDefault="009E5A87" w:rsidP="000F7A58">
      <w:pPr>
        <w:pStyle w:val="CommentText"/>
      </w:pPr>
      <w:r>
        <w:rPr>
          <w:rStyle w:val="CommentReference"/>
        </w:rPr>
        <w:annotationRef/>
      </w:r>
      <w:r w:rsidR="00E829D0">
        <w:rPr>
          <w:color w:val="404040"/>
        </w:rPr>
        <w:t>_Brz_InsertText("TDMS.Properties.UUT_PWR_ON..Motor2","")</w:t>
      </w:r>
    </w:p>
  </w:comment>
  <w:comment w:id="10" w:author="HAYDEN J WALPOLE" w:date="2022-11-29T18:58:00Z" w:initials="HJW">
    <w:p w14:paraId="695CFDAE" w14:textId="77777777" w:rsidR="009E5A87" w:rsidRDefault="009E5A87" w:rsidP="001A64A0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_Brz_InsertText("TDMS.Properties.UUT_PWR_ON..Motor2_PF","%&lt;Failed|Pass&gt;z")</w:t>
      </w:r>
    </w:p>
  </w:comment>
  <w:comment w:id="11" w:author="HAYDEN J WALPOLE" w:date="2022-11-29T18:57:00Z" w:initials="HJW">
    <w:p w14:paraId="2F7CE8C9" w14:textId="77777777" w:rsidR="009E5A87" w:rsidRDefault="009E5A87" w:rsidP="00232A0F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_Brz_InsertText("TDMS.Properties.UUT_PWR_ON..Motor3","")</w:t>
      </w:r>
    </w:p>
  </w:comment>
  <w:comment w:id="12" w:author="HAYDEN J WALPOLE" w:date="2022-11-29T18:58:00Z" w:initials="HJW">
    <w:p w14:paraId="65FB2210" w14:textId="77777777" w:rsidR="009E5A87" w:rsidRDefault="009E5A87" w:rsidP="00C55D83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_Brz_InsertText("TDMS.Properties.UUT_PWR_ON..Motor3_PF","%&lt;Failed|Pass&gt;z")</w:t>
      </w:r>
    </w:p>
  </w:comment>
  <w:comment w:id="13" w:author="HAYDEN J WALPOLE" w:date="2022-11-29T18:57:00Z" w:initials="HJW">
    <w:p w14:paraId="6E569EBF" w14:textId="77777777" w:rsidR="009E5A87" w:rsidRDefault="00FB14E8" w:rsidP="00FE7D6A">
      <w:pPr>
        <w:pStyle w:val="CommentText"/>
      </w:pPr>
      <w:r>
        <w:rPr>
          <w:rStyle w:val="CommentReference"/>
        </w:rPr>
        <w:annotationRef/>
      </w:r>
      <w:r w:rsidR="009E5A87">
        <w:rPr>
          <w:color w:val="404040"/>
        </w:rPr>
        <w:t>_Brz_InsertText("TDMS.Properties.UUT_PWR_ON..M1","")</w:t>
      </w:r>
    </w:p>
  </w:comment>
  <w:comment w:id="14" w:author="HAYDEN J WALPOLE" w:date="2022-11-29T18:58:00Z" w:initials="HJW">
    <w:p w14:paraId="0C14E48D" w14:textId="77777777" w:rsidR="009E5A87" w:rsidRDefault="00FB14E8" w:rsidP="00B5540F">
      <w:pPr>
        <w:pStyle w:val="CommentText"/>
      </w:pPr>
      <w:r>
        <w:rPr>
          <w:rStyle w:val="CommentReference"/>
        </w:rPr>
        <w:annotationRef/>
      </w:r>
      <w:r w:rsidR="009E5A87">
        <w:rPr>
          <w:color w:val="404040"/>
        </w:rPr>
        <w:t>_Brz_InsertText("TDMS.Properties.UUT_PWR_ON..M1_PF","%&lt;Failed|Pass&gt;z")</w:t>
      </w:r>
    </w:p>
  </w:comment>
  <w:comment w:id="15" w:author="HAYDEN J WALPOLE" w:date="2022-11-29T18:57:00Z" w:initials="HJW">
    <w:p w14:paraId="18909CB6" w14:textId="77777777" w:rsidR="009E5A87" w:rsidRDefault="009E5A87" w:rsidP="000B4F2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_Brz_InsertText("TDMS.Properties.UUT_PWR_ON..M2","")</w:t>
      </w:r>
    </w:p>
  </w:comment>
  <w:comment w:id="16" w:author="HAYDEN J WALPOLE" w:date="2022-11-29T18:58:00Z" w:initials="HJW">
    <w:p w14:paraId="7ED8C163" w14:textId="77777777" w:rsidR="009E5A87" w:rsidRDefault="009E5A87" w:rsidP="0023770C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_Brz_InsertText("TDMS.Properties.UUT_PWR_ON..M2_PF","%&lt;Failed|Pass&gt;z")</w:t>
      </w:r>
    </w:p>
  </w:comment>
  <w:comment w:id="17" w:author="HAYDEN J WALPOLE" w:date="2022-11-29T18:57:00Z" w:initials="HJW">
    <w:p w14:paraId="5C7FF9E9" w14:textId="77777777" w:rsidR="009E5A87" w:rsidRDefault="009E5A87" w:rsidP="00B1616B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_Brz_InsertText("TDMS.Properties.UUT_PWR_ON..M3","")</w:t>
      </w:r>
    </w:p>
  </w:comment>
  <w:comment w:id="18" w:author="HAYDEN J WALPOLE" w:date="2022-11-29T18:58:00Z" w:initials="HJW">
    <w:p w14:paraId="34A33EBB" w14:textId="77777777" w:rsidR="009E5A87" w:rsidRDefault="009E5A87" w:rsidP="00847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_Brz_InsertText("TDMS.Properties.UUT_PWR_ON..M3_PF","%&lt;Failed|Pass&gt;z")</w:t>
      </w:r>
    </w:p>
  </w:comment>
  <w:comment w:id="19" w:author="HAYDEN J WALPOLE" w:date="2022-12-09T11:00:00Z" w:initials="HJW">
    <w:p w14:paraId="75AA52AA" w14:textId="77777777" w:rsidR="004D629D" w:rsidRDefault="004D629D" w:rsidP="005675DD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_Brz_InsertText("TDMS.Properties.UUT_PWR_ON..UUT_PWR_ON Faults - 1","")</w:t>
      </w:r>
    </w:p>
  </w:comment>
  <w:comment w:id="20" w:author="HAYDEN J WALPOLE" w:date="2022-11-29T18:56:00Z" w:initials="HJW">
    <w:p w14:paraId="22322F95" w14:textId="77777777" w:rsidR="00060924" w:rsidRDefault="00B45A74" w:rsidP="00A358EA">
      <w:pPr>
        <w:pStyle w:val="CommentText"/>
      </w:pPr>
      <w:r>
        <w:rPr>
          <w:rStyle w:val="CommentReference"/>
        </w:rPr>
        <w:annotationRef/>
      </w:r>
      <w:r w:rsidR="00060924">
        <w:rPr>
          <w:color w:val="404040"/>
        </w:rPr>
        <w:t>_Brz_InsertText("TDMS.Properties.UUT_PWR_ON..UUT_PWR_ON Faults - 1_PF","%&lt;Failed|Pass&gt;z")</w:t>
      </w:r>
    </w:p>
  </w:comment>
  <w:comment w:id="21" w:author="HAYDEN J WALPOLE" w:date="2022-12-09T11:01:00Z" w:initials="HJW">
    <w:p w14:paraId="7A58294A" w14:textId="77777777" w:rsidR="004D629D" w:rsidRDefault="004D629D" w:rsidP="00EC346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_Brz_InsertText("TDMS.Properties.UUT_PWR_ON..UUT_PWR_ON Faults - 2","")</w:t>
      </w:r>
    </w:p>
  </w:comment>
  <w:comment w:id="22" w:author="HAYDEN J WALPOLE" w:date="2022-11-29T18:56:00Z" w:initials="HJW">
    <w:p w14:paraId="2334E4A2" w14:textId="77777777" w:rsidR="00060924" w:rsidRDefault="00B45A74" w:rsidP="00297D81">
      <w:pPr>
        <w:pStyle w:val="CommentText"/>
      </w:pPr>
      <w:r>
        <w:rPr>
          <w:rStyle w:val="CommentReference"/>
        </w:rPr>
        <w:annotationRef/>
      </w:r>
      <w:r w:rsidR="00060924">
        <w:rPr>
          <w:color w:val="404040"/>
        </w:rPr>
        <w:t>_Brz_InsertText("TDMS.Properties.UUT_PWR_ON..UUT_PWR_ON Faults - 2_PF","%&lt;Failed|Pass&gt;z")</w:t>
      </w:r>
    </w:p>
  </w:comment>
  <w:comment w:id="23" w:author="HAYDEN J WALPOLE" w:date="2022-12-09T11:01:00Z" w:initials="HJW">
    <w:p w14:paraId="3F33F24B" w14:textId="77777777" w:rsidR="004D629D" w:rsidRDefault="004D629D" w:rsidP="00657C4B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_Brz_InsertText("TDMS.Properties.UUT_PWR_ON..UUT_PWR_ON Faults - 2","")</w:t>
      </w:r>
    </w:p>
  </w:comment>
  <w:comment w:id="24" w:author="HAYDEN J WALPOLE" w:date="2022-11-29T18:56:00Z" w:initials="HJW">
    <w:p w14:paraId="46E3001C" w14:textId="77777777" w:rsidR="00060924" w:rsidRDefault="00B45A74" w:rsidP="00F254E1">
      <w:pPr>
        <w:pStyle w:val="CommentText"/>
      </w:pPr>
      <w:r>
        <w:rPr>
          <w:rStyle w:val="CommentReference"/>
        </w:rPr>
        <w:annotationRef/>
      </w:r>
      <w:r w:rsidR="00060924">
        <w:rPr>
          <w:color w:val="404040"/>
        </w:rPr>
        <w:t>_Brz_InsertText("TDMS.Properties.UUT_PWR_ON..UUT_PWR_ON Faults - 3_PF","%&lt;Failed|Pass&gt;z")</w:t>
      </w:r>
    </w:p>
  </w:comment>
  <w:comment w:id="25" w:author="HAYDEN J WALPOLE" w:date="2022-11-30T14:43:00Z" w:initials="HJW">
    <w:p w14:paraId="0D881C59" w14:textId="77777777" w:rsidR="005265F6" w:rsidRDefault="005265F6" w:rsidP="006F198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_Brz_InsertText("TDMS.Properties.MCA_PWR_UP..Final_BallnutPos1_in","")</w:t>
      </w:r>
    </w:p>
  </w:comment>
  <w:comment w:id="26" w:author="HAYDEN J WALPOLE" w:date="2022-12-19T10:46:00Z" w:initials="HJW">
    <w:p w14:paraId="39B44492" w14:textId="77777777" w:rsidR="005265F6" w:rsidRDefault="005265F6" w:rsidP="00344A9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_Brz_InsertText("TDMS.Properties.MCA_PWR_UP..Final_BallnutPos1_in_PF","%&lt;Failed|Pass&gt;z")</w:t>
      </w:r>
    </w:p>
  </w:comment>
  <w:comment w:id="27" w:author="HAYDEN J WALPOLE" w:date="2022-11-30T14:44:00Z" w:initials="HJW">
    <w:p w14:paraId="53B75E65" w14:textId="77777777" w:rsidR="005265F6" w:rsidRDefault="005265F6" w:rsidP="00E87F8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_Brz_InsertText("TDMS.Properties.MCA_PWR_UP..Final_MotorCurrent1_A_PF","%&lt;Failed|Pass&gt;z")</w:t>
      </w:r>
    </w:p>
  </w:comment>
  <w:comment w:id="28" w:author="HAYDEN J WALPOLE" w:date="2022-11-30T14:43:00Z" w:initials="HJW">
    <w:p w14:paraId="3CAD1BDD" w14:textId="77777777" w:rsidR="005265F6" w:rsidRDefault="005265F6" w:rsidP="000C35E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_Brz_InsertText("TDMS.Properties.MCA_PWR_UP..Final_QPS1_in","")</w:t>
      </w:r>
    </w:p>
  </w:comment>
  <w:comment w:id="29" w:author="HAYDEN J WALPOLE" w:date="2022-12-19T10:47:00Z" w:initials="HJW">
    <w:p w14:paraId="5812B896" w14:textId="77777777" w:rsidR="005265F6" w:rsidRDefault="005265F6" w:rsidP="00B5309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_Brz_InsertText("TDMS.Properties.MCA_PWR_UP..Final_QPS1_in_PF","%&lt;Failed|Pass&gt;z")</w:t>
      </w:r>
    </w:p>
  </w:comment>
  <w:comment w:id="30" w:author="HAYDEN J WALPOLE" w:date="2022-11-30T14:44:00Z" w:initials="HJW">
    <w:p w14:paraId="61404162" w14:textId="77777777" w:rsidR="005265F6" w:rsidRDefault="005265F6" w:rsidP="00496B7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_Brz_InsertText("TDMS.Properties.MCA_PWR_UP..Final_QPS1_A_PF","%&lt;Failed|Pass&gt;z")</w:t>
      </w:r>
    </w:p>
  </w:comment>
  <w:comment w:id="31" w:author="HAYDEN J WALPOLE" w:date="2022-11-30T14:43:00Z" w:initials="HJW">
    <w:p w14:paraId="79194635" w14:textId="77777777" w:rsidR="005265F6" w:rsidRDefault="005265F6" w:rsidP="0077767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_Brz_InsertText("TDMS.Properties.MCA_PWR_UP..Final_BallnutPos2_in","")</w:t>
      </w:r>
    </w:p>
  </w:comment>
  <w:comment w:id="32" w:author="HAYDEN J WALPOLE" w:date="2022-12-19T10:46:00Z" w:initials="HJW">
    <w:p w14:paraId="59A757E3" w14:textId="77777777" w:rsidR="005265F6" w:rsidRDefault="005265F6" w:rsidP="002D124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_Brz_InsertText("TDMS.Properties.MCA_PWR_UP..Final_BallnutPos2_in_PF","%&lt;Failed|Pass&gt;z")</w:t>
      </w:r>
    </w:p>
  </w:comment>
  <w:comment w:id="33" w:author="HAYDEN J WALPOLE" w:date="2022-11-30T14:44:00Z" w:initials="HJW">
    <w:p w14:paraId="03E38A64" w14:textId="77777777" w:rsidR="005265F6" w:rsidRDefault="005265F6" w:rsidP="00A64A92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_Brz_InsertText("TDMS.Properties.MCA_PWR_UP..Final_MotorCurrent2_A_PF","%&lt;Failed|Pass&gt;z")</w:t>
      </w:r>
    </w:p>
  </w:comment>
  <w:comment w:id="34" w:author="HAYDEN J WALPOLE" w:date="2022-11-30T14:43:00Z" w:initials="HJW">
    <w:p w14:paraId="4B40D985" w14:textId="77777777" w:rsidR="005265F6" w:rsidRDefault="005265F6" w:rsidP="00670133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_Brz_InsertText("TDMS.Properties.MCA_PWR_UP..Final_QPS2_in","")</w:t>
      </w:r>
    </w:p>
  </w:comment>
  <w:comment w:id="35" w:author="HAYDEN J WALPOLE" w:date="2022-12-19T10:47:00Z" w:initials="HJW">
    <w:p w14:paraId="11E5B031" w14:textId="77777777" w:rsidR="005265F6" w:rsidRDefault="005265F6" w:rsidP="00B07F5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_Brz_InsertText("TDMS.Properties.MCA_PWR_UP..Final_QPS2_in_PF","%&lt;Failed|Pass&gt;z")</w:t>
      </w:r>
    </w:p>
  </w:comment>
  <w:comment w:id="36" w:author="HAYDEN J WALPOLE" w:date="2022-11-30T14:44:00Z" w:initials="HJW">
    <w:p w14:paraId="33A4F85B" w14:textId="77777777" w:rsidR="005265F6" w:rsidRDefault="005265F6" w:rsidP="00061FB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_Brz_InsertText("TDMS.Properties.MCA_PWR_UP..Final_MotorCurrent2_A_PF","%&lt;Failed|Pass&gt;z")</w:t>
      </w:r>
    </w:p>
  </w:comment>
  <w:comment w:id="37" w:author="HAYDEN J WALPOLE" w:date="2022-11-30T14:43:00Z" w:initials="HJW">
    <w:p w14:paraId="5AD88982" w14:textId="77777777" w:rsidR="005265F6" w:rsidRDefault="005265F6" w:rsidP="00350C4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_Brz_InsertText("TDMS.Properties.MCA_PWR_UP..Final_BallnutPos3_in","")</w:t>
      </w:r>
    </w:p>
  </w:comment>
  <w:comment w:id="38" w:author="HAYDEN J WALPOLE" w:date="2022-12-19T10:46:00Z" w:initials="HJW">
    <w:p w14:paraId="402020E2" w14:textId="77777777" w:rsidR="005265F6" w:rsidRDefault="005265F6" w:rsidP="003A071C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_Brz_InsertText("TDMS.Properties.MCA_PWR_UP..Final_BallnutPos3_in_PF","%&lt;Failed|Pass&gt;z")</w:t>
      </w:r>
    </w:p>
  </w:comment>
  <w:comment w:id="39" w:author="HAYDEN J WALPOLE" w:date="2022-11-30T14:44:00Z" w:initials="HJW">
    <w:p w14:paraId="2B9A6415" w14:textId="77777777" w:rsidR="005265F6" w:rsidRDefault="005265F6" w:rsidP="005F07B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_Brz_InsertText("TDMS.Properties.MCA_PWR_UP..Final_MotorCurrent3_A_PF","%&lt;Failed|Pass&gt;z")</w:t>
      </w:r>
    </w:p>
  </w:comment>
  <w:comment w:id="40" w:author="HAYDEN J WALPOLE" w:date="2022-11-30T14:43:00Z" w:initials="HJW">
    <w:p w14:paraId="5CFE3545" w14:textId="77777777" w:rsidR="005265F6" w:rsidRDefault="005265F6" w:rsidP="00025D40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_Brz_InsertText("TDMS.Properties.MCA_PWR_UP..Final_QPS3_in","")</w:t>
      </w:r>
    </w:p>
  </w:comment>
  <w:comment w:id="41" w:author="HAYDEN J WALPOLE" w:date="2022-12-19T10:47:00Z" w:initials="HJW">
    <w:p w14:paraId="1F4E8863" w14:textId="77777777" w:rsidR="005265F6" w:rsidRDefault="005265F6" w:rsidP="00A700B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_Brz_InsertText("TDMS.Properties.MCA_PWR_UP..Final_QPS3_in_PF","%&lt;Failed|Pass&gt;z")</w:t>
      </w:r>
    </w:p>
  </w:comment>
  <w:comment w:id="42" w:author="HAYDEN J WALPOLE" w:date="2022-11-30T14:44:00Z" w:initials="HJW">
    <w:p w14:paraId="22D2FC28" w14:textId="77777777" w:rsidR="005265F6" w:rsidRDefault="005265F6" w:rsidP="00C0605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_Brz_InsertText("TDMS.Properties.MCA_PWR_UP..Final_QPS3_A_PF","%&lt;Failed|Pass&gt;z")</w:t>
      </w:r>
    </w:p>
  </w:comment>
  <w:comment w:id="45" w:author="HAYDEN J WALPOLE" w:date="2022-11-30T14:48:00Z" w:initials="HJW">
    <w:p w14:paraId="13205B3B" w14:textId="77777777" w:rsidR="00C42FD7" w:rsidRDefault="009818A5" w:rsidP="00435C24">
      <w:pPr>
        <w:pStyle w:val="CommentText"/>
      </w:pPr>
      <w:r>
        <w:rPr>
          <w:rStyle w:val="CommentReference"/>
        </w:rPr>
        <w:annotationRef/>
      </w:r>
      <w:r w:rsidR="00C42FD7">
        <w:rPr>
          <w:color w:val="404040"/>
        </w:rPr>
        <w:t>_Brz_InsertText("TDMS.Properties.RIGGING..Faults_1_init","")</w:t>
      </w:r>
    </w:p>
  </w:comment>
  <w:comment w:id="46" w:author="HAYDEN J WALPOLE" w:date="2022-11-30T14:49:00Z" w:initials="HJW">
    <w:p w14:paraId="5B58B1F6" w14:textId="77777777" w:rsidR="00C42FD7" w:rsidRDefault="009818A5" w:rsidP="002431F2">
      <w:pPr>
        <w:pStyle w:val="CommentText"/>
      </w:pPr>
      <w:r>
        <w:rPr>
          <w:rStyle w:val="CommentReference"/>
        </w:rPr>
        <w:annotationRef/>
      </w:r>
      <w:r w:rsidR="00C42FD7">
        <w:rPr>
          <w:color w:val="404040"/>
        </w:rPr>
        <w:t>_Brz_InsertText("TDMS.Properties.RIGGING..Faults_1_init_PF","%&lt;Failed|Pass&gt;z")</w:t>
      </w:r>
    </w:p>
  </w:comment>
  <w:comment w:id="47" w:author="HAYDEN J WALPOLE" w:date="2022-11-30T14:51:00Z" w:initials="HJW">
    <w:p w14:paraId="74B007CD" w14:textId="77777777" w:rsidR="00C42FD7" w:rsidRDefault="008411BB" w:rsidP="00084BD9">
      <w:pPr>
        <w:pStyle w:val="CommentText"/>
      </w:pPr>
      <w:r>
        <w:rPr>
          <w:rStyle w:val="CommentReference"/>
        </w:rPr>
        <w:annotationRef/>
      </w:r>
      <w:r w:rsidR="00C42FD7">
        <w:rPr>
          <w:color w:val="404040"/>
        </w:rPr>
        <w:t>_Brz_InsertText("TDMS.Properties.RIGGING..MTR1_CUR_4\.5a+-0\.15","")</w:t>
      </w:r>
    </w:p>
  </w:comment>
  <w:comment w:id="48" w:author="HAYDEN J WALPOLE" w:date="2022-11-30T14:49:00Z" w:initials="HJW">
    <w:p w14:paraId="202830B8" w14:textId="77777777" w:rsidR="00C42FD7" w:rsidRDefault="00C42FD7" w:rsidP="00EA0EB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_Brz_InsertText("TDMS.Properties.RIGGING..MTR1_CUR_4\.5a+-0\.15_PF","%&lt;Failed|Pass&gt;z")</w:t>
      </w:r>
    </w:p>
  </w:comment>
  <w:comment w:id="49" w:author="HAYDEN J WALPOLE" w:date="2022-12-09T13:36:00Z" w:initials="HJW">
    <w:p w14:paraId="40E1D664" w14:textId="77777777" w:rsidR="00F0471D" w:rsidRDefault="006A7DD1" w:rsidP="00734AE0">
      <w:pPr>
        <w:pStyle w:val="CommentText"/>
      </w:pPr>
      <w:r>
        <w:rPr>
          <w:rStyle w:val="CommentReference"/>
        </w:rPr>
        <w:annotationRef/>
      </w:r>
      <w:r w:rsidR="00F0471D">
        <w:rPr>
          <w:color w:val="404040"/>
        </w:rPr>
        <w:t>_Brz_InsertText("TDMS.Properties.RIGGING..Lin_1_at mech stop","")</w:t>
      </w:r>
    </w:p>
  </w:comment>
  <w:comment w:id="50" w:author="HAYDEN J WALPOLE" w:date="2022-12-09T13:36:00Z" w:initials="HJW">
    <w:p w14:paraId="32EA821C" w14:textId="77777777" w:rsidR="00F0471D" w:rsidRDefault="006A7DD1" w:rsidP="00FC33CA">
      <w:pPr>
        <w:pStyle w:val="CommentText"/>
      </w:pPr>
      <w:r>
        <w:rPr>
          <w:rStyle w:val="CommentReference"/>
        </w:rPr>
        <w:annotationRef/>
      </w:r>
      <w:r w:rsidR="00F0471D">
        <w:rPr>
          <w:color w:val="404040"/>
        </w:rPr>
        <w:t>_Brz_InsertText("TDMS.Properties.RIGGING..Lin_1_at mech stop_PF","%&lt;Failed|Pass&gt;z")</w:t>
      </w:r>
    </w:p>
  </w:comment>
  <w:comment w:id="51" w:author="HAYDEN J WALPOLE" w:date="2022-12-29T15:49:00Z" w:initials="HJW">
    <w:p w14:paraId="698E4675" w14:textId="77777777" w:rsidR="00F02817" w:rsidRDefault="0081240C" w:rsidP="00F801CD">
      <w:pPr>
        <w:pStyle w:val="CommentText"/>
      </w:pPr>
      <w:r>
        <w:rPr>
          <w:rStyle w:val="CommentReference"/>
        </w:rPr>
        <w:annotationRef/>
      </w:r>
      <w:r w:rsidR="00F02817">
        <w:rPr>
          <w:color w:val="404040"/>
        </w:rPr>
        <w:t>_Brz_InsertText("TDMS.Properties.RIGGING..Faults_c_1","")</w:t>
      </w:r>
    </w:p>
  </w:comment>
  <w:comment w:id="52" w:author="HAYDEN J WALPOLE" w:date="2022-12-29T15:49:00Z" w:initials="HJW">
    <w:p w14:paraId="1231F1FD" w14:textId="77777777" w:rsidR="00F02817" w:rsidRDefault="001F2804" w:rsidP="00942ED3">
      <w:pPr>
        <w:pStyle w:val="CommentText"/>
      </w:pPr>
      <w:r>
        <w:rPr>
          <w:rStyle w:val="CommentReference"/>
        </w:rPr>
        <w:annotationRef/>
      </w:r>
      <w:r w:rsidR="00F02817">
        <w:rPr>
          <w:color w:val="404040"/>
        </w:rPr>
        <w:t>_Brz_InsertText("TDMS.Properties.RIGGING..Faults_c_1_PF","%&lt;Failed|Pass&gt;z")</w:t>
      </w:r>
    </w:p>
  </w:comment>
  <w:comment w:id="53" w:author="HAYDEN J WALPOLE" w:date="2022-11-30T14:48:00Z" w:initials="HJW">
    <w:p w14:paraId="211D3793" w14:textId="77777777" w:rsidR="00F02817" w:rsidRDefault="00F02817" w:rsidP="00435C2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_Brz_InsertText("TDMS.Properties.RIGGING..Faults_1_init","")</w:t>
      </w:r>
    </w:p>
  </w:comment>
  <w:comment w:id="54" w:author="HAYDEN J WALPOLE" w:date="2022-11-30T14:49:00Z" w:initials="HJW">
    <w:p w14:paraId="78E9D2DF" w14:textId="77777777" w:rsidR="00F02817" w:rsidRDefault="00F02817" w:rsidP="002431F2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_Brz_InsertText("TDMS.Properties.RIGGING..Faults_1_init_PF","%&lt;Failed|Pass&gt;z")</w:t>
      </w:r>
    </w:p>
  </w:comment>
  <w:comment w:id="55" w:author="HAYDEN J WALPOLE" w:date="2022-11-30T14:51:00Z" w:initials="HJW">
    <w:p w14:paraId="3D4BB85D" w14:textId="77777777" w:rsidR="00F02817" w:rsidRDefault="00F02817" w:rsidP="00652AA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_Brz_InsertText("TDMS.Properties.RIGGING..MTR2_CUR_4\.5a+-0\.15","")</w:t>
      </w:r>
    </w:p>
  </w:comment>
  <w:comment w:id="56" w:author="HAYDEN J WALPOLE" w:date="2022-11-30T14:49:00Z" w:initials="HJW">
    <w:p w14:paraId="1CEC8B4C" w14:textId="77777777" w:rsidR="00F02817" w:rsidRDefault="00F02817" w:rsidP="000F24E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_Brz_InsertText("TDMS.Properties.RIGGING..MTR2_CUR_4\.5a+-0\.15_PF","%&lt;Failed|Pass&gt;z")</w:t>
      </w:r>
    </w:p>
  </w:comment>
  <w:comment w:id="57" w:author="HAYDEN J WALPOLE" w:date="2022-12-09T13:36:00Z" w:initials="HJW">
    <w:p w14:paraId="39A8AF56" w14:textId="77777777" w:rsidR="00F0471D" w:rsidRDefault="00F02817" w:rsidP="00C11B72">
      <w:pPr>
        <w:pStyle w:val="CommentText"/>
      </w:pPr>
      <w:r>
        <w:rPr>
          <w:rStyle w:val="CommentReference"/>
        </w:rPr>
        <w:annotationRef/>
      </w:r>
      <w:r w:rsidR="00F0471D">
        <w:rPr>
          <w:color w:val="404040"/>
        </w:rPr>
        <w:t>_Brz_InsertText("TDMS.Properties.RIGGING..Lin_2_at mech stop","")</w:t>
      </w:r>
    </w:p>
  </w:comment>
  <w:comment w:id="58" w:author="HAYDEN J WALPOLE" w:date="2022-12-09T13:36:00Z" w:initials="HJW">
    <w:p w14:paraId="175B5016" w14:textId="77777777" w:rsidR="00F0471D" w:rsidRDefault="00F02817" w:rsidP="000E414C">
      <w:pPr>
        <w:pStyle w:val="CommentText"/>
      </w:pPr>
      <w:r>
        <w:rPr>
          <w:rStyle w:val="CommentReference"/>
        </w:rPr>
        <w:annotationRef/>
      </w:r>
      <w:r w:rsidR="00F0471D">
        <w:rPr>
          <w:color w:val="404040"/>
        </w:rPr>
        <w:t>_Brz_InsertText("TDMS.Properties.RIGGING..Lin_2_at mech stop_PF","%&lt;Failed|Pass&gt;z")</w:t>
      </w:r>
    </w:p>
  </w:comment>
  <w:comment w:id="59" w:author="HAYDEN J WALPOLE" w:date="2022-12-29T15:49:00Z" w:initials="HJW">
    <w:p w14:paraId="251C074D" w14:textId="77777777" w:rsidR="00F02817" w:rsidRDefault="00F02817" w:rsidP="001E15E9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_Brz_InsertText("TDMS.Properties.RIGGING..Faults_c_2","")</w:t>
      </w:r>
    </w:p>
  </w:comment>
  <w:comment w:id="60" w:author="HAYDEN J WALPOLE" w:date="2022-12-29T15:49:00Z" w:initials="HJW">
    <w:p w14:paraId="3F50EE5D" w14:textId="77777777" w:rsidR="00F02817" w:rsidRDefault="00F02817" w:rsidP="00C07D5C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_Brz_InsertText("TDMS.Properties.RIGGING..Faults_c_2_PF","%&lt;Failed|Pass&gt;z")</w:t>
      </w:r>
    </w:p>
  </w:comment>
  <w:comment w:id="61" w:author="HAYDEN J WALPOLE" w:date="2022-12-29T15:49:00Z" w:initials="HJW">
    <w:p w14:paraId="1ED53403" w14:textId="77777777" w:rsidR="00F02817" w:rsidRDefault="00F02817" w:rsidP="00753A1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_Brz_InsertText("TDMS.Properties.RIGGING..Faults_c_3","")</w:t>
      </w:r>
    </w:p>
  </w:comment>
  <w:comment w:id="62" w:author="HAYDEN J WALPOLE" w:date="2022-12-29T15:49:00Z" w:initials="HJW">
    <w:p w14:paraId="743922D7" w14:textId="77777777" w:rsidR="00F02817" w:rsidRDefault="00F02817" w:rsidP="0009495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_Brz_InsertText("TDMS.Properties.RIGGING..Faults_c_3_PF","%&lt;Failed|Pass&gt;z")</w:t>
      </w:r>
    </w:p>
  </w:comment>
  <w:comment w:id="63" w:author="HAYDEN J WALPOLE" w:date="2022-12-29T17:24:00Z" w:initials="HJW">
    <w:p w14:paraId="2014F719" w14:textId="77777777" w:rsidR="009800B0" w:rsidRDefault="002F205E" w:rsidP="00F43326">
      <w:pPr>
        <w:pStyle w:val="CommentText"/>
      </w:pPr>
      <w:r>
        <w:rPr>
          <w:rStyle w:val="CommentReference"/>
        </w:rPr>
        <w:annotationRef/>
      </w:r>
      <w:r w:rsidR="009800B0">
        <w:rPr>
          <w:color w:val="404040"/>
        </w:rPr>
        <w:t>_Brz_InsertText("TDMS.Properties.STROKE..Average_VelocityN_Expected","")</w:t>
      </w:r>
    </w:p>
  </w:comment>
  <w:comment w:id="64" w:author="HAYDEN J WALPOLE" w:date="2022-12-29T17:19:00Z" w:initials="HJW">
    <w:p w14:paraId="5F583353" w14:textId="05DBD054" w:rsidR="002F205E" w:rsidRDefault="002F205E" w:rsidP="002F205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_Brz_InsertText("TDMS.Properties.STROKE..Average_VelocityN1_EXT","")</w:t>
      </w:r>
    </w:p>
  </w:comment>
  <w:comment w:id="65" w:author="HAYDEN J WALPOLE" w:date="2022-12-29T17:37:00Z" w:initials="HJW">
    <w:p w14:paraId="55B5EEA9" w14:textId="77777777" w:rsidR="002F205E" w:rsidRDefault="002F205E" w:rsidP="002A32C0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_Brz_InsertText("TDMS.Properties.STROKE..Average_VelocityN_Expected","")</w:t>
      </w:r>
    </w:p>
  </w:comment>
  <w:comment w:id="66" w:author="HAYDEN J WALPOLE" w:date="2022-12-09T12:08:00Z" w:initials="HJW">
    <w:p w14:paraId="7D40B361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_Brz_InsertText("TDMS.Properties.STROKE..Ballnut1and2Check","")</w:t>
      </w:r>
    </w:p>
  </w:comment>
  <w:comment w:id="67" w:author="HAYDEN J WALPOLE" w:date="2022-12-09T12:07:00Z" w:initials="HJW">
    <w:p w14:paraId="362E9217" w14:textId="77777777" w:rsidR="00931B1D" w:rsidRDefault="00931B1D" w:rsidP="005C6A4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_Brz_InsertText("TDMS.Properties.STROKE.FCC_CH3_State_Cmd","")</w:t>
      </w:r>
    </w:p>
  </w:comment>
  <w:comment w:id="68" w:author="HAYDEN J WALPOLE" w:date="2022-12-09T12:08:00Z" w:initials="HJW">
    <w:p w14:paraId="33A7597E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_Brz_InsertText("TDMS.Properties.STROKE..Ballnut1and3Check","")</w:t>
      </w:r>
    </w:p>
  </w:comment>
  <w:comment w:id="69" w:author="HAYDEN J WALPOLE" w:date="2022-12-09T12:07:00Z" w:initials="HJW">
    <w:p w14:paraId="36210826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_Brz_InsertText("TDMS.Properties.STROKE..Ballnut1and3Check_PF","%&lt;Failed|Pass&gt;z")</w:t>
      </w:r>
    </w:p>
  </w:comment>
  <w:comment w:id="70" w:author="HAYDEN J WALPOLE" w:date="2022-12-09T12:08:00Z" w:initials="HJW">
    <w:p w14:paraId="2C425753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_Brz_InsertText("TDMS.Properties.STROKE..QPS1and2Check","")</w:t>
      </w:r>
    </w:p>
  </w:comment>
  <w:comment w:id="71" w:author="HAYDEN J WALPOLE" w:date="2022-12-09T12:07:00Z" w:initials="HJW">
    <w:p w14:paraId="081CC381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_Brz_InsertText("TDMS.Properties.STROKE..QPS1and2Check_PF","%&lt;Failed|Pass&gt;z")</w:t>
      </w:r>
    </w:p>
  </w:comment>
  <w:comment w:id="72" w:author="HAYDEN J WALPOLE" w:date="2022-12-09T12:08:00Z" w:initials="HJW">
    <w:p w14:paraId="5284CFC1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_Brz_InsertText("TDMS.Properties.STROKE..QPS1and3Check","")</w:t>
      </w:r>
    </w:p>
  </w:comment>
  <w:comment w:id="73" w:author="HAYDEN J WALPOLE" w:date="2022-12-09T12:07:00Z" w:initials="HJW">
    <w:p w14:paraId="4C22F92D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_Brz_InsertText("TDMS.Properties.STROKE..QPS1and3Check_PF","%&lt;Failed|Pass&gt;z")</w:t>
      </w:r>
    </w:p>
  </w:comment>
  <w:comment w:id="74" w:author="HAYDEN J WALPOLE" w:date="2022-12-09T12:12:00Z" w:initials="HJW">
    <w:p w14:paraId="74BE19EC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_Brz_InsertText("TDMS.Properties.STROKE..Ballnut2and3Difference","")</w:t>
      </w:r>
    </w:p>
  </w:comment>
  <w:comment w:id="75" w:author="HAYDEN J WALPOLE" w:date="2022-12-09T12:14:00Z" w:initials="HJW">
    <w:p w14:paraId="3BF56620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_Brz_InsertText("TDMS.Properties.RETRACT..Ballnut2and3Difference_PF","%&lt;Failed|Pass&gt;z")</w:t>
      </w:r>
    </w:p>
  </w:comment>
  <w:comment w:id="76" w:author="HAYDEN J WALPOLE" w:date="2022-12-09T12:12:00Z" w:initials="HJW">
    <w:p w14:paraId="505BA8F9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_Brz_InsertText("TDMS.Properties.STROKE..Ballnut2and3Difference","")</w:t>
      </w:r>
    </w:p>
  </w:comment>
  <w:comment w:id="77" w:author="HAYDEN J WALPOLE" w:date="2022-12-09T12:14:00Z" w:initials="HJW">
    <w:p w14:paraId="676E4001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_Brz_InsertText("TDMS.Properties.STROKE..Ballnut2and3Difference","%&lt;Failed|Pass&gt;z")</w:t>
      </w:r>
    </w:p>
  </w:comment>
  <w:comment w:id="78" w:author="HAYDEN J WALPOLE" w:date="2022-12-09T12:12:00Z" w:initials="HJW">
    <w:p w14:paraId="0B9A679E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_Brz_InsertText("TDMS.Properties.STROKE..BallnutQPS1Difference","")</w:t>
      </w:r>
    </w:p>
  </w:comment>
  <w:comment w:id="79" w:author="HAYDEN J WALPOLE" w:date="2022-12-09T12:14:00Z" w:initials="HJW">
    <w:p w14:paraId="3D85D88A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_Brz_InsertText("TDMS.Properties.STROKE..BallnutQPS1Difference","%&lt;Failed|Pass&gt;z")</w:t>
      </w:r>
    </w:p>
  </w:comment>
  <w:comment w:id="80" w:author="HAYDEN J WALPOLE" w:date="2022-12-09T12:12:00Z" w:initials="HJW">
    <w:p w14:paraId="52D0EC31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_Brz_InsertText("TDMS.Properties.STROKE..BallnutQPS2Difference","")</w:t>
      </w:r>
    </w:p>
  </w:comment>
  <w:comment w:id="81" w:author="HAYDEN J WALPOLE" w:date="2022-12-09T12:14:00Z" w:initials="HJW">
    <w:p w14:paraId="3401E746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_Brz_InsertText("TDMS.Properties.STROKE..BallnutQPS2Difference","%&lt;Failed|Pass&gt;z")</w:t>
      </w:r>
    </w:p>
  </w:comment>
  <w:comment w:id="82" w:author="HAYDEN J WALPOLE" w:date="2022-12-09T12:12:00Z" w:initials="HJW">
    <w:p w14:paraId="4812293E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_Brz_InsertText("TDMS.Properties.STROKE..BallnutQPS3Difference","")</w:t>
      </w:r>
    </w:p>
  </w:comment>
  <w:comment w:id="83" w:author="HAYDEN J WALPOLE" w:date="2022-12-09T12:14:00Z" w:initials="HJW">
    <w:p w14:paraId="7BC50DEE" w14:textId="77777777" w:rsidR="00931B1D" w:rsidRDefault="00931B1D" w:rsidP="00112F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_Brz_InsertText("TDMS.Properties.STROKE..BallnutQPS3Difference","%&lt;Failed|Pass&gt;z")</w:t>
      </w:r>
    </w:p>
  </w:comment>
  <w:comment w:id="84" w:author="HAYDEN J WALPOLE" w:date="2022-11-30T14:59:00Z" w:initials="HJW">
    <w:p w14:paraId="51B45E91" w14:textId="77777777" w:rsidR="0024588F" w:rsidRDefault="00C51711" w:rsidP="00790B7C">
      <w:pPr>
        <w:pStyle w:val="CommentText"/>
      </w:pPr>
      <w:r>
        <w:rPr>
          <w:rStyle w:val="CommentReference"/>
        </w:rPr>
        <w:annotationRef/>
      </w:r>
      <w:r w:rsidR="0024588F">
        <w:rPr>
          <w:color w:val="404040"/>
        </w:rPr>
        <w:t>_Brz_InsertText("TDMS.Properties.BRAKE_RELEASE..States_1","")</w:t>
      </w:r>
    </w:p>
  </w:comment>
  <w:comment w:id="85" w:author="HAYDEN J WALPOLE" w:date="2022-11-30T14:59:00Z" w:initials="HJW">
    <w:p w14:paraId="0F9CCB4D" w14:textId="77777777" w:rsidR="0024588F" w:rsidRDefault="00C51711" w:rsidP="00635ED2">
      <w:pPr>
        <w:pStyle w:val="CommentText"/>
      </w:pPr>
      <w:r>
        <w:rPr>
          <w:rStyle w:val="CommentReference"/>
        </w:rPr>
        <w:annotationRef/>
      </w:r>
      <w:r w:rsidR="0024588F">
        <w:rPr>
          <w:color w:val="404040"/>
        </w:rPr>
        <w:t>_Brz_InsertText("TDMS.Properties.BRAKE_RELEASE..States_1_PF","%&lt;Failed|Pass&gt;z")</w:t>
      </w:r>
    </w:p>
  </w:comment>
  <w:comment w:id="86" w:author="HAYDEN J WALPOLE" w:date="2022-11-30T14:59:00Z" w:initials="HJW">
    <w:p w14:paraId="0D300EA9" w14:textId="77777777" w:rsidR="0024588F" w:rsidRDefault="0024588F" w:rsidP="002403C3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_Brz_InsertText("TDMS.Properties.BRAKE_RELEASE..States_2","")</w:t>
      </w:r>
    </w:p>
  </w:comment>
  <w:comment w:id="87" w:author="HAYDEN J WALPOLE" w:date="2022-11-30T14:59:00Z" w:initials="HJW">
    <w:p w14:paraId="07AF1A07" w14:textId="77777777" w:rsidR="0024588F" w:rsidRDefault="0024588F" w:rsidP="009B6DFF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_Brz_InsertText("TDMS.Properties.BRAKE_RELEASE..States_2_PF","%&lt;Failed|Pass&gt;z")</w:t>
      </w:r>
    </w:p>
  </w:comment>
  <w:comment w:id="88" w:author="HAYDEN J WALPOLE" w:date="2022-12-01T19:40:00Z" w:initials="HJW">
    <w:p w14:paraId="63862D99" w14:textId="77777777" w:rsidR="00274373" w:rsidRDefault="00B55262" w:rsidP="00D85190">
      <w:pPr>
        <w:pStyle w:val="CommentText"/>
      </w:pPr>
      <w:r>
        <w:rPr>
          <w:rStyle w:val="CommentReference"/>
        </w:rPr>
        <w:annotationRef/>
      </w:r>
      <w:r w:rsidR="00D95165">
        <w:t>_Brz_TDMSImage("PERF_UNL","Step_Response_Img_UNL_2"," - Results for Motor One")</w:t>
      </w:r>
    </w:p>
  </w:comment>
  <w:comment w:id="89" w:author="HAYDEN J WALPOLE" w:date="2022-11-23T11:46:00Z" w:initials="HJW">
    <w:p w14:paraId="2D90231F" w14:textId="77777777" w:rsidR="00C847E4" w:rsidRDefault="00C847E4" w:rsidP="00775A82">
      <w:pPr>
        <w:pStyle w:val="CommentText"/>
      </w:pPr>
      <w:r>
        <w:rPr>
          <w:rStyle w:val="CommentReference"/>
        </w:rPr>
        <w:annotationRef/>
      </w:r>
      <w:r w:rsidR="00FB2ACD">
        <w:t>_Brz_InsertText("TDMS.Properties.PERF_UNL..Average_Velocity_Ext_UNL_1","")</w:t>
      </w:r>
    </w:p>
  </w:comment>
  <w:comment w:id="90" w:author="HAYDEN J WALPOLE" w:date="2022-11-23T11:46:00Z" w:initials="HJW">
    <w:p w14:paraId="0DA01C41" w14:textId="77777777" w:rsidR="00C847E4" w:rsidRDefault="00C847E4" w:rsidP="006813F4">
      <w:pPr>
        <w:pStyle w:val="CommentText"/>
      </w:pPr>
      <w:r>
        <w:rPr>
          <w:rStyle w:val="CommentReference"/>
        </w:rPr>
        <w:annotationRef/>
      </w:r>
      <w:r w:rsidR="00FB2ACD">
        <w:t>_Brz_InsertText("TDMS.Properties.PERF_UNL..Average_Velocity_Ext_UNL_1_PF","%&lt;Failed|True&gt;z")</w:t>
      </w:r>
    </w:p>
  </w:comment>
  <w:comment w:id="91" w:author="HAYDEN J WALPOLE" w:date="2022-11-30T15:06:00Z" w:initials="HJW">
    <w:p w14:paraId="5268A1BC" w14:textId="77777777" w:rsidR="003D34BF" w:rsidRDefault="00C847E4" w:rsidP="00BB7A5F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_Brz_InsertText("TDMS.Properties.PERF_UNL..Time_80_Ext_UNL_1","")</w:t>
      </w:r>
    </w:p>
  </w:comment>
  <w:comment w:id="92" w:author="HAYDEN J WALPOLE" w:date="2022-11-23T11:46:00Z" w:initials="HJW">
    <w:p w14:paraId="13118503" w14:textId="77777777" w:rsidR="00035CA7" w:rsidRDefault="00C847E4" w:rsidP="002312BE">
      <w:pPr>
        <w:pStyle w:val="CommentText"/>
      </w:pPr>
      <w:r>
        <w:rPr>
          <w:rStyle w:val="CommentReference"/>
        </w:rPr>
        <w:annotationRef/>
      </w:r>
      <w:r w:rsidR="00035CA7">
        <w:rPr>
          <w:color w:val="404040"/>
        </w:rPr>
        <w:t>_Brz_InsertText("TDMS.Properties.PERF_UNL..Time_80_Ext_UNL_1_PF","%&lt;Failed|Pass&gt;z")</w:t>
      </w:r>
    </w:p>
  </w:comment>
  <w:comment w:id="93" w:author="HAYDEN J WALPOLE" w:date="2022-11-23T11:46:00Z" w:initials="HJW">
    <w:p w14:paraId="22288428" w14:textId="77777777" w:rsidR="003D34BF" w:rsidRDefault="00C847E4" w:rsidP="00C22DAC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_Brz_InsertText("TDMS.Properties.PERF_UNL..Average_Velocity_Ret_UNL_1","")</w:t>
      </w:r>
    </w:p>
  </w:comment>
  <w:comment w:id="94" w:author="HAYDEN J WALPOLE" w:date="2022-11-23T11:46:00Z" w:initials="HJW">
    <w:p w14:paraId="0762B1A0" w14:textId="77777777" w:rsidR="003D34BF" w:rsidRDefault="00C847E4" w:rsidP="00AA0E29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_Brz_InsertText("TDMS.Properties.PERF_UNL..Average_Velocity_Ret_UNL_1_PF","%&lt;Failed|True&gt;z")</w:t>
      </w:r>
    </w:p>
  </w:comment>
  <w:comment w:id="95" w:author="HAYDEN J WALPOLE" w:date="2022-11-30T15:06:00Z" w:initials="HJW">
    <w:p w14:paraId="7044F85A" w14:textId="77777777" w:rsidR="003D34BF" w:rsidRDefault="00C847E4" w:rsidP="000038CD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_Brz_InsertText("TDMS.Properties.PERF_UNL..Time_80_Ret_UNL_1","")</w:t>
      </w:r>
    </w:p>
  </w:comment>
  <w:comment w:id="96" w:author="HAYDEN J WALPOLE" w:date="2022-11-23T11:46:00Z" w:initials="HJW">
    <w:p w14:paraId="20F87B80" w14:textId="77777777" w:rsidR="003D34BF" w:rsidRDefault="00C847E4" w:rsidP="009C2480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_Brz_InsertText("TDMS.Properties.PERF_UNL..Time_80_Ret_UNL_1_PF","%&lt;Failed|True&gt;z")</w:t>
      </w:r>
    </w:p>
  </w:comment>
  <w:comment w:id="97" w:author="HAYDEN J WALPOLE" w:date="2022-12-09T14:20:00Z" w:initials="HJW">
    <w:p w14:paraId="77A69911" w14:textId="77777777" w:rsidR="008C1DF9" w:rsidRDefault="0066423B" w:rsidP="00C31FA2">
      <w:pPr>
        <w:pStyle w:val="CommentText"/>
      </w:pPr>
      <w:r>
        <w:rPr>
          <w:rStyle w:val="CommentReference"/>
        </w:rPr>
        <w:annotationRef/>
      </w:r>
      <w:r w:rsidR="008C1DF9">
        <w:rPr>
          <w:color w:val="404040"/>
        </w:rPr>
        <w:t>_Brz_BuildTable("PERF_UNL","1","0","CAPTION", "Freq_UNL_0[f]","%#_g  Hz","Phase_UNL_0[f]","%#_g","Max_Phase_UNL_0[F]","%#_g","Max_Phase_UNL_0[F]_PF","%&lt;Failed|True&gt;z")</w:t>
      </w:r>
    </w:p>
  </w:comment>
  <w:comment w:id="98" w:author="HAYDEN J WALPOLE" w:date="2022-12-01T19:40:00Z" w:initials="HJW">
    <w:p w14:paraId="4D4B0A86" w14:textId="77777777" w:rsidR="00274373" w:rsidRDefault="00A062BE" w:rsidP="001C7052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_Brz_TDMSImage("PERF_UNL","Step_Response_Img_UNL_1"," - </w:t>
      </w:r>
      <w:r w:rsidR="00274373">
        <w:rPr>
          <w:b/>
          <w:bCs/>
          <w:color w:val="404040"/>
        </w:rPr>
        <w:t xml:space="preserve">Results for Motor Two </w:t>
      </w:r>
      <w:r w:rsidR="00274373">
        <w:rPr>
          <w:color w:val="404040"/>
        </w:rPr>
        <w:t>")</w:t>
      </w:r>
    </w:p>
  </w:comment>
  <w:comment w:id="99" w:author="HAYDEN J WALPOLE" w:date="2022-11-23T11:46:00Z" w:initials="HJW">
    <w:p w14:paraId="52DF9F81" w14:textId="77777777" w:rsidR="003C50A3" w:rsidRDefault="003C50A3" w:rsidP="007938BD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_Brz_InsertText("TDMS.Properties.PERF_UNL..Average_Velocity_Ext_UNL_2","")</w:t>
      </w:r>
    </w:p>
  </w:comment>
  <w:comment w:id="100" w:author="HAYDEN J WALPOLE" w:date="2022-11-23T11:46:00Z" w:initials="HJW">
    <w:p w14:paraId="67F6F61F" w14:textId="77777777" w:rsidR="003C50A3" w:rsidRDefault="003C50A3" w:rsidP="0029120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_Brz_InsertText("TDMS.Properties.PERF_UNL..Average_Velocity_Ext_UNL_2_PF","%&lt;Failed|True&gt;z")</w:t>
      </w:r>
    </w:p>
  </w:comment>
  <w:comment w:id="101" w:author="HAYDEN J WALPOLE" w:date="2022-11-30T15:06:00Z" w:initials="HJW">
    <w:p w14:paraId="084CF070" w14:textId="77777777" w:rsidR="003D34BF" w:rsidRDefault="003C50A3" w:rsidP="00F17A4F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_Brz_InsertText("TDMS.Properties.PERF_UNL..Time_80_Ext_UNL_2","")</w:t>
      </w:r>
    </w:p>
  </w:comment>
  <w:comment w:id="102" w:author="HAYDEN J WALPOLE" w:date="2022-11-23T11:46:00Z" w:initials="HJW">
    <w:p w14:paraId="0AB09EC1" w14:textId="77777777" w:rsidR="003D34BF" w:rsidRDefault="003C50A3" w:rsidP="0051689F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_Brz_InsertText("TDMS.Properties.PERF_UNL..Time_80_Ext_UNL_2_PF","%&lt;Failed|True&gt;z")</w:t>
      </w:r>
    </w:p>
  </w:comment>
  <w:comment w:id="103" w:author="HAYDEN J WALPOLE" w:date="2022-11-23T11:46:00Z" w:initials="HJW">
    <w:p w14:paraId="34C71014" w14:textId="77777777" w:rsidR="003D34BF" w:rsidRDefault="003C50A3" w:rsidP="0023478B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_Brz_InsertText("TDMS.Properties.PERF_UNL..Average_Velocity_Ret_UNL_2","")</w:t>
      </w:r>
    </w:p>
  </w:comment>
  <w:comment w:id="104" w:author="HAYDEN J WALPOLE" w:date="2022-11-23T11:46:00Z" w:initials="HJW">
    <w:p w14:paraId="53C0B16C" w14:textId="77777777" w:rsidR="003D34BF" w:rsidRDefault="003C50A3" w:rsidP="00830164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_Brz_InsertText("TDMS.Properties.PERF_UNL..Average_Velocity_Ret_UNL_2_PF","%&lt;Failed|True&gt;z")</w:t>
      </w:r>
    </w:p>
  </w:comment>
  <w:comment w:id="105" w:author="HAYDEN J WALPOLE" w:date="2022-11-30T15:06:00Z" w:initials="HJW">
    <w:p w14:paraId="22635421" w14:textId="77777777" w:rsidR="003D34BF" w:rsidRDefault="003C50A3" w:rsidP="00A43983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_Brz_InsertText("TDMS.Properties.PERF_UNL..Time_80_Ret_UNL_2","")</w:t>
      </w:r>
    </w:p>
  </w:comment>
  <w:comment w:id="106" w:author="HAYDEN J WALPOLE" w:date="2022-11-23T11:46:00Z" w:initials="HJW">
    <w:p w14:paraId="579F2BEF" w14:textId="77777777" w:rsidR="003D34BF" w:rsidRDefault="003C50A3" w:rsidP="00AA2F1D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_Brz_InsertText("TDMS.Properties.PERF_UNL..Time_80_Ret_UNL_2_PF","%&lt;Failed|True&gt;z")</w:t>
      </w:r>
    </w:p>
  </w:comment>
  <w:comment w:id="107" w:author="HAYDEN J WALPOLE" w:date="2022-12-09T14:20:00Z" w:initials="HJW">
    <w:p w14:paraId="106567A3" w14:textId="77777777" w:rsidR="00C950BF" w:rsidRDefault="00C37425" w:rsidP="001A69E5">
      <w:pPr>
        <w:pStyle w:val="CommentText"/>
      </w:pPr>
      <w:r>
        <w:rPr>
          <w:rStyle w:val="CommentReference"/>
        </w:rPr>
        <w:annotationRef/>
      </w:r>
      <w:r w:rsidR="00C950BF">
        <w:rPr>
          <w:color w:val="404040"/>
        </w:rPr>
        <w:t>_Brz_BuildTable("PERF_UNL","1","0","CAPTION", "Freq_UNL_1[f]","%#_g  Hz","Phase_UNL_1[f]","%#_g","Max_Phase_UNL_1[F]","%#_g","Max_Phase_UNL_1[F]_PF","%&lt;Failed|True&gt;z")</w:t>
      </w:r>
    </w:p>
  </w:comment>
  <w:comment w:id="108" w:author="HAYDEN J WALPOLE" w:date="2022-12-01T19:40:00Z" w:initials="HJW">
    <w:p w14:paraId="1D459CB4" w14:textId="77777777" w:rsidR="00274373" w:rsidRDefault="00A062BE" w:rsidP="007A259D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_Brz_TDMSImage("PERF_UNL","Step_Response_Img_UNL_2","- </w:t>
      </w:r>
      <w:r w:rsidR="00274373">
        <w:rPr>
          <w:b/>
          <w:bCs/>
          <w:color w:val="404040"/>
        </w:rPr>
        <w:t>Results for Motor Three</w:t>
      </w:r>
      <w:r w:rsidR="00274373">
        <w:rPr>
          <w:color w:val="404040"/>
        </w:rPr>
        <w:t>")</w:t>
      </w:r>
    </w:p>
  </w:comment>
  <w:comment w:id="109" w:author="HAYDEN J WALPOLE" w:date="2022-11-23T11:46:00Z" w:initials="HJW">
    <w:p w14:paraId="1299599E" w14:textId="77777777" w:rsidR="00F76922" w:rsidRDefault="00A42D5E" w:rsidP="00EC0926">
      <w:pPr>
        <w:pStyle w:val="CommentText"/>
      </w:pPr>
      <w:r>
        <w:rPr>
          <w:rStyle w:val="CommentReference"/>
        </w:rPr>
        <w:annotationRef/>
      </w:r>
      <w:r w:rsidR="00F76922">
        <w:rPr>
          <w:color w:val="404040"/>
        </w:rPr>
        <w:t>_Brz_InsertText("TDMS.Properties.PERF_UNL..Average_Velocity_Ext_UNL_3","")</w:t>
      </w:r>
    </w:p>
  </w:comment>
  <w:comment w:id="110" w:author="HAYDEN J WALPOLE" w:date="2022-11-23T11:46:00Z" w:initials="HJW">
    <w:p w14:paraId="200FCD07" w14:textId="77777777" w:rsidR="00F76922" w:rsidRDefault="00A42D5E" w:rsidP="0034552B">
      <w:pPr>
        <w:pStyle w:val="CommentText"/>
      </w:pPr>
      <w:r>
        <w:rPr>
          <w:rStyle w:val="CommentReference"/>
        </w:rPr>
        <w:annotationRef/>
      </w:r>
      <w:r w:rsidR="00F76922">
        <w:rPr>
          <w:color w:val="404040"/>
        </w:rPr>
        <w:t>_Brz_InsertText("TDMS.Properties.PERF_UNL..Average_Velocity_Ext_UNL_3_PF","%&lt;Failed|True&gt;z")</w:t>
      </w:r>
    </w:p>
  </w:comment>
  <w:comment w:id="111" w:author="HAYDEN J WALPOLE" w:date="2022-11-30T15:06:00Z" w:initials="HJW">
    <w:p w14:paraId="19395C16" w14:textId="77777777" w:rsidR="00F76922" w:rsidRDefault="00A42D5E" w:rsidP="006C7C51">
      <w:pPr>
        <w:pStyle w:val="CommentText"/>
      </w:pPr>
      <w:r>
        <w:rPr>
          <w:rStyle w:val="CommentReference"/>
        </w:rPr>
        <w:annotationRef/>
      </w:r>
      <w:r w:rsidR="00F76922">
        <w:rPr>
          <w:color w:val="404040"/>
        </w:rPr>
        <w:t>_Brz_InsertText("TDMS.Properties.PERF_UNL..Time_80_Ext_UNL_3","")</w:t>
      </w:r>
    </w:p>
  </w:comment>
  <w:comment w:id="112" w:author="HAYDEN J WALPOLE" w:date="2022-11-23T11:46:00Z" w:initials="HJW">
    <w:p w14:paraId="488E89F7" w14:textId="77777777" w:rsidR="0092265C" w:rsidRDefault="00A42D5E" w:rsidP="00214736">
      <w:pPr>
        <w:pStyle w:val="CommentText"/>
      </w:pPr>
      <w:r>
        <w:rPr>
          <w:rStyle w:val="CommentReference"/>
        </w:rPr>
        <w:annotationRef/>
      </w:r>
      <w:r w:rsidR="0092265C">
        <w:rPr>
          <w:color w:val="404040"/>
        </w:rPr>
        <w:t>_Brz_InsertText("TDMS.Properties.PERF_UNL..Time_80_Ext_UNL_3_PF","%&lt;Failed|True&gt;z")</w:t>
      </w:r>
    </w:p>
  </w:comment>
  <w:comment w:id="113" w:author="HAYDEN J WALPOLE" w:date="2022-11-23T11:46:00Z" w:initials="HJW">
    <w:p w14:paraId="1F4F97A2" w14:textId="77777777" w:rsidR="00F76922" w:rsidRDefault="00F76922" w:rsidP="00042B5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_Brz_InsertText("TDMS.Properties.PERF_UNL..Average_Velocity_Ret_UNL_3","")</w:t>
      </w:r>
    </w:p>
  </w:comment>
  <w:comment w:id="114" w:author="HAYDEN J WALPOLE" w:date="2022-11-23T11:46:00Z" w:initials="HJW">
    <w:p w14:paraId="4B78DF98" w14:textId="77777777" w:rsidR="00F76922" w:rsidRDefault="00F76922" w:rsidP="00280DB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_Brz_InsertText("TDMS.Properties.PERF_UNL..Average_Velocity_Ret_UNL_3_PF","%&lt;Failed|True&gt;z")</w:t>
      </w:r>
    </w:p>
  </w:comment>
  <w:comment w:id="115" w:author="HAYDEN J WALPOLE" w:date="2022-11-30T15:06:00Z" w:initials="HJW">
    <w:p w14:paraId="77269777" w14:textId="77777777" w:rsidR="00F76922" w:rsidRDefault="00F76922" w:rsidP="0064435F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_Brz_InsertText("TDMS.Properties.PERF_UNL..Time_80_Ret_UNL_3","")</w:t>
      </w:r>
    </w:p>
  </w:comment>
  <w:comment w:id="116" w:author="HAYDEN J WALPOLE" w:date="2022-11-23T11:46:00Z" w:initials="HJW">
    <w:p w14:paraId="1E8DBADA" w14:textId="77777777" w:rsidR="001759CC" w:rsidRDefault="00F76922" w:rsidP="00187F84">
      <w:pPr>
        <w:pStyle w:val="CommentText"/>
      </w:pPr>
      <w:r>
        <w:rPr>
          <w:rStyle w:val="CommentReference"/>
        </w:rPr>
        <w:annotationRef/>
      </w:r>
      <w:r w:rsidR="001759CC">
        <w:rPr>
          <w:color w:val="404040"/>
        </w:rPr>
        <w:t>_Brz_InsertText("TDMS.Properties.PERF_UNL..Time_80_Ret_UNL_3_PF","%&lt;Failed|True&gt;z")</w:t>
      </w:r>
    </w:p>
  </w:comment>
  <w:comment w:id="117" w:author="HAYDEN J WALPOLE" w:date="2022-12-09T14:20:00Z" w:initials="HJW">
    <w:p w14:paraId="3E45F22C" w14:textId="77777777" w:rsidR="00C950BF" w:rsidRDefault="00C37425" w:rsidP="003D6BB2">
      <w:pPr>
        <w:pStyle w:val="CommentText"/>
      </w:pPr>
      <w:r>
        <w:rPr>
          <w:rStyle w:val="CommentReference"/>
        </w:rPr>
        <w:annotationRef/>
      </w:r>
      <w:r w:rsidR="00C950BF">
        <w:rPr>
          <w:color w:val="404040"/>
        </w:rPr>
        <w:t>_Brz_BuildTable("PERF_UNL","1","0","CAPTION","Freq_UNL_2[f]","%#_g  Hz","Phase_UNL_2[f]","%#_g","Max_Phase_UNL_2[F]","%#_g","Max_Phase_UNL_2[F]_PF","%&lt;Failed|True&gt;z")</w:t>
      </w:r>
    </w:p>
  </w:comment>
  <w:comment w:id="118" w:author="HAYDEN J WALPOLE" w:date="2022-11-23T12:31:00Z" w:initials="HJW">
    <w:p w14:paraId="1C684592" w14:textId="77777777" w:rsidR="00274373" w:rsidRDefault="004D5296" w:rsidP="00057BDA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_Brz_TDMSImage("PERF_LOAD","Step_Response_Img_TENS_0"," - </w:t>
      </w:r>
      <w:r w:rsidR="00274373">
        <w:rPr>
          <w:b/>
          <w:bCs/>
          <w:color w:val="404040"/>
        </w:rPr>
        <w:t>Results for Motor One Loaded</w:t>
      </w:r>
      <w:r w:rsidR="00274373">
        <w:rPr>
          <w:color w:val="404040"/>
        </w:rPr>
        <w:t>")</w:t>
      </w:r>
    </w:p>
  </w:comment>
  <w:comment w:id="120" w:author="HAYDEN J WALPOLE" w:date="2022-11-23T11:46:00Z" w:initials="HJW">
    <w:p w14:paraId="6741C5BB" w14:textId="77777777" w:rsidR="00A25D47" w:rsidRDefault="00362DC1" w:rsidP="00302F9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_Brz_InsertText("TDMS.Properties.PERF_LOAD..Average_Velocity_Ext_TENS_1","")</w:t>
      </w:r>
    </w:p>
  </w:comment>
  <w:comment w:id="121" w:author="HAYDEN J WALPOLE" w:date="2022-11-23T11:46:00Z" w:initials="HJW">
    <w:p w14:paraId="614B9303" w14:textId="77777777" w:rsidR="00A25D47" w:rsidRDefault="00362DC1" w:rsidP="00A7083F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_Brz_InsertText("TDMS.Properties.PERF_LOAD..Average_Velocity_Ext_TENS_1_PF","%&lt;Failed|True&gt;z")</w:t>
      </w:r>
    </w:p>
  </w:comment>
  <w:comment w:id="122" w:author="HAYDEN J WALPOLE" w:date="2022-11-23T11:46:00Z" w:initials="HJW">
    <w:p w14:paraId="2B53D280" w14:textId="77777777" w:rsidR="00A25D47" w:rsidRDefault="00362DC1" w:rsidP="006A180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_Brz_InsertText("TDMS.Properties.PERF_LOAD..Time_80_Ext_TENS_1","")</w:t>
      </w:r>
    </w:p>
  </w:comment>
  <w:comment w:id="123" w:author="HAYDEN J WALPOLE" w:date="2022-11-23T11:47:00Z" w:initials="HJW">
    <w:p w14:paraId="49BF4E5E" w14:textId="77777777" w:rsidR="00A25D47" w:rsidRDefault="00362DC1" w:rsidP="00ED5FC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_Brz_InsertText("TDMS.Properties.PERF_LOAD..Time_80_Ext_TENS_1_PF","%&lt;Failed|True&gt;z")</w:t>
      </w:r>
    </w:p>
  </w:comment>
  <w:comment w:id="124" w:author="HAYDEN J WALPOLE" w:date="2022-11-23T12:25:00Z" w:initials="HJW">
    <w:p w14:paraId="4B2E4C22" w14:textId="77777777" w:rsidR="00A25D47" w:rsidRDefault="004D5296" w:rsidP="006E319D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_Brz_InsertText("TDMS.Properties.PERF_LOAD..Average_Velocity_Ret_TENS_1","")</w:t>
      </w:r>
    </w:p>
  </w:comment>
  <w:comment w:id="125" w:author="HAYDEN J WALPOLE" w:date="2022-11-23T12:25:00Z" w:initials="HJW">
    <w:p w14:paraId="4A2B81FA" w14:textId="77777777" w:rsidR="00A25D47" w:rsidRDefault="004D5296" w:rsidP="00F72C81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_Brz_InsertText("TDMS.Properties.PERF_LOAD..Average_Velocity_Ret_TENS_1_PF","%&lt;Failed|True&gt;z")</w:t>
      </w:r>
    </w:p>
  </w:comment>
  <w:comment w:id="126" w:author="HAYDEN J WALPOLE" w:date="2022-11-23T12:25:00Z" w:initials="HJW">
    <w:p w14:paraId="0226348F" w14:textId="77777777" w:rsidR="00A25D47" w:rsidRDefault="004D5296" w:rsidP="00374F37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_Brz_InsertText("TDMS.Properties.PERF_LOAD..Time_80_Ret_TENS_1","")</w:t>
      </w:r>
    </w:p>
  </w:comment>
  <w:comment w:id="127" w:author="HAYDEN J WALPOLE" w:date="2022-11-23T12:25:00Z" w:initials="HJW">
    <w:p w14:paraId="0EBAF22C" w14:textId="77777777" w:rsidR="00A25D47" w:rsidRDefault="004D5296" w:rsidP="00183A6A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_Brz_InsertText("TDMS.Properties.PERF_LOAD..Time_80_Ret_TENS_1_PF","%&lt;Failed|True&gt;z")</w:t>
      </w:r>
    </w:p>
  </w:comment>
  <w:comment w:id="128" w:author="HAYDEN J WALPOLE" w:date="2022-11-23T11:46:00Z" w:initials="HJW">
    <w:p w14:paraId="34E93982" w14:textId="77777777" w:rsidR="00A25D47" w:rsidRDefault="0093190E" w:rsidP="0041375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_Brz_InsertText("TDMS.Properties.PERF_LOAD..Average_Velocity_Ext_COMP_1","")</w:t>
      </w:r>
    </w:p>
  </w:comment>
  <w:comment w:id="129" w:author="HAYDEN J WALPOLE" w:date="2022-11-23T11:46:00Z" w:initials="HJW">
    <w:p w14:paraId="7250118E" w14:textId="77777777" w:rsidR="00A25D47" w:rsidRDefault="0093190E" w:rsidP="00BC32A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_Brz_InsertText("TDMS.Properties.PERF_LOAD..Average_Velocity_Ext_COMP_1_PF","%&lt;Failed|True&gt;z")</w:t>
      </w:r>
    </w:p>
  </w:comment>
  <w:comment w:id="130" w:author="HAYDEN J WALPOLE" w:date="2022-11-23T11:46:00Z" w:initials="HJW">
    <w:p w14:paraId="04BE72EB" w14:textId="77777777" w:rsidR="00A25D47" w:rsidRDefault="0093190E" w:rsidP="002D780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_Brz_InsertText("TDMS.Properties.PERF_LOAD..Time_80_Ext_COMP_1","")</w:t>
      </w:r>
    </w:p>
  </w:comment>
  <w:comment w:id="131" w:author="HAYDEN J WALPOLE" w:date="2022-11-23T11:47:00Z" w:initials="HJW">
    <w:p w14:paraId="194B5E71" w14:textId="77777777" w:rsidR="00A25D47" w:rsidRDefault="0093190E" w:rsidP="002F1052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_Brz_InsertText("TDMS.Properties.PERF_LOAD..Time_80_Ext_COMP_1_PF","%&lt;Failed|True&gt;z")</w:t>
      </w:r>
    </w:p>
  </w:comment>
  <w:comment w:id="132" w:author="HAYDEN J WALPOLE" w:date="2022-11-23T12:25:00Z" w:initials="HJW">
    <w:p w14:paraId="7B72C9F2" w14:textId="77777777" w:rsidR="00A25D47" w:rsidRDefault="0093190E" w:rsidP="009546BE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_Brz_InsertText("TDMS.Properties.PERF_LOAD..Average_Velocity_Ret_COMP_1","")</w:t>
      </w:r>
    </w:p>
  </w:comment>
  <w:comment w:id="133" w:author="HAYDEN J WALPOLE" w:date="2022-11-23T12:25:00Z" w:initials="HJW">
    <w:p w14:paraId="7DBA5241" w14:textId="77777777" w:rsidR="00A25D47" w:rsidRDefault="0093190E" w:rsidP="001B0F1D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_Brz_InsertText("TDMS.Properties.PERF_LOAD..Average_Velocity_Ret_COMP_1_PF","%&lt;Failed|True&gt;z")</w:t>
      </w:r>
    </w:p>
  </w:comment>
  <w:comment w:id="134" w:author="HAYDEN J WALPOLE" w:date="2022-11-23T12:25:00Z" w:initials="HJW">
    <w:p w14:paraId="6FF285DD" w14:textId="77777777" w:rsidR="00A25D47" w:rsidRDefault="0093190E" w:rsidP="007E7DC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_Brz_InsertText("TDMS.Properties.PERF_LOAD..Time_80_Ret_COMP_1","")</w:t>
      </w:r>
    </w:p>
  </w:comment>
  <w:comment w:id="135" w:author="HAYDEN J WALPOLE" w:date="2022-11-23T12:25:00Z" w:initials="HJW">
    <w:p w14:paraId="46067209" w14:textId="77777777" w:rsidR="00A25D47" w:rsidRDefault="0093190E" w:rsidP="00C3466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_Brz_InsertText("TDMS.Properties.PERF_LOAD..Time_80_Ret_COMP_1_PF","%&lt;Failed|True&gt;z")</w:t>
      </w:r>
    </w:p>
  </w:comment>
  <w:comment w:id="137" w:author="HAYDEN J WALPOLE" w:date="2022-12-09T14:20:00Z" w:initials="HJW">
    <w:p w14:paraId="00519BC4" w14:textId="77777777" w:rsidR="000F1831" w:rsidRDefault="00C37425" w:rsidP="00FF7D38">
      <w:pPr>
        <w:pStyle w:val="CommentText"/>
      </w:pPr>
      <w:r>
        <w:rPr>
          <w:rStyle w:val="CommentReference"/>
        </w:rPr>
        <w:annotationRef/>
      </w:r>
      <w:r w:rsidR="000F1831">
        <w:rPr>
          <w:color w:val="404040"/>
        </w:rPr>
        <w:t>_Brz_BuildTable("PERF_LOAD","1","0","CAPTION", "Freq_TENS_0[f]","%#_g HZ","Phase_TENS_0[f]","%#_g","Max_Phase_TENS_0[F]","%#_g","Max_Phase_TENS_0[F]_PF","%&lt;Failed|True&gt;z")</w:t>
      </w:r>
    </w:p>
  </w:comment>
  <w:comment w:id="138" w:author="HAYDEN J WALPOLE" w:date="2022-12-09T14:20:00Z" w:initials="HJW">
    <w:p w14:paraId="55D14F2C" w14:textId="77777777" w:rsidR="000F1831" w:rsidRDefault="00B34EBB" w:rsidP="00D60840">
      <w:pPr>
        <w:pStyle w:val="CommentText"/>
      </w:pPr>
      <w:r>
        <w:rPr>
          <w:rStyle w:val="CommentReference"/>
        </w:rPr>
        <w:annotationRef/>
      </w:r>
      <w:r w:rsidR="000F1831">
        <w:rPr>
          <w:color w:val="404040"/>
        </w:rPr>
        <w:t>_Brz_BuildTable("PERF_LOAD","1","0","CAPTION", "Freq_COMP_0[f]","%#_g HZ","Phase_COMP_0[f]","%#_g","Max_Phase_COMP_0[F]","%#_g","Max_Phase_COMP_0[F]_PF","%&lt;Failed|True&gt;z")</w:t>
      </w:r>
    </w:p>
  </w:comment>
  <w:comment w:id="139" w:author="HAYDEN J WALPOLE" w:date="2022-11-23T13:00:00Z" w:initials="HJW">
    <w:p w14:paraId="59D721D4" w14:textId="77777777" w:rsidR="00274373" w:rsidRDefault="00120530" w:rsidP="00FA75FC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_Brz_TDMSImage("PERF_LOAD","Step_Response_Img_TENS_2"," - </w:t>
      </w:r>
      <w:r w:rsidR="00274373">
        <w:rPr>
          <w:b/>
          <w:bCs/>
          <w:color w:val="404040"/>
        </w:rPr>
        <w:t>Results for Motor Two Loaded</w:t>
      </w:r>
      <w:r w:rsidR="00274373">
        <w:rPr>
          <w:color w:val="404040"/>
        </w:rPr>
        <w:t>")</w:t>
      </w:r>
    </w:p>
  </w:comment>
  <w:comment w:id="140" w:author="HAYDEN J WALPOLE" w:date="2022-11-23T11:46:00Z" w:initials="HJW">
    <w:p w14:paraId="2D3997E3" w14:textId="77777777" w:rsidR="00F670C8" w:rsidRDefault="00120530" w:rsidP="00A131E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_Brz_InsertText("TDMS.Properties.PERF_LOAD..Average_Velocity_Ext_TENS_2","")</w:t>
      </w:r>
    </w:p>
  </w:comment>
  <w:comment w:id="141" w:author="HAYDEN J WALPOLE" w:date="2022-11-23T11:46:00Z" w:initials="HJW">
    <w:p w14:paraId="15849916" w14:textId="77777777" w:rsidR="00F670C8" w:rsidRDefault="00120530" w:rsidP="005063C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_Brz_InsertText("TDMS.Properties.PERF_LOAD..Average_Velocity_Ext_TENS_2_PF","%&lt;Failed|True&gt;z")</w:t>
      </w:r>
    </w:p>
  </w:comment>
  <w:comment w:id="142" w:author="HAYDEN J WALPOLE" w:date="2022-11-23T11:46:00Z" w:initials="HJW">
    <w:p w14:paraId="1AF1AE9F" w14:textId="77777777" w:rsidR="00F670C8" w:rsidRDefault="00120530" w:rsidP="00866BA8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_Brz_InsertText("TDMS.Properties.PERF_LOAD..Time_80_Ext_TENS_2","")</w:t>
      </w:r>
    </w:p>
  </w:comment>
  <w:comment w:id="143" w:author="HAYDEN J WALPOLE" w:date="2022-11-23T11:47:00Z" w:initials="HJW">
    <w:p w14:paraId="44C4C422" w14:textId="77777777" w:rsidR="00F670C8" w:rsidRDefault="00120530" w:rsidP="00362EBF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_Brz_InsertText("TDMS.Properties.PERF_LOAD..Time_80_Ext_TENS_2_PF","%&lt;Failed|True&gt;z")</w:t>
      </w:r>
    </w:p>
  </w:comment>
  <w:comment w:id="144" w:author="HAYDEN J WALPOLE" w:date="2022-11-23T12:25:00Z" w:initials="HJW">
    <w:p w14:paraId="4BA512EF" w14:textId="77777777" w:rsidR="00F670C8" w:rsidRDefault="00120530" w:rsidP="00F54C12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_Brz_InsertText("TDMS.Properties.PERF_LOAD..Average_Velocity_Ret_TENS_2","")</w:t>
      </w:r>
    </w:p>
  </w:comment>
  <w:comment w:id="145" w:author="HAYDEN J WALPOLE" w:date="2022-11-23T12:25:00Z" w:initials="HJW">
    <w:p w14:paraId="16D438B6" w14:textId="77777777" w:rsidR="00F670C8" w:rsidRDefault="00120530" w:rsidP="00CE23FF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_Brz_InsertText("TDMS.Properties.PERF_LOAD..Average_Velocity_Ret_TENS_2_PF","%&lt;Failed|True&gt;z")</w:t>
      </w:r>
    </w:p>
  </w:comment>
  <w:comment w:id="146" w:author="HAYDEN J WALPOLE" w:date="2022-11-23T12:25:00Z" w:initials="HJW">
    <w:p w14:paraId="66906872" w14:textId="77777777" w:rsidR="00F670C8" w:rsidRDefault="00120530" w:rsidP="00DF7E50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_Brz_InsertText("TDMS.Properties.PERF_LOAD..Time_80_Ret_TENS_2","")</w:t>
      </w:r>
    </w:p>
  </w:comment>
  <w:comment w:id="147" w:author="HAYDEN J WALPOLE" w:date="2022-11-23T12:25:00Z" w:initials="HJW">
    <w:p w14:paraId="4D03BE72" w14:textId="77777777" w:rsidR="00F670C8" w:rsidRDefault="00120530" w:rsidP="003166BA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_Brz_InsertText("TDMS.Properties.PERF_LOAD..Time_80_Ret_TENS_2_PF","%&lt;Failed|True&gt;z")</w:t>
      </w:r>
    </w:p>
  </w:comment>
  <w:comment w:id="148" w:author="HAYDEN J WALPOLE" w:date="2022-11-23T11:46:00Z" w:initials="HJW">
    <w:p w14:paraId="23ADFDDF" w14:textId="77777777" w:rsidR="00F670C8" w:rsidRDefault="000D39EB" w:rsidP="006154E4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_Brz_InsertText("TDMS.Properties.PERF_LOAD..Average_Velocity_Ext_COMP_2","")</w:t>
      </w:r>
    </w:p>
  </w:comment>
  <w:comment w:id="149" w:author="HAYDEN J WALPOLE" w:date="2022-11-23T11:46:00Z" w:initials="HJW">
    <w:p w14:paraId="64F12169" w14:textId="77777777" w:rsidR="00F670C8" w:rsidRDefault="000D39EB" w:rsidP="001C5A6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_Brz_InsertText("TDMS.Properties.PERF_LOAD..Average_Velocity_Ext_COMP_2_PF","%&lt;Failed|True&gt;z")</w:t>
      </w:r>
    </w:p>
  </w:comment>
  <w:comment w:id="150" w:author="HAYDEN J WALPOLE" w:date="2022-11-23T11:46:00Z" w:initials="HJW">
    <w:p w14:paraId="119BAB57" w14:textId="77777777" w:rsidR="00F670C8" w:rsidRDefault="000D39EB" w:rsidP="00D97344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_Brz_InsertText("TDMS.Properties.PERF_LOAD..Time_80_Ext_COMP_2","")</w:t>
      </w:r>
    </w:p>
  </w:comment>
  <w:comment w:id="151" w:author="HAYDEN J WALPOLE" w:date="2022-11-23T11:47:00Z" w:initials="HJW">
    <w:p w14:paraId="1C08D531" w14:textId="77777777" w:rsidR="00F670C8" w:rsidRDefault="000D39EB" w:rsidP="00EF065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_Brz_InsertText("TDMS.Properties.PERF_LOAD..Time_80_Ext_COMP_2_PF","%&lt;Failed|True&gt;z")</w:t>
      </w:r>
    </w:p>
  </w:comment>
  <w:comment w:id="152" w:author="HAYDEN J WALPOLE" w:date="2022-11-23T12:25:00Z" w:initials="HJW">
    <w:p w14:paraId="19E76F34" w14:textId="77777777" w:rsidR="00F670C8" w:rsidRDefault="000D39EB" w:rsidP="005611DA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_Brz_InsertText("TDMS.Properties.PERF_LOAD..Average_Velocity_Ret_COMP_2","")</w:t>
      </w:r>
    </w:p>
  </w:comment>
  <w:comment w:id="153" w:author="HAYDEN J WALPOLE" w:date="2022-11-23T12:25:00Z" w:initials="HJW">
    <w:p w14:paraId="5EA1CC6B" w14:textId="77777777" w:rsidR="00F670C8" w:rsidRDefault="000D39EB" w:rsidP="001A0F8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_Brz_InsertText("TDMS.Properties.PERF_LOAD..Average_Velocity_Ret_COMP_2_PF","%&lt;Failed|True&gt;z")</w:t>
      </w:r>
    </w:p>
  </w:comment>
  <w:comment w:id="154" w:author="HAYDEN J WALPOLE" w:date="2022-11-23T12:25:00Z" w:initials="HJW">
    <w:p w14:paraId="002C1D5C" w14:textId="77777777" w:rsidR="00F670C8" w:rsidRDefault="000D39EB" w:rsidP="009853F9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_Brz_InsertText("TDMS.Properties.PERF_LOAD..Time_80_Ret_COMP_2","")</w:t>
      </w:r>
    </w:p>
  </w:comment>
  <w:comment w:id="155" w:author="HAYDEN J WALPOLE" w:date="2022-11-23T12:25:00Z" w:initials="HJW">
    <w:p w14:paraId="376F08E5" w14:textId="77777777" w:rsidR="00F670C8" w:rsidRDefault="000D39EB" w:rsidP="00D14941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_Brz_InsertText("TDMS.Properties.PERF_LOAD..Time_80_Ret_COMP_2_PF","%&lt;Failed|True&gt;z")</w:t>
      </w:r>
    </w:p>
  </w:comment>
  <w:comment w:id="156" w:author="HAYDEN J WALPOLE" w:date="2022-12-09T14:20:00Z" w:initials="HJW">
    <w:p w14:paraId="39B5150E" w14:textId="77777777" w:rsidR="000F1831" w:rsidRDefault="00874B95" w:rsidP="008C33ED">
      <w:pPr>
        <w:pStyle w:val="CommentText"/>
      </w:pPr>
      <w:r>
        <w:rPr>
          <w:rStyle w:val="CommentReference"/>
        </w:rPr>
        <w:annotationRef/>
      </w:r>
      <w:r w:rsidR="000F1831">
        <w:rPr>
          <w:color w:val="404040"/>
        </w:rPr>
        <w:t>_Brz_BuildTable("PERF_LOAD","1","0","CAPTION", "Freq_TENS_1[f]","%#_g HZ","Phase_TENS_1[f]","%#_g","Max_Phase_TENS_1[F]","%#_g","Max_Phase_TENS_1[F]_PF","%&lt;Failed|True&gt;z")</w:t>
      </w:r>
    </w:p>
  </w:comment>
  <w:comment w:id="157" w:author="HAYDEN J WALPOLE" w:date="2022-12-09T14:20:00Z" w:initials="HJW">
    <w:p w14:paraId="72F59678" w14:textId="77777777" w:rsidR="000F1831" w:rsidRDefault="00B34EBB" w:rsidP="0010115D">
      <w:pPr>
        <w:pStyle w:val="CommentText"/>
      </w:pPr>
      <w:r>
        <w:rPr>
          <w:rStyle w:val="CommentReference"/>
        </w:rPr>
        <w:annotationRef/>
      </w:r>
      <w:r w:rsidR="000F1831">
        <w:rPr>
          <w:color w:val="404040"/>
        </w:rPr>
        <w:t>_Brz_BuildTable("PERF_LOAD","1","0","CAPTION", "Freq_COMP_1[f]","%#_g HZ","Phase_COMP_1[f]","%#_g","Max_Phase_COMP_1[F]","%#_g","Max_Phase_COMP_1[F]_PF","%&lt;Failed|True&gt;z")</w:t>
      </w:r>
    </w:p>
  </w:comment>
  <w:comment w:id="158" w:author="HAYDEN J WALPOLE" w:date="2022-11-23T12:31:00Z" w:initials="HJW">
    <w:p w14:paraId="529A785F" w14:textId="77777777" w:rsidR="00274373" w:rsidRDefault="007A0BF6" w:rsidP="00985DE4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_Brz_TDMSImage("PERF_LOAD","Step_Response_Img_TENS_2"," - </w:t>
      </w:r>
      <w:r w:rsidR="00274373">
        <w:rPr>
          <w:b/>
          <w:bCs/>
          <w:color w:val="404040"/>
        </w:rPr>
        <w:t>Results for Motor Three</w:t>
      </w:r>
      <w:r w:rsidR="00274373">
        <w:rPr>
          <w:color w:val="404040"/>
        </w:rPr>
        <w:t>")</w:t>
      </w:r>
    </w:p>
  </w:comment>
  <w:comment w:id="159" w:author="HAYDEN J WALPOLE" w:date="2022-11-23T11:46:00Z" w:initials="HJW">
    <w:p w14:paraId="0B08BB3E" w14:textId="77777777" w:rsidR="00F670C8" w:rsidRDefault="007A0BF6" w:rsidP="008535A7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_Brz_InsertText("TDMS.Properties.PERF_LOAD..Average_Velocity_Ext_TENS_3","")</w:t>
      </w:r>
    </w:p>
  </w:comment>
  <w:comment w:id="160" w:author="HAYDEN J WALPOLE" w:date="2022-11-23T11:46:00Z" w:initials="HJW">
    <w:p w14:paraId="6903EE1F" w14:textId="77777777" w:rsidR="00F670C8" w:rsidRDefault="007A0BF6" w:rsidP="00B11B42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_Brz_InsertText("TDMS.Properties.PERF_LOAD..Average_Velocity_Ext_TENS_3_PF","%&lt;Failed|True&gt;z")</w:t>
      </w:r>
    </w:p>
  </w:comment>
  <w:comment w:id="161" w:author="HAYDEN J WALPOLE" w:date="2022-11-23T11:46:00Z" w:initials="HJW">
    <w:p w14:paraId="56D308BB" w14:textId="77777777" w:rsidR="00F670C8" w:rsidRDefault="007A0BF6" w:rsidP="009F3E2B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_Brz_InsertText("TDMS.Properties.PERF_LOAD..Time_80_Ext_TENS_3","")</w:t>
      </w:r>
    </w:p>
  </w:comment>
  <w:comment w:id="162" w:author="HAYDEN J WALPOLE" w:date="2022-11-23T11:47:00Z" w:initials="HJW">
    <w:p w14:paraId="7902D63B" w14:textId="77777777" w:rsidR="00F670C8" w:rsidRDefault="007A0BF6" w:rsidP="00B0361D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_Brz_InsertText("TDMS.Properties.PERF_LOAD..Time_80_Ext_TENS_3_PF","%&lt;Failed|True&gt;z")</w:t>
      </w:r>
    </w:p>
  </w:comment>
  <w:comment w:id="163" w:author="HAYDEN J WALPOLE" w:date="2022-11-23T12:25:00Z" w:initials="HJW">
    <w:p w14:paraId="7CE18FA3" w14:textId="77777777" w:rsidR="00F670C8" w:rsidRDefault="007A0BF6" w:rsidP="005A34DD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_Brz_InsertText("TDMS.Properties.PERF_LOAD..Average_Velocity_Ret_TENS_3","")</w:t>
      </w:r>
    </w:p>
  </w:comment>
  <w:comment w:id="164" w:author="HAYDEN J WALPOLE" w:date="2022-11-23T12:25:00Z" w:initials="HJW">
    <w:p w14:paraId="74506A4E" w14:textId="77777777" w:rsidR="00F670C8" w:rsidRDefault="007A0BF6" w:rsidP="00CA254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_Brz_InsertText("TDMS.Properties.PERF_LOAD..Average_Velocity_Ret_TENS_3_PF","%&lt;Failed|True&gt;z")</w:t>
      </w:r>
    </w:p>
  </w:comment>
  <w:comment w:id="165" w:author="HAYDEN J WALPOLE" w:date="2022-11-23T12:25:00Z" w:initials="HJW">
    <w:p w14:paraId="4C0B298C" w14:textId="77777777" w:rsidR="00F670C8" w:rsidRDefault="007A0BF6" w:rsidP="00E86510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_Brz_InsertText("TDMS.Properties.PERF_LOAD..Time_80_Ret_TENS_3","")</w:t>
      </w:r>
    </w:p>
  </w:comment>
  <w:comment w:id="166" w:author="HAYDEN J WALPOLE" w:date="2022-11-23T12:25:00Z" w:initials="HJW">
    <w:p w14:paraId="6345B966" w14:textId="77777777" w:rsidR="00F670C8" w:rsidRDefault="007A0BF6" w:rsidP="00C2608E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_Brz_InsertText("TDMS.Properties.PERF_LOAD..Time_80_Ret_TENS_3_PF","%&lt;Failed|True&gt;z")</w:t>
      </w:r>
    </w:p>
  </w:comment>
  <w:comment w:id="167" w:author="HAYDEN J WALPOLE" w:date="2022-11-23T11:46:00Z" w:initials="HJW">
    <w:p w14:paraId="04E65A38" w14:textId="77777777" w:rsidR="00F670C8" w:rsidRDefault="00FE000E" w:rsidP="00061A49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_Brz_InsertText("TDMS.Properties.PERF_LOAD..Average_Velocity_Ext_COMP_3","")</w:t>
      </w:r>
    </w:p>
  </w:comment>
  <w:comment w:id="168" w:author="HAYDEN J WALPOLE" w:date="2022-11-23T11:46:00Z" w:initials="HJW">
    <w:p w14:paraId="141FD9DB" w14:textId="77777777" w:rsidR="00F670C8" w:rsidRDefault="00FE000E" w:rsidP="001E1DCD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_Brz_InsertText("TDMS.Properties.PERF_LOAD..Average_Velocity_Ext_COMP_3_PF","%&lt;Failed|True&gt;z")</w:t>
      </w:r>
    </w:p>
  </w:comment>
  <w:comment w:id="169" w:author="HAYDEN J WALPOLE" w:date="2022-11-23T11:46:00Z" w:initials="HJW">
    <w:p w14:paraId="24F5734A" w14:textId="77777777" w:rsidR="00F670C8" w:rsidRDefault="00FE000E" w:rsidP="00262177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_Brz_InsertText("TDMS.Properties.PERF_LOAD..Time_80_Ext_COMP_3","")</w:t>
      </w:r>
    </w:p>
  </w:comment>
  <w:comment w:id="170" w:author="HAYDEN J WALPOLE" w:date="2022-11-23T11:47:00Z" w:initials="HJW">
    <w:p w14:paraId="7754915B" w14:textId="77777777" w:rsidR="00F670C8" w:rsidRDefault="00FE000E" w:rsidP="00582667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_Brz_InsertText("TDMS.Properties.PERF_LOAD..Time_80_Ext_COMP_3_PF","%&lt;Failed|True&gt;z")</w:t>
      </w:r>
    </w:p>
  </w:comment>
  <w:comment w:id="171" w:author="HAYDEN J WALPOLE" w:date="2022-11-23T12:25:00Z" w:initials="HJW">
    <w:p w14:paraId="02594819" w14:textId="77777777" w:rsidR="00F670C8" w:rsidRDefault="00FE000E" w:rsidP="008318D9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_Brz_InsertText("TDMS.Properties.PERF_LOAD..Average_Velocity_Ret_COMP_3","")</w:t>
      </w:r>
    </w:p>
  </w:comment>
  <w:comment w:id="172" w:author="HAYDEN J WALPOLE" w:date="2022-11-23T12:25:00Z" w:initials="HJW">
    <w:p w14:paraId="362F9A42" w14:textId="77777777" w:rsidR="00F670C8" w:rsidRDefault="00FE000E" w:rsidP="00F44845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_Brz_InsertText("TDMS.Properties.PERF_LOAD..Average_Velocity_Ret_COMP_3_PF","%&lt;Failed|True&gt;z")</w:t>
      </w:r>
    </w:p>
  </w:comment>
  <w:comment w:id="173" w:author="HAYDEN J WALPOLE" w:date="2022-11-23T12:25:00Z" w:initials="HJW">
    <w:p w14:paraId="5B3DB224" w14:textId="77777777" w:rsidR="00F670C8" w:rsidRDefault="00FE000E" w:rsidP="001640E2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_Brz_InsertText("TDMS.Properties.PERF_LOAD..Time_80_Ret_COMP_3","")</w:t>
      </w:r>
    </w:p>
  </w:comment>
  <w:comment w:id="174" w:author="HAYDEN J WALPOLE" w:date="2022-11-23T12:25:00Z" w:initials="HJW">
    <w:p w14:paraId="68E7E997" w14:textId="77777777" w:rsidR="00F670C8" w:rsidRDefault="00FE000E" w:rsidP="003560B8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_Brz_InsertText("TDMS.Properties.PERF_LOAD..Time_80_Ret_COMP_3_PF","%&lt;Failed|True&gt;z")</w:t>
      </w:r>
    </w:p>
  </w:comment>
  <w:comment w:id="175" w:author="HAYDEN J WALPOLE" w:date="2022-12-09T14:20:00Z" w:initials="HJW">
    <w:p w14:paraId="23F92FE2" w14:textId="77777777" w:rsidR="000F1831" w:rsidRDefault="00874B95" w:rsidP="00B57672">
      <w:pPr>
        <w:pStyle w:val="CommentText"/>
      </w:pPr>
      <w:r>
        <w:rPr>
          <w:rStyle w:val="CommentReference"/>
        </w:rPr>
        <w:annotationRef/>
      </w:r>
      <w:r w:rsidR="000F1831">
        <w:rPr>
          <w:color w:val="404040"/>
        </w:rPr>
        <w:t>_Brz_BuildTable("PERF_LOAD","1","0","CAPTION", "Freq_TENS_2[f]","%#_g HZ","Phase_TENS_2[f]","%#_g","Max_Phase_TENS_2[F]","%#_g","Max_Phase_TENS_2[F]_PF","%&lt;Failed|True&gt;z")</w:t>
      </w:r>
    </w:p>
  </w:comment>
  <w:comment w:id="176" w:author="HAYDEN J WALPOLE" w:date="2022-12-09T14:20:00Z" w:initials="HJW">
    <w:p w14:paraId="29AEA567" w14:textId="77777777" w:rsidR="000F1831" w:rsidRDefault="00874B95" w:rsidP="002E6F2A">
      <w:pPr>
        <w:pStyle w:val="CommentText"/>
      </w:pPr>
      <w:r>
        <w:rPr>
          <w:rStyle w:val="CommentReference"/>
        </w:rPr>
        <w:annotationRef/>
      </w:r>
      <w:r w:rsidR="000F1831">
        <w:rPr>
          <w:color w:val="404040"/>
        </w:rPr>
        <w:t>_Brz_BuildTable("PERF_LOAD","1","0","CAPTION", "Freq_COMP_2[f]","%#_g HZ","Phase_COMP_2[f]","%#_g","Max_Phase_COMP_2[F]","%#_g","Max_Phase_COMP_2[F]_PF","%&lt;Failed|True&gt;z")</w:t>
      </w:r>
    </w:p>
  </w:comment>
  <w:comment w:id="177" w:author="HAYDEN J WALPOLE" w:date="2022-11-23T12:25:00Z" w:initials="HJW">
    <w:p w14:paraId="2C0C3204" w14:textId="77777777" w:rsidR="001759CC" w:rsidRDefault="005265F6">
      <w:pPr>
        <w:pStyle w:val="CommentText"/>
      </w:pPr>
      <w:r>
        <w:rPr>
          <w:rStyle w:val="CommentReference"/>
        </w:rPr>
        <w:annotationRef/>
      </w:r>
      <w:r w:rsidR="001759CC">
        <w:rPr>
          <w:color w:val="404040"/>
        </w:rPr>
        <w:t>******</w:t>
      </w:r>
    </w:p>
    <w:p w14:paraId="6AE795DF" w14:textId="77777777" w:rsidR="001759CC" w:rsidRDefault="001759CC" w:rsidP="00753EE3">
      <w:pPr>
        <w:pStyle w:val="CommentText"/>
      </w:pPr>
      <w:r>
        <w:rPr>
          <w:color w:val="404040"/>
        </w:rPr>
        <w:t>_Brz_InsertText("TDMS.Properties.BRAKE_HOLD..TDMS Result:BRAKE_OFF_Mtr_Ext_Force_1","")</w:t>
      </w:r>
    </w:p>
  </w:comment>
  <w:comment w:id="178" w:author="HAYDEN J WALPOLE" w:date="2022-12-15T13:27:00Z" w:initials="HJW">
    <w:p w14:paraId="516D84B8" w14:textId="77777777" w:rsidR="001759CC" w:rsidRDefault="005265F6">
      <w:pPr>
        <w:pStyle w:val="CommentText"/>
      </w:pPr>
      <w:r>
        <w:rPr>
          <w:rStyle w:val="CommentReference"/>
        </w:rPr>
        <w:annotationRef/>
      </w:r>
      <w:r w:rsidR="001759CC">
        <w:rPr>
          <w:color w:val="404040"/>
        </w:rPr>
        <w:t>******************</w:t>
      </w:r>
    </w:p>
    <w:p w14:paraId="718978A8" w14:textId="77777777" w:rsidR="001759CC" w:rsidRDefault="001759CC" w:rsidP="00573C85">
      <w:pPr>
        <w:pStyle w:val="CommentText"/>
      </w:pPr>
      <w:r>
        <w:rPr>
          <w:color w:val="404040"/>
        </w:rPr>
        <w:t>_Brz_InsertText("TDMS.Properties.BRAKE_HOLD..TDMS Result:BRAKE_OFF_Mtr_Ext_Force_PF_1","%&lt;Failed|True&gt;z")</w:t>
      </w:r>
    </w:p>
  </w:comment>
  <w:comment w:id="179" w:author="HAYDEN J WALPOLE" w:date="2022-12-15T13:30:00Z" w:initials="HJW">
    <w:p w14:paraId="41E6C1DD" w14:textId="77777777" w:rsidR="001759CC" w:rsidRDefault="005265F6">
      <w:pPr>
        <w:pStyle w:val="CommentText"/>
      </w:pPr>
      <w:r>
        <w:rPr>
          <w:rStyle w:val="CommentReference"/>
        </w:rPr>
        <w:annotationRef/>
      </w:r>
      <w:r w:rsidR="001759CC">
        <w:rPr>
          <w:color w:val="404040"/>
        </w:rPr>
        <w:t>************************</w:t>
      </w:r>
    </w:p>
    <w:p w14:paraId="4CA80670" w14:textId="77777777" w:rsidR="001759CC" w:rsidRDefault="001759CC" w:rsidP="00984F5C">
      <w:pPr>
        <w:pStyle w:val="CommentText"/>
      </w:pPr>
      <w:r>
        <w:rPr>
          <w:color w:val="404040"/>
        </w:rPr>
        <w:t>_Brz_InsertText("TDMS.Properties.BRAKE_HOLD..TDMS Result:BRAKE_OFF_Mtr_Retr_Force_1","")</w:t>
      </w:r>
    </w:p>
  </w:comment>
  <w:comment w:id="180" w:author="HAYDEN J WALPOLE" w:date="2022-12-15T13:29:00Z" w:initials="HJW">
    <w:p w14:paraId="650BD7A5" w14:textId="77777777" w:rsidR="001759CC" w:rsidRDefault="005265F6">
      <w:pPr>
        <w:pStyle w:val="CommentText"/>
      </w:pPr>
      <w:r>
        <w:rPr>
          <w:rStyle w:val="CommentReference"/>
        </w:rPr>
        <w:annotationRef/>
      </w:r>
      <w:r w:rsidR="001759CC">
        <w:rPr>
          <w:color w:val="404040"/>
        </w:rPr>
        <w:t>***********************</w:t>
      </w:r>
    </w:p>
    <w:p w14:paraId="125CB06F" w14:textId="77777777" w:rsidR="001759CC" w:rsidRDefault="001759CC" w:rsidP="00737F55">
      <w:pPr>
        <w:pStyle w:val="CommentText"/>
      </w:pPr>
      <w:r>
        <w:rPr>
          <w:color w:val="404040"/>
        </w:rPr>
        <w:t>_Brz_InsertText("TDMS.Properties.BRAKE_HOLD..TDMS Result:BRAKE_OFF_Mtr_Retr_Force_PF_1","%&lt;Failed|True&gt;z")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330B85" w15:done="0"/>
  <w15:commentEx w15:paraId="704DD52A" w15:done="0"/>
  <w15:commentEx w15:paraId="74F7A32B" w15:done="0"/>
  <w15:commentEx w15:paraId="5B3B8CA6" w15:done="0"/>
  <w15:commentEx w15:paraId="168FA907" w15:done="0"/>
  <w15:commentEx w15:paraId="20543A86" w15:done="0"/>
  <w15:commentEx w15:paraId="5A55FD5F" w15:done="0"/>
  <w15:commentEx w15:paraId="2FE6056C" w15:done="0"/>
  <w15:commentEx w15:paraId="266AC6E5" w15:done="0"/>
  <w15:commentEx w15:paraId="695CFDAE" w15:done="0"/>
  <w15:commentEx w15:paraId="2F7CE8C9" w15:done="0"/>
  <w15:commentEx w15:paraId="65FB2210" w15:done="0"/>
  <w15:commentEx w15:paraId="6E569EBF" w15:done="0"/>
  <w15:commentEx w15:paraId="0C14E48D" w15:done="0"/>
  <w15:commentEx w15:paraId="18909CB6" w15:done="0"/>
  <w15:commentEx w15:paraId="7ED8C163" w15:done="0"/>
  <w15:commentEx w15:paraId="5C7FF9E9" w15:done="0"/>
  <w15:commentEx w15:paraId="34A33EBB" w15:done="0"/>
  <w15:commentEx w15:paraId="75AA52AA" w15:done="0"/>
  <w15:commentEx w15:paraId="22322F95" w15:done="0"/>
  <w15:commentEx w15:paraId="7A58294A" w15:done="0"/>
  <w15:commentEx w15:paraId="2334E4A2" w15:done="0"/>
  <w15:commentEx w15:paraId="3F33F24B" w15:done="0"/>
  <w15:commentEx w15:paraId="46E3001C" w15:done="0"/>
  <w15:commentEx w15:paraId="0D881C59" w15:done="0"/>
  <w15:commentEx w15:paraId="39B44492" w15:done="0"/>
  <w15:commentEx w15:paraId="53B75E65" w15:done="0"/>
  <w15:commentEx w15:paraId="3CAD1BDD" w15:done="0"/>
  <w15:commentEx w15:paraId="5812B896" w15:done="0"/>
  <w15:commentEx w15:paraId="61404162" w15:done="0"/>
  <w15:commentEx w15:paraId="79194635" w15:done="0"/>
  <w15:commentEx w15:paraId="59A757E3" w15:done="0"/>
  <w15:commentEx w15:paraId="03E38A64" w15:done="0"/>
  <w15:commentEx w15:paraId="4B40D985" w15:done="0"/>
  <w15:commentEx w15:paraId="11E5B031" w15:done="0"/>
  <w15:commentEx w15:paraId="33A4F85B" w15:done="0"/>
  <w15:commentEx w15:paraId="5AD88982" w15:done="0"/>
  <w15:commentEx w15:paraId="402020E2" w15:done="0"/>
  <w15:commentEx w15:paraId="2B9A6415" w15:done="0"/>
  <w15:commentEx w15:paraId="5CFE3545" w15:done="0"/>
  <w15:commentEx w15:paraId="1F4E8863" w15:done="0"/>
  <w15:commentEx w15:paraId="22D2FC28" w15:done="0"/>
  <w15:commentEx w15:paraId="13205B3B" w15:done="0"/>
  <w15:commentEx w15:paraId="5B58B1F6" w15:done="0"/>
  <w15:commentEx w15:paraId="74B007CD" w15:done="0"/>
  <w15:commentEx w15:paraId="202830B8" w15:done="0"/>
  <w15:commentEx w15:paraId="40E1D664" w15:done="0"/>
  <w15:commentEx w15:paraId="32EA821C" w15:done="0"/>
  <w15:commentEx w15:paraId="698E4675" w15:done="0"/>
  <w15:commentEx w15:paraId="1231F1FD" w15:done="0"/>
  <w15:commentEx w15:paraId="211D3793" w15:done="0"/>
  <w15:commentEx w15:paraId="78E9D2DF" w15:done="0"/>
  <w15:commentEx w15:paraId="3D4BB85D" w15:done="0"/>
  <w15:commentEx w15:paraId="1CEC8B4C" w15:done="0"/>
  <w15:commentEx w15:paraId="39A8AF56" w15:done="0"/>
  <w15:commentEx w15:paraId="175B5016" w15:done="0"/>
  <w15:commentEx w15:paraId="251C074D" w15:done="0"/>
  <w15:commentEx w15:paraId="3F50EE5D" w15:done="0"/>
  <w15:commentEx w15:paraId="1ED53403" w15:done="0"/>
  <w15:commentEx w15:paraId="743922D7" w15:done="0"/>
  <w15:commentEx w15:paraId="2014F719" w15:done="0"/>
  <w15:commentEx w15:paraId="5F583353" w15:done="0"/>
  <w15:commentEx w15:paraId="55B5EEA9" w15:done="0"/>
  <w15:commentEx w15:paraId="7D40B361" w15:done="0"/>
  <w15:commentEx w15:paraId="362E9217" w15:done="0"/>
  <w15:commentEx w15:paraId="33A7597E" w15:done="0"/>
  <w15:commentEx w15:paraId="36210826" w15:done="0"/>
  <w15:commentEx w15:paraId="2C425753" w15:done="0"/>
  <w15:commentEx w15:paraId="081CC381" w15:done="0"/>
  <w15:commentEx w15:paraId="5284CFC1" w15:done="0"/>
  <w15:commentEx w15:paraId="4C22F92D" w15:done="0"/>
  <w15:commentEx w15:paraId="74BE19EC" w15:done="0"/>
  <w15:commentEx w15:paraId="3BF56620" w15:done="0"/>
  <w15:commentEx w15:paraId="505BA8F9" w15:done="0"/>
  <w15:commentEx w15:paraId="676E4001" w15:done="0"/>
  <w15:commentEx w15:paraId="0B9A679E" w15:done="0"/>
  <w15:commentEx w15:paraId="3D85D88A" w15:done="0"/>
  <w15:commentEx w15:paraId="52D0EC31" w15:done="0"/>
  <w15:commentEx w15:paraId="3401E746" w15:done="0"/>
  <w15:commentEx w15:paraId="4812293E" w15:done="0"/>
  <w15:commentEx w15:paraId="7BC50DEE" w15:done="0"/>
  <w15:commentEx w15:paraId="51B45E91" w15:done="0"/>
  <w15:commentEx w15:paraId="0F9CCB4D" w15:done="0"/>
  <w15:commentEx w15:paraId="0D300EA9" w15:done="0"/>
  <w15:commentEx w15:paraId="07AF1A07" w15:done="0"/>
  <w15:commentEx w15:paraId="63862D99" w15:done="0"/>
  <w15:commentEx w15:paraId="2D90231F" w15:done="0"/>
  <w15:commentEx w15:paraId="0DA01C41" w15:done="0"/>
  <w15:commentEx w15:paraId="5268A1BC" w15:done="0"/>
  <w15:commentEx w15:paraId="13118503" w15:done="0"/>
  <w15:commentEx w15:paraId="22288428" w15:done="0"/>
  <w15:commentEx w15:paraId="0762B1A0" w15:done="0"/>
  <w15:commentEx w15:paraId="7044F85A" w15:done="0"/>
  <w15:commentEx w15:paraId="20F87B80" w15:done="0"/>
  <w15:commentEx w15:paraId="77A69911" w15:done="0"/>
  <w15:commentEx w15:paraId="4D4B0A86" w15:done="0"/>
  <w15:commentEx w15:paraId="52DF9F81" w15:done="0"/>
  <w15:commentEx w15:paraId="67F6F61F" w15:done="0"/>
  <w15:commentEx w15:paraId="084CF070" w15:done="0"/>
  <w15:commentEx w15:paraId="0AB09EC1" w15:done="0"/>
  <w15:commentEx w15:paraId="34C71014" w15:done="0"/>
  <w15:commentEx w15:paraId="53C0B16C" w15:done="0"/>
  <w15:commentEx w15:paraId="22635421" w15:done="0"/>
  <w15:commentEx w15:paraId="579F2BEF" w15:done="0"/>
  <w15:commentEx w15:paraId="106567A3" w15:done="0"/>
  <w15:commentEx w15:paraId="1D459CB4" w15:done="0"/>
  <w15:commentEx w15:paraId="1299599E" w15:done="0"/>
  <w15:commentEx w15:paraId="200FCD07" w15:done="0"/>
  <w15:commentEx w15:paraId="19395C16" w15:done="0"/>
  <w15:commentEx w15:paraId="488E89F7" w15:done="0"/>
  <w15:commentEx w15:paraId="1F4F97A2" w15:done="0"/>
  <w15:commentEx w15:paraId="4B78DF98" w15:done="0"/>
  <w15:commentEx w15:paraId="77269777" w15:done="0"/>
  <w15:commentEx w15:paraId="1E8DBADA" w15:done="0"/>
  <w15:commentEx w15:paraId="3E45F22C" w15:done="0"/>
  <w15:commentEx w15:paraId="1C684592" w15:done="0"/>
  <w15:commentEx w15:paraId="6741C5BB" w15:done="0"/>
  <w15:commentEx w15:paraId="614B9303" w15:done="0"/>
  <w15:commentEx w15:paraId="2B53D280" w15:done="0"/>
  <w15:commentEx w15:paraId="49BF4E5E" w15:done="0"/>
  <w15:commentEx w15:paraId="4B2E4C22" w15:done="0"/>
  <w15:commentEx w15:paraId="4A2B81FA" w15:done="0"/>
  <w15:commentEx w15:paraId="0226348F" w15:done="0"/>
  <w15:commentEx w15:paraId="0EBAF22C" w15:done="0"/>
  <w15:commentEx w15:paraId="34E93982" w15:done="0"/>
  <w15:commentEx w15:paraId="7250118E" w15:done="0"/>
  <w15:commentEx w15:paraId="04BE72EB" w15:done="0"/>
  <w15:commentEx w15:paraId="194B5E71" w15:done="0"/>
  <w15:commentEx w15:paraId="7B72C9F2" w15:done="0"/>
  <w15:commentEx w15:paraId="7DBA5241" w15:done="0"/>
  <w15:commentEx w15:paraId="6FF285DD" w15:done="0"/>
  <w15:commentEx w15:paraId="46067209" w15:done="0"/>
  <w15:commentEx w15:paraId="00519BC4" w15:done="0"/>
  <w15:commentEx w15:paraId="55D14F2C" w15:done="0"/>
  <w15:commentEx w15:paraId="59D721D4" w15:done="0"/>
  <w15:commentEx w15:paraId="2D3997E3" w15:done="0"/>
  <w15:commentEx w15:paraId="15849916" w15:done="0"/>
  <w15:commentEx w15:paraId="1AF1AE9F" w15:done="0"/>
  <w15:commentEx w15:paraId="44C4C422" w15:done="0"/>
  <w15:commentEx w15:paraId="4BA512EF" w15:done="0"/>
  <w15:commentEx w15:paraId="16D438B6" w15:done="0"/>
  <w15:commentEx w15:paraId="66906872" w15:done="0"/>
  <w15:commentEx w15:paraId="4D03BE72" w15:done="0"/>
  <w15:commentEx w15:paraId="23ADFDDF" w15:done="0"/>
  <w15:commentEx w15:paraId="64F12169" w15:done="0"/>
  <w15:commentEx w15:paraId="119BAB57" w15:done="0"/>
  <w15:commentEx w15:paraId="1C08D531" w15:done="0"/>
  <w15:commentEx w15:paraId="19E76F34" w15:done="0"/>
  <w15:commentEx w15:paraId="5EA1CC6B" w15:done="0"/>
  <w15:commentEx w15:paraId="002C1D5C" w15:done="0"/>
  <w15:commentEx w15:paraId="376F08E5" w15:done="0"/>
  <w15:commentEx w15:paraId="39B5150E" w15:done="0"/>
  <w15:commentEx w15:paraId="72F59678" w15:done="0"/>
  <w15:commentEx w15:paraId="529A785F" w15:done="0"/>
  <w15:commentEx w15:paraId="0B08BB3E" w15:done="0"/>
  <w15:commentEx w15:paraId="6903EE1F" w15:done="0"/>
  <w15:commentEx w15:paraId="56D308BB" w15:done="0"/>
  <w15:commentEx w15:paraId="7902D63B" w15:done="0"/>
  <w15:commentEx w15:paraId="7CE18FA3" w15:done="0"/>
  <w15:commentEx w15:paraId="74506A4E" w15:done="0"/>
  <w15:commentEx w15:paraId="4C0B298C" w15:done="0"/>
  <w15:commentEx w15:paraId="6345B966" w15:done="0"/>
  <w15:commentEx w15:paraId="04E65A38" w15:done="0"/>
  <w15:commentEx w15:paraId="141FD9DB" w15:done="0"/>
  <w15:commentEx w15:paraId="24F5734A" w15:done="0"/>
  <w15:commentEx w15:paraId="7754915B" w15:done="0"/>
  <w15:commentEx w15:paraId="02594819" w15:done="0"/>
  <w15:commentEx w15:paraId="362F9A42" w15:done="0"/>
  <w15:commentEx w15:paraId="5B3DB224" w15:done="0"/>
  <w15:commentEx w15:paraId="68E7E997" w15:done="0"/>
  <w15:commentEx w15:paraId="23F92FE2" w15:done="0"/>
  <w15:commentEx w15:paraId="29AEA567" w15:done="0"/>
  <w15:commentEx w15:paraId="6AE795DF" w15:done="0"/>
  <w15:commentEx w15:paraId="718978A8" w15:done="0"/>
  <w15:commentEx w15:paraId="4CA80670" w15:done="0"/>
  <w15:commentEx w15:paraId="125CB0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38430" w16cex:dateUtc="2022-12-02T02:51:00Z"/>
  <w16cex:commentExtensible w16cex:durableId="275E8485" w16cex:dateUtc="2022-11-30T22:57:00Z"/>
  <w16cex:commentExtensible w16cex:durableId="275E84A2" w16cex:dateUtc="2023-01-03T17:06:00Z"/>
  <w16cex:commentExtensible w16cex:durableId="2746CACB" w16cex:dateUtc="2022-12-09T21:20:00Z"/>
  <w16cex:commentExtensible w16cex:durableId="275579E2" w16cex:dateUtc="2022-12-09T21:20:00Z"/>
  <w16cex:commentExtensible w16cex:durableId="2746CB48" w16cex:dateUtc="2022-12-09T21:20:00Z"/>
  <w16cex:commentExtensible w16cex:durableId="2730D497" w16cex:dateUtc="2022-11-30T01:57:00Z"/>
  <w16cex:commentExtensible w16cex:durableId="2730D4BF" w16cex:dateUtc="2022-11-30T01:58:00Z"/>
  <w16cex:commentExtensible w16cex:durableId="27558461" w16cex:dateUtc="2022-11-30T01:57:00Z"/>
  <w16cex:commentExtensible w16cex:durableId="27558460" w16cex:dateUtc="2022-11-30T01:58:00Z"/>
  <w16cex:commentExtensible w16cex:durableId="2755845E" w16cex:dateUtc="2022-11-30T01:57:00Z"/>
  <w16cex:commentExtensible w16cex:durableId="2755845F" w16cex:dateUtc="2022-11-30T01:58:00Z"/>
  <w16cex:commentExtensible w16cex:durableId="273D94FE" w16cex:dateUtc="2022-11-30T01:57:00Z"/>
  <w16cex:commentExtensible w16cex:durableId="273D94FD" w16cex:dateUtc="2022-11-30T01:58:00Z"/>
  <w16cex:commentExtensible w16cex:durableId="275584AC" w16cex:dateUtc="2022-11-30T01:57:00Z"/>
  <w16cex:commentExtensible w16cex:durableId="275584AB" w16cex:dateUtc="2022-11-30T01:58:00Z"/>
  <w16cex:commentExtensible w16cex:durableId="275584A9" w16cex:dateUtc="2022-11-30T01:57:00Z"/>
  <w16cex:commentExtensible w16cex:durableId="275584AA" w16cex:dateUtc="2022-11-30T01:58:00Z"/>
  <w16cex:commentExtensible w16cex:durableId="273D93DE" w16cex:dateUtc="2022-12-09T18:00:00Z"/>
  <w16cex:commentExtensible w16cex:durableId="2730D447" w16cex:dateUtc="2022-11-30T01:56:00Z"/>
  <w16cex:commentExtensible w16cex:durableId="273D93EF" w16cex:dateUtc="2022-12-09T18:01:00Z"/>
  <w16cex:commentExtensible w16cex:durableId="2730D458" w16cex:dateUtc="2022-11-30T01:56:00Z"/>
  <w16cex:commentExtensible w16cex:durableId="273D93FC" w16cex:dateUtc="2022-12-09T18:01:00Z"/>
  <w16cex:commentExtensible w16cex:durableId="2730D466" w16cex:dateUtc="2022-11-30T01:56:00Z"/>
  <w16cex:commentExtensible w16cex:durableId="2731EA7E" w16cex:dateUtc="2022-11-30T21:43:00Z"/>
  <w16cex:commentExtensible w16cex:durableId="274ABF8F" w16cex:dateUtc="2022-12-19T17:46:00Z"/>
  <w16cex:commentExtensible w16cex:durableId="274AC324" w16cex:dateUtc="2022-11-30T21:44:00Z"/>
  <w16cex:commentExtensible w16cex:durableId="273DBFDF" w16cex:dateUtc="2022-11-30T21:43:00Z"/>
  <w16cex:commentExtensible w16cex:durableId="274ABFDB" w16cex:dateUtc="2022-12-19T17:47:00Z"/>
  <w16cex:commentExtensible w16cex:durableId="274AC2CC" w16cex:dateUtc="2022-11-30T21:44:00Z"/>
  <w16cex:commentExtensible w16cex:durableId="2746F0DE" w16cex:dateUtc="2022-11-30T21:43:00Z"/>
  <w16cex:commentExtensible w16cex:durableId="274ABF90" w16cex:dateUtc="2022-12-19T17:46:00Z"/>
  <w16cex:commentExtensible w16cex:durableId="274AE302" w16cex:dateUtc="2022-11-30T21:44:00Z"/>
  <w16cex:commentExtensible w16cex:durableId="2746F0DC" w16cex:dateUtc="2022-11-30T21:43:00Z"/>
  <w16cex:commentExtensible w16cex:durableId="274ABFE3" w16cex:dateUtc="2022-12-19T17:47:00Z"/>
  <w16cex:commentExtensible w16cex:durableId="274AC321" w16cex:dateUtc="2022-11-30T21:44:00Z"/>
  <w16cex:commentExtensible w16cex:durableId="2746F0D7" w16cex:dateUtc="2022-11-30T21:43:00Z"/>
  <w16cex:commentExtensible w16cex:durableId="274ABF91" w16cex:dateUtc="2022-12-19T17:46:00Z"/>
  <w16cex:commentExtensible w16cex:durableId="274AE303" w16cex:dateUtc="2022-11-30T21:44:00Z"/>
  <w16cex:commentExtensible w16cex:durableId="2746F0D9" w16cex:dateUtc="2022-11-30T21:43:00Z"/>
  <w16cex:commentExtensible w16cex:durableId="274ABFE6" w16cex:dateUtc="2022-12-19T17:47:00Z"/>
  <w16cex:commentExtensible w16cex:durableId="274AC323" w16cex:dateUtc="2022-11-30T21:44:00Z"/>
  <w16cex:commentExtensible w16cex:durableId="2731EBB0" w16cex:dateUtc="2022-11-30T21:48:00Z"/>
  <w16cex:commentExtensible w16cex:durableId="2731EC17" w16cex:dateUtc="2022-11-30T21:49:00Z"/>
  <w16cex:commentExtensible w16cex:durableId="2731EC5D" w16cex:dateUtc="2022-11-30T21:51:00Z"/>
  <w16cex:commentExtensible w16cex:durableId="2746F2C0" w16cex:dateUtc="2022-11-30T21:49:00Z"/>
  <w16cex:commentExtensible w16cex:durableId="27583C1B" w16cex:dateUtc="2022-12-09T20:36:00Z"/>
  <w16cex:commentExtensible w16cex:durableId="27583C1A" w16cex:dateUtc="2022-12-09T20:36:00Z"/>
  <w16cex:commentExtensible w16cex:durableId="275841BD" w16cex:dateUtc="2022-12-29T22:49:00Z"/>
  <w16cex:commentExtensible w16cex:durableId="2758357F" w16cex:dateUtc="2022-12-29T22:49:00Z"/>
  <w16cex:commentExtensible w16cex:durableId="275843A2" w16cex:dateUtc="2022-11-30T21:48:00Z"/>
  <w16cex:commentExtensible w16cex:durableId="275843A1" w16cex:dateUtc="2022-11-30T21:49:00Z"/>
  <w16cex:commentExtensible w16cex:durableId="275843A0" w16cex:dateUtc="2022-11-30T21:51:00Z"/>
  <w16cex:commentExtensible w16cex:durableId="2758439F" w16cex:dateUtc="2022-11-30T21:49:00Z"/>
  <w16cex:commentExtensible w16cex:durableId="2758439E" w16cex:dateUtc="2022-12-09T20:36:00Z"/>
  <w16cex:commentExtensible w16cex:durableId="2758439D" w16cex:dateUtc="2022-12-09T20:36:00Z"/>
  <w16cex:commentExtensible w16cex:durableId="275843F7" w16cex:dateUtc="2022-12-29T22:49:00Z"/>
  <w16cex:commentExtensible w16cex:durableId="275843F6" w16cex:dateUtc="2022-12-29T22:49:00Z"/>
  <w16cex:commentExtensible w16cex:durableId="275843F4" w16cex:dateUtc="2022-12-29T22:49:00Z"/>
  <w16cex:commentExtensible w16cex:durableId="275843F5" w16cex:dateUtc="2022-12-29T22:49:00Z"/>
  <w16cex:commentExtensible w16cex:durableId="275EB517" w16cex:dateUtc="2022-12-30T00:24:00Z"/>
  <w16cex:commentExtensible w16cex:durableId="275EB516" w16cex:dateUtc="2022-12-30T00:19:00Z"/>
  <w16cex:commentExtensible w16cex:durableId="275EB515" w16cex:dateUtc="2022-12-30T00:37:00Z"/>
  <w16cex:commentExtensible w16cex:durableId="273DAC7D" w16cex:dateUtc="2022-12-09T19:08:00Z"/>
  <w16cex:commentExtensible w16cex:durableId="273DAC7C" w16cex:dateUtc="2022-12-09T19:07:00Z"/>
  <w16cex:commentExtensible w16cex:durableId="273DAC7B" w16cex:dateUtc="2022-12-09T19:08:00Z"/>
  <w16cex:commentExtensible w16cex:durableId="273DAC7A" w16cex:dateUtc="2022-12-09T19:07:00Z"/>
  <w16cex:commentExtensible w16cex:durableId="273DAC79" w16cex:dateUtc="2022-12-09T19:08:00Z"/>
  <w16cex:commentExtensible w16cex:durableId="273DAC78" w16cex:dateUtc="2022-12-09T19:07:00Z"/>
  <w16cex:commentExtensible w16cex:durableId="273DAC77" w16cex:dateUtc="2022-12-09T19:08:00Z"/>
  <w16cex:commentExtensible w16cex:durableId="273DAC76" w16cex:dateUtc="2022-12-09T19:07:00Z"/>
  <w16cex:commentExtensible w16cex:durableId="273DAC75" w16cex:dateUtc="2022-12-09T19:12:00Z"/>
  <w16cex:commentExtensible w16cex:durableId="273DAC74" w16cex:dateUtc="2022-12-09T19:14:00Z"/>
  <w16cex:commentExtensible w16cex:durableId="273DAC73" w16cex:dateUtc="2022-12-09T19:12:00Z"/>
  <w16cex:commentExtensible w16cex:durableId="273DAC72" w16cex:dateUtc="2022-12-09T19:14:00Z"/>
  <w16cex:commentExtensible w16cex:durableId="273DAC71" w16cex:dateUtc="2022-12-09T19:12:00Z"/>
  <w16cex:commentExtensible w16cex:durableId="273DAC70" w16cex:dateUtc="2022-12-09T19:14:00Z"/>
  <w16cex:commentExtensible w16cex:durableId="273DAC6F" w16cex:dateUtc="2022-12-09T19:12:00Z"/>
  <w16cex:commentExtensible w16cex:durableId="273DAC6E" w16cex:dateUtc="2022-12-09T19:14:00Z"/>
  <w16cex:commentExtensible w16cex:durableId="273DAC6D" w16cex:dateUtc="2022-12-09T19:12:00Z"/>
  <w16cex:commentExtensible w16cex:durableId="273DAC6C" w16cex:dateUtc="2022-12-09T19:14:00Z"/>
  <w16cex:commentExtensible w16cex:durableId="27558E8E" w16cex:dateUtc="2022-11-30T21:59:00Z"/>
  <w16cex:commentExtensible w16cex:durableId="2731EE49" w16cex:dateUtc="2022-11-30T21:59:00Z"/>
  <w16cex:commentExtensible w16cex:durableId="275E87FF" w16cex:dateUtc="2022-11-30T21:59:00Z"/>
  <w16cex:commentExtensible w16cex:durableId="275E87FE" w16cex:dateUtc="2022-11-30T21:59:00Z"/>
  <w16cex:commentExtensible w16cex:durableId="273381AA" w16cex:dateUtc="2022-12-02T02:40:00Z"/>
  <w16cex:commentExtensible w16cex:durableId="2731EF05" w16cex:dateUtc="2022-11-23T18:46:00Z"/>
  <w16cex:commentExtensible w16cex:durableId="2731EF04" w16cex:dateUtc="2022-11-23T18:46:00Z"/>
  <w16cex:commentExtensible w16cex:durableId="2731EFF1" w16cex:dateUtc="2022-11-30T22:06:00Z"/>
  <w16cex:commentExtensible w16cex:durableId="2731EF8F" w16cex:dateUtc="2022-11-23T18:46:00Z"/>
  <w16cex:commentExtensible w16cex:durableId="2731F099" w16cex:dateUtc="2022-11-23T18:46:00Z"/>
  <w16cex:commentExtensible w16cex:durableId="2731F098" w16cex:dateUtc="2022-11-23T18:46:00Z"/>
  <w16cex:commentExtensible w16cex:durableId="2731F097" w16cex:dateUtc="2022-11-30T22:06:00Z"/>
  <w16cex:commentExtensible w16cex:durableId="2731F096" w16cex:dateUtc="2022-11-23T18:46:00Z"/>
  <w16cex:commentExtensible w16cex:durableId="273DC2BB" w16cex:dateUtc="2022-12-09T21:20:00Z"/>
  <w16cex:commentExtensible w16cex:durableId="2745925B" w16cex:dateUtc="2022-12-02T02:40:00Z"/>
  <w16cex:commentExtensible w16cex:durableId="273D8BD7" w16cex:dateUtc="2022-11-23T18:46:00Z"/>
  <w16cex:commentExtensible w16cex:durableId="273D8BD6" w16cex:dateUtc="2022-11-23T18:46:00Z"/>
  <w16cex:commentExtensible w16cex:durableId="273D8BD5" w16cex:dateUtc="2022-11-30T22:06:00Z"/>
  <w16cex:commentExtensible w16cex:durableId="273D8BD4" w16cex:dateUtc="2022-11-23T18:46:00Z"/>
  <w16cex:commentExtensible w16cex:durableId="273D8BD3" w16cex:dateUtc="2022-11-23T18:46:00Z"/>
  <w16cex:commentExtensible w16cex:durableId="273D8BD2" w16cex:dateUtc="2022-11-23T18:46:00Z"/>
  <w16cex:commentExtensible w16cex:durableId="273D8BD1" w16cex:dateUtc="2022-11-30T22:06:00Z"/>
  <w16cex:commentExtensible w16cex:durableId="273D8BD0" w16cex:dateUtc="2022-11-23T18:46:00Z"/>
  <w16cex:commentExtensible w16cex:durableId="2746BF4B" w16cex:dateUtc="2022-12-09T21:20:00Z"/>
  <w16cex:commentExtensible w16cex:durableId="2745926F" w16cex:dateUtc="2022-12-02T02:40:00Z"/>
  <w16cex:commentExtensible w16cex:durableId="2731F22C" w16cex:dateUtc="2022-11-23T18:46:00Z"/>
  <w16cex:commentExtensible w16cex:durableId="2731F22B" w16cex:dateUtc="2022-11-23T18:46:00Z"/>
  <w16cex:commentExtensible w16cex:durableId="2731F22A" w16cex:dateUtc="2022-11-30T22:06:00Z"/>
  <w16cex:commentExtensible w16cex:durableId="2731F229" w16cex:dateUtc="2022-11-23T18:46:00Z"/>
  <w16cex:commentExtensible w16cex:durableId="273D9A46" w16cex:dateUtc="2022-11-23T18:46:00Z"/>
  <w16cex:commentExtensible w16cex:durableId="273D9A45" w16cex:dateUtc="2022-11-23T18:46:00Z"/>
  <w16cex:commentExtensible w16cex:durableId="273D9A44" w16cex:dateUtc="2022-11-30T22:06:00Z"/>
  <w16cex:commentExtensible w16cex:durableId="273D9A43" w16cex:dateUtc="2022-11-23T18:46:00Z"/>
  <w16cex:commentExtensible w16cex:durableId="2746BF58" w16cex:dateUtc="2022-12-09T21:20:00Z"/>
  <w16cex:commentExtensible w16cex:durableId="2728912F" w16cex:dateUtc="2022-11-23T19:31:00Z"/>
  <w16cex:commentExtensible w16cex:durableId="27288695" w16cex:dateUtc="2022-11-23T18:46:00Z"/>
  <w16cex:commentExtensible w16cex:durableId="2728869F" w16cex:dateUtc="2022-11-23T18:46:00Z"/>
  <w16cex:commentExtensible w16cex:durableId="272886AD" w16cex:dateUtc="2022-11-23T18:46:00Z"/>
  <w16cex:commentExtensible w16cex:durableId="272886B9" w16cex:dateUtc="2022-11-23T18:47:00Z"/>
  <w16cex:commentExtensible w16cex:durableId="27288F9C" w16cex:dateUtc="2022-11-23T19:25:00Z"/>
  <w16cex:commentExtensible w16cex:durableId="27288FA2" w16cex:dateUtc="2022-11-23T19:25:00Z"/>
  <w16cex:commentExtensible w16cex:durableId="27288FA8" w16cex:dateUtc="2022-11-23T19:25:00Z"/>
  <w16cex:commentExtensible w16cex:durableId="27288FAE" w16cex:dateUtc="2022-11-23T19:25:00Z"/>
  <w16cex:commentExtensible w16cex:durableId="2731F396" w16cex:dateUtc="2022-11-23T18:46:00Z"/>
  <w16cex:commentExtensible w16cex:durableId="2731F395" w16cex:dateUtc="2022-11-23T18:46:00Z"/>
  <w16cex:commentExtensible w16cex:durableId="2731F394" w16cex:dateUtc="2022-11-23T18:46:00Z"/>
  <w16cex:commentExtensible w16cex:durableId="2731F393" w16cex:dateUtc="2022-11-23T18:47:00Z"/>
  <w16cex:commentExtensible w16cex:durableId="2731F392" w16cex:dateUtc="2022-11-23T19:25:00Z"/>
  <w16cex:commentExtensible w16cex:durableId="2731F391" w16cex:dateUtc="2022-11-23T19:25:00Z"/>
  <w16cex:commentExtensible w16cex:durableId="2731F390" w16cex:dateUtc="2022-11-23T19:25:00Z"/>
  <w16cex:commentExtensible w16cex:durableId="2731F38F" w16cex:dateUtc="2022-11-23T19:25:00Z"/>
  <w16cex:commentExtensible w16cex:durableId="2746BF88" w16cex:dateUtc="2022-12-09T21:20:00Z"/>
  <w16cex:commentExtensible w16cex:durableId="2746C3D7" w16cex:dateUtc="2022-12-09T21:20:00Z"/>
  <w16cex:commentExtensible w16cex:durableId="272897FF" w16cex:dateUtc="2022-11-23T20:00:00Z"/>
  <w16cex:commentExtensible w16cex:durableId="27289849" w16cex:dateUtc="2022-11-23T18:46:00Z"/>
  <w16cex:commentExtensible w16cex:durableId="27289848" w16cex:dateUtc="2022-11-23T18:46:00Z"/>
  <w16cex:commentExtensible w16cex:durableId="27289847" w16cex:dateUtc="2022-11-23T18:46:00Z"/>
  <w16cex:commentExtensible w16cex:durableId="27289846" w16cex:dateUtc="2022-11-23T18:47:00Z"/>
  <w16cex:commentExtensible w16cex:durableId="27289845" w16cex:dateUtc="2022-11-23T19:25:00Z"/>
  <w16cex:commentExtensible w16cex:durableId="27289844" w16cex:dateUtc="2022-11-23T19:25:00Z"/>
  <w16cex:commentExtensible w16cex:durableId="27289843" w16cex:dateUtc="2022-11-23T19:25:00Z"/>
  <w16cex:commentExtensible w16cex:durableId="27289842" w16cex:dateUtc="2022-11-23T19:25:00Z"/>
  <w16cex:commentExtensible w16cex:durableId="2731F678" w16cex:dateUtc="2022-11-23T18:46:00Z"/>
  <w16cex:commentExtensible w16cex:durableId="2731F677" w16cex:dateUtc="2022-11-23T18:46:00Z"/>
  <w16cex:commentExtensible w16cex:durableId="2731F676" w16cex:dateUtc="2022-11-23T18:46:00Z"/>
  <w16cex:commentExtensible w16cex:durableId="2731F675" w16cex:dateUtc="2022-11-23T18:47:00Z"/>
  <w16cex:commentExtensible w16cex:durableId="2731F674" w16cex:dateUtc="2022-11-23T19:25:00Z"/>
  <w16cex:commentExtensible w16cex:durableId="2731F673" w16cex:dateUtc="2022-11-23T19:25:00Z"/>
  <w16cex:commentExtensible w16cex:durableId="2731F672" w16cex:dateUtc="2022-11-23T19:25:00Z"/>
  <w16cex:commentExtensible w16cex:durableId="2731F671" w16cex:dateUtc="2022-11-23T19:25:00Z"/>
  <w16cex:commentExtensible w16cex:durableId="273DC77C" w16cex:dateUtc="2022-12-09T21:20:00Z"/>
  <w16cex:commentExtensible w16cex:durableId="2746C3C1" w16cex:dateUtc="2022-12-09T21:20:00Z"/>
  <w16cex:commentExtensible w16cex:durableId="2728B211" w16cex:dateUtc="2022-11-23T19:31:00Z"/>
  <w16cex:commentExtensible w16cex:durableId="2728B210" w16cex:dateUtc="2022-11-23T18:46:00Z"/>
  <w16cex:commentExtensible w16cex:durableId="2728B20F" w16cex:dateUtc="2022-11-23T18:46:00Z"/>
  <w16cex:commentExtensible w16cex:durableId="2728B20E" w16cex:dateUtc="2022-11-23T18:46:00Z"/>
  <w16cex:commentExtensible w16cex:durableId="2728B20D" w16cex:dateUtc="2022-11-23T18:47:00Z"/>
  <w16cex:commentExtensible w16cex:durableId="2728B20C" w16cex:dateUtc="2022-11-23T19:25:00Z"/>
  <w16cex:commentExtensible w16cex:durableId="2728B20B" w16cex:dateUtc="2022-11-23T19:25:00Z"/>
  <w16cex:commentExtensible w16cex:durableId="2728B20A" w16cex:dateUtc="2022-11-23T19:25:00Z"/>
  <w16cex:commentExtensible w16cex:durableId="2728B209" w16cex:dateUtc="2022-11-23T19:25:00Z"/>
  <w16cex:commentExtensible w16cex:durableId="2731F833" w16cex:dateUtc="2022-11-23T18:46:00Z"/>
  <w16cex:commentExtensible w16cex:durableId="2731F832" w16cex:dateUtc="2022-11-23T18:46:00Z"/>
  <w16cex:commentExtensible w16cex:durableId="2731F831" w16cex:dateUtc="2022-11-23T18:46:00Z"/>
  <w16cex:commentExtensible w16cex:durableId="2731F830" w16cex:dateUtc="2022-11-23T18:47:00Z"/>
  <w16cex:commentExtensible w16cex:durableId="2731F82F" w16cex:dateUtc="2022-11-23T19:25:00Z"/>
  <w16cex:commentExtensible w16cex:durableId="2731F82E" w16cex:dateUtc="2022-11-23T19:25:00Z"/>
  <w16cex:commentExtensible w16cex:durableId="2731F82D" w16cex:dateUtc="2022-11-23T19:25:00Z"/>
  <w16cex:commentExtensible w16cex:durableId="2731F82C" w16cex:dateUtc="2022-11-23T19:25:00Z"/>
  <w16cex:commentExtensible w16cex:durableId="273DC721" w16cex:dateUtc="2022-12-09T21:20:00Z"/>
  <w16cex:commentExtensible w16cex:durableId="273DC760" w16cex:dateUtc="2022-12-09T21:20:00Z"/>
  <w16cex:commentExtensible w16cex:durableId="27459E9D" w16cex:dateUtc="2022-11-23T19:25:00Z"/>
  <w16cex:commentExtensible w16cex:durableId="27459F54" w16cex:dateUtc="2022-12-15T20:27:00Z"/>
  <w16cex:commentExtensible w16cex:durableId="27459FEA" w16cex:dateUtc="2022-12-15T20:30:00Z"/>
  <w16cex:commentExtensible w16cex:durableId="27459FBE" w16cex:dateUtc="2022-12-15T2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330B85" w16cid:durableId="27338430"/>
  <w16cid:commentId w16cid:paraId="704DD52A" w16cid:durableId="275E8485"/>
  <w16cid:commentId w16cid:paraId="74F7A32B" w16cid:durableId="275E84A2"/>
  <w16cid:commentId w16cid:paraId="5B3B8CA6" w16cid:durableId="2746CACB"/>
  <w16cid:commentId w16cid:paraId="168FA907" w16cid:durableId="275579E2"/>
  <w16cid:commentId w16cid:paraId="20543A86" w16cid:durableId="2746CB48"/>
  <w16cid:commentId w16cid:paraId="5A55FD5F" w16cid:durableId="2730D497"/>
  <w16cid:commentId w16cid:paraId="2FE6056C" w16cid:durableId="2730D4BF"/>
  <w16cid:commentId w16cid:paraId="266AC6E5" w16cid:durableId="27558461"/>
  <w16cid:commentId w16cid:paraId="695CFDAE" w16cid:durableId="27558460"/>
  <w16cid:commentId w16cid:paraId="2F7CE8C9" w16cid:durableId="2755845E"/>
  <w16cid:commentId w16cid:paraId="65FB2210" w16cid:durableId="2755845F"/>
  <w16cid:commentId w16cid:paraId="6E569EBF" w16cid:durableId="273D94FE"/>
  <w16cid:commentId w16cid:paraId="0C14E48D" w16cid:durableId="273D94FD"/>
  <w16cid:commentId w16cid:paraId="18909CB6" w16cid:durableId="275584AC"/>
  <w16cid:commentId w16cid:paraId="7ED8C163" w16cid:durableId="275584AB"/>
  <w16cid:commentId w16cid:paraId="5C7FF9E9" w16cid:durableId="275584A9"/>
  <w16cid:commentId w16cid:paraId="34A33EBB" w16cid:durableId="275584AA"/>
  <w16cid:commentId w16cid:paraId="75AA52AA" w16cid:durableId="273D93DE"/>
  <w16cid:commentId w16cid:paraId="22322F95" w16cid:durableId="2730D447"/>
  <w16cid:commentId w16cid:paraId="7A58294A" w16cid:durableId="273D93EF"/>
  <w16cid:commentId w16cid:paraId="2334E4A2" w16cid:durableId="2730D458"/>
  <w16cid:commentId w16cid:paraId="3F33F24B" w16cid:durableId="273D93FC"/>
  <w16cid:commentId w16cid:paraId="46E3001C" w16cid:durableId="2730D466"/>
  <w16cid:commentId w16cid:paraId="0D881C59" w16cid:durableId="2731EA7E"/>
  <w16cid:commentId w16cid:paraId="39B44492" w16cid:durableId="274ABF8F"/>
  <w16cid:commentId w16cid:paraId="53B75E65" w16cid:durableId="274AC324"/>
  <w16cid:commentId w16cid:paraId="3CAD1BDD" w16cid:durableId="273DBFDF"/>
  <w16cid:commentId w16cid:paraId="5812B896" w16cid:durableId="274ABFDB"/>
  <w16cid:commentId w16cid:paraId="61404162" w16cid:durableId="274AC2CC"/>
  <w16cid:commentId w16cid:paraId="79194635" w16cid:durableId="2746F0DE"/>
  <w16cid:commentId w16cid:paraId="59A757E3" w16cid:durableId="274ABF90"/>
  <w16cid:commentId w16cid:paraId="03E38A64" w16cid:durableId="274AE302"/>
  <w16cid:commentId w16cid:paraId="4B40D985" w16cid:durableId="2746F0DC"/>
  <w16cid:commentId w16cid:paraId="11E5B031" w16cid:durableId="274ABFE3"/>
  <w16cid:commentId w16cid:paraId="33A4F85B" w16cid:durableId="274AC321"/>
  <w16cid:commentId w16cid:paraId="5AD88982" w16cid:durableId="2746F0D7"/>
  <w16cid:commentId w16cid:paraId="402020E2" w16cid:durableId="274ABF91"/>
  <w16cid:commentId w16cid:paraId="2B9A6415" w16cid:durableId="274AE303"/>
  <w16cid:commentId w16cid:paraId="5CFE3545" w16cid:durableId="2746F0D9"/>
  <w16cid:commentId w16cid:paraId="1F4E8863" w16cid:durableId="274ABFE6"/>
  <w16cid:commentId w16cid:paraId="22D2FC28" w16cid:durableId="274AC323"/>
  <w16cid:commentId w16cid:paraId="13205B3B" w16cid:durableId="2731EBB0"/>
  <w16cid:commentId w16cid:paraId="5B58B1F6" w16cid:durableId="2731EC17"/>
  <w16cid:commentId w16cid:paraId="74B007CD" w16cid:durableId="2731EC5D"/>
  <w16cid:commentId w16cid:paraId="202830B8" w16cid:durableId="2746F2C0"/>
  <w16cid:commentId w16cid:paraId="40E1D664" w16cid:durableId="27583C1B"/>
  <w16cid:commentId w16cid:paraId="32EA821C" w16cid:durableId="27583C1A"/>
  <w16cid:commentId w16cid:paraId="698E4675" w16cid:durableId="275841BD"/>
  <w16cid:commentId w16cid:paraId="1231F1FD" w16cid:durableId="2758357F"/>
  <w16cid:commentId w16cid:paraId="211D3793" w16cid:durableId="275843A2"/>
  <w16cid:commentId w16cid:paraId="78E9D2DF" w16cid:durableId="275843A1"/>
  <w16cid:commentId w16cid:paraId="3D4BB85D" w16cid:durableId="275843A0"/>
  <w16cid:commentId w16cid:paraId="1CEC8B4C" w16cid:durableId="2758439F"/>
  <w16cid:commentId w16cid:paraId="39A8AF56" w16cid:durableId="2758439E"/>
  <w16cid:commentId w16cid:paraId="175B5016" w16cid:durableId="2758439D"/>
  <w16cid:commentId w16cid:paraId="251C074D" w16cid:durableId="275843F7"/>
  <w16cid:commentId w16cid:paraId="3F50EE5D" w16cid:durableId="275843F6"/>
  <w16cid:commentId w16cid:paraId="1ED53403" w16cid:durableId="275843F4"/>
  <w16cid:commentId w16cid:paraId="743922D7" w16cid:durableId="275843F5"/>
  <w16cid:commentId w16cid:paraId="2014F719" w16cid:durableId="275EB517"/>
  <w16cid:commentId w16cid:paraId="5F583353" w16cid:durableId="275EB516"/>
  <w16cid:commentId w16cid:paraId="55B5EEA9" w16cid:durableId="275EB515"/>
  <w16cid:commentId w16cid:paraId="7D40B361" w16cid:durableId="273DAC7D"/>
  <w16cid:commentId w16cid:paraId="362E9217" w16cid:durableId="273DAC7C"/>
  <w16cid:commentId w16cid:paraId="33A7597E" w16cid:durableId="273DAC7B"/>
  <w16cid:commentId w16cid:paraId="36210826" w16cid:durableId="273DAC7A"/>
  <w16cid:commentId w16cid:paraId="2C425753" w16cid:durableId="273DAC79"/>
  <w16cid:commentId w16cid:paraId="081CC381" w16cid:durableId="273DAC78"/>
  <w16cid:commentId w16cid:paraId="5284CFC1" w16cid:durableId="273DAC77"/>
  <w16cid:commentId w16cid:paraId="4C22F92D" w16cid:durableId="273DAC76"/>
  <w16cid:commentId w16cid:paraId="74BE19EC" w16cid:durableId="273DAC75"/>
  <w16cid:commentId w16cid:paraId="3BF56620" w16cid:durableId="273DAC74"/>
  <w16cid:commentId w16cid:paraId="505BA8F9" w16cid:durableId="273DAC73"/>
  <w16cid:commentId w16cid:paraId="676E4001" w16cid:durableId="273DAC72"/>
  <w16cid:commentId w16cid:paraId="0B9A679E" w16cid:durableId="273DAC71"/>
  <w16cid:commentId w16cid:paraId="3D85D88A" w16cid:durableId="273DAC70"/>
  <w16cid:commentId w16cid:paraId="52D0EC31" w16cid:durableId="273DAC6F"/>
  <w16cid:commentId w16cid:paraId="3401E746" w16cid:durableId="273DAC6E"/>
  <w16cid:commentId w16cid:paraId="4812293E" w16cid:durableId="273DAC6D"/>
  <w16cid:commentId w16cid:paraId="7BC50DEE" w16cid:durableId="273DAC6C"/>
  <w16cid:commentId w16cid:paraId="51B45E91" w16cid:durableId="27558E8E"/>
  <w16cid:commentId w16cid:paraId="0F9CCB4D" w16cid:durableId="2731EE49"/>
  <w16cid:commentId w16cid:paraId="0D300EA9" w16cid:durableId="275E87FF"/>
  <w16cid:commentId w16cid:paraId="07AF1A07" w16cid:durableId="275E87FE"/>
  <w16cid:commentId w16cid:paraId="63862D99" w16cid:durableId="273381AA"/>
  <w16cid:commentId w16cid:paraId="2D90231F" w16cid:durableId="2731EF05"/>
  <w16cid:commentId w16cid:paraId="0DA01C41" w16cid:durableId="2731EF04"/>
  <w16cid:commentId w16cid:paraId="5268A1BC" w16cid:durableId="2731EFF1"/>
  <w16cid:commentId w16cid:paraId="13118503" w16cid:durableId="2731EF8F"/>
  <w16cid:commentId w16cid:paraId="22288428" w16cid:durableId="2731F099"/>
  <w16cid:commentId w16cid:paraId="0762B1A0" w16cid:durableId="2731F098"/>
  <w16cid:commentId w16cid:paraId="7044F85A" w16cid:durableId="2731F097"/>
  <w16cid:commentId w16cid:paraId="20F87B80" w16cid:durableId="2731F096"/>
  <w16cid:commentId w16cid:paraId="77A69911" w16cid:durableId="273DC2BB"/>
  <w16cid:commentId w16cid:paraId="4D4B0A86" w16cid:durableId="2745925B"/>
  <w16cid:commentId w16cid:paraId="52DF9F81" w16cid:durableId="273D8BD7"/>
  <w16cid:commentId w16cid:paraId="67F6F61F" w16cid:durableId="273D8BD6"/>
  <w16cid:commentId w16cid:paraId="084CF070" w16cid:durableId="273D8BD5"/>
  <w16cid:commentId w16cid:paraId="0AB09EC1" w16cid:durableId="273D8BD4"/>
  <w16cid:commentId w16cid:paraId="34C71014" w16cid:durableId="273D8BD3"/>
  <w16cid:commentId w16cid:paraId="53C0B16C" w16cid:durableId="273D8BD2"/>
  <w16cid:commentId w16cid:paraId="22635421" w16cid:durableId="273D8BD1"/>
  <w16cid:commentId w16cid:paraId="579F2BEF" w16cid:durableId="273D8BD0"/>
  <w16cid:commentId w16cid:paraId="106567A3" w16cid:durableId="2746BF4B"/>
  <w16cid:commentId w16cid:paraId="1D459CB4" w16cid:durableId="2745926F"/>
  <w16cid:commentId w16cid:paraId="1299599E" w16cid:durableId="2731F22C"/>
  <w16cid:commentId w16cid:paraId="200FCD07" w16cid:durableId="2731F22B"/>
  <w16cid:commentId w16cid:paraId="19395C16" w16cid:durableId="2731F22A"/>
  <w16cid:commentId w16cid:paraId="488E89F7" w16cid:durableId="2731F229"/>
  <w16cid:commentId w16cid:paraId="1F4F97A2" w16cid:durableId="273D9A46"/>
  <w16cid:commentId w16cid:paraId="4B78DF98" w16cid:durableId="273D9A45"/>
  <w16cid:commentId w16cid:paraId="77269777" w16cid:durableId="273D9A44"/>
  <w16cid:commentId w16cid:paraId="1E8DBADA" w16cid:durableId="273D9A43"/>
  <w16cid:commentId w16cid:paraId="3E45F22C" w16cid:durableId="2746BF58"/>
  <w16cid:commentId w16cid:paraId="1C684592" w16cid:durableId="2728912F"/>
  <w16cid:commentId w16cid:paraId="6741C5BB" w16cid:durableId="27288695"/>
  <w16cid:commentId w16cid:paraId="614B9303" w16cid:durableId="2728869F"/>
  <w16cid:commentId w16cid:paraId="2B53D280" w16cid:durableId="272886AD"/>
  <w16cid:commentId w16cid:paraId="49BF4E5E" w16cid:durableId="272886B9"/>
  <w16cid:commentId w16cid:paraId="4B2E4C22" w16cid:durableId="27288F9C"/>
  <w16cid:commentId w16cid:paraId="4A2B81FA" w16cid:durableId="27288FA2"/>
  <w16cid:commentId w16cid:paraId="0226348F" w16cid:durableId="27288FA8"/>
  <w16cid:commentId w16cid:paraId="0EBAF22C" w16cid:durableId="27288FAE"/>
  <w16cid:commentId w16cid:paraId="34E93982" w16cid:durableId="2731F396"/>
  <w16cid:commentId w16cid:paraId="7250118E" w16cid:durableId="2731F395"/>
  <w16cid:commentId w16cid:paraId="04BE72EB" w16cid:durableId="2731F394"/>
  <w16cid:commentId w16cid:paraId="194B5E71" w16cid:durableId="2731F393"/>
  <w16cid:commentId w16cid:paraId="7B72C9F2" w16cid:durableId="2731F392"/>
  <w16cid:commentId w16cid:paraId="7DBA5241" w16cid:durableId="2731F391"/>
  <w16cid:commentId w16cid:paraId="6FF285DD" w16cid:durableId="2731F390"/>
  <w16cid:commentId w16cid:paraId="46067209" w16cid:durableId="2731F38F"/>
  <w16cid:commentId w16cid:paraId="00519BC4" w16cid:durableId="2746BF88"/>
  <w16cid:commentId w16cid:paraId="55D14F2C" w16cid:durableId="2746C3D7"/>
  <w16cid:commentId w16cid:paraId="59D721D4" w16cid:durableId="272897FF"/>
  <w16cid:commentId w16cid:paraId="2D3997E3" w16cid:durableId="27289849"/>
  <w16cid:commentId w16cid:paraId="15849916" w16cid:durableId="27289848"/>
  <w16cid:commentId w16cid:paraId="1AF1AE9F" w16cid:durableId="27289847"/>
  <w16cid:commentId w16cid:paraId="44C4C422" w16cid:durableId="27289846"/>
  <w16cid:commentId w16cid:paraId="4BA512EF" w16cid:durableId="27289845"/>
  <w16cid:commentId w16cid:paraId="16D438B6" w16cid:durableId="27289844"/>
  <w16cid:commentId w16cid:paraId="66906872" w16cid:durableId="27289843"/>
  <w16cid:commentId w16cid:paraId="4D03BE72" w16cid:durableId="27289842"/>
  <w16cid:commentId w16cid:paraId="23ADFDDF" w16cid:durableId="2731F678"/>
  <w16cid:commentId w16cid:paraId="64F12169" w16cid:durableId="2731F677"/>
  <w16cid:commentId w16cid:paraId="119BAB57" w16cid:durableId="2731F676"/>
  <w16cid:commentId w16cid:paraId="1C08D531" w16cid:durableId="2731F675"/>
  <w16cid:commentId w16cid:paraId="19E76F34" w16cid:durableId="2731F674"/>
  <w16cid:commentId w16cid:paraId="5EA1CC6B" w16cid:durableId="2731F673"/>
  <w16cid:commentId w16cid:paraId="002C1D5C" w16cid:durableId="2731F672"/>
  <w16cid:commentId w16cid:paraId="376F08E5" w16cid:durableId="2731F671"/>
  <w16cid:commentId w16cid:paraId="39B5150E" w16cid:durableId="273DC77C"/>
  <w16cid:commentId w16cid:paraId="72F59678" w16cid:durableId="2746C3C1"/>
  <w16cid:commentId w16cid:paraId="529A785F" w16cid:durableId="2728B211"/>
  <w16cid:commentId w16cid:paraId="0B08BB3E" w16cid:durableId="2728B210"/>
  <w16cid:commentId w16cid:paraId="6903EE1F" w16cid:durableId="2728B20F"/>
  <w16cid:commentId w16cid:paraId="56D308BB" w16cid:durableId="2728B20E"/>
  <w16cid:commentId w16cid:paraId="7902D63B" w16cid:durableId="2728B20D"/>
  <w16cid:commentId w16cid:paraId="7CE18FA3" w16cid:durableId="2728B20C"/>
  <w16cid:commentId w16cid:paraId="74506A4E" w16cid:durableId="2728B20B"/>
  <w16cid:commentId w16cid:paraId="4C0B298C" w16cid:durableId="2728B20A"/>
  <w16cid:commentId w16cid:paraId="6345B966" w16cid:durableId="2728B209"/>
  <w16cid:commentId w16cid:paraId="04E65A38" w16cid:durableId="2731F833"/>
  <w16cid:commentId w16cid:paraId="141FD9DB" w16cid:durableId="2731F832"/>
  <w16cid:commentId w16cid:paraId="24F5734A" w16cid:durableId="2731F831"/>
  <w16cid:commentId w16cid:paraId="7754915B" w16cid:durableId="2731F830"/>
  <w16cid:commentId w16cid:paraId="02594819" w16cid:durableId="2731F82F"/>
  <w16cid:commentId w16cid:paraId="362F9A42" w16cid:durableId="2731F82E"/>
  <w16cid:commentId w16cid:paraId="5B3DB224" w16cid:durableId="2731F82D"/>
  <w16cid:commentId w16cid:paraId="68E7E997" w16cid:durableId="2731F82C"/>
  <w16cid:commentId w16cid:paraId="23F92FE2" w16cid:durableId="273DC721"/>
  <w16cid:commentId w16cid:paraId="29AEA567" w16cid:durableId="273DC760"/>
  <w16cid:commentId w16cid:paraId="6AE795DF" w16cid:durableId="27459E9D"/>
  <w16cid:commentId w16cid:paraId="718978A8" w16cid:durableId="27459F54"/>
  <w16cid:commentId w16cid:paraId="4CA80670" w16cid:durableId="27459FEA"/>
  <w16cid:commentId w16cid:paraId="125CB06F" w16cid:durableId="27459F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F969" w14:textId="77777777" w:rsidR="00EC75C4" w:rsidRDefault="00EC75C4">
      <w:pPr>
        <w:spacing w:after="0" w:line="240" w:lineRule="auto"/>
      </w:pPr>
      <w:r>
        <w:separator/>
      </w:r>
    </w:p>
  </w:endnote>
  <w:endnote w:type="continuationSeparator" w:id="0">
    <w:p w14:paraId="7C813008" w14:textId="77777777" w:rsidR="00EC75C4" w:rsidRDefault="00EC75C4">
      <w:pPr>
        <w:spacing w:after="0" w:line="240" w:lineRule="auto"/>
      </w:pPr>
      <w:r>
        <w:continuationSeparator/>
      </w:r>
    </w:p>
  </w:endnote>
  <w:endnote w:type="continuationNotice" w:id="1">
    <w:p w14:paraId="79713FF5" w14:textId="77777777" w:rsidR="00EC75C4" w:rsidRDefault="00EC75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F973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61B25737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11C8B9CA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07B7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E198482" wp14:editId="13FD6026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5AED1E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DF9B" w14:textId="77777777" w:rsidR="00EC75C4" w:rsidRDefault="00EC75C4">
      <w:pPr>
        <w:spacing w:after="0" w:line="240" w:lineRule="auto"/>
      </w:pPr>
      <w:r>
        <w:separator/>
      </w:r>
    </w:p>
  </w:footnote>
  <w:footnote w:type="continuationSeparator" w:id="0">
    <w:p w14:paraId="0A624B57" w14:textId="77777777" w:rsidR="00EC75C4" w:rsidRDefault="00EC75C4">
      <w:pPr>
        <w:spacing w:after="0" w:line="240" w:lineRule="auto"/>
      </w:pPr>
      <w:r>
        <w:continuationSeparator/>
      </w:r>
    </w:p>
  </w:footnote>
  <w:footnote w:type="continuationNotice" w:id="1">
    <w:p w14:paraId="7387BD59" w14:textId="77777777" w:rsidR="00EC75C4" w:rsidRDefault="00EC75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325A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1CAC7D4D" wp14:editId="204FB86F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4BFA693B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07597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2D633C6A" wp14:editId="531169ED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689BEC8F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E917813"/>
    <w:multiLevelType w:val="hybridMultilevel"/>
    <w:tmpl w:val="0E2E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5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6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4"/>
  </w:num>
  <w:num w:numId="11" w16cid:durableId="382605306">
    <w:abstractNumId w:val="34"/>
  </w:num>
  <w:num w:numId="12" w16cid:durableId="1520503145">
    <w:abstractNumId w:val="41"/>
  </w:num>
  <w:num w:numId="13" w16cid:durableId="1567716057">
    <w:abstractNumId w:val="5"/>
  </w:num>
  <w:num w:numId="14" w16cid:durableId="31928408">
    <w:abstractNumId w:val="42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3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5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40"/>
  </w:num>
  <w:num w:numId="46" w16cid:durableId="362825002">
    <w:abstractNumId w:val="7"/>
  </w:num>
  <w:num w:numId="47" w16cid:durableId="253973082">
    <w:abstractNumId w:val="39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YDEN J WALPOLE">
    <w15:presenceInfo w15:providerId="None" w15:userId="HAYDEN J WALPO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88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9FA"/>
    <w:rsid w:val="000720A0"/>
    <w:rsid w:val="00072994"/>
    <w:rsid w:val="00072C6F"/>
    <w:rsid w:val="00073090"/>
    <w:rsid w:val="000731C2"/>
    <w:rsid w:val="000753EE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590E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B09AA"/>
    <w:rsid w:val="000B139F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52B6"/>
    <w:rsid w:val="000E538E"/>
    <w:rsid w:val="000E6351"/>
    <w:rsid w:val="000E6877"/>
    <w:rsid w:val="000E697B"/>
    <w:rsid w:val="000F0F2B"/>
    <w:rsid w:val="000F1831"/>
    <w:rsid w:val="000F1B80"/>
    <w:rsid w:val="000F4636"/>
    <w:rsid w:val="000F6B92"/>
    <w:rsid w:val="000F6E53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3C04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2804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373"/>
    <w:rsid w:val="00274897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A17"/>
    <w:rsid w:val="002E1B15"/>
    <w:rsid w:val="002E377E"/>
    <w:rsid w:val="002E4C8C"/>
    <w:rsid w:val="002E4D95"/>
    <w:rsid w:val="002E52EE"/>
    <w:rsid w:val="002E586D"/>
    <w:rsid w:val="002F0362"/>
    <w:rsid w:val="002F205E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51966"/>
    <w:rsid w:val="00354939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34F1"/>
    <w:rsid w:val="00384AFA"/>
    <w:rsid w:val="00385336"/>
    <w:rsid w:val="00385E07"/>
    <w:rsid w:val="00386778"/>
    <w:rsid w:val="00387E36"/>
    <w:rsid w:val="0039064F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0FCF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71D3A"/>
    <w:rsid w:val="00472242"/>
    <w:rsid w:val="004731CA"/>
    <w:rsid w:val="004733C6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6A80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3774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2636"/>
    <w:rsid w:val="0052305C"/>
    <w:rsid w:val="0052388E"/>
    <w:rsid w:val="00524CF6"/>
    <w:rsid w:val="005255FC"/>
    <w:rsid w:val="005265F6"/>
    <w:rsid w:val="0052669D"/>
    <w:rsid w:val="00526C55"/>
    <w:rsid w:val="005271EE"/>
    <w:rsid w:val="00531B70"/>
    <w:rsid w:val="00532554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2FB0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3F1C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A0C"/>
    <w:rsid w:val="006A4BC1"/>
    <w:rsid w:val="006A50AB"/>
    <w:rsid w:val="006A6F1C"/>
    <w:rsid w:val="006A7DD1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C7D61"/>
    <w:rsid w:val="006D0D09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5867"/>
    <w:rsid w:val="00725CD3"/>
    <w:rsid w:val="00726D77"/>
    <w:rsid w:val="00733273"/>
    <w:rsid w:val="0073376B"/>
    <w:rsid w:val="00734BD3"/>
    <w:rsid w:val="00734E50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19CA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54F3"/>
    <w:rsid w:val="00780958"/>
    <w:rsid w:val="00781108"/>
    <w:rsid w:val="00781138"/>
    <w:rsid w:val="0078221E"/>
    <w:rsid w:val="00782BC2"/>
    <w:rsid w:val="00782BE5"/>
    <w:rsid w:val="007841BE"/>
    <w:rsid w:val="00784300"/>
    <w:rsid w:val="00784682"/>
    <w:rsid w:val="00785A37"/>
    <w:rsid w:val="00785DD0"/>
    <w:rsid w:val="00791F56"/>
    <w:rsid w:val="00793CEE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4AD6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2074B"/>
    <w:rsid w:val="00820C08"/>
    <w:rsid w:val="008228FB"/>
    <w:rsid w:val="00823994"/>
    <w:rsid w:val="00824CF7"/>
    <w:rsid w:val="00826762"/>
    <w:rsid w:val="0083032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1D88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1B1D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77C9"/>
    <w:rsid w:val="009733D7"/>
    <w:rsid w:val="009752CE"/>
    <w:rsid w:val="00975757"/>
    <w:rsid w:val="00976C8A"/>
    <w:rsid w:val="00977649"/>
    <w:rsid w:val="009800B0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4843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5A87"/>
    <w:rsid w:val="009E7466"/>
    <w:rsid w:val="009E7D15"/>
    <w:rsid w:val="009E7D63"/>
    <w:rsid w:val="009F0AE2"/>
    <w:rsid w:val="009F0D5B"/>
    <w:rsid w:val="009F51BC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663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3FE3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3674"/>
    <w:rsid w:val="00B4580E"/>
    <w:rsid w:val="00B4583A"/>
    <w:rsid w:val="00B45A74"/>
    <w:rsid w:val="00B47260"/>
    <w:rsid w:val="00B508D0"/>
    <w:rsid w:val="00B51664"/>
    <w:rsid w:val="00B516A1"/>
    <w:rsid w:val="00B55262"/>
    <w:rsid w:val="00B57EBA"/>
    <w:rsid w:val="00B61E64"/>
    <w:rsid w:val="00B63404"/>
    <w:rsid w:val="00B63EB2"/>
    <w:rsid w:val="00B641EF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77DB"/>
    <w:rsid w:val="00C51711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D76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233"/>
    <w:rsid w:val="00E26139"/>
    <w:rsid w:val="00E26FB3"/>
    <w:rsid w:val="00E27E2D"/>
    <w:rsid w:val="00E3001D"/>
    <w:rsid w:val="00E30DA7"/>
    <w:rsid w:val="00E350E1"/>
    <w:rsid w:val="00E35618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2C4"/>
    <w:rsid w:val="00E604CE"/>
    <w:rsid w:val="00E60E69"/>
    <w:rsid w:val="00E61100"/>
    <w:rsid w:val="00E61FFF"/>
    <w:rsid w:val="00E6263E"/>
    <w:rsid w:val="00E64B4A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449E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4DDC"/>
    <w:rsid w:val="00EB674E"/>
    <w:rsid w:val="00EB6E04"/>
    <w:rsid w:val="00EB7279"/>
    <w:rsid w:val="00EC47EA"/>
    <w:rsid w:val="00EC4DE3"/>
    <w:rsid w:val="00EC58F3"/>
    <w:rsid w:val="00EC64CF"/>
    <w:rsid w:val="00EC75C4"/>
    <w:rsid w:val="00ED0202"/>
    <w:rsid w:val="00ED02DE"/>
    <w:rsid w:val="00ED1933"/>
    <w:rsid w:val="00ED1E42"/>
    <w:rsid w:val="00ED2F54"/>
    <w:rsid w:val="00ED3223"/>
    <w:rsid w:val="00ED5D29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EF52C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37DF9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ADE8D"/>
  <w15:chartTrackingRefBased/>
  <w15:docId w15:val="{E838CC95-2537-4C53-9225-9BD77AE9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SKYRI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95</TotalTime>
  <Pages>16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2022-11-15T20:03:00Z</cp:lastPrinted>
  <dcterms:created xsi:type="dcterms:W3CDTF">2023-01-03T20:04:00Z</dcterms:created>
  <dcterms:modified xsi:type="dcterms:W3CDTF">2023-01-03T21:40:00Z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