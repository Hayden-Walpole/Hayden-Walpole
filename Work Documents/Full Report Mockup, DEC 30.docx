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FF21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3A5F4ABB" w14:textId="2EB1D743" w:rsidR="00960879" w:rsidRPr="00960879" w:rsidRDefault="00960879" w:rsidP="00960879">
      <w:pPr>
        <w:pStyle w:val="BodyText"/>
        <w:spacing w:after="60"/>
        <w:jc w:val="center"/>
        <w:rPr>
          <w:sz w:val="52"/>
          <w:szCs w:val="52"/>
        </w:rPr>
      </w:pPr>
      <w:r>
        <w:rPr>
          <w:sz w:val="52"/>
          <w:szCs w:val="52"/>
        </w:rPr>
        <w:t>REPORT MOCKUP</w:t>
      </w:r>
    </w:p>
    <w:p w14:paraId="6DAAA4F2" w14:textId="77777777" w:rsidR="00960879" w:rsidRDefault="00960879" w:rsidP="00960879">
      <w:pPr>
        <w:pStyle w:val="BodyText"/>
        <w:spacing w:after="60"/>
        <w:jc w:val="center"/>
        <w:rPr>
          <w:sz w:val="28"/>
          <w:szCs w:val="28"/>
        </w:rPr>
      </w:pPr>
    </w:p>
    <w:p w14:paraId="53C07713" w14:textId="74C2BBC7" w:rsidR="00960879" w:rsidRPr="00857ECD" w:rsidRDefault="00857ECD" w:rsidP="00960879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7CDDD44E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6526BA28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19C07A4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81EF4C5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26A0E54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588F272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6A94BC6A" w14:textId="77777777" w:rsidTr="005D5492">
        <w:tc>
          <w:tcPr>
            <w:tcW w:w="4675" w:type="dxa"/>
          </w:tcPr>
          <w:p w14:paraId="71C9B97B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62DD9B1E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392DA241" w14:textId="77777777" w:rsidTr="005D5492">
        <w:tc>
          <w:tcPr>
            <w:tcW w:w="4675" w:type="dxa"/>
          </w:tcPr>
          <w:p w14:paraId="670D2BA3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F4FF316" w14:textId="77C31A25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41375B">
              <w:rPr>
                <w:sz w:val="28"/>
                <w:szCs w:val="28"/>
              </w:rPr>
              <w:t>12</w:t>
            </w:r>
          </w:p>
        </w:tc>
      </w:tr>
    </w:tbl>
    <w:p w14:paraId="26B67CD8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41E02D28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50312455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084BB1B1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AEC7A7D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23E72D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2568740E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3338F43C" w14:textId="77777777" w:rsidR="00857ECD" w:rsidRPr="00A57E0A" w:rsidRDefault="004D5296" w:rsidP="0079673B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2AFE6FA6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7E0E0293" w14:textId="0C0D9D88" w:rsidR="00571D0C" w:rsidRDefault="00571D0C" w:rsidP="005D5492">
      <w:pPr>
        <w:pStyle w:val="BodyText"/>
        <w:spacing w:after="60"/>
        <w:rPr>
          <w:szCs w:val="20"/>
        </w:rPr>
      </w:pPr>
      <w:bookmarkStart w:id="0" w:name="_Hlk122079207"/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</w:t>
      </w:r>
      <w:r w:rsidR="0041375B">
        <w:rPr>
          <w:szCs w:val="20"/>
        </w:rPr>
        <w:t>Unhandled Type: Void</w:t>
      </w:r>
    </w:p>
    <w:bookmarkEnd w:id="0"/>
    <w:p w14:paraId="7A85C858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7963DD6A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073218AF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27E997B7" w14:textId="29EA7A36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</w:t>
      </w:r>
      <w:r w:rsidR="00A9480E">
        <w:rPr>
          <w:szCs w:val="20"/>
        </w:rPr>
        <w:t xml:space="preserve">    </w:t>
      </w:r>
      <w:r w:rsidR="0041375B">
        <w:rPr>
          <w:szCs w:val="20"/>
        </w:rPr>
        <w:t>Unhandled Type: Void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476E0C6A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63DF1C8A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0156D8C4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7BC689A0" w14:textId="77777777" w:rsidR="008F4C3E" w:rsidRPr="004D6A80" w:rsidRDefault="008F4C3E" w:rsidP="005D5492">
      <w:pPr>
        <w:pStyle w:val="BodyText"/>
        <w:spacing w:after="6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0A9AC8B3" w14:textId="77777777" w:rsidR="00D41D6A" w:rsidRPr="004D6A80" w:rsidRDefault="004D6A80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   </w:t>
      </w:r>
      <w:r w:rsidR="00D41D6A" w:rsidRPr="004D6A80">
        <w:rPr>
          <w:b/>
          <w:bCs/>
          <w:color w:val="F3533F" w:themeColor="accent6"/>
        </w:rPr>
        <w:tab/>
      </w:r>
    </w:p>
    <w:p w14:paraId="6F12268F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1385"/>
        <w:gridCol w:w="1616"/>
        <w:gridCol w:w="1692"/>
        <w:gridCol w:w="1692"/>
      </w:tblGrid>
      <w:tr w:rsidR="0060056A" w:rsidRPr="00CF01D2" w14:paraId="48CFD278" w14:textId="77777777" w:rsidTr="0009590E">
        <w:tc>
          <w:tcPr>
            <w:tcW w:w="1885" w:type="dxa"/>
          </w:tcPr>
          <w:p w14:paraId="265E2A3F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058774C1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616" w:type="dxa"/>
          </w:tcPr>
          <w:p w14:paraId="3896B6A1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692" w:type="dxa"/>
          </w:tcPr>
          <w:p w14:paraId="08E8FFE8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92" w:type="dxa"/>
          </w:tcPr>
          <w:p w14:paraId="6DAE0A58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</w:tr>
      <w:tr w:rsidR="0060056A" w:rsidRPr="00CF01D2" w14:paraId="18779212" w14:textId="77777777" w:rsidTr="0009590E">
        <w:tc>
          <w:tcPr>
            <w:tcW w:w="1885" w:type="dxa"/>
          </w:tcPr>
          <w:p w14:paraId="67CA3336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531B94DA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16" w:type="dxa"/>
          </w:tcPr>
          <w:p w14:paraId="642A6129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48DE464C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123BBABD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</w:tr>
      <w:tr w:rsidR="0060056A" w:rsidRPr="00CF01D2" w14:paraId="37BB873A" w14:textId="77777777" w:rsidTr="0009590E">
        <w:tc>
          <w:tcPr>
            <w:tcW w:w="1885" w:type="dxa"/>
          </w:tcPr>
          <w:p w14:paraId="3E2B72DD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 xml:space="preserve">Motor End Cap </w:t>
            </w:r>
          </w:p>
        </w:tc>
        <w:tc>
          <w:tcPr>
            <w:tcW w:w="1385" w:type="dxa"/>
          </w:tcPr>
          <w:p w14:paraId="23E25636" w14:textId="2705E58E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3D122BDC" w14:textId="66928E3A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7D297361" w14:textId="61651054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3A3C55FC" w14:textId="3635913E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3CD26224" w14:textId="77777777" w:rsidTr="0009590E">
        <w:tc>
          <w:tcPr>
            <w:tcW w:w="1885" w:type="dxa"/>
          </w:tcPr>
          <w:p w14:paraId="303F9E61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385" w:type="dxa"/>
          </w:tcPr>
          <w:p w14:paraId="13ABAEB5" w14:textId="42EE5CF7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3C5A0376" w14:textId="1F15B111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64439810" w14:textId="71FBC744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102D819F" w14:textId="1415D544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4A88C515" w14:textId="77777777" w:rsidTr="0009590E">
        <w:tc>
          <w:tcPr>
            <w:tcW w:w="1885" w:type="dxa"/>
          </w:tcPr>
          <w:p w14:paraId="6E0BCD73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385" w:type="dxa"/>
          </w:tcPr>
          <w:p w14:paraId="55D5B4D4" w14:textId="0139910B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02871331" w14:textId="1780F2BD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12F8010A" w14:textId="6B3D9432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4F4CA5FD" w14:textId="073C3897" w:rsidR="0060056A" w:rsidRPr="0009590E" w:rsidRDefault="0041375B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</w:tbl>
    <w:p w14:paraId="7BFD9F3A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4BD263CA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614B0FA0" w14:textId="77777777" w:rsidR="002C0E55" w:rsidRPr="00303926" w:rsidRDefault="00303926" w:rsidP="00303926">
      <w:pPr>
        <w:pStyle w:val="BodyText"/>
        <w:spacing w:after="60"/>
        <w:rPr>
          <w:b/>
          <w:bCs/>
          <w:szCs w:val="20"/>
        </w:rPr>
      </w:pPr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="004D6A80"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5"/>
        <w:gridCol w:w="1221"/>
        <w:gridCol w:w="1206"/>
        <w:gridCol w:w="1381"/>
        <w:gridCol w:w="1381"/>
        <w:gridCol w:w="1506"/>
      </w:tblGrid>
      <w:tr w:rsidR="002C0E55" w14:paraId="711125D9" w14:textId="77777777" w:rsidTr="002C0E55">
        <w:tc>
          <w:tcPr>
            <w:tcW w:w="1593" w:type="dxa"/>
          </w:tcPr>
          <w:p w14:paraId="17A365C3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7283AE3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40C0A0D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38E859C3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44C86402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56B17638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2548DC8C" w14:textId="77777777" w:rsidTr="002C0E55">
        <w:tc>
          <w:tcPr>
            <w:tcW w:w="1593" w:type="dxa"/>
          </w:tcPr>
          <w:p w14:paraId="39E5D81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419EBCBF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01BBCA8D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1C562A9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30AB97A7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41E5BB2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30BDBB90" w14:textId="77777777" w:rsidTr="002C0E55">
        <w:tc>
          <w:tcPr>
            <w:tcW w:w="1593" w:type="dxa"/>
          </w:tcPr>
          <w:p w14:paraId="7741AE7D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2DCFE420" w14:textId="31FA75A5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1B6F7D10" w14:textId="6799A33C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F1D95B2" w14:textId="56993881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D04A10F" w14:textId="4ABC3CA6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45A39CA8" w14:textId="3AD45B14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173A2D5A" w14:textId="77777777" w:rsidTr="002C0E55">
        <w:tc>
          <w:tcPr>
            <w:tcW w:w="1593" w:type="dxa"/>
          </w:tcPr>
          <w:p w14:paraId="79D157AE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6F1D9C47" w14:textId="581E4EFD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5E01498D" w14:textId="275C9072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26F8681" w14:textId="2A018B4E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B87EC5D" w14:textId="5935EB19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8837C08" w14:textId="29F350A7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47B0C7CC" w14:textId="77777777" w:rsidTr="002C0E55">
        <w:tc>
          <w:tcPr>
            <w:tcW w:w="1593" w:type="dxa"/>
          </w:tcPr>
          <w:p w14:paraId="2DEAA57F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1DDBBDC6" w14:textId="2B8438EB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120C1718" w14:textId="40DAE1B3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4DEB61A" w14:textId="16EAE657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EFD011A" w14:textId="246C1327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B200D72" w14:textId="1A5C62FC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39A16A5D" w14:textId="77777777" w:rsidTr="002C0E55">
        <w:tc>
          <w:tcPr>
            <w:tcW w:w="1593" w:type="dxa"/>
          </w:tcPr>
          <w:p w14:paraId="63EDC0D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330BC8E1" w14:textId="11305C25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6.55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6626323B" w14:textId="52AD0658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262011C" w14:textId="434B396E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4D17CCA" w14:textId="6F6559CD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53AD479E" w14:textId="3EADE18B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25AC7FE1" w14:textId="77777777" w:rsidTr="002C0E55">
        <w:tc>
          <w:tcPr>
            <w:tcW w:w="1593" w:type="dxa"/>
          </w:tcPr>
          <w:p w14:paraId="007A563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7049588F" w14:textId="20C26847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5E+6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8D76015" w14:textId="3BF75405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098DEDDC" w14:textId="03E224E4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24EAB770" w14:textId="58C96636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5B8C0519" w14:textId="3E52320A" w:rsidR="002C0E55" w:rsidRDefault="0041375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</w:tbl>
    <w:p w14:paraId="65B28E83" w14:textId="77777777" w:rsidR="00D41D6A" w:rsidRPr="00303926" w:rsidRDefault="00303926" w:rsidP="004D6A80">
      <w:pPr>
        <w:pStyle w:val="BodyText"/>
        <w:spacing w:after="6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="004D6A80" w:rsidRPr="00303926">
        <w:rPr>
          <w:b/>
          <w:bCs/>
          <w:color w:val="000000" w:themeColor="text1"/>
        </w:rPr>
        <w:t xml:space="preserve">        </w:t>
      </w:r>
      <w:r w:rsidR="00D41D6A" w:rsidRPr="00303926">
        <w:rPr>
          <w:b/>
          <w:bCs/>
          <w:color w:val="000000" w:themeColor="text1"/>
        </w:rPr>
        <w:t xml:space="preserve"> </w:t>
      </w:r>
      <w:r w:rsidR="004D6A80" w:rsidRPr="00303926">
        <w:rPr>
          <w:b/>
          <w:bCs/>
          <w:color w:val="000000" w:themeColor="text1"/>
        </w:rPr>
        <w:t xml:space="preserve">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106"/>
        <w:gridCol w:w="1161"/>
        <w:gridCol w:w="1639"/>
        <w:gridCol w:w="1639"/>
        <w:gridCol w:w="1707"/>
      </w:tblGrid>
      <w:tr w:rsidR="00613F1C" w14:paraId="6237849C" w14:textId="77777777" w:rsidTr="00613F1C">
        <w:tc>
          <w:tcPr>
            <w:tcW w:w="1499" w:type="dxa"/>
          </w:tcPr>
          <w:p w14:paraId="0E122523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6927789E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2A4B3B7D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2335E814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66150D8C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50B59C3C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37FBC8DF" w14:textId="77777777" w:rsidTr="00613F1C">
        <w:tc>
          <w:tcPr>
            <w:tcW w:w="1499" w:type="dxa"/>
          </w:tcPr>
          <w:p w14:paraId="06E7343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6ECA9F6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6E53386B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9A84BA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186ACCA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54395EE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379E8159" w14:textId="77777777" w:rsidTr="00613F1C">
        <w:tc>
          <w:tcPr>
            <w:tcW w:w="1499" w:type="dxa"/>
          </w:tcPr>
          <w:p w14:paraId="5155E8E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67D3DFB8" w14:textId="533F9574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463A89D5" w14:textId="30CB8FA4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4EC6911C" w14:textId="6B2CD910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32B9CC1E" w14:textId="773C4093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1CD878C9" w14:textId="65CC8382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50F9205F" w14:textId="77777777" w:rsidTr="00613F1C">
        <w:tc>
          <w:tcPr>
            <w:tcW w:w="1499" w:type="dxa"/>
          </w:tcPr>
          <w:p w14:paraId="56D5145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477B163E" w14:textId="261E1547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581115EC" w14:textId="04FDDF68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2282F0ED" w14:textId="2E7417FD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1461870C" w14:textId="74ACCE30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7C868DC1" w14:textId="6608C743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1CAA8E37" w14:textId="77777777" w:rsidTr="00613F1C">
        <w:tc>
          <w:tcPr>
            <w:tcW w:w="1499" w:type="dxa"/>
          </w:tcPr>
          <w:p w14:paraId="005BAEB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584A398F" w14:textId="5A8FF5B0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328EFAB1" w14:textId="2A6558F6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32343510" w14:textId="181E50F6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17E47BB6" w14:textId="489069EF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336AA0E0" w14:textId="0A613FF1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681D00BB" w14:textId="77777777" w:rsidTr="00613F1C">
        <w:tc>
          <w:tcPr>
            <w:tcW w:w="1499" w:type="dxa"/>
          </w:tcPr>
          <w:p w14:paraId="561E897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6C8D01AE" w14:textId="2908EA01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22 mH</w:t>
            </w:r>
          </w:p>
        </w:tc>
        <w:tc>
          <w:tcPr>
            <w:tcW w:w="982" w:type="dxa"/>
          </w:tcPr>
          <w:p w14:paraId="788673C8" w14:textId="74ABBEF6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3.3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5914BE5C" w14:textId="144A689B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 mH</w:t>
            </w:r>
          </w:p>
        </w:tc>
        <w:tc>
          <w:tcPr>
            <w:tcW w:w="1639" w:type="dxa"/>
          </w:tcPr>
          <w:p w14:paraId="0BD7AF42" w14:textId="412B217A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6C6B36AA" w14:textId="1B116E6A" w:rsidR="00613F1C" w:rsidRDefault="0041375B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</w:tbl>
    <w:p w14:paraId="3BB1F235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34A5A0CA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51162E70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5B005C59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37E39E1F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3235D24B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6E0EA54E" w14:textId="77777777" w:rsidTr="00F93B5F">
        <w:tc>
          <w:tcPr>
            <w:tcW w:w="2805" w:type="dxa"/>
          </w:tcPr>
          <w:p w14:paraId="55D16894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5DA5CDBB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3CD26237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5278E490" w14:textId="77777777" w:rsidTr="00F93B5F">
        <w:tc>
          <w:tcPr>
            <w:tcW w:w="2805" w:type="dxa"/>
          </w:tcPr>
          <w:p w14:paraId="42E88C8F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6E652117" w14:textId="1213B1E8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8B352B6" w14:textId="2B16463F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6F106726" w14:textId="77777777" w:rsidTr="00F93B5F">
        <w:trPr>
          <w:trHeight w:val="332"/>
        </w:trPr>
        <w:tc>
          <w:tcPr>
            <w:tcW w:w="2805" w:type="dxa"/>
          </w:tcPr>
          <w:p w14:paraId="02E536FE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2E7B571C" w14:textId="5263B7CC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4CC9A6CA" w14:textId="758FC3F8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59B1AE3C" w14:textId="77777777" w:rsidTr="00F93B5F">
        <w:tc>
          <w:tcPr>
            <w:tcW w:w="2805" w:type="dxa"/>
          </w:tcPr>
          <w:p w14:paraId="63521FD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609CE28F" w14:textId="2499979F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7DAC6528" w14:textId="140B78D7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4C54E801" w14:textId="77777777" w:rsidTr="00F93B5F">
        <w:tc>
          <w:tcPr>
            <w:tcW w:w="2805" w:type="dxa"/>
          </w:tcPr>
          <w:p w14:paraId="107613A2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1CDBED8B" w14:textId="573CB6A2" w:rsidR="00FB14E8" w:rsidRDefault="0041375B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-207</w:t>
            </w:r>
          </w:p>
        </w:tc>
        <w:tc>
          <w:tcPr>
            <w:tcW w:w="2897" w:type="dxa"/>
          </w:tcPr>
          <w:p w14:paraId="3C34B01C" w14:textId="6860F9D4" w:rsidR="00FB14E8" w:rsidRDefault="0041375B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0340625F" w14:textId="77777777" w:rsidTr="00F93B5F">
        <w:tc>
          <w:tcPr>
            <w:tcW w:w="2805" w:type="dxa"/>
          </w:tcPr>
          <w:p w14:paraId="7055534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1469316D" w14:textId="2BC594EE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-288</w:t>
            </w:r>
          </w:p>
        </w:tc>
        <w:tc>
          <w:tcPr>
            <w:tcW w:w="2897" w:type="dxa"/>
          </w:tcPr>
          <w:p w14:paraId="2299D9AC" w14:textId="4B7C9F55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49861C66" w14:textId="77777777" w:rsidTr="00F93B5F">
        <w:tc>
          <w:tcPr>
            <w:tcW w:w="2805" w:type="dxa"/>
          </w:tcPr>
          <w:p w14:paraId="580A838B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26654BB5" w14:textId="0642D94E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-383</w:t>
            </w:r>
          </w:p>
        </w:tc>
        <w:tc>
          <w:tcPr>
            <w:tcW w:w="2897" w:type="dxa"/>
          </w:tcPr>
          <w:p w14:paraId="171631ED" w14:textId="09E1240E" w:rsidR="009E5A87" w:rsidRDefault="0041375B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7240B70C" w14:textId="77777777" w:rsidTr="00F93B5F">
        <w:tc>
          <w:tcPr>
            <w:tcW w:w="2805" w:type="dxa"/>
          </w:tcPr>
          <w:p w14:paraId="38FC63F3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45933486" w14:textId="2C9E7CA3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B52CAF4" w14:textId="0EE1662E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66B02095" w14:textId="77777777" w:rsidTr="00F93B5F">
        <w:tc>
          <w:tcPr>
            <w:tcW w:w="2805" w:type="dxa"/>
          </w:tcPr>
          <w:p w14:paraId="37BB4158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25C69BB8" w14:textId="722B1398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4F50B803" w14:textId="7A69E35E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394D6B9A" w14:textId="77777777" w:rsidTr="00F93B5F">
        <w:tc>
          <w:tcPr>
            <w:tcW w:w="2805" w:type="dxa"/>
          </w:tcPr>
          <w:p w14:paraId="0DDED7A3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39034415" w14:textId="63947601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4D57B87D" w14:textId="3F4C99F7" w:rsidR="00F93B5F" w:rsidRDefault="0041375B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A25C4C4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45FA7A87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353B7964" w14:textId="77777777" w:rsidR="00450FCF" w:rsidRPr="001F2804" w:rsidRDefault="00450FCF" w:rsidP="001F2804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45ACBDD4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0EFB5951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5B9E3019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5EA80759" w14:textId="77777777" w:rsidR="00472242" w:rsidRPr="00E224B5" w:rsidRDefault="00472242" w:rsidP="00F15EFD">
      <w:pPr>
        <w:pStyle w:val="BodyText"/>
        <w:spacing w:after="60"/>
        <w:rPr>
          <w:color w:val="FF0000"/>
          <w:szCs w:val="20"/>
        </w:rPr>
      </w:pPr>
    </w:p>
    <w:tbl>
      <w:tblPr>
        <w:tblStyle w:val="TableGrid"/>
        <w:tblW w:w="8273" w:type="dxa"/>
        <w:tblInd w:w="1080" w:type="dxa"/>
        <w:tblLook w:val="04A0" w:firstRow="1" w:lastRow="0" w:firstColumn="1" w:lastColumn="0" w:noHBand="0" w:noVBand="1"/>
      </w:tblPr>
      <w:tblGrid>
        <w:gridCol w:w="2146"/>
        <w:gridCol w:w="2178"/>
        <w:gridCol w:w="2136"/>
        <w:gridCol w:w="1813"/>
      </w:tblGrid>
      <w:tr w:rsidR="005265F6" w14:paraId="2B68E0B3" w14:textId="77777777" w:rsidTr="005265F6">
        <w:trPr>
          <w:trHeight w:val="292"/>
        </w:trPr>
        <w:tc>
          <w:tcPr>
            <w:tcW w:w="2146" w:type="dxa"/>
          </w:tcPr>
          <w:p w14:paraId="6F2EBA1F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178" w:type="dxa"/>
          </w:tcPr>
          <w:p w14:paraId="6EA71A77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3949" w:type="dxa"/>
            <w:gridSpan w:val="2"/>
          </w:tcPr>
          <w:p w14:paraId="1BAF33F4" w14:textId="77777777" w:rsidR="005265F6" w:rsidRDefault="005265F6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10429699" w14:textId="77777777" w:rsidTr="005265F6">
        <w:trPr>
          <w:trHeight w:val="292"/>
        </w:trPr>
        <w:tc>
          <w:tcPr>
            <w:tcW w:w="2146" w:type="dxa"/>
            <w:vMerge w:val="restart"/>
          </w:tcPr>
          <w:p w14:paraId="7180EA52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  <w:vMerge w:val="restart"/>
          </w:tcPr>
          <w:p w14:paraId="79AA4DF0" w14:textId="634CF4AB" w:rsidR="005265F6" w:rsidRDefault="0041375B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136" w:type="dxa"/>
          </w:tcPr>
          <w:p w14:paraId="157CDDA9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812" w:type="dxa"/>
          </w:tcPr>
          <w:p w14:paraId="72505E67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5265F6" w14:paraId="0F24A2FE" w14:textId="77777777" w:rsidTr="005265F6">
        <w:trPr>
          <w:trHeight w:val="695"/>
        </w:trPr>
        <w:tc>
          <w:tcPr>
            <w:tcW w:w="2146" w:type="dxa"/>
            <w:vMerge/>
          </w:tcPr>
          <w:p w14:paraId="659824C0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78" w:type="dxa"/>
            <w:vMerge/>
          </w:tcPr>
          <w:p w14:paraId="18C6CA4C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36" w:type="dxa"/>
          </w:tcPr>
          <w:p w14:paraId="1D4B7258" w14:textId="6A0741D1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812" w:type="dxa"/>
          </w:tcPr>
          <w:p w14:paraId="726E5E4D" w14:textId="604E2AFA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3F9CF280" w14:textId="77777777" w:rsidTr="005265F6">
        <w:trPr>
          <w:trHeight w:val="988"/>
        </w:trPr>
        <w:tc>
          <w:tcPr>
            <w:tcW w:w="2146" w:type="dxa"/>
          </w:tcPr>
          <w:p w14:paraId="0B8D96DC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2178" w:type="dxa"/>
          </w:tcPr>
          <w:p w14:paraId="51E12C52" w14:textId="5DD9CBA5" w:rsidR="005265F6" w:rsidRDefault="0041375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-207</w:t>
            </w:r>
          </w:p>
        </w:tc>
        <w:tc>
          <w:tcPr>
            <w:tcW w:w="2136" w:type="dxa"/>
          </w:tcPr>
          <w:p w14:paraId="466E1AAF" w14:textId="6AE93D9A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812" w:type="dxa"/>
          </w:tcPr>
          <w:p w14:paraId="09027DB3" w14:textId="2CD3836E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5FA357FC" w14:textId="77777777" w:rsidTr="005265F6">
        <w:trPr>
          <w:trHeight w:val="988"/>
        </w:trPr>
        <w:tc>
          <w:tcPr>
            <w:tcW w:w="2146" w:type="dxa"/>
          </w:tcPr>
          <w:p w14:paraId="030FF45E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</w:tcPr>
          <w:p w14:paraId="161E61CA" w14:textId="7B8DBD6B" w:rsidR="005265F6" w:rsidRDefault="0041375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136" w:type="dxa"/>
          </w:tcPr>
          <w:p w14:paraId="269A393C" w14:textId="34B7CA4B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812" w:type="dxa"/>
          </w:tcPr>
          <w:p w14:paraId="05927BC8" w14:textId="07450D39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10D9517D" w14:textId="77777777" w:rsidTr="005265F6">
        <w:trPr>
          <w:trHeight w:val="988"/>
        </w:trPr>
        <w:tc>
          <w:tcPr>
            <w:tcW w:w="2146" w:type="dxa"/>
          </w:tcPr>
          <w:p w14:paraId="18733E75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2178" w:type="dxa"/>
          </w:tcPr>
          <w:p w14:paraId="182FD52A" w14:textId="59314407" w:rsidR="005265F6" w:rsidRDefault="0041375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-288</w:t>
            </w:r>
          </w:p>
        </w:tc>
        <w:tc>
          <w:tcPr>
            <w:tcW w:w="2136" w:type="dxa"/>
          </w:tcPr>
          <w:p w14:paraId="7E116ABF" w14:textId="75019BFF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812" w:type="dxa"/>
          </w:tcPr>
          <w:p w14:paraId="7D390DF4" w14:textId="029D02E6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70EF71CC" w14:textId="77777777" w:rsidTr="005265F6">
        <w:trPr>
          <w:trHeight w:val="988"/>
        </w:trPr>
        <w:tc>
          <w:tcPr>
            <w:tcW w:w="2146" w:type="dxa"/>
          </w:tcPr>
          <w:p w14:paraId="7C17E805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</w:tcPr>
          <w:p w14:paraId="3C2D1030" w14:textId="0F753A8D" w:rsidR="005265F6" w:rsidRDefault="0041375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0.0021</w:t>
            </w:r>
          </w:p>
        </w:tc>
        <w:tc>
          <w:tcPr>
            <w:tcW w:w="2136" w:type="dxa"/>
          </w:tcPr>
          <w:p w14:paraId="27D2CB65" w14:textId="7B0A9485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812" w:type="dxa"/>
          </w:tcPr>
          <w:p w14:paraId="5CD19FE1" w14:textId="78C09811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096BDF89" w14:textId="77777777" w:rsidTr="005265F6">
        <w:trPr>
          <w:trHeight w:val="988"/>
        </w:trPr>
        <w:tc>
          <w:tcPr>
            <w:tcW w:w="2146" w:type="dxa"/>
          </w:tcPr>
          <w:p w14:paraId="2CED9100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2178" w:type="dxa"/>
          </w:tcPr>
          <w:p w14:paraId="30E08A70" w14:textId="4918BB91" w:rsidR="005265F6" w:rsidRDefault="0041375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-383</w:t>
            </w:r>
          </w:p>
        </w:tc>
        <w:tc>
          <w:tcPr>
            <w:tcW w:w="2136" w:type="dxa"/>
          </w:tcPr>
          <w:p w14:paraId="312BB192" w14:textId="3EDAF301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812" w:type="dxa"/>
          </w:tcPr>
          <w:p w14:paraId="7448016E" w14:textId="009BAD52" w:rsidR="005265F6" w:rsidRDefault="0041375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A6B46F1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508D398E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1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  <w:r w:rsidR="00C51711">
        <w:rPr>
          <w:b/>
          <w:bCs/>
          <w:szCs w:val="20"/>
        </w:rPr>
        <w:t xml:space="preserve"> and MCE Rigging</w:t>
      </w:r>
    </w:p>
    <w:p w14:paraId="54E5EAA8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1368025B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2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068C14A8" w14:textId="77777777" w:rsidTr="00F04E8F">
        <w:tc>
          <w:tcPr>
            <w:tcW w:w="3770" w:type="dxa"/>
          </w:tcPr>
          <w:p w14:paraId="182F0FF0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60832A79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</w:tcPr>
          <w:p w14:paraId="23015E51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38E96843" w14:textId="77777777" w:rsidTr="00F04E8F">
        <w:tc>
          <w:tcPr>
            <w:tcW w:w="3770" w:type="dxa"/>
          </w:tcPr>
          <w:p w14:paraId="47013298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13FEC897" w14:textId="6BFFCED7" w:rsidR="00B728D9" w:rsidRDefault="0041375B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3061F464" w14:textId="05105490" w:rsidR="00B728D9" w:rsidRDefault="0041375B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728D9" w14:paraId="39D5076E" w14:textId="77777777" w:rsidTr="00F04E8F">
        <w:tc>
          <w:tcPr>
            <w:tcW w:w="3770" w:type="dxa"/>
          </w:tcPr>
          <w:p w14:paraId="6D519433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  <w:r w:rsidR="00F04E8F">
              <w:rPr>
                <w:szCs w:val="20"/>
              </w:rPr>
              <w:t xml:space="preserve"> </w:t>
            </w:r>
            <w:r w:rsidR="006470EA">
              <w:rPr>
                <w:szCs w:val="20"/>
              </w:rPr>
              <w:t>4.5 +/- 0.15 Amps</w:t>
            </w:r>
          </w:p>
        </w:tc>
        <w:tc>
          <w:tcPr>
            <w:tcW w:w="1941" w:type="dxa"/>
          </w:tcPr>
          <w:p w14:paraId="6DAF5BC4" w14:textId="40FBF62F" w:rsidR="00B728D9" w:rsidRDefault="0041375B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6.0113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7B605620" w14:textId="7A40B657" w:rsidR="00B728D9" w:rsidRDefault="0041375B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A7DD1" w14:paraId="41E7052C" w14:textId="77777777" w:rsidTr="00F04E8F">
        <w:tc>
          <w:tcPr>
            <w:tcW w:w="3770" w:type="dxa"/>
          </w:tcPr>
          <w:p w14:paraId="3C8ADFE7" w14:textId="77777777" w:rsidR="006A7DD1" w:rsidRDefault="006A7DD1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36BC6BB3" w14:textId="6034496E" w:rsidR="006A7DD1" w:rsidRDefault="0041375B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0.0275</w:t>
            </w:r>
          </w:p>
        </w:tc>
        <w:tc>
          <w:tcPr>
            <w:tcW w:w="2559" w:type="dxa"/>
          </w:tcPr>
          <w:p w14:paraId="757C7024" w14:textId="344E9CA6" w:rsidR="006A7DD1" w:rsidRDefault="0041375B" w:rsidP="006A7DD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064F" w14:paraId="6377C625" w14:textId="77777777" w:rsidTr="00F04E8F">
        <w:tc>
          <w:tcPr>
            <w:tcW w:w="3770" w:type="dxa"/>
          </w:tcPr>
          <w:p w14:paraId="56BE38A2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5A8F7BE9" w14:textId="25EAC4B4" w:rsidR="0039064F" w:rsidRDefault="0041375B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4D918A69" w14:textId="284AE159" w:rsidR="0039064F" w:rsidRDefault="0041375B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4F957C8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6CA93B11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334BE9D9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3C681AC0" w14:textId="77777777" w:rsidTr="001F2804">
        <w:tc>
          <w:tcPr>
            <w:tcW w:w="3770" w:type="dxa"/>
          </w:tcPr>
          <w:p w14:paraId="0256E840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5B189E7D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559" w:type="dxa"/>
          </w:tcPr>
          <w:p w14:paraId="5A8506F0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02817" w14:paraId="69AEA667" w14:textId="77777777" w:rsidTr="001F2804">
        <w:tc>
          <w:tcPr>
            <w:tcW w:w="3770" w:type="dxa"/>
          </w:tcPr>
          <w:p w14:paraId="00D7115E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1941" w:type="dxa"/>
          </w:tcPr>
          <w:p w14:paraId="55C1FFEA" w14:textId="4190E0EF" w:rsidR="00F02817" w:rsidRDefault="0041375B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0E8399C4" w14:textId="0424E319" w:rsidR="00F02817" w:rsidRDefault="0041375B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5973E88E" w14:textId="77777777" w:rsidTr="001F2804">
        <w:tc>
          <w:tcPr>
            <w:tcW w:w="3770" w:type="dxa"/>
          </w:tcPr>
          <w:p w14:paraId="6C32B214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1941" w:type="dxa"/>
          </w:tcPr>
          <w:p w14:paraId="6FE6A259" w14:textId="0B42A9EB" w:rsidR="00F02817" w:rsidRDefault="0041375B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5.9905</w:t>
            </w:r>
            <w:r w:rsidR="00F02817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7DEF1E8C" w14:textId="279C455E" w:rsidR="00F02817" w:rsidRDefault="0041375B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0B9CEDF1" w14:textId="77777777" w:rsidTr="001F2804">
        <w:tc>
          <w:tcPr>
            <w:tcW w:w="3770" w:type="dxa"/>
          </w:tcPr>
          <w:p w14:paraId="4EAD67A0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6D6D4F5F" w14:textId="4BCDFFD3" w:rsidR="00F02817" w:rsidRDefault="0041375B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-0.0362</w:t>
            </w:r>
          </w:p>
        </w:tc>
        <w:tc>
          <w:tcPr>
            <w:tcW w:w="2559" w:type="dxa"/>
          </w:tcPr>
          <w:p w14:paraId="158ADF15" w14:textId="7A0F738C" w:rsidR="00F02817" w:rsidRDefault="0041375B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7A5B178F" w14:textId="77777777" w:rsidTr="001F2804">
        <w:tc>
          <w:tcPr>
            <w:tcW w:w="3770" w:type="dxa"/>
          </w:tcPr>
          <w:p w14:paraId="1E60EAB4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1941" w:type="dxa"/>
          </w:tcPr>
          <w:p w14:paraId="0718BF0E" w14:textId="0E75DF1F" w:rsidR="00F02817" w:rsidRDefault="0041375B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559" w:type="dxa"/>
          </w:tcPr>
          <w:p w14:paraId="5B663062" w14:textId="45842A05" w:rsidR="00F02817" w:rsidRDefault="0041375B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02817" w14:paraId="06289D4B" w14:textId="77777777" w:rsidTr="001F2804">
        <w:tc>
          <w:tcPr>
            <w:tcW w:w="3770" w:type="dxa"/>
          </w:tcPr>
          <w:p w14:paraId="13A3C1BD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1941" w:type="dxa"/>
          </w:tcPr>
          <w:p w14:paraId="0C4C1BA6" w14:textId="73093CE3" w:rsidR="00F02817" w:rsidRPr="00FE54D1" w:rsidRDefault="0041375B" w:rsidP="00F02817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5ECD5451" w14:textId="5D818051" w:rsidR="00F02817" w:rsidRDefault="0041375B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"/>
      <w:bookmarkEnd w:id="2"/>
    </w:tbl>
    <w:p w14:paraId="5F26EF01" w14:textId="77777777" w:rsidR="009304A4" w:rsidRDefault="009304A4" w:rsidP="00303926">
      <w:pPr>
        <w:pStyle w:val="BodyText"/>
        <w:spacing w:after="60"/>
        <w:ind w:left="0"/>
        <w:rPr>
          <w:b/>
          <w:bCs/>
          <w:szCs w:val="20"/>
        </w:rPr>
      </w:pPr>
    </w:p>
    <w:p w14:paraId="73ABF25F" w14:textId="77777777" w:rsidR="00C51711" w:rsidRDefault="00BA1E54" w:rsidP="00112F36">
      <w:pPr>
        <w:pStyle w:val="BodyText"/>
        <w:spacing w:after="60"/>
        <w:rPr>
          <w:b/>
          <w:bCs/>
          <w:szCs w:val="20"/>
        </w:rPr>
      </w:pPr>
      <w:bookmarkStart w:id="3" w:name="_Hlk123292603"/>
      <w:r>
        <w:rPr>
          <w:szCs w:val="20"/>
        </w:rPr>
        <w:t>6.7.</w:t>
      </w:r>
      <w:r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Pr="000C5C78">
        <w:rPr>
          <w:b/>
          <w:bCs/>
          <w:szCs w:val="20"/>
        </w:rPr>
        <w:t>N1 and N2 Stroke Check</w:t>
      </w: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3614"/>
        <w:gridCol w:w="2231"/>
        <w:gridCol w:w="2160"/>
        <w:gridCol w:w="1710"/>
      </w:tblGrid>
      <w:tr w:rsidR="00FE607F" w14:paraId="10A605A2" w14:textId="77777777" w:rsidTr="00D3359C">
        <w:tc>
          <w:tcPr>
            <w:tcW w:w="3614" w:type="dxa"/>
          </w:tcPr>
          <w:p w14:paraId="267E0DC4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2231" w:type="dxa"/>
          </w:tcPr>
          <w:p w14:paraId="4CE2D75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Actual Value</w:t>
            </w:r>
            <w:r>
              <w:rPr>
                <w:szCs w:val="20"/>
              </w:rPr>
              <w:t xml:space="preserve"> N1</w:t>
            </w:r>
          </w:p>
        </w:tc>
        <w:tc>
          <w:tcPr>
            <w:tcW w:w="2160" w:type="dxa"/>
          </w:tcPr>
          <w:p w14:paraId="356D0FB5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Actual Value</w:t>
            </w:r>
            <w:r>
              <w:rPr>
                <w:szCs w:val="20"/>
              </w:rPr>
              <w:t xml:space="preserve"> N</w:t>
            </w:r>
            <w:r>
              <w:rPr>
                <w:szCs w:val="20"/>
              </w:rPr>
              <w:t>2</w:t>
            </w:r>
          </w:p>
        </w:tc>
        <w:tc>
          <w:tcPr>
            <w:tcW w:w="1710" w:type="dxa"/>
          </w:tcPr>
          <w:p w14:paraId="3400756F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FE607F" w14:paraId="5EA1B550" w14:textId="77777777" w:rsidTr="00D3359C">
        <w:tc>
          <w:tcPr>
            <w:tcW w:w="3614" w:type="dxa"/>
          </w:tcPr>
          <w:p w14:paraId="4C32D75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>ULL</w:t>
            </w:r>
          </w:p>
        </w:tc>
        <w:tc>
          <w:tcPr>
            <w:tcW w:w="2231" w:type="dxa"/>
          </w:tcPr>
          <w:p w14:paraId="557B127F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6D816455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17F2F4B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4BD203C6" w14:textId="77777777" w:rsidTr="00D3359C">
        <w:tc>
          <w:tcPr>
            <w:tcW w:w="3614" w:type="dxa"/>
            <w:vMerge w:val="restart"/>
          </w:tcPr>
          <w:p w14:paraId="7CB5B2CC" w14:textId="77777777" w:rsidR="00FE607F" w:rsidRPr="000E538E" w:rsidRDefault="00FE607F" w:rsidP="001677DD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proofErr w:type="gramStart"/>
            <w:r>
              <w:rPr>
                <w:szCs w:val="20"/>
              </w:rPr>
              <w:t>is  16.732</w:t>
            </w:r>
            <w:proofErr w:type="gramEnd"/>
            <w:r>
              <w:rPr>
                <w:szCs w:val="20"/>
              </w:rPr>
              <w:t xml:space="preserve"> +/- TBD </w:t>
            </w:r>
            <w:r w:rsidRPr="000E538E">
              <w:rPr>
                <w:szCs w:val="20"/>
              </w:rPr>
              <w:t>(ins)</w:t>
            </w:r>
            <w:r>
              <w:rPr>
                <w:szCs w:val="20"/>
              </w:rPr>
              <w:t xml:space="preserve">  (c) </w:t>
            </w:r>
          </w:p>
        </w:tc>
        <w:tc>
          <w:tcPr>
            <w:tcW w:w="4391" w:type="dxa"/>
            <w:gridSpan w:val="2"/>
          </w:tcPr>
          <w:p w14:paraId="61993C29" w14:textId="77777777" w:rsidR="00FE607F" w:rsidRPr="000E538E" w:rsidRDefault="00FE607F" w:rsidP="00FE60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 to Pin Length</w:t>
            </w:r>
          </w:p>
        </w:tc>
        <w:tc>
          <w:tcPr>
            <w:tcW w:w="1710" w:type="dxa"/>
          </w:tcPr>
          <w:p w14:paraId="4EA5DB1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1C97AEA8" w14:textId="77777777" w:rsidTr="00D3359C">
        <w:tc>
          <w:tcPr>
            <w:tcW w:w="3614" w:type="dxa"/>
            <w:vMerge/>
          </w:tcPr>
          <w:p w14:paraId="52E7B2A6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391" w:type="dxa"/>
            <w:gridSpan w:val="2"/>
          </w:tcPr>
          <w:p w14:paraId="1DBD5D7A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04B7DCA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26E02995" w14:textId="77777777" w:rsidTr="00D3359C">
        <w:tc>
          <w:tcPr>
            <w:tcW w:w="3614" w:type="dxa"/>
          </w:tcPr>
          <w:p w14:paraId="02143648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N2 at -0.575 ins from </w:t>
            </w:r>
            <w:proofErr w:type="gramStart"/>
            <w:r w:rsidRPr="000E538E">
              <w:rPr>
                <w:szCs w:val="20"/>
              </w:rPr>
              <w:t xml:space="preserve">Null  </w:t>
            </w:r>
            <w:r w:rsidRPr="000E538E">
              <w:rPr>
                <w:szCs w:val="20"/>
              </w:rPr>
              <w:t>N</w:t>
            </w:r>
            <w:proofErr w:type="gramEnd"/>
            <w:r w:rsidRPr="000E538E">
              <w:rPr>
                <w:szCs w:val="20"/>
              </w:rPr>
              <w:t xml:space="preserve">1 at +1.725 ins from Null </w:t>
            </w:r>
            <w:r w:rsidRPr="000E538E">
              <w:rPr>
                <w:szCs w:val="20"/>
              </w:rPr>
              <w:t>(using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and M</w:t>
            </w:r>
            <w:r>
              <w:rPr>
                <w:szCs w:val="20"/>
              </w:rPr>
              <w:t>1</w:t>
            </w:r>
            <w:r w:rsidRPr="000E538E">
              <w:rPr>
                <w:szCs w:val="20"/>
              </w:rPr>
              <w:t xml:space="preserve"> motor)</w:t>
            </w:r>
            <w:r>
              <w:rPr>
                <w:szCs w:val="20"/>
              </w:rPr>
              <w:t xml:space="preserve"> (e f)</w:t>
            </w:r>
          </w:p>
        </w:tc>
        <w:tc>
          <w:tcPr>
            <w:tcW w:w="2231" w:type="dxa"/>
          </w:tcPr>
          <w:p w14:paraId="5C73141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45D59496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2DB2291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6A05675B" w14:textId="77777777" w:rsidTr="00D3359C">
        <w:tc>
          <w:tcPr>
            <w:tcW w:w="3614" w:type="dxa"/>
          </w:tcPr>
          <w:p w14:paraId="00A8102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>ULL</w:t>
            </w:r>
            <w:r>
              <w:rPr>
                <w:szCs w:val="20"/>
              </w:rPr>
              <w:t xml:space="preserve"> (using M1 and M2 motor) (g h)</w:t>
            </w:r>
          </w:p>
        </w:tc>
        <w:tc>
          <w:tcPr>
            <w:tcW w:w="2231" w:type="dxa"/>
          </w:tcPr>
          <w:p w14:paraId="4A7F4AA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1060D1C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6D5B7E33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34B2B7BA" w14:textId="77777777" w:rsidTr="00D3359C">
        <w:tc>
          <w:tcPr>
            <w:tcW w:w="3614" w:type="dxa"/>
          </w:tcPr>
          <w:p w14:paraId="6C5AFF93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N2 at +1.725 ins from NULL</w:t>
            </w:r>
            <w:r w:rsidRPr="00FE607F">
              <w:rPr>
                <w:color w:val="000000" w:themeColor="text1"/>
                <w:szCs w:val="20"/>
              </w:rPr>
              <w:t xml:space="preserve"> (using M1 </w:t>
            </w:r>
            <w:r>
              <w:rPr>
                <w:color w:val="000000" w:themeColor="text1"/>
                <w:szCs w:val="20"/>
              </w:rPr>
              <w:t xml:space="preserve">and M2 </w:t>
            </w:r>
            <w:r w:rsidR="00D3359C">
              <w:rPr>
                <w:color w:val="000000" w:themeColor="text1"/>
                <w:szCs w:val="20"/>
              </w:rPr>
              <w:t>m</w:t>
            </w:r>
            <w:r w:rsidRPr="00FE607F">
              <w:rPr>
                <w:color w:val="000000" w:themeColor="text1"/>
                <w:szCs w:val="20"/>
              </w:rPr>
              <w:t>otor)</w:t>
            </w:r>
            <w:r>
              <w:rPr>
                <w:color w:val="000000" w:themeColor="text1"/>
                <w:szCs w:val="20"/>
              </w:rPr>
              <w:t xml:space="preserve"> (I J)</w:t>
            </w:r>
          </w:p>
        </w:tc>
        <w:tc>
          <w:tcPr>
            <w:tcW w:w="2231" w:type="dxa"/>
          </w:tcPr>
          <w:p w14:paraId="7A0B8B5B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27EE241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75EA32FB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0B5A4EF4" w14:textId="77777777" w:rsidTr="00D3359C">
        <w:tc>
          <w:tcPr>
            <w:tcW w:w="3614" w:type="dxa"/>
          </w:tcPr>
          <w:p w14:paraId="473F2DD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N2 </w:t>
            </w:r>
            <w:proofErr w:type="gramStart"/>
            <w:r w:rsidRPr="000E538E">
              <w:rPr>
                <w:szCs w:val="20"/>
              </w:rPr>
              <w:t>at  Null</w:t>
            </w:r>
            <w:proofErr w:type="gramEnd"/>
            <w:r w:rsidRPr="000E538E">
              <w:rPr>
                <w:szCs w:val="20"/>
              </w:rPr>
              <w:t xml:space="preserve"> (using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Motor)</w:t>
            </w:r>
            <w:r>
              <w:rPr>
                <w:szCs w:val="20"/>
              </w:rPr>
              <w:t xml:space="preserve"> (K)</w:t>
            </w:r>
          </w:p>
        </w:tc>
        <w:tc>
          <w:tcPr>
            <w:tcW w:w="2231" w:type="dxa"/>
          </w:tcPr>
          <w:p w14:paraId="5DCD7D32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2F48D1F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17AAB7CF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1BCDFA30" w14:textId="77777777" w:rsidTr="00D3359C">
        <w:tc>
          <w:tcPr>
            <w:tcW w:w="3614" w:type="dxa"/>
          </w:tcPr>
          <w:p w14:paraId="22939672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+1.725 from Null (using M3 motor) (r)</w:t>
            </w:r>
            <w:r w:rsidR="00D3359C">
              <w:rPr>
                <w:szCs w:val="20"/>
              </w:rPr>
              <w:t xml:space="preserve"> </w:t>
            </w:r>
          </w:p>
        </w:tc>
        <w:tc>
          <w:tcPr>
            <w:tcW w:w="2231" w:type="dxa"/>
          </w:tcPr>
          <w:p w14:paraId="12FF68E9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6B686FC9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2095544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02D084F1" w14:textId="77777777" w:rsidTr="00D3359C">
        <w:tc>
          <w:tcPr>
            <w:tcW w:w="3614" w:type="dxa"/>
          </w:tcPr>
          <w:p w14:paraId="4803BC3C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N2 at Null (using M3 </w:t>
            </w:r>
            <w:r w:rsidR="00D3359C">
              <w:rPr>
                <w:szCs w:val="20"/>
              </w:rPr>
              <w:t>m</w:t>
            </w:r>
            <w:r w:rsidRPr="000E538E">
              <w:rPr>
                <w:szCs w:val="20"/>
              </w:rPr>
              <w:t>otor)</w:t>
            </w:r>
            <w:r w:rsidR="00D3359C">
              <w:rPr>
                <w:szCs w:val="20"/>
              </w:rPr>
              <w:t xml:space="preserve"> (S)</w:t>
            </w:r>
          </w:p>
        </w:tc>
        <w:tc>
          <w:tcPr>
            <w:tcW w:w="2231" w:type="dxa"/>
          </w:tcPr>
          <w:p w14:paraId="5259177F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3EE74AD6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4A2EDC9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3359C" w14:paraId="627E471F" w14:textId="77777777" w:rsidTr="00D3359C">
        <w:tc>
          <w:tcPr>
            <w:tcW w:w="3614" w:type="dxa"/>
          </w:tcPr>
          <w:p w14:paraId="1488B1FF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at NULL and N2 at -0.575 ins (using M1 and M3 motors) (V W)</w:t>
            </w:r>
          </w:p>
        </w:tc>
        <w:tc>
          <w:tcPr>
            <w:tcW w:w="2231" w:type="dxa"/>
          </w:tcPr>
          <w:p w14:paraId="5B215011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28097125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0D467189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3359C" w14:paraId="25272FBC" w14:textId="77777777" w:rsidTr="00D3359C">
        <w:tc>
          <w:tcPr>
            <w:tcW w:w="3614" w:type="dxa"/>
          </w:tcPr>
          <w:p w14:paraId="217B4C80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>ULL</w:t>
            </w:r>
            <w:r>
              <w:rPr>
                <w:szCs w:val="20"/>
              </w:rPr>
              <w:t xml:space="preserve"> (using M3 Motor) (x)</w:t>
            </w:r>
          </w:p>
        </w:tc>
        <w:tc>
          <w:tcPr>
            <w:tcW w:w="2231" w:type="dxa"/>
          </w:tcPr>
          <w:p w14:paraId="123294FB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60" w:type="dxa"/>
          </w:tcPr>
          <w:p w14:paraId="398A29CA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0472049A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6B5F0414" w14:textId="77777777" w:rsidR="00C51711" w:rsidRDefault="00C51711" w:rsidP="00C51711">
      <w:pPr>
        <w:pStyle w:val="Caption"/>
        <w:keepNext/>
        <w:ind w:left="0"/>
        <w:jc w:val="left"/>
      </w:pPr>
    </w:p>
    <w:tbl>
      <w:tblPr>
        <w:tblStyle w:val="TableGrid"/>
        <w:tblW w:w="9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0"/>
        <w:gridCol w:w="1350"/>
        <w:gridCol w:w="1170"/>
        <w:gridCol w:w="1530"/>
        <w:gridCol w:w="1492"/>
        <w:gridCol w:w="1640"/>
      </w:tblGrid>
      <w:tr w:rsidR="007A1CB1" w14:paraId="0076E7B0" w14:textId="77777777" w:rsidTr="007A1CB1">
        <w:trPr>
          <w:trHeight w:val="287"/>
        </w:trPr>
        <w:tc>
          <w:tcPr>
            <w:tcW w:w="2520" w:type="dxa"/>
          </w:tcPr>
          <w:p w14:paraId="372C69BA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50" w:type="dxa"/>
          </w:tcPr>
          <w:p w14:paraId="3DE0E527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1170" w:type="dxa"/>
          </w:tcPr>
          <w:p w14:paraId="77C3E82D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530" w:type="dxa"/>
          </w:tcPr>
          <w:p w14:paraId="31AEEC7A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1492" w:type="dxa"/>
          </w:tcPr>
          <w:p w14:paraId="1EB2CDFA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1640" w:type="dxa"/>
          </w:tcPr>
          <w:p w14:paraId="4C94B880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</w:tr>
      <w:tr w:rsidR="007A1CB1" w14:paraId="6CCE0633" w14:textId="77777777" w:rsidTr="007A1CB1">
        <w:trPr>
          <w:trHeight w:val="515"/>
        </w:trPr>
        <w:tc>
          <w:tcPr>
            <w:tcW w:w="2520" w:type="dxa"/>
          </w:tcPr>
          <w:p w14:paraId="6CA2EE9A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Constant Velocity</w:t>
            </w:r>
            <w:r w:rsidR="007A1CB1">
              <w:rPr>
                <w:szCs w:val="20"/>
              </w:rPr>
              <w:t xml:space="preserve"> Extend</w:t>
            </w:r>
          </w:p>
        </w:tc>
        <w:tc>
          <w:tcPr>
            <w:tcW w:w="1350" w:type="dxa"/>
          </w:tcPr>
          <w:p w14:paraId="41A87578" w14:textId="2E371344" w:rsidR="00C51711" w:rsidRDefault="0041375B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70" w:type="dxa"/>
          </w:tcPr>
          <w:p w14:paraId="76AF54C8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30" w:type="dxa"/>
          </w:tcPr>
          <w:p w14:paraId="3F5474D7" w14:textId="7A9DB18E" w:rsidR="00C51711" w:rsidRDefault="0041375B" w:rsidP="007A1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492" w:type="dxa"/>
          </w:tcPr>
          <w:p w14:paraId="2613436F" w14:textId="4EFBEBD0" w:rsidR="00C51711" w:rsidRDefault="0041375B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0.2006</w:t>
            </w:r>
          </w:p>
        </w:tc>
        <w:tc>
          <w:tcPr>
            <w:tcW w:w="1640" w:type="dxa"/>
          </w:tcPr>
          <w:p w14:paraId="4C0EBF4F" w14:textId="5B670F74" w:rsidR="00C51711" w:rsidRDefault="0041375B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0.199</w:t>
            </w:r>
          </w:p>
        </w:tc>
      </w:tr>
      <w:tr w:rsidR="007A1CB1" w14:paraId="750E6AAF" w14:textId="77777777" w:rsidTr="007A1CB1">
        <w:trPr>
          <w:trHeight w:val="515"/>
        </w:trPr>
        <w:tc>
          <w:tcPr>
            <w:tcW w:w="2520" w:type="dxa"/>
          </w:tcPr>
          <w:p w14:paraId="36D0BDD3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Constant Velocity Retract</w:t>
            </w:r>
          </w:p>
        </w:tc>
        <w:tc>
          <w:tcPr>
            <w:tcW w:w="1350" w:type="dxa"/>
          </w:tcPr>
          <w:p w14:paraId="010F25B1" w14:textId="011DD49F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41375B">
              <w:rPr>
                <w:szCs w:val="20"/>
              </w:rPr>
              <w:t>0.2</w:t>
            </w:r>
          </w:p>
        </w:tc>
        <w:tc>
          <w:tcPr>
            <w:tcW w:w="1170" w:type="dxa"/>
          </w:tcPr>
          <w:p w14:paraId="3D25A934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30" w:type="dxa"/>
          </w:tcPr>
          <w:p w14:paraId="68D908AE" w14:textId="74DE9A22" w:rsidR="007A1CB1" w:rsidRDefault="0041375B" w:rsidP="007A1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492" w:type="dxa"/>
          </w:tcPr>
          <w:p w14:paraId="692EE9E1" w14:textId="1EFD4F83" w:rsidR="007A1CB1" w:rsidRDefault="0041375B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-0.2001</w:t>
            </w:r>
          </w:p>
        </w:tc>
        <w:tc>
          <w:tcPr>
            <w:tcW w:w="1640" w:type="dxa"/>
          </w:tcPr>
          <w:p w14:paraId="47CF4171" w14:textId="0B37EAA3" w:rsidR="007A1CB1" w:rsidRDefault="0041375B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-0.2009</w:t>
            </w:r>
          </w:p>
        </w:tc>
      </w:tr>
      <w:tr w:rsidR="007A1CB1" w14:paraId="3047A600" w14:textId="77777777" w:rsidTr="007A1CB1">
        <w:trPr>
          <w:trHeight w:val="818"/>
        </w:trPr>
        <w:tc>
          <w:tcPr>
            <w:tcW w:w="2520" w:type="dxa"/>
          </w:tcPr>
          <w:p w14:paraId="451FA539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Position and M position is less than +/- TDB</w:t>
            </w:r>
          </w:p>
        </w:tc>
        <w:tc>
          <w:tcPr>
            <w:tcW w:w="1350" w:type="dxa"/>
          </w:tcPr>
          <w:p w14:paraId="6A125A0A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70" w:type="dxa"/>
          </w:tcPr>
          <w:p w14:paraId="5D1525C5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30" w:type="dxa"/>
          </w:tcPr>
          <w:p w14:paraId="0F56E53D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92" w:type="dxa"/>
          </w:tcPr>
          <w:p w14:paraId="13A51381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40" w:type="dxa"/>
          </w:tcPr>
          <w:p w14:paraId="3EE9F423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7A1CB1" w14:paraId="3D52EDB3" w14:textId="77777777" w:rsidTr="007A1CB1">
        <w:trPr>
          <w:trHeight w:val="515"/>
        </w:trPr>
        <w:tc>
          <w:tcPr>
            <w:tcW w:w="2520" w:type="dxa"/>
          </w:tcPr>
          <w:p w14:paraId="47B82C2F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Standard Deviation </w:t>
            </w:r>
          </w:p>
        </w:tc>
        <w:tc>
          <w:tcPr>
            <w:tcW w:w="1350" w:type="dxa"/>
          </w:tcPr>
          <w:p w14:paraId="7F83ED46" w14:textId="26D8F44D" w:rsidR="007A1CB1" w:rsidRDefault="0041375B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70" w:type="dxa"/>
          </w:tcPr>
          <w:p w14:paraId="03328D58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30" w:type="dxa"/>
          </w:tcPr>
          <w:p w14:paraId="456526A2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92" w:type="dxa"/>
          </w:tcPr>
          <w:p w14:paraId="54880180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40" w:type="dxa"/>
          </w:tcPr>
          <w:p w14:paraId="00AE6485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2785"/>
        <w:gridCol w:w="1497"/>
        <w:gridCol w:w="1202"/>
        <w:gridCol w:w="1885"/>
        <w:gridCol w:w="1986"/>
      </w:tblGrid>
      <w:tr w:rsidR="0041375B" w14:paraId="10789FD9" w14:textId="77777777" w:rsidTr="00FD1500">
        <w:trPr>
          <w:trHeight w:val="285"/>
        </w:trPr>
        <w:tc>
          <w:tcPr>
            <w:tcW w:w="2785" w:type="dxa"/>
          </w:tcPr>
          <w:p w14:paraId="3175CC6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497" w:type="dxa"/>
          </w:tcPr>
          <w:p w14:paraId="0F2EC78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202" w:type="dxa"/>
          </w:tcPr>
          <w:p w14:paraId="10A996E2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885" w:type="dxa"/>
          </w:tcPr>
          <w:p w14:paraId="550E13D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986" w:type="dxa"/>
          </w:tcPr>
          <w:p w14:paraId="181C4B12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41375B" w14:paraId="0C2A9AFB" w14:textId="77777777" w:rsidTr="00FD1500">
        <w:trPr>
          <w:trHeight w:val="514"/>
        </w:trPr>
        <w:tc>
          <w:tcPr>
            <w:tcW w:w="2785" w:type="dxa"/>
          </w:tcPr>
          <w:p w14:paraId="7E99050C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Motor1 position + Motor 2 position = test rig </w:t>
            </w:r>
            <w:r w:rsidR="00D3359C">
              <w:rPr>
                <w:szCs w:val="20"/>
              </w:rPr>
              <w:t xml:space="preserve">truth </w:t>
            </w:r>
            <w:r>
              <w:rPr>
                <w:szCs w:val="20"/>
              </w:rPr>
              <w:t>encoder</w:t>
            </w:r>
          </w:p>
        </w:tc>
        <w:tc>
          <w:tcPr>
            <w:tcW w:w="1497" w:type="dxa"/>
          </w:tcPr>
          <w:p w14:paraId="4F63868F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382DF6B0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565D9680" w14:textId="49C28D68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5F63A129" w14:textId="6D761A4A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41375B" w14:paraId="75FADE03" w14:textId="77777777" w:rsidTr="00FD1500">
        <w:trPr>
          <w:trHeight w:val="506"/>
        </w:trPr>
        <w:tc>
          <w:tcPr>
            <w:tcW w:w="2785" w:type="dxa"/>
          </w:tcPr>
          <w:p w14:paraId="5988570A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</w:t>
            </w:r>
            <w:r w:rsidR="00D3359C">
              <w:rPr>
                <w:szCs w:val="20"/>
              </w:rPr>
              <w:t xml:space="preserve"> truth</w:t>
            </w:r>
            <w:r>
              <w:rPr>
                <w:szCs w:val="20"/>
              </w:rPr>
              <w:t xml:space="preserve"> encoder</w:t>
            </w:r>
          </w:p>
        </w:tc>
        <w:tc>
          <w:tcPr>
            <w:tcW w:w="1497" w:type="dxa"/>
          </w:tcPr>
          <w:p w14:paraId="5E7FFBE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6EEF2AD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684AC80D" w14:textId="0FAB1CCB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17E98E0A" w14:textId="66AEEC3F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41375B" w14:paraId="6A81AE71" w14:textId="77777777" w:rsidTr="00FD1500">
        <w:trPr>
          <w:trHeight w:val="514"/>
        </w:trPr>
        <w:tc>
          <w:tcPr>
            <w:tcW w:w="2785" w:type="dxa"/>
          </w:tcPr>
          <w:p w14:paraId="342404C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</w:t>
            </w:r>
            <w:r w:rsidR="00D3359C">
              <w:rPr>
                <w:szCs w:val="20"/>
              </w:rPr>
              <w:t xml:space="preserve"> truth</w:t>
            </w:r>
            <w:r>
              <w:rPr>
                <w:szCs w:val="20"/>
              </w:rPr>
              <w:t xml:space="preserve"> rig encoder</w:t>
            </w:r>
          </w:p>
        </w:tc>
        <w:tc>
          <w:tcPr>
            <w:tcW w:w="1497" w:type="dxa"/>
          </w:tcPr>
          <w:p w14:paraId="64D7876D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3B735197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520DE466" w14:textId="1B3AE371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79FFEF06" w14:textId="122608D5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41375B" w14:paraId="77986F2B" w14:textId="77777777" w:rsidTr="00FD1500">
        <w:trPr>
          <w:trHeight w:val="514"/>
        </w:trPr>
        <w:tc>
          <w:tcPr>
            <w:tcW w:w="2785" w:type="dxa"/>
          </w:tcPr>
          <w:p w14:paraId="0C0E093C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M1 position + M3 position = test </w:t>
            </w:r>
            <w:r w:rsidR="00D3359C">
              <w:rPr>
                <w:szCs w:val="20"/>
              </w:rPr>
              <w:t xml:space="preserve">truth </w:t>
            </w:r>
            <w:r>
              <w:rPr>
                <w:szCs w:val="20"/>
              </w:rPr>
              <w:t>rig encoder</w:t>
            </w:r>
          </w:p>
        </w:tc>
        <w:tc>
          <w:tcPr>
            <w:tcW w:w="1497" w:type="dxa"/>
          </w:tcPr>
          <w:p w14:paraId="1184F0A8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341116CD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0EA4920A" w14:textId="6502F815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5A833BC2" w14:textId="5C205B21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41375B" w14:paraId="10168376" w14:textId="77777777" w:rsidTr="00FD1500">
        <w:trPr>
          <w:trHeight w:val="506"/>
        </w:trPr>
        <w:tc>
          <w:tcPr>
            <w:tcW w:w="2785" w:type="dxa"/>
          </w:tcPr>
          <w:p w14:paraId="2DEDC1D4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1531A99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2D4331CA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05D9CD81" w14:textId="3538C7B6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0FAD8D68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41375B" w14:paraId="7D716329" w14:textId="77777777" w:rsidTr="00FD1500">
        <w:trPr>
          <w:trHeight w:val="514"/>
        </w:trPr>
        <w:tc>
          <w:tcPr>
            <w:tcW w:w="2785" w:type="dxa"/>
          </w:tcPr>
          <w:p w14:paraId="4ABDED94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73502AF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658C5A22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546AAA7C" w14:textId="188B0573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1B1B329D" w14:textId="0A92E06B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41375B" w14:paraId="409AC2B1" w14:textId="77777777" w:rsidTr="00FD1500">
        <w:trPr>
          <w:trHeight w:val="514"/>
        </w:trPr>
        <w:tc>
          <w:tcPr>
            <w:tcW w:w="2785" w:type="dxa"/>
          </w:tcPr>
          <w:p w14:paraId="01F60998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56DABCB2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2085E68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4BE90502" w14:textId="130ACC31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4571FA43" w14:textId="0B87BB6D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41375B" w14:paraId="47694C46" w14:textId="77777777" w:rsidTr="00FD1500">
        <w:trPr>
          <w:trHeight w:val="506"/>
        </w:trPr>
        <w:tc>
          <w:tcPr>
            <w:tcW w:w="2785" w:type="dxa"/>
          </w:tcPr>
          <w:p w14:paraId="0C2BDECA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0A0EA0BC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6E390C5C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1D9C0AE1" w14:textId="0A6AAFE6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065A0B1F" w14:textId="7DD986F4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41375B" w14:paraId="4C76BBF6" w14:textId="77777777" w:rsidTr="00FD1500">
        <w:trPr>
          <w:trHeight w:val="514"/>
        </w:trPr>
        <w:tc>
          <w:tcPr>
            <w:tcW w:w="2785" w:type="dxa"/>
          </w:tcPr>
          <w:p w14:paraId="2D9FF31F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6C3EAFFF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3BF2AB45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67A1439D" w14:textId="3929F782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30ABDE2A" w14:textId="6A217DAE" w:rsidR="00112F36" w:rsidRDefault="0041375B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215A9E2" w14:textId="77777777" w:rsidR="00B00417" w:rsidRDefault="00B00417" w:rsidP="00F04E8F">
      <w:pPr>
        <w:pStyle w:val="BodyText"/>
        <w:spacing w:after="60"/>
        <w:ind w:left="0"/>
        <w:rPr>
          <w:szCs w:val="20"/>
        </w:rPr>
      </w:pPr>
    </w:p>
    <w:bookmarkEnd w:id="3"/>
    <w:p w14:paraId="1422EA97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1A8E7222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4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65BD5392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C51711" w14:paraId="1D5B8745" w14:textId="77777777" w:rsidTr="00C51711">
        <w:trPr>
          <w:trHeight w:val="323"/>
        </w:trPr>
        <w:tc>
          <w:tcPr>
            <w:tcW w:w="1993" w:type="dxa"/>
          </w:tcPr>
          <w:p w14:paraId="2B3C0459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387F8AEC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1001493E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1C638A45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</w:tcPr>
          <w:p w14:paraId="31BC3C21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C51711" w14:paraId="055B39E4" w14:textId="77777777" w:rsidTr="00C51711">
        <w:trPr>
          <w:trHeight w:val="581"/>
        </w:trPr>
        <w:tc>
          <w:tcPr>
            <w:tcW w:w="1993" w:type="dxa"/>
          </w:tcPr>
          <w:p w14:paraId="5B612E44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1393" w:type="dxa"/>
          </w:tcPr>
          <w:p w14:paraId="3A38DC7E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326F95EE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7DD7A239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246" w:type="dxa"/>
          </w:tcPr>
          <w:p w14:paraId="547771F2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51711" w14:paraId="651BA44B" w14:textId="77777777" w:rsidTr="00C51711">
        <w:trPr>
          <w:trHeight w:val="323"/>
        </w:trPr>
        <w:tc>
          <w:tcPr>
            <w:tcW w:w="1993" w:type="dxa"/>
          </w:tcPr>
          <w:p w14:paraId="17C8A5AA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07882954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0DA62255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397FCDCD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246" w:type="dxa"/>
          </w:tcPr>
          <w:p w14:paraId="770710C7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707AB0C7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2DDCB2D6" w14:textId="77777777" w:rsidR="00A32BF2" w:rsidRPr="00960879" w:rsidRDefault="00D53B8C" w:rsidP="00A32BF2">
      <w:pPr>
        <w:pStyle w:val="BodyText"/>
        <w:spacing w:after="60"/>
        <w:ind w:left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Pr="00960879">
        <w:rPr>
          <w:b/>
          <w:bCs/>
          <w:color w:val="000000" w:themeColor="text1"/>
          <w:sz w:val="22"/>
          <w:szCs w:val="22"/>
        </w:rPr>
        <w:t>.7.</w:t>
      </w:r>
      <w:r w:rsidR="00450FCF" w:rsidRPr="00960879">
        <w:rPr>
          <w:b/>
          <w:bCs/>
          <w:color w:val="000000" w:themeColor="text1"/>
          <w:sz w:val="22"/>
          <w:szCs w:val="22"/>
        </w:rPr>
        <w:t xml:space="preserve">5 </w:t>
      </w:r>
      <w:r w:rsidR="00A32BF2" w:rsidRPr="00960879">
        <w:rPr>
          <w:b/>
          <w:bCs/>
          <w:color w:val="000000" w:themeColor="text1"/>
          <w:sz w:val="22"/>
          <w:szCs w:val="22"/>
        </w:rPr>
        <w:t>Performance Test – unloaded operation (one channel operation)</w:t>
      </w:r>
    </w:p>
    <w:p w14:paraId="06C58EFE" w14:textId="77777777" w:rsidR="00A32BF2" w:rsidRPr="00960879" w:rsidRDefault="00D53B8C" w:rsidP="00A32BF2">
      <w:pPr>
        <w:pStyle w:val="BodyText"/>
        <w:spacing w:after="60"/>
        <w:ind w:left="0"/>
        <w:rPr>
          <w:b/>
          <w:bCs/>
          <w:color w:val="000000" w:themeColor="text1"/>
          <w:szCs w:val="20"/>
        </w:rPr>
      </w:pPr>
      <w:r w:rsidRPr="00960879">
        <w:rPr>
          <w:b/>
          <w:bCs/>
          <w:color w:val="000000" w:themeColor="text1"/>
          <w:szCs w:val="20"/>
        </w:rPr>
        <w:t>6.7.</w:t>
      </w:r>
      <w:r w:rsidR="00450FCF" w:rsidRPr="00960879">
        <w:rPr>
          <w:b/>
          <w:bCs/>
          <w:color w:val="000000" w:themeColor="text1"/>
          <w:szCs w:val="20"/>
        </w:rPr>
        <w:t>5</w:t>
      </w:r>
      <w:r w:rsidRPr="00960879">
        <w:rPr>
          <w:b/>
          <w:bCs/>
          <w:color w:val="000000" w:themeColor="text1"/>
          <w:szCs w:val="20"/>
        </w:rPr>
        <w:t>.1.1</w:t>
      </w:r>
      <w:r w:rsidR="00A32BF2" w:rsidRPr="00960879">
        <w:rPr>
          <w:b/>
          <w:bCs/>
          <w:color w:val="000000" w:themeColor="text1"/>
          <w:szCs w:val="20"/>
        </w:rPr>
        <w:t xml:space="preserve"> MCE 1 - Step Response Test </w:t>
      </w:r>
    </w:p>
    <w:p w14:paraId="640B522E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79C57AA6" w14:textId="77777777" w:rsidR="0041375B" w:rsidRDefault="0041375B" w:rsidP="0041375B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665A6CB3" wp14:editId="30CB2D31">
            <wp:extent cx="5943600" cy="21228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2D57" w14:textId="60AC14CB" w:rsidR="0041375B" w:rsidRDefault="0041375B" w:rsidP="004137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Results for Motor One</w:t>
      </w:r>
    </w:p>
    <w:p w14:paraId="215C997C" w14:textId="4EE31C67" w:rsidR="00C1291F" w:rsidRDefault="004F4C1E" w:rsidP="0028166D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p w14:paraId="7878FDAA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29B1664A" w14:textId="77777777" w:rsidTr="00C847E4">
        <w:tc>
          <w:tcPr>
            <w:tcW w:w="3266" w:type="dxa"/>
          </w:tcPr>
          <w:p w14:paraId="54A857DF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593FDC41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1F18614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7BFF98D" w14:textId="77777777" w:rsidTr="00C847E4">
        <w:tc>
          <w:tcPr>
            <w:tcW w:w="3266" w:type="dxa"/>
          </w:tcPr>
          <w:p w14:paraId="15ADE12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AA27AF7" w14:textId="280063DC" w:rsidR="00C847E4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3.0142</w:t>
            </w:r>
          </w:p>
        </w:tc>
        <w:tc>
          <w:tcPr>
            <w:tcW w:w="3222" w:type="dxa"/>
          </w:tcPr>
          <w:p w14:paraId="5654369D" w14:textId="55341E48" w:rsidR="00C847E4" w:rsidRPr="003B2DF7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074A3245" w14:textId="77777777" w:rsidTr="00C847E4">
        <w:tc>
          <w:tcPr>
            <w:tcW w:w="3266" w:type="dxa"/>
          </w:tcPr>
          <w:p w14:paraId="1AD5923B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0E57AC97" w14:textId="35B0FCF5" w:rsidR="00C847E4" w:rsidRPr="00C847E4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w="3222" w:type="dxa"/>
          </w:tcPr>
          <w:p w14:paraId="5484D773" w14:textId="2D7C3D0C" w:rsidR="00C847E4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44772C3A" w14:textId="77777777" w:rsidR="00A32BF2" w:rsidRPr="006770F5" w:rsidRDefault="00A32BF2" w:rsidP="00A32BF2">
      <w:pPr>
        <w:rPr>
          <w:b/>
          <w:bCs/>
          <w:u w:val="single"/>
        </w:rPr>
      </w:pPr>
    </w:p>
    <w:p w14:paraId="2AE87886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6770AB12" w14:textId="77777777" w:rsidTr="00C847E4">
        <w:tc>
          <w:tcPr>
            <w:tcW w:w="2894" w:type="dxa"/>
          </w:tcPr>
          <w:p w14:paraId="33648326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320813CF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7AECBF37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7BD2BFA" w14:textId="77777777" w:rsidTr="00C847E4">
        <w:tc>
          <w:tcPr>
            <w:tcW w:w="2894" w:type="dxa"/>
          </w:tcPr>
          <w:p w14:paraId="685FC8BF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3DA54737" w14:textId="0D215A67" w:rsidR="00C847E4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-0.0033</w:t>
            </w:r>
          </w:p>
        </w:tc>
        <w:tc>
          <w:tcPr>
            <w:tcW w:w="3248" w:type="dxa"/>
          </w:tcPr>
          <w:p w14:paraId="08A9DE2D" w14:textId="37AA74A1" w:rsidR="00C847E4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07735F1D" w14:textId="77777777" w:rsidTr="00C847E4">
        <w:tc>
          <w:tcPr>
            <w:tcW w:w="2894" w:type="dxa"/>
          </w:tcPr>
          <w:p w14:paraId="2F4D0889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394D4D35" w14:textId="69ACCA05" w:rsidR="00C847E4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687</w:t>
            </w:r>
          </w:p>
        </w:tc>
        <w:tc>
          <w:tcPr>
            <w:tcW w:w="3248" w:type="dxa"/>
          </w:tcPr>
          <w:p w14:paraId="6597B122" w14:textId="13A7266B" w:rsidR="00C847E4" w:rsidRDefault="0041375B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0149561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0B38CC4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632C3602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3220DFC4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</w:t>
      </w:r>
      <w:r w:rsidR="004A6AEF"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  <w:r w:rsidR="00030262" w:rsidRPr="004F4C1E">
        <w:rPr>
          <w:b/>
          <w:bCs/>
        </w:rPr>
        <w:tab/>
      </w:r>
    </w:p>
    <w:p w14:paraId="32353167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27D8279" w14:textId="77777777" w:rsidTr="0079673B">
        <w:trPr>
          <w:trHeight w:val="628"/>
        </w:trPr>
        <w:tc>
          <w:tcPr>
            <w:tcW w:w="2336" w:type="dxa"/>
          </w:tcPr>
          <w:p w14:paraId="3DB5160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71B140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4DC830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6A9B4A4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183FD7A" w14:textId="77777777" w:rsidTr="0079673B">
        <w:trPr>
          <w:trHeight w:val="333"/>
        </w:trPr>
        <w:tc>
          <w:tcPr>
            <w:tcW w:w="2336" w:type="dxa"/>
          </w:tcPr>
          <w:p w14:paraId="04033F64" w14:textId="7423D413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0BA3943B" w14:textId="3A383287" w:rsidR="00B34EBB" w:rsidRDefault="0041375B" w:rsidP="00877863">
            <w:pPr>
              <w:pStyle w:val="BodyText"/>
              <w:spacing w:after="60"/>
              <w:ind w:left="0"/>
            </w:pPr>
            <w:r>
              <w:t>175.536</w:t>
            </w:r>
          </w:p>
        </w:tc>
        <w:tc>
          <w:tcPr>
            <w:tcW w:w="2336" w:type="dxa"/>
          </w:tcPr>
          <w:p w14:paraId="1D7A580E" w14:textId="1D634364" w:rsidR="00B34EBB" w:rsidRDefault="0041375B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7990C289" w14:textId="0681927A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178A149" w14:textId="77777777" w:rsidTr="0079673B">
        <w:trPr>
          <w:trHeight w:val="346"/>
        </w:trPr>
        <w:tc>
          <w:tcPr>
            <w:tcW w:w="2336" w:type="dxa"/>
          </w:tcPr>
          <w:p w14:paraId="7FA006F6" w14:textId="32ED54E4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3937FCCF" w14:textId="23801C6B" w:rsidR="00B34EBB" w:rsidRDefault="0041375B" w:rsidP="00877863">
            <w:pPr>
              <w:pStyle w:val="BodyText"/>
              <w:spacing w:after="60"/>
              <w:ind w:left="0"/>
            </w:pPr>
            <w:r>
              <w:t>-174.374</w:t>
            </w:r>
          </w:p>
        </w:tc>
        <w:tc>
          <w:tcPr>
            <w:tcW w:w="2336" w:type="dxa"/>
          </w:tcPr>
          <w:p w14:paraId="33EA6B57" w14:textId="706B890E" w:rsidR="00B34EBB" w:rsidRDefault="0041375B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4324AFCA" w14:textId="27406A2F" w:rsidR="00B34EBB" w:rsidRDefault="0041375B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E71BEEC" w14:textId="77777777" w:rsidTr="0079673B">
        <w:trPr>
          <w:trHeight w:val="333"/>
        </w:trPr>
        <w:tc>
          <w:tcPr>
            <w:tcW w:w="2336" w:type="dxa"/>
          </w:tcPr>
          <w:p w14:paraId="3BD0639B" w14:textId="75A167AF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448A1557" w14:textId="2471B44E" w:rsidR="00B34EBB" w:rsidRDefault="0041375B" w:rsidP="00877863">
            <w:pPr>
              <w:pStyle w:val="BodyText"/>
              <w:spacing w:after="60"/>
              <w:ind w:left="0"/>
            </w:pPr>
            <w:r>
              <w:t>128.099</w:t>
            </w:r>
          </w:p>
        </w:tc>
        <w:tc>
          <w:tcPr>
            <w:tcW w:w="2336" w:type="dxa"/>
          </w:tcPr>
          <w:p w14:paraId="006170E4" w14:textId="408BB853" w:rsidR="00B34EBB" w:rsidRDefault="0041375B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35349CD7" w14:textId="7215B020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67572AC" w14:textId="77777777" w:rsidTr="0079673B">
        <w:trPr>
          <w:trHeight w:val="346"/>
        </w:trPr>
        <w:tc>
          <w:tcPr>
            <w:tcW w:w="2336" w:type="dxa"/>
          </w:tcPr>
          <w:p w14:paraId="2CB62B4B" w14:textId="2B730352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63A7A1A1" w14:textId="028C4168" w:rsidR="00B34EBB" w:rsidRDefault="0041375B" w:rsidP="00877863">
            <w:pPr>
              <w:pStyle w:val="BodyText"/>
              <w:spacing w:after="60"/>
              <w:ind w:left="0"/>
            </w:pPr>
            <w:r>
              <w:t>3.57091</w:t>
            </w:r>
          </w:p>
        </w:tc>
        <w:tc>
          <w:tcPr>
            <w:tcW w:w="2336" w:type="dxa"/>
          </w:tcPr>
          <w:p w14:paraId="30F07EF9" w14:textId="26E6BD6A" w:rsidR="00B34EBB" w:rsidRDefault="0041375B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1543D600" w14:textId="02DCA69B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8BBC975" w14:textId="77777777" w:rsidTr="0079673B">
        <w:trPr>
          <w:trHeight w:val="333"/>
        </w:trPr>
        <w:tc>
          <w:tcPr>
            <w:tcW w:w="2336" w:type="dxa"/>
          </w:tcPr>
          <w:p w14:paraId="42BD24EC" w14:textId="33407A20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6D3E55E9" w14:textId="440D4811" w:rsidR="00B34EBB" w:rsidRDefault="0041375B" w:rsidP="00877863">
            <w:pPr>
              <w:pStyle w:val="BodyText"/>
              <w:spacing w:after="60"/>
              <w:ind w:left="0"/>
            </w:pPr>
            <w:r>
              <w:t>72.1449</w:t>
            </w:r>
          </w:p>
        </w:tc>
        <w:tc>
          <w:tcPr>
            <w:tcW w:w="2336" w:type="dxa"/>
          </w:tcPr>
          <w:p w14:paraId="0B72C63B" w14:textId="2766B458" w:rsidR="00B34EBB" w:rsidRDefault="0041375B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4D2B7F34" w14:textId="29AA6559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72E13D8" w14:textId="77777777" w:rsidTr="0079673B">
        <w:trPr>
          <w:trHeight w:val="333"/>
        </w:trPr>
        <w:tc>
          <w:tcPr>
            <w:tcW w:w="2336" w:type="dxa"/>
          </w:tcPr>
          <w:p w14:paraId="772C3FA1" w14:textId="5A84C3A9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7791F12E" w14:textId="69BEDBB0" w:rsidR="00B34EBB" w:rsidRDefault="0041375B" w:rsidP="00877863">
            <w:pPr>
              <w:pStyle w:val="BodyText"/>
              <w:spacing w:after="60"/>
              <w:ind w:left="0"/>
            </w:pPr>
            <w:r>
              <w:t>-134.516</w:t>
            </w:r>
          </w:p>
        </w:tc>
        <w:tc>
          <w:tcPr>
            <w:tcW w:w="2336" w:type="dxa"/>
          </w:tcPr>
          <w:p w14:paraId="34DE6EEB" w14:textId="3A63D1B0" w:rsidR="00B34EBB" w:rsidRDefault="0041375B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5451F4ED" w14:textId="0981A17E" w:rsidR="00B34EBB" w:rsidRDefault="0041375B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4F876D6" w14:textId="77777777" w:rsidTr="0079673B">
        <w:trPr>
          <w:trHeight w:val="346"/>
        </w:trPr>
        <w:tc>
          <w:tcPr>
            <w:tcW w:w="2336" w:type="dxa"/>
          </w:tcPr>
          <w:p w14:paraId="6DBC26F3" w14:textId="12381C13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5  Hz</w:t>
            </w:r>
            <w:proofErr w:type="gramEnd"/>
          </w:p>
        </w:tc>
        <w:tc>
          <w:tcPr>
            <w:tcW w:w="2337" w:type="dxa"/>
          </w:tcPr>
          <w:p w14:paraId="662F1E2E" w14:textId="5E1F08A8" w:rsidR="00B34EBB" w:rsidRDefault="0041375B" w:rsidP="00877863">
            <w:pPr>
              <w:pStyle w:val="BodyText"/>
              <w:spacing w:after="60"/>
              <w:ind w:left="0"/>
            </w:pPr>
            <w:r>
              <w:t>-62.1163</w:t>
            </w:r>
          </w:p>
        </w:tc>
        <w:tc>
          <w:tcPr>
            <w:tcW w:w="2336" w:type="dxa"/>
          </w:tcPr>
          <w:p w14:paraId="38A5A5C0" w14:textId="75348A26" w:rsidR="00B34EBB" w:rsidRDefault="0041375B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45D484D3" w14:textId="34F5EBE7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4AF39D99" w14:textId="77777777" w:rsidR="00A32BF2" w:rsidRDefault="00A32BF2" w:rsidP="00A32BF2">
      <w:pPr>
        <w:pStyle w:val="BodyText"/>
        <w:spacing w:after="60"/>
        <w:ind w:left="0"/>
      </w:pPr>
    </w:p>
    <w:p w14:paraId="7EF1D6B6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1EC7060C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6F804FAE" w14:textId="77777777" w:rsidR="0041375B" w:rsidRDefault="0041375B" w:rsidP="0041375B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652A2F86" wp14:editId="51A9C55E">
            <wp:extent cx="5943600" cy="21228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A7C5" w14:textId="124F0011" w:rsidR="0041375B" w:rsidRDefault="0041375B" w:rsidP="004137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Results for Motor Two</w:t>
      </w:r>
    </w:p>
    <w:p w14:paraId="543FACA3" w14:textId="64ECE7AA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29CEBE7C" w14:textId="77777777" w:rsidR="00A062BE" w:rsidRDefault="00A062BE" w:rsidP="00A32BF2">
      <w:pPr>
        <w:pStyle w:val="BodyText"/>
        <w:spacing w:after="60"/>
        <w:ind w:left="0"/>
      </w:pPr>
    </w:p>
    <w:p w14:paraId="7B6E69A5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4A2ADFAC" w14:textId="77777777" w:rsidTr="00303B98">
        <w:tc>
          <w:tcPr>
            <w:tcW w:w="3266" w:type="dxa"/>
          </w:tcPr>
          <w:p w14:paraId="55D7CD89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52F4DE8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708DD9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A9E29AA" w14:textId="77777777" w:rsidTr="00303B98">
        <w:tc>
          <w:tcPr>
            <w:tcW w:w="3266" w:type="dxa"/>
          </w:tcPr>
          <w:p w14:paraId="69D3AB30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785B4B3E" w14:textId="770D10BE" w:rsidR="003C50A3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3.1648</w:t>
            </w:r>
          </w:p>
        </w:tc>
        <w:tc>
          <w:tcPr>
            <w:tcW w:w="3222" w:type="dxa"/>
          </w:tcPr>
          <w:p w14:paraId="61627E8F" w14:textId="7B6C1145" w:rsidR="003C50A3" w:rsidRPr="003B2DF7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22E2CBE1" w14:textId="77777777" w:rsidTr="00303B98">
        <w:tc>
          <w:tcPr>
            <w:tcW w:w="3266" w:type="dxa"/>
          </w:tcPr>
          <w:p w14:paraId="40B11FF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62361CD" w14:textId="09F860ED" w:rsidR="003C50A3" w:rsidRPr="00C847E4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3222" w:type="dxa"/>
          </w:tcPr>
          <w:p w14:paraId="766BDBF9" w14:textId="171F9A95" w:rsidR="003C50A3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1B44A48" w14:textId="77777777" w:rsidR="003C50A3" w:rsidRPr="006770F5" w:rsidRDefault="003C50A3" w:rsidP="003C50A3">
      <w:pPr>
        <w:rPr>
          <w:b/>
          <w:bCs/>
          <w:u w:val="single"/>
        </w:rPr>
      </w:pPr>
    </w:p>
    <w:p w14:paraId="2C929A4D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2A19EA49" w14:textId="77777777" w:rsidTr="00303B98">
        <w:tc>
          <w:tcPr>
            <w:tcW w:w="2894" w:type="dxa"/>
          </w:tcPr>
          <w:p w14:paraId="0F36566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329DDD33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6D3BCC4F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6E5DCEDA" w14:textId="77777777" w:rsidTr="00303B98">
        <w:tc>
          <w:tcPr>
            <w:tcW w:w="2894" w:type="dxa"/>
          </w:tcPr>
          <w:p w14:paraId="3F3DC87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40403DD2" w14:textId="538B2D8E" w:rsidR="003C50A3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-0.0064</w:t>
            </w:r>
          </w:p>
        </w:tc>
        <w:tc>
          <w:tcPr>
            <w:tcW w:w="3248" w:type="dxa"/>
          </w:tcPr>
          <w:p w14:paraId="7B906ACA" w14:textId="4CE3B050" w:rsidR="003C50A3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35299ED8" w14:textId="77777777" w:rsidTr="00303B98">
        <w:tc>
          <w:tcPr>
            <w:tcW w:w="2894" w:type="dxa"/>
          </w:tcPr>
          <w:p w14:paraId="1FD56A9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59681F1E" w14:textId="3201604B" w:rsidR="003C50A3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719</w:t>
            </w:r>
          </w:p>
        </w:tc>
        <w:tc>
          <w:tcPr>
            <w:tcW w:w="3248" w:type="dxa"/>
          </w:tcPr>
          <w:p w14:paraId="0A7E9513" w14:textId="0A2B93B4" w:rsidR="003C50A3" w:rsidRDefault="0041375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8BF8D01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07910C40" w14:textId="77777777" w:rsidR="00FC168C" w:rsidRDefault="00FC168C" w:rsidP="00A32BF2">
      <w:pPr>
        <w:pStyle w:val="BodyText"/>
        <w:spacing w:after="60"/>
        <w:ind w:left="0"/>
      </w:pPr>
    </w:p>
    <w:p w14:paraId="628F9F28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4BB3FFF5" w14:textId="36DE5648" w:rsidR="00B34EBB" w:rsidRPr="006770F5" w:rsidRDefault="00A32BF2" w:rsidP="0096087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DFD076E" w14:textId="77777777" w:rsidTr="0079673B">
        <w:trPr>
          <w:trHeight w:val="628"/>
        </w:trPr>
        <w:tc>
          <w:tcPr>
            <w:tcW w:w="2336" w:type="dxa"/>
          </w:tcPr>
          <w:p w14:paraId="536F28C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A7B4A4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6DD81A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AC3A0C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9AF18AC" w14:textId="77777777" w:rsidTr="0079673B">
        <w:trPr>
          <w:trHeight w:val="333"/>
        </w:trPr>
        <w:tc>
          <w:tcPr>
            <w:tcW w:w="2336" w:type="dxa"/>
          </w:tcPr>
          <w:p w14:paraId="7F12E5D1" w14:textId="778F9F53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1307817C" w14:textId="2491A296" w:rsidR="00B34EBB" w:rsidRDefault="0041375B" w:rsidP="00877863">
            <w:pPr>
              <w:pStyle w:val="BodyText"/>
              <w:spacing w:after="60"/>
              <w:ind w:left="0"/>
            </w:pPr>
            <w:r>
              <w:t>178.529</w:t>
            </w:r>
          </w:p>
        </w:tc>
        <w:tc>
          <w:tcPr>
            <w:tcW w:w="2336" w:type="dxa"/>
          </w:tcPr>
          <w:p w14:paraId="21FF1D95" w14:textId="36AD38C6" w:rsidR="00B34EBB" w:rsidRDefault="0041375B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531EA50F" w14:textId="64F758D8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4F5018E" w14:textId="77777777" w:rsidTr="0079673B">
        <w:trPr>
          <w:trHeight w:val="346"/>
        </w:trPr>
        <w:tc>
          <w:tcPr>
            <w:tcW w:w="2336" w:type="dxa"/>
          </w:tcPr>
          <w:p w14:paraId="2D5271BA" w14:textId="69407C49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4EE1ADFB" w14:textId="01AE6BE8" w:rsidR="00B34EBB" w:rsidRDefault="0041375B" w:rsidP="00877863">
            <w:pPr>
              <w:pStyle w:val="BodyText"/>
              <w:spacing w:after="60"/>
              <w:ind w:left="0"/>
            </w:pPr>
            <w:r>
              <w:t>-171.523</w:t>
            </w:r>
          </w:p>
        </w:tc>
        <w:tc>
          <w:tcPr>
            <w:tcW w:w="2336" w:type="dxa"/>
          </w:tcPr>
          <w:p w14:paraId="42DC65FA" w14:textId="40A94287" w:rsidR="00B34EBB" w:rsidRDefault="0041375B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1C4101F6" w14:textId="70E1B5F4" w:rsidR="00B34EBB" w:rsidRDefault="0041375B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4A5825E" w14:textId="77777777" w:rsidTr="0079673B">
        <w:trPr>
          <w:trHeight w:val="333"/>
        </w:trPr>
        <w:tc>
          <w:tcPr>
            <w:tcW w:w="2336" w:type="dxa"/>
          </w:tcPr>
          <w:p w14:paraId="46494721" w14:textId="7B19A4D6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1  Hz</w:t>
            </w:r>
            <w:proofErr w:type="gramEnd"/>
          </w:p>
        </w:tc>
        <w:tc>
          <w:tcPr>
            <w:tcW w:w="2337" w:type="dxa"/>
          </w:tcPr>
          <w:p w14:paraId="043A8CB7" w14:textId="48E237A7" w:rsidR="00B34EBB" w:rsidRDefault="0041375B" w:rsidP="00877863">
            <w:pPr>
              <w:pStyle w:val="BodyText"/>
              <w:spacing w:after="60"/>
              <w:ind w:left="0"/>
            </w:pPr>
            <w:r>
              <w:t>136.89</w:t>
            </w:r>
          </w:p>
        </w:tc>
        <w:tc>
          <w:tcPr>
            <w:tcW w:w="2336" w:type="dxa"/>
          </w:tcPr>
          <w:p w14:paraId="55350625" w14:textId="0E50083D" w:rsidR="00B34EBB" w:rsidRDefault="0041375B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6E39A616" w14:textId="64CC1151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F810849" w14:textId="77777777" w:rsidTr="0079673B">
        <w:trPr>
          <w:trHeight w:val="346"/>
        </w:trPr>
        <w:tc>
          <w:tcPr>
            <w:tcW w:w="2336" w:type="dxa"/>
          </w:tcPr>
          <w:p w14:paraId="4C872B09" w14:textId="335FFFEE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788ADEC5" w14:textId="6511E08B" w:rsidR="00B34EBB" w:rsidRDefault="0041375B" w:rsidP="00877863">
            <w:pPr>
              <w:pStyle w:val="BodyText"/>
              <w:spacing w:after="60"/>
              <w:ind w:left="0"/>
            </w:pPr>
            <w:r>
              <w:t>34.3418</w:t>
            </w:r>
          </w:p>
        </w:tc>
        <w:tc>
          <w:tcPr>
            <w:tcW w:w="2336" w:type="dxa"/>
          </w:tcPr>
          <w:p w14:paraId="029117FE" w14:textId="09688EDD" w:rsidR="00B34EBB" w:rsidRDefault="0041375B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13521875" w14:textId="7981AC23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1A7424D" w14:textId="77777777" w:rsidTr="0079673B">
        <w:trPr>
          <w:trHeight w:val="333"/>
        </w:trPr>
        <w:tc>
          <w:tcPr>
            <w:tcW w:w="2336" w:type="dxa"/>
          </w:tcPr>
          <w:p w14:paraId="2427C9D0" w14:textId="33160324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2575FC9E" w14:textId="1DCA70AD" w:rsidR="00B34EBB" w:rsidRDefault="0041375B" w:rsidP="00877863">
            <w:pPr>
              <w:pStyle w:val="BodyText"/>
              <w:spacing w:after="60"/>
              <w:ind w:left="0"/>
            </w:pPr>
            <w:r>
              <w:t>96.0725</w:t>
            </w:r>
          </w:p>
        </w:tc>
        <w:tc>
          <w:tcPr>
            <w:tcW w:w="2336" w:type="dxa"/>
          </w:tcPr>
          <w:p w14:paraId="3A68FAE3" w14:textId="33DC7AC0" w:rsidR="00B34EBB" w:rsidRDefault="0041375B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686DA6DC" w14:textId="02B2A859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A1AEC46" w14:textId="77777777" w:rsidTr="0079673B">
        <w:trPr>
          <w:trHeight w:val="333"/>
        </w:trPr>
        <w:tc>
          <w:tcPr>
            <w:tcW w:w="2336" w:type="dxa"/>
          </w:tcPr>
          <w:p w14:paraId="18A771E5" w14:textId="3DF57845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6AC92393" w14:textId="5F886C97" w:rsidR="00B34EBB" w:rsidRDefault="0041375B" w:rsidP="00877863">
            <w:pPr>
              <w:pStyle w:val="BodyText"/>
              <w:spacing w:after="60"/>
              <w:ind w:left="0"/>
            </w:pPr>
            <w:r>
              <w:t>-105.611</w:t>
            </w:r>
          </w:p>
        </w:tc>
        <w:tc>
          <w:tcPr>
            <w:tcW w:w="2336" w:type="dxa"/>
          </w:tcPr>
          <w:p w14:paraId="41669FE2" w14:textId="1799B753" w:rsidR="00B34EBB" w:rsidRDefault="0041375B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19108715" w14:textId="2F08032E" w:rsidR="00B34EBB" w:rsidRDefault="0041375B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0A972CD" w14:textId="77777777" w:rsidTr="0079673B">
        <w:trPr>
          <w:trHeight w:val="346"/>
        </w:trPr>
        <w:tc>
          <w:tcPr>
            <w:tcW w:w="2336" w:type="dxa"/>
          </w:tcPr>
          <w:p w14:paraId="65E70362" w14:textId="2B2E30D5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2337" w:type="dxa"/>
          </w:tcPr>
          <w:p w14:paraId="6A79AB27" w14:textId="7D639074" w:rsidR="00B34EBB" w:rsidRDefault="0041375B" w:rsidP="00877863">
            <w:pPr>
              <w:pStyle w:val="BodyText"/>
              <w:spacing w:after="60"/>
              <w:ind w:left="0"/>
            </w:pPr>
            <w:r>
              <w:t>-53.6982</w:t>
            </w:r>
          </w:p>
        </w:tc>
        <w:tc>
          <w:tcPr>
            <w:tcW w:w="2336" w:type="dxa"/>
          </w:tcPr>
          <w:p w14:paraId="58A7EE3A" w14:textId="0979E327" w:rsidR="00B34EBB" w:rsidRDefault="0041375B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3D6B18F6" w14:textId="07E9EDED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55AC6C1B" w14:textId="77777777" w:rsidR="00960879" w:rsidRDefault="00960879" w:rsidP="00B34EBB">
      <w:pPr>
        <w:pStyle w:val="BodyText"/>
        <w:tabs>
          <w:tab w:val="left" w:pos="2153"/>
        </w:tabs>
        <w:spacing w:after="60"/>
        <w:ind w:left="0"/>
      </w:pPr>
    </w:p>
    <w:p w14:paraId="0FA60FB9" w14:textId="0AA0CB85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044FB4DF" w14:textId="77777777" w:rsidR="0041375B" w:rsidRDefault="0041375B" w:rsidP="0041375B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43C5879C" wp14:editId="690F9316">
            <wp:extent cx="5943600" cy="21228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7A7A" w14:textId="4BC110B8" w:rsidR="0041375B" w:rsidRDefault="0041375B" w:rsidP="004137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Results for Motor Three</w:t>
      </w:r>
    </w:p>
    <w:p w14:paraId="0B5BD95F" w14:textId="52BC29E4" w:rsidR="00BB5D63" w:rsidRDefault="004F4C1E" w:rsidP="00960879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5DAECDAD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4446830D" w14:textId="77777777" w:rsidTr="009677C9">
        <w:tc>
          <w:tcPr>
            <w:tcW w:w="3266" w:type="dxa"/>
          </w:tcPr>
          <w:p w14:paraId="16156095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D26FBD6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6B98140F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7B839049" w14:textId="77777777" w:rsidTr="009677C9">
        <w:tc>
          <w:tcPr>
            <w:tcW w:w="3266" w:type="dxa"/>
          </w:tcPr>
          <w:p w14:paraId="601E7073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ACCC6BE" w14:textId="5FE469E7" w:rsidR="00A42D5E" w:rsidRDefault="0041375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3.2313</w:t>
            </w:r>
          </w:p>
        </w:tc>
        <w:tc>
          <w:tcPr>
            <w:tcW w:w="3222" w:type="dxa"/>
          </w:tcPr>
          <w:p w14:paraId="6CF12E21" w14:textId="6FE23DD8" w:rsidR="00A42D5E" w:rsidRPr="003B2DF7" w:rsidRDefault="0041375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51F66C62" w14:textId="77777777" w:rsidTr="009677C9">
        <w:tc>
          <w:tcPr>
            <w:tcW w:w="3266" w:type="dxa"/>
          </w:tcPr>
          <w:p w14:paraId="01433AB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0B30D54E" w14:textId="0BE96504" w:rsidR="00A42D5E" w:rsidRPr="00C847E4" w:rsidRDefault="0041375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3222" w:type="dxa"/>
          </w:tcPr>
          <w:p w14:paraId="6B73BBBF" w14:textId="15DAC823" w:rsidR="00A42D5E" w:rsidRDefault="0041375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5A8D3AD" w14:textId="77777777" w:rsidR="00A42D5E" w:rsidRPr="006770F5" w:rsidRDefault="00A42D5E" w:rsidP="00A42D5E">
      <w:pPr>
        <w:rPr>
          <w:b/>
          <w:bCs/>
          <w:u w:val="single"/>
        </w:rPr>
      </w:pPr>
    </w:p>
    <w:p w14:paraId="68CD7926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5B4D62EA" w14:textId="77777777" w:rsidTr="008B1304">
        <w:tc>
          <w:tcPr>
            <w:tcW w:w="3266" w:type="dxa"/>
          </w:tcPr>
          <w:p w14:paraId="2DAD96D3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777FE554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08DCF11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1C34B7D3" w14:textId="77777777" w:rsidTr="008B1304">
        <w:tc>
          <w:tcPr>
            <w:tcW w:w="3266" w:type="dxa"/>
          </w:tcPr>
          <w:p w14:paraId="42D89D80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B1F0B6C" w14:textId="39DB6D6C" w:rsidR="00F76922" w:rsidRDefault="0041375B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-0.0082</w:t>
            </w:r>
          </w:p>
        </w:tc>
        <w:tc>
          <w:tcPr>
            <w:tcW w:w="3222" w:type="dxa"/>
          </w:tcPr>
          <w:p w14:paraId="4105F27F" w14:textId="5D92B78C" w:rsidR="00F76922" w:rsidRPr="003B2DF7" w:rsidRDefault="0041375B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5ABE1D8A" w14:textId="77777777" w:rsidTr="008B1304">
        <w:tc>
          <w:tcPr>
            <w:tcW w:w="3266" w:type="dxa"/>
          </w:tcPr>
          <w:p w14:paraId="2D7CCA48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7690194" w14:textId="5F0815EE" w:rsidR="00F76922" w:rsidRPr="00C847E4" w:rsidRDefault="0041375B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725</w:t>
            </w:r>
          </w:p>
        </w:tc>
        <w:tc>
          <w:tcPr>
            <w:tcW w:w="3222" w:type="dxa"/>
          </w:tcPr>
          <w:p w14:paraId="026E40F1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4A80159F" w14:textId="77777777" w:rsidR="00A32BF2" w:rsidRDefault="00A32BF2" w:rsidP="00F76922"/>
    <w:p w14:paraId="5CC00A25" w14:textId="77777777" w:rsidR="00960879" w:rsidRDefault="00960879" w:rsidP="00A32BF2">
      <w:pPr>
        <w:pStyle w:val="BodyText"/>
        <w:spacing w:after="60"/>
        <w:ind w:left="0"/>
      </w:pPr>
    </w:p>
    <w:p w14:paraId="3F078322" w14:textId="77777777" w:rsidR="00960879" w:rsidRDefault="00960879" w:rsidP="00A32BF2">
      <w:pPr>
        <w:pStyle w:val="BodyText"/>
        <w:spacing w:after="60"/>
        <w:ind w:left="0"/>
      </w:pPr>
    </w:p>
    <w:p w14:paraId="621617F8" w14:textId="77777777" w:rsidR="00960879" w:rsidRDefault="00960879" w:rsidP="00A32BF2">
      <w:pPr>
        <w:pStyle w:val="BodyText"/>
        <w:spacing w:after="60"/>
        <w:ind w:left="0"/>
      </w:pPr>
    </w:p>
    <w:p w14:paraId="65D5B4D6" w14:textId="77777777" w:rsidR="00960879" w:rsidRDefault="00960879" w:rsidP="00A32BF2">
      <w:pPr>
        <w:pStyle w:val="BodyText"/>
        <w:spacing w:after="60"/>
        <w:ind w:left="0"/>
      </w:pPr>
    </w:p>
    <w:p w14:paraId="2FD06D17" w14:textId="77777777" w:rsidR="00960879" w:rsidRDefault="00960879" w:rsidP="00A32BF2">
      <w:pPr>
        <w:pStyle w:val="BodyText"/>
        <w:spacing w:after="60"/>
        <w:ind w:left="0"/>
      </w:pPr>
    </w:p>
    <w:p w14:paraId="178F160C" w14:textId="77777777" w:rsidR="00960879" w:rsidRDefault="00960879" w:rsidP="00A32BF2">
      <w:pPr>
        <w:pStyle w:val="BodyText"/>
        <w:spacing w:after="60"/>
        <w:ind w:left="0"/>
      </w:pPr>
    </w:p>
    <w:p w14:paraId="2030D2E6" w14:textId="69F5D8E7" w:rsidR="00A32BF2" w:rsidRDefault="00D53B8C" w:rsidP="00A32BF2">
      <w:pPr>
        <w:pStyle w:val="BodyText"/>
        <w:spacing w:after="60"/>
        <w:ind w:left="0"/>
      </w:pPr>
      <w:r>
        <w:lastRenderedPageBreak/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0C178179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7CCEB01B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91CDFDE" w14:textId="77777777" w:rsidTr="0079673B">
        <w:trPr>
          <w:trHeight w:val="628"/>
        </w:trPr>
        <w:tc>
          <w:tcPr>
            <w:tcW w:w="2336" w:type="dxa"/>
          </w:tcPr>
          <w:p w14:paraId="2047020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F24C67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0DF995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D0AF9C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4D6F5F8" w14:textId="77777777" w:rsidTr="0079673B">
        <w:trPr>
          <w:trHeight w:val="333"/>
        </w:trPr>
        <w:tc>
          <w:tcPr>
            <w:tcW w:w="2336" w:type="dxa"/>
          </w:tcPr>
          <w:p w14:paraId="13C537AB" w14:textId="0E96A18F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0FF563CE" w14:textId="4F23EA26" w:rsidR="00B34EBB" w:rsidRDefault="0041375B" w:rsidP="00877863">
            <w:pPr>
              <w:pStyle w:val="BodyText"/>
              <w:spacing w:after="60"/>
              <w:ind w:left="0"/>
            </w:pPr>
            <w:r>
              <w:t>178.29</w:t>
            </w:r>
          </w:p>
        </w:tc>
        <w:tc>
          <w:tcPr>
            <w:tcW w:w="2336" w:type="dxa"/>
          </w:tcPr>
          <w:p w14:paraId="540290A7" w14:textId="08098B2F" w:rsidR="00B34EBB" w:rsidRDefault="0041375B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01744711" w14:textId="64DE3BBC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3214275" w14:textId="77777777" w:rsidTr="0079673B">
        <w:trPr>
          <w:trHeight w:val="346"/>
        </w:trPr>
        <w:tc>
          <w:tcPr>
            <w:tcW w:w="2336" w:type="dxa"/>
          </w:tcPr>
          <w:p w14:paraId="25A71E09" w14:textId="721F069F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173816A4" w14:textId="6E7D892F" w:rsidR="00B34EBB" w:rsidRDefault="0041375B" w:rsidP="00877863">
            <w:pPr>
              <w:pStyle w:val="BodyText"/>
              <w:spacing w:after="60"/>
              <w:ind w:left="0"/>
            </w:pPr>
            <w:r>
              <w:t>-171.547</w:t>
            </w:r>
          </w:p>
        </w:tc>
        <w:tc>
          <w:tcPr>
            <w:tcW w:w="2336" w:type="dxa"/>
          </w:tcPr>
          <w:p w14:paraId="5DC93D1C" w14:textId="74C0134A" w:rsidR="00B34EBB" w:rsidRDefault="0041375B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0C3A4978" w14:textId="6765ADBE" w:rsidR="00B34EBB" w:rsidRDefault="0041375B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8448FB5" w14:textId="77777777" w:rsidTr="0079673B">
        <w:trPr>
          <w:trHeight w:val="333"/>
        </w:trPr>
        <w:tc>
          <w:tcPr>
            <w:tcW w:w="2336" w:type="dxa"/>
          </w:tcPr>
          <w:p w14:paraId="1DFF4F62" w14:textId="71E0D9EF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66952403" w14:textId="39A455B7" w:rsidR="00B34EBB" w:rsidRDefault="0041375B" w:rsidP="00877863">
            <w:pPr>
              <w:pStyle w:val="BodyText"/>
              <w:spacing w:after="60"/>
              <w:ind w:left="0"/>
            </w:pPr>
            <w:r>
              <w:t>136.338</w:t>
            </w:r>
          </w:p>
        </w:tc>
        <w:tc>
          <w:tcPr>
            <w:tcW w:w="2336" w:type="dxa"/>
          </w:tcPr>
          <w:p w14:paraId="029376E3" w14:textId="728651CB" w:rsidR="00B34EBB" w:rsidRDefault="0041375B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6E44963D" w14:textId="07CB1433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2649B0E" w14:textId="77777777" w:rsidTr="0079673B">
        <w:trPr>
          <w:trHeight w:val="346"/>
        </w:trPr>
        <w:tc>
          <w:tcPr>
            <w:tcW w:w="2336" w:type="dxa"/>
          </w:tcPr>
          <w:p w14:paraId="5949F2BC" w14:textId="028879B1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04F20A4A" w14:textId="4CDD13FE" w:rsidR="00B34EBB" w:rsidRDefault="0041375B" w:rsidP="00877863">
            <w:pPr>
              <w:pStyle w:val="BodyText"/>
              <w:spacing w:after="60"/>
              <w:ind w:left="0"/>
            </w:pPr>
            <w:r>
              <w:t>15.445</w:t>
            </w:r>
          </w:p>
        </w:tc>
        <w:tc>
          <w:tcPr>
            <w:tcW w:w="2336" w:type="dxa"/>
          </w:tcPr>
          <w:p w14:paraId="54817340" w14:textId="44638DBD" w:rsidR="00B34EBB" w:rsidRDefault="0041375B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052F4B33" w14:textId="4E75D36E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B14762E" w14:textId="77777777" w:rsidTr="0079673B">
        <w:trPr>
          <w:trHeight w:val="333"/>
        </w:trPr>
        <w:tc>
          <w:tcPr>
            <w:tcW w:w="2336" w:type="dxa"/>
          </w:tcPr>
          <w:p w14:paraId="689D0C0D" w14:textId="6E20304F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6BE42FC1" w14:textId="78A603A1" w:rsidR="00B34EBB" w:rsidRDefault="0041375B" w:rsidP="00877863">
            <w:pPr>
              <w:pStyle w:val="BodyText"/>
              <w:spacing w:after="60"/>
              <w:ind w:left="0"/>
            </w:pPr>
            <w:r>
              <w:t>112.065</w:t>
            </w:r>
          </w:p>
        </w:tc>
        <w:tc>
          <w:tcPr>
            <w:tcW w:w="2336" w:type="dxa"/>
          </w:tcPr>
          <w:p w14:paraId="2C08F893" w14:textId="72EAE9CF" w:rsidR="00B34EBB" w:rsidRDefault="0041375B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6F34E3CF" w14:textId="2D081EFF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689131F" w14:textId="77777777" w:rsidTr="0079673B">
        <w:trPr>
          <w:trHeight w:val="333"/>
        </w:trPr>
        <w:tc>
          <w:tcPr>
            <w:tcW w:w="2336" w:type="dxa"/>
          </w:tcPr>
          <w:p w14:paraId="3B06B7D3" w14:textId="1C48B92F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0BC6EFD3" w14:textId="50B54369" w:rsidR="00B34EBB" w:rsidRDefault="0041375B" w:rsidP="00877863">
            <w:pPr>
              <w:pStyle w:val="BodyText"/>
              <w:spacing w:after="60"/>
              <w:ind w:left="0"/>
            </w:pPr>
            <w:r>
              <w:t>-178.291</w:t>
            </w:r>
          </w:p>
        </w:tc>
        <w:tc>
          <w:tcPr>
            <w:tcW w:w="2336" w:type="dxa"/>
          </w:tcPr>
          <w:p w14:paraId="69EB20C8" w14:textId="5E8CAD11" w:rsidR="00B34EBB" w:rsidRDefault="0041375B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7C557C28" w14:textId="6D8F71A4" w:rsidR="00B34EBB" w:rsidRDefault="0041375B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C8F6D9B" w14:textId="77777777" w:rsidTr="0079673B">
        <w:trPr>
          <w:trHeight w:val="346"/>
        </w:trPr>
        <w:tc>
          <w:tcPr>
            <w:tcW w:w="2336" w:type="dxa"/>
          </w:tcPr>
          <w:p w14:paraId="03AF9190" w14:textId="770C2673" w:rsidR="00B34EBB" w:rsidRDefault="0041375B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2337" w:type="dxa"/>
          </w:tcPr>
          <w:p w14:paraId="016FFA30" w14:textId="55077F8B" w:rsidR="00B34EBB" w:rsidRDefault="0041375B" w:rsidP="00877863">
            <w:pPr>
              <w:pStyle w:val="BodyText"/>
              <w:spacing w:after="60"/>
              <w:ind w:left="0"/>
            </w:pPr>
            <w:r>
              <w:t>157.312</w:t>
            </w:r>
          </w:p>
        </w:tc>
        <w:tc>
          <w:tcPr>
            <w:tcW w:w="2336" w:type="dxa"/>
          </w:tcPr>
          <w:p w14:paraId="3FDDB1BE" w14:textId="258E6936" w:rsidR="00B34EBB" w:rsidRDefault="0041375B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36F8A99B" w14:textId="5E1EA22C" w:rsidR="00B34EBB" w:rsidRDefault="0041375B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256CCC65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450FCF">
        <w:t>6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59EA068C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17A11C8E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4" w:name="_Hlk120100898"/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1445996D" w14:textId="77777777" w:rsidTr="00BF6B70">
        <w:tc>
          <w:tcPr>
            <w:tcW w:w="3208" w:type="dxa"/>
          </w:tcPr>
          <w:p w14:paraId="1AD11FCC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3BD9A8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BDE253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08D69835" w14:textId="77777777" w:rsidTr="00BF6B70">
        <w:tc>
          <w:tcPr>
            <w:tcW w:w="3208" w:type="dxa"/>
          </w:tcPr>
          <w:p w14:paraId="4D1BAF28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A1B7317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3.2955</w:t>
            </w:r>
          </w:p>
        </w:tc>
        <w:tc>
          <w:tcPr>
            <w:tcW w:w="2894" w:type="dxa"/>
          </w:tcPr>
          <w:p w14:paraId="4A1AFFD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60879" w14:paraId="3E48E859" w14:textId="77777777" w:rsidTr="00BF6B70">
        <w:tc>
          <w:tcPr>
            <w:tcW w:w="3208" w:type="dxa"/>
          </w:tcPr>
          <w:p w14:paraId="2B99D158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700D74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64F0B5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2894" w:type="dxa"/>
          </w:tcPr>
          <w:p w14:paraId="2172046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E20E04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0E066F08" w14:textId="77777777" w:rsidR="00960879" w:rsidRDefault="00960879" w:rsidP="00960879"/>
    <w:p w14:paraId="27DE5170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72C5A327" w14:textId="77777777" w:rsidTr="00BF6B70">
        <w:tc>
          <w:tcPr>
            <w:tcW w:w="3208" w:type="dxa"/>
          </w:tcPr>
          <w:p w14:paraId="16E6ECC3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415BBB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0CF7B9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4D0C1A0D" w14:textId="77777777" w:rsidTr="00BF6B70">
        <w:tc>
          <w:tcPr>
            <w:tcW w:w="3208" w:type="dxa"/>
          </w:tcPr>
          <w:p w14:paraId="2310F1B3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C153478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348AD4A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0879" w14:paraId="55268BE5" w14:textId="77777777" w:rsidTr="00BF6B70">
        <w:tc>
          <w:tcPr>
            <w:tcW w:w="3208" w:type="dxa"/>
          </w:tcPr>
          <w:p w14:paraId="64503E56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5744C5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2894" w:type="dxa"/>
          </w:tcPr>
          <w:p w14:paraId="09A2BE45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36A03F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4"/>
    </w:tbl>
    <w:p w14:paraId="42D1AB61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00A88441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64ACBEF0" w14:textId="77777777" w:rsidTr="00BF6B70">
        <w:tc>
          <w:tcPr>
            <w:tcW w:w="3208" w:type="dxa"/>
          </w:tcPr>
          <w:p w14:paraId="5BE66730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111716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538875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325D77D3" w14:textId="77777777" w:rsidTr="00BF6B70">
        <w:tc>
          <w:tcPr>
            <w:tcW w:w="3208" w:type="dxa"/>
          </w:tcPr>
          <w:p w14:paraId="5225EF14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451AFB4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3.0499</w:t>
            </w:r>
          </w:p>
        </w:tc>
        <w:tc>
          <w:tcPr>
            <w:tcW w:w="2894" w:type="dxa"/>
          </w:tcPr>
          <w:p w14:paraId="1CCE5346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60879" w14:paraId="4A6CDFB3" w14:textId="77777777" w:rsidTr="00BF6B70">
        <w:tc>
          <w:tcPr>
            <w:tcW w:w="3208" w:type="dxa"/>
          </w:tcPr>
          <w:p w14:paraId="46CAB9DC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A490F7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FE2A98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185</w:t>
            </w:r>
          </w:p>
        </w:tc>
        <w:tc>
          <w:tcPr>
            <w:tcW w:w="2894" w:type="dxa"/>
          </w:tcPr>
          <w:p w14:paraId="058DCE4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C300CEE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DCEBCAE" w14:textId="77777777" w:rsidR="00960879" w:rsidRDefault="00960879" w:rsidP="00960879"/>
    <w:p w14:paraId="0F293335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720E7E87" w14:textId="77777777" w:rsidTr="00BF6B70">
        <w:tc>
          <w:tcPr>
            <w:tcW w:w="3208" w:type="dxa"/>
          </w:tcPr>
          <w:p w14:paraId="3A9E437C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648FAD9B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704110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2CE45377" w14:textId="77777777" w:rsidTr="00BF6B70">
        <w:tc>
          <w:tcPr>
            <w:tcW w:w="3208" w:type="dxa"/>
          </w:tcPr>
          <w:p w14:paraId="3118EF6A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4A57E6A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-0.0032</w:t>
            </w:r>
          </w:p>
        </w:tc>
        <w:tc>
          <w:tcPr>
            <w:tcW w:w="2894" w:type="dxa"/>
          </w:tcPr>
          <w:p w14:paraId="7BEF783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0879" w14:paraId="230B9575" w14:textId="77777777" w:rsidTr="00BF6B70">
        <w:tc>
          <w:tcPr>
            <w:tcW w:w="3208" w:type="dxa"/>
          </w:tcPr>
          <w:p w14:paraId="4E62C296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DCFE3D6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708</w:t>
            </w:r>
          </w:p>
        </w:tc>
        <w:tc>
          <w:tcPr>
            <w:tcW w:w="2894" w:type="dxa"/>
          </w:tcPr>
          <w:p w14:paraId="6B645F6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4AE053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7167FF" w14:textId="77777777" w:rsidR="00960879" w:rsidRPr="00F858AC" w:rsidRDefault="00960879" w:rsidP="00960879">
      <w:pPr>
        <w:pStyle w:val="BodyText"/>
        <w:spacing w:after="60"/>
        <w:ind w:left="0"/>
        <w:rPr>
          <w:b/>
          <w:bCs/>
          <w:szCs w:val="20"/>
        </w:rPr>
      </w:pPr>
    </w:p>
    <w:p w14:paraId="2FAF67D9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6.7.6.1.2 </w:t>
      </w:r>
      <w:r w:rsidRPr="00D001B8">
        <w:rPr>
          <w:b/>
          <w:bCs/>
          <w:sz w:val="22"/>
          <w:szCs w:val="22"/>
        </w:rPr>
        <w:t>MCE 1 – Frequency Response Test</w:t>
      </w:r>
    </w:p>
    <w:p w14:paraId="772FAADF" w14:textId="77777777" w:rsidR="00960879" w:rsidRDefault="00960879" w:rsidP="00960879">
      <w:pPr>
        <w:pStyle w:val="BodyText"/>
        <w:spacing w:after="60"/>
        <w:ind w:left="0"/>
      </w:pPr>
    </w:p>
    <w:p w14:paraId="7ABB324E" w14:textId="77777777" w:rsidR="00960879" w:rsidRDefault="00960879" w:rsidP="00960879">
      <w:pPr>
        <w:pStyle w:val="BodyText"/>
        <w:spacing w:after="60"/>
        <w:ind w:left="0"/>
        <w:rPr>
          <w:b/>
          <w:bCs/>
          <w:u w:val="single"/>
        </w:rPr>
      </w:pPr>
      <w:bookmarkStart w:id="5" w:name="_Hlk1220782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7A85DFEE" w14:textId="77777777" w:rsidR="00960879" w:rsidRPr="004F4C1E" w:rsidRDefault="00960879" w:rsidP="00960879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            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960879" w14:paraId="0087017E" w14:textId="77777777" w:rsidTr="00BF6B70">
        <w:trPr>
          <w:trHeight w:val="628"/>
        </w:trPr>
        <w:tc>
          <w:tcPr>
            <w:tcW w:w="2336" w:type="dxa"/>
          </w:tcPr>
          <w:p w14:paraId="7CECA891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E0BAD4D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10428BB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79B6BE4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960879" w14:paraId="09BC7C39" w14:textId="77777777" w:rsidTr="00BF6B70">
        <w:trPr>
          <w:trHeight w:val="333"/>
        </w:trPr>
        <w:tc>
          <w:tcPr>
            <w:tcW w:w="2336" w:type="dxa"/>
          </w:tcPr>
          <w:p w14:paraId="5650F55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7AE02D9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178.076</w:t>
            </w:r>
          </w:p>
        </w:tc>
        <w:tc>
          <w:tcPr>
            <w:tcW w:w="2336" w:type="dxa"/>
          </w:tcPr>
          <w:p w14:paraId="0543021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76B49B7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5F23258B" w14:textId="77777777" w:rsidTr="00BF6B70">
        <w:trPr>
          <w:trHeight w:val="346"/>
        </w:trPr>
        <w:tc>
          <w:tcPr>
            <w:tcW w:w="2336" w:type="dxa"/>
          </w:tcPr>
          <w:p w14:paraId="1EF64A7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69943E3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-166.24</w:t>
            </w:r>
          </w:p>
        </w:tc>
        <w:tc>
          <w:tcPr>
            <w:tcW w:w="2336" w:type="dxa"/>
          </w:tcPr>
          <w:p w14:paraId="7724265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40DFA75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6220A786" w14:textId="77777777" w:rsidTr="00BF6B70">
        <w:trPr>
          <w:trHeight w:val="333"/>
        </w:trPr>
        <w:tc>
          <w:tcPr>
            <w:tcW w:w="2336" w:type="dxa"/>
          </w:tcPr>
          <w:p w14:paraId="6264322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8E4777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136.942</w:t>
            </w:r>
          </w:p>
        </w:tc>
        <w:tc>
          <w:tcPr>
            <w:tcW w:w="2336" w:type="dxa"/>
          </w:tcPr>
          <w:p w14:paraId="2FC777F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1251AB2D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53502CFF" w14:textId="77777777" w:rsidTr="00BF6B70">
        <w:trPr>
          <w:trHeight w:val="346"/>
        </w:trPr>
        <w:tc>
          <w:tcPr>
            <w:tcW w:w="2336" w:type="dxa"/>
          </w:tcPr>
          <w:p w14:paraId="19C7B92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1E165E6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119.505</w:t>
            </w:r>
          </w:p>
        </w:tc>
        <w:tc>
          <w:tcPr>
            <w:tcW w:w="2336" w:type="dxa"/>
          </w:tcPr>
          <w:p w14:paraId="5B30D52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7B6E58C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4290A7B" w14:textId="77777777" w:rsidTr="00BF6B70">
        <w:trPr>
          <w:trHeight w:val="333"/>
        </w:trPr>
        <w:tc>
          <w:tcPr>
            <w:tcW w:w="2336" w:type="dxa"/>
          </w:tcPr>
          <w:p w14:paraId="45DB0BB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F5DB74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97.5694</w:t>
            </w:r>
          </w:p>
        </w:tc>
        <w:tc>
          <w:tcPr>
            <w:tcW w:w="2336" w:type="dxa"/>
          </w:tcPr>
          <w:p w14:paraId="494D47C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34C6A80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7CB89FA5" w14:textId="77777777" w:rsidTr="00BF6B70">
        <w:trPr>
          <w:trHeight w:val="333"/>
        </w:trPr>
        <w:tc>
          <w:tcPr>
            <w:tcW w:w="2336" w:type="dxa"/>
          </w:tcPr>
          <w:p w14:paraId="7583E6C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60392ED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-93.2539</w:t>
            </w:r>
          </w:p>
        </w:tc>
        <w:tc>
          <w:tcPr>
            <w:tcW w:w="2336" w:type="dxa"/>
          </w:tcPr>
          <w:p w14:paraId="0CC5EF8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2083D615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301B7856" w14:textId="77777777" w:rsidTr="00BF6B70">
        <w:trPr>
          <w:trHeight w:val="346"/>
        </w:trPr>
        <w:tc>
          <w:tcPr>
            <w:tcW w:w="2336" w:type="dxa"/>
          </w:tcPr>
          <w:p w14:paraId="51D169BD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69D2479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-69.1827</w:t>
            </w:r>
          </w:p>
        </w:tc>
        <w:tc>
          <w:tcPr>
            <w:tcW w:w="2336" w:type="dxa"/>
          </w:tcPr>
          <w:p w14:paraId="4311FE3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245370C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28E44B7E" w14:textId="77777777" w:rsidR="00960879" w:rsidRDefault="00960879" w:rsidP="00960879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5930E8DA" w14:textId="77777777" w:rsidR="00960879" w:rsidRPr="004F4C1E" w:rsidRDefault="00960879" w:rsidP="00960879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  <w:color w:val="000000" w:themeColor="text1"/>
        </w:rPr>
        <w:t xml:space="preserve">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960879" w14:paraId="14CC3366" w14:textId="77777777" w:rsidTr="00BF6B70">
        <w:trPr>
          <w:trHeight w:val="628"/>
        </w:trPr>
        <w:tc>
          <w:tcPr>
            <w:tcW w:w="2336" w:type="dxa"/>
          </w:tcPr>
          <w:p w14:paraId="4461E95B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B42330E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5AD889D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D5EB17F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960879" w14:paraId="28607615" w14:textId="77777777" w:rsidTr="00BF6B70">
        <w:trPr>
          <w:trHeight w:val="333"/>
        </w:trPr>
        <w:tc>
          <w:tcPr>
            <w:tcW w:w="2336" w:type="dxa"/>
          </w:tcPr>
          <w:p w14:paraId="78DC96D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419468B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170.97</w:t>
            </w:r>
          </w:p>
        </w:tc>
        <w:tc>
          <w:tcPr>
            <w:tcW w:w="2336" w:type="dxa"/>
          </w:tcPr>
          <w:p w14:paraId="7581F27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153EE19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690BE68C" w14:textId="77777777" w:rsidTr="00BF6B70">
        <w:trPr>
          <w:trHeight w:val="346"/>
        </w:trPr>
        <w:tc>
          <w:tcPr>
            <w:tcW w:w="2336" w:type="dxa"/>
          </w:tcPr>
          <w:p w14:paraId="179EC78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158DC29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-159.565</w:t>
            </w:r>
          </w:p>
        </w:tc>
        <w:tc>
          <w:tcPr>
            <w:tcW w:w="2336" w:type="dxa"/>
          </w:tcPr>
          <w:p w14:paraId="0902D62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4CDD838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55C6B0F9" w14:textId="77777777" w:rsidTr="00BF6B70">
        <w:trPr>
          <w:trHeight w:val="333"/>
        </w:trPr>
        <w:tc>
          <w:tcPr>
            <w:tcW w:w="2336" w:type="dxa"/>
          </w:tcPr>
          <w:p w14:paraId="0898898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EE03BB5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125.939</w:t>
            </w:r>
          </w:p>
        </w:tc>
        <w:tc>
          <w:tcPr>
            <w:tcW w:w="2336" w:type="dxa"/>
          </w:tcPr>
          <w:p w14:paraId="5B5F75C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78364A2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0F7263B7" w14:textId="77777777" w:rsidTr="00BF6B70">
        <w:trPr>
          <w:trHeight w:val="346"/>
        </w:trPr>
        <w:tc>
          <w:tcPr>
            <w:tcW w:w="2336" w:type="dxa"/>
          </w:tcPr>
          <w:p w14:paraId="42802A55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9E4CB9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104.171</w:t>
            </w:r>
          </w:p>
        </w:tc>
        <w:tc>
          <w:tcPr>
            <w:tcW w:w="2336" w:type="dxa"/>
          </w:tcPr>
          <w:p w14:paraId="6963D325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35A82A7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76493985" w14:textId="77777777" w:rsidTr="00BF6B70">
        <w:trPr>
          <w:trHeight w:val="333"/>
        </w:trPr>
        <w:tc>
          <w:tcPr>
            <w:tcW w:w="2336" w:type="dxa"/>
          </w:tcPr>
          <w:p w14:paraId="32680B5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C87FAB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83.6784</w:t>
            </w:r>
          </w:p>
        </w:tc>
        <w:tc>
          <w:tcPr>
            <w:tcW w:w="2336" w:type="dxa"/>
          </w:tcPr>
          <w:p w14:paraId="67AA572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0CDF86F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1557EEB6" w14:textId="77777777" w:rsidTr="00BF6B70">
        <w:trPr>
          <w:trHeight w:val="333"/>
        </w:trPr>
        <w:tc>
          <w:tcPr>
            <w:tcW w:w="2336" w:type="dxa"/>
          </w:tcPr>
          <w:p w14:paraId="72309F5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4E5CFE4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-111.367</w:t>
            </w:r>
          </w:p>
        </w:tc>
        <w:tc>
          <w:tcPr>
            <w:tcW w:w="2336" w:type="dxa"/>
          </w:tcPr>
          <w:p w14:paraId="6094D75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4917139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23C3FCB8" w14:textId="77777777" w:rsidTr="00BF6B70">
        <w:trPr>
          <w:trHeight w:val="346"/>
        </w:trPr>
        <w:tc>
          <w:tcPr>
            <w:tcW w:w="2336" w:type="dxa"/>
          </w:tcPr>
          <w:p w14:paraId="696D87F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2A0521DD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-153.586</w:t>
            </w:r>
          </w:p>
        </w:tc>
        <w:tc>
          <w:tcPr>
            <w:tcW w:w="2336" w:type="dxa"/>
          </w:tcPr>
          <w:p w14:paraId="21F0D1A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2EA8FB7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30C2D551" w14:textId="77777777" w:rsidR="00960879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6.7.6.1.3 </w:t>
      </w:r>
      <w:r w:rsidRPr="00D001B8">
        <w:rPr>
          <w:b/>
          <w:bCs/>
          <w:sz w:val="22"/>
          <w:szCs w:val="22"/>
        </w:rPr>
        <w:t>MCE 2 – Step Response Test</w:t>
      </w:r>
    </w:p>
    <w:p w14:paraId="3D7E604A" w14:textId="77777777" w:rsidR="00960879" w:rsidRDefault="00960879" w:rsidP="00960879">
      <w:pPr>
        <w:pStyle w:val="BodyText"/>
        <w:spacing w:after="60"/>
        <w:ind w:left="0"/>
        <w:rPr>
          <w:szCs w:val="20"/>
          <w:u w:val="single"/>
        </w:rPr>
      </w:pPr>
    </w:p>
    <w:p w14:paraId="3440C4E2" w14:textId="77777777" w:rsidR="00960879" w:rsidRDefault="00960879" w:rsidP="00960879">
      <w:pPr>
        <w:pStyle w:val="BodyText"/>
        <w:keepNext/>
        <w:spacing w:after="60"/>
        <w:ind w:left="0"/>
      </w:pPr>
      <w:r>
        <w:rPr>
          <w:noProof/>
          <w:sz w:val="16"/>
          <w:szCs w:val="16"/>
        </w:rPr>
        <w:lastRenderedPageBreak/>
        <w:drawing>
          <wp:inline distT="0" distB="0" distL="0" distR="0" wp14:anchorId="78E5C2F7" wp14:editId="217580B5">
            <wp:extent cx="5943600" cy="2125345"/>
            <wp:effectExtent l="0" t="0" r="0" b="8255"/>
            <wp:docPr id="4" name="Picture 4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F50" w14:textId="77777777" w:rsidR="00960879" w:rsidRDefault="00960879" w:rsidP="00960879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Results for Motor Two Loaded</w:t>
      </w:r>
    </w:p>
    <w:p w14:paraId="7E62A866" w14:textId="77777777" w:rsidR="00960879" w:rsidRPr="004F4C1E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29E3572E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54164A36" w14:textId="77777777" w:rsidTr="00BF6B70">
        <w:tc>
          <w:tcPr>
            <w:tcW w:w="3208" w:type="dxa"/>
          </w:tcPr>
          <w:bookmarkEnd w:id="5"/>
          <w:p w14:paraId="11943896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E4B80CB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198F5B1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71F08A0B" w14:textId="77777777" w:rsidTr="00BF6B70">
        <w:tc>
          <w:tcPr>
            <w:tcW w:w="3208" w:type="dxa"/>
          </w:tcPr>
          <w:p w14:paraId="7629DB52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ECFD399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3.1798</w:t>
            </w:r>
          </w:p>
        </w:tc>
        <w:tc>
          <w:tcPr>
            <w:tcW w:w="2894" w:type="dxa"/>
          </w:tcPr>
          <w:p w14:paraId="45F56355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60879" w14:paraId="77B66F29" w14:textId="77777777" w:rsidTr="00BF6B70">
        <w:tc>
          <w:tcPr>
            <w:tcW w:w="3208" w:type="dxa"/>
          </w:tcPr>
          <w:p w14:paraId="33ECC3DB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D2265C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BA74621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2894" w:type="dxa"/>
          </w:tcPr>
          <w:p w14:paraId="6B3A3AB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3EBCA2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CD37EEB" w14:textId="77777777" w:rsidR="00960879" w:rsidRDefault="00960879" w:rsidP="00960879"/>
    <w:p w14:paraId="48B8BD23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6CF0D73E" w14:textId="77777777" w:rsidTr="00BF6B70">
        <w:tc>
          <w:tcPr>
            <w:tcW w:w="3208" w:type="dxa"/>
          </w:tcPr>
          <w:p w14:paraId="723CB14B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D6A725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7B0992B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140CD87D" w14:textId="77777777" w:rsidTr="00BF6B70">
        <w:tc>
          <w:tcPr>
            <w:tcW w:w="3208" w:type="dxa"/>
          </w:tcPr>
          <w:p w14:paraId="6E7E5072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EE1070B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-0.0058</w:t>
            </w:r>
          </w:p>
        </w:tc>
        <w:tc>
          <w:tcPr>
            <w:tcW w:w="2894" w:type="dxa"/>
          </w:tcPr>
          <w:p w14:paraId="19D824E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0879" w14:paraId="7C837E2C" w14:textId="77777777" w:rsidTr="00BF6B70">
        <w:tc>
          <w:tcPr>
            <w:tcW w:w="3208" w:type="dxa"/>
          </w:tcPr>
          <w:p w14:paraId="4BD9DEB8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042123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698</w:t>
            </w:r>
          </w:p>
        </w:tc>
        <w:tc>
          <w:tcPr>
            <w:tcW w:w="2894" w:type="dxa"/>
          </w:tcPr>
          <w:p w14:paraId="01C2560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76AEFF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B8C608C" w14:textId="77777777" w:rsidR="00960879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360B526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5AA0E632" w14:textId="77777777" w:rsidTr="00BF6B70">
        <w:tc>
          <w:tcPr>
            <w:tcW w:w="3208" w:type="dxa"/>
          </w:tcPr>
          <w:p w14:paraId="201247ED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85E0FC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B8F7C5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74FD8285" w14:textId="77777777" w:rsidTr="00BF6B70">
        <w:tc>
          <w:tcPr>
            <w:tcW w:w="3208" w:type="dxa"/>
          </w:tcPr>
          <w:p w14:paraId="69AC03E6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71E7270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2.938</w:t>
            </w:r>
          </w:p>
        </w:tc>
        <w:tc>
          <w:tcPr>
            <w:tcW w:w="2894" w:type="dxa"/>
          </w:tcPr>
          <w:p w14:paraId="3618EB0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60879" w14:paraId="643E9B97" w14:textId="77777777" w:rsidTr="00BF6B70">
        <w:tc>
          <w:tcPr>
            <w:tcW w:w="3208" w:type="dxa"/>
          </w:tcPr>
          <w:p w14:paraId="3C8528BE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B78E7C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85F8BB6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2894" w:type="dxa"/>
          </w:tcPr>
          <w:p w14:paraId="147FB29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1F30CCC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E3D383" w14:textId="77777777" w:rsidR="00960879" w:rsidRDefault="00960879" w:rsidP="00960879"/>
    <w:p w14:paraId="4F362966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5094A98F" w14:textId="77777777" w:rsidTr="00BF6B70">
        <w:tc>
          <w:tcPr>
            <w:tcW w:w="3208" w:type="dxa"/>
          </w:tcPr>
          <w:p w14:paraId="6BDEFB9A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467431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884FAC1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20ED3C9E" w14:textId="77777777" w:rsidTr="00BF6B70">
        <w:tc>
          <w:tcPr>
            <w:tcW w:w="3208" w:type="dxa"/>
          </w:tcPr>
          <w:p w14:paraId="7239BEEB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C5E33C2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34F4730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0879" w14:paraId="7E261A89" w14:textId="77777777" w:rsidTr="00BF6B70">
        <w:tc>
          <w:tcPr>
            <w:tcW w:w="3208" w:type="dxa"/>
          </w:tcPr>
          <w:p w14:paraId="483B3CE9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39C836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681</w:t>
            </w:r>
          </w:p>
        </w:tc>
        <w:tc>
          <w:tcPr>
            <w:tcW w:w="2894" w:type="dxa"/>
          </w:tcPr>
          <w:p w14:paraId="4668AD5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8CF275E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6D4EE5C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01C90B2E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6.7.6.1.4 </w:t>
      </w:r>
      <w:r w:rsidRPr="00D001B8">
        <w:rPr>
          <w:b/>
          <w:bCs/>
          <w:sz w:val="22"/>
          <w:szCs w:val="22"/>
        </w:rPr>
        <w:t>MCE 2 – Frequency response Test</w:t>
      </w:r>
    </w:p>
    <w:p w14:paraId="18BE8954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60A71609" w14:textId="77777777" w:rsidR="00960879" w:rsidRDefault="00960879" w:rsidP="0096087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50542CC" w14:textId="77777777" w:rsidR="00960879" w:rsidRPr="004F4C1E" w:rsidRDefault="00960879" w:rsidP="00960879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</w:rPr>
        <w:t xml:space="preserve">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960879" w14:paraId="0E88A9DA" w14:textId="77777777" w:rsidTr="00BF6B70">
        <w:trPr>
          <w:trHeight w:val="628"/>
        </w:trPr>
        <w:tc>
          <w:tcPr>
            <w:tcW w:w="2336" w:type="dxa"/>
          </w:tcPr>
          <w:p w14:paraId="35E03253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4F7660D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2130100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E1A35A4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960879" w14:paraId="295810C6" w14:textId="77777777" w:rsidTr="00BF6B70">
        <w:trPr>
          <w:trHeight w:val="333"/>
        </w:trPr>
        <w:tc>
          <w:tcPr>
            <w:tcW w:w="2336" w:type="dxa"/>
          </w:tcPr>
          <w:p w14:paraId="2BE8B86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19F8428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178.028</w:t>
            </w:r>
          </w:p>
        </w:tc>
        <w:tc>
          <w:tcPr>
            <w:tcW w:w="2336" w:type="dxa"/>
          </w:tcPr>
          <w:p w14:paraId="641E1F5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72A46F8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C2F07B8" w14:textId="77777777" w:rsidTr="00BF6B70">
        <w:trPr>
          <w:trHeight w:val="346"/>
        </w:trPr>
        <w:tc>
          <w:tcPr>
            <w:tcW w:w="2336" w:type="dxa"/>
          </w:tcPr>
          <w:p w14:paraId="32883759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2EC02CB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-165.848</w:t>
            </w:r>
          </w:p>
        </w:tc>
        <w:tc>
          <w:tcPr>
            <w:tcW w:w="2336" w:type="dxa"/>
          </w:tcPr>
          <w:p w14:paraId="1D8165F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08309E2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4F3DE4ED" w14:textId="77777777" w:rsidTr="00BF6B70">
        <w:trPr>
          <w:trHeight w:val="333"/>
        </w:trPr>
        <w:tc>
          <w:tcPr>
            <w:tcW w:w="2336" w:type="dxa"/>
          </w:tcPr>
          <w:p w14:paraId="4347EC5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943B9C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136.815</w:t>
            </w:r>
          </w:p>
        </w:tc>
        <w:tc>
          <w:tcPr>
            <w:tcW w:w="2336" w:type="dxa"/>
          </w:tcPr>
          <w:p w14:paraId="763AC2C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474F7B6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3D7D43F" w14:textId="77777777" w:rsidTr="00BF6B70">
        <w:trPr>
          <w:trHeight w:val="346"/>
        </w:trPr>
        <w:tc>
          <w:tcPr>
            <w:tcW w:w="2336" w:type="dxa"/>
          </w:tcPr>
          <w:p w14:paraId="14842F0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2E0C7AE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112.7</w:t>
            </w:r>
          </w:p>
        </w:tc>
        <w:tc>
          <w:tcPr>
            <w:tcW w:w="2336" w:type="dxa"/>
          </w:tcPr>
          <w:p w14:paraId="2FD3D09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6BF57D6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3251053" w14:textId="77777777" w:rsidTr="00BF6B70">
        <w:trPr>
          <w:trHeight w:val="333"/>
        </w:trPr>
        <w:tc>
          <w:tcPr>
            <w:tcW w:w="2336" w:type="dxa"/>
          </w:tcPr>
          <w:p w14:paraId="49F63ED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06D5A2A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-56.3433</w:t>
            </w:r>
          </w:p>
        </w:tc>
        <w:tc>
          <w:tcPr>
            <w:tcW w:w="2336" w:type="dxa"/>
          </w:tcPr>
          <w:p w14:paraId="4CCDFE1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1599AA4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1DE04A9A" w14:textId="77777777" w:rsidTr="00BF6B70">
        <w:trPr>
          <w:trHeight w:val="333"/>
        </w:trPr>
        <w:tc>
          <w:tcPr>
            <w:tcW w:w="2336" w:type="dxa"/>
          </w:tcPr>
          <w:p w14:paraId="7FF0070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364AB7A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-31.7655</w:t>
            </w:r>
          </w:p>
        </w:tc>
        <w:tc>
          <w:tcPr>
            <w:tcW w:w="2336" w:type="dxa"/>
          </w:tcPr>
          <w:p w14:paraId="6B74D50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7C1DCA2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1AB45B6" w14:textId="77777777" w:rsidTr="00BF6B70">
        <w:trPr>
          <w:trHeight w:val="346"/>
        </w:trPr>
        <w:tc>
          <w:tcPr>
            <w:tcW w:w="2336" w:type="dxa"/>
          </w:tcPr>
          <w:p w14:paraId="409ABE1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B7BC23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-60.181</w:t>
            </w:r>
          </w:p>
        </w:tc>
        <w:tc>
          <w:tcPr>
            <w:tcW w:w="2336" w:type="dxa"/>
          </w:tcPr>
          <w:p w14:paraId="25D6787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2FD962AD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629E402A" w14:textId="77777777" w:rsidR="00960879" w:rsidRDefault="00960879" w:rsidP="0096087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6C107E6C" w14:textId="77777777" w:rsidR="00960879" w:rsidRPr="006770F5" w:rsidRDefault="00960879" w:rsidP="00960879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                   </w:t>
      </w:r>
      <w:r w:rsidRPr="00B0384C">
        <w:rPr>
          <w:b/>
          <w:bCs/>
          <w:color w:val="000000" w:themeColor="text1"/>
          <w:u w:val="single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960879" w14:paraId="19CA3F87" w14:textId="77777777" w:rsidTr="00BF6B70">
        <w:trPr>
          <w:trHeight w:val="628"/>
        </w:trPr>
        <w:tc>
          <w:tcPr>
            <w:tcW w:w="2336" w:type="dxa"/>
          </w:tcPr>
          <w:p w14:paraId="4FCED60B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CF6318C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BD7A1A0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A6041D4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960879" w14:paraId="4386B4D2" w14:textId="77777777" w:rsidTr="00BF6B70">
        <w:trPr>
          <w:trHeight w:val="333"/>
        </w:trPr>
        <w:tc>
          <w:tcPr>
            <w:tcW w:w="2336" w:type="dxa"/>
          </w:tcPr>
          <w:p w14:paraId="7EF3EBE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6EAD7F7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168.893</w:t>
            </w:r>
          </w:p>
        </w:tc>
        <w:tc>
          <w:tcPr>
            <w:tcW w:w="2336" w:type="dxa"/>
          </w:tcPr>
          <w:p w14:paraId="10FFD8F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4233426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1076DBF7" w14:textId="77777777" w:rsidTr="00BF6B70">
        <w:trPr>
          <w:trHeight w:val="346"/>
        </w:trPr>
        <w:tc>
          <w:tcPr>
            <w:tcW w:w="2336" w:type="dxa"/>
          </w:tcPr>
          <w:p w14:paraId="21D3A28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F0DC38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-176.856</w:t>
            </w:r>
          </w:p>
        </w:tc>
        <w:tc>
          <w:tcPr>
            <w:tcW w:w="2336" w:type="dxa"/>
          </w:tcPr>
          <w:p w14:paraId="5E138A6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2EB27D1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78DF560B" w14:textId="77777777" w:rsidTr="00BF6B70">
        <w:trPr>
          <w:trHeight w:val="333"/>
        </w:trPr>
        <w:tc>
          <w:tcPr>
            <w:tcW w:w="2336" w:type="dxa"/>
          </w:tcPr>
          <w:p w14:paraId="3AE1541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7162F8F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132.687</w:t>
            </w:r>
          </w:p>
        </w:tc>
        <w:tc>
          <w:tcPr>
            <w:tcW w:w="2336" w:type="dxa"/>
          </w:tcPr>
          <w:p w14:paraId="7CF7534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3741F84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57D33C20" w14:textId="77777777" w:rsidTr="00BF6B70">
        <w:trPr>
          <w:trHeight w:val="346"/>
        </w:trPr>
        <w:tc>
          <w:tcPr>
            <w:tcW w:w="2336" w:type="dxa"/>
          </w:tcPr>
          <w:p w14:paraId="2AF4ED6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1144DA7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107.796</w:t>
            </w:r>
          </w:p>
        </w:tc>
        <w:tc>
          <w:tcPr>
            <w:tcW w:w="2336" w:type="dxa"/>
          </w:tcPr>
          <w:p w14:paraId="197D003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6B7DE55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9F613A6" w14:textId="77777777" w:rsidTr="00BF6B70">
        <w:trPr>
          <w:trHeight w:val="333"/>
        </w:trPr>
        <w:tc>
          <w:tcPr>
            <w:tcW w:w="2336" w:type="dxa"/>
          </w:tcPr>
          <w:p w14:paraId="5DB6807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3D6A9A0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67.2694</w:t>
            </w:r>
          </w:p>
        </w:tc>
        <w:tc>
          <w:tcPr>
            <w:tcW w:w="2336" w:type="dxa"/>
          </w:tcPr>
          <w:p w14:paraId="3DA4387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6016137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1CF0A08" w14:textId="77777777" w:rsidTr="00BF6B70">
        <w:trPr>
          <w:trHeight w:val="333"/>
        </w:trPr>
        <w:tc>
          <w:tcPr>
            <w:tcW w:w="2336" w:type="dxa"/>
          </w:tcPr>
          <w:p w14:paraId="005CA97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DDDEBC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-22.9843</w:t>
            </w:r>
          </w:p>
        </w:tc>
        <w:tc>
          <w:tcPr>
            <w:tcW w:w="2336" w:type="dxa"/>
          </w:tcPr>
          <w:p w14:paraId="45AA4DC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31771E3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3C3BD93F" w14:textId="77777777" w:rsidTr="00BF6B70">
        <w:trPr>
          <w:trHeight w:val="346"/>
        </w:trPr>
        <w:tc>
          <w:tcPr>
            <w:tcW w:w="2336" w:type="dxa"/>
          </w:tcPr>
          <w:p w14:paraId="3EC0BDE2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3414CF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-152.876</w:t>
            </w:r>
          </w:p>
        </w:tc>
        <w:tc>
          <w:tcPr>
            <w:tcW w:w="2336" w:type="dxa"/>
          </w:tcPr>
          <w:p w14:paraId="7B3151C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2E1A264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5F0A2319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6.7.6.1.5 </w:t>
      </w:r>
      <w:r w:rsidRPr="00D001B8">
        <w:rPr>
          <w:b/>
          <w:bCs/>
          <w:sz w:val="22"/>
          <w:szCs w:val="22"/>
        </w:rPr>
        <w:t>MCE 3 – Step Response Test</w:t>
      </w:r>
    </w:p>
    <w:p w14:paraId="22F14E6D" w14:textId="77777777" w:rsidR="00960879" w:rsidRDefault="00960879" w:rsidP="00960879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33D766B6" wp14:editId="698C2E7A">
            <wp:extent cx="5943600" cy="2125345"/>
            <wp:effectExtent l="0" t="0" r="0" b="8255"/>
            <wp:docPr id="5" name="Picture 5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64FF" w14:textId="77777777" w:rsidR="00960879" w:rsidRDefault="00960879" w:rsidP="00960879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Results for Motor Three</w:t>
      </w:r>
    </w:p>
    <w:p w14:paraId="0CE1435C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</w:p>
    <w:p w14:paraId="38E1E728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142C0D4E" w14:textId="77777777" w:rsidTr="00BF6B70">
        <w:tc>
          <w:tcPr>
            <w:tcW w:w="3208" w:type="dxa"/>
          </w:tcPr>
          <w:p w14:paraId="4D6DAEFD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3DF085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E509335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391989DB" w14:textId="77777777" w:rsidTr="00BF6B70">
        <w:tc>
          <w:tcPr>
            <w:tcW w:w="3208" w:type="dxa"/>
          </w:tcPr>
          <w:p w14:paraId="790733E3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45E8167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3.2019</w:t>
            </w:r>
          </w:p>
        </w:tc>
        <w:tc>
          <w:tcPr>
            <w:tcW w:w="2894" w:type="dxa"/>
          </w:tcPr>
          <w:p w14:paraId="589722A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60879" w14:paraId="63344282" w14:textId="77777777" w:rsidTr="00BF6B70">
        <w:tc>
          <w:tcPr>
            <w:tcW w:w="3208" w:type="dxa"/>
          </w:tcPr>
          <w:p w14:paraId="23CA75F2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91B812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F36B6D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174</w:t>
            </w:r>
          </w:p>
        </w:tc>
        <w:tc>
          <w:tcPr>
            <w:tcW w:w="2894" w:type="dxa"/>
          </w:tcPr>
          <w:p w14:paraId="11124C9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6115D4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66E86DA2" w14:textId="77777777" w:rsidR="00960879" w:rsidRDefault="00960879" w:rsidP="00960879"/>
    <w:p w14:paraId="7DC2DC14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1C4CAF77" w14:textId="77777777" w:rsidTr="00BF6B70">
        <w:tc>
          <w:tcPr>
            <w:tcW w:w="3208" w:type="dxa"/>
          </w:tcPr>
          <w:p w14:paraId="3781F19D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F1EE1B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EC6D10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795CAA18" w14:textId="77777777" w:rsidTr="00BF6B70">
        <w:tc>
          <w:tcPr>
            <w:tcW w:w="3208" w:type="dxa"/>
          </w:tcPr>
          <w:p w14:paraId="44F42021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48158CB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-0.009</w:t>
            </w:r>
          </w:p>
        </w:tc>
        <w:tc>
          <w:tcPr>
            <w:tcW w:w="2894" w:type="dxa"/>
          </w:tcPr>
          <w:p w14:paraId="5138568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0879" w14:paraId="6228C97E" w14:textId="77777777" w:rsidTr="00BF6B70">
        <w:tc>
          <w:tcPr>
            <w:tcW w:w="3208" w:type="dxa"/>
          </w:tcPr>
          <w:p w14:paraId="72F6633C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149F33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728</w:t>
            </w:r>
          </w:p>
        </w:tc>
        <w:tc>
          <w:tcPr>
            <w:tcW w:w="2894" w:type="dxa"/>
          </w:tcPr>
          <w:p w14:paraId="3D03D5D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2FDC71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1C6DCEF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5516A7D2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36845CFD" w14:textId="77777777" w:rsidTr="00BF6B70">
        <w:tc>
          <w:tcPr>
            <w:tcW w:w="3208" w:type="dxa"/>
          </w:tcPr>
          <w:p w14:paraId="61310BD0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19F135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EB4BB5B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4292850B" w14:textId="77777777" w:rsidTr="00BF6B70">
        <w:tc>
          <w:tcPr>
            <w:tcW w:w="3208" w:type="dxa"/>
          </w:tcPr>
          <w:p w14:paraId="0EF021F7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D53C238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2.799</w:t>
            </w:r>
          </w:p>
        </w:tc>
        <w:tc>
          <w:tcPr>
            <w:tcW w:w="2894" w:type="dxa"/>
          </w:tcPr>
          <w:p w14:paraId="014EAEB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60879" w14:paraId="63256568" w14:textId="77777777" w:rsidTr="00BF6B70">
        <w:tc>
          <w:tcPr>
            <w:tcW w:w="3208" w:type="dxa"/>
          </w:tcPr>
          <w:p w14:paraId="0A06BE8F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FC91E6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1A161C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2894" w:type="dxa"/>
          </w:tcPr>
          <w:p w14:paraId="4731579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AF99066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CB02425" w14:textId="77777777" w:rsidR="00960879" w:rsidRDefault="00960879" w:rsidP="00960879"/>
    <w:p w14:paraId="7C675F5A" w14:textId="77777777" w:rsidR="00960879" w:rsidRPr="00D001B8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60879" w14:paraId="6A3734CE" w14:textId="77777777" w:rsidTr="00BF6B70">
        <w:tc>
          <w:tcPr>
            <w:tcW w:w="3208" w:type="dxa"/>
          </w:tcPr>
          <w:p w14:paraId="24C1FD94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129D03C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C2673D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713884EF" w14:textId="77777777" w:rsidTr="00BF6B70">
        <w:tc>
          <w:tcPr>
            <w:tcW w:w="3208" w:type="dxa"/>
          </w:tcPr>
          <w:p w14:paraId="62F1AF1B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CD78AB4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-0.0034</w:t>
            </w:r>
          </w:p>
        </w:tc>
        <w:tc>
          <w:tcPr>
            <w:tcW w:w="2894" w:type="dxa"/>
          </w:tcPr>
          <w:p w14:paraId="23F10AD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0879" w14:paraId="2798FACE" w14:textId="77777777" w:rsidTr="00BF6B70">
        <w:tc>
          <w:tcPr>
            <w:tcW w:w="3208" w:type="dxa"/>
          </w:tcPr>
          <w:p w14:paraId="2050A795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139C23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704</w:t>
            </w:r>
          </w:p>
        </w:tc>
        <w:tc>
          <w:tcPr>
            <w:tcW w:w="2894" w:type="dxa"/>
          </w:tcPr>
          <w:p w14:paraId="2FDB9B15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6D940D5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2DA78FE" w14:textId="77777777" w:rsidR="00960879" w:rsidRPr="00F858AC" w:rsidRDefault="00960879" w:rsidP="00960879">
      <w:pPr>
        <w:pStyle w:val="BodyText"/>
        <w:spacing w:after="60"/>
        <w:ind w:left="0"/>
        <w:rPr>
          <w:b/>
          <w:bCs/>
          <w:szCs w:val="20"/>
        </w:rPr>
      </w:pPr>
    </w:p>
    <w:p w14:paraId="02607F0B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4AF68982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6.7.6.1.6 </w:t>
      </w:r>
      <w:r w:rsidRPr="00D001B8">
        <w:rPr>
          <w:b/>
          <w:bCs/>
          <w:sz w:val="22"/>
          <w:szCs w:val="22"/>
        </w:rPr>
        <w:t>MCE 3 – Frequency Response Test</w:t>
      </w:r>
    </w:p>
    <w:p w14:paraId="6F062920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5A64ACDB" w14:textId="77777777" w:rsidR="00960879" w:rsidRDefault="00960879" w:rsidP="0096087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63482DB1" w14:textId="77777777" w:rsidR="00960879" w:rsidRPr="006770F5" w:rsidRDefault="00960879" w:rsidP="00960879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879" w14:paraId="32F94AA7" w14:textId="77777777" w:rsidTr="00BF6B70">
        <w:trPr>
          <w:trHeight w:val="628"/>
        </w:trPr>
        <w:tc>
          <w:tcPr>
            <w:tcW w:w="1250" w:type="pct"/>
          </w:tcPr>
          <w:p w14:paraId="630DBADD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20C688C7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7B7A019F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129D2DF8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960879" w14:paraId="0670BD19" w14:textId="77777777" w:rsidTr="00BF6B70">
        <w:trPr>
          <w:trHeight w:val="333"/>
        </w:trPr>
        <w:tc>
          <w:tcPr>
            <w:tcW w:w="1250" w:type="pct"/>
          </w:tcPr>
          <w:p w14:paraId="20B1AE0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250" w:type="pct"/>
          </w:tcPr>
          <w:p w14:paraId="5B6F0A3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177.922</w:t>
            </w:r>
          </w:p>
        </w:tc>
        <w:tc>
          <w:tcPr>
            <w:tcW w:w="1250" w:type="pct"/>
          </w:tcPr>
          <w:p w14:paraId="4DE752C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1250" w:type="pct"/>
          </w:tcPr>
          <w:p w14:paraId="3E6010C9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22187084" w14:textId="77777777" w:rsidTr="00BF6B70">
        <w:trPr>
          <w:trHeight w:val="346"/>
        </w:trPr>
        <w:tc>
          <w:tcPr>
            <w:tcW w:w="1250" w:type="pct"/>
          </w:tcPr>
          <w:p w14:paraId="2E1325E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2FA1BCC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-165.641</w:t>
            </w:r>
          </w:p>
        </w:tc>
        <w:tc>
          <w:tcPr>
            <w:tcW w:w="1250" w:type="pct"/>
          </w:tcPr>
          <w:p w14:paraId="6AD3D80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1250" w:type="pct"/>
          </w:tcPr>
          <w:p w14:paraId="5C14B96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1C7D70EC" w14:textId="77777777" w:rsidTr="00BF6B70">
        <w:trPr>
          <w:trHeight w:val="333"/>
        </w:trPr>
        <w:tc>
          <w:tcPr>
            <w:tcW w:w="1250" w:type="pct"/>
          </w:tcPr>
          <w:p w14:paraId="1EA14D39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2D1C524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140.227</w:t>
            </w:r>
          </w:p>
        </w:tc>
        <w:tc>
          <w:tcPr>
            <w:tcW w:w="1250" w:type="pct"/>
          </w:tcPr>
          <w:p w14:paraId="328E68E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250" w:type="pct"/>
          </w:tcPr>
          <w:p w14:paraId="1C5C503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6F0D13CB" w14:textId="77777777" w:rsidTr="00BF6B70">
        <w:trPr>
          <w:trHeight w:val="346"/>
        </w:trPr>
        <w:tc>
          <w:tcPr>
            <w:tcW w:w="1250" w:type="pct"/>
          </w:tcPr>
          <w:p w14:paraId="1361D0A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2A8E2BA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103.94</w:t>
            </w:r>
          </w:p>
        </w:tc>
        <w:tc>
          <w:tcPr>
            <w:tcW w:w="1250" w:type="pct"/>
          </w:tcPr>
          <w:p w14:paraId="2B2D53C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250" w:type="pct"/>
          </w:tcPr>
          <w:p w14:paraId="04F2BB6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64805B8" w14:textId="77777777" w:rsidTr="00BF6B70">
        <w:trPr>
          <w:trHeight w:val="333"/>
        </w:trPr>
        <w:tc>
          <w:tcPr>
            <w:tcW w:w="1250" w:type="pct"/>
          </w:tcPr>
          <w:p w14:paraId="63BD52B9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711B665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91.7217</w:t>
            </w:r>
          </w:p>
        </w:tc>
        <w:tc>
          <w:tcPr>
            <w:tcW w:w="1250" w:type="pct"/>
          </w:tcPr>
          <w:p w14:paraId="4331D6F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1250" w:type="pct"/>
          </w:tcPr>
          <w:p w14:paraId="6A11C1E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37173836" w14:textId="77777777" w:rsidTr="00BF6B70">
        <w:trPr>
          <w:trHeight w:val="333"/>
        </w:trPr>
        <w:tc>
          <w:tcPr>
            <w:tcW w:w="1250" w:type="pct"/>
          </w:tcPr>
          <w:p w14:paraId="54103F0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0E4EF1E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-103.205</w:t>
            </w:r>
          </w:p>
        </w:tc>
        <w:tc>
          <w:tcPr>
            <w:tcW w:w="1250" w:type="pct"/>
          </w:tcPr>
          <w:p w14:paraId="05A3A05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250" w:type="pct"/>
          </w:tcPr>
          <w:p w14:paraId="7149CBA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4B86930D" w14:textId="77777777" w:rsidTr="00BF6B70">
        <w:trPr>
          <w:trHeight w:val="346"/>
        </w:trPr>
        <w:tc>
          <w:tcPr>
            <w:tcW w:w="1250" w:type="pct"/>
          </w:tcPr>
          <w:p w14:paraId="10D44869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3AEAA0FD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-48.668</w:t>
            </w:r>
          </w:p>
        </w:tc>
        <w:tc>
          <w:tcPr>
            <w:tcW w:w="1250" w:type="pct"/>
          </w:tcPr>
          <w:p w14:paraId="562ED044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1250" w:type="pct"/>
          </w:tcPr>
          <w:p w14:paraId="5CF8B00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04C439A3" w14:textId="77777777" w:rsidR="00960879" w:rsidRDefault="00960879" w:rsidP="0096087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76E3C282" w14:textId="77777777" w:rsidR="00960879" w:rsidRPr="006770F5" w:rsidRDefault="00960879" w:rsidP="00960879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960879" w14:paraId="0EDA89B1" w14:textId="77777777" w:rsidTr="00BF6B70">
        <w:trPr>
          <w:trHeight w:val="628"/>
        </w:trPr>
        <w:tc>
          <w:tcPr>
            <w:tcW w:w="2336" w:type="dxa"/>
          </w:tcPr>
          <w:p w14:paraId="1AA9DA15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1201DFE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82B3BE4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DA57086" w14:textId="77777777" w:rsidR="00960879" w:rsidRPr="0040772A" w:rsidRDefault="00960879" w:rsidP="00BF6B7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960879" w14:paraId="7CCA2408" w14:textId="77777777" w:rsidTr="00BF6B70">
        <w:trPr>
          <w:trHeight w:val="333"/>
        </w:trPr>
        <w:tc>
          <w:tcPr>
            <w:tcW w:w="2336" w:type="dxa"/>
          </w:tcPr>
          <w:p w14:paraId="70E109F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044736B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168.887</w:t>
            </w:r>
          </w:p>
        </w:tc>
        <w:tc>
          <w:tcPr>
            <w:tcW w:w="2336" w:type="dxa"/>
          </w:tcPr>
          <w:p w14:paraId="3B0A23E7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0F103B9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5251FD7E" w14:textId="77777777" w:rsidTr="00BF6B70">
        <w:trPr>
          <w:trHeight w:val="346"/>
        </w:trPr>
        <w:tc>
          <w:tcPr>
            <w:tcW w:w="2336" w:type="dxa"/>
          </w:tcPr>
          <w:p w14:paraId="71D5387F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1BE5481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-175.807</w:t>
            </w:r>
          </w:p>
        </w:tc>
        <w:tc>
          <w:tcPr>
            <w:tcW w:w="2336" w:type="dxa"/>
          </w:tcPr>
          <w:p w14:paraId="460A654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17DB477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7F519990" w14:textId="77777777" w:rsidTr="00BF6B70">
        <w:trPr>
          <w:trHeight w:val="333"/>
        </w:trPr>
        <w:tc>
          <w:tcPr>
            <w:tcW w:w="2336" w:type="dxa"/>
          </w:tcPr>
          <w:p w14:paraId="2E76B360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ACC333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133.607</w:t>
            </w:r>
          </w:p>
        </w:tc>
        <w:tc>
          <w:tcPr>
            <w:tcW w:w="2336" w:type="dxa"/>
          </w:tcPr>
          <w:p w14:paraId="26D6319B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0239D29E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83ABF01" w14:textId="77777777" w:rsidTr="00BF6B70">
        <w:trPr>
          <w:trHeight w:val="346"/>
        </w:trPr>
        <w:tc>
          <w:tcPr>
            <w:tcW w:w="2336" w:type="dxa"/>
          </w:tcPr>
          <w:p w14:paraId="787D22E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3B1A101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103.458</w:t>
            </w:r>
          </w:p>
        </w:tc>
        <w:tc>
          <w:tcPr>
            <w:tcW w:w="2336" w:type="dxa"/>
          </w:tcPr>
          <w:p w14:paraId="007AAB8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7D1275B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A502000" w14:textId="77777777" w:rsidTr="00BF6B70">
        <w:trPr>
          <w:trHeight w:val="333"/>
        </w:trPr>
        <w:tc>
          <w:tcPr>
            <w:tcW w:w="2336" w:type="dxa"/>
          </w:tcPr>
          <w:p w14:paraId="10BE605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2835879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106.159</w:t>
            </w:r>
          </w:p>
        </w:tc>
        <w:tc>
          <w:tcPr>
            <w:tcW w:w="2336" w:type="dxa"/>
          </w:tcPr>
          <w:p w14:paraId="33E61CD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1DEDE3FD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960879" w14:paraId="4CAC0B28" w14:textId="77777777" w:rsidTr="00BF6B70">
        <w:trPr>
          <w:trHeight w:val="333"/>
        </w:trPr>
        <w:tc>
          <w:tcPr>
            <w:tcW w:w="2336" w:type="dxa"/>
          </w:tcPr>
          <w:p w14:paraId="7EE8779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3740C2A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-104.091</w:t>
            </w:r>
          </w:p>
        </w:tc>
        <w:tc>
          <w:tcPr>
            <w:tcW w:w="2336" w:type="dxa"/>
          </w:tcPr>
          <w:p w14:paraId="4A7888F6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0D2B2EB8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960879" w14:paraId="64FAEE48" w14:textId="77777777" w:rsidTr="00BF6B70">
        <w:trPr>
          <w:trHeight w:val="346"/>
        </w:trPr>
        <w:tc>
          <w:tcPr>
            <w:tcW w:w="2336" w:type="dxa"/>
          </w:tcPr>
          <w:p w14:paraId="7F34CDDA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27CA199C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-110.249</w:t>
            </w:r>
          </w:p>
        </w:tc>
        <w:tc>
          <w:tcPr>
            <w:tcW w:w="2336" w:type="dxa"/>
          </w:tcPr>
          <w:p w14:paraId="0F45416D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6EEBBE93" w14:textId="77777777" w:rsidR="00960879" w:rsidRDefault="00960879" w:rsidP="00BF6B7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09943B1E" w14:textId="77777777" w:rsidR="00960879" w:rsidRPr="00D706C7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6.7.7</w:t>
      </w:r>
      <w:r w:rsidRPr="00D706C7">
        <w:rPr>
          <w:b/>
          <w:bCs/>
          <w:sz w:val="22"/>
          <w:szCs w:val="22"/>
        </w:rPr>
        <w:t xml:space="preserve"> Holding Load Test</w:t>
      </w:r>
    </w:p>
    <w:p w14:paraId="16ACA426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6.7.7.1 Brake OFF, LEMA Output Locked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5"/>
        <w:gridCol w:w="1661"/>
        <w:gridCol w:w="1827"/>
        <w:gridCol w:w="2150"/>
        <w:gridCol w:w="1257"/>
      </w:tblGrid>
      <w:tr w:rsidR="00960879" w14:paraId="4D4530BE" w14:textId="77777777" w:rsidTr="00BF6B70">
        <w:trPr>
          <w:trHeight w:val="306"/>
        </w:trPr>
        <w:tc>
          <w:tcPr>
            <w:tcW w:w="2455" w:type="dxa"/>
          </w:tcPr>
          <w:p w14:paraId="78220CC2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661" w:type="dxa"/>
          </w:tcPr>
          <w:p w14:paraId="4D506F34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27" w:type="dxa"/>
          </w:tcPr>
          <w:p w14:paraId="21C6FA21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50" w:type="dxa"/>
          </w:tcPr>
          <w:p w14:paraId="69768E77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257" w:type="dxa"/>
          </w:tcPr>
          <w:p w14:paraId="04445A34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60879" w14:paraId="65B7829A" w14:textId="77777777" w:rsidTr="00BF6B70">
        <w:trPr>
          <w:trHeight w:val="846"/>
        </w:trPr>
        <w:tc>
          <w:tcPr>
            <w:tcW w:w="2455" w:type="dxa"/>
          </w:tcPr>
          <w:p w14:paraId="726BB72C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1, 6.7.8.1.1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295EFE2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3C482E9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FORCE</w:t>
            </w:r>
          </w:p>
        </w:tc>
        <w:tc>
          <w:tcPr>
            <w:tcW w:w="2150" w:type="dxa"/>
          </w:tcPr>
          <w:p w14:paraId="3830920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3A5EE65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08B39FD4" w14:textId="77777777" w:rsidTr="00BF6B70">
        <w:trPr>
          <w:trHeight w:val="647"/>
        </w:trPr>
        <w:tc>
          <w:tcPr>
            <w:tcW w:w="2455" w:type="dxa"/>
          </w:tcPr>
          <w:p w14:paraId="4C1A3678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6.7.8.1.1  step</w:t>
            </w:r>
            <w:proofErr w:type="gramEnd"/>
            <w:r>
              <w:rPr>
                <w:sz w:val="22"/>
                <w:szCs w:val="22"/>
              </w:rPr>
              <w:t xml:space="preserve"> k  - retract 0.2 in</w:t>
            </w:r>
          </w:p>
        </w:tc>
        <w:tc>
          <w:tcPr>
            <w:tcW w:w="1661" w:type="dxa"/>
          </w:tcPr>
          <w:p w14:paraId="24A8825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6F9D414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7EDD724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10758D1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258040F2" w14:textId="77777777" w:rsidTr="00BF6B70">
        <w:trPr>
          <w:trHeight w:val="846"/>
        </w:trPr>
        <w:tc>
          <w:tcPr>
            <w:tcW w:w="2455" w:type="dxa"/>
          </w:tcPr>
          <w:p w14:paraId="6E073904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262346B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325CA27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26D25E3E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6F76394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49ED7D61" w14:textId="77777777" w:rsidTr="00BF6B70">
        <w:trPr>
          <w:trHeight w:val="860"/>
        </w:trPr>
        <w:tc>
          <w:tcPr>
            <w:tcW w:w="2455" w:type="dxa"/>
          </w:tcPr>
          <w:p w14:paraId="444849F9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661" w:type="dxa"/>
          </w:tcPr>
          <w:p w14:paraId="244AA8EE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5F3F7346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203622D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57E366D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08BDC77D" w14:textId="77777777" w:rsidTr="00BF6B70">
        <w:trPr>
          <w:trHeight w:val="846"/>
        </w:trPr>
        <w:tc>
          <w:tcPr>
            <w:tcW w:w="2455" w:type="dxa"/>
          </w:tcPr>
          <w:p w14:paraId="36EFD751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2A24198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45F4982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537ED66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43F4286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0DE113FB" w14:textId="77777777" w:rsidTr="00BF6B70">
        <w:trPr>
          <w:trHeight w:val="846"/>
        </w:trPr>
        <w:tc>
          <w:tcPr>
            <w:tcW w:w="2455" w:type="dxa"/>
          </w:tcPr>
          <w:p w14:paraId="739ACD5D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661" w:type="dxa"/>
          </w:tcPr>
          <w:p w14:paraId="14C5698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746DA2D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2D0C697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5037F5E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EC84A18" w14:textId="77777777" w:rsidR="00960879" w:rsidRPr="00D706C7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34CF4041" w14:textId="77777777" w:rsidR="00960879" w:rsidRPr="00D706C7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6.7.7.2</w:t>
      </w:r>
      <w:r w:rsidRPr="00D706C7">
        <w:rPr>
          <w:b/>
          <w:bCs/>
          <w:sz w:val="22"/>
          <w:szCs w:val="22"/>
        </w:rPr>
        <w:t xml:space="preserve"> Brake ON, LEMA Output Free</w:t>
      </w:r>
    </w:p>
    <w:p w14:paraId="0DE0C6AC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960879" w14:paraId="275784C0" w14:textId="77777777" w:rsidTr="00BF6B70">
        <w:trPr>
          <w:trHeight w:val="575"/>
        </w:trPr>
        <w:tc>
          <w:tcPr>
            <w:tcW w:w="3397" w:type="dxa"/>
          </w:tcPr>
          <w:p w14:paraId="03326BC9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405DB372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+/- TBD Amps for 3-5 sec</w:t>
            </w:r>
          </w:p>
        </w:tc>
        <w:tc>
          <w:tcPr>
            <w:tcW w:w="3259" w:type="dxa"/>
          </w:tcPr>
          <w:p w14:paraId="65B9E372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60879" w14:paraId="732957F1" w14:textId="77777777" w:rsidTr="00BF6B70">
        <w:tc>
          <w:tcPr>
            <w:tcW w:w="3397" w:type="dxa"/>
          </w:tcPr>
          <w:p w14:paraId="638C88A6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21632C6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4AB8565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06724D52" w14:textId="77777777" w:rsidTr="00BF6B70">
        <w:tc>
          <w:tcPr>
            <w:tcW w:w="3397" w:type="dxa"/>
          </w:tcPr>
          <w:p w14:paraId="141FBA41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2039134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8A53F1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6C5C26DA" w14:textId="77777777" w:rsidTr="00BF6B70">
        <w:tc>
          <w:tcPr>
            <w:tcW w:w="3397" w:type="dxa"/>
          </w:tcPr>
          <w:p w14:paraId="6A0CEED8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0D33CD2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17532917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0BEF7D9A" w14:textId="77777777" w:rsidTr="00BF6B70">
        <w:tc>
          <w:tcPr>
            <w:tcW w:w="3397" w:type="dxa"/>
          </w:tcPr>
          <w:p w14:paraId="264B6EAF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36E2023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177C059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63D8E4A3" w14:textId="77777777" w:rsidTr="00BF6B70">
        <w:tc>
          <w:tcPr>
            <w:tcW w:w="3397" w:type="dxa"/>
          </w:tcPr>
          <w:p w14:paraId="7DB22734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3696E0D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53B6D31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605DA7A1" w14:textId="77777777" w:rsidTr="00BF6B70">
        <w:tc>
          <w:tcPr>
            <w:tcW w:w="3397" w:type="dxa"/>
          </w:tcPr>
          <w:p w14:paraId="12C83A61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267443B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556072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3F4AF5F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5CF887DB" w14:textId="77777777" w:rsidR="00960879" w:rsidRPr="00D706C7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6.7.7.3</w:t>
      </w:r>
      <w:r w:rsidRPr="00D706C7">
        <w:rPr>
          <w:b/>
          <w:bCs/>
          <w:sz w:val="22"/>
          <w:szCs w:val="22"/>
        </w:rPr>
        <w:t xml:space="preserve"> Brake Release test</w:t>
      </w:r>
    </w:p>
    <w:p w14:paraId="4580CD2D" w14:textId="77777777" w:rsidR="00960879" w:rsidRPr="006770F5" w:rsidRDefault="00960879" w:rsidP="0096087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d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1705"/>
        <w:gridCol w:w="1310"/>
        <w:gridCol w:w="2114"/>
        <w:gridCol w:w="2114"/>
        <w:gridCol w:w="2324"/>
      </w:tblGrid>
      <w:tr w:rsidR="00960879" w14:paraId="2ECCA142" w14:textId="77777777" w:rsidTr="00BF6B70">
        <w:trPr>
          <w:trHeight w:val="264"/>
        </w:trPr>
        <w:tc>
          <w:tcPr>
            <w:tcW w:w="1705" w:type="dxa"/>
          </w:tcPr>
          <w:p w14:paraId="794C1169" w14:textId="77777777" w:rsidR="00960879" w:rsidRPr="003B2DF7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10" w:type="dxa"/>
          </w:tcPr>
          <w:p w14:paraId="7644CFB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2114" w:type="dxa"/>
          </w:tcPr>
          <w:p w14:paraId="48E1B94F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114" w:type="dxa"/>
          </w:tcPr>
          <w:p w14:paraId="168EE21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Position</w:t>
            </w:r>
          </w:p>
        </w:tc>
        <w:tc>
          <w:tcPr>
            <w:tcW w:w="2324" w:type="dxa"/>
          </w:tcPr>
          <w:p w14:paraId="028476C2" w14:textId="77777777" w:rsidR="00960879" w:rsidRPr="003B2DF7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0879" w14:paraId="44C08BCC" w14:textId="77777777" w:rsidTr="00BF6B70">
        <w:trPr>
          <w:trHeight w:val="286"/>
        </w:trPr>
        <w:tc>
          <w:tcPr>
            <w:tcW w:w="1705" w:type="dxa"/>
          </w:tcPr>
          <w:p w14:paraId="7B531DF8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1310" w:type="dxa"/>
          </w:tcPr>
          <w:p w14:paraId="3EB19E6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3F16405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53B0080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2331B38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50E0F84B" w14:textId="77777777" w:rsidTr="00BF6B70">
        <w:trPr>
          <w:trHeight w:val="286"/>
        </w:trPr>
        <w:tc>
          <w:tcPr>
            <w:tcW w:w="1705" w:type="dxa"/>
          </w:tcPr>
          <w:p w14:paraId="29BFD778" w14:textId="77777777" w:rsidR="00960879" w:rsidRDefault="00960879" w:rsidP="00BF6B7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10" w:type="dxa"/>
          </w:tcPr>
          <w:p w14:paraId="3FB9DF9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58C2E11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474235A0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52102825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61A241D1" w14:textId="77777777" w:rsidR="00960879" w:rsidRDefault="00960879" w:rsidP="00960879">
      <w:pPr>
        <w:pStyle w:val="BodyText"/>
        <w:spacing w:after="60"/>
        <w:ind w:left="0"/>
        <w:rPr>
          <w:b/>
          <w:bCs/>
          <w:szCs w:val="20"/>
        </w:rPr>
      </w:pPr>
    </w:p>
    <w:p w14:paraId="28C3D056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7B1C2BCF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02C9A9BA" w14:textId="77777777" w:rsidR="00960879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6.7.8 </w:t>
      </w:r>
      <w:r w:rsidRPr="00D001B8">
        <w:rPr>
          <w:b/>
          <w:bCs/>
          <w:sz w:val="22"/>
          <w:szCs w:val="22"/>
        </w:rPr>
        <w:t>Backlash</w:t>
      </w:r>
    </w:p>
    <w:p w14:paraId="0D80EC10" w14:textId="77777777" w:rsidR="00960879" w:rsidRPr="00D706C7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6.7.8.1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25ECCABA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879" w14:paraId="6CACC555" w14:textId="77777777" w:rsidTr="00BF6B70">
        <w:tc>
          <w:tcPr>
            <w:tcW w:w="3116" w:type="dxa"/>
          </w:tcPr>
          <w:p w14:paraId="082A12CC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511FCBB0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4BD605E3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60879" w14:paraId="514F25DD" w14:textId="77777777" w:rsidTr="00BF6B70">
        <w:tc>
          <w:tcPr>
            <w:tcW w:w="3116" w:type="dxa"/>
          </w:tcPr>
          <w:p w14:paraId="3B1B2EFD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1CE662F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D6FB3BD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595CBD0A" w14:textId="77777777" w:rsidTr="00BF6B70">
        <w:tc>
          <w:tcPr>
            <w:tcW w:w="3116" w:type="dxa"/>
          </w:tcPr>
          <w:p w14:paraId="646C5EB5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h, Total backlash</w:t>
            </w:r>
          </w:p>
        </w:tc>
        <w:tc>
          <w:tcPr>
            <w:tcW w:w="3117" w:type="dxa"/>
          </w:tcPr>
          <w:p w14:paraId="2C7A3446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734383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79C2C8B7" w14:textId="77777777" w:rsidTr="00BF6B70">
        <w:tc>
          <w:tcPr>
            <w:tcW w:w="3116" w:type="dxa"/>
          </w:tcPr>
          <w:p w14:paraId="55CD1188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f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372673A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92EF6E6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34537DE0" w14:textId="77777777" w:rsidTr="00BF6B70">
        <w:tc>
          <w:tcPr>
            <w:tcW w:w="3116" w:type="dxa"/>
          </w:tcPr>
          <w:p w14:paraId="409B1BA7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1980A33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702751B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210D7F7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5B39CD2F" w14:textId="77777777" w:rsidR="00960879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6.7.8.2 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53817598" w14:textId="77777777" w:rsidR="00960879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879" w14:paraId="1F092797" w14:textId="77777777" w:rsidTr="00BF6B70">
        <w:tc>
          <w:tcPr>
            <w:tcW w:w="3116" w:type="dxa"/>
          </w:tcPr>
          <w:p w14:paraId="288919D1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2EB03959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3994DDAE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60879" w14:paraId="2C764C2C" w14:textId="77777777" w:rsidTr="00BF6B70">
        <w:tc>
          <w:tcPr>
            <w:tcW w:w="3116" w:type="dxa"/>
          </w:tcPr>
          <w:p w14:paraId="3D409B5B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7294C12E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FC3FAB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3E8D52FD" w14:textId="77777777" w:rsidTr="00BF6B70">
        <w:tc>
          <w:tcPr>
            <w:tcW w:w="3116" w:type="dxa"/>
          </w:tcPr>
          <w:p w14:paraId="5154F9F7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h, Total backlash</w:t>
            </w:r>
          </w:p>
        </w:tc>
        <w:tc>
          <w:tcPr>
            <w:tcW w:w="3117" w:type="dxa"/>
          </w:tcPr>
          <w:p w14:paraId="44066B9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55A918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46746C18" w14:textId="77777777" w:rsidTr="00BF6B70">
        <w:tc>
          <w:tcPr>
            <w:tcW w:w="3116" w:type="dxa"/>
          </w:tcPr>
          <w:p w14:paraId="4EB58C2D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f,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25CF732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280E8EC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4D4CBEA4" w14:textId="77777777" w:rsidTr="00BF6B70">
        <w:tc>
          <w:tcPr>
            <w:tcW w:w="3116" w:type="dxa"/>
          </w:tcPr>
          <w:p w14:paraId="7B639DB2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37A5B2B8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AC61CD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43A7A50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227315A6" w14:textId="77777777" w:rsidR="00960879" w:rsidRDefault="00960879" w:rsidP="00960879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6.7.8.3 </w:t>
      </w:r>
      <w:r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879" w14:paraId="26B56E75" w14:textId="77777777" w:rsidTr="00BF6B70">
        <w:tc>
          <w:tcPr>
            <w:tcW w:w="3116" w:type="dxa"/>
          </w:tcPr>
          <w:p w14:paraId="341238D4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3A1AE758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3529FC00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60879" w14:paraId="7F06B3A8" w14:textId="77777777" w:rsidTr="00BF6B70">
        <w:tc>
          <w:tcPr>
            <w:tcW w:w="3116" w:type="dxa"/>
          </w:tcPr>
          <w:p w14:paraId="195B4BE8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5E7BCF1B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EC5381E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24CDDD48" w14:textId="77777777" w:rsidTr="00BF6B70">
        <w:tc>
          <w:tcPr>
            <w:tcW w:w="3116" w:type="dxa"/>
          </w:tcPr>
          <w:p w14:paraId="3F272F4A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h, Total backlash</w:t>
            </w:r>
          </w:p>
        </w:tc>
        <w:tc>
          <w:tcPr>
            <w:tcW w:w="3117" w:type="dxa"/>
          </w:tcPr>
          <w:p w14:paraId="5D4DFC14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3CC6F13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7C50258E" w14:textId="77777777" w:rsidTr="00BF6B70">
        <w:tc>
          <w:tcPr>
            <w:tcW w:w="3116" w:type="dxa"/>
          </w:tcPr>
          <w:p w14:paraId="08AEE189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f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380EF819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1509AD2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60879" w14:paraId="621ACA05" w14:textId="77777777" w:rsidTr="00BF6B70">
        <w:tc>
          <w:tcPr>
            <w:tcW w:w="3116" w:type="dxa"/>
          </w:tcPr>
          <w:p w14:paraId="29BDAC6D" w14:textId="77777777" w:rsidR="00960879" w:rsidRDefault="00960879" w:rsidP="00BF6B7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6C8CA48A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A914541" w14:textId="77777777" w:rsidR="00960879" w:rsidRDefault="00960879" w:rsidP="00BF6B7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8C501E0" w14:textId="77777777" w:rsidR="00960879" w:rsidRDefault="00960879" w:rsidP="00960879">
      <w:pPr>
        <w:pStyle w:val="BodyText"/>
        <w:spacing w:after="60"/>
        <w:ind w:left="0"/>
        <w:rPr>
          <w:sz w:val="22"/>
          <w:szCs w:val="22"/>
        </w:rPr>
      </w:pPr>
    </w:p>
    <w:p w14:paraId="13AC1CD5" w14:textId="77777777" w:rsidR="00C07512" w:rsidRDefault="00C07512" w:rsidP="00960879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D94C" w14:textId="77777777" w:rsidR="00114E94" w:rsidRDefault="00114E94">
      <w:pPr>
        <w:spacing w:after="0" w:line="240" w:lineRule="auto"/>
      </w:pPr>
      <w:r>
        <w:separator/>
      </w:r>
    </w:p>
  </w:endnote>
  <w:endnote w:type="continuationSeparator" w:id="0">
    <w:p w14:paraId="45C29467" w14:textId="77777777" w:rsidR="00114E94" w:rsidRDefault="00114E94">
      <w:pPr>
        <w:spacing w:after="0" w:line="240" w:lineRule="auto"/>
      </w:pPr>
      <w:r>
        <w:continuationSeparator/>
      </w:r>
    </w:p>
  </w:endnote>
  <w:endnote w:type="continuationNotice" w:id="1">
    <w:p w14:paraId="7F8856CB" w14:textId="77777777" w:rsidR="00114E94" w:rsidRDefault="00114E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8D4A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19461F16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3223423F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D560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DEF1C24" wp14:editId="39177050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5FC593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C0B4" w14:textId="77777777" w:rsidR="00114E94" w:rsidRDefault="00114E94">
      <w:pPr>
        <w:spacing w:after="0" w:line="240" w:lineRule="auto"/>
      </w:pPr>
      <w:r>
        <w:separator/>
      </w:r>
    </w:p>
  </w:footnote>
  <w:footnote w:type="continuationSeparator" w:id="0">
    <w:p w14:paraId="4F20E498" w14:textId="77777777" w:rsidR="00114E94" w:rsidRDefault="00114E94">
      <w:pPr>
        <w:spacing w:after="0" w:line="240" w:lineRule="auto"/>
      </w:pPr>
      <w:r>
        <w:continuationSeparator/>
      </w:r>
    </w:p>
  </w:footnote>
  <w:footnote w:type="continuationNotice" w:id="1">
    <w:p w14:paraId="488315CC" w14:textId="77777777" w:rsidR="00114E94" w:rsidRDefault="00114E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129F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0BF73DE3" wp14:editId="270DDC72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4069191B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B176B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59CED6FB" wp14:editId="6F1A45A7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3BCE5756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5B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538E"/>
    <w:rsid w:val="000E6351"/>
    <w:rsid w:val="000E697B"/>
    <w:rsid w:val="000F0F2B"/>
    <w:rsid w:val="000F1831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82"/>
    <w:rsid w:val="00112B92"/>
    <w:rsid w:val="00112F36"/>
    <w:rsid w:val="00113EB7"/>
    <w:rsid w:val="00114E94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2804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166D"/>
    <w:rsid w:val="00282E84"/>
    <w:rsid w:val="00283A1B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926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057"/>
    <w:rsid w:val="0034164A"/>
    <w:rsid w:val="00341C06"/>
    <w:rsid w:val="00345B63"/>
    <w:rsid w:val="00346FDE"/>
    <w:rsid w:val="00351966"/>
    <w:rsid w:val="00354939"/>
    <w:rsid w:val="00356917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064F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375B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5A5E"/>
    <w:rsid w:val="004A6AEF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A80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5F6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4CBB"/>
    <w:rsid w:val="006A50AB"/>
    <w:rsid w:val="006A6F1C"/>
    <w:rsid w:val="006A7DD1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240C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0879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40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0BD2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4B5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11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02C3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359C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77AA3"/>
    <w:rsid w:val="00D809B2"/>
    <w:rsid w:val="00D818F5"/>
    <w:rsid w:val="00D83DA4"/>
    <w:rsid w:val="00D85006"/>
    <w:rsid w:val="00D85238"/>
    <w:rsid w:val="00D93AD5"/>
    <w:rsid w:val="00D94580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57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F87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27102"/>
    <w:rsid w:val="00F31546"/>
    <w:rsid w:val="00F31EC7"/>
    <w:rsid w:val="00F33A4D"/>
    <w:rsid w:val="00F33BB1"/>
    <w:rsid w:val="00F34467"/>
    <w:rsid w:val="00F345D6"/>
    <w:rsid w:val="00F35263"/>
    <w:rsid w:val="00F35A85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54D1"/>
    <w:rsid w:val="00FE607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9C683"/>
  <w15:chartTrackingRefBased/>
  <w15:docId w15:val="{209CF43B-0B7B-4DFB-92B0-03369AF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35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3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12</TotalTime>
  <Pages>18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2</cp:revision>
  <cp:lastPrinted>2022-11-15T20:03:00Z</cp:lastPrinted>
  <dcterms:created xsi:type="dcterms:W3CDTF">2022-12-30T18:49:00Z</dcterms:created>
  <dcterms:modified xsi:type="dcterms:W3CDTF">2022-12-30T19:14:00Z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