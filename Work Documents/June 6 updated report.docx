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BD9A" w14:textId="77777777" w:rsidR="00857ECD" w:rsidRPr="000B560C" w:rsidRDefault="00857ECD" w:rsidP="00F559BC">
      <w:pPr>
        <w:pStyle w:val="Caption"/>
        <w:keepNext/>
        <w:ind w:left="0"/>
        <w:jc w:val="left"/>
      </w:pPr>
    </w:p>
    <w:p w14:paraId="5552CA2F" w14:textId="77777777" w:rsid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 xml:space="preserve">Acceptance Test </w:t>
      </w:r>
      <w:r w:rsidR="004514D6">
        <w:rPr>
          <w:sz w:val="28"/>
          <w:szCs w:val="28"/>
        </w:rPr>
        <w:t>Procedure</w:t>
      </w:r>
    </w:p>
    <w:p w14:paraId="6423560C" w14:textId="77777777" w:rsidR="00857ECD" w:rsidRPr="00857ECD" w:rsidRDefault="004514D6" w:rsidP="00291A72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Results (SKYDOC-</w:t>
      </w:r>
      <w:r w:rsidR="00F4766E">
        <w:rPr>
          <w:sz w:val="28"/>
          <w:szCs w:val="28"/>
        </w:rPr>
        <w:t>1180</w:t>
      </w:r>
      <w:r>
        <w:rPr>
          <w:sz w:val="28"/>
          <w:szCs w:val="28"/>
        </w:rPr>
        <w:t>)</w:t>
      </w:r>
    </w:p>
    <w:p w14:paraId="3AA8F68E" w14:textId="77777777" w:rsidR="00F559BC" w:rsidRDefault="00857ECD" w:rsidP="00291A72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7F078A83" w14:textId="77777777" w:rsidR="00857ECD" w:rsidRP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5F59B721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0FD34A6D" w14:textId="77777777" w:rsidR="005D5492" w:rsidRDefault="004B7C66" w:rsidP="004B7C66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Software Version: </w:t>
      </w:r>
      <w:r w:rsidR="00E930A6">
        <w:rPr>
          <w:sz w:val="28"/>
          <w:szCs w:val="28"/>
        </w:rPr>
        <w:t>1918900-0.9.5.122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65"/>
        <w:gridCol w:w="1980"/>
        <w:gridCol w:w="1890"/>
        <w:gridCol w:w="1710"/>
        <w:gridCol w:w="1705"/>
      </w:tblGrid>
      <w:tr w:rsidR="004514D6" w14:paraId="31093A84" w14:textId="77777777" w:rsidTr="00822C6B">
        <w:trPr>
          <w:trHeight w:val="755"/>
          <w:jc w:val="center"/>
        </w:trPr>
        <w:tc>
          <w:tcPr>
            <w:tcW w:w="2065" w:type="dxa"/>
          </w:tcPr>
          <w:p w14:paraId="37DAFE7B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1980" w:type="dxa"/>
          </w:tcPr>
          <w:p w14:paraId="67618814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1890" w:type="dxa"/>
          </w:tcPr>
          <w:p w14:paraId="23AE477A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</w:t>
            </w:r>
          </w:p>
        </w:tc>
        <w:tc>
          <w:tcPr>
            <w:tcW w:w="1710" w:type="dxa"/>
          </w:tcPr>
          <w:p w14:paraId="6FF8CF7C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  <w:tc>
          <w:tcPr>
            <w:tcW w:w="1705" w:type="dxa"/>
          </w:tcPr>
          <w:p w14:paraId="373CC2C8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Start Time</w:t>
            </w:r>
          </w:p>
        </w:tc>
      </w:tr>
      <w:tr w:rsidR="004514D6" w14:paraId="126C6B74" w14:textId="77777777" w:rsidTr="00822C6B">
        <w:trPr>
          <w:trHeight w:val="414"/>
          <w:jc w:val="center"/>
        </w:trPr>
        <w:tc>
          <w:tcPr>
            <w:tcW w:w="2065" w:type="dxa"/>
          </w:tcPr>
          <w:p w14:paraId="4A1694D9" w14:textId="4E843964" w:rsidR="004514D6" w:rsidRDefault="00E930A6" w:rsidP="00BF752F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</w:t>
            </w:r>
          </w:p>
        </w:tc>
        <w:tc>
          <w:tcPr>
            <w:tcW w:w="1980" w:type="dxa"/>
          </w:tcPr>
          <w:p w14:paraId="5F5919D4" w14:textId="1A9C3826" w:rsidR="004514D6" w:rsidRDefault="00E930A6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Jeff</w:t>
            </w:r>
          </w:p>
        </w:tc>
        <w:tc>
          <w:tcPr>
            <w:tcW w:w="1890" w:type="dxa"/>
          </w:tcPr>
          <w:p w14:paraId="7840C16A" w14:textId="7356EAEE" w:rsidR="004514D6" w:rsidRDefault="00E930A6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Engineering</w:t>
            </w:r>
          </w:p>
        </w:tc>
        <w:tc>
          <w:tcPr>
            <w:tcW w:w="1710" w:type="dxa"/>
          </w:tcPr>
          <w:p w14:paraId="6748F2D2" w14:textId="0136B521" w:rsidR="004514D6" w:rsidRDefault="00E930A6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0005</w:t>
            </w:r>
          </w:p>
        </w:tc>
        <w:tc>
          <w:tcPr>
            <w:tcW w:w="1705" w:type="dxa"/>
          </w:tcPr>
          <w:p w14:paraId="7498511B" w14:textId="7C472CAB" w:rsidR="004514D6" w:rsidRDefault="00E930A6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6/1/2023 4:22:51 PM</w:t>
            </w:r>
          </w:p>
        </w:tc>
      </w:tr>
    </w:tbl>
    <w:p w14:paraId="6462F151" w14:textId="77777777" w:rsidR="00291A72" w:rsidRPr="00F22CD4" w:rsidRDefault="00291A72" w:rsidP="000B560C">
      <w:pPr>
        <w:pStyle w:val="BodyText"/>
        <w:spacing w:after="60"/>
        <w:ind w:left="0"/>
        <w:rPr>
          <w:b/>
          <w:bCs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137E87" w14:paraId="1053A9C5" w14:textId="77777777" w:rsidTr="00E930A6">
        <w:trPr>
          <w:trHeight w:val="287"/>
          <w:jc w:val="center"/>
        </w:trPr>
        <w:tc>
          <w:tcPr>
            <w:tcW w:w="4675" w:type="dxa"/>
          </w:tcPr>
          <w:p w14:paraId="42D0A8C3" w14:textId="77777777" w:rsidR="00137E87" w:rsidRPr="00AB48BB" w:rsidRDefault="00AB48BB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AB48BB">
              <w:rPr>
                <w:b/>
                <w:bCs/>
                <w:sz w:val="36"/>
                <w:szCs w:val="36"/>
              </w:rPr>
              <w:t>Summary of</w:t>
            </w:r>
            <w:r w:rsidR="00137E87" w:rsidRPr="00AB48BB">
              <w:rPr>
                <w:b/>
                <w:bCs/>
                <w:sz w:val="36"/>
                <w:szCs w:val="36"/>
              </w:rPr>
              <w:t xml:space="preserve"> </w:t>
            </w:r>
            <w:r w:rsidR="00C45509" w:rsidRPr="00AB48BB">
              <w:rPr>
                <w:b/>
                <w:bCs/>
                <w:sz w:val="36"/>
                <w:szCs w:val="36"/>
              </w:rPr>
              <w:t>T</w:t>
            </w:r>
            <w:r w:rsidR="00137E87" w:rsidRPr="00AB48BB">
              <w:rPr>
                <w:b/>
                <w:bCs/>
                <w:sz w:val="36"/>
                <w:szCs w:val="36"/>
              </w:rPr>
              <w:t xml:space="preserve">est </w:t>
            </w:r>
            <w:r w:rsidR="00C45509" w:rsidRPr="00AB48BB">
              <w:rPr>
                <w:b/>
                <w:bCs/>
                <w:sz w:val="36"/>
                <w:szCs w:val="36"/>
              </w:rPr>
              <w:t>R</w:t>
            </w:r>
            <w:r w:rsidR="00137E87" w:rsidRPr="00AB48BB">
              <w:rPr>
                <w:b/>
                <w:bCs/>
                <w:sz w:val="36"/>
                <w:szCs w:val="36"/>
              </w:rPr>
              <w:t>esults: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59E70FBD" w14:textId="55C5B911" w:rsidR="00137E87" w:rsidRPr="00AB48BB" w:rsidRDefault="00E930A6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Fail</w:t>
            </w:r>
          </w:p>
        </w:tc>
      </w:tr>
      <w:tr w:rsidR="00137E87" w14:paraId="686CF364" w14:textId="77777777" w:rsidTr="00137E87">
        <w:trPr>
          <w:trHeight w:val="215"/>
          <w:jc w:val="center"/>
        </w:trPr>
        <w:tc>
          <w:tcPr>
            <w:tcW w:w="9350" w:type="dxa"/>
            <w:gridSpan w:val="3"/>
          </w:tcPr>
          <w:p w14:paraId="74A49174" w14:textId="77777777" w:rsidR="00137E87" w:rsidRPr="00137E87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37E87" w14:paraId="682F4077" w14:textId="77777777" w:rsidTr="00E930A6">
        <w:trPr>
          <w:jc w:val="center"/>
        </w:trPr>
        <w:tc>
          <w:tcPr>
            <w:tcW w:w="4675" w:type="dxa"/>
          </w:tcPr>
          <w:p w14:paraId="36C24508" w14:textId="77777777" w:rsidR="00137E87" w:rsidRPr="00AB48BB" w:rsidRDefault="00AB48BB" w:rsidP="00AB48BB">
            <w:pPr>
              <w:jc w:val="center"/>
              <w:rPr>
                <w:b/>
                <w:bCs/>
                <w:sz w:val="32"/>
                <w:szCs w:val="32"/>
              </w:rPr>
            </w:pPr>
            <w:r w:rsidRPr="00AB48BB">
              <w:rPr>
                <w:b/>
                <w:bCs/>
                <w:sz w:val="32"/>
                <w:szCs w:val="32"/>
              </w:rPr>
              <w:t>Requirements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14:paraId="55DF077E" w14:textId="77777777" w:rsidR="00137E87" w:rsidRPr="00AB48BB" w:rsidRDefault="00137E87" w:rsidP="00AB48BB">
            <w:pPr>
              <w:pStyle w:val="BodyText"/>
              <w:spacing w:after="6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B48BB">
              <w:rPr>
                <w:b/>
                <w:bCs/>
                <w:sz w:val="32"/>
                <w:szCs w:val="32"/>
              </w:rPr>
              <w:t>Pass/Fail</w:t>
            </w:r>
          </w:p>
        </w:tc>
      </w:tr>
      <w:tr w:rsidR="008571B8" w14:paraId="4F39941D" w14:textId="77777777" w:rsidTr="00E930A6">
        <w:trPr>
          <w:jc w:val="center"/>
        </w:trPr>
        <w:tc>
          <w:tcPr>
            <w:tcW w:w="4675" w:type="dxa"/>
          </w:tcPr>
          <w:p w14:paraId="77C9114F" w14:textId="77777777" w:rsidR="00AD5DCB" w:rsidRPr="00AB48BB" w:rsidRDefault="00AD5DCB" w:rsidP="00AB48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6.1 Visual Examination of the Product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77A9FC1B" w14:textId="4FB77963" w:rsidR="008571B8" w:rsidRPr="00AB48BB" w:rsidRDefault="00E930A6" w:rsidP="00857ECD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395E23" w14:paraId="124EAB29" w14:textId="77777777" w:rsidTr="00E930A6">
        <w:trPr>
          <w:jc w:val="center"/>
        </w:trPr>
        <w:tc>
          <w:tcPr>
            <w:tcW w:w="4675" w:type="dxa"/>
          </w:tcPr>
          <w:p w14:paraId="6EF4038F" w14:textId="77777777" w:rsidR="00395E23" w:rsidRPr="00AB48BB" w:rsidRDefault="003809E7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6.2 Weight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22397BCA" w14:textId="65FBC81F" w:rsidR="00395E23" w:rsidRPr="00AB48BB" w:rsidRDefault="00E930A6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395E23" w14:paraId="604C2BE4" w14:textId="77777777" w:rsidTr="00E930A6">
        <w:trPr>
          <w:jc w:val="center"/>
        </w:trPr>
        <w:tc>
          <w:tcPr>
            <w:tcW w:w="4675" w:type="dxa"/>
          </w:tcPr>
          <w:p w14:paraId="6F08EEE7" w14:textId="77777777" w:rsidR="00395E23" w:rsidRPr="00AB48BB" w:rsidRDefault="00AD5DCB" w:rsidP="00AB48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6.3 Bonding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44C1F7CC" w14:textId="4BF6DA76" w:rsidR="00395E23" w:rsidRPr="00AB48BB" w:rsidRDefault="00E930A6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C65713" w14:paraId="37836670" w14:textId="77777777" w:rsidTr="00E930A6">
        <w:trPr>
          <w:trHeight w:val="70"/>
          <w:jc w:val="center"/>
        </w:trPr>
        <w:tc>
          <w:tcPr>
            <w:tcW w:w="4675" w:type="dxa"/>
          </w:tcPr>
          <w:p w14:paraId="653CC169" w14:textId="77777777" w:rsidR="00D77886" w:rsidRPr="00AB48BB" w:rsidRDefault="00D77886" w:rsidP="00AB48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6.4 Resistance and Inductance Test (motor and Solenoid)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66D4D573" w14:textId="1F348582" w:rsidR="00C65713" w:rsidRPr="00AB48BB" w:rsidRDefault="00E930A6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0E0D83BB" w14:textId="104D768C" w:rsidR="00C65713" w:rsidRPr="00AB48BB" w:rsidRDefault="00E930A6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395E23" w14:paraId="7EBEF143" w14:textId="77777777" w:rsidTr="00E930A6">
        <w:trPr>
          <w:jc w:val="center"/>
        </w:trPr>
        <w:tc>
          <w:tcPr>
            <w:tcW w:w="4675" w:type="dxa"/>
          </w:tcPr>
          <w:p w14:paraId="46FDB7CB" w14:textId="77777777" w:rsidR="00395E23" w:rsidRPr="00AB48BB" w:rsidRDefault="00D77886" w:rsidP="00AB48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6.5 Power ON UUT Checks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0E80D02C" w14:textId="46CA434F" w:rsidR="00395E23" w:rsidRPr="00AB48BB" w:rsidRDefault="00E930A6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C65713" w14:paraId="155FBFDC" w14:textId="77777777" w:rsidTr="00E930A6">
        <w:trPr>
          <w:jc w:val="center"/>
        </w:trPr>
        <w:tc>
          <w:tcPr>
            <w:tcW w:w="4675" w:type="dxa"/>
          </w:tcPr>
          <w:p w14:paraId="7E3A89E7" w14:textId="77777777" w:rsidR="00C65713" w:rsidRPr="00AB48BB" w:rsidRDefault="00C65713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</w:t>
            </w:r>
            <w:r w:rsidR="00F4766E">
              <w:rPr>
                <w:b/>
                <w:bCs/>
                <w:sz w:val="20"/>
                <w:szCs w:val="20"/>
              </w:rPr>
              <w:t>.1</w:t>
            </w:r>
            <w:r w:rsidRPr="00AB48BB">
              <w:rPr>
                <w:b/>
                <w:bCs/>
                <w:sz w:val="20"/>
                <w:szCs w:val="20"/>
              </w:rPr>
              <w:t xml:space="preserve"> </w:t>
            </w:r>
            <w:r w:rsidR="00F4766E">
              <w:rPr>
                <w:b/>
                <w:bCs/>
                <w:sz w:val="20"/>
                <w:szCs w:val="20"/>
              </w:rPr>
              <w:t>MCE (MCE1, MCE2, MCE3) Power Up</w:t>
            </w:r>
          </w:p>
        </w:tc>
        <w:tc>
          <w:tcPr>
            <w:tcW w:w="4675" w:type="dxa"/>
            <w:gridSpan w:val="2"/>
            <w:shd w:val="solid" w:color="B9FF93" w:fill="auto"/>
          </w:tcPr>
          <w:p w14:paraId="26C958C8" w14:textId="1D8AD832" w:rsidR="00C65713" w:rsidRPr="00AB48BB" w:rsidRDefault="00E930A6" w:rsidP="0061280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C65713" w14:paraId="682A42FB" w14:textId="77777777" w:rsidTr="00E930A6">
        <w:trPr>
          <w:trHeight w:val="170"/>
          <w:jc w:val="center"/>
        </w:trPr>
        <w:tc>
          <w:tcPr>
            <w:tcW w:w="4675" w:type="dxa"/>
          </w:tcPr>
          <w:p w14:paraId="15500E2D" w14:textId="77777777" w:rsidR="00C65713" w:rsidRPr="00AB48BB" w:rsidRDefault="00C65713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6.6.3 Holding Load Test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3B3C911D" w14:textId="33273A82" w:rsidR="00C65713" w:rsidRPr="00AB48BB" w:rsidRDefault="00E930A6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1D97EB4A" w14:textId="46B2304E" w:rsidR="00C65713" w:rsidRPr="00AB48BB" w:rsidRDefault="00E930A6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12803" w14:paraId="1E170FBF" w14:textId="77777777" w:rsidTr="00E930A6">
        <w:trPr>
          <w:trHeight w:val="224"/>
          <w:jc w:val="center"/>
        </w:trPr>
        <w:tc>
          <w:tcPr>
            <w:tcW w:w="4675" w:type="dxa"/>
          </w:tcPr>
          <w:p w14:paraId="385893DD" w14:textId="77777777" w:rsidR="00680458" w:rsidRPr="00AB48BB" w:rsidRDefault="00680458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6.6.4 Brake Release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392D68B7" w14:textId="22288907" w:rsidR="00612803" w:rsidRPr="00AB48BB" w:rsidRDefault="00E930A6" w:rsidP="0061280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6D15A2" w14:paraId="5410870E" w14:textId="77777777" w:rsidTr="00E930A6">
        <w:trPr>
          <w:trHeight w:val="530"/>
          <w:jc w:val="center"/>
        </w:trPr>
        <w:tc>
          <w:tcPr>
            <w:tcW w:w="4675" w:type="dxa"/>
          </w:tcPr>
          <w:p w14:paraId="75C3CF00" w14:textId="77777777" w:rsidR="00680458" w:rsidRPr="00AB48BB" w:rsidRDefault="00680458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6.6.5 N1 and N2 Extend Mechanical Stops and MCE Rigging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73E9312D" w14:textId="4EB14265" w:rsidR="006D15A2" w:rsidRPr="00AB48BB" w:rsidRDefault="00E930A6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D15A2" w14:paraId="3120BB14" w14:textId="77777777" w:rsidTr="00E930A6">
        <w:trPr>
          <w:jc w:val="center"/>
        </w:trPr>
        <w:tc>
          <w:tcPr>
            <w:tcW w:w="4675" w:type="dxa"/>
          </w:tcPr>
          <w:p w14:paraId="1919F9BB" w14:textId="77777777" w:rsidR="00680458" w:rsidRPr="00AB48BB" w:rsidRDefault="00680458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6.6.6 N1 and N2 Stroke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148E4604" w14:textId="52C24467" w:rsidR="006D15A2" w:rsidRPr="00AB48BB" w:rsidRDefault="00E930A6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D15A2" w14:paraId="1E9D72A8" w14:textId="77777777" w:rsidTr="00E930A6">
        <w:trPr>
          <w:jc w:val="center"/>
        </w:trPr>
        <w:tc>
          <w:tcPr>
            <w:tcW w:w="4675" w:type="dxa"/>
          </w:tcPr>
          <w:p w14:paraId="4FB5CDE0" w14:textId="77777777" w:rsidR="00680458" w:rsidRPr="00AB48BB" w:rsidRDefault="00680458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6.6.7 Performance Test – unloaded operation (one channel operation)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0CA7DB87" w14:textId="1ED60325" w:rsidR="006D15A2" w:rsidRPr="00AB48BB" w:rsidRDefault="00E930A6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D15A2" w14:paraId="4BB629CC" w14:textId="77777777" w:rsidTr="00E930A6">
        <w:trPr>
          <w:jc w:val="center"/>
        </w:trPr>
        <w:tc>
          <w:tcPr>
            <w:tcW w:w="4675" w:type="dxa"/>
          </w:tcPr>
          <w:p w14:paraId="19445BBE" w14:textId="77777777" w:rsidR="000E675C" w:rsidRPr="00AB48BB" w:rsidRDefault="000E675C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6.6.8 Performance Test – Loaded Operation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6E805127" w14:textId="1118F77F" w:rsidR="006D15A2" w:rsidRPr="00AB48BB" w:rsidRDefault="00E930A6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D15A2" w14:paraId="08CEEDBB" w14:textId="77777777" w:rsidTr="00E930A6">
        <w:trPr>
          <w:jc w:val="center"/>
        </w:trPr>
        <w:tc>
          <w:tcPr>
            <w:tcW w:w="4675" w:type="dxa"/>
          </w:tcPr>
          <w:p w14:paraId="266E4EDA" w14:textId="77777777" w:rsidR="006D15A2" w:rsidRPr="00AB48BB" w:rsidRDefault="000E675C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6.6.9 Backlash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70D3CF91" w14:textId="0F360C3A" w:rsidR="006D15A2" w:rsidRPr="00AB48BB" w:rsidRDefault="00E930A6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</w:tbl>
    <w:p w14:paraId="0582E2BF" w14:textId="77777777" w:rsidR="006F08DD" w:rsidRDefault="006F08DD" w:rsidP="00133482">
      <w:pPr>
        <w:pStyle w:val="Heading9"/>
        <w:rPr>
          <w:b/>
          <w:bCs/>
          <w:sz w:val="32"/>
          <w:szCs w:val="32"/>
        </w:rPr>
      </w:pPr>
      <w:bookmarkStart w:id="0" w:name="_Ref127525995"/>
      <w:bookmarkStart w:id="1" w:name="_Hlk122079207"/>
      <w:r>
        <w:rPr>
          <w:b/>
          <w:bCs/>
          <w:sz w:val="32"/>
          <w:szCs w:val="32"/>
        </w:rPr>
        <w:br w:type="page"/>
      </w:r>
    </w:p>
    <w:p w14:paraId="09417BA1" w14:textId="77777777" w:rsidR="006F08DD" w:rsidRPr="006F08DD" w:rsidRDefault="006F08DD" w:rsidP="006F08DD">
      <w:pPr>
        <w:pStyle w:val="Heading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 of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08DD" w14:paraId="4161BBDD" w14:textId="77777777" w:rsidTr="006F08DD">
        <w:tc>
          <w:tcPr>
            <w:tcW w:w="4675" w:type="dxa"/>
          </w:tcPr>
          <w:p w14:paraId="3030727B" w14:textId="77777777" w:rsidR="006F08DD" w:rsidRDefault="006F08DD" w:rsidP="006F08DD">
            <w:pPr>
              <w:pStyle w:val="Heading9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Unit</w:t>
            </w:r>
          </w:p>
        </w:tc>
        <w:tc>
          <w:tcPr>
            <w:tcW w:w="4675" w:type="dxa"/>
          </w:tcPr>
          <w:p w14:paraId="4DA4ABDA" w14:textId="77777777" w:rsidR="006F08DD" w:rsidRDefault="006F08DD" w:rsidP="006F08DD">
            <w:pPr>
              <w:pStyle w:val="Heading9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Abbreviation used</w:t>
            </w:r>
          </w:p>
        </w:tc>
      </w:tr>
      <w:tr w:rsidR="006F08DD" w14:paraId="1D731842" w14:textId="77777777" w:rsidTr="006F08DD">
        <w:tc>
          <w:tcPr>
            <w:tcW w:w="4675" w:type="dxa"/>
          </w:tcPr>
          <w:p w14:paraId="5D70D5D0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 w:rsidRPr="006F08DD">
              <w:rPr>
                <w:sz w:val="22"/>
                <w:szCs w:val="22"/>
              </w:rPr>
              <w:t>Pounds</w:t>
            </w:r>
          </w:p>
        </w:tc>
        <w:tc>
          <w:tcPr>
            <w:tcW w:w="4675" w:type="dxa"/>
          </w:tcPr>
          <w:p w14:paraId="4CC7862C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 w:rsidRPr="006F08DD">
              <w:rPr>
                <w:sz w:val="22"/>
                <w:szCs w:val="22"/>
              </w:rPr>
              <w:t>lbs.</w:t>
            </w:r>
          </w:p>
        </w:tc>
      </w:tr>
      <w:tr w:rsidR="006F08DD" w14:paraId="2C170E3E" w14:textId="77777777" w:rsidTr="006F08DD">
        <w:tc>
          <w:tcPr>
            <w:tcW w:w="4675" w:type="dxa"/>
          </w:tcPr>
          <w:p w14:paraId="63766062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Pr="006F08DD">
              <w:rPr>
                <w:sz w:val="22"/>
                <w:szCs w:val="22"/>
              </w:rPr>
              <w:t>illiohms</w:t>
            </w:r>
          </w:p>
        </w:tc>
        <w:tc>
          <w:tcPr>
            <w:tcW w:w="4675" w:type="dxa"/>
          </w:tcPr>
          <w:p w14:paraId="4F5C8996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mOhms</w:t>
            </w:r>
            <w:proofErr w:type="spellEnd"/>
          </w:p>
        </w:tc>
      </w:tr>
      <w:tr w:rsidR="006F08DD" w14:paraId="335BC441" w14:textId="77777777" w:rsidTr="006F08DD">
        <w:tc>
          <w:tcPr>
            <w:tcW w:w="4675" w:type="dxa"/>
          </w:tcPr>
          <w:p w14:paraId="0B8A36B2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Ohms</w:t>
            </w:r>
          </w:p>
        </w:tc>
        <w:tc>
          <w:tcPr>
            <w:tcW w:w="4675" w:type="dxa"/>
          </w:tcPr>
          <w:p w14:paraId="5060F9CB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Ohms</w:t>
            </w:r>
          </w:p>
        </w:tc>
      </w:tr>
      <w:tr w:rsidR="006F08DD" w14:paraId="7BD37AAF" w14:textId="77777777" w:rsidTr="006F08DD">
        <w:tc>
          <w:tcPr>
            <w:tcW w:w="4675" w:type="dxa"/>
          </w:tcPr>
          <w:p w14:paraId="6284AD7B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MilliHertz</w:t>
            </w:r>
            <w:proofErr w:type="spellEnd"/>
          </w:p>
        </w:tc>
        <w:tc>
          <w:tcPr>
            <w:tcW w:w="4675" w:type="dxa"/>
          </w:tcPr>
          <w:p w14:paraId="1700268C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mH</w:t>
            </w:r>
            <w:r w:rsidR="007E0E80">
              <w:rPr>
                <w:sz w:val="22"/>
                <w:szCs w:val="22"/>
              </w:rPr>
              <w:t>z</w:t>
            </w:r>
            <w:proofErr w:type="spellEnd"/>
          </w:p>
        </w:tc>
      </w:tr>
      <w:tr w:rsidR="00996987" w14:paraId="34C4F4E5" w14:textId="77777777" w:rsidTr="006F08DD">
        <w:tc>
          <w:tcPr>
            <w:tcW w:w="4675" w:type="dxa"/>
          </w:tcPr>
          <w:p w14:paraId="7B1683C2" w14:textId="77777777" w:rsidR="00996987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Hertz</w:t>
            </w:r>
          </w:p>
        </w:tc>
        <w:tc>
          <w:tcPr>
            <w:tcW w:w="4675" w:type="dxa"/>
          </w:tcPr>
          <w:p w14:paraId="29C990CE" w14:textId="77777777" w:rsidR="00996987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Hz</w:t>
            </w:r>
          </w:p>
        </w:tc>
      </w:tr>
      <w:tr w:rsidR="006F08DD" w14:paraId="28B1D974" w14:textId="77777777" w:rsidTr="006F08DD">
        <w:tc>
          <w:tcPr>
            <w:tcW w:w="4675" w:type="dxa"/>
          </w:tcPr>
          <w:p w14:paraId="02F3C8AA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4675" w:type="dxa"/>
          </w:tcPr>
          <w:p w14:paraId="5D65E292" w14:textId="77777777" w:rsidR="006F08DD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</w:tr>
      <w:tr w:rsidR="006F08DD" w14:paraId="190944CD" w14:textId="77777777" w:rsidTr="006F08DD">
        <w:tc>
          <w:tcPr>
            <w:tcW w:w="4675" w:type="dxa"/>
          </w:tcPr>
          <w:p w14:paraId="49EFFC86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Pounds of force</w:t>
            </w:r>
          </w:p>
        </w:tc>
        <w:tc>
          <w:tcPr>
            <w:tcW w:w="4675" w:type="dxa"/>
          </w:tcPr>
          <w:p w14:paraId="16B7822A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</w:tr>
      <w:tr w:rsidR="006F08DD" w14:paraId="2DA0A7EB" w14:textId="77777777" w:rsidTr="006F08DD">
        <w:tc>
          <w:tcPr>
            <w:tcW w:w="4675" w:type="dxa"/>
          </w:tcPr>
          <w:p w14:paraId="13A12126" w14:textId="77777777" w:rsidR="006F08DD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Ampheres</w:t>
            </w:r>
            <w:proofErr w:type="spellEnd"/>
          </w:p>
        </w:tc>
        <w:tc>
          <w:tcPr>
            <w:tcW w:w="4675" w:type="dxa"/>
          </w:tcPr>
          <w:p w14:paraId="27817CE2" w14:textId="77777777" w:rsidR="006F08DD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996987" w14:paraId="4D8B2B79" w14:textId="77777777" w:rsidTr="006F08DD">
        <w:tc>
          <w:tcPr>
            <w:tcW w:w="4675" w:type="dxa"/>
          </w:tcPr>
          <w:p w14:paraId="0756B698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Bit </w:t>
            </w:r>
            <w:r w:rsidR="007E0E80">
              <w:rPr>
                <w:sz w:val="22"/>
                <w:szCs w:val="22"/>
              </w:rPr>
              <w:t>values in Hexadecimal</w:t>
            </w:r>
          </w:p>
        </w:tc>
        <w:tc>
          <w:tcPr>
            <w:tcW w:w="4675" w:type="dxa"/>
          </w:tcPr>
          <w:p w14:paraId="24A79EFE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</w:t>
            </w:r>
          </w:p>
        </w:tc>
      </w:tr>
      <w:tr w:rsidR="00996987" w14:paraId="479E4103" w14:textId="77777777" w:rsidTr="006F08DD">
        <w:tc>
          <w:tcPr>
            <w:tcW w:w="4675" w:type="dxa"/>
          </w:tcPr>
          <w:p w14:paraId="6F0F9972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 per Second</w:t>
            </w:r>
          </w:p>
        </w:tc>
        <w:tc>
          <w:tcPr>
            <w:tcW w:w="4675" w:type="dxa"/>
          </w:tcPr>
          <w:p w14:paraId="447E981C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in/s</w:t>
            </w:r>
          </w:p>
        </w:tc>
      </w:tr>
      <w:tr w:rsidR="00996987" w14:paraId="0FF35F8D" w14:textId="77777777" w:rsidTr="006F08DD">
        <w:tc>
          <w:tcPr>
            <w:tcW w:w="4675" w:type="dxa"/>
          </w:tcPr>
          <w:p w14:paraId="1D30FDF0" w14:textId="77777777" w:rsidR="00996987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Milliseconds</w:t>
            </w:r>
          </w:p>
        </w:tc>
        <w:tc>
          <w:tcPr>
            <w:tcW w:w="4675" w:type="dxa"/>
          </w:tcPr>
          <w:p w14:paraId="7B8A9E99" w14:textId="77777777" w:rsidR="00996987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ms</w:t>
            </w:r>
            <w:proofErr w:type="spellEnd"/>
          </w:p>
        </w:tc>
      </w:tr>
      <w:tr w:rsidR="00996987" w14:paraId="3FDB165C" w14:textId="77777777" w:rsidTr="006F08DD">
        <w:tc>
          <w:tcPr>
            <w:tcW w:w="4675" w:type="dxa"/>
          </w:tcPr>
          <w:p w14:paraId="06A56364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Seconds</w:t>
            </w:r>
          </w:p>
        </w:tc>
        <w:tc>
          <w:tcPr>
            <w:tcW w:w="4675" w:type="dxa"/>
          </w:tcPr>
          <w:p w14:paraId="11E2AB87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seconds</w:t>
            </w:r>
          </w:p>
        </w:tc>
      </w:tr>
      <w:tr w:rsidR="00996987" w14:paraId="1DD05F20" w14:textId="77777777" w:rsidTr="006F08DD">
        <w:tc>
          <w:tcPr>
            <w:tcW w:w="4675" w:type="dxa"/>
          </w:tcPr>
          <w:p w14:paraId="52F5A9BA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Decibel</w:t>
            </w:r>
          </w:p>
        </w:tc>
        <w:tc>
          <w:tcPr>
            <w:tcW w:w="4675" w:type="dxa"/>
          </w:tcPr>
          <w:p w14:paraId="357D2A66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</w:t>
            </w:r>
          </w:p>
        </w:tc>
      </w:tr>
      <w:tr w:rsidR="00996987" w14:paraId="20DCFC76" w14:textId="77777777" w:rsidTr="006F08DD">
        <w:tc>
          <w:tcPr>
            <w:tcW w:w="4675" w:type="dxa"/>
          </w:tcPr>
          <w:p w14:paraId="5DDE20D2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Degrees</w:t>
            </w:r>
          </w:p>
        </w:tc>
        <w:tc>
          <w:tcPr>
            <w:tcW w:w="4675" w:type="dxa"/>
          </w:tcPr>
          <w:p w14:paraId="2D9DFC18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</w:t>
            </w:r>
          </w:p>
        </w:tc>
      </w:tr>
      <w:tr w:rsidR="00996987" w14:paraId="48E226B7" w14:textId="77777777" w:rsidTr="006F08DD">
        <w:tc>
          <w:tcPr>
            <w:tcW w:w="4675" w:type="dxa"/>
          </w:tcPr>
          <w:p w14:paraId="58CE093E" w14:textId="77777777" w:rsidR="00996987" w:rsidRPr="006F08DD" w:rsidRDefault="007E0E80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Tolerance in the range of</w:t>
            </w:r>
          </w:p>
        </w:tc>
        <w:tc>
          <w:tcPr>
            <w:tcW w:w="4675" w:type="dxa"/>
          </w:tcPr>
          <w:p w14:paraId="73456936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+/-</w:t>
            </w:r>
          </w:p>
        </w:tc>
      </w:tr>
    </w:tbl>
    <w:p w14:paraId="7DE75202" w14:textId="68641E7B" w:rsidR="00546B2F" w:rsidRPr="00546B2F" w:rsidRDefault="00546B2F" w:rsidP="00546B2F">
      <w:r>
        <w:br w:type="page"/>
      </w:r>
    </w:p>
    <w:p w14:paraId="2E420FE3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6.1. Visual Examination of the Product</w:t>
      </w:r>
      <w:bookmarkEnd w:id="0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835"/>
        <w:gridCol w:w="2525"/>
      </w:tblGrid>
      <w:tr w:rsidR="00133482" w14:paraId="25CC9515" w14:textId="77777777" w:rsidTr="00E930A6">
        <w:tc>
          <w:tcPr>
            <w:tcW w:w="6835" w:type="dxa"/>
          </w:tcPr>
          <w:bookmarkEnd w:id="1"/>
          <w:p w14:paraId="3768465D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conforms to the requirements of paragraph 6.1                        </w:t>
            </w:r>
          </w:p>
        </w:tc>
        <w:tc>
          <w:tcPr>
            <w:tcW w:w="2525" w:type="dxa"/>
            <w:shd w:val="solid" w:color="B9FF93" w:fill="auto"/>
          </w:tcPr>
          <w:p w14:paraId="366041E4" w14:textId="58D2704A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34800485" w14:textId="77777777" w:rsidR="00133482" w:rsidRPr="007463D8" w:rsidRDefault="00133482" w:rsidP="00133482">
      <w:pPr>
        <w:pStyle w:val="BodyText"/>
      </w:pPr>
      <w:bookmarkStart w:id="2" w:name="_Ref127526002"/>
    </w:p>
    <w:bookmarkEnd w:id="2"/>
    <w:p w14:paraId="2E3A3D81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6.2 Weight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77"/>
        <w:gridCol w:w="1912"/>
        <w:gridCol w:w="1693"/>
        <w:gridCol w:w="2168"/>
      </w:tblGrid>
      <w:tr w:rsidR="00F9472B" w14:paraId="0AC2C251" w14:textId="77777777" w:rsidTr="00FD6402">
        <w:tc>
          <w:tcPr>
            <w:tcW w:w="9350" w:type="dxa"/>
            <w:gridSpan w:val="4"/>
          </w:tcPr>
          <w:p w14:paraId="0B5659E1" w14:textId="77777777" w:rsidR="00F9472B" w:rsidRPr="0095150B" w:rsidRDefault="00F9472B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UUT Weight</w:t>
            </w:r>
          </w:p>
        </w:tc>
      </w:tr>
      <w:tr w:rsidR="001F4556" w14:paraId="0FD3BA6E" w14:textId="77777777" w:rsidTr="00805762">
        <w:tc>
          <w:tcPr>
            <w:tcW w:w="3577" w:type="dxa"/>
          </w:tcPr>
          <w:p w14:paraId="6CA54C07" w14:textId="77777777" w:rsidR="001F4556" w:rsidRPr="0095150B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95150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5773" w:type="dxa"/>
            <w:gridSpan w:val="3"/>
          </w:tcPr>
          <w:p w14:paraId="1C62A800" w14:textId="77777777" w:rsidR="001F4556" w:rsidRPr="0095150B" w:rsidRDefault="001F4556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95150B">
              <w:rPr>
                <w:b/>
                <w:bCs/>
                <w:szCs w:val="20"/>
              </w:rPr>
              <w:t>Results</w:t>
            </w:r>
          </w:p>
        </w:tc>
      </w:tr>
      <w:tr w:rsidR="001F4556" w14:paraId="73627442" w14:textId="77777777" w:rsidTr="00E930A6">
        <w:tc>
          <w:tcPr>
            <w:tcW w:w="3577" w:type="dxa"/>
          </w:tcPr>
          <w:p w14:paraId="48A3CACD" w14:textId="77777777" w:rsidR="001F4556" w:rsidRPr="001F4556" w:rsidRDefault="001F4556" w:rsidP="001F455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F4556">
              <w:rPr>
                <w:b/>
                <w:bCs/>
                <w:szCs w:val="20"/>
              </w:rPr>
              <w:t>UUT weight should not exceed</w:t>
            </w:r>
          </w:p>
        </w:tc>
        <w:tc>
          <w:tcPr>
            <w:tcW w:w="1912" w:type="dxa"/>
          </w:tcPr>
          <w:p w14:paraId="4EA80731" w14:textId="77777777" w:rsidR="001F4556" w:rsidRPr="001F4556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F4556">
              <w:rPr>
                <w:b/>
                <w:bCs/>
                <w:szCs w:val="20"/>
              </w:rPr>
              <w:t>Actual Weight</w:t>
            </w:r>
          </w:p>
        </w:tc>
        <w:tc>
          <w:tcPr>
            <w:tcW w:w="1693" w:type="dxa"/>
          </w:tcPr>
          <w:p w14:paraId="1F28D226" w14:textId="77777777" w:rsidR="001F4556" w:rsidRPr="001F4556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168" w:type="dxa"/>
            <w:tcBorders>
              <w:bottom w:val="single" w:sz="4" w:space="0" w:color="auto"/>
            </w:tcBorders>
          </w:tcPr>
          <w:p w14:paraId="7C12AC21" w14:textId="77777777" w:rsidR="001F4556" w:rsidRPr="001F4556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F4556">
              <w:rPr>
                <w:b/>
                <w:bCs/>
                <w:szCs w:val="20"/>
              </w:rPr>
              <w:t>Pass/Fail</w:t>
            </w:r>
          </w:p>
        </w:tc>
      </w:tr>
      <w:tr w:rsidR="001F4556" w14:paraId="3A5D6FFE" w14:textId="77777777" w:rsidTr="00E930A6">
        <w:tc>
          <w:tcPr>
            <w:tcW w:w="3577" w:type="dxa"/>
          </w:tcPr>
          <w:p w14:paraId="2312F500" w14:textId="5D872F57" w:rsidR="001F4556" w:rsidRDefault="00E930A6" w:rsidP="001F455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  <w:r w:rsidR="001F4556">
              <w:rPr>
                <w:szCs w:val="20"/>
              </w:rPr>
              <w:t xml:space="preserve"> </w:t>
            </w:r>
          </w:p>
        </w:tc>
        <w:tc>
          <w:tcPr>
            <w:tcW w:w="1912" w:type="dxa"/>
          </w:tcPr>
          <w:p w14:paraId="294DBF91" w14:textId="31555CB2" w:rsidR="001F4556" w:rsidRDefault="00E930A6" w:rsidP="001F455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1F4556">
              <w:rPr>
                <w:szCs w:val="20"/>
              </w:rPr>
              <w:t xml:space="preserve"> </w:t>
            </w:r>
          </w:p>
        </w:tc>
        <w:tc>
          <w:tcPr>
            <w:tcW w:w="1693" w:type="dxa"/>
          </w:tcPr>
          <w:p w14:paraId="26BAEADB" w14:textId="77777777" w:rsidR="001F4556" w:rsidRDefault="006F08DD" w:rsidP="0095150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l</w:t>
            </w:r>
            <w:r w:rsidR="001F4556">
              <w:rPr>
                <w:szCs w:val="20"/>
              </w:rPr>
              <w:t>bs</w:t>
            </w:r>
            <w:r w:rsidR="004F7B2C">
              <w:rPr>
                <w:szCs w:val="20"/>
              </w:rPr>
              <w:t>.</w:t>
            </w:r>
          </w:p>
        </w:tc>
        <w:tc>
          <w:tcPr>
            <w:tcW w:w="2168" w:type="dxa"/>
            <w:shd w:val="solid" w:color="B9FF93" w:fill="auto"/>
          </w:tcPr>
          <w:p w14:paraId="6BD08A7B" w14:textId="0D3BB396" w:rsidR="001F4556" w:rsidRDefault="00E930A6" w:rsidP="0095150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2D9E3EEA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29D578DC" w14:textId="19B8B32F" w:rsidR="00E930A6" w:rsidRPr="00E930A6" w:rsidRDefault="00133482" w:rsidP="00E930A6">
      <w:pPr>
        <w:pStyle w:val="Heading9"/>
        <w:rPr>
          <w:sz w:val="32"/>
          <w:szCs w:val="32"/>
        </w:rPr>
      </w:pPr>
      <w:bookmarkStart w:id="3" w:name="_Ref127526785"/>
      <w:r w:rsidRPr="007463D8">
        <w:rPr>
          <w:rStyle w:val="Heading8Char"/>
          <w:rFonts w:eastAsiaTheme="minorHAnsi" w:cstheme="minorBidi"/>
          <w:i w:val="0"/>
          <w:color w:val="404040" w:themeColor="text1" w:themeTint="BF"/>
          <w:sz w:val="32"/>
          <w:szCs w:val="32"/>
        </w:rPr>
        <w:t>6.3 Bonding</w:t>
      </w:r>
      <w:bookmarkEnd w:id="3"/>
      <w:r w:rsidRPr="007463D8">
        <w:rPr>
          <w:sz w:val="32"/>
          <w:szCs w:val="32"/>
        </w:rPr>
        <w:t xml:space="preserve"> </w:t>
      </w:r>
      <w:bookmarkStart w:id="4" w:name="_Ref129073835"/>
    </w:p>
    <w:p w14:paraId="7D8A4844" w14:textId="2A7D086B" w:rsidR="00E930A6" w:rsidRPr="00BD39EA" w:rsidRDefault="00E930A6" w:rsidP="00E930A6">
      <w:pPr>
        <w:pStyle w:val="Caption"/>
        <w:keepNext/>
        <w:ind w:left="0"/>
        <w:jc w:val="left"/>
        <w:rPr>
          <w:i w:val="0"/>
          <w:iCs w:val="0"/>
        </w:rPr>
      </w:pPr>
      <w:r w:rsidRPr="00293C09">
        <w:rPr>
          <w:bCs/>
          <w:szCs w:val="20"/>
        </w:rPr>
        <w:t>Bonding resistance</w:t>
      </w:r>
      <w:r>
        <w:rPr>
          <w:bCs/>
          <w:szCs w:val="20"/>
        </w:rPr>
        <w:t>:</w:t>
      </w:r>
      <w:r w:rsidRPr="004D6A80">
        <w:rPr>
          <w:bCs/>
          <w:color w:val="F3533F" w:themeColor="accent6"/>
        </w:rPr>
        <w:t xml:space="preserve">         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800"/>
        <w:gridCol w:w="997"/>
        <w:gridCol w:w="983"/>
        <w:gridCol w:w="1260"/>
        <w:gridCol w:w="1298"/>
        <w:gridCol w:w="883"/>
        <w:gridCol w:w="1084"/>
        <w:gridCol w:w="1050"/>
      </w:tblGrid>
      <w:tr w:rsidR="00E930A6" w:rsidRPr="00CF01D2" w14:paraId="4220A8EE" w14:textId="77777777" w:rsidTr="00D41945">
        <w:trPr>
          <w:trHeight w:val="297"/>
        </w:trPr>
        <w:tc>
          <w:tcPr>
            <w:tcW w:w="9355" w:type="dxa"/>
            <w:gridSpan w:val="8"/>
          </w:tcPr>
          <w:p w14:paraId="3D034952" w14:textId="77777777" w:rsidR="00E930A6" w:rsidRDefault="00E930A6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Bonding Resistance</w:t>
            </w:r>
          </w:p>
        </w:tc>
      </w:tr>
      <w:tr w:rsidR="00E930A6" w:rsidRPr="00CF01D2" w14:paraId="3A728FA2" w14:textId="77777777" w:rsidTr="00D41945">
        <w:trPr>
          <w:trHeight w:val="297"/>
        </w:trPr>
        <w:tc>
          <w:tcPr>
            <w:tcW w:w="9355" w:type="dxa"/>
            <w:gridSpan w:val="8"/>
          </w:tcPr>
          <w:p w14:paraId="79FD79A4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  <w:p w14:paraId="0C3077DA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E85373" w:rsidRPr="00CF01D2" w14:paraId="171381C5" w14:textId="77777777" w:rsidTr="00E85373">
        <w:trPr>
          <w:trHeight w:val="297"/>
        </w:trPr>
        <w:tc>
          <w:tcPr>
            <w:tcW w:w="1800" w:type="dxa"/>
          </w:tcPr>
          <w:p w14:paraId="57FCFE7C" w14:textId="77777777" w:rsidR="00E930A6" w:rsidRPr="0009590E" w:rsidRDefault="00E930A6" w:rsidP="00D41945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997" w:type="dxa"/>
          </w:tcPr>
          <w:p w14:paraId="1FBBC393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Simplex max allowed</w:t>
            </w:r>
          </w:p>
        </w:tc>
        <w:tc>
          <w:tcPr>
            <w:tcW w:w="983" w:type="dxa"/>
            <w:shd w:val="clear" w:color="auto" w:fill="auto"/>
          </w:tcPr>
          <w:p w14:paraId="014AA0CB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Simplex</w:t>
            </w:r>
            <w:r>
              <w:rPr>
                <w:b/>
                <w:bCs/>
                <w:color w:val="000000" w:themeColor="text1"/>
                <w:szCs w:val="20"/>
              </w:rPr>
              <w:t xml:space="preserve"> Actual</w:t>
            </w:r>
          </w:p>
        </w:tc>
        <w:tc>
          <w:tcPr>
            <w:tcW w:w="1260" w:type="dxa"/>
            <w:shd w:val="clear" w:color="auto" w:fill="auto"/>
          </w:tcPr>
          <w:p w14:paraId="27073CAD" w14:textId="77777777" w:rsidR="00E930A6" w:rsidRDefault="00E930A6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Pass/Fail</w:t>
            </w:r>
          </w:p>
        </w:tc>
        <w:tc>
          <w:tcPr>
            <w:tcW w:w="1298" w:type="dxa"/>
          </w:tcPr>
          <w:p w14:paraId="5BAF83C7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Duplex max allowed</w:t>
            </w:r>
          </w:p>
        </w:tc>
        <w:tc>
          <w:tcPr>
            <w:tcW w:w="883" w:type="dxa"/>
          </w:tcPr>
          <w:p w14:paraId="775F40D8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Duplex</w:t>
            </w:r>
            <w:r>
              <w:rPr>
                <w:b/>
                <w:bCs/>
                <w:color w:val="000000" w:themeColor="text1"/>
                <w:szCs w:val="20"/>
              </w:rPr>
              <w:t xml:space="preserve"> Actual</w:t>
            </w:r>
          </w:p>
        </w:tc>
        <w:tc>
          <w:tcPr>
            <w:tcW w:w="1084" w:type="dxa"/>
          </w:tcPr>
          <w:p w14:paraId="1C479502" w14:textId="77777777" w:rsidR="00E930A6" w:rsidRDefault="00E930A6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Pass/Fail</w:t>
            </w:r>
          </w:p>
        </w:tc>
        <w:tc>
          <w:tcPr>
            <w:tcW w:w="1050" w:type="dxa"/>
          </w:tcPr>
          <w:p w14:paraId="012C2EFE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Units</w:t>
            </w:r>
          </w:p>
        </w:tc>
      </w:tr>
      <w:tr w:rsidR="00E85373" w:rsidRPr="00CF01D2" w14:paraId="42475432" w14:textId="77777777" w:rsidTr="00E85373">
        <w:trPr>
          <w:trHeight w:val="297"/>
        </w:trPr>
        <w:tc>
          <w:tcPr>
            <w:tcW w:w="1800" w:type="dxa"/>
          </w:tcPr>
          <w:p w14:paraId="62661E95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Motor End Cap</w:t>
            </w:r>
          </w:p>
        </w:tc>
        <w:tc>
          <w:tcPr>
            <w:tcW w:w="997" w:type="dxa"/>
          </w:tcPr>
          <w:p w14:paraId="02B0326E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983" w:type="dxa"/>
            <w:shd w:val="clear" w:color="auto" w:fill="FF7C80"/>
          </w:tcPr>
          <w:p w14:paraId="3C8B5E28" w14:textId="0FEC7FC0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7C80"/>
          </w:tcPr>
          <w:p w14:paraId="49A80737" w14:textId="109E2FBE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Failed</w:t>
            </w:r>
          </w:p>
        </w:tc>
        <w:tc>
          <w:tcPr>
            <w:tcW w:w="1298" w:type="dxa"/>
          </w:tcPr>
          <w:p w14:paraId="4E299BED" w14:textId="77777777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12.5</w:t>
            </w:r>
          </w:p>
        </w:tc>
        <w:tc>
          <w:tcPr>
            <w:tcW w:w="883" w:type="dxa"/>
            <w:shd w:val="clear" w:color="auto" w:fill="FF7C80"/>
          </w:tcPr>
          <w:p w14:paraId="2D4FAFDC" w14:textId="33B95359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0</w:t>
            </w:r>
          </w:p>
        </w:tc>
        <w:tc>
          <w:tcPr>
            <w:tcW w:w="1084" w:type="dxa"/>
            <w:shd w:val="clear" w:color="auto" w:fill="FF7C80"/>
          </w:tcPr>
          <w:p w14:paraId="651A5FD0" w14:textId="2BB5B87D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Failed</w:t>
            </w:r>
          </w:p>
        </w:tc>
        <w:tc>
          <w:tcPr>
            <w:tcW w:w="1050" w:type="dxa"/>
          </w:tcPr>
          <w:p w14:paraId="3FDAA70C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E85373" w:rsidRPr="00CF01D2" w14:paraId="4288D600" w14:textId="77777777" w:rsidTr="00E85373">
        <w:trPr>
          <w:trHeight w:val="297"/>
        </w:trPr>
        <w:tc>
          <w:tcPr>
            <w:tcW w:w="1800" w:type="dxa"/>
          </w:tcPr>
          <w:p w14:paraId="4575DE07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Solenoid housing</w:t>
            </w:r>
          </w:p>
        </w:tc>
        <w:tc>
          <w:tcPr>
            <w:tcW w:w="997" w:type="dxa"/>
          </w:tcPr>
          <w:p w14:paraId="55D3808B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983" w:type="dxa"/>
            <w:shd w:val="clear" w:color="auto" w:fill="FF7C80"/>
          </w:tcPr>
          <w:p w14:paraId="2DF731B5" w14:textId="7EED9148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1260" w:type="dxa"/>
            <w:shd w:val="clear" w:color="auto" w:fill="FF7C80"/>
          </w:tcPr>
          <w:p w14:paraId="7F3AC517" w14:textId="28E90D44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Failed</w:t>
            </w:r>
          </w:p>
        </w:tc>
        <w:tc>
          <w:tcPr>
            <w:tcW w:w="1298" w:type="dxa"/>
          </w:tcPr>
          <w:p w14:paraId="0CA8097B" w14:textId="77777777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10</w:t>
            </w:r>
          </w:p>
        </w:tc>
        <w:tc>
          <w:tcPr>
            <w:tcW w:w="883" w:type="dxa"/>
            <w:shd w:val="clear" w:color="auto" w:fill="FF7C80"/>
          </w:tcPr>
          <w:p w14:paraId="25806C8E" w14:textId="67BF4569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0</w:t>
            </w:r>
          </w:p>
        </w:tc>
        <w:tc>
          <w:tcPr>
            <w:tcW w:w="1084" w:type="dxa"/>
            <w:shd w:val="clear" w:color="auto" w:fill="FF7C80"/>
          </w:tcPr>
          <w:p w14:paraId="4AD15841" w14:textId="06A5077F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Failed</w:t>
            </w:r>
          </w:p>
        </w:tc>
        <w:tc>
          <w:tcPr>
            <w:tcW w:w="1050" w:type="dxa"/>
          </w:tcPr>
          <w:p w14:paraId="5C339931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E85373" w:rsidRPr="00CF01D2" w14:paraId="1FE77037" w14:textId="77777777" w:rsidTr="00E85373">
        <w:trPr>
          <w:trHeight w:val="297"/>
        </w:trPr>
        <w:tc>
          <w:tcPr>
            <w:tcW w:w="1800" w:type="dxa"/>
          </w:tcPr>
          <w:p w14:paraId="168698BE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Encoder cover</w:t>
            </w:r>
          </w:p>
        </w:tc>
        <w:tc>
          <w:tcPr>
            <w:tcW w:w="997" w:type="dxa"/>
          </w:tcPr>
          <w:p w14:paraId="449E633A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7.5</w:t>
            </w:r>
          </w:p>
        </w:tc>
        <w:tc>
          <w:tcPr>
            <w:tcW w:w="983" w:type="dxa"/>
            <w:shd w:val="clear" w:color="auto" w:fill="FF7C80"/>
          </w:tcPr>
          <w:p w14:paraId="0B517660" w14:textId="0D26DB35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0.1</w:t>
            </w:r>
          </w:p>
        </w:tc>
        <w:tc>
          <w:tcPr>
            <w:tcW w:w="1260" w:type="dxa"/>
            <w:shd w:val="clear" w:color="auto" w:fill="FF7C80"/>
          </w:tcPr>
          <w:p w14:paraId="4F36ED3B" w14:textId="5E3F0BEC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Failed</w:t>
            </w:r>
          </w:p>
        </w:tc>
        <w:tc>
          <w:tcPr>
            <w:tcW w:w="1298" w:type="dxa"/>
          </w:tcPr>
          <w:p w14:paraId="0937DEA8" w14:textId="77777777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7.5</w:t>
            </w:r>
          </w:p>
        </w:tc>
        <w:tc>
          <w:tcPr>
            <w:tcW w:w="883" w:type="dxa"/>
            <w:shd w:val="clear" w:color="auto" w:fill="FF7C80"/>
          </w:tcPr>
          <w:p w14:paraId="3F658DED" w14:textId="34A20F68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0</w:t>
            </w:r>
          </w:p>
        </w:tc>
        <w:tc>
          <w:tcPr>
            <w:tcW w:w="1084" w:type="dxa"/>
            <w:shd w:val="clear" w:color="auto" w:fill="FF7C80"/>
          </w:tcPr>
          <w:p w14:paraId="36028E19" w14:textId="5813D973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Failed</w:t>
            </w:r>
          </w:p>
        </w:tc>
        <w:tc>
          <w:tcPr>
            <w:tcW w:w="1050" w:type="dxa"/>
          </w:tcPr>
          <w:p w14:paraId="1B12161F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E930A6" w:rsidRPr="00CF01D2" w14:paraId="7BD63374" w14:textId="77777777" w:rsidTr="00E85373">
        <w:trPr>
          <w:trHeight w:val="297"/>
        </w:trPr>
        <w:tc>
          <w:tcPr>
            <w:tcW w:w="6338" w:type="dxa"/>
            <w:gridSpan w:val="5"/>
          </w:tcPr>
          <w:p w14:paraId="0CC8B65D" w14:textId="77777777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All Bonding Pass/Fail</w:t>
            </w:r>
          </w:p>
        </w:tc>
        <w:tc>
          <w:tcPr>
            <w:tcW w:w="1967" w:type="dxa"/>
            <w:gridSpan w:val="2"/>
            <w:shd w:val="clear" w:color="auto" w:fill="FF7C80"/>
          </w:tcPr>
          <w:p w14:paraId="0B08D319" w14:textId="7417A588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Failed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14:paraId="6C971A3B" w14:textId="77777777" w:rsidR="00E930A6" w:rsidRPr="006C165A" w:rsidRDefault="00E930A6" w:rsidP="00D4194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1139D74E" w14:textId="4F3B1827" w:rsidR="00E930A6" w:rsidRDefault="00E930A6" w:rsidP="00E930A6">
      <w:pPr>
        <w:pStyle w:val="BodyText"/>
      </w:pPr>
    </w:p>
    <w:p w14:paraId="34E1A31B" w14:textId="5B2E6239" w:rsidR="00E930A6" w:rsidRPr="00144EE3" w:rsidRDefault="00E930A6" w:rsidP="00144EE3">
      <w:pPr>
        <w:rPr>
          <w:sz w:val="20"/>
        </w:rPr>
      </w:pPr>
      <w:r>
        <w:br w:type="page"/>
      </w:r>
    </w:p>
    <w:p w14:paraId="4974D8C0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rStyle w:val="Heading9Char"/>
          <w:b/>
          <w:bCs/>
          <w:sz w:val="32"/>
          <w:szCs w:val="32"/>
        </w:rPr>
        <w:lastRenderedPageBreak/>
        <w:t>6.4 Resistance and Inductance Test</w:t>
      </w:r>
      <w:r w:rsidRPr="007463D8">
        <w:rPr>
          <w:rStyle w:val="Heading8Char"/>
          <w:rFonts w:eastAsiaTheme="minorHAnsi" w:cstheme="minorBidi"/>
          <w:b w:val="0"/>
          <w:bCs w:val="0"/>
          <w:i w:val="0"/>
          <w:color w:val="404040" w:themeColor="text1" w:themeTint="BF"/>
          <w:sz w:val="32"/>
          <w:szCs w:val="32"/>
        </w:rPr>
        <w:t xml:space="preserve"> </w:t>
      </w:r>
      <w:r w:rsidRPr="007463D8">
        <w:rPr>
          <w:b/>
          <w:bCs/>
          <w:sz w:val="32"/>
          <w:szCs w:val="32"/>
        </w:rPr>
        <w:t>(motor and solenoid)</w:t>
      </w:r>
      <w:bookmarkEnd w:id="4"/>
    </w:p>
    <w:p w14:paraId="22AC2BD2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szCs w:val="20"/>
        </w:rPr>
      </w:pPr>
      <w:bookmarkStart w:id="5" w:name="_Hlk127527090"/>
      <w:r w:rsidRPr="00303926">
        <w:rPr>
          <w:b/>
          <w:bCs/>
          <w:szCs w:val="20"/>
        </w:rPr>
        <w:t>Res</w:t>
      </w:r>
      <w:r>
        <w:rPr>
          <w:b/>
          <w:bCs/>
          <w:szCs w:val="20"/>
        </w:rPr>
        <w:t>ist</w:t>
      </w:r>
      <w:r w:rsidRPr="00303926">
        <w:rPr>
          <w:b/>
          <w:bCs/>
          <w:szCs w:val="20"/>
        </w:rPr>
        <w:t>ances:</w:t>
      </w:r>
      <w:r w:rsidRPr="004D6A80">
        <w:rPr>
          <w:b/>
          <w:bCs/>
          <w:color w:val="F3533F" w:themeColor="accent6"/>
        </w:rPr>
        <w:t xml:space="preserve">       </w:t>
      </w:r>
      <w:r>
        <w:rPr>
          <w:b/>
          <w:bCs/>
          <w:color w:val="F3533F" w:themeColor="accent6"/>
        </w:rPr>
        <w:t xml:space="preserve">   </w:t>
      </w:r>
      <w:r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9311" w:type="dxa"/>
        <w:tblLook w:val="04A0" w:firstRow="1" w:lastRow="0" w:firstColumn="1" w:lastColumn="0" w:noHBand="0" w:noVBand="1"/>
      </w:tblPr>
      <w:tblGrid>
        <w:gridCol w:w="2271"/>
        <w:gridCol w:w="1106"/>
        <w:gridCol w:w="1168"/>
        <w:gridCol w:w="1252"/>
        <w:gridCol w:w="1252"/>
        <w:gridCol w:w="1252"/>
        <w:gridCol w:w="1010"/>
      </w:tblGrid>
      <w:tr w:rsidR="0072336C" w14:paraId="774A3BE9" w14:textId="77777777" w:rsidTr="00F913EC">
        <w:tc>
          <w:tcPr>
            <w:tcW w:w="9311" w:type="dxa"/>
            <w:gridSpan w:val="7"/>
          </w:tcPr>
          <w:p w14:paraId="4219EA9C" w14:textId="77777777" w:rsidR="0072336C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Motor and Solenoid Resistances</w:t>
            </w:r>
          </w:p>
        </w:tc>
      </w:tr>
      <w:tr w:rsidR="00133482" w14:paraId="1383005B" w14:textId="77777777" w:rsidTr="0072336C">
        <w:tc>
          <w:tcPr>
            <w:tcW w:w="4545" w:type="dxa"/>
            <w:gridSpan w:val="3"/>
          </w:tcPr>
          <w:p w14:paraId="75E9404B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4766" w:type="dxa"/>
            <w:gridSpan w:val="4"/>
          </w:tcPr>
          <w:p w14:paraId="105477C2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5A2BEF5D" w14:textId="77777777" w:rsidTr="00E930A6">
        <w:tc>
          <w:tcPr>
            <w:tcW w:w="2271" w:type="dxa"/>
          </w:tcPr>
          <w:p w14:paraId="23B16359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Pins</w:t>
            </w:r>
          </w:p>
        </w:tc>
        <w:tc>
          <w:tcPr>
            <w:tcW w:w="1106" w:type="dxa"/>
          </w:tcPr>
          <w:p w14:paraId="673D2153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168" w:type="dxa"/>
          </w:tcPr>
          <w:p w14:paraId="2F345EBF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072386F4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78FCEFA4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1A825ED7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1010" w:type="dxa"/>
          </w:tcPr>
          <w:p w14:paraId="167D261D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71A9140F" w14:textId="77777777" w:rsidTr="00E930A6">
        <w:tc>
          <w:tcPr>
            <w:tcW w:w="2271" w:type="dxa"/>
          </w:tcPr>
          <w:p w14:paraId="628AB1E7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106" w:type="dxa"/>
          </w:tcPr>
          <w:p w14:paraId="7DD7D311" w14:textId="34C97E91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5BC91F72" w14:textId="310953FF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4DC84463" w14:textId="4DE836E0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16F459FE" w14:textId="608E1606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372D1873" w14:textId="45EFDE8A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010" w:type="dxa"/>
          </w:tcPr>
          <w:p w14:paraId="580FCFF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09720EB0" w14:textId="77777777" w:rsidTr="00E930A6">
        <w:tc>
          <w:tcPr>
            <w:tcW w:w="2271" w:type="dxa"/>
          </w:tcPr>
          <w:p w14:paraId="7E737689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F to G </w:t>
            </w:r>
          </w:p>
        </w:tc>
        <w:tc>
          <w:tcPr>
            <w:tcW w:w="1106" w:type="dxa"/>
          </w:tcPr>
          <w:p w14:paraId="2E9765F9" w14:textId="1E391F5D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012FD335" w14:textId="1074F45A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22C65240" w14:textId="71CED1B2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2D4E2B5B" w14:textId="264F91ED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2AE219B0" w14:textId="559DF91A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010" w:type="dxa"/>
          </w:tcPr>
          <w:p w14:paraId="3F004C0B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6CDFB8EF" w14:textId="77777777" w:rsidTr="00E930A6">
        <w:tc>
          <w:tcPr>
            <w:tcW w:w="2271" w:type="dxa"/>
          </w:tcPr>
          <w:p w14:paraId="77AA3912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 to E</w:t>
            </w:r>
          </w:p>
        </w:tc>
        <w:tc>
          <w:tcPr>
            <w:tcW w:w="1106" w:type="dxa"/>
          </w:tcPr>
          <w:p w14:paraId="585C5E26" w14:textId="286A49A4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6A94C652" w14:textId="1097E156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688934EB" w14:textId="2DAC6208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72C0023F" w14:textId="493992D0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4B2313C9" w14:textId="40C22176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010" w:type="dxa"/>
          </w:tcPr>
          <w:p w14:paraId="1BBAEB4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75A47B75" w14:textId="77777777" w:rsidTr="00E930A6">
        <w:tc>
          <w:tcPr>
            <w:tcW w:w="2271" w:type="dxa"/>
          </w:tcPr>
          <w:p w14:paraId="5DC69BFD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106" w:type="dxa"/>
          </w:tcPr>
          <w:p w14:paraId="275B19CB" w14:textId="728A74EB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6.55</w:t>
            </w:r>
          </w:p>
        </w:tc>
        <w:tc>
          <w:tcPr>
            <w:tcW w:w="1168" w:type="dxa"/>
          </w:tcPr>
          <w:p w14:paraId="6CF95543" w14:textId="44B45F65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0.44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3448E759" w14:textId="56BC81A1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6BE00C7C" w14:textId="18C5D276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0D4BD202" w14:textId="7827AB97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010" w:type="dxa"/>
          </w:tcPr>
          <w:p w14:paraId="30C44C0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4CF43B93" w14:textId="77777777" w:rsidTr="00E930A6">
        <w:tc>
          <w:tcPr>
            <w:tcW w:w="2271" w:type="dxa"/>
          </w:tcPr>
          <w:p w14:paraId="42212114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G,F</w:t>
            </w:r>
            <w:proofErr w:type="gramEnd"/>
            <w:r>
              <w:rPr>
                <w:szCs w:val="20"/>
              </w:rPr>
              <w:t xml:space="preserve">,E,A,L tied together to chassis grounds. Apply 500VDC </w:t>
            </w:r>
          </w:p>
        </w:tc>
        <w:tc>
          <w:tcPr>
            <w:tcW w:w="1106" w:type="dxa"/>
          </w:tcPr>
          <w:p w14:paraId="0BFED390" w14:textId="24EEBEF0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5000000</w:t>
            </w:r>
          </w:p>
        </w:tc>
        <w:tc>
          <w:tcPr>
            <w:tcW w:w="1168" w:type="dxa"/>
          </w:tcPr>
          <w:p w14:paraId="4A06DFE1" w14:textId="761FB30F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04C786CB" w14:textId="3925374B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758ADB3B" w14:textId="63C70100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6B095D31" w14:textId="647E4526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010" w:type="dxa"/>
          </w:tcPr>
          <w:p w14:paraId="61491D41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(Ohms)</w:t>
            </w:r>
          </w:p>
        </w:tc>
      </w:tr>
      <w:tr w:rsidR="00291A72" w14:paraId="34A204FA" w14:textId="77777777" w:rsidTr="00E930A6">
        <w:tc>
          <w:tcPr>
            <w:tcW w:w="4545" w:type="dxa"/>
            <w:gridSpan w:val="3"/>
          </w:tcPr>
          <w:p w14:paraId="509E64FF" w14:textId="77777777" w:rsidR="00291A72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Resistances Pass/Fail</w:t>
            </w:r>
          </w:p>
        </w:tc>
        <w:tc>
          <w:tcPr>
            <w:tcW w:w="3756" w:type="dxa"/>
            <w:gridSpan w:val="3"/>
            <w:shd w:val="solid" w:color="FF7575" w:fill="auto"/>
          </w:tcPr>
          <w:p w14:paraId="6795685F" w14:textId="4F5C57CC" w:rsidR="00291A72" w:rsidRPr="006C165A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69D1E744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46A5CC87" w14:textId="77777777" w:rsidR="001A274F" w:rsidRDefault="001A274F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</w:p>
    <w:p w14:paraId="61A42B7C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  <w:r w:rsidRPr="00303926">
        <w:rPr>
          <w:b/>
          <w:bCs/>
          <w:color w:val="000000" w:themeColor="text1"/>
        </w:rPr>
        <w:t>Inductances</w:t>
      </w:r>
      <w:r>
        <w:rPr>
          <w:b/>
          <w:bCs/>
          <w:color w:val="000000" w:themeColor="text1"/>
        </w:rPr>
        <w:t>:</w:t>
      </w:r>
      <w:r w:rsidRPr="00303926">
        <w:rPr>
          <w:b/>
          <w:bCs/>
          <w:color w:val="000000" w:themeColor="text1"/>
        </w:rPr>
        <w:t xml:space="preserve">               </w:t>
      </w:r>
      <w:r>
        <w:rPr>
          <w:b/>
          <w:bCs/>
          <w:color w:val="000000" w:themeColor="text1"/>
        </w:rPr>
        <w:t xml:space="preserve">      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17"/>
        <w:gridCol w:w="1306"/>
        <w:gridCol w:w="1352"/>
        <w:gridCol w:w="1530"/>
        <w:gridCol w:w="1620"/>
        <w:gridCol w:w="1530"/>
        <w:gridCol w:w="895"/>
      </w:tblGrid>
      <w:tr w:rsidR="0072336C" w14:paraId="16A60032" w14:textId="77777777" w:rsidTr="00A10CC1">
        <w:tc>
          <w:tcPr>
            <w:tcW w:w="9350" w:type="dxa"/>
            <w:gridSpan w:val="7"/>
          </w:tcPr>
          <w:p w14:paraId="72252915" w14:textId="77777777" w:rsidR="0072336C" w:rsidRDefault="0072336C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Motor and Solenoid Inductances</w:t>
            </w:r>
          </w:p>
        </w:tc>
      </w:tr>
      <w:tr w:rsidR="00133482" w14:paraId="0362C6DD" w14:textId="77777777" w:rsidTr="00F263D4">
        <w:tc>
          <w:tcPr>
            <w:tcW w:w="3775" w:type="dxa"/>
            <w:gridSpan w:val="3"/>
          </w:tcPr>
          <w:p w14:paraId="7962317D" w14:textId="77777777" w:rsidR="00133482" w:rsidRDefault="00133482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5575" w:type="dxa"/>
            <w:gridSpan w:val="4"/>
          </w:tcPr>
          <w:p w14:paraId="47117282" w14:textId="77777777" w:rsidR="00133482" w:rsidRDefault="00133482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0A67E400" w14:textId="77777777" w:rsidTr="00E930A6">
        <w:tc>
          <w:tcPr>
            <w:tcW w:w="1117" w:type="dxa"/>
          </w:tcPr>
          <w:p w14:paraId="7F73B365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06" w:type="dxa"/>
          </w:tcPr>
          <w:p w14:paraId="14B622DA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352" w:type="dxa"/>
          </w:tcPr>
          <w:p w14:paraId="2A63D419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2CC80D2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A76EBE8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F44E12D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895" w:type="dxa"/>
          </w:tcPr>
          <w:p w14:paraId="607F302C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71CADA55" w14:textId="77777777" w:rsidTr="00E930A6">
        <w:tc>
          <w:tcPr>
            <w:tcW w:w="1117" w:type="dxa"/>
          </w:tcPr>
          <w:p w14:paraId="4EA28993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306" w:type="dxa"/>
          </w:tcPr>
          <w:p w14:paraId="4C84A15F" w14:textId="77E8892D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172F929B" w14:textId="2EE370BF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1717F6AA" w14:textId="66690A5A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0D5E8DA2" w14:textId="66BF1D06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7F6C4A54" w14:textId="4CC95276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786C677B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r w:rsidR="007E0E80">
              <w:rPr>
                <w:szCs w:val="20"/>
              </w:rPr>
              <w:t>z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3BB2240D" w14:textId="77777777" w:rsidTr="00E930A6">
        <w:tc>
          <w:tcPr>
            <w:tcW w:w="1117" w:type="dxa"/>
          </w:tcPr>
          <w:p w14:paraId="0E26EA70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 to G</w:t>
            </w:r>
          </w:p>
        </w:tc>
        <w:tc>
          <w:tcPr>
            <w:tcW w:w="1306" w:type="dxa"/>
          </w:tcPr>
          <w:p w14:paraId="05FC9266" w14:textId="626D4631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45890003" w14:textId="152AB107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33D24C55" w14:textId="21D60A40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25C7192B" w14:textId="2B53EF46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621D5A9D" w14:textId="4E0F28D8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1B2A2AA1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r w:rsidR="007E0E80">
              <w:rPr>
                <w:szCs w:val="20"/>
              </w:rPr>
              <w:t>z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2BAABEC2" w14:textId="77777777" w:rsidTr="00E930A6">
        <w:tc>
          <w:tcPr>
            <w:tcW w:w="1117" w:type="dxa"/>
          </w:tcPr>
          <w:p w14:paraId="3C1DDE17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 to E </w:t>
            </w:r>
          </w:p>
        </w:tc>
        <w:tc>
          <w:tcPr>
            <w:tcW w:w="1306" w:type="dxa"/>
          </w:tcPr>
          <w:p w14:paraId="60DDEA40" w14:textId="369ECD32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3C70878C" w14:textId="0532D222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440CC7B9" w14:textId="09B40319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3956D116" w14:textId="59E79805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529FFA67" w14:textId="24BFCBAA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5E563136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r w:rsidR="007E0E80">
              <w:rPr>
                <w:szCs w:val="20"/>
              </w:rPr>
              <w:t>z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3842BB12" w14:textId="77777777" w:rsidTr="00E930A6">
        <w:trPr>
          <w:trHeight w:val="350"/>
        </w:trPr>
        <w:tc>
          <w:tcPr>
            <w:tcW w:w="1117" w:type="dxa"/>
          </w:tcPr>
          <w:p w14:paraId="5064DFA8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1306" w:type="dxa"/>
          </w:tcPr>
          <w:p w14:paraId="48E51F4D" w14:textId="6CF4F60C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1352" w:type="dxa"/>
          </w:tcPr>
          <w:p w14:paraId="18EE9CB3" w14:textId="0C901A88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14FE3CB2" w14:textId="0F5683BD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786B3EF2" w14:textId="0508A336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455AB24A" w14:textId="3769EEEA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43769BC5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r w:rsidR="007E0E80">
              <w:rPr>
                <w:szCs w:val="20"/>
              </w:rPr>
              <w:t>z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291A72" w14:paraId="042476B6" w14:textId="77777777" w:rsidTr="00E930A6">
        <w:trPr>
          <w:trHeight w:val="350"/>
        </w:trPr>
        <w:tc>
          <w:tcPr>
            <w:tcW w:w="3775" w:type="dxa"/>
            <w:gridSpan w:val="3"/>
          </w:tcPr>
          <w:p w14:paraId="730F6798" w14:textId="77777777" w:rsidR="00291A72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Inductances Pass/Fail</w:t>
            </w:r>
          </w:p>
        </w:tc>
        <w:tc>
          <w:tcPr>
            <w:tcW w:w="4680" w:type="dxa"/>
            <w:gridSpan w:val="3"/>
            <w:shd w:val="solid" w:color="FF7575" w:fill="auto"/>
          </w:tcPr>
          <w:p w14:paraId="31062C0E" w14:textId="5D1A05B5" w:rsidR="00291A72" w:rsidRPr="006C165A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54D4D60C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05EACA42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1B5E0AEA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01D56AAF" w14:textId="77777777" w:rsidR="00617D1C" w:rsidRDefault="00617D1C" w:rsidP="000B422F">
      <w:pPr>
        <w:pStyle w:val="Heading9"/>
        <w:rPr>
          <w:b/>
          <w:bCs/>
          <w:sz w:val="32"/>
          <w:szCs w:val="32"/>
        </w:rPr>
      </w:pPr>
      <w:bookmarkStart w:id="6" w:name="_Ref127526027"/>
      <w:bookmarkEnd w:id="5"/>
      <w:r>
        <w:rPr>
          <w:b/>
          <w:bCs/>
          <w:sz w:val="32"/>
          <w:szCs w:val="32"/>
        </w:rPr>
        <w:br w:type="page"/>
      </w:r>
    </w:p>
    <w:p w14:paraId="736A6D79" w14:textId="77777777" w:rsidR="00133482" w:rsidRPr="000B422F" w:rsidRDefault="00133482" w:rsidP="000B422F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6.5 Power ON UUT Checks</w:t>
      </w:r>
      <w:bookmarkEnd w:id="6"/>
    </w:p>
    <w:p w14:paraId="54F6BA1D" w14:textId="77777777" w:rsidR="00133482" w:rsidRPr="00062FE3" w:rsidRDefault="00133482" w:rsidP="00133482">
      <w:pPr>
        <w:pStyle w:val="BodyText"/>
        <w:spacing w:after="60"/>
        <w:ind w:left="0"/>
        <w:rPr>
          <w:szCs w:val="20"/>
        </w:rPr>
      </w:pPr>
      <w:r>
        <w:rPr>
          <w:szCs w:val="20"/>
        </w:rPr>
        <w:t xml:space="preserve">Confirm all sensors are reporting nominal values and no faults </w:t>
      </w:r>
      <w:proofErr w:type="gramStart"/>
      <w:r w:rsidR="0072336C">
        <w:rPr>
          <w:szCs w:val="20"/>
        </w:rPr>
        <w:t>reported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2969"/>
        <w:gridCol w:w="900"/>
        <w:gridCol w:w="3145"/>
      </w:tblGrid>
      <w:tr w:rsidR="0072336C" w14:paraId="1FEA72E5" w14:textId="77777777" w:rsidTr="00DD5AD2">
        <w:tc>
          <w:tcPr>
            <w:tcW w:w="9350" w:type="dxa"/>
            <w:gridSpan w:val="4"/>
          </w:tcPr>
          <w:p w14:paraId="184EBE62" w14:textId="77777777" w:rsidR="0072336C" w:rsidRPr="0072336C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2336C">
              <w:rPr>
                <w:b/>
                <w:bCs/>
                <w:sz w:val="24"/>
                <w:szCs w:val="24"/>
              </w:rPr>
              <w:t>Power ON UUT Checks</w:t>
            </w:r>
          </w:p>
        </w:tc>
      </w:tr>
      <w:tr w:rsidR="00091B22" w14:paraId="5361F38E" w14:textId="77777777" w:rsidTr="00091B22">
        <w:tc>
          <w:tcPr>
            <w:tcW w:w="2336" w:type="dxa"/>
          </w:tcPr>
          <w:p w14:paraId="00468500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7014" w:type="dxa"/>
            <w:gridSpan w:val="3"/>
          </w:tcPr>
          <w:p w14:paraId="2C690141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Results</w:t>
            </w:r>
          </w:p>
        </w:tc>
      </w:tr>
      <w:tr w:rsidR="00091B22" w14:paraId="1B854242" w14:textId="77777777" w:rsidTr="00E930A6">
        <w:tc>
          <w:tcPr>
            <w:tcW w:w="2336" w:type="dxa"/>
          </w:tcPr>
          <w:p w14:paraId="6FC967BF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Sensor</w:t>
            </w:r>
          </w:p>
        </w:tc>
        <w:tc>
          <w:tcPr>
            <w:tcW w:w="2969" w:type="dxa"/>
          </w:tcPr>
          <w:p w14:paraId="1C9E1070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Value</w:t>
            </w:r>
          </w:p>
        </w:tc>
        <w:tc>
          <w:tcPr>
            <w:tcW w:w="900" w:type="dxa"/>
          </w:tcPr>
          <w:p w14:paraId="76E94A83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3145" w:type="dxa"/>
            <w:tcBorders>
              <w:bottom w:val="single" w:sz="4" w:space="0" w:color="auto"/>
            </w:tcBorders>
          </w:tcPr>
          <w:p w14:paraId="6EDC7BC6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Pass/Fail</w:t>
            </w:r>
          </w:p>
        </w:tc>
      </w:tr>
      <w:tr w:rsidR="000A3992" w14:paraId="7BDC5DE9" w14:textId="77777777" w:rsidTr="00E930A6">
        <w:tc>
          <w:tcPr>
            <w:tcW w:w="2336" w:type="dxa"/>
          </w:tcPr>
          <w:p w14:paraId="624BA408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969" w:type="dxa"/>
          </w:tcPr>
          <w:p w14:paraId="0AE0C0BE" w14:textId="5BE4E553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6B4EF9D6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4FD36527" w14:textId="51BC311F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79E3F09F" w14:textId="77777777" w:rsidTr="00E930A6">
        <w:trPr>
          <w:trHeight w:val="332"/>
        </w:trPr>
        <w:tc>
          <w:tcPr>
            <w:tcW w:w="2336" w:type="dxa"/>
          </w:tcPr>
          <w:p w14:paraId="500B9E31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969" w:type="dxa"/>
          </w:tcPr>
          <w:p w14:paraId="68C0A307" w14:textId="792BA618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413B2C98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162A9006" w14:textId="3C766171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5D9B03DA" w14:textId="77777777" w:rsidTr="00E930A6">
        <w:tc>
          <w:tcPr>
            <w:tcW w:w="2336" w:type="dxa"/>
          </w:tcPr>
          <w:p w14:paraId="3892F7AD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969" w:type="dxa"/>
          </w:tcPr>
          <w:p w14:paraId="793481AF" w14:textId="47832CED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6E600E9B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761D5035" w14:textId="2EFF6AA6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20E04E92" w14:textId="77777777" w:rsidTr="00E930A6">
        <w:tc>
          <w:tcPr>
            <w:tcW w:w="2336" w:type="dxa"/>
          </w:tcPr>
          <w:p w14:paraId="1EEFB31D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969" w:type="dxa"/>
          </w:tcPr>
          <w:p w14:paraId="6CB72F1B" w14:textId="1C1E8429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4A971B44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21FDCE4E" w14:textId="7EC5EE97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696C9FA6" w14:textId="77777777" w:rsidTr="00E930A6">
        <w:tc>
          <w:tcPr>
            <w:tcW w:w="2336" w:type="dxa"/>
          </w:tcPr>
          <w:p w14:paraId="5832EE69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969" w:type="dxa"/>
          </w:tcPr>
          <w:p w14:paraId="34F114E7" w14:textId="14E538CC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1FBBA4D5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7CAF3AB8" w14:textId="3BA01397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242B9739" w14:textId="77777777" w:rsidTr="00E930A6">
        <w:tc>
          <w:tcPr>
            <w:tcW w:w="2336" w:type="dxa"/>
          </w:tcPr>
          <w:p w14:paraId="0735986C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969" w:type="dxa"/>
          </w:tcPr>
          <w:p w14:paraId="2E25170A" w14:textId="590F5A1A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5FF1B020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55FE9F21" w14:textId="00ABD2A9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6B6824CA" w14:textId="77777777" w:rsidTr="00E930A6">
        <w:tc>
          <w:tcPr>
            <w:tcW w:w="2336" w:type="dxa"/>
          </w:tcPr>
          <w:p w14:paraId="37551E34" w14:textId="77777777" w:rsidR="00091B22" w:rsidRDefault="00091B2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969" w:type="dxa"/>
          </w:tcPr>
          <w:p w14:paraId="57748915" w14:textId="46E626C9" w:rsidR="00091B2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00" w:type="dxa"/>
          </w:tcPr>
          <w:p w14:paraId="2CBBBC74" w14:textId="77777777" w:rsidR="00091B22" w:rsidRDefault="00F07FE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</w:t>
            </w:r>
            <w:r w:rsidR="009F3452">
              <w:rPr>
                <w:szCs w:val="20"/>
              </w:rPr>
              <w:t>de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39396F1B" w14:textId="4CA74B49" w:rsidR="00091B2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0EB75CAF" w14:textId="77777777" w:rsidTr="00E930A6">
        <w:tc>
          <w:tcPr>
            <w:tcW w:w="2336" w:type="dxa"/>
          </w:tcPr>
          <w:p w14:paraId="15584C40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969" w:type="dxa"/>
          </w:tcPr>
          <w:p w14:paraId="7771F842" w14:textId="29BD87F7" w:rsidR="00091B22" w:rsidRDefault="00E930A6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00" w:type="dxa"/>
          </w:tcPr>
          <w:p w14:paraId="6A4DE0FA" w14:textId="77777777" w:rsidR="00091B22" w:rsidRDefault="00F07FEF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</w:t>
            </w:r>
            <w:r w:rsidR="009F3452">
              <w:rPr>
                <w:szCs w:val="20"/>
              </w:rPr>
              <w:t>de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48BCD154" w14:textId="3C41B061" w:rsidR="00091B22" w:rsidRDefault="00E930A6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28EDDC3F" w14:textId="77777777" w:rsidTr="00E930A6">
        <w:tc>
          <w:tcPr>
            <w:tcW w:w="2336" w:type="dxa"/>
          </w:tcPr>
          <w:p w14:paraId="2B6B5EE5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969" w:type="dxa"/>
          </w:tcPr>
          <w:p w14:paraId="51244F4E" w14:textId="52C1497F" w:rsidR="00091B22" w:rsidRDefault="00E930A6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00" w:type="dxa"/>
          </w:tcPr>
          <w:p w14:paraId="7903548D" w14:textId="77777777" w:rsidR="00091B22" w:rsidRDefault="00F07FEF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</w:t>
            </w:r>
            <w:r w:rsidR="009F3452">
              <w:rPr>
                <w:szCs w:val="20"/>
              </w:rPr>
              <w:t>de</w:t>
            </w:r>
          </w:p>
        </w:tc>
        <w:tc>
          <w:tcPr>
            <w:tcW w:w="3145" w:type="dxa"/>
            <w:shd w:val="solid" w:color="B9FF93" w:fill="auto"/>
          </w:tcPr>
          <w:p w14:paraId="0FCF90AC" w14:textId="66E8F34F" w:rsidR="00091B22" w:rsidRDefault="00E930A6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4827147C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1E49AA59" w14:textId="77777777" w:rsidR="005A312A" w:rsidRPr="001F2804" w:rsidRDefault="005A312A" w:rsidP="00DC4AF2">
      <w:pPr>
        <w:pStyle w:val="BodyText"/>
        <w:spacing w:after="60"/>
        <w:ind w:left="0"/>
        <w:rPr>
          <w:b/>
          <w:bCs/>
          <w:color w:val="EC421A" w:themeColor="accent4" w:themeShade="BF"/>
          <w:sz w:val="24"/>
          <w:szCs w:val="24"/>
        </w:rPr>
      </w:pPr>
    </w:p>
    <w:p w14:paraId="0B18CEE2" w14:textId="77777777" w:rsidR="00617D1C" w:rsidRDefault="00617D1C" w:rsidP="00C65713">
      <w:pPr>
        <w:pStyle w:val="Heading9"/>
        <w:rPr>
          <w:b/>
          <w:bCs/>
          <w:sz w:val="32"/>
          <w:szCs w:val="32"/>
        </w:rPr>
      </w:pPr>
      <w:bookmarkStart w:id="7" w:name="_Ref129093891"/>
      <w:r>
        <w:rPr>
          <w:b/>
          <w:bCs/>
          <w:sz w:val="32"/>
          <w:szCs w:val="32"/>
        </w:rPr>
        <w:br w:type="page"/>
      </w:r>
    </w:p>
    <w:p w14:paraId="51C57091" w14:textId="77777777" w:rsidR="001232B8" w:rsidRPr="00C65713" w:rsidRDefault="004D5296" w:rsidP="00C65713">
      <w:pPr>
        <w:pStyle w:val="Heading9"/>
        <w:rPr>
          <w:b/>
          <w:bCs/>
          <w:sz w:val="32"/>
          <w:szCs w:val="32"/>
        </w:rPr>
      </w:pPr>
      <w:r w:rsidRPr="00C65713">
        <w:rPr>
          <w:b/>
          <w:bCs/>
          <w:sz w:val="32"/>
          <w:szCs w:val="32"/>
        </w:rPr>
        <w:lastRenderedPageBreak/>
        <w:t>6.</w:t>
      </w:r>
      <w:r w:rsidR="00025F87" w:rsidRPr="00C65713">
        <w:rPr>
          <w:b/>
          <w:bCs/>
          <w:sz w:val="32"/>
          <w:szCs w:val="32"/>
        </w:rPr>
        <w:t>6</w:t>
      </w:r>
      <w:r w:rsidRPr="00C65713">
        <w:rPr>
          <w:b/>
          <w:bCs/>
          <w:sz w:val="32"/>
          <w:szCs w:val="32"/>
        </w:rPr>
        <w:t xml:space="preserve"> </w:t>
      </w:r>
      <w:r w:rsidR="001232B8" w:rsidRPr="00C65713">
        <w:rPr>
          <w:rStyle w:val="Heading9Char"/>
          <w:b/>
          <w:bCs/>
          <w:sz w:val="32"/>
          <w:szCs w:val="32"/>
        </w:rPr>
        <w:t>Functional Check Out</w:t>
      </w:r>
      <w:bookmarkEnd w:id="7"/>
    </w:p>
    <w:p w14:paraId="1E7C5AEC" w14:textId="137A1C7B" w:rsidR="00EE4EAB" w:rsidRPr="00DB0F7E" w:rsidRDefault="00D53B8C" w:rsidP="00EE4EAB">
      <w:pPr>
        <w:pStyle w:val="BodyText"/>
        <w:spacing w:after="60"/>
        <w:ind w:left="0"/>
        <w:rPr>
          <w:b/>
          <w:bCs/>
          <w:szCs w:val="20"/>
        </w:rPr>
      </w:pPr>
      <w:r w:rsidRPr="00DB0F7E">
        <w:rPr>
          <w:b/>
          <w:bCs/>
          <w:szCs w:val="20"/>
        </w:rPr>
        <w:t>6.</w:t>
      </w:r>
      <w:r w:rsidR="00025F87" w:rsidRPr="00DB0F7E">
        <w:rPr>
          <w:b/>
          <w:bCs/>
          <w:szCs w:val="20"/>
        </w:rPr>
        <w:t>6</w:t>
      </w:r>
      <w:r w:rsidRPr="00DB0F7E">
        <w:rPr>
          <w:b/>
          <w:bCs/>
          <w:szCs w:val="20"/>
        </w:rPr>
        <w:t>.1</w:t>
      </w:r>
      <w:r w:rsidR="001866D8" w:rsidRPr="00DB0F7E">
        <w:rPr>
          <w:b/>
          <w:bCs/>
          <w:szCs w:val="20"/>
        </w:rPr>
        <w:t xml:space="preserve"> </w:t>
      </w:r>
      <w:r w:rsidR="00974107">
        <w:rPr>
          <w:b/>
          <w:bCs/>
          <w:szCs w:val="20"/>
        </w:rPr>
        <w:t>MCE (MCE1, MCE2, MCE3) Power Up</w:t>
      </w:r>
    </w:p>
    <w:tbl>
      <w:tblPr>
        <w:tblStyle w:val="TableGrid"/>
        <w:tblW w:w="5000" w:type="pct"/>
        <w:tblInd w:w="-113" w:type="dxa"/>
        <w:tblLook w:val="04A0" w:firstRow="1" w:lastRow="0" w:firstColumn="1" w:lastColumn="0" w:noHBand="0" w:noVBand="1"/>
      </w:tblPr>
      <w:tblGrid>
        <w:gridCol w:w="2713"/>
        <w:gridCol w:w="2111"/>
        <w:gridCol w:w="917"/>
        <w:gridCol w:w="2075"/>
        <w:gridCol w:w="1534"/>
      </w:tblGrid>
      <w:tr w:rsidR="0072336C" w14:paraId="02B579D4" w14:textId="77777777" w:rsidTr="0051409D">
        <w:trPr>
          <w:trHeight w:val="289"/>
        </w:trPr>
        <w:tc>
          <w:tcPr>
            <w:tcW w:w="9350" w:type="dxa"/>
            <w:gridSpan w:val="5"/>
          </w:tcPr>
          <w:p w14:paraId="23B8C6F5" w14:textId="77777777" w:rsidR="0072336C" w:rsidRPr="0072336C" w:rsidRDefault="0072336C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2336C">
              <w:rPr>
                <w:b/>
                <w:bCs/>
                <w:sz w:val="24"/>
                <w:szCs w:val="24"/>
              </w:rPr>
              <w:t>Functional Check Out</w:t>
            </w:r>
          </w:p>
        </w:tc>
      </w:tr>
      <w:tr w:rsidR="00EE4EAB" w14:paraId="7DE08F39" w14:textId="77777777" w:rsidTr="00B02586">
        <w:trPr>
          <w:trHeight w:val="289"/>
        </w:trPr>
        <w:tc>
          <w:tcPr>
            <w:tcW w:w="2713" w:type="dxa"/>
          </w:tcPr>
          <w:p w14:paraId="070F5ECF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637" w:type="dxa"/>
            <w:gridSpan w:val="4"/>
          </w:tcPr>
          <w:p w14:paraId="73B4E5CB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EE4EAB" w14:paraId="3DA4C7E8" w14:textId="77777777" w:rsidTr="00B02586">
        <w:trPr>
          <w:trHeight w:val="289"/>
        </w:trPr>
        <w:tc>
          <w:tcPr>
            <w:tcW w:w="2713" w:type="dxa"/>
          </w:tcPr>
          <w:p w14:paraId="2AE383C1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11" w:type="dxa"/>
          </w:tcPr>
          <w:p w14:paraId="75425B4D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50524">
              <w:rPr>
                <w:b/>
                <w:bCs/>
                <w:sz w:val="22"/>
                <w:szCs w:val="22"/>
              </w:rPr>
              <w:t>Ballnut</w:t>
            </w:r>
            <w:proofErr w:type="spellEnd"/>
            <w:r w:rsidRPr="00850524">
              <w:rPr>
                <w:b/>
                <w:bCs/>
                <w:sz w:val="22"/>
                <w:szCs w:val="22"/>
              </w:rPr>
              <w:t xml:space="preserve"> position</w:t>
            </w:r>
          </w:p>
        </w:tc>
        <w:tc>
          <w:tcPr>
            <w:tcW w:w="917" w:type="dxa"/>
          </w:tcPr>
          <w:p w14:paraId="0DB59129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3609" w:type="dxa"/>
            <w:gridSpan w:val="2"/>
          </w:tcPr>
          <w:p w14:paraId="098E92DC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B02586" w14:paraId="4B4F055B" w14:textId="77777777" w:rsidTr="00E930A6">
        <w:trPr>
          <w:trHeight w:val="289"/>
        </w:trPr>
        <w:tc>
          <w:tcPr>
            <w:tcW w:w="2713" w:type="dxa"/>
            <w:vMerge w:val="restart"/>
          </w:tcPr>
          <w:p w14:paraId="7595DBC8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1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111" w:type="dxa"/>
            <w:vMerge w:val="restart"/>
          </w:tcPr>
          <w:p w14:paraId="111D72F5" w14:textId="7E900D0D" w:rsidR="00B02586" w:rsidRPr="00850524" w:rsidRDefault="00E930A6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17" w:type="dxa"/>
            <w:vMerge w:val="restart"/>
          </w:tcPr>
          <w:p w14:paraId="31CFD8AD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0DB83D1E" w14:textId="77777777" w:rsidR="00B02586" w:rsidRPr="00850524" w:rsidRDefault="00B02586" w:rsidP="00AB48B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14:paraId="700D5A53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C3AD0">
              <w:rPr>
                <w:color w:val="auto"/>
                <w:szCs w:val="20"/>
              </w:rPr>
              <w:t>Current</w:t>
            </w:r>
          </w:p>
        </w:tc>
      </w:tr>
      <w:tr w:rsidR="00B02586" w14:paraId="1F5FD76F" w14:textId="77777777" w:rsidTr="00E930A6">
        <w:trPr>
          <w:trHeight w:val="691"/>
        </w:trPr>
        <w:tc>
          <w:tcPr>
            <w:tcW w:w="2713" w:type="dxa"/>
            <w:vMerge/>
          </w:tcPr>
          <w:p w14:paraId="318D60C8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111" w:type="dxa"/>
            <w:vMerge/>
          </w:tcPr>
          <w:p w14:paraId="17C6A1A4" w14:textId="77777777" w:rsidR="00B02586" w:rsidRPr="00850524" w:rsidRDefault="00B02586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dxa"/>
            <w:vMerge/>
          </w:tcPr>
          <w:p w14:paraId="3A33C0E8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6E7C6430" w14:textId="472DBDA0" w:rsidR="00B02586" w:rsidRPr="00850524" w:rsidRDefault="00E930A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351C7276" w14:textId="5A5927C2" w:rsidR="00B02586" w:rsidRDefault="00E930A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02586" w14:paraId="03EC93B4" w14:textId="77777777" w:rsidTr="00E930A6">
        <w:trPr>
          <w:trHeight w:val="981"/>
        </w:trPr>
        <w:tc>
          <w:tcPr>
            <w:tcW w:w="2713" w:type="dxa"/>
          </w:tcPr>
          <w:p w14:paraId="3AD88A80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M1(QPS)</w:t>
            </w:r>
          </w:p>
        </w:tc>
        <w:tc>
          <w:tcPr>
            <w:tcW w:w="2111" w:type="dxa"/>
          </w:tcPr>
          <w:p w14:paraId="20462DCA" w14:textId="47E54937" w:rsidR="00B02586" w:rsidRPr="00850524" w:rsidRDefault="00E930A6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3F575754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14BE0D28" w14:textId="042A2C22" w:rsidR="00B02586" w:rsidRPr="00850524" w:rsidRDefault="00E930A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0B70A0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B02586" w14:paraId="137D3BCE" w14:textId="77777777" w:rsidTr="00E930A6">
        <w:trPr>
          <w:trHeight w:val="981"/>
        </w:trPr>
        <w:tc>
          <w:tcPr>
            <w:tcW w:w="2713" w:type="dxa"/>
          </w:tcPr>
          <w:p w14:paraId="25EB113F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2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111" w:type="dxa"/>
          </w:tcPr>
          <w:p w14:paraId="460161D9" w14:textId="186EF294" w:rsidR="00B02586" w:rsidRPr="00850524" w:rsidRDefault="00E930A6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3E139201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0FD517D8" w14:textId="7213A445" w:rsidR="00B02586" w:rsidRPr="00850524" w:rsidRDefault="00E930A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7D006706" w14:textId="5F759D01" w:rsidR="00B02586" w:rsidRDefault="00E930A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02586" w14:paraId="1627B13E" w14:textId="77777777" w:rsidTr="00E930A6">
        <w:trPr>
          <w:trHeight w:val="981"/>
        </w:trPr>
        <w:tc>
          <w:tcPr>
            <w:tcW w:w="2713" w:type="dxa"/>
          </w:tcPr>
          <w:p w14:paraId="466C1398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M2(QPS)</w:t>
            </w:r>
          </w:p>
        </w:tc>
        <w:tc>
          <w:tcPr>
            <w:tcW w:w="2111" w:type="dxa"/>
          </w:tcPr>
          <w:p w14:paraId="3B388C2E" w14:textId="7A3EF8A3" w:rsidR="00B02586" w:rsidRPr="00850524" w:rsidRDefault="00E930A6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03669203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10FC33A4" w14:textId="1AC605F5" w:rsidR="00B02586" w:rsidRPr="00850524" w:rsidRDefault="00E930A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55D70C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B02586" w14:paraId="2C2FDF38" w14:textId="77777777" w:rsidTr="00E930A6">
        <w:trPr>
          <w:trHeight w:val="981"/>
        </w:trPr>
        <w:tc>
          <w:tcPr>
            <w:tcW w:w="2713" w:type="dxa"/>
          </w:tcPr>
          <w:p w14:paraId="0BC74EC0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3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111" w:type="dxa"/>
          </w:tcPr>
          <w:p w14:paraId="7824CA34" w14:textId="5B909F1A" w:rsidR="00B02586" w:rsidRPr="00850524" w:rsidRDefault="00E930A6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-0.0109</w:t>
            </w:r>
          </w:p>
        </w:tc>
        <w:tc>
          <w:tcPr>
            <w:tcW w:w="917" w:type="dxa"/>
          </w:tcPr>
          <w:p w14:paraId="366E1E68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39915CD0" w14:textId="5A47799C" w:rsidR="00B02586" w:rsidRPr="00850524" w:rsidRDefault="00E930A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18A27A05" w14:textId="1D9062DB" w:rsidR="00B02586" w:rsidRDefault="00E930A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02586" w14:paraId="6C862E1F" w14:textId="77777777" w:rsidTr="00E930A6">
        <w:trPr>
          <w:trHeight w:val="634"/>
        </w:trPr>
        <w:tc>
          <w:tcPr>
            <w:tcW w:w="2713" w:type="dxa"/>
          </w:tcPr>
          <w:p w14:paraId="4393332C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M3(QPS)</w:t>
            </w:r>
          </w:p>
        </w:tc>
        <w:tc>
          <w:tcPr>
            <w:tcW w:w="2111" w:type="dxa"/>
          </w:tcPr>
          <w:p w14:paraId="011EF1EF" w14:textId="634C3C07" w:rsidR="00B02586" w:rsidRPr="00850524" w:rsidRDefault="00E930A6" w:rsidP="0006798E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1B34143A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shd w:val="solid" w:color="B9FF93" w:fill="auto"/>
          </w:tcPr>
          <w:p w14:paraId="37F8A39A" w14:textId="3047C4DD" w:rsidR="00B02586" w:rsidRPr="00850524" w:rsidRDefault="00E930A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58A92891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72A4473B" w14:textId="77777777" w:rsidR="006233EA" w:rsidRDefault="006233EA" w:rsidP="006233EA">
      <w:pPr>
        <w:pStyle w:val="BodyText"/>
        <w:ind w:left="0"/>
      </w:pPr>
      <w:bookmarkStart w:id="8" w:name="_Ref127526694"/>
    </w:p>
    <w:p w14:paraId="234D98E6" w14:textId="77777777" w:rsidR="005A312A" w:rsidRPr="007463D8" w:rsidRDefault="005A312A" w:rsidP="006233EA">
      <w:pPr>
        <w:pStyle w:val="BodyText"/>
        <w:ind w:left="0"/>
      </w:pPr>
    </w:p>
    <w:p w14:paraId="72EF69C5" w14:textId="77777777" w:rsidR="00AB14FD" w:rsidRDefault="00AB14FD" w:rsidP="00291A72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5B9AFF0" w14:textId="77777777" w:rsidR="00291A72" w:rsidRDefault="009E44C7" w:rsidP="00291A7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6.6.3 Holding Load Test</w:t>
      </w:r>
      <w:bookmarkEnd w:id="8"/>
    </w:p>
    <w:p w14:paraId="40281770" w14:textId="63F234D1" w:rsidR="00291A72" w:rsidRPr="00974107" w:rsidRDefault="00AB14FD" w:rsidP="00974107">
      <w:pPr>
        <w:pStyle w:val="BodyText"/>
        <w:spacing w:after="60"/>
        <w:ind w:left="0"/>
        <w:rPr>
          <w:b/>
          <w:bCs/>
          <w:sz w:val="22"/>
          <w:szCs w:val="22"/>
        </w:rPr>
      </w:pPr>
      <w:r w:rsidRPr="006233EA">
        <w:rPr>
          <w:b/>
          <w:bCs/>
          <w:sz w:val="22"/>
          <w:szCs w:val="22"/>
        </w:rPr>
        <w:t>6.6.3.1 Brake OFF, LEMA Output Locked</w:t>
      </w:r>
    </w:p>
    <w:p w14:paraId="44A69E7B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B705D87" wp14:editId="58AA49E7">
            <wp:extent cx="5943600" cy="1783715"/>
            <wp:effectExtent l="0" t="0" r="0" b="6985"/>
            <wp:docPr id="99534731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4731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08FD" w14:textId="5DE1117D" w:rsidR="00291A72" w:rsidRPr="00974107" w:rsidRDefault="00E930A6" w:rsidP="00974107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1</w:t>
        </w:r>
      </w:fldSimple>
      <w:r>
        <w:t>-Hold Brake OFF for MCE 1</w:t>
      </w:r>
    </w:p>
    <w:p w14:paraId="0E772515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9F1D4FC" wp14:editId="1F1146C2">
            <wp:extent cx="5943600" cy="1925955"/>
            <wp:effectExtent l="0" t="0" r="0" b="0"/>
            <wp:docPr id="140601937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1937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C1ED" w14:textId="1E68C0E7" w:rsidR="00291A72" w:rsidRPr="00974107" w:rsidRDefault="00E930A6" w:rsidP="00974107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2</w:t>
        </w:r>
      </w:fldSimple>
      <w:r>
        <w:t>-Hold Brake OFF for MCE 2</w:t>
      </w:r>
    </w:p>
    <w:p w14:paraId="6A53CC9C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1516CF9" wp14:editId="35E9666C">
            <wp:extent cx="5943600" cy="1918335"/>
            <wp:effectExtent l="0" t="0" r="0" b="5715"/>
            <wp:docPr id="53749012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9012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77BE" w14:textId="016A8A2F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3</w:t>
        </w:r>
      </w:fldSimple>
      <w:r>
        <w:t>-Hold Brake OFF for MCE 3</w:t>
      </w:r>
    </w:p>
    <w:p w14:paraId="56A59024" w14:textId="2AFDEC02" w:rsidR="00C65713" w:rsidRPr="00AB14FD" w:rsidRDefault="00C65713" w:rsidP="00AB14FD">
      <w:pPr>
        <w:pStyle w:val="BodyText"/>
        <w:ind w:left="0"/>
        <w:jc w:val="center"/>
      </w:pPr>
    </w:p>
    <w:tbl>
      <w:tblPr>
        <w:tblStyle w:val="TableGrid"/>
        <w:tblpPr w:leftFromText="180" w:rightFromText="180" w:vertAnchor="text" w:horzAnchor="margin" w:tblpY="-53"/>
        <w:tblW w:w="5000" w:type="pct"/>
        <w:tblLayout w:type="fixed"/>
        <w:tblLook w:val="04A0" w:firstRow="1" w:lastRow="0" w:firstColumn="1" w:lastColumn="0" w:noHBand="0" w:noVBand="1"/>
      </w:tblPr>
      <w:tblGrid>
        <w:gridCol w:w="2605"/>
        <w:gridCol w:w="1710"/>
        <w:gridCol w:w="1170"/>
        <w:gridCol w:w="1620"/>
        <w:gridCol w:w="784"/>
        <w:gridCol w:w="1461"/>
      </w:tblGrid>
      <w:tr w:rsidR="00B45742" w14:paraId="5A72121C" w14:textId="77777777" w:rsidTr="006704A2">
        <w:trPr>
          <w:trHeight w:val="360"/>
        </w:trPr>
        <w:tc>
          <w:tcPr>
            <w:tcW w:w="9350" w:type="dxa"/>
            <w:gridSpan w:val="6"/>
          </w:tcPr>
          <w:p w14:paraId="28979669" w14:textId="77777777" w:rsidR="00B45742" w:rsidRPr="00133482" w:rsidRDefault="00B45742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Holding Load Test -</w:t>
            </w:r>
            <w:r w:rsidR="00AB14FD">
              <w:rPr>
                <w:b/>
                <w:bCs/>
                <w:sz w:val="22"/>
                <w:szCs w:val="22"/>
              </w:rPr>
              <w:t xml:space="preserve"> B</w:t>
            </w:r>
            <w:r w:rsidRPr="006233EA">
              <w:rPr>
                <w:b/>
                <w:bCs/>
                <w:sz w:val="22"/>
                <w:szCs w:val="22"/>
              </w:rPr>
              <w:t>rake OFF, LEMA Output Locked</w:t>
            </w:r>
          </w:p>
        </w:tc>
      </w:tr>
      <w:tr w:rsidR="003C0329" w14:paraId="3044AA74" w14:textId="77777777" w:rsidTr="003C0329">
        <w:trPr>
          <w:trHeight w:val="360"/>
        </w:trPr>
        <w:tc>
          <w:tcPr>
            <w:tcW w:w="5485" w:type="dxa"/>
            <w:gridSpan w:val="3"/>
          </w:tcPr>
          <w:p w14:paraId="652D9F73" w14:textId="77777777" w:rsidR="003C0329" w:rsidRPr="00133482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3865" w:type="dxa"/>
            <w:gridSpan w:val="3"/>
          </w:tcPr>
          <w:p w14:paraId="224AF278" w14:textId="77777777" w:rsidR="003C0329" w:rsidRPr="00133482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3C0329" w14:paraId="6C07BFC8" w14:textId="77777777" w:rsidTr="00E930A6">
        <w:trPr>
          <w:trHeight w:val="360"/>
        </w:trPr>
        <w:tc>
          <w:tcPr>
            <w:tcW w:w="2605" w:type="dxa"/>
          </w:tcPr>
          <w:p w14:paraId="68B84222" w14:textId="77777777" w:rsidR="003C0329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B02586">
              <w:rPr>
                <w:b/>
                <w:bCs/>
                <w:sz w:val="22"/>
                <w:szCs w:val="22"/>
              </w:rPr>
              <w:t>MCE</w:t>
            </w:r>
          </w:p>
          <w:p w14:paraId="554BFB35" w14:textId="70C2ABCC" w:rsidR="00043ECE" w:rsidRPr="00043ECE" w:rsidRDefault="00487638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55939"/>
                <w:sz w:val="22"/>
                <w:szCs w:val="22"/>
              </w:rPr>
            </w:pPr>
            <w:r>
              <w:rPr>
                <w:b/>
                <w:bCs/>
                <w:color w:val="F55939"/>
                <w:sz w:val="22"/>
                <w:szCs w:val="22"/>
              </w:rPr>
              <w:t>Values need update</w:t>
            </w:r>
          </w:p>
        </w:tc>
        <w:tc>
          <w:tcPr>
            <w:tcW w:w="1710" w:type="dxa"/>
          </w:tcPr>
          <w:p w14:paraId="5EF0FCA4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Expected Output Force/Amps</w:t>
            </w:r>
          </w:p>
        </w:tc>
        <w:tc>
          <w:tcPr>
            <w:tcW w:w="1170" w:type="dxa"/>
          </w:tcPr>
          <w:p w14:paraId="5E18F7FE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620" w:type="dxa"/>
          </w:tcPr>
          <w:p w14:paraId="7EEEB1FF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Actual Output force/Amps</w:t>
            </w:r>
          </w:p>
        </w:tc>
        <w:tc>
          <w:tcPr>
            <w:tcW w:w="784" w:type="dxa"/>
          </w:tcPr>
          <w:p w14:paraId="262F84F7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Units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080CBEFE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Output force/Amps, Pass/Fail</w:t>
            </w:r>
          </w:p>
        </w:tc>
      </w:tr>
      <w:tr w:rsidR="003C0329" w14:paraId="205D8A11" w14:textId="77777777" w:rsidTr="00E930A6">
        <w:trPr>
          <w:trHeight w:val="662"/>
        </w:trPr>
        <w:tc>
          <w:tcPr>
            <w:tcW w:w="2605" w:type="dxa"/>
            <w:vMerge w:val="restart"/>
          </w:tcPr>
          <w:p w14:paraId="00554DA0" w14:textId="77777777" w:rsidR="003C0329" w:rsidRDefault="003C0329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6.6.3.1.1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638FB13D" w14:textId="77777777" w:rsidR="003C0329" w:rsidRPr="00E048AF" w:rsidRDefault="003C0329" w:rsidP="00C65713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1A8F6142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70" w:type="dxa"/>
          </w:tcPr>
          <w:p w14:paraId="0992D8A7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618E3092" w14:textId="5C37BDB0" w:rsidR="003C0329" w:rsidRPr="00E048AF" w:rsidRDefault="00E930A6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-205.3477</w:t>
            </w:r>
          </w:p>
        </w:tc>
        <w:tc>
          <w:tcPr>
            <w:tcW w:w="784" w:type="dxa"/>
          </w:tcPr>
          <w:p w14:paraId="26EA29D5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proofErr w:type="spellStart"/>
            <w:r w:rsidRPr="00E048AF">
              <w:rPr>
                <w:szCs w:val="20"/>
              </w:rPr>
              <w:t>lbf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00538D3A" w14:textId="77EB8161" w:rsidR="003C0329" w:rsidRPr="00E048AF" w:rsidRDefault="00E930A6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0329" w14:paraId="2802DBEC" w14:textId="77777777" w:rsidTr="00E930A6">
        <w:trPr>
          <w:trHeight w:val="360"/>
        </w:trPr>
        <w:tc>
          <w:tcPr>
            <w:tcW w:w="2605" w:type="dxa"/>
            <w:vMerge/>
          </w:tcPr>
          <w:p w14:paraId="3F867728" w14:textId="77777777" w:rsidR="003C0329" w:rsidRDefault="003C0329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24961E9D" w14:textId="77777777" w:rsidR="003C0329" w:rsidRPr="00E048AF" w:rsidRDefault="003C0329" w:rsidP="006C00DD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2E2121C9" w14:textId="77777777" w:rsidR="003C0329" w:rsidRDefault="003C0329" w:rsidP="006C00D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4819F110" w14:textId="191E1194" w:rsidR="003C0329" w:rsidRPr="00E048AF" w:rsidRDefault="00E930A6" w:rsidP="006C00D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6.0103</w:t>
            </w:r>
          </w:p>
        </w:tc>
        <w:tc>
          <w:tcPr>
            <w:tcW w:w="784" w:type="dxa"/>
          </w:tcPr>
          <w:p w14:paraId="2641D2DF" w14:textId="77777777" w:rsidR="003C0329" w:rsidRPr="00E048AF" w:rsidRDefault="003C0329" w:rsidP="00E048A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4643899B" w14:textId="5E209795" w:rsidR="003C0329" w:rsidRPr="00E048AF" w:rsidRDefault="00E930A6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1CB09BD8" w14:textId="77777777" w:rsidTr="00E930A6">
        <w:trPr>
          <w:trHeight w:val="680"/>
        </w:trPr>
        <w:tc>
          <w:tcPr>
            <w:tcW w:w="2605" w:type="dxa"/>
            <w:vMerge w:val="restart"/>
          </w:tcPr>
          <w:p w14:paraId="10BBB3B2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proofErr w:type="gramStart"/>
            <w:r>
              <w:rPr>
                <w:sz w:val="22"/>
                <w:szCs w:val="22"/>
              </w:rPr>
              <w:t>6.6.3.1.1  step</w:t>
            </w:r>
            <w:proofErr w:type="gramEnd"/>
            <w:r>
              <w:rPr>
                <w:sz w:val="22"/>
                <w:szCs w:val="22"/>
              </w:rPr>
              <w:t xml:space="preserve">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0BE967AB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143AC0D9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2D050160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341290B9" w14:textId="1AD4BF1F" w:rsidR="003C0329" w:rsidRDefault="00E930A6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180.7797</w:t>
            </w:r>
          </w:p>
        </w:tc>
        <w:tc>
          <w:tcPr>
            <w:tcW w:w="784" w:type="dxa"/>
          </w:tcPr>
          <w:p w14:paraId="4746E2AC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0572B5AF" w14:textId="12FEE15D" w:rsidR="003C0329" w:rsidRDefault="00E930A6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15C35329" w14:textId="77777777" w:rsidTr="00E930A6">
        <w:trPr>
          <w:trHeight w:val="360"/>
        </w:trPr>
        <w:tc>
          <w:tcPr>
            <w:tcW w:w="2605" w:type="dxa"/>
            <w:vMerge/>
          </w:tcPr>
          <w:p w14:paraId="3E5779D2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3CE94AA6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5CE1A895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580D33A5" w14:textId="65346245" w:rsidR="003C0329" w:rsidRDefault="00E930A6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-5.9983</w:t>
            </w:r>
          </w:p>
        </w:tc>
        <w:tc>
          <w:tcPr>
            <w:tcW w:w="784" w:type="dxa"/>
          </w:tcPr>
          <w:p w14:paraId="0D8320C7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7A8D31FB" w14:textId="222C1CC8" w:rsidR="003C0329" w:rsidRDefault="00E930A6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4713027A" w14:textId="77777777" w:rsidTr="00E930A6">
        <w:trPr>
          <w:trHeight w:val="698"/>
        </w:trPr>
        <w:tc>
          <w:tcPr>
            <w:tcW w:w="2605" w:type="dxa"/>
            <w:vMerge w:val="restart"/>
          </w:tcPr>
          <w:p w14:paraId="015A11CF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6.6.3.1.2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7769D15E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3191F292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47138DF3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543984FC" w14:textId="482EDA3D" w:rsidR="003C0329" w:rsidRDefault="00E930A6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-203.6953</w:t>
            </w:r>
          </w:p>
        </w:tc>
        <w:tc>
          <w:tcPr>
            <w:tcW w:w="784" w:type="dxa"/>
          </w:tcPr>
          <w:p w14:paraId="3DAF8BFE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48AF">
              <w:rPr>
                <w:szCs w:val="20"/>
              </w:rPr>
              <w:t>lbf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129A5DF4" w14:textId="4924050E" w:rsidR="003C0329" w:rsidRDefault="00E930A6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382101AD" w14:textId="77777777" w:rsidTr="00E930A6">
        <w:trPr>
          <w:trHeight w:val="360"/>
        </w:trPr>
        <w:tc>
          <w:tcPr>
            <w:tcW w:w="2605" w:type="dxa"/>
            <w:vMerge/>
          </w:tcPr>
          <w:p w14:paraId="3F52DBEF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68CC42F4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7F317064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26B19FCB" w14:textId="5E77A162" w:rsidR="003C0329" w:rsidRDefault="00E930A6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5.9972</w:t>
            </w:r>
          </w:p>
        </w:tc>
        <w:tc>
          <w:tcPr>
            <w:tcW w:w="784" w:type="dxa"/>
          </w:tcPr>
          <w:p w14:paraId="074C0524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0A6DFA1E" w14:textId="29BE8E51" w:rsidR="003C0329" w:rsidRDefault="00E930A6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4ECF3414" w14:textId="77777777" w:rsidTr="00E930A6">
        <w:trPr>
          <w:trHeight w:val="617"/>
        </w:trPr>
        <w:tc>
          <w:tcPr>
            <w:tcW w:w="2605" w:type="dxa"/>
            <w:vMerge w:val="restart"/>
          </w:tcPr>
          <w:p w14:paraId="654A2D33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proofErr w:type="gramStart"/>
            <w:r>
              <w:rPr>
                <w:sz w:val="22"/>
                <w:szCs w:val="22"/>
              </w:rPr>
              <w:t>6.6.3.1.2  step</w:t>
            </w:r>
            <w:proofErr w:type="gramEnd"/>
            <w:r>
              <w:rPr>
                <w:sz w:val="22"/>
                <w:szCs w:val="22"/>
              </w:rPr>
              <w:t xml:space="preserve">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69B4F82F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5EA20A2D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096D37CB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3E021940" w14:textId="073777D7" w:rsidR="003C0329" w:rsidRDefault="00E930A6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210.5439</w:t>
            </w:r>
          </w:p>
        </w:tc>
        <w:tc>
          <w:tcPr>
            <w:tcW w:w="784" w:type="dxa"/>
          </w:tcPr>
          <w:p w14:paraId="718F700F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26CAD80D" w14:textId="09650E65" w:rsidR="003C0329" w:rsidRDefault="00E930A6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278DC9B6" w14:textId="77777777" w:rsidTr="00E930A6">
        <w:trPr>
          <w:trHeight w:val="360"/>
        </w:trPr>
        <w:tc>
          <w:tcPr>
            <w:tcW w:w="2605" w:type="dxa"/>
            <w:vMerge/>
          </w:tcPr>
          <w:p w14:paraId="7E0DB66F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6F1CB1FD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3AE525E1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03EB0308" w14:textId="6D2B5AA2" w:rsidR="003C0329" w:rsidRDefault="00E930A6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-5.9966</w:t>
            </w:r>
          </w:p>
        </w:tc>
        <w:tc>
          <w:tcPr>
            <w:tcW w:w="784" w:type="dxa"/>
          </w:tcPr>
          <w:p w14:paraId="69DFF8A9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5053526C" w14:textId="68CA3483" w:rsidR="003C0329" w:rsidRDefault="00E930A6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2FD9C089" w14:textId="77777777" w:rsidTr="00E930A6">
        <w:trPr>
          <w:trHeight w:val="635"/>
        </w:trPr>
        <w:tc>
          <w:tcPr>
            <w:tcW w:w="2605" w:type="dxa"/>
            <w:vMerge w:val="restart"/>
          </w:tcPr>
          <w:p w14:paraId="058001BE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6.6.3.1.3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1ACF9976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293F09A1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72611D15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12A5A64B" w14:textId="1803480D" w:rsidR="003C0329" w:rsidRDefault="00E930A6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-244.415</w:t>
            </w:r>
          </w:p>
        </w:tc>
        <w:tc>
          <w:tcPr>
            <w:tcW w:w="784" w:type="dxa"/>
          </w:tcPr>
          <w:p w14:paraId="77E941DE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48AF">
              <w:rPr>
                <w:szCs w:val="20"/>
              </w:rPr>
              <w:t>lbf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4A90CB72" w14:textId="75298294" w:rsidR="003C0329" w:rsidRDefault="00E930A6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4A9E74EF" w14:textId="77777777" w:rsidTr="00E930A6">
        <w:trPr>
          <w:trHeight w:val="360"/>
        </w:trPr>
        <w:tc>
          <w:tcPr>
            <w:tcW w:w="2605" w:type="dxa"/>
            <w:vMerge/>
          </w:tcPr>
          <w:p w14:paraId="4FBC25BB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0000483C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25DFDC59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1814FECE" w14:textId="3E17159F" w:rsidR="003C0329" w:rsidRDefault="00E930A6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6.0018</w:t>
            </w:r>
          </w:p>
        </w:tc>
        <w:tc>
          <w:tcPr>
            <w:tcW w:w="784" w:type="dxa"/>
          </w:tcPr>
          <w:p w14:paraId="787FD623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5B46EA7C" w14:textId="0887803F" w:rsidR="003C0329" w:rsidRDefault="00E930A6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6DBF1478" w14:textId="77777777" w:rsidTr="00E930A6">
        <w:trPr>
          <w:trHeight w:val="653"/>
        </w:trPr>
        <w:tc>
          <w:tcPr>
            <w:tcW w:w="2605" w:type="dxa"/>
            <w:vMerge w:val="restart"/>
          </w:tcPr>
          <w:p w14:paraId="3BF8BF27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</w:t>
            </w:r>
            <w:proofErr w:type="gramStart"/>
            <w:r>
              <w:rPr>
                <w:sz w:val="22"/>
                <w:szCs w:val="22"/>
              </w:rPr>
              <w:t>6.6.3.1.3  step</w:t>
            </w:r>
            <w:proofErr w:type="gramEnd"/>
            <w:r>
              <w:rPr>
                <w:sz w:val="22"/>
                <w:szCs w:val="22"/>
              </w:rPr>
              <w:t xml:space="preserve">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50CA1C33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74A8B2FB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06E73AF4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6FCD482D" w14:textId="6C6EA004" w:rsidR="003C0329" w:rsidRDefault="00E930A6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212.7635</w:t>
            </w:r>
          </w:p>
        </w:tc>
        <w:tc>
          <w:tcPr>
            <w:tcW w:w="784" w:type="dxa"/>
          </w:tcPr>
          <w:p w14:paraId="3156E6A0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6DDA60C3" w14:textId="2F2F52B2" w:rsidR="003C0329" w:rsidRDefault="00E930A6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7B1DA7A8" w14:textId="77777777" w:rsidTr="00E930A6">
        <w:trPr>
          <w:trHeight w:val="360"/>
        </w:trPr>
        <w:tc>
          <w:tcPr>
            <w:tcW w:w="2605" w:type="dxa"/>
            <w:vMerge/>
          </w:tcPr>
          <w:p w14:paraId="568134B5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35CFD9FF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01EAE81A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2BD6E678" w14:textId="5C231540" w:rsidR="003C0329" w:rsidRDefault="00E930A6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-6.0133</w:t>
            </w:r>
          </w:p>
        </w:tc>
        <w:tc>
          <w:tcPr>
            <w:tcW w:w="784" w:type="dxa"/>
          </w:tcPr>
          <w:p w14:paraId="6E5445D6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shd w:val="solid" w:color="B9FF93" w:fill="auto"/>
          </w:tcPr>
          <w:p w14:paraId="32081515" w14:textId="37A3CF9F" w:rsidR="003C0329" w:rsidRDefault="00E930A6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</w:tbl>
    <w:p w14:paraId="3BB5E0DA" w14:textId="77777777" w:rsidR="00DB0F7E" w:rsidRPr="00D706C7" w:rsidRDefault="00DB0F7E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4B7FD8BF" w14:textId="77777777" w:rsidR="009E44C7" w:rsidRDefault="0072336C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  <w:r w:rsidR="009E44C7">
        <w:rPr>
          <w:b/>
          <w:bCs/>
          <w:sz w:val="22"/>
          <w:szCs w:val="22"/>
        </w:rPr>
        <w:lastRenderedPageBreak/>
        <w:t>6.6.3.2</w:t>
      </w:r>
      <w:r w:rsidR="009E44C7" w:rsidRPr="00D706C7">
        <w:rPr>
          <w:b/>
          <w:bCs/>
          <w:sz w:val="22"/>
          <w:szCs w:val="22"/>
        </w:rPr>
        <w:t xml:space="preserve"> Brake ON, LEMA Output Free</w:t>
      </w:r>
    </w:p>
    <w:p w14:paraId="02AAF128" w14:textId="77777777" w:rsidR="0058284C" w:rsidRPr="0058284C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3AEFF331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BAB0B7C" wp14:editId="7DB64037">
            <wp:extent cx="5943600" cy="1703070"/>
            <wp:effectExtent l="0" t="0" r="0" b="0"/>
            <wp:docPr id="314973839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7383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2FDE" w14:textId="33BD2540" w:rsidR="0058284C" w:rsidRPr="00974107" w:rsidRDefault="00E930A6" w:rsidP="00974107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4</w:t>
        </w:r>
      </w:fldSimple>
      <w:r>
        <w:t>-Hold Brake ON for MCE 1</w:t>
      </w:r>
    </w:p>
    <w:p w14:paraId="74BCC439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4E50691" wp14:editId="06899C63">
            <wp:extent cx="5943600" cy="1613535"/>
            <wp:effectExtent l="0" t="0" r="0" b="5715"/>
            <wp:docPr id="946762200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6220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5B86" w14:textId="7A4ADF17" w:rsidR="0058284C" w:rsidRPr="00974107" w:rsidRDefault="00E930A6" w:rsidP="00974107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5</w:t>
        </w:r>
      </w:fldSimple>
      <w:r>
        <w:t>-Hold Brake ON for MCE 2</w:t>
      </w:r>
    </w:p>
    <w:p w14:paraId="25652EB2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B90E29C" wp14:editId="5132E85F">
            <wp:extent cx="5943600" cy="1599565"/>
            <wp:effectExtent l="0" t="0" r="0" b="635"/>
            <wp:docPr id="1611016496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1649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32B0" w14:textId="76D63A43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6</w:t>
        </w:r>
      </w:fldSimple>
      <w:r>
        <w:t>-Hold Brake ON for MCE 3</w:t>
      </w:r>
    </w:p>
    <w:p w14:paraId="777B089B" w14:textId="74BDC7C4" w:rsidR="0058284C" w:rsidRDefault="0058284C" w:rsidP="0058284C">
      <w:pPr>
        <w:pStyle w:val="BodyText"/>
        <w:ind w:left="0"/>
        <w:jc w:val="center"/>
      </w:pPr>
    </w:p>
    <w:p w14:paraId="2FA5AEAD" w14:textId="77777777" w:rsidR="00E930A6" w:rsidRPr="00291A72" w:rsidRDefault="00E930A6" w:rsidP="0058284C">
      <w:pPr>
        <w:pStyle w:val="BodyText"/>
        <w:ind w:left="0"/>
        <w:jc w:val="center"/>
      </w:pPr>
    </w:p>
    <w:p w14:paraId="460615D9" w14:textId="3DAE026C" w:rsidR="00974107" w:rsidRDefault="00974107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579FAF5E" w14:textId="77777777" w:rsidR="0058284C" w:rsidRPr="00091B22" w:rsidRDefault="0058284C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75"/>
        <w:gridCol w:w="1350"/>
        <w:gridCol w:w="810"/>
        <w:gridCol w:w="1710"/>
        <w:gridCol w:w="1350"/>
        <w:gridCol w:w="900"/>
        <w:gridCol w:w="1255"/>
      </w:tblGrid>
      <w:tr w:rsidR="00B45742" w14:paraId="446721D3" w14:textId="77777777" w:rsidTr="001428F9">
        <w:trPr>
          <w:trHeight w:val="575"/>
        </w:trPr>
        <w:tc>
          <w:tcPr>
            <w:tcW w:w="9350" w:type="dxa"/>
            <w:gridSpan w:val="7"/>
          </w:tcPr>
          <w:p w14:paraId="72810344" w14:textId="77777777" w:rsidR="00B45742" w:rsidRDefault="00B45742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Holding Load Test - </w:t>
            </w:r>
            <w:r w:rsidRPr="006233EA">
              <w:rPr>
                <w:b/>
                <w:bCs/>
                <w:sz w:val="22"/>
                <w:szCs w:val="22"/>
              </w:rPr>
              <w:t>Brake O</w:t>
            </w:r>
            <w:r>
              <w:rPr>
                <w:b/>
                <w:bCs/>
                <w:sz w:val="22"/>
                <w:szCs w:val="22"/>
              </w:rPr>
              <w:t>N</w:t>
            </w:r>
            <w:r w:rsidRPr="006233EA">
              <w:rPr>
                <w:b/>
                <w:bCs/>
                <w:sz w:val="22"/>
                <w:szCs w:val="22"/>
              </w:rPr>
              <w:t xml:space="preserve">, LEMA Output </w:t>
            </w:r>
            <w:r>
              <w:rPr>
                <w:b/>
                <w:bCs/>
                <w:sz w:val="22"/>
                <w:szCs w:val="22"/>
              </w:rPr>
              <w:t>Free</w:t>
            </w:r>
          </w:p>
          <w:p w14:paraId="5A6734F3" w14:textId="77777777" w:rsidR="00B45742" w:rsidRPr="00A009C7" w:rsidRDefault="00B45742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12.6 +</w:t>
            </w:r>
            <w:r w:rsidR="00EF75E2">
              <w:rPr>
                <w:b/>
                <w:bCs/>
                <w:sz w:val="22"/>
                <w:szCs w:val="22"/>
              </w:rPr>
              <w:t>/</w:t>
            </w:r>
            <w:r w:rsidRPr="00A009C7">
              <w:rPr>
                <w:b/>
                <w:bCs/>
                <w:sz w:val="22"/>
                <w:szCs w:val="22"/>
              </w:rPr>
              <w:t xml:space="preserve">- </w:t>
            </w:r>
            <w:r>
              <w:rPr>
                <w:b/>
                <w:bCs/>
                <w:sz w:val="22"/>
                <w:szCs w:val="22"/>
              </w:rPr>
              <w:t>8</w:t>
            </w:r>
            <w:r w:rsidRPr="00A009C7">
              <w:rPr>
                <w:b/>
                <w:bCs/>
                <w:sz w:val="22"/>
                <w:szCs w:val="22"/>
              </w:rPr>
              <w:t xml:space="preserve"> Amps for 3-5 sec</w:t>
            </w:r>
            <w:r w:rsidR="00EF75E2">
              <w:rPr>
                <w:b/>
                <w:bCs/>
                <w:sz w:val="22"/>
                <w:szCs w:val="22"/>
              </w:rPr>
              <w:t>onds</w:t>
            </w:r>
          </w:p>
        </w:tc>
      </w:tr>
      <w:tr w:rsidR="00A009C7" w14:paraId="27382328" w14:textId="77777777" w:rsidTr="00850524">
        <w:trPr>
          <w:trHeight w:val="575"/>
        </w:trPr>
        <w:tc>
          <w:tcPr>
            <w:tcW w:w="1975" w:type="dxa"/>
          </w:tcPr>
          <w:p w14:paraId="4389636F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7375" w:type="dxa"/>
            <w:gridSpan w:val="6"/>
          </w:tcPr>
          <w:p w14:paraId="08B8739E" w14:textId="0C085955" w:rsidR="00A009C7" w:rsidRPr="000375BB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55939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Results</w:t>
            </w:r>
            <w:r w:rsidR="000375BB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0375BB">
              <w:rPr>
                <w:b/>
                <w:bCs/>
                <w:color w:val="F55939"/>
                <w:sz w:val="22"/>
                <w:szCs w:val="22"/>
              </w:rPr>
              <w:t>Values will need update</w:t>
            </w:r>
          </w:p>
        </w:tc>
      </w:tr>
      <w:tr w:rsidR="00A009C7" w14:paraId="78044B08" w14:textId="77777777" w:rsidTr="00E930A6">
        <w:tc>
          <w:tcPr>
            <w:tcW w:w="1975" w:type="dxa"/>
          </w:tcPr>
          <w:p w14:paraId="2FA97632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</w:t>
            </w:r>
          </w:p>
        </w:tc>
        <w:tc>
          <w:tcPr>
            <w:tcW w:w="1350" w:type="dxa"/>
          </w:tcPr>
          <w:p w14:paraId="13282CA4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 Current</w:t>
            </w:r>
          </w:p>
        </w:tc>
        <w:tc>
          <w:tcPr>
            <w:tcW w:w="810" w:type="dxa"/>
          </w:tcPr>
          <w:p w14:paraId="07454634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7A2FC54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Current Pass/Fail</w:t>
            </w:r>
          </w:p>
        </w:tc>
        <w:tc>
          <w:tcPr>
            <w:tcW w:w="1350" w:type="dxa"/>
          </w:tcPr>
          <w:p w14:paraId="12B6E847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 xml:space="preserve">Position feedback </w:t>
            </w:r>
          </w:p>
        </w:tc>
        <w:tc>
          <w:tcPr>
            <w:tcW w:w="900" w:type="dxa"/>
          </w:tcPr>
          <w:p w14:paraId="0DF9A365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Units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3CFE04A0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Position Feedback Pass/Fail</w:t>
            </w:r>
          </w:p>
        </w:tc>
      </w:tr>
      <w:tr w:rsidR="00A009C7" w14:paraId="46DBB6B9" w14:textId="77777777" w:rsidTr="00E930A6">
        <w:tc>
          <w:tcPr>
            <w:tcW w:w="1975" w:type="dxa"/>
          </w:tcPr>
          <w:p w14:paraId="57BF7B19" w14:textId="77777777" w:rsidR="00A009C7" w:rsidRDefault="00A009C7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</w:t>
            </w:r>
            <w:r w:rsidR="000A3992">
              <w:rPr>
                <w:sz w:val="22"/>
                <w:szCs w:val="22"/>
              </w:rPr>
              <w:t>6.3</w:t>
            </w:r>
            <w:r>
              <w:rPr>
                <w:sz w:val="22"/>
                <w:szCs w:val="22"/>
              </w:rPr>
              <w:t>.2.1 step I 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67E25E66" w14:textId="295213DB" w:rsidR="00A009C7" w:rsidRDefault="00E930A6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6.0079</w:t>
            </w:r>
          </w:p>
        </w:tc>
        <w:tc>
          <w:tcPr>
            <w:tcW w:w="810" w:type="dxa"/>
          </w:tcPr>
          <w:p w14:paraId="724C539B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7530585E" w14:textId="26A00BCE" w:rsidR="00A009C7" w:rsidRDefault="00E930A6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350" w:type="dxa"/>
          </w:tcPr>
          <w:p w14:paraId="5ABB001D" w14:textId="7D530064" w:rsidR="00A009C7" w:rsidRDefault="00E930A6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-0.0063</w:t>
            </w:r>
          </w:p>
        </w:tc>
        <w:tc>
          <w:tcPr>
            <w:tcW w:w="900" w:type="dxa"/>
          </w:tcPr>
          <w:p w14:paraId="53003D03" w14:textId="77777777" w:rsidR="00A009C7" w:rsidRDefault="005A312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4B318C2F" w14:textId="15B20BBD" w:rsidR="00A009C7" w:rsidRDefault="00E930A6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276AB611" w14:textId="77777777" w:rsidTr="00E930A6">
        <w:tc>
          <w:tcPr>
            <w:tcW w:w="1975" w:type="dxa"/>
          </w:tcPr>
          <w:p w14:paraId="75FDB444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</w:t>
            </w:r>
            <w:r w:rsidR="000A3992">
              <w:rPr>
                <w:sz w:val="22"/>
                <w:szCs w:val="22"/>
              </w:rPr>
              <w:t>6.3.2.1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20F98579" w14:textId="26CEA1F8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-6.0025</w:t>
            </w:r>
          </w:p>
        </w:tc>
        <w:tc>
          <w:tcPr>
            <w:tcW w:w="810" w:type="dxa"/>
          </w:tcPr>
          <w:p w14:paraId="1F8234AC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612B696C" w14:textId="7F44886A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59784440" w14:textId="74F1009A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-0.0071</w:t>
            </w:r>
          </w:p>
        </w:tc>
        <w:tc>
          <w:tcPr>
            <w:tcW w:w="900" w:type="dxa"/>
          </w:tcPr>
          <w:p w14:paraId="75DF3A4A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0FCC306E" w14:textId="7F61DC8F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6D72F115" w14:textId="77777777" w:rsidTr="00E930A6">
        <w:tc>
          <w:tcPr>
            <w:tcW w:w="1975" w:type="dxa"/>
          </w:tcPr>
          <w:p w14:paraId="43D7764E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2, 6.</w:t>
            </w:r>
            <w:r w:rsidR="000A3992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="000A3992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.2.2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3BE256CB" w14:textId="15C50743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6.0156</w:t>
            </w:r>
          </w:p>
        </w:tc>
        <w:tc>
          <w:tcPr>
            <w:tcW w:w="810" w:type="dxa"/>
          </w:tcPr>
          <w:p w14:paraId="75287605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2C449A93" w14:textId="70CF5636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5EEABD83" w14:textId="2694BD49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-0.0008</w:t>
            </w:r>
          </w:p>
        </w:tc>
        <w:tc>
          <w:tcPr>
            <w:tcW w:w="900" w:type="dxa"/>
          </w:tcPr>
          <w:p w14:paraId="6E7528B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1FA73A43" w14:textId="23016F9F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3E4EC030" w14:textId="77777777" w:rsidTr="00E930A6">
        <w:tc>
          <w:tcPr>
            <w:tcW w:w="1975" w:type="dxa"/>
          </w:tcPr>
          <w:p w14:paraId="6D979D2D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0A3992">
              <w:rPr>
                <w:sz w:val="22"/>
                <w:szCs w:val="22"/>
              </w:rPr>
              <w:t>6.6.3.2.2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6C75AC93" w14:textId="4FD8679A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-6.0092</w:t>
            </w:r>
          </w:p>
        </w:tc>
        <w:tc>
          <w:tcPr>
            <w:tcW w:w="810" w:type="dxa"/>
          </w:tcPr>
          <w:p w14:paraId="796A6C86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02D24AE4" w14:textId="1BA8E8D3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588FCA31" w14:textId="708518E1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-0.0016</w:t>
            </w:r>
          </w:p>
        </w:tc>
        <w:tc>
          <w:tcPr>
            <w:tcW w:w="900" w:type="dxa"/>
          </w:tcPr>
          <w:p w14:paraId="1F4CB0F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5C2CD0AF" w14:textId="76A0369F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70F9EF5C" w14:textId="77777777" w:rsidTr="00E930A6">
        <w:tc>
          <w:tcPr>
            <w:tcW w:w="1975" w:type="dxa"/>
          </w:tcPr>
          <w:p w14:paraId="6E2FB984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3</w:t>
            </w:r>
            <w:r w:rsidR="000A3992">
              <w:rPr>
                <w:sz w:val="22"/>
                <w:szCs w:val="22"/>
              </w:rPr>
              <w:t>, 6.6.3.2.3</w:t>
            </w:r>
            <w:r>
              <w:rPr>
                <w:sz w:val="22"/>
                <w:szCs w:val="22"/>
              </w:rPr>
              <w:t xml:space="preserve"> step </w:t>
            </w:r>
            <w:r w:rsidR="000A3992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>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37ECF31E" w14:textId="3AB65459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5.9899</w:t>
            </w:r>
          </w:p>
        </w:tc>
        <w:tc>
          <w:tcPr>
            <w:tcW w:w="810" w:type="dxa"/>
          </w:tcPr>
          <w:p w14:paraId="18378A9C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25CD4BCE" w14:textId="71AA71A0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4FE1DC1A" w14:textId="729BD4D9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-0.0079</w:t>
            </w:r>
          </w:p>
        </w:tc>
        <w:tc>
          <w:tcPr>
            <w:tcW w:w="900" w:type="dxa"/>
          </w:tcPr>
          <w:p w14:paraId="26C5A91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07F584F2" w14:textId="314BDB10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5F2A307E" w14:textId="77777777" w:rsidTr="00E930A6">
        <w:tc>
          <w:tcPr>
            <w:tcW w:w="1975" w:type="dxa"/>
          </w:tcPr>
          <w:p w14:paraId="3F608625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3</w:t>
            </w:r>
            <w:r w:rsidR="000A399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0A3992">
              <w:rPr>
                <w:sz w:val="22"/>
                <w:szCs w:val="22"/>
              </w:rPr>
              <w:t>6.6.3.2.3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75071EAB" w14:textId="1292F3DE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-5.997</w:t>
            </w:r>
          </w:p>
        </w:tc>
        <w:tc>
          <w:tcPr>
            <w:tcW w:w="810" w:type="dxa"/>
          </w:tcPr>
          <w:p w14:paraId="2D306F2C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shd w:val="solid" w:color="B9FF93" w:fill="auto"/>
          </w:tcPr>
          <w:p w14:paraId="3625B7F0" w14:textId="386AAEF3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600E3A91" w14:textId="44CD47FE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-0.0094</w:t>
            </w:r>
          </w:p>
        </w:tc>
        <w:tc>
          <w:tcPr>
            <w:tcW w:w="900" w:type="dxa"/>
          </w:tcPr>
          <w:p w14:paraId="1CE9B85A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shd w:val="solid" w:color="B9FF93" w:fill="auto"/>
          </w:tcPr>
          <w:p w14:paraId="4D5208D8" w14:textId="79734C46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70932C6F" w14:textId="77777777" w:rsidR="00B45742" w:rsidRDefault="00B45742" w:rsidP="007463D8">
      <w:pPr>
        <w:pStyle w:val="Heading9"/>
        <w:rPr>
          <w:b/>
          <w:bCs/>
          <w:sz w:val="32"/>
          <w:szCs w:val="32"/>
        </w:rPr>
      </w:pPr>
      <w:bookmarkStart w:id="9" w:name="_Ref129074003"/>
      <w:r>
        <w:rPr>
          <w:b/>
          <w:bCs/>
          <w:sz w:val="32"/>
          <w:szCs w:val="32"/>
        </w:rPr>
        <w:br w:type="page"/>
      </w:r>
    </w:p>
    <w:p w14:paraId="591C9649" w14:textId="77777777" w:rsidR="009E44C7" w:rsidRPr="00F4766E" w:rsidRDefault="009E44C7" w:rsidP="00F4766E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 xml:space="preserve">6.6.4 Brake Release </w:t>
      </w:r>
      <w:r w:rsidR="007463D8">
        <w:rPr>
          <w:b/>
          <w:bCs/>
          <w:sz w:val="32"/>
          <w:szCs w:val="32"/>
        </w:rPr>
        <w:t>T</w:t>
      </w:r>
      <w:r w:rsidRPr="007463D8">
        <w:rPr>
          <w:b/>
          <w:bCs/>
          <w:sz w:val="32"/>
          <w:szCs w:val="32"/>
        </w:rPr>
        <w:t>est</w:t>
      </w:r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170"/>
        <w:gridCol w:w="1260"/>
        <w:gridCol w:w="1620"/>
        <w:gridCol w:w="1080"/>
        <w:gridCol w:w="2515"/>
      </w:tblGrid>
      <w:tr w:rsidR="00B45742" w14:paraId="75D10FC4" w14:textId="77777777" w:rsidTr="00E354CE">
        <w:trPr>
          <w:trHeight w:val="323"/>
        </w:trPr>
        <w:tc>
          <w:tcPr>
            <w:tcW w:w="9350" w:type="dxa"/>
            <w:gridSpan w:val="6"/>
          </w:tcPr>
          <w:p w14:paraId="38BE4104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Brake Release Test</w:t>
            </w:r>
          </w:p>
        </w:tc>
      </w:tr>
      <w:tr w:rsidR="002A4FCB" w14:paraId="52BAD397" w14:textId="77777777" w:rsidTr="00E0617C">
        <w:trPr>
          <w:trHeight w:val="323"/>
        </w:trPr>
        <w:tc>
          <w:tcPr>
            <w:tcW w:w="4135" w:type="dxa"/>
            <w:gridSpan w:val="3"/>
          </w:tcPr>
          <w:p w14:paraId="7056BFD2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5215" w:type="dxa"/>
            <w:gridSpan w:val="3"/>
          </w:tcPr>
          <w:p w14:paraId="4B09D19A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2AB0980A" w14:textId="77777777" w:rsidTr="00E930A6">
        <w:trPr>
          <w:trHeight w:val="581"/>
        </w:trPr>
        <w:tc>
          <w:tcPr>
            <w:tcW w:w="1705" w:type="dxa"/>
          </w:tcPr>
          <w:p w14:paraId="64542F1B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0CA00431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Expected </w:t>
            </w:r>
          </w:p>
        </w:tc>
        <w:tc>
          <w:tcPr>
            <w:tcW w:w="1260" w:type="dxa"/>
          </w:tcPr>
          <w:p w14:paraId="71CD760F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Tolerance</w:t>
            </w:r>
          </w:p>
        </w:tc>
        <w:tc>
          <w:tcPr>
            <w:tcW w:w="1620" w:type="dxa"/>
          </w:tcPr>
          <w:p w14:paraId="7237085F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Position</w:t>
            </w:r>
          </w:p>
        </w:tc>
        <w:tc>
          <w:tcPr>
            <w:tcW w:w="1080" w:type="dxa"/>
          </w:tcPr>
          <w:p w14:paraId="44490625" w14:textId="77777777" w:rsidR="002A4FCB" w:rsidRPr="00850524" w:rsidRDefault="002A4FCB" w:rsidP="002A4FC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Units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14:paraId="407D86FE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Pass/Fail </w:t>
            </w:r>
          </w:p>
        </w:tc>
      </w:tr>
      <w:tr w:rsidR="005A312A" w14:paraId="41CDEDDD" w14:textId="77777777" w:rsidTr="00E930A6">
        <w:trPr>
          <w:trHeight w:val="332"/>
        </w:trPr>
        <w:tc>
          <w:tcPr>
            <w:tcW w:w="1705" w:type="dxa"/>
          </w:tcPr>
          <w:p w14:paraId="53C58256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MCE1 /Motor 1 </w:t>
            </w:r>
          </w:p>
        </w:tc>
        <w:tc>
          <w:tcPr>
            <w:tcW w:w="1170" w:type="dxa"/>
          </w:tcPr>
          <w:p w14:paraId="5B25FAC0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  <w:r w:rsidRPr="0085052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5B118BF6" w14:textId="77777777" w:rsidR="005A312A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</w:t>
            </w:r>
          </w:p>
        </w:tc>
        <w:tc>
          <w:tcPr>
            <w:tcW w:w="1620" w:type="dxa"/>
          </w:tcPr>
          <w:p w14:paraId="4B335201" w14:textId="0F6C5436" w:rsidR="005A312A" w:rsidRPr="00850524" w:rsidRDefault="00E930A6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0ADDD0F3" w14:textId="77777777" w:rsidR="005A312A" w:rsidRPr="00850524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B9FF93" w:fill="auto"/>
          </w:tcPr>
          <w:p w14:paraId="7AA5B2EB" w14:textId="6EEEF26E" w:rsidR="005A312A" w:rsidRPr="00850524" w:rsidRDefault="00E930A6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16380" w14:paraId="2E0F9302" w14:textId="77777777" w:rsidTr="00E930A6">
        <w:trPr>
          <w:trHeight w:val="323"/>
        </w:trPr>
        <w:tc>
          <w:tcPr>
            <w:tcW w:w="1705" w:type="dxa"/>
          </w:tcPr>
          <w:p w14:paraId="142B00F1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MCE2 /Motor 2</w:t>
            </w:r>
          </w:p>
        </w:tc>
        <w:tc>
          <w:tcPr>
            <w:tcW w:w="1170" w:type="dxa"/>
          </w:tcPr>
          <w:p w14:paraId="50CFE63B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  <w:r w:rsidRPr="0085052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52C0469D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12AB2">
              <w:rPr>
                <w:sz w:val="22"/>
                <w:szCs w:val="22"/>
              </w:rPr>
              <w:t>.05</w:t>
            </w:r>
          </w:p>
        </w:tc>
        <w:tc>
          <w:tcPr>
            <w:tcW w:w="1620" w:type="dxa"/>
          </w:tcPr>
          <w:p w14:paraId="3561E56E" w14:textId="26DF9644" w:rsidR="00716380" w:rsidRPr="00850524" w:rsidRDefault="00E930A6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07AB7220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B9FF93" w:fill="auto"/>
          </w:tcPr>
          <w:p w14:paraId="5745DBD6" w14:textId="4048B5FD" w:rsidR="00716380" w:rsidRPr="00850524" w:rsidRDefault="00E930A6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16380" w14:paraId="257F6B90" w14:textId="77777777" w:rsidTr="00E930A6">
        <w:trPr>
          <w:trHeight w:val="323"/>
        </w:trPr>
        <w:tc>
          <w:tcPr>
            <w:tcW w:w="1705" w:type="dxa"/>
          </w:tcPr>
          <w:p w14:paraId="26878DA4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MCE3 /Motor 3</w:t>
            </w:r>
          </w:p>
        </w:tc>
        <w:tc>
          <w:tcPr>
            <w:tcW w:w="1170" w:type="dxa"/>
          </w:tcPr>
          <w:p w14:paraId="3951A538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260" w:type="dxa"/>
          </w:tcPr>
          <w:p w14:paraId="0C3C2A9E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12AB2">
              <w:rPr>
                <w:sz w:val="22"/>
                <w:szCs w:val="22"/>
              </w:rPr>
              <w:t>.05</w:t>
            </w:r>
          </w:p>
        </w:tc>
        <w:tc>
          <w:tcPr>
            <w:tcW w:w="1620" w:type="dxa"/>
          </w:tcPr>
          <w:p w14:paraId="7B3B97A2" w14:textId="196178A9" w:rsidR="00716380" w:rsidRPr="00850524" w:rsidRDefault="00E930A6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38351072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shd w:val="solid" w:color="B9FF93" w:fill="auto"/>
          </w:tcPr>
          <w:p w14:paraId="66C4C326" w14:textId="72501B6A" w:rsidR="00716380" w:rsidRPr="00850524" w:rsidRDefault="00E930A6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244E363A" w14:textId="77777777" w:rsidR="00404D04" w:rsidRDefault="00404D04" w:rsidP="007463D8">
      <w:pPr>
        <w:pStyle w:val="Heading9"/>
        <w:rPr>
          <w:b/>
          <w:bCs/>
          <w:sz w:val="32"/>
          <w:szCs w:val="32"/>
        </w:rPr>
      </w:pPr>
      <w:bookmarkStart w:id="10" w:name="_Ref127526043"/>
      <w:bookmarkStart w:id="11" w:name="_Hlk122090361"/>
    </w:p>
    <w:p w14:paraId="67830A69" w14:textId="77777777" w:rsidR="00314FDE" w:rsidRPr="00F4766E" w:rsidRDefault="00D53B8C" w:rsidP="00F4766E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5</w:t>
      </w:r>
      <w:r w:rsidRPr="007463D8">
        <w:rPr>
          <w:b/>
          <w:bCs/>
          <w:sz w:val="32"/>
          <w:szCs w:val="32"/>
        </w:rPr>
        <w:t xml:space="preserve"> </w:t>
      </w:r>
      <w:r w:rsidR="00574BB6" w:rsidRPr="007463D8">
        <w:rPr>
          <w:b/>
          <w:bCs/>
          <w:sz w:val="32"/>
          <w:szCs w:val="32"/>
        </w:rPr>
        <w:t>N1 and N2 Extend Mechanical Stops</w:t>
      </w:r>
      <w:r w:rsidR="00C51711" w:rsidRPr="007463D8">
        <w:rPr>
          <w:b/>
          <w:bCs/>
          <w:sz w:val="32"/>
          <w:szCs w:val="32"/>
        </w:rPr>
        <w:t xml:space="preserve"> and MCE Rigging</w:t>
      </w:r>
      <w:bookmarkStart w:id="12" w:name="_Hlk122094669"/>
      <w:bookmarkEnd w:id="10"/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2970"/>
        <w:gridCol w:w="2175"/>
        <w:gridCol w:w="1756"/>
        <w:gridCol w:w="2449"/>
      </w:tblGrid>
      <w:tr w:rsidR="00B45742" w14:paraId="31E85751" w14:textId="77777777" w:rsidTr="00BF771E">
        <w:tc>
          <w:tcPr>
            <w:tcW w:w="9350" w:type="dxa"/>
            <w:gridSpan w:val="4"/>
          </w:tcPr>
          <w:p w14:paraId="293358F4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472242">
              <w:rPr>
                <w:b/>
                <w:bCs/>
                <w:szCs w:val="20"/>
              </w:rPr>
              <w:t>Extend using M1/N1</w:t>
            </w:r>
          </w:p>
        </w:tc>
      </w:tr>
      <w:tr w:rsidR="002A4FCB" w14:paraId="609D91CA" w14:textId="77777777" w:rsidTr="00C45509">
        <w:tc>
          <w:tcPr>
            <w:tcW w:w="2970" w:type="dxa"/>
          </w:tcPr>
          <w:p w14:paraId="396A8DA0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380" w:type="dxa"/>
            <w:gridSpan w:val="3"/>
          </w:tcPr>
          <w:p w14:paraId="47C80CBD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57F9BBE7" w14:textId="77777777" w:rsidTr="00E930A6">
        <w:tc>
          <w:tcPr>
            <w:tcW w:w="2970" w:type="dxa"/>
          </w:tcPr>
          <w:p w14:paraId="17EED823" w14:textId="77777777" w:rsidR="002A4FCB" w:rsidRPr="002A4FCB" w:rsidRDefault="002A4FC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75" w:type="dxa"/>
          </w:tcPr>
          <w:p w14:paraId="40E683D1" w14:textId="77777777" w:rsidR="002A4FCB" w:rsidRPr="002A4FCB" w:rsidRDefault="002A4FCB" w:rsidP="003F6E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Value</w:t>
            </w:r>
          </w:p>
        </w:tc>
        <w:tc>
          <w:tcPr>
            <w:tcW w:w="1756" w:type="dxa"/>
          </w:tcPr>
          <w:p w14:paraId="665BBF3E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8C490F3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0EB3C3F9" w14:textId="77777777" w:rsidTr="00E930A6">
        <w:tc>
          <w:tcPr>
            <w:tcW w:w="2970" w:type="dxa"/>
          </w:tcPr>
          <w:p w14:paraId="22AA6FE6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2175" w:type="dxa"/>
          </w:tcPr>
          <w:p w14:paraId="7F93A25E" w14:textId="59CDF6B7" w:rsidR="002A4FCB" w:rsidRDefault="00E930A6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1756" w:type="dxa"/>
          </w:tcPr>
          <w:p w14:paraId="5DC8EBDB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000D0635" w14:textId="29F61B25" w:rsidR="002A4FCB" w:rsidRDefault="00E930A6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65826209" w14:textId="77777777" w:rsidTr="00E930A6">
        <w:tc>
          <w:tcPr>
            <w:tcW w:w="2970" w:type="dxa"/>
          </w:tcPr>
          <w:p w14:paraId="2171DB16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 4.5 +/- 0.15 Amps</w:t>
            </w:r>
          </w:p>
        </w:tc>
        <w:tc>
          <w:tcPr>
            <w:tcW w:w="2175" w:type="dxa"/>
          </w:tcPr>
          <w:p w14:paraId="27EEA1E5" w14:textId="5EF0DBC5" w:rsidR="002A4FCB" w:rsidRDefault="00E930A6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6.0043</w:t>
            </w:r>
          </w:p>
        </w:tc>
        <w:tc>
          <w:tcPr>
            <w:tcW w:w="1756" w:type="dxa"/>
          </w:tcPr>
          <w:p w14:paraId="08C599B9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FF7575" w:fill="auto"/>
          </w:tcPr>
          <w:p w14:paraId="1FA70548" w14:textId="33ED7DD0" w:rsidR="002A4FCB" w:rsidRDefault="00E930A6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5C4F69BF" w14:textId="77777777" w:rsidTr="00E930A6">
        <w:tc>
          <w:tcPr>
            <w:tcW w:w="2970" w:type="dxa"/>
          </w:tcPr>
          <w:p w14:paraId="55F7ED07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2175" w:type="dxa"/>
          </w:tcPr>
          <w:p w14:paraId="234D05C1" w14:textId="68FB80D8" w:rsidR="002A4FCB" w:rsidRDefault="00E930A6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-0.2975</w:t>
            </w:r>
          </w:p>
        </w:tc>
        <w:tc>
          <w:tcPr>
            <w:tcW w:w="1756" w:type="dxa"/>
          </w:tcPr>
          <w:p w14:paraId="5CE27947" w14:textId="77777777" w:rsidR="002A4FCB" w:rsidRDefault="005A312A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77539386" w14:textId="6F5F9DE3" w:rsidR="002A4FCB" w:rsidRDefault="00E930A6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5D7D353D" w14:textId="77777777" w:rsidTr="00E930A6">
        <w:tc>
          <w:tcPr>
            <w:tcW w:w="2970" w:type="dxa"/>
          </w:tcPr>
          <w:p w14:paraId="6D98BE25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is Rigged</w:t>
            </w:r>
          </w:p>
        </w:tc>
        <w:tc>
          <w:tcPr>
            <w:tcW w:w="2175" w:type="dxa"/>
          </w:tcPr>
          <w:p w14:paraId="17C371A7" w14:textId="5027DC41" w:rsidR="002A4FCB" w:rsidRDefault="00E930A6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56" w:type="dxa"/>
          </w:tcPr>
          <w:p w14:paraId="3FEBCFD6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shd w:val="solid" w:color="B9FF93" w:fill="auto"/>
          </w:tcPr>
          <w:p w14:paraId="5491191C" w14:textId="7972082A" w:rsidR="002A4FCB" w:rsidRDefault="00E930A6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27705ED8" w14:textId="77777777" w:rsidR="00B728D9" w:rsidRPr="006770F5" w:rsidRDefault="00B728D9" w:rsidP="00DC4AF2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1CF35DB6" w14:textId="77777777" w:rsidR="002A4FCB" w:rsidRPr="002A4FCB" w:rsidRDefault="002A4FCB" w:rsidP="002A4FCB">
      <w:pPr>
        <w:pStyle w:val="BodyText"/>
        <w:spacing w:after="60"/>
        <w:ind w:left="0"/>
        <w:rPr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36"/>
        <w:gridCol w:w="2088"/>
        <w:gridCol w:w="1834"/>
        <w:gridCol w:w="2492"/>
      </w:tblGrid>
      <w:tr w:rsidR="00B45742" w14:paraId="33479CC7" w14:textId="77777777" w:rsidTr="00892D03">
        <w:tc>
          <w:tcPr>
            <w:tcW w:w="9350" w:type="dxa"/>
            <w:gridSpan w:val="4"/>
          </w:tcPr>
          <w:p w14:paraId="3F5ECF68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45742">
              <w:rPr>
                <w:b/>
                <w:bCs/>
                <w:szCs w:val="20"/>
              </w:rPr>
              <w:t>Extend using M2/N2</w:t>
            </w:r>
          </w:p>
        </w:tc>
      </w:tr>
      <w:tr w:rsidR="002A4FCB" w14:paraId="496C30E4" w14:textId="77777777" w:rsidTr="00B45742">
        <w:tc>
          <w:tcPr>
            <w:tcW w:w="2936" w:type="dxa"/>
          </w:tcPr>
          <w:p w14:paraId="5D564985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414" w:type="dxa"/>
            <w:gridSpan w:val="3"/>
          </w:tcPr>
          <w:p w14:paraId="524F5B3E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7D472E30" w14:textId="77777777" w:rsidTr="00E930A6">
        <w:tc>
          <w:tcPr>
            <w:tcW w:w="2936" w:type="dxa"/>
          </w:tcPr>
          <w:p w14:paraId="569C6CB9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088" w:type="dxa"/>
          </w:tcPr>
          <w:p w14:paraId="4A03E380" w14:textId="77777777" w:rsidR="002A4FCB" w:rsidRPr="002A4FCB" w:rsidRDefault="002A4FCB" w:rsidP="003F6E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Value</w:t>
            </w:r>
          </w:p>
        </w:tc>
        <w:tc>
          <w:tcPr>
            <w:tcW w:w="1834" w:type="dxa"/>
          </w:tcPr>
          <w:p w14:paraId="123B8DBA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492" w:type="dxa"/>
            <w:tcBorders>
              <w:bottom w:val="single" w:sz="4" w:space="0" w:color="auto"/>
            </w:tcBorders>
          </w:tcPr>
          <w:p w14:paraId="11B8E573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1B5F29C8" w14:textId="77777777" w:rsidTr="00E930A6">
        <w:tc>
          <w:tcPr>
            <w:tcW w:w="2936" w:type="dxa"/>
          </w:tcPr>
          <w:p w14:paraId="2EC3D73B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extend stop </w:t>
            </w:r>
            <w:r w:rsidR="00B24509">
              <w:rPr>
                <w:szCs w:val="20"/>
              </w:rPr>
              <w:t>engaged (</w:t>
            </w:r>
            <w:r>
              <w:rPr>
                <w:szCs w:val="20"/>
              </w:rPr>
              <w:t>M2 current saturated)</w:t>
            </w:r>
          </w:p>
        </w:tc>
        <w:tc>
          <w:tcPr>
            <w:tcW w:w="2088" w:type="dxa"/>
          </w:tcPr>
          <w:p w14:paraId="2A24CC93" w14:textId="4291FDEB" w:rsidR="002A4FCB" w:rsidRDefault="00E930A6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1834" w:type="dxa"/>
          </w:tcPr>
          <w:p w14:paraId="60C8EA95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16DC4566" w14:textId="04667864" w:rsidR="002A4FCB" w:rsidRDefault="00E930A6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5B53E3A3" w14:textId="77777777" w:rsidTr="00E930A6">
        <w:tc>
          <w:tcPr>
            <w:tcW w:w="2936" w:type="dxa"/>
          </w:tcPr>
          <w:p w14:paraId="2CD29B53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4.5 +/- 0.15 Amps</w:t>
            </w:r>
          </w:p>
        </w:tc>
        <w:tc>
          <w:tcPr>
            <w:tcW w:w="2088" w:type="dxa"/>
          </w:tcPr>
          <w:p w14:paraId="269D8570" w14:textId="2C7137DC" w:rsidR="002A4FCB" w:rsidRDefault="00E930A6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6.0022</w:t>
            </w:r>
          </w:p>
        </w:tc>
        <w:tc>
          <w:tcPr>
            <w:tcW w:w="1834" w:type="dxa"/>
          </w:tcPr>
          <w:p w14:paraId="0414DBB4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FF7575" w:fill="auto"/>
          </w:tcPr>
          <w:p w14:paraId="2F3D3CD7" w14:textId="7CCA3FAA" w:rsidR="002A4FCB" w:rsidRDefault="00E930A6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4BD602EF" w14:textId="77777777" w:rsidTr="00E930A6">
        <w:tc>
          <w:tcPr>
            <w:tcW w:w="2936" w:type="dxa"/>
          </w:tcPr>
          <w:p w14:paraId="3C50D4C2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2088" w:type="dxa"/>
          </w:tcPr>
          <w:p w14:paraId="03FEE993" w14:textId="6FAFE0AA" w:rsidR="002A4FCB" w:rsidRDefault="00E930A6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-0.3423</w:t>
            </w:r>
          </w:p>
        </w:tc>
        <w:tc>
          <w:tcPr>
            <w:tcW w:w="1834" w:type="dxa"/>
          </w:tcPr>
          <w:p w14:paraId="655370BC" w14:textId="77777777" w:rsidR="002A4FCB" w:rsidRDefault="005A312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4D18CF50" w14:textId="3871D1BA" w:rsidR="002A4FCB" w:rsidRDefault="00E930A6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56A4758F" w14:textId="77777777" w:rsidTr="00E930A6">
        <w:tc>
          <w:tcPr>
            <w:tcW w:w="2936" w:type="dxa"/>
          </w:tcPr>
          <w:p w14:paraId="6C3B609D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2) is Rigged</w:t>
            </w:r>
          </w:p>
        </w:tc>
        <w:tc>
          <w:tcPr>
            <w:tcW w:w="2088" w:type="dxa"/>
          </w:tcPr>
          <w:p w14:paraId="3CF6666A" w14:textId="78262772" w:rsidR="002A4FCB" w:rsidRDefault="00E930A6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34" w:type="dxa"/>
          </w:tcPr>
          <w:p w14:paraId="53C3C241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180017F9" w14:textId="093439C8" w:rsidR="002A4FCB" w:rsidRDefault="00E930A6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559AB3E7" w14:textId="77777777" w:rsidTr="00E930A6">
        <w:tc>
          <w:tcPr>
            <w:tcW w:w="2936" w:type="dxa"/>
          </w:tcPr>
          <w:p w14:paraId="7E3EE170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3) is Rigged</w:t>
            </w:r>
          </w:p>
        </w:tc>
        <w:tc>
          <w:tcPr>
            <w:tcW w:w="2088" w:type="dxa"/>
          </w:tcPr>
          <w:p w14:paraId="4D5B7482" w14:textId="7A263FB3" w:rsidR="002A4FCB" w:rsidRPr="00FE54D1" w:rsidRDefault="00E930A6" w:rsidP="003F6EF2">
            <w:pPr>
              <w:pStyle w:val="BodyText"/>
              <w:spacing w:after="60"/>
              <w:ind w:left="0"/>
              <w:jc w:val="center"/>
              <w:rPr>
                <w:color w:val="00B050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34" w:type="dxa"/>
          </w:tcPr>
          <w:p w14:paraId="48916B94" w14:textId="77777777" w:rsidR="002A4FCB" w:rsidRDefault="00B84A12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shd w:val="solid" w:color="B9FF93" w:fill="auto"/>
          </w:tcPr>
          <w:p w14:paraId="0DD8EA21" w14:textId="522802A2" w:rsidR="002A4FCB" w:rsidRDefault="00E930A6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2AF47C70" w14:textId="77777777" w:rsidR="00B45742" w:rsidRDefault="00B45742" w:rsidP="007463D8">
      <w:pPr>
        <w:pStyle w:val="Heading9"/>
        <w:rPr>
          <w:b/>
          <w:bCs/>
          <w:sz w:val="32"/>
          <w:szCs w:val="32"/>
        </w:rPr>
      </w:pPr>
      <w:bookmarkStart w:id="13" w:name="_Ref127526651"/>
      <w:bookmarkEnd w:id="11"/>
      <w:bookmarkEnd w:id="12"/>
      <w:r>
        <w:rPr>
          <w:b/>
          <w:bCs/>
          <w:sz w:val="32"/>
          <w:szCs w:val="32"/>
        </w:rPr>
        <w:br w:type="page"/>
      </w:r>
    </w:p>
    <w:p w14:paraId="00568E29" w14:textId="77777777" w:rsidR="00DC4AF2" w:rsidRPr="007463D8" w:rsidRDefault="00BA1E54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 xml:space="preserve"> N1 and N2 Stroke Check</w:t>
      </w:r>
      <w:bookmarkEnd w:id="13"/>
      <w:r w:rsidR="00DC4AF2" w:rsidRPr="007463D8">
        <w:rPr>
          <w:b/>
          <w:bCs/>
          <w:sz w:val="32"/>
          <w:szCs w:val="32"/>
        </w:rPr>
        <w:t xml:space="preserve">   </w:t>
      </w:r>
    </w:p>
    <w:tbl>
      <w:tblPr>
        <w:tblStyle w:val="TableGrid"/>
        <w:tblpPr w:leftFromText="180" w:rightFromText="180" w:vertAnchor="text" w:horzAnchor="margin" w:tblpY="297"/>
        <w:tblW w:w="5000" w:type="pct"/>
        <w:tblLook w:val="04A0" w:firstRow="1" w:lastRow="0" w:firstColumn="1" w:lastColumn="0" w:noHBand="0" w:noVBand="1"/>
      </w:tblPr>
      <w:tblGrid>
        <w:gridCol w:w="1636"/>
        <w:gridCol w:w="1430"/>
        <w:gridCol w:w="1430"/>
        <w:gridCol w:w="1901"/>
        <w:gridCol w:w="850"/>
        <w:gridCol w:w="2103"/>
      </w:tblGrid>
      <w:tr w:rsidR="00597DAB" w14:paraId="5BA38F1B" w14:textId="77777777" w:rsidTr="001F2A53">
        <w:trPr>
          <w:trHeight w:val="350"/>
        </w:trPr>
        <w:tc>
          <w:tcPr>
            <w:tcW w:w="9350" w:type="dxa"/>
            <w:gridSpan w:val="6"/>
          </w:tcPr>
          <w:p w14:paraId="13987A96" w14:textId="351FF48C" w:rsidR="00597DAB" w:rsidRPr="002A4FCB" w:rsidRDefault="00597DA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N1 and N2 Strok</w:t>
            </w:r>
            <w:r w:rsidR="00974107">
              <w:rPr>
                <w:b/>
                <w:bCs/>
                <w:szCs w:val="20"/>
              </w:rPr>
              <w:t>e</w:t>
            </w:r>
            <w:r>
              <w:rPr>
                <w:b/>
                <w:bCs/>
                <w:szCs w:val="20"/>
              </w:rPr>
              <w:t xml:space="preserve"> Check Position</w:t>
            </w:r>
          </w:p>
        </w:tc>
      </w:tr>
      <w:tr w:rsidR="00597DAB" w14:paraId="29364CE8" w14:textId="77777777" w:rsidTr="005014A9">
        <w:trPr>
          <w:trHeight w:val="350"/>
        </w:trPr>
        <w:tc>
          <w:tcPr>
            <w:tcW w:w="4496" w:type="dxa"/>
            <w:gridSpan w:val="3"/>
          </w:tcPr>
          <w:p w14:paraId="2CB5D303" w14:textId="77777777" w:rsidR="00597DAB" w:rsidRPr="002A4FCB" w:rsidRDefault="00597DA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854" w:type="dxa"/>
            <w:gridSpan w:val="3"/>
          </w:tcPr>
          <w:p w14:paraId="566CDBBA" w14:textId="77777777" w:rsidR="00597DAB" w:rsidRPr="002A4FCB" w:rsidRDefault="00597DA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A6607A" w14:paraId="072F764D" w14:textId="77777777" w:rsidTr="00E930A6">
        <w:trPr>
          <w:trHeight w:val="279"/>
        </w:trPr>
        <w:tc>
          <w:tcPr>
            <w:tcW w:w="1636" w:type="dxa"/>
            <w:vMerge w:val="restart"/>
          </w:tcPr>
          <w:p w14:paraId="23312E0F" w14:textId="77777777" w:rsidR="00597DAB" w:rsidRPr="002A4FCB" w:rsidRDefault="00597DA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 xml:space="preserve">Pin to pin Length </w:t>
            </w:r>
          </w:p>
        </w:tc>
        <w:tc>
          <w:tcPr>
            <w:tcW w:w="1430" w:type="dxa"/>
          </w:tcPr>
          <w:p w14:paraId="30C0BDC2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430" w:type="dxa"/>
          </w:tcPr>
          <w:p w14:paraId="6D3C79D1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901" w:type="dxa"/>
          </w:tcPr>
          <w:p w14:paraId="441A258F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Pin to Pin Length</w:t>
            </w:r>
          </w:p>
        </w:tc>
        <w:tc>
          <w:tcPr>
            <w:tcW w:w="850" w:type="dxa"/>
          </w:tcPr>
          <w:p w14:paraId="3A1FC8AC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706253A3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A6607A" w14:paraId="149B9441" w14:textId="77777777" w:rsidTr="00033536">
        <w:trPr>
          <w:trHeight w:val="279"/>
        </w:trPr>
        <w:tc>
          <w:tcPr>
            <w:tcW w:w="1636" w:type="dxa"/>
            <w:vMerge/>
          </w:tcPr>
          <w:p w14:paraId="42DA129B" w14:textId="77777777" w:rsidR="00597DAB" w:rsidRPr="000E538E" w:rsidRDefault="00597DAB" w:rsidP="002A4FC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430" w:type="dxa"/>
          </w:tcPr>
          <w:p w14:paraId="4308ABB6" w14:textId="0EBA616D" w:rsidR="00597DAB" w:rsidRPr="000E538E" w:rsidRDefault="00E930A6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16.</w:t>
            </w:r>
            <w:r w:rsidR="0099243F">
              <w:rPr>
                <w:szCs w:val="20"/>
              </w:rPr>
              <w:t>7445</w:t>
            </w:r>
          </w:p>
        </w:tc>
        <w:tc>
          <w:tcPr>
            <w:tcW w:w="1430" w:type="dxa"/>
          </w:tcPr>
          <w:p w14:paraId="3EB03212" w14:textId="428B42AE" w:rsidR="00597DAB" w:rsidRPr="000E538E" w:rsidRDefault="0099243F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.08</w:t>
            </w:r>
            <w:r w:rsidR="00033536">
              <w:rPr>
                <w:szCs w:val="20"/>
              </w:rPr>
              <w:t>45</w:t>
            </w:r>
          </w:p>
        </w:tc>
        <w:tc>
          <w:tcPr>
            <w:tcW w:w="1901" w:type="dxa"/>
          </w:tcPr>
          <w:p w14:paraId="087DA4EC" w14:textId="103DA0B0" w:rsidR="00597DAB" w:rsidRPr="000E538E" w:rsidRDefault="00E930A6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16.3</w:t>
            </w:r>
          </w:p>
        </w:tc>
        <w:tc>
          <w:tcPr>
            <w:tcW w:w="850" w:type="dxa"/>
          </w:tcPr>
          <w:p w14:paraId="572CB70B" w14:textId="77777777" w:rsidR="00597DAB" w:rsidRPr="000E538E" w:rsidRDefault="00597DA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shd w:val="clear" w:color="auto" w:fill="FF7C80"/>
          </w:tcPr>
          <w:p w14:paraId="6976FB82" w14:textId="4F2506C3" w:rsidR="00597DAB" w:rsidRPr="000E538E" w:rsidRDefault="00033536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  <w:tr w:rsidR="00597DAB" w14:paraId="2ACAC3BB" w14:textId="77777777" w:rsidTr="005014A9">
        <w:trPr>
          <w:trHeight w:val="279"/>
        </w:trPr>
        <w:tc>
          <w:tcPr>
            <w:tcW w:w="4496" w:type="dxa"/>
            <w:gridSpan w:val="3"/>
          </w:tcPr>
          <w:p w14:paraId="2F9335EA" w14:textId="77777777" w:rsidR="00597DAB" w:rsidRPr="002A4FCB" w:rsidRDefault="00597DAB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854" w:type="dxa"/>
            <w:gridSpan w:val="3"/>
          </w:tcPr>
          <w:p w14:paraId="3D88239B" w14:textId="77777777" w:rsidR="00597DAB" w:rsidRPr="002A4FCB" w:rsidRDefault="00597DAB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A6607A" w14:paraId="1333B224" w14:textId="77777777" w:rsidTr="00E930A6">
        <w:trPr>
          <w:trHeight w:val="279"/>
        </w:trPr>
        <w:tc>
          <w:tcPr>
            <w:tcW w:w="1636" w:type="dxa"/>
          </w:tcPr>
          <w:p w14:paraId="3FC3AF48" w14:textId="77777777" w:rsidR="00597DAB" w:rsidRPr="002A4FCB" w:rsidRDefault="00597DA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430" w:type="dxa"/>
          </w:tcPr>
          <w:p w14:paraId="51282889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430" w:type="dxa"/>
          </w:tcPr>
          <w:p w14:paraId="0CA7DF46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901" w:type="dxa"/>
          </w:tcPr>
          <w:p w14:paraId="1F2D2931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Actual Position N1/N2</w:t>
            </w:r>
          </w:p>
        </w:tc>
        <w:tc>
          <w:tcPr>
            <w:tcW w:w="850" w:type="dxa"/>
          </w:tcPr>
          <w:p w14:paraId="22920F73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58676FAA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A6607A" w14:paraId="5284151D" w14:textId="77777777" w:rsidTr="00E930A6">
        <w:trPr>
          <w:trHeight w:val="279"/>
        </w:trPr>
        <w:tc>
          <w:tcPr>
            <w:tcW w:w="1636" w:type="dxa"/>
          </w:tcPr>
          <w:p w14:paraId="4145B957" w14:textId="77777777" w:rsidR="00597DAB" w:rsidRPr="000E538E" w:rsidRDefault="00597DAB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N2 at -0.575 ins from Null using M</w:t>
            </w:r>
            <w:r>
              <w:rPr>
                <w:szCs w:val="20"/>
              </w:rPr>
              <w:t>2</w:t>
            </w:r>
            <w:r w:rsidRPr="000E538E">
              <w:rPr>
                <w:szCs w:val="20"/>
              </w:rPr>
              <w:t xml:space="preserve"> </w:t>
            </w:r>
          </w:p>
        </w:tc>
        <w:tc>
          <w:tcPr>
            <w:tcW w:w="1430" w:type="dxa"/>
          </w:tcPr>
          <w:p w14:paraId="2AE4032B" w14:textId="77777777" w:rsidR="00597DAB" w:rsidRPr="002E6C02" w:rsidRDefault="005014A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430" w:type="dxa"/>
          </w:tcPr>
          <w:p w14:paraId="085A43D1" w14:textId="77777777" w:rsidR="00597DAB" w:rsidRPr="002E6C02" w:rsidRDefault="005014A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09E86F70" w14:textId="75A405D8" w:rsidR="00597DAB" w:rsidRPr="000E538E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850" w:type="dxa"/>
          </w:tcPr>
          <w:p w14:paraId="3507CC3E" w14:textId="77777777" w:rsidR="00597DAB" w:rsidRDefault="00597DA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073334FA" w14:textId="254A79BA" w:rsidR="00597DAB" w:rsidRPr="000E538E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630D95EB" w14:textId="77777777" w:rsidTr="00E930A6">
        <w:trPr>
          <w:trHeight w:val="279"/>
        </w:trPr>
        <w:tc>
          <w:tcPr>
            <w:tcW w:w="1636" w:type="dxa"/>
          </w:tcPr>
          <w:p w14:paraId="302ADF84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at +1.725 ins from Null</w:t>
            </w:r>
            <w:r>
              <w:rPr>
                <w:szCs w:val="20"/>
              </w:rPr>
              <w:t xml:space="preserve"> using M1</w:t>
            </w:r>
          </w:p>
        </w:tc>
        <w:tc>
          <w:tcPr>
            <w:tcW w:w="1430" w:type="dxa"/>
          </w:tcPr>
          <w:p w14:paraId="77CD8698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430" w:type="dxa"/>
          </w:tcPr>
          <w:p w14:paraId="22B1658A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0A911D67" w14:textId="67D3A380" w:rsidR="005014A9" w:rsidRPr="000E538E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850" w:type="dxa"/>
          </w:tcPr>
          <w:p w14:paraId="7C21A9B8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3278E59D" w14:textId="1DF295B3" w:rsidR="005014A9" w:rsidRPr="000E538E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4F5FBEA1" w14:textId="77777777" w:rsidTr="00E930A6">
        <w:trPr>
          <w:trHeight w:val="279"/>
        </w:trPr>
        <w:tc>
          <w:tcPr>
            <w:tcW w:w="1636" w:type="dxa"/>
          </w:tcPr>
          <w:p w14:paraId="1B3D4911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1430" w:type="dxa"/>
          </w:tcPr>
          <w:p w14:paraId="1928CBD9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430" w:type="dxa"/>
          </w:tcPr>
          <w:p w14:paraId="4D20FFED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0606F481" w14:textId="575207DE" w:rsidR="005014A9" w:rsidRPr="000E538E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850" w:type="dxa"/>
          </w:tcPr>
          <w:p w14:paraId="53DE9E54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1E6CCF77" w14:textId="7B07074B" w:rsidR="005014A9" w:rsidRPr="000E538E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2E9AC642" w14:textId="77777777" w:rsidTr="00E930A6">
        <w:trPr>
          <w:trHeight w:val="279"/>
        </w:trPr>
        <w:tc>
          <w:tcPr>
            <w:tcW w:w="1636" w:type="dxa"/>
          </w:tcPr>
          <w:p w14:paraId="2720FB62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N2 at +1.725 ins from NULL using M2</w:t>
            </w:r>
          </w:p>
        </w:tc>
        <w:tc>
          <w:tcPr>
            <w:tcW w:w="1430" w:type="dxa"/>
          </w:tcPr>
          <w:p w14:paraId="3758B0B9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430" w:type="dxa"/>
          </w:tcPr>
          <w:p w14:paraId="6080860B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3DA32FDC" w14:textId="78B4E300" w:rsidR="005014A9" w:rsidRPr="000E538E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850" w:type="dxa"/>
          </w:tcPr>
          <w:p w14:paraId="386FD8EC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35E1B2F2" w14:textId="739B52EC" w:rsidR="005014A9" w:rsidRPr="000E538E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5111CB06" w14:textId="77777777" w:rsidTr="00E930A6">
        <w:trPr>
          <w:trHeight w:val="279"/>
        </w:trPr>
        <w:tc>
          <w:tcPr>
            <w:tcW w:w="1636" w:type="dxa"/>
          </w:tcPr>
          <w:p w14:paraId="02B48B60" w14:textId="77777777" w:rsidR="005014A9" w:rsidRDefault="005014A9" w:rsidP="005014A9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1430" w:type="dxa"/>
          </w:tcPr>
          <w:p w14:paraId="63539A98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-0.575</w:t>
            </w:r>
          </w:p>
        </w:tc>
        <w:tc>
          <w:tcPr>
            <w:tcW w:w="1430" w:type="dxa"/>
          </w:tcPr>
          <w:p w14:paraId="195EA652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5F1F4DE3" w14:textId="6CEA15B1" w:rsidR="005014A9" w:rsidRPr="002E6C02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850" w:type="dxa"/>
          </w:tcPr>
          <w:p w14:paraId="4EFBDCD9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2F545370" w14:textId="7FB201E9" w:rsidR="005014A9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3F091D21" w14:textId="77777777" w:rsidTr="00E930A6">
        <w:trPr>
          <w:trHeight w:val="279"/>
        </w:trPr>
        <w:tc>
          <w:tcPr>
            <w:tcW w:w="1636" w:type="dxa"/>
          </w:tcPr>
          <w:p w14:paraId="32A68F21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at +1.725 ins from Null using M3 </w:t>
            </w:r>
          </w:p>
        </w:tc>
        <w:tc>
          <w:tcPr>
            <w:tcW w:w="1430" w:type="dxa"/>
          </w:tcPr>
          <w:p w14:paraId="3ACDB8AF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430" w:type="dxa"/>
          </w:tcPr>
          <w:p w14:paraId="0132E74C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18DFFA4C" w14:textId="07817118" w:rsidR="005014A9" w:rsidRPr="000E538E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1.724</w:t>
            </w:r>
          </w:p>
        </w:tc>
        <w:tc>
          <w:tcPr>
            <w:tcW w:w="850" w:type="dxa"/>
          </w:tcPr>
          <w:p w14:paraId="6391E51D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6F0F7504" w14:textId="265B498C" w:rsidR="005014A9" w:rsidRPr="000E538E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2F8139BF" w14:textId="77777777" w:rsidTr="00E930A6">
        <w:trPr>
          <w:trHeight w:val="279"/>
        </w:trPr>
        <w:tc>
          <w:tcPr>
            <w:tcW w:w="1636" w:type="dxa"/>
          </w:tcPr>
          <w:p w14:paraId="5BAF4C6F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at -0.575 ins from Null using M3</w:t>
            </w:r>
          </w:p>
        </w:tc>
        <w:tc>
          <w:tcPr>
            <w:tcW w:w="1430" w:type="dxa"/>
          </w:tcPr>
          <w:p w14:paraId="6F14292B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-0.575</w:t>
            </w:r>
          </w:p>
        </w:tc>
        <w:tc>
          <w:tcPr>
            <w:tcW w:w="1430" w:type="dxa"/>
          </w:tcPr>
          <w:p w14:paraId="737C5792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04386D1C" w14:textId="0CC20246" w:rsidR="005014A9" w:rsidRPr="000E538E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-0.5731</w:t>
            </w:r>
          </w:p>
        </w:tc>
        <w:tc>
          <w:tcPr>
            <w:tcW w:w="850" w:type="dxa"/>
          </w:tcPr>
          <w:p w14:paraId="03BE8266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shd w:val="solid" w:color="B9FF93" w:fill="auto"/>
          </w:tcPr>
          <w:p w14:paraId="3E9D3183" w14:textId="713A7955" w:rsidR="005014A9" w:rsidRPr="000E538E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0B910EFC" w14:textId="77777777" w:rsidR="00B45742" w:rsidRDefault="00B45742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56F88EAC" w14:textId="77777777" w:rsidR="00B45742" w:rsidRPr="00B45742" w:rsidRDefault="00993300" w:rsidP="00B45742">
      <w:pPr>
        <w:pStyle w:val="Caption"/>
        <w:keepNext/>
        <w:ind w:left="0"/>
        <w:jc w:val="left"/>
        <w:rPr>
          <w:i w:val="0"/>
          <w:iCs w:val="0"/>
        </w:rPr>
      </w:pPr>
      <w:r>
        <w:rPr>
          <w:i w:val="0"/>
          <w:iCs w:val="0"/>
        </w:rPr>
        <w:br w:type="page"/>
      </w:r>
    </w:p>
    <w:tbl>
      <w:tblPr>
        <w:tblStyle w:val="TableGrid"/>
        <w:tblpPr w:leftFromText="180" w:rightFromText="180" w:vertAnchor="text" w:horzAnchor="margin" w:tblpY="150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1890"/>
        <w:gridCol w:w="1170"/>
        <w:gridCol w:w="1710"/>
        <w:gridCol w:w="720"/>
        <w:gridCol w:w="1435"/>
      </w:tblGrid>
      <w:tr w:rsidR="00B45742" w14:paraId="6E9FCE2D" w14:textId="77777777" w:rsidTr="00881C38">
        <w:trPr>
          <w:trHeight w:val="260"/>
        </w:trPr>
        <w:tc>
          <w:tcPr>
            <w:tcW w:w="9350" w:type="dxa"/>
            <w:gridSpan w:val="6"/>
          </w:tcPr>
          <w:p w14:paraId="18862E02" w14:textId="77777777" w:rsidR="00B45742" w:rsidRPr="00734544" w:rsidRDefault="00750243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 xml:space="preserve">All </w:t>
            </w:r>
            <w:r w:rsidR="00993300">
              <w:rPr>
                <w:b/>
                <w:bCs/>
                <w:szCs w:val="20"/>
              </w:rPr>
              <w:t xml:space="preserve">Motor Stroke Check </w:t>
            </w:r>
            <w:r>
              <w:rPr>
                <w:b/>
                <w:bCs/>
                <w:szCs w:val="20"/>
              </w:rPr>
              <w:t>Description</w:t>
            </w:r>
          </w:p>
        </w:tc>
      </w:tr>
      <w:tr w:rsidR="00B45742" w14:paraId="01EA6B3F" w14:textId="77777777" w:rsidTr="004F2033">
        <w:trPr>
          <w:trHeight w:val="260"/>
        </w:trPr>
        <w:tc>
          <w:tcPr>
            <w:tcW w:w="5485" w:type="dxa"/>
            <w:gridSpan w:val="3"/>
          </w:tcPr>
          <w:p w14:paraId="03B5912F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3865" w:type="dxa"/>
            <w:gridSpan w:val="3"/>
          </w:tcPr>
          <w:p w14:paraId="678F5CDD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Results</w:t>
            </w:r>
          </w:p>
        </w:tc>
      </w:tr>
      <w:tr w:rsidR="00B45742" w14:paraId="54C3B602" w14:textId="77777777" w:rsidTr="00E930A6">
        <w:trPr>
          <w:trHeight w:val="260"/>
        </w:trPr>
        <w:tc>
          <w:tcPr>
            <w:tcW w:w="2425" w:type="dxa"/>
          </w:tcPr>
          <w:p w14:paraId="19210503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890" w:type="dxa"/>
          </w:tcPr>
          <w:p w14:paraId="22CA159E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Expected Difference from Test rig encoder</w:t>
            </w:r>
          </w:p>
        </w:tc>
        <w:tc>
          <w:tcPr>
            <w:tcW w:w="1170" w:type="dxa"/>
          </w:tcPr>
          <w:p w14:paraId="3DAC0A7E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Tolerance</w:t>
            </w:r>
          </w:p>
        </w:tc>
        <w:tc>
          <w:tcPr>
            <w:tcW w:w="1710" w:type="dxa"/>
          </w:tcPr>
          <w:p w14:paraId="0C1B512E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Difference from Test rig encoder</w:t>
            </w:r>
          </w:p>
        </w:tc>
        <w:tc>
          <w:tcPr>
            <w:tcW w:w="720" w:type="dxa"/>
          </w:tcPr>
          <w:p w14:paraId="0F05F72E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Units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14:paraId="72E84C4A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Pass/Fail</w:t>
            </w:r>
          </w:p>
        </w:tc>
      </w:tr>
      <w:tr w:rsidR="00B45742" w14:paraId="36102F42" w14:textId="77777777" w:rsidTr="00E930A6">
        <w:trPr>
          <w:trHeight w:val="514"/>
        </w:trPr>
        <w:tc>
          <w:tcPr>
            <w:tcW w:w="2425" w:type="dxa"/>
          </w:tcPr>
          <w:p w14:paraId="732A3FC4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90" w:type="dxa"/>
          </w:tcPr>
          <w:p w14:paraId="36DD48A0" w14:textId="463926F6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6237F6DE" w14:textId="474469BC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8068D33" w14:textId="7D3BA78F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0.0105</w:t>
            </w:r>
          </w:p>
        </w:tc>
        <w:tc>
          <w:tcPr>
            <w:tcW w:w="720" w:type="dxa"/>
          </w:tcPr>
          <w:p w14:paraId="4E639C3E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5E6DD1A2" w14:textId="60600C68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4A6F4937" w14:textId="77777777" w:rsidTr="00E930A6">
        <w:trPr>
          <w:trHeight w:val="890"/>
        </w:trPr>
        <w:tc>
          <w:tcPr>
            <w:tcW w:w="2425" w:type="dxa"/>
          </w:tcPr>
          <w:p w14:paraId="25F1D709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90" w:type="dxa"/>
          </w:tcPr>
          <w:p w14:paraId="49D348DD" w14:textId="2AC1BAAA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499F22E5" w14:textId="7343D874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790A9882" w14:textId="70470E0D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0.0105</w:t>
            </w:r>
          </w:p>
        </w:tc>
        <w:tc>
          <w:tcPr>
            <w:tcW w:w="720" w:type="dxa"/>
          </w:tcPr>
          <w:p w14:paraId="2689B3F5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0BC973E2" w14:textId="545B75F3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33DAA450" w14:textId="77777777" w:rsidTr="00E930A6">
        <w:trPr>
          <w:trHeight w:val="514"/>
        </w:trPr>
        <w:tc>
          <w:tcPr>
            <w:tcW w:w="2425" w:type="dxa"/>
          </w:tcPr>
          <w:p w14:paraId="2A58B1F3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90" w:type="dxa"/>
          </w:tcPr>
          <w:p w14:paraId="27AF917E" w14:textId="28C25BEB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70" w:type="dxa"/>
          </w:tcPr>
          <w:p w14:paraId="156D5CED" w14:textId="1FA805AE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F92B4E2" w14:textId="09F7F322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-0.3632</w:t>
            </w:r>
          </w:p>
        </w:tc>
        <w:tc>
          <w:tcPr>
            <w:tcW w:w="720" w:type="dxa"/>
          </w:tcPr>
          <w:p w14:paraId="5A321233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4DF10F09" w14:textId="3235C596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14AA3B8D" w14:textId="77777777" w:rsidTr="00E930A6">
        <w:trPr>
          <w:trHeight w:val="514"/>
        </w:trPr>
        <w:tc>
          <w:tcPr>
            <w:tcW w:w="2425" w:type="dxa"/>
          </w:tcPr>
          <w:p w14:paraId="65DE54F2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90" w:type="dxa"/>
          </w:tcPr>
          <w:p w14:paraId="1D6DB77C" w14:textId="261AC528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1524D549" w14:textId="21EA02CD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4116FEB4" w14:textId="1215EF59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-0.3632</w:t>
            </w:r>
          </w:p>
        </w:tc>
        <w:tc>
          <w:tcPr>
            <w:tcW w:w="720" w:type="dxa"/>
          </w:tcPr>
          <w:p w14:paraId="2A36072C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75BDFD45" w14:textId="01CDC7DE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4C613B60" w14:textId="77777777" w:rsidTr="00E930A6">
        <w:trPr>
          <w:trHeight w:val="506"/>
        </w:trPr>
        <w:tc>
          <w:tcPr>
            <w:tcW w:w="2425" w:type="dxa"/>
          </w:tcPr>
          <w:p w14:paraId="61BB50E2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6A1AE4F0" w14:textId="1229EDA5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24CDA82D" w14:textId="3D5D182C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0B989CA" w14:textId="4D7550E8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720" w:type="dxa"/>
          </w:tcPr>
          <w:p w14:paraId="68E7A9C7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1A691542" w14:textId="311400F7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5BB8F2EC" w14:textId="77777777" w:rsidTr="00E930A6">
        <w:trPr>
          <w:trHeight w:val="514"/>
        </w:trPr>
        <w:tc>
          <w:tcPr>
            <w:tcW w:w="2425" w:type="dxa"/>
          </w:tcPr>
          <w:p w14:paraId="492FA6C5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441DA5B0" w14:textId="004140B1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406A2DC6" w14:textId="5D1A2704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446AE0CB" w14:textId="4437404E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720" w:type="dxa"/>
          </w:tcPr>
          <w:p w14:paraId="533E99BF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239D1199" w14:textId="5DC5B1B6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18500BCF" w14:textId="77777777" w:rsidTr="00E930A6">
        <w:trPr>
          <w:trHeight w:val="514"/>
        </w:trPr>
        <w:tc>
          <w:tcPr>
            <w:tcW w:w="2425" w:type="dxa"/>
          </w:tcPr>
          <w:p w14:paraId="614C277E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4193EBDC" w14:textId="791E6F5A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62CC1DA7" w14:textId="679C90B6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4B9A7B7D" w14:textId="7E403B88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0.9487</w:t>
            </w:r>
          </w:p>
        </w:tc>
        <w:tc>
          <w:tcPr>
            <w:tcW w:w="720" w:type="dxa"/>
          </w:tcPr>
          <w:p w14:paraId="008052DD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55F7A3B4" w14:textId="40C88575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53D94056" w14:textId="77777777" w:rsidTr="00E930A6">
        <w:trPr>
          <w:trHeight w:val="506"/>
        </w:trPr>
        <w:tc>
          <w:tcPr>
            <w:tcW w:w="2425" w:type="dxa"/>
          </w:tcPr>
          <w:p w14:paraId="51E1B3DA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5ABDA01D" w14:textId="5D761B10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37B46448" w14:textId="119CF283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E77FFA4" w14:textId="60159291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720" w:type="dxa"/>
          </w:tcPr>
          <w:p w14:paraId="7C96F61D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35A02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466CB7F0" w14:textId="1E3B1F32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2E2C32FA" w14:textId="77777777" w:rsidTr="00E930A6">
        <w:trPr>
          <w:trHeight w:val="514"/>
        </w:trPr>
        <w:tc>
          <w:tcPr>
            <w:tcW w:w="2425" w:type="dxa"/>
          </w:tcPr>
          <w:p w14:paraId="50860E64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41E2E26D" w14:textId="0E142155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3815501B" w14:textId="05032C0A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4AEF3DA" w14:textId="51B36B56" w:rsidR="00B45742" w:rsidRDefault="00E930A6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720" w:type="dxa"/>
          </w:tcPr>
          <w:p w14:paraId="66CDB614" w14:textId="77777777" w:rsidR="00B45742" w:rsidRDefault="00B45742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35A02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shd w:val="solid" w:color="FF7575" w:fill="auto"/>
          </w:tcPr>
          <w:p w14:paraId="7CCF0CD5" w14:textId="5F6AF8BA" w:rsidR="00B45742" w:rsidRDefault="00E930A6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0AC745D" w14:textId="77777777" w:rsidR="006953D6" w:rsidRDefault="006953D6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br w:type="page"/>
      </w:r>
    </w:p>
    <w:p w14:paraId="22F901EF" w14:textId="77777777" w:rsidR="00E25035" w:rsidRDefault="00382D74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</w:t>
      </w:r>
      <w:r w:rsidRPr="00382D74">
        <w:rPr>
          <w:i w:val="0"/>
          <w:iCs w:val="0"/>
          <w:sz w:val="28"/>
          <w:szCs w:val="28"/>
        </w:rPr>
        <w:t>1</w:t>
      </w:r>
    </w:p>
    <w:p w14:paraId="220814FA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B50D34E" wp14:editId="647EEF8E">
            <wp:extent cx="5048250" cy="2419350"/>
            <wp:effectExtent l="0" t="0" r="0" b="0"/>
            <wp:docPr id="80440792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079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E1E6" w14:textId="410BE3A5" w:rsidR="00347F85" w:rsidRDefault="00E930A6" w:rsidP="00974107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7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One</w:t>
      </w:r>
    </w:p>
    <w:p w14:paraId="3AB22C50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4C6D2FD" wp14:editId="2FCF82BE">
            <wp:extent cx="5191125" cy="2124075"/>
            <wp:effectExtent l="0" t="0" r="9525" b="9525"/>
            <wp:docPr id="983418494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1849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179C" w14:textId="00291234" w:rsidR="00347F85" w:rsidRDefault="00E930A6" w:rsidP="00974107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8</w:t>
        </w:r>
      </w:fldSimple>
      <w:r>
        <w:t>-Current for Motor One</w:t>
      </w:r>
    </w:p>
    <w:p w14:paraId="3FDC2CDA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F685823" wp14:editId="497919A6">
            <wp:extent cx="4924425" cy="2019300"/>
            <wp:effectExtent l="0" t="0" r="9525" b="0"/>
            <wp:docPr id="1967997007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9700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6E43" w14:textId="09826D14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9</w:t>
        </w:r>
      </w:fldSimple>
      <w:r>
        <w:t>- M1 Delta for Motor One</w:t>
      </w:r>
    </w:p>
    <w:p w14:paraId="33E49A75" w14:textId="1E62657D" w:rsidR="00347F85" w:rsidRPr="00347F85" w:rsidRDefault="00347F85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199"/>
        <w:gridCol w:w="1185"/>
        <w:gridCol w:w="1347"/>
        <w:gridCol w:w="1114"/>
        <w:gridCol w:w="1114"/>
      </w:tblGrid>
      <w:tr w:rsidR="00F263D4" w14:paraId="6093F483" w14:textId="77777777" w:rsidTr="00EC1453">
        <w:trPr>
          <w:trHeight w:val="368"/>
        </w:trPr>
        <w:tc>
          <w:tcPr>
            <w:tcW w:w="9350" w:type="dxa"/>
            <w:gridSpan w:val="7"/>
          </w:tcPr>
          <w:p w14:paraId="64064BB9" w14:textId="77777777" w:rsidR="00F263D4" w:rsidRDefault="00F263D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MOTOR 1 STROKE CHECK</w:t>
            </w:r>
          </w:p>
        </w:tc>
      </w:tr>
      <w:tr w:rsidR="00734544" w14:paraId="522DD31B" w14:textId="77777777" w:rsidTr="00F263D4">
        <w:trPr>
          <w:trHeight w:val="368"/>
        </w:trPr>
        <w:tc>
          <w:tcPr>
            <w:tcW w:w="4590" w:type="dxa"/>
            <w:gridSpan w:val="3"/>
          </w:tcPr>
          <w:p w14:paraId="27182C8B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60" w:type="dxa"/>
            <w:gridSpan w:val="4"/>
          </w:tcPr>
          <w:p w14:paraId="65719A00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62C77107" w14:textId="77777777" w:rsidTr="00E930A6">
        <w:trPr>
          <w:trHeight w:val="523"/>
        </w:trPr>
        <w:tc>
          <w:tcPr>
            <w:tcW w:w="2199" w:type="dxa"/>
          </w:tcPr>
          <w:p w14:paraId="43089C3C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3C5E7314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99" w:type="dxa"/>
          </w:tcPr>
          <w:p w14:paraId="0E719279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5" w:type="dxa"/>
          </w:tcPr>
          <w:p w14:paraId="360CD505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7" w:type="dxa"/>
          </w:tcPr>
          <w:p w14:paraId="2554E8F9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4" w:type="dxa"/>
          </w:tcPr>
          <w:p w14:paraId="457A6F39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0509C496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2A4FCB" w14:paraId="4B402DAE" w14:textId="77777777" w:rsidTr="00E930A6">
        <w:trPr>
          <w:trHeight w:val="523"/>
        </w:trPr>
        <w:tc>
          <w:tcPr>
            <w:tcW w:w="2199" w:type="dxa"/>
          </w:tcPr>
          <w:p w14:paraId="1847FEC6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192" w:type="dxa"/>
          </w:tcPr>
          <w:p w14:paraId="1D05B49E" w14:textId="0EF1E7B7" w:rsidR="002A4FCB" w:rsidRDefault="00E930A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99" w:type="dxa"/>
          </w:tcPr>
          <w:p w14:paraId="7EEEDE32" w14:textId="730068D5" w:rsidR="002A4FCB" w:rsidRDefault="00E930A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185" w:type="dxa"/>
          </w:tcPr>
          <w:p w14:paraId="2CCF2B56" w14:textId="5333FB0A" w:rsidR="002A4FCB" w:rsidRDefault="00E930A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  <w:p w14:paraId="22BE4FCC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7" w:type="dxa"/>
          </w:tcPr>
          <w:p w14:paraId="7A07F882" w14:textId="76E0467E" w:rsidR="002A4FCB" w:rsidRDefault="00E930A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  <w:p w14:paraId="1ED5844C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4" w:type="dxa"/>
          </w:tcPr>
          <w:p w14:paraId="00410ED6" w14:textId="77777777" w:rsidR="002A4FCB" w:rsidRDefault="00AB48B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2A4FCB">
              <w:rPr>
                <w:szCs w:val="20"/>
              </w:rPr>
              <w:t>n/s</w:t>
            </w:r>
          </w:p>
        </w:tc>
        <w:tc>
          <w:tcPr>
            <w:tcW w:w="1114" w:type="dxa"/>
            <w:shd w:val="solid" w:color="B9FF93" w:fill="auto"/>
          </w:tcPr>
          <w:p w14:paraId="5AE2D632" w14:textId="50B25108" w:rsidR="002A4FCB" w:rsidRDefault="00E930A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40160F4F" w14:textId="77777777" w:rsidTr="00E930A6">
        <w:trPr>
          <w:trHeight w:val="523"/>
        </w:trPr>
        <w:tc>
          <w:tcPr>
            <w:tcW w:w="2199" w:type="dxa"/>
          </w:tcPr>
          <w:p w14:paraId="78255B8D" w14:textId="77777777" w:rsidR="002A4FCB" w:rsidRPr="00E25035" w:rsidRDefault="002A4FCB" w:rsidP="00E25035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4C362D47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99" w:type="dxa"/>
          </w:tcPr>
          <w:p w14:paraId="5573DCC6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5" w:type="dxa"/>
          </w:tcPr>
          <w:p w14:paraId="58E98BEB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7" w:type="dxa"/>
          </w:tcPr>
          <w:p w14:paraId="12A9971B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4" w:type="dxa"/>
          </w:tcPr>
          <w:p w14:paraId="0F16AD65" w14:textId="77777777" w:rsidR="002A4FCB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7406B336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5A312A" w14:paraId="461FF03C" w14:textId="77777777" w:rsidTr="00E930A6">
        <w:trPr>
          <w:trHeight w:val="665"/>
        </w:trPr>
        <w:tc>
          <w:tcPr>
            <w:tcW w:w="2199" w:type="dxa"/>
          </w:tcPr>
          <w:p w14:paraId="29562ABC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Position and M1 position </w:t>
            </w:r>
          </w:p>
        </w:tc>
        <w:tc>
          <w:tcPr>
            <w:tcW w:w="1192" w:type="dxa"/>
          </w:tcPr>
          <w:p w14:paraId="69B22A63" w14:textId="51A330C1" w:rsidR="005A312A" w:rsidRPr="00994843" w:rsidRDefault="00E930A6" w:rsidP="005A312A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99" w:type="dxa"/>
          </w:tcPr>
          <w:p w14:paraId="73110BBA" w14:textId="0F3EE966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5" w:type="dxa"/>
          </w:tcPr>
          <w:p w14:paraId="6FFBD0C2" w14:textId="4AF3DED0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1.5959</w:t>
            </w:r>
          </w:p>
        </w:tc>
        <w:tc>
          <w:tcPr>
            <w:tcW w:w="1347" w:type="dxa"/>
          </w:tcPr>
          <w:p w14:paraId="2A849BC9" w14:textId="2E742CEB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0.0079</w:t>
            </w:r>
          </w:p>
        </w:tc>
        <w:tc>
          <w:tcPr>
            <w:tcW w:w="1114" w:type="dxa"/>
          </w:tcPr>
          <w:p w14:paraId="3C594ADB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5022B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solid" w:color="FF7575" w:fill="auto"/>
          </w:tcPr>
          <w:p w14:paraId="48998F6C" w14:textId="44B1B313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6B1D8050" w14:textId="77777777" w:rsidTr="00E930A6">
        <w:trPr>
          <w:trHeight w:val="830"/>
        </w:trPr>
        <w:tc>
          <w:tcPr>
            <w:tcW w:w="2199" w:type="dxa"/>
          </w:tcPr>
          <w:p w14:paraId="52500B02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1 Position and Linear Encoder position</w:t>
            </w:r>
          </w:p>
        </w:tc>
        <w:tc>
          <w:tcPr>
            <w:tcW w:w="1192" w:type="dxa"/>
          </w:tcPr>
          <w:p w14:paraId="63C32411" w14:textId="475BE421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99" w:type="dxa"/>
          </w:tcPr>
          <w:p w14:paraId="504B7FEF" w14:textId="226460FE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5" w:type="dxa"/>
          </w:tcPr>
          <w:p w14:paraId="7B77D2E8" w14:textId="7E573719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0.6011</w:t>
            </w:r>
          </w:p>
        </w:tc>
        <w:tc>
          <w:tcPr>
            <w:tcW w:w="1347" w:type="dxa"/>
          </w:tcPr>
          <w:p w14:paraId="3EE2FB61" w14:textId="3E31E12F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0.3748</w:t>
            </w:r>
          </w:p>
        </w:tc>
        <w:tc>
          <w:tcPr>
            <w:tcW w:w="1114" w:type="dxa"/>
          </w:tcPr>
          <w:p w14:paraId="24D27DB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5022B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shd w:val="solid" w:color="FF7575" w:fill="auto"/>
          </w:tcPr>
          <w:p w14:paraId="3A2CFE1D" w14:textId="34D39F47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38FB9F5F" w14:textId="77777777" w:rsidTr="00F263D4">
        <w:trPr>
          <w:trHeight w:val="523"/>
        </w:trPr>
        <w:tc>
          <w:tcPr>
            <w:tcW w:w="2199" w:type="dxa"/>
          </w:tcPr>
          <w:p w14:paraId="65D07ED6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0A9EC8AA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99" w:type="dxa"/>
            <w:shd w:val="clear" w:color="auto" w:fill="A6A6A6" w:themeFill="background1" w:themeFillShade="A6"/>
          </w:tcPr>
          <w:p w14:paraId="0884CAF9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85" w:type="dxa"/>
          </w:tcPr>
          <w:p w14:paraId="696B622F" w14:textId="5A794C54" w:rsidR="002A4FCB" w:rsidRPr="00E364E5" w:rsidRDefault="00E930A6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2.1418</w:t>
            </w:r>
          </w:p>
        </w:tc>
        <w:tc>
          <w:tcPr>
            <w:tcW w:w="1347" w:type="dxa"/>
          </w:tcPr>
          <w:p w14:paraId="57A299F6" w14:textId="22CFF65D" w:rsidR="002A4FCB" w:rsidRPr="00E364E5" w:rsidRDefault="00E930A6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0.3331</w:t>
            </w:r>
          </w:p>
        </w:tc>
        <w:tc>
          <w:tcPr>
            <w:tcW w:w="1114" w:type="dxa"/>
            <w:shd w:val="clear" w:color="auto" w:fill="auto"/>
          </w:tcPr>
          <w:p w14:paraId="13F959FF" w14:textId="77777777" w:rsidR="002A4FCB" w:rsidRPr="00734544" w:rsidRDefault="00734544" w:rsidP="00E2503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14:paraId="5FFE4721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281DC5F2" w14:textId="77777777" w:rsidR="00382D74" w:rsidRPr="00382D74" w:rsidRDefault="00382D74" w:rsidP="00382D74">
      <w:pPr>
        <w:pStyle w:val="BodyText"/>
      </w:pPr>
    </w:p>
    <w:p w14:paraId="193FA4DE" w14:textId="77777777" w:rsidR="009664A6" w:rsidRDefault="009664A6" w:rsidP="009664A6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39A484DB" w14:textId="77777777" w:rsidR="006953D6" w:rsidRDefault="006953D6" w:rsidP="00850524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br w:type="page"/>
      </w:r>
    </w:p>
    <w:p w14:paraId="7789A5D7" w14:textId="77777777" w:rsidR="00C81CEB" w:rsidRDefault="009664A6" w:rsidP="00850524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2</w:t>
      </w:r>
    </w:p>
    <w:p w14:paraId="60FA209D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E0315F3" wp14:editId="04E2C529">
            <wp:extent cx="5153025" cy="2114550"/>
            <wp:effectExtent l="0" t="0" r="9525" b="0"/>
            <wp:docPr id="1058815427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1542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129A" w14:textId="74B8FEC3" w:rsidR="00347F85" w:rsidRDefault="00E930A6" w:rsidP="00974107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10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Two</w:t>
      </w:r>
    </w:p>
    <w:p w14:paraId="69959D59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F1CE91F" wp14:editId="707BB180">
            <wp:extent cx="5067300" cy="2019300"/>
            <wp:effectExtent l="0" t="0" r="0" b="0"/>
            <wp:docPr id="549954169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5416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948F" w14:textId="7812796B" w:rsidR="00347F85" w:rsidRDefault="00E930A6" w:rsidP="00974107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11</w:t>
        </w:r>
      </w:fldSimple>
      <w:r>
        <w:t>-Current for Motor Two</w:t>
      </w:r>
    </w:p>
    <w:p w14:paraId="31FD3BB0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770B1A0" wp14:editId="13F8DBFB">
            <wp:extent cx="5181600" cy="2076450"/>
            <wp:effectExtent l="0" t="0" r="0" b="0"/>
            <wp:docPr id="179206318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631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9ECF" w14:textId="4C28F7AD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12</w:t>
        </w:r>
      </w:fldSimple>
      <w:r>
        <w:t>- M1 Delta for Motor Two</w:t>
      </w:r>
    </w:p>
    <w:p w14:paraId="7519FA1A" w14:textId="4D1BE355" w:rsidR="00347F85" w:rsidRDefault="00347F85" w:rsidP="00F263D4">
      <w:pPr>
        <w:pStyle w:val="BodyText"/>
        <w:ind w:left="0"/>
        <w:jc w:val="center"/>
      </w:pPr>
    </w:p>
    <w:p w14:paraId="41ED01BB" w14:textId="77777777" w:rsidR="00974107" w:rsidRPr="00347F85" w:rsidRDefault="00974107" w:rsidP="00F263D4">
      <w:pPr>
        <w:pStyle w:val="BodyText"/>
        <w:ind w:left="0"/>
        <w:jc w:val="center"/>
      </w:pPr>
    </w:p>
    <w:tbl>
      <w:tblPr>
        <w:tblStyle w:val="TableGrid"/>
        <w:tblW w:w="499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70"/>
        <w:gridCol w:w="1319"/>
        <w:gridCol w:w="1201"/>
        <w:gridCol w:w="1181"/>
        <w:gridCol w:w="1346"/>
        <w:gridCol w:w="1113"/>
        <w:gridCol w:w="1113"/>
      </w:tblGrid>
      <w:tr w:rsidR="00750243" w14:paraId="16C8526E" w14:textId="77777777" w:rsidTr="00750243">
        <w:trPr>
          <w:trHeight w:val="350"/>
        </w:trPr>
        <w:tc>
          <w:tcPr>
            <w:tcW w:w="9343" w:type="dxa"/>
            <w:gridSpan w:val="7"/>
          </w:tcPr>
          <w:p w14:paraId="009CB494" w14:textId="77777777" w:rsidR="00750243" w:rsidRDefault="00750243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MOTOR 2 STROKE CHECK</w:t>
            </w:r>
          </w:p>
        </w:tc>
      </w:tr>
      <w:tr w:rsidR="00734544" w14:paraId="7E7965A5" w14:textId="77777777" w:rsidTr="00B84A12">
        <w:trPr>
          <w:trHeight w:val="524"/>
        </w:trPr>
        <w:tc>
          <w:tcPr>
            <w:tcW w:w="4590" w:type="dxa"/>
            <w:gridSpan w:val="3"/>
          </w:tcPr>
          <w:p w14:paraId="1E0F1670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53" w:type="dxa"/>
            <w:gridSpan w:val="4"/>
          </w:tcPr>
          <w:p w14:paraId="43DC88D0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2F6FBBAB" w14:textId="77777777" w:rsidTr="00E930A6">
        <w:trPr>
          <w:trHeight w:val="524"/>
        </w:trPr>
        <w:tc>
          <w:tcPr>
            <w:tcW w:w="2070" w:type="dxa"/>
          </w:tcPr>
          <w:p w14:paraId="123D5771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56503E20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01" w:type="dxa"/>
          </w:tcPr>
          <w:p w14:paraId="5F6C34AE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1" w:type="dxa"/>
          </w:tcPr>
          <w:p w14:paraId="552DD5FF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6" w:type="dxa"/>
          </w:tcPr>
          <w:p w14:paraId="5A7768DC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3" w:type="dxa"/>
          </w:tcPr>
          <w:p w14:paraId="31FE95DE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0EC8263D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734544" w14:paraId="0A445E3D" w14:textId="77777777" w:rsidTr="00E930A6">
        <w:trPr>
          <w:trHeight w:val="524"/>
        </w:trPr>
        <w:tc>
          <w:tcPr>
            <w:tcW w:w="2070" w:type="dxa"/>
          </w:tcPr>
          <w:p w14:paraId="6C7F49DD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19" w:type="dxa"/>
          </w:tcPr>
          <w:p w14:paraId="6A418CB5" w14:textId="63F782A7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201" w:type="dxa"/>
          </w:tcPr>
          <w:p w14:paraId="6FBFEB78" w14:textId="03422973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181" w:type="dxa"/>
          </w:tcPr>
          <w:p w14:paraId="30B95421" w14:textId="0599274C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0.1998</w:t>
            </w:r>
          </w:p>
          <w:p w14:paraId="50DD4171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6" w:type="dxa"/>
          </w:tcPr>
          <w:p w14:paraId="53246284" w14:textId="63F61935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0.1998</w:t>
            </w:r>
          </w:p>
          <w:p w14:paraId="35E45352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3" w:type="dxa"/>
          </w:tcPr>
          <w:p w14:paraId="135D43D0" w14:textId="77777777" w:rsidR="00734544" w:rsidRDefault="00AB48B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734544">
              <w:rPr>
                <w:szCs w:val="20"/>
              </w:rPr>
              <w:t>n/s</w:t>
            </w:r>
          </w:p>
        </w:tc>
        <w:tc>
          <w:tcPr>
            <w:tcW w:w="1113" w:type="dxa"/>
            <w:shd w:val="solid" w:color="B9FF93" w:fill="auto"/>
          </w:tcPr>
          <w:p w14:paraId="7BFF3FED" w14:textId="3E06FA11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734544" w14:paraId="7A00F5F8" w14:textId="77777777" w:rsidTr="00E930A6">
        <w:trPr>
          <w:trHeight w:val="524"/>
        </w:trPr>
        <w:tc>
          <w:tcPr>
            <w:tcW w:w="2070" w:type="dxa"/>
          </w:tcPr>
          <w:p w14:paraId="7BDFF671" w14:textId="77777777" w:rsidR="00734544" w:rsidRPr="00E25035" w:rsidRDefault="00734544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59FE344D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01" w:type="dxa"/>
          </w:tcPr>
          <w:p w14:paraId="08295381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1" w:type="dxa"/>
          </w:tcPr>
          <w:p w14:paraId="3475340F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6" w:type="dxa"/>
          </w:tcPr>
          <w:p w14:paraId="0F5B0622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3" w:type="dxa"/>
          </w:tcPr>
          <w:p w14:paraId="3207024C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51EFDD13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734544" w14:paraId="2B4308A4" w14:textId="77777777" w:rsidTr="00E930A6">
        <w:trPr>
          <w:trHeight w:val="667"/>
        </w:trPr>
        <w:tc>
          <w:tcPr>
            <w:tcW w:w="2070" w:type="dxa"/>
          </w:tcPr>
          <w:p w14:paraId="11E923A8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Position and M2 position </w:t>
            </w:r>
          </w:p>
        </w:tc>
        <w:tc>
          <w:tcPr>
            <w:tcW w:w="1319" w:type="dxa"/>
          </w:tcPr>
          <w:p w14:paraId="3809A18C" w14:textId="59752379" w:rsidR="00734544" w:rsidRPr="00994843" w:rsidRDefault="00E930A6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01" w:type="dxa"/>
          </w:tcPr>
          <w:p w14:paraId="64875691" w14:textId="34356A86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1" w:type="dxa"/>
          </w:tcPr>
          <w:p w14:paraId="3710E94B" w14:textId="7DAF2577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1.5994</w:t>
            </w:r>
          </w:p>
        </w:tc>
        <w:tc>
          <w:tcPr>
            <w:tcW w:w="1346" w:type="dxa"/>
          </w:tcPr>
          <w:p w14:paraId="1ED2BC50" w14:textId="6CDB0EB3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0.0077</w:t>
            </w:r>
          </w:p>
        </w:tc>
        <w:tc>
          <w:tcPr>
            <w:tcW w:w="1113" w:type="dxa"/>
          </w:tcPr>
          <w:p w14:paraId="158F0947" w14:textId="77777777" w:rsidR="00734544" w:rsidRDefault="00AB48B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shd w:val="solid" w:color="FF7575" w:fill="auto"/>
          </w:tcPr>
          <w:p w14:paraId="2B63B5D2" w14:textId="739FB715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0E0BD85B" w14:textId="77777777" w:rsidTr="00E930A6">
        <w:trPr>
          <w:trHeight w:val="832"/>
        </w:trPr>
        <w:tc>
          <w:tcPr>
            <w:tcW w:w="2070" w:type="dxa"/>
          </w:tcPr>
          <w:p w14:paraId="45AF3CC4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2 Position and Linear Encoder position</w:t>
            </w:r>
          </w:p>
        </w:tc>
        <w:tc>
          <w:tcPr>
            <w:tcW w:w="1319" w:type="dxa"/>
          </w:tcPr>
          <w:p w14:paraId="6EBB0617" w14:textId="0CA56670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01" w:type="dxa"/>
          </w:tcPr>
          <w:p w14:paraId="17E586DC" w14:textId="46F050C8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1" w:type="dxa"/>
          </w:tcPr>
          <w:p w14:paraId="5B736BFA" w14:textId="76B2DB25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0.5985</w:t>
            </w:r>
          </w:p>
        </w:tc>
        <w:tc>
          <w:tcPr>
            <w:tcW w:w="1346" w:type="dxa"/>
          </w:tcPr>
          <w:p w14:paraId="76024FA7" w14:textId="74D7802D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0.376</w:t>
            </w:r>
          </w:p>
        </w:tc>
        <w:tc>
          <w:tcPr>
            <w:tcW w:w="1113" w:type="dxa"/>
          </w:tcPr>
          <w:p w14:paraId="51B6A0D8" w14:textId="77777777" w:rsidR="00734544" w:rsidRDefault="00AB48B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</w:t>
            </w:r>
          </w:p>
        </w:tc>
        <w:tc>
          <w:tcPr>
            <w:tcW w:w="1113" w:type="dxa"/>
            <w:shd w:val="solid" w:color="FF7575" w:fill="auto"/>
          </w:tcPr>
          <w:p w14:paraId="66455CF4" w14:textId="2A95EF3D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2816720B" w14:textId="77777777" w:rsidTr="00B84A12">
        <w:trPr>
          <w:trHeight w:val="524"/>
        </w:trPr>
        <w:tc>
          <w:tcPr>
            <w:tcW w:w="2070" w:type="dxa"/>
          </w:tcPr>
          <w:p w14:paraId="7777DB1F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319" w:type="dxa"/>
            <w:shd w:val="clear" w:color="auto" w:fill="A6A6A6" w:themeFill="background1" w:themeFillShade="A6"/>
          </w:tcPr>
          <w:p w14:paraId="4C1E19B7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201" w:type="dxa"/>
            <w:shd w:val="clear" w:color="auto" w:fill="A6A6A6" w:themeFill="background1" w:themeFillShade="A6"/>
          </w:tcPr>
          <w:p w14:paraId="39CD5939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81" w:type="dxa"/>
          </w:tcPr>
          <w:p w14:paraId="15E4AE16" w14:textId="50C1811D" w:rsidR="00734544" w:rsidRPr="00E364E5" w:rsidRDefault="00E930A6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1.2231</w:t>
            </w:r>
          </w:p>
        </w:tc>
        <w:tc>
          <w:tcPr>
            <w:tcW w:w="1346" w:type="dxa"/>
          </w:tcPr>
          <w:p w14:paraId="00F73552" w14:textId="70A034B2" w:rsidR="00734544" w:rsidRPr="00E364E5" w:rsidRDefault="00E930A6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0.3011</w:t>
            </w:r>
          </w:p>
        </w:tc>
        <w:tc>
          <w:tcPr>
            <w:tcW w:w="1113" w:type="dxa"/>
            <w:shd w:val="clear" w:color="auto" w:fill="FFFFFF" w:themeFill="background1"/>
          </w:tcPr>
          <w:p w14:paraId="26C54E87" w14:textId="77777777" w:rsidR="00734544" w:rsidRPr="00734544" w:rsidRDefault="00734544" w:rsidP="00E6743F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</w:t>
            </w:r>
          </w:p>
        </w:tc>
        <w:tc>
          <w:tcPr>
            <w:tcW w:w="1113" w:type="dxa"/>
            <w:shd w:val="clear" w:color="auto" w:fill="A6A6A6" w:themeFill="background1" w:themeFillShade="A6"/>
          </w:tcPr>
          <w:p w14:paraId="7A624C4F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0021CB1E" w14:textId="77777777" w:rsidR="009664A6" w:rsidRDefault="009664A6" w:rsidP="00F04E8F">
      <w:pPr>
        <w:pStyle w:val="BodyText"/>
        <w:spacing w:after="60"/>
        <w:ind w:left="0"/>
        <w:rPr>
          <w:szCs w:val="20"/>
        </w:rPr>
      </w:pPr>
    </w:p>
    <w:p w14:paraId="2B79FD70" w14:textId="77777777" w:rsidR="006953D6" w:rsidRDefault="00F263D4" w:rsidP="004C17BC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</w:t>
      </w:r>
      <w:r w:rsidR="006953D6">
        <w:rPr>
          <w:i w:val="0"/>
          <w:iCs w:val="0"/>
          <w:sz w:val="28"/>
          <w:szCs w:val="28"/>
        </w:rPr>
        <w:br w:type="page"/>
      </w:r>
    </w:p>
    <w:p w14:paraId="01FC8CBB" w14:textId="77777777" w:rsidR="00C81CEB" w:rsidRDefault="009664A6" w:rsidP="004C17BC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3</w:t>
      </w:r>
    </w:p>
    <w:p w14:paraId="1B3B8882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99AB96E" wp14:editId="67F589E5">
            <wp:extent cx="5343525" cy="2143125"/>
            <wp:effectExtent l="0" t="0" r="9525" b="9525"/>
            <wp:docPr id="1296346783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4678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9808" w14:textId="3C683235" w:rsidR="00FB100A" w:rsidRDefault="00E930A6" w:rsidP="00974107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13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Three</w:t>
      </w:r>
    </w:p>
    <w:p w14:paraId="5A56B2A1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3B90679" wp14:editId="0413A75E">
            <wp:extent cx="5429250" cy="2343150"/>
            <wp:effectExtent l="0" t="0" r="0" b="0"/>
            <wp:docPr id="247392171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9217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4A4A" w14:textId="045AFBD7" w:rsidR="00FB100A" w:rsidRDefault="00E930A6" w:rsidP="00974107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14</w:t>
        </w:r>
      </w:fldSimple>
      <w:r>
        <w:t>-Current for Motor Three</w:t>
      </w:r>
    </w:p>
    <w:p w14:paraId="7ED4A9C6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FAAB984" wp14:editId="272279C1">
            <wp:extent cx="5429250" cy="2343150"/>
            <wp:effectExtent l="0" t="0" r="0" b="0"/>
            <wp:docPr id="1060853591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5359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FB67" w14:textId="55D98BB9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15</w:t>
        </w:r>
      </w:fldSimple>
      <w:r>
        <w:t>- M3 Delta for Motor Three</w:t>
      </w:r>
    </w:p>
    <w:p w14:paraId="6AF6F27D" w14:textId="3204D7B9" w:rsidR="00750243" w:rsidRPr="00FB100A" w:rsidRDefault="00750243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289"/>
        <w:gridCol w:w="1095"/>
        <w:gridCol w:w="1347"/>
        <w:gridCol w:w="1114"/>
        <w:gridCol w:w="1114"/>
      </w:tblGrid>
      <w:tr w:rsidR="00750243" w14:paraId="04DBD6B8" w14:textId="77777777" w:rsidTr="00974107">
        <w:trPr>
          <w:trHeight w:val="350"/>
        </w:trPr>
        <w:tc>
          <w:tcPr>
            <w:tcW w:w="9350" w:type="dxa"/>
            <w:gridSpan w:val="7"/>
          </w:tcPr>
          <w:p w14:paraId="1EC19E1F" w14:textId="77777777" w:rsidR="00750243" w:rsidRDefault="00750243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MOTOR 3 STROKE CHECK</w:t>
            </w:r>
          </w:p>
        </w:tc>
      </w:tr>
      <w:tr w:rsidR="003050CA" w14:paraId="4CA6DE2D" w14:textId="77777777" w:rsidTr="00974107">
        <w:trPr>
          <w:trHeight w:val="350"/>
        </w:trPr>
        <w:tc>
          <w:tcPr>
            <w:tcW w:w="4680" w:type="dxa"/>
            <w:gridSpan w:val="3"/>
          </w:tcPr>
          <w:p w14:paraId="00C900F4" w14:textId="77777777" w:rsidR="003050CA" w:rsidRPr="00E25035" w:rsidRDefault="003050CA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670" w:type="dxa"/>
            <w:gridSpan w:val="4"/>
          </w:tcPr>
          <w:p w14:paraId="3A363548" w14:textId="77777777" w:rsidR="003050CA" w:rsidRPr="00E25035" w:rsidRDefault="003050CA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3050CA" w14:paraId="2537B182" w14:textId="77777777" w:rsidTr="00974107">
        <w:trPr>
          <w:trHeight w:val="523"/>
        </w:trPr>
        <w:tc>
          <w:tcPr>
            <w:tcW w:w="2199" w:type="dxa"/>
          </w:tcPr>
          <w:p w14:paraId="38A6538B" w14:textId="51B7FA72" w:rsidR="003050CA" w:rsidRPr="00E25035" w:rsidRDefault="003050CA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192" w:type="dxa"/>
          </w:tcPr>
          <w:p w14:paraId="5FDFC440" w14:textId="77777777" w:rsidR="003050CA" w:rsidRPr="00E25035" w:rsidRDefault="003050CA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89" w:type="dxa"/>
          </w:tcPr>
          <w:p w14:paraId="2678B367" w14:textId="77777777" w:rsidR="003050CA" w:rsidRPr="00E25035" w:rsidRDefault="003050CA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095" w:type="dxa"/>
          </w:tcPr>
          <w:p w14:paraId="7F873C53" w14:textId="77777777" w:rsidR="003050CA" w:rsidRPr="00E25035" w:rsidRDefault="003050CA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7" w:type="dxa"/>
          </w:tcPr>
          <w:p w14:paraId="0222280E" w14:textId="77777777" w:rsidR="003050CA" w:rsidRPr="00E25035" w:rsidRDefault="003050CA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4" w:type="dxa"/>
          </w:tcPr>
          <w:p w14:paraId="736743C6" w14:textId="77777777" w:rsidR="003050CA" w:rsidRDefault="003050CA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5BA006F4" w14:textId="77777777" w:rsidR="003050CA" w:rsidRPr="00E25035" w:rsidRDefault="003050CA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18109E" w14:paraId="0485C65C" w14:textId="77777777" w:rsidTr="00974107">
        <w:trPr>
          <w:trHeight w:val="523"/>
        </w:trPr>
        <w:tc>
          <w:tcPr>
            <w:tcW w:w="2199" w:type="dxa"/>
          </w:tcPr>
          <w:p w14:paraId="64A18D29" w14:textId="1A0FC29B" w:rsidR="0018109E" w:rsidRDefault="0018109E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Constant Velocity</w:t>
            </w:r>
          </w:p>
        </w:tc>
        <w:tc>
          <w:tcPr>
            <w:tcW w:w="1192" w:type="dxa"/>
          </w:tcPr>
          <w:p w14:paraId="24B13BEE" w14:textId="009D92CA" w:rsidR="0018109E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289" w:type="dxa"/>
          </w:tcPr>
          <w:p w14:paraId="3E54F1BA" w14:textId="2E07FAEB" w:rsidR="0018109E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095" w:type="dxa"/>
          </w:tcPr>
          <w:p w14:paraId="5BCA455C" w14:textId="3C3B0826" w:rsidR="0018109E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0.1999</w:t>
            </w:r>
          </w:p>
          <w:p w14:paraId="79D3BDA0" w14:textId="77777777" w:rsidR="0018109E" w:rsidRDefault="0018109E" w:rsidP="00974107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47" w:type="dxa"/>
          </w:tcPr>
          <w:p w14:paraId="4B1E8FD8" w14:textId="7BC9212A" w:rsidR="0018109E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0.1999</w:t>
            </w:r>
          </w:p>
          <w:p w14:paraId="6E8140E2" w14:textId="77777777" w:rsidR="0018109E" w:rsidRDefault="0018109E" w:rsidP="00974107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14" w:type="dxa"/>
          </w:tcPr>
          <w:p w14:paraId="6FA3221F" w14:textId="77777777" w:rsidR="0018109E" w:rsidRDefault="00AB48BB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18109E">
              <w:rPr>
                <w:szCs w:val="20"/>
              </w:rPr>
              <w:t>n/s</w:t>
            </w:r>
          </w:p>
        </w:tc>
        <w:tc>
          <w:tcPr>
            <w:tcW w:w="1114" w:type="dxa"/>
            <w:shd w:val="solid" w:color="B9FF93" w:fill="auto"/>
          </w:tcPr>
          <w:p w14:paraId="6061018F" w14:textId="0867D44C" w:rsidR="0018109E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18109E" w14:paraId="6BEDFCE3" w14:textId="77777777" w:rsidTr="00974107">
        <w:trPr>
          <w:trHeight w:val="523"/>
        </w:trPr>
        <w:tc>
          <w:tcPr>
            <w:tcW w:w="2199" w:type="dxa"/>
          </w:tcPr>
          <w:p w14:paraId="1B17711F" w14:textId="69A969F4" w:rsidR="0018109E" w:rsidRPr="00E25035" w:rsidRDefault="0018109E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192" w:type="dxa"/>
          </w:tcPr>
          <w:p w14:paraId="6D5B607D" w14:textId="77777777" w:rsidR="0018109E" w:rsidRPr="00E25035" w:rsidRDefault="0018109E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89" w:type="dxa"/>
          </w:tcPr>
          <w:p w14:paraId="65919E62" w14:textId="77777777" w:rsidR="0018109E" w:rsidRPr="00E25035" w:rsidRDefault="0018109E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095" w:type="dxa"/>
          </w:tcPr>
          <w:p w14:paraId="1E7602ED" w14:textId="2352B7F1" w:rsidR="0018109E" w:rsidRPr="00E25035" w:rsidRDefault="0018109E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Actual</w:t>
            </w:r>
          </w:p>
        </w:tc>
        <w:tc>
          <w:tcPr>
            <w:tcW w:w="1347" w:type="dxa"/>
          </w:tcPr>
          <w:p w14:paraId="305AF219" w14:textId="77777777" w:rsidR="0018109E" w:rsidRPr="00E25035" w:rsidRDefault="0018109E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4" w:type="dxa"/>
          </w:tcPr>
          <w:p w14:paraId="2C06852C" w14:textId="77777777" w:rsidR="0018109E" w:rsidRPr="00E25035" w:rsidRDefault="0018109E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112FA588" w14:textId="77777777" w:rsidR="0018109E" w:rsidRPr="00E25035" w:rsidRDefault="0018109E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5A312A" w14:paraId="17E2F021" w14:textId="77777777" w:rsidTr="00974107">
        <w:trPr>
          <w:trHeight w:val="665"/>
        </w:trPr>
        <w:tc>
          <w:tcPr>
            <w:tcW w:w="2199" w:type="dxa"/>
          </w:tcPr>
          <w:p w14:paraId="240B904B" w14:textId="37676D85" w:rsidR="005A312A" w:rsidRDefault="005A312A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3 Position and M3 position</w:t>
            </w:r>
          </w:p>
        </w:tc>
        <w:tc>
          <w:tcPr>
            <w:tcW w:w="1192" w:type="dxa"/>
          </w:tcPr>
          <w:p w14:paraId="6AAB6296" w14:textId="42C678BA" w:rsidR="005A312A" w:rsidRPr="00994843" w:rsidRDefault="00E930A6" w:rsidP="00974107">
            <w:pPr>
              <w:pStyle w:val="BodyText"/>
              <w:spacing w:after="60"/>
              <w:ind w:left="0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89" w:type="dxa"/>
          </w:tcPr>
          <w:p w14:paraId="4BF2106C" w14:textId="16F9DDEC" w:rsidR="005A312A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95" w:type="dxa"/>
          </w:tcPr>
          <w:p w14:paraId="206CE9B6" w14:textId="48B91549" w:rsidR="005A312A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1.5888</w:t>
            </w:r>
          </w:p>
        </w:tc>
        <w:tc>
          <w:tcPr>
            <w:tcW w:w="1347" w:type="dxa"/>
          </w:tcPr>
          <w:p w14:paraId="0D4EA2DE" w14:textId="6A8E7D25" w:rsidR="005A312A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color w:val="auto"/>
                <w:szCs w:val="20"/>
              </w:rPr>
              <w:t>0.0079</w:t>
            </w:r>
          </w:p>
        </w:tc>
        <w:tc>
          <w:tcPr>
            <w:tcW w:w="1114" w:type="dxa"/>
          </w:tcPr>
          <w:p w14:paraId="1CCAD786" w14:textId="77777777" w:rsidR="005A312A" w:rsidRDefault="005A312A" w:rsidP="00974107">
            <w:pPr>
              <w:pStyle w:val="BodyText"/>
              <w:spacing w:after="60"/>
              <w:ind w:left="0"/>
              <w:rPr>
                <w:szCs w:val="20"/>
              </w:rPr>
            </w:pPr>
            <w:r w:rsidRPr="0049552D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solid" w:color="FF7575" w:fill="auto"/>
          </w:tcPr>
          <w:p w14:paraId="2CBADDFD" w14:textId="7C6F1307" w:rsidR="005A312A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29BFFCAE" w14:textId="77777777" w:rsidTr="00974107">
        <w:trPr>
          <w:trHeight w:val="830"/>
        </w:trPr>
        <w:tc>
          <w:tcPr>
            <w:tcW w:w="2199" w:type="dxa"/>
          </w:tcPr>
          <w:p w14:paraId="7822E4D2" w14:textId="77777777" w:rsidR="005A312A" w:rsidRDefault="005A312A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3 Position and Linear Encoder position</w:t>
            </w:r>
          </w:p>
        </w:tc>
        <w:tc>
          <w:tcPr>
            <w:tcW w:w="1192" w:type="dxa"/>
          </w:tcPr>
          <w:p w14:paraId="6DB14D63" w14:textId="5BFDCDC2" w:rsidR="005A312A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89" w:type="dxa"/>
          </w:tcPr>
          <w:p w14:paraId="45F2CDF8" w14:textId="66249ACD" w:rsidR="005A312A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95" w:type="dxa"/>
          </w:tcPr>
          <w:p w14:paraId="0ED47871" w14:textId="0A0CE84D" w:rsidR="005A312A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0.5982</w:t>
            </w:r>
          </w:p>
        </w:tc>
        <w:tc>
          <w:tcPr>
            <w:tcW w:w="1347" w:type="dxa"/>
          </w:tcPr>
          <w:p w14:paraId="081D3642" w14:textId="6AF70918" w:rsidR="005A312A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color w:val="auto"/>
                <w:szCs w:val="20"/>
              </w:rPr>
              <w:t>0.3753</w:t>
            </w:r>
          </w:p>
        </w:tc>
        <w:tc>
          <w:tcPr>
            <w:tcW w:w="1114" w:type="dxa"/>
          </w:tcPr>
          <w:p w14:paraId="63B74616" w14:textId="77777777" w:rsidR="005A312A" w:rsidRDefault="005A312A" w:rsidP="00974107">
            <w:pPr>
              <w:pStyle w:val="BodyText"/>
              <w:spacing w:after="60"/>
              <w:ind w:left="0"/>
              <w:rPr>
                <w:szCs w:val="20"/>
              </w:rPr>
            </w:pPr>
            <w:r w:rsidRPr="0049552D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shd w:val="solid" w:color="FF7575" w:fill="auto"/>
          </w:tcPr>
          <w:p w14:paraId="0908981B" w14:textId="49953F96" w:rsidR="005A312A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51EF62B9" w14:textId="77777777" w:rsidTr="00974107">
        <w:trPr>
          <w:trHeight w:val="523"/>
        </w:trPr>
        <w:tc>
          <w:tcPr>
            <w:tcW w:w="2199" w:type="dxa"/>
          </w:tcPr>
          <w:p w14:paraId="454D73E1" w14:textId="77777777" w:rsidR="0018109E" w:rsidRDefault="0018109E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47636251" w14:textId="77777777" w:rsidR="0018109E" w:rsidRPr="00E364E5" w:rsidRDefault="0018109E" w:rsidP="00974107">
            <w:pPr>
              <w:pStyle w:val="BodyText"/>
              <w:spacing w:after="60"/>
              <w:ind w:left="0"/>
              <w:rPr>
                <w:color w:val="FF0000"/>
                <w:szCs w:val="20"/>
              </w:rPr>
            </w:pPr>
          </w:p>
        </w:tc>
        <w:tc>
          <w:tcPr>
            <w:tcW w:w="1289" w:type="dxa"/>
            <w:shd w:val="clear" w:color="auto" w:fill="A6A6A6" w:themeFill="background1" w:themeFillShade="A6"/>
          </w:tcPr>
          <w:p w14:paraId="4ABFA6A0" w14:textId="77777777" w:rsidR="0018109E" w:rsidRPr="00E364E5" w:rsidRDefault="0018109E" w:rsidP="00974107">
            <w:pPr>
              <w:pStyle w:val="BodyText"/>
              <w:spacing w:after="60"/>
              <w:ind w:left="0"/>
              <w:rPr>
                <w:color w:val="FF0000"/>
                <w:szCs w:val="20"/>
              </w:rPr>
            </w:pPr>
          </w:p>
        </w:tc>
        <w:tc>
          <w:tcPr>
            <w:tcW w:w="1095" w:type="dxa"/>
          </w:tcPr>
          <w:p w14:paraId="356822DD" w14:textId="285FD2C5" w:rsidR="0018109E" w:rsidRPr="00E364E5" w:rsidRDefault="00E930A6" w:rsidP="00974107">
            <w:pPr>
              <w:pStyle w:val="BodyText"/>
              <w:spacing w:after="60"/>
              <w:ind w:left="0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1.2245</w:t>
            </w:r>
          </w:p>
        </w:tc>
        <w:tc>
          <w:tcPr>
            <w:tcW w:w="1347" w:type="dxa"/>
          </w:tcPr>
          <w:p w14:paraId="770E50D9" w14:textId="2E9842AD" w:rsidR="0018109E" w:rsidRPr="00E364E5" w:rsidRDefault="00E930A6" w:rsidP="00974107">
            <w:pPr>
              <w:pStyle w:val="BodyText"/>
              <w:spacing w:after="60"/>
              <w:ind w:left="0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0.3312</w:t>
            </w:r>
          </w:p>
        </w:tc>
        <w:tc>
          <w:tcPr>
            <w:tcW w:w="1114" w:type="dxa"/>
            <w:shd w:val="clear" w:color="auto" w:fill="FFFFFF" w:themeFill="background1"/>
          </w:tcPr>
          <w:p w14:paraId="7B40897E" w14:textId="77777777" w:rsidR="0018109E" w:rsidRPr="0018109E" w:rsidRDefault="0018109E" w:rsidP="00974107">
            <w:pPr>
              <w:pStyle w:val="BodyText"/>
              <w:spacing w:after="60"/>
              <w:ind w:left="0"/>
              <w:rPr>
                <w:color w:val="auto"/>
                <w:szCs w:val="20"/>
              </w:rPr>
            </w:pPr>
            <w:r w:rsidRPr="0018109E">
              <w:rPr>
                <w:color w:val="auto"/>
                <w:szCs w:val="20"/>
              </w:rPr>
              <w:t>A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14:paraId="75E79FEE" w14:textId="77777777" w:rsidR="0018109E" w:rsidRPr="00E364E5" w:rsidRDefault="0018109E" w:rsidP="00974107">
            <w:pPr>
              <w:pStyle w:val="BodyText"/>
              <w:spacing w:after="60"/>
              <w:ind w:left="0"/>
              <w:rPr>
                <w:color w:val="FF0000"/>
                <w:szCs w:val="20"/>
              </w:rPr>
            </w:pPr>
          </w:p>
        </w:tc>
      </w:tr>
    </w:tbl>
    <w:p w14:paraId="67AB3762" w14:textId="77777777" w:rsidR="001D4E1B" w:rsidRPr="000B560C" w:rsidRDefault="001D4E1B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</w:p>
    <w:p w14:paraId="2E78A530" w14:textId="77777777" w:rsidR="006953D6" w:rsidRDefault="006953D6" w:rsidP="007463D8">
      <w:pPr>
        <w:pStyle w:val="Heading9"/>
        <w:rPr>
          <w:rStyle w:val="Heading9Char"/>
          <w:b/>
          <w:bCs/>
          <w:sz w:val="32"/>
          <w:szCs w:val="32"/>
        </w:rPr>
      </w:pPr>
      <w:bookmarkStart w:id="14" w:name="_Ref129074067"/>
      <w:r>
        <w:rPr>
          <w:rStyle w:val="Heading9Char"/>
          <w:b/>
          <w:bCs/>
          <w:sz w:val="32"/>
          <w:szCs w:val="32"/>
        </w:rPr>
        <w:br w:type="page"/>
      </w:r>
    </w:p>
    <w:p w14:paraId="6565DC35" w14:textId="77777777" w:rsidR="00A32BF2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rStyle w:val="Heading9Char"/>
          <w:b/>
          <w:bCs/>
          <w:sz w:val="32"/>
          <w:szCs w:val="32"/>
        </w:rPr>
        <w:lastRenderedPageBreak/>
        <w:t>6.</w:t>
      </w:r>
      <w:r w:rsidR="001D6321" w:rsidRPr="007463D8">
        <w:rPr>
          <w:rStyle w:val="Heading9Char"/>
          <w:b/>
          <w:bCs/>
          <w:sz w:val="32"/>
          <w:szCs w:val="32"/>
        </w:rPr>
        <w:t>6</w:t>
      </w:r>
      <w:r w:rsidRPr="007463D8">
        <w:rPr>
          <w:rStyle w:val="Heading9Char"/>
          <w:b/>
          <w:bCs/>
          <w:sz w:val="32"/>
          <w:szCs w:val="32"/>
        </w:rPr>
        <w:t>.</w:t>
      </w:r>
      <w:r w:rsidR="001D6321" w:rsidRPr="007463D8">
        <w:rPr>
          <w:rStyle w:val="Heading9Char"/>
          <w:b/>
          <w:bCs/>
          <w:sz w:val="32"/>
          <w:szCs w:val="32"/>
        </w:rPr>
        <w:t>7</w:t>
      </w:r>
      <w:r w:rsidR="00450FCF" w:rsidRPr="007463D8">
        <w:rPr>
          <w:rStyle w:val="Heading9Char"/>
          <w:b/>
          <w:bCs/>
          <w:sz w:val="32"/>
          <w:szCs w:val="32"/>
        </w:rPr>
        <w:t xml:space="preserve"> </w:t>
      </w:r>
      <w:r w:rsidR="00A32BF2" w:rsidRPr="007463D8">
        <w:rPr>
          <w:rStyle w:val="Heading9Char"/>
          <w:b/>
          <w:bCs/>
          <w:sz w:val="32"/>
          <w:szCs w:val="32"/>
        </w:rPr>
        <w:t>Performance Test – unloaded operation</w:t>
      </w:r>
      <w:r w:rsidR="00A32BF2" w:rsidRPr="007463D8">
        <w:rPr>
          <w:b/>
          <w:bCs/>
          <w:sz w:val="32"/>
          <w:szCs w:val="32"/>
        </w:rPr>
        <w:t xml:space="preserve"> (one channel operation)</w:t>
      </w:r>
      <w:bookmarkEnd w:id="14"/>
    </w:p>
    <w:p w14:paraId="7C68026A" w14:textId="344FEAB5" w:rsidR="00F45389" w:rsidRPr="00220300" w:rsidRDefault="00D53B8C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t>6.</w:t>
      </w:r>
      <w:r w:rsidR="001D6321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1D6321" w:rsidRPr="00993300">
        <w:rPr>
          <w:b/>
          <w:bCs/>
          <w:color w:val="auto"/>
          <w:sz w:val="28"/>
          <w:szCs w:val="28"/>
        </w:rPr>
        <w:t>7</w:t>
      </w:r>
      <w:r w:rsidRPr="00993300">
        <w:rPr>
          <w:b/>
          <w:bCs/>
          <w:sz w:val="28"/>
          <w:szCs w:val="28"/>
        </w:rPr>
        <w:t>.1</w:t>
      </w:r>
      <w:r w:rsidR="005D10C6" w:rsidRPr="00993300">
        <w:rPr>
          <w:b/>
          <w:bCs/>
          <w:sz w:val="28"/>
          <w:szCs w:val="28"/>
        </w:rPr>
        <w:t>.1</w:t>
      </w:r>
      <w:r w:rsidR="00A32BF2" w:rsidRPr="00993300">
        <w:rPr>
          <w:b/>
          <w:bCs/>
          <w:sz w:val="28"/>
          <w:szCs w:val="28"/>
        </w:rPr>
        <w:t xml:space="preserve"> MCE 1 - Step Response Test </w:t>
      </w:r>
    </w:p>
    <w:p w14:paraId="5D751F37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4285C1A" wp14:editId="78359A00">
            <wp:extent cx="5943600" cy="2522220"/>
            <wp:effectExtent l="0" t="0" r="0" b="0"/>
            <wp:docPr id="232734622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3462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6289" w14:textId="63A32E92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16</w:t>
        </w:r>
      </w:fldSimple>
      <w:r>
        <w:t>- Results for Motor One</w:t>
      </w:r>
    </w:p>
    <w:p w14:paraId="3D318A34" w14:textId="49C9CAC7" w:rsidR="00C1291F" w:rsidRDefault="00C1291F" w:rsidP="004C17BC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308FC3BC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408"/>
        <w:gridCol w:w="2637"/>
      </w:tblGrid>
      <w:tr w:rsidR="00F6116E" w14:paraId="4DF41912" w14:textId="77777777" w:rsidTr="005725EB">
        <w:tc>
          <w:tcPr>
            <w:tcW w:w="9350" w:type="dxa"/>
            <w:gridSpan w:val="4"/>
          </w:tcPr>
          <w:p w14:paraId="1654CAC8" w14:textId="77777777" w:rsidR="00F6116E" w:rsidRPr="003050CA" w:rsidRDefault="00F6116E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 xml:space="preserve">MCE </w:t>
            </w:r>
            <w:r>
              <w:rPr>
                <w:b/>
                <w:bCs/>
              </w:rPr>
              <w:t>1</w:t>
            </w:r>
            <w:r w:rsidRPr="00D001B8">
              <w:rPr>
                <w:b/>
                <w:bCs/>
              </w:rPr>
              <w:t xml:space="preserve"> -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3050CA" w14:paraId="2687CFDF" w14:textId="77777777" w:rsidTr="003050CA">
        <w:tc>
          <w:tcPr>
            <w:tcW w:w="3145" w:type="dxa"/>
          </w:tcPr>
          <w:p w14:paraId="2872AD25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</w:tcPr>
          <w:p w14:paraId="5269239B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4D41664A" w14:textId="77777777" w:rsidTr="00E930A6">
        <w:tc>
          <w:tcPr>
            <w:tcW w:w="3145" w:type="dxa"/>
          </w:tcPr>
          <w:p w14:paraId="433E5A54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4A1C2AD2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408" w:type="dxa"/>
          </w:tcPr>
          <w:p w14:paraId="35A3A01E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Units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14:paraId="614272F7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Pass/Fail</w:t>
            </w:r>
          </w:p>
        </w:tc>
      </w:tr>
      <w:tr w:rsidR="003050CA" w14:paraId="7E5D96E1" w14:textId="77777777" w:rsidTr="00E930A6">
        <w:tc>
          <w:tcPr>
            <w:tcW w:w="3145" w:type="dxa"/>
          </w:tcPr>
          <w:p w14:paraId="60FE08B0" w14:textId="77777777" w:rsidR="003050CA" w:rsidRPr="003B2DF7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CA01FAF" w14:textId="1D99B0FD" w:rsidR="003050CA" w:rsidRDefault="00E930A6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3.2682</w:t>
            </w:r>
          </w:p>
        </w:tc>
        <w:tc>
          <w:tcPr>
            <w:tcW w:w="1408" w:type="dxa"/>
          </w:tcPr>
          <w:p w14:paraId="75EC2495" w14:textId="77777777" w:rsidR="003050CA" w:rsidRDefault="00AB48B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3050CA">
              <w:rPr>
                <w:szCs w:val="20"/>
              </w:rPr>
              <w:t>n/s</w:t>
            </w:r>
          </w:p>
        </w:tc>
        <w:tc>
          <w:tcPr>
            <w:tcW w:w="2637" w:type="dxa"/>
            <w:tcBorders>
              <w:bottom w:val="single" w:sz="4" w:space="0" w:color="auto"/>
            </w:tcBorders>
            <w:shd w:val="solid" w:color="B9FF93" w:fill="auto"/>
          </w:tcPr>
          <w:p w14:paraId="7F44682E" w14:textId="611518A2" w:rsidR="003050CA" w:rsidRPr="003B2DF7" w:rsidRDefault="00E930A6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050CA" w14:paraId="7A9932B6" w14:textId="77777777" w:rsidTr="00E930A6">
        <w:tc>
          <w:tcPr>
            <w:tcW w:w="3145" w:type="dxa"/>
          </w:tcPr>
          <w:p w14:paraId="677244C6" w14:textId="77777777" w:rsidR="003050CA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25C556B1" w14:textId="1E74D533" w:rsidR="003050CA" w:rsidRPr="00C847E4" w:rsidRDefault="00E930A6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0.2025</w:t>
            </w:r>
          </w:p>
        </w:tc>
        <w:tc>
          <w:tcPr>
            <w:tcW w:w="1408" w:type="dxa"/>
          </w:tcPr>
          <w:p w14:paraId="1E9B9A52" w14:textId="77777777" w:rsidR="003050CA" w:rsidRDefault="00B2450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37" w:type="dxa"/>
            <w:shd w:val="solid" w:color="FF7575" w:fill="auto"/>
          </w:tcPr>
          <w:p w14:paraId="527C0358" w14:textId="21989DB4" w:rsidR="003050CA" w:rsidRDefault="00E930A6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23B77F6" w14:textId="77777777" w:rsidR="00A32BF2" w:rsidRPr="006770F5" w:rsidRDefault="00A32BF2" w:rsidP="00A32BF2">
      <w:pPr>
        <w:rPr>
          <w:b/>
          <w:bCs/>
          <w:u w:val="single"/>
        </w:rPr>
      </w:pPr>
    </w:p>
    <w:p w14:paraId="1E75FE59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5B5ADBC6" w14:textId="77777777" w:rsidTr="00F81E32">
        <w:tc>
          <w:tcPr>
            <w:tcW w:w="9350" w:type="dxa"/>
            <w:gridSpan w:val="4"/>
          </w:tcPr>
          <w:p w14:paraId="2FAB57FA" w14:textId="77777777" w:rsidR="00F6116E" w:rsidRPr="003050CA" w:rsidRDefault="00F6116E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 xml:space="preserve">MCE </w:t>
            </w:r>
            <w:r>
              <w:rPr>
                <w:b/>
                <w:bCs/>
              </w:rPr>
              <w:t>1</w:t>
            </w:r>
            <w:r w:rsidRPr="00D001B8">
              <w:rPr>
                <w:b/>
                <w:bCs/>
              </w:rPr>
              <w:t xml:space="preserve"> -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3050CA" w14:paraId="142872EB" w14:textId="77777777" w:rsidTr="003050CA">
        <w:tc>
          <w:tcPr>
            <w:tcW w:w="3145" w:type="dxa"/>
          </w:tcPr>
          <w:p w14:paraId="47AE1F7C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DFAA8BE" w14:textId="77777777" w:rsidR="003050CA" w:rsidRPr="003B2DF7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2D6F185A" w14:textId="77777777" w:rsidTr="00E930A6">
        <w:tc>
          <w:tcPr>
            <w:tcW w:w="3145" w:type="dxa"/>
          </w:tcPr>
          <w:p w14:paraId="6ECD5871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6C6D44C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4CB3B28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3A93551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3050CA" w14:paraId="1B300B0B" w14:textId="77777777" w:rsidTr="00E930A6">
        <w:tc>
          <w:tcPr>
            <w:tcW w:w="3145" w:type="dxa"/>
          </w:tcPr>
          <w:p w14:paraId="1A0609D1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4B35796" w14:textId="0AC71936" w:rsidR="003050CA" w:rsidRDefault="00E930A6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-3.2561</w:t>
            </w:r>
          </w:p>
        </w:tc>
        <w:tc>
          <w:tcPr>
            <w:tcW w:w="1373" w:type="dxa"/>
          </w:tcPr>
          <w:p w14:paraId="1F340C55" w14:textId="77777777" w:rsidR="003050CA" w:rsidRDefault="00AB48BB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3050CA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2AC9CFA7" w14:textId="422ABF1A" w:rsidR="003050CA" w:rsidRDefault="00E930A6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050CA" w14:paraId="2669F3EE" w14:textId="77777777" w:rsidTr="00E930A6">
        <w:tc>
          <w:tcPr>
            <w:tcW w:w="3145" w:type="dxa"/>
          </w:tcPr>
          <w:p w14:paraId="1D246284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17E41A4D" w14:textId="09697FF9" w:rsidR="003050CA" w:rsidRDefault="00E930A6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0.1976</w:t>
            </w:r>
          </w:p>
        </w:tc>
        <w:tc>
          <w:tcPr>
            <w:tcW w:w="1373" w:type="dxa"/>
          </w:tcPr>
          <w:p w14:paraId="24D1C63B" w14:textId="77777777" w:rsidR="003050CA" w:rsidRDefault="00B24509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1EAE7923" w14:textId="72566D64" w:rsidR="003050CA" w:rsidRDefault="00E930A6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9BFBE7D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5BFB90C2" w14:textId="77777777" w:rsidR="00B24509" w:rsidRDefault="00B24509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CED4A07" w14:textId="77777777" w:rsidR="00A32BF2" w:rsidRPr="00993300" w:rsidRDefault="00D53B8C" w:rsidP="00A32BF2">
      <w:pPr>
        <w:pStyle w:val="BodyText"/>
        <w:spacing w:after="60"/>
        <w:ind w:left="0"/>
        <w:rPr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1D6321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1D6321" w:rsidRPr="00993300">
        <w:rPr>
          <w:b/>
          <w:bCs/>
          <w:sz w:val="28"/>
          <w:szCs w:val="28"/>
        </w:rPr>
        <w:t>7</w:t>
      </w:r>
      <w:r w:rsidR="005D10C6" w:rsidRPr="00993300">
        <w:rPr>
          <w:b/>
          <w:bCs/>
          <w:sz w:val="28"/>
          <w:szCs w:val="28"/>
        </w:rPr>
        <w:t>.1.2</w:t>
      </w:r>
      <w:r w:rsidR="00A32BF2" w:rsidRPr="00993300">
        <w:rPr>
          <w:b/>
          <w:bCs/>
          <w:sz w:val="28"/>
          <w:szCs w:val="28"/>
        </w:rPr>
        <w:t xml:space="preserve"> MCE 1 - Frequency Response</w:t>
      </w:r>
      <w:r w:rsidR="00A32BF2" w:rsidRPr="00993300">
        <w:rPr>
          <w:sz w:val="28"/>
          <w:szCs w:val="28"/>
        </w:rPr>
        <w:tab/>
        <w:t xml:space="preserve"> </w:t>
      </w:r>
    </w:p>
    <w:p w14:paraId="307BF26D" w14:textId="77777777" w:rsidR="000F4A51" w:rsidRDefault="000F4A51" w:rsidP="000F4A51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  <w14:ligatures w14:val="standardContextual"/>
        </w:rPr>
        <w:drawing>
          <wp:inline distT="0" distB="0" distL="0" distR="0" wp14:anchorId="4B3028DE" wp14:editId="351FA3F8">
            <wp:extent cx="5467350" cy="2476500"/>
            <wp:effectExtent l="0" t="0" r="0" b="0"/>
            <wp:docPr id="422888348" name="Picture 1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88348" name="Picture 1" descr="A picture containing text, screenshot, font, numb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C96F" w14:textId="2F35C503" w:rsidR="00784682" w:rsidRDefault="000F4A51" w:rsidP="000F4A51">
      <w:pPr>
        <w:pStyle w:val="Caption"/>
        <w:rPr>
          <w:b w:val="0"/>
          <w:bCs/>
          <w:u w:val="single"/>
        </w:rPr>
      </w:pPr>
      <w:r>
        <w:t xml:space="preserve">Figure </w:t>
      </w:r>
      <w:fldSimple w:instr=" SEQ Figure \* ARABIC ">
        <w:r w:rsidR="00974107">
          <w:rPr>
            <w:noProof/>
          </w:rPr>
          <w:t>17</w:t>
        </w:r>
      </w:fldSimple>
      <w:r>
        <w:t>- Frequency for Motor One</w:t>
      </w:r>
    </w:p>
    <w:p w14:paraId="7F52E9C7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D7761BA" wp14:editId="2DBF9F28">
            <wp:extent cx="5943600" cy="1310005"/>
            <wp:effectExtent l="0" t="0" r="0" b="4445"/>
            <wp:docPr id="159097569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7569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8429" w14:textId="32FCD3CB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18</w:t>
        </w:r>
      </w:fldSimple>
      <w:r>
        <w:t>- Phase for Motor One</w:t>
      </w:r>
    </w:p>
    <w:p w14:paraId="5B656776" w14:textId="482CF229" w:rsidR="007456A2" w:rsidRDefault="007456A2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30BE364E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BA7A58A" wp14:editId="5EB4C3C1">
            <wp:extent cx="5943600" cy="1736725"/>
            <wp:effectExtent l="0" t="0" r="0" b="0"/>
            <wp:docPr id="1388970680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7068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21CF" w14:textId="4C69CB4E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19</w:t>
        </w:r>
      </w:fldSimple>
      <w:r>
        <w:t>- Magnitude for Motor One</w:t>
      </w:r>
    </w:p>
    <w:p w14:paraId="5C3F0649" w14:textId="0515CF4B" w:rsidR="00724FEF" w:rsidRPr="00B51664" w:rsidRDefault="00724FEF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6E701BDE" w14:textId="61A3C504" w:rsidR="00B34EBB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</w:p>
    <w:p w14:paraId="62CA21D0" w14:textId="7F800FF6" w:rsidR="000F4A51" w:rsidRDefault="000F4A51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</w:p>
    <w:p w14:paraId="6EF143AE" w14:textId="38BE5908" w:rsidR="000F4A51" w:rsidRDefault="000F4A51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</w:p>
    <w:p w14:paraId="796A5441" w14:textId="77777777" w:rsidR="000F4A51" w:rsidRPr="006770F5" w:rsidRDefault="000F4A51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263D4" w14:paraId="78BA9BEC" w14:textId="77777777" w:rsidTr="00F263D4">
        <w:trPr>
          <w:trHeight w:val="440"/>
        </w:trPr>
        <w:tc>
          <w:tcPr>
            <w:tcW w:w="9350" w:type="dxa"/>
            <w:gridSpan w:val="5"/>
          </w:tcPr>
          <w:p w14:paraId="5DEA187F" w14:textId="77777777" w:rsidR="00F263D4" w:rsidRPr="0040772A" w:rsidRDefault="00F6116E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0"/>
              </w:rPr>
              <w:lastRenderedPageBreak/>
              <w:t xml:space="preserve">MCE 1 - </w:t>
            </w:r>
            <w:r w:rsidRPr="00F858AC">
              <w:rPr>
                <w:b/>
                <w:bCs/>
                <w:szCs w:val="20"/>
              </w:rPr>
              <w:t>Frequency Response</w:t>
            </w:r>
            <w:r>
              <w:rPr>
                <w:b/>
                <w:bCs/>
              </w:rPr>
              <w:t xml:space="preserve"> Unloaded</w:t>
            </w:r>
          </w:p>
        </w:tc>
      </w:tr>
      <w:tr w:rsidR="00274F9A" w14:paraId="6767CD2E" w14:textId="77777777" w:rsidTr="00E930A6">
        <w:trPr>
          <w:trHeight w:val="628"/>
        </w:trPr>
        <w:tc>
          <w:tcPr>
            <w:tcW w:w="1993" w:type="dxa"/>
          </w:tcPr>
          <w:p w14:paraId="29FC9A22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5AB1C552" w14:textId="77777777" w:rsidR="00BF44D7" w:rsidRPr="0040772A" w:rsidRDefault="00BF44D7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70EBB2C1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1D357965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277EE518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4A27958C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6BA0EECD" w14:textId="77777777" w:rsidR="00274F9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  <w:r w:rsidR="00274F9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="00274F9A">
              <w:rPr>
                <w:b/>
                <w:bCs/>
              </w:rPr>
              <w:t>hase</w:t>
            </w:r>
          </w:p>
          <w:p w14:paraId="17F6319A" w14:textId="77777777" w:rsidR="008A5EA2" w:rsidRPr="0040772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BF44D7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AD98FA0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274F9A" w14:paraId="30AB7343" w14:textId="77777777" w:rsidTr="00E930A6">
        <w:trPr>
          <w:trHeight w:val="333"/>
        </w:trPr>
        <w:tc>
          <w:tcPr>
            <w:tcW w:w="1993" w:type="dxa"/>
          </w:tcPr>
          <w:p w14:paraId="143758AC" w14:textId="3BD8C78A" w:rsidR="00274F9A" w:rsidRDefault="00E930A6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2A5174BC" w14:textId="066BC1BE" w:rsidR="00274F9A" w:rsidRDefault="00E930A6" w:rsidP="00877863">
            <w:pPr>
              <w:pStyle w:val="BodyText"/>
              <w:spacing w:after="60"/>
              <w:ind w:left="0"/>
            </w:pPr>
            <w:r>
              <w:t>-0.142306</w:t>
            </w:r>
          </w:p>
        </w:tc>
        <w:tc>
          <w:tcPr>
            <w:tcW w:w="1864" w:type="dxa"/>
          </w:tcPr>
          <w:p w14:paraId="11F81742" w14:textId="6EF449DF" w:rsidR="00274F9A" w:rsidRDefault="00E930A6" w:rsidP="00877863">
            <w:pPr>
              <w:pStyle w:val="BodyText"/>
              <w:spacing w:after="60"/>
              <w:ind w:left="0"/>
            </w:pPr>
            <w:r>
              <w:t>-3.0564</w:t>
            </w:r>
          </w:p>
        </w:tc>
        <w:tc>
          <w:tcPr>
            <w:tcW w:w="1860" w:type="dxa"/>
          </w:tcPr>
          <w:p w14:paraId="75A0F2F9" w14:textId="2CC2E487" w:rsidR="00274F9A" w:rsidRDefault="00E930A6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A963CE8" w14:textId="4BC5D3E7" w:rsidR="00274F9A" w:rsidRDefault="00E930A6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0D54FBE7" w14:textId="77777777" w:rsidTr="00E930A6">
        <w:trPr>
          <w:trHeight w:val="346"/>
        </w:trPr>
        <w:tc>
          <w:tcPr>
            <w:tcW w:w="1993" w:type="dxa"/>
          </w:tcPr>
          <w:p w14:paraId="3C71A928" w14:textId="7EC16EEE" w:rsidR="00274F9A" w:rsidRDefault="00E930A6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6F7338DF" w14:textId="5DC99F50" w:rsidR="00274F9A" w:rsidRDefault="00E930A6" w:rsidP="00877863">
            <w:pPr>
              <w:pStyle w:val="BodyText"/>
              <w:spacing w:after="60"/>
              <w:ind w:left="0"/>
            </w:pPr>
            <w:r>
              <w:t>-0.184098</w:t>
            </w:r>
          </w:p>
        </w:tc>
        <w:tc>
          <w:tcPr>
            <w:tcW w:w="1864" w:type="dxa"/>
          </w:tcPr>
          <w:p w14:paraId="3259BEF2" w14:textId="1AF1ADD6" w:rsidR="00274F9A" w:rsidRDefault="00E930A6" w:rsidP="00877863">
            <w:pPr>
              <w:pStyle w:val="BodyText"/>
              <w:spacing w:after="60"/>
              <w:ind w:left="0"/>
            </w:pPr>
            <w:r>
              <w:t>-12.96</w:t>
            </w:r>
          </w:p>
        </w:tc>
        <w:tc>
          <w:tcPr>
            <w:tcW w:w="1860" w:type="dxa"/>
          </w:tcPr>
          <w:p w14:paraId="37FF0E2D" w14:textId="44A6A230" w:rsidR="00274F9A" w:rsidRDefault="00E930A6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ECF9A08" w14:textId="47A8F529" w:rsidR="00274F9A" w:rsidRDefault="00E930A6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2CD146AF" w14:textId="77777777" w:rsidTr="00E930A6">
        <w:trPr>
          <w:trHeight w:val="333"/>
        </w:trPr>
        <w:tc>
          <w:tcPr>
            <w:tcW w:w="1993" w:type="dxa"/>
          </w:tcPr>
          <w:p w14:paraId="10507BFA" w14:textId="0FFEAD72" w:rsidR="00274F9A" w:rsidRDefault="00E930A6" w:rsidP="00877863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7AB0DBFD" w14:textId="385098F9" w:rsidR="00274F9A" w:rsidRDefault="00E930A6" w:rsidP="00877863">
            <w:pPr>
              <w:pStyle w:val="BodyText"/>
              <w:spacing w:after="60"/>
              <w:ind w:left="0"/>
            </w:pPr>
            <w:r>
              <w:t>-0.339082</w:t>
            </w:r>
          </w:p>
        </w:tc>
        <w:tc>
          <w:tcPr>
            <w:tcW w:w="1864" w:type="dxa"/>
          </w:tcPr>
          <w:p w14:paraId="6DF4859F" w14:textId="070968E5" w:rsidR="00274F9A" w:rsidRDefault="00E930A6" w:rsidP="00877863">
            <w:pPr>
              <w:pStyle w:val="BodyText"/>
              <w:spacing w:after="60"/>
              <w:ind w:left="0"/>
            </w:pPr>
            <w:r>
              <w:t>-24.624</w:t>
            </w:r>
          </w:p>
        </w:tc>
        <w:tc>
          <w:tcPr>
            <w:tcW w:w="1860" w:type="dxa"/>
          </w:tcPr>
          <w:p w14:paraId="58B729C2" w14:textId="0F09C3E7" w:rsidR="00274F9A" w:rsidRDefault="00E930A6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5C9E134" w14:textId="04AD3CEE" w:rsidR="00274F9A" w:rsidRDefault="00E930A6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65974B7D" w14:textId="77777777" w:rsidTr="00E930A6">
        <w:trPr>
          <w:trHeight w:val="346"/>
        </w:trPr>
        <w:tc>
          <w:tcPr>
            <w:tcW w:w="1993" w:type="dxa"/>
          </w:tcPr>
          <w:p w14:paraId="7391634A" w14:textId="7C542B37" w:rsidR="00274F9A" w:rsidRDefault="00E930A6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2B9B052C" w14:textId="440AC522" w:rsidR="00274F9A" w:rsidRDefault="00E930A6" w:rsidP="00877863">
            <w:pPr>
              <w:pStyle w:val="BodyText"/>
              <w:spacing w:after="60"/>
              <w:ind w:left="0"/>
            </w:pPr>
            <w:r>
              <w:t>-0.806334</w:t>
            </w:r>
          </w:p>
        </w:tc>
        <w:tc>
          <w:tcPr>
            <w:tcW w:w="1864" w:type="dxa"/>
          </w:tcPr>
          <w:p w14:paraId="7522230D" w14:textId="6C396F68" w:rsidR="00274F9A" w:rsidRDefault="00E930A6" w:rsidP="00877863">
            <w:pPr>
              <w:pStyle w:val="BodyText"/>
              <w:spacing w:after="60"/>
              <w:ind w:left="0"/>
            </w:pPr>
            <w:r>
              <w:t>-48.096</w:t>
            </w:r>
          </w:p>
        </w:tc>
        <w:tc>
          <w:tcPr>
            <w:tcW w:w="1860" w:type="dxa"/>
          </w:tcPr>
          <w:p w14:paraId="39A7A129" w14:textId="7273E29D" w:rsidR="00274F9A" w:rsidRDefault="00E930A6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EDE6A0C" w14:textId="62C9885C" w:rsidR="00274F9A" w:rsidRDefault="00E930A6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79511431" w14:textId="77777777" w:rsidTr="00E930A6">
        <w:trPr>
          <w:trHeight w:val="333"/>
        </w:trPr>
        <w:tc>
          <w:tcPr>
            <w:tcW w:w="1993" w:type="dxa"/>
          </w:tcPr>
          <w:p w14:paraId="7837E16F" w14:textId="3C62BAF0" w:rsidR="00274F9A" w:rsidRDefault="00E930A6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12D0562A" w14:textId="32AA705D" w:rsidR="00274F9A" w:rsidRDefault="00E930A6" w:rsidP="00877863">
            <w:pPr>
              <w:pStyle w:val="BodyText"/>
              <w:spacing w:after="60"/>
              <w:ind w:left="0"/>
            </w:pPr>
            <w:r>
              <w:t>-1.50898</w:t>
            </w:r>
          </w:p>
        </w:tc>
        <w:tc>
          <w:tcPr>
            <w:tcW w:w="1864" w:type="dxa"/>
          </w:tcPr>
          <w:p w14:paraId="5D864007" w14:textId="4FA57E32" w:rsidR="00274F9A" w:rsidRDefault="00E930A6" w:rsidP="00877863">
            <w:pPr>
              <w:pStyle w:val="BodyText"/>
              <w:spacing w:after="60"/>
              <w:ind w:left="0"/>
            </w:pPr>
            <w:r>
              <w:t>-71.604</w:t>
            </w:r>
          </w:p>
        </w:tc>
        <w:tc>
          <w:tcPr>
            <w:tcW w:w="1860" w:type="dxa"/>
          </w:tcPr>
          <w:p w14:paraId="02534448" w14:textId="1AE718E9" w:rsidR="00274F9A" w:rsidRDefault="00E930A6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F6F3BAC" w14:textId="2EB366D5" w:rsidR="00274F9A" w:rsidRDefault="00E930A6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1D83D4DF" w14:textId="77777777" w:rsidTr="00E930A6">
        <w:trPr>
          <w:trHeight w:val="333"/>
        </w:trPr>
        <w:tc>
          <w:tcPr>
            <w:tcW w:w="1993" w:type="dxa"/>
          </w:tcPr>
          <w:p w14:paraId="3680A36C" w14:textId="52AF4BD5" w:rsidR="00274F9A" w:rsidRDefault="00E930A6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000A3763" w14:textId="29FCFF6D" w:rsidR="00274F9A" w:rsidRDefault="00E930A6" w:rsidP="00877863">
            <w:pPr>
              <w:pStyle w:val="BodyText"/>
              <w:spacing w:after="60"/>
              <w:ind w:left="0"/>
            </w:pPr>
            <w:r>
              <w:t>-1.84216</w:t>
            </w:r>
          </w:p>
        </w:tc>
        <w:tc>
          <w:tcPr>
            <w:tcW w:w="1864" w:type="dxa"/>
          </w:tcPr>
          <w:p w14:paraId="22FB7994" w14:textId="69DFB24A" w:rsidR="00274F9A" w:rsidRDefault="00E930A6" w:rsidP="00877863">
            <w:pPr>
              <w:pStyle w:val="BodyText"/>
              <w:spacing w:after="60"/>
              <w:ind w:left="0"/>
            </w:pPr>
            <w:r>
              <w:t>-91.296</w:t>
            </w:r>
          </w:p>
        </w:tc>
        <w:tc>
          <w:tcPr>
            <w:tcW w:w="1860" w:type="dxa"/>
          </w:tcPr>
          <w:p w14:paraId="2473E77A" w14:textId="45C7BBD7" w:rsidR="00274F9A" w:rsidRDefault="00E930A6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D840A17" w14:textId="1A7E03B8" w:rsidR="00274F9A" w:rsidRDefault="00E930A6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578A0322" w14:textId="77777777" w:rsidTr="00E930A6">
        <w:trPr>
          <w:trHeight w:val="346"/>
        </w:trPr>
        <w:tc>
          <w:tcPr>
            <w:tcW w:w="1993" w:type="dxa"/>
          </w:tcPr>
          <w:p w14:paraId="658A318C" w14:textId="083142D7" w:rsidR="00274F9A" w:rsidRDefault="00E930A6" w:rsidP="00877863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019BAD17" w14:textId="64DDE7FA" w:rsidR="00274F9A" w:rsidRDefault="00E930A6" w:rsidP="00877863">
            <w:pPr>
              <w:pStyle w:val="BodyText"/>
              <w:spacing w:after="60"/>
              <w:ind w:left="0"/>
            </w:pPr>
            <w:r>
              <w:t>-1.62223</w:t>
            </w:r>
          </w:p>
        </w:tc>
        <w:tc>
          <w:tcPr>
            <w:tcW w:w="1864" w:type="dxa"/>
          </w:tcPr>
          <w:p w14:paraId="4C4C0E0B" w14:textId="301952AA" w:rsidR="00274F9A" w:rsidRDefault="00E930A6" w:rsidP="00877863">
            <w:pPr>
              <w:pStyle w:val="BodyText"/>
              <w:spacing w:after="60"/>
              <w:ind w:left="0"/>
            </w:pPr>
            <w:r>
              <w:t>-110.52</w:t>
            </w:r>
          </w:p>
        </w:tc>
        <w:tc>
          <w:tcPr>
            <w:tcW w:w="1860" w:type="dxa"/>
          </w:tcPr>
          <w:p w14:paraId="1CC388CD" w14:textId="56850C5D" w:rsidR="00274F9A" w:rsidRDefault="00E930A6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1463E662" w14:textId="49382600" w:rsidR="00274F9A" w:rsidRDefault="00E930A6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64A71EC5" w14:textId="77777777" w:rsidR="00A32BF2" w:rsidRDefault="00A32BF2" w:rsidP="00A32BF2">
      <w:pPr>
        <w:pStyle w:val="BodyText"/>
        <w:spacing w:after="60"/>
        <w:ind w:left="0"/>
      </w:pPr>
    </w:p>
    <w:p w14:paraId="7A544939" w14:textId="77777777" w:rsidR="00A32BF2" w:rsidRPr="00993300" w:rsidRDefault="006953D6" w:rsidP="00A32BF2">
      <w:pPr>
        <w:pStyle w:val="BodyText"/>
        <w:spacing w:after="60"/>
        <w:ind w:left="0"/>
        <w:rPr>
          <w:sz w:val="28"/>
          <w:szCs w:val="28"/>
        </w:rPr>
      </w:pPr>
      <w:r>
        <w:br w:type="page"/>
      </w:r>
      <w:r w:rsidR="00D53B8C"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="00D53B8C"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="00D53B8C"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2.1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2 - Step Response Test</w:t>
      </w:r>
    </w:p>
    <w:p w14:paraId="0E8A11DC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31FAF6E6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350888BD" wp14:editId="646875A4">
            <wp:extent cx="5943600" cy="2522220"/>
            <wp:effectExtent l="0" t="0" r="0" b="0"/>
            <wp:docPr id="695735221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3522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B0D8" w14:textId="1AD698A6" w:rsidR="00A062BE" w:rsidRPr="00220300" w:rsidRDefault="00E930A6" w:rsidP="00220300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20</w:t>
        </w:r>
      </w:fldSimple>
      <w:r>
        <w:t>- Results for Motor Two</w:t>
      </w:r>
    </w:p>
    <w:p w14:paraId="485F2250" w14:textId="77777777" w:rsidR="000B365F" w:rsidRPr="000B365F" w:rsidRDefault="003C50A3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113D6EA7" w14:textId="77777777" w:rsidTr="003D7E41">
        <w:tc>
          <w:tcPr>
            <w:tcW w:w="9350" w:type="dxa"/>
            <w:gridSpan w:val="4"/>
          </w:tcPr>
          <w:p w14:paraId="04B43AB9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2 -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0B365F" w14:paraId="13CB61B4" w14:textId="77777777" w:rsidTr="006C2C30">
        <w:tc>
          <w:tcPr>
            <w:tcW w:w="3145" w:type="dxa"/>
          </w:tcPr>
          <w:p w14:paraId="7CCAACE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658B2AE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3D798C6A" w14:textId="77777777" w:rsidTr="00E930A6">
        <w:tc>
          <w:tcPr>
            <w:tcW w:w="3145" w:type="dxa"/>
          </w:tcPr>
          <w:p w14:paraId="7C6FFB7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6F0F3CE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6A1468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41CBC8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21F4AA7" w14:textId="77777777" w:rsidTr="00E930A6">
        <w:tc>
          <w:tcPr>
            <w:tcW w:w="3145" w:type="dxa"/>
          </w:tcPr>
          <w:p w14:paraId="7B0CA4A2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2F14CACC" w14:textId="12B1EC71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3.279</w:t>
            </w:r>
          </w:p>
        </w:tc>
        <w:tc>
          <w:tcPr>
            <w:tcW w:w="1373" w:type="dxa"/>
          </w:tcPr>
          <w:p w14:paraId="4BB4B5F9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6EB5DE55" w14:textId="0B07518B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72DBBF50" w14:textId="77777777" w:rsidTr="00E930A6">
        <w:tc>
          <w:tcPr>
            <w:tcW w:w="3145" w:type="dxa"/>
          </w:tcPr>
          <w:p w14:paraId="157FD88A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64A2E0E0" w14:textId="5514F435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0.2025</w:t>
            </w:r>
          </w:p>
        </w:tc>
        <w:tc>
          <w:tcPr>
            <w:tcW w:w="1373" w:type="dxa"/>
          </w:tcPr>
          <w:p w14:paraId="5799DAC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446BB3C1" w14:textId="1C1B823B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34755D9" w14:textId="77777777" w:rsidR="000B365F" w:rsidRPr="006770F5" w:rsidRDefault="000B365F" w:rsidP="003C50A3">
      <w:pPr>
        <w:rPr>
          <w:b/>
          <w:bCs/>
          <w:u w:val="single"/>
        </w:rPr>
      </w:pPr>
    </w:p>
    <w:p w14:paraId="12B5545B" w14:textId="77777777" w:rsidR="000B365F" w:rsidRPr="000B365F" w:rsidRDefault="003C50A3" w:rsidP="000B365F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1766909E" w14:textId="77777777" w:rsidTr="00220D55">
        <w:tc>
          <w:tcPr>
            <w:tcW w:w="9350" w:type="dxa"/>
            <w:gridSpan w:val="4"/>
          </w:tcPr>
          <w:p w14:paraId="5171D789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2 -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0B365F" w14:paraId="51B330C9" w14:textId="77777777" w:rsidTr="006C2C30">
        <w:tc>
          <w:tcPr>
            <w:tcW w:w="3145" w:type="dxa"/>
          </w:tcPr>
          <w:p w14:paraId="54C6BBD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720002A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3DC26E8E" w14:textId="77777777" w:rsidTr="00E930A6">
        <w:tc>
          <w:tcPr>
            <w:tcW w:w="3145" w:type="dxa"/>
          </w:tcPr>
          <w:p w14:paraId="62636D9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B6FA97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5C45CB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925E4A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41B828C9" w14:textId="77777777" w:rsidTr="00E930A6">
        <w:tc>
          <w:tcPr>
            <w:tcW w:w="3145" w:type="dxa"/>
          </w:tcPr>
          <w:p w14:paraId="67180FEE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21280F34" w14:textId="774D1426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-3.2617</w:t>
            </w:r>
          </w:p>
        </w:tc>
        <w:tc>
          <w:tcPr>
            <w:tcW w:w="1373" w:type="dxa"/>
          </w:tcPr>
          <w:p w14:paraId="18DC0D64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4CFA8474" w14:textId="1D6835E8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95D9D5C" w14:textId="77777777" w:rsidTr="00E930A6">
        <w:tc>
          <w:tcPr>
            <w:tcW w:w="3145" w:type="dxa"/>
          </w:tcPr>
          <w:p w14:paraId="51018E45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43BBD272" w14:textId="789F60F9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0.1978</w:t>
            </w:r>
          </w:p>
        </w:tc>
        <w:tc>
          <w:tcPr>
            <w:tcW w:w="1373" w:type="dxa"/>
          </w:tcPr>
          <w:p w14:paraId="1785300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6B90B431" w14:textId="517CBEED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76A9915" w14:textId="77777777" w:rsidR="000B365F" w:rsidRDefault="000B365F" w:rsidP="00A32BF2">
      <w:pPr>
        <w:pStyle w:val="BodyText"/>
        <w:spacing w:after="60"/>
        <w:ind w:left="0"/>
        <w:rPr>
          <w:u w:val="single"/>
        </w:rPr>
      </w:pPr>
    </w:p>
    <w:p w14:paraId="1F7F791F" w14:textId="77777777" w:rsidR="00FC168C" w:rsidRDefault="00FC168C" w:rsidP="00A32BF2">
      <w:pPr>
        <w:pStyle w:val="BodyText"/>
        <w:spacing w:after="60"/>
        <w:ind w:left="0"/>
      </w:pPr>
    </w:p>
    <w:p w14:paraId="78566077" w14:textId="77777777" w:rsidR="00D548D0" w:rsidRDefault="00D548D0" w:rsidP="00A32BF2">
      <w:pPr>
        <w:pStyle w:val="BodyText"/>
        <w:spacing w:after="60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BFBD01" w14:textId="7F2F4555" w:rsidR="00A32BF2" w:rsidRDefault="00D53B8C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7.2.2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2 - Frequency Response Test</w:t>
      </w:r>
    </w:p>
    <w:p w14:paraId="545AF850" w14:textId="77777777" w:rsidR="000F4A51" w:rsidRDefault="000F4A51" w:rsidP="000F4A51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  <w14:ligatures w14:val="standardContextual"/>
        </w:rPr>
        <w:drawing>
          <wp:inline distT="0" distB="0" distL="0" distR="0" wp14:anchorId="51DCA85D" wp14:editId="2BF9536E">
            <wp:extent cx="5467350" cy="2476500"/>
            <wp:effectExtent l="0" t="0" r="0" b="0"/>
            <wp:docPr id="1043370670" name="Picture 2" descr="A picture containing text, screenshot, font,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70670" name="Picture 2" descr="A picture containing text, screenshot, font, lin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87EF" w14:textId="42B78C5A" w:rsidR="00A32BF2" w:rsidRDefault="000F4A51" w:rsidP="000F4A51">
      <w:pPr>
        <w:pStyle w:val="Caption"/>
        <w:rPr>
          <w:b w:val="0"/>
          <w:bCs/>
          <w:u w:val="single"/>
        </w:rPr>
      </w:pPr>
      <w:r>
        <w:t xml:space="preserve">Figure </w:t>
      </w:r>
      <w:fldSimple w:instr=" SEQ Figure \* ARABIC ">
        <w:r w:rsidR="00974107">
          <w:rPr>
            <w:noProof/>
          </w:rPr>
          <w:t>21</w:t>
        </w:r>
      </w:fldSimple>
      <w:r>
        <w:t>-Frequency for Motor Two</w:t>
      </w:r>
    </w:p>
    <w:p w14:paraId="1A9F8287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14F7DDB" wp14:editId="557C8BC4">
            <wp:extent cx="5943600" cy="1310005"/>
            <wp:effectExtent l="0" t="0" r="0" b="4445"/>
            <wp:docPr id="1358329212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29212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3601" w14:textId="228A9AF8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22</w:t>
        </w:r>
      </w:fldSimple>
      <w:r>
        <w:t>- Phase for Motor Two</w:t>
      </w:r>
    </w:p>
    <w:p w14:paraId="43E5BAFC" w14:textId="64228043" w:rsidR="007456A2" w:rsidRDefault="007456A2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5EAE060F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43733A6" wp14:editId="5410AF0E">
            <wp:extent cx="5943600" cy="1736725"/>
            <wp:effectExtent l="0" t="0" r="0" b="0"/>
            <wp:docPr id="1525440141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4014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44BD" w14:textId="75984FCA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23</w:t>
        </w:r>
      </w:fldSimple>
      <w:r>
        <w:t>- Magnitude for Motor Two</w:t>
      </w:r>
    </w:p>
    <w:p w14:paraId="5F43233F" w14:textId="2EED3F9C" w:rsidR="00274F9A" w:rsidRDefault="00274F9A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2DAC0F97" w14:textId="132BB772" w:rsidR="00B34EBB" w:rsidRDefault="00B34EBB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  <w:u w:val="single"/>
        </w:rPr>
      </w:pPr>
    </w:p>
    <w:p w14:paraId="0F293AD4" w14:textId="3BC28326" w:rsidR="000F4A51" w:rsidRDefault="000F4A51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  <w:u w:val="single"/>
        </w:rPr>
      </w:pPr>
    </w:p>
    <w:p w14:paraId="302E221F" w14:textId="74DFC684" w:rsidR="000F4A51" w:rsidRDefault="000F4A51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  <w:u w:val="single"/>
        </w:rPr>
      </w:pPr>
    </w:p>
    <w:p w14:paraId="47CFAC31" w14:textId="77777777" w:rsidR="000F4A51" w:rsidRPr="006770F5" w:rsidRDefault="000F4A51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4BD0BFAF" w14:textId="77777777" w:rsidTr="00F6116E">
        <w:trPr>
          <w:trHeight w:val="350"/>
        </w:trPr>
        <w:tc>
          <w:tcPr>
            <w:tcW w:w="9350" w:type="dxa"/>
            <w:gridSpan w:val="5"/>
          </w:tcPr>
          <w:p w14:paraId="3CDED651" w14:textId="050D9F8F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</w:rPr>
              <w:lastRenderedPageBreak/>
              <w:t>MCE 2 - Frequency Response</w:t>
            </w:r>
            <w:r>
              <w:rPr>
                <w:b/>
                <w:bCs/>
              </w:rPr>
              <w:t xml:space="preserve"> Unloaded</w:t>
            </w:r>
          </w:p>
        </w:tc>
      </w:tr>
      <w:tr w:rsidR="008A5EA2" w14:paraId="57D2E7FB" w14:textId="77777777" w:rsidTr="00E930A6">
        <w:trPr>
          <w:trHeight w:val="628"/>
        </w:trPr>
        <w:tc>
          <w:tcPr>
            <w:tcW w:w="1993" w:type="dxa"/>
          </w:tcPr>
          <w:p w14:paraId="225689BF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  <w:r w:rsidR="000B365F">
              <w:rPr>
                <w:b/>
                <w:bCs/>
              </w:rPr>
              <w:t xml:space="preserve"> (Hz)</w:t>
            </w:r>
          </w:p>
        </w:tc>
        <w:tc>
          <w:tcPr>
            <w:tcW w:w="1683" w:type="dxa"/>
          </w:tcPr>
          <w:p w14:paraId="6CEF30D0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2F307FE5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</w:t>
            </w:r>
            <w:r w:rsidR="00996987">
              <w:rPr>
                <w:b/>
                <w:bCs/>
              </w:rPr>
              <w:t>B</w:t>
            </w:r>
            <w:r>
              <w:rPr>
                <w:b/>
                <w:bCs/>
              </w:rPr>
              <w:t>)</w:t>
            </w:r>
          </w:p>
        </w:tc>
        <w:tc>
          <w:tcPr>
            <w:tcW w:w="1864" w:type="dxa"/>
          </w:tcPr>
          <w:p w14:paraId="72A7300E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12EB8E50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71BF4509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51C87064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118C8B91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2B0D804A" w14:textId="77777777" w:rsidTr="00E930A6">
        <w:trPr>
          <w:trHeight w:val="333"/>
        </w:trPr>
        <w:tc>
          <w:tcPr>
            <w:tcW w:w="1993" w:type="dxa"/>
          </w:tcPr>
          <w:p w14:paraId="511A6BC3" w14:textId="5003E586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7DA50109" w14:textId="40891D6C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0.0636958</w:t>
            </w:r>
          </w:p>
        </w:tc>
        <w:tc>
          <w:tcPr>
            <w:tcW w:w="1864" w:type="dxa"/>
          </w:tcPr>
          <w:p w14:paraId="3E25B75F" w14:textId="673A869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-3.0492</w:t>
            </w:r>
          </w:p>
        </w:tc>
        <w:tc>
          <w:tcPr>
            <w:tcW w:w="1860" w:type="dxa"/>
          </w:tcPr>
          <w:p w14:paraId="47F89027" w14:textId="4B4AE85C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5BEFD70" w14:textId="13C0FB86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547DC142" w14:textId="77777777" w:rsidTr="00E930A6">
        <w:trPr>
          <w:trHeight w:val="346"/>
        </w:trPr>
        <w:tc>
          <w:tcPr>
            <w:tcW w:w="1993" w:type="dxa"/>
          </w:tcPr>
          <w:p w14:paraId="3FFF5F1D" w14:textId="15AA7DC2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42F0B945" w14:textId="48A7280F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0.0501132</w:t>
            </w:r>
          </w:p>
        </w:tc>
        <w:tc>
          <w:tcPr>
            <w:tcW w:w="1864" w:type="dxa"/>
          </w:tcPr>
          <w:p w14:paraId="28006ED3" w14:textId="4FB8A436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-12.456</w:t>
            </w:r>
          </w:p>
        </w:tc>
        <w:tc>
          <w:tcPr>
            <w:tcW w:w="1860" w:type="dxa"/>
          </w:tcPr>
          <w:p w14:paraId="33A85790" w14:textId="7980808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C341105" w14:textId="51CEF3B6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184233BD" w14:textId="77777777" w:rsidTr="00E930A6">
        <w:trPr>
          <w:trHeight w:val="333"/>
        </w:trPr>
        <w:tc>
          <w:tcPr>
            <w:tcW w:w="1993" w:type="dxa"/>
          </w:tcPr>
          <w:p w14:paraId="776BF603" w14:textId="3FB59181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03C9C6A8" w14:textId="339BCFDD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-0.142306</w:t>
            </w:r>
          </w:p>
        </w:tc>
        <w:tc>
          <w:tcPr>
            <w:tcW w:w="1864" w:type="dxa"/>
          </w:tcPr>
          <w:p w14:paraId="6ED6CE5B" w14:textId="7B822E7E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-24.444</w:t>
            </w:r>
          </w:p>
        </w:tc>
        <w:tc>
          <w:tcPr>
            <w:tcW w:w="1860" w:type="dxa"/>
          </w:tcPr>
          <w:p w14:paraId="41B76328" w14:textId="4C3E967A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363D72A" w14:textId="181FA628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430280F1" w14:textId="77777777" w:rsidTr="00E930A6">
        <w:trPr>
          <w:trHeight w:val="346"/>
        </w:trPr>
        <w:tc>
          <w:tcPr>
            <w:tcW w:w="1993" w:type="dxa"/>
          </w:tcPr>
          <w:p w14:paraId="3EC78618" w14:textId="617FA951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0770158C" w14:textId="798F749E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-0.482417</w:t>
            </w:r>
          </w:p>
        </w:tc>
        <w:tc>
          <w:tcPr>
            <w:tcW w:w="1864" w:type="dxa"/>
          </w:tcPr>
          <w:p w14:paraId="71F752A1" w14:textId="0F79DCB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-48.096</w:t>
            </w:r>
          </w:p>
        </w:tc>
        <w:tc>
          <w:tcPr>
            <w:tcW w:w="1860" w:type="dxa"/>
          </w:tcPr>
          <w:p w14:paraId="3829E239" w14:textId="51143F8D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9D888BD" w14:textId="10D6E87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7A13A081" w14:textId="77777777" w:rsidTr="00E930A6">
        <w:trPr>
          <w:trHeight w:val="333"/>
        </w:trPr>
        <w:tc>
          <w:tcPr>
            <w:tcW w:w="1993" w:type="dxa"/>
          </w:tcPr>
          <w:p w14:paraId="521985ED" w14:textId="0EA6363E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3833AFE9" w14:textId="197B9E1A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-1.37982</w:t>
            </w:r>
          </w:p>
        </w:tc>
        <w:tc>
          <w:tcPr>
            <w:tcW w:w="1864" w:type="dxa"/>
          </w:tcPr>
          <w:p w14:paraId="31F05D2E" w14:textId="366CFA0D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-71.712</w:t>
            </w:r>
          </w:p>
        </w:tc>
        <w:tc>
          <w:tcPr>
            <w:tcW w:w="1860" w:type="dxa"/>
          </w:tcPr>
          <w:p w14:paraId="6D3377E3" w14:textId="0DC19DD1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A8B38EC" w14:textId="57D00D47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3CA0F44A" w14:textId="77777777" w:rsidTr="00E930A6">
        <w:trPr>
          <w:trHeight w:val="333"/>
        </w:trPr>
        <w:tc>
          <w:tcPr>
            <w:tcW w:w="1993" w:type="dxa"/>
          </w:tcPr>
          <w:p w14:paraId="5E016ED8" w14:textId="2E8AB263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78064994" w14:textId="19EA4893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-1.93911</w:t>
            </w:r>
          </w:p>
        </w:tc>
        <w:tc>
          <w:tcPr>
            <w:tcW w:w="1864" w:type="dxa"/>
          </w:tcPr>
          <w:p w14:paraId="2441AF4C" w14:textId="4BEEE341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-94.32</w:t>
            </w:r>
          </w:p>
        </w:tc>
        <w:tc>
          <w:tcPr>
            <w:tcW w:w="1860" w:type="dxa"/>
          </w:tcPr>
          <w:p w14:paraId="06EECC42" w14:textId="269102C4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21EA4B2" w14:textId="2423DDFD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375273DA" w14:textId="77777777" w:rsidTr="00E930A6">
        <w:trPr>
          <w:trHeight w:val="346"/>
        </w:trPr>
        <w:tc>
          <w:tcPr>
            <w:tcW w:w="1993" w:type="dxa"/>
          </w:tcPr>
          <w:p w14:paraId="05C89A7F" w14:textId="4168443C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7BDBA4EB" w14:textId="580E89D6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-1.00136</w:t>
            </w:r>
          </w:p>
        </w:tc>
        <w:tc>
          <w:tcPr>
            <w:tcW w:w="1864" w:type="dxa"/>
          </w:tcPr>
          <w:p w14:paraId="3452C0B6" w14:textId="40CAC0FE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-115.2</w:t>
            </w:r>
          </w:p>
        </w:tc>
        <w:tc>
          <w:tcPr>
            <w:tcW w:w="1860" w:type="dxa"/>
          </w:tcPr>
          <w:p w14:paraId="65B7CAF9" w14:textId="3D5A997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56F2AFE3" w14:textId="57BEC8E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71334A9C" w14:textId="77777777" w:rsidR="006953D6" w:rsidRDefault="006953D6" w:rsidP="00B34EBB">
      <w:pPr>
        <w:pStyle w:val="BodyText"/>
        <w:tabs>
          <w:tab w:val="left" w:pos="2153"/>
        </w:tabs>
        <w:spacing w:after="60"/>
        <w:ind w:left="0"/>
      </w:pPr>
      <w:r>
        <w:br w:type="page"/>
      </w:r>
    </w:p>
    <w:p w14:paraId="57C22966" w14:textId="77777777" w:rsidR="00A32BF2" w:rsidRPr="00993300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Pr="00993300">
        <w:rPr>
          <w:sz w:val="28"/>
          <w:szCs w:val="28"/>
        </w:rPr>
        <w:t>.3.1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3 – Step Response Test</w:t>
      </w:r>
    </w:p>
    <w:p w14:paraId="1EC76743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7C701774" wp14:editId="78C71FED">
            <wp:extent cx="5943600" cy="2522220"/>
            <wp:effectExtent l="0" t="0" r="0" b="0"/>
            <wp:docPr id="109210338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03385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32C7" w14:textId="5B349389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24</w:t>
        </w:r>
      </w:fldSimple>
      <w:r>
        <w:t>- Results for Motor Three</w:t>
      </w:r>
    </w:p>
    <w:p w14:paraId="7858ABCA" w14:textId="17F71B08" w:rsidR="00BB5D63" w:rsidRDefault="004F4C1E" w:rsidP="00220300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</w:t>
      </w:r>
    </w:p>
    <w:p w14:paraId="7CC36EEC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78633980" w14:textId="77777777" w:rsidTr="00AD0147">
        <w:tc>
          <w:tcPr>
            <w:tcW w:w="9350" w:type="dxa"/>
            <w:gridSpan w:val="4"/>
          </w:tcPr>
          <w:p w14:paraId="70834E64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3 –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0B365F" w14:paraId="4F68BE4B" w14:textId="77777777" w:rsidTr="006C2C30">
        <w:tc>
          <w:tcPr>
            <w:tcW w:w="3145" w:type="dxa"/>
          </w:tcPr>
          <w:p w14:paraId="11A1E85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B5B7A1F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1A87CF9A" w14:textId="77777777" w:rsidTr="00E930A6">
        <w:tc>
          <w:tcPr>
            <w:tcW w:w="3145" w:type="dxa"/>
          </w:tcPr>
          <w:p w14:paraId="0059249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6DD19B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B30FE3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41955FC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05D955C6" w14:textId="77777777" w:rsidTr="00E930A6">
        <w:tc>
          <w:tcPr>
            <w:tcW w:w="3145" w:type="dxa"/>
          </w:tcPr>
          <w:p w14:paraId="673401E9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13A45F9" w14:textId="433404BC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3.2735</w:t>
            </w:r>
          </w:p>
        </w:tc>
        <w:tc>
          <w:tcPr>
            <w:tcW w:w="1373" w:type="dxa"/>
          </w:tcPr>
          <w:p w14:paraId="439B44BD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6A8D3FD" w14:textId="6725B596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7EF604D7" w14:textId="77777777" w:rsidTr="00E930A6">
        <w:tc>
          <w:tcPr>
            <w:tcW w:w="3145" w:type="dxa"/>
          </w:tcPr>
          <w:p w14:paraId="7DBC3DA1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39954C3D" w14:textId="64E19CDC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0.2146</w:t>
            </w:r>
          </w:p>
        </w:tc>
        <w:tc>
          <w:tcPr>
            <w:tcW w:w="1373" w:type="dxa"/>
          </w:tcPr>
          <w:p w14:paraId="2F9A98A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58DF0600" w14:textId="49BD38AB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F2499F3" w14:textId="77777777" w:rsidR="000B365F" w:rsidRPr="006770F5" w:rsidRDefault="000B365F" w:rsidP="00A42D5E">
      <w:pPr>
        <w:rPr>
          <w:b/>
          <w:bCs/>
          <w:u w:val="single"/>
        </w:rPr>
      </w:pPr>
    </w:p>
    <w:p w14:paraId="7A32E434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26236366" w14:textId="77777777" w:rsidTr="00D16766">
        <w:tc>
          <w:tcPr>
            <w:tcW w:w="9350" w:type="dxa"/>
            <w:gridSpan w:val="4"/>
          </w:tcPr>
          <w:p w14:paraId="0D69926F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3 –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0B365F" w14:paraId="67FC4C56" w14:textId="77777777" w:rsidTr="006C2C30">
        <w:tc>
          <w:tcPr>
            <w:tcW w:w="3145" w:type="dxa"/>
          </w:tcPr>
          <w:p w14:paraId="36A906F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D7BF896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75CF12A5" w14:textId="77777777" w:rsidTr="00E930A6">
        <w:tc>
          <w:tcPr>
            <w:tcW w:w="3145" w:type="dxa"/>
          </w:tcPr>
          <w:p w14:paraId="550961C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63F8BD4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5882FAA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3D7B88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76B937B" w14:textId="77777777" w:rsidTr="00E930A6">
        <w:tc>
          <w:tcPr>
            <w:tcW w:w="3145" w:type="dxa"/>
          </w:tcPr>
          <w:p w14:paraId="240B2A98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B6DDD5D" w14:textId="19F51259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-3.265</w:t>
            </w:r>
          </w:p>
        </w:tc>
        <w:tc>
          <w:tcPr>
            <w:tcW w:w="1373" w:type="dxa"/>
          </w:tcPr>
          <w:p w14:paraId="20D211F4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60776F6" w14:textId="39A9DAC0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B5E0039" w14:textId="77777777" w:rsidTr="00E930A6">
        <w:tc>
          <w:tcPr>
            <w:tcW w:w="3145" w:type="dxa"/>
          </w:tcPr>
          <w:p w14:paraId="5505C6E6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59AC5100" w14:textId="34663C29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0.2105</w:t>
            </w:r>
          </w:p>
        </w:tc>
        <w:tc>
          <w:tcPr>
            <w:tcW w:w="1373" w:type="dxa"/>
          </w:tcPr>
          <w:p w14:paraId="42AC58F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68DE187A" w14:textId="78747074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03B66DE" w14:textId="77777777" w:rsidR="000B365F" w:rsidRDefault="000B365F" w:rsidP="00F76922"/>
    <w:p w14:paraId="11E63C86" w14:textId="77777777" w:rsidR="00D548D0" w:rsidRDefault="00D548D0" w:rsidP="00A32BF2">
      <w:pPr>
        <w:pStyle w:val="BodyText"/>
        <w:spacing w:after="60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ACAD68" w14:textId="76AED68F" w:rsidR="00A32BF2" w:rsidRDefault="00D53B8C" w:rsidP="00A32BF2">
      <w:pPr>
        <w:pStyle w:val="BodyText"/>
        <w:spacing w:after="60"/>
        <w:ind w:left="0"/>
        <w:rPr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Pr="00993300">
        <w:rPr>
          <w:sz w:val="28"/>
          <w:szCs w:val="28"/>
        </w:rPr>
        <w:t>.3.2</w:t>
      </w:r>
      <w:r w:rsidR="00A32BF2" w:rsidRPr="00993300">
        <w:rPr>
          <w:b/>
          <w:bCs/>
          <w:sz w:val="28"/>
          <w:szCs w:val="28"/>
        </w:rPr>
        <w:t xml:space="preserve"> MCE 3 Frequency Response Test</w:t>
      </w:r>
      <w:r w:rsidR="00A32BF2" w:rsidRPr="00993300">
        <w:rPr>
          <w:sz w:val="28"/>
          <w:szCs w:val="28"/>
        </w:rPr>
        <w:t xml:space="preserve"> </w:t>
      </w:r>
    </w:p>
    <w:p w14:paraId="6049F405" w14:textId="77777777" w:rsidR="000F4A51" w:rsidRDefault="000F4A51" w:rsidP="000F4A51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  <w14:ligatures w14:val="standardContextual"/>
        </w:rPr>
        <w:drawing>
          <wp:inline distT="0" distB="0" distL="0" distR="0" wp14:anchorId="4D4BD38D" wp14:editId="70FFB1A5">
            <wp:extent cx="5467350" cy="2476500"/>
            <wp:effectExtent l="0" t="0" r="0" b="0"/>
            <wp:docPr id="1565440108" name="Picture 3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40108" name="Picture 3" descr="A picture containing text, screenshot, font, number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3332" w14:textId="22DDAD8B" w:rsidR="000F4A51" w:rsidRPr="00993300" w:rsidRDefault="000F4A51" w:rsidP="000F4A51">
      <w:pPr>
        <w:pStyle w:val="Caption"/>
        <w:rPr>
          <w:sz w:val="28"/>
          <w:szCs w:val="28"/>
        </w:rPr>
      </w:pPr>
      <w:r>
        <w:t xml:space="preserve">Figure </w:t>
      </w:r>
      <w:fldSimple w:instr=" SEQ Figure \* ARABIC ">
        <w:r w:rsidR="00974107">
          <w:rPr>
            <w:noProof/>
          </w:rPr>
          <w:t>25</w:t>
        </w:r>
      </w:fldSimple>
      <w:r>
        <w:t>- Frequency for Motor Three</w:t>
      </w:r>
    </w:p>
    <w:p w14:paraId="1F7DB998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82DE755" wp14:editId="058D4E5A">
            <wp:extent cx="5943600" cy="1310005"/>
            <wp:effectExtent l="0" t="0" r="0" b="4445"/>
            <wp:docPr id="1905248388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48388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CCB1" w14:textId="75F9BD96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26</w:t>
        </w:r>
      </w:fldSimple>
      <w:r>
        <w:t>- Phase for Motor Three</w:t>
      </w:r>
    </w:p>
    <w:p w14:paraId="2385489F" w14:textId="3A31B1C6" w:rsidR="007456A2" w:rsidRDefault="007456A2" w:rsidP="000B560C">
      <w:pPr>
        <w:pStyle w:val="BodyText"/>
        <w:spacing w:after="60"/>
        <w:ind w:left="0"/>
        <w:jc w:val="center"/>
      </w:pPr>
    </w:p>
    <w:p w14:paraId="2C02E959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89FC41D" wp14:editId="487BBBAE">
            <wp:extent cx="5943600" cy="1736725"/>
            <wp:effectExtent l="0" t="0" r="0" b="0"/>
            <wp:docPr id="55247721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772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CE5B" w14:textId="26D95C94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27</w:t>
        </w:r>
      </w:fldSimple>
      <w:r>
        <w:t>- Magnitude for Motor Three</w:t>
      </w:r>
    </w:p>
    <w:p w14:paraId="4B3FCD6F" w14:textId="67150237" w:rsidR="00A32BF2" w:rsidRDefault="00A32BF2" w:rsidP="000B560C">
      <w:pPr>
        <w:pStyle w:val="BodyText"/>
        <w:spacing w:after="60"/>
        <w:ind w:left="0"/>
        <w:jc w:val="center"/>
      </w:pPr>
    </w:p>
    <w:p w14:paraId="69B8F4B6" w14:textId="3D5A7296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</w:p>
    <w:p w14:paraId="51EAC9A5" w14:textId="3746A106" w:rsidR="000F4A51" w:rsidRDefault="000F4A51" w:rsidP="00A32BF2">
      <w:pPr>
        <w:pStyle w:val="BodyText"/>
        <w:spacing w:after="60"/>
        <w:ind w:left="0"/>
        <w:rPr>
          <w:b/>
          <w:bCs/>
          <w:u w:val="single"/>
        </w:rPr>
      </w:pPr>
    </w:p>
    <w:p w14:paraId="2B9C341B" w14:textId="77777777" w:rsidR="000F4A51" w:rsidRDefault="000F4A51" w:rsidP="00A32BF2">
      <w:pPr>
        <w:pStyle w:val="BodyText"/>
        <w:spacing w:after="60"/>
        <w:ind w:left="0"/>
        <w:rPr>
          <w:b/>
          <w:bCs/>
          <w:u w:val="single"/>
        </w:rPr>
      </w:pPr>
    </w:p>
    <w:p w14:paraId="7790DEB4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</w:t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5C26F447" w14:textId="77777777" w:rsidTr="00F6116E">
        <w:trPr>
          <w:trHeight w:val="350"/>
        </w:trPr>
        <w:tc>
          <w:tcPr>
            <w:tcW w:w="9350" w:type="dxa"/>
            <w:gridSpan w:val="5"/>
          </w:tcPr>
          <w:p w14:paraId="0BBC9183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</w:rPr>
              <w:lastRenderedPageBreak/>
              <w:t>MCE 3 Frequency Response</w:t>
            </w:r>
            <w:r>
              <w:rPr>
                <w:b/>
                <w:bCs/>
              </w:rPr>
              <w:t xml:space="preserve"> Unloaded</w:t>
            </w:r>
          </w:p>
        </w:tc>
      </w:tr>
      <w:tr w:rsidR="008A5EA2" w14:paraId="147068EE" w14:textId="77777777" w:rsidTr="00E930A6">
        <w:trPr>
          <w:trHeight w:val="628"/>
        </w:trPr>
        <w:tc>
          <w:tcPr>
            <w:tcW w:w="1993" w:type="dxa"/>
          </w:tcPr>
          <w:p w14:paraId="5D762FA4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1A0E9D58" w14:textId="77777777" w:rsidR="000B365F" w:rsidRPr="0040772A" w:rsidRDefault="000B365F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3DB6E8A0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2D0709AF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020B43F6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053AEF7D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41024DF4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10755550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005693CA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1A993C59" w14:textId="77777777" w:rsidTr="00E930A6">
        <w:trPr>
          <w:trHeight w:val="333"/>
        </w:trPr>
        <w:tc>
          <w:tcPr>
            <w:tcW w:w="1993" w:type="dxa"/>
          </w:tcPr>
          <w:p w14:paraId="37761CF3" w14:textId="4D6481C8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494157BF" w14:textId="23D3B32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0.0636958</w:t>
            </w:r>
          </w:p>
        </w:tc>
        <w:tc>
          <w:tcPr>
            <w:tcW w:w="1864" w:type="dxa"/>
          </w:tcPr>
          <w:p w14:paraId="6AD012A6" w14:textId="0B8D467A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-3.1248</w:t>
            </w:r>
          </w:p>
        </w:tc>
        <w:tc>
          <w:tcPr>
            <w:tcW w:w="1860" w:type="dxa"/>
          </w:tcPr>
          <w:p w14:paraId="4B686975" w14:textId="45D55F3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FA290C8" w14:textId="25B33B05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2FC08BF0" w14:textId="77777777" w:rsidTr="00E930A6">
        <w:trPr>
          <w:trHeight w:val="346"/>
        </w:trPr>
        <w:tc>
          <w:tcPr>
            <w:tcW w:w="1993" w:type="dxa"/>
          </w:tcPr>
          <w:p w14:paraId="03ACE732" w14:textId="601B7FFE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1B2E19DF" w14:textId="1A0A2338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0.0636958</w:t>
            </w:r>
          </w:p>
        </w:tc>
        <w:tc>
          <w:tcPr>
            <w:tcW w:w="1864" w:type="dxa"/>
          </w:tcPr>
          <w:p w14:paraId="52A33609" w14:textId="11F5DD0F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-12.636</w:t>
            </w:r>
          </w:p>
        </w:tc>
        <w:tc>
          <w:tcPr>
            <w:tcW w:w="1860" w:type="dxa"/>
          </w:tcPr>
          <w:p w14:paraId="5A5CCFAF" w14:textId="202E4764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598534D" w14:textId="2A7590FC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5AB0D8E0" w14:textId="77777777" w:rsidTr="00E930A6">
        <w:trPr>
          <w:trHeight w:val="333"/>
        </w:trPr>
        <w:tc>
          <w:tcPr>
            <w:tcW w:w="1993" w:type="dxa"/>
          </w:tcPr>
          <w:p w14:paraId="08C53D4C" w14:textId="0ED87E41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11CD4E8D" w14:textId="22704DB8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-0.170145</w:t>
            </w:r>
          </w:p>
        </w:tc>
        <w:tc>
          <w:tcPr>
            <w:tcW w:w="1864" w:type="dxa"/>
          </w:tcPr>
          <w:p w14:paraId="0C4B24B5" w14:textId="496257F8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-24.408</w:t>
            </w:r>
          </w:p>
        </w:tc>
        <w:tc>
          <w:tcPr>
            <w:tcW w:w="1860" w:type="dxa"/>
          </w:tcPr>
          <w:p w14:paraId="39CBF10C" w14:textId="5CD5B3E9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FEB232A" w14:textId="0D63E44A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526D900B" w14:textId="77777777" w:rsidTr="00E930A6">
        <w:trPr>
          <w:trHeight w:val="346"/>
        </w:trPr>
        <w:tc>
          <w:tcPr>
            <w:tcW w:w="1993" w:type="dxa"/>
          </w:tcPr>
          <w:p w14:paraId="4D7CE250" w14:textId="58F8C70B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4B030834" w14:textId="5AF8C823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-0.59881</w:t>
            </w:r>
          </w:p>
        </w:tc>
        <w:tc>
          <w:tcPr>
            <w:tcW w:w="1864" w:type="dxa"/>
          </w:tcPr>
          <w:p w14:paraId="4E5E975E" w14:textId="1522CA13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-48.456</w:t>
            </w:r>
          </w:p>
        </w:tc>
        <w:tc>
          <w:tcPr>
            <w:tcW w:w="1860" w:type="dxa"/>
          </w:tcPr>
          <w:p w14:paraId="1DE1E13E" w14:textId="72AEE8D5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D8AD72B" w14:textId="3B271A7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45D90561" w14:textId="77777777" w:rsidTr="00E930A6">
        <w:trPr>
          <w:trHeight w:val="333"/>
        </w:trPr>
        <w:tc>
          <w:tcPr>
            <w:tcW w:w="1993" w:type="dxa"/>
          </w:tcPr>
          <w:p w14:paraId="503BE6EA" w14:textId="4FB77C7D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25166E95" w14:textId="4D2FB195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-1.44416</w:t>
            </w:r>
          </w:p>
        </w:tc>
        <w:tc>
          <w:tcPr>
            <w:tcW w:w="1864" w:type="dxa"/>
          </w:tcPr>
          <w:p w14:paraId="689D2038" w14:textId="39BC89B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-69.876</w:t>
            </w:r>
          </w:p>
        </w:tc>
        <w:tc>
          <w:tcPr>
            <w:tcW w:w="1860" w:type="dxa"/>
          </w:tcPr>
          <w:p w14:paraId="6EE9F93B" w14:textId="10FC944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10B3410" w14:textId="44D1AE0E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4802F54E" w14:textId="77777777" w:rsidTr="00E930A6">
        <w:trPr>
          <w:trHeight w:val="333"/>
        </w:trPr>
        <w:tc>
          <w:tcPr>
            <w:tcW w:w="1993" w:type="dxa"/>
          </w:tcPr>
          <w:p w14:paraId="31B04397" w14:textId="4D7436DC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521DBA2B" w14:textId="7E69692A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-1.7263</w:t>
            </w:r>
          </w:p>
        </w:tc>
        <w:tc>
          <w:tcPr>
            <w:tcW w:w="1864" w:type="dxa"/>
          </w:tcPr>
          <w:p w14:paraId="597BD3F1" w14:textId="2CF468E5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-90.576</w:t>
            </w:r>
          </w:p>
        </w:tc>
        <w:tc>
          <w:tcPr>
            <w:tcW w:w="1860" w:type="dxa"/>
          </w:tcPr>
          <w:p w14:paraId="7E7EB9F6" w14:textId="3768DDC0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EB10468" w14:textId="4D0FF04E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79C89739" w14:textId="77777777" w:rsidTr="00E930A6">
        <w:trPr>
          <w:trHeight w:val="346"/>
        </w:trPr>
        <w:tc>
          <w:tcPr>
            <w:tcW w:w="1993" w:type="dxa"/>
          </w:tcPr>
          <w:p w14:paraId="34897DEA" w14:textId="7007412B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19B045EA" w14:textId="615C036F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-1.4086</w:t>
            </w:r>
          </w:p>
        </w:tc>
        <w:tc>
          <w:tcPr>
            <w:tcW w:w="1864" w:type="dxa"/>
          </w:tcPr>
          <w:p w14:paraId="1A76D590" w14:textId="21FC9A0F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-110.52</w:t>
            </w:r>
          </w:p>
        </w:tc>
        <w:tc>
          <w:tcPr>
            <w:tcW w:w="1860" w:type="dxa"/>
          </w:tcPr>
          <w:p w14:paraId="5BEBA797" w14:textId="72AEF807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7A89211F" w14:textId="3D6E28C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1F5E5461" w14:textId="77777777" w:rsidR="00FA2B9E" w:rsidRDefault="00FA2B9E" w:rsidP="00FA2B9E">
      <w:pPr>
        <w:pStyle w:val="BodyText"/>
      </w:pPr>
      <w:bookmarkStart w:id="15" w:name="_Ref127526660"/>
    </w:p>
    <w:p w14:paraId="00D7CBA8" w14:textId="77777777" w:rsidR="00FA2B9E" w:rsidRDefault="00FA2B9E" w:rsidP="00FA2B9E">
      <w:pPr>
        <w:pStyle w:val="BodyText"/>
      </w:pPr>
    </w:p>
    <w:p w14:paraId="71ACAB45" w14:textId="77777777" w:rsidR="006953D6" w:rsidRDefault="006953D6" w:rsidP="007463D8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8335B99" w14:textId="77777777" w:rsidR="0052305C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8</w:t>
      </w:r>
      <w:r w:rsidR="00D635C1" w:rsidRPr="007463D8">
        <w:rPr>
          <w:b/>
          <w:bCs/>
          <w:sz w:val="32"/>
          <w:szCs w:val="32"/>
        </w:rPr>
        <w:t xml:space="preserve"> Performance Test – Loaded Operation</w:t>
      </w:r>
      <w:bookmarkEnd w:id="15"/>
    </w:p>
    <w:p w14:paraId="354DC065" w14:textId="0B2D489A" w:rsidR="0016660E" w:rsidRPr="00993300" w:rsidRDefault="00D53B8C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 xml:space="preserve">.1.1 </w:t>
      </w:r>
      <w:r w:rsidR="00033D62" w:rsidRPr="00993300">
        <w:rPr>
          <w:b/>
          <w:bCs/>
          <w:sz w:val="28"/>
          <w:szCs w:val="28"/>
        </w:rPr>
        <w:t>MC</w:t>
      </w:r>
      <w:r w:rsidR="001D767E" w:rsidRPr="00993300">
        <w:rPr>
          <w:b/>
          <w:bCs/>
          <w:sz w:val="28"/>
          <w:szCs w:val="28"/>
        </w:rPr>
        <w:t>E</w:t>
      </w:r>
      <w:r w:rsidR="00033D62" w:rsidRPr="00993300">
        <w:rPr>
          <w:b/>
          <w:bCs/>
          <w:sz w:val="28"/>
          <w:szCs w:val="28"/>
        </w:rPr>
        <w:t>1 – Step Response Test</w:t>
      </w:r>
    </w:p>
    <w:p w14:paraId="6F96C2CB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noProof/>
          <w:sz w:val="22"/>
          <w:szCs w:val="22"/>
        </w:rPr>
        <w:drawing>
          <wp:inline distT="0" distB="0" distL="0" distR="0" wp14:anchorId="73D5802B" wp14:editId="337759E3">
            <wp:extent cx="5943600" cy="2522220"/>
            <wp:effectExtent l="0" t="0" r="0" b="0"/>
            <wp:docPr id="385426002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6002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E08F" w14:textId="3C3B1B7D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28</w:t>
        </w:r>
      </w:fldSimple>
      <w:r>
        <w:t>- Results for Motor One Loaded</w:t>
      </w:r>
    </w:p>
    <w:p w14:paraId="02DAA4EF" w14:textId="73286425" w:rsidR="00033D62" w:rsidRDefault="000720A0" w:rsidP="000B560C">
      <w:pPr>
        <w:pStyle w:val="BodyText"/>
        <w:spacing w:after="60"/>
        <w:ind w:left="0"/>
        <w:jc w:val="center"/>
        <w:rPr>
          <w:sz w:val="22"/>
          <w:szCs w:val="22"/>
        </w:rPr>
      </w:pPr>
      <w:r>
        <w:rPr>
          <w:sz w:val="22"/>
          <w:szCs w:val="22"/>
        </w:rPr>
        <w:t>Step response Test</w:t>
      </w:r>
      <w:r w:rsidR="004F4C1E">
        <w:rPr>
          <w:sz w:val="22"/>
          <w:szCs w:val="22"/>
        </w:rPr>
        <w:t xml:space="preserve">                              </w:t>
      </w:r>
    </w:p>
    <w:p w14:paraId="18F607D2" w14:textId="77777777" w:rsidR="000B365F" w:rsidRPr="00A25CAC" w:rsidRDefault="0051280A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16" w:name="_Hlk120100898"/>
      <w:r w:rsidRPr="00A25CAC">
        <w:rPr>
          <w:b/>
          <w:bCs/>
          <w:szCs w:val="20"/>
          <w:u w:val="single"/>
        </w:rPr>
        <w:t xml:space="preserve">225 </w:t>
      </w:r>
      <w:proofErr w:type="spellStart"/>
      <w:r w:rsidR="001873E0" w:rsidRPr="00A25CAC">
        <w:rPr>
          <w:b/>
          <w:bCs/>
          <w:szCs w:val="20"/>
          <w:u w:val="single"/>
        </w:rPr>
        <w:t>l</w:t>
      </w:r>
      <w:r w:rsidRPr="00A25CAC">
        <w:rPr>
          <w:b/>
          <w:bCs/>
          <w:szCs w:val="20"/>
          <w:u w:val="single"/>
        </w:rPr>
        <w:t>bf</w:t>
      </w:r>
      <w:proofErr w:type="spellEnd"/>
      <w:r w:rsidRPr="00A25CAC">
        <w:rPr>
          <w:b/>
          <w:bCs/>
          <w:szCs w:val="20"/>
          <w:u w:val="single"/>
        </w:rPr>
        <w:t xml:space="preserve"> tension</w:t>
      </w:r>
      <w:r w:rsidR="000B365F" w:rsidRPr="00A25CAC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7CEE9162" w14:textId="77777777" w:rsidTr="00896960">
        <w:tc>
          <w:tcPr>
            <w:tcW w:w="9350" w:type="dxa"/>
            <w:gridSpan w:val="4"/>
          </w:tcPr>
          <w:p w14:paraId="3196B01A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 </w:t>
            </w:r>
          </w:p>
        </w:tc>
      </w:tr>
      <w:tr w:rsidR="000B365F" w14:paraId="01048EFF" w14:textId="77777777" w:rsidTr="006C2C30">
        <w:tc>
          <w:tcPr>
            <w:tcW w:w="3145" w:type="dxa"/>
          </w:tcPr>
          <w:p w14:paraId="674C68C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95D07E3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5A325D1C" w14:textId="77777777" w:rsidTr="00E930A6">
        <w:tc>
          <w:tcPr>
            <w:tcW w:w="3145" w:type="dxa"/>
          </w:tcPr>
          <w:p w14:paraId="26EE861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79B9FD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850AF6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A65B08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2899C53" w14:textId="77777777" w:rsidTr="00E930A6">
        <w:tc>
          <w:tcPr>
            <w:tcW w:w="3145" w:type="dxa"/>
          </w:tcPr>
          <w:p w14:paraId="592ADB87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C34BA82" w14:textId="39034B09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3.2354</w:t>
            </w:r>
          </w:p>
        </w:tc>
        <w:tc>
          <w:tcPr>
            <w:tcW w:w="1373" w:type="dxa"/>
          </w:tcPr>
          <w:p w14:paraId="6DE3FFB7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5ED5FE4C" w14:textId="61D51A2F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0B9CB550" w14:textId="77777777" w:rsidTr="00E930A6">
        <w:tc>
          <w:tcPr>
            <w:tcW w:w="3145" w:type="dxa"/>
          </w:tcPr>
          <w:p w14:paraId="043EF984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7EF6FCD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44FA82A" w14:textId="3244A2B5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0.1992</w:t>
            </w:r>
          </w:p>
        </w:tc>
        <w:tc>
          <w:tcPr>
            <w:tcW w:w="1373" w:type="dxa"/>
          </w:tcPr>
          <w:p w14:paraId="5EF3331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32FBDF6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3B681C3" w14:textId="2F30E297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5E47CA1" w14:textId="77777777" w:rsidR="000B365F" w:rsidRDefault="000B365F" w:rsidP="00033D62"/>
    <w:p w14:paraId="798DF9A9" w14:textId="77777777" w:rsidR="000B365F" w:rsidRPr="000B365F" w:rsidRDefault="0051280A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 w:rsidR="000B365F">
        <w:rPr>
          <w:b/>
          <w:bCs/>
          <w:szCs w:val="20"/>
          <w:u w:val="single"/>
        </w:rPr>
        <w:t xml:space="preserve"> - Retraction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3133A162" w14:textId="77777777" w:rsidTr="00DD5B0A">
        <w:tc>
          <w:tcPr>
            <w:tcW w:w="9350" w:type="dxa"/>
            <w:gridSpan w:val="4"/>
          </w:tcPr>
          <w:p w14:paraId="56AFCC0B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 </w:t>
            </w:r>
          </w:p>
        </w:tc>
      </w:tr>
      <w:tr w:rsidR="000B365F" w14:paraId="0B5FA5CA" w14:textId="77777777" w:rsidTr="006C2C30">
        <w:tc>
          <w:tcPr>
            <w:tcW w:w="3145" w:type="dxa"/>
          </w:tcPr>
          <w:p w14:paraId="24C2E8D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46B81CE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0D3FA300" w14:textId="77777777" w:rsidTr="00E930A6">
        <w:tc>
          <w:tcPr>
            <w:tcW w:w="3145" w:type="dxa"/>
          </w:tcPr>
          <w:p w14:paraId="6F67E3B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F97B93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AA8AB9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3CAFC5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7B3DA92C" w14:textId="77777777" w:rsidTr="00E930A6">
        <w:tc>
          <w:tcPr>
            <w:tcW w:w="3145" w:type="dxa"/>
          </w:tcPr>
          <w:p w14:paraId="5D5CE11C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F34CC28" w14:textId="66AF2D90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-3.2836</w:t>
            </w:r>
          </w:p>
        </w:tc>
        <w:tc>
          <w:tcPr>
            <w:tcW w:w="1373" w:type="dxa"/>
          </w:tcPr>
          <w:p w14:paraId="37890455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1E77F6A4" w14:textId="4EE713AD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B4FA67A" w14:textId="77777777" w:rsidTr="00E930A6">
        <w:tc>
          <w:tcPr>
            <w:tcW w:w="3145" w:type="dxa"/>
          </w:tcPr>
          <w:p w14:paraId="078FF4A6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38A93AEE" w14:textId="7DCA9813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0.2088</w:t>
            </w:r>
          </w:p>
        </w:tc>
        <w:tc>
          <w:tcPr>
            <w:tcW w:w="1373" w:type="dxa"/>
          </w:tcPr>
          <w:p w14:paraId="4F467FE5" w14:textId="77777777" w:rsidR="000B365F" w:rsidRDefault="000B365F" w:rsidP="001458A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5EA5605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96CBB07" w14:textId="4AF87944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9B2733C" w14:textId="77777777" w:rsidR="00AB7E94" w:rsidRDefault="00AB7E94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2A88EADE" w14:textId="77777777" w:rsidR="00CD4140" w:rsidRDefault="00CD4140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617F8523" w14:textId="77777777" w:rsidR="00CD4140" w:rsidRDefault="00CD4140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0D674055" w14:textId="77777777" w:rsidR="00CD4140" w:rsidRDefault="00CD4140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3DFB8144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lastRenderedPageBreak/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 w:rsidR="000B365F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734D4CB6" w14:textId="77777777" w:rsidTr="0080567B">
        <w:tc>
          <w:tcPr>
            <w:tcW w:w="9350" w:type="dxa"/>
            <w:gridSpan w:val="4"/>
          </w:tcPr>
          <w:p w14:paraId="749AD794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0B365F" w14:paraId="4F4A5C6B" w14:textId="77777777" w:rsidTr="006C2C30">
        <w:tc>
          <w:tcPr>
            <w:tcW w:w="3145" w:type="dxa"/>
          </w:tcPr>
          <w:p w14:paraId="7784DD5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F2D7E12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4C64E429" w14:textId="77777777" w:rsidTr="00E930A6">
        <w:tc>
          <w:tcPr>
            <w:tcW w:w="3145" w:type="dxa"/>
          </w:tcPr>
          <w:p w14:paraId="72C8539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A3B456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EE19AB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4FFA323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7ED96B70" w14:textId="77777777" w:rsidTr="00E930A6">
        <w:tc>
          <w:tcPr>
            <w:tcW w:w="3145" w:type="dxa"/>
          </w:tcPr>
          <w:p w14:paraId="5591C89E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4CA396D" w14:textId="77AE3AB7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3.3407</w:t>
            </w:r>
          </w:p>
        </w:tc>
        <w:tc>
          <w:tcPr>
            <w:tcW w:w="1373" w:type="dxa"/>
          </w:tcPr>
          <w:p w14:paraId="6D09F73E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25EEDE6" w14:textId="3CA083F2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5A9A3EDA" w14:textId="77777777" w:rsidTr="00E930A6">
        <w:tc>
          <w:tcPr>
            <w:tcW w:w="3145" w:type="dxa"/>
          </w:tcPr>
          <w:p w14:paraId="75FBB48D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544A71A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6F69A7D" w14:textId="46AEF41B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0.2134</w:t>
            </w:r>
          </w:p>
        </w:tc>
        <w:tc>
          <w:tcPr>
            <w:tcW w:w="1373" w:type="dxa"/>
          </w:tcPr>
          <w:p w14:paraId="7D91753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5049B31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6684E8D" w14:textId="3AA478A7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A6A23E9" w14:textId="77777777" w:rsidR="000B365F" w:rsidRDefault="000B365F" w:rsidP="0093190E"/>
    <w:p w14:paraId="04F07F02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 w:rsidR="000B365F"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0E417E19" w14:textId="77777777" w:rsidTr="009F34E4">
        <w:tc>
          <w:tcPr>
            <w:tcW w:w="9350" w:type="dxa"/>
            <w:gridSpan w:val="4"/>
          </w:tcPr>
          <w:p w14:paraId="19452FA5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0B365F" w14:paraId="3FBB9F68" w14:textId="77777777" w:rsidTr="006C2C30">
        <w:tc>
          <w:tcPr>
            <w:tcW w:w="3145" w:type="dxa"/>
          </w:tcPr>
          <w:p w14:paraId="018F3E8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F5F8D46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53EC622E" w14:textId="77777777" w:rsidTr="00E930A6">
        <w:tc>
          <w:tcPr>
            <w:tcW w:w="3145" w:type="dxa"/>
          </w:tcPr>
          <w:p w14:paraId="1BDF2A3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B63DDE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1455AF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CBF59F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31B4D670" w14:textId="77777777" w:rsidTr="00E930A6">
        <w:tc>
          <w:tcPr>
            <w:tcW w:w="3145" w:type="dxa"/>
          </w:tcPr>
          <w:p w14:paraId="2E7F50C2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549F858" w14:textId="0A016C9D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-3.2511</w:t>
            </w:r>
          </w:p>
        </w:tc>
        <w:tc>
          <w:tcPr>
            <w:tcW w:w="1373" w:type="dxa"/>
          </w:tcPr>
          <w:p w14:paraId="61C927F3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D0E8943" w14:textId="3A768F93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9659C38" w14:textId="77777777" w:rsidTr="00E930A6">
        <w:tc>
          <w:tcPr>
            <w:tcW w:w="3145" w:type="dxa"/>
          </w:tcPr>
          <w:p w14:paraId="01934D59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0B0B0DD3" w14:textId="4E4F66E5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0.1942</w:t>
            </w:r>
          </w:p>
        </w:tc>
        <w:tc>
          <w:tcPr>
            <w:tcW w:w="1373" w:type="dxa"/>
          </w:tcPr>
          <w:p w14:paraId="421E1DD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186C6DD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2BE4B90" w14:textId="78D50DA5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A26E011" w14:textId="77777777" w:rsidR="000B365F" w:rsidRDefault="000B365F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006ED036" w14:textId="77777777" w:rsidR="00010E01" w:rsidRPr="00F858AC" w:rsidRDefault="00010E01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3636478A" w14:textId="77777777" w:rsidR="006953D6" w:rsidRDefault="006953D6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B633B25" w14:textId="77777777" w:rsidR="001924AB" w:rsidRPr="00993300" w:rsidRDefault="00D53B8C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.1.2</w:t>
      </w:r>
      <w:r w:rsidR="00C04B42" w:rsidRPr="00993300">
        <w:rPr>
          <w:b/>
          <w:bCs/>
          <w:sz w:val="28"/>
          <w:szCs w:val="28"/>
        </w:rPr>
        <w:t xml:space="preserve"> MCE 1 – Frequency Response Test</w:t>
      </w:r>
    </w:p>
    <w:p w14:paraId="08E0E0B9" w14:textId="77777777" w:rsidR="00D10C0B" w:rsidRDefault="00AB7E94" w:rsidP="00D10C0B">
      <w:pPr>
        <w:pStyle w:val="BodyText"/>
        <w:spacing w:after="60"/>
        <w:ind w:left="0"/>
      </w:pPr>
      <w:r>
        <w:t xml:space="preserve">       </w:t>
      </w:r>
    </w:p>
    <w:p w14:paraId="3619CA5C" w14:textId="1E3E1C50" w:rsidR="00D10C0B" w:rsidRDefault="001D767E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17" w:name="_Hlk122078239"/>
      <w:r w:rsidRPr="00D001B8">
        <w:rPr>
          <w:b/>
          <w:bCs/>
          <w:u w:val="single"/>
        </w:rPr>
        <w:t xml:space="preserve">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7EAC629D" w14:textId="77777777" w:rsidR="00974107" w:rsidRDefault="00974107" w:rsidP="00974107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  <w14:ligatures w14:val="standardContextual"/>
        </w:rPr>
        <w:drawing>
          <wp:inline distT="0" distB="0" distL="0" distR="0" wp14:anchorId="3655849D" wp14:editId="09CD3F39">
            <wp:extent cx="5467350" cy="2476500"/>
            <wp:effectExtent l="0" t="0" r="0" b="0"/>
            <wp:docPr id="613274930" name="Picture 4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74930" name="Picture 4" descr="A picture containing text, screenshot, font, number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4871" w14:textId="17083419" w:rsidR="00974107" w:rsidRDefault="00974107" w:rsidP="0097410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>-Frequency for Motor One Loaded Tension</w:t>
      </w:r>
    </w:p>
    <w:p w14:paraId="4FD0EEF8" w14:textId="77777777" w:rsidR="00974107" w:rsidRDefault="00974107" w:rsidP="00D10C0B">
      <w:pPr>
        <w:pStyle w:val="BodyText"/>
        <w:spacing w:after="60"/>
        <w:ind w:left="0"/>
        <w:rPr>
          <w:b/>
          <w:bCs/>
          <w:u w:val="single"/>
        </w:rPr>
      </w:pPr>
    </w:p>
    <w:p w14:paraId="02B1AA9D" w14:textId="77777777" w:rsidR="00E930A6" w:rsidRDefault="00E930A6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94EFF1C" wp14:editId="7846DC8E">
            <wp:extent cx="5943600" cy="1483995"/>
            <wp:effectExtent l="0" t="0" r="0" b="1905"/>
            <wp:docPr id="39429550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955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0B6B" w14:textId="0684F56E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30</w:t>
        </w:r>
      </w:fldSimple>
      <w:r>
        <w:t>- Phase for Motor One Loaded Tension</w:t>
      </w:r>
    </w:p>
    <w:p w14:paraId="16750B42" w14:textId="2390BD0F" w:rsidR="00AB7E94" w:rsidRDefault="00AB7E9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5C7C1E2D" w14:textId="77777777" w:rsidR="00E930A6" w:rsidRDefault="00E930A6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DC3CEC0" wp14:editId="0B6A4F7C">
            <wp:extent cx="5943600" cy="1967230"/>
            <wp:effectExtent l="0" t="0" r="0" b="0"/>
            <wp:docPr id="720350611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5061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8E7" w14:textId="715125AD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31</w:t>
        </w:r>
      </w:fldSimple>
      <w:r>
        <w:t>- Magnitude for Motor One Loaded Tension</w:t>
      </w:r>
    </w:p>
    <w:p w14:paraId="233DA2AB" w14:textId="3C59CF8D" w:rsidR="00F954B5" w:rsidRDefault="00F954B5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0E963CBC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2F1EDCEB" w14:textId="77777777" w:rsidTr="00F6116E">
        <w:trPr>
          <w:trHeight w:val="350"/>
        </w:trPr>
        <w:tc>
          <w:tcPr>
            <w:tcW w:w="9350" w:type="dxa"/>
            <w:gridSpan w:val="5"/>
          </w:tcPr>
          <w:p w14:paraId="34A4BE22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1 –</w:t>
            </w:r>
            <w:r>
              <w:rPr>
                <w:b/>
                <w:bCs/>
                <w:sz w:val="22"/>
                <w:szCs w:val="22"/>
              </w:rPr>
              <w:t xml:space="preserve"> Tension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8A5EA2" w14:paraId="2E98A5AA" w14:textId="77777777" w:rsidTr="00E930A6">
        <w:trPr>
          <w:trHeight w:val="628"/>
        </w:trPr>
        <w:tc>
          <w:tcPr>
            <w:tcW w:w="1993" w:type="dxa"/>
          </w:tcPr>
          <w:p w14:paraId="4E0DF08C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07D20826" w14:textId="77777777" w:rsidR="00542BB1" w:rsidRPr="0040772A" w:rsidRDefault="00542BB1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1F8F52C1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58666B63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6C32946C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6B74DCCE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7D47C87D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45E354C7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542BB1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3D382964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55E3D31D" w14:textId="77777777" w:rsidTr="00E930A6">
        <w:trPr>
          <w:trHeight w:val="333"/>
        </w:trPr>
        <w:tc>
          <w:tcPr>
            <w:tcW w:w="1993" w:type="dxa"/>
          </w:tcPr>
          <w:p w14:paraId="31183769" w14:textId="24612A41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09128A05" w14:textId="3E9EB75C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-0.212072</w:t>
            </w:r>
          </w:p>
        </w:tc>
        <w:tc>
          <w:tcPr>
            <w:tcW w:w="1864" w:type="dxa"/>
          </w:tcPr>
          <w:p w14:paraId="2745913F" w14:textId="69ED23A7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-3.5748</w:t>
            </w:r>
          </w:p>
        </w:tc>
        <w:tc>
          <w:tcPr>
            <w:tcW w:w="1860" w:type="dxa"/>
          </w:tcPr>
          <w:p w14:paraId="32E1F6E7" w14:textId="497DB8B3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1C9CDAB" w14:textId="77238E9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30D8A0A0" w14:textId="77777777" w:rsidTr="00E930A6">
        <w:trPr>
          <w:trHeight w:val="346"/>
        </w:trPr>
        <w:tc>
          <w:tcPr>
            <w:tcW w:w="1993" w:type="dxa"/>
          </w:tcPr>
          <w:p w14:paraId="2026F001" w14:textId="11338AF8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10D2227E" w14:textId="0166FE4D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-0.254203</w:t>
            </w:r>
          </w:p>
        </w:tc>
        <w:tc>
          <w:tcPr>
            <w:tcW w:w="1864" w:type="dxa"/>
          </w:tcPr>
          <w:p w14:paraId="6882043A" w14:textId="673677E8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-12.942</w:t>
            </w:r>
          </w:p>
        </w:tc>
        <w:tc>
          <w:tcPr>
            <w:tcW w:w="1860" w:type="dxa"/>
          </w:tcPr>
          <w:p w14:paraId="5EE917B6" w14:textId="2FA2F85E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F3F7783" w14:textId="1A1F0179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2AFCDA79" w14:textId="77777777" w:rsidTr="00E930A6">
        <w:trPr>
          <w:trHeight w:val="333"/>
        </w:trPr>
        <w:tc>
          <w:tcPr>
            <w:tcW w:w="1993" w:type="dxa"/>
          </w:tcPr>
          <w:p w14:paraId="0196F145" w14:textId="2DEC9F08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16B2A110" w14:textId="699DC9E6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-0.424798</w:t>
            </w:r>
          </w:p>
        </w:tc>
        <w:tc>
          <w:tcPr>
            <w:tcW w:w="1864" w:type="dxa"/>
          </w:tcPr>
          <w:p w14:paraId="5DD990BE" w14:textId="65576E25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-24.984</w:t>
            </w:r>
          </w:p>
        </w:tc>
        <w:tc>
          <w:tcPr>
            <w:tcW w:w="1860" w:type="dxa"/>
          </w:tcPr>
          <w:p w14:paraId="7E92BB9F" w14:textId="6629695D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E34CF2D" w14:textId="5DBC1283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2812FF72" w14:textId="77777777" w:rsidTr="00E930A6">
        <w:trPr>
          <w:trHeight w:val="346"/>
        </w:trPr>
        <w:tc>
          <w:tcPr>
            <w:tcW w:w="1993" w:type="dxa"/>
          </w:tcPr>
          <w:p w14:paraId="415627BA" w14:textId="2CAF2A21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213EE742" w14:textId="56EFF5D9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-1.01894</w:t>
            </w:r>
          </w:p>
        </w:tc>
        <w:tc>
          <w:tcPr>
            <w:tcW w:w="1864" w:type="dxa"/>
          </w:tcPr>
          <w:p w14:paraId="053A9CE8" w14:textId="4EB7791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-49.32</w:t>
            </w:r>
          </w:p>
        </w:tc>
        <w:tc>
          <w:tcPr>
            <w:tcW w:w="1860" w:type="dxa"/>
          </w:tcPr>
          <w:p w14:paraId="34A22029" w14:textId="6FAC8F50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AB8A15B" w14:textId="4A02DFD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34822B57" w14:textId="77777777" w:rsidTr="00E930A6">
        <w:trPr>
          <w:trHeight w:val="333"/>
        </w:trPr>
        <w:tc>
          <w:tcPr>
            <w:tcW w:w="1993" w:type="dxa"/>
          </w:tcPr>
          <w:p w14:paraId="7BDE74A7" w14:textId="5E04D035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202E2C5F" w14:textId="79B470A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-1.68977</w:t>
            </w:r>
          </w:p>
        </w:tc>
        <w:tc>
          <w:tcPr>
            <w:tcW w:w="1864" w:type="dxa"/>
          </w:tcPr>
          <w:p w14:paraId="2668FC2D" w14:textId="1A535426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-72.036</w:t>
            </w:r>
          </w:p>
        </w:tc>
        <w:tc>
          <w:tcPr>
            <w:tcW w:w="1860" w:type="dxa"/>
          </w:tcPr>
          <w:p w14:paraId="249EFEA6" w14:textId="09CFEB6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29BF7E8" w14:textId="0885BD36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5A7827D" w14:textId="77777777" w:rsidTr="00E930A6">
        <w:trPr>
          <w:trHeight w:val="333"/>
        </w:trPr>
        <w:tc>
          <w:tcPr>
            <w:tcW w:w="1993" w:type="dxa"/>
          </w:tcPr>
          <w:p w14:paraId="00C57AF5" w14:textId="782DCFAE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330AC506" w14:textId="108548D0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-1.99376</w:t>
            </w:r>
          </w:p>
        </w:tc>
        <w:tc>
          <w:tcPr>
            <w:tcW w:w="1864" w:type="dxa"/>
          </w:tcPr>
          <w:p w14:paraId="3F353D9D" w14:textId="64471E1D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-94.176</w:t>
            </w:r>
          </w:p>
        </w:tc>
        <w:tc>
          <w:tcPr>
            <w:tcW w:w="1860" w:type="dxa"/>
          </w:tcPr>
          <w:p w14:paraId="78898B7B" w14:textId="175B347A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FB8F54E" w14:textId="20F8DC0D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3F3E1DB9" w14:textId="77777777" w:rsidTr="00E930A6">
        <w:trPr>
          <w:trHeight w:val="346"/>
        </w:trPr>
        <w:tc>
          <w:tcPr>
            <w:tcW w:w="1993" w:type="dxa"/>
          </w:tcPr>
          <w:p w14:paraId="06459E06" w14:textId="61E93183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37CC10E4" w14:textId="4A1D507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-1.54319</w:t>
            </w:r>
          </w:p>
        </w:tc>
        <w:tc>
          <w:tcPr>
            <w:tcW w:w="1864" w:type="dxa"/>
          </w:tcPr>
          <w:p w14:paraId="2AB0C3F6" w14:textId="61A407C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-114.48</w:t>
            </w:r>
          </w:p>
        </w:tc>
        <w:tc>
          <w:tcPr>
            <w:tcW w:w="1860" w:type="dxa"/>
          </w:tcPr>
          <w:p w14:paraId="5A5A72A2" w14:textId="6CCBE38A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5AEC8884" w14:textId="64E51B71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4D072004" w14:textId="77777777" w:rsidR="00A25CAC" w:rsidRDefault="00A25CA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p w14:paraId="50E171B5" w14:textId="77777777" w:rsidR="00220300" w:rsidRDefault="00220300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564232E" w14:textId="092AFABA" w:rsidR="00154423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lastRenderedPageBreak/>
        <w:t xml:space="preserve">225 </w:t>
      </w:r>
      <w:proofErr w:type="spellStart"/>
      <w:proofErr w:type="gram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468BFE2E" w14:textId="77777777" w:rsidR="00974107" w:rsidRDefault="00974107" w:rsidP="00974107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  <w14:ligatures w14:val="standardContextual"/>
        </w:rPr>
        <w:drawing>
          <wp:inline distT="0" distB="0" distL="0" distR="0" wp14:anchorId="6CECF9CD" wp14:editId="55035622">
            <wp:extent cx="5467350" cy="2476500"/>
            <wp:effectExtent l="0" t="0" r="0" b="0"/>
            <wp:docPr id="133220745" name="Picture 5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0745" name="Picture 5" descr="A picture containing text, screenshot, font, number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4715" w14:textId="66221B8F" w:rsidR="00974107" w:rsidRDefault="00974107" w:rsidP="00974107">
      <w:pPr>
        <w:pStyle w:val="Caption"/>
        <w:rPr>
          <w:b w:val="0"/>
          <w:bCs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32</w:t>
        </w:r>
      </w:fldSimple>
      <w:r>
        <w:t xml:space="preserve">- </w:t>
      </w:r>
      <w:r w:rsidRPr="000777E7">
        <w:t>Frequency for Motor One Loaded Compression</w:t>
      </w:r>
    </w:p>
    <w:p w14:paraId="5357A4D9" w14:textId="77777777" w:rsidR="00E930A6" w:rsidRDefault="00E930A6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CA13567" wp14:editId="0F415DEB">
            <wp:extent cx="5943600" cy="1483995"/>
            <wp:effectExtent l="0" t="0" r="0" b="1905"/>
            <wp:docPr id="1888001647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01647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F478" w14:textId="64512F00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33</w:t>
        </w:r>
      </w:fldSimple>
      <w:r>
        <w:t>- Phase for Motor One Loaded Compression</w:t>
      </w:r>
    </w:p>
    <w:p w14:paraId="0DA65A81" w14:textId="48612F12" w:rsidR="00696334" w:rsidRDefault="0069633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2D6F1DCE" w14:textId="77777777" w:rsidR="00E930A6" w:rsidRDefault="00E930A6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54A5839" wp14:editId="2F7FC16A">
            <wp:extent cx="5943600" cy="1967230"/>
            <wp:effectExtent l="0" t="0" r="0" b="0"/>
            <wp:docPr id="1859679257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79257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34A4" w14:textId="3089267E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34</w:t>
        </w:r>
      </w:fldSimple>
      <w:r>
        <w:t>- Magnitude for Motor One Loaded Compression</w:t>
      </w:r>
    </w:p>
    <w:p w14:paraId="41EAC295" w14:textId="502819B5" w:rsidR="00B34EBB" w:rsidRDefault="00B34EBB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66379F0D" w14:textId="77777777" w:rsidR="00696334" w:rsidRDefault="001544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  <w:r>
        <w:rPr>
          <w:b/>
          <w:bCs/>
        </w:rPr>
        <w:t xml:space="preserve">  </w:t>
      </w:r>
    </w:p>
    <w:p w14:paraId="7EDD9627" w14:textId="2AD6A6D2" w:rsidR="00220300" w:rsidRDefault="00220300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  <w:r>
        <w:rPr>
          <w:b/>
          <w:bCs/>
        </w:rPr>
        <w:br w:type="page"/>
      </w:r>
    </w:p>
    <w:p w14:paraId="07CA8741" w14:textId="77777777" w:rsidR="00154423" w:rsidRPr="004F4C1E" w:rsidRDefault="001544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596BFB77" w14:textId="77777777" w:rsidTr="00F6116E">
        <w:trPr>
          <w:trHeight w:val="350"/>
        </w:trPr>
        <w:tc>
          <w:tcPr>
            <w:tcW w:w="9350" w:type="dxa"/>
            <w:gridSpan w:val="5"/>
          </w:tcPr>
          <w:p w14:paraId="15D64D9B" w14:textId="77777777" w:rsidR="00F6116E" w:rsidRPr="0040772A" w:rsidRDefault="00F6116E" w:rsidP="0015442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1 –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542BB1" w14:paraId="6FAC93D7" w14:textId="77777777" w:rsidTr="00E930A6">
        <w:trPr>
          <w:trHeight w:val="628"/>
        </w:trPr>
        <w:tc>
          <w:tcPr>
            <w:tcW w:w="1993" w:type="dxa"/>
          </w:tcPr>
          <w:p w14:paraId="1E9ADB00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35D04F84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13873D7E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464EC9A3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579A5B43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57AC0C81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7E6891AB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0CA9410A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430D01C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62CABB12" w14:textId="77777777" w:rsidTr="00E930A6">
        <w:trPr>
          <w:trHeight w:val="333"/>
        </w:trPr>
        <w:tc>
          <w:tcPr>
            <w:tcW w:w="1993" w:type="dxa"/>
          </w:tcPr>
          <w:p w14:paraId="4AB09EDC" w14:textId="1249EA6F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74CB2C38" w14:textId="38B36CEE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-0.806332</w:t>
            </w:r>
          </w:p>
        </w:tc>
        <w:tc>
          <w:tcPr>
            <w:tcW w:w="1864" w:type="dxa"/>
          </w:tcPr>
          <w:p w14:paraId="316C596E" w14:textId="5666C0AC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-7.7148</w:t>
            </w:r>
          </w:p>
        </w:tc>
        <w:tc>
          <w:tcPr>
            <w:tcW w:w="1860" w:type="dxa"/>
          </w:tcPr>
          <w:p w14:paraId="24AF98D2" w14:textId="3EFA7B00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F866B2E" w14:textId="2A4D73C9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61A81719" w14:textId="77777777" w:rsidTr="00E930A6">
        <w:trPr>
          <w:trHeight w:val="346"/>
        </w:trPr>
        <w:tc>
          <w:tcPr>
            <w:tcW w:w="1993" w:type="dxa"/>
          </w:tcPr>
          <w:p w14:paraId="16778905" w14:textId="0ADA7D69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02D03260" w14:textId="7B09D6D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-1.06518</w:t>
            </w:r>
          </w:p>
        </w:tc>
        <w:tc>
          <w:tcPr>
            <w:tcW w:w="1864" w:type="dxa"/>
          </w:tcPr>
          <w:p w14:paraId="08295123" w14:textId="4383208A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-17.586</w:t>
            </w:r>
          </w:p>
        </w:tc>
        <w:tc>
          <w:tcPr>
            <w:tcW w:w="1860" w:type="dxa"/>
          </w:tcPr>
          <w:p w14:paraId="341A7167" w14:textId="1884177E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57D440A" w14:textId="1E85E995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182EFE1B" w14:textId="77777777" w:rsidTr="00E930A6">
        <w:trPr>
          <w:trHeight w:val="333"/>
        </w:trPr>
        <w:tc>
          <w:tcPr>
            <w:tcW w:w="1993" w:type="dxa"/>
          </w:tcPr>
          <w:p w14:paraId="088B0C0D" w14:textId="58A29ED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595A0CC3" w14:textId="71B50ACD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-1.17404</w:t>
            </w:r>
          </w:p>
        </w:tc>
        <w:tc>
          <w:tcPr>
            <w:tcW w:w="1864" w:type="dxa"/>
          </w:tcPr>
          <w:p w14:paraId="6EA87DF6" w14:textId="496C531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-30.276</w:t>
            </w:r>
          </w:p>
        </w:tc>
        <w:tc>
          <w:tcPr>
            <w:tcW w:w="1860" w:type="dxa"/>
          </w:tcPr>
          <w:p w14:paraId="50F54080" w14:textId="5BBD1DB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BB84B55" w14:textId="012A707F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74208047" w14:textId="77777777" w:rsidTr="00E930A6">
        <w:trPr>
          <w:trHeight w:val="346"/>
        </w:trPr>
        <w:tc>
          <w:tcPr>
            <w:tcW w:w="1993" w:type="dxa"/>
          </w:tcPr>
          <w:p w14:paraId="5DD71FF5" w14:textId="7789991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20F1E527" w14:textId="74C247D0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-1.73984</w:t>
            </w:r>
          </w:p>
        </w:tc>
        <w:tc>
          <w:tcPr>
            <w:tcW w:w="1864" w:type="dxa"/>
          </w:tcPr>
          <w:p w14:paraId="7AF0D943" w14:textId="5C49F591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-54.72</w:t>
            </w:r>
          </w:p>
        </w:tc>
        <w:tc>
          <w:tcPr>
            <w:tcW w:w="1860" w:type="dxa"/>
          </w:tcPr>
          <w:p w14:paraId="04CBE637" w14:textId="1C5E9106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D4B7DA9" w14:textId="72EE426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2223E18" w14:textId="77777777" w:rsidTr="00E930A6">
        <w:trPr>
          <w:trHeight w:val="333"/>
        </w:trPr>
        <w:tc>
          <w:tcPr>
            <w:tcW w:w="1993" w:type="dxa"/>
          </w:tcPr>
          <w:p w14:paraId="1DE6135D" w14:textId="6EBE7B16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1E819C19" w14:textId="1C84E13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-2.46932</w:t>
            </w:r>
          </w:p>
        </w:tc>
        <w:tc>
          <w:tcPr>
            <w:tcW w:w="1864" w:type="dxa"/>
          </w:tcPr>
          <w:p w14:paraId="6D4E1F3B" w14:textId="30C00BB7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-78.192</w:t>
            </w:r>
          </w:p>
        </w:tc>
        <w:tc>
          <w:tcPr>
            <w:tcW w:w="1860" w:type="dxa"/>
          </w:tcPr>
          <w:p w14:paraId="69110474" w14:textId="528E291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CE4D73E" w14:textId="32CA7D38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76D43E6" w14:textId="77777777" w:rsidTr="00E930A6">
        <w:trPr>
          <w:trHeight w:val="333"/>
        </w:trPr>
        <w:tc>
          <w:tcPr>
            <w:tcW w:w="1993" w:type="dxa"/>
          </w:tcPr>
          <w:p w14:paraId="76B4C6A7" w14:textId="385089C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1035EDC2" w14:textId="04C1BA89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-2.52947</w:t>
            </w:r>
          </w:p>
        </w:tc>
        <w:tc>
          <w:tcPr>
            <w:tcW w:w="1864" w:type="dxa"/>
          </w:tcPr>
          <w:p w14:paraId="7FEEE40B" w14:textId="171DD23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-100.08</w:t>
            </w:r>
          </w:p>
        </w:tc>
        <w:tc>
          <w:tcPr>
            <w:tcW w:w="1860" w:type="dxa"/>
          </w:tcPr>
          <w:p w14:paraId="0AAF7F86" w14:textId="6E157305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9BBDF2C" w14:textId="47EA831F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246625E2" w14:textId="77777777" w:rsidTr="00E930A6">
        <w:trPr>
          <w:trHeight w:val="346"/>
        </w:trPr>
        <w:tc>
          <w:tcPr>
            <w:tcW w:w="1993" w:type="dxa"/>
          </w:tcPr>
          <w:p w14:paraId="05D288C7" w14:textId="62179E5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78D5F2F0" w14:textId="3F22E60C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-1.56331</w:t>
            </w:r>
          </w:p>
        </w:tc>
        <w:tc>
          <w:tcPr>
            <w:tcW w:w="1864" w:type="dxa"/>
          </w:tcPr>
          <w:p w14:paraId="42D5C751" w14:textId="38E01DCC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-123.12</w:t>
            </w:r>
          </w:p>
        </w:tc>
        <w:tc>
          <w:tcPr>
            <w:tcW w:w="1860" w:type="dxa"/>
          </w:tcPr>
          <w:p w14:paraId="1E4C3815" w14:textId="08E3E0DF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6D10464F" w14:textId="2936829C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7DC81934" w14:textId="77777777" w:rsidR="00010E01" w:rsidRDefault="00010E01" w:rsidP="00120530">
      <w:pPr>
        <w:pStyle w:val="BodyText"/>
        <w:spacing w:after="60"/>
        <w:ind w:left="0"/>
        <w:rPr>
          <w:sz w:val="22"/>
          <w:szCs w:val="22"/>
        </w:rPr>
      </w:pPr>
    </w:p>
    <w:p w14:paraId="007BD263" w14:textId="77777777" w:rsidR="00010E01" w:rsidRDefault="00010E01" w:rsidP="00120530">
      <w:pPr>
        <w:pStyle w:val="BodyText"/>
        <w:spacing w:after="60"/>
        <w:ind w:left="0"/>
        <w:rPr>
          <w:sz w:val="22"/>
          <w:szCs w:val="22"/>
        </w:rPr>
      </w:pPr>
    </w:p>
    <w:p w14:paraId="2942C20F" w14:textId="77777777" w:rsidR="006953D6" w:rsidRDefault="006953D6" w:rsidP="00120530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11B85BB" w14:textId="77777777" w:rsidR="004F4C1E" w:rsidRPr="00993300" w:rsidRDefault="00D53B8C" w:rsidP="00120530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2.1</w:t>
      </w:r>
      <w:r w:rsidR="00120530" w:rsidRPr="00993300">
        <w:rPr>
          <w:b/>
          <w:bCs/>
          <w:sz w:val="28"/>
          <w:szCs w:val="28"/>
        </w:rPr>
        <w:t xml:space="preserve"> </w:t>
      </w:r>
      <w:r w:rsidR="001D767E" w:rsidRPr="00993300">
        <w:rPr>
          <w:b/>
          <w:bCs/>
          <w:sz w:val="28"/>
          <w:szCs w:val="28"/>
        </w:rPr>
        <w:t>MCE 2 – Step Response Test</w:t>
      </w:r>
    </w:p>
    <w:p w14:paraId="17E61278" w14:textId="77777777" w:rsidR="004F4C1E" w:rsidRDefault="004F4C1E" w:rsidP="000B560C">
      <w:pPr>
        <w:pStyle w:val="BodyText"/>
        <w:spacing w:after="60"/>
        <w:ind w:left="0"/>
        <w:jc w:val="center"/>
        <w:rPr>
          <w:szCs w:val="20"/>
          <w:u w:val="single"/>
        </w:rPr>
      </w:pPr>
    </w:p>
    <w:p w14:paraId="5A659278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97B9733" wp14:editId="2B97A4D7">
            <wp:extent cx="5943600" cy="2522220"/>
            <wp:effectExtent l="0" t="0" r="0" b="0"/>
            <wp:docPr id="954669041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6904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E1AF" w14:textId="1EBCD2D2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35</w:t>
        </w:r>
      </w:fldSimple>
      <w:r>
        <w:t>- Results for Motor Two Loaded Tension</w:t>
      </w:r>
    </w:p>
    <w:p w14:paraId="705F31EA" w14:textId="479280D7" w:rsidR="0016590B" w:rsidRPr="004F4C1E" w:rsidRDefault="0016590B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bookmarkEnd w:id="17"/>
    <w:p w14:paraId="0F0AC111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72BBBB8B" w14:textId="77777777" w:rsidTr="00BB22A2">
        <w:tc>
          <w:tcPr>
            <w:tcW w:w="9350" w:type="dxa"/>
            <w:gridSpan w:val="4"/>
          </w:tcPr>
          <w:p w14:paraId="2A9D61C0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</w:t>
            </w:r>
          </w:p>
        </w:tc>
      </w:tr>
      <w:tr w:rsidR="000B365F" w14:paraId="0E303901" w14:textId="77777777" w:rsidTr="006C2C30">
        <w:tc>
          <w:tcPr>
            <w:tcW w:w="3145" w:type="dxa"/>
          </w:tcPr>
          <w:p w14:paraId="2716B79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D8CD0BA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71689EA1" w14:textId="77777777" w:rsidTr="00E930A6">
        <w:tc>
          <w:tcPr>
            <w:tcW w:w="3145" w:type="dxa"/>
          </w:tcPr>
          <w:p w14:paraId="6B078F2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C0B1F4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1BB166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156FE5A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4E0F6D9F" w14:textId="77777777" w:rsidTr="00E930A6">
        <w:tc>
          <w:tcPr>
            <w:tcW w:w="3145" w:type="dxa"/>
          </w:tcPr>
          <w:p w14:paraId="559A81D2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23732E88" w14:textId="2E805C4D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3.2588</w:t>
            </w:r>
          </w:p>
        </w:tc>
        <w:tc>
          <w:tcPr>
            <w:tcW w:w="1373" w:type="dxa"/>
          </w:tcPr>
          <w:p w14:paraId="14CCD7B3" w14:textId="77777777" w:rsidR="000B365F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117B9BA9" w14:textId="7DC41B13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18E77A87" w14:textId="77777777" w:rsidTr="00E930A6">
        <w:tc>
          <w:tcPr>
            <w:tcW w:w="3145" w:type="dxa"/>
          </w:tcPr>
          <w:p w14:paraId="40ED54B0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6BD6BB4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7DC713C" w14:textId="065B4A27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0.1981</w:t>
            </w:r>
          </w:p>
        </w:tc>
        <w:tc>
          <w:tcPr>
            <w:tcW w:w="1373" w:type="dxa"/>
          </w:tcPr>
          <w:p w14:paraId="4EF0D2C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07D3F1A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8EAF5E0" w14:textId="5438188D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35452F5" w14:textId="77777777" w:rsidR="000B365F" w:rsidRDefault="000B365F" w:rsidP="000B365F"/>
    <w:p w14:paraId="54FF202C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4E2E8F15" w14:textId="77777777" w:rsidTr="003E41A2">
        <w:tc>
          <w:tcPr>
            <w:tcW w:w="9350" w:type="dxa"/>
            <w:gridSpan w:val="4"/>
          </w:tcPr>
          <w:p w14:paraId="5A822767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</w:t>
            </w:r>
          </w:p>
        </w:tc>
      </w:tr>
      <w:tr w:rsidR="000B365F" w14:paraId="2F07398E" w14:textId="77777777" w:rsidTr="006C2C30">
        <w:tc>
          <w:tcPr>
            <w:tcW w:w="3145" w:type="dxa"/>
          </w:tcPr>
          <w:p w14:paraId="6B33EB5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41D8A38D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0E9B3077" w14:textId="77777777" w:rsidTr="00E930A6">
        <w:tc>
          <w:tcPr>
            <w:tcW w:w="3145" w:type="dxa"/>
          </w:tcPr>
          <w:p w14:paraId="4337D48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4FE2088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D6D0A3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4B2CBEA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74AAC829" w14:textId="77777777" w:rsidTr="00E930A6">
        <w:tc>
          <w:tcPr>
            <w:tcW w:w="3145" w:type="dxa"/>
          </w:tcPr>
          <w:p w14:paraId="729EFB40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819C507" w14:textId="6325F2EE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-3.2893</w:t>
            </w:r>
          </w:p>
        </w:tc>
        <w:tc>
          <w:tcPr>
            <w:tcW w:w="1373" w:type="dxa"/>
          </w:tcPr>
          <w:p w14:paraId="6FA88444" w14:textId="77777777" w:rsidR="000B365F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2EE72608" w14:textId="2566D2D6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0CA01D56" w14:textId="77777777" w:rsidTr="00E930A6">
        <w:tc>
          <w:tcPr>
            <w:tcW w:w="3145" w:type="dxa"/>
          </w:tcPr>
          <w:p w14:paraId="56CDC321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2EC3BB1B" w14:textId="220DA642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0.2096</w:t>
            </w:r>
          </w:p>
        </w:tc>
        <w:tc>
          <w:tcPr>
            <w:tcW w:w="1373" w:type="dxa"/>
          </w:tcPr>
          <w:p w14:paraId="25EDC6CA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2DEFEDE7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8868B6F" w14:textId="3758CAEF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59210F4" w14:textId="7FB38E98" w:rsidR="000B365F" w:rsidRDefault="000B365F" w:rsidP="000B365F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26725016" w14:textId="0A772101" w:rsidR="00220300" w:rsidRDefault="00220300" w:rsidP="000B365F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1739E202" w14:textId="22A01483" w:rsidR="00220300" w:rsidRDefault="00220300" w:rsidP="000B365F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25FA8F48" w14:textId="18578EFB" w:rsidR="00220300" w:rsidRDefault="00220300" w:rsidP="000B365F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7214F425" w14:textId="77777777" w:rsidR="00220300" w:rsidRDefault="00220300" w:rsidP="000B365F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7FA160FD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05C0C233" w14:textId="77777777" w:rsidTr="00990F05">
        <w:tc>
          <w:tcPr>
            <w:tcW w:w="9350" w:type="dxa"/>
            <w:gridSpan w:val="4"/>
          </w:tcPr>
          <w:p w14:paraId="6D12CFF4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0B365F" w14:paraId="3CB15440" w14:textId="77777777" w:rsidTr="006C2C30">
        <w:tc>
          <w:tcPr>
            <w:tcW w:w="3145" w:type="dxa"/>
          </w:tcPr>
          <w:p w14:paraId="4EE6CA0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6E28FBF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10F69D9C" w14:textId="77777777" w:rsidTr="00E930A6">
        <w:tc>
          <w:tcPr>
            <w:tcW w:w="3145" w:type="dxa"/>
          </w:tcPr>
          <w:p w14:paraId="79F9E82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34AFB68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E9B67E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AEEA9D8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497CA6C4" w14:textId="77777777" w:rsidTr="00E930A6">
        <w:tc>
          <w:tcPr>
            <w:tcW w:w="3145" w:type="dxa"/>
          </w:tcPr>
          <w:p w14:paraId="600930DA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BA40A76" w14:textId="3931E4C4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3.3344</w:t>
            </w:r>
          </w:p>
        </w:tc>
        <w:tc>
          <w:tcPr>
            <w:tcW w:w="1373" w:type="dxa"/>
          </w:tcPr>
          <w:p w14:paraId="3F3246F4" w14:textId="77777777" w:rsidR="000B365F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06D8E2AC" w14:textId="1722AF68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4C2FC649" w14:textId="77777777" w:rsidTr="00E930A6">
        <w:tc>
          <w:tcPr>
            <w:tcW w:w="3145" w:type="dxa"/>
          </w:tcPr>
          <w:p w14:paraId="4E169594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5375299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0C8F24C" w14:textId="13558E71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0.2058</w:t>
            </w:r>
          </w:p>
        </w:tc>
        <w:tc>
          <w:tcPr>
            <w:tcW w:w="1373" w:type="dxa"/>
          </w:tcPr>
          <w:p w14:paraId="48043E27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65D1314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55BC20A" w14:textId="3BAEBCB9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FD6B163" w14:textId="77777777" w:rsidR="000B365F" w:rsidRDefault="000B365F" w:rsidP="000B365F"/>
    <w:p w14:paraId="4A601F1F" w14:textId="77777777" w:rsidR="00533A5F" w:rsidRDefault="00533A5F" w:rsidP="000B365F"/>
    <w:p w14:paraId="6496C146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33DF987E" w14:textId="77777777" w:rsidTr="00B45F17">
        <w:tc>
          <w:tcPr>
            <w:tcW w:w="9350" w:type="dxa"/>
            <w:gridSpan w:val="4"/>
          </w:tcPr>
          <w:p w14:paraId="0681928B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0B365F" w14:paraId="1EBFDF1B" w14:textId="77777777" w:rsidTr="006C2C30">
        <w:tc>
          <w:tcPr>
            <w:tcW w:w="3145" w:type="dxa"/>
          </w:tcPr>
          <w:p w14:paraId="23E9E3E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5ED7FADD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5EF2C282" w14:textId="77777777" w:rsidTr="00E930A6">
        <w:tc>
          <w:tcPr>
            <w:tcW w:w="3145" w:type="dxa"/>
          </w:tcPr>
          <w:p w14:paraId="41DEDB1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D87B16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9ACE6F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926C22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85A05F6" w14:textId="77777777" w:rsidTr="00E930A6">
        <w:tc>
          <w:tcPr>
            <w:tcW w:w="3145" w:type="dxa"/>
          </w:tcPr>
          <w:p w14:paraId="221CD091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67A0E43" w14:textId="7B63E0F3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-3.2631</w:t>
            </w:r>
          </w:p>
        </w:tc>
        <w:tc>
          <w:tcPr>
            <w:tcW w:w="1373" w:type="dxa"/>
          </w:tcPr>
          <w:p w14:paraId="5381F409" w14:textId="77777777" w:rsidR="000B365F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B7BD2FD" w14:textId="1F848BAF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5C1C4FEE" w14:textId="77777777" w:rsidTr="00E930A6">
        <w:tc>
          <w:tcPr>
            <w:tcW w:w="3145" w:type="dxa"/>
          </w:tcPr>
          <w:p w14:paraId="50A35DDF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265513FF" w14:textId="6B6C9B64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0.1967</w:t>
            </w:r>
          </w:p>
        </w:tc>
        <w:tc>
          <w:tcPr>
            <w:tcW w:w="1373" w:type="dxa"/>
          </w:tcPr>
          <w:p w14:paraId="28ECEB4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240A4A1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9C8817C" w14:textId="5FFA81FC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5334E27" w14:textId="77777777" w:rsidR="000B365F" w:rsidRPr="00F858AC" w:rsidRDefault="000B365F" w:rsidP="000B365F">
      <w:pPr>
        <w:pStyle w:val="BodyText"/>
        <w:spacing w:after="60"/>
        <w:ind w:left="0"/>
        <w:rPr>
          <w:b/>
          <w:bCs/>
          <w:szCs w:val="20"/>
        </w:rPr>
      </w:pPr>
    </w:p>
    <w:p w14:paraId="5C4A0F33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51C405F2" w14:textId="5AD2A54F" w:rsidR="00F873E9" w:rsidRPr="00974107" w:rsidRDefault="006953D6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>
        <w:rPr>
          <w:sz w:val="22"/>
          <w:szCs w:val="22"/>
        </w:rPr>
        <w:br w:type="page"/>
      </w:r>
      <w:r w:rsidR="009752CE"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F873E9" w:rsidRPr="00993300">
        <w:rPr>
          <w:b/>
          <w:bCs/>
          <w:sz w:val="28"/>
          <w:szCs w:val="28"/>
        </w:rPr>
        <w:t xml:space="preserve"> MCE 2 – Frequency response Test</w:t>
      </w:r>
    </w:p>
    <w:p w14:paraId="6825071A" w14:textId="2B649ED5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5995D394" w14:textId="77777777" w:rsidR="00974107" w:rsidRDefault="00974107" w:rsidP="00974107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  <w14:ligatures w14:val="standardContextual"/>
        </w:rPr>
        <w:drawing>
          <wp:inline distT="0" distB="0" distL="0" distR="0" wp14:anchorId="2D484D1E" wp14:editId="49C340BA">
            <wp:extent cx="5467350" cy="2476500"/>
            <wp:effectExtent l="0" t="0" r="0" b="0"/>
            <wp:docPr id="101387683" name="Picture 6" descr="A picture containing text, screenshot, font,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7683" name="Picture 6" descr="A picture containing text, screenshot, font, line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69C0" w14:textId="46557CBE" w:rsidR="004B3123" w:rsidRPr="00974107" w:rsidRDefault="00974107" w:rsidP="00974107">
      <w:pPr>
        <w:pStyle w:val="Caption"/>
        <w:rPr>
          <w:b w:val="0"/>
          <w:bCs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36</w:t>
        </w:r>
      </w:fldSimple>
      <w:r>
        <w:rPr>
          <w:noProof/>
        </w:rPr>
        <w:t>-</w:t>
      </w:r>
      <w:r w:rsidRPr="00A25CC2">
        <w:rPr>
          <w:noProof/>
        </w:rPr>
        <w:t xml:space="preserve">Frequency for Motor </w:t>
      </w:r>
      <w:r>
        <w:rPr>
          <w:noProof/>
        </w:rPr>
        <w:t>T</w:t>
      </w:r>
      <w:r w:rsidRPr="00A25CC2">
        <w:rPr>
          <w:noProof/>
        </w:rPr>
        <w:t>wo Loaded Tension</w:t>
      </w:r>
    </w:p>
    <w:p w14:paraId="5875985C" w14:textId="77777777" w:rsidR="00E930A6" w:rsidRDefault="00E930A6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B2CF0A5" wp14:editId="0E0DD6D3">
            <wp:extent cx="5943600" cy="1967230"/>
            <wp:effectExtent l="0" t="0" r="0" b="0"/>
            <wp:docPr id="559602555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02555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D604" w14:textId="49CD98B8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37</w:t>
        </w:r>
      </w:fldSimple>
      <w:r>
        <w:t>- Magnitude for Motor Two Loaded Tension</w:t>
      </w:r>
    </w:p>
    <w:p w14:paraId="1153CF3D" w14:textId="77777777" w:rsidR="00E930A6" w:rsidRDefault="004B3123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E930A6">
        <w:rPr>
          <w:noProof/>
          <w:sz w:val="16"/>
          <w:szCs w:val="16"/>
        </w:rPr>
        <w:drawing>
          <wp:inline distT="0" distB="0" distL="0" distR="0" wp14:anchorId="5CD068B5" wp14:editId="24D76C20">
            <wp:extent cx="5943600" cy="1483995"/>
            <wp:effectExtent l="0" t="0" r="0" b="1905"/>
            <wp:docPr id="18479544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544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205D" w14:textId="0B247FDA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38</w:t>
        </w:r>
      </w:fldSimple>
      <w:r>
        <w:t>- Phase for Motor Two Loaded Tension</w:t>
      </w:r>
    </w:p>
    <w:p w14:paraId="457BEDE0" w14:textId="3D6AD6B9" w:rsid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46BC4B80" w14:textId="40A9549A" w:rsidR="00974107" w:rsidRDefault="00974107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3B1F6F63" w14:textId="77777777" w:rsidR="00974107" w:rsidRPr="00185EFA" w:rsidRDefault="00974107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3D620BEE" w14:textId="77777777" w:rsidTr="00533A5F">
        <w:trPr>
          <w:trHeight w:val="350"/>
        </w:trPr>
        <w:tc>
          <w:tcPr>
            <w:tcW w:w="9350" w:type="dxa"/>
            <w:gridSpan w:val="5"/>
          </w:tcPr>
          <w:p w14:paraId="3E617F6B" w14:textId="77777777" w:rsidR="00533A5F" w:rsidRPr="0040772A" w:rsidRDefault="00533A5F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lastRenderedPageBreak/>
              <w:t>MCE 2 – Frequency response</w:t>
            </w:r>
            <w:r>
              <w:rPr>
                <w:b/>
                <w:bCs/>
                <w:sz w:val="22"/>
                <w:szCs w:val="22"/>
              </w:rPr>
              <w:t xml:space="preserve"> Tension</w:t>
            </w:r>
          </w:p>
        </w:tc>
      </w:tr>
      <w:tr w:rsidR="00185EFA" w14:paraId="1317FA4C" w14:textId="77777777" w:rsidTr="00E930A6">
        <w:trPr>
          <w:trHeight w:val="628"/>
        </w:trPr>
        <w:tc>
          <w:tcPr>
            <w:tcW w:w="1993" w:type="dxa"/>
          </w:tcPr>
          <w:p w14:paraId="75707E0D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77A0BBB2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6C4D88FB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758D05FB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3E2B77AD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249B0DAD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6B6879EA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2219FE92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A47E48E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1E7859EF" w14:textId="77777777" w:rsidTr="00E930A6">
        <w:trPr>
          <w:trHeight w:val="333"/>
        </w:trPr>
        <w:tc>
          <w:tcPr>
            <w:tcW w:w="1993" w:type="dxa"/>
          </w:tcPr>
          <w:p w14:paraId="19E9FFDE" w14:textId="291B8FF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41099B59" w14:textId="216DDB68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-0.00443087</w:t>
            </w:r>
          </w:p>
        </w:tc>
        <w:tc>
          <w:tcPr>
            <w:tcW w:w="1864" w:type="dxa"/>
          </w:tcPr>
          <w:p w14:paraId="28998BE9" w14:textId="0E86E9DE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-2.8224</w:t>
            </w:r>
          </w:p>
        </w:tc>
        <w:tc>
          <w:tcPr>
            <w:tcW w:w="1860" w:type="dxa"/>
          </w:tcPr>
          <w:p w14:paraId="259936AC" w14:textId="68C6AF4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1D333D6" w14:textId="293E470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0B4F9C44" w14:textId="77777777" w:rsidTr="00E930A6">
        <w:trPr>
          <w:trHeight w:val="346"/>
        </w:trPr>
        <w:tc>
          <w:tcPr>
            <w:tcW w:w="1993" w:type="dxa"/>
          </w:tcPr>
          <w:p w14:paraId="0A1EDA5B" w14:textId="2C531E4C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5CAB85D6" w14:textId="0BBE0D2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-0.01812</w:t>
            </w:r>
          </w:p>
        </w:tc>
        <w:tc>
          <w:tcPr>
            <w:tcW w:w="1864" w:type="dxa"/>
          </w:tcPr>
          <w:p w14:paraId="3B3A4619" w14:textId="150A2AFE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-11.934</w:t>
            </w:r>
          </w:p>
        </w:tc>
        <w:tc>
          <w:tcPr>
            <w:tcW w:w="1860" w:type="dxa"/>
          </w:tcPr>
          <w:p w14:paraId="45A00160" w14:textId="422005C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661A6FA" w14:textId="6189686C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2EB7D1CF" w14:textId="77777777" w:rsidTr="00E930A6">
        <w:trPr>
          <w:trHeight w:val="333"/>
        </w:trPr>
        <w:tc>
          <w:tcPr>
            <w:tcW w:w="1993" w:type="dxa"/>
          </w:tcPr>
          <w:p w14:paraId="082A8F35" w14:textId="628B585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63C4A810" w14:textId="16C94073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-0.212072</w:t>
            </w:r>
          </w:p>
        </w:tc>
        <w:tc>
          <w:tcPr>
            <w:tcW w:w="1864" w:type="dxa"/>
          </w:tcPr>
          <w:p w14:paraId="0A70566A" w14:textId="41BA47C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-24.12</w:t>
            </w:r>
          </w:p>
        </w:tc>
        <w:tc>
          <w:tcPr>
            <w:tcW w:w="1860" w:type="dxa"/>
          </w:tcPr>
          <w:p w14:paraId="12AFE9DE" w14:textId="225F97F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1AB9676" w14:textId="4856E628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CF0193A" w14:textId="77777777" w:rsidTr="00E930A6">
        <w:trPr>
          <w:trHeight w:val="346"/>
        </w:trPr>
        <w:tc>
          <w:tcPr>
            <w:tcW w:w="1993" w:type="dxa"/>
          </w:tcPr>
          <w:p w14:paraId="5CF8BABB" w14:textId="4A6B236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4D20822E" w14:textId="0B3AE697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-0.71679</w:t>
            </w:r>
          </w:p>
        </w:tc>
        <w:tc>
          <w:tcPr>
            <w:tcW w:w="1864" w:type="dxa"/>
          </w:tcPr>
          <w:p w14:paraId="732F0E47" w14:textId="6DACE81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-47.448</w:t>
            </w:r>
          </w:p>
        </w:tc>
        <w:tc>
          <w:tcPr>
            <w:tcW w:w="1860" w:type="dxa"/>
          </w:tcPr>
          <w:p w14:paraId="6F43A563" w14:textId="1D50FE98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12CC0E0" w14:textId="4743DC45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3C47A48" w14:textId="77777777" w:rsidTr="00E930A6">
        <w:trPr>
          <w:trHeight w:val="333"/>
        </w:trPr>
        <w:tc>
          <w:tcPr>
            <w:tcW w:w="1993" w:type="dxa"/>
          </w:tcPr>
          <w:p w14:paraId="2204CDB1" w14:textId="13507A66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2D53D073" w14:textId="117459B3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-1.54158</w:t>
            </w:r>
          </w:p>
        </w:tc>
        <w:tc>
          <w:tcPr>
            <w:tcW w:w="1864" w:type="dxa"/>
          </w:tcPr>
          <w:p w14:paraId="03709AC1" w14:textId="37A1D5C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-69.876</w:t>
            </w:r>
          </w:p>
        </w:tc>
        <w:tc>
          <w:tcPr>
            <w:tcW w:w="1860" w:type="dxa"/>
          </w:tcPr>
          <w:p w14:paraId="11EDA2D3" w14:textId="56943F5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48C41C8" w14:textId="104FB27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5B0EB468" w14:textId="77777777" w:rsidTr="00E930A6">
        <w:trPr>
          <w:trHeight w:val="333"/>
        </w:trPr>
        <w:tc>
          <w:tcPr>
            <w:tcW w:w="1993" w:type="dxa"/>
          </w:tcPr>
          <w:p w14:paraId="53941A2F" w14:textId="7BA979F8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73BD6AFE" w14:textId="2FB90A8B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-1.98024</w:t>
            </w:r>
          </w:p>
        </w:tc>
        <w:tc>
          <w:tcPr>
            <w:tcW w:w="1864" w:type="dxa"/>
          </w:tcPr>
          <w:p w14:paraId="44BE7E05" w14:textId="68D63C4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-92.736</w:t>
            </w:r>
          </w:p>
        </w:tc>
        <w:tc>
          <w:tcPr>
            <w:tcW w:w="1860" w:type="dxa"/>
          </w:tcPr>
          <w:p w14:paraId="5AF56772" w14:textId="7DD26792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38E7442" w14:textId="0BDC43B4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2A37080E" w14:textId="77777777" w:rsidTr="00E930A6">
        <w:trPr>
          <w:trHeight w:val="346"/>
        </w:trPr>
        <w:tc>
          <w:tcPr>
            <w:tcW w:w="1993" w:type="dxa"/>
          </w:tcPr>
          <w:p w14:paraId="5E2BEEF8" w14:textId="46FFE7E3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567B7D3B" w14:textId="626FDB96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-1.52504</w:t>
            </w:r>
          </w:p>
        </w:tc>
        <w:tc>
          <w:tcPr>
            <w:tcW w:w="1864" w:type="dxa"/>
          </w:tcPr>
          <w:p w14:paraId="5A8011CE" w14:textId="7847E773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-112.32</w:t>
            </w:r>
          </w:p>
        </w:tc>
        <w:tc>
          <w:tcPr>
            <w:tcW w:w="1860" w:type="dxa"/>
          </w:tcPr>
          <w:p w14:paraId="7E37EFB6" w14:textId="79871E6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42F41E31" w14:textId="4FA78BAC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47C6F5FD" w14:textId="4521E109" w:rsidR="00220300" w:rsidRDefault="00220300" w:rsidP="00B34EBB">
      <w:pPr>
        <w:pStyle w:val="BodyText"/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FC2E924" w14:textId="77777777" w:rsidR="00E930A6" w:rsidRDefault="00E930A6" w:rsidP="00B34EBB">
      <w:pPr>
        <w:pStyle w:val="BodyText"/>
        <w:spacing w:after="60"/>
        <w:ind w:left="0"/>
        <w:rPr>
          <w:b/>
          <w:bCs/>
          <w:u w:val="single"/>
        </w:rPr>
      </w:pPr>
    </w:p>
    <w:p w14:paraId="65B02761" w14:textId="7ACA8E6D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225 </w:t>
      </w:r>
      <w:proofErr w:type="spellStart"/>
      <w:r w:rsidR="00533A5F" w:rsidRPr="00D001B8">
        <w:rPr>
          <w:b/>
          <w:bCs/>
          <w:u w:val="single"/>
        </w:rPr>
        <w:t>lbf</w:t>
      </w:r>
      <w:proofErr w:type="spellEnd"/>
      <w:r w:rsidR="00533A5F" w:rsidRPr="00D001B8">
        <w:rPr>
          <w:b/>
          <w:bCs/>
          <w:u w:val="single"/>
        </w:rPr>
        <w:t xml:space="preserve"> Compression</w:t>
      </w:r>
    </w:p>
    <w:p w14:paraId="5089470C" w14:textId="77777777" w:rsidR="00974107" w:rsidRDefault="00974107" w:rsidP="00974107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  <w14:ligatures w14:val="standardContextual"/>
        </w:rPr>
        <w:drawing>
          <wp:inline distT="0" distB="0" distL="0" distR="0" wp14:anchorId="1C22F9B8" wp14:editId="14B65001">
            <wp:extent cx="5467350" cy="2476500"/>
            <wp:effectExtent l="0" t="0" r="0" b="0"/>
            <wp:docPr id="746835062" name="Picture 7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35062" name="Picture 7" descr="A picture containing text, screenshot, font, number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A7A1" w14:textId="36027694" w:rsidR="004B3123" w:rsidRPr="004B3123" w:rsidRDefault="00974107" w:rsidP="00974107">
      <w:pPr>
        <w:pStyle w:val="Caption"/>
        <w:rPr>
          <w:b w:val="0"/>
          <w:bCs/>
        </w:rPr>
      </w:pPr>
      <w:r>
        <w:t xml:space="preserve">Figure </w:t>
      </w:r>
      <w:fldSimple w:instr=" SEQ Figure \* ARABIC ">
        <w:r>
          <w:rPr>
            <w:noProof/>
          </w:rPr>
          <w:t>39</w:t>
        </w:r>
      </w:fldSimple>
      <w:r>
        <w:t>-</w:t>
      </w:r>
      <w:r w:rsidRPr="00EE3F3A">
        <w:t>Frequency for Motor Two Loaded Compression</w:t>
      </w:r>
    </w:p>
    <w:p w14:paraId="7D3A0BC2" w14:textId="77777777" w:rsidR="00E930A6" w:rsidRDefault="00E930A6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02AAC70" wp14:editId="08B888C1">
            <wp:extent cx="5943600" cy="1967230"/>
            <wp:effectExtent l="0" t="0" r="0" b="0"/>
            <wp:docPr id="1278446143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46143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0CE2" w14:textId="10F14FAB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40</w:t>
        </w:r>
      </w:fldSimple>
      <w:r>
        <w:t>- Magnitude for Motor Two Loaded Compression</w:t>
      </w:r>
    </w:p>
    <w:p w14:paraId="6C5A0FF4" w14:textId="77777777" w:rsidR="00E930A6" w:rsidRDefault="004B3123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E930A6">
        <w:rPr>
          <w:noProof/>
          <w:sz w:val="16"/>
          <w:szCs w:val="16"/>
        </w:rPr>
        <w:drawing>
          <wp:inline distT="0" distB="0" distL="0" distR="0" wp14:anchorId="6747D4EA" wp14:editId="7ABC87DD">
            <wp:extent cx="5943600" cy="1483995"/>
            <wp:effectExtent l="0" t="0" r="0" b="1905"/>
            <wp:docPr id="40481918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1918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F156" w14:textId="47B8F5A4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41</w:t>
        </w:r>
      </w:fldSimple>
      <w:r>
        <w:t>- Phase for Motor Two Loaded Compression</w:t>
      </w:r>
    </w:p>
    <w:p w14:paraId="05A29AD7" w14:textId="3376DFDF" w:rsid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72774706" w14:textId="64ECA94A" w:rsidR="00220300" w:rsidRDefault="00220300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66275C50" w14:textId="77777777" w:rsidR="00220300" w:rsidRPr="00185EFA" w:rsidRDefault="00220300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05C17723" w14:textId="77777777" w:rsidTr="00533A5F">
        <w:trPr>
          <w:trHeight w:val="350"/>
        </w:trPr>
        <w:tc>
          <w:tcPr>
            <w:tcW w:w="9350" w:type="dxa"/>
            <w:gridSpan w:val="5"/>
          </w:tcPr>
          <w:p w14:paraId="4A1AEB4B" w14:textId="77777777" w:rsidR="00533A5F" w:rsidRPr="0040772A" w:rsidRDefault="00533A5F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lastRenderedPageBreak/>
              <w:t>MCE 2 – Frequency response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</w:p>
        </w:tc>
      </w:tr>
      <w:tr w:rsidR="00185EFA" w14:paraId="57F279F2" w14:textId="77777777" w:rsidTr="00E930A6">
        <w:trPr>
          <w:trHeight w:val="628"/>
        </w:trPr>
        <w:tc>
          <w:tcPr>
            <w:tcW w:w="1993" w:type="dxa"/>
          </w:tcPr>
          <w:p w14:paraId="6A0439DA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3F2C4C9E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21841CDF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645457D3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12BA1811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0839F28F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321B1C23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5513296E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B293C13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4501BEEA" w14:textId="77777777" w:rsidTr="00E930A6">
        <w:trPr>
          <w:trHeight w:val="333"/>
        </w:trPr>
        <w:tc>
          <w:tcPr>
            <w:tcW w:w="1993" w:type="dxa"/>
          </w:tcPr>
          <w:p w14:paraId="0C3D18FA" w14:textId="1D3617EE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1EF3DD0E" w14:textId="3F40BEEE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-0.716787</w:t>
            </w:r>
          </w:p>
        </w:tc>
        <w:tc>
          <w:tcPr>
            <w:tcW w:w="1864" w:type="dxa"/>
          </w:tcPr>
          <w:p w14:paraId="0C741856" w14:textId="31E99684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-7.3944</w:t>
            </w:r>
          </w:p>
        </w:tc>
        <w:tc>
          <w:tcPr>
            <w:tcW w:w="1860" w:type="dxa"/>
          </w:tcPr>
          <w:p w14:paraId="5CD66233" w14:textId="6940089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78218E5" w14:textId="58956882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0AE0F987" w14:textId="77777777" w:rsidTr="00E930A6">
        <w:trPr>
          <w:trHeight w:val="346"/>
        </w:trPr>
        <w:tc>
          <w:tcPr>
            <w:tcW w:w="1993" w:type="dxa"/>
          </w:tcPr>
          <w:p w14:paraId="6F05F9E9" w14:textId="372C53B5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535156DB" w14:textId="3A94243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-0.776381</w:t>
            </w:r>
          </w:p>
        </w:tc>
        <w:tc>
          <w:tcPr>
            <w:tcW w:w="1864" w:type="dxa"/>
          </w:tcPr>
          <w:p w14:paraId="727DE918" w14:textId="603D32AE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-18.108</w:t>
            </w:r>
          </w:p>
        </w:tc>
        <w:tc>
          <w:tcPr>
            <w:tcW w:w="1860" w:type="dxa"/>
          </w:tcPr>
          <w:p w14:paraId="6364403E" w14:textId="26CE36F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801748D" w14:textId="501FA84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28C0036D" w14:textId="77777777" w:rsidTr="00E930A6">
        <w:trPr>
          <w:trHeight w:val="333"/>
        </w:trPr>
        <w:tc>
          <w:tcPr>
            <w:tcW w:w="1993" w:type="dxa"/>
          </w:tcPr>
          <w:p w14:paraId="73D15B46" w14:textId="32EA4D3C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41A78537" w14:textId="61A1BE8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-1.03432</w:t>
            </w:r>
          </w:p>
        </w:tc>
        <w:tc>
          <w:tcPr>
            <w:tcW w:w="1864" w:type="dxa"/>
          </w:tcPr>
          <w:p w14:paraId="52AE6153" w14:textId="15162E3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-30.168</w:t>
            </w:r>
          </w:p>
        </w:tc>
        <w:tc>
          <w:tcPr>
            <w:tcW w:w="1860" w:type="dxa"/>
          </w:tcPr>
          <w:p w14:paraId="06D89EE6" w14:textId="0EF69A5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F5486B1" w14:textId="258AD5B7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A2E53AC" w14:textId="77777777" w:rsidTr="00E930A6">
        <w:trPr>
          <w:trHeight w:val="346"/>
        </w:trPr>
        <w:tc>
          <w:tcPr>
            <w:tcW w:w="1993" w:type="dxa"/>
          </w:tcPr>
          <w:p w14:paraId="69503F3E" w14:textId="5680908C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469714C6" w14:textId="1D3632CA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-1.64019</w:t>
            </w:r>
          </w:p>
        </w:tc>
        <w:tc>
          <w:tcPr>
            <w:tcW w:w="1864" w:type="dxa"/>
          </w:tcPr>
          <w:p w14:paraId="2D04D54F" w14:textId="43472063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-53.496</w:t>
            </w:r>
          </w:p>
        </w:tc>
        <w:tc>
          <w:tcPr>
            <w:tcW w:w="1860" w:type="dxa"/>
          </w:tcPr>
          <w:p w14:paraId="2D780853" w14:textId="1AB247D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0E41CB6" w14:textId="447BB137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071F3044" w14:textId="77777777" w:rsidTr="00E930A6">
        <w:trPr>
          <w:trHeight w:val="333"/>
        </w:trPr>
        <w:tc>
          <w:tcPr>
            <w:tcW w:w="1993" w:type="dxa"/>
          </w:tcPr>
          <w:p w14:paraId="5E4CDA81" w14:textId="3B328522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45676BCB" w14:textId="1C2A2AC4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-2.29072</w:t>
            </w:r>
          </w:p>
        </w:tc>
        <w:tc>
          <w:tcPr>
            <w:tcW w:w="1864" w:type="dxa"/>
          </w:tcPr>
          <w:p w14:paraId="2B9F17EC" w14:textId="18B76AA3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-77.004</w:t>
            </w:r>
          </w:p>
        </w:tc>
        <w:tc>
          <w:tcPr>
            <w:tcW w:w="1860" w:type="dxa"/>
          </w:tcPr>
          <w:p w14:paraId="11659606" w14:textId="4F82A2F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1391D21" w14:textId="61B3B174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07B90F7" w14:textId="77777777" w:rsidTr="00E930A6">
        <w:trPr>
          <w:trHeight w:val="333"/>
        </w:trPr>
        <w:tc>
          <w:tcPr>
            <w:tcW w:w="1993" w:type="dxa"/>
          </w:tcPr>
          <w:p w14:paraId="528B59CD" w14:textId="63E8F1DE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4700DC2F" w14:textId="7A93B5A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-2.5363</w:t>
            </w:r>
          </w:p>
        </w:tc>
        <w:tc>
          <w:tcPr>
            <w:tcW w:w="1864" w:type="dxa"/>
          </w:tcPr>
          <w:p w14:paraId="070BDCFB" w14:textId="0FAD9A7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-100.224</w:t>
            </w:r>
          </w:p>
        </w:tc>
        <w:tc>
          <w:tcPr>
            <w:tcW w:w="1860" w:type="dxa"/>
          </w:tcPr>
          <w:p w14:paraId="6D293DDB" w14:textId="120CBC4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236EEFF" w14:textId="0DA0985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7230E85" w14:textId="77777777" w:rsidTr="00E930A6">
        <w:trPr>
          <w:trHeight w:val="346"/>
        </w:trPr>
        <w:tc>
          <w:tcPr>
            <w:tcW w:w="1993" w:type="dxa"/>
          </w:tcPr>
          <w:p w14:paraId="4F7535E3" w14:textId="12E3AF6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5EA11D81" w14:textId="43CD1B32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-1.57128</w:t>
            </w:r>
          </w:p>
        </w:tc>
        <w:tc>
          <w:tcPr>
            <w:tcW w:w="1864" w:type="dxa"/>
          </w:tcPr>
          <w:p w14:paraId="65F5C81C" w14:textId="2E993504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-122.76</w:t>
            </w:r>
          </w:p>
        </w:tc>
        <w:tc>
          <w:tcPr>
            <w:tcW w:w="1860" w:type="dxa"/>
          </w:tcPr>
          <w:p w14:paraId="210AC9BE" w14:textId="4693AADA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35EA4342" w14:textId="2A0E4337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16F0F277" w14:textId="77777777" w:rsidR="006953D6" w:rsidRDefault="006953D6" w:rsidP="00B34EBB">
      <w:pPr>
        <w:pStyle w:val="BodyText"/>
        <w:spacing w:after="60"/>
        <w:ind w:left="0"/>
        <w:rPr>
          <w:sz w:val="22"/>
          <w:szCs w:val="22"/>
        </w:rPr>
      </w:pPr>
    </w:p>
    <w:p w14:paraId="3492734F" w14:textId="77777777" w:rsidR="00533A5F" w:rsidRDefault="00533A5F" w:rsidP="00B34EBB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15E5A63" w14:textId="77777777" w:rsidR="001924AB" w:rsidRPr="00993300" w:rsidRDefault="009752CE" w:rsidP="00B34EBB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3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1</w:t>
      </w:r>
      <w:r w:rsidR="00F873E9" w:rsidRPr="00993300">
        <w:rPr>
          <w:b/>
          <w:bCs/>
          <w:sz w:val="28"/>
          <w:szCs w:val="28"/>
        </w:rPr>
        <w:t xml:space="preserve"> MCE 3 – Step Response Test</w:t>
      </w:r>
    </w:p>
    <w:p w14:paraId="465E5E59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E8D7048" wp14:editId="3D60318E">
            <wp:extent cx="5943600" cy="2522220"/>
            <wp:effectExtent l="0" t="0" r="0" b="0"/>
            <wp:docPr id="1901611727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11727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4A55" w14:textId="3D1359A0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42</w:t>
        </w:r>
      </w:fldSimple>
      <w:r>
        <w:t>- Results for Motor Three</w:t>
      </w:r>
    </w:p>
    <w:p w14:paraId="4BBE8D1D" w14:textId="35A2ECAC" w:rsidR="007A0BF6" w:rsidRDefault="007A0BF6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683862D5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32AB93B7" w14:textId="77777777" w:rsidTr="009276DA">
        <w:tc>
          <w:tcPr>
            <w:tcW w:w="9350" w:type="dxa"/>
            <w:gridSpan w:val="4"/>
          </w:tcPr>
          <w:p w14:paraId="5634624A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</w:t>
            </w:r>
          </w:p>
        </w:tc>
      </w:tr>
      <w:tr w:rsidR="00FA2B9E" w14:paraId="6628119E" w14:textId="77777777" w:rsidTr="006C2C30">
        <w:tc>
          <w:tcPr>
            <w:tcW w:w="3145" w:type="dxa"/>
          </w:tcPr>
          <w:p w14:paraId="7B4E9D5B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11F7B003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5E3C156B" w14:textId="77777777" w:rsidTr="00E930A6">
        <w:tc>
          <w:tcPr>
            <w:tcW w:w="3145" w:type="dxa"/>
          </w:tcPr>
          <w:p w14:paraId="2A38D2E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60FF04F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26D470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54B8BB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425B3CE7" w14:textId="77777777" w:rsidTr="00E930A6">
        <w:tc>
          <w:tcPr>
            <w:tcW w:w="3145" w:type="dxa"/>
          </w:tcPr>
          <w:p w14:paraId="420E8236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1A63160" w14:textId="40A3D286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3.2626</w:t>
            </w:r>
          </w:p>
        </w:tc>
        <w:tc>
          <w:tcPr>
            <w:tcW w:w="1373" w:type="dxa"/>
          </w:tcPr>
          <w:p w14:paraId="1FC10EF6" w14:textId="77777777" w:rsidR="00FA2B9E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FA2B9E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4C67BA19" w14:textId="349AB90A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0E5BA450" w14:textId="77777777" w:rsidTr="00E930A6">
        <w:tc>
          <w:tcPr>
            <w:tcW w:w="3145" w:type="dxa"/>
          </w:tcPr>
          <w:p w14:paraId="413C525E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4230C1E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38CA2DF" w14:textId="5B86ED24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0.1999</w:t>
            </w:r>
          </w:p>
        </w:tc>
        <w:tc>
          <w:tcPr>
            <w:tcW w:w="1373" w:type="dxa"/>
          </w:tcPr>
          <w:p w14:paraId="255135E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378EBB09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9AA1E5C" w14:textId="5C3F2A95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CBB5253" w14:textId="77777777" w:rsidR="00FA2B9E" w:rsidRDefault="00FA2B9E" w:rsidP="00FA2B9E"/>
    <w:p w14:paraId="69521C02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17FEC759" w14:textId="77777777" w:rsidTr="00BE0AC2">
        <w:tc>
          <w:tcPr>
            <w:tcW w:w="9350" w:type="dxa"/>
            <w:gridSpan w:val="4"/>
          </w:tcPr>
          <w:p w14:paraId="0E095B43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</w:t>
            </w:r>
          </w:p>
        </w:tc>
      </w:tr>
      <w:tr w:rsidR="00FA2B9E" w14:paraId="09AAA4E2" w14:textId="77777777" w:rsidTr="006C2C30">
        <w:tc>
          <w:tcPr>
            <w:tcW w:w="3145" w:type="dxa"/>
          </w:tcPr>
          <w:p w14:paraId="2432690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CF477F4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018BCE85" w14:textId="77777777" w:rsidTr="00E930A6">
        <w:tc>
          <w:tcPr>
            <w:tcW w:w="3145" w:type="dxa"/>
          </w:tcPr>
          <w:p w14:paraId="7284326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48DFA5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5C90D7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D160A0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6B313A8F" w14:textId="77777777" w:rsidTr="00E930A6">
        <w:tc>
          <w:tcPr>
            <w:tcW w:w="3145" w:type="dxa"/>
          </w:tcPr>
          <w:p w14:paraId="6B7E704C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CA70559" w14:textId="7CA30CBB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-3.2934</w:t>
            </w:r>
          </w:p>
        </w:tc>
        <w:tc>
          <w:tcPr>
            <w:tcW w:w="1373" w:type="dxa"/>
          </w:tcPr>
          <w:p w14:paraId="5E8528BB" w14:textId="77777777" w:rsidR="00FA2B9E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FA2B9E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5788273" w14:textId="48B50912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66441AA4" w14:textId="77777777" w:rsidTr="00E930A6">
        <w:tc>
          <w:tcPr>
            <w:tcW w:w="3145" w:type="dxa"/>
          </w:tcPr>
          <w:p w14:paraId="5AA07669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58EB7ABA" w14:textId="538ED670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0.2109</w:t>
            </w:r>
          </w:p>
        </w:tc>
        <w:tc>
          <w:tcPr>
            <w:tcW w:w="1373" w:type="dxa"/>
          </w:tcPr>
          <w:p w14:paraId="5CD0109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3518E3E5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6EB91C6" w14:textId="63CD47A1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DBEEAE1" w14:textId="022B0216" w:rsidR="00FA2B9E" w:rsidRDefault="00FA2B9E" w:rsidP="00FA2B9E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46FBB44C" w14:textId="4140AB31" w:rsidR="00E930A6" w:rsidRDefault="00E930A6" w:rsidP="00FA2B9E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68F450A3" w14:textId="7FC6753F" w:rsidR="00E930A6" w:rsidRDefault="00E930A6" w:rsidP="00FA2B9E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7B8CF1A3" w14:textId="691EEEE0" w:rsidR="00E930A6" w:rsidRDefault="00E930A6" w:rsidP="00FA2B9E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62BF0088" w14:textId="77777777" w:rsidR="00E930A6" w:rsidRDefault="00E930A6" w:rsidP="00FA2B9E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0045A9C3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lastRenderedPageBreak/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6B401FB6" w14:textId="77777777" w:rsidTr="009445F2">
        <w:tc>
          <w:tcPr>
            <w:tcW w:w="9350" w:type="dxa"/>
            <w:gridSpan w:val="4"/>
          </w:tcPr>
          <w:p w14:paraId="0B8E4029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 w:rsidR="00124ABE"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FA2B9E" w14:paraId="7606EAE2" w14:textId="77777777" w:rsidTr="006C2C30">
        <w:tc>
          <w:tcPr>
            <w:tcW w:w="3145" w:type="dxa"/>
          </w:tcPr>
          <w:p w14:paraId="160D87E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022E70F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24A174BB" w14:textId="77777777" w:rsidTr="00E930A6">
        <w:tc>
          <w:tcPr>
            <w:tcW w:w="3145" w:type="dxa"/>
          </w:tcPr>
          <w:p w14:paraId="026DE86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4D79541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429CCC2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1451E3EB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29C6C353" w14:textId="77777777" w:rsidTr="00E930A6">
        <w:tc>
          <w:tcPr>
            <w:tcW w:w="3145" w:type="dxa"/>
          </w:tcPr>
          <w:p w14:paraId="6107F2E9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8FED1B4" w14:textId="3C1E4A80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3.3006</w:t>
            </w:r>
          </w:p>
        </w:tc>
        <w:tc>
          <w:tcPr>
            <w:tcW w:w="1373" w:type="dxa"/>
          </w:tcPr>
          <w:p w14:paraId="32BF9FF0" w14:textId="77777777" w:rsidR="00FA2B9E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FA2B9E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C6780D7" w14:textId="7CEB50C4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78C7790A" w14:textId="77777777" w:rsidTr="00E930A6">
        <w:tc>
          <w:tcPr>
            <w:tcW w:w="3145" w:type="dxa"/>
          </w:tcPr>
          <w:p w14:paraId="49400D83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3953239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5886EBB" w14:textId="2835D4E2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0.2084</w:t>
            </w:r>
          </w:p>
        </w:tc>
        <w:tc>
          <w:tcPr>
            <w:tcW w:w="1373" w:type="dxa"/>
          </w:tcPr>
          <w:p w14:paraId="1E0CDBD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6E5AB42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8BD147B" w14:textId="1C88E73F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77B63FB" w14:textId="77777777" w:rsidR="00533A5F" w:rsidRDefault="00533A5F" w:rsidP="00FA2B9E"/>
    <w:p w14:paraId="73B744A9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09BA0A18" w14:textId="77777777" w:rsidTr="000519A7">
        <w:tc>
          <w:tcPr>
            <w:tcW w:w="9350" w:type="dxa"/>
            <w:gridSpan w:val="4"/>
          </w:tcPr>
          <w:p w14:paraId="58D1F53D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 w:rsidR="00124ABE"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FA2B9E" w14:paraId="6B25949B" w14:textId="77777777" w:rsidTr="006C2C30">
        <w:tc>
          <w:tcPr>
            <w:tcW w:w="3145" w:type="dxa"/>
          </w:tcPr>
          <w:p w14:paraId="4121E18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4BD5FBB1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3B2D4DB5" w14:textId="77777777" w:rsidTr="00E930A6">
        <w:tc>
          <w:tcPr>
            <w:tcW w:w="3145" w:type="dxa"/>
          </w:tcPr>
          <w:p w14:paraId="1BC3005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2EFB63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12EE5F9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F397AE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754B73D8" w14:textId="77777777" w:rsidTr="00E930A6">
        <w:tc>
          <w:tcPr>
            <w:tcW w:w="3145" w:type="dxa"/>
          </w:tcPr>
          <w:p w14:paraId="540AE568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10F99A7" w14:textId="393D8F42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-3.2493</w:t>
            </w:r>
          </w:p>
        </w:tc>
        <w:tc>
          <w:tcPr>
            <w:tcW w:w="1373" w:type="dxa"/>
          </w:tcPr>
          <w:p w14:paraId="0E867177" w14:textId="77777777" w:rsidR="00FA2B9E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FA2B9E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56BB94E2" w14:textId="75167C01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059B90D7" w14:textId="77777777" w:rsidTr="00E930A6">
        <w:tc>
          <w:tcPr>
            <w:tcW w:w="3145" w:type="dxa"/>
          </w:tcPr>
          <w:p w14:paraId="6AA82C30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50B41E0E" w14:textId="3591793D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0.1996</w:t>
            </w:r>
          </w:p>
        </w:tc>
        <w:tc>
          <w:tcPr>
            <w:tcW w:w="1373" w:type="dxa"/>
          </w:tcPr>
          <w:p w14:paraId="28F1D927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61246D61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D8515A1" w14:textId="0F6725EA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C10494B" w14:textId="77777777" w:rsidR="006953D6" w:rsidRDefault="006953D6" w:rsidP="00F858AC">
      <w:pPr>
        <w:pStyle w:val="BodyText"/>
        <w:spacing w:after="60"/>
        <w:ind w:left="0"/>
        <w:rPr>
          <w:sz w:val="22"/>
          <w:szCs w:val="22"/>
        </w:rPr>
      </w:pPr>
    </w:p>
    <w:p w14:paraId="57D89D22" w14:textId="77777777" w:rsidR="0072336C" w:rsidRDefault="0072336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C1107DB" w14:textId="77777777" w:rsidR="001924AB" w:rsidRPr="00993300" w:rsidRDefault="009752CE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3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F873E9" w:rsidRPr="00993300">
        <w:rPr>
          <w:b/>
          <w:bCs/>
          <w:sz w:val="28"/>
          <w:szCs w:val="28"/>
        </w:rPr>
        <w:t xml:space="preserve"> MCE 3 – Frequency Response Test</w:t>
      </w:r>
    </w:p>
    <w:p w14:paraId="2467229E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  <w:bookmarkStart w:id="18" w:name="_Ref129073739"/>
      <w:r w:rsidRPr="00D001B8">
        <w:rPr>
          <w:b/>
          <w:bCs/>
          <w:u w:val="single"/>
        </w:rPr>
        <w:t xml:space="preserve">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41E3FFA2" w14:textId="77777777" w:rsidR="00974107" w:rsidRDefault="00974107" w:rsidP="00974107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  <w14:ligatures w14:val="standardContextual"/>
        </w:rPr>
        <w:drawing>
          <wp:inline distT="0" distB="0" distL="0" distR="0" wp14:anchorId="6D2B0CAB" wp14:editId="0BE6092D">
            <wp:extent cx="5467350" cy="2476500"/>
            <wp:effectExtent l="0" t="0" r="0" b="0"/>
            <wp:docPr id="18388617" name="Picture 8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617" name="Picture 8" descr="A picture containing text, screenshot, font, number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DADF" w14:textId="0E06C61B" w:rsidR="00185EFA" w:rsidRPr="004B3123" w:rsidRDefault="00974107" w:rsidP="00974107">
      <w:pPr>
        <w:pStyle w:val="Caption"/>
        <w:rPr>
          <w:b w:val="0"/>
          <w:bCs/>
        </w:rPr>
      </w:pPr>
      <w:r>
        <w:t xml:space="preserve">Figure </w:t>
      </w:r>
      <w:fldSimple w:instr=" SEQ Figure \* ARABIC ">
        <w:r>
          <w:rPr>
            <w:noProof/>
          </w:rPr>
          <w:t>43</w:t>
        </w:r>
      </w:fldSimple>
      <w:r w:rsidRPr="00C16F10">
        <w:t>- Frequency for Motor three Loaded Tension</w:t>
      </w:r>
    </w:p>
    <w:p w14:paraId="04A1F38B" w14:textId="77777777" w:rsidR="00E930A6" w:rsidRDefault="00E930A6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6EA3758" wp14:editId="1D573589">
            <wp:extent cx="5943600" cy="1967230"/>
            <wp:effectExtent l="0" t="0" r="0" b="0"/>
            <wp:docPr id="891483513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83513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DF88" w14:textId="5ED8AC83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44</w:t>
        </w:r>
      </w:fldSimple>
      <w:r>
        <w:t>- Magnitude for Motor Three Loaded Tension</w:t>
      </w:r>
    </w:p>
    <w:p w14:paraId="16661C48" w14:textId="77777777" w:rsidR="00E930A6" w:rsidRDefault="00185EFA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E930A6">
        <w:rPr>
          <w:noProof/>
          <w:sz w:val="16"/>
          <w:szCs w:val="16"/>
        </w:rPr>
        <w:drawing>
          <wp:inline distT="0" distB="0" distL="0" distR="0" wp14:anchorId="3FE76125" wp14:editId="2C9292B6">
            <wp:extent cx="5943600" cy="1483995"/>
            <wp:effectExtent l="0" t="0" r="0" b="1905"/>
            <wp:docPr id="1973548063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48063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BD43" w14:textId="541F88EF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45</w:t>
        </w:r>
      </w:fldSimple>
      <w:r>
        <w:t>- Phase for Motor Three Loaded Tension</w:t>
      </w:r>
    </w:p>
    <w:p w14:paraId="79845DD2" w14:textId="4F29056B" w:rsid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73C1A76B" w14:textId="6740B3FF" w:rsidR="00974107" w:rsidRDefault="00974107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38462EDB" w14:textId="77777777" w:rsidR="00974107" w:rsidRPr="00185EFA" w:rsidRDefault="00974107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195CA88F" w14:textId="77777777" w:rsidTr="0072336C">
        <w:trPr>
          <w:trHeight w:val="350"/>
        </w:trPr>
        <w:tc>
          <w:tcPr>
            <w:tcW w:w="9350" w:type="dxa"/>
            <w:gridSpan w:val="5"/>
          </w:tcPr>
          <w:p w14:paraId="6610460F" w14:textId="77777777" w:rsidR="00533A5F" w:rsidRPr="0040772A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lastRenderedPageBreak/>
              <w:t xml:space="preserve">MCE 3 – </w:t>
            </w:r>
            <w:r>
              <w:rPr>
                <w:b/>
                <w:bCs/>
                <w:sz w:val="22"/>
                <w:szCs w:val="22"/>
              </w:rPr>
              <w:t xml:space="preserve">Tension </w:t>
            </w:r>
            <w:r w:rsidRPr="00D001B8">
              <w:rPr>
                <w:b/>
                <w:bCs/>
                <w:sz w:val="22"/>
                <w:szCs w:val="22"/>
              </w:rPr>
              <w:t>Frequency Response</w:t>
            </w:r>
          </w:p>
        </w:tc>
      </w:tr>
      <w:tr w:rsidR="00185EFA" w14:paraId="4F0064EA" w14:textId="77777777" w:rsidTr="00E930A6">
        <w:trPr>
          <w:trHeight w:val="628"/>
        </w:trPr>
        <w:tc>
          <w:tcPr>
            <w:tcW w:w="1993" w:type="dxa"/>
          </w:tcPr>
          <w:p w14:paraId="12BB3A23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33B20F6E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5106CA13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0C830FF3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1B0796FA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0D37A30E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2A770656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333AD833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7384F6E3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6EB3627B" w14:textId="77777777" w:rsidTr="00E930A6">
        <w:trPr>
          <w:trHeight w:val="333"/>
        </w:trPr>
        <w:tc>
          <w:tcPr>
            <w:tcW w:w="1993" w:type="dxa"/>
          </w:tcPr>
          <w:p w14:paraId="5D2C47FD" w14:textId="0FDEECF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06D28CBB" w14:textId="7636AA3B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-0.01812</w:t>
            </w:r>
          </w:p>
        </w:tc>
        <w:tc>
          <w:tcPr>
            <w:tcW w:w="1864" w:type="dxa"/>
          </w:tcPr>
          <w:p w14:paraId="566D90EA" w14:textId="2A2D911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-2.61</w:t>
            </w:r>
          </w:p>
        </w:tc>
        <w:tc>
          <w:tcPr>
            <w:tcW w:w="1860" w:type="dxa"/>
          </w:tcPr>
          <w:p w14:paraId="445D3693" w14:textId="312422B5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7038FE0" w14:textId="52543D3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002DBFD" w14:textId="77777777" w:rsidTr="00E930A6">
        <w:trPr>
          <w:trHeight w:val="346"/>
        </w:trPr>
        <w:tc>
          <w:tcPr>
            <w:tcW w:w="1993" w:type="dxa"/>
          </w:tcPr>
          <w:p w14:paraId="72D60E47" w14:textId="45EBB9E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18EEB4E7" w14:textId="7F47F0F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-0.0593175</w:t>
            </w:r>
          </w:p>
        </w:tc>
        <w:tc>
          <w:tcPr>
            <w:tcW w:w="1864" w:type="dxa"/>
          </w:tcPr>
          <w:p w14:paraId="189EC62E" w14:textId="05F32A77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-11.934</w:t>
            </w:r>
          </w:p>
        </w:tc>
        <w:tc>
          <w:tcPr>
            <w:tcW w:w="1860" w:type="dxa"/>
          </w:tcPr>
          <w:p w14:paraId="1E259866" w14:textId="5CB0D3B2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35431AF" w14:textId="06B643E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06EB5482" w14:textId="77777777" w:rsidTr="00E930A6">
        <w:trPr>
          <w:trHeight w:val="333"/>
        </w:trPr>
        <w:tc>
          <w:tcPr>
            <w:tcW w:w="1993" w:type="dxa"/>
          </w:tcPr>
          <w:p w14:paraId="38BE7BD0" w14:textId="5EF33177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7EA09A9F" w14:textId="32BD93B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-0.240135</w:t>
            </w:r>
          </w:p>
        </w:tc>
        <w:tc>
          <w:tcPr>
            <w:tcW w:w="1864" w:type="dxa"/>
          </w:tcPr>
          <w:p w14:paraId="7258D193" w14:textId="2DD9E758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-23.616</w:t>
            </w:r>
          </w:p>
        </w:tc>
        <w:tc>
          <w:tcPr>
            <w:tcW w:w="1860" w:type="dxa"/>
          </w:tcPr>
          <w:p w14:paraId="546CF281" w14:textId="1B8CF675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2A033AC" w14:textId="09D7B808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589724C" w14:textId="77777777" w:rsidTr="00E930A6">
        <w:trPr>
          <w:trHeight w:val="346"/>
        </w:trPr>
        <w:tc>
          <w:tcPr>
            <w:tcW w:w="1993" w:type="dxa"/>
          </w:tcPr>
          <w:p w14:paraId="0D15BEFE" w14:textId="425BA01B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164CDFDB" w14:textId="5019F6D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-0.776384</w:t>
            </w:r>
          </w:p>
        </w:tc>
        <w:tc>
          <w:tcPr>
            <w:tcW w:w="1864" w:type="dxa"/>
          </w:tcPr>
          <w:p w14:paraId="1E349646" w14:textId="0F1E5C96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-47.304</w:t>
            </w:r>
          </w:p>
        </w:tc>
        <w:tc>
          <w:tcPr>
            <w:tcW w:w="1860" w:type="dxa"/>
          </w:tcPr>
          <w:p w14:paraId="6275BA5E" w14:textId="1AD2A3DC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97B982A" w14:textId="1DE4FFB2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227292A4" w14:textId="77777777" w:rsidTr="00E930A6">
        <w:trPr>
          <w:trHeight w:val="333"/>
        </w:trPr>
        <w:tc>
          <w:tcPr>
            <w:tcW w:w="1993" w:type="dxa"/>
          </w:tcPr>
          <w:p w14:paraId="34F2D528" w14:textId="1F555836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62E829A2" w14:textId="2825D6E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-1.55792</w:t>
            </w:r>
          </w:p>
        </w:tc>
        <w:tc>
          <w:tcPr>
            <w:tcW w:w="1864" w:type="dxa"/>
          </w:tcPr>
          <w:p w14:paraId="7F921E57" w14:textId="4EB11F3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-69.552</w:t>
            </w:r>
          </w:p>
        </w:tc>
        <w:tc>
          <w:tcPr>
            <w:tcW w:w="1860" w:type="dxa"/>
          </w:tcPr>
          <w:p w14:paraId="23A2DE6D" w14:textId="7C08A5D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A3BC7F3" w14:textId="72CF809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8B6692C" w14:textId="77777777" w:rsidTr="00E930A6">
        <w:trPr>
          <w:trHeight w:val="333"/>
        </w:trPr>
        <w:tc>
          <w:tcPr>
            <w:tcW w:w="1993" w:type="dxa"/>
          </w:tcPr>
          <w:p w14:paraId="20705D7F" w14:textId="1F5C319A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11BF824B" w14:textId="2EE79E3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-1.88392</w:t>
            </w:r>
          </w:p>
        </w:tc>
        <w:tc>
          <w:tcPr>
            <w:tcW w:w="1864" w:type="dxa"/>
          </w:tcPr>
          <w:p w14:paraId="7AF630B6" w14:textId="06AE53F8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-92.16</w:t>
            </w:r>
          </w:p>
        </w:tc>
        <w:tc>
          <w:tcPr>
            <w:tcW w:w="1860" w:type="dxa"/>
          </w:tcPr>
          <w:p w14:paraId="51B7C288" w14:textId="68D80158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1AEC489" w14:textId="41B88C46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44D22042" w14:textId="77777777" w:rsidTr="00E930A6">
        <w:trPr>
          <w:trHeight w:val="346"/>
        </w:trPr>
        <w:tc>
          <w:tcPr>
            <w:tcW w:w="1993" w:type="dxa"/>
          </w:tcPr>
          <w:p w14:paraId="08EDC00A" w14:textId="347BE9BC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23ECE746" w14:textId="10C29B08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-1.56001</w:t>
            </w:r>
          </w:p>
        </w:tc>
        <w:tc>
          <w:tcPr>
            <w:tcW w:w="1864" w:type="dxa"/>
          </w:tcPr>
          <w:p w14:paraId="52711F47" w14:textId="14C22B32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-111.24</w:t>
            </w:r>
          </w:p>
        </w:tc>
        <w:tc>
          <w:tcPr>
            <w:tcW w:w="1860" w:type="dxa"/>
          </w:tcPr>
          <w:p w14:paraId="58C9BF22" w14:textId="77FFD3DC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4EB65B1C" w14:textId="2C6F8FB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56C3F72D" w14:textId="0F3BD682" w:rsidR="00220300" w:rsidRDefault="00220300" w:rsidP="00185EFA">
      <w:pPr>
        <w:pStyle w:val="BodyText"/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5A10210" w14:textId="77777777" w:rsidR="00E930A6" w:rsidRDefault="00E930A6" w:rsidP="00185EFA">
      <w:pPr>
        <w:pStyle w:val="BodyText"/>
        <w:spacing w:after="60"/>
        <w:ind w:left="0"/>
        <w:rPr>
          <w:b/>
          <w:bCs/>
          <w:u w:val="single"/>
        </w:rPr>
      </w:pPr>
    </w:p>
    <w:p w14:paraId="5A3AED93" w14:textId="36EE65EB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Compression</w:t>
      </w:r>
    </w:p>
    <w:p w14:paraId="6475BBEE" w14:textId="77777777" w:rsidR="00974107" w:rsidRDefault="00974107" w:rsidP="00974107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  <w14:ligatures w14:val="standardContextual"/>
        </w:rPr>
        <w:drawing>
          <wp:inline distT="0" distB="0" distL="0" distR="0" wp14:anchorId="431C67EC" wp14:editId="22D8B353">
            <wp:extent cx="5467350" cy="2476500"/>
            <wp:effectExtent l="0" t="0" r="0" b="0"/>
            <wp:docPr id="648156266" name="Picture 9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56266" name="Picture 9" descr="A picture containing text, screenshot, font, number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08DB" w14:textId="13E1E40F" w:rsidR="00185EFA" w:rsidRPr="004B3123" w:rsidRDefault="00974107" w:rsidP="00974107">
      <w:pPr>
        <w:pStyle w:val="Caption"/>
        <w:rPr>
          <w:b w:val="0"/>
          <w:bCs/>
        </w:rPr>
      </w:pPr>
      <w:r>
        <w:t xml:space="preserve">Figure </w:t>
      </w:r>
      <w:fldSimple w:instr=" SEQ Figure \* ARABIC ">
        <w:r>
          <w:rPr>
            <w:noProof/>
          </w:rPr>
          <w:t>46</w:t>
        </w:r>
      </w:fldSimple>
      <w:r>
        <w:t>-</w:t>
      </w:r>
      <w:r w:rsidRPr="00F83E1B">
        <w:t>Frequency for Motor Three Loaded Compression</w:t>
      </w:r>
    </w:p>
    <w:p w14:paraId="4A2D1625" w14:textId="77777777" w:rsidR="00E930A6" w:rsidRDefault="00E930A6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E186AD6" wp14:editId="06E94E8A">
            <wp:extent cx="5943600" cy="1967230"/>
            <wp:effectExtent l="0" t="0" r="0" b="0"/>
            <wp:docPr id="6157589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5894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677A" w14:textId="6250E438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47</w:t>
        </w:r>
      </w:fldSimple>
      <w:r>
        <w:t>- Magnitude for Motor Three Loaded Compression</w:t>
      </w:r>
    </w:p>
    <w:p w14:paraId="50BEDB65" w14:textId="77777777" w:rsidR="00E930A6" w:rsidRDefault="00185EFA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E930A6">
        <w:rPr>
          <w:noProof/>
          <w:sz w:val="16"/>
          <w:szCs w:val="16"/>
        </w:rPr>
        <w:drawing>
          <wp:inline distT="0" distB="0" distL="0" distR="0" wp14:anchorId="28E40A31" wp14:editId="33E2271D">
            <wp:extent cx="5943600" cy="1483995"/>
            <wp:effectExtent l="0" t="0" r="0" b="1905"/>
            <wp:docPr id="353179423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79423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9F3D" w14:textId="681AA88C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48</w:t>
        </w:r>
      </w:fldSimple>
      <w:r>
        <w:t>- Phase for Motor Three Loaded Compression</w:t>
      </w:r>
    </w:p>
    <w:p w14:paraId="529574FA" w14:textId="729F2D0A" w:rsidR="00220300" w:rsidRDefault="00220300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  <w:r>
        <w:rPr>
          <w:b/>
          <w:bCs/>
        </w:rPr>
        <w:br w:type="page"/>
      </w:r>
    </w:p>
    <w:p w14:paraId="5F8FC4E7" w14:textId="77777777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2E85A65A" w14:textId="77777777" w:rsidTr="0072336C">
        <w:trPr>
          <w:trHeight w:val="350"/>
        </w:trPr>
        <w:tc>
          <w:tcPr>
            <w:tcW w:w="9350" w:type="dxa"/>
            <w:gridSpan w:val="5"/>
          </w:tcPr>
          <w:p w14:paraId="4AB5763C" w14:textId="77777777" w:rsidR="00533A5F" w:rsidRPr="0040772A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3 –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185EFA" w14:paraId="4CCB90A9" w14:textId="77777777" w:rsidTr="00E930A6">
        <w:trPr>
          <w:trHeight w:val="628"/>
        </w:trPr>
        <w:tc>
          <w:tcPr>
            <w:tcW w:w="1993" w:type="dxa"/>
          </w:tcPr>
          <w:p w14:paraId="584B9A45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676A1F28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6D3A366B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6D468E7F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46D58011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079EF59B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7840DE39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6B9A2345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134803EF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5F622CD5" w14:textId="77777777" w:rsidTr="00E930A6">
        <w:trPr>
          <w:trHeight w:val="333"/>
        </w:trPr>
        <w:tc>
          <w:tcPr>
            <w:tcW w:w="1993" w:type="dxa"/>
          </w:tcPr>
          <w:p w14:paraId="38797D02" w14:textId="45A0DCC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27BD98DC" w14:textId="47437E2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-0.746533</w:t>
            </w:r>
          </w:p>
        </w:tc>
        <w:tc>
          <w:tcPr>
            <w:tcW w:w="1864" w:type="dxa"/>
          </w:tcPr>
          <w:p w14:paraId="2F9DEF50" w14:textId="034BD4F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-7.596</w:t>
            </w:r>
          </w:p>
        </w:tc>
        <w:tc>
          <w:tcPr>
            <w:tcW w:w="1860" w:type="dxa"/>
          </w:tcPr>
          <w:p w14:paraId="58F29D2A" w14:textId="0F36F5E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E842A93" w14:textId="4A8492C2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43072FFA" w14:textId="77777777" w:rsidTr="00E930A6">
        <w:trPr>
          <w:trHeight w:val="346"/>
        </w:trPr>
        <w:tc>
          <w:tcPr>
            <w:tcW w:w="1993" w:type="dxa"/>
          </w:tcPr>
          <w:p w14:paraId="545EC2B7" w14:textId="04A0978E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5260D06E" w14:textId="1FE2DA2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-0.791343</w:t>
            </w:r>
          </w:p>
        </w:tc>
        <w:tc>
          <w:tcPr>
            <w:tcW w:w="1864" w:type="dxa"/>
          </w:tcPr>
          <w:p w14:paraId="6728DFA7" w14:textId="5CD90E5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-18.414</w:t>
            </w:r>
          </w:p>
        </w:tc>
        <w:tc>
          <w:tcPr>
            <w:tcW w:w="1860" w:type="dxa"/>
          </w:tcPr>
          <w:p w14:paraId="261905C0" w14:textId="0E092F6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8FE68CC" w14:textId="116D251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25F62CAF" w14:textId="77777777" w:rsidTr="00E930A6">
        <w:trPr>
          <w:trHeight w:val="333"/>
        </w:trPr>
        <w:tc>
          <w:tcPr>
            <w:tcW w:w="1993" w:type="dxa"/>
          </w:tcPr>
          <w:p w14:paraId="05C869CF" w14:textId="146841A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748FD175" w14:textId="7EAC384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-1.03432</w:t>
            </w:r>
          </w:p>
        </w:tc>
        <w:tc>
          <w:tcPr>
            <w:tcW w:w="1864" w:type="dxa"/>
          </w:tcPr>
          <w:p w14:paraId="4C637C99" w14:textId="2FF8D37E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-30.42</w:t>
            </w:r>
          </w:p>
        </w:tc>
        <w:tc>
          <w:tcPr>
            <w:tcW w:w="1860" w:type="dxa"/>
          </w:tcPr>
          <w:p w14:paraId="1FAFE69B" w14:textId="77D6437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A2E86CD" w14:textId="71E6288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2ABFF7CB" w14:textId="77777777" w:rsidTr="00E930A6">
        <w:trPr>
          <w:trHeight w:val="346"/>
        </w:trPr>
        <w:tc>
          <w:tcPr>
            <w:tcW w:w="1993" w:type="dxa"/>
          </w:tcPr>
          <w:p w14:paraId="701CF09D" w14:textId="71D23C2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2147BC56" w14:textId="2959B606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-1.67328</w:t>
            </w:r>
          </w:p>
        </w:tc>
        <w:tc>
          <w:tcPr>
            <w:tcW w:w="1864" w:type="dxa"/>
          </w:tcPr>
          <w:p w14:paraId="5810E81D" w14:textId="71A8DDB7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-52.992</w:t>
            </w:r>
          </w:p>
        </w:tc>
        <w:tc>
          <w:tcPr>
            <w:tcW w:w="1860" w:type="dxa"/>
          </w:tcPr>
          <w:p w14:paraId="1BA57535" w14:textId="764EB80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58E2F79" w14:textId="44F5E863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8FA34A3" w14:textId="77777777" w:rsidTr="00E930A6">
        <w:trPr>
          <w:trHeight w:val="333"/>
        </w:trPr>
        <w:tc>
          <w:tcPr>
            <w:tcW w:w="1993" w:type="dxa"/>
          </w:tcPr>
          <w:p w14:paraId="2192017D" w14:textId="59B1E9F4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794FCA9C" w14:textId="19692A4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-2.30877</w:t>
            </w:r>
          </w:p>
        </w:tc>
        <w:tc>
          <w:tcPr>
            <w:tcW w:w="1864" w:type="dxa"/>
          </w:tcPr>
          <w:p w14:paraId="051CB757" w14:textId="7288C50E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-76.14</w:t>
            </w:r>
          </w:p>
        </w:tc>
        <w:tc>
          <w:tcPr>
            <w:tcW w:w="1860" w:type="dxa"/>
          </w:tcPr>
          <w:p w14:paraId="39B2310A" w14:textId="03FC984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4101B76" w14:textId="0C6BC9AC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3BE40F60" w14:textId="77777777" w:rsidTr="00E930A6">
        <w:trPr>
          <w:trHeight w:val="333"/>
        </w:trPr>
        <w:tc>
          <w:tcPr>
            <w:tcW w:w="1993" w:type="dxa"/>
          </w:tcPr>
          <w:p w14:paraId="31C248F4" w14:textId="78DF9845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0575764F" w14:textId="34E182C2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-2.65995</w:t>
            </w:r>
          </w:p>
        </w:tc>
        <w:tc>
          <w:tcPr>
            <w:tcW w:w="1864" w:type="dxa"/>
          </w:tcPr>
          <w:p w14:paraId="06487AFC" w14:textId="4A621156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-99.792</w:t>
            </w:r>
          </w:p>
        </w:tc>
        <w:tc>
          <w:tcPr>
            <w:tcW w:w="1860" w:type="dxa"/>
          </w:tcPr>
          <w:p w14:paraId="25A2D790" w14:textId="2F3FE74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33463C2" w14:textId="41999E16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4EEAA8E2" w14:textId="77777777" w:rsidTr="00E930A6">
        <w:trPr>
          <w:trHeight w:val="346"/>
        </w:trPr>
        <w:tc>
          <w:tcPr>
            <w:tcW w:w="1993" w:type="dxa"/>
          </w:tcPr>
          <w:p w14:paraId="372EA021" w14:textId="22949E83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12C1EC0E" w14:textId="3A91BC3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-1.49209</w:t>
            </w:r>
          </w:p>
        </w:tc>
        <w:tc>
          <w:tcPr>
            <w:tcW w:w="1864" w:type="dxa"/>
          </w:tcPr>
          <w:p w14:paraId="3489954D" w14:textId="03ED6AE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-121.68</w:t>
            </w:r>
          </w:p>
        </w:tc>
        <w:tc>
          <w:tcPr>
            <w:tcW w:w="1860" w:type="dxa"/>
          </w:tcPr>
          <w:p w14:paraId="1D317800" w14:textId="462B2E95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0DD5675A" w14:textId="01A6DDFA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1B5DC0FE" w14:textId="77777777" w:rsidR="00185EFA" w:rsidRPr="006770F5" w:rsidRDefault="00185EFA" w:rsidP="00185EFA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p w14:paraId="76C19069" w14:textId="77777777" w:rsidR="006953D6" w:rsidRDefault="006953D6" w:rsidP="007463D8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ACDF890" w14:textId="77777777" w:rsidR="00ED6CA4" w:rsidRPr="007463D8" w:rsidRDefault="00ED6CA4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9</w:t>
      </w:r>
      <w:r w:rsidRPr="007463D8">
        <w:rPr>
          <w:b/>
          <w:bCs/>
          <w:sz w:val="32"/>
          <w:szCs w:val="32"/>
        </w:rPr>
        <w:t xml:space="preserve"> Backlash</w:t>
      </w:r>
      <w:bookmarkEnd w:id="18"/>
    </w:p>
    <w:p w14:paraId="4AC5A638" w14:textId="77777777" w:rsidR="00E0617C" w:rsidRDefault="00ED6CA4" w:rsidP="00010E01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9</w:t>
      </w:r>
      <w:r>
        <w:rPr>
          <w:sz w:val="22"/>
          <w:szCs w:val="22"/>
        </w:rPr>
        <w:t xml:space="preserve">.1 </w:t>
      </w:r>
      <w:r w:rsidRPr="00D706C7">
        <w:rPr>
          <w:b/>
          <w:bCs/>
          <w:sz w:val="22"/>
          <w:szCs w:val="22"/>
        </w:rPr>
        <w:t>Simplex Brake 1 – ON; Duplex brake 2 – OFF</w:t>
      </w:r>
    </w:p>
    <w:p w14:paraId="1B86A091" w14:textId="77777777" w:rsidR="00010E01" w:rsidRDefault="00010E01" w:rsidP="00010E01">
      <w:pPr>
        <w:pStyle w:val="BodyText"/>
        <w:ind w:left="0"/>
        <w:jc w:val="center"/>
      </w:pPr>
    </w:p>
    <w:p w14:paraId="6899A2D6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E3D1767" wp14:editId="35536539">
            <wp:extent cx="3771900" cy="2447925"/>
            <wp:effectExtent l="0" t="0" r="0" b="9525"/>
            <wp:docPr id="132274921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49213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CB93" w14:textId="448CA327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49</w:t>
        </w:r>
      </w:fldSimple>
      <w:r>
        <w:t>- Backlash Simplex brake 1 On, Duplex brake 2 Off</w:t>
      </w:r>
    </w:p>
    <w:p w14:paraId="16CA9592" w14:textId="0C565F7B" w:rsidR="00ED6CA4" w:rsidRPr="004D20AB" w:rsidRDefault="00ED6CA4" w:rsidP="00010E01">
      <w:pPr>
        <w:pStyle w:val="BodyText"/>
        <w:ind w:left="0"/>
        <w:jc w:val="center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530"/>
        <w:gridCol w:w="900"/>
        <w:gridCol w:w="1705"/>
      </w:tblGrid>
      <w:tr w:rsidR="0072336C" w14:paraId="3D24E7AC" w14:textId="77777777" w:rsidTr="0072336C">
        <w:trPr>
          <w:trHeight w:val="287"/>
        </w:trPr>
        <w:tc>
          <w:tcPr>
            <w:tcW w:w="9350" w:type="dxa"/>
            <w:gridSpan w:val="6"/>
          </w:tcPr>
          <w:p w14:paraId="74D8D309" w14:textId="77777777" w:rsidR="0072336C" w:rsidRDefault="0072336C" w:rsidP="0072336C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D706C7">
              <w:rPr>
                <w:b/>
                <w:bCs/>
                <w:sz w:val="22"/>
                <w:szCs w:val="22"/>
              </w:rPr>
              <w:t>Simplex Brake 1 – ON; Duplex brake 2 – OFF</w:t>
            </w:r>
          </w:p>
        </w:tc>
      </w:tr>
      <w:tr w:rsidR="007060CA" w14:paraId="3C5412D9" w14:textId="77777777" w:rsidTr="00DA645B">
        <w:trPr>
          <w:trHeight w:val="368"/>
        </w:trPr>
        <w:tc>
          <w:tcPr>
            <w:tcW w:w="5215" w:type="dxa"/>
            <w:gridSpan w:val="3"/>
          </w:tcPr>
          <w:p w14:paraId="4BD87E6F" w14:textId="77777777" w:rsidR="007060CA" w:rsidRDefault="007060CA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4B775711" w14:textId="77777777" w:rsidR="007060CA" w:rsidRPr="00F40D11" w:rsidRDefault="007060CA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7060CA" w14:paraId="1BB1EFCA" w14:textId="77777777" w:rsidTr="00E930A6">
        <w:tc>
          <w:tcPr>
            <w:tcW w:w="2335" w:type="dxa"/>
          </w:tcPr>
          <w:p w14:paraId="0063E95A" w14:textId="77777777" w:rsidR="007060CA" w:rsidRDefault="007060CA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13FBBEFF" w14:textId="77777777" w:rsidR="007060CA" w:rsidRPr="00F40D11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3BDAF0F0" w14:textId="77777777" w:rsidR="007060CA" w:rsidRPr="00F40D11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530" w:type="dxa"/>
          </w:tcPr>
          <w:p w14:paraId="595A0727" w14:textId="77777777" w:rsidR="007060CA" w:rsidRDefault="00DA645B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900" w:type="dxa"/>
          </w:tcPr>
          <w:p w14:paraId="6DD138A9" w14:textId="77777777" w:rsidR="007060CA" w:rsidRPr="00E57985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0E778EE7" w14:textId="77777777" w:rsidR="007060CA" w:rsidRDefault="007060CA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DA645B" w14:paraId="3C4BFB14" w14:textId="77777777" w:rsidTr="00E930A6">
        <w:trPr>
          <w:trHeight w:val="665"/>
        </w:trPr>
        <w:tc>
          <w:tcPr>
            <w:tcW w:w="2335" w:type="dxa"/>
            <w:vMerge w:val="restart"/>
          </w:tcPr>
          <w:p w14:paraId="1448D0E2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(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2 and 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3 </w:t>
            </w:r>
            <w:r w:rsidR="008E3063"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48821FEE" w14:textId="77777777" w:rsidR="00DA645B" w:rsidRPr="00F34F82" w:rsidRDefault="00DA645B" w:rsidP="00DA645B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430FBF48" w14:textId="77777777" w:rsidR="00DA645B" w:rsidRPr="00F34F82" w:rsidRDefault="006D0173" w:rsidP="00DA645B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0.005 </w:t>
            </w:r>
          </w:p>
        </w:tc>
        <w:tc>
          <w:tcPr>
            <w:tcW w:w="1530" w:type="dxa"/>
          </w:tcPr>
          <w:p w14:paraId="4E2A147B" w14:textId="5A0A33D8" w:rsidR="00DA645B" w:rsidRPr="00AF2819" w:rsidRDefault="00E930A6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0.0024</w:t>
            </w:r>
          </w:p>
        </w:tc>
        <w:tc>
          <w:tcPr>
            <w:tcW w:w="900" w:type="dxa"/>
          </w:tcPr>
          <w:p w14:paraId="3F609F08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solid" w:color="B9FF93" w:fill="auto"/>
          </w:tcPr>
          <w:p w14:paraId="78C1C268" w14:textId="088F78E3" w:rsidR="00DA645B" w:rsidRPr="00AF2819" w:rsidRDefault="00E930A6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A645B" w14:paraId="54531BCF" w14:textId="77777777" w:rsidTr="00E930A6">
        <w:trPr>
          <w:trHeight w:val="467"/>
        </w:trPr>
        <w:tc>
          <w:tcPr>
            <w:tcW w:w="2335" w:type="dxa"/>
            <w:vMerge/>
          </w:tcPr>
          <w:p w14:paraId="49EC0C4D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FA0BE3C" w14:textId="77777777" w:rsidR="00DA645B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54AF02F3" w14:textId="77777777" w:rsidR="00DA645B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530" w:type="dxa"/>
          </w:tcPr>
          <w:p w14:paraId="5911078E" w14:textId="499306B2" w:rsidR="00DA645B" w:rsidRPr="00AF2819" w:rsidRDefault="00E930A6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50.838</w:t>
            </w:r>
          </w:p>
        </w:tc>
        <w:tc>
          <w:tcPr>
            <w:tcW w:w="900" w:type="dxa"/>
          </w:tcPr>
          <w:p w14:paraId="7D5BC646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705" w:type="dxa"/>
            <w:tcBorders>
              <w:bottom w:val="single" w:sz="4" w:space="0" w:color="auto"/>
            </w:tcBorders>
            <w:shd w:val="solid" w:color="B9FF93" w:fill="auto"/>
          </w:tcPr>
          <w:p w14:paraId="44D256A7" w14:textId="22B5EAA8" w:rsidR="00DA645B" w:rsidRPr="00AF2819" w:rsidRDefault="00E930A6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F34F82" w14:paraId="6FF77AD6" w14:textId="77777777" w:rsidTr="00E930A6">
        <w:trPr>
          <w:trHeight w:val="593"/>
        </w:trPr>
        <w:tc>
          <w:tcPr>
            <w:tcW w:w="2335" w:type="dxa"/>
            <w:vMerge w:val="restart"/>
          </w:tcPr>
          <w:p w14:paraId="135EB78F" w14:textId="77777777" w:rsidR="00F34F82" w:rsidRDefault="00F34F82" w:rsidP="00F34F82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-35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 (Motor 2 and Motor 3 zero position) </w:t>
            </w:r>
          </w:p>
        </w:tc>
        <w:tc>
          <w:tcPr>
            <w:tcW w:w="1440" w:type="dxa"/>
          </w:tcPr>
          <w:p w14:paraId="33B496E2" w14:textId="77777777" w:rsidR="00F34F82" w:rsidRPr="00F34F82" w:rsidRDefault="00F34F82" w:rsidP="00F34F82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320D1CD7" w14:textId="77777777" w:rsidR="00F34F82" w:rsidRPr="00F34F82" w:rsidRDefault="00F34F82" w:rsidP="00F34F82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0.005 </w:t>
            </w:r>
          </w:p>
        </w:tc>
        <w:tc>
          <w:tcPr>
            <w:tcW w:w="1530" w:type="dxa"/>
          </w:tcPr>
          <w:p w14:paraId="3C183B8C" w14:textId="2883E3F0" w:rsidR="00F34F82" w:rsidRPr="00AF2819" w:rsidRDefault="00E930A6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-0.0063</w:t>
            </w:r>
          </w:p>
        </w:tc>
        <w:tc>
          <w:tcPr>
            <w:tcW w:w="900" w:type="dxa"/>
          </w:tcPr>
          <w:p w14:paraId="08B142BA" w14:textId="77777777" w:rsidR="00F34F82" w:rsidRPr="00AF2819" w:rsidRDefault="00F34F82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solid" w:color="B9FF93" w:fill="auto"/>
          </w:tcPr>
          <w:p w14:paraId="13599D62" w14:textId="2A1DE84E" w:rsidR="00F34F82" w:rsidRPr="00AF2819" w:rsidRDefault="00E930A6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F34F82" w14:paraId="2D0C8BE1" w14:textId="77777777" w:rsidTr="00E930A6">
        <w:trPr>
          <w:trHeight w:val="620"/>
        </w:trPr>
        <w:tc>
          <w:tcPr>
            <w:tcW w:w="2335" w:type="dxa"/>
            <w:vMerge/>
          </w:tcPr>
          <w:p w14:paraId="04305377" w14:textId="77777777" w:rsidR="00F34F82" w:rsidRDefault="00F34F82" w:rsidP="00F34F82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CFEA91D" w14:textId="77777777" w:rsidR="00F34F82" w:rsidRPr="00F34F82" w:rsidRDefault="00F34F82" w:rsidP="00F34F82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60AA8FCE" w14:textId="77777777" w:rsidR="00F34F82" w:rsidRPr="00F34F82" w:rsidRDefault="00F34F82" w:rsidP="00F34F82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530" w:type="dxa"/>
          </w:tcPr>
          <w:p w14:paraId="0A5BBC9D" w14:textId="1BD3B17C" w:rsidR="00F34F82" w:rsidRPr="00AF2819" w:rsidRDefault="00E930A6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-48.3394</w:t>
            </w:r>
          </w:p>
        </w:tc>
        <w:tc>
          <w:tcPr>
            <w:tcW w:w="900" w:type="dxa"/>
          </w:tcPr>
          <w:p w14:paraId="7C5F804A" w14:textId="77777777" w:rsidR="00F34F82" w:rsidRPr="00AF2819" w:rsidRDefault="00F34F82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705" w:type="dxa"/>
            <w:shd w:val="solid" w:color="B9FF93" w:fill="auto"/>
          </w:tcPr>
          <w:p w14:paraId="76C98BFE" w14:textId="570C04B3" w:rsidR="00F34F82" w:rsidRPr="00AF2819" w:rsidRDefault="00E930A6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555F1346" w14:textId="77777777" w:rsidR="00ED6CA4" w:rsidRDefault="00ED6CA4" w:rsidP="00ED6CA4">
      <w:pPr>
        <w:pStyle w:val="BodyText"/>
        <w:spacing w:after="60"/>
        <w:ind w:left="0"/>
        <w:rPr>
          <w:sz w:val="22"/>
          <w:szCs w:val="22"/>
        </w:rPr>
      </w:pPr>
    </w:p>
    <w:p w14:paraId="3B734AC8" w14:textId="77777777" w:rsidR="006953D6" w:rsidRDefault="006953D6" w:rsidP="00E0617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108B924" w14:textId="77777777" w:rsidR="00ED6CA4" w:rsidRDefault="00ED6CA4" w:rsidP="00E0617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>6.6.9.2</w:t>
      </w:r>
      <w:r w:rsidR="00A25CAC">
        <w:rPr>
          <w:sz w:val="22"/>
          <w:szCs w:val="22"/>
        </w:rPr>
        <w:t xml:space="preserve"> </w:t>
      </w:r>
      <w:r w:rsidRPr="00D706C7">
        <w:rPr>
          <w:b/>
          <w:bCs/>
          <w:sz w:val="22"/>
          <w:szCs w:val="22"/>
        </w:rPr>
        <w:t xml:space="preserve">Simplex Brake </w:t>
      </w:r>
      <w:r>
        <w:rPr>
          <w:b/>
          <w:bCs/>
          <w:sz w:val="22"/>
          <w:szCs w:val="22"/>
        </w:rPr>
        <w:t>1</w:t>
      </w:r>
      <w:r w:rsidRPr="00D706C7">
        <w:rPr>
          <w:b/>
          <w:bCs/>
          <w:sz w:val="22"/>
          <w:szCs w:val="22"/>
        </w:rPr>
        <w:t xml:space="preserve"> – OFF; Duplex Brake 2 – ON</w:t>
      </w:r>
    </w:p>
    <w:p w14:paraId="56B375CA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077BC99B" w14:textId="77777777" w:rsidR="00E930A6" w:rsidRDefault="00E930A6" w:rsidP="00E930A6">
      <w:pPr>
        <w:pStyle w:val="Caption"/>
        <w:keepNext/>
        <w:ind w:left="0"/>
      </w:pPr>
      <w:r>
        <w:rPr>
          <w:noProof/>
          <w:sz w:val="16"/>
          <w:szCs w:val="16"/>
        </w:rPr>
        <w:drawing>
          <wp:inline distT="0" distB="0" distL="0" distR="0" wp14:anchorId="7641D2CE" wp14:editId="677FE4BE">
            <wp:extent cx="3771900" cy="2447925"/>
            <wp:effectExtent l="0" t="0" r="0" b="9525"/>
            <wp:docPr id="454069181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6918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0511" w14:textId="64E09C03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50</w:t>
        </w:r>
      </w:fldSimple>
      <w:r>
        <w:t>- Backlash Simplex brake 1 Off, Duplex brake 2 On</w:t>
      </w:r>
    </w:p>
    <w:p w14:paraId="3DBAACCF" w14:textId="7B5F0626" w:rsidR="006D0173" w:rsidRPr="006D0173" w:rsidRDefault="006D0173" w:rsidP="006D0173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530"/>
        <w:gridCol w:w="990"/>
        <w:gridCol w:w="1615"/>
      </w:tblGrid>
      <w:tr w:rsidR="0072336C" w14:paraId="1B62EC43" w14:textId="77777777" w:rsidTr="005248E2">
        <w:trPr>
          <w:trHeight w:val="368"/>
        </w:trPr>
        <w:tc>
          <w:tcPr>
            <w:tcW w:w="9350" w:type="dxa"/>
            <w:gridSpan w:val="6"/>
          </w:tcPr>
          <w:p w14:paraId="3D8466A7" w14:textId="77777777" w:rsidR="0072336C" w:rsidRDefault="0072336C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D706C7">
              <w:rPr>
                <w:b/>
                <w:bCs/>
                <w:sz w:val="22"/>
                <w:szCs w:val="22"/>
              </w:rPr>
              <w:t xml:space="preserve">Simplex Brake </w:t>
            </w:r>
            <w:r>
              <w:rPr>
                <w:b/>
                <w:bCs/>
                <w:sz w:val="22"/>
                <w:szCs w:val="22"/>
              </w:rPr>
              <w:t>1</w:t>
            </w:r>
            <w:r w:rsidRPr="00D706C7">
              <w:rPr>
                <w:b/>
                <w:bCs/>
                <w:sz w:val="22"/>
                <w:szCs w:val="22"/>
              </w:rPr>
              <w:t xml:space="preserve"> – OFF; Duplex Brake 2 – ON</w:t>
            </w:r>
          </w:p>
        </w:tc>
      </w:tr>
      <w:tr w:rsidR="006D0173" w14:paraId="73A60E0E" w14:textId="77777777" w:rsidTr="00E374F8">
        <w:trPr>
          <w:trHeight w:val="368"/>
        </w:trPr>
        <w:tc>
          <w:tcPr>
            <w:tcW w:w="5215" w:type="dxa"/>
            <w:gridSpan w:val="3"/>
          </w:tcPr>
          <w:p w14:paraId="3D0E86C7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71556239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6D0173" w14:paraId="518EE79E" w14:textId="77777777" w:rsidTr="00E930A6">
        <w:tc>
          <w:tcPr>
            <w:tcW w:w="2335" w:type="dxa"/>
          </w:tcPr>
          <w:p w14:paraId="447617E9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018023FC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2BF121F6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530" w:type="dxa"/>
          </w:tcPr>
          <w:p w14:paraId="5CB0A2AC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990" w:type="dxa"/>
          </w:tcPr>
          <w:p w14:paraId="7F5D90B0" w14:textId="77777777" w:rsidR="006D0173" w:rsidRPr="00E57985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43849D2F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6D0173" w14:paraId="27F0B08E" w14:textId="77777777" w:rsidTr="00E930A6">
        <w:trPr>
          <w:trHeight w:val="665"/>
        </w:trPr>
        <w:tc>
          <w:tcPr>
            <w:tcW w:w="2335" w:type="dxa"/>
            <w:vMerge w:val="restart"/>
          </w:tcPr>
          <w:p w14:paraId="7258868A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</w:t>
            </w:r>
          </w:p>
          <w:p w14:paraId="492E5CC9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r w:rsidR="008E3063">
              <w:rPr>
                <w:sz w:val="22"/>
                <w:szCs w:val="22"/>
              </w:rPr>
              <w:t>Motor</w:t>
            </w:r>
            <w:r>
              <w:rPr>
                <w:sz w:val="22"/>
                <w:szCs w:val="22"/>
              </w:rPr>
              <w:t xml:space="preserve"> 1 </w:t>
            </w:r>
            <w:r w:rsidR="008E3063"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12AA6037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2D39E59D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0.005 </w:t>
            </w:r>
          </w:p>
        </w:tc>
        <w:tc>
          <w:tcPr>
            <w:tcW w:w="1530" w:type="dxa"/>
          </w:tcPr>
          <w:p w14:paraId="212A8464" w14:textId="67F66E2C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0.048</w:t>
            </w:r>
          </w:p>
        </w:tc>
        <w:tc>
          <w:tcPr>
            <w:tcW w:w="990" w:type="dxa"/>
          </w:tcPr>
          <w:p w14:paraId="7725A753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solid" w:color="B9FF93" w:fill="auto"/>
          </w:tcPr>
          <w:p w14:paraId="7A91016D" w14:textId="4972DE5D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529A97AF" w14:textId="77777777" w:rsidTr="00E930A6">
        <w:trPr>
          <w:trHeight w:val="467"/>
        </w:trPr>
        <w:tc>
          <w:tcPr>
            <w:tcW w:w="2335" w:type="dxa"/>
            <w:vMerge/>
          </w:tcPr>
          <w:p w14:paraId="57B1F819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187BFFB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2FDCE56A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530" w:type="dxa"/>
          </w:tcPr>
          <w:p w14:paraId="4859D632" w14:textId="55D330FD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49.1047</w:t>
            </w:r>
          </w:p>
        </w:tc>
        <w:tc>
          <w:tcPr>
            <w:tcW w:w="990" w:type="dxa"/>
          </w:tcPr>
          <w:p w14:paraId="397B08F7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615" w:type="dxa"/>
            <w:tcBorders>
              <w:bottom w:val="single" w:sz="4" w:space="0" w:color="auto"/>
            </w:tcBorders>
            <w:shd w:val="solid" w:color="B9FF93" w:fill="auto"/>
          </w:tcPr>
          <w:p w14:paraId="4013CC8A" w14:textId="266D5C07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6C001561" w14:textId="77777777" w:rsidTr="00E930A6">
        <w:trPr>
          <w:trHeight w:val="593"/>
        </w:trPr>
        <w:tc>
          <w:tcPr>
            <w:tcW w:w="2335" w:type="dxa"/>
            <w:vMerge w:val="restart"/>
          </w:tcPr>
          <w:p w14:paraId="0FB9EE57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e</w:t>
            </w:r>
            <w:r w:rsidR="008E306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-35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5A4791">
              <w:rPr>
                <w:sz w:val="22"/>
                <w:szCs w:val="22"/>
              </w:rPr>
              <w:t>compression</w:t>
            </w:r>
          </w:p>
          <w:p w14:paraId="6AF94A4F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r w:rsidR="008E3063">
              <w:rPr>
                <w:sz w:val="22"/>
                <w:szCs w:val="22"/>
              </w:rPr>
              <w:t>Motor</w:t>
            </w:r>
            <w:r>
              <w:rPr>
                <w:sz w:val="22"/>
                <w:szCs w:val="22"/>
              </w:rPr>
              <w:t xml:space="preserve"> 1 </w:t>
            </w:r>
            <w:r w:rsidR="008E3063">
              <w:rPr>
                <w:sz w:val="22"/>
                <w:szCs w:val="22"/>
              </w:rPr>
              <w:t xml:space="preserve">zero </w:t>
            </w:r>
            <w:r>
              <w:rPr>
                <w:sz w:val="22"/>
                <w:szCs w:val="22"/>
              </w:rPr>
              <w:t>position)</w:t>
            </w:r>
          </w:p>
        </w:tc>
        <w:tc>
          <w:tcPr>
            <w:tcW w:w="1440" w:type="dxa"/>
          </w:tcPr>
          <w:p w14:paraId="78A49635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5D236377" w14:textId="77777777" w:rsidR="006D0173" w:rsidRPr="00F34F82" w:rsidRDefault="002B2756" w:rsidP="002B2756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0.005</w:t>
            </w:r>
          </w:p>
        </w:tc>
        <w:tc>
          <w:tcPr>
            <w:tcW w:w="1530" w:type="dxa"/>
          </w:tcPr>
          <w:p w14:paraId="31ABC1F2" w14:textId="22BE88B7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0.0386</w:t>
            </w:r>
          </w:p>
        </w:tc>
        <w:tc>
          <w:tcPr>
            <w:tcW w:w="990" w:type="dxa"/>
          </w:tcPr>
          <w:p w14:paraId="253C221B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solid" w:color="B9FF93" w:fill="auto"/>
          </w:tcPr>
          <w:p w14:paraId="0EF51A56" w14:textId="31B9E88B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50A7814D" w14:textId="77777777" w:rsidTr="00E930A6">
        <w:trPr>
          <w:trHeight w:val="620"/>
        </w:trPr>
        <w:tc>
          <w:tcPr>
            <w:tcW w:w="2335" w:type="dxa"/>
            <w:vMerge/>
          </w:tcPr>
          <w:p w14:paraId="5A4116A9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E0F24F1" w14:textId="77777777" w:rsidR="006D0173" w:rsidRPr="00F34F82" w:rsidRDefault="008E3063" w:rsidP="00E374F8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-</w:t>
            </w:r>
            <w:r w:rsidR="006D0173" w:rsidRPr="00F34F82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7608F954" w14:textId="77777777" w:rsidR="006D0173" w:rsidRPr="00F34F82" w:rsidRDefault="006D0173" w:rsidP="00E374F8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530" w:type="dxa"/>
          </w:tcPr>
          <w:p w14:paraId="51520C2B" w14:textId="13F7E7D6" w:rsidR="006D0173" w:rsidRPr="00AF2819" w:rsidRDefault="00E930A6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-48.9712</w:t>
            </w:r>
          </w:p>
        </w:tc>
        <w:tc>
          <w:tcPr>
            <w:tcW w:w="990" w:type="dxa"/>
          </w:tcPr>
          <w:p w14:paraId="53A9A2D0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615" w:type="dxa"/>
            <w:shd w:val="solid" w:color="B9FF93" w:fill="auto"/>
          </w:tcPr>
          <w:p w14:paraId="2DD7F38F" w14:textId="10E83405" w:rsidR="006D0173" w:rsidRPr="00AF2819" w:rsidRDefault="00E930A6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45184455" w14:textId="77777777" w:rsidR="006D0173" w:rsidRDefault="006D0173" w:rsidP="00ED6CA4">
      <w:pPr>
        <w:pStyle w:val="BodyText"/>
        <w:spacing w:after="60"/>
        <w:ind w:left="0"/>
        <w:rPr>
          <w:sz w:val="22"/>
          <w:szCs w:val="22"/>
        </w:rPr>
      </w:pPr>
    </w:p>
    <w:p w14:paraId="4F025728" w14:textId="77777777" w:rsidR="006D0173" w:rsidRDefault="006D0173" w:rsidP="00ED6CA4">
      <w:pPr>
        <w:pStyle w:val="BodyText"/>
        <w:spacing w:after="60"/>
        <w:ind w:left="0"/>
        <w:rPr>
          <w:sz w:val="22"/>
          <w:szCs w:val="22"/>
        </w:rPr>
      </w:pPr>
    </w:p>
    <w:p w14:paraId="27D6710D" w14:textId="77777777" w:rsidR="006953D6" w:rsidRDefault="006953D6" w:rsidP="00ED6CA4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8BBB931" w14:textId="77777777" w:rsidR="00ED6CA4" w:rsidRDefault="00ED6CA4" w:rsidP="00ED6CA4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 xml:space="preserve">6.6.9.3 </w:t>
      </w:r>
      <w:r w:rsidRPr="00C07512">
        <w:rPr>
          <w:b/>
          <w:bCs/>
          <w:sz w:val="22"/>
          <w:szCs w:val="22"/>
        </w:rPr>
        <w:t>Both Brakes OFF</w:t>
      </w:r>
    </w:p>
    <w:p w14:paraId="04BC72DB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5E418810" w14:textId="77777777" w:rsidR="00E930A6" w:rsidRDefault="00E930A6" w:rsidP="00E930A6">
      <w:pPr>
        <w:pStyle w:val="Caption"/>
        <w:keepNext/>
        <w:ind w:left="0"/>
      </w:pPr>
      <w:r>
        <w:rPr>
          <w:noProof/>
          <w:sz w:val="16"/>
          <w:szCs w:val="16"/>
        </w:rPr>
        <w:drawing>
          <wp:inline distT="0" distB="0" distL="0" distR="0" wp14:anchorId="095BA943" wp14:editId="3A79FCC8">
            <wp:extent cx="3771900" cy="2447925"/>
            <wp:effectExtent l="0" t="0" r="0" b="9525"/>
            <wp:docPr id="1994882853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82853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A64E" w14:textId="2FC80927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51</w:t>
        </w:r>
      </w:fldSimple>
      <w:r>
        <w:t>- Backlash Simplex brake 1 Off, Duplex brake 2 Off</w:t>
      </w:r>
    </w:p>
    <w:p w14:paraId="4C8EFE2B" w14:textId="66D39680" w:rsidR="006D0173" w:rsidRPr="006D0173" w:rsidRDefault="006D0173" w:rsidP="006D0173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620"/>
        <w:gridCol w:w="990"/>
        <w:gridCol w:w="1525"/>
      </w:tblGrid>
      <w:tr w:rsidR="0072336C" w14:paraId="00CE6DDC" w14:textId="77777777" w:rsidTr="00445C89">
        <w:trPr>
          <w:trHeight w:val="368"/>
        </w:trPr>
        <w:tc>
          <w:tcPr>
            <w:tcW w:w="9350" w:type="dxa"/>
            <w:gridSpan w:val="6"/>
          </w:tcPr>
          <w:p w14:paraId="24B9A3D2" w14:textId="77777777" w:rsidR="0072336C" w:rsidRDefault="0072336C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07512">
              <w:rPr>
                <w:b/>
                <w:bCs/>
                <w:sz w:val="22"/>
                <w:szCs w:val="22"/>
              </w:rPr>
              <w:t>Both Brakes OFF</w:t>
            </w:r>
          </w:p>
        </w:tc>
      </w:tr>
      <w:tr w:rsidR="006D0173" w14:paraId="1708B2F1" w14:textId="77777777" w:rsidTr="00E374F8">
        <w:trPr>
          <w:trHeight w:val="368"/>
        </w:trPr>
        <w:tc>
          <w:tcPr>
            <w:tcW w:w="5215" w:type="dxa"/>
            <w:gridSpan w:val="3"/>
          </w:tcPr>
          <w:p w14:paraId="0A5937BD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1BBC0496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6D0173" w14:paraId="41AF1239" w14:textId="77777777" w:rsidTr="00E930A6">
        <w:tc>
          <w:tcPr>
            <w:tcW w:w="2335" w:type="dxa"/>
          </w:tcPr>
          <w:p w14:paraId="43C58B79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0C8480D5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524F1B55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620" w:type="dxa"/>
          </w:tcPr>
          <w:p w14:paraId="3FD86F4F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990" w:type="dxa"/>
          </w:tcPr>
          <w:p w14:paraId="6D3304F6" w14:textId="77777777" w:rsidR="006D0173" w:rsidRPr="00E57985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59523459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6D0173" w14:paraId="1C6E8043" w14:textId="77777777" w:rsidTr="00E930A6">
        <w:trPr>
          <w:trHeight w:val="665"/>
        </w:trPr>
        <w:tc>
          <w:tcPr>
            <w:tcW w:w="2335" w:type="dxa"/>
            <w:vMerge w:val="restart"/>
          </w:tcPr>
          <w:p w14:paraId="745AF104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</w:t>
            </w:r>
          </w:p>
          <w:p w14:paraId="5FDD1E43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1 and 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2 </w:t>
            </w:r>
            <w:proofErr w:type="gramStart"/>
            <w:r>
              <w:rPr>
                <w:sz w:val="22"/>
                <w:szCs w:val="22"/>
              </w:rPr>
              <w:t xml:space="preserve">holding  </w:t>
            </w:r>
            <w:r w:rsidR="008E3063">
              <w:rPr>
                <w:sz w:val="22"/>
                <w:szCs w:val="22"/>
              </w:rPr>
              <w:t>zero</w:t>
            </w:r>
            <w:proofErr w:type="gramEnd"/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40DEDB43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408E7AE6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 xml:space="preserve">0.005 </w:t>
            </w:r>
          </w:p>
        </w:tc>
        <w:tc>
          <w:tcPr>
            <w:tcW w:w="1620" w:type="dxa"/>
          </w:tcPr>
          <w:p w14:paraId="350D9010" w14:textId="6B3537DD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0.0063</w:t>
            </w:r>
          </w:p>
        </w:tc>
        <w:tc>
          <w:tcPr>
            <w:tcW w:w="990" w:type="dxa"/>
          </w:tcPr>
          <w:p w14:paraId="645C8CBA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solid" w:color="B9FF93" w:fill="auto"/>
          </w:tcPr>
          <w:p w14:paraId="4D8FB062" w14:textId="61FAEE7E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468C7AAD" w14:textId="77777777" w:rsidTr="00E930A6">
        <w:trPr>
          <w:trHeight w:val="467"/>
        </w:trPr>
        <w:tc>
          <w:tcPr>
            <w:tcW w:w="2335" w:type="dxa"/>
            <w:vMerge/>
          </w:tcPr>
          <w:p w14:paraId="563B49F4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B90F7A6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43796542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620" w:type="dxa"/>
          </w:tcPr>
          <w:p w14:paraId="232E7988" w14:textId="0A488D84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49.2644</w:t>
            </w:r>
          </w:p>
        </w:tc>
        <w:tc>
          <w:tcPr>
            <w:tcW w:w="990" w:type="dxa"/>
          </w:tcPr>
          <w:p w14:paraId="48F9271B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525" w:type="dxa"/>
            <w:tcBorders>
              <w:bottom w:val="single" w:sz="4" w:space="0" w:color="auto"/>
            </w:tcBorders>
            <w:shd w:val="solid" w:color="B9FF93" w:fill="auto"/>
          </w:tcPr>
          <w:p w14:paraId="195E0257" w14:textId="73398A58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539376ED" w14:textId="77777777" w:rsidTr="00E930A6">
        <w:trPr>
          <w:trHeight w:val="593"/>
        </w:trPr>
        <w:tc>
          <w:tcPr>
            <w:tcW w:w="2335" w:type="dxa"/>
            <w:vMerge w:val="restart"/>
          </w:tcPr>
          <w:p w14:paraId="164B2C19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-35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5A4791">
              <w:rPr>
                <w:sz w:val="22"/>
                <w:szCs w:val="22"/>
              </w:rPr>
              <w:t>compression</w:t>
            </w:r>
          </w:p>
          <w:p w14:paraId="5CE7681D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1 and 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2 </w:t>
            </w:r>
            <w:r w:rsidR="008E3063">
              <w:rPr>
                <w:sz w:val="22"/>
                <w:szCs w:val="22"/>
              </w:rPr>
              <w:t>holding zero</w:t>
            </w:r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349200BE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60335B8D" w14:textId="77777777" w:rsidR="006D0173" w:rsidRPr="006C3D13" w:rsidRDefault="002B2756" w:rsidP="002B2756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0.005</w:t>
            </w:r>
          </w:p>
        </w:tc>
        <w:tc>
          <w:tcPr>
            <w:tcW w:w="1620" w:type="dxa"/>
          </w:tcPr>
          <w:p w14:paraId="2D4C2AF5" w14:textId="67E6B24D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-0.0039</w:t>
            </w:r>
          </w:p>
        </w:tc>
        <w:tc>
          <w:tcPr>
            <w:tcW w:w="990" w:type="dxa"/>
          </w:tcPr>
          <w:p w14:paraId="5E18C0B5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solid" w:color="B9FF93" w:fill="auto"/>
          </w:tcPr>
          <w:p w14:paraId="76A5D96F" w14:textId="64D6D932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3C02FD40" w14:textId="77777777" w:rsidTr="00E930A6">
        <w:trPr>
          <w:trHeight w:val="620"/>
        </w:trPr>
        <w:tc>
          <w:tcPr>
            <w:tcW w:w="2335" w:type="dxa"/>
            <w:vMerge/>
          </w:tcPr>
          <w:p w14:paraId="5B4648D3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264A19E" w14:textId="77777777" w:rsidR="006D0173" w:rsidRPr="006C3D13" w:rsidRDefault="008E3063" w:rsidP="00E374F8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-</w:t>
            </w:r>
            <w:r w:rsidR="006D0173" w:rsidRPr="006C3D13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5998F181" w14:textId="77777777" w:rsidR="006D0173" w:rsidRPr="006C3D13" w:rsidRDefault="006D0173" w:rsidP="00E374F8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620" w:type="dxa"/>
          </w:tcPr>
          <w:p w14:paraId="5B75CA2A" w14:textId="08F8891A" w:rsidR="006D0173" w:rsidRPr="00AF2819" w:rsidRDefault="00E930A6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-48.8901</w:t>
            </w:r>
          </w:p>
        </w:tc>
        <w:tc>
          <w:tcPr>
            <w:tcW w:w="990" w:type="dxa"/>
          </w:tcPr>
          <w:p w14:paraId="50D9811A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525" w:type="dxa"/>
            <w:shd w:val="solid" w:color="B9FF93" w:fill="auto"/>
          </w:tcPr>
          <w:p w14:paraId="433AA61A" w14:textId="6CE276D5" w:rsidR="006D0173" w:rsidRPr="00AF2819" w:rsidRDefault="00E930A6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59BA56DE" w14:textId="77777777" w:rsidR="00907A67" w:rsidRPr="00907A67" w:rsidRDefault="00907A67" w:rsidP="006D0173">
      <w:pPr>
        <w:pStyle w:val="BodyText"/>
        <w:ind w:left="0"/>
      </w:pPr>
    </w:p>
    <w:p w14:paraId="5CA35B96" w14:textId="77777777" w:rsidR="00C07512" w:rsidRDefault="00C07512" w:rsidP="00ED6CA4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62"/>
      <w:footerReference w:type="default" r:id="rId63"/>
      <w:headerReference w:type="first" r:id="rId64"/>
      <w:footerReference w:type="first" r:id="rId65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98A05" w14:textId="77777777" w:rsidR="00466755" w:rsidRDefault="00466755">
      <w:pPr>
        <w:spacing w:after="0" w:line="240" w:lineRule="auto"/>
      </w:pPr>
      <w:r>
        <w:separator/>
      </w:r>
    </w:p>
  </w:endnote>
  <w:endnote w:type="continuationSeparator" w:id="0">
    <w:p w14:paraId="747D2286" w14:textId="77777777" w:rsidR="00466755" w:rsidRDefault="00466755">
      <w:pPr>
        <w:spacing w:after="0" w:line="240" w:lineRule="auto"/>
      </w:pPr>
      <w:r>
        <w:continuationSeparator/>
      </w:r>
    </w:p>
  </w:endnote>
  <w:endnote w:type="continuationNotice" w:id="1">
    <w:p w14:paraId="1165B53D" w14:textId="77777777" w:rsidR="00466755" w:rsidRDefault="004667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B3FC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0AA1A417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7620BC27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D57F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F251D8D" wp14:editId="0DEB89AF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CF5A35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81E22" w14:textId="77777777" w:rsidR="00466755" w:rsidRDefault="00466755">
      <w:pPr>
        <w:spacing w:after="0" w:line="240" w:lineRule="auto"/>
      </w:pPr>
      <w:r>
        <w:separator/>
      </w:r>
    </w:p>
  </w:footnote>
  <w:footnote w:type="continuationSeparator" w:id="0">
    <w:p w14:paraId="6CBB32BB" w14:textId="77777777" w:rsidR="00466755" w:rsidRDefault="00466755">
      <w:pPr>
        <w:spacing w:after="0" w:line="240" w:lineRule="auto"/>
      </w:pPr>
      <w:r>
        <w:continuationSeparator/>
      </w:r>
    </w:p>
  </w:footnote>
  <w:footnote w:type="continuationNotice" w:id="1">
    <w:p w14:paraId="6CA28FD9" w14:textId="77777777" w:rsidR="00466755" w:rsidRDefault="004667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74B88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244A7A3A" wp14:editId="583FCBB6">
          <wp:extent cx="1256030" cy="335280"/>
          <wp:effectExtent l="0" t="0" r="1270" b="7620"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2FB940ED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88CC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2276F600" wp14:editId="48C816F2">
          <wp:extent cx="1256030" cy="335280"/>
          <wp:effectExtent l="0" t="0" r="1270" b="762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42CEDAEB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1435588042">
    <w:abstractNumId w:val="2"/>
  </w:num>
  <w:num w:numId="2" w16cid:durableId="1820880727">
    <w:abstractNumId w:val="0"/>
  </w:num>
  <w:num w:numId="3" w16cid:durableId="163220656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A6"/>
    <w:rsid w:val="00000C7E"/>
    <w:rsid w:val="0000233A"/>
    <w:rsid w:val="0000330E"/>
    <w:rsid w:val="000038E1"/>
    <w:rsid w:val="00003944"/>
    <w:rsid w:val="00003CD1"/>
    <w:rsid w:val="0000418F"/>
    <w:rsid w:val="00006D30"/>
    <w:rsid w:val="00006DB8"/>
    <w:rsid w:val="00010E01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25F87"/>
    <w:rsid w:val="00030262"/>
    <w:rsid w:val="000307A2"/>
    <w:rsid w:val="000320B1"/>
    <w:rsid w:val="000322BF"/>
    <w:rsid w:val="00032642"/>
    <w:rsid w:val="000326D8"/>
    <w:rsid w:val="00032DF3"/>
    <w:rsid w:val="00033536"/>
    <w:rsid w:val="00033D62"/>
    <w:rsid w:val="00034210"/>
    <w:rsid w:val="0003513C"/>
    <w:rsid w:val="00035448"/>
    <w:rsid w:val="0003567D"/>
    <w:rsid w:val="00035CA7"/>
    <w:rsid w:val="00036CB5"/>
    <w:rsid w:val="00037573"/>
    <w:rsid w:val="000375BB"/>
    <w:rsid w:val="00037DA1"/>
    <w:rsid w:val="000400B0"/>
    <w:rsid w:val="000410EB"/>
    <w:rsid w:val="00041430"/>
    <w:rsid w:val="00041911"/>
    <w:rsid w:val="00041AA2"/>
    <w:rsid w:val="00041D44"/>
    <w:rsid w:val="00041D6A"/>
    <w:rsid w:val="00043CCC"/>
    <w:rsid w:val="00043ECE"/>
    <w:rsid w:val="00044E7B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2FE3"/>
    <w:rsid w:val="000654BA"/>
    <w:rsid w:val="0006767D"/>
    <w:rsid w:val="0006798E"/>
    <w:rsid w:val="000719FA"/>
    <w:rsid w:val="000720A0"/>
    <w:rsid w:val="000725E3"/>
    <w:rsid w:val="00072994"/>
    <w:rsid w:val="00072C6F"/>
    <w:rsid w:val="00073090"/>
    <w:rsid w:val="000731C2"/>
    <w:rsid w:val="000753EE"/>
    <w:rsid w:val="000762D0"/>
    <w:rsid w:val="00076639"/>
    <w:rsid w:val="0007771E"/>
    <w:rsid w:val="000779B8"/>
    <w:rsid w:val="00083900"/>
    <w:rsid w:val="00083E91"/>
    <w:rsid w:val="000845D5"/>
    <w:rsid w:val="00087D13"/>
    <w:rsid w:val="0009150F"/>
    <w:rsid w:val="00091B22"/>
    <w:rsid w:val="00092D8F"/>
    <w:rsid w:val="00093BC3"/>
    <w:rsid w:val="0009590E"/>
    <w:rsid w:val="0009629C"/>
    <w:rsid w:val="0009655B"/>
    <w:rsid w:val="000971FE"/>
    <w:rsid w:val="00097615"/>
    <w:rsid w:val="00097D8E"/>
    <w:rsid w:val="000A1B9A"/>
    <w:rsid w:val="000A1F05"/>
    <w:rsid w:val="000A265D"/>
    <w:rsid w:val="000A35CE"/>
    <w:rsid w:val="000A3992"/>
    <w:rsid w:val="000A42A5"/>
    <w:rsid w:val="000A4574"/>
    <w:rsid w:val="000A48DD"/>
    <w:rsid w:val="000A4CB1"/>
    <w:rsid w:val="000B09AA"/>
    <w:rsid w:val="000B139F"/>
    <w:rsid w:val="000B15C9"/>
    <w:rsid w:val="000B365F"/>
    <w:rsid w:val="000B422F"/>
    <w:rsid w:val="000B560C"/>
    <w:rsid w:val="000B7CC7"/>
    <w:rsid w:val="000C1A80"/>
    <w:rsid w:val="000C31F3"/>
    <w:rsid w:val="000C468F"/>
    <w:rsid w:val="000C4D51"/>
    <w:rsid w:val="000C4D74"/>
    <w:rsid w:val="000C4EFF"/>
    <w:rsid w:val="000C5C78"/>
    <w:rsid w:val="000C6A97"/>
    <w:rsid w:val="000C7665"/>
    <w:rsid w:val="000C7F91"/>
    <w:rsid w:val="000D261C"/>
    <w:rsid w:val="000D2B93"/>
    <w:rsid w:val="000D39EB"/>
    <w:rsid w:val="000D46EA"/>
    <w:rsid w:val="000D57F2"/>
    <w:rsid w:val="000D69BA"/>
    <w:rsid w:val="000E26C0"/>
    <w:rsid w:val="000E2DDA"/>
    <w:rsid w:val="000E3A43"/>
    <w:rsid w:val="000E4AC3"/>
    <w:rsid w:val="000E4D9B"/>
    <w:rsid w:val="000E4F9D"/>
    <w:rsid w:val="000E52B6"/>
    <w:rsid w:val="000E538E"/>
    <w:rsid w:val="000E6351"/>
    <w:rsid w:val="000E675C"/>
    <w:rsid w:val="000E6877"/>
    <w:rsid w:val="000E697B"/>
    <w:rsid w:val="000F0F2B"/>
    <w:rsid w:val="000F1831"/>
    <w:rsid w:val="000F1B80"/>
    <w:rsid w:val="000F4A51"/>
    <w:rsid w:val="000F63F7"/>
    <w:rsid w:val="000F6B92"/>
    <w:rsid w:val="000F6E53"/>
    <w:rsid w:val="000F74C9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1475"/>
    <w:rsid w:val="001120F7"/>
    <w:rsid w:val="00112B82"/>
    <w:rsid w:val="00112B92"/>
    <w:rsid w:val="00112F36"/>
    <w:rsid w:val="00113EB7"/>
    <w:rsid w:val="00115191"/>
    <w:rsid w:val="00117948"/>
    <w:rsid w:val="00120037"/>
    <w:rsid w:val="00120530"/>
    <w:rsid w:val="001232B8"/>
    <w:rsid w:val="001238BC"/>
    <w:rsid w:val="00123D68"/>
    <w:rsid w:val="00124ABE"/>
    <w:rsid w:val="00125ACF"/>
    <w:rsid w:val="00126BC7"/>
    <w:rsid w:val="00126D1D"/>
    <w:rsid w:val="001270B7"/>
    <w:rsid w:val="001273C1"/>
    <w:rsid w:val="00127D00"/>
    <w:rsid w:val="001303C6"/>
    <w:rsid w:val="00133040"/>
    <w:rsid w:val="00133482"/>
    <w:rsid w:val="00133D75"/>
    <w:rsid w:val="00134C4E"/>
    <w:rsid w:val="0013706C"/>
    <w:rsid w:val="0013747C"/>
    <w:rsid w:val="00137E87"/>
    <w:rsid w:val="001400BD"/>
    <w:rsid w:val="00140675"/>
    <w:rsid w:val="00141055"/>
    <w:rsid w:val="00141BD4"/>
    <w:rsid w:val="00142B06"/>
    <w:rsid w:val="00143C04"/>
    <w:rsid w:val="00144C81"/>
    <w:rsid w:val="00144EE3"/>
    <w:rsid w:val="001458A6"/>
    <w:rsid w:val="001463A5"/>
    <w:rsid w:val="001475EF"/>
    <w:rsid w:val="001510BB"/>
    <w:rsid w:val="00153836"/>
    <w:rsid w:val="00154423"/>
    <w:rsid w:val="00154576"/>
    <w:rsid w:val="001577A1"/>
    <w:rsid w:val="00162A8E"/>
    <w:rsid w:val="001646FB"/>
    <w:rsid w:val="00164BDC"/>
    <w:rsid w:val="0016590B"/>
    <w:rsid w:val="0016660E"/>
    <w:rsid w:val="0016737D"/>
    <w:rsid w:val="0017008F"/>
    <w:rsid w:val="001700A7"/>
    <w:rsid w:val="0017169F"/>
    <w:rsid w:val="00171CE0"/>
    <w:rsid w:val="00172E66"/>
    <w:rsid w:val="00173DBE"/>
    <w:rsid w:val="001759CC"/>
    <w:rsid w:val="0017793E"/>
    <w:rsid w:val="00180323"/>
    <w:rsid w:val="0018109E"/>
    <w:rsid w:val="00181917"/>
    <w:rsid w:val="00183D68"/>
    <w:rsid w:val="00184902"/>
    <w:rsid w:val="00185EFA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74F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56F8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2A5E"/>
    <w:rsid w:val="001C3A93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321"/>
    <w:rsid w:val="001D6778"/>
    <w:rsid w:val="001D74EF"/>
    <w:rsid w:val="001D767E"/>
    <w:rsid w:val="001E4934"/>
    <w:rsid w:val="001E6B43"/>
    <w:rsid w:val="001F0270"/>
    <w:rsid w:val="001F234F"/>
    <w:rsid w:val="001F2804"/>
    <w:rsid w:val="001F3063"/>
    <w:rsid w:val="001F3DF6"/>
    <w:rsid w:val="001F455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48D1"/>
    <w:rsid w:val="002158AE"/>
    <w:rsid w:val="002162FF"/>
    <w:rsid w:val="002164BE"/>
    <w:rsid w:val="00220300"/>
    <w:rsid w:val="002209F6"/>
    <w:rsid w:val="002211C2"/>
    <w:rsid w:val="00221236"/>
    <w:rsid w:val="002217D6"/>
    <w:rsid w:val="002218DB"/>
    <w:rsid w:val="00222D2A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45F"/>
    <w:rsid w:val="0024588F"/>
    <w:rsid w:val="00245987"/>
    <w:rsid w:val="002472BA"/>
    <w:rsid w:val="002478AD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2DAA"/>
    <w:rsid w:val="002630F1"/>
    <w:rsid w:val="00265D9E"/>
    <w:rsid w:val="00266171"/>
    <w:rsid w:val="00266C30"/>
    <w:rsid w:val="0027033E"/>
    <w:rsid w:val="00274373"/>
    <w:rsid w:val="00274897"/>
    <w:rsid w:val="00274F9A"/>
    <w:rsid w:val="00275617"/>
    <w:rsid w:val="00275F8B"/>
    <w:rsid w:val="0027D07F"/>
    <w:rsid w:val="002803C6"/>
    <w:rsid w:val="0028124C"/>
    <w:rsid w:val="0028166D"/>
    <w:rsid w:val="00282E84"/>
    <w:rsid w:val="002849A6"/>
    <w:rsid w:val="00284BF4"/>
    <w:rsid w:val="0028526D"/>
    <w:rsid w:val="00285281"/>
    <w:rsid w:val="00286BCE"/>
    <w:rsid w:val="002870B0"/>
    <w:rsid w:val="00287449"/>
    <w:rsid w:val="00287E66"/>
    <w:rsid w:val="002903D0"/>
    <w:rsid w:val="00290799"/>
    <w:rsid w:val="00290CA3"/>
    <w:rsid w:val="00291A72"/>
    <w:rsid w:val="0029275D"/>
    <w:rsid w:val="00292979"/>
    <w:rsid w:val="00292AD1"/>
    <w:rsid w:val="002931B7"/>
    <w:rsid w:val="00293213"/>
    <w:rsid w:val="00293C09"/>
    <w:rsid w:val="002950D7"/>
    <w:rsid w:val="00295C0C"/>
    <w:rsid w:val="002A02EF"/>
    <w:rsid w:val="002A04F7"/>
    <w:rsid w:val="002A1C88"/>
    <w:rsid w:val="002A238D"/>
    <w:rsid w:val="002A2B8C"/>
    <w:rsid w:val="002A387B"/>
    <w:rsid w:val="002A4FCB"/>
    <w:rsid w:val="002A53C4"/>
    <w:rsid w:val="002A63F5"/>
    <w:rsid w:val="002A73BE"/>
    <w:rsid w:val="002A7975"/>
    <w:rsid w:val="002B01D8"/>
    <w:rsid w:val="002B0E83"/>
    <w:rsid w:val="002B250E"/>
    <w:rsid w:val="002B2720"/>
    <w:rsid w:val="002B2756"/>
    <w:rsid w:val="002B294D"/>
    <w:rsid w:val="002B2A2B"/>
    <w:rsid w:val="002B39F7"/>
    <w:rsid w:val="002B3E88"/>
    <w:rsid w:val="002B4E56"/>
    <w:rsid w:val="002B5EC4"/>
    <w:rsid w:val="002B6004"/>
    <w:rsid w:val="002B636E"/>
    <w:rsid w:val="002B69AC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839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4D6"/>
    <w:rsid w:val="002F67FF"/>
    <w:rsid w:val="002F7D8D"/>
    <w:rsid w:val="00303534"/>
    <w:rsid w:val="00303926"/>
    <w:rsid w:val="00303CEA"/>
    <w:rsid w:val="003050C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47457"/>
    <w:rsid w:val="00347F85"/>
    <w:rsid w:val="00351966"/>
    <w:rsid w:val="00354939"/>
    <w:rsid w:val="00357853"/>
    <w:rsid w:val="0036057E"/>
    <w:rsid w:val="003606E9"/>
    <w:rsid w:val="00360930"/>
    <w:rsid w:val="0036136C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09E7"/>
    <w:rsid w:val="00382D74"/>
    <w:rsid w:val="003834F1"/>
    <w:rsid w:val="00384AFA"/>
    <w:rsid w:val="00385336"/>
    <w:rsid w:val="00385E07"/>
    <w:rsid w:val="00386778"/>
    <w:rsid w:val="00386F4B"/>
    <w:rsid w:val="00387E36"/>
    <w:rsid w:val="0039064F"/>
    <w:rsid w:val="003910B7"/>
    <w:rsid w:val="00393E2D"/>
    <w:rsid w:val="003943A7"/>
    <w:rsid w:val="00394901"/>
    <w:rsid w:val="00395E23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B98"/>
    <w:rsid w:val="003B1EC0"/>
    <w:rsid w:val="003B2DF7"/>
    <w:rsid w:val="003B4E42"/>
    <w:rsid w:val="003B53DB"/>
    <w:rsid w:val="003B5619"/>
    <w:rsid w:val="003B64AF"/>
    <w:rsid w:val="003B71E1"/>
    <w:rsid w:val="003C0329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C730A"/>
    <w:rsid w:val="003D1A65"/>
    <w:rsid w:val="003D24AD"/>
    <w:rsid w:val="003D2E97"/>
    <w:rsid w:val="003D34BF"/>
    <w:rsid w:val="003D3A0D"/>
    <w:rsid w:val="003D55C9"/>
    <w:rsid w:val="003D7AB8"/>
    <w:rsid w:val="003E1CB6"/>
    <w:rsid w:val="003E587C"/>
    <w:rsid w:val="003E5FB1"/>
    <w:rsid w:val="003E6E3A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3F6EF2"/>
    <w:rsid w:val="00400B4C"/>
    <w:rsid w:val="00401DF9"/>
    <w:rsid w:val="0040254E"/>
    <w:rsid w:val="00403881"/>
    <w:rsid w:val="00404D04"/>
    <w:rsid w:val="00405067"/>
    <w:rsid w:val="004059D8"/>
    <w:rsid w:val="00411D49"/>
    <w:rsid w:val="00414283"/>
    <w:rsid w:val="00415660"/>
    <w:rsid w:val="0041596A"/>
    <w:rsid w:val="004160DA"/>
    <w:rsid w:val="00416FF4"/>
    <w:rsid w:val="00417EEB"/>
    <w:rsid w:val="00420BFF"/>
    <w:rsid w:val="00420CAF"/>
    <w:rsid w:val="00423171"/>
    <w:rsid w:val="00423D9A"/>
    <w:rsid w:val="004244DE"/>
    <w:rsid w:val="00425D46"/>
    <w:rsid w:val="00425F5A"/>
    <w:rsid w:val="00427C06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466C3"/>
    <w:rsid w:val="00450171"/>
    <w:rsid w:val="004505B2"/>
    <w:rsid w:val="004508A0"/>
    <w:rsid w:val="00450EBD"/>
    <w:rsid w:val="00450FCF"/>
    <w:rsid w:val="004514D6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6755"/>
    <w:rsid w:val="00466EFF"/>
    <w:rsid w:val="00467804"/>
    <w:rsid w:val="00467ED0"/>
    <w:rsid w:val="00471D3A"/>
    <w:rsid w:val="00472242"/>
    <w:rsid w:val="004731CA"/>
    <w:rsid w:val="004733C6"/>
    <w:rsid w:val="00473C4C"/>
    <w:rsid w:val="00476529"/>
    <w:rsid w:val="00477B1E"/>
    <w:rsid w:val="00477BAB"/>
    <w:rsid w:val="00480722"/>
    <w:rsid w:val="00481D77"/>
    <w:rsid w:val="004847B9"/>
    <w:rsid w:val="004860BC"/>
    <w:rsid w:val="00487638"/>
    <w:rsid w:val="00487B88"/>
    <w:rsid w:val="00490145"/>
    <w:rsid w:val="0049139F"/>
    <w:rsid w:val="00491B5B"/>
    <w:rsid w:val="004949C4"/>
    <w:rsid w:val="00494E45"/>
    <w:rsid w:val="00495355"/>
    <w:rsid w:val="004959B4"/>
    <w:rsid w:val="004970A9"/>
    <w:rsid w:val="00497140"/>
    <w:rsid w:val="004A2DAA"/>
    <w:rsid w:val="004A34A5"/>
    <w:rsid w:val="004A5A5E"/>
    <w:rsid w:val="004A6AEF"/>
    <w:rsid w:val="004A7956"/>
    <w:rsid w:val="004A7FDB"/>
    <w:rsid w:val="004B179D"/>
    <w:rsid w:val="004B1E80"/>
    <w:rsid w:val="004B2462"/>
    <w:rsid w:val="004B2A00"/>
    <w:rsid w:val="004B3123"/>
    <w:rsid w:val="004B33CA"/>
    <w:rsid w:val="004B5816"/>
    <w:rsid w:val="004B5850"/>
    <w:rsid w:val="004B681D"/>
    <w:rsid w:val="004B7C66"/>
    <w:rsid w:val="004B7FB1"/>
    <w:rsid w:val="004C166C"/>
    <w:rsid w:val="004C17BC"/>
    <w:rsid w:val="004C203A"/>
    <w:rsid w:val="004C4E01"/>
    <w:rsid w:val="004C73F3"/>
    <w:rsid w:val="004C7D34"/>
    <w:rsid w:val="004D20AB"/>
    <w:rsid w:val="004D4012"/>
    <w:rsid w:val="004D469E"/>
    <w:rsid w:val="004D5296"/>
    <w:rsid w:val="004D629D"/>
    <w:rsid w:val="004D647D"/>
    <w:rsid w:val="004D6A80"/>
    <w:rsid w:val="004D79B1"/>
    <w:rsid w:val="004E1E25"/>
    <w:rsid w:val="004E1E99"/>
    <w:rsid w:val="004E294D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4C1E"/>
    <w:rsid w:val="004F5C8E"/>
    <w:rsid w:val="004F6B91"/>
    <w:rsid w:val="004F7B2C"/>
    <w:rsid w:val="004F7FC3"/>
    <w:rsid w:val="005002F6"/>
    <w:rsid w:val="00500E23"/>
    <w:rsid w:val="005014A9"/>
    <w:rsid w:val="005015E1"/>
    <w:rsid w:val="00505436"/>
    <w:rsid w:val="0050736F"/>
    <w:rsid w:val="00510224"/>
    <w:rsid w:val="00511627"/>
    <w:rsid w:val="00511F3A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0861"/>
    <w:rsid w:val="0052114E"/>
    <w:rsid w:val="005212DA"/>
    <w:rsid w:val="00522636"/>
    <w:rsid w:val="0052305C"/>
    <w:rsid w:val="0052388E"/>
    <w:rsid w:val="00524CF6"/>
    <w:rsid w:val="005255FC"/>
    <w:rsid w:val="005265F6"/>
    <w:rsid w:val="0052669D"/>
    <w:rsid w:val="00526C55"/>
    <w:rsid w:val="00526D5F"/>
    <w:rsid w:val="005271EE"/>
    <w:rsid w:val="00531B70"/>
    <w:rsid w:val="00532554"/>
    <w:rsid w:val="00532B7F"/>
    <w:rsid w:val="005336AD"/>
    <w:rsid w:val="00533A5F"/>
    <w:rsid w:val="00534242"/>
    <w:rsid w:val="00534D45"/>
    <w:rsid w:val="0053772A"/>
    <w:rsid w:val="005427CD"/>
    <w:rsid w:val="00542BB1"/>
    <w:rsid w:val="00545041"/>
    <w:rsid w:val="00545402"/>
    <w:rsid w:val="00546B2F"/>
    <w:rsid w:val="00550311"/>
    <w:rsid w:val="00551547"/>
    <w:rsid w:val="00551C90"/>
    <w:rsid w:val="00552886"/>
    <w:rsid w:val="00553E25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284C"/>
    <w:rsid w:val="0058316E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5FEA"/>
    <w:rsid w:val="005963A9"/>
    <w:rsid w:val="00597DAB"/>
    <w:rsid w:val="00597E48"/>
    <w:rsid w:val="005A0066"/>
    <w:rsid w:val="005A0525"/>
    <w:rsid w:val="005A2157"/>
    <w:rsid w:val="005A2E75"/>
    <w:rsid w:val="005A2FB0"/>
    <w:rsid w:val="005A312A"/>
    <w:rsid w:val="005A4791"/>
    <w:rsid w:val="005A4ADB"/>
    <w:rsid w:val="005A5AB0"/>
    <w:rsid w:val="005B087B"/>
    <w:rsid w:val="005B273D"/>
    <w:rsid w:val="005B3363"/>
    <w:rsid w:val="005B3C12"/>
    <w:rsid w:val="005B66A7"/>
    <w:rsid w:val="005B7A5A"/>
    <w:rsid w:val="005B7D2D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0C13"/>
    <w:rsid w:val="005D10C6"/>
    <w:rsid w:val="005D1B1D"/>
    <w:rsid w:val="005D26E3"/>
    <w:rsid w:val="005D4BD1"/>
    <w:rsid w:val="005D522C"/>
    <w:rsid w:val="005D5492"/>
    <w:rsid w:val="005D5E7A"/>
    <w:rsid w:val="005D76A8"/>
    <w:rsid w:val="005D7FCD"/>
    <w:rsid w:val="005E025D"/>
    <w:rsid w:val="005E0E28"/>
    <w:rsid w:val="005E3C40"/>
    <w:rsid w:val="005E5D60"/>
    <w:rsid w:val="005E65B1"/>
    <w:rsid w:val="005E68F2"/>
    <w:rsid w:val="005E694A"/>
    <w:rsid w:val="005E7144"/>
    <w:rsid w:val="005E73A6"/>
    <w:rsid w:val="005E78FB"/>
    <w:rsid w:val="005F137A"/>
    <w:rsid w:val="005F1706"/>
    <w:rsid w:val="005F2B93"/>
    <w:rsid w:val="005F2F62"/>
    <w:rsid w:val="005F6171"/>
    <w:rsid w:val="005F7312"/>
    <w:rsid w:val="0060056A"/>
    <w:rsid w:val="00601031"/>
    <w:rsid w:val="006013EC"/>
    <w:rsid w:val="00601A55"/>
    <w:rsid w:val="00603C80"/>
    <w:rsid w:val="006042CB"/>
    <w:rsid w:val="00605420"/>
    <w:rsid w:val="00606123"/>
    <w:rsid w:val="00606FE7"/>
    <w:rsid w:val="0060760D"/>
    <w:rsid w:val="0061015B"/>
    <w:rsid w:val="00612803"/>
    <w:rsid w:val="00613F1C"/>
    <w:rsid w:val="00617D1C"/>
    <w:rsid w:val="00620A0A"/>
    <w:rsid w:val="0062143B"/>
    <w:rsid w:val="006214E5"/>
    <w:rsid w:val="00621F05"/>
    <w:rsid w:val="00622577"/>
    <w:rsid w:val="006229CD"/>
    <w:rsid w:val="00622BE6"/>
    <w:rsid w:val="006233EA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0EA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646A"/>
    <w:rsid w:val="006770F5"/>
    <w:rsid w:val="00677508"/>
    <w:rsid w:val="00680458"/>
    <w:rsid w:val="006817DF"/>
    <w:rsid w:val="00681EC4"/>
    <w:rsid w:val="00683797"/>
    <w:rsid w:val="00684173"/>
    <w:rsid w:val="00685579"/>
    <w:rsid w:val="00693624"/>
    <w:rsid w:val="006953D6"/>
    <w:rsid w:val="00696334"/>
    <w:rsid w:val="00696887"/>
    <w:rsid w:val="006A0EF1"/>
    <w:rsid w:val="006A1562"/>
    <w:rsid w:val="006A1865"/>
    <w:rsid w:val="006A437E"/>
    <w:rsid w:val="006A4A0C"/>
    <w:rsid w:val="006A4BC1"/>
    <w:rsid w:val="006A50AB"/>
    <w:rsid w:val="006A6F1C"/>
    <w:rsid w:val="006A7DD1"/>
    <w:rsid w:val="006B3305"/>
    <w:rsid w:val="006B3614"/>
    <w:rsid w:val="006B624C"/>
    <w:rsid w:val="006C00DD"/>
    <w:rsid w:val="006C3501"/>
    <w:rsid w:val="006C39F4"/>
    <w:rsid w:val="006C3AD0"/>
    <w:rsid w:val="006C3D13"/>
    <w:rsid w:val="006C3D87"/>
    <w:rsid w:val="006C4256"/>
    <w:rsid w:val="006C5B59"/>
    <w:rsid w:val="006C5ECB"/>
    <w:rsid w:val="006C6155"/>
    <w:rsid w:val="006C6276"/>
    <w:rsid w:val="006C7D0A"/>
    <w:rsid w:val="006C7D61"/>
    <w:rsid w:val="006D0173"/>
    <w:rsid w:val="006D0D09"/>
    <w:rsid w:val="006D15A2"/>
    <w:rsid w:val="006D1C24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8DD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8F3"/>
    <w:rsid w:val="00700DF1"/>
    <w:rsid w:val="00701488"/>
    <w:rsid w:val="007038D9"/>
    <w:rsid w:val="00703A3D"/>
    <w:rsid w:val="00703BE8"/>
    <w:rsid w:val="00704130"/>
    <w:rsid w:val="0070428A"/>
    <w:rsid w:val="007060CA"/>
    <w:rsid w:val="0070631F"/>
    <w:rsid w:val="00706E16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BAD"/>
    <w:rsid w:val="00714D8B"/>
    <w:rsid w:val="00715039"/>
    <w:rsid w:val="00715188"/>
    <w:rsid w:val="0071603F"/>
    <w:rsid w:val="00716380"/>
    <w:rsid w:val="00716598"/>
    <w:rsid w:val="0071695C"/>
    <w:rsid w:val="00716BD8"/>
    <w:rsid w:val="00716D01"/>
    <w:rsid w:val="007174EB"/>
    <w:rsid w:val="00717699"/>
    <w:rsid w:val="0072336C"/>
    <w:rsid w:val="007243FE"/>
    <w:rsid w:val="00724FEF"/>
    <w:rsid w:val="00725867"/>
    <w:rsid w:val="00725CD3"/>
    <w:rsid w:val="00726D77"/>
    <w:rsid w:val="00733273"/>
    <w:rsid w:val="0073376B"/>
    <w:rsid w:val="00734544"/>
    <w:rsid w:val="00734BD3"/>
    <w:rsid w:val="00734E50"/>
    <w:rsid w:val="00736A09"/>
    <w:rsid w:val="007410BD"/>
    <w:rsid w:val="007413AF"/>
    <w:rsid w:val="00741991"/>
    <w:rsid w:val="00741D81"/>
    <w:rsid w:val="0074216B"/>
    <w:rsid w:val="00743261"/>
    <w:rsid w:val="0074516E"/>
    <w:rsid w:val="007456A2"/>
    <w:rsid w:val="007463D8"/>
    <w:rsid w:val="00746725"/>
    <w:rsid w:val="00750243"/>
    <w:rsid w:val="00750D8D"/>
    <w:rsid w:val="007513E3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37D"/>
    <w:rsid w:val="00763935"/>
    <w:rsid w:val="00764D89"/>
    <w:rsid w:val="007654F4"/>
    <w:rsid w:val="0076595D"/>
    <w:rsid w:val="007659B7"/>
    <w:rsid w:val="00765FA7"/>
    <w:rsid w:val="00771DC2"/>
    <w:rsid w:val="0077363A"/>
    <w:rsid w:val="00774E5D"/>
    <w:rsid w:val="007754F3"/>
    <w:rsid w:val="0077640B"/>
    <w:rsid w:val="00780958"/>
    <w:rsid w:val="00781108"/>
    <w:rsid w:val="00781138"/>
    <w:rsid w:val="0078221E"/>
    <w:rsid w:val="00782BC2"/>
    <w:rsid w:val="00782BE5"/>
    <w:rsid w:val="007841BE"/>
    <w:rsid w:val="00784233"/>
    <w:rsid w:val="00784300"/>
    <w:rsid w:val="00784682"/>
    <w:rsid w:val="00784CA5"/>
    <w:rsid w:val="0078580B"/>
    <w:rsid w:val="00785A37"/>
    <w:rsid w:val="00785DD0"/>
    <w:rsid w:val="00791F56"/>
    <w:rsid w:val="00792F46"/>
    <w:rsid w:val="00793CEE"/>
    <w:rsid w:val="00794312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1CB1"/>
    <w:rsid w:val="007A287E"/>
    <w:rsid w:val="007A30D4"/>
    <w:rsid w:val="007A5D7B"/>
    <w:rsid w:val="007A64BF"/>
    <w:rsid w:val="007A7959"/>
    <w:rsid w:val="007B19F4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0E80"/>
    <w:rsid w:val="007E1DB9"/>
    <w:rsid w:val="007E276B"/>
    <w:rsid w:val="007E3BBF"/>
    <w:rsid w:val="007E4189"/>
    <w:rsid w:val="007E6B13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7FA"/>
    <w:rsid w:val="00802AED"/>
    <w:rsid w:val="00803F2F"/>
    <w:rsid w:val="008043D9"/>
    <w:rsid w:val="00805090"/>
    <w:rsid w:val="00805667"/>
    <w:rsid w:val="00810EB1"/>
    <w:rsid w:val="0081240C"/>
    <w:rsid w:val="0081435A"/>
    <w:rsid w:val="00815C9D"/>
    <w:rsid w:val="0082074B"/>
    <w:rsid w:val="00820C08"/>
    <w:rsid w:val="008228FB"/>
    <w:rsid w:val="00822C6B"/>
    <w:rsid w:val="00823994"/>
    <w:rsid w:val="00824CF7"/>
    <w:rsid w:val="00826762"/>
    <w:rsid w:val="00830324"/>
    <w:rsid w:val="00830B34"/>
    <w:rsid w:val="0083138E"/>
    <w:rsid w:val="00831D0D"/>
    <w:rsid w:val="00832724"/>
    <w:rsid w:val="008328A8"/>
    <w:rsid w:val="00833CE6"/>
    <w:rsid w:val="00834919"/>
    <w:rsid w:val="00834E24"/>
    <w:rsid w:val="00835230"/>
    <w:rsid w:val="00836918"/>
    <w:rsid w:val="008411BB"/>
    <w:rsid w:val="008413F5"/>
    <w:rsid w:val="008431E5"/>
    <w:rsid w:val="00844AFD"/>
    <w:rsid w:val="00847A3F"/>
    <w:rsid w:val="0085009B"/>
    <w:rsid w:val="00850524"/>
    <w:rsid w:val="0085069D"/>
    <w:rsid w:val="00850AAB"/>
    <w:rsid w:val="00850B85"/>
    <w:rsid w:val="008512DE"/>
    <w:rsid w:val="00851AD5"/>
    <w:rsid w:val="00851B83"/>
    <w:rsid w:val="0085247D"/>
    <w:rsid w:val="008527DF"/>
    <w:rsid w:val="00855C58"/>
    <w:rsid w:val="008571B8"/>
    <w:rsid w:val="008575ED"/>
    <w:rsid w:val="00857ECD"/>
    <w:rsid w:val="00860AB2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4C35"/>
    <w:rsid w:val="008754C4"/>
    <w:rsid w:val="00876C87"/>
    <w:rsid w:val="00876F95"/>
    <w:rsid w:val="00880470"/>
    <w:rsid w:val="008809CC"/>
    <w:rsid w:val="0088175F"/>
    <w:rsid w:val="00881E41"/>
    <w:rsid w:val="008825E8"/>
    <w:rsid w:val="008826E9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AB6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0EFC"/>
    <w:rsid w:val="008A1100"/>
    <w:rsid w:val="008A34F9"/>
    <w:rsid w:val="008A3D03"/>
    <w:rsid w:val="008A47A0"/>
    <w:rsid w:val="008A5EA2"/>
    <w:rsid w:val="008A6D8B"/>
    <w:rsid w:val="008A79D6"/>
    <w:rsid w:val="008B0E44"/>
    <w:rsid w:val="008B29C7"/>
    <w:rsid w:val="008B3744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1DF9"/>
    <w:rsid w:val="008C3806"/>
    <w:rsid w:val="008C47EE"/>
    <w:rsid w:val="008C672A"/>
    <w:rsid w:val="008D00C9"/>
    <w:rsid w:val="008D117F"/>
    <w:rsid w:val="008D1C8A"/>
    <w:rsid w:val="008D272E"/>
    <w:rsid w:val="008D2A0A"/>
    <w:rsid w:val="008D3D97"/>
    <w:rsid w:val="008D447F"/>
    <w:rsid w:val="008D45D9"/>
    <w:rsid w:val="008D6AC5"/>
    <w:rsid w:val="008D7B15"/>
    <w:rsid w:val="008E2346"/>
    <w:rsid w:val="008E28F8"/>
    <w:rsid w:val="008E3063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07A67"/>
    <w:rsid w:val="009127B2"/>
    <w:rsid w:val="00913533"/>
    <w:rsid w:val="0091402E"/>
    <w:rsid w:val="0091462D"/>
    <w:rsid w:val="009148AF"/>
    <w:rsid w:val="009161F1"/>
    <w:rsid w:val="00916DC2"/>
    <w:rsid w:val="00921176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C9"/>
    <w:rsid w:val="00933AEF"/>
    <w:rsid w:val="009340C3"/>
    <w:rsid w:val="009346EA"/>
    <w:rsid w:val="00935963"/>
    <w:rsid w:val="00935BEE"/>
    <w:rsid w:val="00936C5F"/>
    <w:rsid w:val="009413B2"/>
    <w:rsid w:val="009415D2"/>
    <w:rsid w:val="00941AA1"/>
    <w:rsid w:val="00942682"/>
    <w:rsid w:val="009432DB"/>
    <w:rsid w:val="0094351D"/>
    <w:rsid w:val="00950EF3"/>
    <w:rsid w:val="0095150B"/>
    <w:rsid w:val="00952777"/>
    <w:rsid w:val="00954B59"/>
    <w:rsid w:val="00956137"/>
    <w:rsid w:val="009572D7"/>
    <w:rsid w:val="00957977"/>
    <w:rsid w:val="00961B7D"/>
    <w:rsid w:val="00963393"/>
    <w:rsid w:val="009638C2"/>
    <w:rsid w:val="009664A6"/>
    <w:rsid w:val="009677C9"/>
    <w:rsid w:val="009733D7"/>
    <w:rsid w:val="0097410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43F"/>
    <w:rsid w:val="00992B01"/>
    <w:rsid w:val="00992BB4"/>
    <w:rsid w:val="00993300"/>
    <w:rsid w:val="009951F2"/>
    <w:rsid w:val="00995B5E"/>
    <w:rsid w:val="00996987"/>
    <w:rsid w:val="00996A8D"/>
    <w:rsid w:val="00997C37"/>
    <w:rsid w:val="009A0532"/>
    <w:rsid w:val="009A0932"/>
    <w:rsid w:val="009A0D06"/>
    <w:rsid w:val="009A3E0F"/>
    <w:rsid w:val="009A4398"/>
    <w:rsid w:val="009A59DF"/>
    <w:rsid w:val="009A6B73"/>
    <w:rsid w:val="009A6DA6"/>
    <w:rsid w:val="009A7A4C"/>
    <w:rsid w:val="009B1475"/>
    <w:rsid w:val="009B2180"/>
    <w:rsid w:val="009B24FD"/>
    <w:rsid w:val="009B2CFB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3634"/>
    <w:rsid w:val="009C48E2"/>
    <w:rsid w:val="009D0238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44C7"/>
    <w:rsid w:val="009E523B"/>
    <w:rsid w:val="009E5367"/>
    <w:rsid w:val="009E579F"/>
    <w:rsid w:val="009E5A87"/>
    <w:rsid w:val="009E7466"/>
    <w:rsid w:val="009E7D15"/>
    <w:rsid w:val="009E7D63"/>
    <w:rsid w:val="009F0AE2"/>
    <w:rsid w:val="009F0D5B"/>
    <w:rsid w:val="009F3452"/>
    <w:rsid w:val="009F51BC"/>
    <w:rsid w:val="009F5335"/>
    <w:rsid w:val="009F6D10"/>
    <w:rsid w:val="00A00002"/>
    <w:rsid w:val="00A000E3"/>
    <w:rsid w:val="00A0061C"/>
    <w:rsid w:val="00A009C7"/>
    <w:rsid w:val="00A058FB"/>
    <w:rsid w:val="00A05A0F"/>
    <w:rsid w:val="00A05DCA"/>
    <w:rsid w:val="00A062BE"/>
    <w:rsid w:val="00A13744"/>
    <w:rsid w:val="00A141CB"/>
    <w:rsid w:val="00A147C4"/>
    <w:rsid w:val="00A15599"/>
    <w:rsid w:val="00A169D8"/>
    <w:rsid w:val="00A1771D"/>
    <w:rsid w:val="00A17E7B"/>
    <w:rsid w:val="00A216A1"/>
    <w:rsid w:val="00A21AED"/>
    <w:rsid w:val="00A223C6"/>
    <w:rsid w:val="00A229FB"/>
    <w:rsid w:val="00A230DF"/>
    <w:rsid w:val="00A23575"/>
    <w:rsid w:val="00A251EC"/>
    <w:rsid w:val="00A25448"/>
    <w:rsid w:val="00A256F7"/>
    <w:rsid w:val="00A25C07"/>
    <w:rsid w:val="00A25CAC"/>
    <w:rsid w:val="00A25D47"/>
    <w:rsid w:val="00A263B9"/>
    <w:rsid w:val="00A26941"/>
    <w:rsid w:val="00A32BF2"/>
    <w:rsid w:val="00A330FA"/>
    <w:rsid w:val="00A33E09"/>
    <w:rsid w:val="00A36663"/>
    <w:rsid w:val="00A367EB"/>
    <w:rsid w:val="00A37682"/>
    <w:rsid w:val="00A40392"/>
    <w:rsid w:val="00A405FA"/>
    <w:rsid w:val="00A4095C"/>
    <w:rsid w:val="00A4191C"/>
    <w:rsid w:val="00A41A57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21AB"/>
    <w:rsid w:val="00A537FD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1B4A"/>
    <w:rsid w:val="00A62373"/>
    <w:rsid w:val="00A626BD"/>
    <w:rsid w:val="00A630A8"/>
    <w:rsid w:val="00A63ADC"/>
    <w:rsid w:val="00A64426"/>
    <w:rsid w:val="00A655B2"/>
    <w:rsid w:val="00A6607A"/>
    <w:rsid w:val="00A6733D"/>
    <w:rsid w:val="00A67968"/>
    <w:rsid w:val="00A67B59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284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14FD"/>
    <w:rsid w:val="00AB287D"/>
    <w:rsid w:val="00AB36AA"/>
    <w:rsid w:val="00AB48BB"/>
    <w:rsid w:val="00AB4BFB"/>
    <w:rsid w:val="00AB68FA"/>
    <w:rsid w:val="00AB7E94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5C95"/>
    <w:rsid w:val="00AD5DCB"/>
    <w:rsid w:val="00AD7C4A"/>
    <w:rsid w:val="00AE0C04"/>
    <w:rsid w:val="00AE1249"/>
    <w:rsid w:val="00AE4498"/>
    <w:rsid w:val="00AE5AEF"/>
    <w:rsid w:val="00AE7664"/>
    <w:rsid w:val="00AE7A66"/>
    <w:rsid w:val="00AF1FDC"/>
    <w:rsid w:val="00AF2819"/>
    <w:rsid w:val="00AF452C"/>
    <w:rsid w:val="00AF462C"/>
    <w:rsid w:val="00AF606D"/>
    <w:rsid w:val="00AF61DA"/>
    <w:rsid w:val="00B00417"/>
    <w:rsid w:val="00B0153D"/>
    <w:rsid w:val="00B0209E"/>
    <w:rsid w:val="00B023BD"/>
    <w:rsid w:val="00B02586"/>
    <w:rsid w:val="00B03181"/>
    <w:rsid w:val="00B0384C"/>
    <w:rsid w:val="00B04200"/>
    <w:rsid w:val="00B04878"/>
    <w:rsid w:val="00B0542A"/>
    <w:rsid w:val="00B12180"/>
    <w:rsid w:val="00B1290D"/>
    <w:rsid w:val="00B13AE2"/>
    <w:rsid w:val="00B13C5F"/>
    <w:rsid w:val="00B16220"/>
    <w:rsid w:val="00B16498"/>
    <w:rsid w:val="00B22EE2"/>
    <w:rsid w:val="00B23FE3"/>
    <w:rsid w:val="00B24509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1B87"/>
    <w:rsid w:val="00B43674"/>
    <w:rsid w:val="00B45742"/>
    <w:rsid w:val="00B4580E"/>
    <w:rsid w:val="00B4583A"/>
    <w:rsid w:val="00B45A74"/>
    <w:rsid w:val="00B47260"/>
    <w:rsid w:val="00B508D0"/>
    <w:rsid w:val="00B50EC9"/>
    <w:rsid w:val="00B51664"/>
    <w:rsid w:val="00B516A1"/>
    <w:rsid w:val="00B527E1"/>
    <w:rsid w:val="00B55262"/>
    <w:rsid w:val="00B57D94"/>
    <w:rsid w:val="00B57EBA"/>
    <w:rsid w:val="00B61E64"/>
    <w:rsid w:val="00B63404"/>
    <w:rsid w:val="00B63EB2"/>
    <w:rsid w:val="00B641EF"/>
    <w:rsid w:val="00B6465D"/>
    <w:rsid w:val="00B654EF"/>
    <w:rsid w:val="00B676C4"/>
    <w:rsid w:val="00B677BA"/>
    <w:rsid w:val="00B67DF8"/>
    <w:rsid w:val="00B70AA1"/>
    <w:rsid w:val="00B72419"/>
    <w:rsid w:val="00B728D9"/>
    <w:rsid w:val="00B7361D"/>
    <w:rsid w:val="00B73C66"/>
    <w:rsid w:val="00B7469E"/>
    <w:rsid w:val="00B75633"/>
    <w:rsid w:val="00B76EE6"/>
    <w:rsid w:val="00B77BA1"/>
    <w:rsid w:val="00B77C76"/>
    <w:rsid w:val="00B8016E"/>
    <w:rsid w:val="00B83839"/>
    <w:rsid w:val="00B845D7"/>
    <w:rsid w:val="00B84877"/>
    <w:rsid w:val="00B84A12"/>
    <w:rsid w:val="00B85AAC"/>
    <w:rsid w:val="00B85AC6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1E54"/>
    <w:rsid w:val="00BA30B4"/>
    <w:rsid w:val="00BA412A"/>
    <w:rsid w:val="00BA4524"/>
    <w:rsid w:val="00BB09C5"/>
    <w:rsid w:val="00BB163D"/>
    <w:rsid w:val="00BB239B"/>
    <w:rsid w:val="00BB55EC"/>
    <w:rsid w:val="00BB5653"/>
    <w:rsid w:val="00BB5D63"/>
    <w:rsid w:val="00BB756E"/>
    <w:rsid w:val="00BB7FAC"/>
    <w:rsid w:val="00BC0370"/>
    <w:rsid w:val="00BC0B56"/>
    <w:rsid w:val="00BC1B53"/>
    <w:rsid w:val="00BC47E5"/>
    <w:rsid w:val="00BC485F"/>
    <w:rsid w:val="00BC59E3"/>
    <w:rsid w:val="00BC617C"/>
    <w:rsid w:val="00BC745A"/>
    <w:rsid w:val="00BC775C"/>
    <w:rsid w:val="00BD0926"/>
    <w:rsid w:val="00BD0B23"/>
    <w:rsid w:val="00BD39EA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5E24"/>
    <w:rsid w:val="00BE61F0"/>
    <w:rsid w:val="00BE63DD"/>
    <w:rsid w:val="00BE6B4F"/>
    <w:rsid w:val="00BF391B"/>
    <w:rsid w:val="00BF44D7"/>
    <w:rsid w:val="00BF474F"/>
    <w:rsid w:val="00BF4903"/>
    <w:rsid w:val="00BF4B6B"/>
    <w:rsid w:val="00BF4BED"/>
    <w:rsid w:val="00BF5CA8"/>
    <w:rsid w:val="00BF5FCF"/>
    <w:rsid w:val="00BF6C79"/>
    <w:rsid w:val="00BF752F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116"/>
    <w:rsid w:val="00C16778"/>
    <w:rsid w:val="00C17BAD"/>
    <w:rsid w:val="00C214E4"/>
    <w:rsid w:val="00C219F7"/>
    <w:rsid w:val="00C2204E"/>
    <w:rsid w:val="00C22776"/>
    <w:rsid w:val="00C22C83"/>
    <w:rsid w:val="00C23A6E"/>
    <w:rsid w:val="00C23E6C"/>
    <w:rsid w:val="00C25BB8"/>
    <w:rsid w:val="00C269B2"/>
    <w:rsid w:val="00C304B5"/>
    <w:rsid w:val="00C30F7B"/>
    <w:rsid w:val="00C31756"/>
    <w:rsid w:val="00C31954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B35"/>
    <w:rsid w:val="00C44DB9"/>
    <w:rsid w:val="00C45503"/>
    <w:rsid w:val="00C45509"/>
    <w:rsid w:val="00C45D11"/>
    <w:rsid w:val="00C4634F"/>
    <w:rsid w:val="00C4645A"/>
    <w:rsid w:val="00C477DB"/>
    <w:rsid w:val="00C51711"/>
    <w:rsid w:val="00C517E3"/>
    <w:rsid w:val="00C51861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2F41"/>
    <w:rsid w:val="00C6466D"/>
    <w:rsid w:val="00C65713"/>
    <w:rsid w:val="00C65777"/>
    <w:rsid w:val="00C65CD2"/>
    <w:rsid w:val="00C65CFC"/>
    <w:rsid w:val="00C663E9"/>
    <w:rsid w:val="00C66AC2"/>
    <w:rsid w:val="00C700F9"/>
    <w:rsid w:val="00C71498"/>
    <w:rsid w:val="00C718E2"/>
    <w:rsid w:val="00C71EAB"/>
    <w:rsid w:val="00C75A64"/>
    <w:rsid w:val="00C762BB"/>
    <w:rsid w:val="00C81CEB"/>
    <w:rsid w:val="00C83A3E"/>
    <w:rsid w:val="00C83D51"/>
    <w:rsid w:val="00C846FC"/>
    <w:rsid w:val="00C84759"/>
    <w:rsid w:val="00C847E4"/>
    <w:rsid w:val="00C85313"/>
    <w:rsid w:val="00C86741"/>
    <w:rsid w:val="00C92F00"/>
    <w:rsid w:val="00C93314"/>
    <w:rsid w:val="00C9439B"/>
    <w:rsid w:val="00C94BAA"/>
    <w:rsid w:val="00C950BF"/>
    <w:rsid w:val="00C95D32"/>
    <w:rsid w:val="00CA2914"/>
    <w:rsid w:val="00CA2DD0"/>
    <w:rsid w:val="00CA3905"/>
    <w:rsid w:val="00CB1254"/>
    <w:rsid w:val="00CB1C88"/>
    <w:rsid w:val="00CB2272"/>
    <w:rsid w:val="00CB289B"/>
    <w:rsid w:val="00CB2CC4"/>
    <w:rsid w:val="00CB4DEA"/>
    <w:rsid w:val="00CB6271"/>
    <w:rsid w:val="00CB7019"/>
    <w:rsid w:val="00CB70EA"/>
    <w:rsid w:val="00CC027E"/>
    <w:rsid w:val="00CC3ED6"/>
    <w:rsid w:val="00CC4722"/>
    <w:rsid w:val="00CC4CF1"/>
    <w:rsid w:val="00CC4E29"/>
    <w:rsid w:val="00CC5344"/>
    <w:rsid w:val="00CC612B"/>
    <w:rsid w:val="00CC64F1"/>
    <w:rsid w:val="00CC70BB"/>
    <w:rsid w:val="00CC7ACC"/>
    <w:rsid w:val="00CD074E"/>
    <w:rsid w:val="00CD4140"/>
    <w:rsid w:val="00CD4AD7"/>
    <w:rsid w:val="00CD51FD"/>
    <w:rsid w:val="00CD69BB"/>
    <w:rsid w:val="00CD79C7"/>
    <w:rsid w:val="00CE0A0A"/>
    <w:rsid w:val="00CE0EA7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393E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F72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48D0"/>
    <w:rsid w:val="00D56A41"/>
    <w:rsid w:val="00D6136C"/>
    <w:rsid w:val="00D61565"/>
    <w:rsid w:val="00D629F2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2895"/>
    <w:rsid w:val="00D750AA"/>
    <w:rsid w:val="00D752D6"/>
    <w:rsid w:val="00D763C3"/>
    <w:rsid w:val="00D77534"/>
    <w:rsid w:val="00D776C7"/>
    <w:rsid w:val="00D77886"/>
    <w:rsid w:val="00D806E3"/>
    <w:rsid w:val="00D809B2"/>
    <w:rsid w:val="00D818F5"/>
    <w:rsid w:val="00D83DA4"/>
    <w:rsid w:val="00D85006"/>
    <w:rsid w:val="00D85238"/>
    <w:rsid w:val="00D866C3"/>
    <w:rsid w:val="00D93AD5"/>
    <w:rsid w:val="00D94580"/>
    <w:rsid w:val="00D9496B"/>
    <w:rsid w:val="00D95165"/>
    <w:rsid w:val="00D9574F"/>
    <w:rsid w:val="00DA0A8C"/>
    <w:rsid w:val="00DA119A"/>
    <w:rsid w:val="00DA119D"/>
    <w:rsid w:val="00DA231C"/>
    <w:rsid w:val="00DA2C53"/>
    <w:rsid w:val="00DA34C1"/>
    <w:rsid w:val="00DA54E5"/>
    <w:rsid w:val="00DA584E"/>
    <w:rsid w:val="00DA58AE"/>
    <w:rsid w:val="00DA645B"/>
    <w:rsid w:val="00DA744A"/>
    <w:rsid w:val="00DA7D76"/>
    <w:rsid w:val="00DA7F17"/>
    <w:rsid w:val="00DB0DFA"/>
    <w:rsid w:val="00DB0F7E"/>
    <w:rsid w:val="00DB114D"/>
    <w:rsid w:val="00DB1745"/>
    <w:rsid w:val="00DB1A93"/>
    <w:rsid w:val="00DB3E58"/>
    <w:rsid w:val="00DB6014"/>
    <w:rsid w:val="00DC0C03"/>
    <w:rsid w:val="00DC1952"/>
    <w:rsid w:val="00DC460C"/>
    <w:rsid w:val="00DC4840"/>
    <w:rsid w:val="00DC4AF2"/>
    <w:rsid w:val="00DC4C39"/>
    <w:rsid w:val="00DC4CF3"/>
    <w:rsid w:val="00DC4F45"/>
    <w:rsid w:val="00DC5391"/>
    <w:rsid w:val="00DC7DEC"/>
    <w:rsid w:val="00DD29DD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5433"/>
    <w:rsid w:val="00DE663B"/>
    <w:rsid w:val="00DF05E3"/>
    <w:rsid w:val="00DF1E67"/>
    <w:rsid w:val="00DF20D5"/>
    <w:rsid w:val="00DF2E96"/>
    <w:rsid w:val="00DF35EA"/>
    <w:rsid w:val="00DF3BDA"/>
    <w:rsid w:val="00DF3EBF"/>
    <w:rsid w:val="00DF4F9E"/>
    <w:rsid w:val="00DF5EC4"/>
    <w:rsid w:val="00DF7A09"/>
    <w:rsid w:val="00E00D3A"/>
    <w:rsid w:val="00E043FB"/>
    <w:rsid w:val="00E048AF"/>
    <w:rsid w:val="00E05061"/>
    <w:rsid w:val="00E052E5"/>
    <w:rsid w:val="00E05A30"/>
    <w:rsid w:val="00E0617C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379"/>
    <w:rsid w:val="00E15F51"/>
    <w:rsid w:val="00E224B5"/>
    <w:rsid w:val="00E23FF6"/>
    <w:rsid w:val="00E25035"/>
    <w:rsid w:val="00E25233"/>
    <w:rsid w:val="00E26139"/>
    <w:rsid w:val="00E26FB3"/>
    <w:rsid w:val="00E27E2D"/>
    <w:rsid w:val="00E3001D"/>
    <w:rsid w:val="00E30DA7"/>
    <w:rsid w:val="00E333F4"/>
    <w:rsid w:val="00E34BC9"/>
    <w:rsid w:val="00E350E1"/>
    <w:rsid w:val="00E35618"/>
    <w:rsid w:val="00E364E5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985"/>
    <w:rsid w:val="00E57C30"/>
    <w:rsid w:val="00E602C4"/>
    <w:rsid w:val="00E604CE"/>
    <w:rsid w:val="00E60E69"/>
    <w:rsid w:val="00E61100"/>
    <w:rsid w:val="00E61FFF"/>
    <w:rsid w:val="00E6263E"/>
    <w:rsid w:val="00E64B4A"/>
    <w:rsid w:val="00E64B91"/>
    <w:rsid w:val="00E64E48"/>
    <w:rsid w:val="00E661BC"/>
    <w:rsid w:val="00E665C0"/>
    <w:rsid w:val="00E67036"/>
    <w:rsid w:val="00E67970"/>
    <w:rsid w:val="00E70242"/>
    <w:rsid w:val="00E70C4B"/>
    <w:rsid w:val="00E716BF"/>
    <w:rsid w:val="00E72F32"/>
    <w:rsid w:val="00E75A27"/>
    <w:rsid w:val="00E75ED5"/>
    <w:rsid w:val="00E778B7"/>
    <w:rsid w:val="00E77CB9"/>
    <w:rsid w:val="00E82192"/>
    <w:rsid w:val="00E82657"/>
    <w:rsid w:val="00E826BD"/>
    <w:rsid w:val="00E829D0"/>
    <w:rsid w:val="00E83A7A"/>
    <w:rsid w:val="00E85190"/>
    <w:rsid w:val="00E85373"/>
    <w:rsid w:val="00E85714"/>
    <w:rsid w:val="00E86E7E"/>
    <w:rsid w:val="00E87119"/>
    <w:rsid w:val="00E87831"/>
    <w:rsid w:val="00E87A01"/>
    <w:rsid w:val="00E930A6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310F"/>
    <w:rsid w:val="00EB3991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5D29"/>
    <w:rsid w:val="00ED6CA4"/>
    <w:rsid w:val="00ED6CD4"/>
    <w:rsid w:val="00ED6E61"/>
    <w:rsid w:val="00ED7DE4"/>
    <w:rsid w:val="00EE0795"/>
    <w:rsid w:val="00EE1142"/>
    <w:rsid w:val="00EE1CA9"/>
    <w:rsid w:val="00EE2367"/>
    <w:rsid w:val="00EE273A"/>
    <w:rsid w:val="00EE4402"/>
    <w:rsid w:val="00EE4EAB"/>
    <w:rsid w:val="00EE5EF8"/>
    <w:rsid w:val="00EE6722"/>
    <w:rsid w:val="00EE7D3C"/>
    <w:rsid w:val="00EF20F5"/>
    <w:rsid w:val="00EF389E"/>
    <w:rsid w:val="00EF4D03"/>
    <w:rsid w:val="00EF4DFB"/>
    <w:rsid w:val="00EF5013"/>
    <w:rsid w:val="00EF5038"/>
    <w:rsid w:val="00EF5143"/>
    <w:rsid w:val="00EF52C2"/>
    <w:rsid w:val="00EF75E2"/>
    <w:rsid w:val="00F0056A"/>
    <w:rsid w:val="00F00ACE"/>
    <w:rsid w:val="00F02817"/>
    <w:rsid w:val="00F02A79"/>
    <w:rsid w:val="00F02C7D"/>
    <w:rsid w:val="00F041AF"/>
    <w:rsid w:val="00F0471D"/>
    <w:rsid w:val="00F04E8F"/>
    <w:rsid w:val="00F0512B"/>
    <w:rsid w:val="00F05AAC"/>
    <w:rsid w:val="00F06626"/>
    <w:rsid w:val="00F07FEF"/>
    <w:rsid w:val="00F10836"/>
    <w:rsid w:val="00F119C5"/>
    <w:rsid w:val="00F156D6"/>
    <w:rsid w:val="00F15EFD"/>
    <w:rsid w:val="00F200A9"/>
    <w:rsid w:val="00F207DF"/>
    <w:rsid w:val="00F2099B"/>
    <w:rsid w:val="00F21BB8"/>
    <w:rsid w:val="00F2216C"/>
    <w:rsid w:val="00F2238D"/>
    <w:rsid w:val="00F22CD4"/>
    <w:rsid w:val="00F235D3"/>
    <w:rsid w:val="00F23676"/>
    <w:rsid w:val="00F237DA"/>
    <w:rsid w:val="00F245FC"/>
    <w:rsid w:val="00F25BDF"/>
    <w:rsid w:val="00F25CE5"/>
    <w:rsid w:val="00F263D4"/>
    <w:rsid w:val="00F264E7"/>
    <w:rsid w:val="00F26948"/>
    <w:rsid w:val="00F31546"/>
    <w:rsid w:val="00F31EC7"/>
    <w:rsid w:val="00F33A4D"/>
    <w:rsid w:val="00F33BB1"/>
    <w:rsid w:val="00F34467"/>
    <w:rsid w:val="00F345D6"/>
    <w:rsid w:val="00F34F82"/>
    <w:rsid w:val="00F35263"/>
    <w:rsid w:val="00F35A85"/>
    <w:rsid w:val="00F37DF9"/>
    <w:rsid w:val="00F40043"/>
    <w:rsid w:val="00F40D11"/>
    <w:rsid w:val="00F41138"/>
    <w:rsid w:val="00F42971"/>
    <w:rsid w:val="00F42EAE"/>
    <w:rsid w:val="00F4329D"/>
    <w:rsid w:val="00F448C7"/>
    <w:rsid w:val="00F45389"/>
    <w:rsid w:val="00F465BA"/>
    <w:rsid w:val="00F46A3B"/>
    <w:rsid w:val="00F4766E"/>
    <w:rsid w:val="00F50E45"/>
    <w:rsid w:val="00F514DA"/>
    <w:rsid w:val="00F52D97"/>
    <w:rsid w:val="00F535B0"/>
    <w:rsid w:val="00F545A6"/>
    <w:rsid w:val="00F55468"/>
    <w:rsid w:val="00F559BC"/>
    <w:rsid w:val="00F56876"/>
    <w:rsid w:val="00F6116E"/>
    <w:rsid w:val="00F61236"/>
    <w:rsid w:val="00F61343"/>
    <w:rsid w:val="00F61ACB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6DBC"/>
    <w:rsid w:val="00F873E9"/>
    <w:rsid w:val="00F9028A"/>
    <w:rsid w:val="00F90E4C"/>
    <w:rsid w:val="00F932C3"/>
    <w:rsid w:val="00F934B8"/>
    <w:rsid w:val="00F935D5"/>
    <w:rsid w:val="00F93B5F"/>
    <w:rsid w:val="00F9459F"/>
    <w:rsid w:val="00F9472B"/>
    <w:rsid w:val="00F94F6F"/>
    <w:rsid w:val="00F954B5"/>
    <w:rsid w:val="00F95ABF"/>
    <w:rsid w:val="00F9606F"/>
    <w:rsid w:val="00F97091"/>
    <w:rsid w:val="00F9769D"/>
    <w:rsid w:val="00FA10AF"/>
    <w:rsid w:val="00FA14E6"/>
    <w:rsid w:val="00FA2B9E"/>
    <w:rsid w:val="00FA5226"/>
    <w:rsid w:val="00FA5D76"/>
    <w:rsid w:val="00FA5DFD"/>
    <w:rsid w:val="00FB100A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42B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500"/>
    <w:rsid w:val="00FD1814"/>
    <w:rsid w:val="00FD226A"/>
    <w:rsid w:val="00FD27D9"/>
    <w:rsid w:val="00FD2E29"/>
    <w:rsid w:val="00FD30FD"/>
    <w:rsid w:val="00FD3AC4"/>
    <w:rsid w:val="00FD3BDA"/>
    <w:rsid w:val="00FD4B3B"/>
    <w:rsid w:val="00FD7C08"/>
    <w:rsid w:val="00FD7E54"/>
    <w:rsid w:val="00FE000E"/>
    <w:rsid w:val="00FE13D0"/>
    <w:rsid w:val="00FE19EE"/>
    <w:rsid w:val="00FE1DB0"/>
    <w:rsid w:val="00FE2674"/>
    <w:rsid w:val="00FE2DD9"/>
    <w:rsid w:val="00FE313C"/>
    <w:rsid w:val="00FE4236"/>
    <w:rsid w:val="00FE53FF"/>
    <w:rsid w:val="00FE54D1"/>
    <w:rsid w:val="00FE6112"/>
    <w:rsid w:val="00FE6BBF"/>
    <w:rsid w:val="00FE6F8B"/>
    <w:rsid w:val="00FE7867"/>
    <w:rsid w:val="00FF0289"/>
    <w:rsid w:val="00FF11A5"/>
    <w:rsid w:val="00FF2B6B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CA870"/>
  <w15:chartTrackingRefBased/>
  <w15:docId w15:val="{16B4ABA2-E2EC-42FB-8A8C-308BDE54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9D0238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BodyText"/>
    <w:next w:val="BodyText"/>
    <w:link w:val="Heading9Char"/>
    <w:uiPriority w:val="9"/>
    <w:unhideWhenUsed/>
    <w:qFormat/>
    <w:rsid w:val="007463D8"/>
    <w:pPr>
      <w:spacing w:after="60"/>
      <w:ind w:left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463D8"/>
    <w:rPr>
      <w:sz w:val="20"/>
    </w:rPr>
  </w:style>
  <w:style w:type="character" w:styleId="IntenseEmphasis">
    <w:name w:val="Intense Emphasis"/>
    <w:basedOn w:val="DefaultParagraphFont"/>
    <w:uiPriority w:val="21"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footer" Target="foot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61" Type="http://schemas.openxmlformats.org/officeDocument/2006/relationships/image" Target="media/image50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header" Target="header2.xml"/><Relationship Id="rId8" Type="http://schemas.openxmlformats.org/officeDocument/2006/relationships/settings" Target="settings.xml"/><Relationship Id="rId51" Type="http://schemas.openxmlformats.org/officeDocument/2006/relationships/image" Target="media/image40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TPX_EMA\Root%20Folder\Configuration\Report%20Generation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CF77E19657D47A1A2B7C56A89FB8A" ma:contentTypeVersion="12" ma:contentTypeDescription="Create a new document." ma:contentTypeScope="" ma:versionID="faeba1dc0ada47a0178b5c26d92b563a">
  <xsd:schema xmlns:xsd="http://www.w3.org/2001/XMLSchema" xmlns:xs="http://www.w3.org/2001/XMLSchema" xmlns:p="http://schemas.microsoft.com/office/2006/metadata/properties" xmlns:ns3="2caaeb25-969f-42be-b4f4-b0291021a3bc" xmlns:ns4="063bdb2a-9689-4020-a1b8-9dde7d112521" targetNamespace="http://schemas.microsoft.com/office/2006/metadata/properties" ma:root="true" ma:fieldsID="a7837461ceb20de9474aff680bbd10b5" ns3:_="" ns4:_="">
    <xsd:import namespace="2caaeb25-969f-42be-b4f4-b0291021a3bc"/>
    <xsd:import namespace="063bdb2a-9689-4020-a1b8-9dde7d1125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aeb25-969f-42be-b4f4-b0291021a3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bdb2a-9689-4020-a1b8-9dde7d11252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90223A-EC58-40D5-A320-B2D73304EE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aaeb25-969f-42be-b4f4-b0291021a3bc"/>
    <ds:schemaRef ds:uri="063bdb2a-9689-4020-a1b8-9dde7d1125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29</TotalTime>
  <Pages>49</Pages>
  <Words>3475</Words>
  <Characters>19810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23239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4</cp:revision>
  <cp:lastPrinted>2023-06-07T15:25:00Z</cp:lastPrinted>
  <dcterms:created xsi:type="dcterms:W3CDTF">2023-06-07T15:55:00Z</dcterms:created>
  <dcterms:modified xsi:type="dcterms:W3CDTF">2023-06-09T15:23:00Z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0x010100764CF77E19657D47A1A2B7C56A89FB8A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