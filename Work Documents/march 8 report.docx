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2D91" w14:textId="77777777" w:rsidR="00857ECD" w:rsidRPr="000B560C" w:rsidRDefault="00857ECD" w:rsidP="00F559BC">
      <w:pPr>
        <w:pStyle w:val="Caption"/>
        <w:keepNext/>
        <w:ind w:left="0"/>
        <w:jc w:val="left"/>
      </w:pPr>
    </w:p>
    <w:p w14:paraId="773FD4DC" w14:textId="77777777" w:rsid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 xml:space="preserve">Acceptance Test </w:t>
      </w:r>
      <w:r w:rsidR="004514D6">
        <w:rPr>
          <w:sz w:val="28"/>
          <w:szCs w:val="28"/>
        </w:rPr>
        <w:t>Procedure</w:t>
      </w:r>
    </w:p>
    <w:p w14:paraId="66D5FD2C" w14:textId="77777777" w:rsidR="004514D6" w:rsidRPr="00857ECD" w:rsidRDefault="004514D6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Results (SKYDOC-XXXX)</w:t>
      </w:r>
    </w:p>
    <w:p w14:paraId="3A5E6790" w14:textId="77777777" w:rsidR="00857ECD" w:rsidRPr="00857ECD" w:rsidRDefault="00857ECD" w:rsidP="008A5EA2">
      <w:pPr>
        <w:pStyle w:val="BodyText"/>
        <w:spacing w:after="60"/>
        <w:rPr>
          <w:sz w:val="28"/>
          <w:szCs w:val="28"/>
        </w:rPr>
      </w:pPr>
    </w:p>
    <w:p w14:paraId="52B7CC57" w14:textId="77777777" w:rsidR="00857ECD" w:rsidRP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7026F4F4" w14:textId="77777777" w:rsidR="00F559BC" w:rsidRDefault="00F559BC" w:rsidP="00F559BC">
      <w:pPr>
        <w:pStyle w:val="BodyText"/>
        <w:spacing w:after="60"/>
        <w:ind w:left="0"/>
        <w:jc w:val="center"/>
        <w:rPr>
          <w:sz w:val="28"/>
          <w:szCs w:val="28"/>
        </w:rPr>
      </w:pPr>
    </w:p>
    <w:p w14:paraId="21901C32" w14:textId="77777777" w:rsidR="00857ECD" w:rsidRP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30965ED7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13C12C2F" w14:textId="77777777" w:rsidR="005D5492" w:rsidRDefault="004B7C66" w:rsidP="004B7C66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Software Version: </w:t>
      </w:r>
      <w:r w:rsidR="00086E6A">
        <w:rPr>
          <w:sz w:val="28"/>
          <w:szCs w:val="28"/>
        </w:rPr>
        <w:t>19189000.9.2.109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2"/>
        <w:gridCol w:w="1846"/>
        <w:gridCol w:w="1639"/>
        <w:gridCol w:w="1880"/>
        <w:gridCol w:w="1673"/>
      </w:tblGrid>
      <w:tr w:rsidR="004514D6" w14:paraId="042646A2" w14:textId="77777777" w:rsidTr="00A537FD">
        <w:trPr>
          <w:trHeight w:val="755"/>
          <w:jc w:val="center"/>
        </w:trPr>
        <w:tc>
          <w:tcPr>
            <w:tcW w:w="2312" w:type="dxa"/>
          </w:tcPr>
          <w:p w14:paraId="74C8C4E3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1846" w:type="dxa"/>
          </w:tcPr>
          <w:p w14:paraId="5536330C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1639" w:type="dxa"/>
          </w:tcPr>
          <w:p w14:paraId="1B51337F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</w:t>
            </w:r>
          </w:p>
        </w:tc>
        <w:tc>
          <w:tcPr>
            <w:tcW w:w="1880" w:type="dxa"/>
          </w:tcPr>
          <w:p w14:paraId="15314457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  <w:tc>
          <w:tcPr>
            <w:tcW w:w="1673" w:type="dxa"/>
          </w:tcPr>
          <w:p w14:paraId="1E176FBC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Start Time</w:t>
            </w:r>
          </w:p>
        </w:tc>
      </w:tr>
      <w:tr w:rsidR="004514D6" w14:paraId="2E27C684" w14:textId="77777777" w:rsidTr="00A537FD">
        <w:trPr>
          <w:trHeight w:val="414"/>
          <w:jc w:val="center"/>
        </w:trPr>
        <w:tc>
          <w:tcPr>
            <w:tcW w:w="2312" w:type="dxa"/>
          </w:tcPr>
          <w:p w14:paraId="4B706554" w14:textId="722AEF2B" w:rsidR="004514D6" w:rsidRDefault="004514D6" w:rsidP="00BF752F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46" w:type="dxa"/>
          </w:tcPr>
          <w:p w14:paraId="31EC355D" w14:textId="4938422C" w:rsidR="004514D6" w:rsidRDefault="00086E6A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 D</w:t>
            </w:r>
          </w:p>
        </w:tc>
        <w:tc>
          <w:tcPr>
            <w:tcW w:w="1639" w:type="dxa"/>
          </w:tcPr>
          <w:p w14:paraId="4DC7EF33" w14:textId="4AE4E36E" w:rsidR="004514D6" w:rsidRDefault="00086E6A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Factory Built</w:t>
            </w:r>
          </w:p>
        </w:tc>
        <w:tc>
          <w:tcPr>
            <w:tcW w:w="1880" w:type="dxa"/>
          </w:tcPr>
          <w:p w14:paraId="0A305D22" w14:textId="7D840281" w:rsidR="004514D6" w:rsidRDefault="00086E6A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003</w:t>
            </w:r>
          </w:p>
        </w:tc>
        <w:tc>
          <w:tcPr>
            <w:tcW w:w="1673" w:type="dxa"/>
          </w:tcPr>
          <w:p w14:paraId="7C71A083" w14:textId="65FD35C0" w:rsidR="004514D6" w:rsidRDefault="00086E6A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3/6/2023 1:16:53 PM</w:t>
            </w:r>
          </w:p>
        </w:tc>
      </w:tr>
    </w:tbl>
    <w:p w14:paraId="46F7726C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p w14:paraId="1DED631E" w14:textId="77777777" w:rsidR="008571B8" w:rsidRPr="00F22CD4" w:rsidRDefault="008571B8" w:rsidP="000B560C">
      <w:pPr>
        <w:pStyle w:val="BodyText"/>
        <w:spacing w:after="60"/>
        <w:ind w:left="0"/>
        <w:rPr>
          <w:b/>
          <w:bCs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137E87" w14:paraId="6BE197C8" w14:textId="77777777" w:rsidTr="00086E6A">
        <w:trPr>
          <w:trHeight w:val="287"/>
          <w:jc w:val="center"/>
        </w:trPr>
        <w:tc>
          <w:tcPr>
            <w:tcW w:w="4675" w:type="dxa"/>
          </w:tcPr>
          <w:p w14:paraId="37002D1F" w14:textId="77777777" w:rsidR="00137E87" w:rsidRPr="00B04878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571B8">
              <w:rPr>
                <w:b/>
                <w:bCs/>
                <w:sz w:val="40"/>
                <w:szCs w:val="40"/>
              </w:rPr>
              <w:t>Full test results</w:t>
            </w:r>
            <w:r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1CCFD315" w14:textId="4BAE3572" w:rsidR="00137E87" w:rsidRPr="00B04878" w:rsidRDefault="00086E6A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>Fail</w:t>
            </w:r>
          </w:p>
        </w:tc>
      </w:tr>
      <w:tr w:rsidR="00137E87" w14:paraId="3F85C6AC" w14:textId="77777777" w:rsidTr="00137E87">
        <w:trPr>
          <w:trHeight w:val="215"/>
          <w:jc w:val="center"/>
        </w:trPr>
        <w:tc>
          <w:tcPr>
            <w:tcW w:w="9350" w:type="dxa"/>
            <w:gridSpan w:val="3"/>
          </w:tcPr>
          <w:p w14:paraId="4888B49D" w14:textId="77777777" w:rsidR="00137E87" w:rsidRPr="00137E87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37E87" w14:paraId="296098D8" w14:textId="77777777" w:rsidTr="00086E6A">
        <w:trPr>
          <w:jc w:val="center"/>
        </w:trPr>
        <w:tc>
          <w:tcPr>
            <w:tcW w:w="4675" w:type="dxa"/>
          </w:tcPr>
          <w:p w14:paraId="0A2393F2" w14:textId="77777777" w:rsidR="00137E87" w:rsidRPr="00F545A6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545A6">
              <w:rPr>
                <w:b/>
                <w:bCs/>
                <w:sz w:val="28"/>
                <w:szCs w:val="28"/>
              </w:rPr>
              <w:t>Group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11EF6E21" w14:textId="77777777" w:rsidR="00137E87" w:rsidRPr="00B04878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04878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8571B8" w14:paraId="622B45FA" w14:textId="77777777" w:rsidTr="00086E6A">
        <w:trPr>
          <w:jc w:val="center"/>
        </w:trPr>
        <w:tc>
          <w:tcPr>
            <w:tcW w:w="4675" w:type="dxa"/>
          </w:tcPr>
          <w:p w14:paraId="79D45A6D" w14:textId="493C9FA2" w:rsidR="008571B8" w:rsidRPr="007463D8" w:rsidRDefault="00041430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_Ref127525995 \h </w:instrText>
            </w:r>
            <w:r w:rsidR="00F22CD4" w:rsidRPr="007463D8">
              <w:rPr>
                <w:b/>
                <w:bCs/>
                <w:szCs w:val="20"/>
              </w:rPr>
              <w:instrText xml:space="preserve">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086E6A" w:rsidRPr="00086E6A">
              <w:rPr>
                <w:b/>
                <w:bCs/>
                <w:szCs w:val="20"/>
              </w:rPr>
              <w:t>6.1. Visual Examination of the Product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629DFE22" w14:textId="3BC79AFB" w:rsidR="008571B8" w:rsidRPr="00395E23" w:rsidRDefault="00086E6A" w:rsidP="00857EC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95E23" w14:paraId="002841DF" w14:textId="77777777" w:rsidTr="00086E6A">
        <w:trPr>
          <w:jc w:val="center"/>
        </w:trPr>
        <w:tc>
          <w:tcPr>
            <w:tcW w:w="4675" w:type="dxa"/>
          </w:tcPr>
          <w:p w14:paraId="312869AE" w14:textId="77777777" w:rsidR="00395E23" w:rsidRPr="007463D8" w:rsidRDefault="003809E7" w:rsidP="007463D8">
            <w:pPr>
              <w:pStyle w:val="Heading9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6.2 Weight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766AF43A" w14:textId="211C0A02" w:rsidR="00395E23" w:rsidRDefault="00086E6A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Pass</w:t>
            </w:r>
          </w:p>
        </w:tc>
      </w:tr>
      <w:tr w:rsidR="00395E23" w14:paraId="14127FD7" w14:textId="77777777" w:rsidTr="00086E6A">
        <w:trPr>
          <w:jc w:val="center"/>
        </w:trPr>
        <w:tc>
          <w:tcPr>
            <w:tcW w:w="4675" w:type="dxa"/>
          </w:tcPr>
          <w:p w14:paraId="2373B199" w14:textId="50876788" w:rsidR="00395E23" w:rsidRPr="007463D8" w:rsidRDefault="00395E23" w:rsidP="007463D8">
            <w:pPr>
              <w:pStyle w:val="Heading9"/>
              <w:rPr>
                <w:szCs w:val="20"/>
              </w:rPr>
            </w:pPr>
            <w:r w:rsidRPr="007463D8">
              <w:rPr>
                <w:szCs w:val="20"/>
              </w:rPr>
              <w:fldChar w:fldCharType="begin"/>
            </w:r>
            <w:r w:rsidRPr="007463D8">
              <w:rPr>
                <w:szCs w:val="20"/>
              </w:rPr>
              <w:instrText xml:space="preserve"> REF _Ref127526785 \h  \* MERGEFORMAT </w:instrText>
            </w:r>
            <w:r w:rsidRPr="007463D8">
              <w:rPr>
                <w:szCs w:val="20"/>
              </w:rPr>
            </w:r>
            <w:r w:rsidRPr="007463D8">
              <w:rPr>
                <w:szCs w:val="20"/>
              </w:rPr>
              <w:fldChar w:fldCharType="separate"/>
            </w:r>
            <w:r w:rsidR="00086E6A" w:rsidRPr="00086E6A">
              <w:rPr>
                <w:rStyle w:val="Heading8Char"/>
                <w:rFonts w:eastAsiaTheme="minorHAnsi" w:cstheme="minorBidi"/>
                <w:i w:val="0"/>
                <w:color w:val="404040" w:themeColor="text1" w:themeTint="BF"/>
                <w:szCs w:val="20"/>
              </w:rPr>
              <w:t>6.3 Bonding</w:t>
            </w:r>
            <w:r w:rsidRPr="007463D8">
              <w:rPr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28710D28" w14:textId="031AA245" w:rsidR="00395E23" w:rsidRDefault="00086E6A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C65713" w14:paraId="305559EA" w14:textId="77777777" w:rsidTr="00086E6A">
        <w:trPr>
          <w:jc w:val="center"/>
        </w:trPr>
        <w:tc>
          <w:tcPr>
            <w:tcW w:w="4675" w:type="dxa"/>
          </w:tcPr>
          <w:p w14:paraId="24BF1973" w14:textId="41D10AFB" w:rsidR="00C65713" w:rsidRPr="007463D8" w:rsidRDefault="00C65713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_Ref129073835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086E6A" w:rsidRPr="00086E6A">
              <w:rPr>
                <w:rStyle w:val="Heading9Char"/>
                <w:b/>
                <w:bCs/>
                <w:szCs w:val="20"/>
              </w:rPr>
              <w:t>6.4 Resistance</w:t>
            </w:r>
            <w:r w:rsidR="00086E6A" w:rsidRPr="00086E6A">
              <w:rPr>
                <w:rStyle w:val="Heading8Char"/>
                <w:szCs w:val="20"/>
              </w:rPr>
              <w:t xml:space="preserve"> </w:t>
            </w:r>
            <w:r w:rsidR="00086E6A" w:rsidRPr="00086E6A">
              <w:rPr>
                <w:szCs w:val="20"/>
              </w:rPr>
              <w:t>and Inductance Test</w:t>
            </w:r>
            <w:r w:rsidR="00086E6A" w:rsidRPr="00086E6A">
              <w:rPr>
                <w:b/>
                <w:bCs/>
                <w:szCs w:val="20"/>
              </w:rPr>
              <w:t xml:space="preserve"> (motor and solenoid)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5240090C" w14:textId="03435137" w:rsidR="00C65713" w:rsidRDefault="00086E6A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7DA7FB01" w14:textId="6465D523" w:rsidR="00C65713" w:rsidRDefault="00086E6A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395E23" w14:paraId="72C4C515" w14:textId="77777777" w:rsidTr="00086E6A">
        <w:trPr>
          <w:jc w:val="center"/>
        </w:trPr>
        <w:tc>
          <w:tcPr>
            <w:tcW w:w="4675" w:type="dxa"/>
          </w:tcPr>
          <w:p w14:paraId="556725EC" w14:textId="0548AD88" w:rsidR="00395E23" w:rsidRPr="007463D8" w:rsidRDefault="00395E23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_Ref127526027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086E6A" w:rsidRPr="00086E6A">
              <w:rPr>
                <w:b/>
                <w:bCs/>
                <w:szCs w:val="20"/>
              </w:rPr>
              <w:t>6.5 Power ON UUT Checks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7126A63F" w14:textId="53CFF8C6" w:rsidR="00395E23" w:rsidRDefault="00086E6A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Pass</w:t>
            </w:r>
          </w:p>
        </w:tc>
      </w:tr>
      <w:tr w:rsidR="00C65713" w14:paraId="53664909" w14:textId="77777777" w:rsidTr="00086E6A">
        <w:trPr>
          <w:jc w:val="center"/>
        </w:trPr>
        <w:tc>
          <w:tcPr>
            <w:tcW w:w="4675" w:type="dxa"/>
          </w:tcPr>
          <w:p w14:paraId="01C99CC3" w14:textId="77777777" w:rsidR="00C65713" w:rsidRPr="007463D8" w:rsidRDefault="00C65713" w:rsidP="00C65713">
            <w:pPr>
              <w:pStyle w:val="Heading9"/>
              <w:rPr>
                <w:b/>
                <w:bCs/>
                <w:szCs w:val="20"/>
              </w:rPr>
            </w:pPr>
            <w:r w:rsidRPr="00C65713">
              <w:rPr>
                <w:b/>
                <w:bCs/>
                <w:szCs w:val="20"/>
              </w:rPr>
              <w:t xml:space="preserve">6.6 </w:t>
            </w:r>
            <w:r w:rsidRPr="00C65713">
              <w:rPr>
                <w:rStyle w:val="Heading9Char"/>
                <w:b/>
                <w:bCs/>
                <w:szCs w:val="20"/>
              </w:rPr>
              <w:t>Functional Check Out</w:t>
            </w:r>
          </w:p>
        </w:tc>
        <w:tc>
          <w:tcPr>
            <w:tcW w:w="4675" w:type="dxa"/>
            <w:gridSpan w:val="2"/>
            <w:shd w:val="solid" w:color="B9FF93" w:fill="auto"/>
          </w:tcPr>
          <w:p w14:paraId="2E8F8822" w14:textId="4DA6C9C6" w:rsidR="00C65713" w:rsidRPr="006C165A" w:rsidRDefault="00086E6A" w:rsidP="0061280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C65713" w14:paraId="62712E99" w14:textId="77777777" w:rsidTr="00086E6A">
        <w:trPr>
          <w:jc w:val="center"/>
        </w:trPr>
        <w:tc>
          <w:tcPr>
            <w:tcW w:w="4675" w:type="dxa"/>
          </w:tcPr>
          <w:p w14:paraId="160CB018" w14:textId="77777777" w:rsidR="00C65713" w:rsidRPr="00C65713" w:rsidRDefault="00C65713" w:rsidP="00C65713">
            <w:pPr>
              <w:pStyle w:val="Heading9"/>
              <w:rPr>
                <w:b/>
                <w:bCs/>
                <w:szCs w:val="20"/>
              </w:rPr>
            </w:pPr>
            <w:r w:rsidRPr="00C65713">
              <w:rPr>
                <w:b/>
                <w:bCs/>
                <w:szCs w:val="20"/>
              </w:rPr>
              <w:t>6.6.3 Holding Load Test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7FCC49AE" w14:textId="33C0A0C9" w:rsidR="00C65713" w:rsidRPr="008F0E92" w:rsidRDefault="00086E6A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5B33848E" w14:textId="0C526740" w:rsidR="00C65713" w:rsidRDefault="00086E6A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  <w:tr w:rsidR="00612803" w14:paraId="342012DC" w14:textId="77777777" w:rsidTr="00086E6A">
        <w:trPr>
          <w:jc w:val="center"/>
        </w:trPr>
        <w:tc>
          <w:tcPr>
            <w:tcW w:w="4675" w:type="dxa"/>
          </w:tcPr>
          <w:p w14:paraId="2B159CD1" w14:textId="6EF7847A" w:rsidR="00612803" w:rsidRPr="007463D8" w:rsidRDefault="0024545F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_Ref129074003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086E6A" w:rsidRPr="00086E6A">
              <w:rPr>
                <w:b/>
                <w:bCs/>
                <w:szCs w:val="20"/>
              </w:rPr>
              <w:t>6.6.4 Brake Release Test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772DD3B7" w14:textId="727A3BEB" w:rsidR="00612803" w:rsidRPr="008F0E92" w:rsidRDefault="00086E6A" w:rsidP="0061280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6D15A2" w14:paraId="3323E3CA" w14:textId="77777777" w:rsidTr="00086E6A">
        <w:trPr>
          <w:jc w:val="center"/>
        </w:trPr>
        <w:tc>
          <w:tcPr>
            <w:tcW w:w="4675" w:type="dxa"/>
          </w:tcPr>
          <w:p w14:paraId="4D8053AB" w14:textId="49ECB19A" w:rsidR="006D15A2" w:rsidRPr="007463D8" w:rsidRDefault="006D15A2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_Ref127526043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086E6A" w:rsidRPr="00086E6A">
              <w:rPr>
                <w:b/>
                <w:bCs/>
                <w:szCs w:val="20"/>
              </w:rPr>
              <w:t>6.6.5 N1 and N2 Extend Mechanical Stops and MCE Rigging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4F16A77A" w14:textId="399BC805" w:rsidR="006D15A2" w:rsidRDefault="00086E6A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36F9E2A4" w14:textId="77777777" w:rsidTr="00086E6A">
        <w:trPr>
          <w:jc w:val="center"/>
        </w:trPr>
        <w:tc>
          <w:tcPr>
            <w:tcW w:w="4675" w:type="dxa"/>
          </w:tcPr>
          <w:p w14:paraId="02E68884" w14:textId="07A0C85E" w:rsidR="006D15A2" w:rsidRPr="007463D8" w:rsidRDefault="006D15A2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_Ref127526651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086E6A" w:rsidRPr="00086E6A">
              <w:rPr>
                <w:b/>
                <w:bCs/>
                <w:szCs w:val="20"/>
              </w:rPr>
              <w:t>6.6.6 N1 and N2 Stroke Check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610FD20B" w14:textId="54DDED60" w:rsidR="006D15A2" w:rsidRDefault="00086E6A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743C0C54" w14:textId="77777777" w:rsidTr="00086E6A">
        <w:trPr>
          <w:jc w:val="center"/>
        </w:trPr>
        <w:tc>
          <w:tcPr>
            <w:tcW w:w="4675" w:type="dxa"/>
          </w:tcPr>
          <w:p w14:paraId="2B78749D" w14:textId="371C1022" w:rsidR="006D15A2" w:rsidRPr="007463D8" w:rsidRDefault="0024545F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_Ref129074067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086E6A" w:rsidRPr="00086E6A">
              <w:rPr>
                <w:rStyle w:val="Heading9Char"/>
                <w:b/>
                <w:bCs/>
                <w:szCs w:val="20"/>
              </w:rPr>
              <w:t>6.6.7 Performance Test – unloaded operation</w:t>
            </w:r>
            <w:r w:rsidR="00086E6A" w:rsidRPr="00086E6A">
              <w:rPr>
                <w:b/>
                <w:bCs/>
                <w:szCs w:val="20"/>
              </w:rPr>
              <w:t xml:space="preserve"> (one channel operation)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471E6601" w14:textId="681A8650" w:rsidR="006D15A2" w:rsidRPr="008F0E92" w:rsidRDefault="00086E6A" w:rsidP="006D15A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58DD2D6B" w14:textId="77777777" w:rsidTr="00086E6A">
        <w:trPr>
          <w:jc w:val="center"/>
        </w:trPr>
        <w:tc>
          <w:tcPr>
            <w:tcW w:w="4675" w:type="dxa"/>
          </w:tcPr>
          <w:p w14:paraId="3EB1D5CC" w14:textId="77777777" w:rsidR="000E675C" w:rsidRPr="000E675C" w:rsidRDefault="000E675C" w:rsidP="000E675C">
            <w:pPr>
              <w:pStyle w:val="Heading9"/>
              <w:rPr>
                <w:b/>
                <w:bCs/>
                <w:szCs w:val="20"/>
              </w:rPr>
            </w:pPr>
            <w:r w:rsidRPr="000E675C">
              <w:rPr>
                <w:b/>
                <w:bCs/>
              </w:rPr>
              <w:t>6.6.8 Performance Test – Loaded Operation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4763C083" w14:textId="76985929" w:rsidR="006D15A2" w:rsidRDefault="00086E6A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23D8BED5" w14:textId="77777777" w:rsidTr="00086E6A">
        <w:trPr>
          <w:jc w:val="center"/>
        </w:trPr>
        <w:tc>
          <w:tcPr>
            <w:tcW w:w="4675" w:type="dxa"/>
          </w:tcPr>
          <w:p w14:paraId="382434D1" w14:textId="77777777" w:rsidR="006D15A2" w:rsidRPr="007463D8" w:rsidRDefault="000E675C" w:rsidP="007463D8">
            <w:pPr>
              <w:pStyle w:val="Heading9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6.6.9 Backlash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600B12AF" w14:textId="6A156FCD" w:rsidR="006D15A2" w:rsidRDefault="00086E6A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</w:tbl>
    <w:p w14:paraId="4D1DC380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09E1E257" w14:textId="77777777" w:rsidR="00133482" w:rsidRPr="007463D8" w:rsidRDefault="00133482" w:rsidP="00133482">
      <w:pPr>
        <w:rPr>
          <w:sz w:val="28"/>
          <w:szCs w:val="28"/>
        </w:rPr>
      </w:pPr>
    </w:p>
    <w:p w14:paraId="39B4D91B" w14:textId="77777777" w:rsidR="00133482" w:rsidRDefault="00133482" w:rsidP="00133482">
      <w:pPr>
        <w:pStyle w:val="BodyText"/>
        <w:spacing w:after="60"/>
        <w:ind w:left="0"/>
        <w:rPr>
          <w:b/>
          <w:bCs/>
          <w:szCs w:val="20"/>
        </w:rPr>
      </w:pPr>
      <w:bookmarkStart w:id="0" w:name="_Hlk122079207"/>
    </w:p>
    <w:p w14:paraId="69F9AECF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bookmarkStart w:id="1" w:name="_Ref127525995"/>
      <w:r w:rsidRPr="007463D8">
        <w:rPr>
          <w:b/>
          <w:bCs/>
          <w:sz w:val="32"/>
          <w:szCs w:val="32"/>
        </w:rPr>
        <w:t>6.1. Visual Examination of the Product</w:t>
      </w:r>
      <w:bookmarkEnd w:id="1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717"/>
        <w:gridCol w:w="2643"/>
      </w:tblGrid>
      <w:tr w:rsidR="00133482" w14:paraId="179810CF" w14:textId="77777777" w:rsidTr="00086E6A">
        <w:tc>
          <w:tcPr>
            <w:tcW w:w="5935" w:type="dxa"/>
          </w:tcPr>
          <w:bookmarkEnd w:id="0"/>
          <w:p w14:paraId="2AB41869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conforms to the requirements of paragraph 6.1                        </w:t>
            </w:r>
          </w:p>
        </w:tc>
        <w:tc>
          <w:tcPr>
            <w:tcW w:w="2335" w:type="dxa"/>
            <w:shd w:val="solid" w:color="B9FF93" w:fill="auto"/>
          </w:tcPr>
          <w:p w14:paraId="5A194C7C" w14:textId="060ED26B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3FC98DEC" w14:textId="77777777" w:rsidR="00133482" w:rsidRPr="007463D8" w:rsidRDefault="00133482" w:rsidP="00133482">
      <w:pPr>
        <w:pStyle w:val="BodyText"/>
      </w:pPr>
      <w:bookmarkStart w:id="2" w:name="_Ref127526002"/>
    </w:p>
    <w:bookmarkEnd w:id="2"/>
    <w:p w14:paraId="32565D78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6.2 Weight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089"/>
        <w:gridCol w:w="2721"/>
        <w:gridCol w:w="2540"/>
      </w:tblGrid>
      <w:tr w:rsidR="00133482" w14:paraId="09DAD49F" w14:textId="77777777" w:rsidTr="006C2C30">
        <w:tc>
          <w:tcPr>
            <w:tcW w:w="4089" w:type="dxa"/>
          </w:tcPr>
          <w:p w14:paraId="364C8A0E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weight should not exceed 10 </w:t>
            </w:r>
            <w:proofErr w:type="spellStart"/>
            <w:r>
              <w:rPr>
                <w:szCs w:val="20"/>
              </w:rPr>
              <w:t>lbs</w:t>
            </w:r>
            <w:proofErr w:type="spellEnd"/>
            <w:r>
              <w:rPr>
                <w:szCs w:val="20"/>
              </w:rPr>
              <w:t xml:space="preserve">                       </w:t>
            </w:r>
          </w:p>
        </w:tc>
        <w:tc>
          <w:tcPr>
            <w:tcW w:w="2721" w:type="dxa"/>
          </w:tcPr>
          <w:p w14:paraId="3158FD2D" w14:textId="31FC7F35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actual weight    </w:t>
            </w:r>
            <w:r w:rsidR="00086E6A">
              <w:rPr>
                <w:szCs w:val="20"/>
              </w:rPr>
              <w:t>10</w:t>
            </w:r>
            <w:r>
              <w:rPr>
                <w:szCs w:val="20"/>
              </w:rPr>
              <w:t xml:space="preserve">   </w:t>
            </w:r>
            <w:proofErr w:type="spellStart"/>
            <w:r>
              <w:rPr>
                <w:szCs w:val="20"/>
              </w:rPr>
              <w:t>lbs</w:t>
            </w:r>
            <w:proofErr w:type="spellEnd"/>
          </w:p>
        </w:tc>
        <w:tc>
          <w:tcPr>
            <w:tcW w:w="2540" w:type="dxa"/>
          </w:tcPr>
          <w:p w14:paraId="3DF562C4" w14:textId="016228E6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2B1B7BF4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586F0F37" w14:textId="77777777" w:rsidR="00133482" w:rsidRPr="007463D8" w:rsidRDefault="00133482" w:rsidP="00133482">
      <w:pPr>
        <w:pStyle w:val="Heading9"/>
        <w:rPr>
          <w:sz w:val="32"/>
          <w:szCs w:val="32"/>
        </w:rPr>
      </w:pPr>
      <w:bookmarkStart w:id="3" w:name="_Ref127526785"/>
      <w:r w:rsidRPr="007463D8">
        <w:rPr>
          <w:rStyle w:val="Heading8Char"/>
          <w:rFonts w:eastAsiaTheme="minorHAnsi" w:cstheme="minorBidi"/>
          <w:i w:val="0"/>
          <w:color w:val="404040" w:themeColor="text1" w:themeTint="BF"/>
          <w:sz w:val="32"/>
          <w:szCs w:val="32"/>
        </w:rPr>
        <w:t>6.3 Bonding</w:t>
      </w:r>
      <w:bookmarkEnd w:id="3"/>
      <w:r w:rsidRPr="007463D8">
        <w:rPr>
          <w:sz w:val="32"/>
          <w:szCs w:val="32"/>
        </w:rPr>
        <w:t xml:space="preserve"> </w:t>
      </w:r>
    </w:p>
    <w:p w14:paraId="37A78713" w14:textId="77777777" w:rsidR="00133482" w:rsidRPr="00293C09" w:rsidRDefault="00133482" w:rsidP="00133482">
      <w:pPr>
        <w:pStyle w:val="BodyText"/>
        <w:spacing w:after="60"/>
        <w:ind w:left="0"/>
        <w:rPr>
          <w:szCs w:val="20"/>
        </w:rPr>
      </w:pPr>
      <w:r w:rsidRPr="00293C09">
        <w:rPr>
          <w:b/>
          <w:bCs/>
          <w:szCs w:val="20"/>
        </w:rPr>
        <w:t>Bonding resistance</w:t>
      </w:r>
      <w:r>
        <w:rPr>
          <w:b/>
          <w:bCs/>
          <w:szCs w:val="20"/>
        </w:rPr>
        <w:t>:</w:t>
      </w:r>
      <w:r w:rsidRPr="004D6A80">
        <w:rPr>
          <w:b/>
          <w:bCs/>
          <w:color w:val="F3533F" w:themeColor="accent6"/>
        </w:rPr>
        <w:t xml:space="preserve">          </w:t>
      </w:r>
      <w:r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09" w:type="dxa"/>
        <w:tblInd w:w="-5" w:type="dxa"/>
        <w:tblLook w:val="04A0" w:firstRow="1" w:lastRow="0" w:firstColumn="1" w:lastColumn="0" w:noHBand="0" w:noVBand="1"/>
      </w:tblPr>
      <w:tblGrid>
        <w:gridCol w:w="1760"/>
        <w:gridCol w:w="1294"/>
        <w:gridCol w:w="1512"/>
        <w:gridCol w:w="1581"/>
        <w:gridCol w:w="1581"/>
        <w:gridCol w:w="1581"/>
      </w:tblGrid>
      <w:tr w:rsidR="00133482" w:rsidRPr="00CF01D2" w14:paraId="6F155790" w14:textId="77777777" w:rsidTr="006C2C30">
        <w:trPr>
          <w:trHeight w:val="297"/>
        </w:trPr>
        <w:tc>
          <w:tcPr>
            <w:tcW w:w="4566" w:type="dxa"/>
            <w:gridSpan w:val="3"/>
          </w:tcPr>
          <w:p w14:paraId="30F5B26E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4743" w:type="dxa"/>
            <w:gridSpan w:val="3"/>
          </w:tcPr>
          <w:p w14:paraId="5CCAE739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:rsidRPr="00CF01D2" w14:paraId="6435314F" w14:textId="77777777" w:rsidTr="00086E6A">
        <w:trPr>
          <w:trHeight w:val="297"/>
        </w:trPr>
        <w:tc>
          <w:tcPr>
            <w:tcW w:w="1760" w:type="dxa"/>
          </w:tcPr>
          <w:p w14:paraId="20CD11B2" w14:textId="77777777" w:rsidR="00133482" w:rsidRPr="0009590E" w:rsidRDefault="00133482" w:rsidP="006C2C30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294" w:type="dxa"/>
          </w:tcPr>
          <w:p w14:paraId="762CA02B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Expected</w:t>
            </w:r>
          </w:p>
        </w:tc>
        <w:tc>
          <w:tcPr>
            <w:tcW w:w="1512" w:type="dxa"/>
          </w:tcPr>
          <w:p w14:paraId="29098EE7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Tolerance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6EBC025E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Simplex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3DB3B0CE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Duplex</w:t>
            </w:r>
          </w:p>
        </w:tc>
        <w:tc>
          <w:tcPr>
            <w:tcW w:w="1581" w:type="dxa"/>
          </w:tcPr>
          <w:p w14:paraId="3192B4F7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Units</w:t>
            </w:r>
          </w:p>
        </w:tc>
      </w:tr>
      <w:tr w:rsidR="00133482" w:rsidRPr="00CF01D2" w14:paraId="68CDDBD9" w14:textId="77777777" w:rsidTr="00086E6A">
        <w:trPr>
          <w:trHeight w:val="297"/>
        </w:trPr>
        <w:tc>
          <w:tcPr>
            <w:tcW w:w="1760" w:type="dxa"/>
          </w:tcPr>
          <w:p w14:paraId="67B18BC6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Motor End Cap</w:t>
            </w:r>
          </w:p>
        </w:tc>
        <w:tc>
          <w:tcPr>
            <w:tcW w:w="1294" w:type="dxa"/>
          </w:tcPr>
          <w:p w14:paraId="214C103C" w14:textId="5F3DA1D2" w:rsidR="00133482" w:rsidRPr="0009590E" w:rsidRDefault="00086E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512" w:type="dxa"/>
          </w:tcPr>
          <w:p w14:paraId="7E179773" w14:textId="5A75EC76" w:rsidR="00133482" w:rsidRPr="0009590E" w:rsidRDefault="00086E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solid" w:color="FF7575" w:fill="auto"/>
          </w:tcPr>
          <w:p w14:paraId="6A1A05D2" w14:textId="78FD5410" w:rsidR="00133482" w:rsidRPr="0009590E" w:rsidRDefault="00086E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solid" w:color="FF7575" w:fill="auto"/>
          </w:tcPr>
          <w:p w14:paraId="035E2AA0" w14:textId="298EEAEA" w:rsidR="00133482" w:rsidRPr="0009590E" w:rsidRDefault="00086E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581" w:type="dxa"/>
          </w:tcPr>
          <w:p w14:paraId="4E95EDBA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133482" w:rsidRPr="00CF01D2" w14:paraId="6DF7F354" w14:textId="77777777" w:rsidTr="00086E6A">
        <w:trPr>
          <w:trHeight w:val="297"/>
        </w:trPr>
        <w:tc>
          <w:tcPr>
            <w:tcW w:w="1760" w:type="dxa"/>
          </w:tcPr>
          <w:p w14:paraId="3C780786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Solenoid housing</w:t>
            </w:r>
          </w:p>
        </w:tc>
        <w:tc>
          <w:tcPr>
            <w:tcW w:w="1294" w:type="dxa"/>
          </w:tcPr>
          <w:p w14:paraId="63C56489" w14:textId="6AD6EBA5" w:rsidR="00133482" w:rsidRPr="0009590E" w:rsidRDefault="00086E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512" w:type="dxa"/>
          </w:tcPr>
          <w:p w14:paraId="26AED934" w14:textId="521B1493" w:rsidR="00133482" w:rsidRPr="0009590E" w:rsidRDefault="00086E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solid" w:color="FF7575" w:fill="auto"/>
          </w:tcPr>
          <w:p w14:paraId="1CCF55EB" w14:textId="73F11A26" w:rsidR="00133482" w:rsidRPr="0009590E" w:rsidRDefault="00086E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solid" w:color="FF7575" w:fill="auto"/>
          </w:tcPr>
          <w:p w14:paraId="591FCA6C" w14:textId="03852057" w:rsidR="00133482" w:rsidRPr="0009590E" w:rsidRDefault="00086E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581" w:type="dxa"/>
          </w:tcPr>
          <w:p w14:paraId="33A577F6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133482" w:rsidRPr="00CF01D2" w14:paraId="2AFEB2AD" w14:textId="77777777" w:rsidTr="00086E6A">
        <w:trPr>
          <w:trHeight w:val="297"/>
        </w:trPr>
        <w:tc>
          <w:tcPr>
            <w:tcW w:w="1760" w:type="dxa"/>
          </w:tcPr>
          <w:p w14:paraId="5C3ECAFC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Encoder cover</w:t>
            </w:r>
          </w:p>
        </w:tc>
        <w:tc>
          <w:tcPr>
            <w:tcW w:w="1294" w:type="dxa"/>
          </w:tcPr>
          <w:p w14:paraId="6FFE0DEB" w14:textId="253658E3" w:rsidR="00133482" w:rsidRPr="0009590E" w:rsidRDefault="00086E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7.5</w:t>
            </w:r>
          </w:p>
        </w:tc>
        <w:tc>
          <w:tcPr>
            <w:tcW w:w="1512" w:type="dxa"/>
          </w:tcPr>
          <w:p w14:paraId="0068F18D" w14:textId="30FCC78B" w:rsidR="00133482" w:rsidRPr="0009590E" w:rsidRDefault="00086E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solid" w:color="FF7575" w:fill="auto"/>
          </w:tcPr>
          <w:p w14:paraId="55076764" w14:textId="6C7FF97C" w:rsidR="00133482" w:rsidRPr="0009590E" w:rsidRDefault="00086E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solid" w:color="FF7575" w:fill="auto"/>
          </w:tcPr>
          <w:p w14:paraId="181657E0" w14:textId="0492E9A9" w:rsidR="00133482" w:rsidRPr="0009590E" w:rsidRDefault="00086E6A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2C35E77F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133482" w:rsidRPr="00CF01D2" w14:paraId="61B6954F" w14:textId="77777777" w:rsidTr="00086E6A">
        <w:trPr>
          <w:trHeight w:val="297"/>
        </w:trPr>
        <w:tc>
          <w:tcPr>
            <w:tcW w:w="4566" w:type="dxa"/>
            <w:gridSpan w:val="3"/>
          </w:tcPr>
          <w:p w14:paraId="081971E4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Bonding Pass/Fail</w:t>
            </w:r>
          </w:p>
        </w:tc>
        <w:tc>
          <w:tcPr>
            <w:tcW w:w="4743" w:type="dxa"/>
            <w:gridSpan w:val="3"/>
            <w:shd w:val="solid" w:color="FF7575" w:fill="auto"/>
          </w:tcPr>
          <w:p w14:paraId="5332DF8A" w14:textId="7FF2EAAF" w:rsidR="00133482" w:rsidRPr="006C165A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</w:tbl>
    <w:p w14:paraId="348AF248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517D944A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bookmarkStart w:id="4" w:name="_Ref129073835"/>
      <w:r w:rsidRPr="007463D8">
        <w:rPr>
          <w:rStyle w:val="Heading9Char"/>
          <w:b/>
          <w:bCs/>
          <w:sz w:val="32"/>
          <w:szCs w:val="32"/>
        </w:rPr>
        <w:t>6.4 Resistance and Inductance Test</w:t>
      </w:r>
      <w:r w:rsidRPr="007463D8">
        <w:rPr>
          <w:rStyle w:val="Heading8Char"/>
          <w:rFonts w:eastAsiaTheme="minorHAnsi" w:cstheme="minorBidi"/>
          <w:b w:val="0"/>
          <w:bCs w:val="0"/>
          <w:i w:val="0"/>
          <w:color w:val="404040" w:themeColor="text1" w:themeTint="BF"/>
          <w:sz w:val="32"/>
          <w:szCs w:val="32"/>
        </w:rPr>
        <w:t xml:space="preserve"> </w:t>
      </w:r>
      <w:r w:rsidRPr="007463D8">
        <w:rPr>
          <w:b/>
          <w:bCs/>
          <w:sz w:val="32"/>
          <w:szCs w:val="32"/>
        </w:rPr>
        <w:t>(motor and solenoid)</w:t>
      </w:r>
      <w:bookmarkEnd w:id="4"/>
    </w:p>
    <w:p w14:paraId="59AEB672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szCs w:val="20"/>
        </w:rPr>
      </w:pPr>
      <w:bookmarkStart w:id="5" w:name="_Hlk127527090"/>
      <w:r w:rsidRPr="00303926">
        <w:rPr>
          <w:b/>
          <w:bCs/>
          <w:szCs w:val="20"/>
        </w:rPr>
        <w:t>Res</w:t>
      </w:r>
      <w:r>
        <w:rPr>
          <w:b/>
          <w:bCs/>
          <w:szCs w:val="20"/>
        </w:rPr>
        <w:t>ist</w:t>
      </w:r>
      <w:r w:rsidRPr="00303926">
        <w:rPr>
          <w:b/>
          <w:bCs/>
          <w:szCs w:val="20"/>
        </w:rPr>
        <w:t>ances:</w:t>
      </w:r>
      <w:r w:rsidRPr="004D6A80">
        <w:rPr>
          <w:b/>
          <w:bCs/>
          <w:color w:val="F3533F" w:themeColor="accent6"/>
        </w:rPr>
        <w:t xml:space="preserve">       </w:t>
      </w:r>
      <w:r>
        <w:rPr>
          <w:b/>
          <w:bCs/>
          <w:color w:val="F3533F" w:themeColor="accent6"/>
        </w:rPr>
        <w:t xml:space="preserve">   </w:t>
      </w:r>
      <w:r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1479"/>
        <w:gridCol w:w="1299"/>
        <w:gridCol w:w="1267"/>
        <w:gridCol w:w="1428"/>
        <w:gridCol w:w="1406"/>
        <w:gridCol w:w="1396"/>
        <w:gridCol w:w="1036"/>
      </w:tblGrid>
      <w:tr w:rsidR="00133482" w14:paraId="001D7FE2" w14:textId="77777777" w:rsidTr="006C2C30">
        <w:tc>
          <w:tcPr>
            <w:tcW w:w="4045" w:type="dxa"/>
            <w:gridSpan w:val="3"/>
          </w:tcPr>
          <w:p w14:paraId="1E9A0BE8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5266" w:type="dxa"/>
            <w:gridSpan w:val="4"/>
          </w:tcPr>
          <w:p w14:paraId="16C78A9E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250E0A1C" w14:textId="77777777" w:rsidTr="00086E6A">
        <w:tc>
          <w:tcPr>
            <w:tcW w:w="1479" w:type="dxa"/>
          </w:tcPr>
          <w:p w14:paraId="06BFA239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Pins</w:t>
            </w:r>
          </w:p>
        </w:tc>
        <w:tc>
          <w:tcPr>
            <w:tcW w:w="1299" w:type="dxa"/>
          </w:tcPr>
          <w:p w14:paraId="00BF2321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267" w:type="dxa"/>
          </w:tcPr>
          <w:p w14:paraId="3FB3503E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14:paraId="5D1A2C0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5016D35E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396" w:type="dxa"/>
            <w:tcBorders>
              <w:bottom w:val="single" w:sz="4" w:space="0" w:color="auto"/>
            </w:tcBorders>
          </w:tcPr>
          <w:p w14:paraId="16B78F0C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1036" w:type="dxa"/>
          </w:tcPr>
          <w:p w14:paraId="1AF7874B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383784F5" w14:textId="77777777" w:rsidTr="00086E6A">
        <w:tc>
          <w:tcPr>
            <w:tcW w:w="1479" w:type="dxa"/>
          </w:tcPr>
          <w:p w14:paraId="26A6A10D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299" w:type="dxa"/>
          </w:tcPr>
          <w:p w14:paraId="617D3122" w14:textId="46C2A1D3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267" w:type="dxa"/>
          </w:tcPr>
          <w:p w14:paraId="1AD2D526" w14:textId="33C6EF33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solid" w:color="FF7575" w:fill="auto"/>
          </w:tcPr>
          <w:p w14:paraId="2547C695" w14:textId="71D33F4E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solid" w:color="FF7575" w:fill="auto"/>
          </w:tcPr>
          <w:p w14:paraId="4D9A094F" w14:textId="503093FD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shd w:val="solid" w:color="FF7575" w:fill="auto"/>
          </w:tcPr>
          <w:p w14:paraId="29640AF8" w14:textId="72AA261A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036" w:type="dxa"/>
          </w:tcPr>
          <w:p w14:paraId="7E059BD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45B2F27D" w14:textId="77777777" w:rsidTr="00086E6A">
        <w:tc>
          <w:tcPr>
            <w:tcW w:w="1479" w:type="dxa"/>
          </w:tcPr>
          <w:p w14:paraId="44F4715D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G </w:t>
            </w:r>
          </w:p>
        </w:tc>
        <w:tc>
          <w:tcPr>
            <w:tcW w:w="1299" w:type="dxa"/>
          </w:tcPr>
          <w:p w14:paraId="70ADC5C3" w14:textId="0484A172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267" w:type="dxa"/>
          </w:tcPr>
          <w:p w14:paraId="5588C6E5" w14:textId="6F323866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solid" w:color="FF7575" w:fill="auto"/>
          </w:tcPr>
          <w:p w14:paraId="7B431F2C" w14:textId="74AAA4C7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solid" w:color="FF7575" w:fill="auto"/>
          </w:tcPr>
          <w:p w14:paraId="590FCEF9" w14:textId="51804CB8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shd w:val="solid" w:color="FF7575" w:fill="auto"/>
          </w:tcPr>
          <w:p w14:paraId="4E840730" w14:textId="420C145F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036" w:type="dxa"/>
          </w:tcPr>
          <w:p w14:paraId="3A14A962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6DB0E8B9" w14:textId="77777777" w:rsidTr="00086E6A">
        <w:tc>
          <w:tcPr>
            <w:tcW w:w="1479" w:type="dxa"/>
          </w:tcPr>
          <w:p w14:paraId="7D0D6FBC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 to E</w:t>
            </w:r>
          </w:p>
        </w:tc>
        <w:tc>
          <w:tcPr>
            <w:tcW w:w="1299" w:type="dxa"/>
          </w:tcPr>
          <w:p w14:paraId="078486B2" w14:textId="64765F12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267" w:type="dxa"/>
          </w:tcPr>
          <w:p w14:paraId="023016D6" w14:textId="2C2A1839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solid" w:color="FF7575" w:fill="auto"/>
          </w:tcPr>
          <w:p w14:paraId="09E8BDC0" w14:textId="65EFFEA6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solid" w:color="FF7575" w:fill="auto"/>
          </w:tcPr>
          <w:p w14:paraId="40C43676" w14:textId="43090C22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shd w:val="solid" w:color="FF7575" w:fill="auto"/>
          </w:tcPr>
          <w:p w14:paraId="426A10D1" w14:textId="4D23486C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036" w:type="dxa"/>
          </w:tcPr>
          <w:p w14:paraId="7A14092C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4C0F81DA" w14:textId="77777777" w:rsidTr="00086E6A">
        <w:tc>
          <w:tcPr>
            <w:tcW w:w="1479" w:type="dxa"/>
          </w:tcPr>
          <w:p w14:paraId="36DCF845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299" w:type="dxa"/>
          </w:tcPr>
          <w:p w14:paraId="562D3AAB" w14:textId="5D9E296E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6.55</w:t>
            </w:r>
          </w:p>
        </w:tc>
        <w:tc>
          <w:tcPr>
            <w:tcW w:w="1267" w:type="dxa"/>
          </w:tcPr>
          <w:p w14:paraId="20309687" w14:textId="17A844C5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0.44 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solid" w:color="FF7575" w:fill="auto"/>
          </w:tcPr>
          <w:p w14:paraId="030B7BCF" w14:textId="2D62EAF2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solid" w:color="FF7575" w:fill="auto"/>
          </w:tcPr>
          <w:p w14:paraId="6A99619A" w14:textId="46DC144A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shd w:val="solid" w:color="FF7575" w:fill="auto"/>
          </w:tcPr>
          <w:p w14:paraId="19425400" w14:textId="04033493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036" w:type="dxa"/>
          </w:tcPr>
          <w:p w14:paraId="209D4291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5D3BB203" w14:textId="77777777" w:rsidTr="00086E6A">
        <w:tc>
          <w:tcPr>
            <w:tcW w:w="1479" w:type="dxa"/>
          </w:tcPr>
          <w:p w14:paraId="09F5657C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1299" w:type="dxa"/>
          </w:tcPr>
          <w:p w14:paraId="2642FEFF" w14:textId="0A04AF24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5000000</w:t>
            </w:r>
          </w:p>
        </w:tc>
        <w:tc>
          <w:tcPr>
            <w:tcW w:w="1267" w:type="dxa"/>
          </w:tcPr>
          <w:p w14:paraId="733D31E8" w14:textId="70BFB358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solid" w:color="FF7575" w:fill="auto"/>
          </w:tcPr>
          <w:p w14:paraId="0DB0971B" w14:textId="05502AD0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solid" w:color="FF7575" w:fill="auto"/>
          </w:tcPr>
          <w:p w14:paraId="4AA1AA2B" w14:textId="6F871A24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396" w:type="dxa"/>
            <w:tcBorders>
              <w:bottom w:val="single" w:sz="4" w:space="0" w:color="auto"/>
            </w:tcBorders>
            <w:shd w:val="solid" w:color="FF7575" w:fill="auto"/>
          </w:tcPr>
          <w:p w14:paraId="370A18C6" w14:textId="2D02DA34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19654603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(Ohms)</w:t>
            </w:r>
          </w:p>
        </w:tc>
      </w:tr>
      <w:tr w:rsidR="00133482" w14:paraId="04128A20" w14:textId="77777777" w:rsidTr="00086E6A">
        <w:tc>
          <w:tcPr>
            <w:tcW w:w="4045" w:type="dxa"/>
            <w:gridSpan w:val="3"/>
          </w:tcPr>
          <w:p w14:paraId="5628FD86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Resistances Pass/Fail</w:t>
            </w:r>
          </w:p>
        </w:tc>
        <w:tc>
          <w:tcPr>
            <w:tcW w:w="5266" w:type="dxa"/>
            <w:gridSpan w:val="4"/>
            <w:shd w:val="solid" w:color="FF7575" w:fill="auto"/>
          </w:tcPr>
          <w:p w14:paraId="7D92CEC0" w14:textId="19779DE3" w:rsidR="00133482" w:rsidRPr="006C165A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</w:tbl>
    <w:p w14:paraId="5649902A" w14:textId="77777777" w:rsidR="00133482" w:rsidRDefault="00133482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</w:p>
    <w:p w14:paraId="5F2C9158" w14:textId="77777777" w:rsidR="00010E01" w:rsidRDefault="00010E01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</w:p>
    <w:p w14:paraId="4BD0C0FF" w14:textId="77777777" w:rsidR="00010E01" w:rsidRDefault="00010E01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</w:p>
    <w:p w14:paraId="2288E349" w14:textId="77777777" w:rsidR="00010E01" w:rsidRDefault="00010E01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</w:p>
    <w:p w14:paraId="78842987" w14:textId="77777777" w:rsidR="00010E01" w:rsidRDefault="00010E01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</w:p>
    <w:p w14:paraId="013A2139" w14:textId="77777777" w:rsidR="00010E01" w:rsidRDefault="00010E01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</w:p>
    <w:p w14:paraId="2E1940E1" w14:textId="77777777" w:rsidR="00010E01" w:rsidRDefault="00010E01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</w:p>
    <w:p w14:paraId="19DAC1EC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  <w:r w:rsidRPr="00303926">
        <w:rPr>
          <w:b/>
          <w:bCs/>
          <w:color w:val="000000" w:themeColor="text1"/>
        </w:rPr>
        <w:t>Inductances</w:t>
      </w:r>
      <w:r>
        <w:rPr>
          <w:b/>
          <w:bCs/>
          <w:color w:val="000000" w:themeColor="text1"/>
        </w:rPr>
        <w:t>:</w:t>
      </w:r>
      <w:r w:rsidRPr="00303926">
        <w:rPr>
          <w:b/>
          <w:bCs/>
          <w:color w:val="000000" w:themeColor="text1"/>
        </w:rPr>
        <w:t xml:space="preserve">               </w:t>
      </w:r>
      <w:r>
        <w:rPr>
          <w:b/>
          <w:bCs/>
          <w:color w:val="000000" w:themeColor="text1"/>
        </w:rPr>
        <w:t xml:space="preserve">      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11"/>
        <w:gridCol w:w="6"/>
        <w:gridCol w:w="1306"/>
        <w:gridCol w:w="1352"/>
        <w:gridCol w:w="1530"/>
        <w:gridCol w:w="1440"/>
        <w:gridCol w:w="1710"/>
        <w:gridCol w:w="895"/>
      </w:tblGrid>
      <w:tr w:rsidR="00133482" w14:paraId="6615F75D" w14:textId="77777777" w:rsidTr="006C2C30">
        <w:tc>
          <w:tcPr>
            <w:tcW w:w="3775" w:type="dxa"/>
            <w:gridSpan w:val="4"/>
          </w:tcPr>
          <w:p w14:paraId="784E32F7" w14:textId="77777777" w:rsidR="00133482" w:rsidRDefault="00133482" w:rsidP="006C2C30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5575" w:type="dxa"/>
            <w:gridSpan w:val="4"/>
          </w:tcPr>
          <w:p w14:paraId="6B062713" w14:textId="77777777" w:rsidR="00133482" w:rsidRDefault="00133482" w:rsidP="006C2C30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0BB4D51B" w14:textId="77777777" w:rsidTr="00086E6A">
        <w:tc>
          <w:tcPr>
            <w:tcW w:w="1117" w:type="dxa"/>
            <w:gridSpan w:val="2"/>
          </w:tcPr>
          <w:p w14:paraId="73BFA78A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06" w:type="dxa"/>
          </w:tcPr>
          <w:p w14:paraId="1A8B4389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352" w:type="dxa"/>
          </w:tcPr>
          <w:p w14:paraId="6BAA8F8C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951D138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2D3FF6D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9FAC746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895" w:type="dxa"/>
          </w:tcPr>
          <w:p w14:paraId="64BB97A1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6BE6DC99" w14:textId="77777777" w:rsidTr="00086E6A">
        <w:tc>
          <w:tcPr>
            <w:tcW w:w="1111" w:type="dxa"/>
          </w:tcPr>
          <w:p w14:paraId="33602994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312" w:type="dxa"/>
            <w:gridSpan w:val="2"/>
          </w:tcPr>
          <w:p w14:paraId="0B27D229" w14:textId="4EDC02C0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11B615A3" w14:textId="69625A1C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1168BE2C" w14:textId="7D27E69E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7A545B0C" w14:textId="7EC744AA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1135DCFD" w14:textId="3DA224F8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5A6B92AD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043FFD20" w14:textId="77777777" w:rsidTr="00086E6A">
        <w:tc>
          <w:tcPr>
            <w:tcW w:w="1111" w:type="dxa"/>
          </w:tcPr>
          <w:p w14:paraId="12A9CD0D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 to G</w:t>
            </w:r>
          </w:p>
        </w:tc>
        <w:tc>
          <w:tcPr>
            <w:tcW w:w="1312" w:type="dxa"/>
            <w:gridSpan w:val="2"/>
          </w:tcPr>
          <w:p w14:paraId="172C1BC1" w14:textId="107117A3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12317F27" w14:textId="5DA47E03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0FE7ABF3" w14:textId="0A8322F8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45BC4645" w14:textId="63E12A75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62E0995C" w14:textId="5026A458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5D684586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7E82F589" w14:textId="77777777" w:rsidTr="00086E6A">
        <w:tc>
          <w:tcPr>
            <w:tcW w:w="1111" w:type="dxa"/>
          </w:tcPr>
          <w:p w14:paraId="25DE6721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1312" w:type="dxa"/>
            <w:gridSpan w:val="2"/>
          </w:tcPr>
          <w:p w14:paraId="602720CC" w14:textId="757B95A3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58221AB5" w14:textId="21288DF8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2F678179" w14:textId="2BDB3165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30DED221" w14:textId="1302C26A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6F30074A" w14:textId="6BE9245D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209490C7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439BA941" w14:textId="77777777" w:rsidTr="00086E6A">
        <w:trPr>
          <w:trHeight w:val="350"/>
        </w:trPr>
        <w:tc>
          <w:tcPr>
            <w:tcW w:w="1111" w:type="dxa"/>
          </w:tcPr>
          <w:p w14:paraId="01128169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1312" w:type="dxa"/>
            <w:gridSpan w:val="2"/>
          </w:tcPr>
          <w:p w14:paraId="3DFB3757" w14:textId="6A24E50A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1352" w:type="dxa"/>
          </w:tcPr>
          <w:p w14:paraId="6986E629" w14:textId="2473A825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7738AB3A" w14:textId="0406626B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540DC555" w14:textId="03FA6796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2F58320F" w14:textId="38648842" w:rsidR="0013348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14:paraId="65853DAB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2D53EB70" w14:textId="77777777" w:rsidTr="00086E6A">
        <w:trPr>
          <w:trHeight w:val="350"/>
        </w:trPr>
        <w:tc>
          <w:tcPr>
            <w:tcW w:w="3775" w:type="dxa"/>
            <w:gridSpan w:val="4"/>
          </w:tcPr>
          <w:p w14:paraId="45B8FE2D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Inductances Pass/Fail</w:t>
            </w:r>
          </w:p>
        </w:tc>
        <w:tc>
          <w:tcPr>
            <w:tcW w:w="5575" w:type="dxa"/>
            <w:gridSpan w:val="4"/>
            <w:shd w:val="solid" w:color="FF7575" w:fill="auto"/>
          </w:tcPr>
          <w:p w14:paraId="64FBDCD6" w14:textId="4B7181F9" w:rsidR="00133482" w:rsidRPr="006C165A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</w:tbl>
    <w:p w14:paraId="077BFE88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3AE06EE3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4F0ADF3E" w14:textId="77777777" w:rsidR="00133482" w:rsidRPr="000B422F" w:rsidRDefault="00133482" w:rsidP="000B422F">
      <w:pPr>
        <w:pStyle w:val="Heading9"/>
        <w:rPr>
          <w:b/>
          <w:bCs/>
          <w:sz w:val="32"/>
          <w:szCs w:val="32"/>
        </w:rPr>
      </w:pPr>
      <w:bookmarkStart w:id="6" w:name="_Ref127526027"/>
      <w:bookmarkEnd w:id="5"/>
      <w:r w:rsidRPr="007463D8">
        <w:rPr>
          <w:b/>
          <w:bCs/>
          <w:sz w:val="32"/>
          <w:szCs w:val="32"/>
        </w:rPr>
        <w:t>6.5 Power ON UUT Checks</w:t>
      </w:r>
      <w:bookmarkEnd w:id="6"/>
    </w:p>
    <w:p w14:paraId="6F233320" w14:textId="77777777" w:rsidR="00133482" w:rsidRPr="00062FE3" w:rsidRDefault="00133482" w:rsidP="00133482">
      <w:pPr>
        <w:pStyle w:val="BodyText"/>
        <w:spacing w:after="60"/>
        <w:ind w:left="0"/>
        <w:rPr>
          <w:szCs w:val="20"/>
        </w:rPr>
      </w:pPr>
      <w:r>
        <w:rPr>
          <w:szCs w:val="20"/>
        </w:rPr>
        <w:t xml:space="preserve">Confirm all sensors are reporting nominal values and no faults </w:t>
      </w:r>
      <w:proofErr w:type="gramStart"/>
      <w:r>
        <w:rPr>
          <w:szCs w:val="20"/>
        </w:rPr>
        <w:t>reported</w:t>
      </w:r>
      <w:proofErr w:type="gramEnd"/>
      <w:r>
        <w:rPr>
          <w:szCs w:val="20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2969"/>
        <w:gridCol w:w="900"/>
        <w:gridCol w:w="3145"/>
      </w:tblGrid>
      <w:tr w:rsidR="00091B22" w14:paraId="4C14B81F" w14:textId="77777777" w:rsidTr="00091B22">
        <w:tc>
          <w:tcPr>
            <w:tcW w:w="2336" w:type="dxa"/>
          </w:tcPr>
          <w:p w14:paraId="346D3827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7014" w:type="dxa"/>
            <w:gridSpan w:val="3"/>
          </w:tcPr>
          <w:p w14:paraId="5D100ECD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Results</w:t>
            </w:r>
          </w:p>
        </w:tc>
      </w:tr>
      <w:tr w:rsidR="00091B22" w14:paraId="5ABFAC53" w14:textId="77777777" w:rsidTr="00086E6A">
        <w:tc>
          <w:tcPr>
            <w:tcW w:w="2336" w:type="dxa"/>
          </w:tcPr>
          <w:p w14:paraId="51E85B72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Sensor</w:t>
            </w:r>
          </w:p>
        </w:tc>
        <w:tc>
          <w:tcPr>
            <w:tcW w:w="2969" w:type="dxa"/>
          </w:tcPr>
          <w:p w14:paraId="5A090A9D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Value</w:t>
            </w:r>
          </w:p>
        </w:tc>
        <w:tc>
          <w:tcPr>
            <w:tcW w:w="900" w:type="dxa"/>
          </w:tcPr>
          <w:p w14:paraId="27E91FF3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14:paraId="357B6ADF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Pass/Fail</w:t>
            </w:r>
          </w:p>
        </w:tc>
      </w:tr>
      <w:tr w:rsidR="00091B22" w14:paraId="1BB2A006" w14:textId="77777777" w:rsidTr="00086E6A">
        <w:tc>
          <w:tcPr>
            <w:tcW w:w="2336" w:type="dxa"/>
          </w:tcPr>
          <w:p w14:paraId="0642D8A7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969" w:type="dxa"/>
          </w:tcPr>
          <w:p w14:paraId="4D7E32BE" w14:textId="4BB41605" w:rsidR="00091B22" w:rsidRDefault="00086E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-0.0000</w:t>
            </w:r>
          </w:p>
        </w:tc>
        <w:tc>
          <w:tcPr>
            <w:tcW w:w="900" w:type="dxa"/>
          </w:tcPr>
          <w:p w14:paraId="7D6D8613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36F2D">
              <w:rPr>
                <w:szCs w:val="20"/>
              </w:rPr>
              <w:t>Inches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6DBD8C0C" w14:textId="3A4127C1" w:rsidR="00091B22" w:rsidRDefault="00086E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2085AE3A" w14:textId="77777777" w:rsidTr="00086E6A">
        <w:trPr>
          <w:trHeight w:val="332"/>
        </w:trPr>
        <w:tc>
          <w:tcPr>
            <w:tcW w:w="2336" w:type="dxa"/>
          </w:tcPr>
          <w:p w14:paraId="2EB1BCCE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969" w:type="dxa"/>
          </w:tcPr>
          <w:p w14:paraId="73A4EE45" w14:textId="3CC4C883" w:rsidR="00091B22" w:rsidRDefault="00086E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1955B931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36F2D">
              <w:rPr>
                <w:szCs w:val="20"/>
              </w:rPr>
              <w:t>Inches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08AE447A" w14:textId="3407D55F" w:rsidR="00091B22" w:rsidRDefault="00086E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7E7E07D3" w14:textId="77777777" w:rsidTr="00086E6A">
        <w:tc>
          <w:tcPr>
            <w:tcW w:w="2336" w:type="dxa"/>
          </w:tcPr>
          <w:p w14:paraId="4379997F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969" w:type="dxa"/>
          </w:tcPr>
          <w:p w14:paraId="2B028058" w14:textId="1A9D4333" w:rsidR="00091B22" w:rsidRDefault="00086E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-0.0031</w:t>
            </w:r>
          </w:p>
        </w:tc>
        <w:tc>
          <w:tcPr>
            <w:tcW w:w="900" w:type="dxa"/>
          </w:tcPr>
          <w:p w14:paraId="1A027654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36F2D">
              <w:rPr>
                <w:szCs w:val="20"/>
              </w:rPr>
              <w:t>Inches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6B823D7E" w14:textId="12E55233" w:rsidR="00091B22" w:rsidRDefault="00086E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212DE407" w14:textId="77777777" w:rsidTr="00086E6A">
        <w:tc>
          <w:tcPr>
            <w:tcW w:w="2336" w:type="dxa"/>
          </w:tcPr>
          <w:p w14:paraId="43FF3000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969" w:type="dxa"/>
          </w:tcPr>
          <w:p w14:paraId="2FE13DB4" w14:textId="2B22F20B" w:rsidR="00091B22" w:rsidRDefault="00086E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6F08E3BA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36F2D">
              <w:rPr>
                <w:szCs w:val="20"/>
              </w:rPr>
              <w:t>Inches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43153F65" w14:textId="549F7B44" w:rsidR="00091B22" w:rsidRDefault="00086E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21A9DE31" w14:textId="77777777" w:rsidTr="00086E6A">
        <w:tc>
          <w:tcPr>
            <w:tcW w:w="2336" w:type="dxa"/>
          </w:tcPr>
          <w:p w14:paraId="7891AE51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969" w:type="dxa"/>
          </w:tcPr>
          <w:p w14:paraId="07D94819" w14:textId="05924863" w:rsidR="00091B22" w:rsidRDefault="00086E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35AFA580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36F2D">
              <w:rPr>
                <w:szCs w:val="20"/>
              </w:rPr>
              <w:t>Inches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2E6CDEBE" w14:textId="74EBDAAE" w:rsidR="00091B22" w:rsidRDefault="00086E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6F7A9AE8" w14:textId="77777777" w:rsidTr="00086E6A">
        <w:tc>
          <w:tcPr>
            <w:tcW w:w="2336" w:type="dxa"/>
          </w:tcPr>
          <w:p w14:paraId="0CBDB600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969" w:type="dxa"/>
          </w:tcPr>
          <w:p w14:paraId="64FBDA51" w14:textId="596870E4" w:rsidR="00091B22" w:rsidRDefault="00086E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2CF337BC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36F2D">
              <w:rPr>
                <w:szCs w:val="20"/>
              </w:rPr>
              <w:t>Inches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09ADE6C4" w14:textId="510D8201" w:rsidR="00091B22" w:rsidRDefault="00086E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40B0C580" w14:textId="77777777" w:rsidTr="00086E6A">
        <w:tc>
          <w:tcPr>
            <w:tcW w:w="2336" w:type="dxa"/>
          </w:tcPr>
          <w:p w14:paraId="4D95AED7" w14:textId="77777777" w:rsidR="00091B22" w:rsidRDefault="00091B2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969" w:type="dxa"/>
          </w:tcPr>
          <w:p w14:paraId="026151FD" w14:textId="308D01F0" w:rsidR="00091B2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900" w:type="dxa"/>
          </w:tcPr>
          <w:p w14:paraId="6A930F41" w14:textId="77777777" w:rsidR="00091B22" w:rsidRDefault="00091B2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26BD213C" w14:textId="711849FF" w:rsidR="00091B22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6657788C" w14:textId="77777777" w:rsidTr="00086E6A">
        <w:tc>
          <w:tcPr>
            <w:tcW w:w="2336" w:type="dxa"/>
          </w:tcPr>
          <w:p w14:paraId="58959D02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969" w:type="dxa"/>
          </w:tcPr>
          <w:p w14:paraId="7EB549F0" w14:textId="070F2D15" w:rsidR="00091B22" w:rsidRDefault="00086E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900" w:type="dxa"/>
          </w:tcPr>
          <w:p w14:paraId="0BE271D4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B6F8B">
              <w:rPr>
                <w:szCs w:val="20"/>
              </w:rPr>
              <w:t>Code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09358C63" w14:textId="762BA5CF" w:rsidR="00091B22" w:rsidRDefault="00086E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0C715FA2" w14:textId="77777777" w:rsidTr="00086E6A">
        <w:tc>
          <w:tcPr>
            <w:tcW w:w="2336" w:type="dxa"/>
          </w:tcPr>
          <w:p w14:paraId="44B870BF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969" w:type="dxa"/>
          </w:tcPr>
          <w:p w14:paraId="72CA19B6" w14:textId="6B3CD70E" w:rsidR="00091B22" w:rsidRDefault="00086E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900" w:type="dxa"/>
          </w:tcPr>
          <w:p w14:paraId="4E496283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B6F8B">
              <w:rPr>
                <w:szCs w:val="20"/>
              </w:rPr>
              <w:t>Code</w:t>
            </w:r>
          </w:p>
        </w:tc>
        <w:tc>
          <w:tcPr>
            <w:tcW w:w="3145" w:type="dxa"/>
            <w:shd w:val="solid" w:color="B9FF93" w:fill="auto"/>
          </w:tcPr>
          <w:p w14:paraId="70551E1E" w14:textId="3E2FD4B1" w:rsidR="00091B22" w:rsidRDefault="00086E6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746E91B4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50D8AE03" w14:textId="77777777" w:rsidR="001232B8" w:rsidRDefault="001232B8" w:rsidP="00DC4AF2">
      <w:pPr>
        <w:rPr>
          <w:szCs w:val="20"/>
        </w:rPr>
      </w:pPr>
      <w:r>
        <w:rPr>
          <w:szCs w:val="20"/>
        </w:rPr>
        <w:br w:type="page"/>
      </w:r>
    </w:p>
    <w:p w14:paraId="23987A3D" w14:textId="77777777" w:rsidR="00450FCF" w:rsidRPr="001F2804" w:rsidRDefault="00450FCF" w:rsidP="00DC4AF2">
      <w:pPr>
        <w:pStyle w:val="BodyText"/>
        <w:spacing w:after="60"/>
        <w:ind w:left="0"/>
        <w:rPr>
          <w:b/>
          <w:bCs/>
          <w:color w:val="EC421A" w:themeColor="accent4" w:themeShade="BF"/>
          <w:sz w:val="24"/>
          <w:szCs w:val="24"/>
        </w:rPr>
      </w:pPr>
    </w:p>
    <w:p w14:paraId="2B964523" w14:textId="77777777" w:rsidR="001232B8" w:rsidRPr="00C65713" w:rsidRDefault="004D5296" w:rsidP="00C65713">
      <w:pPr>
        <w:pStyle w:val="Heading9"/>
        <w:rPr>
          <w:b/>
          <w:bCs/>
          <w:sz w:val="32"/>
          <w:szCs w:val="32"/>
        </w:rPr>
      </w:pPr>
      <w:bookmarkStart w:id="7" w:name="_Ref129093891"/>
      <w:r w:rsidRPr="00C65713">
        <w:rPr>
          <w:b/>
          <w:bCs/>
          <w:sz w:val="32"/>
          <w:szCs w:val="32"/>
        </w:rPr>
        <w:t>6.</w:t>
      </w:r>
      <w:r w:rsidR="00025F87" w:rsidRPr="00C65713">
        <w:rPr>
          <w:b/>
          <w:bCs/>
          <w:sz w:val="32"/>
          <w:szCs w:val="32"/>
        </w:rPr>
        <w:t>6</w:t>
      </w:r>
      <w:r w:rsidRPr="00C65713">
        <w:rPr>
          <w:b/>
          <w:bCs/>
          <w:sz w:val="32"/>
          <w:szCs w:val="32"/>
        </w:rPr>
        <w:t xml:space="preserve"> </w:t>
      </w:r>
      <w:r w:rsidR="001232B8" w:rsidRPr="00C65713">
        <w:rPr>
          <w:rStyle w:val="Heading9Char"/>
          <w:b/>
          <w:bCs/>
          <w:sz w:val="32"/>
          <w:szCs w:val="32"/>
        </w:rPr>
        <w:t>Functional Check Out</w:t>
      </w:r>
      <w:bookmarkEnd w:id="7"/>
    </w:p>
    <w:p w14:paraId="3EE7146D" w14:textId="77777777" w:rsidR="00EE4EAB" w:rsidRPr="00DB0F7E" w:rsidRDefault="00D53B8C" w:rsidP="00EE4EAB">
      <w:pPr>
        <w:pStyle w:val="BodyText"/>
        <w:spacing w:after="60"/>
        <w:ind w:left="0"/>
        <w:rPr>
          <w:b/>
          <w:bCs/>
          <w:szCs w:val="20"/>
        </w:rPr>
      </w:pPr>
      <w:r w:rsidRPr="00DB0F7E">
        <w:rPr>
          <w:b/>
          <w:bCs/>
          <w:szCs w:val="20"/>
        </w:rPr>
        <w:t>6.</w:t>
      </w:r>
      <w:r w:rsidR="00025F87" w:rsidRPr="00DB0F7E">
        <w:rPr>
          <w:b/>
          <w:bCs/>
          <w:szCs w:val="20"/>
        </w:rPr>
        <w:t>6</w:t>
      </w:r>
      <w:r w:rsidRPr="00DB0F7E">
        <w:rPr>
          <w:b/>
          <w:bCs/>
          <w:szCs w:val="20"/>
        </w:rPr>
        <w:t>.1</w:t>
      </w:r>
      <w:r w:rsidR="001866D8" w:rsidRPr="00DB0F7E">
        <w:rPr>
          <w:b/>
          <w:bCs/>
          <w:szCs w:val="20"/>
        </w:rPr>
        <w:t xml:space="preserve"> </w:t>
      </w:r>
      <w:r w:rsidR="001232B8" w:rsidRPr="00DB0F7E">
        <w:rPr>
          <w:b/>
          <w:bCs/>
          <w:szCs w:val="20"/>
        </w:rPr>
        <w:t>MCE1, MCE 2, MC</w:t>
      </w:r>
      <w:r w:rsidR="003B71E1" w:rsidRPr="00DB0F7E">
        <w:rPr>
          <w:b/>
          <w:bCs/>
          <w:szCs w:val="20"/>
        </w:rPr>
        <w:t>E</w:t>
      </w:r>
      <w:r w:rsidR="001232B8" w:rsidRPr="00DB0F7E">
        <w:rPr>
          <w:b/>
          <w:bCs/>
          <w:szCs w:val="20"/>
        </w:rPr>
        <w:t>3 Power Up</w:t>
      </w:r>
    </w:p>
    <w:tbl>
      <w:tblPr>
        <w:tblStyle w:val="TableGrid"/>
        <w:tblW w:w="5000" w:type="pct"/>
        <w:tblInd w:w="-113" w:type="dxa"/>
        <w:tblLook w:val="04A0" w:firstRow="1" w:lastRow="0" w:firstColumn="1" w:lastColumn="0" w:noHBand="0" w:noVBand="1"/>
      </w:tblPr>
      <w:tblGrid>
        <w:gridCol w:w="3019"/>
        <w:gridCol w:w="2064"/>
        <w:gridCol w:w="931"/>
        <w:gridCol w:w="1789"/>
        <w:gridCol w:w="1547"/>
      </w:tblGrid>
      <w:tr w:rsidR="00EE4EAB" w14:paraId="6F21A231" w14:textId="77777777" w:rsidTr="00091B22">
        <w:trPr>
          <w:trHeight w:val="289"/>
        </w:trPr>
        <w:tc>
          <w:tcPr>
            <w:tcW w:w="3019" w:type="dxa"/>
          </w:tcPr>
          <w:p w14:paraId="420762BA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331" w:type="dxa"/>
            <w:gridSpan w:val="4"/>
          </w:tcPr>
          <w:p w14:paraId="30635E33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EE4EAB" w14:paraId="48174DD6" w14:textId="77777777" w:rsidTr="00091B22">
        <w:trPr>
          <w:trHeight w:val="289"/>
        </w:trPr>
        <w:tc>
          <w:tcPr>
            <w:tcW w:w="3019" w:type="dxa"/>
          </w:tcPr>
          <w:p w14:paraId="78581F91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064" w:type="dxa"/>
          </w:tcPr>
          <w:p w14:paraId="67C001EC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b/>
                <w:bCs/>
                <w:sz w:val="22"/>
                <w:szCs w:val="22"/>
              </w:rPr>
            </w:pPr>
            <w:proofErr w:type="spellStart"/>
            <w:r w:rsidRPr="00850524">
              <w:rPr>
                <w:b/>
                <w:bCs/>
                <w:sz w:val="22"/>
                <w:szCs w:val="22"/>
              </w:rPr>
              <w:t>Ballnut</w:t>
            </w:r>
            <w:proofErr w:type="spellEnd"/>
            <w:r w:rsidRPr="00850524">
              <w:rPr>
                <w:b/>
                <w:bCs/>
                <w:sz w:val="22"/>
                <w:szCs w:val="22"/>
              </w:rPr>
              <w:t xml:space="preserve"> position</w:t>
            </w:r>
          </w:p>
        </w:tc>
        <w:tc>
          <w:tcPr>
            <w:tcW w:w="931" w:type="dxa"/>
          </w:tcPr>
          <w:p w14:paraId="4C16AB80" w14:textId="77777777" w:rsidR="00EE4EAB" w:rsidRPr="00850524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3336" w:type="dxa"/>
            <w:gridSpan w:val="2"/>
          </w:tcPr>
          <w:p w14:paraId="1CBE3581" w14:textId="77777777" w:rsidR="00EE4EAB" w:rsidRPr="00850524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EE4EAB" w14:paraId="68BFEB02" w14:textId="77777777" w:rsidTr="00086E6A">
        <w:trPr>
          <w:trHeight w:val="289"/>
        </w:trPr>
        <w:tc>
          <w:tcPr>
            <w:tcW w:w="3019" w:type="dxa"/>
            <w:vMerge w:val="restart"/>
          </w:tcPr>
          <w:p w14:paraId="4111D885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1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064" w:type="dxa"/>
            <w:vMerge w:val="restart"/>
          </w:tcPr>
          <w:p w14:paraId="64AC2E9F" w14:textId="501C0C3F" w:rsidR="00EE4EAB" w:rsidRPr="00850524" w:rsidRDefault="00086E6A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31" w:type="dxa"/>
            <w:vMerge w:val="restart"/>
          </w:tcPr>
          <w:p w14:paraId="3C856E77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Inches</w:t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14:paraId="65EBA9DD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1CE06CF0" w14:textId="77777777" w:rsidR="00EE4EAB" w:rsidRDefault="00EE4EAB" w:rsidP="00EE4EA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C3AD0">
              <w:rPr>
                <w:color w:val="auto"/>
                <w:szCs w:val="20"/>
              </w:rPr>
              <w:t>Current</w:t>
            </w:r>
          </w:p>
        </w:tc>
      </w:tr>
      <w:tr w:rsidR="00EE4EAB" w14:paraId="030037CF" w14:textId="77777777" w:rsidTr="00086E6A">
        <w:trPr>
          <w:trHeight w:val="691"/>
        </w:trPr>
        <w:tc>
          <w:tcPr>
            <w:tcW w:w="3019" w:type="dxa"/>
            <w:vMerge/>
          </w:tcPr>
          <w:p w14:paraId="25A791EE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064" w:type="dxa"/>
            <w:vMerge/>
          </w:tcPr>
          <w:p w14:paraId="28962803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931" w:type="dxa"/>
            <w:vMerge/>
          </w:tcPr>
          <w:p w14:paraId="2389B8AF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89" w:type="dxa"/>
            <w:tcBorders>
              <w:bottom w:val="single" w:sz="4" w:space="0" w:color="auto"/>
            </w:tcBorders>
            <w:shd w:val="solid" w:color="B9FF93" w:fill="auto"/>
          </w:tcPr>
          <w:p w14:paraId="757ED0E3" w14:textId="32360CAC" w:rsidR="00EE4EAB" w:rsidRPr="00850524" w:rsidRDefault="00086E6A" w:rsidP="00EE4E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47" w:type="dxa"/>
            <w:shd w:val="solid" w:color="B9FF93" w:fill="auto"/>
          </w:tcPr>
          <w:p w14:paraId="1D2080F7" w14:textId="314F1DF3" w:rsidR="00EE4EAB" w:rsidRDefault="00086E6A" w:rsidP="00EE4EA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5B66ABE8" w14:textId="77777777" w:rsidTr="00086E6A">
        <w:trPr>
          <w:trHeight w:val="981"/>
        </w:trPr>
        <w:tc>
          <w:tcPr>
            <w:tcW w:w="3019" w:type="dxa"/>
          </w:tcPr>
          <w:p w14:paraId="3A69BCE4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M1(QPS)</w:t>
            </w:r>
          </w:p>
        </w:tc>
        <w:tc>
          <w:tcPr>
            <w:tcW w:w="2064" w:type="dxa"/>
          </w:tcPr>
          <w:p w14:paraId="0580559E" w14:textId="1265DC32" w:rsidR="00EE4EAB" w:rsidRPr="00850524" w:rsidRDefault="00086E6A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31" w:type="dxa"/>
          </w:tcPr>
          <w:p w14:paraId="27615043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Inches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shd w:val="solid" w:color="B9FF93" w:fill="auto"/>
          </w:tcPr>
          <w:p w14:paraId="5B50E737" w14:textId="3000FB9B" w:rsidR="00EE4EAB" w:rsidRPr="00850524" w:rsidRDefault="00086E6A" w:rsidP="00EE4E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C310C2" w14:textId="77777777" w:rsidR="00EE4EAB" w:rsidRDefault="00EE4EAB" w:rsidP="00EE4EA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091B22" w14:paraId="2931DA55" w14:textId="77777777" w:rsidTr="00086E6A">
        <w:trPr>
          <w:trHeight w:val="981"/>
        </w:trPr>
        <w:tc>
          <w:tcPr>
            <w:tcW w:w="3019" w:type="dxa"/>
          </w:tcPr>
          <w:p w14:paraId="0CDDBD6C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2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064" w:type="dxa"/>
          </w:tcPr>
          <w:p w14:paraId="31B89F6B" w14:textId="37EEA099" w:rsidR="00EE4EAB" w:rsidRPr="00850524" w:rsidRDefault="00086E6A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31" w:type="dxa"/>
          </w:tcPr>
          <w:p w14:paraId="12C894C8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Inches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shd w:val="solid" w:color="B9FF93" w:fill="auto"/>
          </w:tcPr>
          <w:p w14:paraId="34006605" w14:textId="71AE56AC" w:rsidR="00EE4EAB" w:rsidRPr="00850524" w:rsidRDefault="00086E6A" w:rsidP="00EE4E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47" w:type="dxa"/>
            <w:shd w:val="solid" w:color="B9FF93" w:fill="auto"/>
          </w:tcPr>
          <w:p w14:paraId="0E568B7C" w14:textId="5594622E" w:rsidR="00EE4EAB" w:rsidRDefault="00086E6A" w:rsidP="00EE4EA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41C88AD7" w14:textId="77777777" w:rsidTr="00086E6A">
        <w:trPr>
          <w:trHeight w:val="981"/>
        </w:trPr>
        <w:tc>
          <w:tcPr>
            <w:tcW w:w="3019" w:type="dxa"/>
          </w:tcPr>
          <w:p w14:paraId="7891B0E3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M2(QPS)</w:t>
            </w:r>
          </w:p>
        </w:tc>
        <w:tc>
          <w:tcPr>
            <w:tcW w:w="2064" w:type="dxa"/>
          </w:tcPr>
          <w:p w14:paraId="083BF5A5" w14:textId="1FB89313" w:rsidR="00EE4EAB" w:rsidRPr="00850524" w:rsidRDefault="00086E6A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31" w:type="dxa"/>
          </w:tcPr>
          <w:p w14:paraId="7F4B741C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Inches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shd w:val="solid" w:color="B9FF93" w:fill="auto"/>
          </w:tcPr>
          <w:p w14:paraId="0CB246B8" w14:textId="483ED089" w:rsidR="00EE4EAB" w:rsidRPr="00850524" w:rsidRDefault="00086E6A" w:rsidP="00EE4E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FADBA" w14:textId="77777777" w:rsidR="00EE4EAB" w:rsidRDefault="00EE4EAB" w:rsidP="00EE4EA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091B22" w14:paraId="3CBBD4E6" w14:textId="77777777" w:rsidTr="00086E6A">
        <w:trPr>
          <w:trHeight w:val="981"/>
        </w:trPr>
        <w:tc>
          <w:tcPr>
            <w:tcW w:w="3019" w:type="dxa"/>
          </w:tcPr>
          <w:p w14:paraId="458344E1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3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064" w:type="dxa"/>
          </w:tcPr>
          <w:p w14:paraId="57F63F5B" w14:textId="11A48D2E" w:rsidR="00EE4EAB" w:rsidRPr="00850524" w:rsidRDefault="00086E6A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-0.0048</w:t>
            </w:r>
          </w:p>
        </w:tc>
        <w:tc>
          <w:tcPr>
            <w:tcW w:w="931" w:type="dxa"/>
          </w:tcPr>
          <w:p w14:paraId="1CE97B2D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Inches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shd w:val="solid" w:color="B9FF93" w:fill="auto"/>
          </w:tcPr>
          <w:p w14:paraId="44271D27" w14:textId="3BEDC865" w:rsidR="00EE4EAB" w:rsidRPr="00850524" w:rsidRDefault="00086E6A" w:rsidP="00EE4E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47" w:type="dxa"/>
            <w:shd w:val="solid" w:color="B9FF93" w:fill="auto"/>
          </w:tcPr>
          <w:p w14:paraId="2B9636AA" w14:textId="50231931" w:rsidR="00EE4EAB" w:rsidRDefault="00086E6A" w:rsidP="00EE4EA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1AEB7508" w14:textId="77777777" w:rsidTr="00086E6A">
        <w:trPr>
          <w:trHeight w:val="634"/>
        </w:trPr>
        <w:tc>
          <w:tcPr>
            <w:tcW w:w="3019" w:type="dxa"/>
          </w:tcPr>
          <w:p w14:paraId="0CE35DCA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M3(QPS)</w:t>
            </w:r>
          </w:p>
        </w:tc>
        <w:tc>
          <w:tcPr>
            <w:tcW w:w="2064" w:type="dxa"/>
          </w:tcPr>
          <w:p w14:paraId="0991C6E2" w14:textId="26AF97AF" w:rsidR="00EE4EAB" w:rsidRPr="00850524" w:rsidRDefault="00086E6A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31" w:type="dxa"/>
          </w:tcPr>
          <w:p w14:paraId="38877DEE" w14:textId="77777777" w:rsidR="00EE4EAB" w:rsidRPr="00850524" w:rsidRDefault="00EE4EAB" w:rsidP="00EE4EA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Inches</w:t>
            </w:r>
          </w:p>
        </w:tc>
        <w:tc>
          <w:tcPr>
            <w:tcW w:w="1789" w:type="dxa"/>
            <w:shd w:val="solid" w:color="B9FF93" w:fill="auto"/>
          </w:tcPr>
          <w:p w14:paraId="40F6E548" w14:textId="4A4225D7" w:rsidR="00EE4EAB" w:rsidRPr="00850524" w:rsidRDefault="00086E6A" w:rsidP="00EE4E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47" w:type="dxa"/>
            <w:shd w:val="clear" w:color="auto" w:fill="BFBFBF" w:themeFill="background1" w:themeFillShade="BF"/>
          </w:tcPr>
          <w:p w14:paraId="5AC6E27B" w14:textId="77777777" w:rsidR="00EE4EAB" w:rsidRDefault="00EE4EAB" w:rsidP="00EE4EA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55F58068" w14:textId="77777777" w:rsidR="006233EA" w:rsidRDefault="006233EA" w:rsidP="006233EA">
      <w:pPr>
        <w:pStyle w:val="BodyText"/>
        <w:ind w:left="0"/>
      </w:pPr>
      <w:bookmarkStart w:id="8" w:name="_Ref127526694"/>
    </w:p>
    <w:p w14:paraId="464C0114" w14:textId="77777777" w:rsidR="006233EA" w:rsidRDefault="006233EA" w:rsidP="006233EA">
      <w:pPr>
        <w:pStyle w:val="BodyText"/>
        <w:ind w:left="0"/>
      </w:pPr>
    </w:p>
    <w:p w14:paraId="6CD23A4C" w14:textId="77777777" w:rsidR="006233EA" w:rsidRDefault="006233EA" w:rsidP="006233EA">
      <w:pPr>
        <w:pStyle w:val="BodyText"/>
        <w:ind w:left="0"/>
      </w:pPr>
    </w:p>
    <w:p w14:paraId="5813743D" w14:textId="77777777" w:rsidR="006233EA" w:rsidRDefault="006233EA" w:rsidP="006233EA">
      <w:pPr>
        <w:pStyle w:val="BodyText"/>
        <w:ind w:left="0"/>
      </w:pPr>
    </w:p>
    <w:p w14:paraId="7D5F2119" w14:textId="77777777" w:rsidR="006233EA" w:rsidRDefault="006233EA" w:rsidP="006233EA">
      <w:pPr>
        <w:pStyle w:val="BodyText"/>
        <w:ind w:left="0"/>
      </w:pPr>
    </w:p>
    <w:p w14:paraId="4585AD39" w14:textId="77777777" w:rsidR="006233EA" w:rsidRDefault="006233EA" w:rsidP="006233EA">
      <w:pPr>
        <w:pStyle w:val="BodyText"/>
        <w:ind w:left="0"/>
      </w:pPr>
    </w:p>
    <w:p w14:paraId="34534856" w14:textId="77777777" w:rsidR="006233EA" w:rsidRDefault="006233EA" w:rsidP="006233EA">
      <w:pPr>
        <w:pStyle w:val="BodyText"/>
        <w:ind w:left="0"/>
      </w:pPr>
    </w:p>
    <w:p w14:paraId="7A0AE2E8" w14:textId="77777777" w:rsidR="006233EA" w:rsidRDefault="006233EA" w:rsidP="006233EA">
      <w:pPr>
        <w:pStyle w:val="BodyText"/>
        <w:ind w:left="0"/>
      </w:pPr>
    </w:p>
    <w:p w14:paraId="0EAFCC0E" w14:textId="77777777" w:rsidR="006233EA" w:rsidRDefault="006233EA" w:rsidP="006233EA">
      <w:pPr>
        <w:pStyle w:val="BodyText"/>
        <w:ind w:left="0"/>
      </w:pPr>
    </w:p>
    <w:p w14:paraId="0933EC9D" w14:textId="77777777" w:rsidR="006233EA" w:rsidRDefault="006233EA" w:rsidP="006233EA">
      <w:pPr>
        <w:pStyle w:val="BodyText"/>
        <w:ind w:left="0"/>
      </w:pPr>
    </w:p>
    <w:p w14:paraId="2808E701" w14:textId="77777777" w:rsidR="006233EA" w:rsidRDefault="006233EA" w:rsidP="006233EA">
      <w:pPr>
        <w:pStyle w:val="BodyText"/>
        <w:ind w:left="0"/>
      </w:pPr>
    </w:p>
    <w:p w14:paraId="7892CC07" w14:textId="77777777" w:rsidR="006233EA" w:rsidRDefault="006233EA" w:rsidP="006233EA">
      <w:pPr>
        <w:pStyle w:val="BodyText"/>
        <w:ind w:left="0"/>
      </w:pPr>
    </w:p>
    <w:p w14:paraId="32AA315D" w14:textId="77777777" w:rsidR="006233EA" w:rsidRDefault="006233EA" w:rsidP="006233EA">
      <w:pPr>
        <w:pStyle w:val="BodyText"/>
        <w:ind w:left="0"/>
      </w:pPr>
    </w:p>
    <w:p w14:paraId="46348A56" w14:textId="77777777" w:rsidR="006233EA" w:rsidRPr="007463D8" w:rsidRDefault="006233EA" w:rsidP="006233EA">
      <w:pPr>
        <w:pStyle w:val="BodyText"/>
        <w:ind w:left="0"/>
      </w:pPr>
    </w:p>
    <w:p w14:paraId="68ABDF01" w14:textId="77777777" w:rsidR="009E44C7" w:rsidRPr="007463D8" w:rsidRDefault="009E44C7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6.6.3 Holding Load Test</w:t>
      </w:r>
      <w:bookmarkEnd w:id="8"/>
    </w:p>
    <w:p w14:paraId="24971A6F" w14:textId="77777777" w:rsidR="00C65713" w:rsidRPr="006233EA" w:rsidRDefault="009E44C7" w:rsidP="00C65713">
      <w:pPr>
        <w:pStyle w:val="BodyText"/>
        <w:spacing w:after="60"/>
        <w:ind w:left="0"/>
        <w:rPr>
          <w:b/>
          <w:bCs/>
          <w:sz w:val="22"/>
          <w:szCs w:val="22"/>
        </w:rPr>
      </w:pPr>
      <w:r w:rsidRPr="006233EA">
        <w:rPr>
          <w:b/>
          <w:bCs/>
          <w:sz w:val="22"/>
          <w:szCs w:val="22"/>
        </w:rPr>
        <w:t>6.6.3.1 Brake OFF, LEMA Output Locked</w:t>
      </w:r>
    </w:p>
    <w:tbl>
      <w:tblPr>
        <w:tblStyle w:val="TableGrid"/>
        <w:tblpPr w:leftFromText="180" w:rightFromText="180" w:vertAnchor="text" w:horzAnchor="margin" w:tblpY="-53"/>
        <w:tblW w:w="9353" w:type="dxa"/>
        <w:tblLook w:val="04A0" w:firstRow="1" w:lastRow="0" w:firstColumn="1" w:lastColumn="0" w:noHBand="0" w:noVBand="1"/>
      </w:tblPr>
      <w:tblGrid>
        <w:gridCol w:w="2755"/>
        <w:gridCol w:w="1134"/>
        <w:gridCol w:w="1522"/>
        <w:gridCol w:w="719"/>
        <w:gridCol w:w="1832"/>
        <w:gridCol w:w="1391"/>
      </w:tblGrid>
      <w:tr w:rsidR="00850524" w14:paraId="19E60A7A" w14:textId="77777777" w:rsidTr="003F6EF2">
        <w:trPr>
          <w:trHeight w:val="307"/>
        </w:trPr>
        <w:tc>
          <w:tcPr>
            <w:tcW w:w="3865" w:type="dxa"/>
            <w:gridSpan w:val="2"/>
          </w:tcPr>
          <w:p w14:paraId="53DDCB78" w14:textId="77777777" w:rsidR="00C65713" w:rsidRPr="00133482" w:rsidRDefault="00C65713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5488" w:type="dxa"/>
            <w:gridSpan w:val="4"/>
          </w:tcPr>
          <w:p w14:paraId="7ED3AECE" w14:textId="77777777" w:rsidR="00C65713" w:rsidRPr="00133482" w:rsidRDefault="00C65713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C65713" w14:paraId="37D53F61" w14:textId="77777777" w:rsidTr="00086E6A">
        <w:trPr>
          <w:trHeight w:val="307"/>
        </w:trPr>
        <w:tc>
          <w:tcPr>
            <w:tcW w:w="2785" w:type="dxa"/>
          </w:tcPr>
          <w:p w14:paraId="292CA4B1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</w:t>
            </w:r>
          </w:p>
        </w:tc>
        <w:tc>
          <w:tcPr>
            <w:tcW w:w="1080" w:type="dxa"/>
          </w:tcPr>
          <w:p w14:paraId="30B6E0E2" w14:textId="77777777" w:rsidR="00C65713" w:rsidRDefault="00C65713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 Output force</w:t>
            </w:r>
          </w:p>
        </w:tc>
        <w:tc>
          <w:tcPr>
            <w:tcW w:w="1530" w:type="dxa"/>
          </w:tcPr>
          <w:p w14:paraId="72DE1BFC" w14:textId="77777777" w:rsidR="00C65713" w:rsidRDefault="00C65713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 Output force</w:t>
            </w:r>
          </w:p>
        </w:tc>
        <w:tc>
          <w:tcPr>
            <w:tcW w:w="719" w:type="dxa"/>
          </w:tcPr>
          <w:p w14:paraId="4DE4833D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Units</w:t>
            </w: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528B9C31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force, Pass/Fail</w:t>
            </w:r>
          </w:p>
        </w:tc>
        <w:tc>
          <w:tcPr>
            <w:tcW w:w="1394" w:type="dxa"/>
          </w:tcPr>
          <w:p w14:paraId="50F3E641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 Pass/Fail</w:t>
            </w:r>
          </w:p>
        </w:tc>
      </w:tr>
      <w:tr w:rsidR="00850524" w14:paraId="6193C86D" w14:textId="77777777" w:rsidTr="00086E6A">
        <w:trPr>
          <w:trHeight w:val="852"/>
        </w:trPr>
        <w:tc>
          <w:tcPr>
            <w:tcW w:w="2785" w:type="dxa"/>
          </w:tcPr>
          <w:p w14:paraId="0AED3812" w14:textId="77777777" w:rsidR="00C65713" w:rsidRDefault="00C65713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6.6.3.1.1 step d/e– extend 0.2 in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080" w:type="dxa"/>
          </w:tcPr>
          <w:p w14:paraId="498CB71F" w14:textId="77777777" w:rsidR="00C65713" w:rsidRDefault="00C65713" w:rsidP="00C65713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</w:p>
          <w:p w14:paraId="3659FD06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530" w:type="dxa"/>
          </w:tcPr>
          <w:p w14:paraId="354CA413" w14:textId="245F6AA9" w:rsidR="00C65713" w:rsidRDefault="00086E6A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-258.9238</w:t>
            </w:r>
          </w:p>
        </w:tc>
        <w:tc>
          <w:tcPr>
            <w:tcW w:w="719" w:type="dxa"/>
          </w:tcPr>
          <w:p w14:paraId="583F3F06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845" w:type="dxa"/>
            <w:tcBorders>
              <w:bottom w:val="single" w:sz="4" w:space="0" w:color="auto"/>
            </w:tcBorders>
            <w:shd w:val="solid" w:color="FF7575" w:fill="auto"/>
          </w:tcPr>
          <w:p w14:paraId="0D61A605" w14:textId="0DF766EC" w:rsidR="00C65713" w:rsidRDefault="00086E6A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394" w:type="dxa"/>
          </w:tcPr>
          <w:p w14:paraId="762AC350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850524" w14:paraId="507A7C0E" w14:textId="77777777" w:rsidTr="00086E6A">
        <w:trPr>
          <w:trHeight w:val="652"/>
        </w:trPr>
        <w:tc>
          <w:tcPr>
            <w:tcW w:w="2785" w:type="dxa"/>
          </w:tcPr>
          <w:p w14:paraId="7D7CDAE1" w14:textId="77777777" w:rsidR="00C65713" w:rsidRDefault="00C65713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proofErr w:type="gramStart"/>
            <w:r>
              <w:rPr>
                <w:sz w:val="22"/>
                <w:szCs w:val="22"/>
              </w:rPr>
              <w:t>6.6.3.1.1  step</w:t>
            </w:r>
            <w:proofErr w:type="gramEnd"/>
            <w:r>
              <w:rPr>
                <w:sz w:val="22"/>
                <w:szCs w:val="22"/>
              </w:rPr>
              <w:t xml:space="preserve"> f/g - retract 0.2 in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080" w:type="dxa"/>
          </w:tcPr>
          <w:p w14:paraId="39E5EF69" w14:textId="77777777" w:rsidR="00C65713" w:rsidRDefault="00C65713" w:rsidP="00C65713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</w:p>
          <w:p w14:paraId="451E6AC8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3AF35A1E" w14:textId="6F43F9D8" w:rsidR="00C65713" w:rsidRDefault="00086E6A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278.6116</w:t>
            </w:r>
          </w:p>
        </w:tc>
        <w:tc>
          <w:tcPr>
            <w:tcW w:w="719" w:type="dxa"/>
          </w:tcPr>
          <w:p w14:paraId="24D4F41C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845" w:type="dxa"/>
            <w:tcBorders>
              <w:bottom w:val="single" w:sz="4" w:space="0" w:color="auto"/>
            </w:tcBorders>
            <w:shd w:val="solid" w:color="FF7575" w:fill="auto"/>
          </w:tcPr>
          <w:p w14:paraId="18A5AD64" w14:textId="2B699DD1" w:rsidR="00C65713" w:rsidRDefault="00086E6A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394" w:type="dxa"/>
          </w:tcPr>
          <w:p w14:paraId="26F9994A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850524" w14:paraId="096E29EE" w14:textId="77777777" w:rsidTr="00086E6A">
        <w:trPr>
          <w:trHeight w:val="852"/>
        </w:trPr>
        <w:tc>
          <w:tcPr>
            <w:tcW w:w="2785" w:type="dxa"/>
          </w:tcPr>
          <w:p w14:paraId="05F60C91" w14:textId="77777777" w:rsidR="00C65713" w:rsidRDefault="00C65713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6.6.3.1.2 step d/e– extend 0.2 in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080" w:type="dxa"/>
          </w:tcPr>
          <w:p w14:paraId="4B4CC43B" w14:textId="77777777" w:rsidR="00C65713" w:rsidRDefault="00C65713" w:rsidP="00C65713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</w:p>
          <w:p w14:paraId="5B10F60E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34BC6322" w14:textId="4A383E15" w:rsidR="00C65713" w:rsidRDefault="00086E6A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-233.1626</w:t>
            </w:r>
          </w:p>
        </w:tc>
        <w:tc>
          <w:tcPr>
            <w:tcW w:w="719" w:type="dxa"/>
          </w:tcPr>
          <w:p w14:paraId="3A33E658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845" w:type="dxa"/>
            <w:tcBorders>
              <w:bottom w:val="single" w:sz="4" w:space="0" w:color="auto"/>
            </w:tcBorders>
            <w:shd w:val="solid" w:color="FF7575" w:fill="auto"/>
          </w:tcPr>
          <w:p w14:paraId="74189362" w14:textId="179254D6" w:rsidR="00C65713" w:rsidRDefault="00086E6A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394" w:type="dxa"/>
          </w:tcPr>
          <w:p w14:paraId="6DDB1980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850524" w14:paraId="4FF2F277" w14:textId="77777777" w:rsidTr="00086E6A">
        <w:trPr>
          <w:trHeight w:val="867"/>
        </w:trPr>
        <w:tc>
          <w:tcPr>
            <w:tcW w:w="2785" w:type="dxa"/>
          </w:tcPr>
          <w:p w14:paraId="624B4EA0" w14:textId="77777777" w:rsidR="00C65713" w:rsidRDefault="00C65713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proofErr w:type="gramStart"/>
            <w:r>
              <w:rPr>
                <w:sz w:val="22"/>
                <w:szCs w:val="22"/>
              </w:rPr>
              <w:t>6.6.3.1.2  step</w:t>
            </w:r>
            <w:proofErr w:type="gramEnd"/>
            <w:r>
              <w:rPr>
                <w:sz w:val="22"/>
                <w:szCs w:val="22"/>
              </w:rPr>
              <w:t xml:space="preserve"> f/g - retract 0.2 in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080" w:type="dxa"/>
          </w:tcPr>
          <w:p w14:paraId="7E142EAE" w14:textId="77777777" w:rsidR="00C65713" w:rsidRDefault="00C65713" w:rsidP="00C65713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</w:p>
          <w:p w14:paraId="674FD241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C41E9FE" w14:textId="6CBA860F" w:rsidR="00C65713" w:rsidRDefault="00086E6A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249.039</w:t>
            </w:r>
          </w:p>
        </w:tc>
        <w:tc>
          <w:tcPr>
            <w:tcW w:w="719" w:type="dxa"/>
          </w:tcPr>
          <w:p w14:paraId="07BAA213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845" w:type="dxa"/>
            <w:tcBorders>
              <w:bottom w:val="single" w:sz="4" w:space="0" w:color="auto"/>
            </w:tcBorders>
            <w:shd w:val="solid" w:color="FF7575" w:fill="auto"/>
          </w:tcPr>
          <w:p w14:paraId="1DE85C7D" w14:textId="7287D24F" w:rsidR="00C65713" w:rsidRDefault="00086E6A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394" w:type="dxa"/>
          </w:tcPr>
          <w:p w14:paraId="7630F9FA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850524" w14:paraId="5D978DA0" w14:textId="77777777" w:rsidTr="00086E6A">
        <w:trPr>
          <w:trHeight w:val="852"/>
        </w:trPr>
        <w:tc>
          <w:tcPr>
            <w:tcW w:w="2785" w:type="dxa"/>
          </w:tcPr>
          <w:p w14:paraId="364CA8CE" w14:textId="77777777" w:rsidR="00C65713" w:rsidRDefault="00C65713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6.6.3.1.3 step d/e– extend 0.2 in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080" w:type="dxa"/>
          </w:tcPr>
          <w:p w14:paraId="35F4BE0E" w14:textId="77777777" w:rsidR="00C65713" w:rsidRDefault="00C65713" w:rsidP="00C65713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</w:p>
          <w:p w14:paraId="092BE30D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3B21388" w14:textId="4F7ACEE8" w:rsidR="00C65713" w:rsidRDefault="00086E6A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-227.0596</w:t>
            </w:r>
          </w:p>
        </w:tc>
        <w:tc>
          <w:tcPr>
            <w:tcW w:w="719" w:type="dxa"/>
          </w:tcPr>
          <w:p w14:paraId="11A42FE3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845" w:type="dxa"/>
            <w:tcBorders>
              <w:bottom w:val="single" w:sz="4" w:space="0" w:color="auto"/>
            </w:tcBorders>
            <w:shd w:val="solid" w:color="FF7575" w:fill="auto"/>
          </w:tcPr>
          <w:p w14:paraId="62CDC518" w14:textId="3BB5D09D" w:rsidR="00C65713" w:rsidRDefault="00086E6A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394" w:type="dxa"/>
          </w:tcPr>
          <w:p w14:paraId="0B0F1B50" w14:textId="77777777" w:rsidR="00C65713" w:rsidRDefault="00C65713" w:rsidP="00C6571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850524" w14:paraId="4CD5BBA0" w14:textId="77777777" w:rsidTr="00086E6A">
        <w:trPr>
          <w:trHeight w:val="852"/>
        </w:trPr>
        <w:tc>
          <w:tcPr>
            <w:tcW w:w="2785" w:type="dxa"/>
          </w:tcPr>
          <w:p w14:paraId="1A210A7E" w14:textId="77777777" w:rsidR="00C65713" w:rsidRDefault="00C65713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</w:t>
            </w:r>
            <w:proofErr w:type="gramStart"/>
            <w:r>
              <w:rPr>
                <w:sz w:val="22"/>
                <w:szCs w:val="22"/>
              </w:rPr>
              <w:t>6.6.3.1.3  step</w:t>
            </w:r>
            <w:proofErr w:type="gramEnd"/>
            <w:r>
              <w:rPr>
                <w:sz w:val="22"/>
                <w:szCs w:val="22"/>
              </w:rPr>
              <w:t xml:space="preserve"> f/g - retract 0.2 in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080" w:type="dxa"/>
          </w:tcPr>
          <w:p w14:paraId="009C55AD" w14:textId="77777777" w:rsidR="00C65713" w:rsidRDefault="00C65713" w:rsidP="00C65713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</w:p>
          <w:p w14:paraId="088F6F6B" w14:textId="77777777" w:rsidR="00C65713" w:rsidRDefault="00C65713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01B21DBD" w14:textId="4931FCE1" w:rsidR="00C65713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243.0309</w:t>
            </w:r>
          </w:p>
        </w:tc>
        <w:tc>
          <w:tcPr>
            <w:tcW w:w="719" w:type="dxa"/>
          </w:tcPr>
          <w:p w14:paraId="292B8DAD" w14:textId="77777777" w:rsidR="00C65713" w:rsidRDefault="00C65713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845" w:type="dxa"/>
            <w:shd w:val="solid" w:color="FF7575" w:fill="auto"/>
          </w:tcPr>
          <w:p w14:paraId="06E6F5EA" w14:textId="0F5D0C40" w:rsidR="00C65713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394" w:type="dxa"/>
          </w:tcPr>
          <w:p w14:paraId="6574CC7D" w14:textId="77777777" w:rsidR="00C65713" w:rsidRDefault="00C65713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3E8BD3F9" w14:textId="77777777" w:rsidR="009E44C7" w:rsidRDefault="009E44C7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154FD20C" w14:textId="77777777" w:rsidR="00DB0F7E" w:rsidRPr="00D706C7" w:rsidRDefault="00DB0F7E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3239E0FD" w14:textId="77777777" w:rsidR="009E44C7" w:rsidRPr="00091B22" w:rsidRDefault="009E44C7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6.6.3.2</w:t>
      </w:r>
      <w:r w:rsidRPr="00D706C7">
        <w:rPr>
          <w:b/>
          <w:bCs/>
          <w:sz w:val="22"/>
          <w:szCs w:val="22"/>
        </w:rPr>
        <w:t xml:space="preserve"> Brake ON, LEMA Output Free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75"/>
        <w:gridCol w:w="1350"/>
        <w:gridCol w:w="810"/>
        <w:gridCol w:w="1710"/>
        <w:gridCol w:w="1350"/>
        <w:gridCol w:w="900"/>
        <w:gridCol w:w="1255"/>
      </w:tblGrid>
      <w:tr w:rsidR="00A009C7" w14:paraId="557C2B95" w14:textId="77777777" w:rsidTr="00850524">
        <w:trPr>
          <w:trHeight w:val="575"/>
        </w:trPr>
        <w:tc>
          <w:tcPr>
            <w:tcW w:w="1975" w:type="dxa"/>
          </w:tcPr>
          <w:p w14:paraId="71792073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7375" w:type="dxa"/>
            <w:gridSpan w:val="6"/>
          </w:tcPr>
          <w:p w14:paraId="4EDED41D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Results</w:t>
            </w:r>
          </w:p>
        </w:tc>
      </w:tr>
      <w:tr w:rsidR="00A009C7" w14:paraId="02482E48" w14:textId="77777777" w:rsidTr="00A009C7">
        <w:trPr>
          <w:trHeight w:val="575"/>
        </w:trPr>
        <w:tc>
          <w:tcPr>
            <w:tcW w:w="5845" w:type="dxa"/>
            <w:gridSpan w:val="4"/>
          </w:tcPr>
          <w:p w14:paraId="17A0E52C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lastRenderedPageBreak/>
              <w:t>12.6 +- TBD Amps for 3-5 sec</w:t>
            </w:r>
          </w:p>
        </w:tc>
        <w:tc>
          <w:tcPr>
            <w:tcW w:w="3505" w:type="dxa"/>
            <w:gridSpan w:val="3"/>
          </w:tcPr>
          <w:p w14:paraId="12848DFF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</w:p>
        </w:tc>
      </w:tr>
      <w:tr w:rsidR="00A009C7" w14:paraId="771E9E17" w14:textId="77777777" w:rsidTr="00086E6A">
        <w:tc>
          <w:tcPr>
            <w:tcW w:w="1975" w:type="dxa"/>
          </w:tcPr>
          <w:p w14:paraId="26242DF0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</w:t>
            </w:r>
          </w:p>
        </w:tc>
        <w:tc>
          <w:tcPr>
            <w:tcW w:w="1350" w:type="dxa"/>
          </w:tcPr>
          <w:p w14:paraId="5503295B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 Current</w:t>
            </w:r>
          </w:p>
        </w:tc>
        <w:tc>
          <w:tcPr>
            <w:tcW w:w="810" w:type="dxa"/>
          </w:tcPr>
          <w:p w14:paraId="75565861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C8976A8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Current Pass/Fail</w:t>
            </w:r>
          </w:p>
        </w:tc>
        <w:tc>
          <w:tcPr>
            <w:tcW w:w="1350" w:type="dxa"/>
          </w:tcPr>
          <w:p w14:paraId="1099B06C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 xml:space="preserve">Position feedback </w:t>
            </w:r>
          </w:p>
        </w:tc>
        <w:tc>
          <w:tcPr>
            <w:tcW w:w="900" w:type="dxa"/>
          </w:tcPr>
          <w:p w14:paraId="7311EB35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Units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11795781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Position Feedback Pass/Fail</w:t>
            </w:r>
          </w:p>
        </w:tc>
      </w:tr>
      <w:tr w:rsidR="00A009C7" w14:paraId="235F5333" w14:textId="77777777" w:rsidTr="00086E6A">
        <w:tc>
          <w:tcPr>
            <w:tcW w:w="1975" w:type="dxa"/>
          </w:tcPr>
          <w:p w14:paraId="6CA3DB54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6.7.8.2.1 step I – extend 0.2 in</w:t>
            </w:r>
          </w:p>
        </w:tc>
        <w:tc>
          <w:tcPr>
            <w:tcW w:w="1350" w:type="dxa"/>
          </w:tcPr>
          <w:p w14:paraId="652212D6" w14:textId="306B96C9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6.0049</w:t>
            </w:r>
          </w:p>
        </w:tc>
        <w:tc>
          <w:tcPr>
            <w:tcW w:w="810" w:type="dxa"/>
          </w:tcPr>
          <w:p w14:paraId="6739762E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2277A5C5" w14:textId="1993EF10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350" w:type="dxa"/>
          </w:tcPr>
          <w:p w14:paraId="631F2EFC" w14:textId="45C9A037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-0.5556</w:t>
            </w:r>
          </w:p>
        </w:tc>
        <w:tc>
          <w:tcPr>
            <w:tcW w:w="900" w:type="dxa"/>
          </w:tcPr>
          <w:p w14:paraId="3E5A7122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2EB2FB4C" w14:textId="301CE201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009C7" w14:paraId="7DB07B4F" w14:textId="77777777" w:rsidTr="00086E6A">
        <w:tc>
          <w:tcPr>
            <w:tcW w:w="1975" w:type="dxa"/>
          </w:tcPr>
          <w:p w14:paraId="1B079509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6.7.8.2.1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350" w:type="dxa"/>
          </w:tcPr>
          <w:p w14:paraId="0CED3504" w14:textId="376E76D6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-6.003</w:t>
            </w:r>
          </w:p>
        </w:tc>
        <w:tc>
          <w:tcPr>
            <w:tcW w:w="810" w:type="dxa"/>
          </w:tcPr>
          <w:p w14:paraId="03179D85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3C029A3C" w14:textId="14B120A6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4AE3BC00" w14:textId="50DB51FD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-0.558</w:t>
            </w:r>
          </w:p>
        </w:tc>
        <w:tc>
          <w:tcPr>
            <w:tcW w:w="900" w:type="dxa"/>
          </w:tcPr>
          <w:p w14:paraId="1DB0326E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0B8B650E" w14:textId="1AE32BD4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009C7" w14:paraId="56D4FAD9" w14:textId="77777777" w:rsidTr="00086E6A">
        <w:tc>
          <w:tcPr>
            <w:tcW w:w="1975" w:type="dxa"/>
          </w:tcPr>
          <w:p w14:paraId="767792DC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6.7.8.2.2 6.7.8.2.3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350" w:type="dxa"/>
          </w:tcPr>
          <w:p w14:paraId="644A0A37" w14:textId="2A8349A8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6.0097</w:t>
            </w:r>
          </w:p>
        </w:tc>
        <w:tc>
          <w:tcPr>
            <w:tcW w:w="810" w:type="dxa"/>
          </w:tcPr>
          <w:p w14:paraId="0776C969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7319640F" w14:textId="04957403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30208604" w14:textId="5B878CEE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-0.5603</w:t>
            </w:r>
          </w:p>
        </w:tc>
        <w:tc>
          <w:tcPr>
            <w:tcW w:w="900" w:type="dxa"/>
          </w:tcPr>
          <w:p w14:paraId="6AC216F3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FF7575" w:fill="auto"/>
          </w:tcPr>
          <w:p w14:paraId="32F75DC4" w14:textId="19349311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A009C7" w14:paraId="2BB728C1" w14:textId="77777777" w:rsidTr="00086E6A">
        <w:tc>
          <w:tcPr>
            <w:tcW w:w="1975" w:type="dxa"/>
          </w:tcPr>
          <w:p w14:paraId="43A83E15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350" w:type="dxa"/>
          </w:tcPr>
          <w:p w14:paraId="28629102" w14:textId="7A05997D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-6.0084</w:t>
            </w:r>
          </w:p>
        </w:tc>
        <w:tc>
          <w:tcPr>
            <w:tcW w:w="810" w:type="dxa"/>
          </w:tcPr>
          <w:p w14:paraId="6861CA59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0A9CA342" w14:textId="3A462E4D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362FD62C" w14:textId="31F827B0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-0.5603</w:t>
            </w:r>
          </w:p>
        </w:tc>
        <w:tc>
          <w:tcPr>
            <w:tcW w:w="900" w:type="dxa"/>
          </w:tcPr>
          <w:p w14:paraId="64381C7D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FF7575" w:fill="auto"/>
          </w:tcPr>
          <w:p w14:paraId="57A9E4B0" w14:textId="757C3C39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A009C7" w14:paraId="059F5DBF" w14:textId="77777777" w:rsidTr="00086E6A">
        <w:tc>
          <w:tcPr>
            <w:tcW w:w="1975" w:type="dxa"/>
          </w:tcPr>
          <w:p w14:paraId="2CA32E69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– extend 0.2 in</w:t>
            </w:r>
          </w:p>
        </w:tc>
        <w:tc>
          <w:tcPr>
            <w:tcW w:w="1350" w:type="dxa"/>
          </w:tcPr>
          <w:p w14:paraId="0B3831C3" w14:textId="6FC0F039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5.9929</w:t>
            </w:r>
          </w:p>
        </w:tc>
        <w:tc>
          <w:tcPr>
            <w:tcW w:w="810" w:type="dxa"/>
          </w:tcPr>
          <w:p w14:paraId="05D9C17D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0DE07C01" w14:textId="6AA64B99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7801F08D" w14:textId="5F584F36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-0.5611</w:t>
            </w:r>
          </w:p>
        </w:tc>
        <w:tc>
          <w:tcPr>
            <w:tcW w:w="900" w:type="dxa"/>
          </w:tcPr>
          <w:p w14:paraId="7D764848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FF7575" w:fill="auto"/>
          </w:tcPr>
          <w:p w14:paraId="3DBFE41F" w14:textId="0D40EF00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A009C7" w14:paraId="7639BF44" w14:textId="77777777" w:rsidTr="00086E6A">
        <w:tc>
          <w:tcPr>
            <w:tcW w:w="1975" w:type="dxa"/>
          </w:tcPr>
          <w:p w14:paraId="4DDC0BC1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1350" w:type="dxa"/>
          </w:tcPr>
          <w:p w14:paraId="0DBBBAC4" w14:textId="4B6E5567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-6.0076</w:t>
            </w:r>
          </w:p>
        </w:tc>
        <w:tc>
          <w:tcPr>
            <w:tcW w:w="810" w:type="dxa"/>
          </w:tcPr>
          <w:p w14:paraId="75F8A7E6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shd w:val="solid" w:color="B9FF93" w:fill="auto"/>
          </w:tcPr>
          <w:p w14:paraId="5F4E1352" w14:textId="58BDF6F4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514818DD" w14:textId="76B9F2B3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-0.5619</w:t>
            </w:r>
          </w:p>
        </w:tc>
        <w:tc>
          <w:tcPr>
            <w:tcW w:w="900" w:type="dxa"/>
          </w:tcPr>
          <w:p w14:paraId="55EEBB96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1255" w:type="dxa"/>
            <w:shd w:val="solid" w:color="FF7575" w:fill="auto"/>
          </w:tcPr>
          <w:p w14:paraId="429F5983" w14:textId="0E3EDAEE" w:rsidR="00A009C7" w:rsidRDefault="00086E6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</w:tbl>
    <w:p w14:paraId="206B9B40" w14:textId="77777777" w:rsidR="009E44C7" w:rsidRDefault="009E44C7" w:rsidP="009E44C7">
      <w:pPr>
        <w:pStyle w:val="BodyText"/>
        <w:spacing w:after="60"/>
        <w:ind w:left="0"/>
        <w:rPr>
          <w:sz w:val="22"/>
          <w:szCs w:val="22"/>
        </w:rPr>
      </w:pPr>
    </w:p>
    <w:p w14:paraId="5B2FB05A" w14:textId="77777777" w:rsidR="009E44C7" w:rsidRPr="007463D8" w:rsidRDefault="009E44C7" w:rsidP="007463D8">
      <w:pPr>
        <w:pStyle w:val="Heading9"/>
        <w:rPr>
          <w:b/>
          <w:bCs/>
          <w:sz w:val="32"/>
          <w:szCs w:val="32"/>
        </w:rPr>
      </w:pPr>
      <w:bookmarkStart w:id="9" w:name="_Ref129074003"/>
      <w:r w:rsidRPr="007463D8">
        <w:rPr>
          <w:b/>
          <w:bCs/>
          <w:sz w:val="32"/>
          <w:szCs w:val="32"/>
        </w:rPr>
        <w:t xml:space="preserve">6.6.4 Brake Release </w:t>
      </w:r>
      <w:r w:rsidR="007463D8">
        <w:rPr>
          <w:b/>
          <w:bCs/>
          <w:sz w:val="32"/>
          <w:szCs w:val="32"/>
        </w:rPr>
        <w:t>T</w:t>
      </w:r>
      <w:r w:rsidRPr="007463D8">
        <w:rPr>
          <w:b/>
          <w:bCs/>
          <w:sz w:val="32"/>
          <w:szCs w:val="32"/>
        </w:rPr>
        <w:t>est</w:t>
      </w:r>
      <w:bookmarkEnd w:id="9"/>
    </w:p>
    <w:p w14:paraId="4F8D5F2F" w14:textId="77777777" w:rsidR="009E44C7" w:rsidRPr="00386F4B" w:rsidRDefault="009E44C7" w:rsidP="009E44C7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d – </w:t>
      </w:r>
      <w:r w:rsidRPr="00F05E55">
        <w:rPr>
          <w:szCs w:val="20"/>
          <w:u w:val="single"/>
        </w:rPr>
        <w:t xml:space="preserve">LEMA reaches commanded </w:t>
      </w:r>
      <w:proofErr w:type="gramStart"/>
      <w:r w:rsidRPr="00F05E55">
        <w:rPr>
          <w:szCs w:val="20"/>
          <w:u w:val="single"/>
        </w:rPr>
        <w:t>position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620"/>
        <w:gridCol w:w="1080"/>
        <w:gridCol w:w="2515"/>
      </w:tblGrid>
      <w:tr w:rsidR="002A4FCB" w14:paraId="0F08B724" w14:textId="77777777" w:rsidTr="00E0617C">
        <w:trPr>
          <w:trHeight w:val="323"/>
        </w:trPr>
        <w:tc>
          <w:tcPr>
            <w:tcW w:w="4135" w:type="dxa"/>
            <w:gridSpan w:val="3"/>
          </w:tcPr>
          <w:p w14:paraId="7D897CE4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5215" w:type="dxa"/>
            <w:gridSpan w:val="3"/>
          </w:tcPr>
          <w:p w14:paraId="1E892979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5EFE00E5" w14:textId="77777777" w:rsidTr="00086E6A">
        <w:trPr>
          <w:trHeight w:val="581"/>
        </w:trPr>
        <w:tc>
          <w:tcPr>
            <w:tcW w:w="1705" w:type="dxa"/>
          </w:tcPr>
          <w:p w14:paraId="5C668BAF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6509ADD6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Expected </w:t>
            </w:r>
          </w:p>
        </w:tc>
        <w:tc>
          <w:tcPr>
            <w:tcW w:w="1260" w:type="dxa"/>
          </w:tcPr>
          <w:p w14:paraId="3F5ECED9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Tolerance</w:t>
            </w:r>
          </w:p>
        </w:tc>
        <w:tc>
          <w:tcPr>
            <w:tcW w:w="1620" w:type="dxa"/>
          </w:tcPr>
          <w:p w14:paraId="33322816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Position</w:t>
            </w:r>
          </w:p>
        </w:tc>
        <w:tc>
          <w:tcPr>
            <w:tcW w:w="1080" w:type="dxa"/>
          </w:tcPr>
          <w:p w14:paraId="263891E3" w14:textId="77777777" w:rsidR="002A4FCB" w:rsidRPr="00850524" w:rsidRDefault="002A4FCB" w:rsidP="002A4FC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Units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14:paraId="6341664A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Pass/Fail </w:t>
            </w:r>
          </w:p>
        </w:tc>
      </w:tr>
      <w:tr w:rsidR="002A4FCB" w14:paraId="04A7C05B" w14:textId="77777777" w:rsidTr="00086E6A">
        <w:trPr>
          <w:trHeight w:val="581"/>
        </w:trPr>
        <w:tc>
          <w:tcPr>
            <w:tcW w:w="1705" w:type="dxa"/>
          </w:tcPr>
          <w:p w14:paraId="51752D21" w14:textId="77777777" w:rsidR="002A4FCB" w:rsidRPr="00850524" w:rsidRDefault="002A4FCB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MCE1 /Motor 1 </w:t>
            </w:r>
          </w:p>
        </w:tc>
        <w:tc>
          <w:tcPr>
            <w:tcW w:w="1170" w:type="dxa"/>
          </w:tcPr>
          <w:p w14:paraId="17511FF6" w14:textId="77777777" w:rsidR="002A4FCB" w:rsidRPr="00850524" w:rsidRDefault="002A4FCB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0.2 </w:t>
            </w:r>
          </w:p>
        </w:tc>
        <w:tc>
          <w:tcPr>
            <w:tcW w:w="1260" w:type="dxa"/>
          </w:tcPr>
          <w:p w14:paraId="1E43D319" w14:textId="77777777" w:rsidR="002A4FCB" w:rsidRPr="00850524" w:rsidRDefault="002A4FCB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2B06186F" w14:textId="69F7C8ED" w:rsidR="002A4FCB" w:rsidRPr="00850524" w:rsidRDefault="00086E6A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0.3999</w:t>
            </w:r>
          </w:p>
        </w:tc>
        <w:tc>
          <w:tcPr>
            <w:tcW w:w="1080" w:type="dxa"/>
          </w:tcPr>
          <w:p w14:paraId="23E43690" w14:textId="77777777" w:rsidR="002A4FCB" w:rsidRPr="00850524" w:rsidRDefault="002A4FCB" w:rsidP="002A4FC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Inches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FF7575" w:fill="auto"/>
          </w:tcPr>
          <w:p w14:paraId="050DFCCC" w14:textId="66A145A3" w:rsidR="002A4FCB" w:rsidRPr="00850524" w:rsidRDefault="00086E6A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2A4FCB" w14:paraId="664C4C65" w14:textId="77777777" w:rsidTr="00086E6A">
        <w:trPr>
          <w:trHeight w:val="323"/>
        </w:trPr>
        <w:tc>
          <w:tcPr>
            <w:tcW w:w="1705" w:type="dxa"/>
          </w:tcPr>
          <w:p w14:paraId="328B16E9" w14:textId="77777777" w:rsidR="002A4FCB" w:rsidRPr="00850524" w:rsidRDefault="002A4FCB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MCE2 /Motor 2</w:t>
            </w:r>
          </w:p>
        </w:tc>
        <w:tc>
          <w:tcPr>
            <w:tcW w:w="1170" w:type="dxa"/>
          </w:tcPr>
          <w:p w14:paraId="1CFAB6CC" w14:textId="77777777" w:rsidR="002A4FCB" w:rsidRPr="00850524" w:rsidRDefault="002A4FCB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0.2 </w:t>
            </w:r>
          </w:p>
        </w:tc>
        <w:tc>
          <w:tcPr>
            <w:tcW w:w="1260" w:type="dxa"/>
          </w:tcPr>
          <w:p w14:paraId="594374E4" w14:textId="77777777" w:rsidR="002A4FCB" w:rsidRPr="00850524" w:rsidRDefault="002A4FCB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BE8454B" w14:textId="2FC1D624" w:rsidR="002A4FCB" w:rsidRPr="00850524" w:rsidRDefault="00086E6A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0.3999</w:t>
            </w:r>
          </w:p>
        </w:tc>
        <w:tc>
          <w:tcPr>
            <w:tcW w:w="1080" w:type="dxa"/>
          </w:tcPr>
          <w:p w14:paraId="68B70863" w14:textId="77777777" w:rsidR="002A4FCB" w:rsidRPr="00850524" w:rsidRDefault="002A4FCB" w:rsidP="002A4FC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Inches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FF7575" w:fill="auto"/>
          </w:tcPr>
          <w:p w14:paraId="50C9BC5E" w14:textId="1EB0DBB8" w:rsidR="002A4FCB" w:rsidRPr="00850524" w:rsidRDefault="00086E6A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E0617C" w14:paraId="01E96A87" w14:textId="77777777" w:rsidTr="00086E6A">
        <w:trPr>
          <w:trHeight w:val="323"/>
        </w:trPr>
        <w:tc>
          <w:tcPr>
            <w:tcW w:w="1705" w:type="dxa"/>
          </w:tcPr>
          <w:p w14:paraId="181BAE43" w14:textId="77777777" w:rsidR="002A4FCB" w:rsidRPr="00850524" w:rsidRDefault="002A4FCB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MCE3 /Motor 3</w:t>
            </w:r>
          </w:p>
        </w:tc>
        <w:tc>
          <w:tcPr>
            <w:tcW w:w="1170" w:type="dxa"/>
          </w:tcPr>
          <w:p w14:paraId="78F90592" w14:textId="77777777" w:rsidR="002A4FCB" w:rsidRPr="00850524" w:rsidRDefault="002A4FCB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0.2 </w:t>
            </w:r>
          </w:p>
        </w:tc>
        <w:tc>
          <w:tcPr>
            <w:tcW w:w="1260" w:type="dxa"/>
          </w:tcPr>
          <w:p w14:paraId="0457ABF4" w14:textId="77777777" w:rsidR="002A4FCB" w:rsidRPr="00850524" w:rsidRDefault="002A4FCB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326C5122" w14:textId="2E4C2C04" w:rsidR="002A4FCB" w:rsidRPr="00850524" w:rsidRDefault="00086E6A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0.1859</w:t>
            </w:r>
          </w:p>
        </w:tc>
        <w:tc>
          <w:tcPr>
            <w:tcW w:w="1080" w:type="dxa"/>
          </w:tcPr>
          <w:p w14:paraId="0071669D" w14:textId="77777777" w:rsidR="002A4FCB" w:rsidRPr="00850524" w:rsidRDefault="002A4FCB" w:rsidP="002A4FC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Inches</w:t>
            </w:r>
          </w:p>
        </w:tc>
        <w:tc>
          <w:tcPr>
            <w:tcW w:w="2515" w:type="dxa"/>
            <w:shd w:val="solid" w:color="B9FF93" w:fill="auto"/>
          </w:tcPr>
          <w:p w14:paraId="197A3FAC" w14:textId="4ACB0627" w:rsidR="002A4FCB" w:rsidRPr="00850524" w:rsidRDefault="00086E6A" w:rsidP="002A4FC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72A86F21" w14:textId="77777777" w:rsidR="00F15EFD" w:rsidRDefault="00F15EFD" w:rsidP="00DC4AF2">
      <w:pPr>
        <w:pStyle w:val="BodyText"/>
        <w:spacing w:after="60"/>
        <w:ind w:left="0"/>
        <w:rPr>
          <w:szCs w:val="20"/>
        </w:rPr>
      </w:pPr>
    </w:p>
    <w:p w14:paraId="42BC4262" w14:textId="77777777" w:rsidR="00574BB6" w:rsidRPr="007463D8" w:rsidRDefault="00D53B8C" w:rsidP="007463D8">
      <w:pPr>
        <w:pStyle w:val="Heading9"/>
        <w:rPr>
          <w:b/>
          <w:bCs/>
          <w:sz w:val="32"/>
          <w:szCs w:val="32"/>
        </w:rPr>
      </w:pPr>
      <w:bookmarkStart w:id="10" w:name="_Ref127526043"/>
      <w:bookmarkStart w:id="11" w:name="_Hlk122090361"/>
      <w:r w:rsidRPr="007463D8">
        <w:rPr>
          <w:b/>
          <w:bCs/>
          <w:sz w:val="32"/>
          <w:szCs w:val="32"/>
        </w:rPr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5</w:t>
      </w:r>
      <w:r w:rsidRPr="007463D8">
        <w:rPr>
          <w:b/>
          <w:bCs/>
          <w:sz w:val="32"/>
          <w:szCs w:val="32"/>
        </w:rPr>
        <w:t xml:space="preserve"> </w:t>
      </w:r>
      <w:r w:rsidR="00574BB6" w:rsidRPr="007463D8">
        <w:rPr>
          <w:b/>
          <w:bCs/>
          <w:sz w:val="32"/>
          <w:szCs w:val="32"/>
        </w:rPr>
        <w:t>N1 and N2 Extend Mechanical Stops</w:t>
      </w:r>
      <w:r w:rsidR="00C51711" w:rsidRPr="007463D8">
        <w:rPr>
          <w:b/>
          <w:bCs/>
          <w:sz w:val="32"/>
          <w:szCs w:val="32"/>
        </w:rPr>
        <w:t xml:space="preserve"> and MCE Rigging</w:t>
      </w:r>
      <w:bookmarkEnd w:id="10"/>
    </w:p>
    <w:p w14:paraId="4B4B8670" w14:textId="77777777" w:rsidR="00314FDE" w:rsidRDefault="00B72419" w:rsidP="00DC4AF2">
      <w:pPr>
        <w:pStyle w:val="BodyText"/>
        <w:spacing w:after="60"/>
        <w:ind w:left="0"/>
        <w:rPr>
          <w:szCs w:val="20"/>
        </w:rPr>
      </w:pPr>
      <w:bookmarkStart w:id="12" w:name="_Hlk122094669"/>
      <w:proofErr w:type="gramStart"/>
      <w:r w:rsidRPr="00D53B8C">
        <w:rPr>
          <w:b/>
          <w:bCs/>
          <w:szCs w:val="20"/>
        </w:rPr>
        <w:t>Step</w:t>
      </w:r>
      <w:r w:rsidR="00D53B8C" w:rsidRPr="00D53B8C">
        <w:rPr>
          <w:b/>
          <w:bCs/>
          <w:szCs w:val="20"/>
        </w:rPr>
        <w:t xml:space="preserve"> </w:t>
      </w:r>
      <w:r w:rsidRPr="00D53B8C">
        <w:rPr>
          <w:b/>
          <w:bCs/>
          <w:szCs w:val="20"/>
        </w:rPr>
        <w:t xml:space="preserve"> </w:t>
      </w:r>
      <w:r w:rsidR="00D53B8C" w:rsidRPr="00D53B8C">
        <w:rPr>
          <w:b/>
          <w:bCs/>
          <w:szCs w:val="20"/>
        </w:rPr>
        <w:t>6.</w:t>
      </w:r>
      <w:r w:rsidR="001D6321">
        <w:rPr>
          <w:b/>
          <w:bCs/>
          <w:szCs w:val="20"/>
        </w:rPr>
        <w:t>6</w:t>
      </w:r>
      <w:r w:rsidR="00D53B8C" w:rsidRPr="00D53B8C">
        <w:rPr>
          <w:b/>
          <w:bCs/>
          <w:szCs w:val="20"/>
        </w:rPr>
        <w:t>.</w:t>
      </w:r>
      <w:r w:rsidR="001D6321">
        <w:rPr>
          <w:b/>
          <w:bCs/>
          <w:szCs w:val="20"/>
        </w:rPr>
        <w:t>5</w:t>
      </w:r>
      <w:r w:rsidR="00D53B8C" w:rsidRPr="00D53B8C">
        <w:rPr>
          <w:b/>
          <w:bCs/>
          <w:szCs w:val="20"/>
        </w:rPr>
        <w:t>.1</w:t>
      </w:r>
      <w:proofErr w:type="gramEnd"/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3187"/>
        <w:gridCol w:w="1958"/>
        <w:gridCol w:w="1756"/>
        <w:gridCol w:w="2449"/>
      </w:tblGrid>
      <w:tr w:rsidR="002A4FCB" w14:paraId="73669CEA" w14:textId="77777777" w:rsidTr="002A4FCB">
        <w:tc>
          <w:tcPr>
            <w:tcW w:w="3187" w:type="dxa"/>
          </w:tcPr>
          <w:p w14:paraId="2B71528D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163" w:type="dxa"/>
            <w:gridSpan w:val="3"/>
          </w:tcPr>
          <w:p w14:paraId="3578B939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3288FEAF" w14:textId="77777777" w:rsidTr="00086E6A">
        <w:tc>
          <w:tcPr>
            <w:tcW w:w="3187" w:type="dxa"/>
          </w:tcPr>
          <w:p w14:paraId="429EBBB6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958" w:type="dxa"/>
          </w:tcPr>
          <w:p w14:paraId="5E9414F3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1756" w:type="dxa"/>
          </w:tcPr>
          <w:p w14:paraId="71F49454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4EEB437D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1961F73E" w14:textId="77777777" w:rsidTr="00086E6A">
        <w:tc>
          <w:tcPr>
            <w:tcW w:w="3187" w:type="dxa"/>
          </w:tcPr>
          <w:p w14:paraId="4C9F451B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1958" w:type="dxa"/>
          </w:tcPr>
          <w:p w14:paraId="152B0C3B" w14:textId="7EB20E83" w:rsidR="002A4FCB" w:rsidRDefault="00086E6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1756" w:type="dxa"/>
          </w:tcPr>
          <w:p w14:paraId="2F80EABB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7FB9E3B8" w14:textId="0FC782E2" w:rsidR="002A4FCB" w:rsidRDefault="00086E6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40647899" w14:textId="77777777" w:rsidTr="00086E6A">
        <w:tc>
          <w:tcPr>
            <w:tcW w:w="3187" w:type="dxa"/>
          </w:tcPr>
          <w:p w14:paraId="5E56C07E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 4.5 +/- 0.15 Amps</w:t>
            </w:r>
          </w:p>
        </w:tc>
        <w:tc>
          <w:tcPr>
            <w:tcW w:w="1958" w:type="dxa"/>
          </w:tcPr>
          <w:p w14:paraId="412379BD" w14:textId="50C6219E" w:rsidR="002A4FCB" w:rsidRDefault="00086E6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5.9913</w:t>
            </w:r>
          </w:p>
        </w:tc>
        <w:tc>
          <w:tcPr>
            <w:tcW w:w="1756" w:type="dxa"/>
          </w:tcPr>
          <w:p w14:paraId="09022AF2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FF7575" w:fill="auto"/>
          </w:tcPr>
          <w:p w14:paraId="33362CE1" w14:textId="7A159A8F" w:rsidR="002A4FCB" w:rsidRDefault="00086E6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712A8937" w14:textId="77777777" w:rsidTr="00086E6A">
        <w:tc>
          <w:tcPr>
            <w:tcW w:w="3187" w:type="dxa"/>
          </w:tcPr>
          <w:p w14:paraId="69735CA6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1958" w:type="dxa"/>
          </w:tcPr>
          <w:p w14:paraId="09B628B2" w14:textId="500D07B8" w:rsidR="002A4FCB" w:rsidRDefault="00086E6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-0.484</w:t>
            </w:r>
          </w:p>
        </w:tc>
        <w:tc>
          <w:tcPr>
            <w:tcW w:w="1756" w:type="dxa"/>
          </w:tcPr>
          <w:p w14:paraId="2C43E6B8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43F6E135" w14:textId="6779D55B" w:rsidR="002A4FCB" w:rsidRDefault="00086E6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3747CF06" w14:textId="77777777" w:rsidTr="00086E6A">
        <w:tc>
          <w:tcPr>
            <w:tcW w:w="3187" w:type="dxa"/>
          </w:tcPr>
          <w:p w14:paraId="07DEF074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is Rigged</w:t>
            </w:r>
          </w:p>
        </w:tc>
        <w:tc>
          <w:tcPr>
            <w:tcW w:w="1958" w:type="dxa"/>
          </w:tcPr>
          <w:p w14:paraId="0EBB5428" w14:textId="4EDF2F5C" w:rsidR="002A4FCB" w:rsidRDefault="00086E6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56" w:type="dxa"/>
          </w:tcPr>
          <w:p w14:paraId="439836FB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shd w:val="solid" w:color="B9FF93" w:fill="auto"/>
          </w:tcPr>
          <w:p w14:paraId="41821AB8" w14:textId="43146EB9" w:rsidR="002A4FCB" w:rsidRDefault="00086E6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58DDEC46" w14:textId="77777777" w:rsidR="00B728D9" w:rsidRPr="006770F5" w:rsidRDefault="00B728D9" w:rsidP="00DC4AF2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54BE2420" w14:textId="77777777" w:rsidR="002A4FCB" w:rsidRPr="002A4FCB" w:rsidRDefault="00B72419" w:rsidP="002A4FCB">
      <w:pPr>
        <w:pStyle w:val="BodyText"/>
        <w:spacing w:after="60"/>
        <w:ind w:left="0"/>
        <w:rPr>
          <w:szCs w:val="20"/>
        </w:rPr>
      </w:pPr>
      <w:r w:rsidRPr="006770F5">
        <w:rPr>
          <w:b/>
          <w:bCs/>
          <w:szCs w:val="20"/>
          <w:u w:val="single"/>
        </w:rPr>
        <w:lastRenderedPageBreak/>
        <w:t>Step</w:t>
      </w:r>
      <w:r w:rsidR="00D53B8C">
        <w:rPr>
          <w:b/>
          <w:bCs/>
          <w:szCs w:val="20"/>
          <w:u w:val="single"/>
        </w:rPr>
        <w:t xml:space="preserve"> 6.</w:t>
      </w:r>
      <w:r w:rsidR="001D6321">
        <w:rPr>
          <w:b/>
          <w:bCs/>
          <w:szCs w:val="20"/>
          <w:u w:val="single"/>
        </w:rPr>
        <w:t>6</w:t>
      </w:r>
      <w:r w:rsidR="00D53B8C">
        <w:rPr>
          <w:b/>
          <w:bCs/>
          <w:szCs w:val="20"/>
          <w:u w:val="single"/>
        </w:rPr>
        <w:t>.</w:t>
      </w:r>
      <w:r w:rsidR="001D6321">
        <w:rPr>
          <w:b/>
          <w:bCs/>
          <w:szCs w:val="20"/>
          <w:u w:val="single"/>
        </w:rPr>
        <w:t>5</w:t>
      </w:r>
      <w:r w:rsidR="00D53B8C">
        <w:rPr>
          <w:b/>
          <w:bCs/>
          <w:szCs w:val="20"/>
          <w:u w:val="single"/>
        </w:rPr>
        <w:t>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4"/>
        <w:gridCol w:w="1709"/>
        <w:gridCol w:w="2133"/>
        <w:gridCol w:w="2234"/>
      </w:tblGrid>
      <w:tr w:rsidR="002A4FCB" w14:paraId="00E30193" w14:textId="77777777" w:rsidTr="002A4FCB">
        <w:tc>
          <w:tcPr>
            <w:tcW w:w="4258" w:type="dxa"/>
          </w:tcPr>
          <w:p w14:paraId="1D7CD2A4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7992" w:type="dxa"/>
            <w:gridSpan w:val="3"/>
          </w:tcPr>
          <w:p w14:paraId="58A9B073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30B2918C" w14:textId="77777777" w:rsidTr="00086E6A">
        <w:tc>
          <w:tcPr>
            <w:tcW w:w="4258" w:type="dxa"/>
          </w:tcPr>
          <w:p w14:paraId="1FC0170E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212" w:type="dxa"/>
          </w:tcPr>
          <w:p w14:paraId="274145D6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2890" w:type="dxa"/>
          </w:tcPr>
          <w:p w14:paraId="0E20E83E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890" w:type="dxa"/>
            <w:tcBorders>
              <w:bottom w:val="single" w:sz="4" w:space="0" w:color="auto"/>
            </w:tcBorders>
          </w:tcPr>
          <w:p w14:paraId="1F7A44EA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45D3C710" w14:textId="77777777" w:rsidTr="00086E6A">
        <w:tc>
          <w:tcPr>
            <w:tcW w:w="4258" w:type="dxa"/>
          </w:tcPr>
          <w:p w14:paraId="4D868375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extend stop </w:t>
            </w:r>
            <w:proofErr w:type="gramStart"/>
            <w:r>
              <w:rPr>
                <w:szCs w:val="20"/>
              </w:rPr>
              <w:t>engaged  (</w:t>
            </w:r>
            <w:proofErr w:type="gramEnd"/>
            <w:r>
              <w:rPr>
                <w:szCs w:val="20"/>
              </w:rPr>
              <w:t>M2 current saturated)</w:t>
            </w:r>
          </w:p>
        </w:tc>
        <w:tc>
          <w:tcPr>
            <w:tcW w:w="2212" w:type="dxa"/>
          </w:tcPr>
          <w:p w14:paraId="3C6E0EA9" w14:textId="30D3BA88" w:rsidR="002A4FCB" w:rsidRDefault="00086E6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890" w:type="dxa"/>
          </w:tcPr>
          <w:p w14:paraId="653541CF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890" w:type="dxa"/>
            <w:tcBorders>
              <w:bottom w:val="single" w:sz="4" w:space="0" w:color="auto"/>
            </w:tcBorders>
            <w:shd w:val="solid" w:color="B9FF93" w:fill="auto"/>
          </w:tcPr>
          <w:p w14:paraId="472A88ED" w14:textId="291E4B06" w:rsidR="002A4FCB" w:rsidRDefault="00086E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3EE45FCA" w14:textId="77777777" w:rsidTr="00086E6A">
        <w:tc>
          <w:tcPr>
            <w:tcW w:w="4258" w:type="dxa"/>
          </w:tcPr>
          <w:p w14:paraId="688877EB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4.5 +/- 0.15 Amps</w:t>
            </w:r>
          </w:p>
        </w:tc>
        <w:tc>
          <w:tcPr>
            <w:tcW w:w="2212" w:type="dxa"/>
          </w:tcPr>
          <w:p w14:paraId="566D5AAC" w14:textId="387B5F6F" w:rsidR="002A4FCB" w:rsidRDefault="00086E6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6.0021</w:t>
            </w:r>
          </w:p>
        </w:tc>
        <w:tc>
          <w:tcPr>
            <w:tcW w:w="2890" w:type="dxa"/>
          </w:tcPr>
          <w:p w14:paraId="3C3C4C54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890" w:type="dxa"/>
            <w:tcBorders>
              <w:bottom w:val="single" w:sz="4" w:space="0" w:color="auto"/>
            </w:tcBorders>
            <w:shd w:val="solid" w:color="FF7575" w:fill="auto"/>
          </w:tcPr>
          <w:p w14:paraId="7049162B" w14:textId="1D192194" w:rsidR="002A4FCB" w:rsidRDefault="00086E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6E8558BC" w14:textId="77777777" w:rsidTr="00086E6A">
        <w:tc>
          <w:tcPr>
            <w:tcW w:w="4258" w:type="dxa"/>
          </w:tcPr>
          <w:p w14:paraId="5A3B9F13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2212" w:type="dxa"/>
          </w:tcPr>
          <w:p w14:paraId="3C527BD0" w14:textId="1CD18895" w:rsidR="002A4FCB" w:rsidRDefault="00086E6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-0.4179</w:t>
            </w:r>
          </w:p>
        </w:tc>
        <w:tc>
          <w:tcPr>
            <w:tcW w:w="2890" w:type="dxa"/>
          </w:tcPr>
          <w:p w14:paraId="4364A138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890" w:type="dxa"/>
            <w:tcBorders>
              <w:bottom w:val="single" w:sz="4" w:space="0" w:color="auto"/>
            </w:tcBorders>
            <w:shd w:val="solid" w:color="B9FF93" w:fill="auto"/>
          </w:tcPr>
          <w:p w14:paraId="0689C633" w14:textId="4AF18DE6" w:rsidR="002A4FCB" w:rsidRDefault="00086E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17B79649" w14:textId="77777777" w:rsidTr="00086E6A">
        <w:tc>
          <w:tcPr>
            <w:tcW w:w="4258" w:type="dxa"/>
          </w:tcPr>
          <w:p w14:paraId="0CAA05B5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2) is Rigged</w:t>
            </w:r>
          </w:p>
        </w:tc>
        <w:tc>
          <w:tcPr>
            <w:tcW w:w="2212" w:type="dxa"/>
          </w:tcPr>
          <w:p w14:paraId="71A9A952" w14:textId="6794ABCF" w:rsidR="002A4FCB" w:rsidRDefault="00086E6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0" w:type="dxa"/>
          </w:tcPr>
          <w:p w14:paraId="14D1B450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890" w:type="dxa"/>
            <w:tcBorders>
              <w:bottom w:val="single" w:sz="4" w:space="0" w:color="auto"/>
            </w:tcBorders>
            <w:shd w:val="solid" w:color="B9FF93" w:fill="auto"/>
          </w:tcPr>
          <w:p w14:paraId="4BFF2EEA" w14:textId="4F6ADEC2" w:rsidR="002A4FCB" w:rsidRDefault="00086E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38A66017" w14:textId="77777777" w:rsidTr="00086E6A">
        <w:tc>
          <w:tcPr>
            <w:tcW w:w="4258" w:type="dxa"/>
          </w:tcPr>
          <w:p w14:paraId="790D28BC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3) is Rigged</w:t>
            </w:r>
          </w:p>
        </w:tc>
        <w:tc>
          <w:tcPr>
            <w:tcW w:w="2212" w:type="dxa"/>
          </w:tcPr>
          <w:p w14:paraId="08E0B9AC" w14:textId="53582F6C" w:rsidR="002A4FCB" w:rsidRPr="00FE54D1" w:rsidRDefault="00086E6A" w:rsidP="003F6EF2">
            <w:pPr>
              <w:pStyle w:val="BodyText"/>
              <w:spacing w:after="60"/>
              <w:ind w:left="0"/>
              <w:jc w:val="center"/>
              <w:rPr>
                <w:color w:val="00B050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0" w:type="dxa"/>
          </w:tcPr>
          <w:p w14:paraId="303FBB40" w14:textId="77777777" w:rsidR="002A4FCB" w:rsidRDefault="00B84A12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890" w:type="dxa"/>
            <w:shd w:val="solid" w:color="B9FF93" w:fill="auto"/>
          </w:tcPr>
          <w:p w14:paraId="17FF4FD5" w14:textId="5E6B9853" w:rsidR="002A4FCB" w:rsidRDefault="00086E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bookmarkEnd w:id="11"/>
      <w:bookmarkEnd w:id="12"/>
    </w:tbl>
    <w:p w14:paraId="61C137A8" w14:textId="77777777" w:rsidR="009304A4" w:rsidRDefault="009304A4" w:rsidP="00DC4AF2">
      <w:pPr>
        <w:pStyle w:val="BodyText"/>
        <w:spacing w:after="60"/>
        <w:ind w:left="0"/>
        <w:rPr>
          <w:b/>
          <w:bCs/>
          <w:szCs w:val="20"/>
        </w:rPr>
      </w:pPr>
    </w:p>
    <w:p w14:paraId="4C81180C" w14:textId="77777777" w:rsidR="00DC4AF2" w:rsidRPr="007463D8" w:rsidRDefault="00BA1E54" w:rsidP="007463D8">
      <w:pPr>
        <w:pStyle w:val="Heading9"/>
        <w:rPr>
          <w:b/>
          <w:bCs/>
          <w:sz w:val="32"/>
          <w:szCs w:val="32"/>
        </w:rPr>
      </w:pPr>
      <w:bookmarkStart w:id="13" w:name="_Ref127526651"/>
      <w:r w:rsidRPr="007463D8">
        <w:rPr>
          <w:b/>
          <w:bCs/>
          <w:sz w:val="32"/>
          <w:szCs w:val="32"/>
        </w:rPr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 xml:space="preserve"> N1 and N2 Stroke Check</w:t>
      </w:r>
      <w:bookmarkEnd w:id="13"/>
      <w:r w:rsidR="00DC4AF2" w:rsidRPr="007463D8">
        <w:rPr>
          <w:b/>
          <w:bCs/>
          <w:sz w:val="32"/>
          <w:szCs w:val="32"/>
        </w:rPr>
        <w:t xml:space="preserve">   </w:t>
      </w:r>
    </w:p>
    <w:tbl>
      <w:tblPr>
        <w:tblStyle w:val="TableGrid"/>
        <w:tblpPr w:leftFromText="180" w:rightFromText="180" w:vertAnchor="text" w:horzAnchor="margin" w:tblpY="297"/>
        <w:tblW w:w="5000" w:type="pct"/>
        <w:tblLook w:val="04A0" w:firstRow="1" w:lastRow="0" w:firstColumn="1" w:lastColumn="0" w:noHBand="0" w:noVBand="1"/>
      </w:tblPr>
      <w:tblGrid>
        <w:gridCol w:w="2764"/>
        <w:gridCol w:w="2534"/>
        <w:gridCol w:w="1762"/>
        <w:gridCol w:w="2290"/>
      </w:tblGrid>
      <w:tr w:rsidR="002A4FCB" w14:paraId="6D3238F9" w14:textId="77777777" w:rsidTr="002A4FCB">
        <w:trPr>
          <w:trHeight w:val="350"/>
        </w:trPr>
        <w:tc>
          <w:tcPr>
            <w:tcW w:w="2764" w:type="dxa"/>
          </w:tcPr>
          <w:p w14:paraId="0F847368" w14:textId="77777777" w:rsidR="002A4FCB" w:rsidRPr="002A4FCB" w:rsidRDefault="002A4FC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586" w:type="dxa"/>
            <w:gridSpan w:val="3"/>
          </w:tcPr>
          <w:p w14:paraId="674C1799" w14:textId="77777777" w:rsidR="002A4FCB" w:rsidRPr="002A4FCB" w:rsidRDefault="002A4FC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3AFE1E1B" w14:textId="77777777" w:rsidTr="002A4FCB">
        <w:trPr>
          <w:trHeight w:val="279"/>
        </w:trPr>
        <w:tc>
          <w:tcPr>
            <w:tcW w:w="2764" w:type="dxa"/>
            <w:vMerge w:val="restart"/>
          </w:tcPr>
          <w:p w14:paraId="3AC093FB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 xml:space="preserve">Pin to pin Length </w:t>
            </w:r>
            <w:proofErr w:type="gramStart"/>
            <w:r w:rsidRPr="002A4FCB">
              <w:rPr>
                <w:b/>
                <w:bCs/>
                <w:szCs w:val="20"/>
              </w:rPr>
              <w:t>is  16.732</w:t>
            </w:r>
            <w:proofErr w:type="gramEnd"/>
            <w:r w:rsidRPr="002A4FCB">
              <w:rPr>
                <w:b/>
                <w:bCs/>
                <w:szCs w:val="20"/>
              </w:rPr>
              <w:t xml:space="preserve"> +/- TBD (ins) </w:t>
            </w:r>
          </w:p>
        </w:tc>
        <w:tc>
          <w:tcPr>
            <w:tcW w:w="2534" w:type="dxa"/>
          </w:tcPr>
          <w:p w14:paraId="08F9D0D7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Pin to Pin Length</w:t>
            </w:r>
          </w:p>
        </w:tc>
        <w:tc>
          <w:tcPr>
            <w:tcW w:w="1762" w:type="dxa"/>
          </w:tcPr>
          <w:p w14:paraId="72CD749C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290" w:type="dxa"/>
          </w:tcPr>
          <w:p w14:paraId="4EFF80D4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5922BCAF" w14:textId="77777777" w:rsidTr="002A4FCB">
        <w:trPr>
          <w:trHeight w:val="279"/>
        </w:trPr>
        <w:tc>
          <w:tcPr>
            <w:tcW w:w="2764" w:type="dxa"/>
            <w:vMerge/>
          </w:tcPr>
          <w:p w14:paraId="41D5CA86" w14:textId="77777777" w:rsidR="002A4FCB" w:rsidRPr="000E538E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534" w:type="dxa"/>
          </w:tcPr>
          <w:p w14:paraId="41C752EB" w14:textId="77777777" w:rsidR="002A4FCB" w:rsidRPr="000E538E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762" w:type="dxa"/>
          </w:tcPr>
          <w:p w14:paraId="16C4CBDA" w14:textId="77777777" w:rsidR="002A4FCB" w:rsidRPr="000E538E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290" w:type="dxa"/>
          </w:tcPr>
          <w:p w14:paraId="16CD32CE" w14:textId="77777777" w:rsidR="002A4FCB" w:rsidRPr="000E538E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2A4FCB" w14:paraId="1D2E599A" w14:textId="77777777" w:rsidTr="00086E6A">
        <w:trPr>
          <w:trHeight w:val="279"/>
        </w:trPr>
        <w:tc>
          <w:tcPr>
            <w:tcW w:w="2764" w:type="dxa"/>
          </w:tcPr>
          <w:p w14:paraId="24AD7A17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534" w:type="dxa"/>
          </w:tcPr>
          <w:p w14:paraId="2E318924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Actual Position N1/N2</w:t>
            </w:r>
          </w:p>
        </w:tc>
        <w:tc>
          <w:tcPr>
            <w:tcW w:w="1762" w:type="dxa"/>
          </w:tcPr>
          <w:p w14:paraId="3D66FA2D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290" w:type="dxa"/>
            <w:tcBorders>
              <w:bottom w:val="single" w:sz="4" w:space="0" w:color="auto"/>
            </w:tcBorders>
          </w:tcPr>
          <w:p w14:paraId="329870DB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282334C2" w14:textId="77777777" w:rsidTr="00086E6A">
        <w:trPr>
          <w:trHeight w:val="279"/>
        </w:trPr>
        <w:tc>
          <w:tcPr>
            <w:tcW w:w="2764" w:type="dxa"/>
          </w:tcPr>
          <w:p w14:paraId="16302CD5" w14:textId="77777777" w:rsidR="002A4FCB" w:rsidRPr="000E538E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-0.575 ins from Null 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</w:t>
            </w:r>
          </w:p>
        </w:tc>
        <w:tc>
          <w:tcPr>
            <w:tcW w:w="2534" w:type="dxa"/>
          </w:tcPr>
          <w:p w14:paraId="5134B095" w14:textId="73FA553F" w:rsidR="002A4FCB" w:rsidRPr="000E538E" w:rsidRDefault="00086E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762" w:type="dxa"/>
          </w:tcPr>
          <w:p w14:paraId="6D672FB9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85B9E">
              <w:rPr>
                <w:szCs w:val="20"/>
              </w:rPr>
              <w:t>Inches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2A9EC61E" w14:textId="0A3F6084" w:rsidR="002A4FCB" w:rsidRPr="000E538E" w:rsidRDefault="00086E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1F8E846F" w14:textId="77777777" w:rsidTr="00086E6A">
        <w:trPr>
          <w:trHeight w:val="279"/>
        </w:trPr>
        <w:tc>
          <w:tcPr>
            <w:tcW w:w="2764" w:type="dxa"/>
          </w:tcPr>
          <w:p w14:paraId="69ABB15E" w14:textId="77777777" w:rsidR="002A4FCB" w:rsidRPr="000E538E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at +1.725 ins from Null</w:t>
            </w:r>
            <w:r>
              <w:rPr>
                <w:szCs w:val="20"/>
              </w:rPr>
              <w:t xml:space="preserve"> using M1</w:t>
            </w:r>
          </w:p>
        </w:tc>
        <w:tc>
          <w:tcPr>
            <w:tcW w:w="2534" w:type="dxa"/>
          </w:tcPr>
          <w:p w14:paraId="7AC05A82" w14:textId="05B25C7F" w:rsidR="002A4FCB" w:rsidRPr="000E538E" w:rsidRDefault="00086E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762" w:type="dxa"/>
          </w:tcPr>
          <w:p w14:paraId="405D14A1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85B9E">
              <w:rPr>
                <w:szCs w:val="20"/>
              </w:rPr>
              <w:t>Inches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4DED3170" w14:textId="20247443" w:rsidR="002A4FCB" w:rsidRPr="000E538E" w:rsidRDefault="00086E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2A5543E2" w14:textId="77777777" w:rsidTr="00086E6A">
        <w:trPr>
          <w:trHeight w:val="279"/>
        </w:trPr>
        <w:tc>
          <w:tcPr>
            <w:tcW w:w="2764" w:type="dxa"/>
          </w:tcPr>
          <w:p w14:paraId="397B5BA2" w14:textId="77777777" w:rsidR="002A4FCB" w:rsidRPr="000E538E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2534" w:type="dxa"/>
          </w:tcPr>
          <w:p w14:paraId="4C77305D" w14:textId="3D54AA5C" w:rsidR="002A4FCB" w:rsidRPr="000E538E" w:rsidRDefault="00086E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762" w:type="dxa"/>
          </w:tcPr>
          <w:p w14:paraId="138749D0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85B9E">
              <w:rPr>
                <w:szCs w:val="20"/>
              </w:rPr>
              <w:t>Inches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482764DD" w14:textId="149DB7CB" w:rsidR="002A4FCB" w:rsidRPr="000E538E" w:rsidRDefault="00086E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740A2EEB" w14:textId="77777777" w:rsidTr="00086E6A">
        <w:trPr>
          <w:trHeight w:val="279"/>
        </w:trPr>
        <w:tc>
          <w:tcPr>
            <w:tcW w:w="2764" w:type="dxa"/>
          </w:tcPr>
          <w:p w14:paraId="241A0786" w14:textId="77777777" w:rsidR="002A4FCB" w:rsidRPr="000E538E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N2 at +1.725 ins from NULL using M2</w:t>
            </w:r>
          </w:p>
        </w:tc>
        <w:tc>
          <w:tcPr>
            <w:tcW w:w="2534" w:type="dxa"/>
          </w:tcPr>
          <w:p w14:paraId="159F7207" w14:textId="188EF9E7" w:rsidR="002A4FCB" w:rsidRPr="000E538E" w:rsidRDefault="00086E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762" w:type="dxa"/>
          </w:tcPr>
          <w:p w14:paraId="20E641EC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85B9E">
              <w:rPr>
                <w:szCs w:val="20"/>
              </w:rPr>
              <w:t>Inches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3C7BCA3C" w14:textId="615CB8A4" w:rsidR="002A4FCB" w:rsidRPr="000E538E" w:rsidRDefault="00086E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6F1DF57C" w14:textId="77777777" w:rsidTr="00086E6A">
        <w:trPr>
          <w:trHeight w:val="279"/>
        </w:trPr>
        <w:tc>
          <w:tcPr>
            <w:tcW w:w="2764" w:type="dxa"/>
          </w:tcPr>
          <w:p w14:paraId="45B6E661" w14:textId="77777777" w:rsidR="002A4FCB" w:rsidRDefault="002A4FCB" w:rsidP="002A4FCB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2534" w:type="dxa"/>
          </w:tcPr>
          <w:p w14:paraId="14B0FE91" w14:textId="48BC0158" w:rsidR="002A4FCB" w:rsidRPr="002E6C02" w:rsidRDefault="00086E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762" w:type="dxa"/>
          </w:tcPr>
          <w:p w14:paraId="6522C6A8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85B9E">
              <w:rPr>
                <w:szCs w:val="20"/>
              </w:rPr>
              <w:t>Inches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022C0DE7" w14:textId="2CD0CE0E" w:rsidR="002A4FCB" w:rsidRDefault="00086E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7CCB6DC0" w14:textId="77777777" w:rsidTr="00086E6A">
        <w:trPr>
          <w:trHeight w:val="279"/>
        </w:trPr>
        <w:tc>
          <w:tcPr>
            <w:tcW w:w="2764" w:type="dxa"/>
          </w:tcPr>
          <w:p w14:paraId="6B5F9A72" w14:textId="77777777" w:rsidR="002A4FCB" w:rsidRPr="000E538E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at +1.725 </w:t>
            </w:r>
            <w:proofErr w:type="gramStart"/>
            <w:r>
              <w:rPr>
                <w:szCs w:val="20"/>
              </w:rPr>
              <w:t>ins  from</w:t>
            </w:r>
            <w:proofErr w:type="gramEnd"/>
            <w:r>
              <w:rPr>
                <w:szCs w:val="20"/>
              </w:rPr>
              <w:t xml:space="preserve"> Null using M3 </w:t>
            </w:r>
          </w:p>
        </w:tc>
        <w:tc>
          <w:tcPr>
            <w:tcW w:w="2534" w:type="dxa"/>
          </w:tcPr>
          <w:p w14:paraId="4DB4F6AF" w14:textId="39F2503B" w:rsidR="002A4FCB" w:rsidRPr="000E538E" w:rsidRDefault="00086E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762" w:type="dxa"/>
          </w:tcPr>
          <w:p w14:paraId="32686760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85B9E">
              <w:rPr>
                <w:szCs w:val="20"/>
              </w:rPr>
              <w:t>Inches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6A529282" w14:textId="237D3764" w:rsidR="002A4FCB" w:rsidRPr="000E538E" w:rsidRDefault="00086E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22E54DD0" w14:textId="77777777" w:rsidTr="00086E6A">
        <w:trPr>
          <w:trHeight w:val="279"/>
        </w:trPr>
        <w:tc>
          <w:tcPr>
            <w:tcW w:w="2764" w:type="dxa"/>
          </w:tcPr>
          <w:p w14:paraId="233E4780" w14:textId="77777777" w:rsidR="002A4FCB" w:rsidRPr="000E538E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at -0.575 ins from Null using M3</w:t>
            </w:r>
          </w:p>
        </w:tc>
        <w:tc>
          <w:tcPr>
            <w:tcW w:w="2534" w:type="dxa"/>
          </w:tcPr>
          <w:p w14:paraId="2749D0F1" w14:textId="76ABAB31" w:rsidR="002A4FCB" w:rsidRPr="000E538E" w:rsidRDefault="00086E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-0.5737</w:t>
            </w:r>
          </w:p>
        </w:tc>
        <w:tc>
          <w:tcPr>
            <w:tcW w:w="1762" w:type="dxa"/>
          </w:tcPr>
          <w:p w14:paraId="55E1866A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85B9E">
              <w:rPr>
                <w:szCs w:val="20"/>
              </w:rPr>
              <w:t>Inches</w:t>
            </w:r>
          </w:p>
        </w:tc>
        <w:tc>
          <w:tcPr>
            <w:tcW w:w="2290" w:type="dxa"/>
            <w:shd w:val="solid" w:color="B9FF93" w:fill="auto"/>
          </w:tcPr>
          <w:p w14:paraId="47EE7AAE" w14:textId="69007A9F" w:rsidR="002A4FCB" w:rsidRPr="000E538E" w:rsidRDefault="00086E6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51E6EDEB" w14:textId="77777777" w:rsidR="00382D74" w:rsidRDefault="00382D74" w:rsidP="00DC4AF2">
      <w:pPr>
        <w:pStyle w:val="Caption"/>
        <w:keepNext/>
        <w:ind w:left="0"/>
        <w:jc w:val="left"/>
      </w:pPr>
    </w:p>
    <w:p w14:paraId="2342238B" w14:textId="77777777" w:rsidR="00E25035" w:rsidRDefault="00382D74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t>MOTOR</w:t>
      </w:r>
      <w:r>
        <w:rPr>
          <w:i w:val="0"/>
          <w:iCs w:val="0"/>
          <w:sz w:val="28"/>
          <w:szCs w:val="28"/>
        </w:rPr>
        <w:t xml:space="preserve"> </w:t>
      </w:r>
      <w:r w:rsidRPr="00382D74">
        <w:rPr>
          <w:i w:val="0"/>
          <w:iCs w:val="0"/>
          <w:sz w:val="28"/>
          <w:szCs w:val="28"/>
        </w:rPr>
        <w:t>1</w:t>
      </w:r>
    </w:p>
    <w:p w14:paraId="4BCECAFB" w14:textId="77777777" w:rsidR="00086E6A" w:rsidRDefault="00086E6A" w:rsidP="00086E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1AE3CAE" wp14:editId="6AEF51A2">
            <wp:extent cx="5429250" cy="23431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DC3E" w14:textId="7AA1CDB0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One</w:t>
      </w:r>
    </w:p>
    <w:p w14:paraId="3B5A56CD" w14:textId="1452E95A" w:rsidR="00347F85" w:rsidRDefault="00347F85" w:rsidP="004C17BC">
      <w:pPr>
        <w:pStyle w:val="BodyText"/>
        <w:ind w:left="0"/>
        <w:jc w:val="center"/>
      </w:pPr>
    </w:p>
    <w:p w14:paraId="1951AC95" w14:textId="77777777" w:rsidR="00086E6A" w:rsidRDefault="00086E6A" w:rsidP="00086E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FAB5023" wp14:editId="7D00E5D7">
            <wp:extent cx="5429250" cy="23431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8879" w14:textId="269743E4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-Current for Motor One</w:t>
      </w:r>
    </w:p>
    <w:p w14:paraId="13C0BF02" w14:textId="27699A50" w:rsidR="00347F85" w:rsidRDefault="00347F85" w:rsidP="004C17BC">
      <w:pPr>
        <w:pStyle w:val="BodyText"/>
        <w:ind w:left="0"/>
        <w:jc w:val="center"/>
      </w:pPr>
    </w:p>
    <w:p w14:paraId="6C1F7035" w14:textId="77777777" w:rsidR="00086E6A" w:rsidRDefault="00086E6A" w:rsidP="00086E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19BA2BAB" wp14:editId="66CA7585">
            <wp:extent cx="5429250" cy="23431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80DE" w14:textId="5753D904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 M1 Delta for Motor One</w:t>
      </w:r>
    </w:p>
    <w:p w14:paraId="646C5C9B" w14:textId="51DED1B2" w:rsidR="00347F85" w:rsidRPr="00347F85" w:rsidRDefault="00347F85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199"/>
        <w:gridCol w:w="1185"/>
        <w:gridCol w:w="1347"/>
        <w:gridCol w:w="1114"/>
        <w:gridCol w:w="1114"/>
      </w:tblGrid>
      <w:tr w:rsidR="00734544" w14:paraId="0B6C39C7" w14:textId="77777777" w:rsidTr="00B84A12">
        <w:trPr>
          <w:trHeight w:val="368"/>
        </w:trPr>
        <w:tc>
          <w:tcPr>
            <w:tcW w:w="4590" w:type="dxa"/>
            <w:gridSpan w:val="3"/>
          </w:tcPr>
          <w:p w14:paraId="2C299EF2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60" w:type="dxa"/>
            <w:gridSpan w:val="4"/>
          </w:tcPr>
          <w:p w14:paraId="53C36E53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0E5291C4" w14:textId="77777777" w:rsidTr="00086E6A">
        <w:trPr>
          <w:trHeight w:val="523"/>
        </w:trPr>
        <w:tc>
          <w:tcPr>
            <w:tcW w:w="2199" w:type="dxa"/>
          </w:tcPr>
          <w:p w14:paraId="51F12FAE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2CBEFC61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35E4EABB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2A0DEB71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730E09EA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7C9F5B3A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087BBEC7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2A4FCB" w14:paraId="34701CDF" w14:textId="77777777" w:rsidTr="00086E6A">
        <w:trPr>
          <w:trHeight w:val="523"/>
        </w:trPr>
        <w:tc>
          <w:tcPr>
            <w:tcW w:w="2199" w:type="dxa"/>
          </w:tcPr>
          <w:p w14:paraId="10AECBE5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192" w:type="dxa"/>
          </w:tcPr>
          <w:p w14:paraId="1CD0D2CE" w14:textId="4C55FC27" w:rsidR="002A4FCB" w:rsidRDefault="00086E6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99" w:type="dxa"/>
          </w:tcPr>
          <w:p w14:paraId="1233EEAC" w14:textId="441B8DAF" w:rsidR="002A4FCB" w:rsidRDefault="00086E6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5" w:type="dxa"/>
          </w:tcPr>
          <w:p w14:paraId="6D57FB0C" w14:textId="12D31D61" w:rsidR="002A4FCB" w:rsidRDefault="00086E6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  <w:p w14:paraId="6346EEE6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7" w:type="dxa"/>
          </w:tcPr>
          <w:p w14:paraId="3347CAFE" w14:textId="62E242CB" w:rsidR="002A4FCB" w:rsidRDefault="00086E6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  <w:p w14:paraId="64433927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4" w:type="dxa"/>
          </w:tcPr>
          <w:p w14:paraId="01F486EE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1114" w:type="dxa"/>
            <w:shd w:val="solid" w:color="FF7575" w:fill="auto"/>
          </w:tcPr>
          <w:p w14:paraId="1CE9124F" w14:textId="3515F1C8" w:rsidR="002A4FCB" w:rsidRDefault="00086E6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7E16ECAA" w14:textId="77777777" w:rsidTr="00086E6A">
        <w:trPr>
          <w:trHeight w:val="523"/>
        </w:trPr>
        <w:tc>
          <w:tcPr>
            <w:tcW w:w="2199" w:type="dxa"/>
          </w:tcPr>
          <w:p w14:paraId="4C105C05" w14:textId="77777777" w:rsidR="002A4FCB" w:rsidRPr="00E25035" w:rsidRDefault="002A4FCB" w:rsidP="00E25035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2AA710D2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663D1C6E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5178A77D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7" w:type="dxa"/>
          </w:tcPr>
          <w:p w14:paraId="1CBE4619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4A93DED6" w14:textId="77777777" w:rsidR="002A4FCB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25D88299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2A4FCB" w14:paraId="581E33B4" w14:textId="77777777" w:rsidTr="00086E6A">
        <w:trPr>
          <w:trHeight w:val="665"/>
        </w:trPr>
        <w:tc>
          <w:tcPr>
            <w:tcW w:w="2199" w:type="dxa"/>
          </w:tcPr>
          <w:p w14:paraId="508221BB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Position and M1 position </w:t>
            </w:r>
          </w:p>
        </w:tc>
        <w:tc>
          <w:tcPr>
            <w:tcW w:w="1192" w:type="dxa"/>
          </w:tcPr>
          <w:p w14:paraId="2B54D309" w14:textId="41A83CCA" w:rsidR="002A4FCB" w:rsidRPr="00994843" w:rsidRDefault="00086E6A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7030BA69" w14:textId="6F544B65" w:rsidR="002A4FCB" w:rsidRDefault="00086E6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186C4C8D" w14:textId="3D81E7E3" w:rsidR="002A4FCB" w:rsidRDefault="00086E6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1.5986</w:t>
            </w:r>
          </w:p>
        </w:tc>
        <w:tc>
          <w:tcPr>
            <w:tcW w:w="1347" w:type="dxa"/>
          </w:tcPr>
          <w:p w14:paraId="0DC18130" w14:textId="44E71785" w:rsidR="002A4FCB" w:rsidRDefault="00086E6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0.0086</w:t>
            </w:r>
          </w:p>
        </w:tc>
        <w:tc>
          <w:tcPr>
            <w:tcW w:w="1114" w:type="dxa"/>
          </w:tcPr>
          <w:p w14:paraId="5385B83F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4BFA305D" w14:textId="1FE14451" w:rsidR="002A4FCB" w:rsidRDefault="00086E6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4441EF64" w14:textId="77777777" w:rsidTr="00086E6A">
        <w:trPr>
          <w:trHeight w:val="830"/>
        </w:trPr>
        <w:tc>
          <w:tcPr>
            <w:tcW w:w="2199" w:type="dxa"/>
          </w:tcPr>
          <w:p w14:paraId="19B26B04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1 Position and Linear Encoder position</w:t>
            </w:r>
          </w:p>
        </w:tc>
        <w:tc>
          <w:tcPr>
            <w:tcW w:w="1192" w:type="dxa"/>
          </w:tcPr>
          <w:p w14:paraId="6CC03E22" w14:textId="11D8CC33" w:rsidR="002A4FCB" w:rsidRDefault="00086E6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261C9BB5" w14:textId="1C5AAEF5" w:rsidR="002A4FCB" w:rsidRDefault="00086E6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328E4440" w14:textId="610898E5" w:rsidR="002A4FCB" w:rsidRDefault="00086E6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0.6051</w:t>
            </w:r>
          </w:p>
        </w:tc>
        <w:tc>
          <w:tcPr>
            <w:tcW w:w="1347" w:type="dxa"/>
          </w:tcPr>
          <w:p w14:paraId="16DD0865" w14:textId="0BCCB74D" w:rsidR="002A4FCB" w:rsidRDefault="00086E6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0.376</w:t>
            </w:r>
          </w:p>
        </w:tc>
        <w:tc>
          <w:tcPr>
            <w:tcW w:w="1114" w:type="dxa"/>
          </w:tcPr>
          <w:p w14:paraId="3897C68F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14" w:type="dxa"/>
            <w:shd w:val="solid" w:color="FF7575" w:fill="auto"/>
          </w:tcPr>
          <w:p w14:paraId="31A93ACF" w14:textId="254F829E" w:rsidR="002A4FCB" w:rsidRDefault="00086E6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69620C29" w14:textId="77777777" w:rsidTr="00B84A12">
        <w:trPr>
          <w:trHeight w:val="523"/>
        </w:trPr>
        <w:tc>
          <w:tcPr>
            <w:tcW w:w="2199" w:type="dxa"/>
          </w:tcPr>
          <w:p w14:paraId="3089A127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2AF81622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99" w:type="dxa"/>
            <w:shd w:val="clear" w:color="auto" w:fill="A6A6A6" w:themeFill="background1" w:themeFillShade="A6"/>
          </w:tcPr>
          <w:p w14:paraId="0A75DC57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5" w:type="dxa"/>
          </w:tcPr>
          <w:p w14:paraId="66929BBE" w14:textId="63DAF29A" w:rsidR="002A4FCB" w:rsidRPr="00E364E5" w:rsidRDefault="00086E6A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1.6915</w:t>
            </w:r>
          </w:p>
        </w:tc>
        <w:tc>
          <w:tcPr>
            <w:tcW w:w="1347" w:type="dxa"/>
          </w:tcPr>
          <w:p w14:paraId="216DB353" w14:textId="174C8892" w:rsidR="002A4FCB" w:rsidRPr="00E364E5" w:rsidRDefault="00086E6A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0.1752</w:t>
            </w:r>
          </w:p>
        </w:tc>
        <w:tc>
          <w:tcPr>
            <w:tcW w:w="1114" w:type="dxa"/>
            <w:shd w:val="clear" w:color="auto" w:fill="auto"/>
          </w:tcPr>
          <w:p w14:paraId="08852ED4" w14:textId="77777777" w:rsidR="002A4FCB" w:rsidRPr="00734544" w:rsidRDefault="00734544" w:rsidP="00E2503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</w:t>
            </w:r>
            <w:r>
              <w:rPr>
                <w:color w:val="auto"/>
                <w:szCs w:val="20"/>
              </w:rPr>
              <w:t>mps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78622CEA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7179642C" w14:textId="77777777" w:rsidR="00382D74" w:rsidRPr="00382D74" w:rsidRDefault="00382D74" w:rsidP="00382D74">
      <w:pPr>
        <w:pStyle w:val="BodyText"/>
      </w:pPr>
    </w:p>
    <w:tbl>
      <w:tblPr>
        <w:tblStyle w:val="TableGrid"/>
        <w:tblpPr w:leftFromText="180" w:rightFromText="180" w:vertAnchor="text" w:horzAnchor="margin" w:tblpY="150"/>
        <w:tblW w:w="5000" w:type="pct"/>
        <w:tblLayout w:type="fixed"/>
        <w:tblLook w:val="04A0" w:firstRow="1" w:lastRow="0" w:firstColumn="1" w:lastColumn="0" w:noHBand="0" w:noVBand="1"/>
      </w:tblPr>
      <w:tblGrid>
        <w:gridCol w:w="2128"/>
        <w:gridCol w:w="1534"/>
        <w:gridCol w:w="1459"/>
        <w:gridCol w:w="1459"/>
        <w:gridCol w:w="1385"/>
        <w:gridCol w:w="1385"/>
      </w:tblGrid>
      <w:tr w:rsidR="00734544" w14:paraId="14F25AD3" w14:textId="77777777" w:rsidTr="00734544">
        <w:trPr>
          <w:trHeight w:val="260"/>
        </w:trPr>
        <w:tc>
          <w:tcPr>
            <w:tcW w:w="6025" w:type="dxa"/>
            <w:gridSpan w:val="3"/>
          </w:tcPr>
          <w:p w14:paraId="5904DFAC" w14:textId="77777777" w:rsidR="00734544" w:rsidRPr="00734544" w:rsidRDefault="00734544" w:rsidP="00C762B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950" w:type="dxa"/>
            <w:gridSpan w:val="3"/>
          </w:tcPr>
          <w:p w14:paraId="2B05B4B5" w14:textId="77777777" w:rsidR="00734544" w:rsidRPr="00734544" w:rsidRDefault="00734544" w:rsidP="00C762B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Results</w:t>
            </w:r>
          </w:p>
        </w:tc>
      </w:tr>
      <w:tr w:rsidR="00734544" w14:paraId="276FC4B9" w14:textId="77777777" w:rsidTr="00086E6A">
        <w:trPr>
          <w:trHeight w:val="260"/>
        </w:trPr>
        <w:tc>
          <w:tcPr>
            <w:tcW w:w="2515" w:type="dxa"/>
          </w:tcPr>
          <w:p w14:paraId="309306AD" w14:textId="77777777" w:rsidR="00734544" w:rsidRP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800" w:type="dxa"/>
          </w:tcPr>
          <w:p w14:paraId="1373F344" w14:textId="77777777" w:rsidR="00734544" w:rsidRP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Expected Difference from Test rig encoder</w:t>
            </w:r>
          </w:p>
        </w:tc>
        <w:tc>
          <w:tcPr>
            <w:tcW w:w="1710" w:type="dxa"/>
          </w:tcPr>
          <w:p w14:paraId="62483811" w14:textId="77777777" w:rsidR="00734544" w:rsidRP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Tolerance</w:t>
            </w:r>
          </w:p>
        </w:tc>
        <w:tc>
          <w:tcPr>
            <w:tcW w:w="1710" w:type="dxa"/>
          </w:tcPr>
          <w:p w14:paraId="079BBF24" w14:textId="77777777" w:rsidR="00734544" w:rsidRP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Difference from Test rig encoder</w:t>
            </w:r>
          </w:p>
        </w:tc>
        <w:tc>
          <w:tcPr>
            <w:tcW w:w="1620" w:type="dxa"/>
          </w:tcPr>
          <w:p w14:paraId="7D008F2F" w14:textId="77777777" w:rsidR="00734544" w:rsidRP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Units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981E661" w14:textId="77777777" w:rsidR="00734544" w:rsidRP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Pass/Fail</w:t>
            </w:r>
          </w:p>
        </w:tc>
      </w:tr>
      <w:tr w:rsidR="00734544" w14:paraId="4B443D92" w14:textId="77777777" w:rsidTr="00086E6A">
        <w:trPr>
          <w:trHeight w:val="514"/>
        </w:trPr>
        <w:tc>
          <w:tcPr>
            <w:tcW w:w="2515" w:type="dxa"/>
          </w:tcPr>
          <w:p w14:paraId="05DAAA81" w14:textId="77777777" w:rsidR="00734544" w:rsidRDefault="00734544" w:rsidP="00382D7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00" w:type="dxa"/>
          </w:tcPr>
          <w:p w14:paraId="30CBBA4E" w14:textId="3D3CF8EC" w:rsidR="00734544" w:rsidRDefault="00086E6A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12B718F5" w14:textId="515CA6B7" w:rsidR="00734544" w:rsidRDefault="00086E6A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5452195" w14:textId="538CE852" w:rsidR="00734544" w:rsidRDefault="00086E6A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0.0137</w:t>
            </w:r>
          </w:p>
        </w:tc>
        <w:tc>
          <w:tcPr>
            <w:tcW w:w="1620" w:type="dxa"/>
          </w:tcPr>
          <w:p w14:paraId="18261BE9" w14:textId="77777777" w:rsidR="00734544" w:rsidRDefault="00734544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B9FF93" w:fill="auto"/>
          </w:tcPr>
          <w:p w14:paraId="090977C4" w14:textId="71E39F8F" w:rsidR="00734544" w:rsidRDefault="00086E6A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734544" w14:paraId="45590436" w14:textId="77777777" w:rsidTr="00086E6A">
        <w:trPr>
          <w:trHeight w:val="890"/>
        </w:trPr>
        <w:tc>
          <w:tcPr>
            <w:tcW w:w="2515" w:type="dxa"/>
          </w:tcPr>
          <w:p w14:paraId="13FAD9B1" w14:textId="77777777" w:rsidR="00734544" w:rsidRDefault="00734544" w:rsidP="0073454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00" w:type="dxa"/>
          </w:tcPr>
          <w:p w14:paraId="197E1200" w14:textId="36DC5A8E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14855468" w14:textId="4700CD85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5A03DB6B" w14:textId="155DF76A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0.0137</w:t>
            </w:r>
          </w:p>
        </w:tc>
        <w:tc>
          <w:tcPr>
            <w:tcW w:w="1620" w:type="dxa"/>
          </w:tcPr>
          <w:p w14:paraId="61057634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76BE8">
              <w:rPr>
                <w:szCs w:val="20"/>
              </w:rPr>
              <w:t>Inches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B9FF93" w:fill="auto"/>
          </w:tcPr>
          <w:p w14:paraId="29949D08" w14:textId="676AEC52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734544" w14:paraId="56A50551" w14:textId="77777777" w:rsidTr="00086E6A">
        <w:trPr>
          <w:trHeight w:val="514"/>
        </w:trPr>
        <w:tc>
          <w:tcPr>
            <w:tcW w:w="2515" w:type="dxa"/>
          </w:tcPr>
          <w:p w14:paraId="03037053" w14:textId="77777777" w:rsidR="00734544" w:rsidRDefault="00734544" w:rsidP="0073454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M1 position + M2 position = test rig encoder</w:t>
            </w:r>
          </w:p>
        </w:tc>
        <w:tc>
          <w:tcPr>
            <w:tcW w:w="1800" w:type="dxa"/>
          </w:tcPr>
          <w:p w14:paraId="35F8D86D" w14:textId="2152A45E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69390E3" w14:textId="7865F654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62A234B" w14:textId="7BB925C2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-0.3605</w:t>
            </w:r>
          </w:p>
        </w:tc>
        <w:tc>
          <w:tcPr>
            <w:tcW w:w="1620" w:type="dxa"/>
          </w:tcPr>
          <w:p w14:paraId="1998AB05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76BE8">
              <w:rPr>
                <w:szCs w:val="20"/>
              </w:rPr>
              <w:t>Inches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10E5B031" w14:textId="0246E7A4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2BB83701" w14:textId="77777777" w:rsidTr="00086E6A">
        <w:trPr>
          <w:trHeight w:val="514"/>
        </w:trPr>
        <w:tc>
          <w:tcPr>
            <w:tcW w:w="2515" w:type="dxa"/>
          </w:tcPr>
          <w:p w14:paraId="13C9D323" w14:textId="77777777" w:rsidR="00734544" w:rsidRDefault="00734544" w:rsidP="0073454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00" w:type="dxa"/>
          </w:tcPr>
          <w:p w14:paraId="40B5AFF8" w14:textId="1C2368FE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152C9729" w14:textId="336B7AE4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6AAFC01B" w14:textId="4B59E055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-0.3606</w:t>
            </w:r>
          </w:p>
        </w:tc>
        <w:tc>
          <w:tcPr>
            <w:tcW w:w="1620" w:type="dxa"/>
          </w:tcPr>
          <w:p w14:paraId="7369BF32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76BE8">
              <w:rPr>
                <w:szCs w:val="20"/>
              </w:rPr>
              <w:t>Inches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3AD8D6E1" w14:textId="7812B74D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10CE3BAA" w14:textId="77777777" w:rsidTr="00086E6A">
        <w:trPr>
          <w:trHeight w:val="506"/>
        </w:trPr>
        <w:tc>
          <w:tcPr>
            <w:tcW w:w="2515" w:type="dxa"/>
          </w:tcPr>
          <w:p w14:paraId="5522DCDB" w14:textId="77777777" w:rsidR="00734544" w:rsidRDefault="00734544" w:rsidP="0073454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357F9FF1" w14:textId="1E96E8E9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7C27A6FB" w14:textId="648CE3F2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83DE180" w14:textId="75AE3CF5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190097C9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76BE8">
              <w:rPr>
                <w:szCs w:val="20"/>
              </w:rPr>
              <w:t>Inches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B9FF93" w:fill="auto"/>
          </w:tcPr>
          <w:p w14:paraId="46CBBAE8" w14:textId="3EA2B308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734544" w14:paraId="09A1B72F" w14:textId="77777777" w:rsidTr="00086E6A">
        <w:trPr>
          <w:trHeight w:val="514"/>
        </w:trPr>
        <w:tc>
          <w:tcPr>
            <w:tcW w:w="2515" w:type="dxa"/>
          </w:tcPr>
          <w:p w14:paraId="52D39304" w14:textId="77777777" w:rsidR="00734544" w:rsidRDefault="00734544" w:rsidP="0073454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19BBEB61" w14:textId="7D2008DF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5941A36E" w14:textId="4719D0C0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46279FD5" w14:textId="4BA43DE5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792B854B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76BE8">
              <w:rPr>
                <w:szCs w:val="20"/>
              </w:rPr>
              <w:t>Inches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B9FF93" w:fill="auto"/>
          </w:tcPr>
          <w:p w14:paraId="15A58310" w14:textId="20B51C8A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734544" w14:paraId="023C9E68" w14:textId="77777777" w:rsidTr="00086E6A">
        <w:trPr>
          <w:trHeight w:val="514"/>
        </w:trPr>
        <w:tc>
          <w:tcPr>
            <w:tcW w:w="2515" w:type="dxa"/>
          </w:tcPr>
          <w:p w14:paraId="1BFD4CA9" w14:textId="77777777" w:rsidR="00734544" w:rsidRDefault="00734544" w:rsidP="0073454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5F72A6EA" w14:textId="0CB60295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4C7A4FB3" w14:textId="2E169BA8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B506710" w14:textId="20CE90E9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0.9493</w:t>
            </w:r>
          </w:p>
        </w:tc>
        <w:tc>
          <w:tcPr>
            <w:tcW w:w="1620" w:type="dxa"/>
          </w:tcPr>
          <w:p w14:paraId="268E8CE8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76BE8">
              <w:rPr>
                <w:szCs w:val="20"/>
              </w:rPr>
              <w:t>Inches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45C06DAF" w14:textId="48BD4DFD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7DD467CD" w14:textId="77777777" w:rsidTr="00086E6A">
        <w:trPr>
          <w:trHeight w:val="506"/>
        </w:trPr>
        <w:tc>
          <w:tcPr>
            <w:tcW w:w="2515" w:type="dxa"/>
          </w:tcPr>
          <w:p w14:paraId="6A95A85C" w14:textId="77777777" w:rsidR="00734544" w:rsidRDefault="00734544" w:rsidP="0073454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0A68D48D" w14:textId="674832EF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72AEEAC1" w14:textId="304B368D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3B70DD88" w14:textId="6DB908BA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1620" w:type="dxa"/>
          </w:tcPr>
          <w:p w14:paraId="73EF8824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76BE8">
              <w:rPr>
                <w:szCs w:val="20"/>
              </w:rPr>
              <w:t>Inches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4746AFD5" w14:textId="4DB50EF6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551DB7D1" w14:textId="77777777" w:rsidTr="00086E6A">
        <w:trPr>
          <w:trHeight w:val="514"/>
        </w:trPr>
        <w:tc>
          <w:tcPr>
            <w:tcW w:w="2515" w:type="dxa"/>
          </w:tcPr>
          <w:p w14:paraId="589F131D" w14:textId="77777777" w:rsidR="00734544" w:rsidRDefault="00734544" w:rsidP="0073454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69AD3240" w14:textId="6B75B032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346D9E9D" w14:textId="5DE23665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6C6AACF2" w14:textId="20DA931D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1620" w:type="dxa"/>
          </w:tcPr>
          <w:p w14:paraId="5379BDCB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76BE8">
              <w:rPr>
                <w:szCs w:val="20"/>
              </w:rPr>
              <w:t>Inches</w:t>
            </w:r>
          </w:p>
        </w:tc>
        <w:tc>
          <w:tcPr>
            <w:tcW w:w="1620" w:type="dxa"/>
            <w:shd w:val="solid" w:color="FF7575" w:fill="auto"/>
          </w:tcPr>
          <w:p w14:paraId="0072F495" w14:textId="2862C517" w:rsidR="00734544" w:rsidRDefault="00086E6A" w:rsidP="0073454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021B5E6" w14:textId="77777777" w:rsidR="009664A6" w:rsidRDefault="009664A6" w:rsidP="009664A6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584C3037" w14:textId="77777777" w:rsidR="00C81CEB" w:rsidRDefault="009664A6" w:rsidP="00850524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t>MOTOR</w:t>
      </w:r>
      <w:r>
        <w:rPr>
          <w:i w:val="0"/>
          <w:iCs w:val="0"/>
          <w:sz w:val="28"/>
          <w:szCs w:val="28"/>
        </w:rPr>
        <w:t xml:space="preserve"> 2</w:t>
      </w:r>
    </w:p>
    <w:p w14:paraId="7A0B265E" w14:textId="77777777" w:rsidR="00086E6A" w:rsidRDefault="00086E6A" w:rsidP="00086E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14FB4BC" wp14:editId="2D667AAB">
            <wp:extent cx="5429250" cy="23431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D990" w14:textId="7CB67AB4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Two</w:t>
      </w:r>
    </w:p>
    <w:p w14:paraId="7DE28AF7" w14:textId="7E3CB57B" w:rsidR="00347F85" w:rsidRDefault="00347F85" w:rsidP="00850524">
      <w:pPr>
        <w:pStyle w:val="BodyText"/>
        <w:ind w:left="0"/>
        <w:jc w:val="center"/>
      </w:pPr>
    </w:p>
    <w:p w14:paraId="1FB85340" w14:textId="77777777" w:rsidR="00086E6A" w:rsidRDefault="00086E6A" w:rsidP="00086E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44009EBA" wp14:editId="41A7B7FC">
            <wp:extent cx="5429250" cy="23431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8727" w14:textId="5E03757C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-Current for Motor Two</w:t>
      </w:r>
    </w:p>
    <w:p w14:paraId="76FA0F87" w14:textId="2E08B945" w:rsidR="00347F85" w:rsidRDefault="00347F85" w:rsidP="00850524">
      <w:pPr>
        <w:pStyle w:val="BodyText"/>
        <w:ind w:left="0"/>
        <w:jc w:val="center"/>
      </w:pPr>
    </w:p>
    <w:p w14:paraId="4899008F" w14:textId="77777777" w:rsidR="00086E6A" w:rsidRDefault="00086E6A" w:rsidP="00086E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EE49780" wp14:editId="250D7057">
            <wp:extent cx="5429250" cy="23431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3894" w14:textId="33A669F7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- M1 Delta for Motor Two</w:t>
      </w:r>
    </w:p>
    <w:p w14:paraId="72329A29" w14:textId="5ADF6E58" w:rsidR="00716D01" w:rsidRPr="00347F85" w:rsidRDefault="00716D01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350"/>
        <w:gridCol w:w="1440"/>
        <w:gridCol w:w="1455"/>
        <w:gridCol w:w="975"/>
        <w:gridCol w:w="1795"/>
      </w:tblGrid>
      <w:tr w:rsidR="00716D01" w14:paraId="359E2E40" w14:textId="77777777" w:rsidTr="00850524">
        <w:trPr>
          <w:trHeight w:val="285"/>
        </w:trPr>
        <w:tc>
          <w:tcPr>
            <w:tcW w:w="5125" w:type="dxa"/>
            <w:gridSpan w:val="3"/>
          </w:tcPr>
          <w:p w14:paraId="1A511B4C" w14:textId="77777777" w:rsidR="00716D01" w:rsidRPr="00716D01" w:rsidRDefault="00716D01" w:rsidP="00716D01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225" w:type="dxa"/>
            <w:gridSpan w:val="3"/>
          </w:tcPr>
          <w:p w14:paraId="3490E496" w14:textId="77777777" w:rsidR="00716D01" w:rsidRPr="00716D01" w:rsidRDefault="00716D01" w:rsidP="0085052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Results</w:t>
            </w:r>
          </w:p>
        </w:tc>
      </w:tr>
      <w:tr w:rsidR="00850524" w14:paraId="02FE6496" w14:textId="77777777" w:rsidTr="00086E6A">
        <w:trPr>
          <w:trHeight w:val="285"/>
        </w:trPr>
        <w:tc>
          <w:tcPr>
            <w:tcW w:w="2335" w:type="dxa"/>
          </w:tcPr>
          <w:p w14:paraId="10612C56" w14:textId="77777777" w:rsidR="00716D01" w:rsidRPr="00716D01" w:rsidRDefault="00716D01" w:rsidP="00716D01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</w:tcPr>
          <w:p w14:paraId="7AEEA5F9" w14:textId="77777777" w:rsidR="00716D01" w:rsidRPr="00716D01" w:rsidRDefault="00716D01" w:rsidP="00716D01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Expected Difference from Test rig encoder</w:t>
            </w:r>
          </w:p>
        </w:tc>
        <w:tc>
          <w:tcPr>
            <w:tcW w:w="1440" w:type="dxa"/>
          </w:tcPr>
          <w:p w14:paraId="30622D48" w14:textId="77777777" w:rsidR="00716D01" w:rsidRPr="00716D01" w:rsidRDefault="00716D01" w:rsidP="00716D01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Tolerance</w:t>
            </w:r>
          </w:p>
        </w:tc>
        <w:tc>
          <w:tcPr>
            <w:tcW w:w="1455" w:type="dxa"/>
          </w:tcPr>
          <w:p w14:paraId="416FE551" w14:textId="77777777" w:rsidR="00716D01" w:rsidRPr="00716D01" w:rsidRDefault="00716D01" w:rsidP="00716D01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Difference from Test rig encoder</w:t>
            </w:r>
          </w:p>
        </w:tc>
        <w:tc>
          <w:tcPr>
            <w:tcW w:w="975" w:type="dxa"/>
          </w:tcPr>
          <w:p w14:paraId="7CBD3D2C" w14:textId="77777777" w:rsidR="00716D01" w:rsidRPr="00716D01" w:rsidRDefault="00716D01" w:rsidP="00716D01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Units</w:t>
            </w: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14:paraId="02E0BEA5" w14:textId="77777777" w:rsidR="00716D01" w:rsidRPr="00716D01" w:rsidRDefault="00716D01" w:rsidP="00716D01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16D01">
              <w:rPr>
                <w:b/>
                <w:bCs/>
                <w:szCs w:val="20"/>
              </w:rPr>
              <w:t>Pass/Fail</w:t>
            </w:r>
          </w:p>
        </w:tc>
      </w:tr>
      <w:tr w:rsidR="00850524" w14:paraId="66399A23" w14:textId="77777777" w:rsidTr="00086E6A">
        <w:trPr>
          <w:trHeight w:val="514"/>
        </w:trPr>
        <w:tc>
          <w:tcPr>
            <w:tcW w:w="2335" w:type="dxa"/>
          </w:tcPr>
          <w:p w14:paraId="74657B26" w14:textId="77777777" w:rsidR="00716D01" w:rsidRDefault="00716D01" w:rsidP="00716D0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350" w:type="dxa"/>
          </w:tcPr>
          <w:p w14:paraId="74325B88" w14:textId="7884746B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</w:tcPr>
          <w:p w14:paraId="4AEE56FC" w14:textId="311EE1CB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455" w:type="dxa"/>
          </w:tcPr>
          <w:p w14:paraId="348BCEA6" w14:textId="0A601F76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0.0139</w:t>
            </w:r>
          </w:p>
        </w:tc>
        <w:tc>
          <w:tcPr>
            <w:tcW w:w="975" w:type="dxa"/>
          </w:tcPr>
          <w:p w14:paraId="72838C9F" w14:textId="77777777" w:rsidR="00716D01" w:rsidRDefault="00716D01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E5EC1">
              <w:rPr>
                <w:szCs w:val="20"/>
              </w:rPr>
              <w:t>Inches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3BB69331" w14:textId="7D163445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850524" w14:paraId="75FDD151" w14:textId="77777777" w:rsidTr="00086E6A">
        <w:trPr>
          <w:trHeight w:val="890"/>
        </w:trPr>
        <w:tc>
          <w:tcPr>
            <w:tcW w:w="2335" w:type="dxa"/>
          </w:tcPr>
          <w:p w14:paraId="4ADB1AAA" w14:textId="77777777" w:rsidR="00716D01" w:rsidRDefault="00716D01" w:rsidP="00716D0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350" w:type="dxa"/>
          </w:tcPr>
          <w:p w14:paraId="529ABF74" w14:textId="4171C90A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</w:tcPr>
          <w:p w14:paraId="15AF9ADD" w14:textId="6AD9A2B3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455" w:type="dxa"/>
          </w:tcPr>
          <w:p w14:paraId="0CD4BBF9" w14:textId="27EA8D26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0.0139</w:t>
            </w:r>
          </w:p>
        </w:tc>
        <w:tc>
          <w:tcPr>
            <w:tcW w:w="975" w:type="dxa"/>
          </w:tcPr>
          <w:p w14:paraId="583BEEF6" w14:textId="77777777" w:rsidR="00716D01" w:rsidRDefault="00716D01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E5EC1">
              <w:rPr>
                <w:szCs w:val="20"/>
              </w:rPr>
              <w:t>Inches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0E4B335B" w14:textId="3A01CCFF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850524" w14:paraId="120BC916" w14:textId="77777777" w:rsidTr="00086E6A">
        <w:trPr>
          <w:trHeight w:val="514"/>
        </w:trPr>
        <w:tc>
          <w:tcPr>
            <w:tcW w:w="2335" w:type="dxa"/>
          </w:tcPr>
          <w:p w14:paraId="25541786" w14:textId="77777777" w:rsidR="00716D01" w:rsidRDefault="00716D01" w:rsidP="00716D0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M1 position + M2 position = test rig encoder</w:t>
            </w:r>
          </w:p>
        </w:tc>
        <w:tc>
          <w:tcPr>
            <w:tcW w:w="1350" w:type="dxa"/>
          </w:tcPr>
          <w:p w14:paraId="26173657" w14:textId="4F339527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440" w:type="dxa"/>
          </w:tcPr>
          <w:p w14:paraId="638C6618" w14:textId="69A37B92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455" w:type="dxa"/>
          </w:tcPr>
          <w:p w14:paraId="1C35934B" w14:textId="129C971F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-0.3461</w:t>
            </w:r>
          </w:p>
        </w:tc>
        <w:tc>
          <w:tcPr>
            <w:tcW w:w="975" w:type="dxa"/>
          </w:tcPr>
          <w:p w14:paraId="4E605F4A" w14:textId="77777777" w:rsidR="00716D01" w:rsidRDefault="00716D01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E5EC1">
              <w:rPr>
                <w:szCs w:val="20"/>
              </w:rPr>
              <w:t>Inches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FF7575" w:fill="auto"/>
          </w:tcPr>
          <w:p w14:paraId="623478D1" w14:textId="2978CA21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850524" w14:paraId="0DA9AE07" w14:textId="77777777" w:rsidTr="00086E6A">
        <w:trPr>
          <w:trHeight w:val="514"/>
        </w:trPr>
        <w:tc>
          <w:tcPr>
            <w:tcW w:w="2335" w:type="dxa"/>
          </w:tcPr>
          <w:p w14:paraId="692E1EB1" w14:textId="77777777" w:rsidR="00716D01" w:rsidRDefault="00716D01" w:rsidP="00716D0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350" w:type="dxa"/>
          </w:tcPr>
          <w:p w14:paraId="295C5401" w14:textId="1AEF7EC3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</w:tcPr>
          <w:p w14:paraId="560F6CD3" w14:textId="2221EF79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455" w:type="dxa"/>
          </w:tcPr>
          <w:p w14:paraId="28CEB8EA" w14:textId="218264E9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-0.3461</w:t>
            </w:r>
          </w:p>
        </w:tc>
        <w:tc>
          <w:tcPr>
            <w:tcW w:w="975" w:type="dxa"/>
          </w:tcPr>
          <w:p w14:paraId="1D98AFD1" w14:textId="77777777" w:rsidR="00716D01" w:rsidRDefault="00716D01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E5EC1">
              <w:rPr>
                <w:szCs w:val="20"/>
              </w:rPr>
              <w:t>Inches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FF7575" w:fill="auto"/>
          </w:tcPr>
          <w:p w14:paraId="059DB15B" w14:textId="16548F79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850524" w14:paraId="14646FE2" w14:textId="77777777" w:rsidTr="00086E6A">
        <w:trPr>
          <w:trHeight w:val="506"/>
        </w:trPr>
        <w:tc>
          <w:tcPr>
            <w:tcW w:w="2335" w:type="dxa"/>
          </w:tcPr>
          <w:p w14:paraId="4185FE56" w14:textId="77777777" w:rsidR="00716D01" w:rsidRDefault="00716D01" w:rsidP="00716D0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350" w:type="dxa"/>
          </w:tcPr>
          <w:p w14:paraId="4C7B0122" w14:textId="12243A4B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</w:tcPr>
          <w:p w14:paraId="25E751AA" w14:textId="0203FEB6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455" w:type="dxa"/>
          </w:tcPr>
          <w:p w14:paraId="3634B835" w14:textId="03B9631B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0.0012</w:t>
            </w:r>
          </w:p>
        </w:tc>
        <w:tc>
          <w:tcPr>
            <w:tcW w:w="975" w:type="dxa"/>
          </w:tcPr>
          <w:p w14:paraId="1F8B8DBE" w14:textId="77777777" w:rsidR="00716D01" w:rsidRDefault="00716D01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E5EC1">
              <w:rPr>
                <w:szCs w:val="20"/>
              </w:rPr>
              <w:t>Inches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47C96640" w14:textId="3135F0DD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850524" w14:paraId="2847166C" w14:textId="77777777" w:rsidTr="00086E6A">
        <w:trPr>
          <w:trHeight w:val="514"/>
        </w:trPr>
        <w:tc>
          <w:tcPr>
            <w:tcW w:w="2335" w:type="dxa"/>
          </w:tcPr>
          <w:p w14:paraId="6C24E147" w14:textId="77777777" w:rsidR="00716D01" w:rsidRDefault="00716D01" w:rsidP="00716D01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350" w:type="dxa"/>
          </w:tcPr>
          <w:p w14:paraId="5DE35920" w14:textId="5A6CA1F8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</w:tcPr>
          <w:p w14:paraId="75DF1609" w14:textId="4817E114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55" w:type="dxa"/>
          </w:tcPr>
          <w:p w14:paraId="0A5D4950" w14:textId="577EF118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75" w:type="dxa"/>
          </w:tcPr>
          <w:p w14:paraId="37D24739" w14:textId="77777777" w:rsidR="00716D01" w:rsidRDefault="00716D01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E5EC1">
              <w:rPr>
                <w:szCs w:val="20"/>
              </w:rPr>
              <w:t>Inches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19032249" w14:textId="4A2320AC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850524" w14:paraId="7C9AE941" w14:textId="77777777" w:rsidTr="00086E6A">
        <w:trPr>
          <w:trHeight w:val="514"/>
        </w:trPr>
        <w:tc>
          <w:tcPr>
            <w:tcW w:w="2335" w:type="dxa"/>
          </w:tcPr>
          <w:p w14:paraId="4A340726" w14:textId="77777777" w:rsidR="00716D01" w:rsidRDefault="00716D01" w:rsidP="00716D01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350" w:type="dxa"/>
          </w:tcPr>
          <w:p w14:paraId="49031572" w14:textId="706FAED5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</w:tcPr>
          <w:p w14:paraId="165A8BAF" w14:textId="783C1CFD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455" w:type="dxa"/>
          </w:tcPr>
          <w:p w14:paraId="2AAD872D" w14:textId="32ABFE7B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975" w:type="dxa"/>
          </w:tcPr>
          <w:p w14:paraId="5E279194" w14:textId="77777777" w:rsidR="00716D01" w:rsidRDefault="00716D01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E5EC1">
              <w:rPr>
                <w:szCs w:val="20"/>
              </w:rPr>
              <w:t>Inches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FF7575" w:fill="auto"/>
          </w:tcPr>
          <w:p w14:paraId="2F08B881" w14:textId="2AA90D0E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850524" w14:paraId="250F124D" w14:textId="77777777" w:rsidTr="00086E6A">
        <w:trPr>
          <w:trHeight w:val="506"/>
        </w:trPr>
        <w:tc>
          <w:tcPr>
            <w:tcW w:w="2335" w:type="dxa"/>
          </w:tcPr>
          <w:p w14:paraId="5DF34BE3" w14:textId="77777777" w:rsidR="00716D01" w:rsidRDefault="00716D01" w:rsidP="00716D01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350" w:type="dxa"/>
          </w:tcPr>
          <w:p w14:paraId="59B3253F" w14:textId="5D644263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</w:tcPr>
          <w:p w14:paraId="48A8BD4D" w14:textId="1DDEF37C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455" w:type="dxa"/>
          </w:tcPr>
          <w:p w14:paraId="0C72FD88" w14:textId="54C0F5EA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0.935</w:t>
            </w:r>
          </w:p>
        </w:tc>
        <w:tc>
          <w:tcPr>
            <w:tcW w:w="975" w:type="dxa"/>
          </w:tcPr>
          <w:p w14:paraId="3274F39E" w14:textId="77777777" w:rsidR="00716D01" w:rsidRDefault="00716D01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E5EC1">
              <w:rPr>
                <w:szCs w:val="20"/>
              </w:rPr>
              <w:t>Inches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FF7575" w:fill="auto"/>
          </w:tcPr>
          <w:p w14:paraId="4BB2CA7E" w14:textId="42392DEA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850524" w14:paraId="3B920EE6" w14:textId="77777777" w:rsidTr="00086E6A">
        <w:trPr>
          <w:trHeight w:val="514"/>
        </w:trPr>
        <w:tc>
          <w:tcPr>
            <w:tcW w:w="2335" w:type="dxa"/>
          </w:tcPr>
          <w:p w14:paraId="4E3DD53C" w14:textId="77777777" w:rsidR="00716D01" w:rsidRDefault="00716D01" w:rsidP="00716D01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350" w:type="dxa"/>
          </w:tcPr>
          <w:p w14:paraId="352A40A7" w14:textId="309AF57E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</w:tcPr>
          <w:p w14:paraId="30FF290D" w14:textId="0D3F967B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455" w:type="dxa"/>
          </w:tcPr>
          <w:p w14:paraId="47D69E28" w14:textId="53F70B26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0.935</w:t>
            </w:r>
          </w:p>
        </w:tc>
        <w:tc>
          <w:tcPr>
            <w:tcW w:w="975" w:type="dxa"/>
          </w:tcPr>
          <w:p w14:paraId="0F7E347C" w14:textId="77777777" w:rsidR="00716D01" w:rsidRDefault="00716D01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1E5EC1">
              <w:rPr>
                <w:szCs w:val="20"/>
              </w:rPr>
              <w:t>Inches</w:t>
            </w:r>
          </w:p>
        </w:tc>
        <w:tc>
          <w:tcPr>
            <w:tcW w:w="1795" w:type="dxa"/>
            <w:shd w:val="solid" w:color="FF7575" w:fill="auto"/>
          </w:tcPr>
          <w:p w14:paraId="77B02540" w14:textId="46D81C3D" w:rsidR="00716D01" w:rsidRDefault="00086E6A" w:rsidP="00716D0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D5250C3" w14:textId="77777777" w:rsidR="00347F85" w:rsidRPr="00347F85" w:rsidRDefault="00347F85" w:rsidP="000B560C">
      <w:pPr>
        <w:pStyle w:val="BodyText"/>
        <w:jc w:val="center"/>
      </w:pPr>
    </w:p>
    <w:tbl>
      <w:tblPr>
        <w:tblStyle w:val="TableGrid"/>
        <w:tblW w:w="499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70"/>
        <w:gridCol w:w="1319"/>
        <w:gridCol w:w="1201"/>
        <w:gridCol w:w="1181"/>
        <w:gridCol w:w="1346"/>
        <w:gridCol w:w="1113"/>
        <w:gridCol w:w="1113"/>
      </w:tblGrid>
      <w:tr w:rsidR="00734544" w14:paraId="69C88B56" w14:textId="77777777" w:rsidTr="00B84A12">
        <w:trPr>
          <w:trHeight w:val="524"/>
        </w:trPr>
        <w:tc>
          <w:tcPr>
            <w:tcW w:w="4590" w:type="dxa"/>
            <w:gridSpan w:val="3"/>
          </w:tcPr>
          <w:p w14:paraId="09F1466C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53" w:type="dxa"/>
            <w:gridSpan w:val="4"/>
          </w:tcPr>
          <w:p w14:paraId="08276133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58728622" w14:textId="77777777" w:rsidTr="00086E6A">
        <w:trPr>
          <w:trHeight w:val="524"/>
        </w:trPr>
        <w:tc>
          <w:tcPr>
            <w:tcW w:w="2070" w:type="dxa"/>
          </w:tcPr>
          <w:p w14:paraId="4D9649B8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1996EBC4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4DDF8276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129CD4EB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6" w:type="dxa"/>
          </w:tcPr>
          <w:p w14:paraId="25A0EC00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3" w:type="dxa"/>
          </w:tcPr>
          <w:p w14:paraId="298A916C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43F99268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734544" w14:paraId="2D3693F8" w14:textId="77777777" w:rsidTr="00086E6A">
        <w:trPr>
          <w:trHeight w:val="524"/>
        </w:trPr>
        <w:tc>
          <w:tcPr>
            <w:tcW w:w="2070" w:type="dxa"/>
          </w:tcPr>
          <w:p w14:paraId="3C90A4D6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19" w:type="dxa"/>
          </w:tcPr>
          <w:p w14:paraId="14108175" w14:textId="32ECEC9E" w:rsidR="00734544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01" w:type="dxa"/>
          </w:tcPr>
          <w:p w14:paraId="58432591" w14:textId="043ED119" w:rsidR="00734544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1" w:type="dxa"/>
          </w:tcPr>
          <w:p w14:paraId="23051121" w14:textId="708D59CB" w:rsidR="00734544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  <w:p w14:paraId="146EF695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6" w:type="dxa"/>
          </w:tcPr>
          <w:p w14:paraId="7FF67290" w14:textId="63F46952" w:rsidR="00734544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  <w:p w14:paraId="2C96069C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3" w:type="dxa"/>
          </w:tcPr>
          <w:p w14:paraId="128851BC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1113" w:type="dxa"/>
            <w:shd w:val="solid" w:color="FF7575" w:fill="auto"/>
          </w:tcPr>
          <w:p w14:paraId="12B46294" w14:textId="3CC95A6D" w:rsidR="00734544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1798CFDA" w14:textId="77777777" w:rsidTr="00086E6A">
        <w:trPr>
          <w:trHeight w:val="524"/>
        </w:trPr>
        <w:tc>
          <w:tcPr>
            <w:tcW w:w="2070" w:type="dxa"/>
          </w:tcPr>
          <w:p w14:paraId="21D76085" w14:textId="77777777" w:rsidR="00734544" w:rsidRPr="00E25035" w:rsidRDefault="00734544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5E9E9679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04FF76BA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577A7E15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6" w:type="dxa"/>
          </w:tcPr>
          <w:p w14:paraId="1143D488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3" w:type="dxa"/>
          </w:tcPr>
          <w:p w14:paraId="723D2445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2EA5541E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734544" w14:paraId="763BD84F" w14:textId="77777777" w:rsidTr="00086E6A">
        <w:trPr>
          <w:trHeight w:val="667"/>
        </w:trPr>
        <w:tc>
          <w:tcPr>
            <w:tcW w:w="2070" w:type="dxa"/>
          </w:tcPr>
          <w:p w14:paraId="5C6AA693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Position and M2 position </w:t>
            </w:r>
          </w:p>
        </w:tc>
        <w:tc>
          <w:tcPr>
            <w:tcW w:w="1319" w:type="dxa"/>
          </w:tcPr>
          <w:p w14:paraId="02854114" w14:textId="0BBDB0F0" w:rsidR="00734544" w:rsidRPr="00994843" w:rsidRDefault="00086E6A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4D1E506A" w14:textId="5F198430" w:rsidR="00734544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1EFFDC89" w14:textId="57611B01" w:rsidR="00734544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1.5987</w:t>
            </w:r>
          </w:p>
        </w:tc>
        <w:tc>
          <w:tcPr>
            <w:tcW w:w="1346" w:type="dxa"/>
          </w:tcPr>
          <w:p w14:paraId="58BC3F12" w14:textId="1B4D49A8" w:rsidR="00734544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0.0085</w:t>
            </w:r>
          </w:p>
        </w:tc>
        <w:tc>
          <w:tcPr>
            <w:tcW w:w="1113" w:type="dxa"/>
          </w:tcPr>
          <w:p w14:paraId="48CC846F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shd w:val="solid" w:color="FF7575" w:fill="auto"/>
          </w:tcPr>
          <w:p w14:paraId="69016991" w14:textId="350CDAE1" w:rsidR="00734544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09AB823A" w14:textId="77777777" w:rsidTr="00086E6A">
        <w:trPr>
          <w:trHeight w:val="832"/>
        </w:trPr>
        <w:tc>
          <w:tcPr>
            <w:tcW w:w="2070" w:type="dxa"/>
          </w:tcPr>
          <w:p w14:paraId="70E63978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2 Position and Linear Encoder position</w:t>
            </w:r>
          </w:p>
        </w:tc>
        <w:tc>
          <w:tcPr>
            <w:tcW w:w="1319" w:type="dxa"/>
          </w:tcPr>
          <w:p w14:paraId="4B37AAA7" w14:textId="5978CB41" w:rsidR="00734544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319A9E76" w14:textId="69D36E5D" w:rsidR="00734544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13BDEDE3" w14:textId="22C2240D" w:rsidR="00734544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0.6054</w:t>
            </w:r>
          </w:p>
        </w:tc>
        <w:tc>
          <w:tcPr>
            <w:tcW w:w="1346" w:type="dxa"/>
          </w:tcPr>
          <w:p w14:paraId="785BC8D8" w14:textId="300CF29B" w:rsidR="00734544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0.3755</w:t>
            </w:r>
          </w:p>
        </w:tc>
        <w:tc>
          <w:tcPr>
            <w:tcW w:w="1113" w:type="dxa"/>
          </w:tcPr>
          <w:p w14:paraId="74350D30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13" w:type="dxa"/>
            <w:shd w:val="solid" w:color="FF7575" w:fill="auto"/>
          </w:tcPr>
          <w:p w14:paraId="3247DB0E" w14:textId="5B724AD9" w:rsidR="00734544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786009AA" w14:textId="77777777" w:rsidTr="00B84A12">
        <w:trPr>
          <w:trHeight w:val="524"/>
        </w:trPr>
        <w:tc>
          <w:tcPr>
            <w:tcW w:w="2070" w:type="dxa"/>
          </w:tcPr>
          <w:p w14:paraId="13AFB241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19" w:type="dxa"/>
            <w:shd w:val="clear" w:color="auto" w:fill="A6A6A6" w:themeFill="background1" w:themeFillShade="A6"/>
          </w:tcPr>
          <w:p w14:paraId="56563084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201" w:type="dxa"/>
            <w:shd w:val="clear" w:color="auto" w:fill="A6A6A6" w:themeFill="background1" w:themeFillShade="A6"/>
          </w:tcPr>
          <w:p w14:paraId="43902E0A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1" w:type="dxa"/>
          </w:tcPr>
          <w:p w14:paraId="0D4319AA" w14:textId="2862951B" w:rsidR="00734544" w:rsidRPr="00E364E5" w:rsidRDefault="00086E6A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1.3388</w:t>
            </w:r>
          </w:p>
        </w:tc>
        <w:tc>
          <w:tcPr>
            <w:tcW w:w="1346" w:type="dxa"/>
          </w:tcPr>
          <w:p w14:paraId="623C550A" w14:textId="5890590E" w:rsidR="00734544" w:rsidRPr="00E364E5" w:rsidRDefault="00086E6A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0.2155</w:t>
            </w:r>
          </w:p>
        </w:tc>
        <w:tc>
          <w:tcPr>
            <w:tcW w:w="1113" w:type="dxa"/>
            <w:shd w:val="clear" w:color="auto" w:fill="FFFFFF" w:themeFill="background1"/>
          </w:tcPr>
          <w:p w14:paraId="3F974902" w14:textId="77777777" w:rsidR="00734544" w:rsidRPr="00734544" w:rsidRDefault="00734544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Amps</w:t>
            </w:r>
          </w:p>
        </w:tc>
        <w:tc>
          <w:tcPr>
            <w:tcW w:w="1113" w:type="dxa"/>
            <w:shd w:val="clear" w:color="auto" w:fill="A6A6A6" w:themeFill="background1" w:themeFillShade="A6"/>
          </w:tcPr>
          <w:p w14:paraId="29D8AC8B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175FAF4E" w14:textId="77777777" w:rsidR="009664A6" w:rsidRDefault="009664A6" w:rsidP="00F04E8F">
      <w:pPr>
        <w:pStyle w:val="BodyText"/>
        <w:spacing w:after="60"/>
        <w:ind w:left="0"/>
        <w:rPr>
          <w:szCs w:val="20"/>
        </w:rPr>
      </w:pPr>
    </w:p>
    <w:p w14:paraId="4CD4F038" w14:textId="77777777" w:rsidR="00C81CEB" w:rsidRDefault="009664A6" w:rsidP="004C17BC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3</w:t>
      </w:r>
    </w:p>
    <w:p w14:paraId="2D596EBE" w14:textId="77777777" w:rsidR="00086E6A" w:rsidRDefault="00086E6A" w:rsidP="00086E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29A6254" wp14:editId="1E1BBE86">
            <wp:extent cx="5429250" cy="23431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3A53" w14:textId="16E29944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Three</w:t>
      </w:r>
    </w:p>
    <w:p w14:paraId="2010669E" w14:textId="36EFECBA" w:rsidR="00FB100A" w:rsidRDefault="00FB100A" w:rsidP="004C17BC">
      <w:pPr>
        <w:pStyle w:val="BodyText"/>
        <w:ind w:left="0"/>
        <w:jc w:val="center"/>
      </w:pPr>
    </w:p>
    <w:p w14:paraId="6EB40523" w14:textId="77777777" w:rsidR="00086E6A" w:rsidRDefault="00086E6A" w:rsidP="00086E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87BDB88" wp14:editId="5F46C4B2">
            <wp:extent cx="5429250" cy="23431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049B" w14:textId="34E62513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-Current for Motor Three</w:t>
      </w:r>
    </w:p>
    <w:p w14:paraId="303D7FCF" w14:textId="2029627C" w:rsidR="00FB100A" w:rsidRDefault="00FB100A" w:rsidP="004C17BC">
      <w:pPr>
        <w:pStyle w:val="BodyText"/>
        <w:ind w:left="0"/>
        <w:jc w:val="center"/>
      </w:pPr>
    </w:p>
    <w:p w14:paraId="1E277F0F" w14:textId="77777777" w:rsidR="00086E6A" w:rsidRDefault="00086E6A" w:rsidP="00086E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2DF30DAE" wp14:editId="734E3ABE">
            <wp:extent cx="5429250" cy="234315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1A1E" w14:textId="3F2EED77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- M3 Delta for Motor Three</w:t>
      </w:r>
    </w:p>
    <w:p w14:paraId="425CFBD2" w14:textId="2D7FE2AB" w:rsidR="00FB100A" w:rsidRPr="00FB100A" w:rsidRDefault="00FB100A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289"/>
        <w:gridCol w:w="1095"/>
        <w:gridCol w:w="1347"/>
        <w:gridCol w:w="1114"/>
        <w:gridCol w:w="1114"/>
      </w:tblGrid>
      <w:tr w:rsidR="003050CA" w14:paraId="601614F7" w14:textId="77777777" w:rsidTr="00B84A12">
        <w:trPr>
          <w:trHeight w:val="350"/>
        </w:trPr>
        <w:tc>
          <w:tcPr>
            <w:tcW w:w="4680" w:type="dxa"/>
            <w:gridSpan w:val="3"/>
          </w:tcPr>
          <w:p w14:paraId="0435760B" w14:textId="77777777" w:rsidR="003050CA" w:rsidRPr="00E25035" w:rsidRDefault="003050CA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670" w:type="dxa"/>
            <w:gridSpan w:val="4"/>
          </w:tcPr>
          <w:p w14:paraId="11FE33CE" w14:textId="77777777" w:rsidR="003050CA" w:rsidRPr="00E25035" w:rsidRDefault="003050CA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3050CA" w14:paraId="79101F76" w14:textId="77777777" w:rsidTr="00086E6A">
        <w:trPr>
          <w:trHeight w:val="523"/>
        </w:trPr>
        <w:tc>
          <w:tcPr>
            <w:tcW w:w="2199" w:type="dxa"/>
          </w:tcPr>
          <w:p w14:paraId="4A2F2B3C" w14:textId="77777777" w:rsidR="003050CA" w:rsidRPr="00E25035" w:rsidRDefault="003050CA" w:rsidP="003050CA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0E9A7F08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58080E67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481D5D9C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299CFB7F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0668F81A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0402C36F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18109E" w14:paraId="0CE00BD4" w14:textId="77777777" w:rsidTr="00086E6A">
        <w:trPr>
          <w:trHeight w:val="523"/>
        </w:trPr>
        <w:tc>
          <w:tcPr>
            <w:tcW w:w="2199" w:type="dxa"/>
          </w:tcPr>
          <w:p w14:paraId="7A93DD29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192" w:type="dxa"/>
          </w:tcPr>
          <w:p w14:paraId="1598724C" w14:textId="73F8A0DF" w:rsidR="0018109E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89" w:type="dxa"/>
          </w:tcPr>
          <w:p w14:paraId="14657F97" w14:textId="27FC2276" w:rsidR="0018109E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095" w:type="dxa"/>
          </w:tcPr>
          <w:p w14:paraId="14DC7D41" w14:textId="209025F5" w:rsidR="0018109E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0.2007</w:t>
            </w:r>
          </w:p>
          <w:p w14:paraId="69BDDF55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7" w:type="dxa"/>
          </w:tcPr>
          <w:p w14:paraId="342DACFA" w14:textId="73BD5253" w:rsidR="0018109E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0.2741</w:t>
            </w:r>
          </w:p>
          <w:p w14:paraId="5751B847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4" w:type="dxa"/>
          </w:tcPr>
          <w:p w14:paraId="7517643D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1114" w:type="dxa"/>
            <w:shd w:val="solid" w:color="FF7575" w:fill="auto"/>
          </w:tcPr>
          <w:p w14:paraId="1D6D804F" w14:textId="63FAD6A6" w:rsidR="0018109E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2427E248" w14:textId="77777777" w:rsidTr="00086E6A">
        <w:trPr>
          <w:trHeight w:val="523"/>
        </w:trPr>
        <w:tc>
          <w:tcPr>
            <w:tcW w:w="2199" w:type="dxa"/>
          </w:tcPr>
          <w:p w14:paraId="0A326F2E" w14:textId="77777777" w:rsidR="0018109E" w:rsidRPr="00E25035" w:rsidRDefault="0018109E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4BDFDCCD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66267AF0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6D473A8D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7" w:type="dxa"/>
          </w:tcPr>
          <w:p w14:paraId="609E2C9B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2F221A0A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4A4DC268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18109E" w14:paraId="01463171" w14:textId="77777777" w:rsidTr="00086E6A">
        <w:trPr>
          <w:trHeight w:val="665"/>
        </w:trPr>
        <w:tc>
          <w:tcPr>
            <w:tcW w:w="2199" w:type="dxa"/>
          </w:tcPr>
          <w:p w14:paraId="2920971C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Position and M3 position </w:t>
            </w:r>
          </w:p>
        </w:tc>
        <w:tc>
          <w:tcPr>
            <w:tcW w:w="1192" w:type="dxa"/>
          </w:tcPr>
          <w:p w14:paraId="6251D46D" w14:textId="144760DD" w:rsidR="0018109E" w:rsidRPr="00994843" w:rsidRDefault="00086E6A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784F4FD5" w14:textId="5DABA775" w:rsidR="0018109E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15B69059" w14:textId="6963495A" w:rsidR="0018109E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1.585</w:t>
            </w:r>
          </w:p>
        </w:tc>
        <w:tc>
          <w:tcPr>
            <w:tcW w:w="1347" w:type="dxa"/>
          </w:tcPr>
          <w:p w14:paraId="17CC6473" w14:textId="2262D74B" w:rsidR="0018109E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0.0086</w:t>
            </w:r>
          </w:p>
        </w:tc>
        <w:tc>
          <w:tcPr>
            <w:tcW w:w="1114" w:type="dxa"/>
          </w:tcPr>
          <w:p w14:paraId="17365982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1B149FE1" w14:textId="76993AA7" w:rsidR="0018109E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516FD5A7" w14:textId="77777777" w:rsidTr="00086E6A">
        <w:trPr>
          <w:trHeight w:val="830"/>
        </w:trPr>
        <w:tc>
          <w:tcPr>
            <w:tcW w:w="2199" w:type="dxa"/>
          </w:tcPr>
          <w:p w14:paraId="7CE36017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3 Position and Linear Encoder position</w:t>
            </w:r>
          </w:p>
        </w:tc>
        <w:tc>
          <w:tcPr>
            <w:tcW w:w="1192" w:type="dxa"/>
          </w:tcPr>
          <w:p w14:paraId="39EA3A5C" w14:textId="713F11AA" w:rsidR="0018109E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69CD9EEE" w14:textId="0BB3D63B" w:rsidR="0018109E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1057038E" w14:textId="524AA155" w:rsidR="0018109E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0.6059</w:t>
            </w:r>
          </w:p>
        </w:tc>
        <w:tc>
          <w:tcPr>
            <w:tcW w:w="1347" w:type="dxa"/>
          </w:tcPr>
          <w:p w14:paraId="7530120F" w14:textId="566F9465" w:rsidR="0018109E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0.3753</w:t>
            </w:r>
          </w:p>
        </w:tc>
        <w:tc>
          <w:tcPr>
            <w:tcW w:w="1114" w:type="dxa"/>
          </w:tcPr>
          <w:p w14:paraId="5031C17C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14" w:type="dxa"/>
            <w:shd w:val="solid" w:color="FF7575" w:fill="auto"/>
          </w:tcPr>
          <w:p w14:paraId="1FD88B97" w14:textId="172B5D0D" w:rsidR="0018109E" w:rsidRDefault="00086E6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24C1A282" w14:textId="77777777" w:rsidTr="00B84A12">
        <w:trPr>
          <w:trHeight w:val="523"/>
        </w:trPr>
        <w:tc>
          <w:tcPr>
            <w:tcW w:w="2199" w:type="dxa"/>
          </w:tcPr>
          <w:p w14:paraId="4A64518B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05990E3A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289" w:type="dxa"/>
            <w:shd w:val="clear" w:color="auto" w:fill="A6A6A6" w:themeFill="background1" w:themeFillShade="A6"/>
          </w:tcPr>
          <w:p w14:paraId="5BC37A8B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095" w:type="dxa"/>
          </w:tcPr>
          <w:p w14:paraId="75411E87" w14:textId="6B4DF26F" w:rsidR="0018109E" w:rsidRPr="00E364E5" w:rsidRDefault="00086E6A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1.3396</w:t>
            </w:r>
          </w:p>
        </w:tc>
        <w:tc>
          <w:tcPr>
            <w:tcW w:w="1347" w:type="dxa"/>
          </w:tcPr>
          <w:p w14:paraId="5E3D20CB" w14:textId="352C5173" w:rsidR="0018109E" w:rsidRPr="00E364E5" w:rsidRDefault="00086E6A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0.2494</w:t>
            </w:r>
          </w:p>
        </w:tc>
        <w:tc>
          <w:tcPr>
            <w:tcW w:w="1114" w:type="dxa"/>
            <w:shd w:val="clear" w:color="auto" w:fill="FFFFFF" w:themeFill="background1"/>
          </w:tcPr>
          <w:p w14:paraId="6A200068" w14:textId="77777777" w:rsidR="0018109E" w:rsidRPr="0018109E" w:rsidRDefault="0018109E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18109E">
              <w:rPr>
                <w:color w:val="auto"/>
                <w:szCs w:val="20"/>
              </w:rPr>
              <w:t>Amps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68BC8EDD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tbl>
      <w:tblPr>
        <w:tblStyle w:val="TableGrid"/>
        <w:tblpPr w:leftFromText="187" w:rightFromText="187" w:vertAnchor="text" w:horzAnchor="margin" w:tblpY="145"/>
        <w:tblW w:w="5000" w:type="pct"/>
        <w:tblLayout w:type="fixed"/>
        <w:tblLook w:val="04A0" w:firstRow="1" w:lastRow="0" w:firstColumn="1" w:lastColumn="0" w:noHBand="0" w:noVBand="1"/>
      </w:tblPr>
      <w:tblGrid>
        <w:gridCol w:w="2221"/>
        <w:gridCol w:w="1622"/>
        <w:gridCol w:w="1396"/>
        <w:gridCol w:w="1471"/>
        <w:gridCol w:w="1320"/>
        <w:gridCol w:w="1320"/>
      </w:tblGrid>
      <w:tr w:rsidR="0018109E" w14:paraId="6A733960" w14:textId="77777777" w:rsidTr="0018109E">
        <w:trPr>
          <w:trHeight w:val="285"/>
        </w:trPr>
        <w:tc>
          <w:tcPr>
            <w:tcW w:w="6115" w:type="dxa"/>
            <w:gridSpan w:val="3"/>
          </w:tcPr>
          <w:p w14:paraId="3384101F" w14:textId="77777777" w:rsidR="0018109E" w:rsidRPr="0018109E" w:rsidRDefault="0018109E" w:rsidP="0018109E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70" w:type="dxa"/>
            <w:gridSpan w:val="3"/>
          </w:tcPr>
          <w:p w14:paraId="6C6B4642" w14:textId="77777777" w:rsidR="0018109E" w:rsidRPr="0018109E" w:rsidRDefault="0018109E" w:rsidP="0018109E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Results</w:t>
            </w:r>
          </w:p>
        </w:tc>
      </w:tr>
      <w:tr w:rsidR="0018109E" w14:paraId="137D87A3" w14:textId="77777777" w:rsidTr="00086E6A">
        <w:trPr>
          <w:trHeight w:val="285"/>
        </w:trPr>
        <w:tc>
          <w:tcPr>
            <w:tcW w:w="2605" w:type="dxa"/>
          </w:tcPr>
          <w:p w14:paraId="616D0B30" w14:textId="77777777" w:rsidR="0018109E" w:rsidRPr="0018109E" w:rsidRDefault="0018109E" w:rsidP="0018109E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890" w:type="dxa"/>
          </w:tcPr>
          <w:p w14:paraId="2F531F2F" w14:textId="77777777" w:rsidR="0018109E" w:rsidRPr="0018109E" w:rsidRDefault="0018109E" w:rsidP="0018109E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Expected Difference from Test rig encoder</w:t>
            </w:r>
          </w:p>
        </w:tc>
        <w:tc>
          <w:tcPr>
            <w:tcW w:w="1620" w:type="dxa"/>
          </w:tcPr>
          <w:p w14:paraId="22E01363" w14:textId="77777777" w:rsidR="0018109E" w:rsidRPr="0018109E" w:rsidRDefault="0018109E" w:rsidP="0018109E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Tolerance</w:t>
            </w:r>
          </w:p>
        </w:tc>
        <w:tc>
          <w:tcPr>
            <w:tcW w:w="1710" w:type="dxa"/>
          </w:tcPr>
          <w:p w14:paraId="0954711E" w14:textId="77777777" w:rsidR="0018109E" w:rsidRPr="0018109E" w:rsidRDefault="0018109E" w:rsidP="0018109E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Difference from Test rig encoder</w:t>
            </w:r>
          </w:p>
        </w:tc>
        <w:tc>
          <w:tcPr>
            <w:tcW w:w="1530" w:type="dxa"/>
          </w:tcPr>
          <w:p w14:paraId="07844F90" w14:textId="77777777" w:rsidR="0018109E" w:rsidRPr="0018109E" w:rsidRDefault="0018109E" w:rsidP="0018109E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Units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9ECFB9C" w14:textId="77777777" w:rsidR="0018109E" w:rsidRPr="0018109E" w:rsidRDefault="0018109E" w:rsidP="0018109E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18109E">
              <w:rPr>
                <w:b/>
                <w:bCs/>
                <w:szCs w:val="20"/>
              </w:rPr>
              <w:t>Pass/Fail</w:t>
            </w:r>
          </w:p>
        </w:tc>
      </w:tr>
      <w:tr w:rsidR="0018109E" w14:paraId="3CFB8D65" w14:textId="77777777" w:rsidTr="00086E6A">
        <w:trPr>
          <w:trHeight w:val="514"/>
        </w:trPr>
        <w:tc>
          <w:tcPr>
            <w:tcW w:w="2605" w:type="dxa"/>
          </w:tcPr>
          <w:p w14:paraId="51C92459" w14:textId="77777777" w:rsidR="0018109E" w:rsidRDefault="0018109E" w:rsidP="0018109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90" w:type="dxa"/>
          </w:tcPr>
          <w:p w14:paraId="2C8443A6" w14:textId="34B59430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6923FE8F" w14:textId="517972B5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4E9AA30" w14:textId="35E7D139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0.0137</w:t>
            </w:r>
          </w:p>
        </w:tc>
        <w:tc>
          <w:tcPr>
            <w:tcW w:w="1530" w:type="dxa"/>
          </w:tcPr>
          <w:p w14:paraId="3332BF0B" w14:textId="77777777" w:rsidR="0018109E" w:rsidRDefault="0018109E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B9FF93" w:fill="auto"/>
          </w:tcPr>
          <w:p w14:paraId="3CD7C70A" w14:textId="03F757D9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8109E" w14:paraId="50F9F604" w14:textId="77777777" w:rsidTr="00086E6A">
        <w:trPr>
          <w:trHeight w:val="890"/>
        </w:trPr>
        <w:tc>
          <w:tcPr>
            <w:tcW w:w="2605" w:type="dxa"/>
          </w:tcPr>
          <w:p w14:paraId="196C2F77" w14:textId="77777777" w:rsidR="0018109E" w:rsidRDefault="0018109E" w:rsidP="0018109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90" w:type="dxa"/>
          </w:tcPr>
          <w:p w14:paraId="66659E8D" w14:textId="3162C112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63807B82" w14:textId="0D71FF44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530F26D5" w14:textId="5E77D99A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0.0138</w:t>
            </w:r>
          </w:p>
        </w:tc>
        <w:tc>
          <w:tcPr>
            <w:tcW w:w="1530" w:type="dxa"/>
          </w:tcPr>
          <w:p w14:paraId="075195D8" w14:textId="77777777" w:rsidR="0018109E" w:rsidRDefault="0018109E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C7277">
              <w:rPr>
                <w:szCs w:val="20"/>
              </w:rPr>
              <w:t>Inches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B9FF93" w:fill="auto"/>
          </w:tcPr>
          <w:p w14:paraId="5FEE387D" w14:textId="5F49F26B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8109E" w14:paraId="4CD16BCF" w14:textId="77777777" w:rsidTr="00086E6A">
        <w:trPr>
          <w:trHeight w:val="514"/>
        </w:trPr>
        <w:tc>
          <w:tcPr>
            <w:tcW w:w="2605" w:type="dxa"/>
          </w:tcPr>
          <w:p w14:paraId="205FD2CB" w14:textId="77777777" w:rsidR="0018109E" w:rsidRDefault="0018109E" w:rsidP="0018109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90" w:type="dxa"/>
          </w:tcPr>
          <w:p w14:paraId="17267956" w14:textId="5D55E057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620" w:type="dxa"/>
          </w:tcPr>
          <w:p w14:paraId="3A098593" w14:textId="5ECA4D17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A562E1F" w14:textId="781F40D2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-0.3616</w:t>
            </w:r>
          </w:p>
        </w:tc>
        <w:tc>
          <w:tcPr>
            <w:tcW w:w="1530" w:type="dxa"/>
          </w:tcPr>
          <w:p w14:paraId="77342D4E" w14:textId="77777777" w:rsidR="0018109E" w:rsidRDefault="0018109E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C7277">
              <w:rPr>
                <w:szCs w:val="20"/>
              </w:rPr>
              <w:t>Inches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27BB0592" w14:textId="69AA46DB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4C95FAC6" w14:textId="77777777" w:rsidTr="00086E6A">
        <w:trPr>
          <w:trHeight w:val="514"/>
        </w:trPr>
        <w:tc>
          <w:tcPr>
            <w:tcW w:w="2605" w:type="dxa"/>
          </w:tcPr>
          <w:p w14:paraId="1921BFC4" w14:textId="77777777" w:rsidR="0018109E" w:rsidRDefault="0018109E" w:rsidP="0018109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M1 position + M3 position = test rig encoder</w:t>
            </w:r>
          </w:p>
        </w:tc>
        <w:tc>
          <w:tcPr>
            <w:tcW w:w="1890" w:type="dxa"/>
          </w:tcPr>
          <w:p w14:paraId="3EC67455" w14:textId="24D5521A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5E69A836" w14:textId="65BB2BC3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666F676" w14:textId="3E16DA88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-0.3616</w:t>
            </w:r>
          </w:p>
        </w:tc>
        <w:tc>
          <w:tcPr>
            <w:tcW w:w="1530" w:type="dxa"/>
          </w:tcPr>
          <w:p w14:paraId="0709D45A" w14:textId="77777777" w:rsidR="0018109E" w:rsidRDefault="0018109E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C7277">
              <w:rPr>
                <w:szCs w:val="20"/>
              </w:rPr>
              <w:t>Inches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1F243F1D" w14:textId="56B52638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6C1BC2BA" w14:textId="77777777" w:rsidTr="00086E6A">
        <w:trPr>
          <w:trHeight w:val="506"/>
        </w:trPr>
        <w:tc>
          <w:tcPr>
            <w:tcW w:w="2605" w:type="dxa"/>
          </w:tcPr>
          <w:p w14:paraId="30C26375" w14:textId="77777777" w:rsidR="0018109E" w:rsidRDefault="0018109E" w:rsidP="0018109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2C6E5E11" w14:textId="494897AB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211B6E7F" w14:textId="2C6CC296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346ABA15" w14:textId="337BCA91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0.0014</w:t>
            </w:r>
          </w:p>
        </w:tc>
        <w:tc>
          <w:tcPr>
            <w:tcW w:w="1530" w:type="dxa"/>
          </w:tcPr>
          <w:p w14:paraId="7D717717" w14:textId="77777777" w:rsidR="0018109E" w:rsidRDefault="0018109E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C7277">
              <w:rPr>
                <w:szCs w:val="20"/>
              </w:rPr>
              <w:t>Inches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B9FF93" w:fill="auto"/>
          </w:tcPr>
          <w:p w14:paraId="04F2A7CB" w14:textId="28CDD302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8109E" w14:paraId="200D597D" w14:textId="77777777" w:rsidTr="00086E6A">
        <w:trPr>
          <w:trHeight w:val="514"/>
        </w:trPr>
        <w:tc>
          <w:tcPr>
            <w:tcW w:w="2605" w:type="dxa"/>
          </w:tcPr>
          <w:p w14:paraId="000A4B51" w14:textId="77777777" w:rsidR="0018109E" w:rsidRDefault="0018109E" w:rsidP="0018109E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25F80BB7" w14:textId="0FDA384D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37E6222E" w14:textId="5E98B633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12BA16C1" w14:textId="379A6C45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530" w:type="dxa"/>
          </w:tcPr>
          <w:p w14:paraId="0807AE01" w14:textId="77777777" w:rsidR="0018109E" w:rsidRDefault="0018109E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C7277">
              <w:rPr>
                <w:szCs w:val="20"/>
              </w:rPr>
              <w:t>Inches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B9FF93" w:fill="auto"/>
          </w:tcPr>
          <w:p w14:paraId="29AAFF35" w14:textId="7D63789C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8109E" w14:paraId="622CDB85" w14:textId="77777777" w:rsidTr="00086E6A">
        <w:trPr>
          <w:trHeight w:val="514"/>
        </w:trPr>
        <w:tc>
          <w:tcPr>
            <w:tcW w:w="2605" w:type="dxa"/>
          </w:tcPr>
          <w:p w14:paraId="3B2EE3F5" w14:textId="77777777" w:rsidR="0018109E" w:rsidRDefault="0018109E" w:rsidP="0018109E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10EBF5CA" w14:textId="50B9E09D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4740FA4F" w14:textId="14CC33A6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2CF7DD2" w14:textId="37625E8F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1530" w:type="dxa"/>
          </w:tcPr>
          <w:p w14:paraId="0D1AA1F5" w14:textId="77777777" w:rsidR="0018109E" w:rsidRDefault="0018109E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C7277">
              <w:rPr>
                <w:szCs w:val="20"/>
              </w:rPr>
              <w:t>Inches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51C3DE1D" w14:textId="4D5ECB36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28E313B3" w14:textId="77777777" w:rsidTr="00086E6A">
        <w:trPr>
          <w:trHeight w:val="506"/>
        </w:trPr>
        <w:tc>
          <w:tcPr>
            <w:tcW w:w="2605" w:type="dxa"/>
          </w:tcPr>
          <w:p w14:paraId="6DEE671D" w14:textId="77777777" w:rsidR="0018109E" w:rsidRDefault="0018109E" w:rsidP="0018109E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6DF6AFA7" w14:textId="1A842B31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2BBD9E11" w14:textId="556D9443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465CA85" w14:textId="00EC0FE8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0.9503</w:t>
            </w:r>
          </w:p>
        </w:tc>
        <w:tc>
          <w:tcPr>
            <w:tcW w:w="1530" w:type="dxa"/>
          </w:tcPr>
          <w:p w14:paraId="701709B5" w14:textId="77777777" w:rsidR="0018109E" w:rsidRDefault="0018109E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C7277">
              <w:rPr>
                <w:szCs w:val="20"/>
              </w:rPr>
              <w:t>Inches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3EDC6A34" w14:textId="3624D886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27EAF594" w14:textId="77777777" w:rsidTr="00086E6A">
        <w:trPr>
          <w:trHeight w:val="514"/>
        </w:trPr>
        <w:tc>
          <w:tcPr>
            <w:tcW w:w="2605" w:type="dxa"/>
          </w:tcPr>
          <w:p w14:paraId="2A778675" w14:textId="77777777" w:rsidR="0018109E" w:rsidRDefault="0018109E" w:rsidP="0018109E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466DF478" w14:textId="3439F2F3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034881C1" w14:textId="54530870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FA67AA5" w14:textId="781CA35E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0.9504</w:t>
            </w:r>
          </w:p>
        </w:tc>
        <w:tc>
          <w:tcPr>
            <w:tcW w:w="1530" w:type="dxa"/>
          </w:tcPr>
          <w:p w14:paraId="00BBC1E5" w14:textId="77777777" w:rsidR="0018109E" w:rsidRDefault="0018109E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C7277">
              <w:rPr>
                <w:szCs w:val="20"/>
              </w:rPr>
              <w:t>Inches</w:t>
            </w:r>
          </w:p>
        </w:tc>
        <w:tc>
          <w:tcPr>
            <w:tcW w:w="1530" w:type="dxa"/>
            <w:shd w:val="solid" w:color="FF7575" w:fill="auto"/>
          </w:tcPr>
          <w:p w14:paraId="3E0A3047" w14:textId="13FFEA32" w:rsidR="0018109E" w:rsidRDefault="00086E6A" w:rsidP="0018109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BDBEF47" w14:textId="77777777" w:rsidR="001D4E1B" w:rsidRPr="000B560C" w:rsidRDefault="001D4E1B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</w:p>
    <w:p w14:paraId="3F775FB1" w14:textId="77777777" w:rsidR="00A32BF2" w:rsidRPr="007463D8" w:rsidRDefault="00D53B8C" w:rsidP="007463D8">
      <w:pPr>
        <w:pStyle w:val="Heading9"/>
        <w:rPr>
          <w:b/>
          <w:bCs/>
          <w:sz w:val="32"/>
          <w:szCs w:val="32"/>
        </w:rPr>
      </w:pPr>
      <w:bookmarkStart w:id="14" w:name="_Ref129074067"/>
      <w:r w:rsidRPr="007463D8">
        <w:rPr>
          <w:rStyle w:val="Heading9Char"/>
          <w:b/>
          <w:bCs/>
          <w:sz w:val="32"/>
          <w:szCs w:val="32"/>
        </w:rPr>
        <w:t>6.</w:t>
      </w:r>
      <w:r w:rsidR="001D6321" w:rsidRPr="007463D8">
        <w:rPr>
          <w:rStyle w:val="Heading9Char"/>
          <w:b/>
          <w:bCs/>
          <w:sz w:val="32"/>
          <w:szCs w:val="32"/>
        </w:rPr>
        <w:t>6</w:t>
      </w:r>
      <w:r w:rsidRPr="007463D8">
        <w:rPr>
          <w:rStyle w:val="Heading9Char"/>
          <w:b/>
          <w:bCs/>
          <w:sz w:val="32"/>
          <w:szCs w:val="32"/>
        </w:rPr>
        <w:t>.</w:t>
      </w:r>
      <w:r w:rsidR="001D6321" w:rsidRPr="007463D8">
        <w:rPr>
          <w:rStyle w:val="Heading9Char"/>
          <w:b/>
          <w:bCs/>
          <w:sz w:val="32"/>
          <w:szCs w:val="32"/>
        </w:rPr>
        <w:t>7</w:t>
      </w:r>
      <w:r w:rsidR="00450FCF" w:rsidRPr="007463D8">
        <w:rPr>
          <w:rStyle w:val="Heading9Char"/>
          <w:b/>
          <w:bCs/>
          <w:sz w:val="32"/>
          <w:szCs w:val="32"/>
        </w:rPr>
        <w:t xml:space="preserve"> </w:t>
      </w:r>
      <w:r w:rsidR="00A32BF2" w:rsidRPr="007463D8">
        <w:rPr>
          <w:rStyle w:val="Heading9Char"/>
          <w:b/>
          <w:bCs/>
          <w:sz w:val="32"/>
          <w:szCs w:val="32"/>
        </w:rPr>
        <w:t>Performance Test – unloaded operation</w:t>
      </w:r>
      <w:r w:rsidR="00A32BF2" w:rsidRPr="007463D8">
        <w:rPr>
          <w:b/>
          <w:bCs/>
          <w:sz w:val="32"/>
          <w:szCs w:val="32"/>
        </w:rPr>
        <w:t xml:space="preserve"> (one channel operation)</w:t>
      </w:r>
      <w:bookmarkEnd w:id="14"/>
    </w:p>
    <w:p w14:paraId="619EEE87" w14:textId="77777777" w:rsidR="00A32BF2" w:rsidRDefault="00D53B8C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</w:t>
      </w:r>
      <w:r w:rsidR="001D6321">
        <w:rPr>
          <w:b/>
          <w:bCs/>
          <w:szCs w:val="20"/>
        </w:rPr>
        <w:t>6</w:t>
      </w:r>
      <w:r>
        <w:rPr>
          <w:b/>
          <w:bCs/>
          <w:szCs w:val="20"/>
        </w:rPr>
        <w:t>.</w:t>
      </w:r>
      <w:r w:rsidR="001D6321" w:rsidRPr="001D6321">
        <w:rPr>
          <w:b/>
          <w:bCs/>
          <w:color w:val="auto"/>
          <w:szCs w:val="20"/>
        </w:rPr>
        <w:t>7</w:t>
      </w:r>
      <w:r>
        <w:rPr>
          <w:b/>
          <w:bCs/>
          <w:szCs w:val="20"/>
        </w:rPr>
        <w:t>.1</w:t>
      </w:r>
      <w:r w:rsidR="005D10C6">
        <w:rPr>
          <w:b/>
          <w:bCs/>
          <w:szCs w:val="20"/>
        </w:rPr>
        <w:t>.1</w:t>
      </w:r>
      <w:r w:rsidR="00A32BF2">
        <w:rPr>
          <w:b/>
          <w:bCs/>
          <w:szCs w:val="20"/>
        </w:rPr>
        <w:t xml:space="preserve"> MCE 1 - Step Response Test </w:t>
      </w:r>
    </w:p>
    <w:p w14:paraId="29319A18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09DC1244" w14:textId="77777777" w:rsidR="00086E6A" w:rsidRDefault="00086E6A" w:rsidP="00086E6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A918EE6" wp14:editId="7148BB72">
            <wp:extent cx="5943600" cy="2131060"/>
            <wp:effectExtent l="0" t="0" r="0" b="254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687C" w14:textId="61CB99F5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- Results for Motor One</w:t>
      </w:r>
    </w:p>
    <w:p w14:paraId="6EF15785" w14:textId="135A4A2B" w:rsidR="00C1291F" w:rsidRDefault="00C1291F" w:rsidP="004C17BC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3BB76A20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408"/>
        <w:gridCol w:w="2637"/>
      </w:tblGrid>
      <w:tr w:rsidR="003050CA" w14:paraId="12EA8E3E" w14:textId="77777777" w:rsidTr="003050CA">
        <w:tc>
          <w:tcPr>
            <w:tcW w:w="3145" w:type="dxa"/>
          </w:tcPr>
          <w:p w14:paraId="066F1B2E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</w:tcPr>
          <w:p w14:paraId="6F72671C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69523325" w14:textId="77777777" w:rsidTr="00086E6A">
        <w:tc>
          <w:tcPr>
            <w:tcW w:w="3145" w:type="dxa"/>
          </w:tcPr>
          <w:p w14:paraId="4B5F97BF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D4D4F35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408" w:type="dxa"/>
          </w:tcPr>
          <w:p w14:paraId="09E46F69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Units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14:paraId="1B92C9BE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Pass/Fail</w:t>
            </w:r>
          </w:p>
        </w:tc>
      </w:tr>
      <w:tr w:rsidR="003050CA" w14:paraId="18978873" w14:textId="77777777" w:rsidTr="00086E6A">
        <w:tc>
          <w:tcPr>
            <w:tcW w:w="3145" w:type="dxa"/>
          </w:tcPr>
          <w:p w14:paraId="11810A54" w14:textId="77777777" w:rsidR="003050CA" w:rsidRPr="003B2DF7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E7603F9" w14:textId="5256656D" w:rsidR="003050CA" w:rsidRDefault="00086E6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3.264</w:t>
            </w:r>
          </w:p>
        </w:tc>
        <w:tc>
          <w:tcPr>
            <w:tcW w:w="1408" w:type="dxa"/>
          </w:tcPr>
          <w:p w14:paraId="30831790" w14:textId="77777777" w:rsidR="003050CA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37" w:type="dxa"/>
            <w:tcBorders>
              <w:bottom w:val="single" w:sz="4" w:space="0" w:color="auto"/>
            </w:tcBorders>
            <w:shd w:val="solid" w:color="B9FF93" w:fill="auto"/>
          </w:tcPr>
          <w:p w14:paraId="302BBA51" w14:textId="42A35AEE" w:rsidR="003050CA" w:rsidRPr="003B2DF7" w:rsidRDefault="00086E6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050CA" w14:paraId="56BFBE78" w14:textId="77777777" w:rsidTr="00086E6A">
        <w:tc>
          <w:tcPr>
            <w:tcW w:w="3145" w:type="dxa"/>
          </w:tcPr>
          <w:p w14:paraId="085A6126" w14:textId="77777777" w:rsidR="003050CA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0E4D9938" w14:textId="46900CC4" w:rsidR="003050CA" w:rsidRPr="00C847E4" w:rsidRDefault="00086E6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205</w:t>
            </w:r>
          </w:p>
        </w:tc>
        <w:tc>
          <w:tcPr>
            <w:tcW w:w="1408" w:type="dxa"/>
          </w:tcPr>
          <w:p w14:paraId="51FBA57A" w14:textId="77777777" w:rsidR="003050CA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miliseconds</w:t>
            </w:r>
            <w:proofErr w:type="spellEnd"/>
          </w:p>
        </w:tc>
        <w:tc>
          <w:tcPr>
            <w:tcW w:w="2637" w:type="dxa"/>
            <w:shd w:val="solid" w:color="FF7575" w:fill="auto"/>
          </w:tcPr>
          <w:p w14:paraId="3E0812A3" w14:textId="5C0E678F" w:rsidR="003050CA" w:rsidRDefault="00086E6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4FAF7D5" w14:textId="77777777" w:rsidR="00A32BF2" w:rsidRPr="006770F5" w:rsidRDefault="00A32BF2" w:rsidP="00A32BF2">
      <w:pPr>
        <w:rPr>
          <w:b/>
          <w:bCs/>
          <w:u w:val="single"/>
        </w:rPr>
      </w:pPr>
    </w:p>
    <w:p w14:paraId="7B0271FA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3050CA" w14:paraId="0CE9F62C" w14:textId="77777777" w:rsidTr="003050CA">
        <w:tc>
          <w:tcPr>
            <w:tcW w:w="3145" w:type="dxa"/>
          </w:tcPr>
          <w:p w14:paraId="27DB8E97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CF9F99E" w14:textId="77777777" w:rsidR="003050CA" w:rsidRPr="003B2DF7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2D521A0F" w14:textId="77777777" w:rsidTr="00086E6A">
        <w:tc>
          <w:tcPr>
            <w:tcW w:w="3145" w:type="dxa"/>
          </w:tcPr>
          <w:p w14:paraId="0695AC50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70020A0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AF0705F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1513A29D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3050CA" w14:paraId="3B027D5C" w14:textId="77777777" w:rsidTr="00086E6A">
        <w:tc>
          <w:tcPr>
            <w:tcW w:w="3145" w:type="dxa"/>
          </w:tcPr>
          <w:p w14:paraId="41BE6DB1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182FAA3" w14:textId="6F53D3B4" w:rsidR="003050CA" w:rsidRDefault="00086E6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-3.2049</w:t>
            </w:r>
          </w:p>
        </w:tc>
        <w:tc>
          <w:tcPr>
            <w:tcW w:w="1373" w:type="dxa"/>
          </w:tcPr>
          <w:p w14:paraId="58D6292A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2AF603F4" w14:textId="397C75AD" w:rsidR="003050CA" w:rsidRDefault="00086E6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050CA" w14:paraId="0465C807" w14:textId="77777777" w:rsidTr="00086E6A">
        <w:tc>
          <w:tcPr>
            <w:tcW w:w="3145" w:type="dxa"/>
          </w:tcPr>
          <w:p w14:paraId="69900477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55084576" w14:textId="7A743A2B" w:rsidR="003050CA" w:rsidRDefault="00086E6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197</w:t>
            </w:r>
          </w:p>
        </w:tc>
        <w:tc>
          <w:tcPr>
            <w:tcW w:w="1373" w:type="dxa"/>
          </w:tcPr>
          <w:p w14:paraId="395D9FDA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miliseconds</w:t>
            </w:r>
            <w:proofErr w:type="spellEnd"/>
          </w:p>
        </w:tc>
        <w:tc>
          <w:tcPr>
            <w:tcW w:w="2672" w:type="dxa"/>
            <w:shd w:val="solid" w:color="FF7575" w:fill="auto"/>
          </w:tcPr>
          <w:p w14:paraId="57CA3BD2" w14:textId="29749FA6" w:rsidR="003050CA" w:rsidRDefault="00086E6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FB754C3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473B9ABA" w14:textId="77777777" w:rsidR="00A32BF2" w:rsidRDefault="00D53B8C" w:rsidP="00A32BF2">
      <w:pPr>
        <w:pStyle w:val="BodyText"/>
        <w:spacing w:after="60"/>
        <w:ind w:left="0"/>
      </w:pPr>
      <w:r>
        <w:rPr>
          <w:b/>
          <w:bCs/>
          <w:szCs w:val="20"/>
        </w:rPr>
        <w:t>6.</w:t>
      </w:r>
      <w:proofErr w:type="gramStart"/>
      <w:r w:rsidR="001D6321">
        <w:rPr>
          <w:b/>
          <w:bCs/>
          <w:szCs w:val="20"/>
        </w:rPr>
        <w:t>6</w:t>
      </w:r>
      <w:r>
        <w:rPr>
          <w:b/>
          <w:bCs/>
          <w:szCs w:val="20"/>
        </w:rPr>
        <w:t>.</w:t>
      </w:r>
      <w:r w:rsidR="001D6321">
        <w:rPr>
          <w:b/>
          <w:bCs/>
          <w:szCs w:val="20"/>
        </w:rPr>
        <w:t>7</w:t>
      </w:r>
      <w:r>
        <w:rPr>
          <w:b/>
          <w:bCs/>
          <w:szCs w:val="20"/>
        </w:rPr>
        <w:t>.</w:t>
      </w:r>
      <w:r w:rsidR="005D10C6">
        <w:rPr>
          <w:b/>
          <w:bCs/>
          <w:szCs w:val="20"/>
        </w:rPr>
        <w:t>.</w:t>
      </w:r>
      <w:proofErr w:type="gramEnd"/>
      <w:r w:rsidR="005D10C6">
        <w:rPr>
          <w:b/>
          <w:bCs/>
          <w:szCs w:val="20"/>
        </w:rPr>
        <w:t>1.2</w:t>
      </w:r>
      <w:r w:rsidR="00A32BF2" w:rsidRPr="00F858AC">
        <w:rPr>
          <w:b/>
          <w:bCs/>
          <w:szCs w:val="20"/>
        </w:rPr>
        <w:t xml:space="preserve"> </w:t>
      </w:r>
      <w:r w:rsidR="00A32BF2">
        <w:rPr>
          <w:b/>
          <w:bCs/>
          <w:szCs w:val="20"/>
        </w:rPr>
        <w:t xml:space="preserve">MCE 1 - </w:t>
      </w:r>
      <w:r w:rsidR="00A32BF2" w:rsidRPr="00F858AC">
        <w:rPr>
          <w:b/>
          <w:bCs/>
          <w:szCs w:val="20"/>
        </w:rPr>
        <w:t>Frequency Response</w:t>
      </w:r>
      <w:r w:rsidR="00A32BF2">
        <w:tab/>
        <w:t xml:space="preserve"> </w:t>
      </w:r>
    </w:p>
    <w:p w14:paraId="54AB9BE6" w14:textId="77777777" w:rsidR="00784682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69F15AA2" w14:textId="77777777" w:rsidR="00086E6A" w:rsidRDefault="00086E6A" w:rsidP="00086E6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B8DF7EF" wp14:editId="1918BE35">
            <wp:extent cx="5943600" cy="1098550"/>
            <wp:effectExtent l="0" t="0" r="0" b="635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EAF7" w14:textId="5472F4E0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- Phase for Motor One</w:t>
      </w:r>
    </w:p>
    <w:p w14:paraId="5688A796" w14:textId="413A057D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73F5DD13" w14:textId="77777777" w:rsidR="00086E6A" w:rsidRDefault="00086E6A" w:rsidP="00086E6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74909D3" wp14:editId="1E6B657B">
            <wp:extent cx="5943600" cy="1445260"/>
            <wp:effectExtent l="0" t="0" r="0" b="254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2840" w14:textId="7DA39B36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- Magnitude for Motor One</w:t>
      </w:r>
    </w:p>
    <w:p w14:paraId="539207F2" w14:textId="1AB384AF" w:rsidR="00724FEF" w:rsidRPr="00B51664" w:rsidRDefault="00724FEF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2447C2AE" w14:textId="77777777" w:rsidR="00030262" w:rsidRPr="004F4C1E" w:rsidRDefault="004A6AEF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t>Frequency Response</w:t>
      </w:r>
      <w:r w:rsidR="004F4C1E" w:rsidRPr="004F4C1E">
        <w:rPr>
          <w:b/>
          <w:bCs/>
        </w:rPr>
        <w:t xml:space="preserve">                         </w:t>
      </w:r>
    </w:p>
    <w:p w14:paraId="70045909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274F9A" w14:paraId="37EB348F" w14:textId="77777777" w:rsidTr="00086E6A">
        <w:trPr>
          <w:trHeight w:val="628"/>
        </w:trPr>
        <w:tc>
          <w:tcPr>
            <w:tcW w:w="1993" w:type="dxa"/>
          </w:tcPr>
          <w:p w14:paraId="71D8A793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1FA1B59B" w14:textId="77777777" w:rsidR="00BF44D7" w:rsidRPr="0040772A" w:rsidRDefault="00BF44D7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19C0B0E3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04EA313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33D2C2A1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37817334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7C2D6E20" w14:textId="77777777" w:rsidR="00274F9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  <w:r w:rsidR="00274F9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274F9A">
              <w:rPr>
                <w:b/>
                <w:bCs/>
              </w:rPr>
              <w:t>hase</w:t>
            </w:r>
          </w:p>
          <w:p w14:paraId="75E6B277" w14:textId="77777777" w:rsidR="008A5EA2" w:rsidRPr="0040772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BF44D7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2E596E5A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274F9A" w14:paraId="6539A032" w14:textId="77777777" w:rsidTr="00086E6A">
        <w:trPr>
          <w:trHeight w:val="333"/>
        </w:trPr>
        <w:tc>
          <w:tcPr>
            <w:tcW w:w="1993" w:type="dxa"/>
          </w:tcPr>
          <w:p w14:paraId="554C1ED3" w14:textId="4A9B49F0" w:rsidR="00274F9A" w:rsidRDefault="00086E6A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64476C6D" w14:textId="6DBBACF6" w:rsidR="00274F9A" w:rsidRDefault="00086E6A" w:rsidP="00877863">
            <w:pPr>
              <w:pStyle w:val="BodyText"/>
              <w:spacing w:after="60"/>
              <w:ind w:left="0"/>
            </w:pPr>
            <w:r>
              <w:t>-0.56957</w:t>
            </w:r>
          </w:p>
        </w:tc>
        <w:tc>
          <w:tcPr>
            <w:tcW w:w="1864" w:type="dxa"/>
          </w:tcPr>
          <w:p w14:paraId="23178165" w14:textId="42842863" w:rsidR="00274F9A" w:rsidRDefault="00086E6A" w:rsidP="00877863">
            <w:pPr>
              <w:pStyle w:val="BodyText"/>
              <w:spacing w:after="60"/>
              <w:ind w:left="0"/>
            </w:pPr>
            <w:r>
              <w:t>-5.5296</w:t>
            </w:r>
          </w:p>
        </w:tc>
        <w:tc>
          <w:tcPr>
            <w:tcW w:w="1860" w:type="dxa"/>
          </w:tcPr>
          <w:p w14:paraId="57CBB377" w14:textId="4637D6E7" w:rsidR="00274F9A" w:rsidRDefault="00086E6A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CB0C9C7" w14:textId="0734E7F1" w:rsidR="00274F9A" w:rsidRDefault="00086E6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6805A1DC" w14:textId="77777777" w:rsidTr="00086E6A">
        <w:trPr>
          <w:trHeight w:val="346"/>
        </w:trPr>
        <w:tc>
          <w:tcPr>
            <w:tcW w:w="1993" w:type="dxa"/>
          </w:tcPr>
          <w:p w14:paraId="6EC39440" w14:textId="4CDE1374" w:rsidR="00274F9A" w:rsidRDefault="00086E6A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601B3F47" w14:textId="7A4882B1" w:rsidR="00274F9A" w:rsidRDefault="00086E6A" w:rsidP="00877863">
            <w:pPr>
              <w:pStyle w:val="BodyText"/>
              <w:spacing w:after="60"/>
              <w:ind w:left="0"/>
            </w:pPr>
            <w:r>
              <w:t>-0.71679</w:t>
            </w:r>
          </w:p>
        </w:tc>
        <w:tc>
          <w:tcPr>
            <w:tcW w:w="1864" w:type="dxa"/>
          </w:tcPr>
          <w:p w14:paraId="10577384" w14:textId="61A5A6F7" w:rsidR="00274F9A" w:rsidRDefault="00086E6A" w:rsidP="00877863">
            <w:pPr>
              <w:pStyle w:val="BodyText"/>
              <w:spacing w:after="60"/>
              <w:ind w:left="0"/>
            </w:pPr>
            <w:r>
              <w:t>-16.11</w:t>
            </w:r>
          </w:p>
        </w:tc>
        <w:tc>
          <w:tcPr>
            <w:tcW w:w="1860" w:type="dxa"/>
          </w:tcPr>
          <w:p w14:paraId="05F757F0" w14:textId="691CF14B" w:rsidR="00274F9A" w:rsidRDefault="00086E6A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CF54283" w14:textId="6BCF8B0D" w:rsidR="00274F9A" w:rsidRDefault="00086E6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08FBFB96" w14:textId="77777777" w:rsidTr="00086E6A">
        <w:trPr>
          <w:trHeight w:val="333"/>
        </w:trPr>
        <w:tc>
          <w:tcPr>
            <w:tcW w:w="1993" w:type="dxa"/>
          </w:tcPr>
          <w:p w14:paraId="3B1F61F1" w14:textId="3AC19292" w:rsidR="00274F9A" w:rsidRDefault="00086E6A" w:rsidP="00877863">
            <w:pPr>
              <w:pStyle w:val="BodyText"/>
              <w:spacing w:after="60"/>
              <w:ind w:left="0"/>
            </w:pPr>
            <w:proofErr w:type="gramStart"/>
            <w:r>
              <w:lastRenderedPageBreak/>
              <w:t>1  Hz</w:t>
            </w:r>
            <w:proofErr w:type="gramEnd"/>
          </w:p>
        </w:tc>
        <w:tc>
          <w:tcPr>
            <w:tcW w:w="1683" w:type="dxa"/>
          </w:tcPr>
          <w:p w14:paraId="3DFD3F68" w14:textId="38268341" w:rsidR="00274F9A" w:rsidRDefault="00086E6A" w:rsidP="00877863">
            <w:pPr>
              <w:pStyle w:val="BodyText"/>
              <w:spacing w:after="60"/>
              <w:ind w:left="0"/>
            </w:pPr>
            <w:r>
              <w:t>-0.71679</w:t>
            </w:r>
          </w:p>
        </w:tc>
        <w:tc>
          <w:tcPr>
            <w:tcW w:w="1864" w:type="dxa"/>
          </w:tcPr>
          <w:p w14:paraId="37763EFD" w14:textId="257FAD15" w:rsidR="00274F9A" w:rsidRDefault="00086E6A" w:rsidP="00877863">
            <w:pPr>
              <w:pStyle w:val="BodyText"/>
              <w:spacing w:after="60"/>
              <w:ind w:left="0"/>
            </w:pPr>
            <w:r>
              <w:t>-27.468</w:t>
            </w:r>
          </w:p>
        </w:tc>
        <w:tc>
          <w:tcPr>
            <w:tcW w:w="1860" w:type="dxa"/>
          </w:tcPr>
          <w:p w14:paraId="4E5B5151" w14:textId="5EA38F67" w:rsidR="00274F9A" w:rsidRDefault="00086E6A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04B6F5D" w14:textId="0742BCA8" w:rsidR="00274F9A" w:rsidRDefault="00086E6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3C14CFC1" w14:textId="77777777" w:rsidTr="00086E6A">
        <w:trPr>
          <w:trHeight w:val="346"/>
        </w:trPr>
        <w:tc>
          <w:tcPr>
            <w:tcW w:w="1993" w:type="dxa"/>
          </w:tcPr>
          <w:p w14:paraId="45EF50D4" w14:textId="5542B2A7" w:rsidR="00274F9A" w:rsidRDefault="00086E6A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08FCBCB8" w14:textId="1F12796B" w:rsidR="00274F9A" w:rsidRDefault="00086E6A" w:rsidP="00877863">
            <w:pPr>
              <w:pStyle w:val="BodyText"/>
              <w:spacing w:after="60"/>
              <w:ind w:left="0"/>
            </w:pPr>
            <w:r>
              <w:t>-1.55802</w:t>
            </w:r>
          </w:p>
        </w:tc>
        <w:tc>
          <w:tcPr>
            <w:tcW w:w="1864" w:type="dxa"/>
          </w:tcPr>
          <w:p w14:paraId="62E0A14E" w14:textId="09FED6AC" w:rsidR="00274F9A" w:rsidRDefault="00086E6A" w:rsidP="00877863">
            <w:pPr>
              <w:pStyle w:val="BodyText"/>
              <w:spacing w:after="60"/>
              <w:ind w:left="0"/>
            </w:pPr>
            <w:r>
              <w:t>-51.48</w:t>
            </w:r>
          </w:p>
        </w:tc>
        <w:tc>
          <w:tcPr>
            <w:tcW w:w="1860" w:type="dxa"/>
          </w:tcPr>
          <w:p w14:paraId="5E990B98" w14:textId="1FFEF4A5" w:rsidR="00274F9A" w:rsidRDefault="00086E6A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05EB364" w14:textId="1AB3A5B4" w:rsidR="00274F9A" w:rsidRDefault="00086E6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196435CD" w14:textId="77777777" w:rsidTr="00086E6A">
        <w:trPr>
          <w:trHeight w:val="333"/>
        </w:trPr>
        <w:tc>
          <w:tcPr>
            <w:tcW w:w="1993" w:type="dxa"/>
          </w:tcPr>
          <w:p w14:paraId="05730372" w14:textId="126F979F" w:rsidR="00274F9A" w:rsidRDefault="00086E6A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2857E835" w14:textId="5E1862AF" w:rsidR="00274F9A" w:rsidRDefault="00086E6A" w:rsidP="00877863">
            <w:pPr>
              <w:pStyle w:val="BodyText"/>
              <w:spacing w:after="60"/>
              <w:ind w:left="0"/>
            </w:pPr>
            <w:r>
              <w:t>-2.3804</w:t>
            </w:r>
          </w:p>
        </w:tc>
        <w:tc>
          <w:tcPr>
            <w:tcW w:w="1864" w:type="dxa"/>
          </w:tcPr>
          <w:p w14:paraId="4F741125" w14:textId="6CE04F50" w:rsidR="00274F9A" w:rsidRDefault="00086E6A" w:rsidP="00877863">
            <w:pPr>
              <w:pStyle w:val="BodyText"/>
              <w:spacing w:after="60"/>
              <w:ind w:left="0"/>
            </w:pPr>
            <w:r>
              <w:t>-75.168</w:t>
            </w:r>
          </w:p>
        </w:tc>
        <w:tc>
          <w:tcPr>
            <w:tcW w:w="1860" w:type="dxa"/>
          </w:tcPr>
          <w:p w14:paraId="32C294C1" w14:textId="744F92E4" w:rsidR="00274F9A" w:rsidRDefault="00086E6A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DD1818F" w14:textId="45DC6475" w:rsidR="00274F9A" w:rsidRDefault="00086E6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4DA3A8EC" w14:textId="77777777" w:rsidTr="00086E6A">
        <w:trPr>
          <w:trHeight w:val="333"/>
        </w:trPr>
        <w:tc>
          <w:tcPr>
            <w:tcW w:w="1993" w:type="dxa"/>
          </w:tcPr>
          <w:p w14:paraId="3470ADD9" w14:textId="240C99F4" w:rsidR="00274F9A" w:rsidRDefault="00086E6A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61CA3665" w14:textId="127AE329" w:rsidR="00274F9A" w:rsidRDefault="00086E6A" w:rsidP="00877863">
            <w:pPr>
              <w:pStyle w:val="BodyText"/>
              <w:spacing w:after="60"/>
              <w:ind w:left="0"/>
            </w:pPr>
            <w:r>
              <w:t>-3.02926</w:t>
            </w:r>
          </w:p>
        </w:tc>
        <w:tc>
          <w:tcPr>
            <w:tcW w:w="1864" w:type="dxa"/>
          </w:tcPr>
          <w:p w14:paraId="2595B55B" w14:textId="42E0EFD8" w:rsidR="00274F9A" w:rsidRDefault="00086E6A" w:rsidP="00877863">
            <w:pPr>
              <w:pStyle w:val="BodyText"/>
              <w:spacing w:after="60"/>
              <w:ind w:left="0"/>
            </w:pPr>
            <w:r>
              <w:t>-93.888</w:t>
            </w:r>
          </w:p>
        </w:tc>
        <w:tc>
          <w:tcPr>
            <w:tcW w:w="1860" w:type="dxa"/>
          </w:tcPr>
          <w:p w14:paraId="7B5B36C7" w14:textId="4A5E1C9E" w:rsidR="00274F9A" w:rsidRDefault="00086E6A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5515E82" w14:textId="177CA980" w:rsidR="00274F9A" w:rsidRDefault="00086E6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169E7E58" w14:textId="77777777" w:rsidTr="00086E6A">
        <w:trPr>
          <w:trHeight w:val="346"/>
        </w:trPr>
        <w:tc>
          <w:tcPr>
            <w:tcW w:w="1993" w:type="dxa"/>
          </w:tcPr>
          <w:p w14:paraId="1A943DC7" w14:textId="7F829F57" w:rsidR="00274F9A" w:rsidRDefault="00086E6A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4412BF2E" w14:textId="1960703E" w:rsidR="00274F9A" w:rsidRDefault="00086E6A" w:rsidP="00877863">
            <w:pPr>
              <w:pStyle w:val="BodyText"/>
              <w:spacing w:after="60"/>
              <w:ind w:left="0"/>
            </w:pPr>
            <w:r>
              <w:t>-2.79428</w:t>
            </w:r>
          </w:p>
        </w:tc>
        <w:tc>
          <w:tcPr>
            <w:tcW w:w="1864" w:type="dxa"/>
          </w:tcPr>
          <w:p w14:paraId="1E3D10EB" w14:textId="0A667B56" w:rsidR="00274F9A" w:rsidRDefault="00086E6A" w:rsidP="00877863">
            <w:pPr>
              <w:pStyle w:val="BodyText"/>
              <w:spacing w:after="60"/>
              <w:ind w:left="0"/>
            </w:pPr>
            <w:r>
              <w:t>-115.56</w:t>
            </w:r>
          </w:p>
        </w:tc>
        <w:tc>
          <w:tcPr>
            <w:tcW w:w="1860" w:type="dxa"/>
          </w:tcPr>
          <w:p w14:paraId="27BECC9B" w14:textId="5398B88C" w:rsidR="00274F9A" w:rsidRDefault="00086E6A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5DBC29DA" w14:textId="24ECB624" w:rsidR="00274F9A" w:rsidRDefault="00086E6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5961A9E5" w14:textId="77777777" w:rsidR="00A32BF2" w:rsidRDefault="00A32BF2" w:rsidP="00A32BF2">
      <w:pPr>
        <w:pStyle w:val="BodyText"/>
        <w:spacing w:after="60"/>
        <w:ind w:left="0"/>
      </w:pPr>
    </w:p>
    <w:p w14:paraId="12BF8B50" w14:textId="77777777" w:rsidR="00A32BF2" w:rsidRDefault="00D53B8C" w:rsidP="00A32BF2">
      <w:pPr>
        <w:pStyle w:val="BodyText"/>
        <w:spacing w:after="60"/>
        <w:ind w:left="0"/>
        <w:rPr>
          <w:b/>
          <w:bCs/>
        </w:rPr>
      </w:pPr>
      <w:r>
        <w:t>6.</w:t>
      </w:r>
      <w:r w:rsidR="005D10C6">
        <w:t>6</w:t>
      </w:r>
      <w:r>
        <w:t>.</w:t>
      </w:r>
      <w:r w:rsidR="005D10C6">
        <w:t>7</w:t>
      </w:r>
      <w:r>
        <w:t>.</w:t>
      </w:r>
      <w:r w:rsidR="005D10C6">
        <w:t>2.1</w:t>
      </w:r>
      <w:r w:rsidR="00A32BF2">
        <w:t xml:space="preserve"> </w:t>
      </w:r>
      <w:r w:rsidR="00A32BF2" w:rsidRPr="00D001B8">
        <w:rPr>
          <w:b/>
          <w:bCs/>
        </w:rPr>
        <w:t>MCE 2 - Step Response Test</w:t>
      </w:r>
    </w:p>
    <w:p w14:paraId="59503CB9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5CAAEF39" w14:textId="77777777" w:rsidR="00086E6A" w:rsidRDefault="00086E6A" w:rsidP="00086E6A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3F66DA40" wp14:editId="64621FD2">
            <wp:extent cx="5943600" cy="2131060"/>
            <wp:effectExtent l="0" t="0" r="0" b="254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3573" w14:textId="3B6DF380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- Results for Motor Two</w:t>
      </w:r>
    </w:p>
    <w:p w14:paraId="76367C0A" w14:textId="76274C66" w:rsidR="00A062BE" w:rsidRDefault="004F4C1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</w:t>
      </w:r>
    </w:p>
    <w:p w14:paraId="23418EFC" w14:textId="77777777" w:rsidR="00A062BE" w:rsidRDefault="00A062BE" w:rsidP="00A32BF2">
      <w:pPr>
        <w:pStyle w:val="BodyText"/>
        <w:spacing w:after="60"/>
        <w:ind w:left="0"/>
      </w:pPr>
    </w:p>
    <w:p w14:paraId="25171D0F" w14:textId="77777777" w:rsidR="000B365F" w:rsidRPr="000B365F" w:rsidRDefault="003C50A3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578A381C" w14:textId="77777777" w:rsidTr="006C2C30">
        <w:tc>
          <w:tcPr>
            <w:tcW w:w="3145" w:type="dxa"/>
          </w:tcPr>
          <w:p w14:paraId="02C2952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DE1B92F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CC83B95" w14:textId="77777777" w:rsidTr="00086E6A">
        <w:tc>
          <w:tcPr>
            <w:tcW w:w="3145" w:type="dxa"/>
          </w:tcPr>
          <w:p w14:paraId="6C977AA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A48B1B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1D6353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1C424E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E1829B7" w14:textId="77777777" w:rsidTr="00086E6A">
        <w:tc>
          <w:tcPr>
            <w:tcW w:w="3145" w:type="dxa"/>
          </w:tcPr>
          <w:p w14:paraId="38A2AD87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3E7EB2F" w14:textId="03ACE756" w:rsidR="000B365F" w:rsidRDefault="00086E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3.2282</w:t>
            </w:r>
          </w:p>
        </w:tc>
        <w:tc>
          <w:tcPr>
            <w:tcW w:w="1373" w:type="dxa"/>
          </w:tcPr>
          <w:p w14:paraId="03364D6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55454941" w14:textId="416AF614" w:rsidR="000B365F" w:rsidRDefault="00086E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B020530" w14:textId="77777777" w:rsidTr="00086E6A">
        <w:tc>
          <w:tcPr>
            <w:tcW w:w="3145" w:type="dxa"/>
          </w:tcPr>
          <w:p w14:paraId="60053FEC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447236E5" w14:textId="55B471B0" w:rsidR="000B365F" w:rsidRDefault="00086E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210</w:t>
            </w:r>
          </w:p>
        </w:tc>
        <w:tc>
          <w:tcPr>
            <w:tcW w:w="1373" w:type="dxa"/>
          </w:tcPr>
          <w:p w14:paraId="6CB0DA3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57AF4BF6" w14:textId="7C825870" w:rsidR="000B365F" w:rsidRDefault="00086E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78E0710" w14:textId="77777777" w:rsidR="000B365F" w:rsidRPr="006770F5" w:rsidRDefault="000B365F" w:rsidP="003C50A3">
      <w:pPr>
        <w:rPr>
          <w:b/>
          <w:bCs/>
          <w:u w:val="single"/>
        </w:rPr>
      </w:pPr>
    </w:p>
    <w:p w14:paraId="3EB1B7C5" w14:textId="77777777" w:rsidR="000B365F" w:rsidRPr="000B365F" w:rsidRDefault="003C50A3" w:rsidP="000B365F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127EB5C5" w14:textId="77777777" w:rsidTr="006C2C30">
        <w:tc>
          <w:tcPr>
            <w:tcW w:w="3145" w:type="dxa"/>
          </w:tcPr>
          <w:p w14:paraId="42E3DAE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A52B88C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074EA67" w14:textId="77777777" w:rsidTr="00086E6A">
        <w:tc>
          <w:tcPr>
            <w:tcW w:w="3145" w:type="dxa"/>
          </w:tcPr>
          <w:p w14:paraId="220FF10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89F593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42D5BA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0B211D7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255C64C3" w14:textId="77777777" w:rsidTr="00086E6A">
        <w:tc>
          <w:tcPr>
            <w:tcW w:w="3145" w:type="dxa"/>
          </w:tcPr>
          <w:p w14:paraId="7051286A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48850C8" w14:textId="75D209FA" w:rsidR="000B365F" w:rsidRDefault="00086E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-3.1416</w:t>
            </w:r>
          </w:p>
        </w:tc>
        <w:tc>
          <w:tcPr>
            <w:tcW w:w="1373" w:type="dxa"/>
          </w:tcPr>
          <w:p w14:paraId="2C90069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2C5A758D" w14:textId="427CB990" w:rsidR="000B365F" w:rsidRDefault="00086E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B365F" w14:paraId="4DBB47EA" w14:textId="77777777" w:rsidTr="00086E6A">
        <w:tc>
          <w:tcPr>
            <w:tcW w:w="3145" w:type="dxa"/>
          </w:tcPr>
          <w:p w14:paraId="64924BB4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5B6F2170" w14:textId="0EA224C3" w:rsidR="000B365F" w:rsidRDefault="00086E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200</w:t>
            </w:r>
          </w:p>
        </w:tc>
        <w:tc>
          <w:tcPr>
            <w:tcW w:w="1373" w:type="dxa"/>
          </w:tcPr>
          <w:p w14:paraId="5162B8D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535A6400" w14:textId="009EA6D7" w:rsidR="000B365F" w:rsidRDefault="00086E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4C2B5C6" w14:textId="77777777" w:rsidR="000B365F" w:rsidRDefault="000B365F" w:rsidP="00A32BF2">
      <w:pPr>
        <w:pStyle w:val="BodyText"/>
        <w:spacing w:after="60"/>
        <w:ind w:left="0"/>
        <w:rPr>
          <w:u w:val="single"/>
        </w:rPr>
      </w:pPr>
    </w:p>
    <w:p w14:paraId="5CC437A2" w14:textId="77777777" w:rsidR="00FC168C" w:rsidRDefault="00FC168C" w:rsidP="00A32BF2">
      <w:pPr>
        <w:pStyle w:val="BodyText"/>
        <w:spacing w:after="60"/>
        <w:ind w:left="0"/>
      </w:pPr>
    </w:p>
    <w:p w14:paraId="6E971F5C" w14:textId="77777777" w:rsidR="00A32BF2" w:rsidRPr="00D001B8" w:rsidRDefault="00D53B8C" w:rsidP="00A32BF2">
      <w:pPr>
        <w:pStyle w:val="BodyText"/>
        <w:spacing w:after="60"/>
        <w:ind w:left="0"/>
        <w:rPr>
          <w:b/>
          <w:bCs/>
        </w:rPr>
      </w:pPr>
      <w:r>
        <w:t>6.</w:t>
      </w:r>
      <w:r w:rsidR="005D10C6">
        <w:t>6</w:t>
      </w:r>
      <w:r>
        <w:t>.</w:t>
      </w:r>
      <w:r w:rsidR="005D10C6">
        <w:t>7.2.2</w:t>
      </w:r>
      <w:r w:rsidR="00A32BF2">
        <w:t xml:space="preserve"> </w:t>
      </w:r>
      <w:r w:rsidR="00A32BF2" w:rsidRPr="00D001B8">
        <w:rPr>
          <w:b/>
          <w:bCs/>
        </w:rPr>
        <w:t>MCE 2 - Frequency Response Test</w:t>
      </w:r>
    </w:p>
    <w:p w14:paraId="369B00A3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5B670C7C" w14:textId="77777777" w:rsidR="00086E6A" w:rsidRDefault="00086E6A" w:rsidP="00086E6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FB6A0B9" wp14:editId="0F1F3BD5">
            <wp:extent cx="5943600" cy="1098550"/>
            <wp:effectExtent l="0" t="0" r="0" b="635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DE98" w14:textId="5BDFEE79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- Phase for Motor Two</w:t>
      </w:r>
    </w:p>
    <w:p w14:paraId="73743C90" w14:textId="0F02042E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71770873" w14:textId="77777777" w:rsidR="00086E6A" w:rsidRDefault="00086E6A" w:rsidP="00086E6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B2E45CC" wp14:editId="0F9E75B7">
            <wp:extent cx="5943600" cy="1445260"/>
            <wp:effectExtent l="0" t="0" r="0" b="254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0E19" w14:textId="0D44743D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- Magnitude for Motor Two</w:t>
      </w:r>
    </w:p>
    <w:p w14:paraId="4D4447DD" w14:textId="76B3F97C" w:rsidR="00274F9A" w:rsidRDefault="00274F9A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4F85C453" w14:textId="77777777" w:rsidR="00B34EBB" w:rsidRPr="006770F5" w:rsidRDefault="004A6AEF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Frequency Response</w:t>
      </w:r>
      <w:r w:rsidR="004F4C1E">
        <w:rPr>
          <w:b/>
          <w:bCs/>
          <w:u w:val="single"/>
        </w:rPr>
        <w:t xml:space="preserve">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8A5EA2" w14:paraId="69940E35" w14:textId="77777777" w:rsidTr="00086E6A">
        <w:trPr>
          <w:trHeight w:val="628"/>
        </w:trPr>
        <w:tc>
          <w:tcPr>
            <w:tcW w:w="1993" w:type="dxa"/>
          </w:tcPr>
          <w:p w14:paraId="59C9723A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  <w:r w:rsidR="000B365F">
              <w:rPr>
                <w:b/>
                <w:bCs/>
              </w:rPr>
              <w:t xml:space="preserve"> (Hz)</w:t>
            </w:r>
          </w:p>
        </w:tc>
        <w:tc>
          <w:tcPr>
            <w:tcW w:w="1683" w:type="dxa"/>
          </w:tcPr>
          <w:p w14:paraId="202FFF40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6C600E78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864" w:type="dxa"/>
          </w:tcPr>
          <w:p w14:paraId="3C17F1BA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7DA14834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2F5BF8B7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766147D7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0D0DE843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2DF6CB29" w14:textId="77777777" w:rsidTr="00086E6A">
        <w:trPr>
          <w:trHeight w:val="333"/>
        </w:trPr>
        <w:tc>
          <w:tcPr>
            <w:tcW w:w="1993" w:type="dxa"/>
          </w:tcPr>
          <w:p w14:paraId="6FF1E61C" w14:textId="7A06E375" w:rsidR="008A5EA2" w:rsidRDefault="00086E6A" w:rsidP="008A5EA2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2E15BEBA" w14:textId="5AB3F1AD" w:rsidR="008A5EA2" w:rsidRDefault="00086E6A" w:rsidP="008A5EA2">
            <w:pPr>
              <w:pStyle w:val="BodyText"/>
              <w:spacing w:after="60"/>
              <w:ind w:left="0"/>
            </w:pPr>
            <w:r>
              <w:t>-0.282405</w:t>
            </w:r>
          </w:p>
        </w:tc>
        <w:tc>
          <w:tcPr>
            <w:tcW w:w="1864" w:type="dxa"/>
          </w:tcPr>
          <w:p w14:paraId="1342B778" w14:textId="0A314387" w:rsidR="008A5EA2" w:rsidRDefault="00086E6A" w:rsidP="008A5EA2">
            <w:pPr>
              <w:pStyle w:val="BodyText"/>
              <w:spacing w:after="60"/>
              <w:ind w:left="0"/>
            </w:pPr>
            <w:r>
              <w:t>-4.7448</w:t>
            </w:r>
          </w:p>
        </w:tc>
        <w:tc>
          <w:tcPr>
            <w:tcW w:w="1860" w:type="dxa"/>
          </w:tcPr>
          <w:p w14:paraId="01853E87" w14:textId="1EF859FA" w:rsidR="008A5EA2" w:rsidRDefault="00086E6A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FBC82E7" w14:textId="2AFE6A0E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1D7124EA" w14:textId="77777777" w:rsidTr="00086E6A">
        <w:trPr>
          <w:trHeight w:val="346"/>
        </w:trPr>
        <w:tc>
          <w:tcPr>
            <w:tcW w:w="1993" w:type="dxa"/>
          </w:tcPr>
          <w:p w14:paraId="6FDCB0D8" w14:textId="426C1F28" w:rsidR="008A5EA2" w:rsidRDefault="00086E6A" w:rsidP="008A5EA2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00793D38" w14:textId="48F4111B" w:rsidR="008A5EA2" w:rsidRDefault="00086E6A" w:rsidP="008A5EA2">
            <w:pPr>
              <w:pStyle w:val="BodyText"/>
              <w:spacing w:after="60"/>
              <w:ind w:left="0"/>
            </w:pPr>
            <w:r>
              <w:t>-0.424798</w:t>
            </w:r>
          </w:p>
        </w:tc>
        <w:tc>
          <w:tcPr>
            <w:tcW w:w="1864" w:type="dxa"/>
          </w:tcPr>
          <w:p w14:paraId="462E2C70" w14:textId="6844ACEE" w:rsidR="008A5EA2" w:rsidRDefault="00086E6A" w:rsidP="008A5EA2">
            <w:pPr>
              <w:pStyle w:val="BodyText"/>
              <w:spacing w:after="60"/>
              <w:ind w:left="0"/>
            </w:pPr>
            <w:r>
              <w:t>-15.138</w:t>
            </w:r>
          </w:p>
        </w:tc>
        <w:tc>
          <w:tcPr>
            <w:tcW w:w="1860" w:type="dxa"/>
          </w:tcPr>
          <w:p w14:paraId="746BAD23" w14:textId="40738899" w:rsidR="008A5EA2" w:rsidRDefault="00086E6A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1DE04F5" w14:textId="020ADCC1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4AB54399" w14:textId="77777777" w:rsidTr="00086E6A">
        <w:trPr>
          <w:trHeight w:val="333"/>
        </w:trPr>
        <w:tc>
          <w:tcPr>
            <w:tcW w:w="1993" w:type="dxa"/>
          </w:tcPr>
          <w:p w14:paraId="18A1ECCB" w14:textId="381AEBE4" w:rsidR="008A5EA2" w:rsidRDefault="00086E6A" w:rsidP="008A5EA2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1705DBAD" w14:textId="1480BA53" w:rsidR="008A5EA2" w:rsidRDefault="00086E6A" w:rsidP="008A5EA2">
            <w:pPr>
              <w:pStyle w:val="BodyText"/>
              <w:spacing w:after="60"/>
              <w:ind w:left="0"/>
            </w:pPr>
            <w:r>
              <w:t>-0.628155</w:t>
            </w:r>
          </w:p>
        </w:tc>
        <w:tc>
          <w:tcPr>
            <w:tcW w:w="1864" w:type="dxa"/>
          </w:tcPr>
          <w:p w14:paraId="56C92A9A" w14:textId="3F91F63A" w:rsidR="008A5EA2" w:rsidRDefault="00086E6A" w:rsidP="008A5EA2">
            <w:pPr>
              <w:pStyle w:val="BodyText"/>
              <w:spacing w:after="60"/>
              <w:ind w:left="0"/>
            </w:pPr>
            <w:r>
              <w:t>-26.892</w:t>
            </w:r>
          </w:p>
        </w:tc>
        <w:tc>
          <w:tcPr>
            <w:tcW w:w="1860" w:type="dxa"/>
          </w:tcPr>
          <w:p w14:paraId="7E743CF8" w14:textId="241D089D" w:rsidR="008A5EA2" w:rsidRDefault="00086E6A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C53ECEE" w14:textId="09874C2A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2756E690" w14:textId="77777777" w:rsidTr="00086E6A">
        <w:trPr>
          <w:trHeight w:val="346"/>
        </w:trPr>
        <w:tc>
          <w:tcPr>
            <w:tcW w:w="1993" w:type="dxa"/>
          </w:tcPr>
          <w:p w14:paraId="26EF15F5" w14:textId="6889003E" w:rsidR="008A5EA2" w:rsidRDefault="00086E6A" w:rsidP="008A5EA2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3D2A1585" w14:textId="548BE127" w:rsidR="008A5EA2" w:rsidRDefault="00086E6A" w:rsidP="008A5EA2">
            <w:pPr>
              <w:pStyle w:val="BodyText"/>
              <w:spacing w:after="60"/>
              <w:ind w:left="0"/>
            </w:pPr>
            <w:r>
              <w:t>-1.41203</w:t>
            </w:r>
          </w:p>
        </w:tc>
        <w:tc>
          <w:tcPr>
            <w:tcW w:w="1864" w:type="dxa"/>
          </w:tcPr>
          <w:p w14:paraId="12886E07" w14:textId="000BC5A7" w:rsidR="008A5EA2" w:rsidRDefault="00086E6A" w:rsidP="008A5EA2">
            <w:pPr>
              <w:pStyle w:val="BodyText"/>
              <w:spacing w:after="60"/>
              <w:ind w:left="0"/>
            </w:pPr>
            <w:r>
              <w:t>-50.544</w:t>
            </w:r>
          </w:p>
        </w:tc>
        <w:tc>
          <w:tcPr>
            <w:tcW w:w="1860" w:type="dxa"/>
          </w:tcPr>
          <w:p w14:paraId="16F1CCCD" w14:textId="43780C71" w:rsidR="008A5EA2" w:rsidRDefault="00086E6A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54A882C" w14:textId="7AEDB05E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1EB0581D" w14:textId="77777777" w:rsidTr="00086E6A">
        <w:trPr>
          <w:trHeight w:val="333"/>
        </w:trPr>
        <w:tc>
          <w:tcPr>
            <w:tcW w:w="1993" w:type="dxa"/>
          </w:tcPr>
          <w:p w14:paraId="4BD7EF57" w14:textId="43101A2F" w:rsidR="008A5EA2" w:rsidRDefault="00086E6A" w:rsidP="008A5EA2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3605ABF5" w14:textId="5BC95A49" w:rsidR="008A5EA2" w:rsidRDefault="00086E6A" w:rsidP="008A5EA2">
            <w:pPr>
              <w:pStyle w:val="BodyText"/>
              <w:spacing w:after="60"/>
              <w:ind w:left="0"/>
            </w:pPr>
            <w:r>
              <w:t>-2.43498</w:t>
            </w:r>
          </w:p>
        </w:tc>
        <w:tc>
          <w:tcPr>
            <w:tcW w:w="1864" w:type="dxa"/>
          </w:tcPr>
          <w:p w14:paraId="12A29732" w14:textId="618BB645" w:rsidR="008A5EA2" w:rsidRDefault="00086E6A" w:rsidP="008A5EA2">
            <w:pPr>
              <w:pStyle w:val="BodyText"/>
              <w:spacing w:after="60"/>
              <w:ind w:left="0"/>
            </w:pPr>
            <w:r>
              <w:t>-73.44</w:t>
            </w:r>
          </w:p>
        </w:tc>
        <w:tc>
          <w:tcPr>
            <w:tcW w:w="1860" w:type="dxa"/>
          </w:tcPr>
          <w:p w14:paraId="028F0DB1" w14:textId="1056172B" w:rsidR="008A5EA2" w:rsidRDefault="00086E6A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50CFF70" w14:textId="4286DE8B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13AD4EE8" w14:textId="77777777" w:rsidTr="00086E6A">
        <w:trPr>
          <w:trHeight w:val="333"/>
        </w:trPr>
        <w:tc>
          <w:tcPr>
            <w:tcW w:w="1993" w:type="dxa"/>
          </w:tcPr>
          <w:p w14:paraId="6E3114A4" w14:textId="2048B99F" w:rsidR="008A5EA2" w:rsidRDefault="00086E6A" w:rsidP="008A5EA2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6BF1DC0D" w14:textId="2105CB60" w:rsidR="008A5EA2" w:rsidRDefault="00086E6A" w:rsidP="008A5EA2">
            <w:pPr>
              <w:pStyle w:val="BodyText"/>
              <w:spacing w:after="60"/>
              <w:ind w:left="0"/>
            </w:pPr>
            <w:r>
              <w:t>-3.00926</w:t>
            </w:r>
          </w:p>
        </w:tc>
        <w:tc>
          <w:tcPr>
            <w:tcW w:w="1864" w:type="dxa"/>
          </w:tcPr>
          <w:p w14:paraId="3893BDF5" w14:textId="58DEDEED" w:rsidR="008A5EA2" w:rsidRDefault="00086E6A" w:rsidP="008A5EA2">
            <w:pPr>
              <w:pStyle w:val="BodyText"/>
              <w:spacing w:after="60"/>
              <w:ind w:left="0"/>
            </w:pPr>
            <w:r>
              <w:t>-93.168</w:t>
            </w:r>
          </w:p>
        </w:tc>
        <w:tc>
          <w:tcPr>
            <w:tcW w:w="1860" w:type="dxa"/>
          </w:tcPr>
          <w:p w14:paraId="16EB34C0" w14:textId="401F5240" w:rsidR="008A5EA2" w:rsidRDefault="00086E6A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8536DEF" w14:textId="0362C466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1F7FAB39" w14:textId="77777777" w:rsidTr="00086E6A">
        <w:trPr>
          <w:trHeight w:val="346"/>
        </w:trPr>
        <w:tc>
          <w:tcPr>
            <w:tcW w:w="1993" w:type="dxa"/>
          </w:tcPr>
          <w:p w14:paraId="7AB8CF07" w14:textId="6C0D5667" w:rsidR="008A5EA2" w:rsidRDefault="00086E6A" w:rsidP="008A5EA2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1EEB3AF4" w14:textId="0FAE976E" w:rsidR="008A5EA2" w:rsidRDefault="00086E6A" w:rsidP="008A5EA2">
            <w:pPr>
              <w:pStyle w:val="BodyText"/>
              <w:spacing w:after="60"/>
              <w:ind w:left="0"/>
            </w:pPr>
            <w:r>
              <w:t>-2.76275</w:t>
            </w:r>
          </w:p>
        </w:tc>
        <w:tc>
          <w:tcPr>
            <w:tcW w:w="1864" w:type="dxa"/>
          </w:tcPr>
          <w:p w14:paraId="41415C69" w14:textId="4D9F7FD8" w:rsidR="008A5EA2" w:rsidRDefault="00086E6A" w:rsidP="008A5EA2">
            <w:pPr>
              <w:pStyle w:val="BodyText"/>
              <w:spacing w:after="60"/>
              <w:ind w:left="0"/>
            </w:pPr>
            <w:r>
              <w:t>-113.94</w:t>
            </w:r>
          </w:p>
        </w:tc>
        <w:tc>
          <w:tcPr>
            <w:tcW w:w="1860" w:type="dxa"/>
          </w:tcPr>
          <w:p w14:paraId="038303B6" w14:textId="7AF85CCE" w:rsidR="008A5EA2" w:rsidRDefault="00086E6A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54320F3E" w14:textId="250D34C9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7FD85A2F" w14:textId="77777777" w:rsidR="00A32BF2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t>6.</w:t>
      </w:r>
      <w:r w:rsidR="005D10C6">
        <w:t>6</w:t>
      </w:r>
      <w:r>
        <w:t>.</w:t>
      </w:r>
      <w:r w:rsidR="005D10C6">
        <w:t>7</w:t>
      </w:r>
      <w:r>
        <w:t>.3.1</w:t>
      </w:r>
      <w:r w:rsidR="00A32BF2">
        <w:t xml:space="preserve"> </w:t>
      </w:r>
      <w:r w:rsidR="00A32BF2" w:rsidRPr="00D001B8">
        <w:rPr>
          <w:b/>
          <w:bCs/>
        </w:rPr>
        <w:t>MCE 3 – Step Response Test</w:t>
      </w:r>
    </w:p>
    <w:p w14:paraId="65975211" w14:textId="77777777" w:rsidR="00086E6A" w:rsidRDefault="00086E6A" w:rsidP="00086E6A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lastRenderedPageBreak/>
        <w:drawing>
          <wp:inline distT="0" distB="0" distL="0" distR="0" wp14:anchorId="2F267E0F" wp14:editId="37FD0972">
            <wp:extent cx="5943600" cy="2131060"/>
            <wp:effectExtent l="0" t="0" r="0" b="254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399A" w14:textId="16838446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- Results for Motor Three</w:t>
      </w:r>
    </w:p>
    <w:p w14:paraId="2A08AAEC" w14:textId="630C2FEC" w:rsidR="00BB5D63" w:rsidRPr="009E7D63" w:rsidRDefault="004F4C1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      </w:t>
      </w:r>
    </w:p>
    <w:p w14:paraId="2991DE4D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5C09FD26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2318FA66" w14:textId="77777777" w:rsidTr="006C2C30">
        <w:tc>
          <w:tcPr>
            <w:tcW w:w="3145" w:type="dxa"/>
          </w:tcPr>
          <w:p w14:paraId="0641781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18A8E9AB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C9EBC67" w14:textId="77777777" w:rsidTr="00086E6A">
        <w:tc>
          <w:tcPr>
            <w:tcW w:w="3145" w:type="dxa"/>
          </w:tcPr>
          <w:p w14:paraId="104AD42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1B99F6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924237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A71037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E3AA0F4" w14:textId="77777777" w:rsidTr="00086E6A">
        <w:tc>
          <w:tcPr>
            <w:tcW w:w="3145" w:type="dxa"/>
          </w:tcPr>
          <w:p w14:paraId="00AEA2E6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6ABFF1C" w14:textId="7A888F36" w:rsidR="000B365F" w:rsidRDefault="00086E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3.1886</w:t>
            </w:r>
          </w:p>
        </w:tc>
        <w:tc>
          <w:tcPr>
            <w:tcW w:w="1373" w:type="dxa"/>
          </w:tcPr>
          <w:p w14:paraId="4F66BFC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3D8C642" w14:textId="1B533419" w:rsidR="000B365F" w:rsidRDefault="00086E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46FC9C0F" w14:textId="77777777" w:rsidTr="00086E6A">
        <w:tc>
          <w:tcPr>
            <w:tcW w:w="3145" w:type="dxa"/>
          </w:tcPr>
          <w:p w14:paraId="4A3D7559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32CBC6D4" w14:textId="1E833B98" w:rsidR="000B365F" w:rsidRDefault="00086E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217</w:t>
            </w:r>
          </w:p>
        </w:tc>
        <w:tc>
          <w:tcPr>
            <w:tcW w:w="1373" w:type="dxa"/>
          </w:tcPr>
          <w:p w14:paraId="4E97714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22E1AED3" w14:textId="737DD7E1" w:rsidR="000B365F" w:rsidRDefault="00086E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3FBC942" w14:textId="77777777" w:rsidR="000B365F" w:rsidRPr="006770F5" w:rsidRDefault="000B365F" w:rsidP="00A42D5E">
      <w:pPr>
        <w:rPr>
          <w:b/>
          <w:bCs/>
          <w:u w:val="single"/>
        </w:rPr>
      </w:pPr>
    </w:p>
    <w:p w14:paraId="4D64D2B3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2ACDBCAC" w14:textId="77777777" w:rsidTr="006C2C30">
        <w:tc>
          <w:tcPr>
            <w:tcW w:w="3145" w:type="dxa"/>
          </w:tcPr>
          <w:p w14:paraId="2FF4022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F0480CB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5563CEE0" w14:textId="77777777" w:rsidTr="00086E6A">
        <w:tc>
          <w:tcPr>
            <w:tcW w:w="3145" w:type="dxa"/>
          </w:tcPr>
          <w:p w14:paraId="31CBCC8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27334A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8B7FF6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5CDDB5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6769EB90" w14:textId="77777777" w:rsidTr="00086E6A">
        <w:tc>
          <w:tcPr>
            <w:tcW w:w="3145" w:type="dxa"/>
          </w:tcPr>
          <w:p w14:paraId="71044B67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CCD9B10" w14:textId="0DA1FE9D" w:rsidR="000B365F" w:rsidRDefault="00086E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-3.2063</w:t>
            </w:r>
          </w:p>
        </w:tc>
        <w:tc>
          <w:tcPr>
            <w:tcW w:w="1373" w:type="dxa"/>
          </w:tcPr>
          <w:p w14:paraId="06C29D5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731AD4FD" w14:textId="1654FD23" w:rsidR="000B365F" w:rsidRDefault="00086E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B365F" w14:paraId="030CA668" w14:textId="77777777" w:rsidTr="00086E6A">
        <w:tc>
          <w:tcPr>
            <w:tcW w:w="3145" w:type="dxa"/>
          </w:tcPr>
          <w:p w14:paraId="657EE4AD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5017BA3B" w14:textId="1E24B757" w:rsidR="000B365F" w:rsidRDefault="00086E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212</w:t>
            </w:r>
          </w:p>
        </w:tc>
        <w:tc>
          <w:tcPr>
            <w:tcW w:w="1373" w:type="dxa"/>
          </w:tcPr>
          <w:p w14:paraId="39504D2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58AD1508" w14:textId="31F71532" w:rsidR="000B365F" w:rsidRDefault="00086E6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75896BC" w14:textId="77777777" w:rsidR="000B365F" w:rsidRDefault="000B365F" w:rsidP="00F76922"/>
    <w:p w14:paraId="3C9B718E" w14:textId="77777777" w:rsidR="00A32BF2" w:rsidRDefault="00D53B8C" w:rsidP="00A32BF2">
      <w:pPr>
        <w:pStyle w:val="BodyText"/>
        <w:spacing w:after="60"/>
        <w:ind w:left="0"/>
      </w:pPr>
      <w:r>
        <w:t>6.</w:t>
      </w:r>
      <w:r w:rsidR="005D10C6">
        <w:t>6</w:t>
      </w:r>
      <w:r>
        <w:t>.</w:t>
      </w:r>
      <w:r w:rsidR="005D10C6">
        <w:t>7</w:t>
      </w:r>
      <w:r>
        <w:t>.3.2</w:t>
      </w:r>
      <w:r w:rsidR="00A32BF2" w:rsidRPr="00D001B8">
        <w:rPr>
          <w:b/>
          <w:bCs/>
        </w:rPr>
        <w:t xml:space="preserve"> MCE 3 Frequency Response Test</w:t>
      </w:r>
      <w:r w:rsidR="00A32BF2">
        <w:t xml:space="preserve"> </w:t>
      </w:r>
    </w:p>
    <w:p w14:paraId="3A86149C" w14:textId="77777777" w:rsidR="00086E6A" w:rsidRDefault="00086E6A" w:rsidP="00086E6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FAB77D5" wp14:editId="66F9C9C3">
            <wp:extent cx="5943600" cy="1098550"/>
            <wp:effectExtent l="0" t="0" r="0" b="635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85B4" w14:textId="0CA8BC52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- Phase for Motor Three</w:t>
      </w:r>
    </w:p>
    <w:p w14:paraId="32603B77" w14:textId="757C3EE7" w:rsidR="007456A2" w:rsidRDefault="007456A2" w:rsidP="000B560C">
      <w:pPr>
        <w:pStyle w:val="BodyText"/>
        <w:spacing w:after="60"/>
        <w:ind w:left="0"/>
        <w:jc w:val="center"/>
      </w:pPr>
    </w:p>
    <w:p w14:paraId="2AA5B4B5" w14:textId="77777777" w:rsidR="00086E6A" w:rsidRDefault="00086E6A" w:rsidP="00086E6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73D5D174" wp14:editId="266DB678">
            <wp:extent cx="5943600" cy="1445260"/>
            <wp:effectExtent l="0" t="0" r="0" b="254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435F" w14:textId="3CD14523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- Magnitude for Motor Three</w:t>
      </w:r>
    </w:p>
    <w:p w14:paraId="30D606C5" w14:textId="7BB35A8C" w:rsidR="00A32BF2" w:rsidRDefault="00A32BF2" w:rsidP="000B560C">
      <w:pPr>
        <w:pStyle w:val="BodyText"/>
        <w:spacing w:after="60"/>
        <w:ind w:left="0"/>
        <w:jc w:val="center"/>
      </w:pPr>
    </w:p>
    <w:p w14:paraId="1DCE726F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1408CF03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8A5EA2" w14:paraId="64BEE0E8" w14:textId="77777777" w:rsidTr="00086E6A">
        <w:trPr>
          <w:trHeight w:val="628"/>
        </w:trPr>
        <w:tc>
          <w:tcPr>
            <w:tcW w:w="1993" w:type="dxa"/>
          </w:tcPr>
          <w:p w14:paraId="30FA72E5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131675A3" w14:textId="77777777" w:rsidR="000B365F" w:rsidRPr="0040772A" w:rsidRDefault="000B365F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5FABBBC4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5A4F27F7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29BD1FCD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5779B29E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72C64B9C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3C4F954F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41FD86E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6AD818A6" w14:textId="77777777" w:rsidTr="00086E6A">
        <w:trPr>
          <w:trHeight w:val="333"/>
        </w:trPr>
        <w:tc>
          <w:tcPr>
            <w:tcW w:w="1993" w:type="dxa"/>
          </w:tcPr>
          <w:p w14:paraId="09C7022C" w14:textId="792F1666" w:rsidR="008A5EA2" w:rsidRDefault="00086E6A" w:rsidP="008A5EA2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32AAF5F3" w14:textId="1E7B4A42" w:rsidR="008A5EA2" w:rsidRDefault="00086E6A" w:rsidP="008A5EA2">
            <w:pPr>
              <w:pStyle w:val="BodyText"/>
              <w:spacing w:after="60"/>
              <w:ind w:left="0"/>
            </w:pPr>
            <w:r>
              <w:t>-0.226092</w:t>
            </w:r>
          </w:p>
        </w:tc>
        <w:tc>
          <w:tcPr>
            <w:tcW w:w="1864" w:type="dxa"/>
          </w:tcPr>
          <w:p w14:paraId="63AA4C4F" w14:textId="6AAC643A" w:rsidR="008A5EA2" w:rsidRDefault="00086E6A" w:rsidP="008A5EA2">
            <w:pPr>
              <w:pStyle w:val="BodyText"/>
              <w:spacing w:after="60"/>
              <w:ind w:left="0"/>
            </w:pPr>
            <w:r>
              <w:t>-3.4488</w:t>
            </w:r>
          </w:p>
        </w:tc>
        <w:tc>
          <w:tcPr>
            <w:tcW w:w="1860" w:type="dxa"/>
          </w:tcPr>
          <w:p w14:paraId="173E5528" w14:textId="53D15B61" w:rsidR="008A5EA2" w:rsidRDefault="00086E6A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D55ACEF" w14:textId="40F60F06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58B6236D" w14:textId="77777777" w:rsidTr="00086E6A">
        <w:trPr>
          <w:trHeight w:val="346"/>
        </w:trPr>
        <w:tc>
          <w:tcPr>
            <w:tcW w:w="1993" w:type="dxa"/>
          </w:tcPr>
          <w:p w14:paraId="7F36919C" w14:textId="441F69B6" w:rsidR="008A5EA2" w:rsidRDefault="00086E6A" w:rsidP="008A5EA2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6B7D10DE" w14:textId="0427336D" w:rsidR="008A5EA2" w:rsidRDefault="00086E6A" w:rsidP="008A5EA2">
            <w:pPr>
              <w:pStyle w:val="BodyText"/>
              <w:spacing w:after="60"/>
              <w:ind w:left="0"/>
            </w:pPr>
            <w:r>
              <w:t>-0.353309</w:t>
            </w:r>
          </w:p>
        </w:tc>
        <w:tc>
          <w:tcPr>
            <w:tcW w:w="1864" w:type="dxa"/>
          </w:tcPr>
          <w:p w14:paraId="37FD16F3" w14:textId="75AF515C" w:rsidR="008A5EA2" w:rsidRDefault="00086E6A" w:rsidP="008A5EA2">
            <w:pPr>
              <w:pStyle w:val="BodyText"/>
              <w:spacing w:after="60"/>
              <w:ind w:left="0"/>
            </w:pPr>
            <w:r>
              <w:t>-14.94</w:t>
            </w:r>
          </w:p>
        </w:tc>
        <w:tc>
          <w:tcPr>
            <w:tcW w:w="1860" w:type="dxa"/>
          </w:tcPr>
          <w:p w14:paraId="03663D53" w14:textId="0593AB43" w:rsidR="008A5EA2" w:rsidRDefault="00086E6A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44B52DA" w14:textId="0D1DECC7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6058363B" w14:textId="77777777" w:rsidTr="00086E6A">
        <w:trPr>
          <w:trHeight w:val="333"/>
        </w:trPr>
        <w:tc>
          <w:tcPr>
            <w:tcW w:w="1993" w:type="dxa"/>
          </w:tcPr>
          <w:p w14:paraId="5E79E935" w14:textId="43D254AF" w:rsidR="008A5EA2" w:rsidRDefault="00086E6A" w:rsidP="008A5EA2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05F48394" w14:textId="08BAC5F0" w:rsidR="008A5EA2" w:rsidRDefault="00086E6A" w:rsidP="008A5EA2">
            <w:pPr>
              <w:pStyle w:val="BodyText"/>
              <w:spacing w:after="60"/>
              <w:ind w:left="0"/>
            </w:pPr>
            <w:r>
              <w:t>-0.410452</w:t>
            </w:r>
          </w:p>
        </w:tc>
        <w:tc>
          <w:tcPr>
            <w:tcW w:w="1864" w:type="dxa"/>
          </w:tcPr>
          <w:p w14:paraId="106878C5" w14:textId="793732BF" w:rsidR="008A5EA2" w:rsidRDefault="00086E6A" w:rsidP="008A5EA2">
            <w:pPr>
              <w:pStyle w:val="BodyText"/>
              <w:spacing w:after="60"/>
              <w:ind w:left="0"/>
            </w:pPr>
            <w:r>
              <w:t>-26.352</w:t>
            </w:r>
          </w:p>
        </w:tc>
        <w:tc>
          <w:tcPr>
            <w:tcW w:w="1860" w:type="dxa"/>
          </w:tcPr>
          <w:p w14:paraId="12EDD34B" w14:textId="55A2D1FB" w:rsidR="008A5EA2" w:rsidRDefault="00086E6A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8CFA0CA" w14:textId="6892A652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5AB27247" w14:textId="77777777" w:rsidTr="00086E6A">
        <w:trPr>
          <w:trHeight w:val="346"/>
        </w:trPr>
        <w:tc>
          <w:tcPr>
            <w:tcW w:w="1993" w:type="dxa"/>
          </w:tcPr>
          <w:p w14:paraId="33254EE6" w14:textId="2E751F59" w:rsidR="008A5EA2" w:rsidRDefault="00086E6A" w:rsidP="008A5EA2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3950A2C0" w14:textId="5E405F77" w:rsidR="008A5EA2" w:rsidRDefault="00086E6A" w:rsidP="008A5EA2">
            <w:pPr>
              <w:pStyle w:val="BodyText"/>
              <w:spacing w:after="60"/>
              <w:ind w:left="0"/>
            </w:pPr>
            <w:r>
              <w:t>-0.988246</w:t>
            </w:r>
          </w:p>
        </w:tc>
        <w:tc>
          <w:tcPr>
            <w:tcW w:w="1864" w:type="dxa"/>
          </w:tcPr>
          <w:p w14:paraId="65806761" w14:textId="669B32AB" w:rsidR="008A5EA2" w:rsidRDefault="00086E6A" w:rsidP="008A5EA2">
            <w:pPr>
              <w:pStyle w:val="BodyText"/>
              <w:spacing w:after="60"/>
              <w:ind w:left="0"/>
            </w:pPr>
            <w:r>
              <w:t>-49.896</w:t>
            </w:r>
          </w:p>
        </w:tc>
        <w:tc>
          <w:tcPr>
            <w:tcW w:w="1860" w:type="dxa"/>
          </w:tcPr>
          <w:p w14:paraId="0A0AE6F5" w14:textId="3DD9A6F6" w:rsidR="008A5EA2" w:rsidRDefault="00086E6A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F4AFC00" w14:textId="6D57FE31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62B217A9" w14:textId="77777777" w:rsidTr="00086E6A">
        <w:trPr>
          <w:trHeight w:val="333"/>
        </w:trPr>
        <w:tc>
          <w:tcPr>
            <w:tcW w:w="1993" w:type="dxa"/>
          </w:tcPr>
          <w:p w14:paraId="0AD6E550" w14:textId="136B80B2" w:rsidR="008A5EA2" w:rsidRDefault="00086E6A" w:rsidP="008A5EA2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7127E788" w14:textId="2BEB49C6" w:rsidR="008A5EA2" w:rsidRDefault="00086E6A" w:rsidP="008A5EA2">
            <w:pPr>
              <w:pStyle w:val="BodyText"/>
              <w:spacing w:after="60"/>
              <w:ind w:left="0"/>
            </w:pPr>
            <w:r>
              <w:t>-2.0112</w:t>
            </w:r>
          </w:p>
        </w:tc>
        <w:tc>
          <w:tcPr>
            <w:tcW w:w="1864" w:type="dxa"/>
          </w:tcPr>
          <w:p w14:paraId="22EA3276" w14:textId="52A9554C" w:rsidR="008A5EA2" w:rsidRDefault="00086E6A" w:rsidP="008A5EA2">
            <w:pPr>
              <w:pStyle w:val="BodyText"/>
              <w:spacing w:after="60"/>
              <w:ind w:left="0"/>
            </w:pPr>
            <w:r>
              <w:t>-72.252</w:t>
            </w:r>
          </w:p>
        </w:tc>
        <w:tc>
          <w:tcPr>
            <w:tcW w:w="1860" w:type="dxa"/>
          </w:tcPr>
          <w:p w14:paraId="0D9E9BA2" w14:textId="09932144" w:rsidR="008A5EA2" w:rsidRDefault="00086E6A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8C54343" w14:textId="3981F57D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21CA6687" w14:textId="77777777" w:rsidTr="00086E6A">
        <w:trPr>
          <w:trHeight w:val="333"/>
        </w:trPr>
        <w:tc>
          <w:tcPr>
            <w:tcW w:w="1993" w:type="dxa"/>
          </w:tcPr>
          <w:p w14:paraId="6542A2AE" w14:textId="737EE234" w:rsidR="008A5EA2" w:rsidRDefault="00086E6A" w:rsidP="008A5EA2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4867E9D1" w14:textId="65B8CC24" w:rsidR="008A5EA2" w:rsidRDefault="00086E6A" w:rsidP="008A5EA2">
            <w:pPr>
              <w:pStyle w:val="BodyText"/>
              <w:spacing w:after="60"/>
              <w:ind w:left="0"/>
            </w:pPr>
            <w:r>
              <w:t>-2.67342</w:t>
            </w:r>
          </w:p>
        </w:tc>
        <w:tc>
          <w:tcPr>
            <w:tcW w:w="1864" w:type="dxa"/>
          </w:tcPr>
          <w:p w14:paraId="5581D363" w14:textId="2571A2DC" w:rsidR="008A5EA2" w:rsidRDefault="00086E6A" w:rsidP="008A5EA2">
            <w:pPr>
              <w:pStyle w:val="BodyText"/>
              <w:spacing w:after="60"/>
              <w:ind w:left="0"/>
            </w:pPr>
            <w:r>
              <w:t>-92.592</w:t>
            </w:r>
          </w:p>
        </w:tc>
        <w:tc>
          <w:tcPr>
            <w:tcW w:w="1860" w:type="dxa"/>
          </w:tcPr>
          <w:p w14:paraId="70975C59" w14:textId="13819F7A" w:rsidR="008A5EA2" w:rsidRDefault="00086E6A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9BEA4EF" w14:textId="2FDE90DC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5633E65F" w14:textId="77777777" w:rsidTr="00086E6A">
        <w:trPr>
          <w:trHeight w:val="346"/>
        </w:trPr>
        <w:tc>
          <w:tcPr>
            <w:tcW w:w="1993" w:type="dxa"/>
          </w:tcPr>
          <w:p w14:paraId="6CCC0CB3" w14:textId="1D7F6C0A" w:rsidR="008A5EA2" w:rsidRDefault="00086E6A" w:rsidP="008A5EA2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6B10300D" w14:textId="3C608BCE" w:rsidR="008A5EA2" w:rsidRDefault="00086E6A" w:rsidP="008A5EA2">
            <w:pPr>
              <w:pStyle w:val="BodyText"/>
              <w:spacing w:after="60"/>
              <w:ind w:left="0"/>
            </w:pPr>
            <w:r>
              <w:t>-2.02397</w:t>
            </w:r>
          </w:p>
        </w:tc>
        <w:tc>
          <w:tcPr>
            <w:tcW w:w="1864" w:type="dxa"/>
          </w:tcPr>
          <w:p w14:paraId="67105AD5" w14:textId="68381F6E" w:rsidR="008A5EA2" w:rsidRDefault="00086E6A" w:rsidP="008A5EA2">
            <w:pPr>
              <w:pStyle w:val="BodyText"/>
              <w:spacing w:after="60"/>
              <w:ind w:left="0"/>
            </w:pPr>
            <w:r>
              <w:t>-112.32</w:t>
            </w:r>
          </w:p>
        </w:tc>
        <w:tc>
          <w:tcPr>
            <w:tcW w:w="1860" w:type="dxa"/>
          </w:tcPr>
          <w:p w14:paraId="79797DCF" w14:textId="08456D4E" w:rsidR="008A5EA2" w:rsidRDefault="00086E6A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44DC65A3" w14:textId="6A7F0760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2019A148" w14:textId="77777777" w:rsidR="00FA2B9E" w:rsidRDefault="00FA2B9E" w:rsidP="00FA2B9E">
      <w:pPr>
        <w:pStyle w:val="BodyText"/>
      </w:pPr>
      <w:bookmarkStart w:id="15" w:name="_Ref127526660"/>
    </w:p>
    <w:p w14:paraId="124D07AC" w14:textId="77777777" w:rsidR="00FA2B9E" w:rsidRDefault="00FA2B9E" w:rsidP="00FA2B9E">
      <w:pPr>
        <w:pStyle w:val="BodyText"/>
      </w:pPr>
    </w:p>
    <w:p w14:paraId="302C1406" w14:textId="77777777" w:rsidR="0052305C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8</w:t>
      </w:r>
      <w:r w:rsidR="00D635C1" w:rsidRPr="007463D8">
        <w:rPr>
          <w:b/>
          <w:bCs/>
          <w:sz w:val="32"/>
          <w:szCs w:val="32"/>
        </w:rPr>
        <w:t xml:space="preserve"> Performance Test – Loaded Operation</w:t>
      </w:r>
      <w:bookmarkEnd w:id="15"/>
    </w:p>
    <w:p w14:paraId="2608E90C" w14:textId="77777777" w:rsidR="001924AB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>.1</w:t>
      </w:r>
      <w:r w:rsidR="001924AB" w:rsidRPr="00D001B8">
        <w:rPr>
          <w:b/>
          <w:bCs/>
          <w:sz w:val="22"/>
          <w:szCs w:val="22"/>
        </w:rPr>
        <w:t xml:space="preserve"> Step and Frequency Response Test - </w:t>
      </w:r>
      <w:r w:rsidR="001E4934" w:rsidRPr="00D001B8">
        <w:rPr>
          <w:b/>
          <w:bCs/>
          <w:sz w:val="22"/>
          <w:szCs w:val="22"/>
        </w:rPr>
        <w:t>Loaded</w:t>
      </w:r>
    </w:p>
    <w:p w14:paraId="3EE1340C" w14:textId="77777777" w:rsidR="0016660E" w:rsidRDefault="00D53B8C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 xml:space="preserve">.1.1 </w:t>
      </w:r>
      <w:r w:rsidR="00033D62">
        <w:rPr>
          <w:sz w:val="22"/>
          <w:szCs w:val="22"/>
        </w:rPr>
        <w:t xml:space="preserve"> </w:t>
      </w:r>
      <w:r w:rsidR="00033D62" w:rsidRPr="00D001B8">
        <w:rPr>
          <w:b/>
          <w:bCs/>
          <w:sz w:val="22"/>
          <w:szCs w:val="22"/>
        </w:rPr>
        <w:t>MC</w:t>
      </w:r>
      <w:r w:rsidR="001D767E" w:rsidRPr="00D001B8">
        <w:rPr>
          <w:b/>
          <w:bCs/>
          <w:sz w:val="22"/>
          <w:szCs w:val="22"/>
        </w:rPr>
        <w:t>E</w:t>
      </w:r>
      <w:proofErr w:type="gramEnd"/>
      <w:r w:rsidR="00033D62" w:rsidRPr="00D001B8">
        <w:rPr>
          <w:b/>
          <w:bCs/>
          <w:sz w:val="22"/>
          <w:szCs w:val="22"/>
        </w:rPr>
        <w:t>1 – Step Response Test</w:t>
      </w:r>
    </w:p>
    <w:p w14:paraId="131DEB1E" w14:textId="77777777" w:rsidR="00086E6A" w:rsidRDefault="00086E6A" w:rsidP="00086E6A">
      <w:pPr>
        <w:pStyle w:val="BodyText"/>
        <w:keepNext/>
        <w:spacing w:after="60"/>
        <w:ind w:left="0"/>
        <w:jc w:val="center"/>
      </w:pPr>
      <w:r>
        <w:rPr>
          <w:noProof/>
          <w:sz w:val="22"/>
          <w:szCs w:val="22"/>
        </w:rPr>
        <w:drawing>
          <wp:inline distT="0" distB="0" distL="0" distR="0" wp14:anchorId="3B0DB74A" wp14:editId="11220C51">
            <wp:extent cx="5943600" cy="2131060"/>
            <wp:effectExtent l="0" t="0" r="0" b="254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9292" w14:textId="7D0BCD32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- Results for Motor One Loaded</w:t>
      </w:r>
    </w:p>
    <w:p w14:paraId="60967D29" w14:textId="303F9AAF" w:rsidR="00033D62" w:rsidRDefault="000720A0" w:rsidP="000B560C">
      <w:pPr>
        <w:pStyle w:val="BodyText"/>
        <w:spacing w:after="60"/>
        <w:ind w:left="0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Step response Test</w:t>
      </w:r>
      <w:r w:rsidR="004F4C1E">
        <w:rPr>
          <w:sz w:val="22"/>
          <w:szCs w:val="22"/>
        </w:rPr>
        <w:t xml:space="preserve">                              </w:t>
      </w:r>
    </w:p>
    <w:p w14:paraId="084C6EB5" w14:textId="77777777" w:rsidR="000B365F" w:rsidRPr="000B365F" w:rsidRDefault="00033D62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16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  <w:r w:rsidR="000B365F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33634548" w14:textId="77777777" w:rsidTr="006C2C30">
        <w:tc>
          <w:tcPr>
            <w:tcW w:w="3145" w:type="dxa"/>
          </w:tcPr>
          <w:p w14:paraId="773FBCF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3404350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5FF91AF7" w14:textId="77777777" w:rsidTr="00086E6A">
        <w:tc>
          <w:tcPr>
            <w:tcW w:w="3145" w:type="dxa"/>
          </w:tcPr>
          <w:p w14:paraId="0265A03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FC1302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0160586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82B4B6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4DA3045F" w14:textId="77777777" w:rsidTr="00086E6A">
        <w:tc>
          <w:tcPr>
            <w:tcW w:w="3145" w:type="dxa"/>
          </w:tcPr>
          <w:p w14:paraId="728C6BE4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013F4D4" w14:textId="371CC79D" w:rsidR="000B365F" w:rsidRDefault="00086E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3.1832</w:t>
            </w:r>
          </w:p>
        </w:tc>
        <w:tc>
          <w:tcPr>
            <w:tcW w:w="1373" w:type="dxa"/>
          </w:tcPr>
          <w:p w14:paraId="68A42B2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D194618" w14:textId="36BCA822" w:rsidR="000B365F" w:rsidRDefault="00086E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F3CF3AE" w14:textId="77777777" w:rsidTr="00086E6A">
        <w:tc>
          <w:tcPr>
            <w:tcW w:w="3145" w:type="dxa"/>
          </w:tcPr>
          <w:p w14:paraId="01EBA1E2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47AE07C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A6C8135" w14:textId="429C7A4E" w:rsidR="000B365F" w:rsidRDefault="00086E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192</w:t>
            </w:r>
          </w:p>
        </w:tc>
        <w:tc>
          <w:tcPr>
            <w:tcW w:w="1373" w:type="dxa"/>
          </w:tcPr>
          <w:p w14:paraId="2FA5B60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03451A6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D130F41" w14:textId="1EA8C631" w:rsidR="000B365F" w:rsidRDefault="00086E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05D141F" w14:textId="77777777" w:rsidR="000B365F" w:rsidRDefault="000B365F" w:rsidP="00033D62"/>
    <w:p w14:paraId="1DD9C384" w14:textId="77777777" w:rsidR="000B365F" w:rsidRPr="000B365F" w:rsidRDefault="00033D62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51280A" w:rsidRPr="00D001B8">
        <w:rPr>
          <w:b/>
          <w:bCs/>
          <w:szCs w:val="20"/>
          <w:u w:val="single"/>
        </w:rPr>
        <w:t>lbf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  <w:r w:rsidR="000B365F">
        <w:rPr>
          <w:b/>
          <w:bCs/>
          <w:szCs w:val="20"/>
          <w:u w:val="single"/>
        </w:rPr>
        <w:t xml:space="preserve"> - Retraction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1B8F492C" w14:textId="77777777" w:rsidTr="006C2C30">
        <w:tc>
          <w:tcPr>
            <w:tcW w:w="3145" w:type="dxa"/>
          </w:tcPr>
          <w:p w14:paraId="462E5D7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BC3A49E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562D2E20" w14:textId="77777777" w:rsidTr="00086E6A">
        <w:tc>
          <w:tcPr>
            <w:tcW w:w="3145" w:type="dxa"/>
          </w:tcPr>
          <w:p w14:paraId="62F6D58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26B87B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243781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162CBB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265C7E9F" w14:textId="77777777" w:rsidTr="00086E6A">
        <w:tc>
          <w:tcPr>
            <w:tcW w:w="3145" w:type="dxa"/>
          </w:tcPr>
          <w:p w14:paraId="1E4F5FE3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61E4E45" w14:textId="7C16EA1D" w:rsidR="000B365F" w:rsidRDefault="00086E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-3.0994</w:t>
            </w:r>
          </w:p>
        </w:tc>
        <w:tc>
          <w:tcPr>
            <w:tcW w:w="1373" w:type="dxa"/>
          </w:tcPr>
          <w:p w14:paraId="33AD9FD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26DA78E4" w14:textId="303A2AE3" w:rsidR="000B365F" w:rsidRDefault="00086E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B365F" w14:paraId="078506C1" w14:textId="77777777" w:rsidTr="00086E6A">
        <w:tc>
          <w:tcPr>
            <w:tcW w:w="3145" w:type="dxa"/>
          </w:tcPr>
          <w:p w14:paraId="457271A7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527EEFFB" w14:textId="032CF036" w:rsidR="000B365F" w:rsidRDefault="00086E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205</w:t>
            </w:r>
          </w:p>
        </w:tc>
        <w:tc>
          <w:tcPr>
            <w:tcW w:w="1373" w:type="dxa"/>
          </w:tcPr>
          <w:p w14:paraId="6AC941A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45E7A85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331C5FB" w14:textId="1AD5976E" w:rsidR="000B365F" w:rsidRDefault="00086E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560C20E" w14:textId="77777777" w:rsidR="00AB7E94" w:rsidRDefault="00AB7E94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3C013F72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 w:rsidR="000B365F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30B25927" w14:textId="77777777" w:rsidTr="006C2C30">
        <w:tc>
          <w:tcPr>
            <w:tcW w:w="3145" w:type="dxa"/>
          </w:tcPr>
          <w:p w14:paraId="16EBC04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D3BF852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32994C91" w14:textId="77777777" w:rsidTr="00086E6A">
        <w:tc>
          <w:tcPr>
            <w:tcW w:w="3145" w:type="dxa"/>
          </w:tcPr>
          <w:p w14:paraId="4512EE4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24C141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BAB078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B4C8BB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4E74980B" w14:textId="77777777" w:rsidTr="00086E6A">
        <w:tc>
          <w:tcPr>
            <w:tcW w:w="3145" w:type="dxa"/>
          </w:tcPr>
          <w:p w14:paraId="3E1B2307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21BA0E8" w14:textId="2F99A3BE" w:rsidR="000B365F" w:rsidRDefault="00086E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3.1655</w:t>
            </w:r>
          </w:p>
        </w:tc>
        <w:tc>
          <w:tcPr>
            <w:tcW w:w="1373" w:type="dxa"/>
          </w:tcPr>
          <w:p w14:paraId="68F8A43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5BFE9AF" w14:textId="1224A3B4" w:rsidR="000B365F" w:rsidRDefault="00086E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413E9F36" w14:textId="77777777" w:rsidTr="00086E6A">
        <w:tc>
          <w:tcPr>
            <w:tcW w:w="3145" w:type="dxa"/>
          </w:tcPr>
          <w:p w14:paraId="69F9C40C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2DE2E95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51E4E13" w14:textId="15954ECC" w:rsidR="000B365F" w:rsidRDefault="00086E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200</w:t>
            </w:r>
          </w:p>
        </w:tc>
        <w:tc>
          <w:tcPr>
            <w:tcW w:w="1373" w:type="dxa"/>
          </w:tcPr>
          <w:p w14:paraId="26A613D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4C539FA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F1FC7BE" w14:textId="3B3EBF7B" w:rsidR="000B365F" w:rsidRDefault="00086E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A6EB6A2" w14:textId="77777777" w:rsidR="000B365F" w:rsidRDefault="000B365F" w:rsidP="0093190E"/>
    <w:p w14:paraId="24611A6D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 w:rsidR="000B365F"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40A91AEB" w14:textId="77777777" w:rsidTr="006C2C30">
        <w:tc>
          <w:tcPr>
            <w:tcW w:w="3145" w:type="dxa"/>
          </w:tcPr>
          <w:p w14:paraId="3C3F9C9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F663FC3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6FF1398" w14:textId="77777777" w:rsidTr="00086E6A">
        <w:tc>
          <w:tcPr>
            <w:tcW w:w="3145" w:type="dxa"/>
          </w:tcPr>
          <w:p w14:paraId="327A859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1647C2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6FBACC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020022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22967DB4" w14:textId="77777777" w:rsidTr="00086E6A">
        <w:tc>
          <w:tcPr>
            <w:tcW w:w="3145" w:type="dxa"/>
          </w:tcPr>
          <w:p w14:paraId="029F7302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A0BBD76" w14:textId="11ECB26C" w:rsidR="000B365F" w:rsidRDefault="00086E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-3.1625</w:t>
            </w:r>
          </w:p>
        </w:tc>
        <w:tc>
          <w:tcPr>
            <w:tcW w:w="1373" w:type="dxa"/>
          </w:tcPr>
          <w:p w14:paraId="6F70386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3F2FA9EB" w14:textId="1E231B9C" w:rsidR="000B365F" w:rsidRDefault="00086E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B365F" w14:paraId="112A7F7A" w14:textId="77777777" w:rsidTr="00086E6A">
        <w:tc>
          <w:tcPr>
            <w:tcW w:w="3145" w:type="dxa"/>
          </w:tcPr>
          <w:p w14:paraId="02613A5C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67089856" w14:textId="711F0E80" w:rsidR="000B365F" w:rsidRDefault="00086E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192</w:t>
            </w:r>
          </w:p>
        </w:tc>
        <w:tc>
          <w:tcPr>
            <w:tcW w:w="1373" w:type="dxa"/>
          </w:tcPr>
          <w:p w14:paraId="4FC90EE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6F4EC2A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B8FA7F0" w14:textId="501BA3A8" w:rsidR="000B365F" w:rsidRDefault="00086E6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6692445" w14:textId="77777777" w:rsidR="000B365F" w:rsidRDefault="000B365F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2AA12058" w14:textId="77777777" w:rsidR="00010E01" w:rsidRPr="00F858AC" w:rsidRDefault="00010E01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02628911" w14:textId="77777777" w:rsidR="001924AB" w:rsidRPr="00D001B8" w:rsidRDefault="00D53B8C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>.1.2</w:t>
      </w:r>
      <w:r w:rsidR="00C04B42">
        <w:rPr>
          <w:sz w:val="22"/>
          <w:szCs w:val="22"/>
        </w:rPr>
        <w:t xml:space="preserve"> </w:t>
      </w:r>
      <w:r w:rsidR="00C04B42" w:rsidRPr="00D001B8">
        <w:rPr>
          <w:b/>
          <w:bCs/>
          <w:sz w:val="22"/>
          <w:szCs w:val="22"/>
        </w:rPr>
        <w:t>MCE 1 – Frequency Response Test</w:t>
      </w:r>
    </w:p>
    <w:p w14:paraId="19311464" w14:textId="77777777" w:rsidR="00D10C0B" w:rsidRDefault="00AB7E94" w:rsidP="00D10C0B">
      <w:pPr>
        <w:pStyle w:val="BodyText"/>
        <w:spacing w:after="60"/>
        <w:ind w:left="0"/>
      </w:pPr>
      <w:r>
        <w:t xml:space="preserve">       </w:t>
      </w:r>
    </w:p>
    <w:p w14:paraId="0AE7F130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17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Tension</w:t>
      </w:r>
    </w:p>
    <w:p w14:paraId="2F167378" w14:textId="77777777" w:rsidR="00086E6A" w:rsidRDefault="00086E6A" w:rsidP="00086E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2EEC92A9" wp14:editId="2B7E5E93">
            <wp:extent cx="5943600" cy="124206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9CBC" w14:textId="10F43675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>- Phase for Motor One Loaded Tension</w:t>
      </w:r>
    </w:p>
    <w:p w14:paraId="7F1C7309" w14:textId="35D45D92" w:rsidR="00AB7E94" w:rsidRDefault="00AB7E9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637C7B83" w14:textId="77777777" w:rsidR="00086E6A" w:rsidRDefault="00086E6A" w:rsidP="00086E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630FA76" wp14:editId="56646280">
            <wp:extent cx="5943600" cy="1633855"/>
            <wp:effectExtent l="0" t="0" r="0" b="4445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4062" w14:textId="401607CF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- Magnitude for Motor One Loaded Tension</w:t>
      </w:r>
    </w:p>
    <w:p w14:paraId="01760DBE" w14:textId="456F8CE1" w:rsidR="00F954B5" w:rsidRDefault="00F954B5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28F9F409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8A5EA2" w14:paraId="2554334F" w14:textId="77777777" w:rsidTr="00086E6A">
        <w:trPr>
          <w:trHeight w:val="628"/>
        </w:trPr>
        <w:tc>
          <w:tcPr>
            <w:tcW w:w="1993" w:type="dxa"/>
          </w:tcPr>
          <w:p w14:paraId="1813D816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4C5588AA" w14:textId="77777777" w:rsidR="00542BB1" w:rsidRPr="0040772A" w:rsidRDefault="00542BB1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0868BA97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34CADFF7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65FEC78B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7A39FDE7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1DCE8207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165F0ACE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542BB1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72E4685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7AC04C47" w14:textId="77777777" w:rsidTr="00086E6A">
        <w:trPr>
          <w:trHeight w:val="333"/>
        </w:trPr>
        <w:tc>
          <w:tcPr>
            <w:tcW w:w="1993" w:type="dxa"/>
          </w:tcPr>
          <w:p w14:paraId="2A41331E" w14:textId="5F963A89" w:rsidR="008A5EA2" w:rsidRDefault="00086E6A" w:rsidP="008A5EA2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2252E270" w14:textId="71CCB7C4" w:rsidR="008A5EA2" w:rsidRDefault="00086E6A" w:rsidP="008A5EA2">
            <w:pPr>
              <w:pStyle w:val="BodyText"/>
              <w:spacing w:after="60"/>
              <w:ind w:left="0"/>
            </w:pPr>
            <w:r>
              <w:t>-0.254203</w:t>
            </w:r>
          </w:p>
        </w:tc>
        <w:tc>
          <w:tcPr>
            <w:tcW w:w="1864" w:type="dxa"/>
          </w:tcPr>
          <w:p w14:paraId="60C5A2AD" w14:textId="3332D554" w:rsidR="008A5EA2" w:rsidRDefault="00086E6A" w:rsidP="008A5EA2">
            <w:pPr>
              <w:pStyle w:val="BodyText"/>
              <w:spacing w:after="60"/>
              <w:ind w:left="0"/>
            </w:pPr>
            <w:r>
              <w:t>-4.14</w:t>
            </w:r>
          </w:p>
        </w:tc>
        <w:tc>
          <w:tcPr>
            <w:tcW w:w="1860" w:type="dxa"/>
          </w:tcPr>
          <w:p w14:paraId="18FEA556" w14:textId="54F756AE" w:rsidR="008A5EA2" w:rsidRDefault="00086E6A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C198996" w14:textId="31F10EAD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607914DA" w14:textId="77777777" w:rsidTr="00086E6A">
        <w:trPr>
          <w:trHeight w:val="346"/>
        </w:trPr>
        <w:tc>
          <w:tcPr>
            <w:tcW w:w="1993" w:type="dxa"/>
          </w:tcPr>
          <w:p w14:paraId="3E3B4BAF" w14:textId="1BFCA06E" w:rsidR="008A5EA2" w:rsidRDefault="00086E6A" w:rsidP="008A5EA2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03D35736" w14:textId="50E187E3" w:rsidR="008A5EA2" w:rsidRDefault="00086E6A" w:rsidP="008A5EA2">
            <w:pPr>
              <w:pStyle w:val="BodyText"/>
              <w:spacing w:after="60"/>
              <w:ind w:left="0"/>
            </w:pPr>
            <w:r>
              <w:t>-0.453561</w:t>
            </w:r>
          </w:p>
        </w:tc>
        <w:tc>
          <w:tcPr>
            <w:tcW w:w="1864" w:type="dxa"/>
          </w:tcPr>
          <w:p w14:paraId="5DC575E7" w14:textId="44CA6589" w:rsidR="008A5EA2" w:rsidRDefault="00086E6A" w:rsidP="008A5EA2">
            <w:pPr>
              <w:pStyle w:val="BodyText"/>
              <w:spacing w:after="60"/>
              <w:ind w:left="0"/>
            </w:pPr>
            <w:r>
              <w:t>-13.608</w:t>
            </w:r>
          </w:p>
        </w:tc>
        <w:tc>
          <w:tcPr>
            <w:tcW w:w="1860" w:type="dxa"/>
          </w:tcPr>
          <w:p w14:paraId="7B48FD19" w14:textId="524B873A" w:rsidR="008A5EA2" w:rsidRDefault="00086E6A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A22B4A6" w14:textId="368FAD23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0750F6B6" w14:textId="77777777" w:rsidTr="00086E6A">
        <w:trPr>
          <w:trHeight w:val="333"/>
        </w:trPr>
        <w:tc>
          <w:tcPr>
            <w:tcW w:w="1993" w:type="dxa"/>
          </w:tcPr>
          <w:p w14:paraId="2021D327" w14:textId="1D597FEC" w:rsidR="008A5EA2" w:rsidRDefault="00086E6A" w:rsidP="008A5EA2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4CAE3E7B" w14:textId="0D8D5003" w:rsidR="008A5EA2" w:rsidRDefault="00086E6A" w:rsidP="008A5EA2">
            <w:pPr>
              <w:pStyle w:val="BodyText"/>
              <w:spacing w:after="60"/>
              <w:ind w:left="0"/>
            </w:pPr>
            <w:r>
              <w:t>-0.56957</w:t>
            </w:r>
          </w:p>
        </w:tc>
        <w:tc>
          <w:tcPr>
            <w:tcW w:w="1864" w:type="dxa"/>
          </w:tcPr>
          <w:p w14:paraId="539FE12E" w14:textId="01433D50" w:rsidR="008A5EA2" w:rsidRDefault="00086E6A" w:rsidP="008A5EA2">
            <w:pPr>
              <w:pStyle w:val="BodyText"/>
              <w:spacing w:after="60"/>
              <w:ind w:left="0"/>
            </w:pPr>
            <w:r>
              <w:t>-25.488</w:t>
            </w:r>
          </w:p>
        </w:tc>
        <w:tc>
          <w:tcPr>
            <w:tcW w:w="1860" w:type="dxa"/>
          </w:tcPr>
          <w:p w14:paraId="378E7C26" w14:textId="06550A86" w:rsidR="008A5EA2" w:rsidRDefault="00086E6A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03DA0DB" w14:textId="0781698F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177E4B48" w14:textId="77777777" w:rsidTr="00086E6A">
        <w:trPr>
          <w:trHeight w:val="346"/>
        </w:trPr>
        <w:tc>
          <w:tcPr>
            <w:tcW w:w="1993" w:type="dxa"/>
          </w:tcPr>
          <w:p w14:paraId="48154F0D" w14:textId="2EA10532" w:rsidR="008A5EA2" w:rsidRDefault="00086E6A" w:rsidP="008A5EA2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748682A1" w14:textId="72511897" w:rsidR="008A5EA2" w:rsidRDefault="00086E6A" w:rsidP="008A5EA2">
            <w:pPr>
              <w:pStyle w:val="BodyText"/>
              <w:spacing w:after="60"/>
              <w:ind w:left="0"/>
            </w:pPr>
            <w:r>
              <w:t>-1.26846</w:t>
            </w:r>
          </w:p>
        </w:tc>
        <w:tc>
          <w:tcPr>
            <w:tcW w:w="1864" w:type="dxa"/>
          </w:tcPr>
          <w:p w14:paraId="674E63AE" w14:textId="2C29595C" w:rsidR="008A5EA2" w:rsidRDefault="00086E6A" w:rsidP="008A5EA2">
            <w:pPr>
              <w:pStyle w:val="BodyText"/>
              <w:spacing w:after="60"/>
              <w:ind w:left="0"/>
            </w:pPr>
            <w:r>
              <w:t>-48.744</w:t>
            </w:r>
          </w:p>
        </w:tc>
        <w:tc>
          <w:tcPr>
            <w:tcW w:w="1860" w:type="dxa"/>
          </w:tcPr>
          <w:p w14:paraId="4552FA87" w14:textId="4955E5AE" w:rsidR="008A5EA2" w:rsidRDefault="00086E6A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B61F199" w14:textId="6490FA5B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5FF973F2" w14:textId="77777777" w:rsidTr="00086E6A">
        <w:trPr>
          <w:trHeight w:val="333"/>
        </w:trPr>
        <w:tc>
          <w:tcPr>
            <w:tcW w:w="1993" w:type="dxa"/>
          </w:tcPr>
          <w:p w14:paraId="631AD4AF" w14:textId="671279EC" w:rsidR="008A5EA2" w:rsidRDefault="00086E6A" w:rsidP="008A5EA2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175E1B03" w14:textId="08BA3A81" w:rsidR="008A5EA2" w:rsidRDefault="00086E6A" w:rsidP="008A5EA2">
            <w:pPr>
              <w:pStyle w:val="BodyText"/>
              <w:spacing w:after="60"/>
              <w:ind w:left="0"/>
            </w:pPr>
            <w:r>
              <w:t>-2.20287</w:t>
            </w:r>
          </w:p>
        </w:tc>
        <w:tc>
          <w:tcPr>
            <w:tcW w:w="1864" w:type="dxa"/>
          </w:tcPr>
          <w:p w14:paraId="103F08FA" w14:textId="6B63128B" w:rsidR="008A5EA2" w:rsidRDefault="00086E6A" w:rsidP="008A5EA2">
            <w:pPr>
              <w:pStyle w:val="BodyText"/>
              <w:spacing w:after="60"/>
              <w:ind w:left="0"/>
            </w:pPr>
            <w:r>
              <w:t>-69.552</w:t>
            </w:r>
          </w:p>
        </w:tc>
        <w:tc>
          <w:tcPr>
            <w:tcW w:w="1860" w:type="dxa"/>
          </w:tcPr>
          <w:p w14:paraId="5D480BDA" w14:textId="3BF721A3" w:rsidR="008A5EA2" w:rsidRDefault="00086E6A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FFB8A68" w14:textId="01214C67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4C5183CF" w14:textId="77777777" w:rsidTr="00086E6A">
        <w:trPr>
          <w:trHeight w:val="333"/>
        </w:trPr>
        <w:tc>
          <w:tcPr>
            <w:tcW w:w="1993" w:type="dxa"/>
          </w:tcPr>
          <w:p w14:paraId="7FE205A5" w14:textId="3241156D" w:rsidR="008A5EA2" w:rsidRDefault="00086E6A" w:rsidP="008A5EA2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1CFF7903" w14:textId="05DFD41D" w:rsidR="008A5EA2" w:rsidRDefault="00086E6A" w:rsidP="008A5EA2">
            <w:pPr>
              <w:pStyle w:val="BodyText"/>
              <w:spacing w:after="60"/>
              <w:ind w:left="0"/>
            </w:pPr>
            <w:r>
              <w:t>-2.95002</w:t>
            </w:r>
          </w:p>
        </w:tc>
        <w:tc>
          <w:tcPr>
            <w:tcW w:w="1864" w:type="dxa"/>
          </w:tcPr>
          <w:p w14:paraId="0FD23B7D" w14:textId="76D90F85" w:rsidR="008A5EA2" w:rsidRDefault="00086E6A" w:rsidP="008A5EA2">
            <w:pPr>
              <w:pStyle w:val="BodyText"/>
              <w:spacing w:after="60"/>
              <w:ind w:left="0"/>
            </w:pPr>
            <w:r>
              <w:t>-89.568</w:t>
            </w:r>
          </w:p>
        </w:tc>
        <w:tc>
          <w:tcPr>
            <w:tcW w:w="1860" w:type="dxa"/>
          </w:tcPr>
          <w:p w14:paraId="0F40E442" w14:textId="7E290149" w:rsidR="008A5EA2" w:rsidRDefault="00086E6A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7817425" w14:textId="062356DE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78D12500" w14:textId="77777777" w:rsidTr="00086E6A">
        <w:trPr>
          <w:trHeight w:val="346"/>
        </w:trPr>
        <w:tc>
          <w:tcPr>
            <w:tcW w:w="1993" w:type="dxa"/>
          </w:tcPr>
          <w:p w14:paraId="6E3A8A44" w14:textId="21B4B52F" w:rsidR="008A5EA2" w:rsidRDefault="00086E6A" w:rsidP="008A5EA2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56D74C63" w14:textId="2C97809A" w:rsidR="008A5EA2" w:rsidRDefault="00086E6A" w:rsidP="008A5EA2">
            <w:pPr>
              <w:pStyle w:val="BodyText"/>
              <w:spacing w:after="60"/>
              <w:ind w:left="0"/>
            </w:pPr>
            <w:r>
              <w:t>-2.96377</w:t>
            </w:r>
          </w:p>
        </w:tc>
        <w:tc>
          <w:tcPr>
            <w:tcW w:w="1864" w:type="dxa"/>
          </w:tcPr>
          <w:p w14:paraId="1C9A4B35" w14:textId="6E4B3A6B" w:rsidR="008A5EA2" w:rsidRDefault="00086E6A" w:rsidP="008A5EA2">
            <w:pPr>
              <w:pStyle w:val="BodyText"/>
              <w:spacing w:after="60"/>
              <w:ind w:left="0"/>
            </w:pPr>
            <w:r>
              <w:t>-110.88</w:t>
            </w:r>
          </w:p>
        </w:tc>
        <w:tc>
          <w:tcPr>
            <w:tcW w:w="1860" w:type="dxa"/>
          </w:tcPr>
          <w:p w14:paraId="6643F08A" w14:textId="2D183DD8" w:rsidR="008A5EA2" w:rsidRDefault="00086E6A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576FD87D" w14:textId="160957A5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0A8558EE" w14:textId="77777777" w:rsidR="00D10C0B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7170D40E" w14:textId="77777777" w:rsidR="00086E6A" w:rsidRDefault="00086E6A" w:rsidP="00086E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EB1C6C1" wp14:editId="5F344A78">
            <wp:extent cx="5943600" cy="124206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0025" w14:textId="769965D9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>- Phase for Motor One Loaded Compression</w:t>
      </w:r>
    </w:p>
    <w:p w14:paraId="38B1538A" w14:textId="1A094A37" w:rsidR="00696334" w:rsidRDefault="0069633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1FF43E33" w14:textId="77777777" w:rsidR="00086E6A" w:rsidRDefault="00086E6A" w:rsidP="00086E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7D9283E8" wp14:editId="68403F32">
            <wp:extent cx="5943600" cy="1633855"/>
            <wp:effectExtent l="0" t="0" r="0" b="4445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EEB6" w14:textId="299F981A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>- Magnitude for Motor One Loaded Compression</w:t>
      </w:r>
    </w:p>
    <w:p w14:paraId="05DEAE00" w14:textId="42751004" w:rsidR="00B34EBB" w:rsidRDefault="00B34EBB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4AC5F9CF" w14:textId="77777777" w:rsidR="00696334" w:rsidRPr="004F4C1E" w:rsidRDefault="0069633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42BB1" w14:paraId="1C98A738" w14:textId="77777777" w:rsidTr="00086E6A">
        <w:trPr>
          <w:trHeight w:val="628"/>
        </w:trPr>
        <w:tc>
          <w:tcPr>
            <w:tcW w:w="1993" w:type="dxa"/>
          </w:tcPr>
          <w:p w14:paraId="280D62CD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24941BD4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60FC672F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4E0F67BD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400BAC8E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AE796D5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41923BA7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22073A14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0A4BE4E4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2A22BB01" w14:textId="77777777" w:rsidTr="00086E6A">
        <w:trPr>
          <w:trHeight w:val="333"/>
        </w:trPr>
        <w:tc>
          <w:tcPr>
            <w:tcW w:w="1993" w:type="dxa"/>
          </w:tcPr>
          <w:p w14:paraId="2753BF26" w14:textId="251595E0" w:rsidR="008A5EA2" w:rsidRDefault="00086E6A" w:rsidP="008A5EA2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52D8EA4C" w14:textId="25F60FAB" w:rsidR="008A5EA2" w:rsidRDefault="00086E6A" w:rsidP="008A5EA2">
            <w:pPr>
              <w:pStyle w:val="BodyText"/>
              <w:spacing w:after="60"/>
              <w:ind w:left="0"/>
            </w:pPr>
            <w:r>
              <w:t>-1.36391</w:t>
            </w:r>
          </w:p>
        </w:tc>
        <w:tc>
          <w:tcPr>
            <w:tcW w:w="1864" w:type="dxa"/>
          </w:tcPr>
          <w:p w14:paraId="66A1491D" w14:textId="1E50F630" w:rsidR="008A5EA2" w:rsidRDefault="00086E6A" w:rsidP="008A5EA2">
            <w:pPr>
              <w:pStyle w:val="BodyText"/>
              <w:spacing w:after="60"/>
              <w:ind w:left="0"/>
            </w:pPr>
            <w:r>
              <w:t>-11.592</w:t>
            </w:r>
          </w:p>
        </w:tc>
        <w:tc>
          <w:tcPr>
            <w:tcW w:w="1860" w:type="dxa"/>
          </w:tcPr>
          <w:p w14:paraId="547EBFC4" w14:textId="75E30A1C" w:rsidR="008A5EA2" w:rsidRDefault="00086E6A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D8FA111" w14:textId="6151CD64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0579A129" w14:textId="77777777" w:rsidTr="00086E6A">
        <w:trPr>
          <w:trHeight w:val="346"/>
        </w:trPr>
        <w:tc>
          <w:tcPr>
            <w:tcW w:w="1993" w:type="dxa"/>
          </w:tcPr>
          <w:p w14:paraId="116CE730" w14:textId="21B2BAA0" w:rsidR="008A5EA2" w:rsidRDefault="00086E6A" w:rsidP="008A5EA2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19EDDD67" w14:textId="60AE516F" w:rsidR="008A5EA2" w:rsidRDefault="00086E6A" w:rsidP="008A5EA2">
            <w:pPr>
              <w:pStyle w:val="BodyText"/>
              <w:spacing w:after="60"/>
              <w:ind w:left="0"/>
            </w:pPr>
            <w:r>
              <w:t>-1.67328</w:t>
            </w:r>
          </w:p>
        </w:tc>
        <w:tc>
          <w:tcPr>
            <w:tcW w:w="1864" w:type="dxa"/>
          </w:tcPr>
          <w:p w14:paraId="55537E66" w14:textId="56B355E9" w:rsidR="008A5EA2" w:rsidRDefault="00086E6A" w:rsidP="008A5EA2">
            <w:pPr>
              <w:pStyle w:val="BodyText"/>
              <w:spacing w:after="60"/>
              <w:ind w:left="0"/>
            </w:pPr>
            <w:r>
              <w:t>-23.382</w:t>
            </w:r>
          </w:p>
        </w:tc>
        <w:tc>
          <w:tcPr>
            <w:tcW w:w="1860" w:type="dxa"/>
          </w:tcPr>
          <w:p w14:paraId="7F2501EB" w14:textId="38F39EAA" w:rsidR="008A5EA2" w:rsidRDefault="00086E6A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9C77FAB" w14:textId="751AC37C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049344EC" w14:textId="77777777" w:rsidTr="00086E6A">
        <w:trPr>
          <w:trHeight w:val="333"/>
        </w:trPr>
        <w:tc>
          <w:tcPr>
            <w:tcW w:w="1993" w:type="dxa"/>
          </w:tcPr>
          <w:p w14:paraId="262853CC" w14:textId="3BD155FF" w:rsidR="008A5EA2" w:rsidRDefault="00086E6A" w:rsidP="008A5EA2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742391E6" w14:textId="5C56B002" w:rsidR="008A5EA2" w:rsidRDefault="00086E6A" w:rsidP="008A5EA2">
            <w:pPr>
              <w:pStyle w:val="BodyText"/>
              <w:spacing w:after="60"/>
              <w:ind w:left="0"/>
            </w:pPr>
            <w:r>
              <w:t>-1.94263</w:t>
            </w:r>
          </w:p>
        </w:tc>
        <w:tc>
          <w:tcPr>
            <w:tcW w:w="1864" w:type="dxa"/>
          </w:tcPr>
          <w:p w14:paraId="13A107C3" w14:textId="03AE1F58" w:rsidR="008A5EA2" w:rsidRDefault="00086E6A" w:rsidP="008A5EA2">
            <w:pPr>
              <w:pStyle w:val="BodyText"/>
              <w:spacing w:after="60"/>
              <w:ind w:left="0"/>
            </w:pPr>
            <w:r>
              <w:t>-36.504</w:t>
            </w:r>
          </w:p>
        </w:tc>
        <w:tc>
          <w:tcPr>
            <w:tcW w:w="1860" w:type="dxa"/>
          </w:tcPr>
          <w:p w14:paraId="23B38A33" w14:textId="68F33C2F" w:rsidR="008A5EA2" w:rsidRDefault="00086E6A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9C98F82" w14:textId="5658B961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14305B6C" w14:textId="77777777" w:rsidTr="00086E6A">
        <w:trPr>
          <w:trHeight w:val="346"/>
        </w:trPr>
        <w:tc>
          <w:tcPr>
            <w:tcW w:w="1993" w:type="dxa"/>
          </w:tcPr>
          <w:p w14:paraId="20C7CB48" w14:textId="158C4283" w:rsidR="008A5EA2" w:rsidRDefault="00086E6A" w:rsidP="008A5EA2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2BCE4FD1" w14:textId="4E4C21EB" w:rsidR="008A5EA2" w:rsidRDefault="00086E6A" w:rsidP="008A5EA2">
            <w:pPr>
              <w:pStyle w:val="BodyText"/>
              <w:spacing w:after="60"/>
              <w:ind w:left="0"/>
            </w:pPr>
            <w:r>
              <w:t>-2.91879</w:t>
            </w:r>
          </w:p>
        </w:tc>
        <w:tc>
          <w:tcPr>
            <w:tcW w:w="1864" w:type="dxa"/>
          </w:tcPr>
          <w:p w14:paraId="24D8C36B" w14:textId="50C36A4D" w:rsidR="008A5EA2" w:rsidRDefault="00086E6A" w:rsidP="008A5EA2">
            <w:pPr>
              <w:pStyle w:val="BodyText"/>
              <w:spacing w:after="60"/>
              <w:ind w:left="0"/>
            </w:pPr>
            <w:r>
              <w:t>-61.056</w:t>
            </w:r>
          </w:p>
        </w:tc>
        <w:tc>
          <w:tcPr>
            <w:tcW w:w="1860" w:type="dxa"/>
          </w:tcPr>
          <w:p w14:paraId="2ACDA615" w14:textId="4CE3860B" w:rsidR="008A5EA2" w:rsidRDefault="00086E6A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2E692EAC" w14:textId="440824C1" w:rsidR="008A5EA2" w:rsidRDefault="00086E6A" w:rsidP="008A5EA2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8A5EA2" w14:paraId="1950F0DB" w14:textId="77777777" w:rsidTr="00086E6A">
        <w:trPr>
          <w:trHeight w:val="333"/>
        </w:trPr>
        <w:tc>
          <w:tcPr>
            <w:tcW w:w="1993" w:type="dxa"/>
          </w:tcPr>
          <w:p w14:paraId="1E2FF708" w14:textId="658A3E15" w:rsidR="008A5EA2" w:rsidRDefault="00086E6A" w:rsidP="008A5EA2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3124BB9C" w14:textId="726D3A45" w:rsidR="008A5EA2" w:rsidRDefault="00086E6A" w:rsidP="008A5EA2">
            <w:pPr>
              <w:pStyle w:val="BodyText"/>
              <w:spacing w:after="60"/>
              <w:ind w:left="0"/>
            </w:pPr>
            <w:r>
              <w:t>-4.01272</w:t>
            </w:r>
          </w:p>
        </w:tc>
        <w:tc>
          <w:tcPr>
            <w:tcW w:w="1864" w:type="dxa"/>
          </w:tcPr>
          <w:p w14:paraId="693E1102" w14:textId="5CA844C2" w:rsidR="008A5EA2" w:rsidRDefault="00086E6A" w:rsidP="008A5EA2">
            <w:pPr>
              <w:pStyle w:val="BodyText"/>
              <w:spacing w:after="60"/>
              <w:ind w:left="0"/>
            </w:pPr>
            <w:r>
              <w:t>-85.428</w:t>
            </w:r>
          </w:p>
        </w:tc>
        <w:tc>
          <w:tcPr>
            <w:tcW w:w="1860" w:type="dxa"/>
          </w:tcPr>
          <w:p w14:paraId="0D1F628E" w14:textId="062E4511" w:rsidR="008A5EA2" w:rsidRDefault="00086E6A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0814997C" w14:textId="203ADBC6" w:rsidR="008A5EA2" w:rsidRDefault="00086E6A" w:rsidP="008A5EA2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8A5EA2" w14:paraId="1ECA05F7" w14:textId="77777777" w:rsidTr="00086E6A">
        <w:trPr>
          <w:trHeight w:val="333"/>
        </w:trPr>
        <w:tc>
          <w:tcPr>
            <w:tcW w:w="1993" w:type="dxa"/>
          </w:tcPr>
          <w:p w14:paraId="5134CDFC" w14:textId="0FCADE45" w:rsidR="008A5EA2" w:rsidRDefault="00086E6A" w:rsidP="008A5EA2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71CF20E0" w14:textId="4FA000E9" w:rsidR="008A5EA2" w:rsidRDefault="00086E6A" w:rsidP="008A5EA2">
            <w:pPr>
              <w:pStyle w:val="BodyText"/>
              <w:spacing w:after="60"/>
              <w:ind w:left="0"/>
            </w:pPr>
            <w:r>
              <w:t>-4.21009</w:t>
            </w:r>
          </w:p>
        </w:tc>
        <w:tc>
          <w:tcPr>
            <w:tcW w:w="1864" w:type="dxa"/>
          </w:tcPr>
          <w:p w14:paraId="322D1388" w14:textId="40818A58" w:rsidR="008A5EA2" w:rsidRDefault="00086E6A" w:rsidP="008A5EA2">
            <w:pPr>
              <w:pStyle w:val="BodyText"/>
              <w:spacing w:after="60"/>
              <w:ind w:left="0"/>
            </w:pPr>
            <w:r>
              <w:t>-108.864</w:t>
            </w:r>
          </w:p>
        </w:tc>
        <w:tc>
          <w:tcPr>
            <w:tcW w:w="1860" w:type="dxa"/>
          </w:tcPr>
          <w:p w14:paraId="06532073" w14:textId="44A51B2C" w:rsidR="008A5EA2" w:rsidRDefault="00086E6A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E109FAA" w14:textId="0D105296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29F6BEAE" w14:textId="77777777" w:rsidTr="00086E6A">
        <w:trPr>
          <w:trHeight w:val="346"/>
        </w:trPr>
        <w:tc>
          <w:tcPr>
            <w:tcW w:w="1993" w:type="dxa"/>
          </w:tcPr>
          <w:p w14:paraId="475399F7" w14:textId="2B1041A1" w:rsidR="008A5EA2" w:rsidRDefault="00086E6A" w:rsidP="008A5EA2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6D466C46" w14:textId="34B891A1" w:rsidR="008A5EA2" w:rsidRDefault="00086E6A" w:rsidP="008A5EA2">
            <w:pPr>
              <w:pStyle w:val="BodyText"/>
              <w:spacing w:after="60"/>
              <w:ind w:left="0"/>
            </w:pPr>
            <w:r>
              <w:t>-2.8286</w:t>
            </w:r>
          </w:p>
        </w:tc>
        <w:tc>
          <w:tcPr>
            <w:tcW w:w="1864" w:type="dxa"/>
          </w:tcPr>
          <w:p w14:paraId="41B4A793" w14:textId="27B7A216" w:rsidR="008A5EA2" w:rsidRDefault="00086E6A" w:rsidP="008A5EA2">
            <w:pPr>
              <w:pStyle w:val="BodyText"/>
              <w:spacing w:after="60"/>
              <w:ind w:left="0"/>
            </w:pPr>
            <w:r>
              <w:t>-131.76</w:t>
            </w:r>
          </w:p>
        </w:tc>
        <w:tc>
          <w:tcPr>
            <w:tcW w:w="1860" w:type="dxa"/>
          </w:tcPr>
          <w:p w14:paraId="4A8D8CD7" w14:textId="4473853A" w:rsidR="008A5EA2" w:rsidRDefault="00086E6A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3360F729" w14:textId="1ECAD22C" w:rsidR="008A5EA2" w:rsidRDefault="00086E6A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79FDEA6E" w14:textId="77777777" w:rsidR="00010E01" w:rsidRDefault="00010E01" w:rsidP="00120530">
      <w:pPr>
        <w:pStyle w:val="BodyText"/>
        <w:spacing w:after="60"/>
        <w:ind w:left="0"/>
        <w:rPr>
          <w:sz w:val="22"/>
          <w:szCs w:val="22"/>
        </w:rPr>
      </w:pPr>
    </w:p>
    <w:p w14:paraId="1D177A45" w14:textId="77777777" w:rsidR="00010E01" w:rsidRDefault="00010E01" w:rsidP="00120530">
      <w:pPr>
        <w:pStyle w:val="BodyText"/>
        <w:spacing w:after="60"/>
        <w:ind w:left="0"/>
        <w:rPr>
          <w:sz w:val="22"/>
          <w:szCs w:val="22"/>
        </w:rPr>
      </w:pPr>
    </w:p>
    <w:p w14:paraId="28BA69BB" w14:textId="77777777" w:rsidR="004F4C1E" w:rsidRDefault="00D53B8C" w:rsidP="00120530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2.1</w:t>
      </w:r>
      <w:r w:rsidR="00120530">
        <w:rPr>
          <w:sz w:val="22"/>
          <w:szCs w:val="22"/>
        </w:rPr>
        <w:t xml:space="preserve"> </w:t>
      </w:r>
      <w:r w:rsidR="001D767E" w:rsidRPr="00D001B8">
        <w:rPr>
          <w:b/>
          <w:bCs/>
          <w:sz w:val="22"/>
          <w:szCs w:val="22"/>
        </w:rPr>
        <w:t>MCE 2 – Step Response Test</w:t>
      </w:r>
    </w:p>
    <w:p w14:paraId="1276FB69" w14:textId="77777777" w:rsidR="004F4C1E" w:rsidRDefault="004F4C1E" w:rsidP="000B560C">
      <w:pPr>
        <w:pStyle w:val="BodyText"/>
        <w:spacing w:after="60"/>
        <w:ind w:left="0"/>
        <w:jc w:val="center"/>
        <w:rPr>
          <w:szCs w:val="20"/>
          <w:u w:val="single"/>
        </w:rPr>
      </w:pPr>
    </w:p>
    <w:p w14:paraId="02726AAD" w14:textId="77777777" w:rsidR="00086E6A" w:rsidRDefault="00086E6A" w:rsidP="00086E6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A3F9A38" wp14:editId="219F81AE">
            <wp:extent cx="5943600" cy="2131060"/>
            <wp:effectExtent l="0" t="0" r="0" b="254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2D56" w14:textId="783A0BE0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>- Results for Motor Two Loaded Tension</w:t>
      </w:r>
    </w:p>
    <w:p w14:paraId="7997A1C4" w14:textId="26616BD4" w:rsidR="0016590B" w:rsidRPr="004F4C1E" w:rsidRDefault="0016590B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bookmarkEnd w:id="17"/>
    <w:p w14:paraId="4925C600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07B21D02" w14:textId="77777777" w:rsidTr="006C2C30">
        <w:tc>
          <w:tcPr>
            <w:tcW w:w="3145" w:type="dxa"/>
          </w:tcPr>
          <w:p w14:paraId="4929DA1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lastRenderedPageBreak/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5A1B538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2479BC48" w14:textId="77777777" w:rsidTr="00086E6A">
        <w:tc>
          <w:tcPr>
            <w:tcW w:w="3145" w:type="dxa"/>
          </w:tcPr>
          <w:p w14:paraId="570F8C4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A853C4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465A038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9C061EE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6527C656" w14:textId="77777777" w:rsidTr="00086E6A">
        <w:tc>
          <w:tcPr>
            <w:tcW w:w="3145" w:type="dxa"/>
          </w:tcPr>
          <w:p w14:paraId="6D38E14F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A2874A8" w14:textId="334715D8" w:rsidR="000B365F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3.2117</w:t>
            </w:r>
          </w:p>
        </w:tc>
        <w:tc>
          <w:tcPr>
            <w:tcW w:w="1373" w:type="dxa"/>
          </w:tcPr>
          <w:p w14:paraId="3D102CAB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08E7B95" w14:textId="0E3577B2" w:rsidR="000B365F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1AE7D6FA" w14:textId="77777777" w:rsidTr="00086E6A">
        <w:tc>
          <w:tcPr>
            <w:tcW w:w="3145" w:type="dxa"/>
          </w:tcPr>
          <w:p w14:paraId="41F0CED2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4E3B389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0F7AF35" w14:textId="1B8C4F73" w:rsidR="000B365F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218</w:t>
            </w:r>
          </w:p>
        </w:tc>
        <w:tc>
          <w:tcPr>
            <w:tcW w:w="1373" w:type="dxa"/>
          </w:tcPr>
          <w:p w14:paraId="49096BBB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0976B8DB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A9E6DD2" w14:textId="2953DCD4" w:rsidR="000B365F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B2EE573" w14:textId="77777777" w:rsidR="000B365F" w:rsidRDefault="000B365F" w:rsidP="000B365F"/>
    <w:p w14:paraId="61254232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34B690E0" w14:textId="77777777" w:rsidTr="006C2C30">
        <w:tc>
          <w:tcPr>
            <w:tcW w:w="3145" w:type="dxa"/>
          </w:tcPr>
          <w:p w14:paraId="6D6954B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CE33D60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2306C4C6" w14:textId="77777777" w:rsidTr="00086E6A">
        <w:tc>
          <w:tcPr>
            <w:tcW w:w="3145" w:type="dxa"/>
          </w:tcPr>
          <w:p w14:paraId="5AE0A4B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71CA572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1040ED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3BADEE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26209F11" w14:textId="77777777" w:rsidTr="00086E6A">
        <w:tc>
          <w:tcPr>
            <w:tcW w:w="3145" w:type="dxa"/>
          </w:tcPr>
          <w:p w14:paraId="55B7ACE1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270227D" w14:textId="28B83E4B" w:rsidR="000B365F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-3.2274</w:t>
            </w:r>
          </w:p>
        </w:tc>
        <w:tc>
          <w:tcPr>
            <w:tcW w:w="1373" w:type="dxa"/>
          </w:tcPr>
          <w:p w14:paraId="22E7B45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2DFEE193" w14:textId="44620D60" w:rsidR="000B365F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B365F" w14:paraId="4DAF1E00" w14:textId="77777777" w:rsidTr="00086E6A">
        <w:tc>
          <w:tcPr>
            <w:tcW w:w="3145" w:type="dxa"/>
          </w:tcPr>
          <w:p w14:paraId="4C8320C6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5D8D1E59" w14:textId="2255F355" w:rsidR="000B365F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229</w:t>
            </w:r>
          </w:p>
        </w:tc>
        <w:tc>
          <w:tcPr>
            <w:tcW w:w="1373" w:type="dxa"/>
          </w:tcPr>
          <w:p w14:paraId="09D2350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6049B25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64CDC61" w14:textId="7D19CFFD" w:rsidR="000B365F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21EB8A5" w14:textId="77777777" w:rsidR="000B365F" w:rsidRDefault="000B365F" w:rsidP="000B365F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7F9E7930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1CB08AC0" w14:textId="77777777" w:rsidTr="006C2C30">
        <w:tc>
          <w:tcPr>
            <w:tcW w:w="3145" w:type="dxa"/>
          </w:tcPr>
          <w:p w14:paraId="7D9C322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C3DDF68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5F38B551" w14:textId="77777777" w:rsidTr="00086E6A">
        <w:tc>
          <w:tcPr>
            <w:tcW w:w="3145" w:type="dxa"/>
          </w:tcPr>
          <w:p w14:paraId="3BC7A5DE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532FF6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07BFBE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F7B109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4FFF6A65" w14:textId="77777777" w:rsidTr="00086E6A">
        <w:tc>
          <w:tcPr>
            <w:tcW w:w="3145" w:type="dxa"/>
          </w:tcPr>
          <w:p w14:paraId="1D90C875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666F6C9" w14:textId="109E6B02" w:rsidR="000B365F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3.2519</w:t>
            </w:r>
          </w:p>
        </w:tc>
        <w:tc>
          <w:tcPr>
            <w:tcW w:w="1373" w:type="dxa"/>
          </w:tcPr>
          <w:p w14:paraId="47166565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13CAE81" w14:textId="2C4B8826" w:rsidR="000B365F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30A41212" w14:textId="77777777" w:rsidTr="00086E6A">
        <w:tc>
          <w:tcPr>
            <w:tcW w:w="3145" w:type="dxa"/>
          </w:tcPr>
          <w:p w14:paraId="14A1953D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15E6F1E5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7DAA286" w14:textId="71D40196" w:rsidR="000B365F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229</w:t>
            </w:r>
          </w:p>
        </w:tc>
        <w:tc>
          <w:tcPr>
            <w:tcW w:w="1373" w:type="dxa"/>
          </w:tcPr>
          <w:p w14:paraId="7999E1B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1F743C8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94329B6" w14:textId="5C4B03CD" w:rsidR="000B365F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156060C" w14:textId="77777777" w:rsidR="000B365F" w:rsidRDefault="000B365F" w:rsidP="000B365F"/>
    <w:p w14:paraId="7C32B51A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0B365F" w14:paraId="6A491451" w14:textId="77777777" w:rsidTr="006C2C30">
        <w:tc>
          <w:tcPr>
            <w:tcW w:w="3145" w:type="dxa"/>
          </w:tcPr>
          <w:p w14:paraId="405A8FD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D4E275D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69890929" w14:textId="77777777" w:rsidTr="00086E6A">
        <w:tc>
          <w:tcPr>
            <w:tcW w:w="3145" w:type="dxa"/>
          </w:tcPr>
          <w:p w14:paraId="109D593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F7575F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583C5C47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1EACE2E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C67EB2A" w14:textId="77777777" w:rsidTr="00086E6A">
        <w:tc>
          <w:tcPr>
            <w:tcW w:w="3145" w:type="dxa"/>
          </w:tcPr>
          <w:p w14:paraId="49315CE9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5C62985" w14:textId="567964F3" w:rsidR="000B365F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-3.2098</w:t>
            </w:r>
          </w:p>
        </w:tc>
        <w:tc>
          <w:tcPr>
            <w:tcW w:w="1373" w:type="dxa"/>
          </w:tcPr>
          <w:p w14:paraId="1E3382C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392BB267" w14:textId="41EA4364" w:rsidR="000B365F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B365F" w14:paraId="34285903" w14:textId="77777777" w:rsidTr="00086E6A">
        <w:tc>
          <w:tcPr>
            <w:tcW w:w="3145" w:type="dxa"/>
          </w:tcPr>
          <w:p w14:paraId="19B58A9E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64939980" w14:textId="03D3C369" w:rsidR="000B365F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218</w:t>
            </w:r>
          </w:p>
        </w:tc>
        <w:tc>
          <w:tcPr>
            <w:tcW w:w="1373" w:type="dxa"/>
          </w:tcPr>
          <w:p w14:paraId="0D74B5FE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517699BA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DF46736" w14:textId="2765153A" w:rsidR="000B365F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AEB8C21" w14:textId="77777777" w:rsidR="000B365F" w:rsidRPr="00F858AC" w:rsidRDefault="000B365F" w:rsidP="000B365F">
      <w:pPr>
        <w:pStyle w:val="BodyText"/>
        <w:spacing w:after="60"/>
        <w:ind w:left="0"/>
        <w:rPr>
          <w:b/>
          <w:bCs/>
          <w:szCs w:val="20"/>
        </w:rPr>
      </w:pPr>
    </w:p>
    <w:p w14:paraId="096B7EC5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7BEB088E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2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2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2 – Frequency response Test</w:t>
      </w:r>
    </w:p>
    <w:p w14:paraId="02B42A3F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54C573B3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35F47871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2344E254" w14:textId="77777777" w:rsidR="00086E6A" w:rsidRDefault="00086E6A" w:rsidP="00086E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5430DCD3" wp14:editId="443AFA22">
            <wp:extent cx="5943600" cy="1633855"/>
            <wp:effectExtent l="0" t="0" r="0" b="4445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7FB8" w14:textId="1A23B53E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>- Magnitude for Motor Two Loaded Tension</w:t>
      </w:r>
    </w:p>
    <w:p w14:paraId="4E003CB9" w14:textId="77777777" w:rsidR="00086E6A" w:rsidRDefault="004B3123" w:rsidP="00086E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086E6A">
        <w:rPr>
          <w:noProof/>
          <w:sz w:val="16"/>
          <w:szCs w:val="16"/>
        </w:rPr>
        <w:drawing>
          <wp:inline distT="0" distB="0" distL="0" distR="0" wp14:anchorId="10A85CE0" wp14:editId="2018ADD9">
            <wp:extent cx="5943600" cy="124206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6B7B" w14:textId="0D78CBAC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>- Phase for Motor Two Loaded Tension</w:t>
      </w:r>
    </w:p>
    <w:p w14:paraId="7EBD4C6E" w14:textId="53FA8D01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185EFA" w14:paraId="69436F79" w14:textId="77777777" w:rsidTr="00086E6A">
        <w:trPr>
          <w:trHeight w:val="628"/>
        </w:trPr>
        <w:tc>
          <w:tcPr>
            <w:tcW w:w="1993" w:type="dxa"/>
          </w:tcPr>
          <w:p w14:paraId="3F2A1FCE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4E1307D0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4B1F9891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62CE2FF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530D0ED4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36FEABB7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630E5702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382CC52A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2894A324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7156EEE9" w14:textId="77777777" w:rsidTr="00086E6A">
        <w:trPr>
          <w:trHeight w:val="333"/>
        </w:trPr>
        <w:tc>
          <w:tcPr>
            <w:tcW w:w="1993" w:type="dxa"/>
          </w:tcPr>
          <w:p w14:paraId="5B18552A" w14:textId="1724ED4D" w:rsidR="00185EFA" w:rsidRDefault="00086E6A" w:rsidP="00185EFA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4F880ECA" w14:textId="16A99647" w:rsidR="00185EFA" w:rsidRDefault="00086E6A" w:rsidP="00185EFA">
            <w:pPr>
              <w:pStyle w:val="BodyText"/>
              <w:spacing w:after="60"/>
              <w:ind w:left="0"/>
            </w:pPr>
            <w:r>
              <w:t>-0.184096</w:t>
            </w:r>
          </w:p>
        </w:tc>
        <w:tc>
          <w:tcPr>
            <w:tcW w:w="1864" w:type="dxa"/>
          </w:tcPr>
          <w:p w14:paraId="31AC2FC1" w14:textId="7DEAD56D" w:rsidR="00185EFA" w:rsidRDefault="00086E6A" w:rsidP="00185EFA">
            <w:pPr>
              <w:pStyle w:val="BodyText"/>
              <w:spacing w:after="60"/>
              <w:ind w:left="0"/>
            </w:pPr>
            <w:r>
              <w:t>-3.1284</w:t>
            </w:r>
          </w:p>
        </w:tc>
        <w:tc>
          <w:tcPr>
            <w:tcW w:w="1860" w:type="dxa"/>
          </w:tcPr>
          <w:p w14:paraId="35B0C6D2" w14:textId="04BEA789" w:rsidR="00185EFA" w:rsidRDefault="00086E6A" w:rsidP="00185EFA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9C8399C" w14:textId="66564634" w:rsidR="00185EFA" w:rsidRDefault="00086E6A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795898A" w14:textId="77777777" w:rsidTr="00086E6A">
        <w:trPr>
          <w:trHeight w:val="346"/>
        </w:trPr>
        <w:tc>
          <w:tcPr>
            <w:tcW w:w="1993" w:type="dxa"/>
          </w:tcPr>
          <w:p w14:paraId="2F18474C" w14:textId="3E10AD3C" w:rsidR="00185EFA" w:rsidRDefault="00086E6A" w:rsidP="00185EFA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517402C1" w14:textId="205B77B5" w:rsidR="00185EFA" w:rsidRDefault="00086E6A" w:rsidP="00185EFA">
            <w:pPr>
              <w:pStyle w:val="BodyText"/>
              <w:spacing w:after="60"/>
              <w:ind w:left="0"/>
            </w:pPr>
            <w:r>
              <w:t>-0.254203</w:t>
            </w:r>
          </w:p>
        </w:tc>
        <w:tc>
          <w:tcPr>
            <w:tcW w:w="1864" w:type="dxa"/>
          </w:tcPr>
          <w:p w14:paraId="6A9A7F47" w14:textId="2F74D2F8" w:rsidR="00185EFA" w:rsidRDefault="00086E6A" w:rsidP="00185EFA">
            <w:pPr>
              <w:pStyle w:val="BodyText"/>
              <w:spacing w:after="60"/>
              <w:ind w:left="0"/>
            </w:pPr>
            <w:r>
              <w:t>-12.69</w:t>
            </w:r>
          </w:p>
        </w:tc>
        <w:tc>
          <w:tcPr>
            <w:tcW w:w="1860" w:type="dxa"/>
          </w:tcPr>
          <w:p w14:paraId="4411A67A" w14:textId="436A6BE7" w:rsidR="00185EFA" w:rsidRDefault="00086E6A" w:rsidP="00185EFA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42C6E6F" w14:textId="64BA4D8A" w:rsidR="00185EFA" w:rsidRDefault="00086E6A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4E4861D9" w14:textId="77777777" w:rsidTr="00086E6A">
        <w:trPr>
          <w:trHeight w:val="333"/>
        </w:trPr>
        <w:tc>
          <w:tcPr>
            <w:tcW w:w="1993" w:type="dxa"/>
          </w:tcPr>
          <w:p w14:paraId="6ECA5EA7" w14:textId="5735B814" w:rsidR="00185EFA" w:rsidRDefault="00086E6A" w:rsidP="00185EFA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649E1F9B" w14:textId="249A3924" w:rsidR="00185EFA" w:rsidRDefault="00086E6A" w:rsidP="00185EFA">
            <w:pPr>
              <w:pStyle w:val="BodyText"/>
              <w:spacing w:after="60"/>
              <w:ind w:left="0"/>
            </w:pPr>
            <w:r>
              <w:t>-0.424798</w:t>
            </w:r>
          </w:p>
        </w:tc>
        <w:tc>
          <w:tcPr>
            <w:tcW w:w="1864" w:type="dxa"/>
          </w:tcPr>
          <w:p w14:paraId="212F6FBA" w14:textId="2F621F8A" w:rsidR="00185EFA" w:rsidRDefault="00086E6A" w:rsidP="00185EFA">
            <w:pPr>
              <w:pStyle w:val="BodyText"/>
              <w:spacing w:after="60"/>
              <w:ind w:left="0"/>
            </w:pPr>
            <w:r>
              <w:t>-24.696</w:t>
            </w:r>
          </w:p>
        </w:tc>
        <w:tc>
          <w:tcPr>
            <w:tcW w:w="1860" w:type="dxa"/>
          </w:tcPr>
          <w:p w14:paraId="33DDF40F" w14:textId="48F6BB05" w:rsidR="00185EFA" w:rsidRDefault="00086E6A" w:rsidP="00185EFA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4E8B3D8" w14:textId="2285157C" w:rsidR="00185EFA" w:rsidRDefault="00086E6A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F00D80E" w14:textId="77777777" w:rsidTr="00086E6A">
        <w:trPr>
          <w:trHeight w:val="346"/>
        </w:trPr>
        <w:tc>
          <w:tcPr>
            <w:tcW w:w="1993" w:type="dxa"/>
          </w:tcPr>
          <w:p w14:paraId="49DEAFC0" w14:textId="7842D75E" w:rsidR="00185EFA" w:rsidRDefault="00086E6A" w:rsidP="00185EFA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7F09447E" w14:textId="3AA2A8B8" w:rsidR="00185EFA" w:rsidRDefault="00086E6A" w:rsidP="00185EFA">
            <w:pPr>
              <w:pStyle w:val="BodyText"/>
              <w:spacing w:after="60"/>
              <w:ind w:left="0"/>
            </w:pPr>
            <w:r>
              <w:t>-1.09615</w:t>
            </w:r>
          </w:p>
        </w:tc>
        <w:tc>
          <w:tcPr>
            <w:tcW w:w="1864" w:type="dxa"/>
          </w:tcPr>
          <w:p w14:paraId="21959D9F" w14:textId="0DB6150D" w:rsidR="00185EFA" w:rsidRDefault="00086E6A" w:rsidP="00185EFA">
            <w:pPr>
              <w:pStyle w:val="BodyText"/>
              <w:spacing w:after="60"/>
              <w:ind w:left="0"/>
            </w:pPr>
            <w:r>
              <w:t>-48.24</w:t>
            </w:r>
          </w:p>
        </w:tc>
        <w:tc>
          <w:tcPr>
            <w:tcW w:w="1860" w:type="dxa"/>
          </w:tcPr>
          <w:p w14:paraId="03CC9C61" w14:textId="51202C74" w:rsidR="00185EFA" w:rsidRDefault="00086E6A" w:rsidP="00185EFA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B97F0E1" w14:textId="1456F9EB" w:rsidR="00185EFA" w:rsidRDefault="00086E6A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BA7ECA4" w14:textId="77777777" w:rsidTr="00086E6A">
        <w:trPr>
          <w:trHeight w:val="333"/>
        </w:trPr>
        <w:tc>
          <w:tcPr>
            <w:tcW w:w="1993" w:type="dxa"/>
          </w:tcPr>
          <w:p w14:paraId="0E6D75A5" w14:textId="381DD39B" w:rsidR="00185EFA" w:rsidRDefault="00086E6A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1846E56E" w14:textId="6B4BC616" w:rsidR="00185EFA" w:rsidRDefault="00086E6A" w:rsidP="006C2C30">
            <w:pPr>
              <w:pStyle w:val="BodyText"/>
              <w:spacing w:after="60"/>
              <w:ind w:left="0"/>
            </w:pPr>
            <w:r>
              <w:t>-1.9768</w:t>
            </w:r>
          </w:p>
        </w:tc>
        <w:tc>
          <w:tcPr>
            <w:tcW w:w="1864" w:type="dxa"/>
          </w:tcPr>
          <w:p w14:paraId="72DC600F" w14:textId="54FB1F98" w:rsidR="00185EFA" w:rsidRDefault="00086E6A" w:rsidP="006C2C30">
            <w:pPr>
              <w:pStyle w:val="BodyText"/>
              <w:spacing w:after="60"/>
              <w:ind w:left="0"/>
            </w:pPr>
            <w:r>
              <w:t>-70.416</w:t>
            </w:r>
          </w:p>
        </w:tc>
        <w:tc>
          <w:tcPr>
            <w:tcW w:w="1860" w:type="dxa"/>
          </w:tcPr>
          <w:p w14:paraId="0B5E1B02" w14:textId="40F7EFBF" w:rsidR="00185EFA" w:rsidRDefault="00086E6A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43EE36F" w14:textId="02B550F3" w:rsidR="00185EFA" w:rsidRDefault="00086E6A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24345127" w14:textId="77777777" w:rsidTr="00086E6A">
        <w:trPr>
          <w:trHeight w:val="333"/>
        </w:trPr>
        <w:tc>
          <w:tcPr>
            <w:tcW w:w="1993" w:type="dxa"/>
          </w:tcPr>
          <w:p w14:paraId="242E4F2F" w14:textId="740E4786" w:rsidR="00185EFA" w:rsidRDefault="00086E6A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1FA07E71" w14:textId="62DADC81" w:rsidR="00185EFA" w:rsidRDefault="00086E6A" w:rsidP="006C2C30">
            <w:pPr>
              <w:pStyle w:val="BodyText"/>
              <w:spacing w:after="60"/>
              <w:ind w:left="0"/>
            </w:pPr>
            <w:r>
              <w:t>-2.57606</w:t>
            </w:r>
          </w:p>
        </w:tc>
        <w:tc>
          <w:tcPr>
            <w:tcW w:w="1864" w:type="dxa"/>
          </w:tcPr>
          <w:p w14:paraId="6B1F69A6" w14:textId="014A1F34" w:rsidR="00185EFA" w:rsidRDefault="00086E6A" w:rsidP="006C2C30">
            <w:pPr>
              <w:pStyle w:val="BodyText"/>
              <w:spacing w:after="60"/>
              <w:ind w:left="0"/>
            </w:pPr>
            <w:r>
              <w:t>-91.728</w:t>
            </w:r>
          </w:p>
        </w:tc>
        <w:tc>
          <w:tcPr>
            <w:tcW w:w="1860" w:type="dxa"/>
          </w:tcPr>
          <w:p w14:paraId="2F24F2C7" w14:textId="139BB54E" w:rsidR="00185EFA" w:rsidRDefault="00086E6A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7827E4E" w14:textId="578739A4" w:rsidR="00185EFA" w:rsidRDefault="00086E6A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79822EA5" w14:textId="77777777" w:rsidTr="00086E6A">
        <w:trPr>
          <w:trHeight w:val="346"/>
        </w:trPr>
        <w:tc>
          <w:tcPr>
            <w:tcW w:w="1993" w:type="dxa"/>
          </w:tcPr>
          <w:p w14:paraId="0619FE58" w14:textId="1E7E3DE7" w:rsidR="00185EFA" w:rsidRDefault="00086E6A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2E3F19C9" w14:textId="6C199A76" w:rsidR="00185EFA" w:rsidRDefault="00086E6A" w:rsidP="006C2C30">
            <w:pPr>
              <w:pStyle w:val="BodyText"/>
              <w:spacing w:after="60"/>
              <w:ind w:left="0"/>
            </w:pPr>
            <w:r>
              <w:t>-2.61887</w:t>
            </w:r>
          </w:p>
        </w:tc>
        <w:tc>
          <w:tcPr>
            <w:tcW w:w="1864" w:type="dxa"/>
          </w:tcPr>
          <w:p w14:paraId="45CD071D" w14:textId="2D478F03" w:rsidR="00185EFA" w:rsidRDefault="00086E6A" w:rsidP="006C2C30">
            <w:pPr>
              <w:pStyle w:val="BodyText"/>
              <w:spacing w:after="60"/>
              <w:ind w:left="0"/>
            </w:pPr>
            <w:r>
              <w:t>-111.96</w:t>
            </w:r>
          </w:p>
        </w:tc>
        <w:tc>
          <w:tcPr>
            <w:tcW w:w="1860" w:type="dxa"/>
          </w:tcPr>
          <w:p w14:paraId="6596CE3B" w14:textId="2D464088" w:rsidR="00185EFA" w:rsidRDefault="00086E6A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6572A072" w14:textId="7B265E18" w:rsidR="00185EFA" w:rsidRDefault="00086E6A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12446C1A" w14:textId="77777777" w:rsidR="00185EFA" w:rsidRDefault="00185EFA" w:rsidP="00B34EBB">
      <w:pPr>
        <w:pStyle w:val="BodyText"/>
        <w:spacing w:after="60"/>
        <w:ind w:left="0"/>
        <w:rPr>
          <w:b/>
          <w:bCs/>
          <w:u w:val="single"/>
        </w:rPr>
      </w:pPr>
    </w:p>
    <w:p w14:paraId="65F3D42B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561F74B3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6B1BD2C3" w14:textId="77777777" w:rsidR="00086E6A" w:rsidRDefault="00086E6A" w:rsidP="00086E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52A786D8" wp14:editId="700FE271">
            <wp:extent cx="5943600" cy="1633855"/>
            <wp:effectExtent l="0" t="0" r="0" b="4445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7721" w14:textId="2ED79B5B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- Magnitude for Motor Two Loaded Compression</w:t>
      </w:r>
    </w:p>
    <w:p w14:paraId="03409D40" w14:textId="77777777" w:rsidR="00086E6A" w:rsidRDefault="004B3123" w:rsidP="00086E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086E6A">
        <w:rPr>
          <w:noProof/>
          <w:sz w:val="16"/>
          <w:szCs w:val="16"/>
        </w:rPr>
        <w:drawing>
          <wp:inline distT="0" distB="0" distL="0" distR="0" wp14:anchorId="22FABAE1" wp14:editId="5ECD2B23">
            <wp:extent cx="5943600" cy="124206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4497" w14:textId="4DF8E243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28</w:t>
        </w:r>
      </w:fldSimple>
      <w:r>
        <w:t>- Phase for Motor Two Loaded Compression</w:t>
      </w:r>
    </w:p>
    <w:p w14:paraId="0FCCD344" w14:textId="196643B8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185EFA" w14:paraId="5E22D016" w14:textId="77777777" w:rsidTr="00086E6A">
        <w:trPr>
          <w:trHeight w:val="628"/>
        </w:trPr>
        <w:tc>
          <w:tcPr>
            <w:tcW w:w="1993" w:type="dxa"/>
          </w:tcPr>
          <w:p w14:paraId="3FD1A22F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6847ADAD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20DEC66D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D6F11C0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4908B789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6E75D2DE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39276F28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38E02993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0AA7B04A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2741B7F8" w14:textId="77777777" w:rsidTr="00086E6A">
        <w:trPr>
          <w:trHeight w:val="333"/>
        </w:trPr>
        <w:tc>
          <w:tcPr>
            <w:tcW w:w="1993" w:type="dxa"/>
          </w:tcPr>
          <w:p w14:paraId="7895C796" w14:textId="152662F8" w:rsidR="00185EFA" w:rsidRDefault="00086E6A" w:rsidP="00185EFA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2516BF67" w14:textId="7CAF6DD3" w:rsidR="00185EFA" w:rsidRDefault="00086E6A" w:rsidP="00185EFA">
            <w:pPr>
              <w:pStyle w:val="BodyText"/>
              <w:spacing w:after="60"/>
              <w:ind w:left="0"/>
            </w:pPr>
            <w:r>
              <w:t>-1.12722</w:t>
            </w:r>
          </w:p>
        </w:tc>
        <w:tc>
          <w:tcPr>
            <w:tcW w:w="1864" w:type="dxa"/>
          </w:tcPr>
          <w:p w14:paraId="74B99A45" w14:textId="71153E85" w:rsidR="00185EFA" w:rsidRDefault="00086E6A" w:rsidP="00185EFA">
            <w:pPr>
              <w:pStyle w:val="BodyText"/>
              <w:spacing w:after="60"/>
              <w:ind w:left="0"/>
            </w:pPr>
            <w:r>
              <w:t>-10.89</w:t>
            </w:r>
          </w:p>
        </w:tc>
        <w:tc>
          <w:tcPr>
            <w:tcW w:w="1860" w:type="dxa"/>
          </w:tcPr>
          <w:p w14:paraId="0F6050B1" w14:textId="570C72B8" w:rsidR="00185EFA" w:rsidRDefault="00086E6A" w:rsidP="00185EFA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D044115" w14:textId="1399E72C" w:rsidR="00185EFA" w:rsidRDefault="00086E6A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E40CE77" w14:textId="77777777" w:rsidTr="00086E6A">
        <w:trPr>
          <w:trHeight w:val="346"/>
        </w:trPr>
        <w:tc>
          <w:tcPr>
            <w:tcW w:w="1993" w:type="dxa"/>
          </w:tcPr>
          <w:p w14:paraId="1F3B69F5" w14:textId="29314F39" w:rsidR="00185EFA" w:rsidRDefault="00086E6A" w:rsidP="00185EFA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455C8CB5" w14:textId="63B911A0" w:rsidR="00185EFA" w:rsidRDefault="00086E6A" w:rsidP="00185EFA">
            <w:pPr>
              <w:pStyle w:val="BodyText"/>
              <w:spacing w:after="60"/>
              <w:ind w:left="0"/>
            </w:pPr>
            <w:r>
              <w:t>-1.37992</w:t>
            </w:r>
          </w:p>
        </w:tc>
        <w:tc>
          <w:tcPr>
            <w:tcW w:w="1864" w:type="dxa"/>
          </w:tcPr>
          <w:p w14:paraId="0A8ED825" w14:textId="4DE611BF" w:rsidR="00185EFA" w:rsidRDefault="00086E6A" w:rsidP="00185EFA">
            <w:pPr>
              <w:pStyle w:val="BodyText"/>
              <w:spacing w:after="60"/>
              <w:ind w:left="0"/>
            </w:pPr>
            <w:r>
              <w:t>-22.806</w:t>
            </w:r>
          </w:p>
        </w:tc>
        <w:tc>
          <w:tcPr>
            <w:tcW w:w="1860" w:type="dxa"/>
          </w:tcPr>
          <w:p w14:paraId="2506B57F" w14:textId="0E43B870" w:rsidR="00185EFA" w:rsidRDefault="00086E6A" w:rsidP="00185EFA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D6D8981" w14:textId="57075151" w:rsidR="00185EFA" w:rsidRDefault="00086E6A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0DAE71F4" w14:textId="77777777" w:rsidTr="00086E6A">
        <w:trPr>
          <w:trHeight w:val="333"/>
        </w:trPr>
        <w:tc>
          <w:tcPr>
            <w:tcW w:w="1993" w:type="dxa"/>
          </w:tcPr>
          <w:p w14:paraId="573D7256" w14:textId="529AEC01" w:rsidR="00185EFA" w:rsidRDefault="00086E6A" w:rsidP="00185EFA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6B58358A" w14:textId="1C5CC8B8" w:rsidR="00185EFA" w:rsidRDefault="00086E6A" w:rsidP="00185EFA">
            <w:pPr>
              <w:pStyle w:val="BodyText"/>
              <w:spacing w:after="60"/>
              <w:ind w:left="0"/>
            </w:pPr>
            <w:r>
              <w:t>-1.75656</w:t>
            </w:r>
          </w:p>
        </w:tc>
        <w:tc>
          <w:tcPr>
            <w:tcW w:w="1864" w:type="dxa"/>
          </w:tcPr>
          <w:p w14:paraId="320AE958" w14:textId="2E8CF2F7" w:rsidR="00185EFA" w:rsidRDefault="00086E6A" w:rsidP="00185EFA">
            <w:pPr>
              <w:pStyle w:val="BodyText"/>
              <w:spacing w:after="60"/>
              <w:ind w:left="0"/>
            </w:pPr>
            <w:r>
              <w:t>-36.864</w:t>
            </w:r>
          </w:p>
        </w:tc>
        <w:tc>
          <w:tcPr>
            <w:tcW w:w="1860" w:type="dxa"/>
          </w:tcPr>
          <w:p w14:paraId="67A69255" w14:textId="7051C971" w:rsidR="00185EFA" w:rsidRDefault="00086E6A" w:rsidP="00185EFA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C48BE03" w14:textId="0CA9DA7B" w:rsidR="00185EFA" w:rsidRDefault="00086E6A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6D58457" w14:textId="77777777" w:rsidTr="00086E6A">
        <w:trPr>
          <w:trHeight w:val="346"/>
        </w:trPr>
        <w:tc>
          <w:tcPr>
            <w:tcW w:w="1993" w:type="dxa"/>
          </w:tcPr>
          <w:p w14:paraId="785650AA" w14:textId="137CE665" w:rsidR="00185EFA" w:rsidRDefault="00086E6A" w:rsidP="00185EFA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22617E59" w14:textId="399F6D29" w:rsidR="00185EFA" w:rsidRDefault="00086E6A" w:rsidP="00185EFA">
            <w:pPr>
              <w:pStyle w:val="BodyText"/>
              <w:spacing w:after="60"/>
              <w:ind w:left="0"/>
            </w:pPr>
            <w:r>
              <w:t>-2.52604</w:t>
            </w:r>
          </w:p>
        </w:tc>
        <w:tc>
          <w:tcPr>
            <w:tcW w:w="1864" w:type="dxa"/>
          </w:tcPr>
          <w:p w14:paraId="1138E816" w14:textId="342B87C6" w:rsidR="00185EFA" w:rsidRDefault="00086E6A" w:rsidP="00185EFA">
            <w:pPr>
              <w:pStyle w:val="BodyText"/>
              <w:spacing w:after="60"/>
              <w:ind w:left="0"/>
            </w:pPr>
            <w:r>
              <w:t>-61.704</w:t>
            </w:r>
          </w:p>
        </w:tc>
        <w:tc>
          <w:tcPr>
            <w:tcW w:w="1860" w:type="dxa"/>
          </w:tcPr>
          <w:p w14:paraId="4F2C5FF8" w14:textId="05049485" w:rsidR="00185EFA" w:rsidRDefault="00086E6A" w:rsidP="00185EFA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746A8DF9" w14:textId="1BC260C6" w:rsidR="00185EFA" w:rsidRDefault="00086E6A" w:rsidP="006C2C3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185EFA" w14:paraId="02D8E8AE" w14:textId="77777777" w:rsidTr="00086E6A">
        <w:trPr>
          <w:trHeight w:val="333"/>
        </w:trPr>
        <w:tc>
          <w:tcPr>
            <w:tcW w:w="1993" w:type="dxa"/>
          </w:tcPr>
          <w:p w14:paraId="3842D340" w14:textId="33A4A196" w:rsidR="00185EFA" w:rsidRDefault="00086E6A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76AF0953" w14:textId="4DD7D2FB" w:rsidR="00185EFA" w:rsidRDefault="00086E6A" w:rsidP="006C2C30">
            <w:pPr>
              <w:pStyle w:val="BodyText"/>
              <w:spacing w:after="60"/>
              <w:ind w:left="0"/>
            </w:pPr>
            <w:r>
              <w:t>-3.54624</w:t>
            </w:r>
          </w:p>
        </w:tc>
        <w:tc>
          <w:tcPr>
            <w:tcW w:w="1864" w:type="dxa"/>
          </w:tcPr>
          <w:p w14:paraId="3405B581" w14:textId="6BC5B8B4" w:rsidR="00185EFA" w:rsidRDefault="00086E6A" w:rsidP="006C2C30">
            <w:pPr>
              <w:pStyle w:val="BodyText"/>
              <w:spacing w:after="60"/>
              <w:ind w:left="0"/>
            </w:pPr>
            <w:r>
              <w:t>-85.968</w:t>
            </w:r>
          </w:p>
        </w:tc>
        <w:tc>
          <w:tcPr>
            <w:tcW w:w="1860" w:type="dxa"/>
          </w:tcPr>
          <w:p w14:paraId="5A10F58C" w14:textId="1B4BC336" w:rsidR="00185EFA" w:rsidRDefault="00086E6A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57A8D3F9" w14:textId="448C9ECC" w:rsidR="00185EFA" w:rsidRDefault="00086E6A" w:rsidP="006C2C3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185EFA" w14:paraId="5F57971B" w14:textId="77777777" w:rsidTr="00086E6A">
        <w:trPr>
          <w:trHeight w:val="333"/>
        </w:trPr>
        <w:tc>
          <w:tcPr>
            <w:tcW w:w="1993" w:type="dxa"/>
          </w:tcPr>
          <w:p w14:paraId="5662F9EE" w14:textId="6FB95687" w:rsidR="00185EFA" w:rsidRDefault="00086E6A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2E1B0B70" w14:textId="34395D26" w:rsidR="00185EFA" w:rsidRDefault="00086E6A" w:rsidP="006C2C30">
            <w:pPr>
              <w:pStyle w:val="BodyText"/>
              <w:spacing w:after="60"/>
              <w:ind w:left="0"/>
            </w:pPr>
            <w:r>
              <w:t>-3.61061</w:t>
            </w:r>
          </w:p>
        </w:tc>
        <w:tc>
          <w:tcPr>
            <w:tcW w:w="1864" w:type="dxa"/>
          </w:tcPr>
          <w:p w14:paraId="5E928859" w14:textId="17B7480F" w:rsidR="00185EFA" w:rsidRDefault="00086E6A" w:rsidP="006C2C30">
            <w:pPr>
              <w:pStyle w:val="BodyText"/>
              <w:spacing w:after="60"/>
              <w:ind w:left="0"/>
            </w:pPr>
            <w:r>
              <w:t>-109.44</w:t>
            </w:r>
          </w:p>
        </w:tc>
        <w:tc>
          <w:tcPr>
            <w:tcW w:w="1860" w:type="dxa"/>
          </w:tcPr>
          <w:p w14:paraId="3685B52B" w14:textId="6D542556" w:rsidR="00185EFA" w:rsidRDefault="00086E6A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2840F9B" w14:textId="502955CB" w:rsidR="00185EFA" w:rsidRDefault="00086E6A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002FFBDC" w14:textId="77777777" w:rsidTr="00086E6A">
        <w:trPr>
          <w:trHeight w:val="346"/>
        </w:trPr>
        <w:tc>
          <w:tcPr>
            <w:tcW w:w="1993" w:type="dxa"/>
          </w:tcPr>
          <w:p w14:paraId="3E4CD2EE" w14:textId="45A45649" w:rsidR="00185EFA" w:rsidRDefault="00086E6A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2444D26C" w14:textId="4C8EFF5E" w:rsidR="00185EFA" w:rsidRDefault="00086E6A" w:rsidP="006C2C30">
            <w:pPr>
              <w:pStyle w:val="BodyText"/>
              <w:spacing w:after="60"/>
              <w:ind w:left="0"/>
            </w:pPr>
            <w:r>
              <w:t>-2.15158</w:t>
            </w:r>
          </w:p>
        </w:tc>
        <w:tc>
          <w:tcPr>
            <w:tcW w:w="1864" w:type="dxa"/>
          </w:tcPr>
          <w:p w14:paraId="7F494A87" w14:textId="24E7929D" w:rsidR="00185EFA" w:rsidRDefault="00086E6A" w:rsidP="006C2C30">
            <w:pPr>
              <w:pStyle w:val="BodyText"/>
              <w:spacing w:after="60"/>
              <w:ind w:left="0"/>
            </w:pPr>
            <w:r>
              <w:t>-132.48</w:t>
            </w:r>
          </w:p>
        </w:tc>
        <w:tc>
          <w:tcPr>
            <w:tcW w:w="1860" w:type="dxa"/>
          </w:tcPr>
          <w:p w14:paraId="39BD2051" w14:textId="62F0663A" w:rsidR="00185EFA" w:rsidRDefault="00086E6A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278DA642" w14:textId="3B8EAD11" w:rsidR="00185EFA" w:rsidRDefault="00086E6A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4BDDDE25" w14:textId="77777777" w:rsidR="00B34EBB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19A00644" w14:textId="77777777" w:rsidR="00010E01" w:rsidRPr="006770F5" w:rsidRDefault="00010E01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2B1D11E1" w14:textId="77777777" w:rsidR="001924AB" w:rsidRPr="00D001B8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3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1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Step Response Test</w:t>
      </w:r>
    </w:p>
    <w:p w14:paraId="2154A850" w14:textId="77777777" w:rsidR="00086E6A" w:rsidRDefault="00086E6A" w:rsidP="00086E6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627F0ECF" wp14:editId="10B83139">
            <wp:extent cx="5943600" cy="2131060"/>
            <wp:effectExtent l="0" t="0" r="0" b="254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CF77" w14:textId="7583C8A2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- Results for Motor Three</w:t>
      </w:r>
    </w:p>
    <w:p w14:paraId="1543C0E7" w14:textId="606BC440" w:rsidR="007A0BF6" w:rsidRDefault="007A0BF6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634C216D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A2B9E" w14:paraId="084A860B" w14:textId="77777777" w:rsidTr="006C2C30">
        <w:tc>
          <w:tcPr>
            <w:tcW w:w="3145" w:type="dxa"/>
          </w:tcPr>
          <w:p w14:paraId="7AAB45AF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179D4AC8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7CBA4895" w14:textId="77777777" w:rsidTr="00086E6A">
        <w:tc>
          <w:tcPr>
            <w:tcW w:w="3145" w:type="dxa"/>
          </w:tcPr>
          <w:p w14:paraId="2E050DF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2F69361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880BC5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1DC72A9B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33F4A053" w14:textId="77777777" w:rsidTr="00086E6A">
        <w:tc>
          <w:tcPr>
            <w:tcW w:w="3145" w:type="dxa"/>
          </w:tcPr>
          <w:p w14:paraId="117F78E3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24D6093" w14:textId="08C532E0" w:rsidR="00FA2B9E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3.2306</w:t>
            </w:r>
          </w:p>
        </w:tc>
        <w:tc>
          <w:tcPr>
            <w:tcW w:w="1373" w:type="dxa"/>
          </w:tcPr>
          <w:p w14:paraId="4D7EC58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136C11D4" w14:textId="7B6C3C6C" w:rsidR="00FA2B9E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512C16FE" w14:textId="77777777" w:rsidTr="00086E6A">
        <w:tc>
          <w:tcPr>
            <w:tcW w:w="3145" w:type="dxa"/>
          </w:tcPr>
          <w:p w14:paraId="4AB74D5E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751FF85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6874911" w14:textId="3CB92DC1" w:rsidR="00FA2B9E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228</w:t>
            </w:r>
          </w:p>
        </w:tc>
        <w:tc>
          <w:tcPr>
            <w:tcW w:w="1373" w:type="dxa"/>
          </w:tcPr>
          <w:p w14:paraId="6F0B102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167889FB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95230EF" w14:textId="7526751C" w:rsidR="00FA2B9E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37AE3C5" w14:textId="77777777" w:rsidR="00FA2B9E" w:rsidRDefault="00FA2B9E" w:rsidP="00FA2B9E"/>
    <w:p w14:paraId="3C80B9B5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A2B9E" w14:paraId="54BEADF9" w14:textId="77777777" w:rsidTr="006C2C30">
        <w:tc>
          <w:tcPr>
            <w:tcW w:w="3145" w:type="dxa"/>
          </w:tcPr>
          <w:p w14:paraId="316136F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9874067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65C666A1" w14:textId="77777777" w:rsidTr="00086E6A">
        <w:tc>
          <w:tcPr>
            <w:tcW w:w="3145" w:type="dxa"/>
          </w:tcPr>
          <w:p w14:paraId="3224FB5B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FCB99F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50DF672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584769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546D2622" w14:textId="77777777" w:rsidTr="00086E6A">
        <w:tc>
          <w:tcPr>
            <w:tcW w:w="3145" w:type="dxa"/>
          </w:tcPr>
          <w:p w14:paraId="075C1E49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4028A4B" w14:textId="3005B4B3" w:rsidR="00FA2B9E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-3.2483</w:t>
            </w:r>
          </w:p>
        </w:tc>
        <w:tc>
          <w:tcPr>
            <w:tcW w:w="1373" w:type="dxa"/>
          </w:tcPr>
          <w:p w14:paraId="20804CCB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750ED0CC" w14:textId="0705B386" w:rsidR="00FA2B9E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A2B9E" w14:paraId="4673D027" w14:textId="77777777" w:rsidTr="00086E6A">
        <w:tc>
          <w:tcPr>
            <w:tcW w:w="3145" w:type="dxa"/>
          </w:tcPr>
          <w:p w14:paraId="7A5CC249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539665DA" w14:textId="16CD9079" w:rsidR="00FA2B9E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224</w:t>
            </w:r>
          </w:p>
        </w:tc>
        <w:tc>
          <w:tcPr>
            <w:tcW w:w="1373" w:type="dxa"/>
          </w:tcPr>
          <w:p w14:paraId="4BCE356F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40E4C9F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4254FD1" w14:textId="3D3DC376" w:rsidR="00FA2B9E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4055017" w14:textId="77777777" w:rsidR="00FA2B9E" w:rsidRDefault="00FA2B9E" w:rsidP="00FA2B9E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3ADE8016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A2B9E" w14:paraId="358C29B4" w14:textId="77777777" w:rsidTr="006C2C30">
        <w:tc>
          <w:tcPr>
            <w:tcW w:w="3145" w:type="dxa"/>
          </w:tcPr>
          <w:p w14:paraId="04E49DE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189FBC2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42E0E908" w14:textId="77777777" w:rsidTr="00086E6A">
        <w:tc>
          <w:tcPr>
            <w:tcW w:w="3145" w:type="dxa"/>
          </w:tcPr>
          <w:p w14:paraId="5D28AB4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C3F377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040331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9F5B9A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56A3233D" w14:textId="77777777" w:rsidTr="00086E6A">
        <w:tc>
          <w:tcPr>
            <w:tcW w:w="3145" w:type="dxa"/>
          </w:tcPr>
          <w:p w14:paraId="4958A0D0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81E1B49" w14:textId="52B4D595" w:rsidR="00FA2B9E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3.2059</w:t>
            </w:r>
          </w:p>
        </w:tc>
        <w:tc>
          <w:tcPr>
            <w:tcW w:w="1373" w:type="dxa"/>
          </w:tcPr>
          <w:p w14:paraId="6609A38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1AD41E82" w14:textId="248933A0" w:rsidR="00FA2B9E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46DBE125" w14:textId="77777777" w:rsidTr="00086E6A">
        <w:tc>
          <w:tcPr>
            <w:tcW w:w="3145" w:type="dxa"/>
          </w:tcPr>
          <w:p w14:paraId="4B8BB5F9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49D0F0F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FBA0A73" w14:textId="50A51B8C" w:rsidR="00FA2B9E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218</w:t>
            </w:r>
          </w:p>
        </w:tc>
        <w:tc>
          <w:tcPr>
            <w:tcW w:w="1373" w:type="dxa"/>
          </w:tcPr>
          <w:p w14:paraId="4F2FD73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79610391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9D2CBA9" w14:textId="016D9E49" w:rsidR="00FA2B9E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C591E9B" w14:textId="77777777" w:rsidR="00FA2B9E" w:rsidRDefault="00FA2B9E" w:rsidP="00FA2B9E"/>
    <w:p w14:paraId="01F81C2B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A2B9E" w14:paraId="58618B4A" w14:textId="77777777" w:rsidTr="006C2C30">
        <w:tc>
          <w:tcPr>
            <w:tcW w:w="3145" w:type="dxa"/>
          </w:tcPr>
          <w:p w14:paraId="265D5AD7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672ACF1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49B697BD" w14:textId="77777777" w:rsidTr="00086E6A">
        <w:tc>
          <w:tcPr>
            <w:tcW w:w="3145" w:type="dxa"/>
          </w:tcPr>
          <w:p w14:paraId="31298BBF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lastRenderedPageBreak/>
              <w:t>Description</w:t>
            </w:r>
          </w:p>
        </w:tc>
        <w:tc>
          <w:tcPr>
            <w:tcW w:w="2160" w:type="dxa"/>
          </w:tcPr>
          <w:p w14:paraId="21E2ED8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9BE8D3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E3D1E0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63C8BD92" w14:textId="77777777" w:rsidTr="00086E6A">
        <w:tc>
          <w:tcPr>
            <w:tcW w:w="3145" w:type="dxa"/>
          </w:tcPr>
          <w:p w14:paraId="7CE7FE48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B12FB14" w14:textId="29B89BF9" w:rsidR="00FA2B9E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-3.12</w:t>
            </w:r>
          </w:p>
        </w:tc>
        <w:tc>
          <w:tcPr>
            <w:tcW w:w="1373" w:type="dxa"/>
          </w:tcPr>
          <w:p w14:paraId="52370FE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FF7575" w:fill="auto"/>
          </w:tcPr>
          <w:p w14:paraId="2569B81B" w14:textId="569909BB" w:rsidR="00FA2B9E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A2B9E" w14:paraId="58ADAD60" w14:textId="77777777" w:rsidTr="00086E6A">
        <w:tc>
          <w:tcPr>
            <w:tcW w:w="3145" w:type="dxa"/>
          </w:tcPr>
          <w:p w14:paraId="271D7B1C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160" w:type="dxa"/>
          </w:tcPr>
          <w:p w14:paraId="31089852" w14:textId="555819C5" w:rsidR="00FA2B9E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213</w:t>
            </w:r>
          </w:p>
        </w:tc>
        <w:tc>
          <w:tcPr>
            <w:tcW w:w="1373" w:type="dxa"/>
          </w:tcPr>
          <w:p w14:paraId="31C84FA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milliseconds</w:t>
            </w:r>
          </w:p>
        </w:tc>
        <w:tc>
          <w:tcPr>
            <w:tcW w:w="2672" w:type="dxa"/>
            <w:shd w:val="solid" w:color="FF7575" w:fill="auto"/>
          </w:tcPr>
          <w:p w14:paraId="6CA415D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DE72CC7" w14:textId="49BF1092" w:rsidR="00FA2B9E" w:rsidRDefault="00086E6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9E1290C" w14:textId="77777777" w:rsidR="001924AB" w:rsidRDefault="001924AB" w:rsidP="00F858AC">
      <w:pPr>
        <w:pStyle w:val="BodyText"/>
        <w:spacing w:after="60"/>
        <w:ind w:left="0"/>
        <w:rPr>
          <w:sz w:val="22"/>
          <w:szCs w:val="22"/>
        </w:rPr>
      </w:pPr>
    </w:p>
    <w:p w14:paraId="6DF07DC9" w14:textId="77777777" w:rsidR="00010E01" w:rsidRDefault="00010E01" w:rsidP="00F858AC">
      <w:pPr>
        <w:pStyle w:val="BodyText"/>
        <w:spacing w:after="60"/>
        <w:ind w:left="0"/>
        <w:rPr>
          <w:sz w:val="22"/>
          <w:szCs w:val="22"/>
        </w:rPr>
      </w:pPr>
    </w:p>
    <w:p w14:paraId="3E166C59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8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3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2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Frequency Response Test</w:t>
      </w:r>
    </w:p>
    <w:p w14:paraId="7D47748F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bookmarkStart w:id="18" w:name="_Ref129073739"/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394F972C" w14:textId="77777777" w:rsidR="00185EFA" w:rsidRPr="004B3123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6A52ED83" w14:textId="77777777" w:rsidR="00086E6A" w:rsidRDefault="00086E6A" w:rsidP="00086E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DE3CFC7" wp14:editId="39F902E6">
            <wp:extent cx="5943600" cy="1633855"/>
            <wp:effectExtent l="0" t="0" r="0" b="4445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9B67" w14:textId="5857676E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30</w:t>
        </w:r>
      </w:fldSimple>
      <w:r>
        <w:t>- Magnitude for Motor Three Loaded Tension</w:t>
      </w:r>
    </w:p>
    <w:p w14:paraId="197EC18F" w14:textId="77777777" w:rsidR="00086E6A" w:rsidRDefault="00185EFA" w:rsidP="00086E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086E6A">
        <w:rPr>
          <w:noProof/>
          <w:sz w:val="16"/>
          <w:szCs w:val="16"/>
        </w:rPr>
        <w:drawing>
          <wp:inline distT="0" distB="0" distL="0" distR="0" wp14:anchorId="426DA084" wp14:editId="2EDE02D7">
            <wp:extent cx="5943600" cy="124206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502F" w14:textId="69922A04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  <w:r>
        <w:t>- Phase for Motor Three Loaded Tension</w:t>
      </w:r>
    </w:p>
    <w:p w14:paraId="3D674B53" w14:textId="5B926021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185EFA" w14:paraId="7C332241" w14:textId="77777777" w:rsidTr="00086E6A">
        <w:trPr>
          <w:trHeight w:val="628"/>
        </w:trPr>
        <w:tc>
          <w:tcPr>
            <w:tcW w:w="1993" w:type="dxa"/>
          </w:tcPr>
          <w:p w14:paraId="3EC18EE9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22945FBB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31294FAB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8E21895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34D5CE37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0954F5C4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1B651541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0FED292C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18512633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38B9BA46" w14:textId="77777777" w:rsidTr="00086E6A">
        <w:trPr>
          <w:trHeight w:val="333"/>
        </w:trPr>
        <w:tc>
          <w:tcPr>
            <w:tcW w:w="1993" w:type="dxa"/>
          </w:tcPr>
          <w:p w14:paraId="50B60C80" w14:textId="20F5E0EE" w:rsidR="00185EFA" w:rsidRDefault="00086E6A" w:rsidP="006C2C30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730A721F" w14:textId="13C2BE3D" w:rsidR="00185EFA" w:rsidRDefault="00086E6A" w:rsidP="006C2C30">
            <w:pPr>
              <w:pStyle w:val="BodyText"/>
              <w:spacing w:after="60"/>
              <w:ind w:left="0"/>
            </w:pPr>
            <w:r>
              <w:t>-0.156212</w:t>
            </w:r>
          </w:p>
        </w:tc>
        <w:tc>
          <w:tcPr>
            <w:tcW w:w="1864" w:type="dxa"/>
          </w:tcPr>
          <w:p w14:paraId="72C9177B" w14:textId="3108F158" w:rsidR="00185EFA" w:rsidRDefault="00086E6A" w:rsidP="006C2C30">
            <w:pPr>
              <w:pStyle w:val="BodyText"/>
              <w:spacing w:after="60"/>
              <w:ind w:left="0"/>
            </w:pPr>
            <w:r>
              <w:t>-3.8052</w:t>
            </w:r>
          </w:p>
        </w:tc>
        <w:tc>
          <w:tcPr>
            <w:tcW w:w="1860" w:type="dxa"/>
          </w:tcPr>
          <w:p w14:paraId="2796AC37" w14:textId="3F1F85E0" w:rsidR="00185EFA" w:rsidRDefault="00086E6A" w:rsidP="006C2C30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A598E6C" w14:textId="375FB219" w:rsidR="00185EFA" w:rsidRDefault="00086E6A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567E792B" w14:textId="77777777" w:rsidTr="00086E6A">
        <w:trPr>
          <w:trHeight w:val="346"/>
        </w:trPr>
        <w:tc>
          <w:tcPr>
            <w:tcW w:w="1993" w:type="dxa"/>
          </w:tcPr>
          <w:p w14:paraId="482BDEA1" w14:textId="56DB17D1" w:rsidR="00185EFA" w:rsidRDefault="00086E6A" w:rsidP="006C2C30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5608A01A" w14:textId="2E2D9574" w:rsidR="00185EFA" w:rsidRDefault="00086E6A" w:rsidP="006C2C30">
            <w:pPr>
              <w:pStyle w:val="BodyText"/>
              <w:spacing w:after="60"/>
              <w:ind w:left="0"/>
            </w:pPr>
            <w:r>
              <w:t>-0.268291</w:t>
            </w:r>
          </w:p>
        </w:tc>
        <w:tc>
          <w:tcPr>
            <w:tcW w:w="1864" w:type="dxa"/>
          </w:tcPr>
          <w:p w14:paraId="23F2E894" w14:textId="25CB4587" w:rsidR="00185EFA" w:rsidRDefault="00086E6A" w:rsidP="006C2C30">
            <w:pPr>
              <w:pStyle w:val="BodyText"/>
              <w:spacing w:after="60"/>
              <w:ind w:left="0"/>
            </w:pPr>
            <w:r>
              <w:t>-13.194</w:t>
            </w:r>
          </w:p>
        </w:tc>
        <w:tc>
          <w:tcPr>
            <w:tcW w:w="1860" w:type="dxa"/>
          </w:tcPr>
          <w:p w14:paraId="38D13528" w14:textId="02372357" w:rsidR="00185EFA" w:rsidRDefault="00086E6A" w:rsidP="006C2C30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CF10CA2" w14:textId="1853652C" w:rsidR="00185EFA" w:rsidRDefault="00086E6A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1EA2BE59" w14:textId="77777777" w:rsidTr="00086E6A">
        <w:trPr>
          <w:trHeight w:val="333"/>
        </w:trPr>
        <w:tc>
          <w:tcPr>
            <w:tcW w:w="1993" w:type="dxa"/>
          </w:tcPr>
          <w:p w14:paraId="4CFB4A0D" w14:textId="57FCF91F" w:rsidR="00185EFA" w:rsidRDefault="00086E6A" w:rsidP="006C2C30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5F54AFFC" w14:textId="1EEE07F6" w:rsidR="00185EFA" w:rsidRDefault="00086E6A" w:rsidP="006C2C30">
            <w:pPr>
              <w:pStyle w:val="BodyText"/>
              <w:spacing w:after="60"/>
              <w:ind w:left="0"/>
            </w:pPr>
            <w:r>
              <w:t>-0.324875</w:t>
            </w:r>
          </w:p>
        </w:tc>
        <w:tc>
          <w:tcPr>
            <w:tcW w:w="1864" w:type="dxa"/>
          </w:tcPr>
          <w:p w14:paraId="4EF03987" w14:textId="2CB418D9" w:rsidR="00185EFA" w:rsidRDefault="00086E6A" w:rsidP="006C2C30">
            <w:pPr>
              <w:pStyle w:val="BodyText"/>
              <w:spacing w:after="60"/>
              <w:ind w:left="0"/>
            </w:pPr>
            <w:r>
              <w:t>-24.912</w:t>
            </w:r>
          </w:p>
        </w:tc>
        <w:tc>
          <w:tcPr>
            <w:tcW w:w="1860" w:type="dxa"/>
          </w:tcPr>
          <w:p w14:paraId="70DBC7DB" w14:textId="142A0451" w:rsidR="00185EFA" w:rsidRDefault="00086E6A" w:rsidP="006C2C30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A8F1844" w14:textId="2AF455D8" w:rsidR="00185EFA" w:rsidRDefault="00086E6A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5175EF2B" w14:textId="77777777" w:rsidTr="00086E6A">
        <w:trPr>
          <w:trHeight w:val="346"/>
        </w:trPr>
        <w:tc>
          <w:tcPr>
            <w:tcW w:w="1993" w:type="dxa"/>
          </w:tcPr>
          <w:p w14:paraId="646D2769" w14:textId="34714B48" w:rsidR="00185EFA" w:rsidRDefault="00086E6A" w:rsidP="006C2C30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4A8DC122" w14:textId="7961E7CA" w:rsidR="00185EFA" w:rsidRDefault="00086E6A" w:rsidP="006C2C30">
            <w:pPr>
              <w:pStyle w:val="BodyText"/>
              <w:spacing w:after="60"/>
              <w:ind w:left="0"/>
            </w:pPr>
            <w:r>
              <w:t>-0.806337</w:t>
            </w:r>
          </w:p>
        </w:tc>
        <w:tc>
          <w:tcPr>
            <w:tcW w:w="1864" w:type="dxa"/>
          </w:tcPr>
          <w:p w14:paraId="3B3714F6" w14:textId="3C061A08" w:rsidR="00185EFA" w:rsidRDefault="00086E6A" w:rsidP="006C2C30">
            <w:pPr>
              <w:pStyle w:val="BodyText"/>
              <w:spacing w:after="60"/>
              <w:ind w:left="0"/>
            </w:pPr>
            <w:r>
              <w:t>-48.384</w:t>
            </w:r>
          </w:p>
        </w:tc>
        <w:tc>
          <w:tcPr>
            <w:tcW w:w="1860" w:type="dxa"/>
          </w:tcPr>
          <w:p w14:paraId="4B2BF284" w14:textId="5121833E" w:rsidR="00185EFA" w:rsidRDefault="00086E6A" w:rsidP="006C2C30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00380ED" w14:textId="0DB4AF4D" w:rsidR="00185EFA" w:rsidRDefault="00086E6A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4F639B1D" w14:textId="77777777" w:rsidTr="00086E6A">
        <w:trPr>
          <w:trHeight w:val="333"/>
        </w:trPr>
        <w:tc>
          <w:tcPr>
            <w:tcW w:w="1993" w:type="dxa"/>
          </w:tcPr>
          <w:p w14:paraId="34653431" w14:textId="4829B97F" w:rsidR="00185EFA" w:rsidRDefault="00086E6A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29900109" w14:textId="03BE1BC6" w:rsidR="00185EFA" w:rsidRDefault="00086E6A" w:rsidP="006C2C30">
            <w:pPr>
              <w:pStyle w:val="BodyText"/>
              <w:spacing w:after="60"/>
              <w:ind w:left="0"/>
            </w:pPr>
            <w:r>
              <w:t>-1.68977</w:t>
            </w:r>
          </w:p>
        </w:tc>
        <w:tc>
          <w:tcPr>
            <w:tcW w:w="1864" w:type="dxa"/>
          </w:tcPr>
          <w:p w14:paraId="148489D1" w14:textId="2F3C3E37" w:rsidR="00185EFA" w:rsidRDefault="00086E6A" w:rsidP="006C2C30">
            <w:pPr>
              <w:pStyle w:val="BodyText"/>
              <w:spacing w:after="60"/>
              <w:ind w:left="0"/>
            </w:pPr>
            <w:r>
              <w:t>-71.172</w:t>
            </w:r>
          </w:p>
        </w:tc>
        <w:tc>
          <w:tcPr>
            <w:tcW w:w="1860" w:type="dxa"/>
          </w:tcPr>
          <w:p w14:paraId="3BA7DEB5" w14:textId="352BA22B" w:rsidR="00185EFA" w:rsidRDefault="00086E6A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217A00B" w14:textId="65F90B75" w:rsidR="00185EFA" w:rsidRDefault="00086E6A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267E3A6A" w14:textId="77777777" w:rsidTr="00086E6A">
        <w:trPr>
          <w:trHeight w:val="333"/>
        </w:trPr>
        <w:tc>
          <w:tcPr>
            <w:tcW w:w="1993" w:type="dxa"/>
          </w:tcPr>
          <w:p w14:paraId="3B428E90" w14:textId="1EB38C77" w:rsidR="00185EFA" w:rsidRDefault="00086E6A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0363FACA" w14:textId="6920708B" w:rsidR="00185EFA" w:rsidRDefault="00086E6A" w:rsidP="006C2C30">
            <w:pPr>
              <w:pStyle w:val="BodyText"/>
              <w:spacing w:after="60"/>
              <w:ind w:left="0"/>
            </w:pPr>
            <w:r>
              <w:t>-2.01422</w:t>
            </w:r>
          </w:p>
        </w:tc>
        <w:tc>
          <w:tcPr>
            <w:tcW w:w="1864" w:type="dxa"/>
          </w:tcPr>
          <w:p w14:paraId="2D98CE02" w14:textId="1C8A70FF" w:rsidR="00185EFA" w:rsidRDefault="00086E6A" w:rsidP="006C2C30">
            <w:pPr>
              <w:pStyle w:val="BodyText"/>
              <w:spacing w:after="60"/>
              <w:ind w:left="0"/>
            </w:pPr>
            <w:r>
              <w:t>-92.592</w:t>
            </w:r>
          </w:p>
        </w:tc>
        <w:tc>
          <w:tcPr>
            <w:tcW w:w="1860" w:type="dxa"/>
          </w:tcPr>
          <w:p w14:paraId="5A23E629" w14:textId="061D9AB7" w:rsidR="00185EFA" w:rsidRDefault="00086E6A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E419F04" w14:textId="38C51B2C" w:rsidR="00185EFA" w:rsidRDefault="00086E6A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4AF8E10" w14:textId="77777777" w:rsidTr="00086E6A">
        <w:trPr>
          <w:trHeight w:val="346"/>
        </w:trPr>
        <w:tc>
          <w:tcPr>
            <w:tcW w:w="1993" w:type="dxa"/>
          </w:tcPr>
          <w:p w14:paraId="5393C5CE" w14:textId="117167CB" w:rsidR="00185EFA" w:rsidRDefault="00086E6A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67184CBF" w14:textId="46A78653" w:rsidR="00185EFA" w:rsidRDefault="00086E6A" w:rsidP="006C2C30">
            <w:pPr>
              <w:pStyle w:val="BodyText"/>
              <w:spacing w:after="60"/>
              <w:ind w:left="0"/>
            </w:pPr>
            <w:r>
              <w:t>-1.37303</w:t>
            </w:r>
          </w:p>
        </w:tc>
        <w:tc>
          <w:tcPr>
            <w:tcW w:w="1864" w:type="dxa"/>
          </w:tcPr>
          <w:p w14:paraId="2A451E38" w14:textId="23D9051B" w:rsidR="00185EFA" w:rsidRDefault="00086E6A" w:rsidP="006C2C30">
            <w:pPr>
              <w:pStyle w:val="BodyText"/>
              <w:spacing w:after="60"/>
              <w:ind w:left="0"/>
            </w:pPr>
            <w:r>
              <w:t>-113.04</w:t>
            </w:r>
          </w:p>
        </w:tc>
        <w:tc>
          <w:tcPr>
            <w:tcW w:w="1860" w:type="dxa"/>
          </w:tcPr>
          <w:p w14:paraId="38A51439" w14:textId="57A5A650" w:rsidR="00185EFA" w:rsidRDefault="00086E6A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3005AC4B" w14:textId="08EA2C2C" w:rsidR="00185EFA" w:rsidRDefault="00086E6A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3DE9ED54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</w:p>
    <w:p w14:paraId="52429079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lastRenderedPageBreak/>
        <w:t xml:space="preserve">Step </w:t>
      </w:r>
      <w:r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5EAD4D71" w14:textId="77777777" w:rsidR="00185EFA" w:rsidRPr="004B3123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71A4F476" w14:textId="77777777" w:rsidR="00086E6A" w:rsidRDefault="00086E6A" w:rsidP="00086E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1C64E64" wp14:editId="2B377FC7">
            <wp:extent cx="5943600" cy="1633855"/>
            <wp:effectExtent l="0" t="0" r="0" b="444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43DB" w14:textId="5417FF60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32</w:t>
        </w:r>
      </w:fldSimple>
      <w:r>
        <w:t>- Magnitude for Motor Three Loaded Compression</w:t>
      </w:r>
    </w:p>
    <w:p w14:paraId="4AF0AAC5" w14:textId="77777777" w:rsidR="00086E6A" w:rsidRDefault="00185EFA" w:rsidP="00086E6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086E6A">
        <w:rPr>
          <w:noProof/>
          <w:sz w:val="16"/>
          <w:szCs w:val="16"/>
        </w:rPr>
        <w:drawing>
          <wp:inline distT="0" distB="0" distL="0" distR="0" wp14:anchorId="0211EEFB" wp14:editId="3FFFB3CD">
            <wp:extent cx="5943600" cy="124206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2F1F" w14:textId="47090FDF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>- Phase for Motor Three Loaded Compression</w:t>
      </w:r>
    </w:p>
    <w:p w14:paraId="3980DFF0" w14:textId="67693A5B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185EFA" w14:paraId="2D4CA8D1" w14:textId="77777777" w:rsidTr="00086E6A">
        <w:trPr>
          <w:trHeight w:val="628"/>
        </w:trPr>
        <w:tc>
          <w:tcPr>
            <w:tcW w:w="1993" w:type="dxa"/>
          </w:tcPr>
          <w:p w14:paraId="201BC5A4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6479FB0B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36A0C65D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50E6B0CE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3D19B291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DE43573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56E34F46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696509BE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6433ABA4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39B3293D" w14:textId="77777777" w:rsidTr="00086E6A">
        <w:trPr>
          <w:trHeight w:val="333"/>
        </w:trPr>
        <w:tc>
          <w:tcPr>
            <w:tcW w:w="1993" w:type="dxa"/>
          </w:tcPr>
          <w:p w14:paraId="70F52587" w14:textId="4B438603" w:rsidR="00185EFA" w:rsidRDefault="00086E6A" w:rsidP="006C2C30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07AD9073" w14:textId="78790AA9" w:rsidR="00185EFA" w:rsidRDefault="00086E6A" w:rsidP="006C2C30">
            <w:pPr>
              <w:pStyle w:val="BodyText"/>
              <w:spacing w:after="60"/>
              <w:ind w:left="0"/>
            </w:pPr>
            <w:r>
              <w:t>-1.06518</w:t>
            </w:r>
          </w:p>
        </w:tc>
        <w:tc>
          <w:tcPr>
            <w:tcW w:w="1864" w:type="dxa"/>
          </w:tcPr>
          <w:p w14:paraId="288B4E8A" w14:textId="569AF2F9" w:rsidR="00185EFA" w:rsidRDefault="00086E6A" w:rsidP="006C2C30">
            <w:pPr>
              <w:pStyle w:val="BodyText"/>
              <w:spacing w:after="60"/>
              <w:ind w:left="0"/>
            </w:pPr>
            <w:r>
              <w:t>-10.4364</w:t>
            </w:r>
          </w:p>
        </w:tc>
        <w:tc>
          <w:tcPr>
            <w:tcW w:w="1860" w:type="dxa"/>
          </w:tcPr>
          <w:p w14:paraId="0350D7E8" w14:textId="116824C9" w:rsidR="00185EFA" w:rsidRDefault="00086E6A" w:rsidP="006C2C30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F77959B" w14:textId="6357DCD4" w:rsidR="00185EFA" w:rsidRDefault="00086E6A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2EFEFCD4" w14:textId="77777777" w:rsidTr="00086E6A">
        <w:trPr>
          <w:trHeight w:val="346"/>
        </w:trPr>
        <w:tc>
          <w:tcPr>
            <w:tcW w:w="1993" w:type="dxa"/>
          </w:tcPr>
          <w:p w14:paraId="2941D00B" w14:textId="1D49EDB2" w:rsidR="00185EFA" w:rsidRDefault="00086E6A" w:rsidP="006C2C30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5CD70964" w14:textId="383089ED" w:rsidR="00185EFA" w:rsidRDefault="00086E6A" w:rsidP="006C2C30">
            <w:pPr>
              <w:pStyle w:val="BodyText"/>
              <w:spacing w:after="60"/>
              <w:ind w:left="0"/>
            </w:pPr>
            <w:r>
              <w:t>-1.37992</w:t>
            </w:r>
          </w:p>
        </w:tc>
        <w:tc>
          <w:tcPr>
            <w:tcW w:w="1864" w:type="dxa"/>
          </w:tcPr>
          <w:p w14:paraId="40902189" w14:textId="39280EC8" w:rsidR="00185EFA" w:rsidRDefault="00086E6A" w:rsidP="006C2C30">
            <w:pPr>
              <w:pStyle w:val="BodyText"/>
              <w:spacing w:after="60"/>
              <w:ind w:left="0"/>
            </w:pPr>
            <w:r>
              <w:t>-22.302</w:t>
            </w:r>
          </w:p>
        </w:tc>
        <w:tc>
          <w:tcPr>
            <w:tcW w:w="1860" w:type="dxa"/>
          </w:tcPr>
          <w:p w14:paraId="7463674C" w14:textId="50CBE5A6" w:rsidR="00185EFA" w:rsidRDefault="00086E6A" w:rsidP="006C2C30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47EC958" w14:textId="3935E6B9" w:rsidR="00185EFA" w:rsidRDefault="00086E6A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40DA8564" w14:textId="77777777" w:rsidTr="00086E6A">
        <w:trPr>
          <w:trHeight w:val="333"/>
        </w:trPr>
        <w:tc>
          <w:tcPr>
            <w:tcW w:w="1993" w:type="dxa"/>
          </w:tcPr>
          <w:p w14:paraId="07360BEA" w14:textId="4F251660" w:rsidR="00185EFA" w:rsidRDefault="00086E6A" w:rsidP="006C2C30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3F73BAA4" w14:textId="5CD83F5C" w:rsidR="00185EFA" w:rsidRDefault="00086E6A" w:rsidP="006C2C30">
            <w:pPr>
              <w:pStyle w:val="BodyText"/>
              <w:spacing w:after="60"/>
              <w:ind w:left="0"/>
            </w:pPr>
            <w:r>
              <w:t>-1.60722</w:t>
            </w:r>
          </w:p>
        </w:tc>
        <w:tc>
          <w:tcPr>
            <w:tcW w:w="1864" w:type="dxa"/>
          </w:tcPr>
          <w:p w14:paraId="55CC0CFA" w14:textId="6F038822" w:rsidR="00185EFA" w:rsidRDefault="00086E6A" w:rsidP="006C2C30">
            <w:pPr>
              <w:pStyle w:val="BodyText"/>
              <w:spacing w:after="60"/>
              <w:ind w:left="0"/>
            </w:pPr>
            <w:r>
              <w:t>-35.676</w:t>
            </w:r>
          </w:p>
        </w:tc>
        <w:tc>
          <w:tcPr>
            <w:tcW w:w="1860" w:type="dxa"/>
          </w:tcPr>
          <w:p w14:paraId="101AC623" w14:textId="758A66C7" w:rsidR="00185EFA" w:rsidRDefault="00086E6A" w:rsidP="006C2C30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E2FF518" w14:textId="5995C5D2" w:rsidR="00185EFA" w:rsidRDefault="00086E6A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20868E1" w14:textId="77777777" w:rsidTr="00086E6A">
        <w:trPr>
          <w:trHeight w:val="346"/>
        </w:trPr>
        <w:tc>
          <w:tcPr>
            <w:tcW w:w="1993" w:type="dxa"/>
          </w:tcPr>
          <w:p w14:paraId="1A3C27EB" w14:textId="73183261" w:rsidR="00185EFA" w:rsidRDefault="00086E6A" w:rsidP="006C2C30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10D42D01" w14:textId="0251B7CA" w:rsidR="00185EFA" w:rsidRDefault="00086E6A" w:rsidP="006C2C30">
            <w:pPr>
              <w:pStyle w:val="BodyText"/>
              <w:spacing w:after="60"/>
              <w:ind w:left="0"/>
            </w:pPr>
            <w:r>
              <w:t>-2.32718</w:t>
            </w:r>
          </w:p>
        </w:tc>
        <w:tc>
          <w:tcPr>
            <w:tcW w:w="1864" w:type="dxa"/>
          </w:tcPr>
          <w:p w14:paraId="36CF2F8B" w14:textId="1404804D" w:rsidR="00185EFA" w:rsidRDefault="00086E6A" w:rsidP="006C2C30">
            <w:pPr>
              <w:pStyle w:val="BodyText"/>
              <w:spacing w:after="60"/>
              <w:ind w:left="0"/>
            </w:pPr>
            <w:r>
              <w:t>-59.904</w:t>
            </w:r>
          </w:p>
        </w:tc>
        <w:tc>
          <w:tcPr>
            <w:tcW w:w="1860" w:type="dxa"/>
          </w:tcPr>
          <w:p w14:paraId="455FB978" w14:textId="0BBABB22" w:rsidR="00185EFA" w:rsidRDefault="00086E6A" w:rsidP="006C2C30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45AFF7F" w14:textId="15A9B177" w:rsidR="00185EFA" w:rsidRDefault="00086E6A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B78F47F" w14:textId="77777777" w:rsidTr="00086E6A">
        <w:trPr>
          <w:trHeight w:val="333"/>
        </w:trPr>
        <w:tc>
          <w:tcPr>
            <w:tcW w:w="1993" w:type="dxa"/>
          </w:tcPr>
          <w:p w14:paraId="07AC4CFE" w14:textId="56D10CFE" w:rsidR="00185EFA" w:rsidRDefault="00086E6A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78126A29" w14:textId="2CEC5865" w:rsidR="00185EFA" w:rsidRDefault="00086E6A" w:rsidP="006C2C30">
            <w:pPr>
              <w:pStyle w:val="BodyText"/>
              <w:spacing w:after="60"/>
              <w:ind w:left="0"/>
            </w:pPr>
            <w:r>
              <w:t>-3.10748</w:t>
            </w:r>
          </w:p>
        </w:tc>
        <w:tc>
          <w:tcPr>
            <w:tcW w:w="1864" w:type="dxa"/>
          </w:tcPr>
          <w:p w14:paraId="757FA871" w14:textId="0207F8A8" w:rsidR="00185EFA" w:rsidRDefault="00086E6A" w:rsidP="006C2C30">
            <w:pPr>
              <w:pStyle w:val="BodyText"/>
              <w:spacing w:after="60"/>
              <w:ind w:left="0"/>
            </w:pPr>
            <w:r>
              <w:t>-84.348</w:t>
            </w:r>
          </w:p>
        </w:tc>
        <w:tc>
          <w:tcPr>
            <w:tcW w:w="1860" w:type="dxa"/>
          </w:tcPr>
          <w:p w14:paraId="3D6DF980" w14:textId="06DAEFF8" w:rsidR="00185EFA" w:rsidRDefault="00086E6A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3F09867B" w14:textId="1834B3A6" w:rsidR="00185EFA" w:rsidRDefault="00086E6A" w:rsidP="006C2C3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185EFA" w14:paraId="368B6250" w14:textId="77777777" w:rsidTr="00086E6A">
        <w:trPr>
          <w:trHeight w:val="333"/>
        </w:trPr>
        <w:tc>
          <w:tcPr>
            <w:tcW w:w="1993" w:type="dxa"/>
          </w:tcPr>
          <w:p w14:paraId="1A48A7D9" w14:textId="01360B5A" w:rsidR="00185EFA" w:rsidRDefault="00086E6A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705BDF1C" w14:textId="115E21E9" w:rsidR="00185EFA" w:rsidRDefault="00086E6A" w:rsidP="006C2C30">
            <w:pPr>
              <w:pStyle w:val="BodyText"/>
              <w:spacing w:after="60"/>
              <w:ind w:left="0"/>
            </w:pPr>
            <w:r>
              <w:t>-2.97688</w:t>
            </w:r>
          </w:p>
        </w:tc>
        <w:tc>
          <w:tcPr>
            <w:tcW w:w="1864" w:type="dxa"/>
          </w:tcPr>
          <w:p w14:paraId="0F8B269E" w14:textId="6347B38C" w:rsidR="00185EFA" w:rsidRDefault="00086E6A" w:rsidP="006C2C30">
            <w:pPr>
              <w:pStyle w:val="BodyText"/>
              <w:spacing w:after="60"/>
              <w:ind w:left="0"/>
            </w:pPr>
            <w:r>
              <w:t>-107.28</w:t>
            </w:r>
          </w:p>
        </w:tc>
        <w:tc>
          <w:tcPr>
            <w:tcW w:w="1860" w:type="dxa"/>
          </w:tcPr>
          <w:p w14:paraId="68552F2C" w14:textId="50BFE746" w:rsidR="00185EFA" w:rsidRDefault="00086E6A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6FF9888" w14:textId="6D184FAE" w:rsidR="00185EFA" w:rsidRDefault="00086E6A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150AAA46" w14:textId="77777777" w:rsidTr="00086E6A">
        <w:trPr>
          <w:trHeight w:val="346"/>
        </w:trPr>
        <w:tc>
          <w:tcPr>
            <w:tcW w:w="1993" w:type="dxa"/>
          </w:tcPr>
          <w:p w14:paraId="1C4766CA" w14:textId="4C84908E" w:rsidR="00185EFA" w:rsidRDefault="00086E6A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7A3F110C" w14:textId="14AA631E" w:rsidR="00185EFA" w:rsidRDefault="00086E6A" w:rsidP="006C2C30">
            <w:pPr>
              <w:pStyle w:val="BodyText"/>
              <w:spacing w:after="60"/>
              <w:ind w:left="0"/>
            </w:pPr>
            <w:r>
              <w:t>-1.34426</w:t>
            </w:r>
          </w:p>
        </w:tc>
        <w:tc>
          <w:tcPr>
            <w:tcW w:w="1864" w:type="dxa"/>
          </w:tcPr>
          <w:p w14:paraId="607DE601" w14:textId="67A92CF8" w:rsidR="00185EFA" w:rsidRDefault="00086E6A" w:rsidP="006C2C30">
            <w:pPr>
              <w:pStyle w:val="BodyText"/>
              <w:spacing w:after="60"/>
              <w:ind w:left="0"/>
            </w:pPr>
            <w:r>
              <w:t>-130.5</w:t>
            </w:r>
          </w:p>
        </w:tc>
        <w:tc>
          <w:tcPr>
            <w:tcW w:w="1860" w:type="dxa"/>
          </w:tcPr>
          <w:p w14:paraId="58ED9CE3" w14:textId="602F1356" w:rsidR="00185EFA" w:rsidRDefault="00086E6A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2EA89937" w14:textId="0905C401" w:rsidR="00185EFA" w:rsidRDefault="00086E6A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55330A5B" w14:textId="77777777" w:rsidR="00185EFA" w:rsidRPr="006770F5" w:rsidRDefault="00185EFA" w:rsidP="00185EFA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2221377A" w14:textId="77777777" w:rsidR="00ED6CA4" w:rsidRPr="007463D8" w:rsidRDefault="00ED6CA4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9</w:t>
      </w:r>
      <w:r w:rsidRPr="007463D8">
        <w:rPr>
          <w:b/>
          <w:bCs/>
          <w:sz w:val="32"/>
          <w:szCs w:val="32"/>
        </w:rPr>
        <w:t xml:space="preserve"> Backlash</w:t>
      </w:r>
      <w:bookmarkEnd w:id="18"/>
    </w:p>
    <w:p w14:paraId="6F5A04CE" w14:textId="77777777" w:rsidR="00E0617C" w:rsidRDefault="00ED6CA4" w:rsidP="00010E01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9</w:t>
      </w:r>
      <w:r>
        <w:rPr>
          <w:sz w:val="22"/>
          <w:szCs w:val="22"/>
        </w:rPr>
        <w:t xml:space="preserve">.1 </w:t>
      </w:r>
      <w:r w:rsidRPr="00D706C7">
        <w:rPr>
          <w:b/>
          <w:bCs/>
          <w:sz w:val="22"/>
          <w:szCs w:val="22"/>
        </w:rPr>
        <w:t>Simplex Brake 1 – ON; Duplex brake 2 – OFF</w:t>
      </w:r>
    </w:p>
    <w:p w14:paraId="6B774998" w14:textId="77777777" w:rsidR="00010E01" w:rsidRDefault="00010E01" w:rsidP="00010E01">
      <w:pPr>
        <w:pStyle w:val="BodyText"/>
        <w:ind w:left="0"/>
        <w:jc w:val="center"/>
      </w:pPr>
    </w:p>
    <w:p w14:paraId="5CD50251" w14:textId="77777777" w:rsidR="00086E6A" w:rsidRDefault="00086E6A" w:rsidP="00086E6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7ECC629B" wp14:editId="35994AC3">
            <wp:extent cx="3771900" cy="2447925"/>
            <wp:effectExtent l="0" t="0" r="0" b="952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B41D" w14:textId="76DF4CB2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34</w:t>
        </w:r>
      </w:fldSimple>
      <w:r>
        <w:t>- Backlash Simplex brake 1 On, Duplex brake 2 Off</w:t>
      </w:r>
    </w:p>
    <w:p w14:paraId="5A4F48AC" w14:textId="718A2C5E" w:rsidR="00ED6CA4" w:rsidRPr="004D20AB" w:rsidRDefault="00ED6CA4" w:rsidP="00010E01">
      <w:pPr>
        <w:pStyle w:val="BodyText"/>
        <w:ind w:left="0"/>
        <w:jc w:val="center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875"/>
        <w:gridCol w:w="1800"/>
        <w:gridCol w:w="1725"/>
        <w:gridCol w:w="75"/>
        <w:gridCol w:w="800"/>
        <w:gridCol w:w="10"/>
        <w:gridCol w:w="2065"/>
      </w:tblGrid>
      <w:tr w:rsidR="00907A67" w14:paraId="63D0D976" w14:textId="77777777" w:rsidTr="00E57985">
        <w:trPr>
          <w:trHeight w:val="368"/>
        </w:trPr>
        <w:tc>
          <w:tcPr>
            <w:tcW w:w="2875" w:type="dxa"/>
          </w:tcPr>
          <w:p w14:paraId="2EA3E373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6475" w:type="dxa"/>
            <w:gridSpan w:val="6"/>
          </w:tcPr>
          <w:p w14:paraId="60597B02" w14:textId="77777777" w:rsidR="00907A67" w:rsidRPr="00F40D11" w:rsidRDefault="00907A67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E57985" w14:paraId="50DBBF74" w14:textId="77777777" w:rsidTr="00086E6A">
        <w:tc>
          <w:tcPr>
            <w:tcW w:w="2875" w:type="dxa"/>
          </w:tcPr>
          <w:p w14:paraId="5E33669F" w14:textId="77777777" w:rsidR="00E57985" w:rsidRDefault="00E57985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Load (</w:t>
            </w:r>
            <w:proofErr w:type="spellStart"/>
            <w:r w:rsidRPr="00F40D11">
              <w:rPr>
                <w:b/>
                <w:bCs/>
                <w:sz w:val="22"/>
                <w:szCs w:val="22"/>
              </w:rPr>
              <w:t>lbf</w:t>
            </w:r>
            <w:proofErr w:type="spellEnd"/>
            <w:r w:rsidRPr="00F40D11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00" w:type="dxa"/>
            <w:gridSpan w:val="3"/>
          </w:tcPr>
          <w:p w14:paraId="74F4CB08" w14:textId="77777777" w:rsidR="00E57985" w:rsidRDefault="00E57985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Backlash (ins)</w:t>
            </w:r>
          </w:p>
        </w:tc>
        <w:tc>
          <w:tcPr>
            <w:tcW w:w="810" w:type="dxa"/>
            <w:gridSpan w:val="2"/>
          </w:tcPr>
          <w:p w14:paraId="6E1DF9F9" w14:textId="77777777" w:rsidR="00E57985" w:rsidRPr="00E57985" w:rsidRDefault="00E57985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57985">
              <w:rPr>
                <w:b/>
                <w:bCs/>
                <w:szCs w:val="20"/>
              </w:rPr>
              <w:t>Units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0F0BC045" w14:textId="77777777" w:rsidR="00E57985" w:rsidRDefault="00E57985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E57985" w14:paraId="64C893C3" w14:textId="77777777" w:rsidTr="00086E6A">
        <w:tc>
          <w:tcPr>
            <w:tcW w:w="2875" w:type="dxa"/>
          </w:tcPr>
          <w:p w14:paraId="194C9B50" w14:textId="77777777" w:rsidR="00E57985" w:rsidRDefault="00E57985" w:rsidP="00370DDE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(motor 2 and motor 3 ZERO position)</w:t>
            </w:r>
          </w:p>
        </w:tc>
        <w:tc>
          <w:tcPr>
            <w:tcW w:w="3600" w:type="dxa"/>
            <w:gridSpan w:val="3"/>
          </w:tcPr>
          <w:p w14:paraId="2AEEFB32" w14:textId="215515B5" w:rsidR="00E57985" w:rsidRPr="00971095" w:rsidRDefault="00086E6A" w:rsidP="00370DD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0.0016</w:t>
            </w:r>
          </w:p>
          <w:p w14:paraId="2D276A4F" w14:textId="77777777" w:rsidR="00E57985" w:rsidRDefault="00E57985" w:rsidP="00E5798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C261491" w14:textId="77777777" w:rsidR="00E57985" w:rsidRDefault="00E57985" w:rsidP="00370DD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810" w:type="dxa"/>
            <w:gridSpan w:val="2"/>
          </w:tcPr>
          <w:p w14:paraId="3BEFDD89" w14:textId="77777777" w:rsidR="00E57985" w:rsidRDefault="00E57985" w:rsidP="00370DD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065" w:type="dxa"/>
            <w:tcBorders>
              <w:bottom w:val="single" w:sz="4" w:space="0" w:color="auto"/>
            </w:tcBorders>
            <w:shd w:val="solid" w:color="B9FF93" w:fill="auto"/>
          </w:tcPr>
          <w:p w14:paraId="7C12A8F5" w14:textId="1F35327A" w:rsidR="00E57985" w:rsidRDefault="00086E6A" w:rsidP="00370DD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72E8B730" w14:textId="77777777" w:rsidR="00E57985" w:rsidRDefault="00E57985" w:rsidP="00370DDE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E57985" w14:paraId="51AF1F48" w14:textId="77777777" w:rsidTr="00086E6A">
        <w:tc>
          <w:tcPr>
            <w:tcW w:w="2875" w:type="dxa"/>
          </w:tcPr>
          <w:p w14:paraId="7DD98C42" w14:textId="77777777" w:rsidR="00E57985" w:rsidRDefault="00E57985" w:rsidP="00E5798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+/- 25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</w:t>
            </w:r>
          </w:p>
          <w:p w14:paraId="1DE6B9D0" w14:textId="77777777" w:rsidR="00E57985" w:rsidRDefault="00E57985" w:rsidP="00E5798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motor</w:t>
            </w:r>
            <w:proofErr w:type="gramEnd"/>
            <w:r>
              <w:rPr>
                <w:sz w:val="22"/>
                <w:szCs w:val="22"/>
              </w:rPr>
              <w:t xml:space="preserve"> 2 and motor 3 ZERO position)</w:t>
            </w:r>
          </w:p>
        </w:tc>
        <w:tc>
          <w:tcPr>
            <w:tcW w:w="3600" w:type="dxa"/>
            <w:gridSpan w:val="3"/>
          </w:tcPr>
          <w:p w14:paraId="37732187" w14:textId="2D74A660" w:rsidR="00E57985" w:rsidRDefault="00086E6A" w:rsidP="00E5798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-0.0008</w:t>
            </w:r>
          </w:p>
        </w:tc>
        <w:tc>
          <w:tcPr>
            <w:tcW w:w="810" w:type="dxa"/>
            <w:gridSpan w:val="2"/>
          </w:tcPr>
          <w:p w14:paraId="56D9FE06" w14:textId="77777777" w:rsidR="00E57985" w:rsidRDefault="00E57985" w:rsidP="00E5798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065" w:type="dxa"/>
            <w:tcBorders>
              <w:bottom w:val="single" w:sz="4" w:space="0" w:color="auto"/>
            </w:tcBorders>
            <w:shd w:val="solid" w:color="B9FF93" w:fill="auto"/>
          </w:tcPr>
          <w:p w14:paraId="03F31F0C" w14:textId="0AB983D3" w:rsidR="00E57985" w:rsidRDefault="00086E6A" w:rsidP="00E5798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20FAD44C" w14:textId="77777777" w:rsidR="00E57985" w:rsidRDefault="00E57985" w:rsidP="00E5798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E57985" w14:paraId="6981D043" w14:textId="77777777" w:rsidTr="00086E6A">
        <w:tc>
          <w:tcPr>
            <w:tcW w:w="2875" w:type="dxa"/>
          </w:tcPr>
          <w:p w14:paraId="464FE56C" w14:textId="77777777" w:rsidR="00E57985" w:rsidRDefault="00E57985" w:rsidP="00E5798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proofErr w:type="spellStart"/>
            <w:proofErr w:type="gramStart"/>
            <w:r>
              <w:rPr>
                <w:sz w:val="22"/>
                <w:szCs w:val="22"/>
              </w:rPr>
              <w:t>g,Total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backlash</w:t>
            </w:r>
          </w:p>
          <w:p w14:paraId="02213907" w14:textId="77777777" w:rsidR="00E57985" w:rsidRDefault="00E57985" w:rsidP="00E5798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units: 0.0144 ins</w:t>
            </w:r>
          </w:p>
          <w:p w14:paraId="4F957E62" w14:textId="77777777" w:rsidR="00E57985" w:rsidRDefault="00E57985" w:rsidP="00E5798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Service Units: 0.019 ins</w:t>
            </w:r>
          </w:p>
        </w:tc>
        <w:tc>
          <w:tcPr>
            <w:tcW w:w="3600" w:type="dxa"/>
            <w:gridSpan w:val="3"/>
          </w:tcPr>
          <w:p w14:paraId="351E6253" w14:textId="17A6C2AB" w:rsidR="00E57985" w:rsidRDefault="00086E6A" w:rsidP="00E5798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10" w:type="dxa"/>
            <w:gridSpan w:val="2"/>
          </w:tcPr>
          <w:p w14:paraId="69AEEA22" w14:textId="77777777" w:rsidR="00E57985" w:rsidRDefault="00E57985" w:rsidP="00E5798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065" w:type="dxa"/>
            <w:shd w:val="solid" w:color="B9FF93" w:fill="auto"/>
          </w:tcPr>
          <w:p w14:paraId="76590E56" w14:textId="39834797" w:rsidR="00E57985" w:rsidRDefault="00086E6A" w:rsidP="00E5798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51880056" w14:textId="77777777" w:rsidR="00E57985" w:rsidRDefault="00E57985" w:rsidP="00E5798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907A67" w14:paraId="620D88EB" w14:textId="77777777" w:rsidTr="00DB0F7E">
        <w:tc>
          <w:tcPr>
            <w:tcW w:w="2875" w:type="dxa"/>
          </w:tcPr>
          <w:p w14:paraId="341F7F32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6475" w:type="dxa"/>
            <w:gridSpan w:val="6"/>
          </w:tcPr>
          <w:p w14:paraId="375F675F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E57985" w14:paraId="332F99A3" w14:textId="77777777" w:rsidTr="00086E6A">
        <w:tc>
          <w:tcPr>
            <w:tcW w:w="2875" w:type="dxa"/>
          </w:tcPr>
          <w:p w14:paraId="3C4A7E4E" w14:textId="77777777" w:rsidR="00F40D11" w:rsidRPr="00F40D11" w:rsidRDefault="00F40D11" w:rsidP="00370DDE">
            <w:pPr>
              <w:pStyle w:val="BodyText"/>
              <w:spacing w:after="60"/>
              <w:ind w:left="0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All channels feedback signals remain within allowable limits</w:t>
            </w:r>
          </w:p>
        </w:tc>
        <w:tc>
          <w:tcPr>
            <w:tcW w:w="1800" w:type="dxa"/>
          </w:tcPr>
          <w:p w14:paraId="10DC5580" w14:textId="77777777" w:rsidR="00F40D11" w:rsidRPr="00F40D11" w:rsidRDefault="00F40D11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Allowable limit</w:t>
            </w:r>
          </w:p>
        </w:tc>
        <w:tc>
          <w:tcPr>
            <w:tcW w:w="1725" w:type="dxa"/>
          </w:tcPr>
          <w:p w14:paraId="6FC8B6D6" w14:textId="77777777" w:rsidR="00F40D11" w:rsidRPr="00F40D11" w:rsidRDefault="00F40D11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Actual Value</w:t>
            </w:r>
          </w:p>
        </w:tc>
        <w:tc>
          <w:tcPr>
            <w:tcW w:w="875" w:type="dxa"/>
            <w:gridSpan w:val="2"/>
          </w:tcPr>
          <w:p w14:paraId="021B1772" w14:textId="77777777" w:rsidR="00F40D11" w:rsidRPr="00F40D11" w:rsidRDefault="00F40D11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645F32E0" w14:textId="77777777" w:rsidR="00F40D11" w:rsidRPr="00F40D11" w:rsidRDefault="00F40D11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E57985" w14:paraId="3B3FA3F0" w14:textId="77777777" w:rsidTr="00086E6A">
        <w:tc>
          <w:tcPr>
            <w:tcW w:w="2875" w:type="dxa"/>
          </w:tcPr>
          <w:p w14:paraId="4425E006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Tension</w:t>
            </w:r>
          </w:p>
        </w:tc>
        <w:tc>
          <w:tcPr>
            <w:tcW w:w="1800" w:type="dxa"/>
          </w:tcPr>
          <w:p w14:paraId="7C102FE6" w14:textId="5877FA2D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725" w:type="dxa"/>
          </w:tcPr>
          <w:p w14:paraId="140A9613" w14:textId="47A78FB2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875" w:type="dxa"/>
            <w:gridSpan w:val="2"/>
          </w:tcPr>
          <w:p w14:paraId="752C12C4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shd w:val="solid" w:color="B9FF93" w:fill="auto"/>
          </w:tcPr>
          <w:p w14:paraId="36D8EE6D" w14:textId="0B75ECA4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E57985" w14:paraId="41062D3E" w14:textId="77777777" w:rsidTr="00086E6A">
        <w:tc>
          <w:tcPr>
            <w:tcW w:w="2875" w:type="dxa"/>
          </w:tcPr>
          <w:p w14:paraId="13810DF3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Compression</w:t>
            </w:r>
          </w:p>
        </w:tc>
        <w:tc>
          <w:tcPr>
            <w:tcW w:w="1800" w:type="dxa"/>
          </w:tcPr>
          <w:p w14:paraId="5900DBFF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14:paraId="1104B2BC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5" w:type="dxa"/>
            <w:gridSpan w:val="2"/>
          </w:tcPr>
          <w:p w14:paraId="7C499BC1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2EE92391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E57985" w14:paraId="51A069BC" w14:textId="77777777" w:rsidTr="00086E6A">
        <w:tc>
          <w:tcPr>
            <w:tcW w:w="2875" w:type="dxa"/>
          </w:tcPr>
          <w:p w14:paraId="25028CE0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Tension</w:t>
            </w:r>
          </w:p>
        </w:tc>
        <w:tc>
          <w:tcPr>
            <w:tcW w:w="1800" w:type="dxa"/>
          </w:tcPr>
          <w:p w14:paraId="6DE32FAF" w14:textId="7429D0EB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725" w:type="dxa"/>
          </w:tcPr>
          <w:p w14:paraId="3FA94343" w14:textId="43A10618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875" w:type="dxa"/>
            <w:gridSpan w:val="2"/>
          </w:tcPr>
          <w:p w14:paraId="5B863063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shd w:val="solid" w:color="B9FF93" w:fill="auto"/>
          </w:tcPr>
          <w:p w14:paraId="45FB3801" w14:textId="7F81F288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E57985" w14:paraId="0CAE5D40" w14:textId="77777777" w:rsidTr="00086E6A">
        <w:tc>
          <w:tcPr>
            <w:tcW w:w="2875" w:type="dxa"/>
          </w:tcPr>
          <w:p w14:paraId="1205364E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Compression</w:t>
            </w:r>
          </w:p>
        </w:tc>
        <w:tc>
          <w:tcPr>
            <w:tcW w:w="1800" w:type="dxa"/>
          </w:tcPr>
          <w:p w14:paraId="6D00FC1D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14:paraId="59D4E410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5" w:type="dxa"/>
            <w:gridSpan w:val="2"/>
          </w:tcPr>
          <w:p w14:paraId="573E19A5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046AB4FF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E57985" w14:paraId="57C0D847" w14:textId="77777777" w:rsidTr="00086E6A">
        <w:tc>
          <w:tcPr>
            <w:tcW w:w="2875" w:type="dxa"/>
          </w:tcPr>
          <w:p w14:paraId="183C2616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3 Tension</w:t>
            </w:r>
          </w:p>
        </w:tc>
        <w:tc>
          <w:tcPr>
            <w:tcW w:w="1800" w:type="dxa"/>
          </w:tcPr>
          <w:p w14:paraId="568DD88E" w14:textId="1A0FEDAA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725" w:type="dxa"/>
          </w:tcPr>
          <w:p w14:paraId="1AB9B321" w14:textId="47ADC3D3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0.0002</w:t>
            </w:r>
          </w:p>
        </w:tc>
        <w:tc>
          <w:tcPr>
            <w:tcW w:w="875" w:type="dxa"/>
            <w:gridSpan w:val="2"/>
          </w:tcPr>
          <w:p w14:paraId="6119AFE9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shd w:val="solid" w:color="B9FF93" w:fill="auto"/>
          </w:tcPr>
          <w:p w14:paraId="317E5CF4" w14:textId="2CDE850C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E57985" w14:paraId="67C4EDF6" w14:textId="77777777" w:rsidTr="00086E6A">
        <w:tc>
          <w:tcPr>
            <w:tcW w:w="2875" w:type="dxa"/>
          </w:tcPr>
          <w:p w14:paraId="1C35FB41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3 Compression</w:t>
            </w:r>
          </w:p>
        </w:tc>
        <w:tc>
          <w:tcPr>
            <w:tcW w:w="1800" w:type="dxa"/>
          </w:tcPr>
          <w:p w14:paraId="5DF4AFD3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14:paraId="0F0A08DF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5" w:type="dxa"/>
            <w:gridSpan w:val="2"/>
          </w:tcPr>
          <w:p w14:paraId="0F0316FA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04951EA2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E57985" w14:paraId="40B5CC8F" w14:textId="77777777" w:rsidTr="00086E6A">
        <w:tc>
          <w:tcPr>
            <w:tcW w:w="2875" w:type="dxa"/>
          </w:tcPr>
          <w:p w14:paraId="08E9F0A7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Tension</w:t>
            </w:r>
          </w:p>
        </w:tc>
        <w:tc>
          <w:tcPr>
            <w:tcW w:w="1800" w:type="dxa"/>
          </w:tcPr>
          <w:p w14:paraId="11C1FAEE" w14:textId="470F146D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725" w:type="dxa"/>
          </w:tcPr>
          <w:p w14:paraId="59C44225" w14:textId="5D7F3147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875" w:type="dxa"/>
            <w:gridSpan w:val="2"/>
          </w:tcPr>
          <w:p w14:paraId="592A5C6F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shd w:val="solid" w:color="B9FF93" w:fill="auto"/>
          </w:tcPr>
          <w:p w14:paraId="4928E3BE" w14:textId="05170273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E57985" w14:paraId="7C535462" w14:textId="77777777" w:rsidTr="00086E6A">
        <w:tc>
          <w:tcPr>
            <w:tcW w:w="2875" w:type="dxa"/>
          </w:tcPr>
          <w:p w14:paraId="1975704E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Compression</w:t>
            </w:r>
          </w:p>
        </w:tc>
        <w:tc>
          <w:tcPr>
            <w:tcW w:w="1800" w:type="dxa"/>
          </w:tcPr>
          <w:p w14:paraId="49621875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14:paraId="53511C37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5" w:type="dxa"/>
            <w:gridSpan w:val="2"/>
          </w:tcPr>
          <w:p w14:paraId="69B45068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457D8B3C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E57985" w14:paraId="009B6989" w14:textId="77777777" w:rsidTr="00086E6A">
        <w:tc>
          <w:tcPr>
            <w:tcW w:w="2875" w:type="dxa"/>
          </w:tcPr>
          <w:p w14:paraId="23D940C5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 Tension</w:t>
            </w:r>
          </w:p>
        </w:tc>
        <w:tc>
          <w:tcPr>
            <w:tcW w:w="1800" w:type="dxa"/>
          </w:tcPr>
          <w:p w14:paraId="60968122" w14:textId="283719F7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725" w:type="dxa"/>
          </w:tcPr>
          <w:p w14:paraId="08E4DEB4" w14:textId="6F878375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-0.0043</w:t>
            </w:r>
          </w:p>
        </w:tc>
        <w:tc>
          <w:tcPr>
            <w:tcW w:w="875" w:type="dxa"/>
            <w:gridSpan w:val="2"/>
          </w:tcPr>
          <w:p w14:paraId="4F4061B4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shd w:val="solid" w:color="B9FF93" w:fill="auto"/>
          </w:tcPr>
          <w:p w14:paraId="73F106B6" w14:textId="529B6D85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E57985" w14:paraId="3200F3B9" w14:textId="77777777" w:rsidTr="00086E6A">
        <w:tc>
          <w:tcPr>
            <w:tcW w:w="2875" w:type="dxa"/>
          </w:tcPr>
          <w:p w14:paraId="652C5228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M2 Compression</w:t>
            </w:r>
          </w:p>
        </w:tc>
        <w:tc>
          <w:tcPr>
            <w:tcW w:w="1800" w:type="dxa"/>
          </w:tcPr>
          <w:p w14:paraId="7058BADF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14:paraId="1705E95C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5" w:type="dxa"/>
            <w:gridSpan w:val="2"/>
          </w:tcPr>
          <w:p w14:paraId="58D63B13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tcBorders>
              <w:bottom w:val="single" w:sz="4" w:space="0" w:color="auto"/>
            </w:tcBorders>
          </w:tcPr>
          <w:p w14:paraId="2DA51AC6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E57985" w14:paraId="1633C225" w14:textId="77777777" w:rsidTr="00086E6A">
        <w:tc>
          <w:tcPr>
            <w:tcW w:w="2875" w:type="dxa"/>
          </w:tcPr>
          <w:p w14:paraId="6992D938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Tension</w:t>
            </w:r>
          </w:p>
        </w:tc>
        <w:tc>
          <w:tcPr>
            <w:tcW w:w="1800" w:type="dxa"/>
          </w:tcPr>
          <w:p w14:paraId="41A43174" w14:textId="2AC5E4AA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725" w:type="dxa"/>
          </w:tcPr>
          <w:p w14:paraId="530A0F7F" w14:textId="36ECA007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-0.0094</w:t>
            </w:r>
          </w:p>
        </w:tc>
        <w:tc>
          <w:tcPr>
            <w:tcW w:w="875" w:type="dxa"/>
            <w:gridSpan w:val="2"/>
          </w:tcPr>
          <w:p w14:paraId="44016B9B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gridSpan w:val="2"/>
            <w:shd w:val="solid" w:color="B9FF93" w:fill="auto"/>
          </w:tcPr>
          <w:p w14:paraId="0589E571" w14:textId="7391E9D1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E57985" w14:paraId="61181C8A" w14:textId="77777777" w:rsidTr="00E57985">
        <w:tc>
          <w:tcPr>
            <w:tcW w:w="2875" w:type="dxa"/>
          </w:tcPr>
          <w:p w14:paraId="5AABD1B8" w14:textId="77777777" w:rsidR="00F40D11" w:rsidRDefault="00F40D11" w:rsidP="00370DDE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Compression</w:t>
            </w:r>
          </w:p>
        </w:tc>
        <w:tc>
          <w:tcPr>
            <w:tcW w:w="1800" w:type="dxa"/>
          </w:tcPr>
          <w:p w14:paraId="0C99563D" w14:textId="77777777" w:rsidR="00F40D11" w:rsidRDefault="00F40D11" w:rsidP="00370DDE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14:paraId="718E2631" w14:textId="77777777" w:rsidR="00F40D11" w:rsidRDefault="00F40D11" w:rsidP="00370DDE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5" w:type="dxa"/>
            <w:gridSpan w:val="2"/>
          </w:tcPr>
          <w:p w14:paraId="755C234E" w14:textId="77777777" w:rsidR="00F40D11" w:rsidRDefault="00907A67" w:rsidP="00370DDE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2075" w:type="dxa"/>
            <w:gridSpan w:val="2"/>
          </w:tcPr>
          <w:p w14:paraId="6AC34AC3" w14:textId="77777777" w:rsidR="00F40D11" w:rsidRDefault="00F40D11" w:rsidP="00370DDE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</w:tbl>
    <w:p w14:paraId="750BC414" w14:textId="77777777" w:rsidR="00ED6CA4" w:rsidRDefault="00ED6CA4" w:rsidP="00ED6CA4">
      <w:pPr>
        <w:pStyle w:val="BodyText"/>
        <w:spacing w:after="60"/>
        <w:ind w:left="0"/>
        <w:rPr>
          <w:sz w:val="22"/>
          <w:szCs w:val="22"/>
        </w:rPr>
      </w:pPr>
    </w:p>
    <w:p w14:paraId="5F6E2D52" w14:textId="77777777" w:rsidR="00ED6CA4" w:rsidRDefault="00ED6CA4" w:rsidP="00E0617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6.6.9.2</w:t>
      </w:r>
      <w:r w:rsidRPr="00D706C7">
        <w:rPr>
          <w:b/>
          <w:bCs/>
          <w:sz w:val="22"/>
          <w:szCs w:val="22"/>
        </w:rPr>
        <w:t xml:space="preserve">Simplex Brake </w:t>
      </w:r>
      <w:r>
        <w:rPr>
          <w:b/>
          <w:bCs/>
          <w:sz w:val="22"/>
          <w:szCs w:val="22"/>
        </w:rPr>
        <w:t>1</w:t>
      </w:r>
      <w:r w:rsidRPr="00D706C7">
        <w:rPr>
          <w:b/>
          <w:bCs/>
          <w:sz w:val="22"/>
          <w:szCs w:val="22"/>
        </w:rPr>
        <w:t xml:space="preserve"> – OFF; Duplex Brake 2 – ON</w:t>
      </w:r>
    </w:p>
    <w:p w14:paraId="20CD9EF3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437DF1F2" w14:textId="77777777" w:rsidR="00086E6A" w:rsidRDefault="00086E6A" w:rsidP="00086E6A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10FCF173" wp14:editId="7548EF07">
            <wp:extent cx="3771900" cy="2447925"/>
            <wp:effectExtent l="0" t="0" r="0" b="9525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9A0B" w14:textId="74313402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35</w:t>
        </w:r>
      </w:fldSimple>
      <w:r>
        <w:t>- Backlash Simplex brake 1 Off, Duplex brake 2 On</w:t>
      </w:r>
    </w:p>
    <w:p w14:paraId="0B5782EF" w14:textId="1E19166C" w:rsidR="00907A67" w:rsidRPr="00907A67" w:rsidRDefault="00907A67" w:rsidP="00E0617C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453"/>
        <w:gridCol w:w="2075"/>
        <w:gridCol w:w="872"/>
        <w:gridCol w:w="2075"/>
      </w:tblGrid>
      <w:tr w:rsidR="00907A67" w14:paraId="6D9D2423" w14:textId="77777777" w:rsidTr="00DB0F7E">
        <w:tc>
          <w:tcPr>
            <w:tcW w:w="2875" w:type="dxa"/>
          </w:tcPr>
          <w:p w14:paraId="3746B635" w14:textId="77777777" w:rsidR="00907A67" w:rsidRPr="00F40D11" w:rsidRDefault="00907A67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6475" w:type="dxa"/>
            <w:gridSpan w:val="4"/>
          </w:tcPr>
          <w:p w14:paraId="2EC8EF9D" w14:textId="77777777" w:rsidR="00907A67" w:rsidRPr="00F40D11" w:rsidRDefault="00907A67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DB0F7E" w14:paraId="085A9908" w14:textId="77777777" w:rsidTr="00086E6A">
        <w:tc>
          <w:tcPr>
            <w:tcW w:w="2875" w:type="dxa"/>
          </w:tcPr>
          <w:p w14:paraId="40804535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Load (</w:t>
            </w:r>
            <w:proofErr w:type="spellStart"/>
            <w:r w:rsidRPr="00F40D11">
              <w:rPr>
                <w:b/>
                <w:bCs/>
                <w:sz w:val="22"/>
                <w:szCs w:val="22"/>
              </w:rPr>
              <w:t>lbf</w:t>
            </w:r>
            <w:proofErr w:type="spellEnd"/>
            <w:r w:rsidRPr="00F40D11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528" w:type="dxa"/>
            <w:gridSpan w:val="2"/>
          </w:tcPr>
          <w:p w14:paraId="13EBCAB6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Backlash (ins)</w:t>
            </w:r>
          </w:p>
        </w:tc>
        <w:tc>
          <w:tcPr>
            <w:tcW w:w="872" w:type="dxa"/>
          </w:tcPr>
          <w:p w14:paraId="57CC7465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599A1D15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DB0F7E" w14:paraId="3A02AF42" w14:textId="77777777" w:rsidTr="00086E6A">
        <w:tc>
          <w:tcPr>
            <w:tcW w:w="2875" w:type="dxa"/>
          </w:tcPr>
          <w:p w14:paraId="16AD78B0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17FBB4EF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gramStart"/>
            <w:r>
              <w:rPr>
                <w:sz w:val="22"/>
                <w:szCs w:val="22"/>
              </w:rPr>
              <w:t>motor</w:t>
            </w:r>
            <w:proofErr w:type="gramEnd"/>
            <w:r>
              <w:rPr>
                <w:sz w:val="22"/>
                <w:szCs w:val="22"/>
              </w:rPr>
              <w:t xml:space="preserve"> 1 ZERO position)</w:t>
            </w:r>
          </w:p>
        </w:tc>
        <w:tc>
          <w:tcPr>
            <w:tcW w:w="3528" w:type="dxa"/>
            <w:gridSpan w:val="2"/>
          </w:tcPr>
          <w:p w14:paraId="2E58E2C2" w14:textId="6B844984" w:rsidR="00907A67" w:rsidRPr="00971095" w:rsidRDefault="00086E6A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0.0024</w:t>
            </w:r>
          </w:p>
        </w:tc>
        <w:tc>
          <w:tcPr>
            <w:tcW w:w="872" w:type="dxa"/>
          </w:tcPr>
          <w:p w14:paraId="22FFED37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4F3C2E6C" w14:textId="7C454B0A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52CDBE19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188B4C01" w14:textId="77777777" w:rsidTr="00086E6A">
        <w:tc>
          <w:tcPr>
            <w:tcW w:w="2875" w:type="dxa"/>
          </w:tcPr>
          <w:p w14:paraId="140A3937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+/- 25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</w:t>
            </w:r>
          </w:p>
          <w:p w14:paraId="6741BC55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motor</w:t>
            </w:r>
            <w:proofErr w:type="gramEnd"/>
            <w:r>
              <w:rPr>
                <w:sz w:val="22"/>
                <w:szCs w:val="22"/>
              </w:rPr>
              <w:t xml:space="preserve"> 1 ZERO position)</w:t>
            </w:r>
          </w:p>
        </w:tc>
        <w:tc>
          <w:tcPr>
            <w:tcW w:w="3528" w:type="dxa"/>
            <w:gridSpan w:val="2"/>
          </w:tcPr>
          <w:p w14:paraId="5FE30269" w14:textId="41553014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-0.0016</w:t>
            </w:r>
          </w:p>
        </w:tc>
        <w:tc>
          <w:tcPr>
            <w:tcW w:w="872" w:type="dxa"/>
          </w:tcPr>
          <w:p w14:paraId="22E067D0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15FB5F19" w14:textId="5CAD4E6F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677BEEF6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0B48D9BE" w14:textId="77777777" w:rsidTr="00086E6A">
        <w:tc>
          <w:tcPr>
            <w:tcW w:w="2875" w:type="dxa"/>
          </w:tcPr>
          <w:p w14:paraId="32EF86C6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g, Total backlash</w:t>
            </w:r>
          </w:p>
          <w:p w14:paraId="2A122D8D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units: 0.0144 ins</w:t>
            </w:r>
          </w:p>
          <w:p w14:paraId="166A48FA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Service Units: 0.019 ins</w:t>
            </w:r>
          </w:p>
        </w:tc>
        <w:tc>
          <w:tcPr>
            <w:tcW w:w="3528" w:type="dxa"/>
            <w:gridSpan w:val="2"/>
          </w:tcPr>
          <w:p w14:paraId="067E4EA1" w14:textId="7EC8E855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0.0008</w:t>
            </w:r>
          </w:p>
        </w:tc>
        <w:tc>
          <w:tcPr>
            <w:tcW w:w="872" w:type="dxa"/>
          </w:tcPr>
          <w:p w14:paraId="369B259E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075" w:type="dxa"/>
            <w:shd w:val="solid" w:color="B9FF93" w:fill="auto"/>
          </w:tcPr>
          <w:p w14:paraId="78FF01E6" w14:textId="268C3369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69F8DD26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907A67" w14:paraId="54FE989C" w14:textId="77777777" w:rsidTr="00DB0F7E">
        <w:tc>
          <w:tcPr>
            <w:tcW w:w="4328" w:type="dxa"/>
            <w:gridSpan w:val="2"/>
          </w:tcPr>
          <w:p w14:paraId="04D606D3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5022" w:type="dxa"/>
            <w:gridSpan w:val="3"/>
          </w:tcPr>
          <w:p w14:paraId="21D073FE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DB0F7E" w14:paraId="3F6FDB76" w14:textId="77777777" w:rsidTr="00086E6A">
        <w:tc>
          <w:tcPr>
            <w:tcW w:w="2875" w:type="dxa"/>
          </w:tcPr>
          <w:p w14:paraId="4631817F" w14:textId="77777777" w:rsidR="00907A67" w:rsidRPr="00F40D11" w:rsidRDefault="00907A67" w:rsidP="006C2C30">
            <w:pPr>
              <w:pStyle w:val="BodyText"/>
              <w:spacing w:after="60"/>
              <w:ind w:left="0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All channels feedback signals remain within allowable limits</w:t>
            </w:r>
          </w:p>
        </w:tc>
        <w:tc>
          <w:tcPr>
            <w:tcW w:w="1453" w:type="dxa"/>
          </w:tcPr>
          <w:p w14:paraId="7441C365" w14:textId="77777777" w:rsidR="00907A67" w:rsidRPr="00F40D11" w:rsidRDefault="00907A67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Allowable limit</w:t>
            </w:r>
          </w:p>
        </w:tc>
        <w:tc>
          <w:tcPr>
            <w:tcW w:w="2075" w:type="dxa"/>
          </w:tcPr>
          <w:p w14:paraId="19F1E6DD" w14:textId="77777777" w:rsidR="00907A67" w:rsidRPr="00F40D11" w:rsidRDefault="00907A67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Actual Value</w:t>
            </w:r>
          </w:p>
        </w:tc>
        <w:tc>
          <w:tcPr>
            <w:tcW w:w="872" w:type="dxa"/>
          </w:tcPr>
          <w:p w14:paraId="703278C9" w14:textId="77777777" w:rsidR="00907A67" w:rsidRPr="00F40D11" w:rsidRDefault="00907A67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5B50A251" w14:textId="77777777" w:rsidR="00907A67" w:rsidRPr="00F40D11" w:rsidRDefault="00907A67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DB0F7E" w14:paraId="2F84568A" w14:textId="77777777" w:rsidTr="00086E6A">
        <w:tc>
          <w:tcPr>
            <w:tcW w:w="2875" w:type="dxa"/>
          </w:tcPr>
          <w:p w14:paraId="41431622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Tension</w:t>
            </w:r>
          </w:p>
        </w:tc>
        <w:tc>
          <w:tcPr>
            <w:tcW w:w="1453" w:type="dxa"/>
          </w:tcPr>
          <w:p w14:paraId="45B4EF24" w14:textId="68BE2D8E" w:rsidR="00907A67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2075" w:type="dxa"/>
          </w:tcPr>
          <w:p w14:paraId="49471B48" w14:textId="69FC0CFA" w:rsidR="00907A67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872" w:type="dxa"/>
          </w:tcPr>
          <w:p w14:paraId="47EE85E1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shd w:val="solid" w:color="B9FF93" w:fill="auto"/>
          </w:tcPr>
          <w:p w14:paraId="2492D1B8" w14:textId="5D3B831A" w:rsidR="00907A67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71927047" w14:textId="77777777" w:rsidTr="00086E6A">
        <w:tc>
          <w:tcPr>
            <w:tcW w:w="2875" w:type="dxa"/>
          </w:tcPr>
          <w:p w14:paraId="02F8A5AF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Compression</w:t>
            </w:r>
          </w:p>
        </w:tc>
        <w:tc>
          <w:tcPr>
            <w:tcW w:w="1453" w:type="dxa"/>
          </w:tcPr>
          <w:p w14:paraId="17F8CADF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3E8B8B81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14:paraId="0A73B114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135CFE3F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19E6FED9" w14:textId="77777777" w:rsidTr="00086E6A">
        <w:tc>
          <w:tcPr>
            <w:tcW w:w="2875" w:type="dxa"/>
          </w:tcPr>
          <w:p w14:paraId="19EA593E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Tension</w:t>
            </w:r>
          </w:p>
        </w:tc>
        <w:tc>
          <w:tcPr>
            <w:tcW w:w="1453" w:type="dxa"/>
          </w:tcPr>
          <w:p w14:paraId="4E6E6655" w14:textId="56E1D03E" w:rsidR="00907A67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2075" w:type="dxa"/>
          </w:tcPr>
          <w:p w14:paraId="7C58974D" w14:textId="217691B6" w:rsidR="00907A67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872" w:type="dxa"/>
          </w:tcPr>
          <w:p w14:paraId="6DB16FAA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shd w:val="solid" w:color="B9FF93" w:fill="auto"/>
          </w:tcPr>
          <w:p w14:paraId="4B15AEFD" w14:textId="4E612F3E" w:rsidR="00907A67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5090767F" w14:textId="77777777" w:rsidTr="00086E6A">
        <w:tc>
          <w:tcPr>
            <w:tcW w:w="2875" w:type="dxa"/>
          </w:tcPr>
          <w:p w14:paraId="4DCB83A1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Compression</w:t>
            </w:r>
          </w:p>
        </w:tc>
        <w:tc>
          <w:tcPr>
            <w:tcW w:w="1453" w:type="dxa"/>
          </w:tcPr>
          <w:p w14:paraId="13858531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04536A24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14:paraId="0F1BA98B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3343F165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2EC04F4C" w14:textId="77777777" w:rsidTr="00086E6A">
        <w:tc>
          <w:tcPr>
            <w:tcW w:w="2875" w:type="dxa"/>
          </w:tcPr>
          <w:p w14:paraId="511ED8ED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3 Tension</w:t>
            </w:r>
          </w:p>
        </w:tc>
        <w:tc>
          <w:tcPr>
            <w:tcW w:w="1453" w:type="dxa"/>
          </w:tcPr>
          <w:p w14:paraId="2774E06E" w14:textId="5771C185" w:rsidR="00907A67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2075" w:type="dxa"/>
          </w:tcPr>
          <w:p w14:paraId="49D297C1" w14:textId="5D8DE2F2" w:rsidR="00907A67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0.0002</w:t>
            </w:r>
          </w:p>
        </w:tc>
        <w:tc>
          <w:tcPr>
            <w:tcW w:w="872" w:type="dxa"/>
          </w:tcPr>
          <w:p w14:paraId="2F149F01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shd w:val="solid" w:color="B9FF93" w:fill="auto"/>
          </w:tcPr>
          <w:p w14:paraId="4524C5AD" w14:textId="3882F58D" w:rsidR="00907A67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79368721" w14:textId="77777777" w:rsidTr="00086E6A">
        <w:tc>
          <w:tcPr>
            <w:tcW w:w="2875" w:type="dxa"/>
          </w:tcPr>
          <w:p w14:paraId="22AEDB19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Motor 3 Compression</w:t>
            </w:r>
          </w:p>
        </w:tc>
        <w:tc>
          <w:tcPr>
            <w:tcW w:w="1453" w:type="dxa"/>
          </w:tcPr>
          <w:p w14:paraId="2918024F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191D5B55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14:paraId="16457C10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02B51D6D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28634334" w14:textId="77777777" w:rsidTr="00086E6A">
        <w:tc>
          <w:tcPr>
            <w:tcW w:w="2875" w:type="dxa"/>
          </w:tcPr>
          <w:p w14:paraId="3BEB0775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Tension</w:t>
            </w:r>
          </w:p>
        </w:tc>
        <w:tc>
          <w:tcPr>
            <w:tcW w:w="1453" w:type="dxa"/>
          </w:tcPr>
          <w:p w14:paraId="4289F7D5" w14:textId="6A3886A3" w:rsidR="00907A67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2075" w:type="dxa"/>
          </w:tcPr>
          <w:p w14:paraId="41F58889" w14:textId="55184046" w:rsidR="00907A67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872" w:type="dxa"/>
          </w:tcPr>
          <w:p w14:paraId="0383C7AA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shd w:val="solid" w:color="B9FF93" w:fill="auto"/>
          </w:tcPr>
          <w:p w14:paraId="718F7AB4" w14:textId="2B19D0F7" w:rsidR="00907A67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5EAC1821" w14:textId="77777777" w:rsidTr="00086E6A">
        <w:tc>
          <w:tcPr>
            <w:tcW w:w="2875" w:type="dxa"/>
          </w:tcPr>
          <w:p w14:paraId="0315E674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Compression</w:t>
            </w:r>
          </w:p>
        </w:tc>
        <w:tc>
          <w:tcPr>
            <w:tcW w:w="1453" w:type="dxa"/>
          </w:tcPr>
          <w:p w14:paraId="7A36AB55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1E57C8C1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14:paraId="28BD5BAC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03729ADF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6F3BC434" w14:textId="77777777" w:rsidTr="00086E6A">
        <w:tc>
          <w:tcPr>
            <w:tcW w:w="2875" w:type="dxa"/>
          </w:tcPr>
          <w:p w14:paraId="0B268FE5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 Tension</w:t>
            </w:r>
          </w:p>
        </w:tc>
        <w:tc>
          <w:tcPr>
            <w:tcW w:w="1453" w:type="dxa"/>
          </w:tcPr>
          <w:p w14:paraId="616AF8DD" w14:textId="2FF87D2F" w:rsidR="00907A67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2075" w:type="dxa"/>
          </w:tcPr>
          <w:p w14:paraId="5FDA2AB9" w14:textId="0C2D817B" w:rsidR="00907A67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-0.0043</w:t>
            </w:r>
          </w:p>
        </w:tc>
        <w:tc>
          <w:tcPr>
            <w:tcW w:w="872" w:type="dxa"/>
          </w:tcPr>
          <w:p w14:paraId="4FA5DF63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shd w:val="solid" w:color="B9FF93" w:fill="auto"/>
          </w:tcPr>
          <w:p w14:paraId="2977AD30" w14:textId="4B04D8D3" w:rsidR="00907A67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25996FD0" w14:textId="77777777" w:rsidTr="00086E6A">
        <w:tc>
          <w:tcPr>
            <w:tcW w:w="2875" w:type="dxa"/>
          </w:tcPr>
          <w:p w14:paraId="62E300D1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 Compression</w:t>
            </w:r>
          </w:p>
        </w:tc>
        <w:tc>
          <w:tcPr>
            <w:tcW w:w="1453" w:type="dxa"/>
          </w:tcPr>
          <w:p w14:paraId="39A32A91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43A4D1F2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14:paraId="2516FF84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7E55332E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50ABFD09" w14:textId="77777777" w:rsidTr="00086E6A">
        <w:tc>
          <w:tcPr>
            <w:tcW w:w="2875" w:type="dxa"/>
          </w:tcPr>
          <w:p w14:paraId="0A633B09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Tension</w:t>
            </w:r>
          </w:p>
        </w:tc>
        <w:tc>
          <w:tcPr>
            <w:tcW w:w="1453" w:type="dxa"/>
          </w:tcPr>
          <w:p w14:paraId="1BDC6BCA" w14:textId="6CED84EA" w:rsidR="00907A67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2075" w:type="dxa"/>
          </w:tcPr>
          <w:p w14:paraId="721FDB9A" w14:textId="7E8AB157" w:rsidR="00907A67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-0.0094</w:t>
            </w:r>
          </w:p>
        </w:tc>
        <w:tc>
          <w:tcPr>
            <w:tcW w:w="872" w:type="dxa"/>
          </w:tcPr>
          <w:p w14:paraId="4B389E21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75" w:type="dxa"/>
            <w:shd w:val="solid" w:color="B9FF93" w:fill="auto"/>
          </w:tcPr>
          <w:p w14:paraId="56172324" w14:textId="2C0DF895" w:rsidR="00907A67" w:rsidRDefault="00086E6A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78374ADD" w14:textId="77777777" w:rsidTr="00DB0F7E">
        <w:tc>
          <w:tcPr>
            <w:tcW w:w="2875" w:type="dxa"/>
          </w:tcPr>
          <w:p w14:paraId="71171DC1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Compression</w:t>
            </w:r>
          </w:p>
        </w:tc>
        <w:tc>
          <w:tcPr>
            <w:tcW w:w="1453" w:type="dxa"/>
          </w:tcPr>
          <w:p w14:paraId="1EDD6D00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</w:tcPr>
          <w:p w14:paraId="2FAB6474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72" w:type="dxa"/>
          </w:tcPr>
          <w:p w14:paraId="5D398C9B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2075" w:type="dxa"/>
          </w:tcPr>
          <w:p w14:paraId="03D407AE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</w:tbl>
    <w:p w14:paraId="7C400A60" w14:textId="77777777" w:rsidR="00ED6CA4" w:rsidRDefault="00ED6CA4" w:rsidP="00ED6CA4">
      <w:pPr>
        <w:pStyle w:val="BodyText"/>
        <w:spacing w:after="60"/>
        <w:ind w:left="0"/>
        <w:rPr>
          <w:sz w:val="22"/>
          <w:szCs w:val="22"/>
        </w:rPr>
      </w:pPr>
    </w:p>
    <w:p w14:paraId="3FDAFC16" w14:textId="77777777" w:rsidR="00ED6CA4" w:rsidRDefault="00ED6CA4" w:rsidP="00ED6CA4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6.6.9.3 </w:t>
      </w:r>
      <w:r w:rsidRPr="00C07512">
        <w:rPr>
          <w:b/>
          <w:bCs/>
          <w:sz w:val="22"/>
          <w:szCs w:val="22"/>
        </w:rPr>
        <w:t>Both Brakes OFF</w:t>
      </w:r>
    </w:p>
    <w:p w14:paraId="4F05B188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00F8E06F" w14:textId="77777777" w:rsidR="00086E6A" w:rsidRDefault="00086E6A" w:rsidP="00086E6A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00989764" wp14:editId="688B382D">
            <wp:extent cx="3771900" cy="2447925"/>
            <wp:effectExtent l="0" t="0" r="0" b="9525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A9A9" w14:textId="125164DF" w:rsidR="00086E6A" w:rsidRDefault="00086E6A" w:rsidP="00086E6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36</w:t>
        </w:r>
      </w:fldSimple>
      <w:r>
        <w:t>- Backlash Simplex brake 1 Off, Duplex brake 2 Off</w:t>
      </w:r>
    </w:p>
    <w:p w14:paraId="28788A92" w14:textId="4089C936" w:rsidR="00907A67" w:rsidRPr="00E0617C" w:rsidRDefault="00907A67" w:rsidP="00E0617C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9381" w:type="dxa"/>
        <w:tblLayout w:type="fixed"/>
        <w:tblLook w:val="04A0" w:firstRow="1" w:lastRow="0" w:firstColumn="1" w:lastColumn="0" w:noHBand="0" w:noVBand="1"/>
      </w:tblPr>
      <w:tblGrid>
        <w:gridCol w:w="2872"/>
        <w:gridCol w:w="1893"/>
        <w:gridCol w:w="1620"/>
        <w:gridCol w:w="900"/>
        <w:gridCol w:w="2096"/>
      </w:tblGrid>
      <w:tr w:rsidR="00DB0F7E" w14:paraId="7123D31D" w14:textId="77777777" w:rsidTr="00E57985">
        <w:tc>
          <w:tcPr>
            <w:tcW w:w="2872" w:type="dxa"/>
          </w:tcPr>
          <w:p w14:paraId="3368C68D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6509" w:type="dxa"/>
            <w:gridSpan w:val="4"/>
          </w:tcPr>
          <w:p w14:paraId="5595DBF3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E57985" w14:paraId="0D8D1043" w14:textId="77777777" w:rsidTr="00086E6A">
        <w:tc>
          <w:tcPr>
            <w:tcW w:w="2872" w:type="dxa"/>
          </w:tcPr>
          <w:p w14:paraId="0666F793" w14:textId="77777777" w:rsidR="00E57985" w:rsidRDefault="00E57985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Load (</w:t>
            </w:r>
            <w:proofErr w:type="spellStart"/>
            <w:r w:rsidRPr="00F40D11">
              <w:rPr>
                <w:b/>
                <w:bCs/>
                <w:sz w:val="22"/>
                <w:szCs w:val="22"/>
              </w:rPr>
              <w:t>lbf</w:t>
            </w:r>
            <w:proofErr w:type="spellEnd"/>
            <w:r w:rsidRPr="00F40D11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513" w:type="dxa"/>
            <w:gridSpan w:val="2"/>
          </w:tcPr>
          <w:p w14:paraId="37347594" w14:textId="77777777" w:rsidR="00E57985" w:rsidRDefault="00E57985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Backlash (ins)</w:t>
            </w:r>
          </w:p>
        </w:tc>
        <w:tc>
          <w:tcPr>
            <w:tcW w:w="900" w:type="dxa"/>
          </w:tcPr>
          <w:p w14:paraId="728F8AED" w14:textId="77777777" w:rsidR="00E57985" w:rsidRDefault="00E57985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Units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07D18FFA" w14:textId="77777777" w:rsidR="00E57985" w:rsidRDefault="00E57985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DB0F7E" w14:paraId="56875763" w14:textId="77777777" w:rsidTr="00086E6A">
        <w:tc>
          <w:tcPr>
            <w:tcW w:w="2872" w:type="dxa"/>
          </w:tcPr>
          <w:p w14:paraId="77B594C8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0C19B093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(motor 1 and motor 2 </w:t>
            </w:r>
            <w:proofErr w:type="gramStart"/>
            <w:r>
              <w:rPr>
                <w:sz w:val="22"/>
                <w:szCs w:val="22"/>
              </w:rPr>
              <w:t>holding  ZERO</w:t>
            </w:r>
            <w:proofErr w:type="gramEnd"/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3513" w:type="dxa"/>
            <w:gridSpan w:val="2"/>
          </w:tcPr>
          <w:p w14:paraId="5097AAE1" w14:textId="032219C9" w:rsidR="00907A67" w:rsidRPr="00971095" w:rsidRDefault="00086E6A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0.0016</w:t>
            </w:r>
          </w:p>
        </w:tc>
        <w:tc>
          <w:tcPr>
            <w:tcW w:w="900" w:type="dxa"/>
          </w:tcPr>
          <w:p w14:paraId="65834B68" w14:textId="77777777" w:rsidR="00907A67" w:rsidRDefault="00907A67" w:rsidP="00DB0F7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solid" w:color="B9FF93" w:fill="auto"/>
          </w:tcPr>
          <w:p w14:paraId="78F0D488" w14:textId="647747D0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4A1659FF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62D928DE" w14:textId="77777777" w:rsidTr="00086E6A">
        <w:tc>
          <w:tcPr>
            <w:tcW w:w="2872" w:type="dxa"/>
          </w:tcPr>
          <w:p w14:paraId="2130634F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+/- 25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</w:t>
            </w:r>
          </w:p>
          <w:p w14:paraId="585E8838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(motor 1 and motor 2 </w:t>
            </w:r>
            <w:proofErr w:type="gramStart"/>
            <w:r>
              <w:rPr>
                <w:sz w:val="22"/>
                <w:szCs w:val="22"/>
              </w:rPr>
              <w:t>holding  ZERO</w:t>
            </w:r>
            <w:proofErr w:type="gramEnd"/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3513" w:type="dxa"/>
            <w:gridSpan w:val="2"/>
          </w:tcPr>
          <w:p w14:paraId="3D9CA0DD" w14:textId="7C9FAD76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-0.0008</w:t>
            </w:r>
          </w:p>
        </w:tc>
        <w:tc>
          <w:tcPr>
            <w:tcW w:w="900" w:type="dxa"/>
          </w:tcPr>
          <w:p w14:paraId="3CD413EE" w14:textId="77777777" w:rsidR="00907A67" w:rsidRDefault="00907A67" w:rsidP="00DB0F7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solid" w:color="B9FF93" w:fill="auto"/>
          </w:tcPr>
          <w:p w14:paraId="2F0D5C8A" w14:textId="3CBBD8ED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2EA3F420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7C32E635" w14:textId="77777777" w:rsidTr="00086E6A">
        <w:tc>
          <w:tcPr>
            <w:tcW w:w="2872" w:type="dxa"/>
          </w:tcPr>
          <w:p w14:paraId="4001C429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proofErr w:type="spellStart"/>
            <w:proofErr w:type="gramStart"/>
            <w:r>
              <w:rPr>
                <w:sz w:val="22"/>
                <w:szCs w:val="22"/>
              </w:rPr>
              <w:t>g,Total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backlash</w:t>
            </w:r>
          </w:p>
          <w:p w14:paraId="1ECF27DF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units: 0.0144 ins</w:t>
            </w:r>
          </w:p>
          <w:p w14:paraId="0C395AB9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Service Units: 0.019 ins</w:t>
            </w:r>
          </w:p>
        </w:tc>
        <w:tc>
          <w:tcPr>
            <w:tcW w:w="3513" w:type="dxa"/>
            <w:gridSpan w:val="2"/>
          </w:tcPr>
          <w:p w14:paraId="0F5A3457" w14:textId="7AE9D0FD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0.0008</w:t>
            </w:r>
          </w:p>
        </w:tc>
        <w:tc>
          <w:tcPr>
            <w:tcW w:w="900" w:type="dxa"/>
          </w:tcPr>
          <w:p w14:paraId="1296ABE0" w14:textId="77777777" w:rsidR="00907A67" w:rsidRDefault="00907A67" w:rsidP="00DB0F7E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2096" w:type="dxa"/>
            <w:shd w:val="solid" w:color="B9FF93" w:fill="auto"/>
          </w:tcPr>
          <w:p w14:paraId="394C61AE" w14:textId="6771FE94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  <w:p w14:paraId="424C179E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0701C96A" w14:textId="77777777" w:rsidTr="00E57985">
        <w:tc>
          <w:tcPr>
            <w:tcW w:w="2872" w:type="dxa"/>
          </w:tcPr>
          <w:p w14:paraId="47B668FA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6509" w:type="dxa"/>
            <w:gridSpan w:val="4"/>
          </w:tcPr>
          <w:p w14:paraId="3BE6240D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DB0F7E" w14:paraId="42CA5FEC" w14:textId="77777777" w:rsidTr="00086E6A">
        <w:tc>
          <w:tcPr>
            <w:tcW w:w="2872" w:type="dxa"/>
          </w:tcPr>
          <w:p w14:paraId="6A988DF2" w14:textId="77777777" w:rsidR="00907A67" w:rsidRPr="00F40D11" w:rsidRDefault="00907A67" w:rsidP="00907A67">
            <w:pPr>
              <w:pStyle w:val="BodyText"/>
              <w:spacing w:after="60"/>
              <w:ind w:left="0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lastRenderedPageBreak/>
              <w:t>All channels feedback signals remain within allowable limits</w:t>
            </w:r>
          </w:p>
        </w:tc>
        <w:tc>
          <w:tcPr>
            <w:tcW w:w="1893" w:type="dxa"/>
          </w:tcPr>
          <w:p w14:paraId="798A5DB8" w14:textId="77777777" w:rsidR="00DB0F7E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 xml:space="preserve">Allowable </w:t>
            </w:r>
          </w:p>
          <w:p w14:paraId="4C3A4FC2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limit</w:t>
            </w:r>
          </w:p>
        </w:tc>
        <w:tc>
          <w:tcPr>
            <w:tcW w:w="1620" w:type="dxa"/>
          </w:tcPr>
          <w:p w14:paraId="74129F50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Actual Value</w:t>
            </w:r>
          </w:p>
        </w:tc>
        <w:tc>
          <w:tcPr>
            <w:tcW w:w="900" w:type="dxa"/>
          </w:tcPr>
          <w:p w14:paraId="0976B81A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2A81709F" w14:textId="77777777" w:rsidR="00907A67" w:rsidRPr="00F40D11" w:rsidRDefault="00907A67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DB0F7E" w14:paraId="5E289C89" w14:textId="77777777" w:rsidTr="00086E6A">
        <w:tc>
          <w:tcPr>
            <w:tcW w:w="2872" w:type="dxa"/>
          </w:tcPr>
          <w:p w14:paraId="68CECA9B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Tension</w:t>
            </w:r>
          </w:p>
        </w:tc>
        <w:tc>
          <w:tcPr>
            <w:tcW w:w="1893" w:type="dxa"/>
          </w:tcPr>
          <w:p w14:paraId="603F8F66" w14:textId="1BFD6A61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620" w:type="dxa"/>
          </w:tcPr>
          <w:p w14:paraId="016D15E6" w14:textId="0E29179B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50EDC3DD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shd w:val="solid" w:color="B9FF93" w:fill="auto"/>
          </w:tcPr>
          <w:p w14:paraId="4C7FCEAD" w14:textId="6EA33CE2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0E5FD521" w14:textId="77777777" w:rsidTr="00086E6A">
        <w:tc>
          <w:tcPr>
            <w:tcW w:w="2872" w:type="dxa"/>
          </w:tcPr>
          <w:p w14:paraId="570A1DDE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 Compression</w:t>
            </w:r>
          </w:p>
        </w:tc>
        <w:tc>
          <w:tcPr>
            <w:tcW w:w="1893" w:type="dxa"/>
          </w:tcPr>
          <w:p w14:paraId="3A28AF48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5D92AA2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37455BA6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7AD9BE20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543887F3" w14:textId="77777777" w:rsidTr="00086E6A">
        <w:tc>
          <w:tcPr>
            <w:tcW w:w="2872" w:type="dxa"/>
          </w:tcPr>
          <w:p w14:paraId="0D7FFE13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Tension</w:t>
            </w:r>
          </w:p>
        </w:tc>
        <w:tc>
          <w:tcPr>
            <w:tcW w:w="1893" w:type="dxa"/>
          </w:tcPr>
          <w:p w14:paraId="0242E364" w14:textId="33F14889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620" w:type="dxa"/>
          </w:tcPr>
          <w:p w14:paraId="5B1A278D" w14:textId="66139BA6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156C3D38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shd w:val="solid" w:color="B9FF93" w:fill="auto"/>
          </w:tcPr>
          <w:p w14:paraId="74755486" w14:textId="6E15B360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07103652" w14:textId="77777777" w:rsidTr="00086E6A">
        <w:tc>
          <w:tcPr>
            <w:tcW w:w="2872" w:type="dxa"/>
          </w:tcPr>
          <w:p w14:paraId="17C44514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 Compression</w:t>
            </w:r>
          </w:p>
        </w:tc>
        <w:tc>
          <w:tcPr>
            <w:tcW w:w="1893" w:type="dxa"/>
          </w:tcPr>
          <w:p w14:paraId="5F9AD4E6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1E66414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0E9A3C05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4DFD3CBE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04EFF611" w14:textId="77777777" w:rsidTr="00086E6A">
        <w:tc>
          <w:tcPr>
            <w:tcW w:w="2872" w:type="dxa"/>
          </w:tcPr>
          <w:p w14:paraId="14008D7B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3 Tension</w:t>
            </w:r>
          </w:p>
        </w:tc>
        <w:tc>
          <w:tcPr>
            <w:tcW w:w="1893" w:type="dxa"/>
          </w:tcPr>
          <w:p w14:paraId="7440692B" w14:textId="0F674171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620" w:type="dxa"/>
          </w:tcPr>
          <w:p w14:paraId="660F8D61" w14:textId="61C966D3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0.0002</w:t>
            </w:r>
          </w:p>
        </w:tc>
        <w:tc>
          <w:tcPr>
            <w:tcW w:w="900" w:type="dxa"/>
          </w:tcPr>
          <w:p w14:paraId="7DAFBEB1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shd w:val="solid" w:color="B9FF93" w:fill="auto"/>
          </w:tcPr>
          <w:p w14:paraId="5A338130" w14:textId="1B959487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4BC79A9A" w14:textId="77777777" w:rsidTr="00086E6A">
        <w:tc>
          <w:tcPr>
            <w:tcW w:w="2872" w:type="dxa"/>
          </w:tcPr>
          <w:p w14:paraId="04BFA5AC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3 Compression</w:t>
            </w:r>
          </w:p>
        </w:tc>
        <w:tc>
          <w:tcPr>
            <w:tcW w:w="1893" w:type="dxa"/>
          </w:tcPr>
          <w:p w14:paraId="47437380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1B2E24D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46A04D8F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0ECC3987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00A1BDDC" w14:textId="77777777" w:rsidTr="00086E6A">
        <w:tc>
          <w:tcPr>
            <w:tcW w:w="2872" w:type="dxa"/>
          </w:tcPr>
          <w:p w14:paraId="4382E661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Tension</w:t>
            </w:r>
          </w:p>
        </w:tc>
        <w:tc>
          <w:tcPr>
            <w:tcW w:w="1893" w:type="dxa"/>
          </w:tcPr>
          <w:p w14:paraId="0FCCE850" w14:textId="0EF50F30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620" w:type="dxa"/>
          </w:tcPr>
          <w:p w14:paraId="42F90D12" w14:textId="7F78C675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6777345E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shd w:val="solid" w:color="B9FF93" w:fill="auto"/>
          </w:tcPr>
          <w:p w14:paraId="6320E944" w14:textId="33D6591D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5E8C6958" w14:textId="77777777" w:rsidTr="00086E6A">
        <w:tc>
          <w:tcPr>
            <w:tcW w:w="2872" w:type="dxa"/>
          </w:tcPr>
          <w:p w14:paraId="57FD4077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 Compression</w:t>
            </w:r>
          </w:p>
        </w:tc>
        <w:tc>
          <w:tcPr>
            <w:tcW w:w="1893" w:type="dxa"/>
          </w:tcPr>
          <w:p w14:paraId="299F0121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3FB2382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648E07DE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37D0C117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72284E4E" w14:textId="77777777" w:rsidTr="00086E6A">
        <w:tc>
          <w:tcPr>
            <w:tcW w:w="2872" w:type="dxa"/>
          </w:tcPr>
          <w:p w14:paraId="4BB23494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 Tension</w:t>
            </w:r>
          </w:p>
        </w:tc>
        <w:tc>
          <w:tcPr>
            <w:tcW w:w="1893" w:type="dxa"/>
          </w:tcPr>
          <w:p w14:paraId="0E97E2EB" w14:textId="62679F97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620" w:type="dxa"/>
          </w:tcPr>
          <w:p w14:paraId="73E8F9FB" w14:textId="016B0F33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-0.0043</w:t>
            </w:r>
          </w:p>
        </w:tc>
        <w:tc>
          <w:tcPr>
            <w:tcW w:w="900" w:type="dxa"/>
          </w:tcPr>
          <w:p w14:paraId="4BCAFD41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shd w:val="solid" w:color="B9FF93" w:fill="auto"/>
          </w:tcPr>
          <w:p w14:paraId="4562962E" w14:textId="2C32E1EC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4D0B3DFD" w14:textId="77777777" w:rsidTr="00086E6A">
        <w:tc>
          <w:tcPr>
            <w:tcW w:w="2872" w:type="dxa"/>
          </w:tcPr>
          <w:p w14:paraId="0F51003F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 Compression</w:t>
            </w:r>
          </w:p>
        </w:tc>
        <w:tc>
          <w:tcPr>
            <w:tcW w:w="1893" w:type="dxa"/>
          </w:tcPr>
          <w:p w14:paraId="318338BF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1224B249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24D84528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17E1D092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DB0F7E" w14:paraId="5FB80DA7" w14:textId="77777777" w:rsidTr="00086E6A">
        <w:tc>
          <w:tcPr>
            <w:tcW w:w="2872" w:type="dxa"/>
          </w:tcPr>
          <w:p w14:paraId="435601A7" w14:textId="77777777" w:rsidR="00907A67" w:rsidRDefault="00907A67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Tension</w:t>
            </w:r>
          </w:p>
        </w:tc>
        <w:tc>
          <w:tcPr>
            <w:tcW w:w="1893" w:type="dxa"/>
          </w:tcPr>
          <w:p w14:paraId="558A4F57" w14:textId="62E0737C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0.1000</w:t>
            </w:r>
          </w:p>
        </w:tc>
        <w:tc>
          <w:tcPr>
            <w:tcW w:w="1620" w:type="dxa"/>
          </w:tcPr>
          <w:p w14:paraId="3612971F" w14:textId="15E45858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-0.0094</w:t>
            </w:r>
          </w:p>
        </w:tc>
        <w:tc>
          <w:tcPr>
            <w:tcW w:w="900" w:type="dxa"/>
          </w:tcPr>
          <w:p w14:paraId="023C43ED" w14:textId="77777777" w:rsidR="00907A67" w:rsidRDefault="00907A67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54D9F">
              <w:rPr>
                <w:szCs w:val="20"/>
              </w:rPr>
              <w:t>Inches</w:t>
            </w:r>
          </w:p>
        </w:tc>
        <w:tc>
          <w:tcPr>
            <w:tcW w:w="2096" w:type="dxa"/>
            <w:shd w:val="solid" w:color="B9FF93" w:fill="auto"/>
          </w:tcPr>
          <w:p w14:paraId="5D068F65" w14:textId="4F5560A7" w:rsidR="00907A67" w:rsidRDefault="00086E6A" w:rsidP="00907A6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Pass</w:t>
            </w:r>
          </w:p>
        </w:tc>
      </w:tr>
      <w:tr w:rsidR="00DB0F7E" w14:paraId="6247E6E5" w14:textId="77777777" w:rsidTr="00E57985">
        <w:tc>
          <w:tcPr>
            <w:tcW w:w="2872" w:type="dxa"/>
          </w:tcPr>
          <w:p w14:paraId="32F0A918" w14:textId="77777777" w:rsidR="00907A67" w:rsidRDefault="00907A67" w:rsidP="006C2C3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 Compression</w:t>
            </w:r>
          </w:p>
        </w:tc>
        <w:tc>
          <w:tcPr>
            <w:tcW w:w="1893" w:type="dxa"/>
          </w:tcPr>
          <w:p w14:paraId="5593C6FF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21461734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18F4F551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2096" w:type="dxa"/>
          </w:tcPr>
          <w:p w14:paraId="0873EC96" w14:textId="77777777" w:rsidR="00907A67" w:rsidRDefault="00907A67" w:rsidP="006C2C3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</w:tr>
    </w:tbl>
    <w:p w14:paraId="7B71C611" w14:textId="77777777" w:rsidR="00907A67" w:rsidRDefault="00907A67" w:rsidP="00907A67">
      <w:pPr>
        <w:pStyle w:val="BodyText"/>
      </w:pPr>
    </w:p>
    <w:p w14:paraId="56C86313" w14:textId="77777777" w:rsidR="00907A67" w:rsidRPr="00907A67" w:rsidRDefault="00907A67" w:rsidP="00907A67">
      <w:pPr>
        <w:pStyle w:val="BodyText"/>
      </w:pPr>
    </w:p>
    <w:p w14:paraId="608DB521" w14:textId="77777777" w:rsidR="00C07512" w:rsidRDefault="00C07512" w:rsidP="00ED6CA4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47"/>
      <w:footerReference w:type="default" r:id="rId48"/>
      <w:headerReference w:type="first" r:id="rId49"/>
      <w:footerReference w:type="first" r:id="rId50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AE88" w14:textId="77777777" w:rsidR="00164B90" w:rsidRDefault="00164B90">
      <w:pPr>
        <w:spacing w:after="0" w:line="240" w:lineRule="auto"/>
      </w:pPr>
      <w:r>
        <w:separator/>
      </w:r>
    </w:p>
  </w:endnote>
  <w:endnote w:type="continuationSeparator" w:id="0">
    <w:p w14:paraId="501CEC02" w14:textId="77777777" w:rsidR="00164B90" w:rsidRDefault="00164B90">
      <w:pPr>
        <w:spacing w:after="0" w:line="240" w:lineRule="auto"/>
      </w:pPr>
      <w:r>
        <w:continuationSeparator/>
      </w:r>
    </w:p>
  </w:endnote>
  <w:endnote w:type="continuationNotice" w:id="1">
    <w:p w14:paraId="3B10BD39" w14:textId="77777777" w:rsidR="00164B90" w:rsidRDefault="00164B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12D99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576F45E2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62D8E051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E82EE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6CF41A3" wp14:editId="6815EB18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C1A7F8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C630A" w14:textId="77777777" w:rsidR="00164B90" w:rsidRDefault="00164B90">
      <w:pPr>
        <w:spacing w:after="0" w:line="240" w:lineRule="auto"/>
      </w:pPr>
      <w:r>
        <w:separator/>
      </w:r>
    </w:p>
  </w:footnote>
  <w:footnote w:type="continuationSeparator" w:id="0">
    <w:p w14:paraId="4501E47A" w14:textId="77777777" w:rsidR="00164B90" w:rsidRDefault="00164B90">
      <w:pPr>
        <w:spacing w:after="0" w:line="240" w:lineRule="auto"/>
      </w:pPr>
      <w:r>
        <w:continuationSeparator/>
      </w:r>
    </w:p>
  </w:footnote>
  <w:footnote w:type="continuationNotice" w:id="1">
    <w:p w14:paraId="45D0C276" w14:textId="77777777" w:rsidR="00164B90" w:rsidRDefault="00164B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65A6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5D43BEAE" wp14:editId="0AF6F29B">
          <wp:extent cx="1256030" cy="335280"/>
          <wp:effectExtent l="0" t="0" r="1270" b="762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053374F7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44CFD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3EC5CC2C" wp14:editId="45367FBD">
          <wp:extent cx="1256030" cy="335280"/>
          <wp:effectExtent l="0" t="0" r="127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110A2F93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1435588042">
    <w:abstractNumId w:val="2"/>
  </w:num>
  <w:num w:numId="2" w16cid:durableId="1820880727">
    <w:abstractNumId w:val="0"/>
  </w:num>
  <w:num w:numId="3" w16cid:durableId="163220656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6A"/>
    <w:rsid w:val="00000C7E"/>
    <w:rsid w:val="0000233A"/>
    <w:rsid w:val="0000330E"/>
    <w:rsid w:val="000038E1"/>
    <w:rsid w:val="00003944"/>
    <w:rsid w:val="00003CD1"/>
    <w:rsid w:val="0000418F"/>
    <w:rsid w:val="00006D30"/>
    <w:rsid w:val="00006DB8"/>
    <w:rsid w:val="00010E01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25F87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5CA7"/>
    <w:rsid w:val="00036CB5"/>
    <w:rsid w:val="00037573"/>
    <w:rsid w:val="00037DA1"/>
    <w:rsid w:val="000400B0"/>
    <w:rsid w:val="000410EB"/>
    <w:rsid w:val="00041430"/>
    <w:rsid w:val="00041911"/>
    <w:rsid w:val="00041AA2"/>
    <w:rsid w:val="00041D44"/>
    <w:rsid w:val="00041D6A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2FE3"/>
    <w:rsid w:val="000654BA"/>
    <w:rsid w:val="0006767D"/>
    <w:rsid w:val="000719FA"/>
    <w:rsid w:val="000720A0"/>
    <w:rsid w:val="00072994"/>
    <w:rsid w:val="00072C6F"/>
    <w:rsid w:val="00073090"/>
    <w:rsid w:val="000731C2"/>
    <w:rsid w:val="000753EE"/>
    <w:rsid w:val="000762D0"/>
    <w:rsid w:val="00076639"/>
    <w:rsid w:val="0007771E"/>
    <w:rsid w:val="000779B8"/>
    <w:rsid w:val="00083900"/>
    <w:rsid w:val="00083E91"/>
    <w:rsid w:val="000845D5"/>
    <w:rsid w:val="00086E6A"/>
    <w:rsid w:val="00087D13"/>
    <w:rsid w:val="0009150F"/>
    <w:rsid w:val="00091B22"/>
    <w:rsid w:val="00092D8F"/>
    <w:rsid w:val="00093BC3"/>
    <w:rsid w:val="0009590E"/>
    <w:rsid w:val="0009629C"/>
    <w:rsid w:val="000971FE"/>
    <w:rsid w:val="00097615"/>
    <w:rsid w:val="00097D8E"/>
    <w:rsid w:val="000A1B9A"/>
    <w:rsid w:val="000A1F05"/>
    <w:rsid w:val="000A265D"/>
    <w:rsid w:val="000A35CE"/>
    <w:rsid w:val="000A42A5"/>
    <w:rsid w:val="000A4574"/>
    <w:rsid w:val="000A48DD"/>
    <w:rsid w:val="000A4CB1"/>
    <w:rsid w:val="000B09AA"/>
    <w:rsid w:val="000B139F"/>
    <w:rsid w:val="000B365F"/>
    <w:rsid w:val="000B422F"/>
    <w:rsid w:val="000B560C"/>
    <w:rsid w:val="000B7CC7"/>
    <w:rsid w:val="000C1A80"/>
    <w:rsid w:val="000C31F3"/>
    <w:rsid w:val="000C468F"/>
    <w:rsid w:val="000C4D51"/>
    <w:rsid w:val="000C4D74"/>
    <w:rsid w:val="000C4EFF"/>
    <w:rsid w:val="000C5C78"/>
    <w:rsid w:val="000C6A97"/>
    <w:rsid w:val="000C7665"/>
    <w:rsid w:val="000C7F91"/>
    <w:rsid w:val="000D261C"/>
    <w:rsid w:val="000D2B93"/>
    <w:rsid w:val="000D39EB"/>
    <w:rsid w:val="000D46EA"/>
    <w:rsid w:val="000D57F2"/>
    <w:rsid w:val="000D69BA"/>
    <w:rsid w:val="000E26C0"/>
    <w:rsid w:val="000E2DDA"/>
    <w:rsid w:val="000E3A43"/>
    <w:rsid w:val="000E4AC3"/>
    <w:rsid w:val="000E4F9D"/>
    <w:rsid w:val="000E52B6"/>
    <w:rsid w:val="000E538E"/>
    <w:rsid w:val="000E6351"/>
    <w:rsid w:val="000E675C"/>
    <w:rsid w:val="000E6877"/>
    <w:rsid w:val="000E697B"/>
    <w:rsid w:val="000F0F2B"/>
    <w:rsid w:val="000F1831"/>
    <w:rsid w:val="000F1B80"/>
    <w:rsid w:val="000F6B92"/>
    <w:rsid w:val="000F6E53"/>
    <w:rsid w:val="000F74C9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1475"/>
    <w:rsid w:val="001120F7"/>
    <w:rsid w:val="00112B82"/>
    <w:rsid w:val="00112B92"/>
    <w:rsid w:val="00112F36"/>
    <w:rsid w:val="00113EB7"/>
    <w:rsid w:val="00115191"/>
    <w:rsid w:val="00117948"/>
    <w:rsid w:val="00120037"/>
    <w:rsid w:val="00120530"/>
    <w:rsid w:val="001232B8"/>
    <w:rsid w:val="001238BC"/>
    <w:rsid w:val="00123D68"/>
    <w:rsid w:val="00125ACF"/>
    <w:rsid w:val="00126BC7"/>
    <w:rsid w:val="00126D1D"/>
    <w:rsid w:val="001270B7"/>
    <w:rsid w:val="001273C1"/>
    <w:rsid w:val="00127D00"/>
    <w:rsid w:val="001303C6"/>
    <w:rsid w:val="00133040"/>
    <w:rsid w:val="00133482"/>
    <w:rsid w:val="00133D75"/>
    <w:rsid w:val="00134C4E"/>
    <w:rsid w:val="0013706C"/>
    <w:rsid w:val="0013747C"/>
    <w:rsid w:val="00137E87"/>
    <w:rsid w:val="001400BD"/>
    <w:rsid w:val="00140675"/>
    <w:rsid w:val="00141055"/>
    <w:rsid w:val="00141BD4"/>
    <w:rsid w:val="00142B06"/>
    <w:rsid w:val="00143C04"/>
    <w:rsid w:val="00144C81"/>
    <w:rsid w:val="001463A5"/>
    <w:rsid w:val="001475EF"/>
    <w:rsid w:val="001510BB"/>
    <w:rsid w:val="00153836"/>
    <w:rsid w:val="00154576"/>
    <w:rsid w:val="001577A1"/>
    <w:rsid w:val="00162A8E"/>
    <w:rsid w:val="001646FB"/>
    <w:rsid w:val="00164B90"/>
    <w:rsid w:val="00164BDC"/>
    <w:rsid w:val="0016590B"/>
    <w:rsid w:val="0016660E"/>
    <w:rsid w:val="0016737D"/>
    <w:rsid w:val="0017008F"/>
    <w:rsid w:val="001700A7"/>
    <w:rsid w:val="0017169F"/>
    <w:rsid w:val="00171CE0"/>
    <w:rsid w:val="00172E66"/>
    <w:rsid w:val="00173DBE"/>
    <w:rsid w:val="001759CC"/>
    <w:rsid w:val="0017793E"/>
    <w:rsid w:val="00180323"/>
    <w:rsid w:val="0018109E"/>
    <w:rsid w:val="00181917"/>
    <w:rsid w:val="00183D68"/>
    <w:rsid w:val="00184902"/>
    <w:rsid w:val="00185EFA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56F8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2A5E"/>
    <w:rsid w:val="001C3A93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321"/>
    <w:rsid w:val="001D6778"/>
    <w:rsid w:val="001D74EF"/>
    <w:rsid w:val="001D767E"/>
    <w:rsid w:val="001E4934"/>
    <w:rsid w:val="001E6B43"/>
    <w:rsid w:val="001F0270"/>
    <w:rsid w:val="001F234F"/>
    <w:rsid w:val="001F2804"/>
    <w:rsid w:val="001F3063"/>
    <w:rsid w:val="001F3DF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48D1"/>
    <w:rsid w:val="002158AE"/>
    <w:rsid w:val="002162FF"/>
    <w:rsid w:val="002164BE"/>
    <w:rsid w:val="002209F6"/>
    <w:rsid w:val="002211C2"/>
    <w:rsid w:val="00221236"/>
    <w:rsid w:val="002217D6"/>
    <w:rsid w:val="002218DB"/>
    <w:rsid w:val="00222D2A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45F"/>
    <w:rsid w:val="0024588F"/>
    <w:rsid w:val="00245987"/>
    <w:rsid w:val="002472BA"/>
    <w:rsid w:val="002478AD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2DAA"/>
    <w:rsid w:val="002630F1"/>
    <w:rsid w:val="00265D9E"/>
    <w:rsid w:val="00266171"/>
    <w:rsid w:val="00266C30"/>
    <w:rsid w:val="0027033E"/>
    <w:rsid w:val="00274373"/>
    <w:rsid w:val="00274897"/>
    <w:rsid w:val="00274F9A"/>
    <w:rsid w:val="00275617"/>
    <w:rsid w:val="00275F8B"/>
    <w:rsid w:val="0027D07F"/>
    <w:rsid w:val="002803C6"/>
    <w:rsid w:val="0028124C"/>
    <w:rsid w:val="0028166D"/>
    <w:rsid w:val="00282E84"/>
    <w:rsid w:val="002849A6"/>
    <w:rsid w:val="00284BF4"/>
    <w:rsid w:val="0028526D"/>
    <w:rsid w:val="00285281"/>
    <w:rsid w:val="00286BCE"/>
    <w:rsid w:val="002870B0"/>
    <w:rsid w:val="00287449"/>
    <w:rsid w:val="00287E66"/>
    <w:rsid w:val="002903D0"/>
    <w:rsid w:val="00290799"/>
    <w:rsid w:val="00290CA3"/>
    <w:rsid w:val="0029275D"/>
    <w:rsid w:val="00292979"/>
    <w:rsid w:val="00292AD1"/>
    <w:rsid w:val="002931B7"/>
    <w:rsid w:val="00293213"/>
    <w:rsid w:val="00293C09"/>
    <w:rsid w:val="002950D7"/>
    <w:rsid w:val="00295C0C"/>
    <w:rsid w:val="002A02EF"/>
    <w:rsid w:val="002A04F7"/>
    <w:rsid w:val="002A1C88"/>
    <w:rsid w:val="002A238D"/>
    <w:rsid w:val="002A2B8C"/>
    <w:rsid w:val="002A4FCB"/>
    <w:rsid w:val="002A53C4"/>
    <w:rsid w:val="002A63F5"/>
    <w:rsid w:val="002A73BE"/>
    <w:rsid w:val="002A7975"/>
    <w:rsid w:val="002B01D8"/>
    <w:rsid w:val="002B0E83"/>
    <w:rsid w:val="002B250E"/>
    <w:rsid w:val="002B2720"/>
    <w:rsid w:val="002B294D"/>
    <w:rsid w:val="002B2A2B"/>
    <w:rsid w:val="002B39F7"/>
    <w:rsid w:val="002B3E88"/>
    <w:rsid w:val="002B4E56"/>
    <w:rsid w:val="002B5EC4"/>
    <w:rsid w:val="002B6004"/>
    <w:rsid w:val="002B636E"/>
    <w:rsid w:val="002B69AC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839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4D6"/>
    <w:rsid w:val="002F67FF"/>
    <w:rsid w:val="002F7D8D"/>
    <w:rsid w:val="00303534"/>
    <w:rsid w:val="00303926"/>
    <w:rsid w:val="00303CEA"/>
    <w:rsid w:val="003050C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47457"/>
    <w:rsid w:val="00347F85"/>
    <w:rsid w:val="00351966"/>
    <w:rsid w:val="00354939"/>
    <w:rsid w:val="00357853"/>
    <w:rsid w:val="0036057E"/>
    <w:rsid w:val="003606E9"/>
    <w:rsid w:val="00360930"/>
    <w:rsid w:val="0036136C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09E7"/>
    <w:rsid w:val="00382D74"/>
    <w:rsid w:val="003834F1"/>
    <w:rsid w:val="00384AFA"/>
    <w:rsid w:val="00385336"/>
    <w:rsid w:val="00385E07"/>
    <w:rsid w:val="00386778"/>
    <w:rsid w:val="00386F4B"/>
    <w:rsid w:val="00387E36"/>
    <w:rsid w:val="0039064F"/>
    <w:rsid w:val="003910B7"/>
    <w:rsid w:val="00393E2D"/>
    <w:rsid w:val="003943A7"/>
    <w:rsid w:val="00394901"/>
    <w:rsid w:val="00395E23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B98"/>
    <w:rsid w:val="003B1EC0"/>
    <w:rsid w:val="003B2DF7"/>
    <w:rsid w:val="003B4E42"/>
    <w:rsid w:val="003B53DB"/>
    <w:rsid w:val="003B5619"/>
    <w:rsid w:val="003B64AF"/>
    <w:rsid w:val="003B71E1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C730A"/>
    <w:rsid w:val="003D1A65"/>
    <w:rsid w:val="003D24AD"/>
    <w:rsid w:val="003D2E97"/>
    <w:rsid w:val="003D34BF"/>
    <w:rsid w:val="003D3A0D"/>
    <w:rsid w:val="003D55C9"/>
    <w:rsid w:val="003D7AB8"/>
    <w:rsid w:val="003E1CB6"/>
    <w:rsid w:val="003E587C"/>
    <w:rsid w:val="003E5FB1"/>
    <w:rsid w:val="003E6E3A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3F6EF2"/>
    <w:rsid w:val="00400B4C"/>
    <w:rsid w:val="00401DF9"/>
    <w:rsid w:val="0040254E"/>
    <w:rsid w:val="00403881"/>
    <w:rsid w:val="00405067"/>
    <w:rsid w:val="004059D8"/>
    <w:rsid w:val="00414283"/>
    <w:rsid w:val="00415660"/>
    <w:rsid w:val="0041596A"/>
    <w:rsid w:val="004160DA"/>
    <w:rsid w:val="00416FF4"/>
    <w:rsid w:val="00417EEB"/>
    <w:rsid w:val="00420BFF"/>
    <w:rsid w:val="00420CAF"/>
    <w:rsid w:val="00423171"/>
    <w:rsid w:val="00423D9A"/>
    <w:rsid w:val="004244DE"/>
    <w:rsid w:val="00425D46"/>
    <w:rsid w:val="00425F5A"/>
    <w:rsid w:val="00427C06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50171"/>
    <w:rsid w:val="004505B2"/>
    <w:rsid w:val="004508A0"/>
    <w:rsid w:val="00450EBD"/>
    <w:rsid w:val="00450FCF"/>
    <w:rsid w:val="004514D6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6EFF"/>
    <w:rsid w:val="00467804"/>
    <w:rsid w:val="00467ED0"/>
    <w:rsid w:val="00471D3A"/>
    <w:rsid w:val="00472242"/>
    <w:rsid w:val="004731CA"/>
    <w:rsid w:val="004733C6"/>
    <w:rsid w:val="00473C4C"/>
    <w:rsid w:val="00476529"/>
    <w:rsid w:val="00477B1E"/>
    <w:rsid w:val="00477BAB"/>
    <w:rsid w:val="00480722"/>
    <w:rsid w:val="00481D77"/>
    <w:rsid w:val="004847B9"/>
    <w:rsid w:val="004860BC"/>
    <w:rsid w:val="00487B88"/>
    <w:rsid w:val="00490145"/>
    <w:rsid w:val="0049139F"/>
    <w:rsid w:val="00494E45"/>
    <w:rsid w:val="00495355"/>
    <w:rsid w:val="004959B4"/>
    <w:rsid w:val="004970A9"/>
    <w:rsid w:val="00497140"/>
    <w:rsid w:val="004A2DAA"/>
    <w:rsid w:val="004A34A5"/>
    <w:rsid w:val="004A5A5E"/>
    <w:rsid w:val="004A6AEF"/>
    <w:rsid w:val="004A7956"/>
    <w:rsid w:val="004A7FDB"/>
    <w:rsid w:val="004B179D"/>
    <w:rsid w:val="004B1E80"/>
    <w:rsid w:val="004B2462"/>
    <w:rsid w:val="004B2A00"/>
    <w:rsid w:val="004B3123"/>
    <w:rsid w:val="004B33CA"/>
    <w:rsid w:val="004B5816"/>
    <w:rsid w:val="004B5850"/>
    <w:rsid w:val="004B681D"/>
    <w:rsid w:val="004B7C66"/>
    <w:rsid w:val="004B7FB1"/>
    <w:rsid w:val="004C166C"/>
    <w:rsid w:val="004C17BC"/>
    <w:rsid w:val="004C203A"/>
    <w:rsid w:val="004C4E01"/>
    <w:rsid w:val="004C73F3"/>
    <w:rsid w:val="004C7D34"/>
    <w:rsid w:val="004D20AB"/>
    <w:rsid w:val="004D4012"/>
    <w:rsid w:val="004D469E"/>
    <w:rsid w:val="004D5296"/>
    <w:rsid w:val="004D629D"/>
    <w:rsid w:val="004D647D"/>
    <w:rsid w:val="004D6A80"/>
    <w:rsid w:val="004D79B1"/>
    <w:rsid w:val="004E1E25"/>
    <w:rsid w:val="004E1E99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4C1E"/>
    <w:rsid w:val="004F5C8E"/>
    <w:rsid w:val="004F6B91"/>
    <w:rsid w:val="004F7FC3"/>
    <w:rsid w:val="005002F6"/>
    <w:rsid w:val="00500E23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12DA"/>
    <w:rsid w:val="00522636"/>
    <w:rsid w:val="0052305C"/>
    <w:rsid w:val="0052388E"/>
    <w:rsid w:val="00524CF6"/>
    <w:rsid w:val="005255FC"/>
    <w:rsid w:val="005265F6"/>
    <w:rsid w:val="0052669D"/>
    <w:rsid w:val="00526C55"/>
    <w:rsid w:val="00526D5F"/>
    <w:rsid w:val="005271EE"/>
    <w:rsid w:val="00531B70"/>
    <w:rsid w:val="00532554"/>
    <w:rsid w:val="00532B7F"/>
    <w:rsid w:val="005336AD"/>
    <w:rsid w:val="00534242"/>
    <w:rsid w:val="00534D45"/>
    <w:rsid w:val="0053772A"/>
    <w:rsid w:val="005427CD"/>
    <w:rsid w:val="00542BB1"/>
    <w:rsid w:val="00545041"/>
    <w:rsid w:val="00545402"/>
    <w:rsid w:val="00550311"/>
    <w:rsid w:val="00551547"/>
    <w:rsid w:val="00551C90"/>
    <w:rsid w:val="00552886"/>
    <w:rsid w:val="00553E25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316E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63A9"/>
    <w:rsid w:val="00597E48"/>
    <w:rsid w:val="005A0066"/>
    <w:rsid w:val="005A0525"/>
    <w:rsid w:val="005A2157"/>
    <w:rsid w:val="005A2E75"/>
    <w:rsid w:val="005A2FB0"/>
    <w:rsid w:val="005A4ADB"/>
    <w:rsid w:val="005A5AB0"/>
    <w:rsid w:val="005B087B"/>
    <w:rsid w:val="005B273D"/>
    <w:rsid w:val="005B3363"/>
    <w:rsid w:val="005B3C12"/>
    <w:rsid w:val="005B66A7"/>
    <w:rsid w:val="005B7A5A"/>
    <w:rsid w:val="005B7D2D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0C13"/>
    <w:rsid w:val="005D10C6"/>
    <w:rsid w:val="005D1B1D"/>
    <w:rsid w:val="005D26E3"/>
    <w:rsid w:val="005D522C"/>
    <w:rsid w:val="005D5492"/>
    <w:rsid w:val="005D5E7A"/>
    <w:rsid w:val="005D76A8"/>
    <w:rsid w:val="005D7FCD"/>
    <w:rsid w:val="005E025D"/>
    <w:rsid w:val="005E3C40"/>
    <w:rsid w:val="005E5D60"/>
    <w:rsid w:val="005E65B1"/>
    <w:rsid w:val="005E68F2"/>
    <w:rsid w:val="005E694A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1A55"/>
    <w:rsid w:val="00603C80"/>
    <w:rsid w:val="006042CB"/>
    <w:rsid w:val="00605420"/>
    <w:rsid w:val="00606123"/>
    <w:rsid w:val="00606FE7"/>
    <w:rsid w:val="0060760D"/>
    <w:rsid w:val="0061015B"/>
    <w:rsid w:val="00612803"/>
    <w:rsid w:val="00613F1C"/>
    <w:rsid w:val="0062143B"/>
    <w:rsid w:val="006214E5"/>
    <w:rsid w:val="00621F05"/>
    <w:rsid w:val="00622577"/>
    <w:rsid w:val="006229CD"/>
    <w:rsid w:val="00622BE6"/>
    <w:rsid w:val="006233EA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0EA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646A"/>
    <w:rsid w:val="006770F5"/>
    <w:rsid w:val="00677508"/>
    <w:rsid w:val="006817DF"/>
    <w:rsid w:val="00681EC4"/>
    <w:rsid w:val="00683797"/>
    <w:rsid w:val="00684173"/>
    <w:rsid w:val="00685579"/>
    <w:rsid w:val="00693624"/>
    <w:rsid w:val="00696334"/>
    <w:rsid w:val="00696887"/>
    <w:rsid w:val="006A0EF1"/>
    <w:rsid w:val="006A1562"/>
    <w:rsid w:val="006A1865"/>
    <w:rsid w:val="006A437E"/>
    <w:rsid w:val="006A4A0C"/>
    <w:rsid w:val="006A4BC1"/>
    <w:rsid w:val="006A50AB"/>
    <w:rsid w:val="006A6F1C"/>
    <w:rsid w:val="006A7DD1"/>
    <w:rsid w:val="006B3305"/>
    <w:rsid w:val="006B3614"/>
    <w:rsid w:val="006B624C"/>
    <w:rsid w:val="006C3501"/>
    <w:rsid w:val="006C39F4"/>
    <w:rsid w:val="006C3AD0"/>
    <w:rsid w:val="006C3D87"/>
    <w:rsid w:val="006C4256"/>
    <w:rsid w:val="006C5B59"/>
    <w:rsid w:val="006C5ECB"/>
    <w:rsid w:val="006C6155"/>
    <w:rsid w:val="006C6276"/>
    <w:rsid w:val="006C7D0A"/>
    <w:rsid w:val="006C7D61"/>
    <w:rsid w:val="006D0D09"/>
    <w:rsid w:val="006D15A2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DF1"/>
    <w:rsid w:val="007038D9"/>
    <w:rsid w:val="00703A3D"/>
    <w:rsid w:val="00703BE8"/>
    <w:rsid w:val="00704130"/>
    <w:rsid w:val="0070428A"/>
    <w:rsid w:val="0070631F"/>
    <w:rsid w:val="00706E16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BAD"/>
    <w:rsid w:val="00714D8B"/>
    <w:rsid w:val="00715039"/>
    <w:rsid w:val="00715188"/>
    <w:rsid w:val="0071603F"/>
    <w:rsid w:val="00716598"/>
    <w:rsid w:val="0071695C"/>
    <w:rsid w:val="00716BD8"/>
    <w:rsid w:val="00716D01"/>
    <w:rsid w:val="007174EB"/>
    <w:rsid w:val="00717699"/>
    <w:rsid w:val="007243FE"/>
    <w:rsid w:val="00724FEF"/>
    <w:rsid w:val="00725867"/>
    <w:rsid w:val="00725CD3"/>
    <w:rsid w:val="00726D77"/>
    <w:rsid w:val="00733273"/>
    <w:rsid w:val="0073376B"/>
    <w:rsid w:val="00734544"/>
    <w:rsid w:val="00734BD3"/>
    <w:rsid w:val="00734E50"/>
    <w:rsid w:val="00736A09"/>
    <w:rsid w:val="007410BD"/>
    <w:rsid w:val="007413AF"/>
    <w:rsid w:val="00741991"/>
    <w:rsid w:val="00741D81"/>
    <w:rsid w:val="0074216B"/>
    <w:rsid w:val="00743261"/>
    <w:rsid w:val="007456A2"/>
    <w:rsid w:val="007463D8"/>
    <w:rsid w:val="00746725"/>
    <w:rsid w:val="00750D8D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37D"/>
    <w:rsid w:val="00763935"/>
    <w:rsid w:val="00764D89"/>
    <w:rsid w:val="007654F4"/>
    <w:rsid w:val="0076595D"/>
    <w:rsid w:val="007659B7"/>
    <w:rsid w:val="00765FA7"/>
    <w:rsid w:val="00771DC2"/>
    <w:rsid w:val="0077363A"/>
    <w:rsid w:val="00774E5D"/>
    <w:rsid w:val="007754F3"/>
    <w:rsid w:val="00780958"/>
    <w:rsid w:val="00781108"/>
    <w:rsid w:val="00781138"/>
    <w:rsid w:val="0078221E"/>
    <w:rsid w:val="00782BC2"/>
    <w:rsid w:val="00782BE5"/>
    <w:rsid w:val="007841BE"/>
    <w:rsid w:val="00784233"/>
    <w:rsid w:val="00784300"/>
    <w:rsid w:val="00784682"/>
    <w:rsid w:val="00784CA5"/>
    <w:rsid w:val="0078580B"/>
    <w:rsid w:val="00785A37"/>
    <w:rsid w:val="00785DD0"/>
    <w:rsid w:val="00791F56"/>
    <w:rsid w:val="00793CEE"/>
    <w:rsid w:val="00794312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1CB1"/>
    <w:rsid w:val="007A287E"/>
    <w:rsid w:val="007A5D7B"/>
    <w:rsid w:val="007A64BF"/>
    <w:rsid w:val="007A7959"/>
    <w:rsid w:val="007B19F4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1DB9"/>
    <w:rsid w:val="007E276B"/>
    <w:rsid w:val="007E3BBF"/>
    <w:rsid w:val="007E4189"/>
    <w:rsid w:val="007E6B13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7FA"/>
    <w:rsid w:val="00802AED"/>
    <w:rsid w:val="00803F2F"/>
    <w:rsid w:val="008043D9"/>
    <w:rsid w:val="00805090"/>
    <w:rsid w:val="00805667"/>
    <w:rsid w:val="0081240C"/>
    <w:rsid w:val="0081435A"/>
    <w:rsid w:val="00815C9D"/>
    <w:rsid w:val="0082074B"/>
    <w:rsid w:val="00820C08"/>
    <w:rsid w:val="008228FB"/>
    <w:rsid w:val="00823994"/>
    <w:rsid w:val="00824CF7"/>
    <w:rsid w:val="00826762"/>
    <w:rsid w:val="00830324"/>
    <w:rsid w:val="00830B34"/>
    <w:rsid w:val="0083138E"/>
    <w:rsid w:val="00831D0D"/>
    <w:rsid w:val="00832724"/>
    <w:rsid w:val="008328A8"/>
    <w:rsid w:val="00833CE6"/>
    <w:rsid w:val="00834919"/>
    <w:rsid w:val="00834E24"/>
    <w:rsid w:val="00835230"/>
    <w:rsid w:val="008411BB"/>
    <w:rsid w:val="008413F5"/>
    <w:rsid w:val="008431E5"/>
    <w:rsid w:val="00844AFD"/>
    <w:rsid w:val="00847A3F"/>
    <w:rsid w:val="0085009B"/>
    <w:rsid w:val="00850524"/>
    <w:rsid w:val="0085069D"/>
    <w:rsid w:val="00850AAB"/>
    <w:rsid w:val="00850B85"/>
    <w:rsid w:val="008512DE"/>
    <w:rsid w:val="00851AD5"/>
    <w:rsid w:val="00851B83"/>
    <w:rsid w:val="0085247D"/>
    <w:rsid w:val="008527DF"/>
    <w:rsid w:val="00855C58"/>
    <w:rsid w:val="008571B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4C35"/>
    <w:rsid w:val="008754C4"/>
    <w:rsid w:val="00876C87"/>
    <w:rsid w:val="00876F95"/>
    <w:rsid w:val="00880470"/>
    <w:rsid w:val="008809CC"/>
    <w:rsid w:val="0088175F"/>
    <w:rsid w:val="00881E41"/>
    <w:rsid w:val="008825E8"/>
    <w:rsid w:val="008826E9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AB6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1100"/>
    <w:rsid w:val="008A34F9"/>
    <w:rsid w:val="008A3D03"/>
    <w:rsid w:val="008A47A0"/>
    <w:rsid w:val="008A5EA2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1DF9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6AC5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07A67"/>
    <w:rsid w:val="009127B2"/>
    <w:rsid w:val="00913533"/>
    <w:rsid w:val="0091402E"/>
    <w:rsid w:val="0091462D"/>
    <w:rsid w:val="009148AF"/>
    <w:rsid w:val="009161F1"/>
    <w:rsid w:val="00916DC2"/>
    <w:rsid w:val="00921176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413B2"/>
    <w:rsid w:val="009415D2"/>
    <w:rsid w:val="00941AA1"/>
    <w:rsid w:val="00942682"/>
    <w:rsid w:val="009432DB"/>
    <w:rsid w:val="0094351D"/>
    <w:rsid w:val="00950EF3"/>
    <w:rsid w:val="0095150B"/>
    <w:rsid w:val="00952777"/>
    <w:rsid w:val="00954B59"/>
    <w:rsid w:val="00956137"/>
    <w:rsid w:val="009572D7"/>
    <w:rsid w:val="00957897"/>
    <w:rsid w:val="00957977"/>
    <w:rsid w:val="00961B7D"/>
    <w:rsid w:val="00963393"/>
    <w:rsid w:val="009638C2"/>
    <w:rsid w:val="009664A6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B73"/>
    <w:rsid w:val="009A6DA6"/>
    <w:rsid w:val="009A7A4C"/>
    <w:rsid w:val="009B1475"/>
    <w:rsid w:val="009B2180"/>
    <w:rsid w:val="009B24FD"/>
    <w:rsid w:val="009B2CFB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3634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44C7"/>
    <w:rsid w:val="009E523B"/>
    <w:rsid w:val="009E579F"/>
    <w:rsid w:val="009E5A87"/>
    <w:rsid w:val="009E7466"/>
    <w:rsid w:val="009E7D15"/>
    <w:rsid w:val="009E7D63"/>
    <w:rsid w:val="009F0AE2"/>
    <w:rsid w:val="009F0D5B"/>
    <w:rsid w:val="009F51BC"/>
    <w:rsid w:val="009F5335"/>
    <w:rsid w:val="009F6D10"/>
    <w:rsid w:val="00A00002"/>
    <w:rsid w:val="00A000E3"/>
    <w:rsid w:val="00A0061C"/>
    <w:rsid w:val="00A009C7"/>
    <w:rsid w:val="00A058FB"/>
    <w:rsid w:val="00A05A0F"/>
    <w:rsid w:val="00A05DCA"/>
    <w:rsid w:val="00A062BE"/>
    <w:rsid w:val="00A13744"/>
    <w:rsid w:val="00A141CB"/>
    <w:rsid w:val="00A147C4"/>
    <w:rsid w:val="00A15599"/>
    <w:rsid w:val="00A169D8"/>
    <w:rsid w:val="00A1771D"/>
    <w:rsid w:val="00A17E7B"/>
    <w:rsid w:val="00A216A1"/>
    <w:rsid w:val="00A21AED"/>
    <w:rsid w:val="00A223C6"/>
    <w:rsid w:val="00A229FB"/>
    <w:rsid w:val="00A230DF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E09"/>
    <w:rsid w:val="00A36663"/>
    <w:rsid w:val="00A367EB"/>
    <w:rsid w:val="00A37682"/>
    <w:rsid w:val="00A40392"/>
    <w:rsid w:val="00A405FA"/>
    <w:rsid w:val="00A4095C"/>
    <w:rsid w:val="00A4191C"/>
    <w:rsid w:val="00A41A57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21AB"/>
    <w:rsid w:val="00A537FD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1B4A"/>
    <w:rsid w:val="00A62373"/>
    <w:rsid w:val="00A626BD"/>
    <w:rsid w:val="00A630A8"/>
    <w:rsid w:val="00A63ADC"/>
    <w:rsid w:val="00A64426"/>
    <w:rsid w:val="00A655B2"/>
    <w:rsid w:val="00A6733D"/>
    <w:rsid w:val="00A67968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284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287D"/>
    <w:rsid w:val="00AB36AA"/>
    <w:rsid w:val="00AB4BFB"/>
    <w:rsid w:val="00AB7E94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5C95"/>
    <w:rsid w:val="00AD7C4A"/>
    <w:rsid w:val="00AE0C04"/>
    <w:rsid w:val="00AE1249"/>
    <w:rsid w:val="00AE4498"/>
    <w:rsid w:val="00AE5AEF"/>
    <w:rsid w:val="00AE7664"/>
    <w:rsid w:val="00AE7A66"/>
    <w:rsid w:val="00AF1FDC"/>
    <w:rsid w:val="00AF452C"/>
    <w:rsid w:val="00AF462C"/>
    <w:rsid w:val="00AF606D"/>
    <w:rsid w:val="00B00417"/>
    <w:rsid w:val="00B0153D"/>
    <w:rsid w:val="00B0209E"/>
    <w:rsid w:val="00B023BD"/>
    <w:rsid w:val="00B03181"/>
    <w:rsid w:val="00B0384C"/>
    <w:rsid w:val="00B04200"/>
    <w:rsid w:val="00B04878"/>
    <w:rsid w:val="00B0542A"/>
    <w:rsid w:val="00B1290D"/>
    <w:rsid w:val="00B13AE2"/>
    <w:rsid w:val="00B13C5F"/>
    <w:rsid w:val="00B16220"/>
    <w:rsid w:val="00B16498"/>
    <w:rsid w:val="00B22EE2"/>
    <w:rsid w:val="00B23FE3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1B87"/>
    <w:rsid w:val="00B43674"/>
    <w:rsid w:val="00B4580E"/>
    <w:rsid w:val="00B4583A"/>
    <w:rsid w:val="00B45A74"/>
    <w:rsid w:val="00B47260"/>
    <w:rsid w:val="00B508D0"/>
    <w:rsid w:val="00B50EC9"/>
    <w:rsid w:val="00B51664"/>
    <w:rsid w:val="00B516A1"/>
    <w:rsid w:val="00B527E1"/>
    <w:rsid w:val="00B55262"/>
    <w:rsid w:val="00B57D94"/>
    <w:rsid w:val="00B57EBA"/>
    <w:rsid w:val="00B61E64"/>
    <w:rsid w:val="00B63404"/>
    <w:rsid w:val="00B63EB2"/>
    <w:rsid w:val="00B641EF"/>
    <w:rsid w:val="00B6465D"/>
    <w:rsid w:val="00B654EF"/>
    <w:rsid w:val="00B676C4"/>
    <w:rsid w:val="00B677BA"/>
    <w:rsid w:val="00B67DF8"/>
    <w:rsid w:val="00B70AA1"/>
    <w:rsid w:val="00B72419"/>
    <w:rsid w:val="00B728D9"/>
    <w:rsid w:val="00B7361D"/>
    <w:rsid w:val="00B73C66"/>
    <w:rsid w:val="00B7469E"/>
    <w:rsid w:val="00B75633"/>
    <w:rsid w:val="00B76EE6"/>
    <w:rsid w:val="00B77BA1"/>
    <w:rsid w:val="00B77C76"/>
    <w:rsid w:val="00B8016E"/>
    <w:rsid w:val="00B83839"/>
    <w:rsid w:val="00B845D7"/>
    <w:rsid w:val="00B84877"/>
    <w:rsid w:val="00B84A12"/>
    <w:rsid w:val="00B85AAC"/>
    <w:rsid w:val="00B85AC6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1E54"/>
    <w:rsid w:val="00BA30B4"/>
    <w:rsid w:val="00BA412A"/>
    <w:rsid w:val="00BA4524"/>
    <w:rsid w:val="00BB09C5"/>
    <w:rsid w:val="00BB163D"/>
    <w:rsid w:val="00BB239B"/>
    <w:rsid w:val="00BB55EC"/>
    <w:rsid w:val="00BB5653"/>
    <w:rsid w:val="00BB5D63"/>
    <w:rsid w:val="00BB756E"/>
    <w:rsid w:val="00BB7FAC"/>
    <w:rsid w:val="00BC0370"/>
    <w:rsid w:val="00BC0B56"/>
    <w:rsid w:val="00BC1B53"/>
    <w:rsid w:val="00BC47E5"/>
    <w:rsid w:val="00BC485F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E6B4F"/>
    <w:rsid w:val="00BF391B"/>
    <w:rsid w:val="00BF44D7"/>
    <w:rsid w:val="00BF474F"/>
    <w:rsid w:val="00BF4903"/>
    <w:rsid w:val="00BF4BED"/>
    <w:rsid w:val="00BF5CA8"/>
    <w:rsid w:val="00BF5FCF"/>
    <w:rsid w:val="00BF6C79"/>
    <w:rsid w:val="00BF752F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776"/>
    <w:rsid w:val="00C22C83"/>
    <w:rsid w:val="00C23A6E"/>
    <w:rsid w:val="00C23E6C"/>
    <w:rsid w:val="00C25BB8"/>
    <w:rsid w:val="00C269B2"/>
    <w:rsid w:val="00C304B5"/>
    <w:rsid w:val="00C30F7B"/>
    <w:rsid w:val="00C31756"/>
    <w:rsid w:val="00C31954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B35"/>
    <w:rsid w:val="00C44DB9"/>
    <w:rsid w:val="00C45503"/>
    <w:rsid w:val="00C45D11"/>
    <w:rsid w:val="00C4634F"/>
    <w:rsid w:val="00C4645A"/>
    <w:rsid w:val="00C477DB"/>
    <w:rsid w:val="00C51711"/>
    <w:rsid w:val="00C517E3"/>
    <w:rsid w:val="00C51861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2F41"/>
    <w:rsid w:val="00C6466D"/>
    <w:rsid w:val="00C65713"/>
    <w:rsid w:val="00C65777"/>
    <w:rsid w:val="00C65CD2"/>
    <w:rsid w:val="00C65CFC"/>
    <w:rsid w:val="00C663E9"/>
    <w:rsid w:val="00C66AC2"/>
    <w:rsid w:val="00C700F9"/>
    <w:rsid w:val="00C71498"/>
    <w:rsid w:val="00C718E2"/>
    <w:rsid w:val="00C71EAB"/>
    <w:rsid w:val="00C75A64"/>
    <w:rsid w:val="00C762BB"/>
    <w:rsid w:val="00C81CEB"/>
    <w:rsid w:val="00C83A3E"/>
    <w:rsid w:val="00C83D51"/>
    <w:rsid w:val="00C846FC"/>
    <w:rsid w:val="00C84759"/>
    <w:rsid w:val="00C847E4"/>
    <w:rsid w:val="00C85313"/>
    <w:rsid w:val="00C86741"/>
    <w:rsid w:val="00C92F00"/>
    <w:rsid w:val="00C93314"/>
    <w:rsid w:val="00C9439B"/>
    <w:rsid w:val="00C94BAA"/>
    <w:rsid w:val="00C950BF"/>
    <w:rsid w:val="00C95D32"/>
    <w:rsid w:val="00CA2914"/>
    <w:rsid w:val="00CA2DD0"/>
    <w:rsid w:val="00CA3905"/>
    <w:rsid w:val="00CB1254"/>
    <w:rsid w:val="00CB1C88"/>
    <w:rsid w:val="00CB2272"/>
    <w:rsid w:val="00CB289B"/>
    <w:rsid w:val="00CB2CC4"/>
    <w:rsid w:val="00CB4DEA"/>
    <w:rsid w:val="00CB6271"/>
    <w:rsid w:val="00CB7019"/>
    <w:rsid w:val="00CB70EA"/>
    <w:rsid w:val="00CC027E"/>
    <w:rsid w:val="00CC3ED6"/>
    <w:rsid w:val="00CC4722"/>
    <w:rsid w:val="00CC4CF1"/>
    <w:rsid w:val="00CC4E29"/>
    <w:rsid w:val="00CC5344"/>
    <w:rsid w:val="00CC612B"/>
    <w:rsid w:val="00CC64F1"/>
    <w:rsid w:val="00CC70BB"/>
    <w:rsid w:val="00CC7ACC"/>
    <w:rsid w:val="00CD074E"/>
    <w:rsid w:val="00CD4AD7"/>
    <w:rsid w:val="00CD51FD"/>
    <w:rsid w:val="00CD69BB"/>
    <w:rsid w:val="00CD79C7"/>
    <w:rsid w:val="00CE0A0A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393E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6A41"/>
    <w:rsid w:val="00D6136C"/>
    <w:rsid w:val="00D61565"/>
    <w:rsid w:val="00D629F2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534"/>
    <w:rsid w:val="00D776C7"/>
    <w:rsid w:val="00D806E3"/>
    <w:rsid w:val="00D809B2"/>
    <w:rsid w:val="00D818F5"/>
    <w:rsid w:val="00D83DA4"/>
    <w:rsid w:val="00D85006"/>
    <w:rsid w:val="00D85238"/>
    <w:rsid w:val="00D93AD5"/>
    <w:rsid w:val="00D94580"/>
    <w:rsid w:val="00D9496B"/>
    <w:rsid w:val="00D95165"/>
    <w:rsid w:val="00D9574F"/>
    <w:rsid w:val="00DA0A8C"/>
    <w:rsid w:val="00DA119A"/>
    <w:rsid w:val="00DA119D"/>
    <w:rsid w:val="00DA231C"/>
    <w:rsid w:val="00DA2C53"/>
    <w:rsid w:val="00DA54E5"/>
    <w:rsid w:val="00DA584E"/>
    <w:rsid w:val="00DA58AE"/>
    <w:rsid w:val="00DA744A"/>
    <w:rsid w:val="00DA7D76"/>
    <w:rsid w:val="00DA7F17"/>
    <w:rsid w:val="00DB0DFA"/>
    <w:rsid w:val="00DB0F7E"/>
    <w:rsid w:val="00DB114D"/>
    <w:rsid w:val="00DB1745"/>
    <w:rsid w:val="00DB1A93"/>
    <w:rsid w:val="00DB3E58"/>
    <w:rsid w:val="00DB6014"/>
    <w:rsid w:val="00DC0C03"/>
    <w:rsid w:val="00DC1952"/>
    <w:rsid w:val="00DC460C"/>
    <w:rsid w:val="00DC4840"/>
    <w:rsid w:val="00DC4AF2"/>
    <w:rsid w:val="00DC4C39"/>
    <w:rsid w:val="00DC4CF3"/>
    <w:rsid w:val="00DC4F45"/>
    <w:rsid w:val="00DC5391"/>
    <w:rsid w:val="00DC7DEC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663B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5061"/>
    <w:rsid w:val="00E052E5"/>
    <w:rsid w:val="00E05A30"/>
    <w:rsid w:val="00E0617C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379"/>
    <w:rsid w:val="00E15F51"/>
    <w:rsid w:val="00E224B5"/>
    <w:rsid w:val="00E23FF6"/>
    <w:rsid w:val="00E25035"/>
    <w:rsid w:val="00E25233"/>
    <w:rsid w:val="00E26139"/>
    <w:rsid w:val="00E26FB3"/>
    <w:rsid w:val="00E27E2D"/>
    <w:rsid w:val="00E3001D"/>
    <w:rsid w:val="00E30DA7"/>
    <w:rsid w:val="00E34BC9"/>
    <w:rsid w:val="00E350E1"/>
    <w:rsid w:val="00E35618"/>
    <w:rsid w:val="00E364E5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985"/>
    <w:rsid w:val="00E57C30"/>
    <w:rsid w:val="00E602C4"/>
    <w:rsid w:val="00E604CE"/>
    <w:rsid w:val="00E60E69"/>
    <w:rsid w:val="00E61100"/>
    <w:rsid w:val="00E61FFF"/>
    <w:rsid w:val="00E6263E"/>
    <w:rsid w:val="00E64B4A"/>
    <w:rsid w:val="00E64B91"/>
    <w:rsid w:val="00E64E48"/>
    <w:rsid w:val="00E661BC"/>
    <w:rsid w:val="00E665C0"/>
    <w:rsid w:val="00E67036"/>
    <w:rsid w:val="00E67970"/>
    <w:rsid w:val="00E70242"/>
    <w:rsid w:val="00E70C4B"/>
    <w:rsid w:val="00E716BF"/>
    <w:rsid w:val="00E72F32"/>
    <w:rsid w:val="00E75A27"/>
    <w:rsid w:val="00E75ED5"/>
    <w:rsid w:val="00E778B7"/>
    <w:rsid w:val="00E77CB9"/>
    <w:rsid w:val="00E82192"/>
    <w:rsid w:val="00E82657"/>
    <w:rsid w:val="00E826BD"/>
    <w:rsid w:val="00E829D0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310F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5D29"/>
    <w:rsid w:val="00ED6CA4"/>
    <w:rsid w:val="00ED6CD4"/>
    <w:rsid w:val="00ED7DE4"/>
    <w:rsid w:val="00EE0795"/>
    <w:rsid w:val="00EE1142"/>
    <w:rsid w:val="00EE1CA9"/>
    <w:rsid w:val="00EE2367"/>
    <w:rsid w:val="00EE273A"/>
    <w:rsid w:val="00EE4402"/>
    <w:rsid w:val="00EE4EAB"/>
    <w:rsid w:val="00EE5EF8"/>
    <w:rsid w:val="00EE6722"/>
    <w:rsid w:val="00EF20F5"/>
    <w:rsid w:val="00EF389E"/>
    <w:rsid w:val="00EF4D03"/>
    <w:rsid w:val="00EF4DFB"/>
    <w:rsid w:val="00EF5013"/>
    <w:rsid w:val="00EF5038"/>
    <w:rsid w:val="00EF5143"/>
    <w:rsid w:val="00EF52C2"/>
    <w:rsid w:val="00F0056A"/>
    <w:rsid w:val="00F00ACE"/>
    <w:rsid w:val="00F02817"/>
    <w:rsid w:val="00F02A79"/>
    <w:rsid w:val="00F02C7D"/>
    <w:rsid w:val="00F041AF"/>
    <w:rsid w:val="00F0471D"/>
    <w:rsid w:val="00F04E8F"/>
    <w:rsid w:val="00F0512B"/>
    <w:rsid w:val="00F05AAC"/>
    <w:rsid w:val="00F06626"/>
    <w:rsid w:val="00F10836"/>
    <w:rsid w:val="00F119C5"/>
    <w:rsid w:val="00F156D6"/>
    <w:rsid w:val="00F15EFD"/>
    <w:rsid w:val="00F200A9"/>
    <w:rsid w:val="00F2099B"/>
    <w:rsid w:val="00F21BB8"/>
    <w:rsid w:val="00F2216C"/>
    <w:rsid w:val="00F2238D"/>
    <w:rsid w:val="00F22CD4"/>
    <w:rsid w:val="00F235D3"/>
    <w:rsid w:val="00F23676"/>
    <w:rsid w:val="00F237DA"/>
    <w:rsid w:val="00F245FC"/>
    <w:rsid w:val="00F25BDF"/>
    <w:rsid w:val="00F25CE5"/>
    <w:rsid w:val="00F264E7"/>
    <w:rsid w:val="00F26948"/>
    <w:rsid w:val="00F31546"/>
    <w:rsid w:val="00F31EC7"/>
    <w:rsid w:val="00F33A4D"/>
    <w:rsid w:val="00F33BB1"/>
    <w:rsid w:val="00F34467"/>
    <w:rsid w:val="00F345D6"/>
    <w:rsid w:val="00F35263"/>
    <w:rsid w:val="00F35A85"/>
    <w:rsid w:val="00F37DF9"/>
    <w:rsid w:val="00F40043"/>
    <w:rsid w:val="00F40D11"/>
    <w:rsid w:val="00F41138"/>
    <w:rsid w:val="00F42971"/>
    <w:rsid w:val="00F42EAE"/>
    <w:rsid w:val="00F4329D"/>
    <w:rsid w:val="00F448C7"/>
    <w:rsid w:val="00F45389"/>
    <w:rsid w:val="00F465BA"/>
    <w:rsid w:val="00F46A3B"/>
    <w:rsid w:val="00F50E45"/>
    <w:rsid w:val="00F514DA"/>
    <w:rsid w:val="00F52D97"/>
    <w:rsid w:val="00F535B0"/>
    <w:rsid w:val="00F545A6"/>
    <w:rsid w:val="00F55468"/>
    <w:rsid w:val="00F559BC"/>
    <w:rsid w:val="00F56876"/>
    <w:rsid w:val="00F61236"/>
    <w:rsid w:val="00F61343"/>
    <w:rsid w:val="00F61ACB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6DBC"/>
    <w:rsid w:val="00F873E9"/>
    <w:rsid w:val="00F9028A"/>
    <w:rsid w:val="00F90E4C"/>
    <w:rsid w:val="00F932C3"/>
    <w:rsid w:val="00F934B8"/>
    <w:rsid w:val="00F935D5"/>
    <w:rsid w:val="00F93B5F"/>
    <w:rsid w:val="00F9459F"/>
    <w:rsid w:val="00F954B5"/>
    <w:rsid w:val="00F9606F"/>
    <w:rsid w:val="00F97091"/>
    <w:rsid w:val="00F9769D"/>
    <w:rsid w:val="00FA10AF"/>
    <w:rsid w:val="00FA14E6"/>
    <w:rsid w:val="00FA2B9E"/>
    <w:rsid w:val="00FA5226"/>
    <w:rsid w:val="00FA5D76"/>
    <w:rsid w:val="00FA5DFD"/>
    <w:rsid w:val="00FB100A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42B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500"/>
    <w:rsid w:val="00FD1814"/>
    <w:rsid w:val="00FD226A"/>
    <w:rsid w:val="00FD27D9"/>
    <w:rsid w:val="00FD2E29"/>
    <w:rsid w:val="00FD30FD"/>
    <w:rsid w:val="00FD3AC4"/>
    <w:rsid w:val="00FD3BDA"/>
    <w:rsid w:val="00FD4B3B"/>
    <w:rsid w:val="00FD7C08"/>
    <w:rsid w:val="00FD7E54"/>
    <w:rsid w:val="00FE000E"/>
    <w:rsid w:val="00FE13D0"/>
    <w:rsid w:val="00FE19EE"/>
    <w:rsid w:val="00FE1DB0"/>
    <w:rsid w:val="00FE2674"/>
    <w:rsid w:val="00FE2DD9"/>
    <w:rsid w:val="00FE313C"/>
    <w:rsid w:val="00FE4236"/>
    <w:rsid w:val="00FE53FF"/>
    <w:rsid w:val="00FE54D1"/>
    <w:rsid w:val="00FE6112"/>
    <w:rsid w:val="00FE6BBF"/>
    <w:rsid w:val="00FE6F8B"/>
    <w:rsid w:val="00FE7867"/>
    <w:rsid w:val="00FF0289"/>
    <w:rsid w:val="00FF11A5"/>
    <w:rsid w:val="00FF2B6B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434D0"/>
  <w15:chartTrackingRefBased/>
  <w15:docId w15:val="{C15956C1-FB34-4CEF-94DC-0C964138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BodyText"/>
    <w:next w:val="BodyText"/>
    <w:link w:val="Heading9Char"/>
    <w:uiPriority w:val="9"/>
    <w:unhideWhenUsed/>
    <w:qFormat/>
    <w:rsid w:val="007463D8"/>
    <w:pPr>
      <w:spacing w:after="60"/>
      <w:ind w:left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463D8"/>
    <w:rPr>
      <w:sz w:val="20"/>
    </w:rPr>
  </w:style>
  <w:style w:type="character" w:styleId="IntenseEmphasis">
    <w:name w:val="Intense Emphasis"/>
    <w:basedOn w:val="DefaultParagraphFont"/>
    <w:uiPriority w:val="21"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oter" Target="footer1.xml"/><Relationship Id="rId8" Type="http://schemas.openxmlformats.org/officeDocument/2006/relationships/settings" Target="settings.xml"/><Relationship Id="rId51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TPX_EMA\Root%20Folder\Configuration\Report%20Generation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customXml/itemProps4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3</TotalTime>
  <Pages>33</Pages>
  <Words>3671</Words>
  <Characters>20931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24553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1</cp:revision>
  <cp:lastPrinted>2023-03-08T20:01:00Z</cp:lastPrinted>
  <dcterms:created xsi:type="dcterms:W3CDTF">2023-03-08T19:59:00Z</dcterms:created>
  <dcterms:modified xsi:type="dcterms:W3CDTF">2023-03-08T21:34:00Z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