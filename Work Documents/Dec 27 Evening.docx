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BD2BA" w14:textId="77777777" w:rsidR="00857ECD" w:rsidRDefault="00857ECD" w:rsidP="00E57C30">
      <w:pPr>
        <w:pStyle w:val="BodyText"/>
        <w:spacing w:after="60"/>
        <w:rPr>
          <w:szCs w:val="20"/>
        </w:rPr>
      </w:pPr>
    </w:p>
    <w:p w14:paraId="459FFEC4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>Acceptance Test Data Sheets</w:t>
      </w:r>
    </w:p>
    <w:p w14:paraId="25FD6CD6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06451A19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>For</w:t>
      </w:r>
    </w:p>
    <w:p w14:paraId="2406E815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38022D8B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  <w:proofErr w:type="spellStart"/>
      <w:r w:rsidRPr="00857ECD">
        <w:rPr>
          <w:sz w:val="28"/>
          <w:szCs w:val="28"/>
        </w:rPr>
        <w:t>Skyryse</w:t>
      </w:r>
      <w:proofErr w:type="spellEnd"/>
      <w:r w:rsidRPr="00857ECD">
        <w:rPr>
          <w:sz w:val="28"/>
          <w:szCs w:val="28"/>
        </w:rPr>
        <w:t xml:space="preserve"> Flight OS LEMA TPX 325</w:t>
      </w:r>
    </w:p>
    <w:p w14:paraId="469A0503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1DBF23ED" w14:textId="77777777" w:rsidR="005D5492" w:rsidRDefault="005D5492" w:rsidP="00857ECD">
      <w:pPr>
        <w:pStyle w:val="BodyText"/>
        <w:spacing w:after="60"/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19"/>
        <w:gridCol w:w="4151"/>
      </w:tblGrid>
      <w:tr w:rsidR="005D5492" w14:paraId="154DD179" w14:textId="77777777" w:rsidTr="005D5492">
        <w:tc>
          <w:tcPr>
            <w:tcW w:w="4675" w:type="dxa"/>
          </w:tcPr>
          <w:p w14:paraId="48D1FAC9" w14:textId="77777777" w:rsidR="005D5492" w:rsidRDefault="005D5492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LEMA Assembly Part Number</w:t>
            </w:r>
          </w:p>
        </w:tc>
        <w:tc>
          <w:tcPr>
            <w:tcW w:w="4675" w:type="dxa"/>
          </w:tcPr>
          <w:p w14:paraId="3A8ED9FF" w14:textId="77777777" w:rsidR="005D5492" w:rsidRDefault="005D5492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 Number</w:t>
            </w:r>
          </w:p>
        </w:tc>
      </w:tr>
      <w:tr w:rsidR="005D5492" w14:paraId="06F060D9" w14:textId="77777777" w:rsidTr="005D5492">
        <w:tc>
          <w:tcPr>
            <w:tcW w:w="4675" w:type="dxa"/>
          </w:tcPr>
          <w:p w14:paraId="6569CD85" w14:textId="77777777" w:rsidR="005D5492" w:rsidRDefault="005D5492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26FE5ADC" w14:textId="3F2D7936" w:rsidR="005D5492" w:rsidRDefault="005E694A" w:rsidP="005E694A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 w:rsidR="00AA2E6A">
              <w:rPr>
                <w:sz w:val="28"/>
                <w:szCs w:val="28"/>
              </w:rPr>
              <w:t>12</w:t>
            </w:r>
          </w:p>
        </w:tc>
      </w:tr>
    </w:tbl>
    <w:p w14:paraId="4EC01DC7" w14:textId="77777777" w:rsidR="005D5492" w:rsidRDefault="005D5492" w:rsidP="00857ECD">
      <w:pPr>
        <w:pStyle w:val="BodyText"/>
        <w:spacing w:after="60"/>
        <w:jc w:val="center"/>
        <w:rPr>
          <w:sz w:val="28"/>
          <w:szCs w:val="28"/>
        </w:rPr>
      </w:pPr>
    </w:p>
    <w:p w14:paraId="3B4336EE" w14:textId="77777777" w:rsidR="00E826BD" w:rsidRDefault="00E826BD" w:rsidP="004E3398">
      <w:pPr>
        <w:pStyle w:val="BodyText"/>
        <w:spacing w:after="60"/>
        <w:jc w:val="center"/>
        <w:rPr>
          <w:sz w:val="28"/>
          <w:szCs w:val="28"/>
        </w:rPr>
      </w:pPr>
    </w:p>
    <w:p w14:paraId="1C9F27EC" w14:textId="77777777" w:rsidR="00E826BD" w:rsidRDefault="00E826BD" w:rsidP="004E3398">
      <w:pPr>
        <w:pStyle w:val="BodyText"/>
        <w:spacing w:after="60"/>
        <w:jc w:val="center"/>
        <w:rPr>
          <w:sz w:val="28"/>
          <w:szCs w:val="28"/>
        </w:rPr>
      </w:pPr>
    </w:p>
    <w:p w14:paraId="20CB4BF3" w14:textId="77777777" w:rsid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322D5A22" w14:textId="77777777" w:rsidR="0079673B" w:rsidRDefault="0079673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E78E51" w14:textId="77777777" w:rsidR="0079673B" w:rsidRDefault="0079673B" w:rsidP="0079673B">
      <w:pPr>
        <w:pStyle w:val="BodyText"/>
        <w:spacing w:after="60"/>
        <w:ind w:left="360" w:firstLine="720"/>
        <w:rPr>
          <w:szCs w:val="20"/>
        </w:rPr>
      </w:pPr>
    </w:p>
    <w:p w14:paraId="1E4B633D" w14:textId="77777777" w:rsidR="0079673B" w:rsidRDefault="0079673B" w:rsidP="0079673B">
      <w:pPr>
        <w:pStyle w:val="BodyText"/>
        <w:spacing w:after="60"/>
        <w:ind w:left="360" w:firstLine="720"/>
        <w:rPr>
          <w:szCs w:val="20"/>
        </w:rPr>
      </w:pPr>
    </w:p>
    <w:p w14:paraId="4D2ADC46" w14:textId="77777777" w:rsidR="00857ECD" w:rsidRPr="00A57E0A" w:rsidRDefault="004D5296" w:rsidP="0079673B">
      <w:pPr>
        <w:pStyle w:val="BodyText"/>
        <w:spacing w:after="60"/>
        <w:ind w:left="360" w:firstLine="720"/>
        <w:rPr>
          <w:b/>
          <w:bCs/>
          <w:szCs w:val="20"/>
        </w:rPr>
      </w:pPr>
      <w:r>
        <w:rPr>
          <w:szCs w:val="20"/>
        </w:rPr>
        <w:t>6.1</w:t>
      </w:r>
      <w:r w:rsidR="005D5492">
        <w:rPr>
          <w:szCs w:val="20"/>
        </w:rPr>
        <w:t xml:space="preserve">. </w:t>
      </w:r>
      <w:r w:rsidR="005D5492" w:rsidRPr="00A57E0A">
        <w:rPr>
          <w:b/>
          <w:bCs/>
          <w:szCs w:val="20"/>
        </w:rPr>
        <w:t>Visual Examination of the Product</w:t>
      </w:r>
    </w:p>
    <w:p w14:paraId="00513D5B" w14:textId="77777777" w:rsidR="00571D0C" w:rsidRDefault="00571D0C" w:rsidP="005D5492">
      <w:pPr>
        <w:pStyle w:val="BodyText"/>
        <w:spacing w:after="60"/>
        <w:rPr>
          <w:szCs w:val="20"/>
        </w:rPr>
      </w:pPr>
    </w:p>
    <w:p w14:paraId="47AB69F4" w14:textId="7F24A3B8" w:rsidR="00571D0C" w:rsidRDefault="00571D0C" w:rsidP="005D5492">
      <w:pPr>
        <w:pStyle w:val="BodyText"/>
        <w:spacing w:after="60"/>
        <w:rPr>
          <w:szCs w:val="20"/>
        </w:rPr>
      </w:pPr>
      <w:bookmarkStart w:id="0" w:name="_Hlk122079207"/>
      <w:r>
        <w:rPr>
          <w:szCs w:val="20"/>
        </w:rPr>
        <w:t xml:space="preserve">UUT conforms to the requirements of paragraph </w:t>
      </w:r>
      <w:r w:rsidR="00E0735B">
        <w:rPr>
          <w:szCs w:val="20"/>
        </w:rPr>
        <w:t>6.1</w:t>
      </w:r>
      <w:r>
        <w:rPr>
          <w:szCs w:val="20"/>
        </w:rPr>
        <w:t xml:space="preserve">  </w:t>
      </w:r>
      <w:r w:rsidR="00F15EFD">
        <w:rPr>
          <w:szCs w:val="20"/>
        </w:rPr>
        <w:t xml:space="preserve">    </w:t>
      </w:r>
      <w:r>
        <w:rPr>
          <w:szCs w:val="20"/>
        </w:rPr>
        <w:t xml:space="preserve">                  </w:t>
      </w:r>
      <w:r w:rsidR="00AA2E6A">
        <w:rPr>
          <w:szCs w:val="20"/>
        </w:rPr>
        <w:t>Unhandled Type: Void</w:t>
      </w:r>
    </w:p>
    <w:bookmarkEnd w:id="0"/>
    <w:p w14:paraId="160CA1B1" w14:textId="77777777" w:rsidR="00571D0C" w:rsidRDefault="00571D0C" w:rsidP="005D5492">
      <w:pPr>
        <w:pStyle w:val="BodyText"/>
        <w:spacing w:after="60"/>
        <w:rPr>
          <w:szCs w:val="20"/>
        </w:rPr>
      </w:pPr>
    </w:p>
    <w:p w14:paraId="7DA3C250" w14:textId="77777777" w:rsidR="00571D0C" w:rsidRPr="00A57E0A" w:rsidRDefault="004D5296" w:rsidP="005D5492">
      <w:pPr>
        <w:pStyle w:val="BodyText"/>
        <w:spacing w:after="60"/>
        <w:rPr>
          <w:b/>
          <w:bCs/>
          <w:szCs w:val="20"/>
        </w:rPr>
      </w:pPr>
      <w:proofErr w:type="gramStart"/>
      <w:r>
        <w:rPr>
          <w:szCs w:val="20"/>
        </w:rPr>
        <w:t>6.2</w:t>
      </w:r>
      <w:r w:rsidR="00134C4E">
        <w:rPr>
          <w:szCs w:val="20"/>
        </w:rPr>
        <w:t xml:space="preserve"> </w:t>
      </w:r>
      <w:r w:rsidR="008F4C3E">
        <w:rPr>
          <w:szCs w:val="20"/>
        </w:rPr>
        <w:t xml:space="preserve"> </w:t>
      </w:r>
      <w:r w:rsidR="00571D0C" w:rsidRPr="00A57E0A">
        <w:rPr>
          <w:b/>
          <w:bCs/>
          <w:szCs w:val="20"/>
        </w:rPr>
        <w:t>Weight</w:t>
      </w:r>
      <w:proofErr w:type="gramEnd"/>
    </w:p>
    <w:p w14:paraId="0E626E0D" w14:textId="77777777" w:rsidR="00463DD7" w:rsidRDefault="00463DD7" w:rsidP="005D5492">
      <w:pPr>
        <w:pStyle w:val="BodyText"/>
        <w:spacing w:after="60"/>
        <w:rPr>
          <w:szCs w:val="20"/>
        </w:rPr>
      </w:pPr>
    </w:p>
    <w:p w14:paraId="7124AD48" w14:textId="6A2765B6" w:rsidR="00463DD7" w:rsidRDefault="00463DD7" w:rsidP="005D5492">
      <w:pPr>
        <w:pStyle w:val="BodyText"/>
        <w:spacing w:after="60"/>
        <w:rPr>
          <w:szCs w:val="20"/>
        </w:rPr>
      </w:pPr>
      <w:r>
        <w:rPr>
          <w:szCs w:val="20"/>
        </w:rPr>
        <w:t xml:space="preserve">UUT weight should not exceed </w:t>
      </w:r>
      <w:r w:rsidR="00830324">
        <w:rPr>
          <w:szCs w:val="20"/>
        </w:rPr>
        <w:t xml:space="preserve">10 </w:t>
      </w:r>
      <w:proofErr w:type="spellStart"/>
      <w:r>
        <w:rPr>
          <w:szCs w:val="20"/>
        </w:rPr>
        <w:t>lbs</w:t>
      </w:r>
      <w:proofErr w:type="spellEnd"/>
      <w:r w:rsidR="00F15EFD">
        <w:rPr>
          <w:szCs w:val="20"/>
        </w:rPr>
        <w:t xml:space="preserve">                       actual weight</w:t>
      </w:r>
      <w:r w:rsidR="00A9480E">
        <w:rPr>
          <w:szCs w:val="20"/>
        </w:rPr>
        <w:t xml:space="preserve">    </w:t>
      </w:r>
      <w:r w:rsidR="00AA2E6A">
        <w:rPr>
          <w:szCs w:val="20"/>
        </w:rPr>
        <w:t>Unhandled Type: Void</w:t>
      </w:r>
      <w:r w:rsidR="00E0735B">
        <w:rPr>
          <w:szCs w:val="20"/>
        </w:rPr>
        <w:t xml:space="preserve">   </w:t>
      </w:r>
      <w:proofErr w:type="spellStart"/>
      <w:r w:rsidR="00F15EFD">
        <w:rPr>
          <w:szCs w:val="20"/>
        </w:rPr>
        <w:t>lbs</w:t>
      </w:r>
      <w:proofErr w:type="spellEnd"/>
      <w:r w:rsidR="00F15EFD">
        <w:rPr>
          <w:szCs w:val="20"/>
        </w:rPr>
        <w:t xml:space="preserve">                            </w:t>
      </w:r>
    </w:p>
    <w:p w14:paraId="271884B7" w14:textId="77777777" w:rsidR="00463DD7" w:rsidRDefault="00463DD7" w:rsidP="005D5492">
      <w:pPr>
        <w:pStyle w:val="BodyText"/>
        <w:spacing w:after="60"/>
        <w:rPr>
          <w:szCs w:val="20"/>
        </w:rPr>
      </w:pPr>
    </w:p>
    <w:p w14:paraId="72A82723" w14:textId="77777777" w:rsidR="00463DD7" w:rsidRPr="00A57E0A" w:rsidRDefault="004D5296" w:rsidP="005D5492">
      <w:pPr>
        <w:pStyle w:val="BodyText"/>
        <w:spacing w:after="60"/>
        <w:rPr>
          <w:b/>
          <w:bCs/>
          <w:szCs w:val="20"/>
        </w:rPr>
      </w:pPr>
      <w:r>
        <w:rPr>
          <w:b/>
          <w:bCs/>
          <w:szCs w:val="20"/>
        </w:rPr>
        <w:t xml:space="preserve">6.3 </w:t>
      </w:r>
      <w:r w:rsidR="00463DD7" w:rsidRPr="00A57E0A">
        <w:rPr>
          <w:b/>
          <w:bCs/>
          <w:szCs w:val="20"/>
        </w:rPr>
        <w:t>Bonding</w:t>
      </w:r>
    </w:p>
    <w:p w14:paraId="37F24E92" w14:textId="77777777" w:rsidR="00463DD7" w:rsidRDefault="00463DD7" w:rsidP="005D5492">
      <w:pPr>
        <w:pStyle w:val="BodyText"/>
        <w:spacing w:after="60"/>
        <w:rPr>
          <w:szCs w:val="20"/>
        </w:rPr>
      </w:pPr>
    </w:p>
    <w:p w14:paraId="65BCFD65" w14:textId="77777777" w:rsidR="008F4C3E" w:rsidRDefault="008F4C3E" w:rsidP="005D5492">
      <w:pPr>
        <w:pStyle w:val="BodyText"/>
        <w:spacing w:after="60"/>
        <w:rPr>
          <w:szCs w:val="20"/>
        </w:rPr>
      </w:pPr>
      <w:r>
        <w:rPr>
          <w:szCs w:val="20"/>
        </w:rPr>
        <w:t xml:space="preserve">Bonding resistance </w:t>
      </w:r>
    </w:p>
    <w:p w14:paraId="1E51FB0A" w14:textId="77777777" w:rsidR="00D41D6A" w:rsidRPr="00D41D6A" w:rsidRDefault="00D41D6A" w:rsidP="00D41D6A">
      <w:pPr>
        <w:pStyle w:val="BodyText"/>
        <w:tabs>
          <w:tab w:val="left" w:pos="2153"/>
        </w:tabs>
        <w:spacing w:after="60"/>
        <w:ind w:left="0"/>
        <w:rPr>
          <w:b/>
          <w:bCs/>
          <w:color w:val="F3533F" w:themeColor="accent6"/>
          <w:u w:val="single"/>
        </w:rPr>
      </w:pPr>
      <w:r w:rsidRPr="00D41D6A">
        <w:rPr>
          <w:b/>
          <w:bCs/>
          <w:color w:val="F3533F" w:themeColor="accent6"/>
          <w:u w:val="single"/>
        </w:rPr>
        <w:t>&lt;INSERT TABLE&gt;</w:t>
      </w:r>
      <w:r w:rsidRPr="00D41D6A">
        <w:rPr>
          <w:b/>
          <w:bCs/>
          <w:color w:val="F3533F" w:themeColor="accent6"/>
          <w:u w:val="single"/>
        </w:rPr>
        <w:tab/>
      </w:r>
    </w:p>
    <w:p w14:paraId="4A185EF6" w14:textId="77777777" w:rsidR="00D36A9E" w:rsidRDefault="00D36A9E" w:rsidP="005D5492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54"/>
        <w:gridCol w:w="1616"/>
        <w:gridCol w:w="1616"/>
        <w:gridCol w:w="1692"/>
        <w:gridCol w:w="1692"/>
      </w:tblGrid>
      <w:tr w:rsidR="0060056A" w:rsidRPr="00CF01D2" w14:paraId="4F12B65D" w14:textId="77777777" w:rsidTr="0060056A">
        <w:tc>
          <w:tcPr>
            <w:tcW w:w="1654" w:type="dxa"/>
          </w:tcPr>
          <w:p w14:paraId="23FFE347" w14:textId="77777777" w:rsidR="0060056A" w:rsidRPr="00CF01D2" w:rsidRDefault="0060056A" w:rsidP="0060056A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  <w:tc>
          <w:tcPr>
            <w:tcW w:w="1616" w:type="dxa"/>
          </w:tcPr>
          <w:p w14:paraId="2ABEE174" w14:textId="77777777" w:rsidR="0060056A" w:rsidRPr="00CF01D2" w:rsidRDefault="0060056A" w:rsidP="0060056A">
            <w:pPr>
              <w:pStyle w:val="BodyText"/>
              <w:spacing w:after="60"/>
              <w:ind w:left="0"/>
              <w:jc w:val="center"/>
              <w:rPr>
                <w:b/>
                <w:bCs/>
                <w:color w:val="F3866C" w:themeColor="accent4"/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1616" w:type="dxa"/>
          </w:tcPr>
          <w:p w14:paraId="77DBDDA1" w14:textId="77777777" w:rsidR="0060056A" w:rsidRPr="00CF01D2" w:rsidRDefault="0060056A" w:rsidP="0060056A">
            <w:pPr>
              <w:pStyle w:val="BodyText"/>
              <w:spacing w:after="60"/>
              <w:ind w:left="0"/>
              <w:jc w:val="center"/>
              <w:rPr>
                <w:b/>
                <w:bCs/>
                <w:color w:val="F3866C" w:themeColor="accent4"/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692" w:type="dxa"/>
          </w:tcPr>
          <w:p w14:paraId="48D2560F" w14:textId="77777777" w:rsidR="0060056A" w:rsidRPr="00CF01D2" w:rsidRDefault="0060056A" w:rsidP="0060056A">
            <w:pPr>
              <w:pStyle w:val="BodyText"/>
              <w:spacing w:after="60"/>
              <w:ind w:left="0"/>
              <w:jc w:val="center"/>
              <w:rPr>
                <w:b/>
                <w:bCs/>
                <w:color w:val="F3866C" w:themeColor="accent4"/>
                <w:szCs w:val="20"/>
              </w:rPr>
            </w:pPr>
            <w:r w:rsidRPr="00CF01D2">
              <w:rPr>
                <w:b/>
                <w:bCs/>
                <w:color w:val="F3866C" w:themeColor="accent4"/>
                <w:szCs w:val="20"/>
              </w:rPr>
              <w:t>Simplex</w:t>
            </w:r>
          </w:p>
        </w:tc>
        <w:tc>
          <w:tcPr>
            <w:tcW w:w="1692" w:type="dxa"/>
          </w:tcPr>
          <w:p w14:paraId="483C5EEE" w14:textId="77777777" w:rsidR="0060056A" w:rsidRPr="00CF01D2" w:rsidRDefault="0060056A" w:rsidP="0060056A">
            <w:pPr>
              <w:pStyle w:val="BodyText"/>
              <w:spacing w:after="60"/>
              <w:ind w:left="0"/>
              <w:jc w:val="center"/>
              <w:rPr>
                <w:b/>
                <w:bCs/>
                <w:color w:val="F3866C" w:themeColor="accent4"/>
                <w:szCs w:val="20"/>
              </w:rPr>
            </w:pPr>
            <w:r w:rsidRPr="00CF01D2">
              <w:rPr>
                <w:b/>
                <w:bCs/>
                <w:color w:val="F3866C" w:themeColor="accent4"/>
                <w:szCs w:val="20"/>
              </w:rPr>
              <w:t>Duplex</w:t>
            </w:r>
          </w:p>
        </w:tc>
      </w:tr>
      <w:tr w:rsidR="0060056A" w:rsidRPr="00CF01D2" w14:paraId="4D1229A0" w14:textId="77777777" w:rsidTr="0060056A">
        <w:tc>
          <w:tcPr>
            <w:tcW w:w="1654" w:type="dxa"/>
          </w:tcPr>
          <w:p w14:paraId="1BEAE8D3" w14:textId="77777777" w:rsidR="0060056A" w:rsidRPr="00CF01D2" w:rsidRDefault="0060056A" w:rsidP="0060056A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  <w:tc>
          <w:tcPr>
            <w:tcW w:w="1616" w:type="dxa"/>
          </w:tcPr>
          <w:p w14:paraId="1DF2B4BB" w14:textId="77777777" w:rsidR="0060056A" w:rsidRPr="00CF01D2" w:rsidRDefault="0060056A" w:rsidP="0060056A">
            <w:pPr>
              <w:pStyle w:val="BodyText"/>
              <w:spacing w:after="60"/>
              <w:ind w:left="0"/>
              <w:jc w:val="center"/>
              <w:rPr>
                <w:color w:val="F3866C" w:themeColor="accent4"/>
                <w:szCs w:val="20"/>
              </w:rPr>
            </w:pPr>
            <w:r w:rsidRPr="00CF01D2">
              <w:rPr>
                <w:color w:val="F3866C" w:themeColor="accent4"/>
                <w:szCs w:val="20"/>
              </w:rPr>
              <w:t>(</w:t>
            </w:r>
            <w:proofErr w:type="spellStart"/>
            <w:r w:rsidRPr="00CF01D2">
              <w:rPr>
                <w:color w:val="F3866C" w:themeColor="accent4"/>
                <w:szCs w:val="20"/>
              </w:rPr>
              <w:t>mOhms</w:t>
            </w:r>
            <w:proofErr w:type="spellEnd"/>
            <w:r w:rsidRPr="00CF01D2">
              <w:rPr>
                <w:color w:val="F3866C" w:themeColor="accent4"/>
                <w:szCs w:val="20"/>
              </w:rPr>
              <w:t>)</w:t>
            </w:r>
          </w:p>
        </w:tc>
        <w:tc>
          <w:tcPr>
            <w:tcW w:w="1616" w:type="dxa"/>
          </w:tcPr>
          <w:p w14:paraId="030C27C1" w14:textId="77777777" w:rsidR="0060056A" w:rsidRPr="00CF01D2" w:rsidRDefault="0060056A" w:rsidP="0060056A">
            <w:pPr>
              <w:pStyle w:val="BodyText"/>
              <w:spacing w:after="60"/>
              <w:ind w:left="0"/>
              <w:jc w:val="center"/>
              <w:rPr>
                <w:color w:val="F3866C" w:themeColor="accent4"/>
                <w:szCs w:val="20"/>
              </w:rPr>
            </w:pPr>
            <w:r w:rsidRPr="00CF01D2">
              <w:rPr>
                <w:color w:val="F3866C" w:themeColor="accent4"/>
                <w:szCs w:val="20"/>
              </w:rPr>
              <w:t>(</w:t>
            </w:r>
            <w:proofErr w:type="spellStart"/>
            <w:r w:rsidRPr="00CF01D2">
              <w:rPr>
                <w:color w:val="F3866C" w:themeColor="accent4"/>
                <w:szCs w:val="20"/>
              </w:rPr>
              <w:t>mOhms</w:t>
            </w:r>
            <w:proofErr w:type="spellEnd"/>
            <w:r w:rsidRPr="00CF01D2">
              <w:rPr>
                <w:color w:val="F3866C" w:themeColor="accent4"/>
                <w:szCs w:val="20"/>
              </w:rPr>
              <w:t>)</w:t>
            </w:r>
          </w:p>
        </w:tc>
        <w:tc>
          <w:tcPr>
            <w:tcW w:w="1692" w:type="dxa"/>
          </w:tcPr>
          <w:p w14:paraId="045DC4F9" w14:textId="77777777" w:rsidR="0060056A" w:rsidRPr="00CF01D2" w:rsidRDefault="0060056A" w:rsidP="0060056A">
            <w:pPr>
              <w:pStyle w:val="BodyText"/>
              <w:spacing w:after="60"/>
              <w:ind w:left="0"/>
              <w:jc w:val="center"/>
              <w:rPr>
                <w:color w:val="F3866C" w:themeColor="accent4"/>
                <w:szCs w:val="20"/>
              </w:rPr>
            </w:pPr>
            <w:r w:rsidRPr="00CF01D2">
              <w:rPr>
                <w:color w:val="F3866C" w:themeColor="accent4"/>
                <w:szCs w:val="20"/>
              </w:rPr>
              <w:t>(</w:t>
            </w:r>
            <w:proofErr w:type="spellStart"/>
            <w:r w:rsidRPr="00CF01D2">
              <w:rPr>
                <w:color w:val="F3866C" w:themeColor="accent4"/>
                <w:szCs w:val="20"/>
              </w:rPr>
              <w:t>mOhms</w:t>
            </w:r>
            <w:proofErr w:type="spellEnd"/>
            <w:r w:rsidRPr="00CF01D2">
              <w:rPr>
                <w:color w:val="F3866C" w:themeColor="accent4"/>
                <w:szCs w:val="20"/>
              </w:rPr>
              <w:t>)</w:t>
            </w:r>
          </w:p>
        </w:tc>
        <w:tc>
          <w:tcPr>
            <w:tcW w:w="1692" w:type="dxa"/>
          </w:tcPr>
          <w:p w14:paraId="1C5A3E3B" w14:textId="77777777" w:rsidR="0060056A" w:rsidRPr="00CF01D2" w:rsidRDefault="0060056A" w:rsidP="0060056A">
            <w:pPr>
              <w:pStyle w:val="BodyText"/>
              <w:spacing w:after="60"/>
              <w:ind w:left="0"/>
              <w:jc w:val="center"/>
              <w:rPr>
                <w:color w:val="F3866C" w:themeColor="accent4"/>
                <w:szCs w:val="20"/>
              </w:rPr>
            </w:pPr>
            <w:r w:rsidRPr="00CF01D2">
              <w:rPr>
                <w:color w:val="F3866C" w:themeColor="accent4"/>
                <w:szCs w:val="20"/>
              </w:rPr>
              <w:t>(</w:t>
            </w:r>
            <w:proofErr w:type="spellStart"/>
            <w:r w:rsidRPr="00CF01D2">
              <w:rPr>
                <w:color w:val="F3866C" w:themeColor="accent4"/>
                <w:szCs w:val="20"/>
              </w:rPr>
              <w:t>mOhms</w:t>
            </w:r>
            <w:proofErr w:type="spellEnd"/>
            <w:r w:rsidRPr="00CF01D2">
              <w:rPr>
                <w:color w:val="F3866C" w:themeColor="accent4"/>
                <w:szCs w:val="20"/>
              </w:rPr>
              <w:t>)</w:t>
            </w:r>
          </w:p>
        </w:tc>
      </w:tr>
      <w:tr w:rsidR="0060056A" w:rsidRPr="00CF01D2" w14:paraId="4961B7E4" w14:textId="77777777" w:rsidTr="0060056A">
        <w:tc>
          <w:tcPr>
            <w:tcW w:w="1654" w:type="dxa"/>
          </w:tcPr>
          <w:p w14:paraId="4CD3C5AA" w14:textId="77777777" w:rsidR="0060056A" w:rsidRPr="00CF01D2" w:rsidRDefault="006005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  <w:r w:rsidRPr="00CF01D2">
              <w:rPr>
                <w:color w:val="F3866C" w:themeColor="accent4"/>
                <w:szCs w:val="20"/>
              </w:rPr>
              <w:t>Motor End Cap</w:t>
            </w:r>
            <w:r>
              <w:rPr>
                <w:color w:val="F3866C" w:themeColor="accent4"/>
                <w:szCs w:val="20"/>
              </w:rPr>
              <w:t xml:space="preserve"> </w:t>
            </w:r>
            <w:bookmarkStart w:id="1" w:name="_Hlk123042262"/>
            <w:r>
              <w:rPr>
                <w:color w:val="F3866C" w:themeColor="accent4"/>
                <w:szCs w:val="20"/>
              </w:rPr>
              <w:t xml:space="preserve">is </w:t>
            </w:r>
            <w:r>
              <w:rPr>
                <w:rFonts w:cstheme="minorHAnsi"/>
                <w:color w:val="F3866C" w:themeColor="accent4"/>
                <w:szCs w:val="20"/>
              </w:rPr>
              <w:t xml:space="preserve">≤ </w:t>
            </w:r>
            <w:r>
              <w:rPr>
                <w:color w:val="F3866C" w:themeColor="accent4"/>
                <w:szCs w:val="20"/>
              </w:rPr>
              <w:t xml:space="preserve">2.5 </w:t>
            </w:r>
            <w:proofErr w:type="spellStart"/>
            <w:r>
              <w:rPr>
                <w:color w:val="F3866C" w:themeColor="accent4"/>
                <w:szCs w:val="20"/>
              </w:rPr>
              <w:t>milliOhm</w:t>
            </w:r>
            <w:bookmarkEnd w:id="1"/>
            <w:proofErr w:type="spellEnd"/>
          </w:p>
        </w:tc>
        <w:tc>
          <w:tcPr>
            <w:tcW w:w="1616" w:type="dxa"/>
          </w:tcPr>
          <w:p w14:paraId="7352E784" w14:textId="1E405B57" w:rsidR="0060056A" w:rsidRPr="00CF01D2" w:rsidRDefault="00AA2E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  <w:r>
              <w:rPr>
                <w:color w:val="F3866C" w:themeColor="accent4"/>
                <w:szCs w:val="20"/>
              </w:rPr>
              <w:t xml:space="preserve">2.500000 </w:t>
            </w:r>
            <w:proofErr w:type="spellStart"/>
            <w:r>
              <w:rPr>
                <w:color w:val="F3866C" w:themeColor="accent4"/>
                <w:szCs w:val="20"/>
              </w:rPr>
              <w:t>mOhms</w:t>
            </w:r>
            <w:proofErr w:type="spellEnd"/>
          </w:p>
        </w:tc>
        <w:tc>
          <w:tcPr>
            <w:tcW w:w="1616" w:type="dxa"/>
          </w:tcPr>
          <w:p w14:paraId="4E88AE36" w14:textId="25FCEBED" w:rsidR="0060056A" w:rsidRPr="00CF01D2" w:rsidRDefault="00AA2E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  <w:r>
              <w:rPr>
                <w:color w:val="F3866C" w:themeColor="accent4"/>
                <w:szCs w:val="20"/>
              </w:rPr>
              <w:t xml:space="preserve">0.500000 </w:t>
            </w:r>
            <w:proofErr w:type="spellStart"/>
            <w:r>
              <w:rPr>
                <w:color w:val="F3866C" w:themeColor="accent4"/>
                <w:szCs w:val="20"/>
              </w:rPr>
              <w:t>mOhms</w:t>
            </w:r>
            <w:proofErr w:type="spellEnd"/>
          </w:p>
        </w:tc>
        <w:tc>
          <w:tcPr>
            <w:tcW w:w="1692" w:type="dxa"/>
          </w:tcPr>
          <w:p w14:paraId="6C901FD0" w14:textId="72F3BC56" w:rsidR="0060056A" w:rsidRPr="00CF01D2" w:rsidRDefault="00AA2E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  <w:r>
              <w:rPr>
                <w:color w:val="F3866C" w:themeColor="accent4"/>
                <w:szCs w:val="20"/>
              </w:rPr>
              <w:t xml:space="preserve">0.000000 </w:t>
            </w:r>
            <w:proofErr w:type="spellStart"/>
            <w:r>
              <w:rPr>
                <w:color w:val="F3866C" w:themeColor="accent4"/>
                <w:szCs w:val="20"/>
              </w:rPr>
              <w:t>mOhms</w:t>
            </w:r>
            <w:proofErr w:type="spellEnd"/>
          </w:p>
        </w:tc>
        <w:tc>
          <w:tcPr>
            <w:tcW w:w="1692" w:type="dxa"/>
          </w:tcPr>
          <w:p w14:paraId="7021525D" w14:textId="77777777" w:rsidR="0060056A" w:rsidRPr="00CF01D2" w:rsidRDefault="006005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</w:tr>
      <w:tr w:rsidR="0060056A" w:rsidRPr="00CF01D2" w14:paraId="50375877" w14:textId="77777777" w:rsidTr="0060056A">
        <w:tc>
          <w:tcPr>
            <w:tcW w:w="1654" w:type="dxa"/>
          </w:tcPr>
          <w:p w14:paraId="44D87447" w14:textId="77777777" w:rsidR="0060056A" w:rsidRDefault="006005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  <w:r w:rsidRPr="00CF01D2">
              <w:rPr>
                <w:color w:val="F3866C" w:themeColor="accent4"/>
                <w:szCs w:val="20"/>
              </w:rPr>
              <w:t>Solenoid housing</w:t>
            </w:r>
          </w:p>
          <w:p w14:paraId="3EF1A873" w14:textId="77777777" w:rsidR="0060056A" w:rsidRPr="00CF01D2" w:rsidRDefault="006005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  <w:r>
              <w:rPr>
                <w:color w:val="F3866C" w:themeColor="accent4"/>
                <w:szCs w:val="20"/>
              </w:rPr>
              <w:t xml:space="preserve">is </w:t>
            </w:r>
            <w:r>
              <w:rPr>
                <w:rFonts w:cstheme="minorHAnsi"/>
                <w:color w:val="F3866C" w:themeColor="accent4"/>
                <w:szCs w:val="20"/>
              </w:rPr>
              <w:t xml:space="preserve">≤ </w:t>
            </w:r>
            <w:r>
              <w:rPr>
                <w:color w:val="F3866C" w:themeColor="accent4"/>
                <w:szCs w:val="20"/>
              </w:rPr>
              <w:t xml:space="preserve">2.5 </w:t>
            </w:r>
            <w:proofErr w:type="spellStart"/>
            <w:r>
              <w:rPr>
                <w:color w:val="F3866C" w:themeColor="accent4"/>
                <w:szCs w:val="20"/>
              </w:rPr>
              <w:t>milliOhm</w:t>
            </w:r>
            <w:proofErr w:type="spellEnd"/>
          </w:p>
        </w:tc>
        <w:tc>
          <w:tcPr>
            <w:tcW w:w="1616" w:type="dxa"/>
          </w:tcPr>
          <w:p w14:paraId="57D829C1" w14:textId="21A12F7F" w:rsidR="0060056A" w:rsidRPr="00CF01D2" w:rsidRDefault="00AA2E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  <w:r>
              <w:rPr>
                <w:color w:val="F3866C" w:themeColor="accent4"/>
                <w:szCs w:val="20"/>
              </w:rPr>
              <w:t xml:space="preserve">2.500000 </w:t>
            </w:r>
            <w:proofErr w:type="spellStart"/>
            <w:r>
              <w:rPr>
                <w:color w:val="F3866C" w:themeColor="accent4"/>
                <w:szCs w:val="20"/>
              </w:rPr>
              <w:t>mOhms</w:t>
            </w:r>
            <w:proofErr w:type="spellEnd"/>
          </w:p>
        </w:tc>
        <w:tc>
          <w:tcPr>
            <w:tcW w:w="1616" w:type="dxa"/>
          </w:tcPr>
          <w:p w14:paraId="1AC6B31F" w14:textId="3FA7D6B4" w:rsidR="0060056A" w:rsidRPr="00CF01D2" w:rsidRDefault="00AA2E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  <w:r>
              <w:rPr>
                <w:color w:val="F3866C" w:themeColor="accent4"/>
                <w:szCs w:val="20"/>
              </w:rPr>
              <w:t xml:space="preserve">0.500000 </w:t>
            </w:r>
            <w:proofErr w:type="spellStart"/>
            <w:r>
              <w:rPr>
                <w:color w:val="F3866C" w:themeColor="accent4"/>
                <w:szCs w:val="20"/>
              </w:rPr>
              <w:t>mOhms</w:t>
            </w:r>
            <w:proofErr w:type="spellEnd"/>
          </w:p>
        </w:tc>
        <w:tc>
          <w:tcPr>
            <w:tcW w:w="1692" w:type="dxa"/>
          </w:tcPr>
          <w:p w14:paraId="53D27637" w14:textId="6F8CDB8E" w:rsidR="0060056A" w:rsidRPr="00CF01D2" w:rsidRDefault="00AA2E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  <w:r>
              <w:rPr>
                <w:color w:val="F3866C" w:themeColor="accent4"/>
                <w:szCs w:val="20"/>
              </w:rPr>
              <w:t xml:space="preserve">0.000000 </w:t>
            </w:r>
            <w:proofErr w:type="spellStart"/>
            <w:r>
              <w:rPr>
                <w:color w:val="F3866C" w:themeColor="accent4"/>
                <w:szCs w:val="20"/>
              </w:rPr>
              <w:t>mOhms</w:t>
            </w:r>
            <w:proofErr w:type="spellEnd"/>
          </w:p>
        </w:tc>
        <w:tc>
          <w:tcPr>
            <w:tcW w:w="1692" w:type="dxa"/>
          </w:tcPr>
          <w:p w14:paraId="4C0E0089" w14:textId="77777777" w:rsidR="0060056A" w:rsidRPr="00CF01D2" w:rsidRDefault="006005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</w:tr>
      <w:tr w:rsidR="0060056A" w:rsidRPr="00CF01D2" w14:paraId="10C2C1F5" w14:textId="77777777" w:rsidTr="0060056A">
        <w:tc>
          <w:tcPr>
            <w:tcW w:w="1654" w:type="dxa"/>
          </w:tcPr>
          <w:p w14:paraId="7649BF1E" w14:textId="77777777" w:rsidR="0060056A" w:rsidRDefault="006005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  <w:r w:rsidRPr="00CF01D2">
              <w:rPr>
                <w:color w:val="F3866C" w:themeColor="accent4"/>
                <w:szCs w:val="20"/>
              </w:rPr>
              <w:t>Encoder cover</w:t>
            </w:r>
          </w:p>
          <w:p w14:paraId="0635E5B3" w14:textId="77777777" w:rsidR="0060056A" w:rsidRPr="00CF01D2" w:rsidRDefault="006005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  <w:r>
              <w:rPr>
                <w:color w:val="F3866C" w:themeColor="accent4"/>
                <w:szCs w:val="20"/>
              </w:rPr>
              <w:t xml:space="preserve">is </w:t>
            </w:r>
            <w:r>
              <w:rPr>
                <w:rFonts w:cstheme="minorHAnsi"/>
                <w:color w:val="F3866C" w:themeColor="accent4"/>
                <w:szCs w:val="20"/>
              </w:rPr>
              <w:t xml:space="preserve">≤ </w:t>
            </w:r>
            <w:r>
              <w:rPr>
                <w:color w:val="F3866C" w:themeColor="accent4"/>
                <w:szCs w:val="20"/>
              </w:rPr>
              <w:t xml:space="preserve">2.5 </w:t>
            </w:r>
            <w:proofErr w:type="spellStart"/>
            <w:r>
              <w:rPr>
                <w:color w:val="F3866C" w:themeColor="accent4"/>
                <w:szCs w:val="20"/>
              </w:rPr>
              <w:t>milliOhm</w:t>
            </w:r>
            <w:proofErr w:type="spellEnd"/>
          </w:p>
        </w:tc>
        <w:tc>
          <w:tcPr>
            <w:tcW w:w="1616" w:type="dxa"/>
          </w:tcPr>
          <w:p w14:paraId="5CB9CAFC" w14:textId="15D8269E" w:rsidR="0060056A" w:rsidRPr="00CF01D2" w:rsidRDefault="00AA2E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  <w:r>
              <w:rPr>
                <w:color w:val="F3866C" w:themeColor="accent4"/>
                <w:szCs w:val="20"/>
              </w:rPr>
              <w:t xml:space="preserve">2.500000 </w:t>
            </w:r>
            <w:proofErr w:type="spellStart"/>
            <w:r>
              <w:rPr>
                <w:color w:val="F3866C" w:themeColor="accent4"/>
                <w:szCs w:val="20"/>
              </w:rPr>
              <w:t>mOhms</w:t>
            </w:r>
            <w:proofErr w:type="spellEnd"/>
          </w:p>
        </w:tc>
        <w:tc>
          <w:tcPr>
            <w:tcW w:w="1616" w:type="dxa"/>
          </w:tcPr>
          <w:p w14:paraId="5EACFFE9" w14:textId="204E456F" w:rsidR="0060056A" w:rsidRPr="00CF01D2" w:rsidRDefault="00AA2E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  <w:r>
              <w:rPr>
                <w:color w:val="F3866C" w:themeColor="accent4"/>
                <w:szCs w:val="20"/>
              </w:rPr>
              <w:t xml:space="preserve">0.500000 </w:t>
            </w:r>
            <w:proofErr w:type="spellStart"/>
            <w:r>
              <w:rPr>
                <w:color w:val="F3866C" w:themeColor="accent4"/>
                <w:szCs w:val="20"/>
              </w:rPr>
              <w:t>mOhms</w:t>
            </w:r>
            <w:proofErr w:type="spellEnd"/>
          </w:p>
        </w:tc>
        <w:tc>
          <w:tcPr>
            <w:tcW w:w="1692" w:type="dxa"/>
          </w:tcPr>
          <w:p w14:paraId="2DE269BC" w14:textId="75CA691F" w:rsidR="0060056A" w:rsidRPr="00CF01D2" w:rsidRDefault="00AA2E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  <w:r>
              <w:rPr>
                <w:color w:val="F3866C" w:themeColor="accent4"/>
                <w:szCs w:val="20"/>
              </w:rPr>
              <w:t xml:space="preserve">0.000000 </w:t>
            </w:r>
            <w:proofErr w:type="spellStart"/>
            <w:r>
              <w:rPr>
                <w:color w:val="F3866C" w:themeColor="accent4"/>
                <w:szCs w:val="20"/>
              </w:rPr>
              <w:t>mOhms</w:t>
            </w:r>
            <w:proofErr w:type="spellEnd"/>
          </w:p>
        </w:tc>
        <w:tc>
          <w:tcPr>
            <w:tcW w:w="1692" w:type="dxa"/>
          </w:tcPr>
          <w:p w14:paraId="61FF0DD6" w14:textId="77777777" w:rsidR="0060056A" w:rsidRPr="00CF01D2" w:rsidRDefault="006005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</w:tr>
    </w:tbl>
    <w:p w14:paraId="1A97871C" w14:textId="77777777" w:rsidR="00A909EE" w:rsidRDefault="00A909EE" w:rsidP="005D5492">
      <w:pPr>
        <w:pStyle w:val="BodyText"/>
        <w:spacing w:after="60"/>
        <w:rPr>
          <w:szCs w:val="20"/>
        </w:rPr>
      </w:pPr>
    </w:p>
    <w:p w14:paraId="4226EC01" w14:textId="77777777" w:rsidR="00A909EE" w:rsidRDefault="004D5296" w:rsidP="005D5492">
      <w:pPr>
        <w:pStyle w:val="BodyText"/>
        <w:spacing w:after="60"/>
        <w:rPr>
          <w:szCs w:val="20"/>
        </w:rPr>
      </w:pPr>
      <w:r>
        <w:rPr>
          <w:szCs w:val="20"/>
        </w:rPr>
        <w:t xml:space="preserve">6.4 </w:t>
      </w:r>
      <w:r w:rsidR="00A909EE">
        <w:rPr>
          <w:szCs w:val="20"/>
        </w:rPr>
        <w:t>Resistance and Inductance Test (motor and solenoid)</w:t>
      </w:r>
    </w:p>
    <w:p w14:paraId="6A38A9FE" w14:textId="77777777" w:rsidR="002C0E55" w:rsidRPr="00D41D6A" w:rsidRDefault="002C0E55" w:rsidP="002C0E55">
      <w:pPr>
        <w:pStyle w:val="BodyText"/>
        <w:tabs>
          <w:tab w:val="left" w:pos="2153"/>
        </w:tabs>
        <w:spacing w:after="60"/>
        <w:ind w:left="0"/>
        <w:rPr>
          <w:b/>
          <w:bCs/>
          <w:color w:val="F3533F" w:themeColor="accent6"/>
          <w:u w:val="single"/>
        </w:rPr>
      </w:pPr>
      <w:r w:rsidRPr="00D41D6A">
        <w:rPr>
          <w:b/>
          <w:bCs/>
          <w:color w:val="F3533F" w:themeColor="accent6"/>
          <w:u w:val="single"/>
        </w:rPr>
        <w:t>&lt;INSERT TABLE&gt;</w:t>
      </w:r>
      <w:r w:rsidRPr="00D41D6A">
        <w:rPr>
          <w:b/>
          <w:bCs/>
          <w:color w:val="F3533F" w:themeColor="accent6"/>
          <w:u w:val="single"/>
        </w:rPr>
        <w:tab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57"/>
        <w:gridCol w:w="1718"/>
        <w:gridCol w:w="1206"/>
        <w:gridCol w:w="1307"/>
        <w:gridCol w:w="1307"/>
        <w:gridCol w:w="1375"/>
      </w:tblGrid>
      <w:tr w:rsidR="002C0E55" w14:paraId="40CA855C" w14:textId="77777777" w:rsidTr="002C0E55">
        <w:tc>
          <w:tcPr>
            <w:tcW w:w="1593" w:type="dxa"/>
          </w:tcPr>
          <w:p w14:paraId="1ADE67FE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222" w:type="dxa"/>
          </w:tcPr>
          <w:p w14:paraId="61483245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1161" w:type="dxa"/>
          </w:tcPr>
          <w:p w14:paraId="29BD6758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388" w:type="dxa"/>
          </w:tcPr>
          <w:p w14:paraId="6232727C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J1</w:t>
            </w:r>
          </w:p>
        </w:tc>
        <w:tc>
          <w:tcPr>
            <w:tcW w:w="1388" w:type="dxa"/>
          </w:tcPr>
          <w:p w14:paraId="445EDEE1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J2</w:t>
            </w:r>
          </w:p>
        </w:tc>
        <w:tc>
          <w:tcPr>
            <w:tcW w:w="1518" w:type="dxa"/>
          </w:tcPr>
          <w:p w14:paraId="069943CB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J3</w:t>
            </w:r>
          </w:p>
        </w:tc>
      </w:tr>
      <w:tr w:rsidR="002C0E55" w14:paraId="5B59C5ED" w14:textId="77777777" w:rsidTr="002C0E55">
        <w:tc>
          <w:tcPr>
            <w:tcW w:w="1593" w:type="dxa"/>
          </w:tcPr>
          <w:p w14:paraId="346AE042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Pins </w:t>
            </w:r>
          </w:p>
        </w:tc>
        <w:tc>
          <w:tcPr>
            <w:tcW w:w="1222" w:type="dxa"/>
          </w:tcPr>
          <w:p w14:paraId="032A028C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247CE">
              <w:rPr>
                <w:szCs w:val="20"/>
              </w:rPr>
              <w:t>Resistance (Ohms)</w:t>
            </w:r>
          </w:p>
        </w:tc>
        <w:tc>
          <w:tcPr>
            <w:tcW w:w="1161" w:type="dxa"/>
          </w:tcPr>
          <w:p w14:paraId="7DB05BAB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247CE">
              <w:rPr>
                <w:szCs w:val="20"/>
              </w:rPr>
              <w:t>Resistance (Ohms)</w:t>
            </w:r>
          </w:p>
        </w:tc>
        <w:tc>
          <w:tcPr>
            <w:tcW w:w="1388" w:type="dxa"/>
          </w:tcPr>
          <w:p w14:paraId="71B9B2C5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Resistance (Ohms)</w:t>
            </w:r>
          </w:p>
        </w:tc>
        <w:tc>
          <w:tcPr>
            <w:tcW w:w="1388" w:type="dxa"/>
          </w:tcPr>
          <w:p w14:paraId="7C0C25E0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Resistance (Ohms)</w:t>
            </w:r>
          </w:p>
        </w:tc>
        <w:tc>
          <w:tcPr>
            <w:tcW w:w="1518" w:type="dxa"/>
          </w:tcPr>
          <w:p w14:paraId="7915FB62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Resistance (Ohms)</w:t>
            </w:r>
          </w:p>
        </w:tc>
      </w:tr>
      <w:tr w:rsidR="002C0E55" w14:paraId="1BD183FE" w14:textId="77777777" w:rsidTr="002C0E55">
        <w:tc>
          <w:tcPr>
            <w:tcW w:w="1593" w:type="dxa"/>
          </w:tcPr>
          <w:p w14:paraId="1E0B0185" w14:textId="77777777" w:rsidR="002C0E55" w:rsidRDefault="00613F1C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E</w:t>
            </w:r>
            <w:r w:rsidR="002C0E55">
              <w:rPr>
                <w:szCs w:val="20"/>
              </w:rPr>
              <w:t xml:space="preserve"> to </w:t>
            </w:r>
            <w:r>
              <w:rPr>
                <w:szCs w:val="20"/>
              </w:rPr>
              <w:t>F</w:t>
            </w:r>
            <w:r w:rsidR="002C0E55">
              <w:rPr>
                <w:szCs w:val="20"/>
              </w:rPr>
              <w:t xml:space="preserve"> is Ohms</w:t>
            </w:r>
          </w:p>
        </w:tc>
        <w:tc>
          <w:tcPr>
            <w:tcW w:w="1222" w:type="dxa"/>
          </w:tcPr>
          <w:p w14:paraId="27461ECA" w14:textId="1A9DAA4E" w:rsidR="002C0E55" w:rsidRDefault="00AA2E6A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0.212000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161" w:type="dxa"/>
          </w:tcPr>
          <w:p w14:paraId="4817EC32" w14:textId="2D9B4595" w:rsidR="002C0E55" w:rsidRDefault="00AA2E6A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0.021200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58CD1893" w14:textId="1380A98B" w:rsidR="002C0E55" w:rsidRDefault="00AA2E6A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4F349425" w14:textId="76D77DDD" w:rsidR="002C0E55" w:rsidRDefault="00AA2E6A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518" w:type="dxa"/>
          </w:tcPr>
          <w:p w14:paraId="2F2439FE" w14:textId="764FBAA7" w:rsidR="002C0E55" w:rsidRDefault="00AA2E6A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</w:tr>
      <w:tr w:rsidR="002C0E55" w14:paraId="4FDAF162" w14:textId="77777777" w:rsidTr="002C0E55">
        <w:tc>
          <w:tcPr>
            <w:tcW w:w="1593" w:type="dxa"/>
          </w:tcPr>
          <w:p w14:paraId="4FC15C06" w14:textId="77777777" w:rsidR="002C0E55" w:rsidRDefault="00613F1C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</w:t>
            </w:r>
            <w:r w:rsidR="002C0E55">
              <w:rPr>
                <w:szCs w:val="20"/>
              </w:rPr>
              <w:t xml:space="preserve"> to </w:t>
            </w:r>
            <w:r>
              <w:rPr>
                <w:szCs w:val="20"/>
              </w:rPr>
              <w:t>G</w:t>
            </w:r>
            <w:r w:rsidR="002C0E55">
              <w:rPr>
                <w:szCs w:val="20"/>
              </w:rPr>
              <w:t xml:space="preserve"> Ohms</w:t>
            </w:r>
          </w:p>
        </w:tc>
        <w:tc>
          <w:tcPr>
            <w:tcW w:w="1222" w:type="dxa"/>
          </w:tcPr>
          <w:p w14:paraId="47F42739" w14:textId="7E3CD30F" w:rsidR="002C0E55" w:rsidRDefault="00AA2E6A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0.212000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161" w:type="dxa"/>
          </w:tcPr>
          <w:p w14:paraId="7C9195C3" w14:textId="470FD46E" w:rsidR="002C0E55" w:rsidRDefault="00AA2E6A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0.021200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782B54CB" w14:textId="6765F85D" w:rsidR="002C0E55" w:rsidRDefault="00AA2E6A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3160F2CC" w14:textId="4DF6054A" w:rsidR="002C0E55" w:rsidRDefault="00AA2E6A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518" w:type="dxa"/>
          </w:tcPr>
          <w:p w14:paraId="6F4F4A1B" w14:textId="7235CB3C" w:rsidR="002C0E55" w:rsidRDefault="00AA2E6A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</w:tr>
      <w:tr w:rsidR="002C0E55" w14:paraId="249A0632" w14:textId="77777777" w:rsidTr="002C0E55">
        <w:tc>
          <w:tcPr>
            <w:tcW w:w="1593" w:type="dxa"/>
          </w:tcPr>
          <w:p w14:paraId="1D6B14F2" w14:textId="77777777" w:rsidR="002C0E55" w:rsidRDefault="00613F1C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G</w:t>
            </w:r>
            <w:r w:rsidR="002C0E55">
              <w:rPr>
                <w:szCs w:val="20"/>
              </w:rPr>
              <w:t xml:space="preserve"> to </w:t>
            </w:r>
            <w:r>
              <w:rPr>
                <w:szCs w:val="20"/>
              </w:rPr>
              <w:t>E</w:t>
            </w:r>
          </w:p>
        </w:tc>
        <w:tc>
          <w:tcPr>
            <w:tcW w:w="1222" w:type="dxa"/>
          </w:tcPr>
          <w:p w14:paraId="300F414F" w14:textId="04C02851" w:rsidR="002C0E55" w:rsidRDefault="00AA2E6A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0.212000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161" w:type="dxa"/>
          </w:tcPr>
          <w:p w14:paraId="544952C8" w14:textId="278AD036" w:rsidR="002C0E55" w:rsidRDefault="00AA2E6A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0.021200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1BF9AFC1" w14:textId="31EA1672" w:rsidR="002C0E55" w:rsidRDefault="00AA2E6A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54D84492" w14:textId="7C6BE575" w:rsidR="002C0E55" w:rsidRDefault="00AA2E6A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518" w:type="dxa"/>
          </w:tcPr>
          <w:p w14:paraId="07CB7D7E" w14:textId="4EA11312" w:rsidR="002C0E55" w:rsidRDefault="00AA2E6A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</w:tr>
      <w:tr w:rsidR="002C0E55" w14:paraId="54856281" w14:textId="77777777" w:rsidTr="002C0E55">
        <w:tc>
          <w:tcPr>
            <w:tcW w:w="1593" w:type="dxa"/>
          </w:tcPr>
          <w:p w14:paraId="43EC6137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 to L</w:t>
            </w:r>
          </w:p>
        </w:tc>
        <w:tc>
          <w:tcPr>
            <w:tcW w:w="1222" w:type="dxa"/>
          </w:tcPr>
          <w:p w14:paraId="5E5A4588" w14:textId="21B16910" w:rsidR="002C0E55" w:rsidRDefault="00AA2E6A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6.550000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161" w:type="dxa"/>
          </w:tcPr>
          <w:p w14:paraId="482A6858" w14:textId="2E184D93" w:rsidR="002C0E55" w:rsidRDefault="00AA2E6A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0.440000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1DF1CE10" w14:textId="7564D42B" w:rsidR="002C0E55" w:rsidRDefault="00AA2E6A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607B0A56" w14:textId="382C78AC" w:rsidR="002C0E55" w:rsidRDefault="00AA2E6A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518" w:type="dxa"/>
          </w:tcPr>
          <w:p w14:paraId="6B486CDE" w14:textId="1D1E2C7D" w:rsidR="002C0E55" w:rsidRDefault="00AA2E6A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</w:tr>
      <w:tr w:rsidR="002C0E55" w14:paraId="0903F3BF" w14:textId="77777777" w:rsidTr="002C0E55">
        <w:tc>
          <w:tcPr>
            <w:tcW w:w="1593" w:type="dxa"/>
          </w:tcPr>
          <w:p w14:paraId="1C20D166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  <w:proofErr w:type="gramStart"/>
            <w:r>
              <w:rPr>
                <w:szCs w:val="20"/>
              </w:rPr>
              <w:lastRenderedPageBreak/>
              <w:t>G,F</w:t>
            </w:r>
            <w:proofErr w:type="gramEnd"/>
            <w:r>
              <w:rPr>
                <w:szCs w:val="20"/>
              </w:rPr>
              <w:t xml:space="preserve">,E,A,L tied together to chassis grounds. Apply 500VDC </w:t>
            </w:r>
          </w:p>
        </w:tc>
        <w:tc>
          <w:tcPr>
            <w:tcW w:w="1222" w:type="dxa"/>
          </w:tcPr>
          <w:p w14:paraId="320DE410" w14:textId="7B19ACFE" w:rsidR="002C0E55" w:rsidRDefault="00AA2E6A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5000000.000000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161" w:type="dxa"/>
          </w:tcPr>
          <w:p w14:paraId="59F30185" w14:textId="251407A0" w:rsidR="002C0E55" w:rsidRDefault="00AA2E6A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5A8E1EA3" w14:textId="20EAB784" w:rsidR="002C0E55" w:rsidRDefault="00AA2E6A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193A2C75" w14:textId="3900A279" w:rsidR="002C0E55" w:rsidRDefault="00AA2E6A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518" w:type="dxa"/>
          </w:tcPr>
          <w:p w14:paraId="67C844CA" w14:textId="196AEBF6" w:rsidR="002C0E55" w:rsidRDefault="00AA2E6A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</w:tr>
    </w:tbl>
    <w:p w14:paraId="77AA8B40" w14:textId="77777777" w:rsidR="00D41D6A" w:rsidRPr="00D41D6A" w:rsidRDefault="00D41D6A" w:rsidP="00D41D6A">
      <w:pPr>
        <w:pStyle w:val="BodyText"/>
        <w:spacing w:after="60"/>
        <w:ind w:left="0" w:firstLine="720"/>
        <w:rPr>
          <w:b/>
          <w:bCs/>
          <w:color w:val="D7230D" w:themeColor="accent6" w:themeShade="BF"/>
          <w:u w:val="single"/>
        </w:rPr>
      </w:pPr>
      <w:r w:rsidRPr="00D41D6A">
        <w:rPr>
          <w:b/>
          <w:bCs/>
          <w:color w:val="D7230D" w:themeColor="accent6" w:themeShade="BF"/>
          <w:u w:val="single"/>
        </w:rPr>
        <w:t>&lt;INSERT TABLE&gt;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67"/>
        <w:gridCol w:w="1162"/>
        <w:gridCol w:w="1161"/>
        <w:gridCol w:w="1639"/>
        <w:gridCol w:w="1639"/>
        <w:gridCol w:w="1702"/>
      </w:tblGrid>
      <w:tr w:rsidR="00613F1C" w14:paraId="3F5F8A83" w14:textId="77777777" w:rsidTr="00613F1C">
        <w:tc>
          <w:tcPr>
            <w:tcW w:w="1499" w:type="dxa"/>
          </w:tcPr>
          <w:p w14:paraId="64ACFE2C" w14:textId="77777777" w:rsidR="00613F1C" w:rsidRDefault="00613F1C" w:rsidP="00613F1C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752" w:type="dxa"/>
          </w:tcPr>
          <w:p w14:paraId="5B9FDBCA" w14:textId="77777777" w:rsidR="00613F1C" w:rsidRDefault="00613F1C" w:rsidP="00613F1C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982" w:type="dxa"/>
          </w:tcPr>
          <w:p w14:paraId="1EBFAD40" w14:textId="77777777" w:rsidR="00613F1C" w:rsidRDefault="00613F1C" w:rsidP="00613F1C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639" w:type="dxa"/>
          </w:tcPr>
          <w:p w14:paraId="3A663410" w14:textId="77777777" w:rsidR="00613F1C" w:rsidRDefault="00613F1C" w:rsidP="00613F1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J1</w:t>
            </w:r>
          </w:p>
        </w:tc>
        <w:tc>
          <w:tcPr>
            <w:tcW w:w="1639" w:type="dxa"/>
          </w:tcPr>
          <w:p w14:paraId="7DE80C0C" w14:textId="77777777" w:rsidR="00613F1C" w:rsidRDefault="00613F1C" w:rsidP="00613F1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J2</w:t>
            </w:r>
          </w:p>
        </w:tc>
        <w:tc>
          <w:tcPr>
            <w:tcW w:w="1759" w:type="dxa"/>
          </w:tcPr>
          <w:p w14:paraId="4A231814" w14:textId="77777777" w:rsidR="00613F1C" w:rsidRDefault="00613F1C" w:rsidP="00613F1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J3</w:t>
            </w:r>
          </w:p>
        </w:tc>
      </w:tr>
      <w:tr w:rsidR="00613F1C" w14:paraId="0BF16248" w14:textId="77777777" w:rsidTr="00613F1C">
        <w:tc>
          <w:tcPr>
            <w:tcW w:w="1499" w:type="dxa"/>
          </w:tcPr>
          <w:p w14:paraId="4F5195DC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752" w:type="dxa"/>
          </w:tcPr>
          <w:p w14:paraId="07EF03B3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982" w:type="dxa"/>
          </w:tcPr>
          <w:p w14:paraId="776D9748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42519A45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Inductance(</w:t>
            </w:r>
            <w:proofErr w:type="spellStart"/>
            <w:r>
              <w:rPr>
                <w:szCs w:val="20"/>
              </w:rPr>
              <w:t>mH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1639" w:type="dxa"/>
          </w:tcPr>
          <w:p w14:paraId="4F981F4F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Inductance(</w:t>
            </w:r>
            <w:proofErr w:type="spellStart"/>
            <w:r>
              <w:rPr>
                <w:szCs w:val="20"/>
              </w:rPr>
              <w:t>mH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1759" w:type="dxa"/>
          </w:tcPr>
          <w:p w14:paraId="19F5F62A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Inductance(</w:t>
            </w:r>
            <w:proofErr w:type="spellStart"/>
            <w:r>
              <w:rPr>
                <w:szCs w:val="20"/>
              </w:rPr>
              <w:t>mH</w:t>
            </w:r>
            <w:proofErr w:type="spellEnd"/>
            <w:r>
              <w:rPr>
                <w:szCs w:val="20"/>
              </w:rPr>
              <w:t>)</w:t>
            </w:r>
          </w:p>
        </w:tc>
      </w:tr>
      <w:tr w:rsidR="00613F1C" w14:paraId="7CE2C922" w14:textId="77777777" w:rsidTr="00613F1C">
        <w:tc>
          <w:tcPr>
            <w:tcW w:w="1499" w:type="dxa"/>
          </w:tcPr>
          <w:p w14:paraId="46542066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E to F </w:t>
            </w:r>
          </w:p>
        </w:tc>
        <w:tc>
          <w:tcPr>
            <w:tcW w:w="752" w:type="dxa"/>
          </w:tcPr>
          <w:p w14:paraId="246BC465" w14:textId="67C781D4" w:rsidR="00613F1C" w:rsidRDefault="00AA2E6A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0.155000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982" w:type="dxa"/>
          </w:tcPr>
          <w:p w14:paraId="555A1A47" w14:textId="7836D712" w:rsidR="00613F1C" w:rsidRDefault="00AA2E6A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0.023250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639" w:type="dxa"/>
          </w:tcPr>
          <w:p w14:paraId="7CAEE97C" w14:textId="54FFA913" w:rsidR="00613F1C" w:rsidRDefault="00AA2E6A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639" w:type="dxa"/>
          </w:tcPr>
          <w:p w14:paraId="5D403620" w14:textId="6996AF5D" w:rsidR="00613F1C" w:rsidRDefault="00AA2E6A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759" w:type="dxa"/>
          </w:tcPr>
          <w:p w14:paraId="0369620A" w14:textId="36138A24" w:rsidR="00613F1C" w:rsidRDefault="00AA2E6A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</w:tr>
      <w:tr w:rsidR="00613F1C" w14:paraId="5DFE1AAF" w14:textId="77777777" w:rsidTr="00613F1C">
        <w:tc>
          <w:tcPr>
            <w:tcW w:w="1499" w:type="dxa"/>
          </w:tcPr>
          <w:p w14:paraId="234B23B3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F to </w:t>
            </w:r>
          </w:p>
        </w:tc>
        <w:tc>
          <w:tcPr>
            <w:tcW w:w="752" w:type="dxa"/>
          </w:tcPr>
          <w:p w14:paraId="14A557BB" w14:textId="5BFA7732" w:rsidR="00613F1C" w:rsidRDefault="00AA2E6A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0.155000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982" w:type="dxa"/>
          </w:tcPr>
          <w:p w14:paraId="26236246" w14:textId="0708EA1D" w:rsidR="00613F1C" w:rsidRDefault="00AA2E6A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0.023250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639" w:type="dxa"/>
          </w:tcPr>
          <w:p w14:paraId="367DD9E4" w14:textId="24FD4200" w:rsidR="00613F1C" w:rsidRDefault="00AA2E6A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639" w:type="dxa"/>
          </w:tcPr>
          <w:p w14:paraId="151CDE17" w14:textId="3BD1F8AF" w:rsidR="00613F1C" w:rsidRDefault="00AA2E6A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759" w:type="dxa"/>
          </w:tcPr>
          <w:p w14:paraId="0F80DF2A" w14:textId="5E394B20" w:rsidR="00613F1C" w:rsidRDefault="00AA2E6A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</w:tr>
      <w:tr w:rsidR="00613F1C" w14:paraId="1CF4F3F6" w14:textId="77777777" w:rsidTr="00613F1C">
        <w:tc>
          <w:tcPr>
            <w:tcW w:w="1499" w:type="dxa"/>
          </w:tcPr>
          <w:p w14:paraId="78528FE6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G to E </w:t>
            </w:r>
          </w:p>
        </w:tc>
        <w:tc>
          <w:tcPr>
            <w:tcW w:w="752" w:type="dxa"/>
          </w:tcPr>
          <w:p w14:paraId="12677314" w14:textId="48C1B1CD" w:rsidR="00613F1C" w:rsidRDefault="00AA2E6A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0.155000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982" w:type="dxa"/>
          </w:tcPr>
          <w:p w14:paraId="25B677F2" w14:textId="71BA4219" w:rsidR="00613F1C" w:rsidRDefault="00AA2E6A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0.023250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639" w:type="dxa"/>
          </w:tcPr>
          <w:p w14:paraId="642442CC" w14:textId="66D16A99" w:rsidR="00613F1C" w:rsidRDefault="00AA2E6A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639" w:type="dxa"/>
          </w:tcPr>
          <w:p w14:paraId="5E237BAD" w14:textId="12B33577" w:rsidR="00613F1C" w:rsidRDefault="00AA2E6A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759" w:type="dxa"/>
          </w:tcPr>
          <w:p w14:paraId="124C8773" w14:textId="3E745C20" w:rsidR="00613F1C" w:rsidRDefault="00AA2E6A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</w:tr>
      <w:tr w:rsidR="00613F1C" w14:paraId="423EDD91" w14:textId="77777777" w:rsidTr="00613F1C">
        <w:tc>
          <w:tcPr>
            <w:tcW w:w="1499" w:type="dxa"/>
          </w:tcPr>
          <w:p w14:paraId="7C3FEC25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A to L </w:t>
            </w:r>
          </w:p>
        </w:tc>
        <w:tc>
          <w:tcPr>
            <w:tcW w:w="752" w:type="dxa"/>
          </w:tcPr>
          <w:p w14:paraId="3B534818" w14:textId="50EA95ED" w:rsidR="00613F1C" w:rsidRDefault="00AA2E6A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22.000000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982" w:type="dxa"/>
          </w:tcPr>
          <w:p w14:paraId="050195EB" w14:textId="6A3DA1E0" w:rsidR="00613F1C" w:rsidRDefault="00AA2E6A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3.300000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639" w:type="dxa"/>
          </w:tcPr>
          <w:p w14:paraId="28E0F9A4" w14:textId="401DDCE6" w:rsidR="00613F1C" w:rsidRDefault="00AA2E6A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639" w:type="dxa"/>
          </w:tcPr>
          <w:p w14:paraId="59D5D4EE" w14:textId="4050D5EE" w:rsidR="00613F1C" w:rsidRDefault="00AA2E6A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759" w:type="dxa"/>
          </w:tcPr>
          <w:p w14:paraId="7B568BD1" w14:textId="5C5E2EE1" w:rsidR="00613F1C" w:rsidRDefault="00AA2E6A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</w:tr>
    </w:tbl>
    <w:p w14:paraId="00C6DB45" w14:textId="77777777" w:rsidR="00D41D6A" w:rsidRDefault="00D41D6A" w:rsidP="005D5492">
      <w:pPr>
        <w:pStyle w:val="BodyText"/>
        <w:spacing w:after="60"/>
        <w:rPr>
          <w:szCs w:val="20"/>
        </w:rPr>
      </w:pPr>
    </w:p>
    <w:p w14:paraId="67D6A681" w14:textId="77777777" w:rsidR="00E23FF6" w:rsidRDefault="00E23FF6" w:rsidP="00D41D6A">
      <w:pPr>
        <w:pStyle w:val="BodyText"/>
        <w:spacing w:after="60"/>
        <w:ind w:left="0"/>
        <w:rPr>
          <w:szCs w:val="20"/>
        </w:rPr>
      </w:pPr>
    </w:p>
    <w:p w14:paraId="30BE84CC" w14:textId="77777777" w:rsidR="00E23FF6" w:rsidRPr="00A57E0A" w:rsidRDefault="004D5296" w:rsidP="005D5492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 xml:space="preserve">6.5 </w:t>
      </w:r>
      <w:r w:rsidR="00E23FF6" w:rsidRPr="00A57E0A">
        <w:rPr>
          <w:b/>
          <w:bCs/>
          <w:szCs w:val="20"/>
        </w:rPr>
        <w:t>Power ON UUT Checks</w:t>
      </w:r>
    </w:p>
    <w:p w14:paraId="17F95490" w14:textId="77777777" w:rsidR="00E23FF6" w:rsidRDefault="00E23FF6" w:rsidP="005D5492">
      <w:pPr>
        <w:pStyle w:val="BodyText"/>
        <w:spacing w:after="60"/>
        <w:rPr>
          <w:szCs w:val="20"/>
        </w:rPr>
      </w:pPr>
    </w:p>
    <w:p w14:paraId="532DD29B" w14:textId="77777777" w:rsidR="00E23FF6" w:rsidRDefault="00E23FF6" w:rsidP="005D5492">
      <w:pPr>
        <w:pStyle w:val="BodyText"/>
        <w:spacing w:after="60"/>
        <w:rPr>
          <w:szCs w:val="20"/>
        </w:rPr>
      </w:pPr>
      <w:r>
        <w:rPr>
          <w:szCs w:val="20"/>
        </w:rPr>
        <w:t>Confirm all sensors are reporting nominal values</w:t>
      </w:r>
      <w:r w:rsidR="001232B8">
        <w:rPr>
          <w:szCs w:val="20"/>
        </w:rPr>
        <w:t xml:space="preserve"> and no faults reported </w:t>
      </w:r>
    </w:p>
    <w:p w14:paraId="1FF56A4A" w14:textId="77777777" w:rsidR="00E23FF6" w:rsidRDefault="00E23FF6" w:rsidP="005D5492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05"/>
        <w:gridCol w:w="2568"/>
        <w:gridCol w:w="2897"/>
      </w:tblGrid>
      <w:tr w:rsidR="00F93B5F" w14:paraId="0A0FBF81" w14:textId="77777777" w:rsidTr="00F93B5F">
        <w:tc>
          <w:tcPr>
            <w:tcW w:w="2805" w:type="dxa"/>
          </w:tcPr>
          <w:p w14:paraId="24FB5487" w14:textId="77777777" w:rsidR="00F93B5F" w:rsidRDefault="00F93B5F" w:rsidP="00F15EF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Sensor</w:t>
            </w:r>
          </w:p>
        </w:tc>
        <w:tc>
          <w:tcPr>
            <w:tcW w:w="2568" w:type="dxa"/>
          </w:tcPr>
          <w:p w14:paraId="58E688FF" w14:textId="77777777" w:rsidR="00F93B5F" w:rsidRDefault="00F93B5F" w:rsidP="00F15EF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Value</w:t>
            </w:r>
          </w:p>
        </w:tc>
        <w:tc>
          <w:tcPr>
            <w:tcW w:w="2897" w:type="dxa"/>
          </w:tcPr>
          <w:p w14:paraId="1F228331" w14:textId="77777777" w:rsidR="00F93B5F" w:rsidRDefault="00F93B5F" w:rsidP="00F15EF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93B5F" w14:paraId="4ECA7592" w14:textId="77777777" w:rsidTr="00F93B5F">
        <w:tc>
          <w:tcPr>
            <w:tcW w:w="2805" w:type="dxa"/>
          </w:tcPr>
          <w:p w14:paraId="19325D08" w14:textId="77777777" w:rsidR="00F93B5F" w:rsidRDefault="00F93B5F" w:rsidP="005D54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</w:t>
            </w:r>
          </w:p>
        </w:tc>
        <w:tc>
          <w:tcPr>
            <w:tcW w:w="2568" w:type="dxa"/>
          </w:tcPr>
          <w:p w14:paraId="3C27B2FB" w14:textId="4FBE7CD9" w:rsidR="00F93B5F" w:rsidRDefault="00AA2E6A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-0.0001</w:t>
            </w:r>
          </w:p>
        </w:tc>
        <w:tc>
          <w:tcPr>
            <w:tcW w:w="2897" w:type="dxa"/>
          </w:tcPr>
          <w:p w14:paraId="5A0A0E11" w14:textId="546AF520" w:rsidR="00F93B5F" w:rsidRDefault="00AA2E6A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9E5A87" w14:paraId="1400D03C" w14:textId="77777777" w:rsidTr="00F93B5F">
        <w:trPr>
          <w:trHeight w:val="332"/>
        </w:trPr>
        <w:tc>
          <w:tcPr>
            <w:tcW w:w="2805" w:type="dxa"/>
          </w:tcPr>
          <w:p w14:paraId="480D423F" w14:textId="77777777" w:rsidR="009E5A87" w:rsidRDefault="009E5A87" w:rsidP="009E5A8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2</w:t>
            </w:r>
          </w:p>
        </w:tc>
        <w:tc>
          <w:tcPr>
            <w:tcW w:w="2568" w:type="dxa"/>
          </w:tcPr>
          <w:p w14:paraId="3FB34D6B" w14:textId="015CC922" w:rsidR="009E5A87" w:rsidRDefault="00AA2E6A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-0.0054</w:t>
            </w:r>
          </w:p>
        </w:tc>
        <w:tc>
          <w:tcPr>
            <w:tcW w:w="2897" w:type="dxa"/>
          </w:tcPr>
          <w:p w14:paraId="5CADD63D" w14:textId="587CFE31" w:rsidR="009E5A87" w:rsidRDefault="00AA2E6A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9E5A87" w14:paraId="3E37D033" w14:textId="77777777" w:rsidTr="00F93B5F">
        <w:tc>
          <w:tcPr>
            <w:tcW w:w="2805" w:type="dxa"/>
          </w:tcPr>
          <w:p w14:paraId="7E413AC0" w14:textId="77777777" w:rsidR="009E5A87" w:rsidRDefault="009E5A87" w:rsidP="009E5A8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3</w:t>
            </w:r>
          </w:p>
        </w:tc>
        <w:tc>
          <w:tcPr>
            <w:tcW w:w="2568" w:type="dxa"/>
          </w:tcPr>
          <w:p w14:paraId="2777D75B" w14:textId="11EB2248" w:rsidR="009E5A87" w:rsidRDefault="00AA2E6A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0.0003</w:t>
            </w:r>
          </w:p>
        </w:tc>
        <w:tc>
          <w:tcPr>
            <w:tcW w:w="2897" w:type="dxa"/>
          </w:tcPr>
          <w:p w14:paraId="3B8D7E6C" w14:textId="1BD9E7CC" w:rsidR="009E5A87" w:rsidRDefault="00AA2E6A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B14E8" w14:paraId="7781A0BE" w14:textId="77777777" w:rsidTr="00F93B5F">
        <w:tc>
          <w:tcPr>
            <w:tcW w:w="2805" w:type="dxa"/>
          </w:tcPr>
          <w:p w14:paraId="7E3AFBA1" w14:textId="77777777" w:rsidR="00FB14E8" w:rsidRDefault="00FB14E8" w:rsidP="00FB14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</w:t>
            </w:r>
          </w:p>
        </w:tc>
        <w:tc>
          <w:tcPr>
            <w:tcW w:w="2568" w:type="dxa"/>
          </w:tcPr>
          <w:p w14:paraId="37D45E27" w14:textId="115E48B5" w:rsidR="00FB14E8" w:rsidRDefault="00AA2E6A" w:rsidP="00FB14E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-429</w:t>
            </w:r>
          </w:p>
        </w:tc>
        <w:tc>
          <w:tcPr>
            <w:tcW w:w="2897" w:type="dxa"/>
          </w:tcPr>
          <w:p w14:paraId="692CD203" w14:textId="21181AFC" w:rsidR="00FB14E8" w:rsidRDefault="00AA2E6A" w:rsidP="00FB14E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E5A87" w14:paraId="4C2EE83B" w14:textId="77777777" w:rsidTr="00F93B5F">
        <w:tc>
          <w:tcPr>
            <w:tcW w:w="2805" w:type="dxa"/>
          </w:tcPr>
          <w:p w14:paraId="43008931" w14:textId="77777777" w:rsidR="009E5A87" w:rsidRDefault="009E5A87" w:rsidP="009E5A8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M2</w:t>
            </w:r>
          </w:p>
        </w:tc>
        <w:tc>
          <w:tcPr>
            <w:tcW w:w="2568" w:type="dxa"/>
          </w:tcPr>
          <w:p w14:paraId="069BF37F" w14:textId="73FA79A9" w:rsidR="009E5A87" w:rsidRDefault="00AA2E6A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-703</w:t>
            </w:r>
          </w:p>
        </w:tc>
        <w:tc>
          <w:tcPr>
            <w:tcW w:w="2897" w:type="dxa"/>
          </w:tcPr>
          <w:p w14:paraId="27D908AF" w14:textId="4F4795DA" w:rsidR="009E5A87" w:rsidRDefault="00AA2E6A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E5A87" w14:paraId="2B3FD7C7" w14:textId="77777777" w:rsidTr="00F93B5F">
        <w:tc>
          <w:tcPr>
            <w:tcW w:w="2805" w:type="dxa"/>
          </w:tcPr>
          <w:p w14:paraId="3E90044A" w14:textId="77777777" w:rsidR="009E5A87" w:rsidRDefault="009E5A87" w:rsidP="009E5A8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M3</w:t>
            </w:r>
          </w:p>
        </w:tc>
        <w:tc>
          <w:tcPr>
            <w:tcW w:w="2568" w:type="dxa"/>
          </w:tcPr>
          <w:p w14:paraId="36015117" w14:textId="0BD28180" w:rsidR="009E5A87" w:rsidRDefault="00AA2E6A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-745</w:t>
            </w:r>
          </w:p>
        </w:tc>
        <w:tc>
          <w:tcPr>
            <w:tcW w:w="2897" w:type="dxa"/>
          </w:tcPr>
          <w:p w14:paraId="6B90C0C3" w14:textId="20EAF76B" w:rsidR="009E5A87" w:rsidRDefault="00AA2E6A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93B5F" w14:paraId="5FF8D60C" w14:textId="77777777" w:rsidTr="00F93B5F">
        <w:tc>
          <w:tcPr>
            <w:tcW w:w="2805" w:type="dxa"/>
          </w:tcPr>
          <w:p w14:paraId="4B45A62A" w14:textId="77777777" w:rsidR="00F93B5F" w:rsidRDefault="00F93B5F" w:rsidP="00F93B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1</w:t>
            </w:r>
          </w:p>
        </w:tc>
        <w:tc>
          <w:tcPr>
            <w:tcW w:w="2568" w:type="dxa"/>
          </w:tcPr>
          <w:p w14:paraId="4A046DED" w14:textId="5496A87E" w:rsidR="00F93B5F" w:rsidRDefault="00AA2E6A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897" w:type="dxa"/>
          </w:tcPr>
          <w:p w14:paraId="26FA00AE" w14:textId="279131C7" w:rsidR="00F93B5F" w:rsidRDefault="00AA2E6A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93B5F" w14:paraId="0F2BCB08" w14:textId="77777777" w:rsidTr="00F93B5F">
        <w:tc>
          <w:tcPr>
            <w:tcW w:w="2805" w:type="dxa"/>
          </w:tcPr>
          <w:p w14:paraId="68386518" w14:textId="77777777" w:rsidR="00F93B5F" w:rsidRDefault="00F93B5F" w:rsidP="00F93B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2</w:t>
            </w:r>
          </w:p>
        </w:tc>
        <w:tc>
          <w:tcPr>
            <w:tcW w:w="2568" w:type="dxa"/>
          </w:tcPr>
          <w:p w14:paraId="568B48A5" w14:textId="1E97B26D" w:rsidR="00F93B5F" w:rsidRDefault="00AA2E6A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897" w:type="dxa"/>
          </w:tcPr>
          <w:p w14:paraId="386ED69B" w14:textId="160C2ADA" w:rsidR="00F93B5F" w:rsidRDefault="00AA2E6A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93B5F" w14:paraId="16B83DAB" w14:textId="77777777" w:rsidTr="00F93B5F">
        <w:tc>
          <w:tcPr>
            <w:tcW w:w="2805" w:type="dxa"/>
          </w:tcPr>
          <w:p w14:paraId="1E18B9C4" w14:textId="77777777" w:rsidR="00F93B5F" w:rsidRDefault="00F93B5F" w:rsidP="00F93B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3</w:t>
            </w:r>
          </w:p>
        </w:tc>
        <w:tc>
          <w:tcPr>
            <w:tcW w:w="2568" w:type="dxa"/>
          </w:tcPr>
          <w:p w14:paraId="359B4F19" w14:textId="2B7C468F" w:rsidR="00F93B5F" w:rsidRDefault="00AA2E6A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897" w:type="dxa"/>
          </w:tcPr>
          <w:p w14:paraId="22364315" w14:textId="795D4DA4" w:rsidR="00F93B5F" w:rsidRDefault="00AA2E6A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5229613" w14:textId="77777777" w:rsidR="00E23FF6" w:rsidRDefault="00E23FF6" w:rsidP="005D5492">
      <w:pPr>
        <w:pStyle w:val="BodyText"/>
        <w:spacing w:after="60"/>
        <w:rPr>
          <w:szCs w:val="20"/>
        </w:rPr>
      </w:pPr>
    </w:p>
    <w:p w14:paraId="0AE41F49" w14:textId="77777777" w:rsidR="001232B8" w:rsidRDefault="001232B8">
      <w:pPr>
        <w:rPr>
          <w:szCs w:val="20"/>
        </w:rPr>
      </w:pPr>
      <w:r>
        <w:rPr>
          <w:szCs w:val="20"/>
        </w:rPr>
        <w:br w:type="page"/>
      </w:r>
    </w:p>
    <w:p w14:paraId="6C90F8D3" w14:textId="77777777" w:rsidR="00CF01D2" w:rsidRDefault="00CF01D2">
      <w:pPr>
        <w:rPr>
          <w:sz w:val="20"/>
          <w:szCs w:val="20"/>
        </w:rPr>
      </w:pPr>
    </w:p>
    <w:p w14:paraId="10A6B788" w14:textId="77777777" w:rsidR="001232B8" w:rsidRDefault="001232B8" w:rsidP="005D5492">
      <w:pPr>
        <w:pStyle w:val="BodyText"/>
        <w:spacing w:after="60"/>
        <w:rPr>
          <w:szCs w:val="20"/>
        </w:rPr>
      </w:pPr>
    </w:p>
    <w:p w14:paraId="66DBA011" w14:textId="77777777" w:rsidR="00CF01D2" w:rsidRPr="00CF01D2" w:rsidRDefault="00CF01D2" w:rsidP="005D5492">
      <w:pPr>
        <w:pStyle w:val="BodyText"/>
        <w:spacing w:after="60"/>
        <w:rPr>
          <w:color w:val="F3866C" w:themeColor="accent4"/>
          <w:szCs w:val="20"/>
        </w:rPr>
      </w:pPr>
      <w:r w:rsidRPr="00CF01D2">
        <w:rPr>
          <w:color w:val="F3866C" w:themeColor="accent4"/>
          <w:szCs w:val="20"/>
        </w:rPr>
        <w:t>6.6 Configure ETC???</w:t>
      </w:r>
    </w:p>
    <w:p w14:paraId="129886D8" w14:textId="77777777" w:rsidR="001232B8" w:rsidRDefault="004D5296" w:rsidP="005D5492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 xml:space="preserve">6.7 </w:t>
      </w:r>
      <w:r w:rsidR="001232B8" w:rsidRPr="00472242">
        <w:rPr>
          <w:b/>
          <w:bCs/>
          <w:sz w:val="24"/>
          <w:szCs w:val="24"/>
        </w:rPr>
        <w:t>Functional Check Out</w:t>
      </w:r>
    </w:p>
    <w:p w14:paraId="0079B7B5" w14:textId="77777777" w:rsidR="00A57E0A" w:rsidRPr="00A57E0A" w:rsidRDefault="00A57E0A" w:rsidP="005D5492">
      <w:pPr>
        <w:pStyle w:val="BodyText"/>
        <w:spacing w:after="60"/>
        <w:rPr>
          <w:b/>
          <w:bCs/>
          <w:szCs w:val="20"/>
        </w:rPr>
      </w:pPr>
    </w:p>
    <w:p w14:paraId="588946D0" w14:textId="77777777" w:rsidR="001232B8" w:rsidRDefault="00D53B8C" w:rsidP="00F15EFD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>6.7.1</w:t>
      </w:r>
      <w:r w:rsidR="001866D8">
        <w:rPr>
          <w:szCs w:val="20"/>
        </w:rPr>
        <w:t xml:space="preserve"> </w:t>
      </w:r>
      <w:r w:rsidR="001232B8" w:rsidRPr="00A57E0A">
        <w:rPr>
          <w:b/>
          <w:bCs/>
          <w:szCs w:val="20"/>
        </w:rPr>
        <w:t>MCE1, MCE 2, MC</w:t>
      </w:r>
      <w:r w:rsidR="003B71E1" w:rsidRPr="00A57E0A">
        <w:rPr>
          <w:b/>
          <w:bCs/>
          <w:szCs w:val="20"/>
        </w:rPr>
        <w:t>E</w:t>
      </w:r>
      <w:r w:rsidR="001232B8" w:rsidRPr="00A57E0A">
        <w:rPr>
          <w:b/>
          <w:bCs/>
          <w:szCs w:val="20"/>
        </w:rPr>
        <w:t>3 Power Up</w:t>
      </w:r>
    </w:p>
    <w:p w14:paraId="256E6BE9" w14:textId="77777777" w:rsidR="00472242" w:rsidRPr="00E224B5" w:rsidRDefault="00E224B5" w:rsidP="00F15EFD">
      <w:pPr>
        <w:pStyle w:val="BodyText"/>
        <w:spacing w:after="60"/>
        <w:rPr>
          <w:color w:val="FF0000"/>
          <w:szCs w:val="20"/>
        </w:rPr>
      </w:pPr>
      <w:r>
        <w:rPr>
          <w:color w:val="FF0000"/>
          <w:szCs w:val="20"/>
        </w:rPr>
        <w:t>Final</w:t>
      </w:r>
      <w:r w:rsidR="00B51664">
        <w:rPr>
          <w:color w:val="FF0000"/>
          <w:szCs w:val="20"/>
        </w:rPr>
        <w:t>?</w:t>
      </w:r>
      <w:r w:rsidR="00326368">
        <w:rPr>
          <w:color w:val="FF0000"/>
          <w:szCs w:val="20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60"/>
        <w:gridCol w:w="1786"/>
        <w:gridCol w:w="1486"/>
        <w:gridCol w:w="1752"/>
        <w:gridCol w:w="1486"/>
      </w:tblGrid>
      <w:tr w:rsidR="0076157F" w14:paraId="668D042C" w14:textId="77777777" w:rsidTr="00B417EB">
        <w:tc>
          <w:tcPr>
            <w:tcW w:w="1760" w:type="dxa"/>
          </w:tcPr>
          <w:p w14:paraId="182EA07D" w14:textId="77777777" w:rsidR="0076157F" w:rsidRDefault="0076157F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786" w:type="dxa"/>
          </w:tcPr>
          <w:p w14:paraId="4FCFA2E4" w14:textId="77777777" w:rsidR="0076157F" w:rsidRDefault="0076157F" w:rsidP="00E23EFB">
            <w:pPr>
              <w:pStyle w:val="BodyText"/>
              <w:spacing w:after="60"/>
              <w:ind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</w:t>
            </w:r>
          </w:p>
        </w:tc>
        <w:tc>
          <w:tcPr>
            <w:tcW w:w="1486" w:type="dxa"/>
          </w:tcPr>
          <w:p w14:paraId="6BA8E99B" w14:textId="77777777" w:rsidR="0076157F" w:rsidRDefault="0076157F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Amps</w:t>
            </w:r>
          </w:p>
        </w:tc>
        <w:tc>
          <w:tcPr>
            <w:tcW w:w="3238" w:type="dxa"/>
            <w:gridSpan w:val="2"/>
          </w:tcPr>
          <w:p w14:paraId="4A16C4E9" w14:textId="77777777" w:rsidR="0076157F" w:rsidRDefault="0076157F" w:rsidP="0076157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76157F" w14:paraId="228D2474" w14:textId="77777777" w:rsidTr="00B417EB">
        <w:tc>
          <w:tcPr>
            <w:tcW w:w="1760" w:type="dxa"/>
            <w:vMerge w:val="restart"/>
          </w:tcPr>
          <w:p w14:paraId="4AE5EA8B" w14:textId="77777777" w:rsidR="0076157F" w:rsidRDefault="0076157F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MCE 1 reports values for </w:t>
            </w: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 and motor current </w:t>
            </w:r>
          </w:p>
        </w:tc>
        <w:tc>
          <w:tcPr>
            <w:tcW w:w="1786" w:type="dxa"/>
            <w:vMerge w:val="restart"/>
          </w:tcPr>
          <w:p w14:paraId="7163B92D" w14:textId="4621EE5F" w:rsidR="0076157F" w:rsidRDefault="00AA2E6A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-0.0001</w:t>
            </w:r>
          </w:p>
        </w:tc>
        <w:tc>
          <w:tcPr>
            <w:tcW w:w="1486" w:type="dxa"/>
            <w:vMerge w:val="restart"/>
          </w:tcPr>
          <w:p w14:paraId="19C3D5A8" w14:textId="6A96A827" w:rsidR="0076157F" w:rsidRDefault="00AA2E6A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752" w:type="dxa"/>
          </w:tcPr>
          <w:p w14:paraId="08E84D80" w14:textId="77777777" w:rsidR="0076157F" w:rsidRDefault="0076157F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Position</w:t>
            </w:r>
          </w:p>
        </w:tc>
        <w:tc>
          <w:tcPr>
            <w:tcW w:w="1486" w:type="dxa"/>
          </w:tcPr>
          <w:p w14:paraId="52F1D535" w14:textId="77777777" w:rsidR="0076157F" w:rsidRDefault="0076157F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Current</w:t>
            </w:r>
          </w:p>
        </w:tc>
      </w:tr>
      <w:tr w:rsidR="00B417EB" w14:paraId="3DA626B5" w14:textId="77777777" w:rsidTr="00B417EB">
        <w:tc>
          <w:tcPr>
            <w:tcW w:w="1760" w:type="dxa"/>
            <w:vMerge/>
          </w:tcPr>
          <w:p w14:paraId="1BBC3396" w14:textId="77777777" w:rsidR="00B417EB" w:rsidRDefault="00B417EB" w:rsidP="00B417EB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786" w:type="dxa"/>
            <w:vMerge/>
          </w:tcPr>
          <w:p w14:paraId="1E13B2DF" w14:textId="77777777" w:rsidR="00B417EB" w:rsidRDefault="00B417EB" w:rsidP="00B417EB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486" w:type="dxa"/>
            <w:vMerge/>
          </w:tcPr>
          <w:p w14:paraId="74C1E362" w14:textId="77777777" w:rsidR="00B417EB" w:rsidRDefault="00B417EB" w:rsidP="00B417EB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752" w:type="dxa"/>
          </w:tcPr>
          <w:p w14:paraId="4D3D26A7" w14:textId="6B6A6A12" w:rsidR="00B417EB" w:rsidRDefault="00AA2E6A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  <w:tc>
          <w:tcPr>
            <w:tcW w:w="1486" w:type="dxa"/>
          </w:tcPr>
          <w:p w14:paraId="3E00BED8" w14:textId="4C348E94" w:rsidR="00B417EB" w:rsidRDefault="00AA2E6A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B417EB" w14:paraId="2431DD4F" w14:textId="77777777" w:rsidTr="00B417EB">
        <w:tc>
          <w:tcPr>
            <w:tcW w:w="1760" w:type="dxa"/>
          </w:tcPr>
          <w:p w14:paraId="2A27B71C" w14:textId="77777777" w:rsidR="00B417EB" w:rsidRDefault="00B417EB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(Simulated) FCC/reports values for M1(QPS)</w:t>
            </w:r>
          </w:p>
        </w:tc>
        <w:tc>
          <w:tcPr>
            <w:tcW w:w="1786" w:type="dxa"/>
          </w:tcPr>
          <w:p w14:paraId="50A88057" w14:textId="1223A795" w:rsidR="00B417EB" w:rsidRDefault="00AA2E6A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-429</w:t>
            </w:r>
          </w:p>
        </w:tc>
        <w:tc>
          <w:tcPr>
            <w:tcW w:w="1486" w:type="dxa"/>
          </w:tcPr>
          <w:p w14:paraId="6B507B45" w14:textId="793D4149" w:rsidR="00B417EB" w:rsidRDefault="00AA2E6A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752" w:type="dxa"/>
          </w:tcPr>
          <w:p w14:paraId="0995F4F7" w14:textId="7ED2EB80" w:rsidR="00B417EB" w:rsidRDefault="00AA2E6A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  <w:tc>
          <w:tcPr>
            <w:tcW w:w="1486" w:type="dxa"/>
          </w:tcPr>
          <w:p w14:paraId="58E3549C" w14:textId="690B0C57" w:rsidR="00B417EB" w:rsidRDefault="00AA2E6A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B417EB" w14:paraId="17D89286" w14:textId="77777777" w:rsidTr="00B417EB">
        <w:tc>
          <w:tcPr>
            <w:tcW w:w="1760" w:type="dxa"/>
          </w:tcPr>
          <w:p w14:paraId="2803E41C" w14:textId="77777777" w:rsidR="00B417EB" w:rsidRDefault="00B417EB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MCE 2 reports values for </w:t>
            </w: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 and motor current </w:t>
            </w:r>
          </w:p>
        </w:tc>
        <w:tc>
          <w:tcPr>
            <w:tcW w:w="1786" w:type="dxa"/>
          </w:tcPr>
          <w:p w14:paraId="3852D9CB" w14:textId="41C3DDBD" w:rsidR="00B417EB" w:rsidRDefault="00AA2E6A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86" w:type="dxa"/>
          </w:tcPr>
          <w:p w14:paraId="5D7A0F7F" w14:textId="37350E29" w:rsidR="00B417EB" w:rsidRDefault="00AA2E6A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752" w:type="dxa"/>
          </w:tcPr>
          <w:p w14:paraId="2EB1514E" w14:textId="39E394E8" w:rsidR="00B417EB" w:rsidRDefault="00AA2E6A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  <w:tc>
          <w:tcPr>
            <w:tcW w:w="1486" w:type="dxa"/>
          </w:tcPr>
          <w:p w14:paraId="6388F2D4" w14:textId="719127C0" w:rsidR="00B417EB" w:rsidRDefault="00AA2E6A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B417EB" w14:paraId="1266298F" w14:textId="77777777" w:rsidTr="00B417EB">
        <w:tc>
          <w:tcPr>
            <w:tcW w:w="1760" w:type="dxa"/>
          </w:tcPr>
          <w:p w14:paraId="6A79DA8C" w14:textId="77777777" w:rsidR="00B417EB" w:rsidRDefault="00B417EB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(Simulated) FCC/reports values for M2(QPS)</w:t>
            </w:r>
          </w:p>
        </w:tc>
        <w:tc>
          <w:tcPr>
            <w:tcW w:w="1786" w:type="dxa"/>
          </w:tcPr>
          <w:p w14:paraId="5FC20BB8" w14:textId="16B57C8D" w:rsidR="00B417EB" w:rsidRDefault="00AA2E6A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-703</w:t>
            </w:r>
          </w:p>
        </w:tc>
        <w:tc>
          <w:tcPr>
            <w:tcW w:w="1486" w:type="dxa"/>
          </w:tcPr>
          <w:p w14:paraId="32486A09" w14:textId="520AD827" w:rsidR="00B417EB" w:rsidRDefault="00AA2E6A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752" w:type="dxa"/>
          </w:tcPr>
          <w:p w14:paraId="1F18AD18" w14:textId="4E83DAC4" w:rsidR="00B417EB" w:rsidRDefault="00AA2E6A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  <w:tc>
          <w:tcPr>
            <w:tcW w:w="1486" w:type="dxa"/>
          </w:tcPr>
          <w:p w14:paraId="10B532AF" w14:textId="5FC3C8A5" w:rsidR="00B417EB" w:rsidRDefault="00AA2E6A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B417EB" w14:paraId="03040AE2" w14:textId="77777777" w:rsidTr="00B417EB">
        <w:tc>
          <w:tcPr>
            <w:tcW w:w="1760" w:type="dxa"/>
          </w:tcPr>
          <w:p w14:paraId="74551F73" w14:textId="77777777" w:rsidR="00B417EB" w:rsidRDefault="00B417EB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MCE 3 reports values for </w:t>
            </w: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 and motor current </w:t>
            </w:r>
          </w:p>
        </w:tc>
        <w:tc>
          <w:tcPr>
            <w:tcW w:w="1786" w:type="dxa"/>
          </w:tcPr>
          <w:p w14:paraId="00A46A14" w14:textId="7E8D5EA1" w:rsidR="00B417EB" w:rsidRDefault="00AA2E6A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-0.001</w:t>
            </w:r>
          </w:p>
        </w:tc>
        <w:tc>
          <w:tcPr>
            <w:tcW w:w="1486" w:type="dxa"/>
          </w:tcPr>
          <w:p w14:paraId="3E8638F0" w14:textId="544DAE23" w:rsidR="00B417EB" w:rsidRDefault="00AA2E6A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752" w:type="dxa"/>
          </w:tcPr>
          <w:p w14:paraId="3E432774" w14:textId="7F6D3016" w:rsidR="00B417EB" w:rsidRDefault="00AA2E6A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  <w:tc>
          <w:tcPr>
            <w:tcW w:w="1486" w:type="dxa"/>
          </w:tcPr>
          <w:p w14:paraId="314D7165" w14:textId="55053564" w:rsidR="00B417EB" w:rsidRDefault="00AA2E6A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B417EB" w14:paraId="2E983E90" w14:textId="77777777" w:rsidTr="00B417EB">
        <w:tc>
          <w:tcPr>
            <w:tcW w:w="1760" w:type="dxa"/>
          </w:tcPr>
          <w:p w14:paraId="4D2235C0" w14:textId="77777777" w:rsidR="00B417EB" w:rsidRDefault="00B417EB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(Simulated) FCC/reports values for M3(QPS)</w:t>
            </w:r>
          </w:p>
        </w:tc>
        <w:tc>
          <w:tcPr>
            <w:tcW w:w="1786" w:type="dxa"/>
          </w:tcPr>
          <w:p w14:paraId="3474E2B1" w14:textId="3970C6B3" w:rsidR="00B417EB" w:rsidRDefault="00AA2E6A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-745</w:t>
            </w:r>
          </w:p>
        </w:tc>
        <w:tc>
          <w:tcPr>
            <w:tcW w:w="1486" w:type="dxa"/>
          </w:tcPr>
          <w:p w14:paraId="032965EA" w14:textId="71ADEA42" w:rsidR="00B417EB" w:rsidRDefault="00AA2E6A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752" w:type="dxa"/>
          </w:tcPr>
          <w:p w14:paraId="66376BAA" w14:textId="133DFF0C" w:rsidR="00B417EB" w:rsidRDefault="00AA2E6A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  <w:tc>
          <w:tcPr>
            <w:tcW w:w="1486" w:type="dxa"/>
          </w:tcPr>
          <w:p w14:paraId="772A58A9" w14:textId="3A6044B7" w:rsidR="00B417EB" w:rsidRDefault="00AA2E6A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</w:tbl>
    <w:p w14:paraId="21A4D4D5" w14:textId="77777777" w:rsidR="00F15EFD" w:rsidRDefault="00F15EFD" w:rsidP="00F15EFD">
      <w:pPr>
        <w:pStyle w:val="BodyText"/>
        <w:spacing w:after="60"/>
        <w:rPr>
          <w:szCs w:val="20"/>
        </w:rPr>
      </w:pPr>
    </w:p>
    <w:p w14:paraId="4B85C3E6" w14:textId="77777777" w:rsidR="00574BB6" w:rsidRDefault="00D53B8C" w:rsidP="00F15EFD">
      <w:pPr>
        <w:pStyle w:val="BodyText"/>
        <w:spacing w:after="60"/>
        <w:rPr>
          <w:szCs w:val="20"/>
        </w:rPr>
      </w:pPr>
      <w:bookmarkStart w:id="2" w:name="_Hlk122090361"/>
      <w:r>
        <w:rPr>
          <w:szCs w:val="20"/>
        </w:rPr>
        <w:t xml:space="preserve">6.7.2 </w:t>
      </w:r>
      <w:r w:rsidR="00574BB6" w:rsidRPr="00A57E0A">
        <w:rPr>
          <w:b/>
          <w:bCs/>
          <w:szCs w:val="20"/>
        </w:rPr>
        <w:t>N1 and N2 Extend Mechanical Stops</w:t>
      </w:r>
    </w:p>
    <w:p w14:paraId="65B92432" w14:textId="77777777" w:rsidR="00574BB6" w:rsidRPr="006770F5" w:rsidRDefault="00574BB6" w:rsidP="00574BB6">
      <w:pPr>
        <w:pStyle w:val="BodyText"/>
        <w:spacing w:after="60"/>
        <w:ind w:left="2520"/>
        <w:rPr>
          <w:b/>
          <w:bCs/>
          <w:szCs w:val="20"/>
          <w:u w:val="single"/>
        </w:rPr>
      </w:pPr>
    </w:p>
    <w:p w14:paraId="0AAE839C" w14:textId="77777777" w:rsidR="00314FDE" w:rsidRDefault="00B72419" w:rsidP="00B72419">
      <w:pPr>
        <w:pStyle w:val="BodyText"/>
        <w:spacing w:after="60"/>
        <w:rPr>
          <w:szCs w:val="20"/>
        </w:rPr>
      </w:pPr>
      <w:bookmarkStart w:id="3" w:name="_Hlk122094669"/>
      <w:proofErr w:type="gramStart"/>
      <w:r w:rsidRPr="00D53B8C">
        <w:rPr>
          <w:b/>
          <w:bCs/>
          <w:szCs w:val="20"/>
        </w:rPr>
        <w:t>Step</w:t>
      </w:r>
      <w:r w:rsidR="00D53B8C" w:rsidRPr="00D53B8C">
        <w:rPr>
          <w:b/>
          <w:bCs/>
          <w:szCs w:val="20"/>
        </w:rPr>
        <w:t xml:space="preserve"> </w:t>
      </w:r>
      <w:r w:rsidRPr="00D53B8C">
        <w:rPr>
          <w:b/>
          <w:bCs/>
          <w:szCs w:val="20"/>
        </w:rPr>
        <w:t xml:space="preserve"> </w:t>
      </w:r>
      <w:r w:rsidR="00D53B8C" w:rsidRPr="00D53B8C">
        <w:rPr>
          <w:b/>
          <w:bCs/>
          <w:szCs w:val="20"/>
        </w:rPr>
        <w:t>6.7.2.1</w:t>
      </w:r>
      <w:proofErr w:type="gramEnd"/>
      <w:r w:rsidR="00D53B8C">
        <w:rPr>
          <w:szCs w:val="20"/>
        </w:rPr>
        <w:t xml:space="preserve"> </w:t>
      </w:r>
      <w:r w:rsidR="00314FDE" w:rsidRPr="00472242">
        <w:rPr>
          <w:b/>
          <w:bCs/>
          <w:szCs w:val="20"/>
        </w:rPr>
        <w:t>Extend using M1/N1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2"/>
        <w:gridCol w:w="1289"/>
        <w:gridCol w:w="2679"/>
      </w:tblGrid>
      <w:tr w:rsidR="00B728D9" w14:paraId="46B7E3BF" w14:textId="77777777" w:rsidTr="00B728D9">
        <w:tc>
          <w:tcPr>
            <w:tcW w:w="4302" w:type="dxa"/>
          </w:tcPr>
          <w:p w14:paraId="63FBAB4C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48E76238" w14:textId="77777777" w:rsidR="00B728D9" w:rsidRDefault="00092D8F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 Value</w:t>
            </w:r>
          </w:p>
        </w:tc>
        <w:tc>
          <w:tcPr>
            <w:tcW w:w="2679" w:type="dxa"/>
          </w:tcPr>
          <w:p w14:paraId="6FAFCF7D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B728D9" w14:paraId="7D1DEBC5" w14:textId="77777777" w:rsidTr="00B728D9">
        <w:tc>
          <w:tcPr>
            <w:tcW w:w="4302" w:type="dxa"/>
          </w:tcPr>
          <w:p w14:paraId="17A9019D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extend stop engaged (M1 current saturated)</w:t>
            </w:r>
          </w:p>
        </w:tc>
        <w:tc>
          <w:tcPr>
            <w:tcW w:w="1289" w:type="dxa"/>
          </w:tcPr>
          <w:p w14:paraId="49AF94BD" w14:textId="13DCF083" w:rsidR="00B728D9" w:rsidRDefault="00AA2E6A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679" w:type="dxa"/>
          </w:tcPr>
          <w:p w14:paraId="6FE9F30B" w14:textId="08A74841" w:rsidR="00B728D9" w:rsidRDefault="00AA2E6A" w:rsidP="009818A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B728D9" w14:paraId="486BC829" w14:textId="77777777" w:rsidTr="00B728D9">
        <w:tc>
          <w:tcPr>
            <w:tcW w:w="4302" w:type="dxa"/>
          </w:tcPr>
          <w:p w14:paraId="7FEAF1A7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 1 Motor Current</w:t>
            </w:r>
          </w:p>
        </w:tc>
        <w:tc>
          <w:tcPr>
            <w:tcW w:w="1289" w:type="dxa"/>
          </w:tcPr>
          <w:p w14:paraId="73459511" w14:textId="4D6B1746" w:rsidR="00B728D9" w:rsidRDefault="00AA2E6A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6.0063</w:t>
            </w:r>
            <w:r w:rsidR="00092D8F">
              <w:rPr>
                <w:szCs w:val="20"/>
              </w:rPr>
              <w:t xml:space="preserve"> Amps</w:t>
            </w:r>
          </w:p>
        </w:tc>
        <w:tc>
          <w:tcPr>
            <w:tcW w:w="2679" w:type="dxa"/>
          </w:tcPr>
          <w:p w14:paraId="4F74A1B0" w14:textId="6B43F5F8" w:rsidR="00B728D9" w:rsidRDefault="00AA2E6A" w:rsidP="00C42FD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9EAA3F5" w14:textId="77777777" w:rsidR="00B728D9" w:rsidRPr="006770F5" w:rsidRDefault="00B728D9" w:rsidP="00574BB6">
      <w:pPr>
        <w:pStyle w:val="BodyText"/>
        <w:spacing w:after="60"/>
        <w:rPr>
          <w:b/>
          <w:bCs/>
          <w:szCs w:val="20"/>
          <w:u w:val="single"/>
        </w:rPr>
      </w:pPr>
    </w:p>
    <w:p w14:paraId="69A0F0C0" w14:textId="77777777" w:rsidR="00574BB6" w:rsidRDefault="00B72419" w:rsidP="00B72419">
      <w:pPr>
        <w:pStyle w:val="BodyText"/>
        <w:spacing w:after="60"/>
        <w:rPr>
          <w:szCs w:val="20"/>
        </w:rPr>
      </w:pPr>
      <w:r w:rsidRPr="006770F5">
        <w:rPr>
          <w:b/>
          <w:bCs/>
          <w:szCs w:val="20"/>
          <w:u w:val="single"/>
        </w:rPr>
        <w:t>Step</w:t>
      </w:r>
      <w:r w:rsidR="00D53B8C">
        <w:rPr>
          <w:b/>
          <w:bCs/>
          <w:szCs w:val="20"/>
          <w:u w:val="single"/>
        </w:rPr>
        <w:t xml:space="preserve"> 6.7.2.2</w:t>
      </w:r>
      <w:r>
        <w:rPr>
          <w:szCs w:val="20"/>
        </w:rPr>
        <w:t xml:space="preserve"> </w:t>
      </w:r>
      <w:r w:rsidR="00574BB6" w:rsidRPr="00472242">
        <w:rPr>
          <w:b/>
          <w:bCs/>
          <w:szCs w:val="20"/>
        </w:rPr>
        <w:t>Extend using M2/N2</w:t>
      </w:r>
    </w:p>
    <w:p w14:paraId="5E40F487" w14:textId="77777777" w:rsidR="00B728D9" w:rsidRDefault="00B728D9" w:rsidP="00B728D9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2"/>
        <w:gridCol w:w="1289"/>
        <w:gridCol w:w="2679"/>
      </w:tblGrid>
      <w:tr w:rsidR="00B728D9" w14:paraId="50E80AA1" w14:textId="77777777" w:rsidTr="0079702E">
        <w:tc>
          <w:tcPr>
            <w:tcW w:w="4302" w:type="dxa"/>
          </w:tcPr>
          <w:p w14:paraId="7CF1C5C4" w14:textId="77777777" w:rsidR="00B728D9" w:rsidRDefault="00B728D9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623CF187" w14:textId="77777777" w:rsidR="00B728D9" w:rsidRDefault="00092D8F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Value</w:t>
            </w:r>
          </w:p>
        </w:tc>
        <w:tc>
          <w:tcPr>
            <w:tcW w:w="2679" w:type="dxa"/>
          </w:tcPr>
          <w:p w14:paraId="570AB5A9" w14:textId="77777777" w:rsidR="00B728D9" w:rsidRDefault="00B728D9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8411BB" w14:paraId="5426CA88" w14:textId="77777777" w:rsidTr="0079702E">
        <w:tc>
          <w:tcPr>
            <w:tcW w:w="4302" w:type="dxa"/>
          </w:tcPr>
          <w:p w14:paraId="70ECB474" w14:textId="77777777" w:rsidR="008411BB" w:rsidRDefault="008411BB" w:rsidP="008411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N2 extend stop engaged (M2 current saturated)</w:t>
            </w:r>
          </w:p>
        </w:tc>
        <w:tc>
          <w:tcPr>
            <w:tcW w:w="1289" w:type="dxa"/>
          </w:tcPr>
          <w:p w14:paraId="43D3AA8B" w14:textId="1BE9C9E2" w:rsidR="008411BB" w:rsidRDefault="00AA2E6A" w:rsidP="008411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</w:t>
            </w:r>
            <w:r w:rsidR="00092D8F">
              <w:rPr>
                <w:szCs w:val="20"/>
              </w:rPr>
              <w:t xml:space="preserve"> </w:t>
            </w:r>
          </w:p>
        </w:tc>
        <w:tc>
          <w:tcPr>
            <w:tcW w:w="2679" w:type="dxa"/>
          </w:tcPr>
          <w:p w14:paraId="2A427F9F" w14:textId="5F1D2239" w:rsidR="008411BB" w:rsidRDefault="00AA2E6A" w:rsidP="008411B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8411BB" w14:paraId="294E6D8A" w14:textId="77777777" w:rsidTr="0079702E">
        <w:tc>
          <w:tcPr>
            <w:tcW w:w="4302" w:type="dxa"/>
          </w:tcPr>
          <w:p w14:paraId="6F34A017" w14:textId="77777777" w:rsidR="008411BB" w:rsidRDefault="008411BB" w:rsidP="008411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Motor Current</w:t>
            </w:r>
          </w:p>
        </w:tc>
        <w:tc>
          <w:tcPr>
            <w:tcW w:w="1289" w:type="dxa"/>
          </w:tcPr>
          <w:p w14:paraId="50EE86A5" w14:textId="2C8514DC" w:rsidR="008411BB" w:rsidRDefault="00AA2E6A" w:rsidP="008411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6.0063</w:t>
            </w:r>
            <w:r w:rsidR="00092D8F">
              <w:rPr>
                <w:szCs w:val="20"/>
              </w:rPr>
              <w:t xml:space="preserve"> Amps</w:t>
            </w:r>
          </w:p>
        </w:tc>
        <w:tc>
          <w:tcPr>
            <w:tcW w:w="2679" w:type="dxa"/>
          </w:tcPr>
          <w:p w14:paraId="69B03E2F" w14:textId="04EC8CD9" w:rsidR="008411BB" w:rsidRDefault="00AA2E6A" w:rsidP="00C42FD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bookmarkEnd w:id="3"/>
    </w:tbl>
    <w:p w14:paraId="40CD0027" w14:textId="77777777" w:rsidR="00574BB6" w:rsidRDefault="00574BB6" w:rsidP="00703BE8">
      <w:pPr>
        <w:pStyle w:val="BodyText"/>
        <w:spacing w:after="60"/>
        <w:ind w:left="0"/>
        <w:rPr>
          <w:szCs w:val="20"/>
        </w:rPr>
      </w:pPr>
    </w:p>
    <w:bookmarkEnd w:id="2"/>
    <w:p w14:paraId="138BBAC7" w14:textId="77777777" w:rsidR="00C214E4" w:rsidRPr="00472242" w:rsidRDefault="00B72419" w:rsidP="00B72419">
      <w:pPr>
        <w:pStyle w:val="BodyText"/>
        <w:spacing w:after="6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>Step</w:t>
      </w:r>
      <w:r w:rsidR="00D53B8C">
        <w:rPr>
          <w:b/>
          <w:bCs/>
          <w:szCs w:val="20"/>
          <w:u w:val="single"/>
        </w:rPr>
        <w:t xml:space="preserve"> 6.7.2.3</w:t>
      </w:r>
      <w:r w:rsidR="00472242">
        <w:rPr>
          <w:szCs w:val="20"/>
        </w:rPr>
        <w:t xml:space="preserve"> </w:t>
      </w:r>
      <w:r w:rsidR="00C214E4" w:rsidRPr="00472242">
        <w:rPr>
          <w:b/>
          <w:bCs/>
          <w:szCs w:val="20"/>
        </w:rPr>
        <w:t>Test rig Truth Encoder Position</w:t>
      </w:r>
    </w:p>
    <w:p w14:paraId="72891944" w14:textId="77777777" w:rsidR="00472242" w:rsidRDefault="00472242" w:rsidP="00B72419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20"/>
        <w:gridCol w:w="1406"/>
        <w:gridCol w:w="2644"/>
      </w:tblGrid>
      <w:tr w:rsidR="00C214E4" w14:paraId="7F0EA0B0" w14:textId="77777777" w:rsidTr="0079702E">
        <w:tc>
          <w:tcPr>
            <w:tcW w:w="4302" w:type="dxa"/>
          </w:tcPr>
          <w:p w14:paraId="109B2FA8" w14:textId="77777777" w:rsidR="00C214E4" w:rsidRDefault="00C214E4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2C7FED84" w14:textId="77777777" w:rsidR="00C214E4" w:rsidRDefault="00C214E4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Ins</w:t>
            </w:r>
          </w:p>
        </w:tc>
        <w:tc>
          <w:tcPr>
            <w:tcW w:w="2679" w:type="dxa"/>
          </w:tcPr>
          <w:p w14:paraId="42C79E3F" w14:textId="77777777" w:rsidR="00C214E4" w:rsidRDefault="00C214E4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C214E4" w14:paraId="1E3C4375" w14:textId="77777777" w:rsidTr="0079702E">
        <w:tc>
          <w:tcPr>
            <w:tcW w:w="4302" w:type="dxa"/>
          </w:tcPr>
          <w:p w14:paraId="6F377CEA" w14:textId="77777777" w:rsidR="00C214E4" w:rsidRDefault="00C214E4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Test Rig Truth Encoder Position</w:t>
            </w:r>
          </w:p>
        </w:tc>
        <w:tc>
          <w:tcPr>
            <w:tcW w:w="1289" w:type="dxa"/>
          </w:tcPr>
          <w:p w14:paraId="3EC01C50" w14:textId="77777777" w:rsidR="00C214E4" w:rsidRDefault="008411B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&lt;POSITION&gt;</w:t>
            </w:r>
          </w:p>
        </w:tc>
        <w:tc>
          <w:tcPr>
            <w:tcW w:w="2679" w:type="dxa"/>
          </w:tcPr>
          <w:p w14:paraId="6B0AF3EA" w14:textId="77777777" w:rsidR="00C214E4" w:rsidRDefault="008411BB" w:rsidP="008411B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C214E4" w14:paraId="2365A3FB" w14:textId="77777777" w:rsidTr="0079702E">
        <w:tc>
          <w:tcPr>
            <w:tcW w:w="4302" w:type="dxa"/>
          </w:tcPr>
          <w:p w14:paraId="08F4A544" w14:textId="77777777" w:rsidR="00C214E4" w:rsidRDefault="00C214E4" w:rsidP="0079702E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289" w:type="dxa"/>
          </w:tcPr>
          <w:p w14:paraId="2C74D94D" w14:textId="77777777" w:rsidR="00C214E4" w:rsidRDefault="00C214E4" w:rsidP="0079702E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19C13046" w14:textId="77777777" w:rsidR="00C214E4" w:rsidRDefault="00C214E4" w:rsidP="0079702E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0D5090A7" w14:textId="77777777" w:rsidR="00C214E4" w:rsidRDefault="00C214E4" w:rsidP="00C214E4">
      <w:pPr>
        <w:pStyle w:val="BodyText"/>
        <w:spacing w:after="60"/>
        <w:rPr>
          <w:szCs w:val="20"/>
        </w:rPr>
      </w:pPr>
    </w:p>
    <w:p w14:paraId="66CA208C" w14:textId="77777777" w:rsidR="00703BE8" w:rsidRPr="00A058FB" w:rsidRDefault="00703BE8" w:rsidP="00703BE8">
      <w:pPr>
        <w:pStyle w:val="BodyText"/>
        <w:tabs>
          <w:tab w:val="left" w:pos="1485"/>
        </w:tabs>
        <w:spacing w:after="60"/>
        <w:rPr>
          <w:b/>
          <w:bCs/>
          <w:color w:val="000000" w:themeColor="text1"/>
          <w:szCs w:val="20"/>
        </w:rPr>
      </w:pPr>
      <w:r w:rsidRPr="00A058FB">
        <w:rPr>
          <w:b/>
          <w:bCs/>
          <w:color w:val="000000" w:themeColor="text1"/>
          <w:sz w:val="28"/>
          <w:szCs w:val="28"/>
        </w:rPr>
        <w:t>6.7.</w:t>
      </w:r>
      <w:r w:rsidR="005E3C40" w:rsidRPr="00A058FB">
        <w:rPr>
          <w:b/>
          <w:bCs/>
          <w:color w:val="000000" w:themeColor="text1"/>
          <w:sz w:val="28"/>
          <w:szCs w:val="28"/>
        </w:rPr>
        <w:t>2.1.1</w:t>
      </w:r>
      <w:r w:rsidRPr="00A058FB">
        <w:rPr>
          <w:b/>
          <w:bCs/>
          <w:color w:val="000000" w:themeColor="text1"/>
          <w:sz w:val="28"/>
          <w:szCs w:val="28"/>
        </w:rPr>
        <w:t xml:space="preserve"> </w:t>
      </w:r>
      <w:r w:rsidR="00D15112" w:rsidRPr="00A058FB">
        <w:rPr>
          <w:b/>
          <w:bCs/>
          <w:color w:val="000000" w:themeColor="text1"/>
          <w:sz w:val="28"/>
          <w:szCs w:val="28"/>
        </w:rPr>
        <w:t>N1</w:t>
      </w:r>
      <w:r w:rsidR="00A058FB">
        <w:rPr>
          <w:b/>
          <w:bCs/>
          <w:color w:val="000000" w:themeColor="text1"/>
          <w:sz w:val="28"/>
          <w:szCs w:val="28"/>
        </w:rPr>
        <w:t>/N2</w:t>
      </w:r>
      <w:r w:rsidRPr="00A058FB">
        <w:rPr>
          <w:b/>
          <w:bCs/>
          <w:color w:val="000000" w:themeColor="text1"/>
          <w:sz w:val="28"/>
          <w:szCs w:val="28"/>
        </w:rPr>
        <w:t xml:space="preserve"> Rigging</w:t>
      </w:r>
      <w:r w:rsidRPr="00A058FB">
        <w:rPr>
          <w:b/>
          <w:bCs/>
          <w:color w:val="000000" w:themeColor="text1"/>
          <w:szCs w:val="20"/>
        </w:rPr>
        <w:tab/>
      </w:r>
      <w:r w:rsidR="00326368" w:rsidRPr="00A058FB">
        <w:rPr>
          <w:b/>
          <w:bCs/>
          <w:color w:val="000000" w:themeColor="text1"/>
          <w:szCs w:val="20"/>
        </w:rPr>
        <w:t>combined with extend</w:t>
      </w:r>
    </w:p>
    <w:p w14:paraId="734F7871" w14:textId="77777777" w:rsidR="00F67E7D" w:rsidRPr="00A058FB" w:rsidRDefault="00F67E7D" w:rsidP="00703BE8">
      <w:pPr>
        <w:pStyle w:val="BodyText"/>
        <w:tabs>
          <w:tab w:val="left" w:pos="1485"/>
        </w:tabs>
        <w:spacing w:after="60"/>
        <w:rPr>
          <w:b/>
          <w:bCs/>
          <w:color w:val="000000" w:themeColor="text1"/>
          <w:sz w:val="24"/>
          <w:szCs w:val="24"/>
          <w:u w:val="single"/>
        </w:rPr>
      </w:pPr>
      <w:r w:rsidRPr="00A058FB">
        <w:rPr>
          <w:b/>
          <w:bCs/>
          <w:color w:val="000000" w:themeColor="text1"/>
          <w:sz w:val="24"/>
          <w:szCs w:val="24"/>
          <w:u w:val="single"/>
        </w:rPr>
        <w:t>Step b</w:t>
      </w:r>
      <w:bookmarkStart w:id="4" w:name="_Hlk122100245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3118"/>
        <w:gridCol w:w="3117"/>
      </w:tblGrid>
      <w:tr w:rsidR="00A058FB" w:rsidRPr="00A058FB" w14:paraId="3F70AA49" w14:textId="77777777" w:rsidTr="0079673B">
        <w:trPr>
          <w:trHeight w:val="269"/>
        </w:trPr>
        <w:tc>
          <w:tcPr>
            <w:tcW w:w="1665" w:type="pct"/>
          </w:tcPr>
          <w:p w14:paraId="4ACC823C" w14:textId="77777777" w:rsidR="00DF4F9E" w:rsidRPr="00A058FB" w:rsidRDefault="00DF4F9E" w:rsidP="00DF4F9E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A058FB">
              <w:rPr>
                <w:b/>
                <w:bCs/>
                <w:color w:val="000000" w:themeColor="text1"/>
                <w:szCs w:val="20"/>
              </w:rPr>
              <w:t>Description</w:t>
            </w:r>
          </w:p>
        </w:tc>
        <w:tc>
          <w:tcPr>
            <w:tcW w:w="1667" w:type="pct"/>
          </w:tcPr>
          <w:p w14:paraId="22AD02F4" w14:textId="77777777" w:rsidR="00DF4F9E" w:rsidRPr="00A058FB" w:rsidRDefault="00DF4F9E" w:rsidP="00A60BA7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A058FB">
              <w:rPr>
                <w:b/>
                <w:bCs/>
                <w:color w:val="000000" w:themeColor="text1"/>
                <w:szCs w:val="20"/>
              </w:rPr>
              <w:t>MCE1</w:t>
            </w:r>
          </w:p>
        </w:tc>
        <w:tc>
          <w:tcPr>
            <w:tcW w:w="1667" w:type="pct"/>
          </w:tcPr>
          <w:p w14:paraId="6257053C" w14:textId="77777777" w:rsidR="00DF4F9E" w:rsidRPr="00A058FB" w:rsidRDefault="00DF4F9E" w:rsidP="00A60BA7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A058FB">
              <w:rPr>
                <w:b/>
                <w:bCs/>
                <w:color w:val="000000" w:themeColor="text1"/>
                <w:szCs w:val="20"/>
              </w:rPr>
              <w:t>MCE2</w:t>
            </w:r>
          </w:p>
        </w:tc>
      </w:tr>
      <w:tr w:rsidR="00A058FB" w:rsidRPr="00A058FB" w14:paraId="7EDA12E3" w14:textId="77777777" w:rsidTr="0079673B">
        <w:trPr>
          <w:trHeight w:val="256"/>
        </w:trPr>
        <w:tc>
          <w:tcPr>
            <w:tcW w:w="1665" w:type="pct"/>
          </w:tcPr>
          <w:p w14:paraId="6041840A" w14:textId="77777777" w:rsidR="00DF4F9E" w:rsidRPr="00A058FB" w:rsidRDefault="00DF4F9E" w:rsidP="00DF4F9E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Desired State a</w:t>
            </w:r>
          </w:p>
        </w:tc>
        <w:tc>
          <w:tcPr>
            <w:tcW w:w="1667" w:type="pct"/>
          </w:tcPr>
          <w:p w14:paraId="4C736573" w14:textId="77777777" w:rsidR="00DF4F9E" w:rsidRPr="00A058FB" w:rsidRDefault="00DF4F9E" w:rsidP="00A60BA7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&lt;COMMAND&gt;</w:t>
            </w:r>
          </w:p>
        </w:tc>
        <w:tc>
          <w:tcPr>
            <w:tcW w:w="1667" w:type="pct"/>
          </w:tcPr>
          <w:p w14:paraId="0207C340" w14:textId="77777777" w:rsidR="00DF4F9E" w:rsidRPr="00A058FB" w:rsidRDefault="00DF4F9E" w:rsidP="00A60BA7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&lt;COMMAND&gt;</w:t>
            </w:r>
          </w:p>
        </w:tc>
      </w:tr>
      <w:tr w:rsidR="00A058FB" w:rsidRPr="00A058FB" w14:paraId="048C80F7" w14:textId="77777777" w:rsidTr="0079673B">
        <w:trPr>
          <w:trHeight w:val="269"/>
        </w:trPr>
        <w:tc>
          <w:tcPr>
            <w:tcW w:w="1665" w:type="pct"/>
          </w:tcPr>
          <w:p w14:paraId="0F1387DB" w14:textId="77777777" w:rsidR="00A058FB" w:rsidRPr="00A058FB" w:rsidRDefault="00A058FB" w:rsidP="00A058FB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Actual State a</w:t>
            </w:r>
          </w:p>
        </w:tc>
        <w:tc>
          <w:tcPr>
            <w:tcW w:w="1667" w:type="pct"/>
          </w:tcPr>
          <w:p w14:paraId="7B4F8AA3" w14:textId="1A5D12E2" w:rsidR="00A058FB" w:rsidRPr="00A058FB" w:rsidRDefault="00AA2E6A" w:rsidP="00A058FB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1667" w:type="pct"/>
          </w:tcPr>
          <w:p w14:paraId="35868441" w14:textId="3F6EC638" w:rsidR="00A058FB" w:rsidRPr="00A058FB" w:rsidRDefault="00AA2E6A" w:rsidP="00A058FB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2</w:t>
            </w:r>
          </w:p>
        </w:tc>
      </w:tr>
      <w:tr w:rsidR="00A058FB" w:rsidRPr="00A058FB" w14:paraId="4BB80CBE" w14:textId="77777777" w:rsidTr="0079673B">
        <w:trPr>
          <w:trHeight w:val="269"/>
        </w:trPr>
        <w:tc>
          <w:tcPr>
            <w:tcW w:w="1665" w:type="pct"/>
          </w:tcPr>
          <w:p w14:paraId="1D3C44EC" w14:textId="77777777" w:rsidR="00A058FB" w:rsidRPr="00A058FB" w:rsidRDefault="00A058FB" w:rsidP="00A058FB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State a Pass/Fail</w:t>
            </w:r>
          </w:p>
        </w:tc>
        <w:tc>
          <w:tcPr>
            <w:tcW w:w="1667" w:type="pct"/>
          </w:tcPr>
          <w:p w14:paraId="2C2CC643" w14:textId="66BFB46B" w:rsidR="00A058FB" w:rsidRPr="00A058FB" w:rsidRDefault="00AA2E6A" w:rsidP="00A058FB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Failed</w:t>
            </w:r>
          </w:p>
        </w:tc>
        <w:tc>
          <w:tcPr>
            <w:tcW w:w="1667" w:type="pct"/>
          </w:tcPr>
          <w:p w14:paraId="4CBEB87A" w14:textId="4437C520" w:rsidR="00A058FB" w:rsidRPr="00A058FB" w:rsidRDefault="00AA2E6A" w:rsidP="00A058FB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Failed</w:t>
            </w:r>
          </w:p>
        </w:tc>
      </w:tr>
      <w:tr w:rsidR="00A058FB" w:rsidRPr="00A058FB" w14:paraId="14A18C8E" w14:textId="77777777" w:rsidTr="0079673B">
        <w:trPr>
          <w:trHeight w:val="476"/>
        </w:trPr>
        <w:tc>
          <w:tcPr>
            <w:tcW w:w="1665" w:type="pct"/>
          </w:tcPr>
          <w:p w14:paraId="6ECDA87E" w14:textId="77777777" w:rsidR="00DF4F9E" w:rsidRPr="00A058FB" w:rsidRDefault="00DF4F9E" w:rsidP="00DF4F9E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Fault a</w:t>
            </w:r>
          </w:p>
        </w:tc>
        <w:tc>
          <w:tcPr>
            <w:tcW w:w="1667" w:type="pct"/>
          </w:tcPr>
          <w:p w14:paraId="62C5D0F3" w14:textId="47D8728A" w:rsidR="00DF4F9E" w:rsidRPr="00A058FB" w:rsidRDefault="00AA2E6A" w:rsidP="00DF4F9E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1024</w:t>
            </w:r>
          </w:p>
        </w:tc>
        <w:tc>
          <w:tcPr>
            <w:tcW w:w="1667" w:type="pct"/>
          </w:tcPr>
          <w:p w14:paraId="59EDD8C3" w14:textId="31FEC0B8" w:rsidR="00DF4F9E" w:rsidRPr="00A058FB" w:rsidRDefault="00AA2E6A" w:rsidP="00DF4F9E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1024</w:t>
            </w:r>
          </w:p>
        </w:tc>
      </w:tr>
      <w:tr w:rsidR="00A058FB" w:rsidRPr="00A058FB" w14:paraId="1977910E" w14:textId="77777777" w:rsidTr="0079673B">
        <w:trPr>
          <w:trHeight w:val="269"/>
        </w:trPr>
        <w:tc>
          <w:tcPr>
            <w:tcW w:w="1665" w:type="pct"/>
          </w:tcPr>
          <w:p w14:paraId="1499E3A7" w14:textId="77777777" w:rsidR="00DF4F9E" w:rsidRPr="00A058FB" w:rsidRDefault="00DF4F9E" w:rsidP="00DF4F9E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Fault a Pass/Fail</w:t>
            </w:r>
          </w:p>
        </w:tc>
        <w:tc>
          <w:tcPr>
            <w:tcW w:w="1667" w:type="pct"/>
          </w:tcPr>
          <w:p w14:paraId="6EBF3CC1" w14:textId="0B52E1E4" w:rsidR="00DF4F9E" w:rsidRPr="00A058FB" w:rsidRDefault="00AA2E6A" w:rsidP="00DF4F9E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Pass</w:t>
            </w:r>
          </w:p>
        </w:tc>
        <w:tc>
          <w:tcPr>
            <w:tcW w:w="1667" w:type="pct"/>
          </w:tcPr>
          <w:p w14:paraId="398AB612" w14:textId="63EF493F" w:rsidR="00DF4F9E" w:rsidRPr="00A058FB" w:rsidRDefault="00AA2E6A" w:rsidP="00DF4F9E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Pass</w:t>
            </w:r>
          </w:p>
        </w:tc>
      </w:tr>
      <w:tr w:rsidR="00A058FB" w:rsidRPr="00A058FB" w14:paraId="64D7142B" w14:textId="77777777" w:rsidTr="0079673B">
        <w:trPr>
          <w:trHeight w:val="476"/>
        </w:trPr>
        <w:tc>
          <w:tcPr>
            <w:tcW w:w="1665" w:type="pct"/>
          </w:tcPr>
          <w:p w14:paraId="1B0488A0" w14:textId="77777777" w:rsidR="00DF4F9E" w:rsidRPr="00A058FB" w:rsidRDefault="00DF4F9E" w:rsidP="00DF4F9E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Desired State a</w:t>
            </w:r>
          </w:p>
        </w:tc>
        <w:tc>
          <w:tcPr>
            <w:tcW w:w="1667" w:type="pct"/>
          </w:tcPr>
          <w:p w14:paraId="17FA20FE" w14:textId="77777777" w:rsidR="00DF4F9E" w:rsidRPr="00A058FB" w:rsidRDefault="00DF4F9E" w:rsidP="00DF4F9E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&lt;COMMAND&gt;</w:t>
            </w:r>
          </w:p>
        </w:tc>
        <w:tc>
          <w:tcPr>
            <w:tcW w:w="1667" w:type="pct"/>
          </w:tcPr>
          <w:p w14:paraId="71D072F5" w14:textId="77777777" w:rsidR="00DF4F9E" w:rsidRPr="00A058FB" w:rsidRDefault="00DF4F9E" w:rsidP="00DF4F9E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&lt;COMMAND&gt;</w:t>
            </w:r>
          </w:p>
        </w:tc>
      </w:tr>
      <w:tr w:rsidR="00A058FB" w:rsidRPr="00A058FB" w14:paraId="3D6CABF7" w14:textId="77777777" w:rsidTr="0079673B">
        <w:trPr>
          <w:trHeight w:val="256"/>
        </w:trPr>
        <w:tc>
          <w:tcPr>
            <w:tcW w:w="1665" w:type="pct"/>
          </w:tcPr>
          <w:p w14:paraId="2A2D9681" w14:textId="77777777" w:rsidR="00A058FB" w:rsidRPr="00A058FB" w:rsidRDefault="00A058FB" w:rsidP="00A058FB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Actual State b</w:t>
            </w:r>
          </w:p>
        </w:tc>
        <w:tc>
          <w:tcPr>
            <w:tcW w:w="1667" w:type="pct"/>
          </w:tcPr>
          <w:p w14:paraId="31F3A762" w14:textId="5B22004A" w:rsidR="00A058FB" w:rsidRPr="00A058FB" w:rsidRDefault="00AA2E6A" w:rsidP="00A058FB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42</w:t>
            </w:r>
          </w:p>
        </w:tc>
        <w:tc>
          <w:tcPr>
            <w:tcW w:w="1667" w:type="pct"/>
          </w:tcPr>
          <w:p w14:paraId="6B69303E" w14:textId="28E4B29B" w:rsidR="00A058FB" w:rsidRPr="00A058FB" w:rsidRDefault="00AA2E6A" w:rsidP="00A058FB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2</w:t>
            </w:r>
          </w:p>
        </w:tc>
      </w:tr>
      <w:tr w:rsidR="00A058FB" w:rsidRPr="00A058FB" w14:paraId="164C7B57" w14:textId="77777777" w:rsidTr="0079673B">
        <w:trPr>
          <w:trHeight w:val="256"/>
        </w:trPr>
        <w:tc>
          <w:tcPr>
            <w:tcW w:w="1665" w:type="pct"/>
          </w:tcPr>
          <w:p w14:paraId="0D0DFCDF" w14:textId="77777777" w:rsidR="00A058FB" w:rsidRPr="00A058FB" w:rsidRDefault="00A058FB" w:rsidP="00A058FB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State b Pass/Fail</w:t>
            </w:r>
          </w:p>
        </w:tc>
        <w:tc>
          <w:tcPr>
            <w:tcW w:w="1667" w:type="pct"/>
          </w:tcPr>
          <w:p w14:paraId="6CAABE31" w14:textId="0E068432" w:rsidR="00A058FB" w:rsidRPr="00A058FB" w:rsidRDefault="00AA2E6A" w:rsidP="00A058FB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Failed</w:t>
            </w:r>
          </w:p>
        </w:tc>
        <w:tc>
          <w:tcPr>
            <w:tcW w:w="1667" w:type="pct"/>
          </w:tcPr>
          <w:p w14:paraId="6D4F4D11" w14:textId="3DEE6649" w:rsidR="00A058FB" w:rsidRPr="00A058FB" w:rsidRDefault="00AA2E6A" w:rsidP="00A058FB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Pass</w:t>
            </w:r>
          </w:p>
        </w:tc>
      </w:tr>
      <w:tr w:rsidR="00A058FB" w:rsidRPr="00A058FB" w14:paraId="1E32CEA6" w14:textId="77777777" w:rsidTr="0079673B">
        <w:trPr>
          <w:trHeight w:val="256"/>
        </w:trPr>
        <w:tc>
          <w:tcPr>
            <w:tcW w:w="1665" w:type="pct"/>
          </w:tcPr>
          <w:p w14:paraId="0F247D51" w14:textId="77777777" w:rsidR="00A058FB" w:rsidRPr="00A058FB" w:rsidRDefault="00A058FB" w:rsidP="00A058FB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Fault b</w:t>
            </w:r>
          </w:p>
        </w:tc>
        <w:tc>
          <w:tcPr>
            <w:tcW w:w="1667" w:type="pct"/>
          </w:tcPr>
          <w:p w14:paraId="05E8558F" w14:textId="37FD3EA9" w:rsidR="00A058FB" w:rsidRPr="00A058FB" w:rsidRDefault="00AA2E6A" w:rsidP="00A058FB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1024</w:t>
            </w:r>
          </w:p>
        </w:tc>
        <w:tc>
          <w:tcPr>
            <w:tcW w:w="1667" w:type="pct"/>
          </w:tcPr>
          <w:p w14:paraId="3D270D37" w14:textId="5154D56F" w:rsidR="00A058FB" w:rsidRPr="00A058FB" w:rsidRDefault="00AA2E6A" w:rsidP="00A058FB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</w:t>
            </w:r>
          </w:p>
        </w:tc>
      </w:tr>
      <w:tr w:rsidR="00A058FB" w:rsidRPr="00A058FB" w14:paraId="2CDCE285" w14:textId="77777777" w:rsidTr="0079673B">
        <w:trPr>
          <w:trHeight w:val="256"/>
        </w:trPr>
        <w:tc>
          <w:tcPr>
            <w:tcW w:w="1665" w:type="pct"/>
          </w:tcPr>
          <w:p w14:paraId="1E2E7DB7" w14:textId="77777777" w:rsidR="00A058FB" w:rsidRPr="00A058FB" w:rsidRDefault="00A058FB" w:rsidP="00A058FB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Fault b Pass/Fail</w:t>
            </w:r>
          </w:p>
        </w:tc>
        <w:tc>
          <w:tcPr>
            <w:tcW w:w="1667" w:type="pct"/>
          </w:tcPr>
          <w:p w14:paraId="78998CED" w14:textId="3DCB1D65" w:rsidR="00A058FB" w:rsidRPr="00A058FB" w:rsidRDefault="00AA2E6A" w:rsidP="00A058FB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Pass</w:t>
            </w:r>
          </w:p>
        </w:tc>
        <w:tc>
          <w:tcPr>
            <w:tcW w:w="1667" w:type="pct"/>
          </w:tcPr>
          <w:p w14:paraId="35C049D3" w14:textId="37010ACE" w:rsidR="00A058FB" w:rsidRPr="00A058FB" w:rsidRDefault="00AA2E6A" w:rsidP="00A058FB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Pass</w:t>
            </w:r>
          </w:p>
        </w:tc>
      </w:tr>
      <w:tr w:rsidR="00A058FB" w:rsidRPr="00A058FB" w14:paraId="174E17BB" w14:textId="77777777" w:rsidTr="0079673B">
        <w:trPr>
          <w:trHeight w:val="256"/>
        </w:trPr>
        <w:tc>
          <w:tcPr>
            <w:tcW w:w="1665" w:type="pct"/>
          </w:tcPr>
          <w:p w14:paraId="30EACB01" w14:textId="77777777" w:rsidR="00DF4F9E" w:rsidRPr="00A058FB" w:rsidRDefault="00DF4F9E" w:rsidP="00DF4F9E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Desired State c</w:t>
            </w:r>
          </w:p>
        </w:tc>
        <w:tc>
          <w:tcPr>
            <w:tcW w:w="1667" w:type="pct"/>
          </w:tcPr>
          <w:p w14:paraId="3A7AB22A" w14:textId="77777777" w:rsidR="00DF4F9E" w:rsidRPr="00A058FB" w:rsidRDefault="00DF4F9E" w:rsidP="00DF4F9E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&lt;COMMAND&gt;</w:t>
            </w:r>
          </w:p>
        </w:tc>
        <w:tc>
          <w:tcPr>
            <w:tcW w:w="1667" w:type="pct"/>
          </w:tcPr>
          <w:p w14:paraId="1011D612" w14:textId="77777777" w:rsidR="00DF4F9E" w:rsidRPr="00A058FB" w:rsidRDefault="00DF4F9E" w:rsidP="00DF4F9E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D7230D" w:themeColor="accent6" w:themeShade="BF"/>
                <w:szCs w:val="20"/>
              </w:rPr>
            </w:pPr>
            <w:r w:rsidRPr="00A058FB">
              <w:rPr>
                <w:color w:val="D7230D" w:themeColor="accent6" w:themeShade="BF"/>
                <w:szCs w:val="20"/>
              </w:rPr>
              <w:t>&lt;COMMAND&gt;</w:t>
            </w:r>
          </w:p>
        </w:tc>
      </w:tr>
      <w:tr w:rsidR="00A058FB" w:rsidRPr="00A058FB" w14:paraId="3B135973" w14:textId="77777777" w:rsidTr="0079673B">
        <w:trPr>
          <w:trHeight w:val="256"/>
        </w:trPr>
        <w:tc>
          <w:tcPr>
            <w:tcW w:w="1665" w:type="pct"/>
          </w:tcPr>
          <w:p w14:paraId="29F11456" w14:textId="77777777" w:rsidR="00A058FB" w:rsidRPr="00A058FB" w:rsidRDefault="00A058FB" w:rsidP="00A058FB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Actual State c</w:t>
            </w:r>
          </w:p>
        </w:tc>
        <w:tc>
          <w:tcPr>
            <w:tcW w:w="1667" w:type="pct"/>
          </w:tcPr>
          <w:p w14:paraId="20A5F1F3" w14:textId="5F18CCB6" w:rsidR="00A058FB" w:rsidRPr="00A058FB" w:rsidRDefault="00AA2E6A" w:rsidP="00A058FB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1667" w:type="pct"/>
          </w:tcPr>
          <w:p w14:paraId="193FAE6D" w14:textId="24C1BF5D" w:rsidR="00A058FB" w:rsidRPr="00A058FB" w:rsidRDefault="00AA2E6A" w:rsidP="00A058FB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D7230D" w:themeColor="accent6" w:themeShade="BF"/>
                <w:szCs w:val="20"/>
              </w:rPr>
            </w:pPr>
            <w:r>
              <w:rPr>
                <w:color w:val="D7230D" w:themeColor="accent6" w:themeShade="BF"/>
                <w:szCs w:val="20"/>
              </w:rPr>
              <w:t>Unhandled Type: Void</w:t>
            </w:r>
          </w:p>
        </w:tc>
      </w:tr>
      <w:tr w:rsidR="00A058FB" w:rsidRPr="00A058FB" w14:paraId="6A76740A" w14:textId="77777777" w:rsidTr="0079673B">
        <w:trPr>
          <w:trHeight w:val="256"/>
        </w:trPr>
        <w:tc>
          <w:tcPr>
            <w:tcW w:w="1665" w:type="pct"/>
          </w:tcPr>
          <w:p w14:paraId="705B600D" w14:textId="77777777" w:rsidR="00A058FB" w:rsidRPr="00A058FB" w:rsidRDefault="00A058FB" w:rsidP="00A058FB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State c Pass/Fail</w:t>
            </w:r>
          </w:p>
        </w:tc>
        <w:tc>
          <w:tcPr>
            <w:tcW w:w="1667" w:type="pct"/>
          </w:tcPr>
          <w:p w14:paraId="7C80B34D" w14:textId="72116ED3" w:rsidR="00A058FB" w:rsidRPr="00A058FB" w:rsidRDefault="00AA2E6A" w:rsidP="00A058FB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Failed</w:t>
            </w:r>
          </w:p>
        </w:tc>
        <w:tc>
          <w:tcPr>
            <w:tcW w:w="1667" w:type="pct"/>
          </w:tcPr>
          <w:p w14:paraId="706B966B" w14:textId="18F3305C" w:rsidR="00A058FB" w:rsidRPr="00A058FB" w:rsidRDefault="00AA2E6A" w:rsidP="00A058FB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D7230D" w:themeColor="accent6" w:themeShade="BF"/>
                <w:szCs w:val="20"/>
              </w:rPr>
            </w:pPr>
            <w:r>
              <w:rPr>
                <w:color w:val="D7230D" w:themeColor="accent6" w:themeShade="BF"/>
                <w:szCs w:val="20"/>
              </w:rPr>
              <w:t>Unhandled Type: Void</w:t>
            </w:r>
          </w:p>
        </w:tc>
      </w:tr>
      <w:tr w:rsidR="00A058FB" w:rsidRPr="00A058FB" w14:paraId="5F07DAB0" w14:textId="77777777" w:rsidTr="0079673B">
        <w:trPr>
          <w:trHeight w:val="256"/>
        </w:trPr>
        <w:tc>
          <w:tcPr>
            <w:tcW w:w="1665" w:type="pct"/>
          </w:tcPr>
          <w:p w14:paraId="5D4E967F" w14:textId="77777777" w:rsidR="00A058FB" w:rsidRPr="00A058FB" w:rsidRDefault="00A058FB" w:rsidP="00A058FB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Fault c</w:t>
            </w:r>
          </w:p>
        </w:tc>
        <w:tc>
          <w:tcPr>
            <w:tcW w:w="1667" w:type="pct"/>
          </w:tcPr>
          <w:p w14:paraId="2AF07170" w14:textId="578DB793" w:rsidR="00A058FB" w:rsidRPr="00A058FB" w:rsidRDefault="00AA2E6A" w:rsidP="00A058FB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</w:t>
            </w:r>
          </w:p>
        </w:tc>
        <w:tc>
          <w:tcPr>
            <w:tcW w:w="1667" w:type="pct"/>
          </w:tcPr>
          <w:p w14:paraId="653C8D5B" w14:textId="0BEC23AC" w:rsidR="00A058FB" w:rsidRPr="00A058FB" w:rsidRDefault="00AA2E6A" w:rsidP="00A058FB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D7230D" w:themeColor="accent6" w:themeShade="BF"/>
                <w:szCs w:val="20"/>
              </w:rPr>
            </w:pPr>
            <w:r>
              <w:rPr>
                <w:color w:val="D7230D" w:themeColor="accent6" w:themeShade="BF"/>
                <w:szCs w:val="20"/>
              </w:rPr>
              <w:t>Unhandled Type: Void</w:t>
            </w:r>
          </w:p>
        </w:tc>
      </w:tr>
      <w:tr w:rsidR="00A058FB" w:rsidRPr="00A058FB" w14:paraId="460C6BA6" w14:textId="77777777" w:rsidTr="0079673B">
        <w:trPr>
          <w:trHeight w:val="256"/>
        </w:trPr>
        <w:tc>
          <w:tcPr>
            <w:tcW w:w="1665" w:type="pct"/>
          </w:tcPr>
          <w:p w14:paraId="4B5D6ABA" w14:textId="77777777" w:rsidR="00A058FB" w:rsidRPr="00A058FB" w:rsidRDefault="00A058FB" w:rsidP="00A058FB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Fault c Pass/Fail</w:t>
            </w:r>
          </w:p>
        </w:tc>
        <w:tc>
          <w:tcPr>
            <w:tcW w:w="1667" w:type="pct"/>
          </w:tcPr>
          <w:p w14:paraId="59D444C6" w14:textId="7EB34FC6" w:rsidR="00A058FB" w:rsidRPr="00A058FB" w:rsidRDefault="00AA2E6A" w:rsidP="00A058FB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Pass</w:t>
            </w:r>
          </w:p>
        </w:tc>
        <w:tc>
          <w:tcPr>
            <w:tcW w:w="1667" w:type="pct"/>
          </w:tcPr>
          <w:p w14:paraId="3F5F4CA7" w14:textId="1E025869" w:rsidR="00A058FB" w:rsidRPr="00A058FB" w:rsidRDefault="00AA2E6A" w:rsidP="00A058FB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D7230D" w:themeColor="accent6" w:themeShade="BF"/>
                <w:szCs w:val="20"/>
              </w:rPr>
            </w:pPr>
            <w:r>
              <w:rPr>
                <w:color w:val="D7230D" w:themeColor="accent6" w:themeShade="BF"/>
                <w:szCs w:val="20"/>
              </w:rPr>
              <w:t>Unhandled Type: Void</w:t>
            </w:r>
          </w:p>
        </w:tc>
      </w:tr>
      <w:bookmarkEnd w:id="4"/>
    </w:tbl>
    <w:p w14:paraId="658A95FF" w14:textId="77777777" w:rsidR="00AA6FB4" w:rsidRDefault="00AA6FB4" w:rsidP="00DF4F9E">
      <w:pPr>
        <w:pStyle w:val="BodyText"/>
        <w:spacing w:after="60"/>
        <w:ind w:left="0"/>
        <w:rPr>
          <w:szCs w:val="20"/>
        </w:rPr>
      </w:pPr>
    </w:p>
    <w:p w14:paraId="10A9378C" w14:textId="77777777" w:rsidR="00595D9E" w:rsidRDefault="00D53B8C" w:rsidP="00D53B8C">
      <w:pPr>
        <w:pStyle w:val="BodyText"/>
        <w:spacing w:after="60"/>
        <w:ind w:left="360" w:firstLine="720"/>
        <w:rPr>
          <w:szCs w:val="20"/>
        </w:rPr>
      </w:pPr>
      <w:r>
        <w:rPr>
          <w:szCs w:val="20"/>
        </w:rPr>
        <w:t>6.7</w:t>
      </w:r>
      <w:r w:rsidRPr="00703BE8">
        <w:rPr>
          <w:color w:val="FF0000"/>
          <w:szCs w:val="20"/>
        </w:rPr>
        <w:t>.</w:t>
      </w:r>
      <w:r w:rsidR="00703BE8" w:rsidRPr="00703BE8">
        <w:rPr>
          <w:color w:val="FF0000"/>
          <w:szCs w:val="20"/>
        </w:rPr>
        <w:t>4</w:t>
      </w:r>
      <w:r w:rsidRPr="00703BE8">
        <w:rPr>
          <w:color w:val="FF0000"/>
          <w:szCs w:val="20"/>
        </w:rPr>
        <w:t xml:space="preserve"> </w:t>
      </w:r>
      <w:r w:rsidR="00595D9E" w:rsidRPr="00A57E0A">
        <w:rPr>
          <w:b/>
          <w:bCs/>
          <w:szCs w:val="20"/>
        </w:rPr>
        <w:t>N1 and N2 Retract Mechanical Stops</w:t>
      </w:r>
      <w:r w:rsidR="00AA6FB4">
        <w:rPr>
          <w:b/>
          <w:bCs/>
          <w:szCs w:val="20"/>
        </w:rPr>
        <w:t xml:space="preserve"> </w:t>
      </w:r>
      <w:r w:rsidR="00AA6FB4" w:rsidRPr="00AA6FB4">
        <w:rPr>
          <w:b/>
          <w:bCs/>
          <w:color w:val="F3866C" w:themeColor="accent4"/>
          <w:szCs w:val="20"/>
        </w:rPr>
        <w:t>6.7.4</w:t>
      </w:r>
      <w:r w:rsidR="00AA6FB4">
        <w:rPr>
          <w:b/>
          <w:bCs/>
          <w:color w:val="F3866C" w:themeColor="accent4"/>
          <w:szCs w:val="20"/>
        </w:rPr>
        <w:t>?</w:t>
      </w:r>
    </w:p>
    <w:p w14:paraId="46C4BC84" w14:textId="77777777" w:rsidR="00574BB6" w:rsidRPr="005D5492" w:rsidRDefault="00574BB6" w:rsidP="00574BB6">
      <w:pPr>
        <w:pStyle w:val="BodyText"/>
        <w:spacing w:after="60"/>
        <w:rPr>
          <w:szCs w:val="20"/>
        </w:rPr>
      </w:pPr>
    </w:p>
    <w:p w14:paraId="0480F8D0" w14:textId="77777777" w:rsidR="00595D9E" w:rsidRDefault="00CC70BB" w:rsidP="00595D9E">
      <w:pPr>
        <w:pStyle w:val="BodyText"/>
        <w:spacing w:after="60"/>
        <w:rPr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 xml:space="preserve">a </w:t>
      </w:r>
      <w:r w:rsidR="00595D9E" w:rsidRPr="00472242">
        <w:rPr>
          <w:b/>
          <w:bCs/>
          <w:szCs w:val="20"/>
        </w:rPr>
        <w:t>Retract using M1/N1</w:t>
      </w:r>
    </w:p>
    <w:p w14:paraId="62D5E368" w14:textId="77777777" w:rsidR="00472242" w:rsidRDefault="00472242" w:rsidP="00595D9E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2"/>
        <w:gridCol w:w="1289"/>
        <w:gridCol w:w="2679"/>
      </w:tblGrid>
      <w:tr w:rsidR="00595D9E" w14:paraId="590087C6" w14:textId="77777777" w:rsidTr="00EB0BEE">
        <w:trPr>
          <w:trHeight w:val="620"/>
        </w:trPr>
        <w:tc>
          <w:tcPr>
            <w:tcW w:w="4302" w:type="dxa"/>
          </w:tcPr>
          <w:p w14:paraId="4281EE30" w14:textId="77777777" w:rsidR="00595D9E" w:rsidRDefault="00595D9E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0D9B8660" w14:textId="77777777" w:rsidR="00595D9E" w:rsidRDefault="00595D9E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</w:t>
            </w:r>
          </w:p>
          <w:p w14:paraId="227EC9AC" w14:textId="77777777" w:rsidR="00595D9E" w:rsidRDefault="00595D9E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Amps</w:t>
            </w:r>
          </w:p>
        </w:tc>
        <w:tc>
          <w:tcPr>
            <w:tcW w:w="2679" w:type="dxa"/>
          </w:tcPr>
          <w:p w14:paraId="750B992F" w14:textId="77777777" w:rsidR="00595D9E" w:rsidRDefault="00595D9E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EB0BEE" w14:paraId="6740A000" w14:textId="77777777" w:rsidTr="0079702E">
        <w:tc>
          <w:tcPr>
            <w:tcW w:w="4302" w:type="dxa"/>
          </w:tcPr>
          <w:p w14:paraId="04659FC2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retract stop engaged (M1 current saturated, Motor 1 primary and M1 secondary feedbacks stop changing)</w:t>
            </w:r>
          </w:p>
        </w:tc>
        <w:tc>
          <w:tcPr>
            <w:tcW w:w="1289" w:type="dxa"/>
          </w:tcPr>
          <w:p w14:paraId="49AE8D5F" w14:textId="1FA8319A" w:rsidR="00EB0BEE" w:rsidRDefault="00AA2E6A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3.3636</w:t>
            </w:r>
          </w:p>
        </w:tc>
        <w:tc>
          <w:tcPr>
            <w:tcW w:w="2679" w:type="dxa"/>
          </w:tcPr>
          <w:p w14:paraId="487262AF" w14:textId="5C9FA7E1" w:rsidR="00EB0BEE" w:rsidRDefault="00AA2E6A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EB0BEE" w14:paraId="21B0F131" w14:textId="77777777" w:rsidTr="0079702E">
        <w:tc>
          <w:tcPr>
            <w:tcW w:w="4302" w:type="dxa"/>
          </w:tcPr>
          <w:p w14:paraId="35470454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 1 Motor Current</w:t>
            </w:r>
          </w:p>
        </w:tc>
        <w:tc>
          <w:tcPr>
            <w:tcW w:w="1289" w:type="dxa"/>
          </w:tcPr>
          <w:p w14:paraId="007DECAD" w14:textId="17DC4D0C" w:rsidR="00EB0BEE" w:rsidRDefault="00AA2E6A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6.0063</w:t>
            </w:r>
          </w:p>
        </w:tc>
        <w:tc>
          <w:tcPr>
            <w:tcW w:w="2679" w:type="dxa"/>
          </w:tcPr>
          <w:p w14:paraId="79ED5A5F" w14:textId="6E668A02" w:rsidR="00EB0BEE" w:rsidRDefault="00AA2E6A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C219B6D" w14:textId="77777777" w:rsidR="00595D9E" w:rsidRDefault="00595D9E" w:rsidP="00595D9E">
      <w:pPr>
        <w:pStyle w:val="BodyText"/>
        <w:spacing w:after="60"/>
        <w:rPr>
          <w:szCs w:val="20"/>
        </w:rPr>
      </w:pPr>
    </w:p>
    <w:p w14:paraId="50546808" w14:textId="77777777" w:rsidR="00374EDB" w:rsidRDefault="00374EDB" w:rsidP="005D5492">
      <w:pPr>
        <w:pStyle w:val="BodyText"/>
        <w:spacing w:after="60"/>
        <w:rPr>
          <w:szCs w:val="20"/>
        </w:rPr>
      </w:pPr>
    </w:p>
    <w:p w14:paraId="5127E707" w14:textId="77777777" w:rsidR="00374EDB" w:rsidRDefault="00CC70BB" w:rsidP="00374EDB">
      <w:pPr>
        <w:pStyle w:val="BodyText"/>
        <w:spacing w:after="60"/>
        <w:rPr>
          <w:szCs w:val="20"/>
        </w:rPr>
      </w:pPr>
      <w:r w:rsidRPr="006770F5">
        <w:rPr>
          <w:b/>
          <w:bCs/>
          <w:szCs w:val="20"/>
          <w:u w:val="single"/>
        </w:rPr>
        <w:t>Step</w:t>
      </w:r>
      <w:r w:rsidR="001110C2" w:rsidRPr="006770F5">
        <w:rPr>
          <w:b/>
          <w:bCs/>
          <w:szCs w:val="20"/>
          <w:u w:val="single"/>
        </w:rPr>
        <w:t xml:space="preserve"> </w:t>
      </w:r>
      <w:r w:rsidR="00D53B8C">
        <w:rPr>
          <w:b/>
          <w:bCs/>
          <w:szCs w:val="20"/>
          <w:u w:val="single"/>
        </w:rPr>
        <w:t>a</w:t>
      </w:r>
      <w:r>
        <w:rPr>
          <w:szCs w:val="20"/>
        </w:rPr>
        <w:t xml:space="preserve"> </w:t>
      </w:r>
      <w:r w:rsidR="00374EDB" w:rsidRPr="00472242">
        <w:rPr>
          <w:b/>
          <w:bCs/>
          <w:szCs w:val="20"/>
        </w:rPr>
        <w:t>Retract using M2/N2</w:t>
      </w:r>
    </w:p>
    <w:p w14:paraId="02D6D582" w14:textId="77777777" w:rsidR="00472242" w:rsidRDefault="00472242" w:rsidP="00374EDB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24"/>
        <w:gridCol w:w="1630"/>
        <w:gridCol w:w="2616"/>
      </w:tblGrid>
      <w:tr w:rsidR="00374EDB" w14:paraId="3140FF93" w14:textId="77777777" w:rsidTr="00C067F6">
        <w:tc>
          <w:tcPr>
            <w:tcW w:w="4024" w:type="dxa"/>
          </w:tcPr>
          <w:p w14:paraId="06C9872A" w14:textId="77777777" w:rsidR="00374EDB" w:rsidRDefault="00374ED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630" w:type="dxa"/>
          </w:tcPr>
          <w:p w14:paraId="7C530CCE" w14:textId="77777777" w:rsidR="00374EDB" w:rsidRDefault="00374ED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</w:t>
            </w:r>
          </w:p>
          <w:p w14:paraId="191F34AA" w14:textId="77777777" w:rsidR="00374EDB" w:rsidRDefault="00374ED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Amps</w:t>
            </w:r>
          </w:p>
        </w:tc>
        <w:tc>
          <w:tcPr>
            <w:tcW w:w="2616" w:type="dxa"/>
          </w:tcPr>
          <w:p w14:paraId="5D340F6F" w14:textId="77777777" w:rsidR="00374EDB" w:rsidRDefault="00374ED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C067F6" w14:paraId="0C69B3CD" w14:textId="77777777" w:rsidTr="00C067F6">
        <w:tc>
          <w:tcPr>
            <w:tcW w:w="4024" w:type="dxa"/>
          </w:tcPr>
          <w:p w14:paraId="2599739C" w14:textId="77777777" w:rsidR="00C067F6" w:rsidRDefault="00C067F6" w:rsidP="00C067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retract stop engaged (M2 current saturated, Motor 2 primary and M2 secondary feedbacks stop changing)</w:t>
            </w:r>
          </w:p>
        </w:tc>
        <w:tc>
          <w:tcPr>
            <w:tcW w:w="1630" w:type="dxa"/>
          </w:tcPr>
          <w:p w14:paraId="0AF4ECE9" w14:textId="406C7550" w:rsidR="00C067F6" w:rsidRDefault="00AA2E6A" w:rsidP="00C067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3.2881</w:t>
            </w:r>
          </w:p>
        </w:tc>
        <w:tc>
          <w:tcPr>
            <w:tcW w:w="2616" w:type="dxa"/>
          </w:tcPr>
          <w:p w14:paraId="713153D3" w14:textId="14121B26" w:rsidR="00C067F6" w:rsidRDefault="00AA2E6A" w:rsidP="00C067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C067F6" w14:paraId="4B57D3F8" w14:textId="77777777" w:rsidTr="00C067F6">
        <w:tc>
          <w:tcPr>
            <w:tcW w:w="4024" w:type="dxa"/>
          </w:tcPr>
          <w:p w14:paraId="4E23738C" w14:textId="77777777" w:rsidR="00C067F6" w:rsidRDefault="00C067F6" w:rsidP="00C067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Motor Current</w:t>
            </w:r>
          </w:p>
        </w:tc>
        <w:tc>
          <w:tcPr>
            <w:tcW w:w="1630" w:type="dxa"/>
          </w:tcPr>
          <w:p w14:paraId="4114A4EA" w14:textId="6F695128" w:rsidR="00C067F6" w:rsidRDefault="00AA2E6A" w:rsidP="00C067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6.004</w:t>
            </w:r>
          </w:p>
        </w:tc>
        <w:tc>
          <w:tcPr>
            <w:tcW w:w="2616" w:type="dxa"/>
          </w:tcPr>
          <w:p w14:paraId="500783CB" w14:textId="68B485E9" w:rsidR="00C067F6" w:rsidRDefault="00AA2E6A" w:rsidP="00C067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036BA70A" w14:textId="77777777" w:rsidR="00374EDB" w:rsidRDefault="00374EDB" w:rsidP="005D5492">
      <w:pPr>
        <w:pStyle w:val="BodyText"/>
        <w:spacing w:after="60"/>
        <w:rPr>
          <w:szCs w:val="20"/>
        </w:rPr>
      </w:pPr>
    </w:p>
    <w:p w14:paraId="53F3EB38" w14:textId="77777777" w:rsidR="00374EDB" w:rsidRDefault="001110C2" w:rsidP="001110C2">
      <w:pPr>
        <w:pStyle w:val="BodyText"/>
        <w:spacing w:after="60"/>
        <w:rPr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a</w:t>
      </w:r>
      <w:r>
        <w:rPr>
          <w:szCs w:val="20"/>
        </w:rPr>
        <w:t xml:space="preserve"> </w:t>
      </w:r>
      <w:r w:rsidR="00374EDB" w:rsidRPr="00472242">
        <w:rPr>
          <w:b/>
          <w:bCs/>
          <w:szCs w:val="20"/>
        </w:rPr>
        <w:t>Test rig Truth Encoder Position</w:t>
      </w:r>
    </w:p>
    <w:p w14:paraId="4F93B336" w14:textId="77777777" w:rsidR="00472242" w:rsidRDefault="00472242" w:rsidP="001110C2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2"/>
        <w:gridCol w:w="1289"/>
        <w:gridCol w:w="2679"/>
      </w:tblGrid>
      <w:tr w:rsidR="00374EDB" w14:paraId="3E2FC16D" w14:textId="77777777" w:rsidTr="0079702E">
        <w:tc>
          <w:tcPr>
            <w:tcW w:w="4302" w:type="dxa"/>
          </w:tcPr>
          <w:p w14:paraId="704EFFB9" w14:textId="77777777" w:rsidR="00374EDB" w:rsidRDefault="00374ED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21B545A2" w14:textId="77777777" w:rsidR="00374EDB" w:rsidRDefault="00374ED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Ins</w:t>
            </w:r>
          </w:p>
        </w:tc>
        <w:tc>
          <w:tcPr>
            <w:tcW w:w="2679" w:type="dxa"/>
          </w:tcPr>
          <w:p w14:paraId="423D2135" w14:textId="77777777" w:rsidR="00374EDB" w:rsidRDefault="00374ED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EB0BEE" w14:paraId="1FED7274" w14:textId="77777777" w:rsidTr="0079702E">
        <w:tc>
          <w:tcPr>
            <w:tcW w:w="4302" w:type="dxa"/>
          </w:tcPr>
          <w:p w14:paraId="491C3DE6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Test Rig Truth Encoder Position when N1and N2 are at the retract stop</w:t>
            </w:r>
          </w:p>
        </w:tc>
        <w:tc>
          <w:tcPr>
            <w:tcW w:w="1289" w:type="dxa"/>
          </w:tcPr>
          <w:p w14:paraId="5B7F8F72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679" w:type="dxa"/>
          </w:tcPr>
          <w:p w14:paraId="47AF0206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</w:tbl>
    <w:p w14:paraId="734C908C" w14:textId="77777777" w:rsidR="00374EDB" w:rsidRPr="006770F5" w:rsidRDefault="00374EDB" w:rsidP="00374EDB">
      <w:pPr>
        <w:pStyle w:val="BodyText"/>
        <w:spacing w:after="60"/>
        <w:rPr>
          <w:b/>
          <w:bCs/>
          <w:szCs w:val="20"/>
          <w:u w:val="single"/>
        </w:rPr>
      </w:pPr>
    </w:p>
    <w:p w14:paraId="5B5244D7" w14:textId="77777777" w:rsidR="00374EDB" w:rsidRPr="00472242" w:rsidRDefault="001110C2" w:rsidP="001110C2">
      <w:pPr>
        <w:pStyle w:val="BodyText"/>
        <w:spacing w:after="6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>Step</w:t>
      </w:r>
      <w:r w:rsidR="00D53B8C">
        <w:rPr>
          <w:b/>
          <w:bCs/>
          <w:szCs w:val="20"/>
          <w:u w:val="single"/>
        </w:rPr>
        <w:t xml:space="preserve"> </w:t>
      </w:r>
      <w:proofErr w:type="gramStart"/>
      <w:r w:rsidR="00D53B8C">
        <w:rPr>
          <w:b/>
          <w:bCs/>
          <w:szCs w:val="20"/>
          <w:u w:val="single"/>
        </w:rPr>
        <w:t>a</w:t>
      </w:r>
      <w:proofErr w:type="gramEnd"/>
      <w:r>
        <w:rPr>
          <w:szCs w:val="20"/>
        </w:rPr>
        <w:t xml:space="preserve"> </w:t>
      </w:r>
      <w:r w:rsidR="00716BD8" w:rsidRPr="00472242">
        <w:rPr>
          <w:b/>
          <w:bCs/>
          <w:szCs w:val="20"/>
        </w:rPr>
        <w:t>Actuator length with external load</w:t>
      </w:r>
    </w:p>
    <w:p w14:paraId="7E27E137" w14:textId="77777777" w:rsidR="00716BD8" w:rsidRDefault="00716BD8" w:rsidP="00716BD8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25"/>
        <w:gridCol w:w="2766"/>
        <w:gridCol w:w="2779"/>
      </w:tblGrid>
      <w:tr w:rsidR="00716BD8" w14:paraId="4FF05583" w14:textId="77777777" w:rsidTr="00716BD8">
        <w:tc>
          <w:tcPr>
            <w:tcW w:w="3116" w:type="dxa"/>
          </w:tcPr>
          <w:p w14:paraId="5AF7F783" w14:textId="77777777" w:rsidR="00716BD8" w:rsidRDefault="00716BD8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Load, </w:t>
            </w:r>
            <w:proofErr w:type="spellStart"/>
            <w:r>
              <w:rPr>
                <w:szCs w:val="20"/>
              </w:rPr>
              <w:t>lbf</w:t>
            </w:r>
            <w:proofErr w:type="spellEnd"/>
          </w:p>
        </w:tc>
        <w:tc>
          <w:tcPr>
            <w:tcW w:w="3117" w:type="dxa"/>
          </w:tcPr>
          <w:p w14:paraId="75DF323B" w14:textId="77777777" w:rsidR="00716BD8" w:rsidRDefault="00716BD8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Actuator Length, ins</w:t>
            </w:r>
          </w:p>
        </w:tc>
        <w:tc>
          <w:tcPr>
            <w:tcW w:w="3117" w:type="dxa"/>
          </w:tcPr>
          <w:p w14:paraId="0E96F2E1" w14:textId="77777777" w:rsidR="00716BD8" w:rsidRDefault="00716BD8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716BD8" w14:paraId="1AB65F14" w14:textId="77777777" w:rsidTr="00716BD8">
        <w:tc>
          <w:tcPr>
            <w:tcW w:w="3116" w:type="dxa"/>
          </w:tcPr>
          <w:p w14:paraId="520D7022" w14:textId="77777777" w:rsidR="00716BD8" w:rsidRDefault="00716BD8" w:rsidP="00716BD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3117" w:type="dxa"/>
          </w:tcPr>
          <w:p w14:paraId="6893B79E" w14:textId="77777777" w:rsidR="00716BD8" w:rsidRDefault="00716BD8" w:rsidP="00716BD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3117" w:type="dxa"/>
          </w:tcPr>
          <w:p w14:paraId="05F81E7D" w14:textId="77777777" w:rsidR="00716BD8" w:rsidRDefault="00716BD8" w:rsidP="00716BD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616A488C" w14:textId="77777777" w:rsidR="00716BD8" w:rsidRDefault="00716BD8" w:rsidP="00716BD8">
      <w:pPr>
        <w:pStyle w:val="BodyText"/>
        <w:spacing w:after="60"/>
        <w:rPr>
          <w:szCs w:val="20"/>
        </w:rPr>
      </w:pPr>
    </w:p>
    <w:p w14:paraId="456E0B3C" w14:textId="77777777" w:rsidR="00716BD8" w:rsidRDefault="001110C2" w:rsidP="00716BD8">
      <w:pPr>
        <w:pStyle w:val="BodyText"/>
        <w:spacing w:after="60"/>
        <w:rPr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d</w:t>
      </w:r>
      <w:r>
        <w:rPr>
          <w:szCs w:val="20"/>
        </w:rPr>
        <w:t xml:space="preserve"> </w:t>
      </w:r>
      <w:r w:rsidR="00716BD8" w:rsidRPr="006770F5">
        <w:rPr>
          <w:b/>
          <w:bCs/>
          <w:szCs w:val="20"/>
        </w:rPr>
        <w:t>Absolute feedback</w:t>
      </w:r>
    </w:p>
    <w:p w14:paraId="29B1D79D" w14:textId="77777777" w:rsidR="002F622C" w:rsidRPr="005D5492" w:rsidRDefault="002F622C" w:rsidP="00716BD8">
      <w:pPr>
        <w:pStyle w:val="BodyText"/>
        <w:spacing w:after="60"/>
        <w:rPr>
          <w:szCs w:val="20"/>
        </w:rPr>
      </w:pPr>
    </w:p>
    <w:tbl>
      <w:tblPr>
        <w:tblStyle w:val="TableGrid"/>
        <w:tblW w:w="8365" w:type="dxa"/>
        <w:tblInd w:w="1080" w:type="dxa"/>
        <w:tblLook w:val="04A0" w:firstRow="1" w:lastRow="0" w:firstColumn="1" w:lastColumn="0" w:noHBand="0" w:noVBand="1"/>
      </w:tblPr>
      <w:tblGrid>
        <w:gridCol w:w="3586"/>
        <w:gridCol w:w="1819"/>
        <w:gridCol w:w="2960"/>
      </w:tblGrid>
      <w:tr w:rsidR="003F5941" w14:paraId="7BEB0E91" w14:textId="77777777" w:rsidTr="00D51ABB">
        <w:tc>
          <w:tcPr>
            <w:tcW w:w="3586" w:type="dxa"/>
          </w:tcPr>
          <w:p w14:paraId="26A95B35" w14:textId="77777777" w:rsidR="003F5941" w:rsidRDefault="003F5941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Description </w:t>
            </w:r>
          </w:p>
        </w:tc>
        <w:tc>
          <w:tcPr>
            <w:tcW w:w="1819" w:type="dxa"/>
          </w:tcPr>
          <w:p w14:paraId="4A1CCA6F" w14:textId="77777777" w:rsidR="003F5941" w:rsidRDefault="00D51ABB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Position</w:t>
            </w:r>
          </w:p>
        </w:tc>
        <w:tc>
          <w:tcPr>
            <w:tcW w:w="2960" w:type="dxa"/>
          </w:tcPr>
          <w:p w14:paraId="4D8ED76B" w14:textId="77777777" w:rsidR="003F5941" w:rsidRDefault="003F5941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F5941" w14:paraId="3AA55E33" w14:textId="77777777" w:rsidTr="00D51ABB">
        <w:tc>
          <w:tcPr>
            <w:tcW w:w="3586" w:type="dxa"/>
          </w:tcPr>
          <w:p w14:paraId="039AC3B2" w14:textId="77777777" w:rsidR="003F5941" w:rsidRDefault="003F5941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2 position = test rig encoder</w:t>
            </w:r>
          </w:p>
        </w:tc>
        <w:tc>
          <w:tcPr>
            <w:tcW w:w="1819" w:type="dxa"/>
          </w:tcPr>
          <w:p w14:paraId="6352303F" w14:textId="77777777" w:rsidR="003F5941" w:rsidRDefault="00D51ABB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6311BDA5" w14:textId="77777777" w:rsidR="003F5941" w:rsidRDefault="00D51ABB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D51ABB" w14:paraId="45E97C6C" w14:textId="77777777" w:rsidTr="00D51ABB">
        <w:tc>
          <w:tcPr>
            <w:tcW w:w="3586" w:type="dxa"/>
          </w:tcPr>
          <w:p w14:paraId="751B9CA5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3 position = test rig encoder</w:t>
            </w:r>
          </w:p>
        </w:tc>
        <w:tc>
          <w:tcPr>
            <w:tcW w:w="1819" w:type="dxa"/>
          </w:tcPr>
          <w:p w14:paraId="3F556924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4AAF6604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D51ABB" w14:paraId="4F055AF1" w14:textId="77777777" w:rsidTr="00D51ABB">
        <w:tc>
          <w:tcPr>
            <w:tcW w:w="3586" w:type="dxa"/>
          </w:tcPr>
          <w:p w14:paraId="29571453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M2 position = test rig encoder</w:t>
            </w:r>
          </w:p>
        </w:tc>
        <w:tc>
          <w:tcPr>
            <w:tcW w:w="1819" w:type="dxa"/>
          </w:tcPr>
          <w:p w14:paraId="0CB38CDF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5F2FFCE2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D51ABB" w14:paraId="437903BC" w14:textId="77777777" w:rsidTr="00D51ABB">
        <w:tc>
          <w:tcPr>
            <w:tcW w:w="3586" w:type="dxa"/>
          </w:tcPr>
          <w:p w14:paraId="1B7EBE86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M3 position = test rig encoder</w:t>
            </w:r>
          </w:p>
        </w:tc>
        <w:tc>
          <w:tcPr>
            <w:tcW w:w="1819" w:type="dxa"/>
          </w:tcPr>
          <w:p w14:paraId="685FCE87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3E83058F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D51ABB" w14:paraId="16DE6AED" w14:textId="77777777" w:rsidTr="00D51ABB">
        <w:tc>
          <w:tcPr>
            <w:tcW w:w="3586" w:type="dxa"/>
          </w:tcPr>
          <w:p w14:paraId="14911366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Difference between Motor 2 position and Motor 3 position is </w:t>
            </w:r>
            <w:r>
              <w:rPr>
                <w:rFonts w:cstheme="minorHAnsi"/>
                <w:szCs w:val="20"/>
              </w:rPr>
              <w:t>&lt;</w:t>
            </w:r>
            <w:r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1CA1EA34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0AA27E92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AA350B" w14:paraId="605F8E46" w14:textId="77777777" w:rsidTr="00D51ABB">
        <w:tc>
          <w:tcPr>
            <w:tcW w:w="3586" w:type="dxa"/>
          </w:tcPr>
          <w:p w14:paraId="6DB8CF4D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 xml:space="preserve">Difference between M2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65F5A891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1C50BC96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AA350B" w14:paraId="379DA72A" w14:textId="77777777" w:rsidTr="00D51ABB">
        <w:tc>
          <w:tcPr>
            <w:tcW w:w="3586" w:type="dxa"/>
          </w:tcPr>
          <w:p w14:paraId="4CE1EDB8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1</w:t>
            </w:r>
            <w:r w:rsidRPr="005E59FA">
              <w:rPr>
                <w:szCs w:val="20"/>
              </w:rPr>
              <w:t xml:space="preserve"> position and M</w:t>
            </w:r>
            <w:r>
              <w:rPr>
                <w:szCs w:val="20"/>
              </w:rPr>
              <w:t>1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126980F7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74854464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AA350B" w14:paraId="59279D15" w14:textId="77777777" w:rsidTr="00D51ABB">
        <w:tc>
          <w:tcPr>
            <w:tcW w:w="3586" w:type="dxa"/>
          </w:tcPr>
          <w:p w14:paraId="3622D365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 xml:space="preserve">otor </w:t>
            </w:r>
            <w:r w:rsidRPr="005E59FA">
              <w:rPr>
                <w:szCs w:val="20"/>
              </w:rPr>
              <w:t>2 position and M</w:t>
            </w:r>
            <w:r>
              <w:rPr>
                <w:szCs w:val="20"/>
              </w:rPr>
              <w:t>2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71149B10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3E8D98B1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AA350B" w14:paraId="03D58672" w14:textId="77777777" w:rsidTr="00D51ABB">
        <w:tc>
          <w:tcPr>
            <w:tcW w:w="3586" w:type="dxa"/>
          </w:tcPr>
          <w:p w14:paraId="5FC22636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3</w:t>
            </w:r>
            <w:r w:rsidRPr="005E59FA">
              <w:rPr>
                <w:szCs w:val="20"/>
              </w:rPr>
              <w:t xml:space="preserve">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3640E1ED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722801AF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</w:tbl>
    <w:p w14:paraId="31937E3C" w14:textId="77777777" w:rsidR="001D0AEE" w:rsidRDefault="001D0AEE" w:rsidP="00716BD8">
      <w:pPr>
        <w:pStyle w:val="BodyText"/>
        <w:spacing w:after="60"/>
        <w:rPr>
          <w:szCs w:val="20"/>
        </w:rPr>
      </w:pPr>
    </w:p>
    <w:p w14:paraId="025E8DD5" w14:textId="77777777" w:rsidR="001D0AEE" w:rsidRDefault="001D0AEE" w:rsidP="00716BD8">
      <w:pPr>
        <w:pStyle w:val="BodyText"/>
        <w:spacing w:after="60"/>
        <w:rPr>
          <w:szCs w:val="20"/>
        </w:rPr>
      </w:pPr>
    </w:p>
    <w:p w14:paraId="0073C32E" w14:textId="77777777" w:rsidR="00716BD8" w:rsidRDefault="00D53B8C" w:rsidP="00716BD8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>6.7.</w:t>
      </w:r>
      <w:r w:rsidR="005E3C40">
        <w:rPr>
          <w:color w:val="F3533F" w:themeColor="accent6"/>
          <w:szCs w:val="20"/>
        </w:rPr>
        <w:t>3</w:t>
      </w:r>
      <w:r>
        <w:rPr>
          <w:szCs w:val="20"/>
        </w:rPr>
        <w:t xml:space="preserve"> </w:t>
      </w:r>
      <w:r w:rsidR="000C5C78" w:rsidRPr="000C5C78">
        <w:rPr>
          <w:b/>
          <w:bCs/>
          <w:szCs w:val="20"/>
        </w:rPr>
        <w:t>N1 and N2 Stroke Check</w:t>
      </w:r>
    </w:p>
    <w:p w14:paraId="741361ED" w14:textId="77777777" w:rsidR="000C5C78" w:rsidRDefault="000C5C78" w:rsidP="00716BD8">
      <w:pPr>
        <w:pStyle w:val="BodyText"/>
        <w:spacing w:after="60"/>
        <w:rPr>
          <w:szCs w:val="20"/>
        </w:rPr>
      </w:pPr>
    </w:p>
    <w:p w14:paraId="26A0A400" w14:textId="77777777" w:rsidR="003D7AB8" w:rsidRDefault="003D7AB8" w:rsidP="00716BD8">
      <w:pPr>
        <w:pStyle w:val="BodyText"/>
        <w:spacing w:after="60"/>
        <w:rPr>
          <w:szCs w:val="20"/>
        </w:rPr>
      </w:pPr>
    </w:p>
    <w:p w14:paraId="7BC051D0" w14:textId="77777777" w:rsidR="003D7AB8" w:rsidRDefault="003D7AB8" w:rsidP="00716BD8">
      <w:pPr>
        <w:pStyle w:val="BodyText"/>
        <w:spacing w:after="60"/>
        <w:rPr>
          <w:szCs w:val="20"/>
        </w:rPr>
      </w:pPr>
    </w:p>
    <w:p w14:paraId="1C0F9326" w14:textId="77777777" w:rsidR="000C5C78" w:rsidRPr="001D0AEE" w:rsidRDefault="000C5C78" w:rsidP="00716BD8">
      <w:pPr>
        <w:pStyle w:val="BodyText"/>
        <w:spacing w:after="6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c</w:t>
      </w:r>
      <w:r w:rsidR="002F622C">
        <w:rPr>
          <w:szCs w:val="20"/>
        </w:rPr>
        <w:t xml:space="preserve"> </w:t>
      </w:r>
      <w:r w:rsidR="009C0B11">
        <w:rPr>
          <w:szCs w:val="20"/>
        </w:rPr>
        <w:t xml:space="preserve">- </w:t>
      </w:r>
      <w:r w:rsidRPr="001D0AEE">
        <w:rPr>
          <w:b/>
          <w:bCs/>
          <w:szCs w:val="20"/>
        </w:rPr>
        <w:t>Extend using M1/N1</w:t>
      </w:r>
    </w:p>
    <w:p w14:paraId="1C8CD294" w14:textId="77777777" w:rsidR="009C0B11" w:rsidRDefault="009C0B11" w:rsidP="009C0B11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24"/>
        <w:gridCol w:w="1630"/>
        <w:gridCol w:w="2616"/>
      </w:tblGrid>
      <w:tr w:rsidR="009C0B11" w14:paraId="2F3EB87A" w14:textId="77777777" w:rsidTr="003F3F61">
        <w:tc>
          <w:tcPr>
            <w:tcW w:w="4024" w:type="dxa"/>
          </w:tcPr>
          <w:p w14:paraId="61772CF7" w14:textId="77777777" w:rsidR="009C0B11" w:rsidRDefault="009C0B11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630" w:type="dxa"/>
          </w:tcPr>
          <w:p w14:paraId="3404D839" w14:textId="77777777" w:rsidR="009C0B11" w:rsidRDefault="003C1FB6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Value</w:t>
            </w:r>
          </w:p>
        </w:tc>
        <w:tc>
          <w:tcPr>
            <w:tcW w:w="2616" w:type="dxa"/>
          </w:tcPr>
          <w:p w14:paraId="38E7CA0A" w14:textId="77777777" w:rsidR="009C0B11" w:rsidRDefault="009C0B11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F3F61" w14:paraId="6A7764B9" w14:textId="77777777" w:rsidTr="003F3F61">
        <w:tc>
          <w:tcPr>
            <w:tcW w:w="4024" w:type="dxa"/>
          </w:tcPr>
          <w:p w14:paraId="1437E7CE" w14:textId="77777777" w:rsidR="003F3F61" w:rsidRPr="00A405FA" w:rsidRDefault="003F3F61" w:rsidP="003F3F61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 w:rsidRPr="00A405FA">
              <w:rPr>
                <w:color w:val="CE990B" w:themeColor="accent3" w:themeShade="BF"/>
                <w:szCs w:val="20"/>
              </w:rPr>
              <w:t>N1 extend stop engaged (M1 current saturated, Motor 1 and M1 positions stop changing)</w:t>
            </w:r>
          </w:p>
        </w:tc>
        <w:tc>
          <w:tcPr>
            <w:tcW w:w="1630" w:type="dxa"/>
          </w:tcPr>
          <w:p w14:paraId="3FC48840" w14:textId="4A28A017" w:rsidR="003F3F61" w:rsidRPr="00A405FA" w:rsidRDefault="00AA2E6A" w:rsidP="003F3F61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>
              <w:rPr>
                <w:color w:val="CE990B" w:themeColor="accent3" w:themeShade="BF"/>
                <w:szCs w:val="20"/>
              </w:rPr>
              <w:t>Unhandled Type: Void</w:t>
            </w:r>
          </w:p>
        </w:tc>
        <w:tc>
          <w:tcPr>
            <w:tcW w:w="2616" w:type="dxa"/>
          </w:tcPr>
          <w:p w14:paraId="71ABE4DA" w14:textId="714DE2DA" w:rsidR="003F3F61" w:rsidRPr="00A405FA" w:rsidRDefault="00AA2E6A" w:rsidP="003F3F61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>
              <w:rPr>
                <w:color w:val="CE990B" w:themeColor="accent3" w:themeShade="BF"/>
                <w:szCs w:val="20"/>
              </w:rPr>
              <w:t>Unhandled Type: Void</w:t>
            </w:r>
          </w:p>
        </w:tc>
      </w:tr>
      <w:tr w:rsidR="003F3F61" w14:paraId="1B863747" w14:textId="77777777" w:rsidTr="003F3F61">
        <w:tc>
          <w:tcPr>
            <w:tcW w:w="4024" w:type="dxa"/>
          </w:tcPr>
          <w:p w14:paraId="015FEBD8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MCE1 Motor Current prior to contacting the stops</w:t>
            </w:r>
          </w:p>
        </w:tc>
        <w:tc>
          <w:tcPr>
            <w:tcW w:w="1630" w:type="dxa"/>
          </w:tcPr>
          <w:p w14:paraId="57E780C1" w14:textId="56B6A48F" w:rsidR="003F3F61" w:rsidRDefault="00AA2E6A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616" w:type="dxa"/>
          </w:tcPr>
          <w:p w14:paraId="67434A4C" w14:textId="5686BBD6" w:rsidR="003F3F61" w:rsidRDefault="00AA2E6A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3F3F61" w14:paraId="3B26C7ED" w14:textId="77777777" w:rsidTr="003F3F61">
        <w:tc>
          <w:tcPr>
            <w:tcW w:w="4024" w:type="dxa"/>
          </w:tcPr>
          <w:p w14:paraId="07036754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N1 velocity linear and constant within 0.2 </w:t>
            </w:r>
            <w:r>
              <w:rPr>
                <w:rFonts w:cstheme="minorHAnsi"/>
                <w:szCs w:val="20"/>
              </w:rPr>
              <w:t>±</w:t>
            </w:r>
            <w:r>
              <w:rPr>
                <w:szCs w:val="20"/>
              </w:rPr>
              <w:t xml:space="preserve"> TBD ins/sec</w:t>
            </w:r>
          </w:p>
        </w:tc>
        <w:tc>
          <w:tcPr>
            <w:tcW w:w="1630" w:type="dxa"/>
          </w:tcPr>
          <w:p w14:paraId="289FAE66" w14:textId="15111691" w:rsidR="003F3F61" w:rsidRDefault="00AA2E6A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616" w:type="dxa"/>
          </w:tcPr>
          <w:p w14:paraId="10F25154" w14:textId="26C16CA0" w:rsidR="003F3F61" w:rsidRDefault="00AA2E6A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3F3F61" w14:paraId="074E0776" w14:textId="77777777" w:rsidTr="003F3F61">
        <w:tc>
          <w:tcPr>
            <w:tcW w:w="4024" w:type="dxa"/>
          </w:tcPr>
          <w:p w14:paraId="59D0A2B7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1 and M1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630" w:type="dxa"/>
          </w:tcPr>
          <w:p w14:paraId="33FF3B98" w14:textId="59EFAE84" w:rsidR="003F3F61" w:rsidRDefault="00AA2E6A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616" w:type="dxa"/>
          </w:tcPr>
          <w:p w14:paraId="619E0C62" w14:textId="77BF99F8" w:rsidR="003F3F61" w:rsidRDefault="00AA2E6A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3F3F61" w14:paraId="2E1B087A" w14:textId="77777777" w:rsidTr="003F3F61">
        <w:tc>
          <w:tcPr>
            <w:tcW w:w="4024" w:type="dxa"/>
          </w:tcPr>
          <w:p w14:paraId="5780F702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 and M1 are smooth throughout the stroke</w:t>
            </w:r>
          </w:p>
        </w:tc>
        <w:tc>
          <w:tcPr>
            <w:tcW w:w="1630" w:type="dxa"/>
          </w:tcPr>
          <w:p w14:paraId="0990E9F6" w14:textId="0EB13B2E" w:rsidR="003F3F61" w:rsidRDefault="00AA2E6A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616" w:type="dxa"/>
          </w:tcPr>
          <w:p w14:paraId="176C3ADE" w14:textId="08C04595" w:rsidR="003F3F61" w:rsidRDefault="00AA2E6A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</w:tbl>
    <w:p w14:paraId="5E210224" w14:textId="77777777" w:rsidR="009C0B11" w:rsidRDefault="009C0B11" w:rsidP="00716BD8">
      <w:pPr>
        <w:pStyle w:val="BodyText"/>
        <w:spacing w:after="60"/>
        <w:rPr>
          <w:b/>
          <w:bCs/>
          <w:szCs w:val="20"/>
        </w:rPr>
      </w:pPr>
    </w:p>
    <w:p w14:paraId="335C0668" w14:textId="77777777" w:rsidR="009304A4" w:rsidRDefault="009304A4" w:rsidP="009304A4">
      <w:pPr>
        <w:pStyle w:val="BodyText"/>
        <w:spacing w:after="6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f</w:t>
      </w:r>
      <w:r w:rsidR="002F622C">
        <w:rPr>
          <w:szCs w:val="20"/>
        </w:rPr>
        <w:t xml:space="preserve"> </w:t>
      </w:r>
      <w:r>
        <w:rPr>
          <w:szCs w:val="20"/>
        </w:rPr>
        <w:t xml:space="preserve">- </w:t>
      </w:r>
      <w:r w:rsidRPr="009304A4">
        <w:rPr>
          <w:b/>
          <w:bCs/>
          <w:szCs w:val="20"/>
        </w:rPr>
        <w:t>Extend using M2/N2</w:t>
      </w:r>
    </w:p>
    <w:p w14:paraId="6C6E89C3" w14:textId="77777777" w:rsidR="009304A4" w:rsidRDefault="009304A4" w:rsidP="009304A4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24"/>
        <w:gridCol w:w="1630"/>
        <w:gridCol w:w="2616"/>
      </w:tblGrid>
      <w:tr w:rsidR="009304A4" w14:paraId="25356F9D" w14:textId="77777777" w:rsidTr="000533F6">
        <w:tc>
          <w:tcPr>
            <w:tcW w:w="4024" w:type="dxa"/>
          </w:tcPr>
          <w:p w14:paraId="67A7F0B4" w14:textId="77777777" w:rsidR="009304A4" w:rsidRDefault="009304A4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630" w:type="dxa"/>
          </w:tcPr>
          <w:p w14:paraId="30CA14C4" w14:textId="77777777" w:rsidR="009304A4" w:rsidRDefault="009304A4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Amps</w:t>
            </w:r>
          </w:p>
        </w:tc>
        <w:tc>
          <w:tcPr>
            <w:tcW w:w="2616" w:type="dxa"/>
          </w:tcPr>
          <w:p w14:paraId="538B61D8" w14:textId="77777777" w:rsidR="009304A4" w:rsidRDefault="009304A4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0533F6" w14:paraId="44CBED26" w14:textId="77777777" w:rsidTr="000533F6">
        <w:tc>
          <w:tcPr>
            <w:tcW w:w="4024" w:type="dxa"/>
          </w:tcPr>
          <w:p w14:paraId="0E07B334" w14:textId="77777777" w:rsidR="000533F6" w:rsidRPr="00311260" w:rsidRDefault="000533F6" w:rsidP="000533F6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 w:rsidRPr="00311260">
              <w:rPr>
                <w:color w:val="CE990B" w:themeColor="accent3" w:themeShade="BF"/>
                <w:szCs w:val="20"/>
              </w:rPr>
              <w:t>N2 extend stop engaged (M2 current saturated, Motor 2 and M2 positions stop changing)</w:t>
            </w:r>
          </w:p>
        </w:tc>
        <w:tc>
          <w:tcPr>
            <w:tcW w:w="1630" w:type="dxa"/>
          </w:tcPr>
          <w:p w14:paraId="58728B36" w14:textId="769A850B" w:rsidR="000533F6" w:rsidRPr="00311260" w:rsidRDefault="00AA2E6A" w:rsidP="000533F6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>
              <w:rPr>
                <w:color w:val="CE990B" w:themeColor="accent3" w:themeShade="BF"/>
                <w:szCs w:val="20"/>
              </w:rPr>
              <w:t>Unhandled Type: Void</w:t>
            </w:r>
          </w:p>
        </w:tc>
        <w:tc>
          <w:tcPr>
            <w:tcW w:w="2616" w:type="dxa"/>
          </w:tcPr>
          <w:p w14:paraId="3D536EBC" w14:textId="0D1A7D0A" w:rsidR="000533F6" w:rsidRPr="00311260" w:rsidRDefault="00AA2E6A" w:rsidP="000533F6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>
              <w:rPr>
                <w:color w:val="CE990B" w:themeColor="accent3" w:themeShade="BF"/>
                <w:szCs w:val="20"/>
              </w:rPr>
              <w:t>Unhandled Type: Void</w:t>
            </w:r>
          </w:p>
        </w:tc>
      </w:tr>
      <w:tr w:rsidR="000533F6" w14:paraId="0D86FA7A" w14:textId="77777777" w:rsidTr="000533F6">
        <w:tc>
          <w:tcPr>
            <w:tcW w:w="4024" w:type="dxa"/>
          </w:tcPr>
          <w:p w14:paraId="5E55B640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Motor Current prior to contacting the stops</w:t>
            </w:r>
          </w:p>
        </w:tc>
        <w:tc>
          <w:tcPr>
            <w:tcW w:w="1630" w:type="dxa"/>
          </w:tcPr>
          <w:p w14:paraId="193DA139" w14:textId="2476FEC3" w:rsidR="000533F6" w:rsidRDefault="00AA2E6A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616" w:type="dxa"/>
          </w:tcPr>
          <w:p w14:paraId="6C5ED7BA" w14:textId="1EF90AD3" w:rsidR="000533F6" w:rsidRDefault="00AA2E6A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0533F6" w14:paraId="2EF5A713" w14:textId="77777777" w:rsidTr="000533F6">
        <w:tc>
          <w:tcPr>
            <w:tcW w:w="4024" w:type="dxa"/>
          </w:tcPr>
          <w:p w14:paraId="0E43D032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N2 velocity linear and constant within 0.2 </w:t>
            </w:r>
            <w:r>
              <w:rPr>
                <w:rFonts w:cstheme="minorHAnsi"/>
                <w:szCs w:val="20"/>
              </w:rPr>
              <w:t>±</w:t>
            </w:r>
            <w:r>
              <w:rPr>
                <w:szCs w:val="20"/>
              </w:rPr>
              <w:t xml:space="preserve"> TBD ins/sec</w:t>
            </w:r>
          </w:p>
        </w:tc>
        <w:tc>
          <w:tcPr>
            <w:tcW w:w="1630" w:type="dxa"/>
          </w:tcPr>
          <w:p w14:paraId="5A96D8A4" w14:textId="3E8ADBDD" w:rsidR="000533F6" w:rsidRDefault="00AA2E6A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616" w:type="dxa"/>
          </w:tcPr>
          <w:p w14:paraId="6801FA8B" w14:textId="087738B7" w:rsidR="000533F6" w:rsidRDefault="00AA2E6A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0533F6" w14:paraId="65F7A0AD" w14:textId="77777777" w:rsidTr="000533F6">
        <w:tc>
          <w:tcPr>
            <w:tcW w:w="4024" w:type="dxa"/>
          </w:tcPr>
          <w:p w14:paraId="2117520E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2 and M2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630" w:type="dxa"/>
          </w:tcPr>
          <w:p w14:paraId="16B3A7DF" w14:textId="4D262FE7" w:rsidR="000533F6" w:rsidRDefault="00AA2E6A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616" w:type="dxa"/>
          </w:tcPr>
          <w:p w14:paraId="053BE61D" w14:textId="2F9E8E2E" w:rsidR="000533F6" w:rsidRDefault="00AA2E6A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0533F6" w14:paraId="563B2010" w14:textId="77777777" w:rsidTr="000533F6">
        <w:tc>
          <w:tcPr>
            <w:tcW w:w="4024" w:type="dxa"/>
          </w:tcPr>
          <w:p w14:paraId="67DC0B40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2 and M2 are smooth throughout the stroke</w:t>
            </w:r>
          </w:p>
        </w:tc>
        <w:tc>
          <w:tcPr>
            <w:tcW w:w="1630" w:type="dxa"/>
          </w:tcPr>
          <w:p w14:paraId="7FA8807F" w14:textId="636BE9CA" w:rsidR="000533F6" w:rsidRDefault="00AA2E6A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616" w:type="dxa"/>
          </w:tcPr>
          <w:p w14:paraId="7E5677B4" w14:textId="79655E99" w:rsidR="000533F6" w:rsidRDefault="00AA2E6A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</w:tbl>
    <w:p w14:paraId="3549E067" w14:textId="77777777" w:rsidR="009304A4" w:rsidRDefault="009304A4" w:rsidP="009304A4">
      <w:pPr>
        <w:pStyle w:val="BodyText"/>
        <w:spacing w:after="60"/>
        <w:rPr>
          <w:b/>
          <w:bCs/>
          <w:szCs w:val="20"/>
        </w:rPr>
      </w:pPr>
    </w:p>
    <w:p w14:paraId="6E329A0B" w14:textId="77777777" w:rsidR="00C34F91" w:rsidRDefault="00C34F91" w:rsidP="009304A4">
      <w:pPr>
        <w:pStyle w:val="BodyText"/>
        <w:spacing w:after="60"/>
        <w:rPr>
          <w:szCs w:val="20"/>
        </w:rPr>
      </w:pPr>
    </w:p>
    <w:p w14:paraId="264C94E7" w14:textId="77777777" w:rsidR="009304A4" w:rsidRDefault="002F622C" w:rsidP="009304A4">
      <w:pPr>
        <w:pStyle w:val="BodyText"/>
        <w:spacing w:after="6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proofErr w:type="gramStart"/>
      <w:r w:rsidR="00D53B8C">
        <w:rPr>
          <w:b/>
          <w:bCs/>
          <w:szCs w:val="20"/>
          <w:u w:val="single"/>
        </w:rPr>
        <w:t>g</w:t>
      </w:r>
      <w:r>
        <w:rPr>
          <w:szCs w:val="20"/>
        </w:rPr>
        <w:t xml:space="preserve">  </w:t>
      </w:r>
      <w:r w:rsidRPr="001D0AEE">
        <w:rPr>
          <w:b/>
          <w:bCs/>
          <w:szCs w:val="20"/>
        </w:rPr>
        <w:t>Absolute</w:t>
      </w:r>
      <w:proofErr w:type="gramEnd"/>
      <w:r w:rsidRPr="001D0AEE">
        <w:rPr>
          <w:b/>
          <w:bCs/>
          <w:szCs w:val="20"/>
        </w:rPr>
        <w:t xml:space="preserve"> feedback</w:t>
      </w:r>
    </w:p>
    <w:p w14:paraId="62F933F6" w14:textId="77777777" w:rsidR="00B00417" w:rsidRDefault="00B00417" w:rsidP="009304A4">
      <w:pPr>
        <w:pStyle w:val="BodyText"/>
        <w:spacing w:after="60"/>
        <w:rPr>
          <w:szCs w:val="20"/>
        </w:rPr>
      </w:pPr>
    </w:p>
    <w:p w14:paraId="0D4B609A" w14:textId="77777777" w:rsidR="00B00417" w:rsidRPr="005D5492" w:rsidRDefault="00B00417" w:rsidP="00B00417">
      <w:pPr>
        <w:pStyle w:val="BodyText"/>
        <w:spacing w:after="60"/>
        <w:rPr>
          <w:szCs w:val="20"/>
        </w:rPr>
      </w:pPr>
    </w:p>
    <w:tbl>
      <w:tblPr>
        <w:tblStyle w:val="TableGrid"/>
        <w:tblW w:w="8365" w:type="dxa"/>
        <w:tblInd w:w="1080" w:type="dxa"/>
        <w:tblLook w:val="04A0" w:firstRow="1" w:lastRow="0" w:firstColumn="1" w:lastColumn="0" w:noHBand="0" w:noVBand="1"/>
      </w:tblPr>
      <w:tblGrid>
        <w:gridCol w:w="3586"/>
        <w:gridCol w:w="1819"/>
        <w:gridCol w:w="2960"/>
      </w:tblGrid>
      <w:tr w:rsidR="00B00417" w14:paraId="7C4B9168" w14:textId="77777777" w:rsidTr="008B1304">
        <w:tc>
          <w:tcPr>
            <w:tcW w:w="3586" w:type="dxa"/>
          </w:tcPr>
          <w:p w14:paraId="1FC5AD91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Description </w:t>
            </w:r>
          </w:p>
        </w:tc>
        <w:tc>
          <w:tcPr>
            <w:tcW w:w="1819" w:type="dxa"/>
          </w:tcPr>
          <w:p w14:paraId="7DA0614C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Position</w:t>
            </w:r>
          </w:p>
        </w:tc>
        <w:tc>
          <w:tcPr>
            <w:tcW w:w="2960" w:type="dxa"/>
          </w:tcPr>
          <w:p w14:paraId="0CC1A7B5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B00417" w14:paraId="64072BFB" w14:textId="77777777" w:rsidTr="008B1304">
        <w:tc>
          <w:tcPr>
            <w:tcW w:w="3586" w:type="dxa"/>
          </w:tcPr>
          <w:p w14:paraId="7A164DFF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2 position = test rig encoder</w:t>
            </w:r>
          </w:p>
        </w:tc>
        <w:tc>
          <w:tcPr>
            <w:tcW w:w="1819" w:type="dxa"/>
          </w:tcPr>
          <w:p w14:paraId="44BB1C5C" w14:textId="123DFBFB" w:rsidR="00B00417" w:rsidRDefault="00AA2E6A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960" w:type="dxa"/>
          </w:tcPr>
          <w:p w14:paraId="593BBE7A" w14:textId="4FB357A4" w:rsidR="00B00417" w:rsidRDefault="00AA2E6A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B00417" w14:paraId="6EFF95FD" w14:textId="77777777" w:rsidTr="008B1304">
        <w:tc>
          <w:tcPr>
            <w:tcW w:w="3586" w:type="dxa"/>
          </w:tcPr>
          <w:p w14:paraId="022F17FA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3 position = test rig encoder</w:t>
            </w:r>
          </w:p>
        </w:tc>
        <w:tc>
          <w:tcPr>
            <w:tcW w:w="1819" w:type="dxa"/>
          </w:tcPr>
          <w:p w14:paraId="63B7727D" w14:textId="6BED6B85" w:rsidR="00B00417" w:rsidRDefault="00AA2E6A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960" w:type="dxa"/>
          </w:tcPr>
          <w:p w14:paraId="0FB006BF" w14:textId="330FC1DC" w:rsidR="00B00417" w:rsidRDefault="00AA2E6A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B00417" w14:paraId="1B12AC2F" w14:textId="77777777" w:rsidTr="008B1304">
        <w:tc>
          <w:tcPr>
            <w:tcW w:w="3586" w:type="dxa"/>
          </w:tcPr>
          <w:p w14:paraId="5E2A0B7C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M1 position + M2 position = test rig encoder</w:t>
            </w:r>
          </w:p>
        </w:tc>
        <w:tc>
          <w:tcPr>
            <w:tcW w:w="1819" w:type="dxa"/>
          </w:tcPr>
          <w:p w14:paraId="0E078890" w14:textId="7CAB434C" w:rsidR="00B00417" w:rsidRDefault="00AA2E6A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960" w:type="dxa"/>
          </w:tcPr>
          <w:p w14:paraId="520EC119" w14:textId="6101D6CF" w:rsidR="00B00417" w:rsidRDefault="00AA2E6A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B00417" w14:paraId="379F6A67" w14:textId="77777777" w:rsidTr="008B1304">
        <w:tc>
          <w:tcPr>
            <w:tcW w:w="3586" w:type="dxa"/>
          </w:tcPr>
          <w:p w14:paraId="36644138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M3 position = test rig encoder</w:t>
            </w:r>
          </w:p>
        </w:tc>
        <w:tc>
          <w:tcPr>
            <w:tcW w:w="1819" w:type="dxa"/>
          </w:tcPr>
          <w:p w14:paraId="3F26D963" w14:textId="2ED49FCB" w:rsidR="00B00417" w:rsidRDefault="00AA2E6A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960" w:type="dxa"/>
          </w:tcPr>
          <w:p w14:paraId="506E6ED9" w14:textId="0BF0923F" w:rsidR="00B00417" w:rsidRDefault="00AA2E6A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B00417" w14:paraId="32307C00" w14:textId="77777777" w:rsidTr="008B1304">
        <w:tc>
          <w:tcPr>
            <w:tcW w:w="3586" w:type="dxa"/>
          </w:tcPr>
          <w:p w14:paraId="79C1B6A6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Difference between Motor 2 position and Motor 3 position is </w:t>
            </w:r>
            <w:r>
              <w:rPr>
                <w:rFonts w:cstheme="minorHAnsi"/>
                <w:szCs w:val="20"/>
              </w:rPr>
              <w:t>&lt;</w:t>
            </w:r>
            <w:r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1788F837" w14:textId="036E1086" w:rsidR="00B00417" w:rsidRDefault="00AA2E6A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960" w:type="dxa"/>
          </w:tcPr>
          <w:p w14:paraId="7CA71DD5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B00417" w14:paraId="04B75948" w14:textId="77777777" w:rsidTr="008B1304">
        <w:tc>
          <w:tcPr>
            <w:tcW w:w="3586" w:type="dxa"/>
          </w:tcPr>
          <w:p w14:paraId="0911DD27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 xml:space="preserve">Difference between M2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0D5DC9C8" w14:textId="676C6DB8" w:rsidR="00B00417" w:rsidRDefault="00AA2E6A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960" w:type="dxa"/>
          </w:tcPr>
          <w:p w14:paraId="6212C25D" w14:textId="256D89F5" w:rsidR="00B00417" w:rsidRDefault="00AA2E6A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B00417" w14:paraId="75BB05F6" w14:textId="77777777" w:rsidTr="008B1304">
        <w:tc>
          <w:tcPr>
            <w:tcW w:w="3586" w:type="dxa"/>
          </w:tcPr>
          <w:p w14:paraId="08E8DD6D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1</w:t>
            </w:r>
            <w:r w:rsidRPr="005E59FA">
              <w:rPr>
                <w:szCs w:val="20"/>
              </w:rPr>
              <w:t xml:space="preserve"> position and M</w:t>
            </w:r>
            <w:r>
              <w:rPr>
                <w:szCs w:val="20"/>
              </w:rPr>
              <w:t>1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68834FE6" w14:textId="4ED6BB19" w:rsidR="00B00417" w:rsidRDefault="00AA2E6A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960" w:type="dxa"/>
          </w:tcPr>
          <w:p w14:paraId="109D1854" w14:textId="5BF06913" w:rsidR="00B00417" w:rsidRDefault="00AA2E6A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B00417" w14:paraId="58212183" w14:textId="77777777" w:rsidTr="008B1304">
        <w:tc>
          <w:tcPr>
            <w:tcW w:w="3586" w:type="dxa"/>
          </w:tcPr>
          <w:p w14:paraId="22E09818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 xml:space="preserve">otor </w:t>
            </w:r>
            <w:r w:rsidRPr="005E59FA">
              <w:rPr>
                <w:szCs w:val="20"/>
              </w:rPr>
              <w:t>2 position and M</w:t>
            </w:r>
            <w:r>
              <w:rPr>
                <w:szCs w:val="20"/>
              </w:rPr>
              <w:t>2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1D378F96" w14:textId="4BFA3E61" w:rsidR="00B00417" w:rsidRDefault="00AA2E6A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960" w:type="dxa"/>
          </w:tcPr>
          <w:p w14:paraId="778C302D" w14:textId="2FDE1FF4" w:rsidR="00B00417" w:rsidRDefault="00AA2E6A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B00417" w14:paraId="3F3FF8CF" w14:textId="77777777" w:rsidTr="008B1304">
        <w:tc>
          <w:tcPr>
            <w:tcW w:w="3586" w:type="dxa"/>
          </w:tcPr>
          <w:p w14:paraId="0A0F7F7A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3</w:t>
            </w:r>
            <w:r w:rsidRPr="005E59FA">
              <w:rPr>
                <w:szCs w:val="20"/>
              </w:rPr>
              <w:t xml:space="preserve">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0F9A197B" w14:textId="0385AB77" w:rsidR="00B00417" w:rsidRDefault="00AA2E6A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960" w:type="dxa"/>
          </w:tcPr>
          <w:p w14:paraId="25D032F7" w14:textId="05CF9A5C" w:rsidR="00B00417" w:rsidRDefault="00AA2E6A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</w:tbl>
    <w:p w14:paraId="1438F731" w14:textId="77777777" w:rsidR="00B00417" w:rsidRDefault="00B00417" w:rsidP="00B00417">
      <w:pPr>
        <w:pStyle w:val="BodyText"/>
        <w:spacing w:after="60"/>
        <w:rPr>
          <w:szCs w:val="20"/>
        </w:rPr>
      </w:pPr>
    </w:p>
    <w:p w14:paraId="686FCC0B" w14:textId="77777777" w:rsidR="002F622C" w:rsidRPr="00B00417" w:rsidRDefault="002F622C" w:rsidP="00B00417">
      <w:pPr>
        <w:pStyle w:val="BodyText"/>
        <w:spacing w:after="60"/>
        <w:ind w:left="0"/>
        <w:rPr>
          <w:b/>
          <w:bCs/>
          <w:color w:val="FF0000"/>
          <w:szCs w:val="20"/>
        </w:rPr>
      </w:pPr>
    </w:p>
    <w:p w14:paraId="23F3B982" w14:textId="77777777" w:rsidR="009304A4" w:rsidRPr="009304A4" w:rsidRDefault="009304A4" w:rsidP="009304A4">
      <w:pPr>
        <w:pStyle w:val="BodyText"/>
        <w:spacing w:after="60"/>
        <w:rPr>
          <w:b/>
          <w:bCs/>
          <w:szCs w:val="20"/>
        </w:rPr>
      </w:pPr>
    </w:p>
    <w:p w14:paraId="58207F33" w14:textId="77777777" w:rsidR="009304A4" w:rsidRPr="001D0AEE" w:rsidRDefault="001D0AEE" w:rsidP="009304A4">
      <w:pPr>
        <w:pStyle w:val="BodyText"/>
        <w:spacing w:after="60"/>
        <w:ind w:left="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h</w:t>
      </w:r>
      <w:r>
        <w:rPr>
          <w:szCs w:val="20"/>
        </w:rPr>
        <w:t xml:space="preserve"> – </w:t>
      </w:r>
      <w:r w:rsidRPr="001D0AEE">
        <w:rPr>
          <w:b/>
          <w:bCs/>
          <w:szCs w:val="20"/>
        </w:rPr>
        <w:t>Retract using M1/N1</w:t>
      </w:r>
    </w:p>
    <w:p w14:paraId="71BCB299" w14:textId="77777777" w:rsidR="001D0AEE" w:rsidRDefault="001D0AEE" w:rsidP="001D0AEE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42"/>
        <w:gridCol w:w="1719"/>
        <w:gridCol w:w="2609"/>
      </w:tblGrid>
      <w:tr w:rsidR="001D0AEE" w14:paraId="7F853D2D" w14:textId="77777777" w:rsidTr="000533F6">
        <w:tc>
          <w:tcPr>
            <w:tcW w:w="3942" w:type="dxa"/>
          </w:tcPr>
          <w:p w14:paraId="6F1C8713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719" w:type="dxa"/>
          </w:tcPr>
          <w:p w14:paraId="3476C888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Amps</w:t>
            </w:r>
          </w:p>
        </w:tc>
        <w:tc>
          <w:tcPr>
            <w:tcW w:w="2609" w:type="dxa"/>
          </w:tcPr>
          <w:p w14:paraId="4BF7E126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0533F6" w14:paraId="33A4B2D7" w14:textId="77777777" w:rsidTr="000533F6">
        <w:tc>
          <w:tcPr>
            <w:tcW w:w="3942" w:type="dxa"/>
          </w:tcPr>
          <w:p w14:paraId="3588E767" w14:textId="77777777" w:rsidR="000533F6" w:rsidRPr="00311260" w:rsidRDefault="000533F6" w:rsidP="000533F6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 w:rsidRPr="00311260">
              <w:rPr>
                <w:color w:val="CE990B" w:themeColor="accent3" w:themeShade="BF"/>
                <w:szCs w:val="20"/>
              </w:rPr>
              <w:t>N1 retract stop engaged (M1 current saturated, Motor 1 and M1 positions stop changing)</w:t>
            </w:r>
          </w:p>
        </w:tc>
        <w:tc>
          <w:tcPr>
            <w:tcW w:w="1719" w:type="dxa"/>
          </w:tcPr>
          <w:p w14:paraId="60221E3A" w14:textId="1E74ED62" w:rsidR="000533F6" w:rsidRPr="00311260" w:rsidRDefault="00AA2E6A" w:rsidP="000533F6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>
              <w:rPr>
                <w:color w:val="CE990B" w:themeColor="accent3" w:themeShade="BF"/>
                <w:szCs w:val="20"/>
              </w:rPr>
              <w:t>Unhandled Type: Void</w:t>
            </w:r>
          </w:p>
        </w:tc>
        <w:tc>
          <w:tcPr>
            <w:tcW w:w="2609" w:type="dxa"/>
          </w:tcPr>
          <w:p w14:paraId="17EE7FAC" w14:textId="156D5214" w:rsidR="000533F6" w:rsidRPr="00311260" w:rsidRDefault="00AA2E6A" w:rsidP="000533F6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>
              <w:rPr>
                <w:color w:val="CE990B" w:themeColor="accent3" w:themeShade="BF"/>
                <w:szCs w:val="20"/>
              </w:rPr>
              <w:t>Unhandled Type: Void</w:t>
            </w:r>
          </w:p>
        </w:tc>
      </w:tr>
      <w:tr w:rsidR="000533F6" w14:paraId="3E151548" w14:textId="77777777" w:rsidTr="000533F6">
        <w:tc>
          <w:tcPr>
            <w:tcW w:w="3942" w:type="dxa"/>
          </w:tcPr>
          <w:p w14:paraId="506DB546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MCE1 Motor Current prior to contacting the stops</w:t>
            </w:r>
          </w:p>
        </w:tc>
        <w:tc>
          <w:tcPr>
            <w:tcW w:w="1719" w:type="dxa"/>
          </w:tcPr>
          <w:p w14:paraId="1BD03019" w14:textId="7A749905" w:rsidR="000533F6" w:rsidRDefault="00AA2E6A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609" w:type="dxa"/>
          </w:tcPr>
          <w:p w14:paraId="1CD1F79D" w14:textId="5A9A77BC" w:rsidR="000533F6" w:rsidRDefault="00AA2E6A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0533F6" w14:paraId="727D2819" w14:textId="77777777" w:rsidTr="000533F6">
        <w:tc>
          <w:tcPr>
            <w:tcW w:w="3942" w:type="dxa"/>
          </w:tcPr>
          <w:p w14:paraId="49DE3D6D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N1 velocity linear and constant within 0.2 </w:t>
            </w:r>
            <w:r>
              <w:rPr>
                <w:rFonts w:cstheme="minorHAnsi"/>
                <w:szCs w:val="20"/>
              </w:rPr>
              <w:t>±</w:t>
            </w:r>
            <w:r>
              <w:rPr>
                <w:szCs w:val="20"/>
              </w:rPr>
              <w:t xml:space="preserve"> TBD ins/sec</w:t>
            </w:r>
          </w:p>
        </w:tc>
        <w:tc>
          <w:tcPr>
            <w:tcW w:w="1719" w:type="dxa"/>
          </w:tcPr>
          <w:p w14:paraId="6DE7695E" w14:textId="08AEAE7B" w:rsidR="000533F6" w:rsidRDefault="00AA2E6A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609" w:type="dxa"/>
          </w:tcPr>
          <w:p w14:paraId="61C23521" w14:textId="2FDC999E" w:rsidR="000533F6" w:rsidRDefault="00AA2E6A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0533F6" w14:paraId="165421E0" w14:textId="77777777" w:rsidTr="000533F6">
        <w:tc>
          <w:tcPr>
            <w:tcW w:w="3942" w:type="dxa"/>
          </w:tcPr>
          <w:p w14:paraId="4678439D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1 and M1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719" w:type="dxa"/>
          </w:tcPr>
          <w:p w14:paraId="0EC6B3AE" w14:textId="792CBD3F" w:rsidR="000533F6" w:rsidRDefault="00AA2E6A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609" w:type="dxa"/>
          </w:tcPr>
          <w:p w14:paraId="77E7E549" w14:textId="744805E1" w:rsidR="000533F6" w:rsidRDefault="00AA2E6A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0533F6" w14:paraId="30C344AD" w14:textId="77777777" w:rsidTr="000533F6">
        <w:tc>
          <w:tcPr>
            <w:tcW w:w="3942" w:type="dxa"/>
          </w:tcPr>
          <w:p w14:paraId="34A447B2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 and M1 are smooth throughout the stroke</w:t>
            </w:r>
          </w:p>
        </w:tc>
        <w:tc>
          <w:tcPr>
            <w:tcW w:w="1719" w:type="dxa"/>
          </w:tcPr>
          <w:p w14:paraId="1D5F4FC8" w14:textId="1965E735" w:rsidR="000533F6" w:rsidRDefault="00AA2E6A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609" w:type="dxa"/>
          </w:tcPr>
          <w:p w14:paraId="6C847682" w14:textId="06A4F516" w:rsidR="000533F6" w:rsidRDefault="00AA2E6A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</w:tbl>
    <w:p w14:paraId="4E2E669B" w14:textId="77777777" w:rsidR="001D0AEE" w:rsidRPr="006770F5" w:rsidRDefault="001D0AEE" w:rsidP="009304A4">
      <w:pPr>
        <w:pStyle w:val="BodyText"/>
        <w:spacing w:after="60"/>
        <w:ind w:left="0"/>
        <w:rPr>
          <w:b/>
          <w:bCs/>
          <w:szCs w:val="20"/>
          <w:u w:val="single"/>
        </w:rPr>
      </w:pPr>
    </w:p>
    <w:p w14:paraId="65232644" w14:textId="77777777" w:rsidR="001D0AEE" w:rsidRPr="001D0AEE" w:rsidRDefault="001D0AEE" w:rsidP="009304A4">
      <w:pPr>
        <w:pStyle w:val="BodyText"/>
        <w:spacing w:after="60"/>
        <w:ind w:left="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j</w:t>
      </w:r>
      <w:r>
        <w:rPr>
          <w:szCs w:val="20"/>
        </w:rPr>
        <w:t xml:space="preserve"> – </w:t>
      </w:r>
      <w:r w:rsidRPr="001D0AEE">
        <w:rPr>
          <w:b/>
          <w:bCs/>
          <w:szCs w:val="20"/>
        </w:rPr>
        <w:t>Retract using M2/N2</w:t>
      </w:r>
    </w:p>
    <w:p w14:paraId="107FF65E" w14:textId="77777777" w:rsidR="001D0AEE" w:rsidRDefault="001D0AEE" w:rsidP="001D0AEE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42"/>
        <w:gridCol w:w="1719"/>
        <w:gridCol w:w="2609"/>
      </w:tblGrid>
      <w:tr w:rsidR="001D0AEE" w14:paraId="35C2DA0A" w14:textId="77777777" w:rsidTr="000533F6">
        <w:tc>
          <w:tcPr>
            <w:tcW w:w="3942" w:type="dxa"/>
          </w:tcPr>
          <w:p w14:paraId="181B2AB3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719" w:type="dxa"/>
          </w:tcPr>
          <w:p w14:paraId="6541D17E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Amps</w:t>
            </w:r>
          </w:p>
        </w:tc>
        <w:tc>
          <w:tcPr>
            <w:tcW w:w="2609" w:type="dxa"/>
          </w:tcPr>
          <w:p w14:paraId="290EBF05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0533F6" w14:paraId="2AE77F61" w14:textId="77777777" w:rsidTr="000533F6">
        <w:tc>
          <w:tcPr>
            <w:tcW w:w="3942" w:type="dxa"/>
          </w:tcPr>
          <w:p w14:paraId="0F338674" w14:textId="77777777" w:rsidR="000533F6" w:rsidRPr="00311260" w:rsidRDefault="000533F6" w:rsidP="000533F6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 w:rsidRPr="00311260">
              <w:rPr>
                <w:color w:val="CE990B" w:themeColor="accent3" w:themeShade="BF"/>
                <w:szCs w:val="20"/>
              </w:rPr>
              <w:t>N2 retract stop engaged (M2 current saturated, Motor 2 and M2 positions stop changing)</w:t>
            </w:r>
          </w:p>
        </w:tc>
        <w:tc>
          <w:tcPr>
            <w:tcW w:w="1719" w:type="dxa"/>
          </w:tcPr>
          <w:p w14:paraId="46B9DB4B" w14:textId="1967A1B4" w:rsidR="000533F6" w:rsidRPr="00311260" w:rsidRDefault="00AA2E6A" w:rsidP="000533F6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>
              <w:rPr>
                <w:color w:val="CE990B" w:themeColor="accent3" w:themeShade="BF"/>
                <w:szCs w:val="20"/>
              </w:rPr>
              <w:t>Unhandled Type: Void</w:t>
            </w:r>
          </w:p>
        </w:tc>
        <w:tc>
          <w:tcPr>
            <w:tcW w:w="2609" w:type="dxa"/>
          </w:tcPr>
          <w:p w14:paraId="631EAD34" w14:textId="6F208968" w:rsidR="000533F6" w:rsidRPr="00311260" w:rsidRDefault="00AA2E6A" w:rsidP="000533F6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>
              <w:rPr>
                <w:color w:val="CE990B" w:themeColor="accent3" w:themeShade="BF"/>
                <w:szCs w:val="20"/>
              </w:rPr>
              <w:t>Unhandled Type: Void</w:t>
            </w:r>
          </w:p>
        </w:tc>
      </w:tr>
      <w:tr w:rsidR="000533F6" w14:paraId="799AB37B" w14:textId="77777777" w:rsidTr="000533F6">
        <w:tc>
          <w:tcPr>
            <w:tcW w:w="3942" w:type="dxa"/>
          </w:tcPr>
          <w:p w14:paraId="0E0E7DC3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Motor Current prior to contacting the stops</w:t>
            </w:r>
          </w:p>
        </w:tc>
        <w:tc>
          <w:tcPr>
            <w:tcW w:w="1719" w:type="dxa"/>
          </w:tcPr>
          <w:p w14:paraId="5CFB6D4B" w14:textId="2C9D472A" w:rsidR="000533F6" w:rsidRDefault="00AA2E6A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609" w:type="dxa"/>
          </w:tcPr>
          <w:p w14:paraId="349CACB7" w14:textId="63AA8070" w:rsidR="000533F6" w:rsidRDefault="00AA2E6A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0533F6" w14:paraId="2EB55E95" w14:textId="77777777" w:rsidTr="000533F6">
        <w:tc>
          <w:tcPr>
            <w:tcW w:w="3942" w:type="dxa"/>
          </w:tcPr>
          <w:p w14:paraId="3EE46F11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N1 velocity linear and constant within 0.2 </w:t>
            </w:r>
            <w:r>
              <w:rPr>
                <w:rFonts w:cstheme="minorHAnsi"/>
                <w:szCs w:val="20"/>
              </w:rPr>
              <w:t>±</w:t>
            </w:r>
            <w:r>
              <w:rPr>
                <w:szCs w:val="20"/>
              </w:rPr>
              <w:t xml:space="preserve"> TBD ins/sec</w:t>
            </w:r>
          </w:p>
        </w:tc>
        <w:tc>
          <w:tcPr>
            <w:tcW w:w="1719" w:type="dxa"/>
          </w:tcPr>
          <w:p w14:paraId="5C85C2E7" w14:textId="7E12B268" w:rsidR="000533F6" w:rsidRDefault="00AA2E6A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609" w:type="dxa"/>
          </w:tcPr>
          <w:p w14:paraId="12930F0F" w14:textId="4B7F9038" w:rsidR="000533F6" w:rsidRDefault="00AA2E6A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0533F6" w14:paraId="20FF4DE6" w14:textId="77777777" w:rsidTr="000533F6">
        <w:tc>
          <w:tcPr>
            <w:tcW w:w="3942" w:type="dxa"/>
          </w:tcPr>
          <w:p w14:paraId="7EFA5371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2 and M2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719" w:type="dxa"/>
          </w:tcPr>
          <w:p w14:paraId="646003AB" w14:textId="00D2EC15" w:rsidR="000533F6" w:rsidRDefault="00AA2E6A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609" w:type="dxa"/>
          </w:tcPr>
          <w:p w14:paraId="5279AD6F" w14:textId="3B224705" w:rsidR="000533F6" w:rsidRDefault="00AA2E6A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0533F6" w14:paraId="735B2131" w14:textId="77777777" w:rsidTr="000533F6">
        <w:tc>
          <w:tcPr>
            <w:tcW w:w="3942" w:type="dxa"/>
          </w:tcPr>
          <w:p w14:paraId="7D5C2A79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2 and M2 are smooth throughout the stroke</w:t>
            </w:r>
          </w:p>
        </w:tc>
        <w:tc>
          <w:tcPr>
            <w:tcW w:w="1719" w:type="dxa"/>
          </w:tcPr>
          <w:p w14:paraId="53D64D75" w14:textId="258C5BF6" w:rsidR="000533F6" w:rsidRDefault="00AA2E6A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609" w:type="dxa"/>
          </w:tcPr>
          <w:p w14:paraId="5F6651C0" w14:textId="58698233" w:rsidR="000533F6" w:rsidRDefault="00AA2E6A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</w:tbl>
    <w:p w14:paraId="0A154AF7" w14:textId="77777777" w:rsidR="001D0AEE" w:rsidRPr="006770F5" w:rsidRDefault="001D0AEE" w:rsidP="009304A4">
      <w:pPr>
        <w:pStyle w:val="BodyText"/>
        <w:spacing w:after="60"/>
        <w:ind w:left="0"/>
        <w:rPr>
          <w:b/>
          <w:bCs/>
          <w:szCs w:val="20"/>
          <w:u w:val="single"/>
        </w:rPr>
      </w:pPr>
    </w:p>
    <w:p w14:paraId="6DE9AA70" w14:textId="77777777" w:rsidR="0049139F" w:rsidRDefault="0049139F" w:rsidP="009304A4">
      <w:pPr>
        <w:pStyle w:val="BodyText"/>
        <w:spacing w:after="60"/>
        <w:ind w:left="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n</w:t>
      </w:r>
      <w:r>
        <w:rPr>
          <w:szCs w:val="20"/>
        </w:rPr>
        <w:t xml:space="preserve"> – </w:t>
      </w:r>
      <w:r w:rsidRPr="0049139F">
        <w:rPr>
          <w:b/>
          <w:bCs/>
          <w:szCs w:val="20"/>
        </w:rPr>
        <w:t>Extend using M3/N2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2"/>
        <w:gridCol w:w="1289"/>
        <w:gridCol w:w="2679"/>
      </w:tblGrid>
      <w:tr w:rsidR="003C2F2A" w14:paraId="065034D8" w14:textId="77777777" w:rsidTr="00097CE8">
        <w:tc>
          <w:tcPr>
            <w:tcW w:w="4302" w:type="dxa"/>
          </w:tcPr>
          <w:p w14:paraId="383C7A2E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03281B58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Amps</w:t>
            </w:r>
          </w:p>
        </w:tc>
        <w:tc>
          <w:tcPr>
            <w:tcW w:w="2679" w:type="dxa"/>
          </w:tcPr>
          <w:p w14:paraId="34ADB046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C2F2A" w14:paraId="2DA07A82" w14:textId="77777777" w:rsidTr="00097CE8">
        <w:tc>
          <w:tcPr>
            <w:tcW w:w="4302" w:type="dxa"/>
          </w:tcPr>
          <w:p w14:paraId="4E07EA8E" w14:textId="77777777" w:rsidR="003C2F2A" w:rsidRPr="007174EB" w:rsidRDefault="003C2F2A" w:rsidP="00097CE8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 w:rsidRPr="007174EB">
              <w:rPr>
                <w:color w:val="CE990B" w:themeColor="accent3" w:themeShade="BF"/>
                <w:szCs w:val="20"/>
              </w:rPr>
              <w:t>N2 extend stop engaged (M3 current saturated, Motor 3 and M3 positions stop changing)</w:t>
            </w:r>
          </w:p>
        </w:tc>
        <w:tc>
          <w:tcPr>
            <w:tcW w:w="1289" w:type="dxa"/>
          </w:tcPr>
          <w:p w14:paraId="20BE2A3F" w14:textId="77777777" w:rsidR="003C2F2A" w:rsidRPr="007174EB" w:rsidRDefault="003C2F2A" w:rsidP="00097CE8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</w:p>
        </w:tc>
        <w:tc>
          <w:tcPr>
            <w:tcW w:w="2679" w:type="dxa"/>
          </w:tcPr>
          <w:p w14:paraId="3A677280" w14:textId="77777777" w:rsidR="003C2F2A" w:rsidRPr="007174EB" w:rsidRDefault="003C2F2A" w:rsidP="00097CE8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 w:rsidRPr="007174EB">
              <w:rPr>
                <w:color w:val="CE990B" w:themeColor="accent3" w:themeShade="BF"/>
                <w:szCs w:val="20"/>
              </w:rPr>
              <w:t>Yes       No</w:t>
            </w:r>
          </w:p>
        </w:tc>
      </w:tr>
      <w:tr w:rsidR="003C2F2A" w14:paraId="5F2E6772" w14:textId="77777777" w:rsidTr="00097CE8">
        <w:tc>
          <w:tcPr>
            <w:tcW w:w="4302" w:type="dxa"/>
          </w:tcPr>
          <w:p w14:paraId="0088972F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MCE3 Motor Current prior to contacting the stops</w:t>
            </w:r>
          </w:p>
        </w:tc>
        <w:tc>
          <w:tcPr>
            <w:tcW w:w="1289" w:type="dxa"/>
          </w:tcPr>
          <w:p w14:paraId="131CA445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4CD69567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3C2F2A" w14:paraId="6103E824" w14:textId="77777777" w:rsidTr="00097CE8">
        <w:tc>
          <w:tcPr>
            <w:tcW w:w="4302" w:type="dxa"/>
          </w:tcPr>
          <w:p w14:paraId="12436C77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velocity linear and constant within 0.</w:t>
            </w:r>
            <w:r w:rsidR="00672C1C">
              <w:rPr>
                <w:szCs w:val="20"/>
              </w:rPr>
              <w:t>2</w:t>
            </w:r>
            <w:r>
              <w:rPr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±</w:t>
            </w:r>
            <w:r>
              <w:rPr>
                <w:szCs w:val="20"/>
              </w:rPr>
              <w:t xml:space="preserve"> TBD ins/sec</w:t>
            </w:r>
          </w:p>
        </w:tc>
        <w:tc>
          <w:tcPr>
            <w:tcW w:w="1289" w:type="dxa"/>
          </w:tcPr>
          <w:p w14:paraId="3FA4C1DC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2EADEA57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3C2F2A" w14:paraId="6BB4A7EC" w14:textId="77777777" w:rsidTr="00097CE8">
        <w:tc>
          <w:tcPr>
            <w:tcW w:w="4302" w:type="dxa"/>
          </w:tcPr>
          <w:p w14:paraId="6DED936D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3 and M3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289" w:type="dxa"/>
          </w:tcPr>
          <w:p w14:paraId="4E3DC172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32330E34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3C2F2A" w14:paraId="71753EA3" w14:textId="77777777" w:rsidTr="00097CE8">
        <w:tc>
          <w:tcPr>
            <w:tcW w:w="4302" w:type="dxa"/>
          </w:tcPr>
          <w:p w14:paraId="0C9AEA12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3 and M3 are smooth throughout the stroke</w:t>
            </w:r>
          </w:p>
        </w:tc>
        <w:tc>
          <w:tcPr>
            <w:tcW w:w="1289" w:type="dxa"/>
          </w:tcPr>
          <w:p w14:paraId="2E126638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12E8363B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39F0DED0" w14:textId="77777777" w:rsidR="003C2F2A" w:rsidRDefault="003C2F2A" w:rsidP="009304A4">
      <w:pPr>
        <w:pStyle w:val="BodyText"/>
        <w:spacing w:after="60"/>
        <w:ind w:left="0"/>
        <w:rPr>
          <w:b/>
          <w:bCs/>
          <w:szCs w:val="20"/>
        </w:rPr>
      </w:pPr>
    </w:p>
    <w:p w14:paraId="68A0A51B" w14:textId="77777777" w:rsidR="003C2F2A" w:rsidRPr="003C2F2A" w:rsidRDefault="003C2F2A" w:rsidP="009304A4">
      <w:pPr>
        <w:pStyle w:val="BodyText"/>
        <w:spacing w:after="60"/>
        <w:ind w:left="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o</w:t>
      </w:r>
      <w:r>
        <w:rPr>
          <w:szCs w:val="20"/>
        </w:rPr>
        <w:t xml:space="preserve">– </w:t>
      </w:r>
      <w:r w:rsidRPr="003C2F2A">
        <w:rPr>
          <w:b/>
          <w:bCs/>
          <w:szCs w:val="20"/>
        </w:rPr>
        <w:t>Retract using M3/N2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2"/>
        <w:gridCol w:w="1289"/>
        <w:gridCol w:w="2679"/>
      </w:tblGrid>
      <w:tr w:rsidR="003C2F2A" w14:paraId="4C12E3AA" w14:textId="77777777" w:rsidTr="00097CE8">
        <w:tc>
          <w:tcPr>
            <w:tcW w:w="4302" w:type="dxa"/>
          </w:tcPr>
          <w:p w14:paraId="75EAEAF3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50446CEE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Amps</w:t>
            </w:r>
          </w:p>
        </w:tc>
        <w:tc>
          <w:tcPr>
            <w:tcW w:w="2679" w:type="dxa"/>
          </w:tcPr>
          <w:p w14:paraId="6C13BBA7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C2F2A" w14:paraId="256F5418" w14:textId="77777777" w:rsidTr="00097CE8">
        <w:tc>
          <w:tcPr>
            <w:tcW w:w="4302" w:type="dxa"/>
          </w:tcPr>
          <w:p w14:paraId="0BB4BD1D" w14:textId="77777777" w:rsidR="003C2F2A" w:rsidRPr="007174EB" w:rsidRDefault="003C2F2A" w:rsidP="00097CE8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 w:rsidRPr="007174EB">
              <w:rPr>
                <w:color w:val="CE990B" w:themeColor="accent3" w:themeShade="BF"/>
                <w:szCs w:val="20"/>
              </w:rPr>
              <w:t>N2 retract stop engaged (M3 current saturated, Motor 3 and M3 positions stop changing)</w:t>
            </w:r>
          </w:p>
        </w:tc>
        <w:tc>
          <w:tcPr>
            <w:tcW w:w="1289" w:type="dxa"/>
          </w:tcPr>
          <w:p w14:paraId="2FC7B889" w14:textId="77777777" w:rsidR="003C2F2A" w:rsidRPr="007174EB" w:rsidRDefault="003C2F2A" w:rsidP="00097CE8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</w:p>
        </w:tc>
        <w:tc>
          <w:tcPr>
            <w:tcW w:w="2679" w:type="dxa"/>
          </w:tcPr>
          <w:p w14:paraId="1BFF1FB0" w14:textId="77777777" w:rsidR="003C2F2A" w:rsidRPr="007174EB" w:rsidRDefault="003C2F2A" w:rsidP="00097CE8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 w:rsidRPr="007174EB">
              <w:rPr>
                <w:color w:val="CE990B" w:themeColor="accent3" w:themeShade="BF"/>
                <w:szCs w:val="20"/>
              </w:rPr>
              <w:t>Yes       No</w:t>
            </w:r>
          </w:p>
        </w:tc>
      </w:tr>
      <w:tr w:rsidR="003C2F2A" w14:paraId="20C46CCD" w14:textId="77777777" w:rsidTr="00097CE8">
        <w:tc>
          <w:tcPr>
            <w:tcW w:w="4302" w:type="dxa"/>
          </w:tcPr>
          <w:p w14:paraId="3AF9D630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MCE3 Motor Current prior to contacting the stops</w:t>
            </w:r>
          </w:p>
        </w:tc>
        <w:tc>
          <w:tcPr>
            <w:tcW w:w="1289" w:type="dxa"/>
          </w:tcPr>
          <w:p w14:paraId="1D9AD57E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57FD0562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3C2F2A" w14:paraId="5793B95B" w14:textId="77777777" w:rsidTr="00097CE8">
        <w:tc>
          <w:tcPr>
            <w:tcW w:w="4302" w:type="dxa"/>
          </w:tcPr>
          <w:p w14:paraId="2A8EB30A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velocity linear and constant within 0.</w:t>
            </w:r>
            <w:r w:rsidR="00672C1C">
              <w:rPr>
                <w:szCs w:val="20"/>
              </w:rPr>
              <w:t>2</w:t>
            </w:r>
            <w:r>
              <w:rPr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±</w:t>
            </w:r>
            <w:r>
              <w:rPr>
                <w:szCs w:val="20"/>
              </w:rPr>
              <w:t xml:space="preserve"> TBD ins/sec</w:t>
            </w:r>
          </w:p>
        </w:tc>
        <w:tc>
          <w:tcPr>
            <w:tcW w:w="1289" w:type="dxa"/>
          </w:tcPr>
          <w:p w14:paraId="3F7753CF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5FD7097C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3C2F2A" w14:paraId="2707E9F6" w14:textId="77777777" w:rsidTr="00097CE8">
        <w:tc>
          <w:tcPr>
            <w:tcW w:w="4302" w:type="dxa"/>
          </w:tcPr>
          <w:p w14:paraId="593AB3B2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3 and M3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289" w:type="dxa"/>
          </w:tcPr>
          <w:p w14:paraId="3C0C9320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4974F5D6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3C2F2A" w14:paraId="1B24B52C" w14:textId="77777777" w:rsidTr="00097CE8">
        <w:tc>
          <w:tcPr>
            <w:tcW w:w="4302" w:type="dxa"/>
          </w:tcPr>
          <w:p w14:paraId="75A74653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3 and M3 are smooth throughout the stroke</w:t>
            </w:r>
          </w:p>
        </w:tc>
        <w:tc>
          <w:tcPr>
            <w:tcW w:w="1289" w:type="dxa"/>
          </w:tcPr>
          <w:p w14:paraId="2D41D4B1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51894B90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6A471500" w14:textId="77777777" w:rsidR="003C2F2A" w:rsidRDefault="003C2F2A" w:rsidP="009304A4">
      <w:pPr>
        <w:pStyle w:val="BodyText"/>
        <w:spacing w:after="60"/>
        <w:ind w:left="0"/>
        <w:rPr>
          <w:szCs w:val="20"/>
        </w:rPr>
      </w:pPr>
    </w:p>
    <w:p w14:paraId="43FD8DCC" w14:textId="77777777" w:rsidR="002D4ED7" w:rsidRDefault="00D53B8C" w:rsidP="002D4ED7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6.7.</w:t>
      </w:r>
      <w:r w:rsidR="00703BE8">
        <w:rPr>
          <w:b/>
          <w:bCs/>
          <w:szCs w:val="20"/>
        </w:rPr>
        <w:t>6</w:t>
      </w:r>
      <w:r w:rsidR="00A54B97">
        <w:rPr>
          <w:b/>
          <w:bCs/>
          <w:szCs w:val="20"/>
        </w:rPr>
        <w:t xml:space="preserve"> </w:t>
      </w:r>
      <w:r w:rsidR="002D4ED7" w:rsidRPr="00C34F91">
        <w:rPr>
          <w:b/>
          <w:bCs/>
          <w:szCs w:val="20"/>
        </w:rPr>
        <w:t xml:space="preserve">Brake </w:t>
      </w:r>
      <w:r w:rsidR="002D4ED7">
        <w:rPr>
          <w:b/>
          <w:bCs/>
          <w:szCs w:val="20"/>
        </w:rPr>
        <w:t>Release Test</w:t>
      </w:r>
    </w:p>
    <w:p w14:paraId="71359B0E" w14:textId="77777777" w:rsidR="002D4ED7" w:rsidRPr="006770F5" w:rsidRDefault="002D4ED7" w:rsidP="002D4ED7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d</w:t>
      </w:r>
      <w:r>
        <w:rPr>
          <w:b/>
          <w:bCs/>
          <w:szCs w:val="20"/>
          <w:u w:val="single"/>
        </w:rPr>
        <w:t xml:space="preserve"> – </w:t>
      </w:r>
      <w:r w:rsidRPr="00F05E55">
        <w:rPr>
          <w:szCs w:val="20"/>
          <w:u w:val="single"/>
        </w:rPr>
        <w:t>LEMA reaches commanded 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430"/>
        <w:gridCol w:w="2430"/>
      </w:tblGrid>
      <w:tr w:rsidR="00A405FA" w14:paraId="73FB8528" w14:textId="77777777" w:rsidTr="00244E4F">
        <w:tc>
          <w:tcPr>
            <w:tcW w:w="2695" w:type="dxa"/>
          </w:tcPr>
          <w:p w14:paraId="308A6105" w14:textId="77777777" w:rsidR="00A405FA" w:rsidRPr="003B2DF7" w:rsidRDefault="00A405FA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430" w:type="dxa"/>
          </w:tcPr>
          <w:p w14:paraId="47B8DD40" w14:textId="77777777" w:rsidR="00A405FA" w:rsidRDefault="00D24F72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</w:t>
            </w:r>
            <w:r w:rsidR="00A405FA">
              <w:rPr>
                <w:szCs w:val="20"/>
              </w:rPr>
              <w:t>osition</w:t>
            </w:r>
          </w:p>
        </w:tc>
        <w:tc>
          <w:tcPr>
            <w:tcW w:w="2430" w:type="dxa"/>
          </w:tcPr>
          <w:p w14:paraId="1A0CB153" w14:textId="77777777" w:rsidR="00A405FA" w:rsidRPr="003B2DF7" w:rsidRDefault="00A405FA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Pass/Fail </w:t>
            </w:r>
          </w:p>
        </w:tc>
      </w:tr>
      <w:tr w:rsidR="002D7BF2" w14:paraId="0FB28C3F" w14:textId="77777777" w:rsidTr="00244E4F">
        <w:tc>
          <w:tcPr>
            <w:tcW w:w="2695" w:type="dxa"/>
          </w:tcPr>
          <w:p w14:paraId="13303EBA" w14:textId="77777777" w:rsidR="002D7BF2" w:rsidRDefault="002D7BF2" w:rsidP="002D7B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MCE1 /Motor 1 +/- TDB inches</w:t>
            </w:r>
          </w:p>
        </w:tc>
        <w:tc>
          <w:tcPr>
            <w:tcW w:w="2430" w:type="dxa"/>
          </w:tcPr>
          <w:p w14:paraId="3CE32E54" w14:textId="77777777" w:rsidR="002D7BF2" w:rsidRDefault="002D7BF2" w:rsidP="002D7B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  <w:tc>
          <w:tcPr>
            <w:tcW w:w="2430" w:type="dxa"/>
          </w:tcPr>
          <w:p w14:paraId="72750E4D" w14:textId="77777777" w:rsidR="002D7BF2" w:rsidRDefault="002D7BF2" w:rsidP="002D7B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2D7BF2" w14:paraId="43E7B67C" w14:textId="77777777" w:rsidTr="00244E4F">
        <w:tc>
          <w:tcPr>
            <w:tcW w:w="2695" w:type="dxa"/>
          </w:tcPr>
          <w:p w14:paraId="4FBB127F" w14:textId="77777777" w:rsidR="002D7BF2" w:rsidRDefault="002D7BF2" w:rsidP="002D7B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/Motor 2</w:t>
            </w:r>
          </w:p>
        </w:tc>
        <w:tc>
          <w:tcPr>
            <w:tcW w:w="2430" w:type="dxa"/>
          </w:tcPr>
          <w:p w14:paraId="56C16229" w14:textId="77777777" w:rsidR="002D7BF2" w:rsidRDefault="002D7BF2" w:rsidP="002D7B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  <w:tc>
          <w:tcPr>
            <w:tcW w:w="2430" w:type="dxa"/>
          </w:tcPr>
          <w:p w14:paraId="53DF986F" w14:textId="77777777" w:rsidR="002D7BF2" w:rsidRDefault="002D7BF2" w:rsidP="002D7B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</w:tbl>
    <w:p w14:paraId="2B509CEC" w14:textId="77777777" w:rsidR="001D4E1B" w:rsidRDefault="001D4E1B" w:rsidP="00A32BF2">
      <w:pPr>
        <w:pStyle w:val="BodyText"/>
        <w:spacing w:after="60"/>
        <w:ind w:left="0"/>
        <w:rPr>
          <w:b/>
          <w:bCs/>
          <w:szCs w:val="20"/>
        </w:rPr>
      </w:pPr>
    </w:p>
    <w:p w14:paraId="4EA0D676" w14:textId="77777777" w:rsidR="00A32BF2" w:rsidRPr="00D635C1" w:rsidRDefault="00D53B8C" w:rsidP="00A32BF2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</w:t>
      </w:r>
      <w:r w:rsidR="00E61100">
        <w:rPr>
          <w:b/>
          <w:bCs/>
          <w:color w:val="F3533F" w:themeColor="accent6"/>
          <w:sz w:val="22"/>
          <w:szCs w:val="22"/>
        </w:rPr>
        <w:t>7</w:t>
      </w:r>
      <w:r w:rsidR="009B4205">
        <w:rPr>
          <w:b/>
          <w:bCs/>
          <w:sz w:val="22"/>
          <w:szCs w:val="22"/>
        </w:rPr>
        <w:t xml:space="preserve"> </w:t>
      </w:r>
      <w:r w:rsidR="00A32BF2" w:rsidRPr="00D635C1">
        <w:rPr>
          <w:b/>
          <w:bCs/>
          <w:sz w:val="22"/>
          <w:szCs w:val="22"/>
        </w:rPr>
        <w:t>Performance Test – unloaded operation (one channel</w:t>
      </w:r>
      <w:r w:rsidR="00A32BF2">
        <w:rPr>
          <w:b/>
          <w:bCs/>
          <w:sz w:val="22"/>
          <w:szCs w:val="22"/>
        </w:rPr>
        <w:t xml:space="preserve"> operation</w:t>
      </w:r>
      <w:r w:rsidR="00A32BF2" w:rsidRPr="00D635C1">
        <w:rPr>
          <w:b/>
          <w:bCs/>
          <w:sz w:val="22"/>
          <w:szCs w:val="22"/>
        </w:rPr>
        <w:t>)</w:t>
      </w:r>
    </w:p>
    <w:p w14:paraId="0B5046B6" w14:textId="77777777" w:rsidR="00A32BF2" w:rsidRDefault="00D53B8C" w:rsidP="00A32BF2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6.7.</w:t>
      </w:r>
      <w:r w:rsidR="00E61100">
        <w:rPr>
          <w:b/>
          <w:bCs/>
          <w:color w:val="F3533F" w:themeColor="accent6"/>
          <w:szCs w:val="20"/>
        </w:rPr>
        <w:t>7</w:t>
      </w:r>
      <w:r>
        <w:rPr>
          <w:b/>
          <w:bCs/>
          <w:szCs w:val="20"/>
        </w:rPr>
        <w:t>.1.1</w:t>
      </w:r>
      <w:r w:rsidR="00A32BF2">
        <w:rPr>
          <w:b/>
          <w:bCs/>
          <w:szCs w:val="20"/>
        </w:rPr>
        <w:t xml:space="preserve"> MCE 1 - Step Response Test </w:t>
      </w:r>
    </w:p>
    <w:p w14:paraId="21B55F6E" w14:textId="77777777" w:rsidR="00F45389" w:rsidRDefault="00C1291F" w:rsidP="00A32BF2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The result for motor one is shown below:</w:t>
      </w:r>
    </w:p>
    <w:p w14:paraId="24FFA5EA" w14:textId="77777777" w:rsidR="00AA2E6A" w:rsidRDefault="00AA2E6A" w:rsidP="00AA2E6A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lastRenderedPageBreak/>
        <w:drawing>
          <wp:inline distT="0" distB="0" distL="0" distR="0" wp14:anchorId="2024EB62" wp14:editId="299F22C9">
            <wp:extent cx="5943600" cy="2125345"/>
            <wp:effectExtent l="0" t="0" r="0" b="825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D087" w14:textId="49BD9003" w:rsidR="00AA2E6A" w:rsidRDefault="00AA2E6A" w:rsidP="00AA2E6A">
      <w:pPr>
        <w:pStyle w:val="Caption"/>
      </w:pPr>
      <w:r>
        <w:t xml:space="preserve">Figure </w:t>
      </w:r>
      <w:fldSimple w:instr=" SEQ Figure \* ARABIC ">
        <w:r w:rsidR="00393E4B">
          <w:rPr>
            <w:noProof/>
          </w:rPr>
          <w:t>1</w:t>
        </w:r>
      </w:fldSimple>
      <w:r>
        <w:t>- Results for Motor One</w:t>
      </w:r>
    </w:p>
    <w:p w14:paraId="461AB1FD" w14:textId="605B2DF9" w:rsidR="00C1291F" w:rsidRDefault="00C1291F" w:rsidP="00C1291F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>IMAGE</w:t>
      </w:r>
    </w:p>
    <w:p w14:paraId="092B0524" w14:textId="77777777" w:rsidR="00A062BE" w:rsidRDefault="00A062BE" w:rsidP="00A062BE">
      <w:pPr>
        <w:pStyle w:val="BodyText"/>
        <w:spacing w:after="60"/>
        <w:ind w:left="0"/>
        <w:rPr>
          <w:b/>
          <w:bCs/>
          <w:szCs w:val="20"/>
        </w:rPr>
      </w:pPr>
    </w:p>
    <w:p w14:paraId="5270DB77" w14:textId="77777777" w:rsidR="00B55262" w:rsidRDefault="00B55262" w:rsidP="00C1291F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4EA05692" w14:textId="77777777" w:rsidR="00C1291F" w:rsidRDefault="00C1291F" w:rsidP="00C1291F">
      <w:pPr>
        <w:pStyle w:val="BodyText"/>
        <w:spacing w:after="60"/>
        <w:ind w:left="0"/>
        <w:rPr>
          <w:b/>
          <w:bCs/>
          <w:szCs w:val="20"/>
        </w:rPr>
      </w:pPr>
    </w:p>
    <w:p w14:paraId="7825FFEB" w14:textId="77777777" w:rsidR="00A32BF2" w:rsidRPr="006770F5" w:rsidRDefault="00A32BF2" w:rsidP="00A32BF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d</w:t>
      </w:r>
      <w:r w:rsidR="00C847E4">
        <w:rPr>
          <w:b/>
          <w:bCs/>
          <w:szCs w:val="20"/>
          <w:u w:val="single"/>
        </w:rPr>
        <w:t xml:space="preserve">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C847E4" w14:paraId="12261A14" w14:textId="77777777" w:rsidTr="00C847E4">
        <w:tc>
          <w:tcPr>
            <w:tcW w:w="3266" w:type="dxa"/>
          </w:tcPr>
          <w:p w14:paraId="64D7D540" w14:textId="77777777" w:rsidR="00C847E4" w:rsidRDefault="00C847E4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471CF442" w14:textId="77777777" w:rsidR="00C847E4" w:rsidRDefault="00C847E4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</w:tcPr>
          <w:p w14:paraId="3CD3530E" w14:textId="77777777" w:rsidR="00C847E4" w:rsidRDefault="00C847E4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C847E4" w14:paraId="3F3F82ED" w14:textId="77777777" w:rsidTr="00C847E4">
        <w:tc>
          <w:tcPr>
            <w:tcW w:w="3266" w:type="dxa"/>
          </w:tcPr>
          <w:p w14:paraId="5AC32A82" w14:textId="77777777" w:rsidR="00C847E4" w:rsidRPr="003B2DF7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0C42B4BE" w14:textId="34AFA1EF" w:rsidR="00C847E4" w:rsidRDefault="00AA2E6A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2.8696</w:t>
            </w:r>
          </w:p>
        </w:tc>
        <w:tc>
          <w:tcPr>
            <w:tcW w:w="3222" w:type="dxa"/>
          </w:tcPr>
          <w:p w14:paraId="761C85A2" w14:textId="586E5D7C" w:rsidR="00C847E4" w:rsidRPr="003B2DF7" w:rsidRDefault="00AA2E6A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C847E4" w14:paraId="684C3D46" w14:textId="77777777" w:rsidTr="00C847E4">
        <w:tc>
          <w:tcPr>
            <w:tcW w:w="3266" w:type="dxa"/>
          </w:tcPr>
          <w:p w14:paraId="028E874F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30E98092" w14:textId="6EB634AF" w:rsidR="00C847E4" w:rsidRPr="00C847E4" w:rsidRDefault="00AA2E6A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192</w:t>
            </w:r>
          </w:p>
        </w:tc>
        <w:tc>
          <w:tcPr>
            <w:tcW w:w="3222" w:type="dxa"/>
          </w:tcPr>
          <w:p w14:paraId="08F63497" w14:textId="049E97B9" w:rsidR="00C847E4" w:rsidRDefault="00AA2E6A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</w:tbl>
    <w:p w14:paraId="4FD79E04" w14:textId="77777777" w:rsidR="00A32BF2" w:rsidRPr="006770F5" w:rsidRDefault="00A32BF2" w:rsidP="00A32BF2">
      <w:pPr>
        <w:rPr>
          <w:b/>
          <w:bCs/>
          <w:u w:val="single"/>
        </w:rPr>
      </w:pPr>
    </w:p>
    <w:p w14:paraId="1DD5D566" w14:textId="77777777" w:rsidR="00A32BF2" w:rsidRPr="006770F5" w:rsidRDefault="00A32BF2" w:rsidP="00A32BF2">
      <w:pPr>
        <w:rPr>
          <w:b/>
          <w:bCs/>
          <w:sz w:val="20"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 w:rsidR="00D53B8C">
        <w:rPr>
          <w:b/>
          <w:bCs/>
          <w:sz w:val="20"/>
          <w:szCs w:val="20"/>
          <w:u w:val="single"/>
        </w:rPr>
        <w:t>e</w:t>
      </w:r>
      <w:r w:rsidR="00C847E4">
        <w:rPr>
          <w:b/>
          <w:bCs/>
          <w:sz w:val="20"/>
          <w:szCs w:val="20"/>
          <w:u w:val="single"/>
        </w:rPr>
        <w:t xml:space="preserve">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4"/>
        <w:gridCol w:w="3208"/>
        <w:gridCol w:w="3248"/>
      </w:tblGrid>
      <w:tr w:rsidR="00C847E4" w14:paraId="048C22BF" w14:textId="77777777" w:rsidTr="00C847E4">
        <w:tc>
          <w:tcPr>
            <w:tcW w:w="2894" w:type="dxa"/>
          </w:tcPr>
          <w:p w14:paraId="2F686AA5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08" w:type="dxa"/>
          </w:tcPr>
          <w:p w14:paraId="53D00572" w14:textId="77777777" w:rsidR="00C847E4" w:rsidRPr="003B2DF7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48" w:type="dxa"/>
          </w:tcPr>
          <w:p w14:paraId="6E6DC785" w14:textId="77777777" w:rsidR="00C847E4" w:rsidRPr="003B2DF7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C847E4" w14:paraId="51605762" w14:textId="77777777" w:rsidTr="00C847E4">
        <w:tc>
          <w:tcPr>
            <w:tcW w:w="2894" w:type="dxa"/>
          </w:tcPr>
          <w:p w14:paraId="0F1D9C62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3208" w:type="dxa"/>
          </w:tcPr>
          <w:p w14:paraId="7E050868" w14:textId="55AD4F77" w:rsidR="00C847E4" w:rsidRDefault="00AA2E6A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-0.0063</w:t>
            </w:r>
          </w:p>
        </w:tc>
        <w:tc>
          <w:tcPr>
            <w:tcW w:w="3248" w:type="dxa"/>
          </w:tcPr>
          <w:p w14:paraId="22206F73" w14:textId="2C36427B" w:rsidR="00C847E4" w:rsidRDefault="00AA2E6A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C847E4" w14:paraId="1862AAC5" w14:textId="77777777" w:rsidTr="00C847E4">
        <w:tc>
          <w:tcPr>
            <w:tcW w:w="2894" w:type="dxa"/>
          </w:tcPr>
          <w:p w14:paraId="780524D0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3208" w:type="dxa"/>
          </w:tcPr>
          <w:p w14:paraId="78623413" w14:textId="1AD5BF22" w:rsidR="00C847E4" w:rsidRDefault="00AA2E6A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705</w:t>
            </w:r>
          </w:p>
        </w:tc>
        <w:tc>
          <w:tcPr>
            <w:tcW w:w="3248" w:type="dxa"/>
          </w:tcPr>
          <w:p w14:paraId="6A74A81F" w14:textId="78CBA7F5" w:rsidR="00C847E4" w:rsidRDefault="00AA2E6A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C3E0490" w14:textId="77777777" w:rsidR="00A32BF2" w:rsidRPr="00F858AC" w:rsidRDefault="00A32BF2" w:rsidP="002B636E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1241B63F" w14:textId="77777777" w:rsidR="00A32BF2" w:rsidRDefault="00D53B8C" w:rsidP="00A32BF2">
      <w:pPr>
        <w:pStyle w:val="BodyText"/>
        <w:spacing w:after="60"/>
        <w:ind w:left="0"/>
      </w:pPr>
      <w:r>
        <w:rPr>
          <w:b/>
          <w:bCs/>
          <w:szCs w:val="20"/>
        </w:rPr>
        <w:t>6.7.</w:t>
      </w:r>
      <w:r w:rsidR="0066423B">
        <w:rPr>
          <w:b/>
          <w:bCs/>
          <w:szCs w:val="20"/>
        </w:rPr>
        <w:t>7</w:t>
      </w:r>
      <w:r>
        <w:rPr>
          <w:b/>
          <w:bCs/>
          <w:szCs w:val="20"/>
        </w:rPr>
        <w:t>.1.2</w:t>
      </w:r>
      <w:r w:rsidR="00A32BF2" w:rsidRPr="00F858AC">
        <w:rPr>
          <w:b/>
          <w:bCs/>
          <w:szCs w:val="20"/>
        </w:rPr>
        <w:t xml:space="preserve"> </w:t>
      </w:r>
      <w:r w:rsidR="00A32BF2">
        <w:rPr>
          <w:b/>
          <w:bCs/>
          <w:szCs w:val="20"/>
        </w:rPr>
        <w:t xml:space="preserve">MCE 1 - </w:t>
      </w:r>
      <w:r w:rsidR="00A32BF2" w:rsidRPr="00F858AC">
        <w:rPr>
          <w:b/>
          <w:bCs/>
          <w:szCs w:val="20"/>
        </w:rPr>
        <w:t>Frequency Response</w:t>
      </w:r>
      <w:r w:rsidR="00A32BF2">
        <w:tab/>
        <w:t xml:space="preserve"> </w:t>
      </w:r>
    </w:p>
    <w:p w14:paraId="7DF94F9F" w14:textId="77777777" w:rsidR="00784682" w:rsidRPr="00B51664" w:rsidRDefault="00A32BF2" w:rsidP="00B51664">
      <w:pPr>
        <w:pStyle w:val="BodyText"/>
        <w:spacing w:after="60"/>
        <w:ind w:left="0"/>
        <w:rPr>
          <w:b/>
          <w:bCs/>
          <w:u w:val="single"/>
        </w:rPr>
      </w:pPr>
      <w:r w:rsidRPr="006770F5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60708491" w14:textId="77777777" w:rsidR="00030262" w:rsidRDefault="0066423B" w:rsidP="00030262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>
        <w:rPr>
          <w:b/>
          <w:bCs/>
          <w:u w:val="single"/>
        </w:rPr>
        <w:t>&lt;INSERT TABLE&gt;</w:t>
      </w:r>
      <w:r w:rsidR="00030262">
        <w:rPr>
          <w:b/>
          <w:bCs/>
          <w:u w:val="single"/>
        </w:rPr>
        <w:tab/>
      </w:r>
    </w:p>
    <w:p w14:paraId="579A879D" w14:textId="77777777" w:rsidR="00B34EBB" w:rsidRPr="006770F5" w:rsidRDefault="00B34EB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5C9A2454" w14:textId="77777777" w:rsidTr="0079673B">
        <w:trPr>
          <w:trHeight w:val="628"/>
        </w:trPr>
        <w:tc>
          <w:tcPr>
            <w:tcW w:w="2336" w:type="dxa"/>
          </w:tcPr>
          <w:p w14:paraId="5E51832D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782239D3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541143BF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3560C609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0E9268E8" w14:textId="77777777" w:rsidTr="0079673B">
        <w:trPr>
          <w:trHeight w:val="333"/>
        </w:trPr>
        <w:tc>
          <w:tcPr>
            <w:tcW w:w="2336" w:type="dxa"/>
          </w:tcPr>
          <w:p w14:paraId="20709B49" w14:textId="2B25C509" w:rsidR="00B34EBB" w:rsidRDefault="00393E4B" w:rsidP="00877863">
            <w:pPr>
              <w:pStyle w:val="BodyText"/>
              <w:spacing w:after="60"/>
              <w:ind w:left="0"/>
            </w:pPr>
            <w:r>
              <w:t>0.10 HZ</w:t>
            </w:r>
          </w:p>
        </w:tc>
        <w:tc>
          <w:tcPr>
            <w:tcW w:w="2337" w:type="dxa"/>
          </w:tcPr>
          <w:p w14:paraId="1B020129" w14:textId="6304BFE9" w:rsidR="00B34EBB" w:rsidRDefault="00393E4B" w:rsidP="00877863">
            <w:pPr>
              <w:pStyle w:val="BodyText"/>
              <w:spacing w:after="60"/>
              <w:ind w:left="0"/>
            </w:pPr>
            <w:r>
              <w:t>176.440643</w:t>
            </w:r>
          </w:p>
        </w:tc>
        <w:tc>
          <w:tcPr>
            <w:tcW w:w="2336" w:type="dxa"/>
          </w:tcPr>
          <w:p w14:paraId="36F339DE" w14:textId="48433F16" w:rsidR="00B34EBB" w:rsidRDefault="00393E4B" w:rsidP="00877863">
            <w:pPr>
              <w:pStyle w:val="BodyText"/>
              <w:spacing w:after="60"/>
              <w:ind w:left="0"/>
            </w:pPr>
            <w:r>
              <w:t>-5.000000</w:t>
            </w:r>
          </w:p>
        </w:tc>
        <w:tc>
          <w:tcPr>
            <w:tcW w:w="2337" w:type="dxa"/>
          </w:tcPr>
          <w:p w14:paraId="2BFFC76D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67886695" w14:textId="77777777" w:rsidTr="0079673B">
        <w:trPr>
          <w:trHeight w:val="346"/>
        </w:trPr>
        <w:tc>
          <w:tcPr>
            <w:tcW w:w="2336" w:type="dxa"/>
          </w:tcPr>
          <w:p w14:paraId="21CF4AA0" w14:textId="38DD64CB" w:rsidR="00B34EBB" w:rsidRDefault="00393E4B" w:rsidP="00877863">
            <w:pPr>
              <w:pStyle w:val="BodyText"/>
              <w:spacing w:after="60"/>
              <w:ind w:left="0"/>
            </w:pPr>
            <w:r>
              <w:t>0.50 HZ</w:t>
            </w:r>
          </w:p>
        </w:tc>
        <w:tc>
          <w:tcPr>
            <w:tcW w:w="2337" w:type="dxa"/>
          </w:tcPr>
          <w:p w14:paraId="286E9466" w14:textId="207090E5" w:rsidR="00B34EBB" w:rsidRDefault="00393E4B" w:rsidP="00877863">
            <w:pPr>
              <w:pStyle w:val="BodyText"/>
              <w:spacing w:after="60"/>
              <w:ind w:left="0"/>
            </w:pPr>
            <w:r>
              <w:t>-173.071304</w:t>
            </w:r>
          </w:p>
        </w:tc>
        <w:tc>
          <w:tcPr>
            <w:tcW w:w="2336" w:type="dxa"/>
          </w:tcPr>
          <w:p w14:paraId="353FD057" w14:textId="1973702B" w:rsidR="00B34EBB" w:rsidRDefault="00393E4B" w:rsidP="00877863">
            <w:pPr>
              <w:pStyle w:val="BodyText"/>
              <w:spacing w:after="60"/>
              <w:ind w:left="0"/>
            </w:pPr>
            <w:r>
              <w:t>-10.000000</w:t>
            </w:r>
          </w:p>
        </w:tc>
        <w:tc>
          <w:tcPr>
            <w:tcW w:w="2337" w:type="dxa"/>
          </w:tcPr>
          <w:p w14:paraId="6C2877C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2B0D4B1F" w14:textId="77777777" w:rsidTr="0079673B">
        <w:trPr>
          <w:trHeight w:val="333"/>
        </w:trPr>
        <w:tc>
          <w:tcPr>
            <w:tcW w:w="2336" w:type="dxa"/>
          </w:tcPr>
          <w:p w14:paraId="76D45909" w14:textId="106B1403" w:rsidR="00B34EBB" w:rsidRDefault="00393E4B" w:rsidP="00877863">
            <w:pPr>
              <w:pStyle w:val="BodyText"/>
              <w:spacing w:after="60"/>
              <w:ind w:left="0"/>
            </w:pPr>
            <w:r>
              <w:t>1.00 HZ</w:t>
            </w:r>
          </w:p>
        </w:tc>
        <w:tc>
          <w:tcPr>
            <w:tcW w:w="2337" w:type="dxa"/>
          </w:tcPr>
          <w:p w14:paraId="4B68B896" w14:textId="76EB755A" w:rsidR="00B34EBB" w:rsidRDefault="00393E4B" w:rsidP="00877863">
            <w:pPr>
              <w:pStyle w:val="BodyText"/>
              <w:spacing w:after="60"/>
              <w:ind w:left="0"/>
            </w:pPr>
            <w:r>
              <w:t>130.698273</w:t>
            </w:r>
          </w:p>
        </w:tc>
        <w:tc>
          <w:tcPr>
            <w:tcW w:w="2336" w:type="dxa"/>
          </w:tcPr>
          <w:p w14:paraId="0B7E3853" w14:textId="4201FBBA" w:rsidR="00B34EBB" w:rsidRDefault="00393E4B" w:rsidP="00877863">
            <w:pPr>
              <w:pStyle w:val="BodyText"/>
              <w:spacing w:after="60"/>
              <w:ind w:left="0"/>
            </w:pPr>
            <w:r>
              <w:t>-20.000000</w:t>
            </w:r>
          </w:p>
        </w:tc>
        <w:tc>
          <w:tcPr>
            <w:tcW w:w="2337" w:type="dxa"/>
          </w:tcPr>
          <w:p w14:paraId="044375DD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6C441F13" w14:textId="77777777" w:rsidTr="0079673B">
        <w:trPr>
          <w:trHeight w:val="346"/>
        </w:trPr>
        <w:tc>
          <w:tcPr>
            <w:tcW w:w="2336" w:type="dxa"/>
          </w:tcPr>
          <w:p w14:paraId="3807A1B4" w14:textId="107D7560" w:rsidR="00B34EBB" w:rsidRDefault="00393E4B" w:rsidP="00877863">
            <w:pPr>
              <w:pStyle w:val="BodyText"/>
              <w:spacing w:after="60"/>
              <w:ind w:left="0"/>
            </w:pPr>
            <w:r>
              <w:lastRenderedPageBreak/>
              <w:t>2.00 HZ</w:t>
            </w:r>
          </w:p>
        </w:tc>
        <w:tc>
          <w:tcPr>
            <w:tcW w:w="2337" w:type="dxa"/>
          </w:tcPr>
          <w:p w14:paraId="17D34E22" w14:textId="380C9EFF" w:rsidR="00B34EBB" w:rsidRDefault="00393E4B" w:rsidP="00877863">
            <w:pPr>
              <w:pStyle w:val="BodyText"/>
              <w:spacing w:after="60"/>
              <w:ind w:left="0"/>
            </w:pPr>
            <w:r>
              <w:t>14.450401</w:t>
            </w:r>
          </w:p>
        </w:tc>
        <w:tc>
          <w:tcPr>
            <w:tcW w:w="2336" w:type="dxa"/>
          </w:tcPr>
          <w:p w14:paraId="20693CBB" w14:textId="573C5C2D" w:rsidR="00B34EBB" w:rsidRDefault="00393E4B" w:rsidP="00877863">
            <w:pPr>
              <w:pStyle w:val="BodyText"/>
              <w:spacing w:after="60"/>
              <w:ind w:left="0"/>
            </w:pPr>
            <w:r>
              <w:t>-30.000000</w:t>
            </w:r>
          </w:p>
        </w:tc>
        <w:tc>
          <w:tcPr>
            <w:tcW w:w="2337" w:type="dxa"/>
          </w:tcPr>
          <w:p w14:paraId="004B854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1845667" w14:textId="77777777" w:rsidTr="0079673B">
        <w:trPr>
          <w:trHeight w:val="333"/>
        </w:trPr>
        <w:tc>
          <w:tcPr>
            <w:tcW w:w="2336" w:type="dxa"/>
          </w:tcPr>
          <w:p w14:paraId="0C68FD8A" w14:textId="0C40750B" w:rsidR="00B34EBB" w:rsidRDefault="00393E4B" w:rsidP="00877863">
            <w:pPr>
              <w:pStyle w:val="BodyText"/>
              <w:spacing w:after="60"/>
              <w:ind w:left="0"/>
            </w:pPr>
            <w:r>
              <w:t>3.00 HZ</w:t>
            </w:r>
          </w:p>
        </w:tc>
        <w:tc>
          <w:tcPr>
            <w:tcW w:w="2337" w:type="dxa"/>
          </w:tcPr>
          <w:p w14:paraId="32D34CB5" w14:textId="1FD6E4D0" w:rsidR="00B34EBB" w:rsidRDefault="00393E4B" w:rsidP="00877863">
            <w:pPr>
              <w:pStyle w:val="BodyText"/>
              <w:spacing w:after="60"/>
              <w:ind w:left="0"/>
            </w:pPr>
            <w:r>
              <w:t>93.690933</w:t>
            </w:r>
          </w:p>
        </w:tc>
        <w:tc>
          <w:tcPr>
            <w:tcW w:w="2336" w:type="dxa"/>
          </w:tcPr>
          <w:p w14:paraId="6F3290B8" w14:textId="1214D3C9" w:rsidR="00B34EBB" w:rsidRDefault="00393E4B" w:rsidP="00877863">
            <w:pPr>
              <w:pStyle w:val="BodyText"/>
              <w:spacing w:after="60"/>
              <w:ind w:left="0"/>
            </w:pPr>
            <w:r>
              <w:t>-50.000000</w:t>
            </w:r>
          </w:p>
        </w:tc>
        <w:tc>
          <w:tcPr>
            <w:tcW w:w="2337" w:type="dxa"/>
          </w:tcPr>
          <w:p w14:paraId="01E6E24D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672FE407" w14:textId="77777777" w:rsidTr="0079673B">
        <w:trPr>
          <w:trHeight w:val="333"/>
        </w:trPr>
        <w:tc>
          <w:tcPr>
            <w:tcW w:w="2336" w:type="dxa"/>
          </w:tcPr>
          <w:p w14:paraId="1CF36A44" w14:textId="54EC43F2" w:rsidR="00B34EBB" w:rsidRDefault="00393E4B" w:rsidP="00877863">
            <w:pPr>
              <w:pStyle w:val="BodyText"/>
              <w:spacing w:after="60"/>
              <w:ind w:left="0"/>
            </w:pPr>
            <w:r>
              <w:t>4.00 HZ</w:t>
            </w:r>
          </w:p>
        </w:tc>
        <w:tc>
          <w:tcPr>
            <w:tcW w:w="2337" w:type="dxa"/>
          </w:tcPr>
          <w:p w14:paraId="414069B3" w14:textId="06F77368" w:rsidR="00B34EBB" w:rsidRDefault="00393E4B" w:rsidP="00877863">
            <w:pPr>
              <w:pStyle w:val="BodyText"/>
              <w:spacing w:after="60"/>
              <w:ind w:left="0"/>
            </w:pPr>
            <w:r>
              <w:t>-116.529999</w:t>
            </w:r>
          </w:p>
        </w:tc>
        <w:tc>
          <w:tcPr>
            <w:tcW w:w="2336" w:type="dxa"/>
          </w:tcPr>
          <w:p w14:paraId="5F23DE4E" w14:textId="5E13241D" w:rsidR="00B34EBB" w:rsidRDefault="00393E4B" w:rsidP="00877863">
            <w:pPr>
              <w:pStyle w:val="BodyText"/>
              <w:spacing w:after="60"/>
              <w:ind w:left="0"/>
            </w:pPr>
            <w:r>
              <w:t>-60.000000</w:t>
            </w:r>
          </w:p>
        </w:tc>
        <w:tc>
          <w:tcPr>
            <w:tcW w:w="2337" w:type="dxa"/>
          </w:tcPr>
          <w:p w14:paraId="7E142DD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6571BF17" w14:textId="77777777" w:rsidTr="0079673B">
        <w:trPr>
          <w:trHeight w:val="346"/>
        </w:trPr>
        <w:tc>
          <w:tcPr>
            <w:tcW w:w="2336" w:type="dxa"/>
          </w:tcPr>
          <w:p w14:paraId="334BC6AC" w14:textId="57EEA7B8" w:rsidR="00B34EBB" w:rsidRDefault="00393E4B" w:rsidP="00877863">
            <w:pPr>
              <w:pStyle w:val="BodyText"/>
              <w:spacing w:after="60"/>
              <w:ind w:left="0"/>
            </w:pPr>
            <w:r>
              <w:t>5.00 HZ</w:t>
            </w:r>
          </w:p>
        </w:tc>
        <w:tc>
          <w:tcPr>
            <w:tcW w:w="2337" w:type="dxa"/>
          </w:tcPr>
          <w:p w14:paraId="7D117E10" w14:textId="79A5229E" w:rsidR="00B34EBB" w:rsidRDefault="00393E4B" w:rsidP="00877863">
            <w:pPr>
              <w:pStyle w:val="BodyText"/>
              <w:spacing w:after="60"/>
              <w:ind w:left="0"/>
            </w:pPr>
            <w:r>
              <w:t>-177.369553</w:t>
            </w:r>
          </w:p>
        </w:tc>
        <w:tc>
          <w:tcPr>
            <w:tcW w:w="2336" w:type="dxa"/>
          </w:tcPr>
          <w:p w14:paraId="231E13E4" w14:textId="4F2E135D" w:rsidR="00B34EBB" w:rsidRDefault="00393E4B" w:rsidP="00877863">
            <w:pPr>
              <w:pStyle w:val="BodyText"/>
              <w:spacing w:after="60"/>
              <w:ind w:left="0"/>
            </w:pPr>
            <w:r>
              <w:t>-70.000000</w:t>
            </w:r>
          </w:p>
        </w:tc>
        <w:tc>
          <w:tcPr>
            <w:tcW w:w="2337" w:type="dxa"/>
          </w:tcPr>
          <w:p w14:paraId="53EDD0D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57BCC047" w14:textId="77777777" w:rsidR="00A32BF2" w:rsidRDefault="00A32BF2" w:rsidP="00A32BF2">
      <w:pPr>
        <w:pStyle w:val="BodyText"/>
        <w:spacing w:after="60"/>
        <w:ind w:left="0"/>
      </w:pPr>
    </w:p>
    <w:p w14:paraId="7F294559" w14:textId="77777777" w:rsidR="00A32BF2" w:rsidRDefault="00D53B8C" w:rsidP="00A32BF2">
      <w:pPr>
        <w:pStyle w:val="BodyText"/>
        <w:spacing w:after="60"/>
        <w:ind w:left="0"/>
        <w:rPr>
          <w:b/>
          <w:bCs/>
        </w:rPr>
      </w:pPr>
      <w:r>
        <w:t>6.7.</w:t>
      </w:r>
      <w:r w:rsidR="0066423B">
        <w:t>7</w:t>
      </w:r>
      <w:r>
        <w:t>.2.1</w:t>
      </w:r>
      <w:r w:rsidR="00A32BF2">
        <w:t xml:space="preserve"> </w:t>
      </w:r>
      <w:r w:rsidR="00A32BF2" w:rsidRPr="00D001B8">
        <w:rPr>
          <w:b/>
          <w:bCs/>
        </w:rPr>
        <w:t>MCE 2 - Step Response Test</w:t>
      </w:r>
    </w:p>
    <w:p w14:paraId="6D565433" w14:textId="77777777" w:rsidR="00274373" w:rsidRDefault="00274373" w:rsidP="00A32BF2">
      <w:pPr>
        <w:pStyle w:val="BodyText"/>
        <w:spacing w:after="60"/>
        <w:ind w:left="0"/>
        <w:rPr>
          <w:b/>
          <w:bCs/>
        </w:rPr>
      </w:pPr>
    </w:p>
    <w:p w14:paraId="19EF96DC" w14:textId="77777777" w:rsidR="00393E4B" w:rsidRDefault="00393E4B" w:rsidP="00393E4B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drawing>
          <wp:inline distT="0" distB="0" distL="0" distR="0" wp14:anchorId="59BEE171" wp14:editId="0CAC5FF8">
            <wp:extent cx="5943600" cy="2125345"/>
            <wp:effectExtent l="0" t="0" r="0" b="825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29B3" w14:textId="2B4BC1F2" w:rsidR="00393E4B" w:rsidRDefault="00393E4B" w:rsidP="00393E4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- Results for Motor Two</w:t>
      </w:r>
    </w:p>
    <w:p w14:paraId="23E925E2" w14:textId="7B08C161" w:rsidR="00A062BE" w:rsidRDefault="00A062BE" w:rsidP="00A062BE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>IMAGE</w:t>
      </w:r>
    </w:p>
    <w:p w14:paraId="425F2498" w14:textId="77777777" w:rsidR="00A062BE" w:rsidRDefault="00A062BE" w:rsidP="00A32BF2">
      <w:pPr>
        <w:pStyle w:val="BodyText"/>
        <w:spacing w:after="60"/>
        <w:ind w:left="0"/>
      </w:pPr>
    </w:p>
    <w:p w14:paraId="570BBEB9" w14:textId="77777777" w:rsidR="003C50A3" w:rsidRPr="006770F5" w:rsidRDefault="003C50A3" w:rsidP="003C50A3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d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3C50A3" w14:paraId="4F2E6F49" w14:textId="77777777" w:rsidTr="00303B98">
        <w:tc>
          <w:tcPr>
            <w:tcW w:w="3266" w:type="dxa"/>
          </w:tcPr>
          <w:p w14:paraId="78A0A16F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455E248C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</w:tcPr>
          <w:p w14:paraId="47ACE733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C50A3" w14:paraId="27FF9C98" w14:textId="77777777" w:rsidTr="00303B98">
        <w:tc>
          <w:tcPr>
            <w:tcW w:w="3266" w:type="dxa"/>
          </w:tcPr>
          <w:p w14:paraId="4370229B" w14:textId="77777777" w:rsidR="003C50A3" w:rsidRPr="003B2DF7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3FEC5B0B" w14:textId="170C7A03" w:rsidR="003C50A3" w:rsidRDefault="00393E4B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2.9501</w:t>
            </w:r>
          </w:p>
        </w:tc>
        <w:tc>
          <w:tcPr>
            <w:tcW w:w="3222" w:type="dxa"/>
          </w:tcPr>
          <w:p w14:paraId="696D7A74" w14:textId="37CA0015" w:rsidR="003C50A3" w:rsidRPr="003B2DF7" w:rsidRDefault="00393E4B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3C50A3" w14:paraId="6B7B4291" w14:textId="77777777" w:rsidTr="00303B98">
        <w:tc>
          <w:tcPr>
            <w:tcW w:w="3266" w:type="dxa"/>
          </w:tcPr>
          <w:p w14:paraId="14272EA4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3E34FEA1" w14:textId="3C2F3520" w:rsidR="003C50A3" w:rsidRPr="00C847E4" w:rsidRDefault="00393E4B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198</w:t>
            </w:r>
          </w:p>
        </w:tc>
        <w:tc>
          <w:tcPr>
            <w:tcW w:w="3222" w:type="dxa"/>
          </w:tcPr>
          <w:p w14:paraId="1219310C" w14:textId="32EFAF28" w:rsidR="003C50A3" w:rsidRDefault="00393E4B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72B5B121" w14:textId="77777777" w:rsidR="003C50A3" w:rsidRPr="006770F5" w:rsidRDefault="003C50A3" w:rsidP="003C50A3">
      <w:pPr>
        <w:rPr>
          <w:b/>
          <w:bCs/>
          <w:u w:val="single"/>
        </w:rPr>
      </w:pPr>
    </w:p>
    <w:p w14:paraId="3F5933F4" w14:textId="77777777" w:rsidR="003C50A3" w:rsidRPr="006770F5" w:rsidRDefault="003C50A3" w:rsidP="003C50A3">
      <w:pPr>
        <w:rPr>
          <w:b/>
          <w:bCs/>
          <w:sz w:val="20"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>
        <w:rPr>
          <w:b/>
          <w:bCs/>
          <w:sz w:val="20"/>
          <w:szCs w:val="20"/>
          <w:u w:val="single"/>
        </w:rPr>
        <w:t>e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4"/>
        <w:gridCol w:w="3208"/>
        <w:gridCol w:w="3248"/>
      </w:tblGrid>
      <w:tr w:rsidR="003C50A3" w14:paraId="784BBBA1" w14:textId="77777777" w:rsidTr="00303B98">
        <w:tc>
          <w:tcPr>
            <w:tcW w:w="2894" w:type="dxa"/>
          </w:tcPr>
          <w:p w14:paraId="5C2ADFF2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08" w:type="dxa"/>
          </w:tcPr>
          <w:p w14:paraId="73DE2B9D" w14:textId="77777777" w:rsidR="003C50A3" w:rsidRPr="003B2DF7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48" w:type="dxa"/>
          </w:tcPr>
          <w:p w14:paraId="2D3C2B09" w14:textId="77777777" w:rsidR="003C50A3" w:rsidRPr="003B2DF7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C50A3" w14:paraId="61548CA3" w14:textId="77777777" w:rsidTr="00303B98">
        <w:tc>
          <w:tcPr>
            <w:tcW w:w="2894" w:type="dxa"/>
          </w:tcPr>
          <w:p w14:paraId="0C69F4A5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3208" w:type="dxa"/>
          </w:tcPr>
          <w:p w14:paraId="57DB19CF" w14:textId="3F3BFAA2" w:rsidR="003C50A3" w:rsidRDefault="00393E4B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-0.0078</w:t>
            </w:r>
          </w:p>
        </w:tc>
        <w:tc>
          <w:tcPr>
            <w:tcW w:w="3248" w:type="dxa"/>
          </w:tcPr>
          <w:p w14:paraId="0B79F910" w14:textId="6EF8F75E" w:rsidR="003C50A3" w:rsidRDefault="00393E4B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3C50A3" w14:paraId="6809BCFE" w14:textId="77777777" w:rsidTr="00303B98">
        <w:tc>
          <w:tcPr>
            <w:tcW w:w="2894" w:type="dxa"/>
          </w:tcPr>
          <w:p w14:paraId="03A44167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3208" w:type="dxa"/>
          </w:tcPr>
          <w:p w14:paraId="4F6DCD61" w14:textId="2D52F1C3" w:rsidR="003C50A3" w:rsidRDefault="00393E4B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703</w:t>
            </w:r>
          </w:p>
        </w:tc>
        <w:tc>
          <w:tcPr>
            <w:tcW w:w="3248" w:type="dxa"/>
          </w:tcPr>
          <w:p w14:paraId="426CEE96" w14:textId="550E7716" w:rsidR="003C50A3" w:rsidRDefault="00393E4B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58A44792" w14:textId="77777777" w:rsidR="00FC168C" w:rsidRDefault="00FC168C" w:rsidP="00A32BF2">
      <w:pPr>
        <w:pStyle w:val="BodyText"/>
        <w:spacing w:after="60"/>
        <w:ind w:left="0"/>
        <w:rPr>
          <w:u w:val="single"/>
        </w:rPr>
      </w:pPr>
    </w:p>
    <w:p w14:paraId="315A8A13" w14:textId="77777777" w:rsidR="00FC168C" w:rsidRDefault="00FC168C" w:rsidP="00A32BF2">
      <w:pPr>
        <w:pStyle w:val="BodyText"/>
        <w:spacing w:after="60"/>
        <w:ind w:left="0"/>
      </w:pPr>
    </w:p>
    <w:p w14:paraId="796FD32A" w14:textId="77777777" w:rsidR="00A32BF2" w:rsidRPr="00D001B8" w:rsidRDefault="00D53B8C" w:rsidP="00A32BF2">
      <w:pPr>
        <w:pStyle w:val="BodyText"/>
        <w:spacing w:after="60"/>
        <w:ind w:left="0"/>
        <w:rPr>
          <w:b/>
          <w:bCs/>
        </w:rPr>
      </w:pPr>
      <w:r>
        <w:t>6.7.</w:t>
      </w:r>
      <w:r w:rsidR="0066423B">
        <w:t>7</w:t>
      </w:r>
      <w:r>
        <w:t>.2.2</w:t>
      </w:r>
      <w:r w:rsidR="00A32BF2">
        <w:t xml:space="preserve"> </w:t>
      </w:r>
      <w:r w:rsidR="00A32BF2" w:rsidRPr="00D001B8">
        <w:rPr>
          <w:b/>
          <w:bCs/>
        </w:rPr>
        <w:t>MCE 2 - Frequency Response Test</w:t>
      </w:r>
    </w:p>
    <w:p w14:paraId="5204F169" w14:textId="77777777" w:rsidR="00A32BF2" w:rsidRDefault="00A32BF2" w:rsidP="00A32BF2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22AE2C6D" w14:textId="77777777" w:rsidR="00B34EBB" w:rsidRPr="006770F5" w:rsidRDefault="00C37425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>
        <w:rPr>
          <w:b/>
          <w:bCs/>
          <w:u w:val="single"/>
        </w:rPr>
        <w:t>&lt;INSERT TABLE&gt;</w:t>
      </w:r>
      <w:r>
        <w:rPr>
          <w:b/>
          <w:bCs/>
          <w:u w:val="single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3FE61641" w14:textId="77777777" w:rsidTr="0079673B">
        <w:trPr>
          <w:trHeight w:val="628"/>
        </w:trPr>
        <w:tc>
          <w:tcPr>
            <w:tcW w:w="2336" w:type="dxa"/>
          </w:tcPr>
          <w:p w14:paraId="0EEB1EED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lastRenderedPageBreak/>
              <w:t>Frequency</w:t>
            </w:r>
          </w:p>
        </w:tc>
        <w:tc>
          <w:tcPr>
            <w:tcW w:w="2337" w:type="dxa"/>
          </w:tcPr>
          <w:p w14:paraId="6D0E2EF4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542C4412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413C4313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0C542748" w14:textId="77777777" w:rsidTr="0079673B">
        <w:trPr>
          <w:trHeight w:val="333"/>
        </w:trPr>
        <w:tc>
          <w:tcPr>
            <w:tcW w:w="2336" w:type="dxa"/>
          </w:tcPr>
          <w:p w14:paraId="78F09A18" w14:textId="15E0EFFE" w:rsidR="00B34EBB" w:rsidRDefault="00393E4B" w:rsidP="00877863">
            <w:pPr>
              <w:pStyle w:val="BodyText"/>
              <w:spacing w:after="60"/>
              <w:ind w:left="0"/>
            </w:pPr>
            <w:r>
              <w:t>0.10 HZ</w:t>
            </w:r>
          </w:p>
        </w:tc>
        <w:tc>
          <w:tcPr>
            <w:tcW w:w="2337" w:type="dxa"/>
          </w:tcPr>
          <w:p w14:paraId="41548CCB" w14:textId="71639C11" w:rsidR="00B34EBB" w:rsidRDefault="00393E4B" w:rsidP="00877863">
            <w:pPr>
              <w:pStyle w:val="BodyText"/>
              <w:spacing w:after="60"/>
              <w:ind w:left="0"/>
            </w:pPr>
            <w:r>
              <w:t>177.858948</w:t>
            </w:r>
          </w:p>
        </w:tc>
        <w:tc>
          <w:tcPr>
            <w:tcW w:w="2336" w:type="dxa"/>
          </w:tcPr>
          <w:p w14:paraId="63AA2E2C" w14:textId="15672C3E" w:rsidR="00B34EBB" w:rsidRDefault="00393E4B" w:rsidP="00877863">
            <w:pPr>
              <w:pStyle w:val="BodyText"/>
              <w:spacing w:after="60"/>
              <w:ind w:left="0"/>
            </w:pPr>
            <w:r>
              <w:t>-5.000000</w:t>
            </w:r>
          </w:p>
        </w:tc>
        <w:tc>
          <w:tcPr>
            <w:tcW w:w="2337" w:type="dxa"/>
          </w:tcPr>
          <w:p w14:paraId="12BA337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A8BB3DF" w14:textId="77777777" w:rsidTr="0079673B">
        <w:trPr>
          <w:trHeight w:val="346"/>
        </w:trPr>
        <w:tc>
          <w:tcPr>
            <w:tcW w:w="2336" w:type="dxa"/>
          </w:tcPr>
          <w:p w14:paraId="1373B599" w14:textId="05524B9F" w:rsidR="00B34EBB" w:rsidRDefault="00393E4B" w:rsidP="00877863">
            <w:pPr>
              <w:pStyle w:val="BodyText"/>
              <w:spacing w:after="60"/>
              <w:ind w:left="0"/>
            </w:pPr>
            <w:r>
              <w:t>0.50 HZ</w:t>
            </w:r>
          </w:p>
        </w:tc>
        <w:tc>
          <w:tcPr>
            <w:tcW w:w="2337" w:type="dxa"/>
          </w:tcPr>
          <w:p w14:paraId="590A6A26" w14:textId="412BC68A" w:rsidR="00B34EBB" w:rsidRDefault="00393E4B" w:rsidP="00877863">
            <w:pPr>
              <w:pStyle w:val="BodyText"/>
              <w:spacing w:after="60"/>
              <w:ind w:left="0"/>
            </w:pPr>
            <w:r>
              <w:t>-172.122192</w:t>
            </w:r>
          </w:p>
        </w:tc>
        <w:tc>
          <w:tcPr>
            <w:tcW w:w="2336" w:type="dxa"/>
          </w:tcPr>
          <w:p w14:paraId="7F971D26" w14:textId="476C6351" w:rsidR="00B34EBB" w:rsidRDefault="00393E4B" w:rsidP="00877863">
            <w:pPr>
              <w:pStyle w:val="BodyText"/>
              <w:spacing w:after="60"/>
              <w:ind w:left="0"/>
            </w:pPr>
            <w:r>
              <w:t>-10.000000</w:t>
            </w:r>
          </w:p>
        </w:tc>
        <w:tc>
          <w:tcPr>
            <w:tcW w:w="2337" w:type="dxa"/>
          </w:tcPr>
          <w:p w14:paraId="634649D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663B6D3" w14:textId="77777777" w:rsidTr="0079673B">
        <w:trPr>
          <w:trHeight w:val="333"/>
        </w:trPr>
        <w:tc>
          <w:tcPr>
            <w:tcW w:w="2336" w:type="dxa"/>
          </w:tcPr>
          <w:p w14:paraId="7C8021AA" w14:textId="1C60039B" w:rsidR="00B34EBB" w:rsidRDefault="00393E4B" w:rsidP="00877863">
            <w:pPr>
              <w:pStyle w:val="BodyText"/>
              <w:spacing w:after="60"/>
              <w:ind w:left="0"/>
            </w:pPr>
            <w:r>
              <w:t>1.00 HZ</w:t>
            </w:r>
          </w:p>
        </w:tc>
        <w:tc>
          <w:tcPr>
            <w:tcW w:w="2337" w:type="dxa"/>
          </w:tcPr>
          <w:p w14:paraId="5A9864AD" w14:textId="2A770EFA" w:rsidR="00B34EBB" w:rsidRDefault="00393E4B" w:rsidP="00877863">
            <w:pPr>
              <w:pStyle w:val="BodyText"/>
              <w:spacing w:after="60"/>
              <w:ind w:left="0"/>
            </w:pPr>
            <w:r>
              <w:t>132.562256</w:t>
            </w:r>
          </w:p>
        </w:tc>
        <w:tc>
          <w:tcPr>
            <w:tcW w:w="2336" w:type="dxa"/>
          </w:tcPr>
          <w:p w14:paraId="235B2CAC" w14:textId="3486531B" w:rsidR="00B34EBB" w:rsidRDefault="00393E4B" w:rsidP="00877863">
            <w:pPr>
              <w:pStyle w:val="BodyText"/>
              <w:spacing w:after="60"/>
              <w:ind w:left="0"/>
            </w:pPr>
            <w:r>
              <w:t>-20.000000</w:t>
            </w:r>
          </w:p>
        </w:tc>
        <w:tc>
          <w:tcPr>
            <w:tcW w:w="2337" w:type="dxa"/>
          </w:tcPr>
          <w:p w14:paraId="7BCD849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4AF8A2C2" w14:textId="77777777" w:rsidTr="0079673B">
        <w:trPr>
          <w:trHeight w:val="346"/>
        </w:trPr>
        <w:tc>
          <w:tcPr>
            <w:tcW w:w="2336" w:type="dxa"/>
          </w:tcPr>
          <w:p w14:paraId="0A6971C8" w14:textId="4472F71A" w:rsidR="00B34EBB" w:rsidRDefault="00393E4B" w:rsidP="00877863">
            <w:pPr>
              <w:pStyle w:val="BodyText"/>
              <w:spacing w:after="60"/>
              <w:ind w:left="0"/>
            </w:pPr>
            <w:r>
              <w:t>2.00 HZ</w:t>
            </w:r>
          </w:p>
        </w:tc>
        <w:tc>
          <w:tcPr>
            <w:tcW w:w="2337" w:type="dxa"/>
          </w:tcPr>
          <w:p w14:paraId="0A3EB0D2" w14:textId="097E7FFC" w:rsidR="00B34EBB" w:rsidRDefault="00393E4B" w:rsidP="00877863">
            <w:pPr>
              <w:pStyle w:val="BodyText"/>
              <w:spacing w:after="60"/>
              <w:ind w:left="0"/>
            </w:pPr>
            <w:r>
              <w:t>13.220928</w:t>
            </w:r>
          </w:p>
        </w:tc>
        <w:tc>
          <w:tcPr>
            <w:tcW w:w="2336" w:type="dxa"/>
          </w:tcPr>
          <w:p w14:paraId="22120D61" w14:textId="55008A5D" w:rsidR="00B34EBB" w:rsidRDefault="00393E4B" w:rsidP="00877863">
            <w:pPr>
              <w:pStyle w:val="BodyText"/>
              <w:spacing w:after="60"/>
              <w:ind w:left="0"/>
            </w:pPr>
            <w:r>
              <w:t>-30.000000</w:t>
            </w:r>
          </w:p>
        </w:tc>
        <w:tc>
          <w:tcPr>
            <w:tcW w:w="2337" w:type="dxa"/>
          </w:tcPr>
          <w:p w14:paraId="299818B5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3641FEFE" w14:textId="77777777" w:rsidTr="0079673B">
        <w:trPr>
          <w:trHeight w:val="333"/>
        </w:trPr>
        <w:tc>
          <w:tcPr>
            <w:tcW w:w="2336" w:type="dxa"/>
          </w:tcPr>
          <w:p w14:paraId="3F88BF7F" w14:textId="06017671" w:rsidR="00B34EBB" w:rsidRDefault="00393E4B" w:rsidP="00877863">
            <w:pPr>
              <w:pStyle w:val="BodyText"/>
              <w:spacing w:after="60"/>
              <w:ind w:left="0"/>
            </w:pPr>
            <w:r>
              <w:t>3.00 HZ</w:t>
            </w:r>
          </w:p>
        </w:tc>
        <w:tc>
          <w:tcPr>
            <w:tcW w:w="2337" w:type="dxa"/>
          </w:tcPr>
          <w:p w14:paraId="7C274EDD" w14:textId="01297358" w:rsidR="00B34EBB" w:rsidRDefault="00393E4B" w:rsidP="00877863">
            <w:pPr>
              <w:pStyle w:val="BodyText"/>
              <w:spacing w:after="60"/>
              <w:ind w:left="0"/>
            </w:pPr>
            <w:r>
              <w:t>-93.949722</w:t>
            </w:r>
          </w:p>
        </w:tc>
        <w:tc>
          <w:tcPr>
            <w:tcW w:w="2336" w:type="dxa"/>
          </w:tcPr>
          <w:p w14:paraId="0B096B6D" w14:textId="2E3AA37A" w:rsidR="00B34EBB" w:rsidRDefault="00393E4B" w:rsidP="00877863">
            <w:pPr>
              <w:pStyle w:val="BodyText"/>
              <w:spacing w:after="60"/>
              <w:ind w:left="0"/>
            </w:pPr>
            <w:r>
              <w:t>-50.000000</w:t>
            </w:r>
          </w:p>
        </w:tc>
        <w:tc>
          <w:tcPr>
            <w:tcW w:w="2337" w:type="dxa"/>
          </w:tcPr>
          <w:p w14:paraId="036AE0E2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6BEA1345" w14:textId="77777777" w:rsidTr="0079673B">
        <w:trPr>
          <w:trHeight w:val="333"/>
        </w:trPr>
        <w:tc>
          <w:tcPr>
            <w:tcW w:w="2336" w:type="dxa"/>
          </w:tcPr>
          <w:p w14:paraId="1CE0154A" w14:textId="47341E0D" w:rsidR="00B34EBB" w:rsidRDefault="00393E4B" w:rsidP="00877863">
            <w:pPr>
              <w:pStyle w:val="BodyText"/>
              <w:spacing w:after="60"/>
              <w:ind w:left="0"/>
            </w:pPr>
            <w:r>
              <w:t>4.00 HZ</w:t>
            </w:r>
          </w:p>
        </w:tc>
        <w:tc>
          <w:tcPr>
            <w:tcW w:w="2337" w:type="dxa"/>
          </w:tcPr>
          <w:p w14:paraId="5B9D8881" w14:textId="3571B91E" w:rsidR="00B34EBB" w:rsidRDefault="00393E4B" w:rsidP="00877863">
            <w:pPr>
              <w:pStyle w:val="BodyText"/>
              <w:spacing w:after="60"/>
              <w:ind w:left="0"/>
            </w:pPr>
            <w:r>
              <w:t>98.483665</w:t>
            </w:r>
          </w:p>
        </w:tc>
        <w:tc>
          <w:tcPr>
            <w:tcW w:w="2336" w:type="dxa"/>
          </w:tcPr>
          <w:p w14:paraId="458AA7C9" w14:textId="66D794B4" w:rsidR="00B34EBB" w:rsidRDefault="00393E4B" w:rsidP="00877863">
            <w:pPr>
              <w:pStyle w:val="BodyText"/>
              <w:spacing w:after="60"/>
              <w:ind w:left="0"/>
            </w:pPr>
            <w:r>
              <w:t>-60.000000</w:t>
            </w:r>
          </w:p>
        </w:tc>
        <w:tc>
          <w:tcPr>
            <w:tcW w:w="2337" w:type="dxa"/>
          </w:tcPr>
          <w:p w14:paraId="7353AB93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64B34035" w14:textId="77777777" w:rsidTr="0079673B">
        <w:trPr>
          <w:trHeight w:val="346"/>
        </w:trPr>
        <w:tc>
          <w:tcPr>
            <w:tcW w:w="2336" w:type="dxa"/>
          </w:tcPr>
          <w:p w14:paraId="0DF23B6D" w14:textId="394ED71A" w:rsidR="00B34EBB" w:rsidRDefault="00393E4B" w:rsidP="00877863">
            <w:pPr>
              <w:pStyle w:val="BodyText"/>
              <w:spacing w:after="60"/>
              <w:ind w:left="0"/>
            </w:pPr>
            <w:r>
              <w:t>5.00 HZ</w:t>
            </w:r>
          </w:p>
        </w:tc>
        <w:tc>
          <w:tcPr>
            <w:tcW w:w="2337" w:type="dxa"/>
          </w:tcPr>
          <w:p w14:paraId="20DE73BB" w14:textId="209ECB4D" w:rsidR="00B34EBB" w:rsidRDefault="00393E4B" w:rsidP="00877863">
            <w:pPr>
              <w:pStyle w:val="BodyText"/>
              <w:spacing w:after="60"/>
              <w:ind w:left="0"/>
            </w:pPr>
            <w:r>
              <w:t>-88.644630</w:t>
            </w:r>
          </w:p>
        </w:tc>
        <w:tc>
          <w:tcPr>
            <w:tcW w:w="2336" w:type="dxa"/>
          </w:tcPr>
          <w:p w14:paraId="110A8A14" w14:textId="06EA0E0F" w:rsidR="00B34EBB" w:rsidRDefault="00393E4B" w:rsidP="00877863">
            <w:pPr>
              <w:pStyle w:val="BodyText"/>
              <w:spacing w:after="60"/>
              <w:ind w:left="0"/>
            </w:pPr>
            <w:r>
              <w:t>-70.000000</w:t>
            </w:r>
          </w:p>
        </w:tc>
        <w:tc>
          <w:tcPr>
            <w:tcW w:w="2337" w:type="dxa"/>
          </w:tcPr>
          <w:p w14:paraId="5C5FDD22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4BB32FCF" w14:textId="77777777" w:rsidR="00A32BF2" w:rsidRDefault="00D53B8C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>
        <w:t>6.7.</w:t>
      </w:r>
      <w:r w:rsidR="0066423B">
        <w:t>7</w:t>
      </w:r>
      <w:r>
        <w:t>.3.1</w:t>
      </w:r>
      <w:r w:rsidR="00A32BF2">
        <w:t xml:space="preserve"> </w:t>
      </w:r>
      <w:r w:rsidR="00A32BF2" w:rsidRPr="00D001B8">
        <w:rPr>
          <w:b/>
          <w:bCs/>
        </w:rPr>
        <w:t>MCE 3 – Step Response Test</w:t>
      </w:r>
    </w:p>
    <w:p w14:paraId="2BA02595" w14:textId="77777777" w:rsidR="00393E4B" w:rsidRDefault="00393E4B" w:rsidP="00393E4B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drawing>
          <wp:inline distT="0" distB="0" distL="0" distR="0" wp14:anchorId="3BE64362" wp14:editId="173158DF">
            <wp:extent cx="5943600" cy="2125345"/>
            <wp:effectExtent l="0" t="0" r="0" b="825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94DA" w14:textId="0309C5B5" w:rsidR="00393E4B" w:rsidRDefault="00393E4B" w:rsidP="00393E4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- Results for Motor Three</w:t>
      </w:r>
    </w:p>
    <w:p w14:paraId="343DEA06" w14:textId="1F160A91" w:rsidR="00BB5D63" w:rsidRPr="009E7D63" w:rsidRDefault="00A062BE" w:rsidP="009E7D63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>IMAGE</w:t>
      </w:r>
    </w:p>
    <w:p w14:paraId="4647A924" w14:textId="77777777" w:rsidR="00BB5D63" w:rsidRDefault="00BB5D63" w:rsidP="00A062BE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4630B66D" w14:textId="77777777" w:rsidR="00A42D5E" w:rsidRPr="006770F5" w:rsidRDefault="00A42D5E" w:rsidP="00A42D5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d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A42D5E" w14:paraId="600D7AB2" w14:textId="77777777" w:rsidTr="009677C9">
        <w:tc>
          <w:tcPr>
            <w:tcW w:w="3266" w:type="dxa"/>
          </w:tcPr>
          <w:p w14:paraId="55D34019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244EEA62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</w:tcPr>
          <w:p w14:paraId="02826947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A42D5E" w14:paraId="4EB5E61A" w14:textId="77777777" w:rsidTr="009677C9">
        <w:tc>
          <w:tcPr>
            <w:tcW w:w="3266" w:type="dxa"/>
          </w:tcPr>
          <w:p w14:paraId="0028D776" w14:textId="77777777" w:rsidR="00A42D5E" w:rsidRPr="003B2DF7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39DE7759" w14:textId="1D8480EA" w:rsidR="00A42D5E" w:rsidRDefault="00393E4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3.078</w:t>
            </w:r>
          </w:p>
        </w:tc>
        <w:tc>
          <w:tcPr>
            <w:tcW w:w="3222" w:type="dxa"/>
          </w:tcPr>
          <w:p w14:paraId="269574FD" w14:textId="1B47E1ED" w:rsidR="00A42D5E" w:rsidRPr="003B2DF7" w:rsidRDefault="00393E4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A42D5E" w14:paraId="59424054" w14:textId="77777777" w:rsidTr="009677C9">
        <w:tc>
          <w:tcPr>
            <w:tcW w:w="3266" w:type="dxa"/>
          </w:tcPr>
          <w:p w14:paraId="33494545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1CF32908" w14:textId="25706928" w:rsidR="00A42D5E" w:rsidRPr="00C847E4" w:rsidRDefault="00393E4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178</w:t>
            </w:r>
          </w:p>
        </w:tc>
        <w:tc>
          <w:tcPr>
            <w:tcW w:w="3222" w:type="dxa"/>
          </w:tcPr>
          <w:p w14:paraId="3779DDE4" w14:textId="7BF95E3C" w:rsidR="00A42D5E" w:rsidRDefault="00393E4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</w:tbl>
    <w:p w14:paraId="5DAAC1D0" w14:textId="77777777" w:rsidR="00A42D5E" w:rsidRPr="006770F5" w:rsidRDefault="00A42D5E" w:rsidP="00A42D5E">
      <w:pPr>
        <w:rPr>
          <w:b/>
          <w:bCs/>
          <w:u w:val="single"/>
        </w:rPr>
      </w:pPr>
    </w:p>
    <w:p w14:paraId="7ADA2698" w14:textId="77777777" w:rsidR="00F76922" w:rsidRPr="006770F5" w:rsidRDefault="00A42D5E" w:rsidP="00F7692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>
        <w:rPr>
          <w:b/>
          <w:bCs/>
          <w:szCs w:val="20"/>
          <w:u w:val="single"/>
        </w:rPr>
        <w:t xml:space="preserve">e </w:t>
      </w:r>
      <w:r w:rsidR="00F76922">
        <w:rPr>
          <w:b/>
          <w:bCs/>
          <w:szCs w:val="20"/>
          <w:u w:val="single"/>
        </w:rPr>
        <w:t>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F76922" w14:paraId="285DC63C" w14:textId="77777777" w:rsidTr="008B1304">
        <w:tc>
          <w:tcPr>
            <w:tcW w:w="3266" w:type="dxa"/>
          </w:tcPr>
          <w:p w14:paraId="1E0793DA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23BFC4C6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</w:tcPr>
          <w:p w14:paraId="0EECAAB6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76922" w14:paraId="778C1430" w14:textId="77777777" w:rsidTr="008B1304">
        <w:tc>
          <w:tcPr>
            <w:tcW w:w="3266" w:type="dxa"/>
          </w:tcPr>
          <w:p w14:paraId="308AB587" w14:textId="77777777" w:rsidR="00F76922" w:rsidRPr="003B2DF7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5462CBB1" w14:textId="1F1F74B5" w:rsidR="00F76922" w:rsidRDefault="00393E4B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-0.0025</w:t>
            </w:r>
          </w:p>
        </w:tc>
        <w:tc>
          <w:tcPr>
            <w:tcW w:w="3222" w:type="dxa"/>
          </w:tcPr>
          <w:p w14:paraId="6D2D225C" w14:textId="6ED3C8E9" w:rsidR="00F76922" w:rsidRPr="003B2DF7" w:rsidRDefault="00393E4B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76922" w14:paraId="7C383066" w14:textId="77777777" w:rsidTr="008B1304">
        <w:tc>
          <w:tcPr>
            <w:tcW w:w="3266" w:type="dxa"/>
          </w:tcPr>
          <w:p w14:paraId="53EF5D83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20E34FF8" w14:textId="66616EDE" w:rsidR="00F76922" w:rsidRPr="00C847E4" w:rsidRDefault="00393E4B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705</w:t>
            </w:r>
          </w:p>
        </w:tc>
        <w:tc>
          <w:tcPr>
            <w:tcW w:w="3222" w:type="dxa"/>
          </w:tcPr>
          <w:p w14:paraId="4B7FADB7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RESULTS</w:t>
            </w:r>
          </w:p>
        </w:tc>
      </w:tr>
    </w:tbl>
    <w:p w14:paraId="12A5C0FA" w14:textId="77777777" w:rsidR="00A32BF2" w:rsidRDefault="00A32BF2" w:rsidP="00F76922"/>
    <w:p w14:paraId="7BE8FD79" w14:textId="77777777" w:rsidR="00A32BF2" w:rsidRDefault="00D53B8C" w:rsidP="00A32BF2">
      <w:pPr>
        <w:pStyle w:val="BodyText"/>
        <w:spacing w:after="60"/>
        <w:ind w:left="0"/>
      </w:pPr>
      <w:r>
        <w:t>6.7.</w:t>
      </w:r>
      <w:r w:rsidR="0066423B">
        <w:t>7</w:t>
      </w:r>
      <w:r>
        <w:t>.3.2</w:t>
      </w:r>
      <w:r w:rsidR="00A32BF2" w:rsidRPr="00D001B8">
        <w:rPr>
          <w:b/>
          <w:bCs/>
        </w:rPr>
        <w:t xml:space="preserve"> MCE 3 Frequency Response Test</w:t>
      </w:r>
      <w:r w:rsidR="00A32BF2">
        <w:t xml:space="preserve"> </w:t>
      </w:r>
    </w:p>
    <w:p w14:paraId="3451162D" w14:textId="77777777" w:rsidR="00A32BF2" w:rsidRDefault="00A32BF2" w:rsidP="00A32BF2">
      <w:pPr>
        <w:pStyle w:val="BodyText"/>
        <w:spacing w:after="60"/>
        <w:ind w:left="0"/>
      </w:pPr>
    </w:p>
    <w:p w14:paraId="25CC82B5" w14:textId="77777777" w:rsidR="00A32BF2" w:rsidRDefault="00A32BF2" w:rsidP="00A32BF2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lastRenderedPageBreak/>
        <w:t xml:space="preserve">Step </w:t>
      </w:r>
      <w:r w:rsidR="00D53B8C">
        <w:rPr>
          <w:b/>
          <w:bCs/>
          <w:u w:val="single"/>
        </w:rPr>
        <w:t>d</w:t>
      </w:r>
    </w:p>
    <w:p w14:paraId="31BF22BC" w14:textId="77777777" w:rsidR="00B34EBB" w:rsidRPr="006770F5" w:rsidRDefault="00C37425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>
        <w:rPr>
          <w:b/>
          <w:bCs/>
          <w:u w:val="single"/>
        </w:rPr>
        <w:t>&lt;INSERT TABLE&gt;</w:t>
      </w:r>
      <w:r>
        <w:rPr>
          <w:b/>
          <w:bCs/>
          <w:u w:val="single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5CB18AEC" w14:textId="77777777" w:rsidTr="0079673B">
        <w:trPr>
          <w:trHeight w:val="628"/>
        </w:trPr>
        <w:tc>
          <w:tcPr>
            <w:tcW w:w="2336" w:type="dxa"/>
          </w:tcPr>
          <w:p w14:paraId="0CA45CFE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189035D2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6F6D7FF2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56D24BC4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28F407B0" w14:textId="77777777" w:rsidTr="0079673B">
        <w:trPr>
          <w:trHeight w:val="333"/>
        </w:trPr>
        <w:tc>
          <w:tcPr>
            <w:tcW w:w="2336" w:type="dxa"/>
          </w:tcPr>
          <w:p w14:paraId="222B6F14" w14:textId="6D29A3B3" w:rsidR="00B34EBB" w:rsidRDefault="00393E4B" w:rsidP="00877863">
            <w:pPr>
              <w:pStyle w:val="BodyText"/>
              <w:spacing w:after="60"/>
              <w:ind w:left="0"/>
            </w:pPr>
            <w:r>
              <w:t>0.10 HZ</w:t>
            </w:r>
          </w:p>
        </w:tc>
        <w:tc>
          <w:tcPr>
            <w:tcW w:w="2337" w:type="dxa"/>
          </w:tcPr>
          <w:p w14:paraId="775128F4" w14:textId="717A0D60" w:rsidR="00B34EBB" w:rsidRDefault="00393E4B" w:rsidP="00877863">
            <w:pPr>
              <w:pStyle w:val="BodyText"/>
              <w:spacing w:after="60"/>
              <w:ind w:left="0"/>
            </w:pPr>
            <w:r>
              <w:t>177.920135</w:t>
            </w:r>
          </w:p>
        </w:tc>
        <w:tc>
          <w:tcPr>
            <w:tcW w:w="2336" w:type="dxa"/>
          </w:tcPr>
          <w:p w14:paraId="7F9D1EE9" w14:textId="726005BF" w:rsidR="00B34EBB" w:rsidRDefault="00393E4B" w:rsidP="00877863">
            <w:pPr>
              <w:pStyle w:val="BodyText"/>
              <w:spacing w:after="60"/>
              <w:ind w:left="0"/>
            </w:pPr>
            <w:r>
              <w:t>-5.000000</w:t>
            </w:r>
          </w:p>
        </w:tc>
        <w:tc>
          <w:tcPr>
            <w:tcW w:w="2337" w:type="dxa"/>
          </w:tcPr>
          <w:p w14:paraId="49B7BDA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58D9D8CD" w14:textId="77777777" w:rsidTr="0079673B">
        <w:trPr>
          <w:trHeight w:val="346"/>
        </w:trPr>
        <w:tc>
          <w:tcPr>
            <w:tcW w:w="2336" w:type="dxa"/>
          </w:tcPr>
          <w:p w14:paraId="34D7B81D" w14:textId="10FCF91C" w:rsidR="00B34EBB" w:rsidRDefault="00393E4B" w:rsidP="00877863">
            <w:pPr>
              <w:pStyle w:val="BodyText"/>
              <w:spacing w:after="60"/>
              <w:ind w:left="0"/>
            </w:pPr>
            <w:r>
              <w:t>0.50 HZ</w:t>
            </w:r>
          </w:p>
        </w:tc>
        <w:tc>
          <w:tcPr>
            <w:tcW w:w="2337" w:type="dxa"/>
          </w:tcPr>
          <w:p w14:paraId="52BF0DD2" w14:textId="53ED5554" w:rsidR="00B34EBB" w:rsidRDefault="00393E4B" w:rsidP="00877863">
            <w:pPr>
              <w:pStyle w:val="BodyText"/>
              <w:spacing w:after="60"/>
              <w:ind w:left="0"/>
            </w:pPr>
            <w:r>
              <w:t>-172.143097</w:t>
            </w:r>
          </w:p>
        </w:tc>
        <w:tc>
          <w:tcPr>
            <w:tcW w:w="2336" w:type="dxa"/>
          </w:tcPr>
          <w:p w14:paraId="0682109A" w14:textId="52EF4D28" w:rsidR="00B34EBB" w:rsidRDefault="00393E4B" w:rsidP="00877863">
            <w:pPr>
              <w:pStyle w:val="BodyText"/>
              <w:spacing w:after="60"/>
              <w:ind w:left="0"/>
            </w:pPr>
            <w:r>
              <w:t>-10.000000</w:t>
            </w:r>
          </w:p>
        </w:tc>
        <w:tc>
          <w:tcPr>
            <w:tcW w:w="2337" w:type="dxa"/>
          </w:tcPr>
          <w:p w14:paraId="46C3993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450295A6" w14:textId="77777777" w:rsidTr="0079673B">
        <w:trPr>
          <w:trHeight w:val="333"/>
        </w:trPr>
        <w:tc>
          <w:tcPr>
            <w:tcW w:w="2336" w:type="dxa"/>
          </w:tcPr>
          <w:p w14:paraId="385F1A0C" w14:textId="7D497271" w:rsidR="00B34EBB" w:rsidRDefault="00393E4B" w:rsidP="00877863">
            <w:pPr>
              <w:pStyle w:val="BodyText"/>
              <w:spacing w:after="60"/>
              <w:ind w:left="0"/>
            </w:pPr>
            <w:r>
              <w:t>1.00 HZ</w:t>
            </w:r>
          </w:p>
        </w:tc>
        <w:tc>
          <w:tcPr>
            <w:tcW w:w="2337" w:type="dxa"/>
          </w:tcPr>
          <w:p w14:paraId="33771594" w14:textId="05B85F07" w:rsidR="00B34EBB" w:rsidRDefault="00393E4B" w:rsidP="00877863">
            <w:pPr>
              <w:pStyle w:val="BodyText"/>
              <w:spacing w:after="60"/>
              <w:ind w:left="0"/>
            </w:pPr>
            <w:r>
              <w:t>137.104187</w:t>
            </w:r>
          </w:p>
        </w:tc>
        <w:tc>
          <w:tcPr>
            <w:tcW w:w="2336" w:type="dxa"/>
          </w:tcPr>
          <w:p w14:paraId="7A8392B9" w14:textId="0D223A55" w:rsidR="00B34EBB" w:rsidRDefault="00393E4B" w:rsidP="00877863">
            <w:pPr>
              <w:pStyle w:val="BodyText"/>
              <w:spacing w:after="60"/>
              <w:ind w:left="0"/>
            </w:pPr>
            <w:r>
              <w:t>-20.000000</w:t>
            </w:r>
          </w:p>
        </w:tc>
        <w:tc>
          <w:tcPr>
            <w:tcW w:w="2337" w:type="dxa"/>
          </w:tcPr>
          <w:p w14:paraId="24A0B9B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B301F64" w14:textId="77777777" w:rsidTr="0079673B">
        <w:trPr>
          <w:trHeight w:val="346"/>
        </w:trPr>
        <w:tc>
          <w:tcPr>
            <w:tcW w:w="2336" w:type="dxa"/>
          </w:tcPr>
          <w:p w14:paraId="0F33E32A" w14:textId="1308E17C" w:rsidR="00B34EBB" w:rsidRDefault="00393E4B" w:rsidP="00877863">
            <w:pPr>
              <w:pStyle w:val="BodyText"/>
              <w:spacing w:after="60"/>
              <w:ind w:left="0"/>
            </w:pPr>
            <w:r>
              <w:t>2.00 HZ</w:t>
            </w:r>
          </w:p>
        </w:tc>
        <w:tc>
          <w:tcPr>
            <w:tcW w:w="2337" w:type="dxa"/>
          </w:tcPr>
          <w:p w14:paraId="549E7E46" w14:textId="56BF1B40" w:rsidR="00B34EBB" w:rsidRDefault="00393E4B" w:rsidP="00877863">
            <w:pPr>
              <w:pStyle w:val="BodyText"/>
              <w:spacing w:after="60"/>
              <w:ind w:left="0"/>
            </w:pPr>
            <w:r>
              <w:t>-7.179764</w:t>
            </w:r>
          </w:p>
        </w:tc>
        <w:tc>
          <w:tcPr>
            <w:tcW w:w="2336" w:type="dxa"/>
          </w:tcPr>
          <w:p w14:paraId="5F5F3039" w14:textId="7C8551D8" w:rsidR="00B34EBB" w:rsidRDefault="00393E4B" w:rsidP="00877863">
            <w:pPr>
              <w:pStyle w:val="BodyText"/>
              <w:spacing w:after="60"/>
              <w:ind w:left="0"/>
            </w:pPr>
            <w:r>
              <w:t>-30.000000</w:t>
            </w:r>
          </w:p>
        </w:tc>
        <w:tc>
          <w:tcPr>
            <w:tcW w:w="2337" w:type="dxa"/>
          </w:tcPr>
          <w:p w14:paraId="61C9F10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64C3C4C2" w14:textId="77777777" w:rsidTr="0079673B">
        <w:trPr>
          <w:trHeight w:val="333"/>
        </w:trPr>
        <w:tc>
          <w:tcPr>
            <w:tcW w:w="2336" w:type="dxa"/>
          </w:tcPr>
          <w:p w14:paraId="2030F940" w14:textId="561DE218" w:rsidR="00B34EBB" w:rsidRDefault="00393E4B" w:rsidP="00877863">
            <w:pPr>
              <w:pStyle w:val="BodyText"/>
              <w:spacing w:after="60"/>
              <w:ind w:left="0"/>
            </w:pPr>
            <w:r>
              <w:t>3.00 HZ</w:t>
            </w:r>
          </w:p>
        </w:tc>
        <w:tc>
          <w:tcPr>
            <w:tcW w:w="2337" w:type="dxa"/>
          </w:tcPr>
          <w:p w14:paraId="11D6CF64" w14:textId="537793FA" w:rsidR="00B34EBB" w:rsidRDefault="00393E4B" w:rsidP="00877863">
            <w:pPr>
              <w:pStyle w:val="BodyText"/>
              <w:spacing w:after="60"/>
              <w:ind w:left="0"/>
            </w:pPr>
            <w:r>
              <w:t>81.488029</w:t>
            </w:r>
          </w:p>
        </w:tc>
        <w:tc>
          <w:tcPr>
            <w:tcW w:w="2336" w:type="dxa"/>
          </w:tcPr>
          <w:p w14:paraId="78DED936" w14:textId="2D74AED2" w:rsidR="00B34EBB" w:rsidRDefault="00393E4B" w:rsidP="00877863">
            <w:pPr>
              <w:pStyle w:val="BodyText"/>
              <w:spacing w:after="60"/>
              <w:ind w:left="0"/>
            </w:pPr>
            <w:r>
              <w:t>-50.000000</w:t>
            </w:r>
          </w:p>
        </w:tc>
        <w:tc>
          <w:tcPr>
            <w:tcW w:w="2337" w:type="dxa"/>
          </w:tcPr>
          <w:p w14:paraId="183FDB1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7A2C69F5" w14:textId="77777777" w:rsidTr="0079673B">
        <w:trPr>
          <w:trHeight w:val="333"/>
        </w:trPr>
        <w:tc>
          <w:tcPr>
            <w:tcW w:w="2336" w:type="dxa"/>
          </w:tcPr>
          <w:p w14:paraId="45603F69" w14:textId="31B2B678" w:rsidR="00B34EBB" w:rsidRDefault="00393E4B" w:rsidP="00877863">
            <w:pPr>
              <w:pStyle w:val="BodyText"/>
              <w:spacing w:after="60"/>
              <w:ind w:left="0"/>
            </w:pPr>
            <w:r>
              <w:t>4.00 HZ</w:t>
            </w:r>
          </w:p>
        </w:tc>
        <w:tc>
          <w:tcPr>
            <w:tcW w:w="2337" w:type="dxa"/>
          </w:tcPr>
          <w:p w14:paraId="186D7F6E" w14:textId="300EE20D" w:rsidR="00B34EBB" w:rsidRDefault="00393E4B" w:rsidP="00877863">
            <w:pPr>
              <w:pStyle w:val="BodyText"/>
              <w:spacing w:after="60"/>
              <w:ind w:left="0"/>
            </w:pPr>
            <w:r>
              <w:t>-62.024323</w:t>
            </w:r>
          </w:p>
        </w:tc>
        <w:tc>
          <w:tcPr>
            <w:tcW w:w="2336" w:type="dxa"/>
          </w:tcPr>
          <w:p w14:paraId="3BBE6219" w14:textId="4602D900" w:rsidR="00B34EBB" w:rsidRDefault="00393E4B" w:rsidP="00877863">
            <w:pPr>
              <w:pStyle w:val="BodyText"/>
              <w:spacing w:after="60"/>
              <w:ind w:left="0"/>
            </w:pPr>
            <w:r>
              <w:t>-60.000000</w:t>
            </w:r>
          </w:p>
        </w:tc>
        <w:tc>
          <w:tcPr>
            <w:tcW w:w="2337" w:type="dxa"/>
          </w:tcPr>
          <w:p w14:paraId="11C62955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6F15FDB9" w14:textId="77777777" w:rsidTr="0079673B">
        <w:trPr>
          <w:trHeight w:val="346"/>
        </w:trPr>
        <w:tc>
          <w:tcPr>
            <w:tcW w:w="2336" w:type="dxa"/>
          </w:tcPr>
          <w:p w14:paraId="14E9D22B" w14:textId="4FFB05BA" w:rsidR="00B34EBB" w:rsidRDefault="00393E4B" w:rsidP="00877863">
            <w:pPr>
              <w:pStyle w:val="BodyText"/>
              <w:spacing w:after="60"/>
              <w:ind w:left="0"/>
            </w:pPr>
            <w:r>
              <w:t>5.00 HZ</w:t>
            </w:r>
          </w:p>
        </w:tc>
        <w:tc>
          <w:tcPr>
            <w:tcW w:w="2337" w:type="dxa"/>
          </w:tcPr>
          <w:p w14:paraId="69308054" w14:textId="6C1787B6" w:rsidR="00B34EBB" w:rsidRDefault="00393E4B" w:rsidP="00877863">
            <w:pPr>
              <w:pStyle w:val="BodyText"/>
              <w:spacing w:after="60"/>
              <w:ind w:left="0"/>
            </w:pPr>
            <w:r>
              <w:t>-40.388447</w:t>
            </w:r>
          </w:p>
        </w:tc>
        <w:tc>
          <w:tcPr>
            <w:tcW w:w="2336" w:type="dxa"/>
          </w:tcPr>
          <w:p w14:paraId="04B80603" w14:textId="5DBE3478" w:rsidR="00B34EBB" w:rsidRDefault="00393E4B" w:rsidP="00877863">
            <w:pPr>
              <w:pStyle w:val="BodyText"/>
              <w:spacing w:after="60"/>
              <w:ind w:left="0"/>
            </w:pPr>
            <w:r>
              <w:t>-70.000000</w:t>
            </w:r>
          </w:p>
        </w:tc>
        <w:tc>
          <w:tcPr>
            <w:tcW w:w="2337" w:type="dxa"/>
          </w:tcPr>
          <w:p w14:paraId="22CB5F5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39B38FFA" w14:textId="77777777" w:rsidR="00D635C1" w:rsidRDefault="00D53B8C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sz w:val="22"/>
          <w:szCs w:val="22"/>
        </w:rPr>
      </w:pPr>
      <w:r>
        <w:t>6.7.</w:t>
      </w:r>
      <w:r w:rsidR="0066423B">
        <w:t>8</w:t>
      </w:r>
      <w:r w:rsidR="00D635C1">
        <w:t xml:space="preserve"> </w:t>
      </w:r>
      <w:r w:rsidR="00D635C1" w:rsidRPr="00D001B8">
        <w:rPr>
          <w:b/>
          <w:bCs/>
          <w:sz w:val="22"/>
          <w:szCs w:val="22"/>
        </w:rPr>
        <w:t>Performance Test – Loaded Operation</w:t>
      </w:r>
    </w:p>
    <w:p w14:paraId="38A747B5" w14:textId="77777777" w:rsidR="0052305C" w:rsidRPr="00A7435E" w:rsidRDefault="0052305C" w:rsidP="00F858AC">
      <w:pPr>
        <w:pStyle w:val="BodyText"/>
        <w:spacing w:after="60"/>
        <w:ind w:left="0"/>
        <w:rPr>
          <w:sz w:val="22"/>
          <w:szCs w:val="22"/>
        </w:rPr>
      </w:pPr>
    </w:p>
    <w:p w14:paraId="0476B516" w14:textId="77777777" w:rsidR="001924AB" w:rsidRDefault="00D53B8C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8</w:t>
      </w:r>
      <w:r>
        <w:rPr>
          <w:sz w:val="22"/>
          <w:szCs w:val="22"/>
        </w:rPr>
        <w:t>.1</w:t>
      </w:r>
      <w:r w:rsidR="001924AB" w:rsidRPr="00D001B8">
        <w:rPr>
          <w:b/>
          <w:bCs/>
          <w:sz w:val="22"/>
          <w:szCs w:val="22"/>
        </w:rPr>
        <w:t xml:space="preserve"> Step and Frequency Response Test - </w:t>
      </w:r>
      <w:r w:rsidR="001E4934" w:rsidRPr="00D001B8">
        <w:rPr>
          <w:b/>
          <w:bCs/>
          <w:sz w:val="22"/>
          <w:szCs w:val="22"/>
        </w:rPr>
        <w:t>Loaded</w:t>
      </w:r>
    </w:p>
    <w:p w14:paraId="590DC7A9" w14:textId="77777777" w:rsidR="0016660E" w:rsidRDefault="00D53B8C" w:rsidP="00F858AC">
      <w:pPr>
        <w:pStyle w:val="BodyText"/>
        <w:spacing w:after="60"/>
        <w:ind w:left="0"/>
        <w:rPr>
          <w:sz w:val="22"/>
          <w:szCs w:val="22"/>
        </w:rPr>
      </w:pPr>
      <w:proofErr w:type="gramStart"/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8</w:t>
      </w:r>
      <w:r>
        <w:rPr>
          <w:sz w:val="22"/>
          <w:szCs w:val="22"/>
        </w:rPr>
        <w:t xml:space="preserve">.1.1 </w:t>
      </w:r>
      <w:r w:rsidR="00033D62">
        <w:rPr>
          <w:sz w:val="22"/>
          <w:szCs w:val="22"/>
        </w:rPr>
        <w:t xml:space="preserve"> </w:t>
      </w:r>
      <w:r w:rsidR="00033D62" w:rsidRPr="00D001B8">
        <w:rPr>
          <w:b/>
          <w:bCs/>
          <w:sz w:val="22"/>
          <w:szCs w:val="22"/>
        </w:rPr>
        <w:t>MC</w:t>
      </w:r>
      <w:r w:rsidR="001D767E" w:rsidRPr="00D001B8">
        <w:rPr>
          <w:b/>
          <w:bCs/>
          <w:sz w:val="22"/>
          <w:szCs w:val="22"/>
        </w:rPr>
        <w:t>E</w:t>
      </w:r>
      <w:proofErr w:type="gramEnd"/>
      <w:r w:rsidR="00033D62" w:rsidRPr="00D001B8">
        <w:rPr>
          <w:b/>
          <w:bCs/>
          <w:sz w:val="22"/>
          <w:szCs w:val="22"/>
        </w:rPr>
        <w:t>1 – Step Response Test</w:t>
      </w:r>
    </w:p>
    <w:p w14:paraId="3112390F" w14:textId="77777777" w:rsidR="00393E4B" w:rsidRDefault="00393E4B" w:rsidP="00393E4B">
      <w:pPr>
        <w:pStyle w:val="BodyText"/>
        <w:keepNext/>
        <w:spacing w:after="60"/>
        <w:ind w:left="0"/>
      </w:pPr>
      <w:r>
        <w:rPr>
          <w:noProof/>
          <w:sz w:val="22"/>
          <w:szCs w:val="22"/>
        </w:rPr>
        <w:drawing>
          <wp:inline distT="0" distB="0" distL="0" distR="0" wp14:anchorId="1FCB17EC" wp14:editId="243B980C">
            <wp:extent cx="5943600" cy="2125345"/>
            <wp:effectExtent l="0" t="0" r="0" b="825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B138" w14:textId="57A48111" w:rsidR="00393E4B" w:rsidRDefault="00393E4B" w:rsidP="00393E4B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- Results for Motor One Loaded</w:t>
      </w:r>
    </w:p>
    <w:p w14:paraId="00B180DB" w14:textId="75860246" w:rsidR="00033D62" w:rsidRDefault="004D5296" w:rsidP="00F858AC">
      <w:pPr>
        <w:pStyle w:val="BodyText"/>
        <w:spacing w:after="60"/>
        <w:ind w:left="0"/>
        <w:rPr>
          <w:sz w:val="22"/>
          <w:szCs w:val="22"/>
        </w:rPr>
      </w:pPr>
      <w:proofErr w:type="gramStart"/>
      <w:r>
        <w:rPr>
          <w:sz w:val="22"/>
          <w:szCs w:val="22"/>
        </w:rPr>
        <w:t>&lt;IMAGE.STEP.RESPONSE.TEST</w:t>
      </w:r>
      <w:proofErr w:type="gramEnd"/>
      <w:r>
        <w:rPr>
          <w:sz w:val="22"/>
          <w:szCs w:val="22"/>
        </w:rPr>
        <w:t>&gt;</w:t>
      </w:r>
    </w:p>
    <w:p w14:paraId="34A8F899" w14:textId="77777777" w:rsidR="00033D62" w:rsidRPr="00D001B8" w:rsidRDefault="00033D62" w:rsidP="00033D62">
      <w:pPr>
        <w:pStyle w:val="BodyText"/>
        <w:spacing w:after="60"/>
        <w:ind w:left="0"/>
        <w:rPr>
          <w:b/>
          <w:bCs/>
          <w:szCs w:val="20"/>
          <w:u w:val="single"/>
        </w:rPr>
      </w:pPr>
      <w:bookmarkStart w:id="5" w:name="_Hlk120100898"/>
      <w:r w:rsidRPr="00D001B8">
        <w:rPr>
          <w:b/>
          <w:bCs/>
          <w:szCs w:val="20"/>
          <w:u w:val="single"/>
        </w:rPr>
        <w:t>Step</w:t>
      </w:r>
      <w:r w:rsidR="00F61EEE" w:rsidRPr="00D001B8">
        <w:rPr>
          <w:b/>
          <w:bCs/>
          <w:szCs w:val="20"/>
          <w:u w:val="single"/>
        </w:rPr>
        <w:t xml:space="preserve"> </w:t>
      </w:r>
      <w:r w:rsidR="00D53B8C">
        <w:rPr>
          <w:b/>
          <w:bCs/>
          <w:szCs w:val="20"/>
          <w:u w:val="single"/>
        </w:rPr>
        <w:t>j</w:t>
      </w:r>
      <w:r w:rsidR="00D62EF8" w:rsidRPr="00D001B8">
        <w:rPr>
          <w:b/>
          <w:bCs/>
          <w:szCs w:val="20"/>
          <w:u w:val="single"/>
        </w:rPr>
        <w:t xml:space="preserve"> </w:t>
      </w:r>
      <w:r w:rsidR="0051280A" w:rsidRPr="00D001B8">
        <w:rPr>
          <w:b/>
          <w:bCs/>
          <w:szCs w:val="20"/>
          <w:u w:val="single"/>
        </w:rPr>
        <w:t xml:space="preserve">– 225 </w:t>
      </w:r>
      <w:proofErr w:type="spellStart"/>
      <w:r w:rsidR="001873E0" w:rsidRPr="00D001B8">
        <w:rPr>
          <w:b/>
          <w:bCs/>
          <w:szCs w:val="20"/>
          <w:u w:val="single"/>
        </w:rPr>
        <w:t>l</w:t>
      </w:r>
      <w:r w:rsidR="0051280A" w:rsidRPr="00D001B8">
        <w:rPr>
          <w:b/>
          <w:bCs/>
          <w:szCs w:val="20"/>
          <w:u w:val="single"/>
        </w:rPr>
        <w:t>bf</w:t>
      </w:r>
      <w:proofErr w:type="spellEnd"/>
      <w:r w:rsidR="0051280A"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6333EB" w14:paraId="6FE650F1" w14:textId="77777777" w:rsidTr="006333EB">
        <w:tc>
          <w:tcPr>
            <w:tcW w:w="3208" w:type="dxa"/>
          </w:tcPr>
          <w:p w14:paraId="5155D169" w14:textId="77777777" w:rsidR="006333EB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644F8797" w14:textId="77777777" w:rsidR="006333EB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5A11974D" w14:textId="77777777" w:rsidR="006333EB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6333EB" w14:paraId="24A1BDAE" w14:textId="77777777" w:rsidTr="006333EB">
        <w:tc>
          <w:tcPr>
            <w:tcW w:w="3208" w:type="dxa"/>
          </w:tcPr>
          <w:p w14:paraId="71BC23EF" w14:textId="77777777" w:rsidR="006333EB" w:rsidRPr="003B2DF7" w:rsidRDefault="006333EB" w:rsidP="00C1421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59BB87BA" w14:textId="07161E0D" w:rsidR="006333EB" w:rsidRPr="003B2DF7" w:rsidRDefault="00393E4B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3.2955</w:t>
            </w:r>
          </w:p>
        </w:tc>
        <w:tc>
          <w:tcPr>
            <w:tcW w:w="2894" w:type="dxa"/>
          </w:tcPr>
          <w:p w14:paraId="0A52C6D0" w14:textId="658AEFCC" w:rsidR="006333EB" w:rsidRDefault="00393E4B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6333EB" w14:paraId="1312B874" w14:textId="77777777" w:rsidTr="006333EB">
        <w:tc>
          <w:tcPr>
            <w:tcW w:w="3208" w:type="dxa"/>
          </w:tcPr>
          <w:p w14:paraId="6BF684D0" w14:textId="77777777" w:rsidR="006333EB" w:rsidRDefault="006333EB" w:rsidP="00C1421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6B522023" w14:textId="77777777" w:rsidR="006333EB" w:rsidRDefault="006333EB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8A7D33A" w14:textId="0BC32689" w:rsidR="006333EB" w:rsidRDefault="00393E4B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178</w:t>
            </w:r>
          </w:p>
        </w:tc>
        <w:tc>
          <w:tcPr>
            <w:tcW w:w="2894" w:type="dxa"/>
          </w:tcPr>
          <w:p w14:paraId="695F434A" w14:textId="77777777" w:rsidR="006333EB" w:rsidRDefault="006333EB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6A56B51" w14:textId="0F6DB956" w:rsidR="00362DC1" w:rsidRDefault="00393E4B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</w:tbl>
    <w:p w14:paraId="503AEC31" w14:textId="77777777" w:rsidR="00362DC1" w:rsidRDefault="00362DC1" w:rsidP="00033D62"/>
    <w:p w14:paraId="7F83FA86" w14:textId="77777777" w:rsidR="0051280A" w:rsidRPr="00D001B8" w:rsidRDefault="00033D62" w:rsidP="00C04B4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>Step</w:t>
      </w:r>
      <w:r w:rsidR="00F61EEE" w:rsidRPr="00D001B8">
        <w:rPr>
          <w:b/>
          <w:bCs/>
          <w:szCs w:val="20"/>
          <w:u w:val="single"/>
        </w:rPr>
        <w:t xml:space="preserve"> </w:t>
      </w:r>
      <w:r w:rsidR="00D53B8C">
        <w:rPr>
          <w:b/>
          <w:bCs/>
          <w:szCs w:val="20"/>
          <w:u w:val="single"/>
        </w:rPr>
        <w:t>k</w:t>
      </w:r>
      <w:r w:rsidR="00D62EF8" w:rsidRPr="00D001B8">
        <w:rPr>
          <w:b/>
          <w:bCs/>
          <w:szCs w:val="20"/>
          <w:u w:val="single"/>
        </w:rPr>
        <w:t xml:space="preserve"> </w:t>
      </w:r>
      <w:r w:rsidR="0051280A" w:rsidRPr="00D001B8">
        <w:rPr>
          <w:b/>
          <w:bCs/>
          <w:szCs w:val="20"/>
          <w:u w:val="single"/>
        </w:rPr>
        <w:t xml:space="preserve">– 225 </w:t>
      </w:r>
      <w:proofErr w:type="spellStart"/>
      <w:r w:rsidR="0051280A" w:rsidRPr="00D001B8">
        <w:rPr>
          <w:b/>
          <w:bCs/>
          <w:szCs w:val="20"/>
          <w:u w:val="single"/>
        </w:rPr>
        <w:t>lbf</w:t>
      </w:r>
      <w:proofErr w:type="spellEnd"/>
      <w:r w:rsidR="0051280A"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362DC1" w14:paraId="06C3D4FE" w14:textId="77777777" w:rsidTr="00362DC1">
        <w:tc>
          <w:tcPr>
            <w:tcW w:w="3208" w:type="dxa"/>
          </w:tcPr>
          <w:p w14:paraId="052EE803" w14:textId="77777777" w:rsidR="00362DC1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73875BFB" w14:textId="77777777" w:rsidR="00362DC1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2AE0A26C" w14:textId="77777777" w:rsidR="00362DC1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62DC1" w14:paraId="4C5F2CD7" w14:textId="77777777" w:rsidTr="00362DC1">
        <w:tc>
          <w:tcPr>
            <w:tcW w:w="3208" w:type="dxa"/>
          </w:tcPr>
          <w:p w14:paraId="21CEB9E4" w14:textId="77777777" w:rsidR="00362DC1" w:rsidRPr="003B2DF7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12BE1A5A" w14:textId="66701822" w:rsidR="00362DC1" w:rsidRPr="003B2DF7" w:rsidRDefault="00393E4B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-0.0019</w:t>
            </w:r>
          </w:p>
        </w:tc>
        <w:tc>
          <w:tcPr>
            <w:tcW w:w="2894" w:type="dxa"/>
          </w:tcPr>
          <w:p w14:paraId="22059CDA" w14:textId="355947C8" w:rsidR="00362DC1" w:rsidRDefault="00393E4B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362DC1" w14:paraId="2E84BD78" w14:textId="77777777" w:rsidTr="00362DC1">
        <w:tc>
          <w:tcPr>
            <w:tcW w:w="3208" w:type="dxa"/>
          </w:tcPr>
          <w:p w14:paraId="7A47FF2E" w14:textId="77777777" w:rsidR="00362DC1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37158810" w14:textId="16980E44" w:rsidR="00362DC1" w:rsidRDefault="00393E4B" w:rsidP="001C48F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705</w:t>
            </w:r>
          </w:p>
        </w:tc>
        <w:tc>
          <w:tcPr>
            <w:tcW w:w="2894" w:type="dxa"/>
          </w:tcPr>
          <w:p w14:paraId="5011AD7F" w14:textId="77777777" w:rsidR="00362DC1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5139B940" w14:textId="4A6E42F3" w:rsidR="00362DC1" w:rsidRDefault="00393E4B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bookmarkEnd w:id="5"/>
    </w:tbl>
    <w:p w14:paraId="356569AE" w14:textId="77777777" w:rsidR="00F45389" w:rsidRDefault="00F45389" w:rsidP="00F858AC">
      <w:pPr>
        <w:pStyle w:val="BodyText"/>
        <w:spacing w:after="60"/>
        <w:ind w:left="0"/>
        <w:rPr>
          <w:sz w:val="22"/>
          <w:szCs w:val="22"/>
        </w:rPr>
      </w:pPr>
    </w:p>
    <w:p w14:paraId="0E93FDD3" w14:textId="77777777" w:rsidR="0093190E" w:rsidRPr="00D001B8" w:rsidRDefault="0093190E" w:rsidP="009319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93190E" w14:paraId="1CF720AF" w14:textId="77777777" w:rsidTr="009677C9">
        <w:tc>
          <w:tcPr>
            <w:tcW w:w="3208" w:type="dxa"/>
          </w:tcPr>
          <w:p w14:paraId="5E7D3150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03D9A39B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4F66271B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93190E" w14:paraId="2FEFB930" w14:textId="77777777" w:rsidTr="009677C9">
        <w:tc>
          <w:tcPr>
            <w:tcW w:w="3208" w:type="dxa"/>
          </w:tcPr>
          <w:p w14:paraId="4FADA64D" w14:textId="77777777" w:rsidR="0093190E" w:rsidRPr="003B2DF7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53D1B1D0" w14:textId="64183703" w:rsidR="0093190E" w:rsidRPr="003B2DF7" w:rsidRDefault="00393E4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3.0499</w:t>
            </w:r>
          </w:p>
        </w:tc>
        <w:tc>
          <w:tcPr>
            <w:tcW w:w="2894" w:type="dxa"/>
          </w:tcPr>
          <w:p w14:paraId="2E9F4A3C" w14:textId="6D636AA9" w:rsidR="0093190E" w:rsidRDefault="00393E4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93190E" w14:paraId="1443183D" w14:textId="77777777" w:rsidTr="009677C9">
        <w:tc>
          <w:tcPr>
            <w:tcW w:w="3208" w:type="dxa"/>
          </w:tcPr>
          <w:p w14:paraId="1AA034AA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0F112983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0725292" w14:textId="06AF4089" w:rsidR="0093190E" w:rsidRDefault="00393E4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185</w:t>
            </w:r>
          </w:p>
        </w:tc>
        <w:tc>
          <w:tcPr>
            <w:tcW w:w="2894" w:type="dxa"/>
          </w:tcPr>
          <w:p w14:paraId="5CD6658E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802F378" w14:textId="4967732B" w:rsidR="0093190E" w:rsidRDefault="00393E4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D05A73C" w14:textId="77777777" w:rsidR="0093190E" w:rsidRDefault="0093190E" w:rsidP="0093190E"/>
    <w:p w14:paraId="0CEDA927" w14:textId="77777777" w:rsidR="0093190E" w:rsidRPr="00D001B8" w:rsidRDefault="0093190E" w:rsidP="009319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93190E" w14:paraId="7DE846A3" w14:textId="77777777" w:rsidTr="009677C9">
        <w:tc>
          <w:tcPr>
            <w:tcW w:w="3208" w:type="dxa"/>
          </w:tcPr>
          <w:p w14:paraId="147EF67E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65C2F186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02B892E7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93190E" w14:paraId="11548261" w14:textId="77777777" w:rsidTr="009677C9">
        <w:tc>
          <w:tcPr>
            <w:tcW w:w="3208" w:type="dxa"/>
          </w:tcPr>
          <w:p w14:paraId="52EAC730" w14:textId="77777777" w:rsidR="0093190E" w:rsidRPr="003B2DF7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13E86378" w14:textId="1BEA7B7C" w:rsidR="0093190E" w:rsidRPr="003B2DF7" w:rsidRDefault="00393E4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-0.0032</w:t>
            </w:r>
          </w:p>
        </w:tc>
        <w:tc>
          <w:tcPr>
            <w:tcW w:w="2894" w:type="dxa"/>
          </w:tcPr>
          <w:p w14:paraId="553C9CB4" w14:textId="6770BD57" w:rsidR="0093190E" w:rsidRDefault="00393E4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3190E" w14:paraId="3A2F5675" w14:textId="77777777" w:rsidTr="009677C9">
        <w:tc>
          <w:tcPr>
            <w:tcW w:w="3208" w:type="dxa"/>
          </w:tcPr>
          <w:p w14:paraId="721A86AC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7EAD609A" w14:textId="450D7781" w:rsidR="0093190E" w:rsidRDefault="00393E4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708</w:t>
            </w:r>
          </w:p>
        </w:tc>
        <w:tc>
          <w:tcPr>
            <w:tcW w:w="2894" w:type="dxa"/>
          </w:tcPr>
          <w:p w14:paraId="5C5FF858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8C7204F" w14:textId="2CE37E08" w:rsidR="0093190E" w:rsidRDefault="00393E4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4514A597" w14:textId="77777777" w:rsidR="00C04B42" w:rsidRPr="00F858AC" w:rsidRDefault="00C04B42" w:rsidP="00C04B42">
      <w:pPr>
        <w:pStyle w:val="BodyText"/>
        <w:spacing w:after="60"/>
        <w:ind w:left="0"/>
        <w:rPr>
          <w:b/>
          <w:bCs/>
          <w:szCs w:val="20"/>
        </w:rPr>
      </w:pPr>
    </w:p>
    <w:p w14:paraId="44215896" w14:textId="77777777" w:rsidR="001924AB" w:rsidRPr="00D001B8" w:rsidRDefault="00D53B8C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8</w:t>
      </w:r>
      <w:r>
        <w:rPr>
          <w:sz w:val="22"/>
          <w:szCs w:val="22"/>
        </w:rPr>
        <w:t>.1.2</w:t>
      </w:r>
      <w:r w:rsidR="00C04B42">
        <w:rPr>
          <w:sz w:val="22"/>
          <w:szCs w:val="22"/>
        </w:rPr>
        <w:t xml:space="preserve"> </w:t>
      </w:r>
      <w:r w:rsidR="00C04B42" w:rsidRPr="00D001B8">
        <w:rPr>
          <w:b/>
          <w:bCs/>
          <w:sz w:val="22"/>
          <w:szCs w:val="22"/>
        </w:rPr>
        <w:t>MCE 1 – Frequency Response Test</w:t>
      </w:r>
    </w:p>
    <w:p w14:paraId="4E505E50" w14:textId="77777777" w:rsidR="00D10C0B" w:rsidRDefault="00D10C0B" w:rsidP="00D10C0B">
      <w:pPr>
        <w:pStyle w:val="BodyText"/>
        <w:spacing w:after="60"/>
        <w:ind w:left="0"/>
      </w:pPr>
    </w:p>
    <w:p w14:paraId="7C3F0B82" w14:textId="77777777" w:rsidR="00D10C0B" w:rsidRDefault="00D10C0B" w:rsidP="00D10C0B">
      <w:pPr>
        <w:pStyle w:val="BodyText"/>
        <w:spacing w:after="60"/>
        <w:ind w:left="0"/>
        <w:rPr>
          <w:b/>
          <w:bCs/>
          <w:u w:val="single"/>
        </w:rPr>
      </w:pPr>
      <w:bookmarkStart w:id="6" w:name="_Hlk122078239"/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</w:t>
      </w:r>
      <w:r w:rsidR="001D767E" w:rsidRPr="00D001B8">
        <w:rPr>
          <w:b/>
          <w:bCs/>
          <w:u w:val="single"/>
        </w:rPr>
        <w:t xml:space="preserve">– 225 </w:t>
      </w:r>
      <w:proofErr w:type="spellStart"/>
      <w:r w:rsidR="001D767E" w:rsidRPr="00D001B8">
        <w:rPr>
          <w:b/>
          <w:bCs/>
          <w:u w:val="single"/>
        </w:rPr>
        <w:t>lbf</w:t>
      </w:r>
      <w:proofErr w:type="spellEnd"/>
      <w:r w:rsidR="001D767E" w:rsidRPr="00D001B8">
        <w:rPr>
          <w:b/>
          <w:bCs/>
          <w:u w:val="single"/>
        </w:rPr>
        <w:t xml:space="preserve"> Tension</w:t>
      </w:r>
    </w:p>
    <w:p w14:paraId="19A98260" w14:textId="77777777" w:rsidR="00B34EBB" w:rsidRPr="006770F5" w:rsidRDefault="00C37425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>
        <w:rPr>
          <w:b/>
          <w:bCs/>
          <w:u w:val="single"/>
        </w:rPr>
        <w:t>&lt;INSERT TABLE&gt;</w:t>
      </w:r>
      <w:r>
        <w:rPr>
          <w:b/>
          <w:bCs/>
          <w:u w:val="single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3AE7A04B" w14:textId="77777777" w:rsidTr="0079673B">
        <w:trPr>
          <w:trHeight w:val="628"/>
        </w:trPr>
        <w:tc>
          <w:tcPr>
            <w:tcW w:w="2336" w:type="dxa"/>
          </w:tcPr>
          <w:p w14:paraId="16FB5201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42859B86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1AAC2F23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5A9901D1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74CB9314" w14:textId="77777777" w:rsidTr="0079673B">
        <w:trPr>
          <w:trHeight w:val="333"/>
        </w:trPr>
        <w:tc>
          <w:tcPr>
            <w:tcW w:w="2336" w:type="dxa"/>
          </w:tcPr>
          <w:p w14:paraId="62FD3044" w14:textId="37541638" w:rsidR="00B34EBB" w:rsidRDefault="00393E4B" w:rsidP="00877863">
            <w:pPr>
              <w:pStyle w:val="BodyText"/>
              <w:spacing w:after="60"/>
              <w:ind w:left="0"/>
            </w:pPr>
            <w:r>
              <w:t>0.10 HZ</w:t>
            </w:r>
          </w:p>
        </w:tc>
        <w:tc>
          <w:tcPr>
            <w:tcW w:w="2337" w:type="dxa"/>
          </w:tcPr>
          <w:p w14:paraId="2631846F" w14:textId="2FE52ACD" w:rsidR="00B34EBB" w:rsidRDefault="00393E4B" w:rsidP="00877863">
            <w:pPr>
              <w:pStyle w:val="BodyText"/>
              <w:spacing w:after="60"/>
              <w:ind w:left="0"/>
            </w:pPr>
            <w:r>
              <w:t>178.075897</w:t>
            </w:r>
          </w:p>
        </w:tc>
        <w:tc>
          <w:tcPr>
            <w:tcW w:w="2336" w:type="dxa"/>
          </w:tcPr>
          <w:p w14:paraId="54B26719" w14:textId="05A7C6C1" w:rsidR="00B34EBB" w:rsidRDefault="00393E4B" w:rsidP="00877863">
            <w:pPr>
              <w:pStyle w:val="BodyText"/>
              <w:spacing w:after="60"/>
              <w:ind w:left="0"/>
            </w:pPr>
            <w:r>
              <w:t>-5.000000</w:t>
            </w:r>
          </w:p>
        </w:tc>
        <w:tc>
          <w:tcPr>
            <w:tcW w:w="2337" w:type="dxa"/>
          </w:tcPr>
          <w:p w14:paraId="5B29FC9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3519AB2D" w14:textId="77777777" w:rsidTr="0079673B">
        <w:trPr>
          <w:trHeight w:val="346"/>
        </w:trPr>
        <w:tc>
          <w:tcPr>
            <w:tcW w:w="2336" w:type="dxa"/>
          </w:tcPr>
          <w:p w14:paraId="40D653E3" w14:textId="2E40717A" w:rsidR="00B34EBB" w:rsidRDefault="00393E4B" w:rsidP="00877863">
            <w:pPr>
              <w:pStyle w:val="BodyText"/>
              <w:spacing w:after="60"/>
              <w:ind w:left="0"/>
            </w:pPr>
            <w:r>
              <w:t>0.50 HZ</w:t>
            </w:r>
          </w:p>
        </w:tc>
        <w:tc>
          <w:tcPr>
            <w:tcW w:w="2337" w:type="dxa"/>
          </w:tcPr>
          <w:p w14:paraId="795CFB69" w14:textId="794E2C75" w:rsidR="00B34EBB" w:rsidRDefault="00393E4B" w:rsidP="00877863">
            <w:pPr>
              <w:pStyle w:val="BodyText"/>
              <w:spacing w:after="60"/>
              <w:ind w:left="0"/>
            </w:pPr>
            <w:r>
              <w:t>-166.239670</w:t>
            </w:r>
          </w:p>
        </w:tc>
        <w:tc>
          <w:tcPr>
            <w:tcW w:w="2336" w:type="dxa"/>
          </w:tcPr>
          <w:p w14:paraId="7F25E413" w14:textId="470C8E39" w:rsidR="00B34EBB" w:rsidRDefault="00393E4B" w:rsidP="00877863">
            <w:pPr>
              <w:pStyle w:val="BodyText"/>
              <w:spacing w:after="60"/>
              <w:ind w:left="0"/>
            </w:pPr>
            <w:r>
              <w:t>-10.000000</w:t>
            </w:r>
          </w:p>
        </w:tc>
        <w:tc>
          <w:tcPr>
            <w:tcW w:w="2337" w:type="dxa"/>
          </w:tcPr>
          <w:p w14:paraId="6BABB3B2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3D6D07C0" w14:textId="77777777" w:rsidTr="0079673B">
        <w:trPr>
          <w:trHeight w:val="333"/>
        </w:trPr>
        <w:tc>
          <w:tcPr>
            <w:tcW w:w="2336" w:type="dxa"/>
          </w:tcPr>
          <w:p w14:paraId="34C8AC66" w14:textId="1DA1A7D8" w:rsidR="00B34EBB" w:rsidRDefault="00393E4B" w:rsidP="00877863">
            <w:pPr>
              <w:pStyle w:val="BodyText"/>
              <w:spacing w:after="60"/>
              <w:ind w:left="0"/>
            </w:pPr>
            <w:r>
              <w:t>1.00 HZ</w:t>
            </w:r>
          </w:p>
        </w:tc>
        <w:tc>
          <w:tcPr>
            <w:tcW w:w="2337" w:type="dxa"/>
          </w:tcPr>
          <w:p w14:paraId="118A90BC" w14:textId="5DB0D8AB" w:rsidR="00B34EBB" w:rsidRDefault="00393E4B" w:rsidP="00877863">
            <w:pPr>
              <w:pStyle w:val="BodyText"/>
              <w:spacing w:after="60"/>
              <w:ind w:left="0"/>
            </w:pPr>
            <w:r>
              <w:t>136.942215</w:t>
            </w:r>
          </w:p>
        </w:tc>
        <w:tc>
          <w:tcPr>
            <w:tcW w:w="2336" w:type="dxa"/>
          </w:tcPr>
          <w:p w14:paraId="0BDF414F" w14:textId="6474F1BC" w:rsidR="00B34EBB" w:rsidRDefault="00393E4B" w:rsidP="00877863">
            <w:pPr>
              <w:pStyle w:val="BodyText"/>
              <w:spacing w:after="60"/>
              <w:ind w:left="0"/>
            </w:pPr>
            <w:r>
              <w:t>-20.000000</w:t>
            </w:r>
          </w:p>
        </w:tc>
        <w:tc>
          <w:tcPr>
            <w:tcW w:w="2337" w:type="dxa"/>
          </w:tcPr>
          <w:p w14:paraId="0ED9325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685142A7" w14:textId="77777777" w:rsidTr="0079673B">
        <w:trPr>
          <w:trHeight w:val="346"/>
        </w:trPr>
        <w:tc>
          <w:tcPr>
            <w:tcW w:w="2336" w:type="dxa"/>
          </w:tcPr>
          <w:p w14:paraId="1ACF29EB" w14:textId="15FFE75A" w:rsidR="00B34EBB" w:rsidRDefault="00393E4B" w:rsidP="00877863">
            <w:pPr>
              <w:pStyle w:val="BodyText"/>
              <w:spacing w:after="60"/>
              <w:ind w:left="0"/>
            </w:pPr>
            <w:r>
              <w:t>2.00 HZ</w:t>
            </w:r>
          </w:p>
        </w:tc>
        <w:tc>
          <w:tcPr>
            <w:tcW w:w="2337" w:type="dxa"/>
          </w:tcPr>
          <w:p w14:paraId="1887D5B2" w14:textId="155B34F3" w:rsidR="00B34EBB" w:rsidRDefault="00393E4B" w:rsidP="00877863">
            <w:pPr>
              <w:pStyle w:val="BodyText"/>
              <w:spacing w:after="60"/>
              <w:ind w:left="0"/>
            </w:pPr>
            <w:r>
              <w:t>119.505028</w:t>
            </w:r>
          </w:p>
        </w:tc>
        <w:tc>
          <w:tcPr>
            <w:tcW w:w="2336" w:type="dxa"/>
          </w:tcPr>
          <w:p w14:paraId="2E1DBF6B" w14:textId="670B0C2B" w:rsidR="00B34EBB" w:rsidRDefault="00393E4B" w:rsidP="00877863">
            <w:pPr>
              <w:pStyle w:val="BodyText"/>
              <w:spacing w:after="60"/>
              <w:ind w:left="0"/>
            </w:pPr>
            <w:r>
              <w:t>-30.000000</w:t>
            </w:r>
          </w:p>
        </w:tc>
        <w:tc>
          <w:tcPr>
            <w:tcW w:w="2337" w:type="dxa"/>
          </w:tcPr>
          <w:p w14:paraId="464536B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68929820" w14:textId="77777777" w:rsidTr="0079673B">
        <w:trPr>
          <w:trHeight w:val="333"/>
        </w:trPr>
        <w:tc>
          <w:tcPr>
            <w:tcW w:w="2336" w:type="dxa"/>
          </w:tcPr>
          <w:p w14:paraId="1076ECA5" w14:textId="51FEE936" w:rsidR="00B34EBB" w:rsidRDefault="00393E4B" w:rsidP="00877863">
            <w:pPr>
              <w:pStyle w:val="BodyText"/>
              <w:spacing w:after="60"/>
              <w:ind w:left="0"/>
            </w:pPr>
            <w:r>
              <w:t>3.00 HZ</w:t>
            </w:r>
          </w:p>
        </w:tc>
        <w:tc>
          <w:tcPr>
            <w:tcW w:w="2337" w:type="dxa"/>
          </w:tcPr>
          <w:p w14:paraId="3D611F9A" w14:textId="3B45988E" w:rsidR="00B34EBB" w:rsidRDefault="00393E4B" w:rsidP="00877863">
            <w:pPr>
              <w:pStyle w:val="BodyText"/>
              <w:spacing w:after="60"/>
              <w:ind w:left="0"/>
            </w:pPr>
            <w:r>
              <w:t>97.569443</w:t>
            </w:r>
          </w:p>
        </w:tc>
        <w:tc>
          <w:tcPr>
            <w:tcW w:w="2336" w:type="dxa"/>
          </w:tcPr>
          <w:p w14:paraId="5206307C" w14:textId="77FA548D" w:rsidR="00B34EBB" w:rsidRDefault="00393E4B" w:rsidP="00877863">
            <w:pPr>
              <w:pStyle w:val="BodyText"/>
              <w:spacing w:after="60"/>
              <w:ind w:left="0"/>
            </w:pPr>
            <w:r>
              <w:t>-50.000000</w:t>
            </w:r>
          </w:p>
        </w:tc>
        <w:tc>
          <w:tcPr>
            <w:tcW w:w="2337" w:type="dxa"/>
          </w:tcPr>
          <w:p w14:paraId="527EE135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66C18133" w14:textId="77777777" w:rsidTr="0079673B">
        <w:trPr>
          <w:trHeight w:val="333"/>
        </w:trPr>
        <w:tc>
          <w:tcPr>
            <w:tcW w:w="2336" w:type="dxa"/>
          </w:tcPr>
          <w:p w14:paraId="5AE2F6B7" w14:textId="36DC59A3" w:rsidR="00B34EBB" w:rsidRDefault="00393E4B" w:rsidP="00877863">
            <w:pPr>
              <w:pStyle w:val="BodyText"/>
              <w:spacing w:after="60"/>
              <w:ind w:left="0"/>
            </w:pPr>
            <w:r>
              <w:t>4.00 HZ</w:t>
            </w:r>
          </w:p>
        </w:tc>
        <w:tc>
          <w:tcPr>
            <w:tcW w:w="2337" w:type="dxa"/>
          </w:tcPr>
          <w:p w14:paraId="501FA452" w14:textId="3E67A56C" w:rsidR="00B34EBB" w:rsidRDefault="00393E4B" w:rsidP="00877863">
            <w:pPr>
              <w:pStyle w:val="BodyText"/>
              <w:spacing w:after="60"/>
              <w:ind w:left="0"/>
            </w:pPr>
            <w:r>
              <w:t>-93.253853</w:t>
            </w:r>
          </w:p>
        </w:tc>
        <w:tc>
          <w:tcPr>
            <w:tcW w:w="2336" w:type="dxa"/>
          </w:tcPr>
          <w:p w14:paraId="68EFAF75" w14:textId="2941E698" w:rsidR="00B34EBB" w:rsidRDefault="00393E4B" w:rsidP="00877863">
            <w:pPr>
              <w:pStyle w:val="BodyText"/>
              <w:spacing w:after="60"/>
              <w:ind w:left="0"/>
            </w:pPr>
            <w:r>
              <w:t>-60.000000</w:t>
            </w:r>
          </w:p>
        </w:tc>
        <w:tc>
          <w:tcPr>
            <w:tcW w:w="2337" w:type="dxa"/>
          </w:tcPr>
          <w:p w14:paraId="4E2B1B42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3184BFF" w14:textId="77777777" w:rsidTr="0079673B">
        <w:trPr>
          <w:trHeight w:val="346"/>
        </w:trPr>
        <w:tc>
          <w:tcPr>
            <w:tcW w:w="2336" w:type="dxa"/>
          </w:tcPr>
          <w:p w14:paraId="288673A5" w14:textId="63EB6138" w:rsidR="00B34EBB" w:rsidRDefault="00393E4B" w:rsidP="00877863">
            <w:pPr>
              <w:pStyle w:val="BodyText"/>
              <w:spacing w:after="60"/>
              <w:ind w:left="0"/>
            </w:pPr>
            <w:r>
              <w:t>5.00 HZ</w:t>
            </w:r>
          </w:p>
        </w:tc>
        <w:tc>
          <w:tcPr>
            <w:tcW w:w="2337" w:type="dxa"/>
          </w:tcPr>
          <w:p w14:paraId="490F4CEB" w14:textId="57FD8140" w:rsidR="00B34EBB" w:rsidRDefault="00393E4B" w:rsidP="00877863">
            <w:pPr>
              <w:pStyle w:val="BodyText"/>
              <w:spacing w:after="60"/>
              <w:ind w:left="0"/>
            </w:pPr>
            <w:r>
              <w:t>-69.182701</w:t>
            </w:r>
          </w:p>
        </w:tc>
        <w:tc>
          <w:tcPr>
            <w:tcW w:w="2336" w:type="dxa"/>
          </w:tcPr>
          <w:p w14:paraId="6B06B440" w14:textId="33546146" w:rsidR="00B34EBB" w:rsidRDefault="00393E4B" w:rsidP="00877863">
            <w:pPr>
              <w:pStyle w:val="BodyText"/>
              <w:spacing w:after="60"/>
              <w:ind w:left="0"/>
            </w:pPr>
            <w:r>
              <w:t>-70.000000</w:t>
            </w:r>
          </w:p>
        </w:tc>
        <w:tc>
          <w:tcPr>
            <w:tcW w:w="2337" w:type="dxa"/>
          </w:tcPr>
          <w:p w14:paraId="7B3DF62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262840CB" w14:textId="77777777" w:rsidR="00D10C0B" w:rsidRDefault="00D10C0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h</w:t>
      </w:r>
      <w:r w:rsidR="001D767E" w:rsidRPr="00D001B8">
        <w:rPr>
          <w:b/>
          <w:bCs/>
          <w:u w:val="single"/>
        </w:rPr>
        <w:t xml:space="preserve"> </w:t>
      </w:r>
      <w:r w:rsidRPr="00D001B8">
        <w:rPr>
          <w:b/>
          <w:bCs/>
          <w:u w:val="single"/>
        </w:rPr>
        <w:t xml:space="preserve">– 225 </w:t>
      </w:r>
      <w:proofErr w:type="spellStart"/>
      <w:proofErr w:type="gramStart"/>
      <w:r w:rsidR="001D767E" w:rsidRPr="00D001B8">
        <w:rPr>
          <w:b/>
          <w:bCs/>
          <w:u w:val="single"/>
        </w:rPr>
        <w:t>lbf</w:t>
      </w:r>
      <w:proofErr w:type="spellEnd"/>
      <w:r w:rsidR="001D767E" w:rsidRPr="00D001B8">
        <w:rPr>
          <w:b/>
          <w:bCs/>
          <w:u w:val="single"/>
        </w:rPr>
        <w:t xml:space="preserve"> </w:t>
      </w:r>
      <w:r w:rsidRPr="00D001B8">
        <w:rPr>
          <w:b/>
          <w:bCs/>
          <w:u w:val="single"/>
        </w:rPr>
        <w:t xml:space="preserve"> Compression</w:t>
      </w:r>
      <w:proofErr w:type="gramEnd"/>
    </w:p>
    <w:p w14:paraId="714A6656" w14:textId="77777777" w:rsidR="00B34EBB" w:rsidRPr="006770F5" w:rsidRDefault="00B34EB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 w:rsidRPr="00B0384C">
        <w:rPr>
          <w:b/>
          <w:bCs/>
          <w:color w:val="000000" w:themeColor="text1"/>
          <w:u w:val="single"/>
        </w:rPr>
        <w:t>&lt;INSERT TABLE&gt;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70211D16" w14:textId="77777777" w:rsidTr="0079673B">
        <w:trPr>
          <w:trHeight w:val="628"/>
        </w:trPr>
        <w:tc>
          <w:tcPr>
            <w:tcW w:w="2336" w:type="dxa"/>
          </w:tcPr>
          <w:p w14:paraId="4E44F318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462EB151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085542DA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49F2512E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5D16B1DF" w14:textId="77777777" w:rsidTr="0079673B">
        <w:trPr>
          <w:trHeight w:val="333"/>
        </w:trPr>
        <w:tc>
          <w:tcPr>
            <w:tcW w:w="2336" w:type="dxa"/>
          </w:tcPr>
          <w:p w14:paraId="4165CADB" w14:textId="5D3FBBF1" w:rsidR="00B34EBB" w:rsidRDefault="00393E4B" w:rsidP="00877863">
            <w:pPr>
              <w:pStyle w:val="BodyText"/>
              <w:spacing w:after="60"/>
              <w:ind w:left="0"/>
            </w:pPr>
            <w:r>
              <w:t>0.10 HZ</w:t>
            </w:r>
          </w:p>
        </w:tc>
        <w:tc>
          <w:tcPr>
            <w:tcW w:w="2337" w:type="dxa"/>
          </w:tcPr>
          <w:p w14:paraId="792402C1" w14:textId="7119EDF4" w:rsidR="00B34EBB" w:rsidRDefault="00393E4B" w:rsidP="00877863">
            <w:pPr>
              <w:pStyle w:val="BodyText"/>
              <w:spacing w:after="60"/>
              <w:ind w:left="0"/>
            </w:pPr>
            <w:r>
              <w:t>170.970459</w:t>
            </w:r>
          </w:p>
        </w:tc>
        <w:tc>
          <w:tcPr>
            <w:tcW w:w="2336" w:type="dxa"/>
          </w:tcPr>
          <w:p w14:paraId="758AA616" w14:textId="0ACAAEF1" w:rsidR="00B34EBB" w:rsidRDefault="00393E4B" w:rsidP="00877863">
            <w:pPr>
              <w:pStyle w:val="BodyText"/>
              <w:spacing w:after="60"/>
              <w:ind w:left="0"/>
            </w:pPr>
            <w:r>
              <w:t>-5.000000</w:t>
            </w:r>
          </w:p>
        </w:tc>
        <w:tc>
          <w:tcPr>
            <w:tcW w:w="2337" w:type="dxa"/>
          </w:tcPr>
          <w:p w14:paraId="6312A37C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505A0D30" w14:textId="77777777" w:rsidTr="0079673B">
        <w:trPr>
          <w:trHeight w:val="346"/>
        </w:trPr>
        <w:tc>
          <w:tcPr>
            <w:tcW w:w="2336" w:type="dxa"/>
          </w:tcPr>
          <w:p w14:paraId="4AB2B272" w14:textId="29375FE8" w:rsidR="00B34EBB" w:rsidRDefault="00393E4B" w:rsidP="00877863">
            <w:pPr>
              <w:pStyle w:val="BodyText"/>
              <w:spacing w:after="60"/>
              <w:ind w:left="0"/>
            </w:pPr>
            <w:r>
              <w:lastRenderedPageBreak/>
              <w:t>0.50 HZ</w:t>
            </w:r>
          </w:p>
        </w:tc>
        <w:tc>
          <w:tcPr>
            <w:tcW w:w="2337" w:type="dxa"/>
          </w:tcPr>
          <w:p w14:paraId="4474919C" w14:textId="4C67047F" w:rsidR="00B34EBB" w:rsidRDefault="00393E4B" w:rsidP="00877863">
            <w:pPr>
              <w:pStyle w:val="BodyText"/>
              <w:spacing w:after="60"/>
              <w:ind w:left="0"/>
            </w:pPr>
            <w:r>
              <w:t>-159.565018</w:t>
            </w:r>
          </w:p>
        </w:tc>
        <w:tc>
          <w:tcPr>
            <w:tcW w:w="2336" w:type="dxa"/>
          </w:tcPr>
          <w:p w14:paraId="4702F17A" w14:textId="27246556" w:rsidR="00B34EBB" w:rsidRDefault="00393E4B" w:rsidP="00877863">
            <w:pPr>
              <w:pStyle w:val="BodyText"/>
              <w:spacing w:after="60"/>
              <w:ind w:left="0"/>
            </w:pPr>
            <w:r>
              <w:t>-10.000000</w:t>
            </w:r>
          </w:p>
        </w:tc>
        <w:tc>
          <w:tcPr>
            <w:tcW w:w="2337" w:type="dxa"/>
          </w:tcPr>
          <w:p w14:paraId="56F6AD0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4E436F13" w14:textId="77777777" w:rsidTr="0079673B">
        <w:trPr>
          <w:trHeight w:val="333"/>
        </w:trPr>
        <w:tc>
          <w:tcPr>
            <w:tcW w:w="2336" w:type="dxa"/>
          </w:tcPr>
          <w:p w14:paraId="29B8C421" w14:textId="3ABE6BC0" w:rsidR="00B34EBB" w:rsidRDefault="00393E4B" w:rsidP="00877863">
            <w:pPr>
              <w:pStyle w:val="BodyText"/>
              <w:spacing w:after="60"/>
              <w:ind w:left="0"/>
            </w:pPr>
            <w:r>
              <w:t>1.00 HZ</w:t>
            </w:r>
          </w:p>
        </w:tc>
        <w:tc>
          <w:tcPr>
            <w:tcW w:w="2337" w:type="dxa"/>
          </w:tcPr>
          <w:p w14:paraId="3048E9BA" w14:textId="3638730D" w:rsidR="00B34EBB" w:rsidRDefault="00393E4B" w:rsidP="00877863">
            <w:pPr>
              <w:pStyle w:val="BodyText"/>
              <w:spacing w:after="60"/>
              <w:ind w:left="0"/>
            </w:pPr>
            <w:r>
              <w:t>125.939346</w:t>
            </w:r>
          </w:p>
        </w:tc>
        <w:tc>
          <w:tcPr>
            <w:tcW w:w="2336" w:type="dxa"/>
          </w:tcPr>
          <w:p w14:paraId="783B3FD6" w14:textId="2EA28C72" w:rsidR="00B34EBB" w:rsidRDefault="00393E4B" w:rsidP="00877863">
            <w:pPr>
              <w:pStyle w:val="BodyText"/>
              <w:spacing w:after="60"/>
              <w:ind w:left="0"/>
            </w:pPr>
            <w:r>
              <w:t>-20.000000</w:t>
            </w:r>
          </w:p>
        </w:tc>
        <w:tc>
          <w:tcPr>
            <w:tcW w:w="2337" w:type="dxa"/>
          </w:tcPr>
          <w:p w14:paraId="140CE896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7E424034" w14:textId="77777777" w:rsidTr="0079673B">
        <w:trPr>
          <w:trHeight w:val="346"/>
        </w:trPr>
        <w:tc>
          <w:tcPr>
            <w:tcW w:w="2336" w:type="dxa"/>
          </w:tcPr>
          <w:p w14:paraId="0C0908AB" w14:textId="76BA6D52" w:rsidR="00B34EBB" w:rsidRDefault="00393E4B" w:rsidP="00877863">
            <w:pPr>
              <w:pStyle w:val="BodyText"/>
              <w:spacing w:after="60"/>
              <w:ind w:left="0"/>
            </w:pPr>
            <w:r>
              <w:t>2.00 HZ</w:t>
            </w:r>
          </w:p>
        </w:tc>
        <w:tc>
          <w:tcPr>
            <w:tcW w:w="2337" w:type="dxa"/>
          </w:tcPr>
          <w:p w14:paraId="519E36A7" w14:textId="6900DA26" w:rsidR="00B34EBB" w:rsidRDefault="00393E4B" w:rsidP="00877863">
            <w:pPr>
              <w:pStyle w:val="BodyText"/>
              <w:spacing w:after="60"/>
              <w:ind w:left="0"/>
            </w:pPr>
            <w:r>
              <w:t>104.170769</w:t>
            </w:r>
          </w:p>
        </w:tc>
        <w:tc>
          <w:tcPr>
            <w:tcW w:w="2336" w:type="dxa"/>
          </w:tcPr>
          <w:p w14:paraId="3DA376CA" w14:textId="60BDCB47" w:rsidR="00B34EBB" w:rsidRDefault="00393E4B" w:rsidP="00877863">
            <w:pPr>
              <w:pStyle w:val="BodyText"/>
              <w:spacing w:after="60"/>
              <w:ind w:left="0"/>
            </w:pPr>
            <w:r>
              <w:t>-30.000000</w:t>
            </w:r>
          </w:p>
        </w:tc>
        <w:tc>
          <w:tcPr>
            <w:tcW w:w="2337" w:type="dxa"/>
          </w:tcPr>
          <w:p w14:paraId="4311003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3F616932" w14:textId="77777777" w:rsidTr="0079673B">
        <w:trPr>
          <w:trHeight w:val="333"/>
        </w:trPr>
        <w:tc>
          <w:tcPr>
            <w:tcW w:w="2336" w:type="dxa"/>
          </w:tcPr>
          <w:p w14:paraId="4EA5FF41" w14:textId="7CFB8C86" w:rsidR="00B34EBB" w:rsidRDefault="00393E4B" w:rsidP="00877863">
            <w:pPr>
              <w:pStyle w:val="BodyText"/>
              <w:spacing w:after="60"/>
              <w:ind w:left="0"/>
            </w:pPr>
            <w:r>
              <w:t>3.00 HZ</w:t>
            </w:r>
          </w:p>
        </w:tc>
        <w:tc>
          <w:tcPr>
            <w:tcW w:w="2337" w:type="dxa"/>
          </w:tcPr>
          <w:p w14:paraId="513E3DE6" w14:textId="594ADCCD" w:rsidR="00B34EBB" w:rsidRDefault="00393E4B" w:rsidP="00877863">
            <w:pPr>
              <w:pStyle w:val="BodyText"/>
              <w:spacing w:after="60"/>
              <w:ind w:left="0"/>
            </w:pPr>
            <w:r>
              <w:t>83.678444</w:t>
            </w:r>
          </w:p>
        </w:tc>
        <w:tc>
          <w:tcPr>
            <w:tcW w:w="2336" w:type="dxa"/>
          </w:tcPr>
          <w:p w14:paraId="5BD97FDD" w14:textId="28058282" w:rsidR="00B34EBB" w:rsidRDefault="00393E4B" w:rsidP="00877863">
            <w:pPr>
              <w:pStyle w:val="BodyText"/>
              <w:spacing w:after="60"/>
              <w:ind w:left="0"/>
            </w:pPr>
            <w:r>
              <w:t>-50.000000</w:t>
            </w:r>
          </w:p>
        </w:tc>
        <w:tc>
          <w:tcPr>
            <w:tcW w:w="2337" w:type="dxa"/>
          </w:tcPr>
          <w:p w14:paraId="420B1CEC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468791F3" w14:textId="77777777" w:rsidTr="0079673B">
        <w:trPr>
          <w:trHeight w:val="333"/>
        </w:trPr>
        <w:tc>
          <w:tcPr>
            <w:tcW w:w="2336" w:type="dxa"/>
          </w:tcPr>
          <w:p w14:paraId="170D6661" w14:textId="3D7CF390" w:rsidR="00B34EBB" w:rsidRDefault="00393E4B" w:rsidP="00877863">
            <w:pPr>
              <w:pStyle w:val="BodyText"/>
              <w:spacing w:after="60"/>
              <w:ind w:left="0"/>
            </w:pPr>
            <w:r>
              <w:t>4.00 HZ</w:t>
            </w:r>
          </w:p>
        </w:tc>
        <w:tc>
          <w:tcPr>
            <w:tcW w:w="2337" w:type="dxa"/>
          </w:tcPr>
          <w:p w14:paraId="781D4817" w14:textId="7D98BE97" w:rsidR="00B34EBB" w:rsidRDefault="00393E4B" w:rsidP="00877863">
            <w:pPr>
              <w:pStyle w:val="BodyText"/>
              <w:spacing w:after="60"/>
              <w:ind w:left="0"/>
            </w:pPr>
            <w:r>
              <w:t>-111.367210</w:t>
            </w:r>
          </w:p>
        </w:tc>
        <w:tc>
          <w:tcPr>
            <w:tcW w:w="2336" w:type="dxa"/>
          </w:tcPr>
          <w:p w14:paraId="166384AE" w14:textId="67D49A8B" w:rsidR="00B34EBB" w:rsidRDefault="00393E4B" w:rsidP="00877863">
            <w:pPr>
              <w:pStyle w:val="BodyText"/>
              <w:spacing w:after="60"/>
              <w:ind w:left="0"/>
            </w:pPr>
            <w:r>
              <w:t>-60.000000</w:t>
            </w:r>
          </w:p>
        </w:tc>
        <w:tc>
          <w:tcPr>
            <w:tcW w:w="2337" w:type="dxa"/>
          </w:tcPr>
          <w:p w14:paraId="02E5D77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6D0B6CBC" w14:textId="77777777" w:rsidTr="0079673B">
        <w:trPr>
          <w:trHeight w:val="346"/>
        </w:trPr>
        <w:tc>
          <w:tcPr>
            <w:tcW w:w="2336" w:type="dxa"/>
          </w:tcPr>
          <w:p w14:paraId="59F6E714" w14:textId="5A63B6E9" w:rsidR="00B34EBB" w:rsidRDefault="00393E4B" w:rsidP="00877863">
            <w:pPr>
              <w:pStyle w:val="BodyText"/>
              <w:spacing w:after="60"/>
              <w:ind w:left="0"/>
            </w:pPr>
            <w:r>
              <w:t>5.00 HZ</w:t>
            </w:r>
          </w:p>
        </w:tc>
        <w:tc>
          <w:tcPr>
            <w:tcW w:w="2337" w:type="dxa"/>
          </w:tcPr>
          <w:p w14:paraId="700BC5E6" w14:textId="3E6CE508" w:rsidR="00B34EBB" w:rsidRDefault="00393E4B" w:rsidP="00877863">
            <w:pPr>
              <w:pStyle w:val="BodyText"/>
              <w:spacing w:after="60"/>
              <w:ind w:left="0"/>
            </w:pPr>
            <w:r>
              <w:t>-153.585632</w:t>
            </w:r>
          </w:p>
        </w:tc>
        <w:tc>
          <w:tcPr>
            <w:tcW w:w="2336" w:type="dxa"/>
          </w:tcPr>
          <w:p w14:paraId="0EB40E61" w14:textId="729B3C52" w:rsidR="00B34EBB" w:rsidRDefault="00393E4B" w:rsidP="00877863">
            <w:pPr>
              <w:pStyle w:val="BodyText"/>
              <w:spacing w:after="60"/>
              <w:ind w:left="0"/>
            </w:pPr>
            <w:r>
              <w:t>-70.000000</w:t>
            </w:r>
          </w:p>
        </w:tc>
        <w:tc>
          <w:tcPr>
            <w:tcW w:w="2337" w:type="dxa"/>
          </w:tcPr>
          <w:p w14:paraId="2C98629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6A574A60" w14:textId="77777777" w:rsidR="001924AB" w:rsidRDefault="00D53B8C" w:rsidP="00B34EBB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8</w:t>
      </w:r>
      <w:r>
        <w:rPr>
          <w:sz w:val="22"/>
          <w:szCs w:val="22"/>
        </w:rPr>
        <w:t>.1.3</w:t>
      </w:r>
      <w:r w:rsidR="00120530">
        <w:rPr>
          <w:sz w:val="22"/>
          <w:szCs w:val="22"/>
        </w:rPr>
        <w:t xml:space="preserve"> </w:t>
      </w:r>
      <w:r w:rsidR="001D767E" w:rsidRPr="00D001B8">
        <w:rPr>
          <w:b/>
          <w:bCs/>
          <w:sz w:val="22"/>
          <w:szCs w:val="22"/>
        </w:rPr>
        <w:t>MCE 2 – Step Response Test</w:t>
      </w:r>
    </w:p>
    <w:p w14:paraId="24F0C08F" w14:textId="77777777" w:rsidR="00393E4B" w:rsidRDefault="00393E4B" w:rsidP="00393E4B">
      <w:pPr>
        <w:pStyle w:val="BodyText"/>
        <w:keepNext/>
        <w:spacing w:after="60"/>
        <w:ind w:left="0"/>
      </w:pPr>
      <w:r>
        <w:rPr>
          <w:noProof/>
          <w:szCs w:val="20"/>
          <w:u w:val="single"/>
        </w:rPr>
        <w:drawing>
          <wp:inline distT="0" distB="0" distL="0" distR="0" wp14:anchorId="75389459" wp14:editId="43BD0655">
            <wp:extent cx="5943600" cy="2125345"/>
            <wp:effectExtent l="0" t="0" r="0" b="825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011F" w14:textId="6F00981D" w:rsidR="00393E4B" w:rsidRDefault="00393E4B" w:rsidP="00393E4B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- Results for Motor Two Loaded</w:t>
      </w:r>
    </w:p>
    <w:p w14:paraId="31CD3C3D" w14:textId="644778C3" w:rsidR="00120530" w:rsidRPr="004D5296" w:rsidRDefault="00120530" w:rsidP="00120530">
      <w:pPr>
        <w:pStyle w:val="BodyText"/>
        <w:spacing w:after="60"/>
        <w:ind w:left="0"/>
        <w:rPr>
          <w:szCs w:val="20"/>
          <w:u w:val="single"/>
        </w:rPr>
      </w:pPr>
      <w:proofErr w:type="gramStart"/>
      <w:r w:rsidRPr="004D5296">
        <w:rPr>
          <w:szCs w:val="20"/>
          <w:u w:val="single"/>
        </w:rPr>
        <w:t>&lt;IMAGE</w:t>
      </w:r>
      <w:r>
        <w:rPr>
          <w:szCs w:val="20"/>
        </w:rPr>
        <w:t>.STEP.RESPONSE.TEST</w:t>
      </w:r>
      <w:proofErr w:type="gramEnd"/>
      <w:r>
        <w:rPr>
          <w:szCs w:val="20"/>
        </w:rPr>
        <w:t>_1</w:t>
      </w:r>
      <w:r w:rsidRPr="004D5296">
        <w:rPr>
          <w:szCs w:val="20"/>
          <w:u w:val="single"/>
        </w:rPr>
        <w:t>&gt;</w:t>
      </w:r>
    </w:p>
    <w:p w14:paraId="298CB133" w14:textId="77777777" w:rsidR="00120530" w:rsidRPr="00D001B8" w:rsidRDefault="00120530" w:rsidP="00120530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j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120530" w14:paraId="5F94C18F" w14:textId="77777777" w:rsidTr="00716A17">
        <w:tc>
          <w:tcPr>
            <w:tcW w:w="3208" w:type="dxa"/>
          </w:tcPr>
          <w:bookmarkEnd w:id="6"/>
          <w:p w14:paraId="1576BE7B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07763D11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5E117A7C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120530" w14:paraId="13E8AF6C" w14:textId="77777777" w:rsidTr="00716A17">
        <w:tc>
          <w:tcPr>
            <w:tcW w:w="3208" w:type="dxa"/>
          </w:tcPr>
          <w:p w14:paraId="68D274F8" w14:textId="77777777" w:rsidR="00120530" w:rsidRPr="003B2DF7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6CDE4F1E" w14:textId="2F7D9B7B" w:rsidR="00120530" w:rsidRPr="003B2DF7" w:rsidRDefault="00393E4B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3.1798</w:t>
            </w:r>
          </w:p>
        </w:tc>
        <w:tc>
          <w:tcPr>
            <w:tcW w:w="2894" w:type="dxa"/>
          </w:tcPr>
          <w:p w14:paraId="278E29DC" w14:textId="444FE072" w:rsidR="00120530" w:rsidRDefault="00393E4B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120530" w14:paraId="6B68C226" w14:textId="77777777" w:rsidTr="00716A17">
        <w:tc>
          <w:tcPr>
            <w:tcW w:w="3208" w:type="dxa"/>
          </w:tcPr>
          <w:p w14:paraId="609E752F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3A0279B2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C03718B" w14:textId="22E31E1A" w:rsidR="00120530" w:rsidRDefault="00393E4B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197</w:t>
            </w:r>
          </w:p>
        </w:tc>
        <w:tc>
          <w:tcPr>
            <w:tcW w:w="2894" w:type="dxa"/>
          </w:tcPr>
          <w:p w14:paraId="7B2786BB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3668BEB4" w14:textId="5EBDC1AD" w:rsidR="00120530" w:rsidRDefault="00393E4B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2CED25F0" w14:textId="77777777" w:rsidR="00120530" w:rsidRDefault="00120530" w:rsidP="00120530"/>
    <w:p w14:paraId="20D54507" w14:textId="77777777" w:rsidR="00120530" w:rsidRPr="00D001B8" w:rsidRDefault="00120530" w:rsidP="00120530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k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120530" w14:paraId="3181AE2C" w14:textId="77777777" w:rsidTr="00716A17">
        <w:tc>
          <w:tcPr>
            <w:tcW w:w="3208" w:type="dxa"/>
          </w:tcPr>
          <w:p w14:paraId="30C5D30B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303E1AFF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599E85D9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120530" w14:paraId="1FD21ABE" w14:textId="77777777" w:rsidTr="00716A17">
        <w:tc>
          <w:tcPr>
            <w:tcW w:w="3208" w:type="dxa"/>
          </w:tcPr>
          <w:p w14:paraId="5703ADBE" w14:textId="77777777" w:rsidR="00120530" w:rsidRPr="003B2DF7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432D311C" w14:textId="333D270F" w:rsidR="00120530" w:rsidRPr="003B2DF7" w:rsidRDefault="00393E4B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-0.0058</w:t>
            </w:r>
          </w:p>
        </w:tc>
        <w:tc>
          <w:tcPr>
            <w:tcW w:w="2894" w:type="dxa"/>
          </w:tcPr>
          <w:p w14:paraId="37C1C5E8" w14:textId="255DF079" w:rsidR="00120530" w:rsidRDefault="00393E4B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120530" w14:paraId="26F7423B" w14:textId="77777777" w:rsidTr="00716A17">
        <w:tc>
          <w:tcPr>
            <w:tcW w:w="3208" w:type="dxa"/>
          </w:tcPr>
          <w:p w14:paraId="5A58AD1C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16F5ECF5" w14:textId="4CEE21D2" w:rsidR="00120530" w:rsidRDefault="00393E4B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698</w:t>
            </w:r>
          </w:p>
        </w:tc>
        <w:tc>
          <w:tcPr>
            <w:tcW w:w="2894" w:type="dxa"/>
          </w:tcPr>
          <w:p w14:paraId="7390280D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C5D6BA3" w14:textId="615945EB" w:rsidR="00120530" w:rsidRDefault="00393E4B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76B48834" w14:textId="77777777" w:rsidR="000D39EB" w:rsidRDefault="000D39EB" w:rsidP="000D39EB">
      <w:pPr>
        <w:pStyle w:val="BodyText"/>
        <w:spacing w:after="60"/>
        <w:ind w:left="0"/>
        <w:rPr>
          <w:b/>
          <w:bCs/>
          <w:szCs w:val="20"/>
          <w:u w:val="single"/>
        </w:rPr>
      </w:pPr>
    </w:p>
    <w:p w14:paraId="06DA2AA1" w14:textId="77777777" w:rsidR="000D39EB" w:rsidRPr="00D001B8" w:rsidRDefault="000D39EB" w:rsidP="000D39EB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0D39EB" w14:paraId="4BA5FCBE" w14:textId="77777777" w:rsidTr="009677C9">
        <w:tc>
          <w:tcPr>
            <w:tcW w:w="3208" w:type="dxa"/>
          </w:tcPr>
          <w:p w14:paraId="7AA22027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38B864D1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15006817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0D39EB" w14:paraId="69A39705" w14:textId="77777777" w:rsidTr="009677C9">
        <w:tc>
          <w:tcPr>
            <w:tcW w:w="3208" w:type="dxa"/>
          </w:tcPr>
          <w:p w14:paraId="39DDDC51" w14:textId="77777777" w:rsidR="000D39EB" w:rsidRPr="003B2DF7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0F59DA5B" w14:textId="73EA9751" w:rsidR="000D39EB" w:rsidRPr="003B2DF7" w:rsidRDefault="00393E4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2.938</w:t>
            </w:r>
          </w:p>
        </w:tc>
        <w:tc>
          <w:tcPr>
            <w:tcW w:w="2894" w:type="dxa"/>
          </w:tcPr>
          <w:p w14:paraId="051AA11D" w14:textId="09109BAD" w:rsidR="000D39EB" w:rsidRDefault="00393E4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0D39EB" w14:paraId="56D5367F" w14:textId="77777777" w:rsidTr="009677C9">
        <w:tc>
          <w:tcPr>
            <w:tcW w:w="3208" w:type="dxa"/>
          </w:tcPr>
          <w:p w14:paraId="43E59194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590EB0C8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3A0D694" w14:textId="37128F14" w:rsidR="000D39EB" w:rsidRDefault="00393E4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204</w:t>
            </w:r>
          </w:p>
        </w:tc>
        <w:tc>
          <w:tcPr>
            <w:tcW w:w="2894" w:type="dxa"/>
          </w:tcPr>
          <w:p w14:paraId="6C54B126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81CE04A" w14:textId="6B00270F" w:rsidR="000D39EB" w:rsidRDefault="00393E4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4C988824" w14:textId="77777777" w:rsidR="000D39EB" w:rsidRDefault="000D39EB" w:rsidP="000D39EB"/>
    <w:p w14:paraId="12ABBD66" w14:textId="77777777" w:rsidR="000D39EB" w:rsidRPr="00D001B8" w:rsidRDefault="000D39EB" w:rsidP="000D39EB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0D39EB" w14:paraId="0DFC8441" w14:textId="77777777" w:rsidTr="009677C9">
        <w:tc>
          <w:tcPr>
            <w:tcW w:w="3208" w:type="dxa"/>
          </w:tcPr>
          <w:p w14:paraId="618DB03E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13AF3196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430E1305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0D39EB" w14:paraId="0A655192" w14:textId="77777777" w:rsidTr="009677C9">
        <w:tc>
          <w:tcPr>
            <w:tcW w:w="3208" w:type="dxa"/>
          </w:tcPr>
          <w:p w14:paraId="2B6A787F" w14:textId="77777777" w:rsidR="000D39EB" w:rsidRPr="003B2DF7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2E9D7389" w14:textId="67BD6AD6" w:rsidR="000D39EB" w:rsidRPr="003B2DF7" w:rsidRDefault="00393E4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-0.0019</w:t>
            </w:r>
          </w:p>
        </w:tc>
        <w:tc>
          <w:tcPr>
            <w:tcW w:w="2894" w:type="dxa"/>
          </w:tcPr>
          <w:p w14:paraId="6966089D" w14:textId="07E32CB3" w:rsidR="000D39EB" w:rsidRDefault="00393E4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0D39EB" w14:paraId="0384874B" w14:textId="77777777" w:rsidTr="009677C9">
        <w:tc>
          <w:tcPr>
            <w:tcW w:w="3208" w:type="dxa"/>
          </w:tcPr>
          <w:p w14:paraId="6BF6FC0B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7D302010" w14:textId="12EEA3E7" w:rsidR="000D39EB" w:rsidRDefault="00393E4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681</w:t>
            </w:r>
          </w:p>
        </w:tc>
        <w:tc>
          <w:tcPr>
            <w:tcW w:w="2894" w:type="dxa"/>
          </w:tcPr>
          <w:p w14:paraId="3A4AFF92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A3B6452" w14:textId="28C56AD9" w:rsidR="000D39EB" w:rsidRDefault="00393E4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0E46F222" w14:textId="77777777" w:rsidR="000D39EB" w:rsidRDefault="000D39EB" w:rsidP="00F858AC">
      <w:pPr>
        <w:pStyle w:val="BodyText"/>
        <w:spacing w:after="60"/>
        <w:ind w:left="0"/>
        <w:rPr>
          <w:sz w:val="22"/>
          <w:szCs w:val="22"/>
        </w:rPr>
      </w:pPr>
    </w:p>
    <w:p w14:paraId="52C3CA6F" w14:textId="77777777" w:rsidR="001924AB" w:rsidRDefault="009752C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8</w:t>
      </w:r>
      <w:r>
        <w:rPr>
          <w:sz w:val="22"/>
          <w:szCs w:val="22"/>
        </w:rPr>
        <w:t>.1.4</w:t>
      </w:r>
      <w:r w:rsidR="00F873E9">
        <w:rPr>
          <w:sz w:val="22"/>
          <w:szCs w:val="22"/>
        </w:rPr>
        <w:t xml:space="preserve"> </w:t>
      </w:r>
      <w:r w:rsidR="00F873E9" w:rsidRPr="00D001B8">
        <w:rPr>
          <w:b/>
          <w:bCs/>
          <w:sz w:val="22"/>
          <w:szCs w:val="22"/>
        </w:rPr>
        <w:t>MCE 2 – Frequency response Test</w:t>
      </w:r>
    </w:p>
    <w:p w14:paraId="3C39D420" w14:textId="77777777" w:rsidR="00F873E9" w:rsidRPr="00D001B8" w:rsidRDefault="00F873E9" w:rsidP="00F858AC">
      <w:pPr>
        <w:pStyle w:val="BodyText"/>
        <w:spacing w:after="60"/>
        <w:ind w:left="0"/>
        <w:rPr>
          <w:b/>
          <w:bCs/>
          <w:sz w:val="22"/>
          <w:szCs w:val="22"/>
          <w:u w:val="single"/>
        </w:rPr>
      </w:pPr>
    </w:p>
    <w:p w14:paraId="118B9443" w14:textId="77777777" w:rsidR="00F873E9" w:rsidRDefault="00F873E9" w:rsidP="00F873E9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Tension</w:t>
      </w:r>
    </w:p>
    <w:p w14:paraId="32C39081" w14:textId="77777777" w:rsidR="00B34EBB" w:rsidRPr="006770F5" w:rsidRDefault="00874B95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 w:rsidRPr="00B0384C">
        <w:rPr>
          <w:b/>
          <w:bCs/>
          <w:color w:val="000000" w:themeColor="text1"/>
          <w:u w:val="single"/>
        </w:rPr>
        <w:t>&lt;INSERT TABLE&gt;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2B09D928" w14:textId="77777777" w:rsidTr="0079673B">
        <w:trPr>
          <w:trHeight w:val="628"/>
        </w:trPr>
        <w:tc>
          <w:tcPr>
            <w:tcW w:w="2336" w:type="dxa"/>
          </w:tcPr>
          <w:p w14:paraId="138B6741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6604D98A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631A746C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08F145A7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417511C3" w14:textId="77777777" w:rsidTr="0079673B">
        <w:trPr>
          <w:trHeight w:val="333"/>
        </w:trPr>
        <w:tc>
          <w:tcPr>
            <w:tcW w:w="2336" w:type="dxa"/>
          </w:tcPr>
          <w:p w14:paraId="33DCA3EE" w14:textId="0EF4B6DE" w:rsidR="00B34EBB" w:rsidRDefault="00393E4B" w:rsidP="00877863">
            <w:pPr>
              <w:pStyle w:val="BodyText"/>
              <w:spacing w:after="60"/>
              <w:ind w:left="0"/>
            </w:pPr>
            <w:r>
              <w:t>0.10 HZ</w:t>
            </w:r>
          </w:p>
        </w:tc>
        <w:tc>
          <w:tcPr>
            <w:tcW w:w="2337" w:type="dxa"/>
          </w:tcPr>
          <w:p w14:paraId="3289B77B" w14:textId="5D1812D3" w:rsidR="00B34EBB" w:rsidRDefault="00393E4B" w:rsidP="00877863">
            <w:pPr>
              <w:pStyle w:val="BodyText"/>
              <w:spacing w:after="60"/>
              <w:ind w:left="0"/>
            </w:pPr>
            <w:r>
              <w:t>178.028412</w:t>
            </w:r>
          </w:p>
        </w:tc>
        <w:tc>
          <w:tcPr>
            <w:tcW w:w="2336" w:type="dxa"/>
          </w:tcPr>
          <w:p w14:paraId="6850B13D" w14:textId="7F9720FC" w:rsidR="00B34EBB" w:rsidRDefault="00393E4B" w:rsidP="00877863">
            <w:pPr>
              <w:pStyle w:val="BodyText"/>
              <w:spacing w:after="60"/>
              <w:ind w:left="0"/>
            </w:pPr>
            <w:r>
              <w:t>-5.000000</w:t>
            </w:r>
          </w:p>
        </w:tc>
        <w:tc>
          <w:tcPr>
            <w:tcW w:w="2337" w:type="dxa"/>
          </w:tcPr>
          <w:p w14:paraId="7AAC5CE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09969789" w14:textId="77777777" w:rsidTr="0079673B">
        <w:trPr>
          <w:trHeight w:val="346"/>
        </w:trPr>
        <w:tc>
          <w:tcPr>
            <w:tcW w:w="2336" w:type="dxa"/>
          </w:tcPr>
          <w:p w14:paraId="43374BD1" w14:textId="2430E161" w:rsidR="00B34EBB" w:rsidRDefault="00393E4B" w:rsidP="00877863">
            <w:pPr>
              <w:pStyle w:val="BodyText"/>
              <w:spacing w:after="60"/>
              <w:ind w:left="0"/>
            </w:pPr>
            <w:r>
              <w:t>0.50 HZ</w:t>
            </w:r>
          </w:p>
        </w:tc>
        <w:tc>
          <w:tcPr>
            <w:tcW w:w="2337" w:type="dxa"/>
          </w:tcPr>
          <w:p w14:paraId="3B6472EF" w14:textId="02431A76" w:rsidR="00B34EBB" w:rsidRDefault="00393E4B" w:rsidP="00877863">
            <w:pPr>
              <w:pStyle w:val="BodyText"/>
              <w:spacing w:after="60"/>
              <w:ind w:left="0"/>
            </w:pPr>
            <w:r>
              <w:t>-165.848190</w:t>
            </w:r>
          </w:p>
        </w:tc>
        <w:tc>
          <w:tcPr>
            <w:tcW w:w="2336" w:type="dxa"/>
          </w:tcPr>
          <w:p w14:paraId="179A04C8" w14:textId="635ADAA3" w:rsidR="00B34EBB" w:rsidRDefault="00393E4B" w:rsidP="00877863">
            <w:pPr>
              <w:pStyle w:val="BodyText"/>
              <w:spacing w:after="60"/>
              <w:ind w:left="0"/>
            </w:pPr>
            <w:r>
              <w:t>-10.000000</w:t>
            </w:r>
          </w:p>
        </w:tc>
        <w:tc>
          <w:tcPr>
            <w:tcW w:w="2337" w:type="dxa"/>
          </w:tcPr>
          <w:p w14:paraId="0AB62AD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2A3F8B8C" w14:textId="77777777" w:rsidTr="0079673B">
        <w:trPr>
          <w:trHeight w:val="333"/>
        </w:trPr>
        <w:tc>
          <w:tcPr>
            <w:tcW w:w="2336" w:type="dxa"/>
          </w:tcPr>
          <w:p w14:paraId="714007EE" w14:textId="3BAD13C9" w:rsidR="00B34EBB" w:rsidRDefault="00393E4B" w:rsidP="00877863">
            <w:pPr>
              <w:pStyle w:val="BodyText"/>
              <w:spacing w:after="60"/>
              <w:ind w:left="0"/>
            </w:pPr>
            <w:r>
              <w:t>1.00 HZ</w:t>
            </w:r>
          </w:p>
        </w:tc>
        <w:tc>
          <w:tcPr>
            <w:tcW w:w="2337" w:type="dxa"/>
          </w:tcPr>
          <w:p w14:paraId="407D3943" w14:textId="79DCEAA5" w:rsidR="00B34EBB" w:rsidRDefault="00393E4B" w:rsidP="00877863">
            <w:pPr>
              <w:pStyle w:val="BodyText"/>
              <w:spacing w:after="60"/>
              <w:ind w:left="0"/>
            </w:pPr>
            <w:r>
              <w:t>136.814911</w:t>
            </w:r>
          </w:p>
        </w:tc>
        <w:tc>
          <w:tcPr>
            <w:tcW w:w="2336" w:type="dxa"/>
          </w:tcPr>
          <w:p w14:paraId="1F0A864D" w14:textId="2B22B9F9" w:rsidR="00B34EBB" w:rsidRDefault="00393E4B" w:rsidP="00877863">
            <w:pPr>
              <w:pStyle w:val="BodyText"/>
              <w:spacing w:after="60"/>
              <w:ind w:left="0"/>
            </w:pPr>
            <w:r>
              <w:t>-20.000000</w:t>
            </w:r>
          </w:p>
        </w:tc>
        <w:tc>
          <w:tcPr>
            <w:tcW w:w="2337" w:type="dxa"/>
          </w:tcPr>
          <w:p w14:paraId="71CEEBF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43468EED" w14:textId="77777777" w:rsidTr="0079673B">
        <w:trPr>
          <w:trHeight w:val="346"/>
        </w:trPr>
        <w:tc>
          <w:tcPr>
            <w:tcW w:w="2336" w:type="dxa"/>
          </w:tcPr>
          <w:p w14:paraId="62D93679" w14:textId="73A857D5" w:rsidR="00B34EBB" w:rsidRDefault="00393E4B" w:rsidP="00877863">
            <w:pPr>
              <w:pStyle w:val="BodyText"/>
              <w:spacing w:after="60"/>
              <w:ind w:left="0"/>
            </w:pPr>
            <w:r>
              <w:t>2.00 HZ</w:t>
            </w:r>
          </w:p>
        </w:tc>
        <w:tc>
          <w:tcPr>
            <w:tcW w:w="2337" w:type="dxa"/>
          </w:tcPr>
          <w:p w14:paraId="420BBE23" w14:textId="1C3E8E60" w:rsidR="00B34EBB" w:rsidRDefault="00393E4B" w:rsidP="00877863">
            <w:pPr>
              <w:pStyle w:val="BodyText"/>
              <w:spacing w:after="60"/>
              <w:ind w:left="0"/>
            </w:pPr>
            <w:r>
              <w:t>112.700203</w:t>
            </w:r>
          </w:p>
        </w:tc>
        <w:tc>
          <w:tcPr>
            <w:tcW w:w="2336" w:type="dxa"/>
          </w:tcPr>
          <w:p w14:paraId="578A1A0F" w14:textId="26E8C66D" w:rsidR="00B34EBB" w:rsidRDefault="00393E4B" w:rsidP="00877863">
            <w:pPr>
              <w:pStyle w:val="BodyText"/>
              <w:spacing w:after="60"/>
              <w:ind w:left="0"/>
            </w:pPr>
            <w:r>
              <w:t>-30.000000</w:t>
            </w:r>
          </w:p>
        </w:tc>
        <w:tc>
          <w:tcPr>
            <w:tcW w:w="2337" w:type="dxa"/>
          </w:tcPr>
          <w:p w14:paraId="6816870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505F9AC" w14:textId="77777777" w:rsidTr="0079673B">
        <w:trPr>
          <w:trHeight w:val="333"/>
        </w:trPr>
        <w:tc>
          <w:tcPr>
            <w:tcW w:w="2336" w:type="dxa"/>
          </w:tcPr>
          <w:p w14:paraId="04E5F836" w14:textId="6AA0437D" w:rsidR="00B34EBB" w:rsidRDefault="00393E4B" w:rsidP="00877863">
            <w:pPr>
              <w:pStyle w:val="BodyText"/>
              <w:spacing w:after="60"/>
              <w:ind w:left="0"/>
            </w:pPr>
            <w:r>
              <w:t>3.00 HZ</w:t>
            </w:r>
          </w:p>
        </w:tc>
        <w:tc>
          <w:tcPr>
            <w:tcW w:w="2337" w:type="dxa"/>
          </w:tcPr>
          <w:p w14:paraId="056FE87E" w14:textId="2149EFEC" w:rsidR="00B34EBB" w:rsidRDefault="00393E4B" w:rsidP="00877863">
            <w:pPr>
              <w:pStyle w:val="BodyText"/>
              <w:spacing w:after="60"/>
              <w:ind w:left="0"/>
            </w:pPr>
            <w:r>
              <w:t>-56.343254</w:t>
            </w:r>
          </w:p>
        </w:tc>
        <w:tc>
          <w:tcPr>
            <w:tcW w:w="2336" w:type="dxa"/>
          </w:tcPr>
          <w:p w14:paraId="3136D815" w14:textId="2C85FE96" w:rsidR="00B34EBB" w:rsidRDefault="00393E4B" w:rsidP="00877863">
            <w:pPr>
              <w:pStyle w:val="BodyText"/>
              <w:spacing w:after="60"/>
              <w:ind w:left="0"/>
            </w:pPr>
            <w:r>
              <w:t>-50.000000</w:t>
            </w:r>
          </w:p>
        </w:tc>
        <w:tc>
          <w:tcPr>
            <w:tcW w:w="2337" w:type="dxa"/>
          </w:tcPr>
          <w:p w14:paraId="200C5AD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767D77F5" w14:textId="77777777" w:rsidTr="0079673B">
        <w:trPr>
          <w:trHeight w:val="333"/>
        </w:trPr>
        <w:tc>
          <w:tcPr>
            <w:tcW w:w="2336" w:type="dxa"/>
          </w:tcPr>
          <w:p w14:paraId="2147EFDD" w14:textId="178C32CA" w:rsidR="00B34EBB" w:rsidRDefault="00393E4B" w:rsidP="00877863">
            <w:pPr>
              <w:pStyle w:val="BodyText"/>
              <w:spacing w:after="60"/>
              <w:ind w:left="0"/>
            </w:pPr>
            <w:r>
              <w:t>4.00 HZ</w:t>
            </w:r>
          </w:p>
        </w:tc>
        <w:tc>
          <w:tcPr>
            <w:tcW w:w="2337" w:type="dxa"/>
          </w:tcPr>
          <w:p w14:paraId="5FC9A37C" w14:textId="78852807" w:rsidR="00B34EBB" w:rsidRDefault="00393E4B" w:rsidP="00877863">
            <w:pPr>
              <w:pStyle w:val="BodyText"/>
              <w:spacing w:after="60"/>
              <w:ind w:left="0"/>
            </w:pPr>
            <w:r>
              <w:t>-31.765507</w:t>
            </w:r>
          </w:p>
        </w:tc>
        <w:tc>
          <w:tcPr>
            <w:tcW w:w="2336" w:type="dxa"/>
          </w:tcPr>
          <w:p w14:paraId="5591C0B6" w14:textId="275D7AAC" w:rsidR="00B34EBB" w:rsidRDefault="00393E4B" w:rsidP="00877863">
            <w:pPr>
              <w:pStyle w:val="BodyText"/>
              <w:spacing w:after="60"/>
              <w:ind w:left="0"/>
            </w:pPr>
            <w:r>
              <w:t>-60.000000</w:t>
            </w:r>
          </w:p>
        </w:tc>
        <w:tc>
          <w:tcPr>
            <w:tcW w:w="2337" w:type="dxa"/>
          </w:tcPr>
          <w:p w14:paraId="539AD8D6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C1848E8" w14:textId="77777777" w:rsidTr="0079673B">
        <w:trPr>
          <w:trHeight w:val="346"/>
        </w:trPr>
        <w:tc>
          <w:tcPr>
            <w:tcW w:w="2336" w:type="dxa"/>
          </w:tcPr>
          <w:p w14:paraId="466FF9A0" w14:textId="22EB47C3" w:rsidR="00B34EBB" w:rsidRDefault="00393E4B" w:rsidP="00877863">
            <w:pPr>
              <w:pStyle w:val="BodyText"/>
              <w:spacing w:after="60"/>
              <w:ind w:left="0"/>
            </w:pPr>
            <w:r>
              <w:t>5.00 HZ</w:t>
            </w:r>
          </w:p>
        </w:tc>
        <w:tc>
          <w:tcPr>
            <w:tcW w:w="2337" w:type="dxa"/>
          </w:tcPr>
          <w:p w14:paraId="50C84046" w14:textId="372CBEA9" w:rsidR="00B34EBB" w:rsidRDefault="00393E4B" w:rsidP="00877863">
            <w:pPr>
              <w:pStyle w:val="BodyText"/>
              <w:spacing w:after="60"/>
              <w:ind w:left="0"/>
            </w:pPr>
            <w:r>
              <w:t>-60.180992</w:t>
            </w:r>
          </w:p>
        </w:tc>
        <w:tc>
          <w:tcPr>
            <w:tcW w:w="2336" w:type="dxa"/>
          </w:tcPr>
          <w:p w14:paraId="2D568C68" w14:textId="4A9B236C" w:rsidR="00B34EBB" w:rsidRDefault="00393E4B" w:rsidP="00877863">
            <w:pPr>
              <w:pStyle w:val="BodyText"/>
              <w:spacing w:after="60"/>
              <w:ind w:left="0"/>
            </w:pPr>
            <w:r>
              <w:t>-70.000000</w:t>
            </w:r>
          </w:p>
        </w:tc>
        <w:tc>
          <w:tcPr>
            <w:tcW w:w="2337" w:type="dxa"/>
          </w:tcPr>
          <w:p w14:paraId="6C55367D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6AB1AA8B" w14:textId="77777777" w:rsidR="00F873E9" w:rsidRDefault="00F873E9" w:rsidP="00B34EBB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h</w:t>
      </w:r>
      <w:r w:rsidRPr="00D001B8">
        <w:rPr>
          <w:b/>
          <w:bCs/>
          <w:u w:val="single"/>
        </w:rPr>
        <w:t xml:space="preserve"> – 225 </w:t>
      </w:r>
      <w:proofErr w:type="spellStart"/>
      <w:proofErr w:type="gram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 Compression</w:t>
      </w:r>
      <w:proofErr w:type="gramEnd"/>
    </w:p>
    <w:p w14:paraId="3CE89487" w14:textId="77777777" w:rsidR="00B34EBB" w:rsidRPr="006770F5" w:rsidRDefault="00B34EB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 w:rsidRPr="00B0384C">
        <w:rPr>
          <w:b/>
          <w:bCs/>
          <w:color w:val="000000" w:themeColor="text1"/>
          <w:u w:val="single"/>
        </w:rPr>
        <w:t>&lt;INSERT TABLE&gt;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3C6F5895" w14:textId="77777777" w:rsidTr="0079673B">
        <w:trPr>
          <w:trHeight w:val="628"/>
        </w:trPr>
        <w:tc>
          <w:tcPr>
            <w:tcW w:w="2336" w:type="dxa"/>
          </w:tcPr>
          <w:p w14:paraId="4196C673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50480796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7657EF37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2680F623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2E5873E4" w14:textId="77777777" w:rsidTr="0079673B">
        <w:trPr>
          <w:trHeight w:val="333"/>
        </w:trPr>
        <w:tc>
          <w:tcPr>
            <w:tcW w:w="2336" w:type="dxa"/>
          </w:tcPr>
          <w:p w14:paraId="16A62AFE" w14:textId="003DCC0F" w:rsidR="00B34EBB" w:rsidRDefault="00393E4B" w:rsidP="00877863">
            <w:pPr>
              <w:pStyle w:val="BodyText"/>
              <w:spacing w:after="60"/>
              <w:ind w:left="0"/>
            </w:pPr>
            <w:r>
              <w:t>0.10 HZ</w:t>
            </w:r>
          </w:p>
        </w:tc>
        <w:tc>
          <w:tcPr>
            <w:tcW w:w="2337" w:type="dxa"/>
          </w:tcPr>
          <w:p w14:paraId="7FCC0419" w14:textId="5DCA00FD" w:rsidR="00B34EBB" w:rsidRDefault="00393E4B" w:rsidP="00877863">
            <w:pPr>
              <w:pStyle w:val="BodyText"/>
              <w:spacing w:after="60"/>
              <w:ind w:left="0"/>
            </w:pPr>
            <w:r>
              <w:t>168.893265</w:t>
            </w:r>
          </w:p>
        </w:tc>
        <w:tc>
          <w:tcPr>
            <w:tcW w:w="2336" w:type="dxa"/>
          </w:tcPr>
          <w:p w14:paraId="50C62B44" w14:textId="2994C3D4" w:rsidR="00B34EBB" w:rsidRDefault="00393E4B" w:rsidP="00877863">
            <w:pPr>
              <w:pStyle w:val="BodyText"/>
              <w:spacing w:after="60"/>
              <w:ind w:left="0"/>
            </w:pPr>
            <w:r>
              <w:t>-5.000000</w:t>
            </w:r>
          </w:p>
        </w:tc>
        <w:tc>
          <w:tcPr>
            <w:tcW w:w="2337" w:type="dxa"/>
          </w:tcPr>
          <w:p w14:paraId="5D76B70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9FB827F" w14:textId="77777777" w:rsidTr="0079673B">
        <w:trPr>
          <w:trHeight w:val="346"/>
        </w:trPr>
        <w:tc>
          <w:tcPr>
            <w:tcW w:w="2336" w:type="dxa"/>
          </w:tcPr>
          <w:p w14:paraId="1262BE55" w14:textId="0CD54FB0" w:rsidR="00B34EBB" w:rsidRDefault="00393E4B" w:rsidP="00877863">
            <w:pPr>
              <w:pStyle w:val="BodyText"/>
              <w:spacing w:after="60"/>
              <w:ind w:left="0"/>
            </w:pPr>
            <w:r>
              <w:t>0.50 HZ</w:t>
            </w:r>
          </w:p>
        </w:tc>
        <w:tc>
          <w:tcPr>
            <w:tcW w:w="2337" w:type="dxa"/>
          </w:tcPr>
          <w:p w14:paraId="712C87CF" w14:textId="6E5EC98F" w:rsidR="00B34EBB" w:rsidRDefault="00393E4B" w:rsidP="00877863">
            <w:pPr>
              <w:pStyle w:val="BodyText"/>
              <w:spacing w:after="60"/>
              <w:ind w:left="0"/>
            </w:pPr>
            <w:r>
              <w:t>-176.855682</w:t>
            </w:r>
          </w:p>
        </w:tc>
        <w:tc>
          <w:tcPr>
            <w:tcW w:w="2336" w:type="dxa"/>
          </w:tcPr>
          <w:p w14:paraId="54631499" w14:textId="45675CBF" w:rsidR="00B34EBB" w:rsidRDefault="00393E4B" w:rsidP="00877863">
            <w:pPr>
              <w:pStyle w:val="BodyText"/>
              <w:spacing w:after="60"/>
              <w:ind w:left="0"/>
            </w:pPr>
            <w:r>
              <w:t>-10.000000</w:t>
            </w:r>
          </w:p>
        </w:tc>
        <w:tc>
          <w:tcPr>
            <w:tcW w:w="2337" w:type="dxa"/>
          </w:tcPr>
          <w:p w14:paraId="781A09E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7E649170" w14:textId="77777777" w:rsidTr="0079673B">
        <w:trPr>
          <w:trHeight w:val="333"/>
        </w:trPr>
        <w:tc>
          <w:tcPr>
            <w:tcW w:w="2336" w:type="dxa"/>
          </w:tcPr>
          <w:p w14:paraId="60C9FB01" w14:textId="14ED1431" w:rsidR="00B34EBB" w:rsidRDefault="00393E4B" w:rsidP="00877863">
            <w:pPr>
              <w:pStyle w:val="BodyText"/>
              <w:spacing w:after="60"/>
              <w:ind w:left="0"/>
            </w:pPr>
            <w:r>
              <w:t>1.00 HZ</w:t>
            </w:r>
          </w:p>
        </w:tc>
        <w:tc>
          <w:tcPr>
            <w:tcW w:w="2337" w:type="dxa"/>
          </w:tcPr>
          <w:p w14:paraId="3FAF5065" w14:textId="662C46BC" w:rsidR="00B34EBB" w:rsidRDefault="00393E4B" w:rsidP="00877863">
            <w:pPr>
              <w:pStyle w:val="BodyText"/>
              <w:spacing w:after="60"/>
              <w:ind w:left="0"/>
            </w:pPr>
            <w:r>
              <w:t>132.686539</w:t>
            </w:r>
          </w:p>
        </w:tc>
        <w:tc>
          <w:tcPr>
            <w:tcW w:w="2336" w:type="dxa"/>
          </w:tcPr>
          <w:p w14:paraId="43AC1645" w14:textId="4BA27735" w:rsidR="00B34EBB" w:rsidRDefault="00393E4B" w:rsidP="00877863">
            <w:pPr>
              <w:pStyle w:val="BodyText"/>
              <w:spacing w:after="60"/>
              <w:ind w:left="0"/>
            </w:pPr>
            <w:r>
              <w:t>-20.000000</w:t>
            </w:r>
          </w:p>
        </w:tc>
        <w:tc>
          <w:tcPr>
            <w:tcW w:w="2337" w:type="dxa"/>
          </w:tcPr>
          <w:p w14:paraId="3BDF3E4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DC006DD" w14:textId="77777777" w:rsidTr="0079673B">
        <w:trPr>
          <w:trHeight w:val="346"/>
        </w:trPr>
        <w:tc>
          <w:tcPr>
            <w:tcW w:w="2336" w:type="dxa"/>
          </w:tcPr>
          <w:p w14:paraId="732C749D" w14:textId="268388E0" w:rsidR="00B34EBB" w:rsidRDefault="00393E4B" w:rsidP="00877863">
            <w:pPr>
              <w:pStyle w:val="BodyText"/>
              <w:spacing w:after="60"/>
              <w:ind w:left="0"/>
            </w:pPr>
            <w:r>
              <w:t>2.00 HZ</w:t>
            </w:r>
          </w:p>
        </w:tc>
        <w:tc>
          <w:tcPr>
            <w:tcW w:w="2337" w:type="dxa"/>
          </w:tcPr>
          <w:p w14:paraId="0B829FDA" w14:textId="1F26B099" w:rsidR="00B34EBB" w:rsidRDefault="00393E4B" w:rsidP="00877863">
            <w:pPr>
              <w:pStyle w:val="BodyText"/>
              <w:spacing w:after="60"/>
              <w:ind w:left="0"/>
            </w:pPr>
            <w:r>
              <w:t>107.795540</w:t>
            </w:r>
          </w:p>
        </w:tc>
        <w:tc>
          <w:tcPr>
            <w:tcW w:w="2336" w:type="dxa"/>
          </w:tcPr>
          <w:p w14:paraId="2D3B2891" w14:textId="2A51B267" w:rsidR="00B34EBB" w:rsidRDefault="00393E4B" w:rsidP="00877863">
            <w:pPr>
              <w:pStyle w:val="BodyText"/>
              <w:spacing w:after="60"/>
              <w:ind w:left="0"/>
            </w:pPr>
            <w:r>
              <w:t>-30.000000</w:t>
            </w:r>
          </w:p>
        </w:tc>
        <w:tc>
          <w:tcPr>
            <w:tcW w:w="2337" w:type="dxa"/>
          </w:tcPr>
          <w:p w14:paraId="51900942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9169356" w14:textId="77777777" w:rsidTr="0079673B">
        <w:trPr>
          <w:trHeight w:val="333"/>
        </w:trPr>
        <w:tc>
          <w:tcPr>
            <w:tcW w:w="2336" w:type="dxa"/>
          </w:tcPr>
          <w:p w14:paraId="6AD4169D" w14:textId="7D8E95FE" w:rsidR="00B34EBB" w:rsidRDefault="00393E4B" w:rsidP="00877863">
            <w:pPr>
              <w:pStyle w:val="BodyText"/>
              <w:spacing w:after="60"/>
              <w:ind w:left="0"/>
            </w:pPr>
            <w:r>
              <w:t>3.00 HZ</w:t>
            </w:r>
          </w:p>
        </w:tc>
        <w:tc>
          <w:tcPr>
            <w:tcW w:w="2337" w:type="dxa"/>
          </w:tcPr>
          <w:p w14:paraId="65746611" w14:textId="621D331F" w:rsidR="00B34EBB" w:rsidRDefault="00393E4B" w:rsidP="00877863">
            <w:pPr>
              <w:pStyle w:val="BodyText"/>
              <w:spacing w:after="60"/>
              <w:ind w:left="0"/>
            </w:pPr>
            <w:r>
              <w:t>67.269386</w:t>
            </w:r>
          </w:p>
        </w:tc>
        <w:tc>
          <w:tcPr>
            <w:tcW w:w="2336" w:type="dxa"/>
          </w:tcPr>
          <w:p w14:paraId="3D7C7CB5" w14:textId="153F243A" w:rsidR="00B34EBB" w:rsidRDefault="00393E4B" w:rsidP="00877863">
            <w:pPr>
              <w:pStyle w:val="BodyText"/>
              <w:spacing w:after="60"/>
              <w:ind w:left="0"/>
            </w:pPr>
            <w:r>
              <w:t>-50.000000</w:t>
            </w:r>
          </w:p>
        </w:tc>
        <w:tc>
          <w:tcPr>
            <w:tcW w:w="2337" w:type="dxa"/>
          </w:tcPr>
          <w:p w14:paraId="6BC9001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7CAE202E" w14:textId="77777777" w:rsidTr="0079673B">
        <w:trPr>
          <w:trHeight w:val="333"/>
        </w:trPr>
        <w:tc>
          <w:tcPr>
            <w:tcW w:w="2336" w:type="dxa"/>
          </w:tcPr>
          <w:p w14:paraId="121EF747" w14:textId="45C9D156" w:rsidR="00B34EBB" w:rsidRDefault="00393E4B" w:rsidP="00877863">
            <w:pPr>
              <w:pStyle w:val="BodyText"/>
              <w:spacing w:after="60"/>
              <w:ind w:left="0"/>
            </w:pPr>
            <w:r>
              <w:t>4.00 HZ</w:t>
            </w:r>
          </w:p>
        </w:tc>
        <w:tc>
          <w:tcPr>
            <w:tcW w:w="2337" w:type="dxa"/>
          </w:tcPr>
          <w:p w14:paraId="490118A3" w14:textId="6A709B9E" w:rsidR="00B34EBB" w:rsidRDefault="00393E4B" w:rsidP="00877863">
            <w:pPr>
              <w:pStyle w:val="BodyText"/>
              <w:spacing w:after="60"/>
              <w:ind w:left="0"/>
            </w:pPr>
            <w:r>
              <w:t>-22.984324</w:t>
            </w:r>
          </w:p>
        </w:tc>
        <w:tc>
          <w:tcPr>
            <w:tcW w:w="2336" w:type="dxa"/>
          </w:tcPr>
          <w:p w14:paraId="4A1B07BF" w14:textId="7D0EF242" w:rsidR="00B34EBB" w:rsidRDefault="00393E4B" w:rsidP="00877863">
            <w:pPr>
              <w:pStyle w:val="BodyText"/>
              <w:spacing w:after="60"/>
              <w:ind w:left="0"/>
            </w:pPr>
            <w:r>
              <w:t>-60.000000</w:t>
            </w:r>
          </w:p>
        </w:tc>
        <w:tc>
          <w:tcPr>
            <w:tcW w:w="2337" w:type="dxa"/>
          </w:tcPr>
          <w:p w14:paraId="0A04FEC2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0AF6C6A3" w14:textId="77777777" w:rsidTr="0079673B">
        <w:trPr>
          <w:trHeight w:val="346"/>
        </w:trPr>
        <w:tc>
          <w:tcPr>
            <w:tcW w:w="2336" w:type="dxa"/>
          </w:tcPr>
          <w:p w14:paraId="3F157E65" w14:textId="1E077EE1" w:rsidR="00B34EBB" w:rsidRDefault="00393E4B" w:rsidP="00877863">
            <w:pPr>
              <w:pStyle w:val="BodyText"/>
              <w:spacing w:after="60"/>
              <w:ind w:left="0"/>
            </w:pPr>
            <w:r>
              <w:t>5.00 HZ</w:t>
            </w:r>
          </w:p>
        </w:tc>
        <w:tc>
          <w:tcPr>
            <w:tcW w:w="2337" w:type="dxa"/>
          </w:tcPr>
          <w:p w14:paraId="369EC1EF" w14:textId="209B3EA1" w:rsidR="00B34EBB" w:rsidRDefault="00393E4B" w:rsidP="00877863">
            <w:pPr>
              <w:pStyle w:val="BodyText"/>
              <w:spacing w:after="60"/>
              <w:ind w:left="0"/>
            </w:pPr>
            <w:r>
              <w:t>-152.875870</w:t>
            </w:r>
          </w:p>
        </w:tc>
        <w:tc>
          <w:tcPr>
            <w:tcW w:w="2336" w:type="dxa"/>
          </w:tcPr>
          <w:p w14:paraId="0382AE1E" w14:textId="7EBE6580" w:rsidR="00B34EBB" w:rsidRDefault="00393E4B" w:rsidP="00877863">
            <w:pPr>
              <w:pStyle w:val="BodyText"/>
              <w:spacing w:after="60"/>
              <w:ind w:left="0"/>
            </w:pPr>
            <w:r>
              <w:t>-70.000000</w:t>
            </w:r>
          </w:p>
        </w:tc>
        <w:tc>
          <w:tcPr>
            <w:tcW w:w="2337" w:type="dxa"/>
          </w:tcPr>
          <w:p w14:paraId="475E628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382F1CC7" w14:textId="77777777" w:rsidR="001924AB" w:rsidRPr="00D001B8" w:rsidRDefault="009752CE" w:rsidP="00B34EBB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8</w:t>
      </w:r>
      <w:r>
        <w:rPr>
          <w:sz w:val="22"/>
          <w:szCs w:val="22"/>
        </w:rPr>
        <w:t>.1.5</w:t>
      </w:r>
      <w:r w:rsidR="00F873E9">
        <w:rPr>
          <w:sz w:val="22"/>
          <w:szCs w:val="22"/>
        </w:rPr>
        <w:t xml:space="preserve"> </w:t>
      </w:r>
      <w:r w:rsidR="00F873E9" w:rsidRPr="00D001B8">
        <w:rPr>
          <w:b/>
          <w:bCs/>
          <w:sz w:val="22"/>
          <w:szCs w:val="22"/>
        </w:rPr>
        <w:t>MCE 3 – Step Response Test</w:t>
      </w:r>
    </w:p>
    <w:p w14:paraId="611323FC" w14:textId="77777777" w:rsidR="00393E4B" w:rsidRDefault="00393E4B" w:rsidP="00393E4B">
      <w:pPr>
        <w:pStyle w:val="BodyText"/>
        <w:keepNext/>
        <w:spacing w:after="60"/>
        <w:ind w:left="0"/>
      </w:pPr>
      <w:r>
        <w:rPr>
          <w:noProof/>
          <w:sz w:val="22"/>
          <w:szCs w:val="22"/>
        </w:rPr>
        <w:lastRenderedPageBreak/>
        <w:drawing>
          <wp:inline distT="0" distB="0" distL="0" distR="0" wp14:anchorId="3CAB34A7" wp14:editId="2F3ECDD4">
            <wp:extent cx="5943600" cy="2125345"/>
            <wp:effectExtent l="0" t="0" r="0" b="825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5237" w14:textId="71166837" w:rsidR="00393E4B" w:rsidRDefault="00393E4B" w:rsidP="00393E4B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- Results for Motor Three</w:t>
      </w:r>
    </w:p>
    <w:p w14:paraId="026FD5AA" w14:textId="18A73118" w:rsidR="007A0BF6" w:rsidRDefault="007A0BF6" w:rsidP="007A0BF6">
      <w:pPr>
        <w:pStyle w:val="BodyText"/>
        <w:spacing w:after="60"/>
        <w:ind w:left="0"/>
        <w:rPr>
          <w:sz w:val="22"/>
          <w:szCs w:val="22"/>
        </w:rPr>
      </w:pPr>
      <w:proofErr w:type="gramStart"/>
      <w:r>
        <w:rPr>
          <w:sz w:val="22"/>
          <w:szCs w:val="22"/>
        </w:rPr>
        <w:t>&lt;IMAGE.STEP.RESPONSE.TEST</w:t>
      </w:r>
      <w:proofErr w:type="gramEnd"/>
      <w:r>
        <w:rPr>
          <w:sz w:val="22"/>
          <w:szCs w:val="22"/>
        </w:rPr>
        <w:t>&gt;</w:t>
      </w:r>
    </w:p>
    <w:p w14:paraId="1764864B" w14:textId="77777777" w:rsidR="007A0BF6" w:rsidRPr="00D001B8" w:rsidRDefault="007A0BF6" w:rsidP="007A0BF6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j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7A0BF6" w14:paraId="33FE6101" w14:textId="77777777" w:rsidTr="00716A17">
        <w:tc>
          <w:tcPr>
            <w:tcW w:w="3208" w:type="dxa"/>
          </w:tcPr>
          <w:p w14:paraId="0680B32F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1266C494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0B902594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7A0BF6" w14:paraId="36922102" w14:textId="77777777" w:rsidTr="00716A17">
        <w:tc>
          <w:tcPr>
            <w:tcW w:w="3208" w:type="dxa"/>
          </w:tcPr>
          <w:p w14:paraId="40DC2CB8" w14:textId="77777777" w:rsidR="007A0BF6" w:rsidRPr="003B2DF7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59AC6203" w14:textId="052898CB" w:rsidR="007A0BF6" w:rsidRPr="003B2DF7" w:rsidRDefault="00393E4B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3.2019</w:t>
            </w:r>
          </w:p>
        </w:tc>
        <w:tc>
          <w:tcPr>
            <w:tcW w:w="2894" w:type="dxa"/>
          </w:tcPr>
          <w:p w14:paraId="4538FEC2" w14:textId="4C20A682" w:rsidR="007A0BF6" w:rsidRDefault="00393E4B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7A0BF6" w14:paraId="69575E79" w14:textId="77777777" w:rsidTr="00716A17">
        <w:tc>
          <w:tcPr>
            <w:tcW w:w="3208" w:type="dxa"/>
          </w:tcPr>
          <w:p w14:paraId="1F091CF9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3BA94EBB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93E2057" w14:textId="7FCFDB73" w:rsidR="007A0BF6" w:rsidRDefault="00393E4B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174</w:t>
            </w:r>
          </w:p>
        </w:tc>
        <w:tc>
          <w:tcPr>
            <w:tcW w:w="2894" w:type="dxa"/>
          </w:tcPr>
          <w:p w14:paraId="0F6BA398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F6FA69B" w14:textId="26C34612" w:rsidR="007A0BF6" w:rsidRDefault="00393E4B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</w:tbl>
    <w:p w14:paraId="57D043D0" w14:textId="77777777" w:rsidR="007A0BF6" w:rsidRDefault="007A0BF6" w:rsidP="007A0BF6"/>
    <w:p w14:paraId="6BC66611" w14:textId="77777777" w:rsidR="007A0BF6" w:rsidRPr="00D001B8" w:rsidRDefault="007A0BF6" w:rsidP="007A0BF6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k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7A0BF6" w14:paraId="1A26206E" w14:textId="77777777" w:rsidTr="00716A17">
        <w:tc>
          <w:tcPr>
            <w:tcW w:w="3208" w:type="dxa"/>
          </w:tcPr>
          <w:p w14:paraId="35467C68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6C1F80B7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0F99CBA5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7A0BF6" w14:paraId="7BB70403" w14:textId="77777777" w:rsidTr="00716A17">
        <w:tc>
          <w:tcPr>
            <w:tcW w:w="3208" w:type="dxa"/>
          </w:tcPr>
          <w:p w14:paraId="43B6EB3C" w14:textId="77777777" w:rsidR="007A0BF6" w:rsidRPr="003B2DF7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5B6B3D61" w14:textId="0DA1056E" w:rsidR="007A0BF6" w:rsidRPr="003B2DF7" w:rsidRDefault="00393E4B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-0.009</w:t>
            </w:r>
          </w:p>
        </w:tc>
        <w:tc>
          <w:tcPr>
            <w:tcW w:w="2894" w:type="dxa"/>
          </w:tcPr>
          <w:p w14:paraId="3C1E913F" w14:textId="186AFEE3" w:rsidR="007A0BF6" w:rsidRDefault="00393E4B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7A0BF6" w14:paraId="46336143" w14:textId="77777777" w:rsidTr="00716A17">
        <w:tc>
          <w:tcPr>
            <w:tcW w:w="3208" w:type="dxa"/>
          </w:tcPr>
          <w:p w14:paraId="3721D709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28433622" w14:textId="1A2AA690" w:rsidR="007A0BF6" w:rsidRDefault="00393E4B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728</w:t>
            </w:r>
          </w:p>
        </w:tc>
        <w:tc>
          <w:tcPr>
            <w:tcW w:w="2894" w:type="dxa"/>
          </w:tcPr>
          <w:p w14:paraId="3580833B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1E372FD9" w14:textId="7371C72B" w:rsidR="007A0BF6" w:rsidRDefault="00393E4B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C27217B" w14:textId="77777777" w:rsidR="00FE000E" w:rsidRDefault="00FE000E" w:rsidP="00FE000E">
      <w:pPr>
        <w:pStyle w:val="BodyText"/>
        <w:spacing w:after="60"/>
        <w:ind w:left="0"/>
        <w:rPr>
          <w:sz w:val="22"/>
          <w:szCs w:val="22"/>
        </w:rPr>
      </w:pPr>
    </w:p>
    <w:p w14:paraId="443C32DE" w14:textId="77777777" w:rsidR="00FE000E" w:rsidRPr="00D001B8" w:rsidRDefault="00FE000E" w:rsidP="00FE00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FE000E" w14:paraId="26D08038" w14:textId="77777777" w:rsidTr="009677C9">
        <w:tc>
          <w:tcPr>
            <w:tcW w:w="3208" w:type="dxa"/>
          </w:tcPr>
          <w:p w14:paraId="5478378E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22F81250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21E344BB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E000E" w14:paraId="65D60A1D" w14:textId="77777777" w:rsidTr="009677C9">
        <w:tc>
          <w:tcPr>
            <w:tcW w:w="3208" w:type="dxa"/>
          </w:tcPr>
          <w:p w14:paraId="27D3A65B" w14:textId="77777777" w:rsidR="00FE000E" w:rsidRPr="003B2DF7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7DA1CBDE" w14:textId="6DB66543" w:rsidR="00FE000E" w:rsidRPr="003B2DF7" w:rsidRDefault="00393E4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2.799</w:t>
            </w:r>
          </w:p>
        </w:tc>
        <w:tc>
          <w:tcPr>
            <w:tcW w:w="2894" w:type="dxa"/>
          </w:tcPr>
          <w:p w14:paraId="4317098C" w14:textId="066F0D7D" w:rsidR="00FE000E" w:rsidRDefault="00393E4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FE000E" w14:paraId="0FC2BA79" w14:textId="77777777" w:rsidTr="009677C9">
        <w:tc>
          <w:tcPr>
            <w:tcW w:w="3208" w:type="dxa"/>
          </w:tcPr>
          <w:p w14:paraId="5F4ED499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6E3ED828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BF769EB" w14:textId="5B22B35F" w:rsidR="00FE000E" w:rsidRDefault="00393E4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218</w:t>
            </w:r>
          </w:p>
        </w:tc>
        <w:tc>
          <w:tcPr>
            <w:tcW w:w="2894" w:type="dxa"/>
          </w:tcPr>
          <w:p w14:paraId="5DA75215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704D740" w14:textId="33640E51" w:rsidR="00FE000E" w:rsidRDefault="00393E4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C787020" w14:textId="77777777" w:rsidR="00FE000E" w:rsidRDefault="00FE000E" w:rsidP="00FE000E"/>
    <w:p w14:paraId="73724FFE" w14:textId="77777777" w:rsidR="00FE000E" w:rsidRPr="00D001B8" w:rsidRDefault="00FE000E" w:rsidP="00FE00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FE000E" w14:paraId="7DD7F5CD" w14:textId="77777777" w:rsidTr="009677C9">
        <w:tc>
          <w:tcPr>
            <w:tcW w:w="3208" w:type="dxa"/>
          </w:tcPr>
          <w:p w14:paraId="0373B159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0867505E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7E82DFFD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E000E" w14:paraId="1A97DF6C" w14:textId="77777777" w:rsidTr="009677C9">
        <w:tc>
          <w:tcPr>
            <w:tcW w:w="3208" w:type="dxa"/>
          </w:tcPr>
          <w:p w14:paraId="60FDB447" w14:textId="77777777" w:rsidR="00FE000E" w:rsidRPr="003B2DF7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7FF9FCE7" w14:textId="4F900C8D" w:rsidR="00FE000E" w:rsidRPr="003B2DF7" w:rsidRDefault="00393E4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-0.0034</w:t>
            </w:r>
          </w:p>
        </w:tc>
        <w:tc>
          <w:tcPr>
            <w:tcW w:w="2894" w:type="dxa"/>
          </w:tcPr>
          <w:p w14:paraId="34682673" w14:textId="47CF84C7" w:rsidR="00FE000E" w:rsidRDefault="00393E4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E000E" w14:paraId="04271385" w14:textId="77777777" w:rsidTr="009677C9">
        <w:tc>
          <w:tcPr>
            <w:tcW w:w="3208" w:type="dxa"/>
          </w:tcPr>
          <w:p w14:paraId="4F62FD50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239CC00E" w14:textId="5F32A468" w:rsidR="00FE000E" w:rsidRDefault="00393E4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704</w:t>
            </w:r>
          </w:p>
        </w:tc>
        <w:tc>
          <w:tcPr>
            <w:tcW w:w="2894" w:type="dxa"/>
          </w:tcPr>
          <w:p w14:paraId="4F809255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127A9808" w14:textId="5382A000" w:rsidR="00FE000E" w:rsidRDefault="00393E4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A249A06" w14:textId="77777777" w:rsidR="00FE000E" w:rsidRPr="00F858AC" w:rsidRDefault="00FE000E" w:rsidP="007A0BF6">
      <w:pPr>
        <w:pStyle w:val="BodyText"/>
        <w:spacing w:after="60"/>
        <w:ind w:left="0"/>
        <w:rPr>
          <w:b/>
          <w:bCs/>
          <w:szCs w:val="20"/>
        </w:rPr>
      </w:pPr>
    </w:p>
    <w:p w14:paraId="1935C7AD" w14:textId="77777777" w:rsidR="001924AB" w:rsidRDefault="001924AB" w:rsidP="00F858AC">
      <w:pPr>
        <w:pStyle w:val="BodyText"/>
        <w:spacing w:after="60"/>
        <w:ind w:left="0"/>
        <w:rPr>
          <w:sz w:val="22"/>
          <w:szCs w:val="22"/>
        </w:rPr>
      </w:pPr>
    </w:p>
    <w:p w14:paraId="3F39F61D" w14:textId="77777777" w:rsidR="001924AB" w:rsidRDefault="009752C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8</w:t>
      </w:r>
      <w:r>
        <w:rPr>
          <w:sz w:val="22"/>
          <w:szCs w:val="22"/>
        </w:rPr>
        <w:t>.1.6</w:t>
      </w:r>
      <w:r w:rsidR="00F873E9">
        <w:rPr>
          <w:sz w:val="22"/>
          <w:szCs w:val="22"/>
        </w:rPr>
        <w:t xml:space="preserve"> </w:t>
      </w:r>
      <w:r w:rsidR="00F873E9" w:rsidRPr="00D001B8">
        <w:rPr>
          <w:b/>
          <w:bCs/>
          <w:sz w:val="22"/>
          <w:szCs w:val="22"/>
        </w:rPr>
        <w:t>MCE 3 – Frequency Response Test</w:t>
      </w:r>
    </w:p>
    <w:p w14:paraId="2DA38E34" w14:textId="77777777" w:rsidR="00F873E9" w:rsidRDefault="00F873E9" w:rsidP="00F858AC">
      <w:pPr>
        <w:pStyle w:val="BodyText"/>
        <w:spacing w:after="60"/>
        <w:ind w:left="0"/>
        <w:rPr>
          <w:sz w:val="22"/>
          <w:szCs w:val="22"/>
        </w:rPr>
      </w:pPr>
    </w:p>
    <w:p w14:paraId="7693284B" w14:textId="77777777" w:rsidR="00F873E9" w:rsidRDefault="00F873E9" w:rsidP="00F873E9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Tension</w:t>
      </w:r>
    </w:p>
    <w:p w14:paraId="067DC96C" w14:textId="77777777" w:rsidR="00B34EBB" w:rsidRPr="006770F5" w:rsidRDefault="00874B95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 w:rsidRPr="00B0384C">
        <w:rPr>
          <w:b/>
          <w:bCs/>
          <w:color w:val="000000" w:themeColor="text1"/>
          <w:u w:val="single"/>
        </w:rPr>
        <w:t>&lt;INSERT TABLE&gt;</w:t>
      </w:r>
    </w:p>
    <w:tbl>
      <w:tblPr>
        <w:tblStyle w:val="TableGrid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34EBB" w14:paraId="21220E83" w14:textId="77777777" w:rsidTr="0079673B">
        <w:trPr>
          <w:trHeight w:val="628"/>
        </w:trPr>
        <w:tc>
          <w:tcPr>
            <w:tcW w:w="1250" w:type="pct"/>
          </w:tcPr>
          <w:p w14:paraId="22A4F799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1250" w:type="pct"/>
          </w:tcPr>
          <w:p w14:paraId="2DBB6760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1250" w:type="pct"/>
          </w:tcPr>
          <w:p w14:paraId="09798999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1250" w:type="pct"/>
          </w:tcPr>
          <w:p w14:paraId="16A05D25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778EDD54" w14:textId="77777777" w:rsidTr="0079673B">
        <w:trPr>
          <w:trHeight w:val="333"/>
        </w:trPr>
        <w:tc>
          <w:tcPr>
            <w:tcW w:w="1250" w:type="pct"/>
          </w:tcPr>
          <w:p w14:paraId="329388AA" w14:textId="0BA64DB2" w:rsidR="00B34EBB" w:rsidRDefault="00B41440" w:rsidP="00877863">
            <w:pPr>
              <w:pStyle w:val="BodyText"/>
              <w:spacing w:after="60"/>
              <w:ind w:left="0"/>
            </w:pPr>
            <w:r>
              <w:t>0.10 HZ</w:t>
            </w:r>
          </w:p>
        </w:tc>
        <w:tc>
          <w:tcPr>
            <w:tcW w:w="1250" w:type="pct"/>
          </w:tcPr>
          <w:p w14:paraId="60EEA9C3" w14:textId="70E09780" w:rsidR="00B34EBB" w:rsidRDefault="00B41440" w:rsidP="00877863">
            <w:pPr>
              <w:pStyle w:val="BodyText"/>
              <w:spacing w:after="60"/>
              <w:ind w:left="0"/>
            </w:pPr>
            <w:r>
              <w:t>177.922195</w:t>
            </w:r>
          </w:p>
        </w:tc>
        <w:tc>
          <w:tcPr>
            <w:tcW w:w="1250" w:type="pct"/>
          </w:tcPr>
          <w:p w14:paraId="3EF38D09" w14:textId="7CDA7C9A" w:rsidR="00B34EBB" w:rsidRDefault="00B41440" w:rsidP="00877863">
            <w:pPr>
              <w:pStyle w:val="BodyText"/>
              <w:spacing w:after="60"/>
              <w:ind w:left="0"/>
            </w:pPr>
            <w:r>
              <w:t>-5.000000</w:t>
            </w:r>
          </w:p>
        </w:tc>
        <w:tc>
          <w:tcPr>
            <w:tcW w:w="1250" w:type="pct"/>
          </w:tcPr>
          <w:p w14:paraId="20765B0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6E9783F7" w14:textId="77777777" w:rsidTr="0079673B">
        <w:trPr>
          <w:trHeight w:val="346"/>
        </w:trPr>
        <w:tc>
          <w:tcPr>
            <w:tcW w:w="1250" w:type="pct"/>
          </w:tcPr>
          <w:p w14:paraId="3ECDCBCA" w14:textId="3D079A04" w:rsidR="00B34EBB" w:rsidRDefault="00B41440" w:rsidP="00877863">
            <w:pPr>
              <w:pStyle w:val="BodyText"/>
              <w:spacing w:after="60"/>
              <w:ind w:left="0"/>
            </w:pPr>
            <w:r>
              <w:t>0.50 HZ</w:t>
            </w:r>
          </w:p>
        </w:tc>
        <w:tc>
          <w:tcPr>
            <w:tcW w:w="1250" w:type="pct"/>
          </w:tcPr>
          <w:p w14:paraId="780FC9FD" w14:textId="6248C70D" w:rsidR="00B34EBB" w:rsidRDefault="00B41440" w:rsidP="00877863">
            <w:pPr>
              <w:pStyle w:val="BodyText"/>
              <w:spacing w:after="60"/>
              <w:ind w:left="0"/>
            </w:pPr>
            <w:r>
              <w:t>-165.641113</w:t>
            </w:r>
          </w:p>
        </w:tc>
        <w:tc>
          <w:tcPr>
            <w:tcW w:w="1250" w:type="pct"/>
          </w:tcPr>
          <w:p w14:paraId="10C4E54D" w14:textId="11A4333A" w:rsidR="00B34EBB" w:rsidRDefault="00B41440" w:rsidP="00877863">
            <w:pPr>
              <w:pStyle w:val="BodyText"/>
              <w:spacing w:after="60"/>
              <w:ind w:left="0"/>
            </w:pPr>
            <w:r>
              <w:t>-10.000000</w:t>
            </w:r>
          </w:p>
        </w:tc>
        <w:tc>
          <w:tcPr>
            <w:tcW w:w="1250" w:type="pct"/>
          </w:tcPr>
          <w:p w14:paraId="6C9D6E25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5AEA3FCC" w14:textId="77777777" w:rsidTr="0079673B">
        <w:trPr>
          <w:trHeight w:val="333"/>
        </w:trPr>
        <w:tc>
          <w:tcPr>
            <w:tcW w:w="1250" w:type="pct"/>
          </w:tcPr>
          <w:p w14:paraId="45AE84C1" w14:textId="2F237D2E" w:rsidR="00B34EBB" w:rsidRDefault="00B41440" w:rsidP="00877863">
            <w:pPr>
              <w:pStyle w:val="BodyText"/>
              <w:spacing w:after="60"/>
              <w:ind w:left="0"/>
            </w:pPr>
            <w:r>
              <w:t>1.00 HZ</w:t>
            </w:r>
          </w:p>
        </w:tc>
        <w:tc>
          <w:tcPr>
            <w:tcW w:w="1250" w:type="pct"/>
          </w:tcPr>
          <w:p w14:paraId="5327BADA" w14:textId="321596ED" w:rsidR="00B34EBB" w:rsidRDefault="00B41440" w:rsidP="00877863">
            <w:pPr>
              <w:pStyle w:val="BodyText"/>
              <w:spacing w:after="60"/>
              <w:ind w:left="0"/>
            </w:pPr>
            <w:r>
              <w:t>140.227478</w:t>
            </w:r>
          </w:p>
        </w:tc>
        <w:tc>
          <w:tcPr>
            <w:tcW w:w="1250" w:type="pct"/>
          </w:tcPr>
          <w:p w14:paraId="363815C3" w14:textId="014BD173" w:rsidR="00B34EBB" w:rsidRDefault="00B41440" w:rsidP="00877863">
            <w:pPr>
              <w:pStyle w:val="BodyText"/>
              <w:spacing w:after="60"/>
              <w:ind w:left="0"/>
            </w:pPr>
            <w:r>
              <w:t>-20.000000</w:t>
            </w:r>
          </w:p>
        </w:tc>
        <w:tc>
          <w:tcPr>
            <w:tcW w:w="1250" w:type="pct"/>
          </w:tcPr>
          <w:p w14:paraId="20A7A82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51B5C74" w14:textId="77777777" w:rsidTr="0079673B">
        <w:trPr>
          <w:trHeight w:val="346"/>
        </w:trPr>
        <w:tc>
          <w:tcPr>
            <w:tcW w:w="1250" w:type="pct"/>
          </w:tcPr>
          <w:p w14:paraId="679E6354" w14:textId="4152D5F6" w:rsidR="00B34EBB" w:rsidRDefault="00B41440" w:rsidP="00877863">
            <w:pPr>
              <w:pStyle w:val="BodyText"/>
              <w:spacing w:after="60"/>
              <w:ind w:left="0"/>
            </w:pPr>
            <w:r>
              <w:t>2.00 HZ</w:t>
            </w:r>
          </w:p>
        </w:tc>
        <w:tc>
          <w:tcPr>
            <w:tcW w:w="1250" w:type="pct"/>
          </w:tcPr>
          <w:p w14:paraId="42556EC6" w14:textId="21E7076D" w:rsidR="00B34EBB" w:rsidRDefault="00B41440" w:rsidP="00877863">
            <w:pPr>
              <w:pStyle w:val="BodyText"/>
              <w:spacing w:after="60"/>
              <w:ind w:left="0"/>
            </w:pPr>
            <w:r>
              <w:t>103.939972</w:t>
            </w:r>
          </w:p>
        </w:tc>
        <w:tc>
          <w:tcPr>
            <w:tcW w:w="1250" w:type="pct"/>
          </w:tcPr>
          <w:p w14:paraId="628772ED" w14:textId="371497E5" w:rsidR="00B34EBB" w:rsidRDefault="00B41440" w:rsidP="00877863">
            <w:pPr>
              <w:pStyle w:val="BodyText"/>
              <w:spacing w:after="60"/>
              <w:ind w:left="0"/>
            </w:pPr>
            <w:r>
              <w:t>-30.000000</w:t>
            </w:r>
          </w:p>
        </w:tc>
        <w:tc>
          <w:tcPr>
            <w:tcW w:w="1250" w:type="pct"/>
          </w:tcPr>
          <w:p w14:paraId="0150D58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05EAB6B7" w14:textId="77777777" w:rsidTr="0079673B">
        <w:trPr>
          <w:trHeight w:val="333"/>
        </w:trPr>
        <w:tc>
          <w:tcPr>
            <w:tcW w:w="1250" w:type="pct"/>
          </w:tcPr>
          <w:p w14:paraId="55B69686" w14:textId="1782EF38" w:rsidR="00B34EBB" w:rsidRDefault="00B41440" w:rsidP="00877863">
            <w:pPr>
              <w:pStyle w:val="BodyText"/>
              <w:spacing w:after="60"/>
              <w:ind w:left="0"/>
            </w:pPr>
            <w:r>
              <w:t>3.00 HZ</w:t>
            </w:r>
          </w:p>
        </w:tc>
        <w:tc>
          <w:tcPr>
            <w:tcW w:w="1250" w:type="pct"/>
          </w:tcPr>
          <w:p w14:paraId="58B9637D" w14:textId="04C1A143" w:rsidR="00B34EBB" w:rsidRDefault="00B41440" w:rsidP="00877863">
            <w:pPr>
              <w:pStyle w:val="BodyText"/>
              <w:spacing w:after="60"/>
              <w:ind w:left="0"/>
            </w:pPr>
            <w:r>
              <w:t>91.721733</w:t>
            </w:r>
          </w:p>
        </w:tc>
        <w:tc>
          <w:tcPr>
            <w:tcW w:w="1250" w:type="pct"/>
          </w:tcPr>
          <w:p w14:paraId="5B2A9B9C" w14:textId="1354320D" w:rsidR="00B34EBB" w:rsidRDefault="00B41440" w:rsidP="00877863">
            <w:pPr>
              <w:pStyle w:val="BodyText"/>
              <w:spacing w:after="60"/>
              <w:ind w:left="0"/>
            </w:pPr>
            <w:r>
              <w:t>-50.000000</w:t>
            </w:r>
          </w:p>
        </w:tc>
        <w:tc>
          <w:tcPr>
            <w:tcW w:w="1250" w:type="pct"/>
          </w:tcPr>
          <w:p w14:paraId="0CA08A6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7142E7E4" w14:textId="77777777" w:rsidTr="0079673B">
        <w:trPr>
          <w:trHeight w:val="333"/>
        </w:trPr>
        <w:tc>
          <w:tcPr>
            <w:tcW w:w="1250" w:type="pct"/>
          </w:tcPr>
          <w:p w14:paraId="1870326C" w14:textId="4323A2C4" w:rsidR="00B34EBB" w:rsidRDefault="00B41440" w:rsidP="00877863">
            <w:pPr>
              <w:pStyle w:val="BodyText"/>
              <w:spacing w:after="60"/>
              <w:ind w:left="0"/>
            </w:pPr>
            <w:r>
              <w:t>4.00 HZ</w:t>
            </w:r>
          </w:p>
        </w:tc>
        <w:tc>
          <w:tcPr>
            <w:tcW w:w="1250" w:type="pct"/>
          </w:tcPr>
          <w:p w14:paraId="234B0598" w14:textId="492801F5" w:rsidR="00B34EBB" w:rsidRDefault="00B41440" w:rsidP="00877863">
            <w:pPr>
              <w:pStyle w:val="BodyText"/>
              <w:spacing w:after="60"/>
              <w:ind w:left="0"/>
            </w:pPr>
            <w:r>
              <w:t>-103.205170</w:t>
            </w:r>
          </w:p>
        </w:tc>
        <w:tc>
          <w:tcPr>
            <w:tcW w:w="1250" w:type="pct"/>
          </w:tcPr>
          <w:p w14:paraId="10226014" w14:textId="72BF5C14" w:rsidR="00B34EBB" w:rsidRDefault="00B41440" w:rsidP="00877863">
            <w:pPr>
              <w:pStyle w:val="BodyText"/>
              <w:spacing w:after="60"/>
              <w:ind w:left="0"/>
            </w:pPr>
            <w:r>
              <w:t>-60.000000</w:t>
            </w:r>
          </w:p>
        </w:tc>
        <w:tc>
          <w:tcPr>
            <w:tcW w:w="1250" w:type="pct"/>
          </w:tcPr>
          <w:p w14:paraId="11CC9A2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5DC40C17" w14:textId="77777777" w:rsidTr="0079673B">
        <w:trPr>
          <w:trHeight w:val="346"/>
        </w:trPr>
        <w:tc>
          <w:tcPr>
            <w:tcW w:w="1250" w:type="pct"/>
          </w:tcPr>
          <w:p w14:paraId="2EC6FD3B" w14:textId="2B433343" w:rsidR="00B34EBB" w:rsidRDefault="00B41440" w:rsidP="00877863">
            <w:pPr>
              <w:pStyle w:val="BodyText"/>
              <w:spacing w:after="60"/>
              <w:ind w:left="0"/>
            </w:pPr>
            <w:r>
              <w:t>5.00 HZ</w:t>
            </w:r>
          </w:p>
        </w:tc>
        <w:tc>
          <w:tcPr>
            <w:tcW w:w="1250" w:type="pct"/>
          </w:tcPr>
          <w:p w14:paraId="22ED8D63" w14:textId="4C12682E" w:rsidR="00B34EBB" w:rsidRDefault="00B41440" w:rsidP="00877863">
            <w:pPr>
              <w:pStyle w:val="BodyText"/>
              <w:spacing w:after="60"/>
              <w:ind w:left="0"/>
            </w:pPr>
            <w:r>
              <w:t>-48.668022</w:t>
            </w:r>
          </w:p>
        </w:tc>
        <w:tc>
          <w:tcPr>
            <w:tcW w:w="1250" w:type="pct"/>
          </w:tcPr>
          <w:p w14:paraId="0E55D759" w14:textId="79339A8D" w:rsidR="00B34EBB" w:rsidRDefault="00B41440" w:rsidP="00877863">
            <w:pPr>
              <w:pStyle w:val="BodyText"/>
              <w:spacing w:after="60"/>
              <w:ind w:left="0"/>
            </w:pPr>
            <w:r>
              <w:t>-70.000000</w:t>
            </w:r>
          </w:p>
        </w:tc>
        <w:tc>
          <w:tcPr>
            <w:tcW w:w="1250" w:type="pct"/>
          </w:tcPr>
          <w:p w14:paraId="0E3336A5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4510B861" w14:textId="77777777" w:rsidR="00F873E9" w:rsidRDefault="00F873E9" w:rsidP="00B34EBB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h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Compression</w:t>
      </w:r>
    </w:p>
    <w:p w14:paraId="2D7E3BE7" w14:textId="77777777" w:rsidR="00B34EBB" w:rsidRPr="006770F5" w:rsidRDefault="00874B95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 w:rsidRPr="00B0384C">
        <w:rPr>
          <w:b/>
          <w:bCs/>
          <w:color w:val="000000" w:themeColor="text1"/>
          <w:u w:val="single"/>
        </w:rPr>
        <w:t>&lt;INSERT TABLE&gt;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069B165E" w14:textId="77777777" w:rsidTr="0079673B">
        <w:trPr>
          <w:trHeight w:val="628"/>
        </w:trPr>
        <w:tc>
          <w:tcPr>
            <w:tcW w:w="2336" w:type="dxa"/>
          </w:tcPr>
          <w:p w14:paraId="5ECCDE83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7481405F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1D8F7539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2390D729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61A71543" w14:textId="77777777" w:rsidTr="0079673B">
        <w:trPr>
          <w:trHeight w:val="333"/>
        </w:trPr>
        <w:tc>
          <w:tcPr>
            <w:tcW w:w="2336" w:type="dxa"/>
          </w:tcPr>
          <w:p w14:paraId="06B5B8CB" w14:textId="33232C00" w:rsidR="00B34EBB" w:rsidRDefault="00B41440" w:rsidP="00877863">
            <w:pPr>
              <w:pStyle w:val="BodyText"/>
              <w:spacing w:after="60"/>
              <w:ind w:left="0"/>
            </w:pPr>
            <w:r>
              <w:t>0.10 HZ</w:t>
            </w:r>
          </w:p>
        </w:tc>
        <w:tc>
          <w:tcPr>
            <w:tcW w:w="2337" w:type="dxa"/>
          </w:tcPr>
          <w:p w14:paraId="047EF068" w14:textId="56BE7792" w:rsidR="00B34EBB" w:rsidRDefault="00B41440" w:rsidP="00877863">
            <w:pPr>
              <w:pStyle w:val="BodyText"/>
              <w:spacing w:after="60"/>
              <w:ind w:left="0"/>
            </w:pPr>
            <w:r>
              <w:t>168.886536</w:t>
            </w:r>
          </w:p>
        </w:tc>
        <w:tc>
          <w:tcPr>
            <w:tcW w:w="2336" w:type="dxa"/>
          </w:tcPr>
          <w:p w14:paraId="14D98327" w14:textId="1ED6578D" w:rsidR="00B34EBB" w:rsidRDefault="00B41440" w:rsidP="00877863">
            <w:pPr>
              <w:pStyle w:val="BodyText"/>
              <w:spacing w:after="60"/>
              <w:ind w:left="0"/>
            </w:pPr>
            <w:r>
              <w:t>-5.000000</w:t>
            </w:r>
          </w:p>
        </w:tc>
        <w:tc>
          <w:tcPr>
            <w:tcW w:w="2337" w:type="dxa"/>
          </w:tcPr>
          <w:p w14:paraId="77891993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9E87F0B" w14:textId="77777777" w:rsidTr="0079673B">
        <w:trPr>
          <w:trHeight w:val="346"/>
        </w:trPr>
        <w:tc>
          <w:tcPr>
            <w:tcW w:w="2336" w:type="dxa"/>
          </w:tcPr>
          <w:p w14:paraId="61E784BA" w14:textId="25E3D64D" w:rsidR="00B34EBB" w:rsidRDefault="00B41440" w:rsidP="00877863">
            <w:pPr>
              <w:pStyle w:val="BodyText"/>
              <w:spacing w:after="60"/>
              <w:ind w:left="0"/>
            </w:pPr>
            <w:r>
              <w:t>0.50 HZ</w:t>
            </w:r>
          </w:p>
        </w:tc>
        <w:tc>
          <w:tcPr>
            <w:tcW w:w="2337" w:type="dxa"/>
          </w:tcPr>
          <w:p w14:paraId="09DBC82A" w14:textId="30A10C15" w:rsidR="00B34EBB" w:rsidRDefault="00B41440" w:rsidP="00877863">
            <w:pPr>
              <w:pStyle w:val="BodyText"/>
              <w:spacing w:after="60"/>
              <w:ind w:left="0"/>
            </w:pPr>
            <w:r>
              <w:t>-175.806808</w:t>
            </w:r>
          </w:p>
        </w:tc>
        <w:tc>
          <w:tcPr>
            <w:tcW w:w="2336" w:type="dxa"/>
          </w:tcPr>
          <w:p w14:paraId="4F9A98A5" w14:textId="2D595FBE" w:rsidR="00B34EBB" w:rsidRDefault="00B41440" w:rsidP="00877863">
            <w:pPr>
              <w:pStyle w:val="BodyText"/>
              <w:spacing w:after="60"/>
              <w:ind w:left="0"/>
            </w:pPr>
            <w:r>
              <w:t>-10.000000</w:t>
            </w:r>
          </w:p>
        </w:tc>
        <w:tc>
          <w:tcPr>
            <w:tcW w:w="2337" w:type="dxa"/>
          </w:tcPr>
          <w:p w14:paraId="78DEE44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7C31B8CD" w14:textId="77777777" w:rsidTr="0079673B">
        <w:trPr>
          <w:trHeight w:val="333"/>
        </w:trPr>
        <w:tc>
          <w:tcPr>
            <w:tcW w:w="2336" w:type="dxa"/>
          </w:tcPr>
          <w:p w14:paraId="075E773B" w14:textId="2FB5D9F8" w:rsidR="00B34EBB" w:rsidRDefault="00B41440" w:rsidP="00877863">
            <w:pPr>
              <w:pStyle w:val="BodyText"/>
              <w:spacing w:after="60"/>
              <w:ind w:left="0"/>
            </w:pPr>
            <w:r>
              <w:t>1.00 HZ</w:t>
            </w:r>
          </w:p>
        </w:tc>
        <w:tc>
          <w:tcPr>
            <w:tcW w:w="2337" w:type="dxa"/>
          </w:tcPr>
          <w:p w14:paraId="4E10C8AE" w14:textId="6E77BD35" w:rsidR="00B34EBB" w:rsidRDefault="00B41440" w:rsidP="00877863">
            <w:pPr>
              <w:pStyle w:val="BodyText"/>
              <w:spacing w:after="60"/>
              <w:ind w:left="0"/>
            </w:pPr>
            <w:r>
              <w:t>133.606522</w:t>
            </w:r>
          </w:p>
        </w:tc>
        <w:tc>
          <w:tcPr>
            <w:tcW w:w="2336" w:type="dxa"/>
          </w:tcPr>
          <w:p w14:paraId="74EFA887" w14:textId="7E2022E4" w:rsidR="00B34EBB" w:rsidRDefault="00B41440" w:rsidP="00877863">
            <w:pPr>
              <w:pStyle w:val="BodyText"/>
              <w:spacing w:after="60"/>
              <w:ind w:left="0"/>
            </w:pPr>
            <w:r>
              <w:t>-20.000000</w:t>
            </w:r>
          </w:p>
        </w:tc>
        <w:tc>
          <w:tcPr>
            <w:tcW w:w="2337" w:type="dxa"/>
          </w:tcPr>
          <w:p w14:paraId="292143C6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4F6CF070" w14:textId="77777777" w:rsidTr="0079673B">
        <w:trPr>
          <w:trHeight w:val="346"/>
        </w:trPr>
        <w:tc>
          <w:tcPr>
            <w:tcW w:w="2336" w:type="dxa"/>
          </w:tcPr>
          <w:p w14:paraId="1A8B8151" w14:textId="0D22F463" w:rsidR="00B34EBB" w:rsidRDefault="00B41440" w:rsidP="00877863">
            <w:pPr>
              <w:pStyle w:val="BodyText"/>
              <w:spacing w:after="60"/>
              <w:ind w:left="0"/>
            </w:pPr>
            <w:r>
              <w:t>2.00 HZ</w:t>
            </w:r>
          </w:p>
        </w:tc>
        <w:tc>
          <w:tcPr>
            <w:tcW w:w="2337" w:type="dxa"/>
          </w:tcPr>
          <w:p w14:paraId="74ECC92E" w14:textId="110639BB" w:rsidR="00B34EBB" w:rsidRDefault="00B41440" w:rsidP="00877863">
            <w:pPr>
              <w:pStyle w:val="BodyText"/>
              <w:spacing w:after="60"/>
              <w:ind w:left="0"/>
            </w:pPr>
            <w:r>
              <w:t>103.457962</w:t>
            </w:r>
          </w:p>
        </w:tc>
        <w:tc>
          <w:tcPr>
            <w:tcW w:w="2336" w:type="dxa"/>
          </w:tcPr>
          <w:p w14:paraId="3AEED1DD" w14:textId="36E18484" w:rsidR="00B34EBB" w:rsidRDefault="00B41440" w:rsidP="00877863">
            <w:pPr>
              <w:pStyle w:val="BodyText"/>
              <w:spacing w:after="60"/>
              <w:ind w:left="0"/>
            </w:pPr>
            <w:r>
              <w:t>-30.000000</w:t>
            </w:r>
          </w:p>
        </w:tc>
        <w:tc>
          <w:tcPr>
            <w:tcW w:w="2337" w:type="dxa"/>
          </w:tcPr>
          <w:p w14:paraId="76F5D15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3D7BEE55" w14:textId="77777777" w:rsidTr="0079673B">
        <w:trPr>
          <w:trHeight w:val="333"/>
        </w:trPr>
        <w:tc>
          <w:tcPr>
            <w:tcW w:w="2336" w:type="dxa"/>
          </w:tcPr>
          <w:p w14:paraId="2150E004" w14:textId="5D5B5FCD" w:rsidR="00B34EBB" w:rsidRDefault="00B41440" w:rsidP="00877863">
            <w:pPr>
              <w:pStyle w:val="BodyText"/>
              <w:spacing w:after="60"/>
              <w:ind w:left="0"/>
            </w:pPr>
            <w:r>
              <w:t>3.00 HZ</w:t>
            </w:r>
          </w:p>
        </w:tc>
        <w:tc>
          <w:tcPr>
            <w:tcW w:w="2337" w:type="dxa"/>
          </w:tcPr>
          <w:p w14:paraId="36AEBF70" w14:textId="6FB533B5" w:rsidR="00B34EBB" w:rsidRDefault="00B41440" w:rsidP="00877863">
            <w:pPr>
              <w:pStyle w:val="BodyText"/>
              <w:spacing w:after="60"/>
              <w:ind w:left="0"/>
            </w:pPr>
            <w:r>
              <w:t>106.158707</w:t>
            </w:r>
          </w:p>
        </w:tc>
        <w:tc>
          <w:tcPr>
            <w:tcW w:w="2336" w:type="dxa"/>
          </w:tcPr>
          <w:p w14:paraId="68F2F830" w14:textId="572D7CAF" w:rsidR="00B34EBB" w:rsidRDefault="00B41440" w:rsidP="00877863">
            <w:pPr>
              <w:pStyle w:val="BodyText"/>
              <w:spacing w:after="60"/>
              <w:ind w:left="0"/>
            </w:pPr>
            <w:r>
              <w:t>-50.000000</w:t>
            </w:r>
          </w:p>
        </w:tc>
        <w:tc>
          <w:tcPr>
            <w:tcW w:w="2337" w:type="dxa"/>
          </w:tcPr>
          <w:p w14:paraId="4C2834BC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262E0E2B" w14:textId="77777777" w:rsidTr="0079673B">
        <w:trPr>
          <w:trHeight w:val="333"/>
        </w:trPr>
        <w:tc>
          <w:tcPr>
            <w:tcW w:w="2336" w:type="dxa"/>
          </w:tcPr>
          <w:p w14:paraId="56730B25" w14:textId="60E43534" w:rsidR="00B34EBB" w:rsidRDefault="00B41440" w:rsidP="00877863">
            <w:pPr>
              <w:pStyle w:val="BodyText"/>
              <w:spacing w:after="60"/>
              <w:ind w:left="0"/>
            </w:pPr>
            <w:r>
              <w:t>4.00 HZ</w:t>
            </w:r>
          </w:p>
        </w:tc>
        <w:tc>
          <w:tcPr>
            <w:tcW w:w="2337" w:type="dxa"/>
          </w:tcPr>
          <w:p w14:paraId="167F633C" w14:textId="2138008F" w:rsidR="00B34EBB" w:rsidRDefault="00B41440" w:rsidP="00877863">
            <w:pPr>
              <w:pStyle w:val="BodyText"/>
              <w:spacing w:after="60"/>
              <w:ind w:left="0"/>
            </w:pPr>
            <w:r>
              <w:t>-104.091148</w:t>
            </w:r>
          </w:p>
        </w:tc>
        <w:tc>
          <w:tcPr>
            <w:tcW w:w="2336" w:type="dxa"/>
          </w:tcPr>
          <w:p w14:paraId="300EB1A4" w14:textId="2FC16F54" w:rsidR="00B34EBB" w:rsidRDefault="00B41440" w:rsidP="00877863">
            <w:pPr>
              <w:pStyle w:val="BodyText"/>
              <w:spacing w:after="60"/>
              <w:ind w:left="0"/>
            </w:pPr>
            <w:r>
              <w:t>-60.000000</w:t>
            </w:r>
          </w:p>
        </w:tc>
        <w:tc>
          <w:tcPr>
            <w:tcW w:w="2337" w:type="dxa"/>
          </w:tcPr>
          <w:p w14:paraId="3EC1A6F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50B90489" w14:textId="77777777" w:rsidTr="0079673B">
        <w:trPr>
          <w:trHeight w:val="346"/>
        </w:trPr>
        <w:tc>
          <w:tcPr>
            <w:tcW w:w="2336" w:type="dxa"/>
          </w:tcPr>
          <w:p w14:paraId="4FE25E50" w14:textId="1461311A" w:rsidR="00B34EBB" w:rsidRDefault="00B41440" w:rsidP="00877863">
            <w:pPr>
              <w:pStyle w:val="BodyText"/>
              <w:spacing w:after="60"/>
              <w:ind w:left="0"/>
            </w:pPr>
            <w:r>
              <w:t>5.00 HZ</w:t>
            </w:r>
          </w:p>
        </w:tc>
        <w:tc>
          <w:tcPr>
            <w:tcW w:w="2337" w:type="dxa"/>
          </w:tcPr>
          <w:p w14:paraId="3A4902F9" w14:textId="6332E8A1" w:rsidR="00B34EBB" w:rsidRDefault="00B41440" w:rsidP="00877863">
            <w:pPr>
              <w:pStyle w:val="BodyText"/>
              <w:spacing w:after="60"/>
              <w:ind w:left="0"/>
            </w:pPr>
            <w:r>
              <w:t>-110.248596</w:t>
            </w:r>
          </w:p>
        </w:tc>
        <w:tc>
          <w:tcPr>
            <w:tcW w:w="2336" w:type="dxa"/>
          </w:tcPr>
          <w:p w14:paraId="1E03D11E" w14:textId="33135549" w:rsidR="00B34EBB" w:rsidRDefault="00B41440" w:rsidP="00877863">
            <w:pPr>
              <w:pStyle w:val="BodyText"/>
              <w:spacing w:after="60"/>
              <w:ind w:left="0"/>
            </w:pPr>
            <w:r>
              <w:t>-70.000000</w:t>
            </w:r>
          </w:p>
        </w:tc>
        <w:tc>
          <w:tcPr>
            <w:tcW w:w="2337" w:type="dxa"/>
          </w:tcPr>
          <w:p w14:paraId="137A2A6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64EFDD2D" w14:textId="77777777" w:rsidR="00F873E9" w:rsidRPr="00D706C7" w:rsidRDefault="009752CE" w:rsidP="00B34EBB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</w:t>
      </w:r>
      <w:r w:rsidR="0066423B">
        <w:rPr>
          <w:b/>
          <w:bCs/>
          <w:sz w:val="22"/>
          <w:szCs w:val="22"/>
        </w:rPr>
        <w:t>9</w:t>
      </w:r>
      <w:r w:rsidR="005D7FCD" w:rsidRPr="00D706C7">
        <w:rPr>
          <w:b/>
          <w:bCs/>
          <w:sz w:val="22"/>
          <w:szCs w:val="22"/>
        </w:rPr>
        <w:t xml:space="preserve"> </w:t>
      </w:r>
      <w:r w:rsidR="00922DF2" w:rsidRPr="00D706C7">
        <w:rPr>
          <w:b/>
          <w:bCs/>
          <w:sz w:val="22"/>
          <w:szCs w:val="22"/>
        </w:rPr>
        <w:t>Holding Load Test</w:t>
      </w:r>
    </w:p>
    <w:p w14:paraId="6104E648" w14:textId="77777777" w:rsidR="005D7FCD" w:rsidRDefault="009752C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9</w:t>
      </w:r>
      <w:r>
        <w:rPr>
          <w:sz w:val="22"/>
          <w:szCs w:val="22"/>
        </w:rPr>
        <w:t>.1</w:t>
      </w:r>
      <w:r w:rsidR="00922DF2">
        <w:rPr>
          <w:sz w:val="22"/>
          <w:szCs w:val="22"/>
        </w:rPr>
        <w:t xml:space="preserve"> Brake OFF, LEMA </w:t>
      </w:r>
      <w:r w:rsidR="001C56AD">
        <w:rPr>
          <w:sz w:val="22"/>
          <w:szCs w:val="22"/>
        </w:rPr>
        <w:t>O</w:t>
      </w:r>
      <w:r w:rsidR="00922DF2">
        <w:rPr>
          <w:sz w:val="22"/>
          <w:szCs w:val="22"/>
        </w:rPr>
        <w:t xml:space="preserve">utput </w:t>
      </w:r>
      <w:r w:rsidR="001C56AD">
        <w:rPr>
          <w:sz w:val="22"/>
          <w:szCs w:val="22"/>
        </w:rPr>
        <w:t>L</w:t>
      </w:r>
      <w:r w:rsidR="00922DF2">
        <w:rPr>
          <w:sz w:val="22"/>
          <w:szCs w:val="22"/>
        </w:rPr>
        <w:t>ocked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32"/>
        <w:gridCol w:w="1845"/>
        <w:gridCol w:w="2178"/>
        <w:gridCol w:w="2700"/>
      </w:tblGrid>
      <w:tr w:rsidR="00901616" w14:paraId="3E097415" w14:textId="77777777" w:rsidTr="00901616">
        <w:trPr>
          <w:trHeight w:val="306"/>
        </w:trPr>
        <w:tc>
          <w:tcPr>
            <w:tcW w:w="2632" w:type="dxa"/>
          </w:tcPr>
          <w:p w14:paraId="14033751" w14:textId="77777777" w:rsidR="00901616" w:rsidRDefault="0090161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</w:p>
        </w:tc>
        <w:tc>
          <w:tcPr>
            <w:tcW w:w="1845" w:type="dxa"/>
          </w:tcPr>
          <w:p w14:paraId="5A6DEC20" w14:textId="77777777" w:rsidR="00901616" w:rsidRDefault="0090161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Output force,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2178" w:type="dxa"/>
          </w:tcPr>
          <w:p w14:paraId="46086F53" w14:textId="77777777" w:rsidR="00901616" w:rsidRDefault="0090161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force, Pass/Fail</w:t>
            </w:r>
          </w:p>
        </w:tc>
        <w:tc>
          <w:tcPr>
            <w:tcW w:w="2700" w:type="dxa"/>
          </w:tcPr>
          <w:p w14:paraId="4CA3ABFA" w14:textId="77777777" w:rsidR="00901616" w:rsidRDefault="0090161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Position feedback signals (all sensors) Pass/Fail</w:t>
            </w:r>
          </w:p>
        </w:tc>
      </w:tr>
      <w:tr w:rsidR="00901616" w14:paraId="3787DBF1" w14:textId="77777777" w:rsidTr="00901616">
        <w:trPr>
          <w:trHeight w:val="846"/>
        </w:trPr>
        <w:tc>
          <w:tcPr>
            <w:tcW w:w="2632" w:type="dxa"/>
          </w:tcPr>
          <w:p w14:paraId="0BB71071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1, </w:t>
            </w:r>
            <w:r w:rsidR="00162A8E">
              <w:rPr>
                <w:sz w:val="22"/>
                <w:szCs w:val="22"/>
              </w:rPr>
              <w:t xml:space="preserve">6.7.8.1.1 </w:t>
            </w:r>
            <w:r>
              <w:rPr>
                <w:sz w:val="22"/>
                <w:szCs w:val="22"/>
              </w:rPr>
              <w:t xml:space="preserve">step </w:t>
            </w:r>
            <w:proofErr w:type="spellStart"/>
            <w:r w:rsidR="00162A8E"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1845" w:type="dxa"/>
          </w:tcPr>
          <w:p w14:paraId="08FE651E" w14:textId="77777777" w:rsidR="00901616" w:rsidRDefault="00DF3BDA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FORCE</w:t>
            </w:r>
          </w:p>
        </w:tc>
        <w:tc>
          <w:tcPr>
            <w:tcW w:w="2178" w:type="dxa"/>
          </w:tcPr>
          <w:p w14:paraId="2279EDDE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2700" w:type="dxa"/>
          </w:tcPr>
          <w:p w14:paraId="3AA71971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55F36F68" w14:textId="77777777" w:rsidTr="00901616">
        <w:trPr>
          <w:trHeight w:val="647"/>
        </w:trPr>
        <w:tc>
          <w:tcPr>
            <w:tcW w:w="2632" w:type="dxa"/>
          </w:tcPr>
          <w:p w14:paraId="720D88DC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MCE 1</w:t>
            </w:r>
            <w:r w:rsidR="00162A8E">
              <w:rPr>
                <w:sz w:val="22"/>
                <w:szCs w:val="22"/>
              </w:rPr>
              <w:t xml:space="preserve">, </w:t>
            </w:r>
            <w:proofErr w:type="gramStart"/>
            <w:r w:rsidR="00162A8E">
              <w:rPr>
                <w:sz w:val="22"/>
                <w:szCs w:val="22"/>
              </w:rPr>
              <w:t xml:space="preserve">6.7.8.1.1 </w:t>
            </w:r>
            <w:r>
              <w:rPr>
                <w:sz w:val="22"/>
                <w:szCs w:val="22"/>
              </w:rPr>
              <w:t xml:space="preserve"> step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="00162A8E">
              <w:rPr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 xml:space="preserve">  - retract 0.2 in</w:t>
            </w:r>
          </w:p>
        </w:tc>
        <w:tc>
          <w:tcPr>
            <w:tcW w:w="1845" w:type="dxa"/>
          </w:tcPr>
          <w:p w14:paraId="0C4857BC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78" w:type="dxa"/>
          </w:tcPr>
          <w:p w14:paraId="4E5A8BDB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2700" w:type="dxa"/>
          </w:tcPr>
          <w:p w14:paraId="02B4321F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77465E25" w14:textId="77777777" w:rsidTr="00901616">
        <w:trPr>
          <w:trHeight w:val="846"/>
        </w:trPr>
        <w:tc>
          <w:tcPr>
            <w:tcW w:w="2632" w:type="dxa"/>
          </w:tcPr>
          <w:p w14:paraId="7705BFB3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</w:t>
            </w:r>
            <w:r w:rsidR="00162A8E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 step </w:t>
            </w:r>
            <w:proofErr w:type="spellStart"/>
            <w:r w:rsidR="00162A8E"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1845" w:type="dxa"/>
          </w:tcPr>
          <w:p w14:paraId="32981B7B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78" w:type="dxa"/>
          </w:tcPr>
          <w:p w14:paraId="1063156E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2700" w:type="dxa"/>
          </w:tcPr>
          <w:p w14:paraId="4439C4F9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499C8B8D" w14:textId="77777777" w:rsidTr="00901616">
        <w:trPr>
          <w:trHeight w:val="860"/>
        </w:trPr>
        <w:tc>
          <w:tcPr>
            <w:tcW w:w="2632" w:type="dxa"/>
          </w:tcPr>
          <w:p w14:paraId="61969B8A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</w:t>
            </w:r>
            <w:r w:rsidR="00162A8E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 step</w:t>
            </w:r>
            <w:r w:rsidR="00162A8E">
              <w:rPr>
                <w:sz w:val="22"/>
                <w:szCs w:val="22"/>
              </w:rPr>
              <w:t xml:space="preserve"> </w:t>
            </w:r>
            <w:proofErr w:type="gramStart"/>
            <w:r w:rsidR="00162A8E">
              <w:rPr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 xml:space="preserve">  -</w:t>
            </w:r>
            <w:proofErr w:type="gramEnd"/>
            <w:r>
              <w:rPr>
                <w:sz w:val="22"/>
                <w:szCs w:val="22"/>
              </w:rPr>
              <w:t xml:space="preserve"> retract 0.2 in</w:t>
            </w:r>
          </w:p>
        </w:tc>
        <w:tc>
          <w:tcPr>
            <w:tcW w:w="1845" w:type="dxa"/>
          </w:tcPr>
          <w:p w14:paraId="69D9DEC3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78" w:type="dxa"/>
          </w:tcPr>
          <w:p w14:paraId="6643D2AD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2700" w:type="dxa"/>
          </w:tcPr>
          <w:p w14:paraId="52F63002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16BB6A00" w14:textId="77777777" w:rsidTr="00901616">
        <w:trPr>
          <w:trHeight w:val="846"/>
        </w:trPr>
        <w:tc>
          <w:tcPr>
            <w:tcW w:w="2632" w:type="dxa"/>
          </w:tcPr>
          <w:p w14:paraId="15A27D5D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 xml:space="preserve">3  </w:t>
            </w:r>
            <w:r w:rsidR="00162A8E">
              <w:rPr>
                <w:sz w:val="22"/>
                <w:szCs w:val="22"/>
              </w:rPr>
              <w:t>m</w:t>
            </w:r>
            <w:proofErr w:type="gramEnd"/>
            <w:r>
              <w:rPr>
                <w:sz w:val="22"/>
                <w:szCs w:val="22"/>
              </w:rPr>
              <w:t xml:space="preserve"> step </w:t>
            </w:r>
            <w:proofErr w:type="spellStart"/>
            <w:r w:rsidR="00162A8E"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1845" w:type="dxa"/>
          </w:tcPr>
          <w:p w14:paraId="15B003CC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78" w:type="dxa"/>
          </w:tcPr>
          <w:p w14:paraId="1C8E66A1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2700" w:type="dxa"/>
          </w:tcPr>
          <w:p w14:paraId="1E03E6D6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3B649368" w14:textId="77777777" w:rsidTr="00901616">
        <w:trPr>
          <w:trHeight w:val="846"/>
        </w:trPr>
        <w:tc>
          <w:tcPr>
            <w:tcW w:w="2632" w:type="dxa"/>
          </w:tcPr>
          <w:p w14:paraId="2EDE35B4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 xml:space="preserve">3  </w:t>
            </w:r>
            <w:r w:rsidR="00162A8E">
              <w:rPr>
                <w:sz w:val="22"/>
                <w:szCs w:val="22"/>
              </w:rPr>
              <w:t>m</w:t>
            </w:r>
            <w:proofErr w:type="gramEnd"/>
            <w:r>
              <w:rPr>
                <w:sz w:val="22"/>
                <w:szCs w:val="22"/>
              </w:rPr>
              <w:t xml:space="preserve"> step </w:t>
            </w:r>
            <w:r w:rsidR="00162A8E">
              <w:rPr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 xml:space="preserve">  - retract 0.2 in</w:t>
            </w:r>
          </w:p>
        </w:tc>
        <w:tc>
          <w:tcPr>
            <w:tcW w:w="1845" w:type="dxa"/>
          </w:tcPr>
          <w:p w14:paraId="1DBEFA9B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78" w:type="dxa"/>
          </w:tcPr>
          <w:p w14:paraId="42A0D956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2700" w:type="dxa"/>
          </w:tcPr>
          <w:p w14:paraId="2FBE8798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1C77D7AC" w14:textId="77777777" w:rsidR="005D7FCD" w:rsidRPr="00D706C7" w:rsidRDefault="005D7FCD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</w:p>
    <w:p w14:paraId="3C99A1A0" w14:textId="77777777" w:rsidR="001C56AD" w:rsidRPr="00D706C7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</w:t>
      </w:r>
      <w:r w:rsidR="0066423B">
        <w:rPr>
          <w:b/>
          <w:bCs/>
          <w:sz w:val="22"/>
          <w:szCs w:val="22"/>
        </w:rPr>
        <w:t>9</w:t>
      </w:r>
      <w:r>
        <w:rPr>
          <w:b/>
          <w:bCs/>
          <w:sz w:val="22"/>
          <w:szCs w:val="22"/>
        </w:rPr>
        <w:t>.2</w:t>
      </w:r>
      <w:r w:rsidR="001C56AD" w:rsidRPr="00D706C7">
        <w:rPr>
          <w:b/>
          <w:bCs/>
          <w:sz w:val="22"/>
          <w:szCs w:val="22"/>
        </w:rPr>
        <w:t xml:space="preserve"> Brake ON, LEMA Output Free</w:t>
      </w:r>
    </w:p>
    <w:p w14:paraId="6CDA3D2E" w14:textId="77777777" w:rsidR="001C56AD" w:rsidRDefault="001C56AD" w:rsidP="001C56AD">
      <w:pPr>
        <w:pStyle w:val="BodyText"/>
        <w:spacing w:after="60"/>
        <w:ind w:left="0"/>
        <w:rPr>
          <w:sz w:val="22"/>
          <w:szCs w:val="22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397"/>
        <w:gridCol w:w="2694"/>
        <w:gridCol w:w="3259"/>
      </w:tblGrid>
      <w:tr w:rsidR="001C56AD" w14:paraId="1E3283DE" w14:textId="77777777" w:rsidTr="00901616">
        <w:trPr>
          <w:trHeight w:val="575"/>
        </w:trPr>
        <w:tc>
          <w:tcPr>
            <w:tcW w:w="3397" w:type="dxa"/>
          </w:tcPr>
          <w:p w14:paraId="0B6A078C" w14:textId="77777777" w:rsidR="001C56AD" w:rsidRDefault="001C56AD" w:rsidP="006148A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</w:p>
        </w:tc>
        <w:tc>
          <w:tcPr>
            <w:tcW w:w="2694" w:type="dxa"/>
          </w:tcPr>
          <w:p w14:paraId="7DB046D2" w14:textId="77777777" w:rsidR="001C56AD" w:rsidRDefault="00041D6A" w:rsidP="006148A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12.6 Amps</w:t>
            </w:r>
            <w:r w:rsidR="001C56AD">
              <w:rPr>
                <w:sz w:val="22"/>
                <w:szCs w:val="22"/>
              </w:rPr>
              <w:t xml:space="preserve"> for 3-5 sec</w:t>
            </w:r>
          </w:p>
        </w:tc>
        <w:tc>
          <w:tcPr>
            <w:tcW w:w="3259" w:type="dxa"/>
          </w:tcPr>
          <w:p w14:paraId="6E99D2A2" w14:textId="77777777" w:rsidR="001C56AD" w:rsidRDefault="001C56AD" w:rsidP="006148A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Position feedback signals (all sensors)</w:t>
            </w:r>
          </w:p>
        </w:tc>
      </w:tr>
      <w:tr w:rsidR="00901616" w14:paraId="0D719C64" w14:textId="77777777" w:rsidTr="00901616">
        <w:tc>
          <w:tcPr>
            <w:tcW w:w="3397" w:type="dxa"/>
          </w:tcPr>
          <w:p w14:paraId="12F9AE99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1, 6.7.8.2.1 step I – extend 0.2 in</w:t>
            </w:r>
          </w:p>
        </w:tc>
        <w:tc>
          <w:tcPr>
            <w:tcW w:w="2694" w:type="dxa"/>
          </w:tcPr>
          <w:p w14:paraId="0FABD9FC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4ED64714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414B7EBC" w14:textId="77777777" w:rsidTr="00901616">
        <w:tc>
          <w:tcPr>
            <w:tcW w:w="3397" w:type="dxa"/>
          </w:tcPr>
          <w:p w14:paraId="5A895ECD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1, 6.7.8.2.1 step </w:t>
            </w:r>
            <w:proofErr w:type="gramStart"/>
            <w:r>
              <w:rPr>
                <w:sz w:val="22"/>
                <w:szCs w:val="22"/>
              </w:rPr>
              <w:t>k  -</w:t>
            </w:r>
            <w:proofErr w:type="gramEnd"/>
            <w:r>
              <w:rPr>
                <w:sz w:val="22"/>
                <w:szCs w:val="22"/>
              </w:rPr>
              <w:t xml:space="preserve"> retract 0.2 in</w:t>
            </w:r>
          </w:p>
        </w:tc>
        <w:tc>
          <w:tcPr>
            <w:tcW w:w="2694" w:type="dxa"/>
          </w:tcPr>
          <w:p w14:paraId="6306BA55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1427433F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49FC4C3A" w14:textId="77777777" w:rsidTr="00901616">
        <w:tc>
          <w:tcPr>
            <w:tcW w:w="3397" w:type="dxa"/>
          </w:tcPr>
          <w:p w14:paraId="0849CAA4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6.7.8.2.2 6.7.8.2.3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2694" w:type="dxa"/>
          </w:tcPr>
          <w:p w14:paraId="11EFAEFA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3318658B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1D48F68F" w14:textId="77777777" w:rsidTr="00901616">
        <w:tc>
          <w:tcPr>
            <w:tcW w:w="3397" w:type="dxa"/>
          </w:tcPr>
          <w:p w14:paraId="6F0538E4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m step </w:t>
            </w:r>
            <w:proofErr w:type="gramStart"/>
            <w:r>
              <w:rPr>
                <w:sz w:val="22"/>
                <w:szCs w:val="22"/>
              </w:rPr>
              <w:t>k  -</w:t>
            </w:r>
            <w:proofErr w:type="gramEnd"/>
            <w:r>
              <w:rPr>
                <w:sz w:val="22"/>
                <w:szCs w:val="22"/>
              </w:rPr>
              <w:t xml:space="preserve"> retract 0.2 in</w:t>
            </w:r>
          </w:p>
        </w:tc>
        <w:tc>
          <w:tcPr>
            <w:tcW w:w="2694" w:type="dxa"/>
          </w:tcPr>
          <w:p w14:paraId="36646B47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457464B9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415CE8F4" w14:textId="77777777" w:rsidTr="00901616">
        <w:tc>
          <w:tcPr>
            <w:tcW w:w="3397" w:type="dxa"/>
          </w:tcPr>
          <w:p w14:paraId="13278E44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>3  m</w:t>
            </w:r>
            <w:proofErr w:type="gramEnd"/>
            <w:r>
              <w:rPr>
                <w:sz w:val="22"/>
                <w:szCs w:val="22"/>
              </w:rPr>
              <w:t xml:space="preserve">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>– extend 0.2 in</w:t>
            </w:r>
          </w:p>
        </w:tc>
        <w:tc>
          <w:tcPr>
            <w:tcW w:w="2694" w:type="dxa"/>
          </w:tcPr>
          <w:p w14:paraId="6F8970A9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06B3F8D0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5CC0DA7D" w14:textId="77777777" w:rsidTr="00901616">
        <w:tc>
          <w:tcPr>
            <w:tcW w:w="3397" w:type="dxa"/>
          </w:tcPr>
          <w:p w14:paraId="2461A49F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>3  m</w:t>
            </w:r>
            <w:proofErr w:type="gramEnd"/>
            <w:r>
              <w:rPr>
                <w:sz w:val="22"/>
                <w:szCs w:val="22"/>
              </w:rPr>
              <w:t xml:space="preserve"> step k  - retract 0.2 in</w:t>
            </w:r>
          </w:p>
        </w:tc>
        <w:tc>
          <w:tcPr>
            <w:tcW w:w="2694" w:type="dxa"/>
          </w:tcPr>
          <w:p w14:paraId="50F52248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6730F8AC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6D8ADED9" w14:textId="77777777" w:rsidR="005D7FCD" w:rsidRDefault="005D7FCD" w:rsidP="00F858AC">
      <w:pPr>
        <w:pStyle w:val="BodyText"/>
        <w:spacing w:after="60"/>
        <w:ind w:left="0"/>
        <w:rPr>
          <w:sz w:val="22"/>
          <w:szCs w:val="22"/>
        </w:rPr>
      </w:pPr>
    </w:p>
    <w:p w14:paraId="03942B30" w14:textId="77777777" w:rsidR="00A72549" w:rsidRPr="00D706C7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</w:t>
      </w:r>
      <w:r w:rsidR="0066423B">
        <w:rPr>
          <w:b/>
          <w:bCs/>
          <w:sz w:val="22"/>
          <w:szCs w:val="22"/>
        </w:rPr>
        <w:t>9</w:t>
      </w:r>
      <w:r>
        <w:rPr>
          <w:b/>
          <w:bCs/>
          <w:sz w:val="22"/>
          <w:szCs w:val="22"/>
        </w:rPr>
        <w:t>.3</w:t>
      </w:r>
      <w:r w:rsidR="00A72549" w:rsidRPr="00D706C7">
        <w:rPr>
          <w:b/>
          <w:bCs/>
          <w:sz w:val="22"/>
          <w:szCs w:val="22"/>
        </w:rPr>
        <w:t xml:space="preserve"> Brake Release test</w:t>
      </w:r>
    </w:p>
    <w:p w14:paraId="664989C1" w14:textId="77777777" w:rsidR="00A72549" w:rsidRPr="006770F5" w:rsidRDefault="00A72549" w:rsidP="00A72549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162A8E">
        <w:rPr>
          <w:b/>
          <w:bCs/>
          <w:szCs w:val="20"/>
          <w:u w:val="single"/>
        </w:rPr>
        <w:t>d</w:t>
      </w:r>
      <w:r>
        <w:rPr>
          <w:b/>
          <w:bCs/>
          <w:szCs w:val="20"/>
          <w:u w:val="single"/>
        </w:rPr>
        <w:t xml:space="preserve"> – </w:t>
      </w:r>
      <w:r w:rsidRPr="00F05E55">
        <w:rPr>
          <w:szCs w:val="20"/>
          <w:u w:val="single"/>
        </w:rPr>
        <w:t>LEMA reaches commanded 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2549" w14:paraId="77CA0EFC" w14:textId="77777777" w:rsidTr="00DC3511">
        <w:tc>
          <w:tcPr>
            <w:tcW w:w="4675" w:type="dxa"/>
          </w:tcPr>
          <w:p w14:paraId="2E36AF98" w14:textId="77777777" w:rsidR="00A72549" w:rsidRPr="003B2DF7" w:rsidRDefault="00A72549" w:rsidP="00DC351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4675" w:type="dxa"/>
          </w:tcPr>
          <w:p w14:paraId="02FB2513" w14:textId="77777777" w:rsidR="00A72549" w:rsidRPr="003B2DF7" w:rsidRDefault="00A72549" w:rsidP="0090161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  <w:r w:rsidR="00901616">
              <w:rPr>
                <w:szCs w:val="20"/>
              </w:rPr>
              <w:t>/</w:t>
            </w:r>
            <w:r>
              <w:rPr>
                <w:szCs w:val="20"/>
              </w:rPr>
              <w:t>Fail</w:t>
            </w:r>
          </w:p>
        </w:tc>
      </w:tr>
      <w:tr w:rsidR="00901616" w14:paraId="68860E71" w14:textId="77777777" w:rsidTr="00DC3511">
        <w:tc>
          <w:tcPr>
            <w:tcW w:w="4675" w:type="dxa"/>
          </w:tcPr>
          <w:p w14:paraId="1DADC586" w14:textId="77777777" w:rsidR="00901616" w:rsidRDefault="00901616" w:rsidP="0090161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MCE1 /Motor 1</w:t>
            </w:r>
          </w:p>
        </w:tc>
        <w:tc>
          <w:tcPr>
            <w:tcW w:w="4675" w:type="dxa"/>
          </w:tcPr>
          <w:p w14:paraId="2E7F6658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5ABF414C" w14:textId="77777777" w:rsidTr="00DC3511">
        <w:tc>
          <w:tcPr>
            <w:tcW w:w="4675" w:type="dxa"/>
          </w:tcPr>
          <w:p w14:paraId="79E4E209" w14:textId="77777777" w:rsidR="00901616" w:rsidRDefault="00901616" w:rsidP="0090161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/Motor 2</w:t>
            </w:r>
          </w:p>
        </w:tc>
        <w:tc>
          <w:tcPr>
            <w:tcW w:w="4675" w:type="dxa"/>
          </w:tcPr>
          <w:p w14:paraId="5CC05D11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7638DE91" w14:textId="77777777" w:rsidR="00A72549" w:rsidRDefault="00A72549" w:rsidP="00A72549">
      <w:pPr>
        <w:pStyle w:val="BodyText"/>
        <w:spacing w:after="60"/>
        <w:ind w:left="0"/>
        <w:rPr>
          <w:b/>
          <w:bCs/>
          <w:szCs w:val="20"/>
        </w:rPr>
      </w:pPr>
    </w:p>
    <w:p w14:paraId="7EBF5855" w14:textId="77777777" w:rsidR="00A72549" w:rsidRDefault="00A72549" w:rsidP="00F858AC">
      <w:pPr>
        <w:pStyle w:val="BodyText"/>
        <w:spacing w:after="60"/>
        <w:ind w:left="0"/>
        <w:rPr>
          <w:sz w:val="22"/>
          <w:szCs w:val="22"/>
        </w:rPr>
      </w:pPr>
    </w:p>
    <w:p w14:paraId="0DACB83B" w14:textId="77777777" w:rsidR="00A72549" w:rsidRDefault="00A72549" w:rsidP="00F858AC">
      <w:pPr>
        <w:pStyle w:val="BodyText"/>
        <w:spacing w:after="60"/>
        <w:ind w:left="0"/>
        <w:rPr>
          <w:sz w:val="22"/>
          <w:szCs w:val="22"/>
        </w:rPr>
      </w:pPr>
    </w:p>
    <w:p w14:paraId="362472F2" w14:textId="77777777" w:rsidR="005D7FCD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10</w:t>
      </w:r>
      <w:r w:rsidR="00D51636">
        <w:rPr>
          <w:sz w:val="22"/>
          <w:szCs w:val="22"/>
        </w:rPr>
        <w:t xml:space="preserve"> </w:t>
      </w:r>
      <w:r w:rsidR="00D51636" w:rsidRPr="00D001B8">
        <w:rPr>
          <w:b/>
          <w:bCs/>
          <w:sz w:val="22"/>
          <w:szCs w:val="22"/>
        </w:rPr>
        <w:t>Backlash</w:t>
      </w:r>
    </w:p>
    <w:p w14:paraId="2F5A7AA4" w14:textId="77777777" w:rsidR="00D51636" w:rsidRPr="00D706C7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10</w:t>
      </w:r>
      <w:r>
        <w:rPr>
          <w:sz w:val="22"/>
          <w:szCs w:val="22"/>
        </w:rPr>
        <w:t>.1</w:t>
      </w:r>
      <w:r w:rsidR="00D706C7">
        <w:rPr>
          <w:sz w:val="22"/>
          <w:szCs w:val="22"/>
        </w:rPr>
        <w:t xml:space="preserve"> </w:t>
      </w:r>
      <w:r w:rsidR="00D706C7" w:rsidRPr="00D706C7">
        <w:rPr>
          <w:b/>
          <w:bCs/>
          <w:sz w:val="22"/>
          <w:szCs w:val="22"/>
        </w:rPr>
        <w:t>Simplex Brake 1 – ON; Duplex brake 2 – OFF</w:t>
      </w:r>
    </w:p>
    <w:p w14:paraId="3D1FBF6B" w14:textId="77777777" w:rsidR="00D706C7" w:rsidRDefault="00D706C7" w:rsidP="00F858AC">
      <w:pPr>
        <w:pStyle w:val="BodyText"/>
        <w:spacing w:after="60"/>
        <w:ind w:left="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1636" w14:paraId="7823A20D" w14:textId="77777777" w:rsidTr="00C14215">
        <w:tc>
          <w:tcPr>
            <w:tcW w:w="3116" w:type="dxa"/>
          </w:tcPr>
          <w:p w14:paraId="05FF3D8C" w14:textId="77777777" w:rsidR="00D51636" w:rsidRDefault="00D51636" w:rsidP="00C1421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Load (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117" w:type="dxa"/>
          </w:tcPr>
          <w:p w14:paraId="2BE8D6E3" w14:textId="77777777" w:rsidR="00D51636" w:rsidRDefault="00C07512" w:rsidP="00C1421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Backlash</w:t>
            </w:r>
            <w:r w:rsidR="00D51636">
              <w:rPr>
                <w:sz w:val="22"/>
                <w:szCs w:val="22"/>
              </w:rPr>
              <w:t xml:space="preserve"> (ins)</w:t>
            </w:r>
          </w:p>
        </w:tc>
        <w:tc>
          <w:tcPr>
            <w:tcW w:w="3117" w:type="dxa"/>
          </w:tcPr>
          <w:p w14:paraId="1E8890B1" w14:textId="77777777" w:rsidR="00D51636" w:rsidRDefault="00D51636" w:rsidP="00C1421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Pass/Fail </w:t>
            </w:r>
          </w:p>
        </w:tc>
      </w:tr>
      <w:tr w:rsidR="00901616" w14:paraId="06444281" w14:textId="77777777" w:rsidTr="00C14215">
        <w:tc>
          <w:tcPr>
            <w:tcW w:w="3116" w:type="dxa"/>
          </w:tcPr>
          <w:p w14:paraId="0A0CBF11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04AEE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 +/- 100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(motor 2 and motor 3 ZERO position)</w:t>
            </w:r>
          </w:p>
        </w:tc>
        <w:tc>
          <w:tcPr>
            <w:tcW w:w="3117" w:type="dxa"/>
          </w:tcPr>
          <w:p w14:paraId="260AA9D9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D0B50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0222A5EE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7437D896" w14:textId="77777777" w:rsidTr="00C14215">
        <w:tc>
          <w:tcPr>
            <w:tcW w:w="3116" w:type="dxa"/>
          </w:tcPr>
          <w:p w14:paraId="03B7F455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04AEE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, Total backlash</w:t>
            </w:r>
          </w:p>
        </w:tc>
        <w:tc>
          <w:tcPr>
            <w:tcW w:w="3117" w:type="dxa"/>
          </w:tcPr>
          <w:p w14:paraId="43252474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D0B50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02F460F2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0ED93F92" w14:textId="77777777" w:rsidTr="00C14215">
        <w:tc>
          <w:tcPr>
            <w:tcW w:w="3116" w:type="dxa"/>
          </w:tcPr>
          <w:p w14:paraId="1D7CE6EF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04AEE">
              <w:rPr>
                <w:sz w:val="22"/>
                <w:szCs w:val="22"/>
              </w:rPr>
              <w:t xml:space="preserve">f </w:t>
            </w:r>
            <w:r>
              <w:rPr>
                <w:sz w:val="22"/>
                <w:szCs w:val="22"/>
              </w:rPr>
              <w:t xml:space="preserve">322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 followed by 322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compression</w:t>
            </w:r>
          </w:p>
        </w:tc>
        <w:tc>
          <w:tcPr>
            <w:tcW w:w="3117" w:type="dxa"/>
          </w:tcPr>
          <w:p w14:paraId="5BB433B7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D0B50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2B30EBF7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3B6F26A7" w14:textId="77777777" w:rsidTr="00C14215">
        <w:tc>
          <w:tcPr>
            <w:tcW w:w="3116" w:type="dxa"/>
          </w:tcPr>
          <w:p w14:paraId="3F68798A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channels feedback signals (Motor 1, Motor 2, Motor 3, M1, M2 and M3 remain within allowable limits</w:t>
            </w:r>
          </w:p>
        </w:tc>
        <w:tc>
          <w:tcPr>
            <w:tcW w:w="3117" w:type="dxa"/>
          </w:tcPr>
          <w:p w14:paraId="260B7123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D0B50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20000291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322AB46D" w14:textId="77777777" w:rsidR="00D51636" w:rsidRDefault="00D51636" w:rsidP="00D51636">
      <w:pPr>
        <w:pStyle w:val="BodyText"/>
        <w:spacing w:after="60"/>
        <w:ind w:left="0"/>
        <w:rPr>
          <w:sz w:val="22"/>
          <w:szCs w:val="22"/>
        </w:rPr>
      </w:pPr>
    </w:p>
    <w:p w14:paraId="2B5898AF" w14:textId="77777777" w:rsidR="00D51636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10</w:t>
      </w:r>
      <w:r>
        <w:rPr>
          <w:sz w:val="22"/>
          <w:szCs w:val="22"/>
        </w:rPr>
        <w:t>.2</w:t>
      </w:r>
      <w:r w:rsidR="00D706C7">
        <w:rPr>
          <w:sz w:val="22"/>
          <w:szCs w:val="22"/>
        </w:rPr>
        <w:t xml:space="preserve"> </w:t>
      </w:r>
      <w:r w:rsidR="00D706C7" w:rsidRPr="00D706C7">
        <w:rPr>
          <w:b/>
          <w:bCs/>
          <w:sz w:val="22"/>
          <w:szCs w:val="22"/>
        </w:rPr>
        <w:t xml:space="preserve">Simplex Brake </w:t>
      </w:r>
      <w:r w:rsidR="00FC578B">
        <w:rPr>
          <w:b/>
          <w:bCs/>
          <w:sz w:val="22"/>
          <w:szCs w:val="22"/>
        </w:rPr>
        <w:t>1</w:t>
      </w:r>
      <w:r w:rsidR="00D706C7" w:rsidRPr="00D706C7">
        <w:rPr>
          <w:b/>
          <w:bCs/>
          <w:sz w:val="22"/>
          <w:szCs w:val="22"/>
        </w:rPr>
        <w:t xml:space="preserve"> – OFF; Duplex Brake 2 – ON</w:t>
      </w:r>
    </w:p>
    <w:p w14:paraId="00E63850" w14:textId="77777777" w:rsidR="00C07512" w:rsidRDefault="00C07512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7512" w14:paraId="7E723B4A" w14:textId="77777777" w:rsidTr="00042141">
        <w:tc>
          <w:tcPr>
            <w:tcW w:w="3116" w:type="dxa"/>
          </w:tcPr>
          <w:p w14:paraId="1B0AF429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 (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117" w:type="dxa"/>
          </w:tcPr>
          <w:p w14:paraId="0E458AFC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Backlash (ins)</w:t>
            </w:r>
          </w:p>
        </w:tc>
        <w:tc>
          <w:tcPr>
            <w:tcW w:w="3117" w:type="dxa"/>
          </w:tcPr>
          <w:p w14:paraId="1CF1AC78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Pass/Fail </w:t>
            </w:r>
          </w:p>
        </w:tc>
      </w:tr>
      <w:tr w:rsidR="00901616" w14:paraId="2690587D" w14:textId="77777777" w:rsidTr="00042141">
        <w:tc>
          <w:tcPr>
            <w:tcW w:w="3116" w:type="dxa"/>
          </w:tcPr>
          <w:p w14:paraId="7F597735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04AEE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 +/- 100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(motor 1 holding ZERO position)</w:t>
            </w:r>
          </w:p>
        </w:tc>
        <w:tc>
          <w:tcPr>
            <w:tcW w:w="3117" w:type="dxa"/>
          </w:tcPr>
          <w:p w14:paraId="263F3573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61F246BB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0B06C51E" w14:textId="77777777" w:rsidTr="00042141">
        <w:tc>
          <w:tcPr>
            <w:tcW w:w="3116" w:type="dxa"/>
          </w:tcPr>
          <w:p w14:paraId="0A9F841D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62A8E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, Total backlash</w:t>
            </w:r>
          </w:p>
        </w:tc>
        <w:tc>
          <w:tcPr>
            <w:tcW w:w="3117" w:type="dxa"/>
          </w:tcPr>
          <w:p w14:paraId="249BF1B4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EA35F7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0D943D77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10251B0A" w14:textId="77777777" w:rsidTr="00042141">
        <w:tc>
          <w:tcPr>
            <w:tcW w:w="3116" w:type="dxa"/>
          </w:tcPr>
          <w:p w14:paraId="1DC4BCEF" w14:textId="77777777" w:rsidR="00901616" w:rsidRDefault="00104AEE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Step f</w:t>
            </w:r>
            <w:r w:rsidR="00C128FF">
              <w:rPr>
                <w:sz w:val="22"/>
                <w:szCs w:val="22"/>
              </w:rPr>
              <w:t xml:space="preserve">, </w:t>
            </w:r>
            <w:r w:rsidR="00901616">
              <w:rPr>
                <w:sz w:val="22"/>
                <w:szCs w:val="22"/>
              </w:rPr>
              <w:t xml:space="preserve">322 </w:t>
            </w:r>
            <w:proofErr w:type="spellStart"/>
            <w:r w:rsidR="00901616">
              <w:rPr>
                <w:sz w:val="22"/>
                <w:szCs w:val="22"/>
              </w:rPr>
              <w:t>lbf</w:t>
            </w:r>
            <w:proofErr w:type="spellEnd"/>
            <w:r w:rsidR="00901616">
              <w:rPr>
                <w:sz w:val="22"/>
                <w:szCs w:val="22"/>
              </w:rPr>
              <w:t xml:space="preserve"> tension followed by 322 </w:t>
            </w:r>
            <w:proofErr w:type="spellStart"/>
            <w:r w:rsidR="00901616">
              <w:rPr>
                <w:sz w:val="22"/>
                <w:szCs w:val="22"/>
              </w:rPr>
              <w:t>lbf</w:t>
            </w:r>
            <w:proofErr w:type="spellEnd"/>
            <w:r w:rsidR="00901616">
              <w:rPr>
                <w:sz w:val="22"/>
                <w:szCs w:val="22"/>
              </w:rPr>
              <w:t xml:space="preserve"> compression</w:t>
            </w:r>
          </w:p>
        </w:tc>
        <w:tc>
          <w:tcPr>
            <w:tcW w:w="3117" w:type="dxa"/>
          </w:tcPr>
          <w:p w14:paraId="1F90D6AC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EA35F7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128840A8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5C1ABCE4" w14:textId="77777777" w:rsidTr="00042141">
        <w:tc>
          <w:tcPr>
            <w:tcW w:w="3116" w:type="dxa"/>
          </w:tcPr>
          <w:p w14:paraId="7A8B1656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channels feedback signals (Motor 1, Motor 2, Motor 3, M1, M2 and M3 remain within allowable limits</w:t>
            </w:r>
          </w:p>
        </w:tc>
        <w:tc>
          <w:tcPr>
            <w:tcW w:w="3117" w:type="dxa"/>
          </w:tcPr>
          <w:p w14:paraId="44E4DAED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EA35F7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1AAF8F57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08CD7131" w14:textId="77777777" w:rsidR="00C07512" w:rsidRDefault="00C07512" w:rsidP="00F858AC">
      <w:pPr>
        <w:pStyle w:val="BodyText"/>
        <w:spacing w:after="60"/>
        <w:ind w:left="0"/>
        <w:rPr>
          <w:sz w:val="22"/>
          <w:szCs w:val="22"/>
        </w:rPr>
      </w:pPr>
    </w:p>
    <w:p w14:paraId="4C7C09AA" w14:textId="77777777" w:rsidR="00C07512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10</w:t>
      </w:r>
      <w:r>
        <w:rPr>
          <w:sz w:val="22"/>
          <w:szCs w:val="22"/>
        </w:rPr>
        <w:t>.3</w:t>
      </w:r>
      <w:r w:rsidR="00C07512">
        <w:rPr>
          <w:sz w:val="22"/>
          <w:szCs w:val="22"/>
        </w:rPr>
        <w:t xml:space="preserve"> </w:t>
      </w:r>
      <w:r w:rsidR="00C07512" w:rsidRPr="00C07512">
        <w:rPr>
          <w:b/>
          <w:bCs/>
          <w:sz w:val="22"/>
          <w:szCs w:val="22"/>
        </w:rPr>
        <w:t>Both Brakes OFF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7512" w14:paraId="4744A4B6" w14:textId="77777777" w:rsidTr="00042141">
        <w:tc>
          <w:tcPr>
            <w:tcW w:w="3116" w:type="dxa"/>
          </w:tcPr>
          <w:p w14:paraId="4D8BA6AF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 (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117" w:type="dxa"/>
          </w:tcPr>
          <w:p w14:paraId="01865EF2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Backlash (ins)</w:t>
            </w:r>
          </w:p>
        </w:tc>
        <w:tc>
          <w:tcPr>
            <w:tcW w:w="3117" w:type="dxa"/>
          </w:tcPr>
          <w:p w14:paraId="1AF51573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Pass/Fail </w:t>
            </w:r>
          </w:p>
        </w:tc>
      </w:tr>
      <w:tr w:rsidR="00901616" w14:paraId="28E33292" w14:textId="77777777" w:rsidTr="00042141">
        <w:tc>
          <w:tcPr>
            <w:tcW w:w="3116" w:type="dxa"/>
          </w:tcPr>
          <w:p w14:paraId="2F6FA77B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C128FF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 +/- 100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(both motors holding ZERO position)</w:t>
            </w:r>
          </w:p>
        </w:tc>
        <w:tc>
          <w:tcPr>
            <w:tcW w:w="3117" w:type="dxa"/>
          </w:tcPr>
          <w:p w14:paraId="6978F53E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F0311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60654A60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19FAF3E3" w14:textId="77777777" w:rsidTr="00042141">
        <w:tc>
          <w:tcPr>
            <w:tcW w:w="3116" w:type="dxa"/>
          </w:tcPr>
          <w:p w14:paraId="2F17E1E2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62A8E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, Total backlash</w:t>
            </w:r>
          </w:p>
        </w:tc>
        <w:tc>
          <w:tcPr>
            <w:tcW w:w="3117" w:type="dxa"/>
          </w:tcPr>
          <w:p w14:paraId="42416295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F0311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616FD2E8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55945DF0" w14:textId="77777777" w:rsidTr="00042141">
        <w:tc>
          <w:tcPr>
            <w:tcW w:w="3116" w:type="dxa"/>
          </w:tcPr>
          <w:p w14:paraId="4B6B0AA1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C128FF">
              <w:rPr>
                <w:sz w:val="22"/>
                <w:szCs w:val="22"/>
              </w:rPr>
              <w:t xml:space="preserve">f </w:t>
            </w:r>
            <w:r>
              <w:rPr>
                <w:sz w:val="22"/>
                <w:szCs w:val="22"/>
              </w:rPr>
              <w:t xml:space="preserve">322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 followed by 322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compression</w:t>
            </w:r>
          </w:p>
        </w:tc>
        <w:tc>
          <w:tcPr>
            <w:tcW w:w="3117" w:type="dxa"/>
          </w:tcPr>
          <w:p w14:paraId="6483A10C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F0311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28C62C0B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C07512" w14:paraId="5D70D62E" w14:textId="77777777" w:rsidTr="00042141">
        <w:tc>
          <w:tcPr>
            <w:tcW w:w="3116" w:type="dxa"/>
          </w:tcPr>
          <w:p w14:paraId="37E4A604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channels feedback signals (Motor 1, Motor 2, Motor 3, M1, M2 and M3 remain within allowable limits</w:t>
            </w:r>
          </w:p>
        </w:tc>
        <w:tc>
          <w:tcPr>
            <w:tcW w:w="3117" w:type="dxa"/>
          </w:tcPr>
          <w:p w14:paraId="59C1BB85" w14:textId="77777777" w:rsidR="00C07512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7843D5DF" w14:textId="77777777" w:rsidR="00C07512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4CD57A74" w14:textId="77777777" w:rsidR="00C07512" w:rsidRDefault="00C07512" w:rsidP="00F858AC">
      <w:pPr>
        <w:pStyle w:val="BodyText"/>
        <w:spacing w:after="60"/>
        <w:ind w:left="0"/>
        <w:rPr>
          <w:sz w:val="22"/>
          <w:szCs w:val="22"/>
        </w:rPr>
      </w:pPr>
    </w:p>
    <w:sectPr w:rsidR="00C07512" w:rsidSect="00E67970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8046C" w14:textId="77777777" w:rsidR="00097AC8" w:rsidRDefault="00097AC8">
      <w:pPr>
        <w:spacing w:after="0" w:line="240" w:lineRule="auto"/>
      </w:pPr>
      <w:r>
        <w:separator/>
      </w:r>
    </w:p>
  </w:endnote>
  <w:endnote w:type="continuationSeparator" w:id="0">
    <w:p w14:paraId="26282D7F" w14:textId="77777777" w:rsidR="00097AC8" w:rsidRDefault="00097AC8">
      <w:pPr>
        <w:spacing w:after="0" w:line="240" w:lineRule="auto"/>
      </w:pPr>
      <w:r>
        <w:continuationSeparator/>
      </w:r>
    </w:p>
  </w:endnote>
  <w:endnote w:type="continuationNotice" w:id="1">
    <w:p w14:paraId="629B1E5F" w14:textId="77777777" w:rsidR="00097AC8" w:rsidRDefault="00097A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EE3F9" w14:textId="77777777" w:rsidR="0062143B" w:rsidRDefault="001934EF" w:rsidP="001A4414">
    <w:pPr>
      <w:pStyle w:val="Footer"/>
      <w:ind w:left="0"/>
      <w:jc w:val="right"/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</w:pPr>
    <w:r w:rsidRPr="00B70AA1">
      <w:rPr>
        <w:rFonts w:ascii="Arial Black" w:hAnsi="Arial Black"/>
        <w:color w:val="002060"/>
        <w:sz w:val="24"/>
        <w:szCs w:val="24"/>
      </w:rPr>
      <w:t xml:space="preserve">Page 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Pr="00B70AA1">
      <w:rPr>
        <w:rFonts w:ascii="Arial Black" w:hAnsi="Arial Black"/>
        <w:b/>
        <w:bCs/>
        <w:color w:val="002060"/>
        <w:sz w:val="24"/>
        <w:szCs w:val="24"/>
      </w:rPr>
      <w:instrText xml:space="preserve"> PAGE  \* Arabic  \* MERGEFORMAT </w:instrTex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>
      <w:rPr>
        <w:rFonts w:ascii="Arial Black" w:hAnsi="Arial Black"/>
        <w:b/>
        <w:bCs/>
        <w:color w:val="002060"/>
        <w:sz w:val="24"/>
        <w:szCs w:val="24"/>
      </w:rPr>
      <w:t>1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 w:rsidRPr="00B70AA1">
      <w:rPr>
        <w:rFonts w:ascii="Arial Black" w:hAnsi="Arial Black"/>
        <w:color w:val="002060"/>
        <w:sz w:val="24"/>
        <w:szCs w:val="24"/>
      </w:rPr>
      <w:t xml:space="preserve"> of 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Pr="00B70AA1">
      <w:rPr>
        <w:rFonts w:ascii="Arial Black" w:hAnsi="Arial Black"/>
        <w:b/>
        <w:bCs/>
        <w:color w:val="002060"/>
        <w:sz w:val="24"/>
        <w:szCs w:val="24"/>
      </w:rPr>
      <w:instrText xml:space="preserve"> NUMPAGES  \* Arabic  \* MERGEFORMAT </w:instrTex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>
      <w:rPr>
        <w:rFonts w:ascii="Arial Black" w:hAnsi="Arial Black"/>
        <w:b/>
        <w:bCs/>
        <w:color w:val="002060"/>
        <w:sz w:val="24"/>
        <w:szCs w:val="24"/>
      </w:rPr>
      <w:t>43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</w:p>
  <w:p w14:paraId="77FC9C33" w14:textId="77777777" w:rsidR="0062143B" w:rsidRDefault="0062143B" w:rsidP="00880470">
    <w:pPr>
      <w:pStyle w:val="Footer"/>
      <w:ind w:left="0"/>
      <w:jc w:val="center"/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</w:pPr>
    <w:r w:rsidRPr="00E87831"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  <w:t>Title Page Rights Apply</w:t>
    </w:r>
  </w:p>
  <w:p w14:paraId="31013B14" w14:textId="77777777" w:rsidR="0062143B" w:rsidRPr="00405067" w:rsidRDefault="0062143B" w:rsidP="005912C1">
    <w:pPr>
      <w:pStyle w:val="Footer"/>
      <w:ind w:left="0"/>
      <w:jc w:val="right"/>
      <w:rPr>
        <w:rFonts w:asciiTheme="minorHAnsi" w:hAnsiTheme="minorHAnsi" w:cstheme="minorHAnsi"/>
        <w:color w:val="404040" w:themeColor="text1" w:themeTint="BF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72CE7" w14:textId="77777777" w:rsidR="0062143B" w:rsidRDefault="0062143B" w:rsidP="007F1315">
    <w:pPr>
      <w:tabs>
        <w:tab w:val="center" w:pos="4579"/>
        <w:tab w:val="right" w:pos="9360"/>
      </w:tabs>
      <w:spacing w:line="259" w:lineRule="auto"/>
      <w:ind w:left="-579"/>
    </w:pPr>
    <w:r>
      <w:rPr>
        <w:color w:val="D9D9D9"/>
        <w:sz w:val="24"/>
        <w:szCs w:val="24"/>
      </w:rPr>
      <w:tab/>
    </w:r>
    <w:r w:rsidR="715CE815" w:rsidRPr="007F1315">
      <w:rPr>
        <w:color w:val="D9D9D9"/>
        <w:sz w:val="24"/>
        <w:szCs w:val="24"/>
      </w:rPr>
      <w:t>Proprietary &amp; Confidential</w:t>
    </w:r>
    <w:r w:rsidR="715CE815">
      <w:rPr>
        <w:color w:val="D9D9D9"/>
      </w:rPr>
      <w:t xml:space="preserve"> </w:t>
    </w:r>
    <w:r>
      <w:rPr>
        <w:color w:val="D9D9D9"/>
      </w:rPr>
      <w:tab/>
    </w:r>
    <w:r w:rsidR="00B70AA1" w:rsidRPr="00B70AA1">
      <w:rPr>
        <w:rFonts w:ascii="Arial Black" w:hAnsi="Arial Black"/>
        <w:color w:val="002060"/>
        <w:sz w:val="24"/>
        <w:szCs w:val="24"/>
      </w:rPr>
      <w:t xml:space="preserve">Page 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instrText xml:space="preserve"> PAGE  \* Arabic  \* MERGEFORMAT </w:instrTex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 w:rsidR="00B70AA1" w:rsidRPr="00B70AA1">
      <w:rPr>
        <w:rFonts w:ascii="Arial Black" w:hAnsi="Arial Black"/>
        <w:b/>
        <w:bCs/>
        <w:noProof/>
        <w:color w:val="002060"/>
        <w:sz w:val="24"/>
        <w:szCs w:val="24"/>
      </w:rPr>
      <w:t>1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 w:rsidR="00B70AA1" w:rsidRPr="00B70AA1">
      <w:rPr>
        <w:rFonts w:ascii="Arial Black" w:hAnsi="Arial Black"/>
        <w:color w:val="002060"/>
        <w:sz w:val="24"/>
        <w:szCs w:val="24"/>
      </w:rPr>
      <w:t xml:space="preserve"> of 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instrText xml:space="preserve"> NUMPAGES  \* Arabic  \* MERGEFORMAT </w:instrTex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 w:rsidR="00B70AA1" w:rsidRPr="00B70AA1">
      <w:rPr>
        <w:rFonts w:ascii="Arial Black" w:hAnsi="Arial Black"/>
        <w:b/>
        <w:bCs/>
        <w:noProof/>
        <w:color w:val="002060"/>
        <w:sz w:val="24"/>
        <w:szCs w:val="24"/>
      </w:rPr>
      <w:t>2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71CDD65" wp14:editId="09665BB6">
          <wp:simplePos x="0" y="0"/>
          <wp:positionH relativeFrom="column">
            <wp:posOffset>-367783</wp:posOffset>
          </wp:positionH>
          <wp:positionV relativeFrom="paragraph">
            <wp:posOffset>0</wp:posOffset>
          </wp:positionV>
          <wp:extent cx="368300" cy="330200"/>
          <wp:effectExtent l="0" t="0" r="0" b="0"/>
          <wp:wrapSquare wrapText="bothSides" distT="0" distB="0" distL="114300" distR="114300"/>
          <wp:docPr id="1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8300" cy="330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A1273AF" w14:textId="77777777" w:rsidR="0062143B" w:rsidRDefault="0062143B" w:rsidP="007F1315">
    <w:pPr>
      <w:spacing w:line="259" w:lineRule="auto"/>
      <w:ind w:left="1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t>This document does not contain Technical Data or Technology as defined in the ITAR Part 120.10 or EAR Part 772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29368" w14:textId="77777777" w:rsidR="00097AC8" w:rsidRDefault="00097AC8">
      <w:pPr>
        <w:spacing w:after="0" w:line="240" w:lineRule="auto"/>
      </w:pPr>
      <w:r>
        <w:separator/>
      </w:r>
    </w:p>
  </w:footnote>
  <w:footnote w:type="continuationSeparator" w:id="0">
    <w:p w14:paraId="03132D69" w14:textId="77777777" w:rsidR="00097AC8" w:rsidRDefault="00097AC8">
      <w:pPr>
        <w:spacing w:after="0" w:line="240" w:lineRule="auto"/>
      </w:pPr>
      <w:r>
        <w:continuationSeparator/>
      </w:r>
    </w:p>
  </w:footnote>
  <w:footnote w:type="continuationNotice" w:id="1">
    <w:p w14:paraId="54BE3077" w14:textId="77777777" w:rsidR="00097AC8" w:rsidRDefault="00097AC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AFA32" w14:textId="77777777" w:rsidR="0062143B" w:rsidRDefault="356E598E" w:rsidP="00B70AA1">
    <w:pPr>
      <w:pStyle w:val="Header"/>
      <w:jc w:val="both"/>
      <w:rPr>
        <w:b/>
        <w:bCs/>
        <w:sz w:val="24"/>
        <w:szCs w:val="24"/>
      </w:rPr>
    </w:pPr>
    <w:r>
      <w:rPr>
        <w:noProof/>
      </w:rPr>
      <w:drawing>
        <wp:inline distT="0" distB="0" distL="0" distR="0" wp14:anchorId="4092BE30" wp14:editId="589706B6">
          <wp:extent cx="1256030" cy="335280"/>
          <wp:effectExtent l="0" t="0" r="1270" b="762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143B">
      <w:tab/>
    </w:r>
    <w:r w:rsidR="0062143B">
      <w:tab/>
    </w:r>
    <w:r w:rsidR="715CE815">
      <w:rPr>
        <w:b/>
        <w:bCs/>
        <w:sz w:val="24"/>
        <w:szCs w:val="24"/>
      </w:rPr>
      <w:t>SKY-DOC-</w:t>
    </w:r>
    <w:r w:rsidR="004E64D4">
      <w:rPr>
        <w:b/>
        <w:bCs/>
        <w:sz w:val="24"/>
        <w:szCs w:val="24"/>
      </w:rPr>
      <w:t>1180</w:t>
    </w:r>
    <w:r w:rsidR="003B1EC0">
      <w:rPr>
        <w:b/>
        <w:bCs/>
        <w:sz w:val="24"/>
        <w:szCs w:val="24"/>
      </w:rPr>
      <w:t xml:space="preserve"> Rev DFT01</w:t>
    </w:r>
  </w:p>
  <w:p w14:paraId="092D4A00" w14:textId="77777777" w:rsidR="00B70AA1" w:rsidRDefault="00B70AA1" w:rsidP="00B70AA1">
    <w:pPr>
      <w:pStyle w:val="Header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4340A" w14:textId="77777777" w:rsidR="0062143B" w:rsidRDefault="715CE815" w:rsidP="001A4414">
    <w:pPr>
      <w:pStyle w:val="Header"/>
      <w:jc w:val="right"/>
    </w:pPr>
    <w:r>
      <w:rPr>
        <w:noProof/>
      </w:rPr>
      <w:drawing>
        <wp:inline distT="0" distB="0" distL="0" distR="0" wp14:anchorId="34E954B3" wp14:editId="76633609">
          <wp:extent cx="1256030" cy="335280"/>
          <wp:effectExtent l="0" t="0" r="1270" b="762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143B">
      <w:tab/>
    </w:r>
    <w:r w:rsidR="0062143B">
      <w:tab/>
    </w:r>
    <w:r w:rsidRPr="715CE815">
      <w:rPr>
        <w:b/>
        <w:bCs/>
        <w:sz w:val="24"/>
        <w:szCs w:val="24"/>
      </w:rPr>
      <w:t xml:space="preserve">Rev </w:t>
    </w:r>
    <w:r w:rsidR="00B70AA1">
      <w:rPr>
        <w:b/>
        <w:bCs/>
        <w:sz w:val="24"/>
        <w:szCs w:val="24"/>
      </w:rPr>
      <w:t>DFT</w:t>
    </w:r>
    <w:r w:rsidR="003B1EC0">
      <w:rPr>
        <w:b/>
        <w:bCs/>
        <w:sz w:val="24"/>
        <w:szCs w:val="24"/>
      </w:rPr>
      <w:t>01</w:t>
    </w:r>
  </w:p>
  <w:p w14:paraId="43CD306F" w14:textId="77777777" w:rsidR="0062143B" w:rsidRDefault="0062143B" w:rsidP="001A4414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8EF"/>
    <w:multiLevelType w:val="hybridMultilevel"/>
    <w:tmpl w:val="64D25568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14B6D"/>
    <w:multiLevelType w:val="hybridMultilevel"/>
    <w:tmpl w:val="AFD8A1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02B1E"/>
    <w:multiLevelType w:val="hybridMultilevel"/>
    <w:tmpl w:val="8F0642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C4D38"/>
    <w:multiLevelType w:val="hybridMultilevel"/>
    <w:tmpl w:val="31D4DD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3275F"/>
    <w:multiLevelType w:val="hybridMultilevel"/>
    <w:tmpl w:val="1CFA0456"/>
    <w:lvl w:ilvl="0" w:tplc="88B065F0">
      <w:start w:val="1"/>
      <w:numFmt w:val="lowerLetter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5" w15:restartNumberingAfterBreak="0">
    <w:nsid w:val="13A60A82"/>
    <w:multiLevelType w:val="hybridMultilevel"/>
    <w:tmpl w:val="FDEC120A"/>
    <w:lvl w:ilvl="0" w:tplc="B9E28F46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16C0770B"/>
    <w:multiLevelType w:val="hybridMultilevel"/>
    <w:tmpl w:val="63F299BE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EB604330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C220D7"/>
    <w:multiLevelType w:val="hybridMultilevel"/>
    <w:tmpl w:val="2D58D5B4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14AA7"/>
    <w:multiLevelType w:val="hybridMultilevel"/>
    <w:tmpl w:val="3FCAB228"/>
    <w:lvl w:ilvl="0" w:tplc="EB6043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99D4B49"/>
    <w:multiLevelType w:val="hybridMultilevel"/>
    <w:tmpl w:val="B63A59A2"/>
    <w:lvl w:ilvl="0" w:tplc="EB604330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1C953895"/>
    <w:multiLevelType w:val="hybridMultilevel"/>
    <w:tmpl w:val="60A40254"/>
    <w:lvl w:ilvl="0" w:tplc="8C1A3A56">
      <w:start w:val="1"/>
      <w:numFmt w:val="lowerLetter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CE54144"/>
    <w:multiLevelType w:val="hybridMultilevel"/>
    <w:tmpl w:val="3A5AEDA8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BD1CAE"/>
    <w:multiLevelType w:val="hybridMultilevel"/>
    <w:tmpl w:val="87FAEA3E"/>
    <w:lvl w:ilvl="0" w:tplc="0A4E95D8">
      <w:start w:val="1"/>
      <w:numFmt w:val="lowerLetter"/>
      <w:lvlText w:val="%1."/>
      <w:lvlJc w:val="left"/>
      <w:pPr>
        <w:ind w:left="25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1F857B40"/>
    <w:multiLevelType w:val="hybridMultilevel"/>
    <w:tmpl w:val="52FAC146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A7B2F"/>
    <w:multiLevelType w:val="hybridMultilevel"/>
    <w:tmpl w:val="40A68A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50412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5805563"/>
    <w:multiLevelType w:val="hybridMultilevel"/>
    <w:tmpl w:val="F3C0A15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9A0DC5"/>
    <w:multiLevelType w:val="hybridMultilevel"/>
    <w:tmpl w:val="D2080904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1E51BF"/>
    <w:multiLevelType w:val="hybridMultilevel"/>
    <w:tmpl w:val="BF8037AE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032257"/>
    <w:multiLevelType w:val="hybridMultilevel"/>
    <w:tmpl w:val="2E6EB23C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A71200"/>
    <w:multiLevelType w:val="hybridMultilevel"/>
    <w:tmpl w:val="F3C0A15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D37BF2"/>
    <w:multiLevelType w:val="hybridMultilevel"/>
    <w:tmpl w:val="B2AE659A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82076"/>
    <w:multiLevelType w:val="hybridMultilevel"/>
    <w:tmpl w:val="76E8078C"/>
    <w:lvl w:ilvl="0" w:tplc="CB7A973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3F84763A"/>
    <w:multiLevelType w:val="hybridMultilevel"/>
    <w:tmpl w:val="AE8A871E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1F2B82"/>
    <w:multiLevelType w:val="hybridMultilevel"/>
    <w:tmpl w:val="A12A7650"/>
    <w:lvl w:ilvl="0" w:tplc="FFFFFFFF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478D328C"/>
    <w:multiLevelType w:val="hybridMultilevel"/>
    <w:tmpl w:val="E340A8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760180"/>
    <w:multiLevelType w:val="hybridMultilevel"/>
    <w:tmpl w:val="7FDCA4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087922"/>
    <w:multiLevelType w:val="hybridMultilevel"/>
    <w:tmpl w:val="9E908C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D2DC2"/>
    <w:multiLevelType w:val="hybridMultilevel"/>
    <w:tmpl w:val="3A6ED92E"/>
    <w:lvl w:ilvl="0" w:tplc="EB60433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56F65780"/>
    <w:multiLevelType w:val="hybridMultilevel"/>
    <w:tmpl w:val="79A8A566"/>
    <w:lvl w:ilvl="0" w:tplc="C09233FA">
      <w:start w:val="1"/>
      <w:numFmt w:val="decimal"/>
      <w:pStyle w:val="NumCompressed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8853D40"/>
    <w:multiLevelType w:val="hybridMultilevel"/>
    <w:tmpl w:val="3DE4DA3C"/>
    <w:lvl w:ilvl="0" w:tplc="535079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90D0692"/>
    <w:multiLevelType w:val="hybridMultilevel"/>
    <w:tmpl w:val="A1945B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C53C7B"/>
    <w:multiLevelType w:val="hybridMultilevel"/>
    <w:tmpl w:val="D3AADB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991989"/>
    <w:multiLevelType w:val="hybridMultilevel"/>
    <w:tmpl w:val="060A2092"/>
    <w:lvl w:ilvl="0" w:tplc="C42A11B0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4" w15:restartNumberingAfterBreak="0">
    <w:nsid w:val="610707C5"/>
    <w:multiLevelType w:val="hybridMultilevel"/>
    <w:tmpl w:val="F3B2B5EE"/>
    <w:lvl w:ilvl="0" w:tplc="D4CE6A0E">
      <w:start w:val="1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61623CDB"/>
    <w:multiLevelType w:val="hybridMultilevel"/>
    <w:tmpl w:val="A12A7650"/>
    <w:lvl w:ilvl="0" w:tplc="D572371C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6" w15:restartNumberingAfterBreak="0">
    <w:nsid w:val="64E3240E"/>
    <w:multiLevelType w:val="hybridMultilevel"/>
    <w:tmpl w:val="EA72AC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38" w15:restartNumberingAfterBreak="0">
    <w:nsid w:val="69AC40B0"/>
    <w:multiLevelType w:val="hybridMultilevel"/>
    <w:tmpl w:val="C3261C3E"/>
    <w:lvl w:ilvl="0" w:tplc="40FEDA22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9" w15:restartNumberingAfterBreak="0">
    <w:nsid w:val="6E917813"/>
    <w:multiLevelType w:val="hybridMultilevel"/>
    <w:tmpl w:val="0E2E7E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46784D"/>
    <w:multiLevelType w:val="hybridMultilevel"/>
    <w:tmpl w:val="F662C4B0"/>
    <w:lvl w:ilvl="0" w:tplc="0A4E95D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4C3935"/>
    <w:multiLevelType w:val="hybridMultilevel"/>
    <w:tmpl w:val="DA6C0EE2"/>
    <w:lvl w:ilvl="0" w:tplc="C04EE6A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2" w15:restartNumberingAfterBreak="0">
    <w:nsid w:val="74DB48F9"/>
    <w:multiLevelType w:val="hybridMultilevel"/>
    <w:tmpl w:val="0F1E7196"/>
    <w:lvl w:ilvl="0" w:tplc="657A56F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3" w15:restartNumberingAfterBreak="0">
    <w:nsid w:val="76492746"/>
    <w:multiLevelType w:val="hybridMultilevel"/>
    <w:tmpl w:val="4074352E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3D0B100">
      <w:start w:val="1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505020"/>
    <w:multiLevelType w:val="multilevel"/>
    <w:tmpl w:val="31E0EA8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60" w:hanging="1800"/>
      </w:pPr>
      <w:rPr>
        <w:rFonts w:hint="default"/>
      </w:rPr>
    </w:lvl>
  </w:abstractNum>
  <w:abstractNum w:abstractNumId="45" w15:restartNumberingAfterBreak="0">
    <w:nsid w:val="7D7D7741"/>
    <w:multiLevelType w:val="hybridMultilevel"/>
    <w:tmpl w:val="8F06423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F97669"/>
    <w:multiLevelType w:val="hybridMultilevel"/>
    <w:tmpl w:val="0A7CB020"/>
    <w:lvl w:ilvl="0" w:tplc="EB6043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04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35588042">
    <w:abstractNumId w:val="37"/>
  </w:num>
  <w:num w:numId="2" w16cid:durableId="1820880727">
    <w:abstractNumId w:val="15"/>
  </w:num>
  <w:num w:numId="3" w16cid:durableId="1632206569">
    <w:abstractNumId w:val="29"/>
  </w:num>
  <w:num w:numId="4" w16cid:durableId="1963999775">
    <w:abstractNumId w:val="46"/>
  </w:num>
  <w:num w:numId="5" w16cid:durableId="1312252959">
    <w:abstractNumId w:val="30"/>
  </w:num>
  <w:num w:numId="6" w16cid:durableId="1128357289">
    <w:abstractNumId w:val="10"/>
  </w:num>
  <w:num w:numId="7" w16cid:durableId="185490415">
    <w:abstractNumId w:val="12"/>
  </w:num>
  <w:num w:numId="8" w16cid:durableId="1032262471">
    <w:abstractNumId w:val="9"/>
  </w:num>
  <w:num w:numId="9" w16cid:durableId="2073649644">
    <w:abstractNumId w:val="22"/>
  </w:num>
  <w:num w:numId="10" w16cid:durableId="1454323569">
    <w:abstractNumId w:val="44"/>
  </w:num>
  <w:num w:numId="11" w16cid:durableId="382605306">
    <w:abstractNumId w:val="34"/>
  </w:num>
  <w:num w:numId="12" w16cid:durableId="1520503145">
    <w:abstractNumId w:val="41"/>
  </w:num>
  <w:num w:numId="13" w16cid:durableId="1567716057">
    <w:abstractNumId w:val="5"/>
  </w:num>
  <w:num w:numId="14" w16cid:durableId="31928408">
    <w:abstractNumId w:val="42"/>
  </w:num>
  <w:num w:numId="15" w16cid:durableId="1905484134">
    <w:abstractNumId w:val="35"/>
  </w:num>
  <w:num w:numId="16" w16cid:durableId="1843887025">
    <w:abstractNumId w:val="24"/>
  </w:num>
  <w:num w:numId="17" w16cid:durableId="1402407149">
    <w:abstractNumId w:val="38"/>
  </w:num>
  <w:num w:numId="18" w16cid:durableId="1318605374">
    <w:abstractNumId w:val="4"/>
  </w:num>
  <w:num w:numId="19" w16cid:durableId="1849952260">
    <w:abstractNumId w:val="33"/>
  </w:num>
  <w:num w:numId="20" w16cid:durableId="2017413656">
    <w:abstractNumId w:val="26"/>
  </w:num>
  <w:num w:numId="21" w16cid:durableId="104467856">
    <w:abstractNumId w:val="27"/>
  </w:num>
  <w:num w:numId="22" w16cid:durableId="961569458">
    <w:abstractNumId w:val="32"/>
  </w:num>
  <w:num w:numId="23" w16cid:durableId="2066174984">
    <w:abstractNumId w:val="36"/>
  </w:num>
  <w:num w:numId="24" w16cid:durableId="1872767932">
    <w:abstractNumId w:val="1"/>
  </w:num>
  <w:num w:numId="25" w16cid:durableId="1335691275">
    <w:abstractNumId w:val="2"/>
  </w:num>
  <w:num w:numId="26" w16cid:durableId="71659745">
    <w:abstractNumId w:val="16"/>
  </w:num>
  <w:num w:numId="27" w16cid:durableId="1945576600">
    <w:abstractNumId w:val="14"/>
  </w:num>
  <w:num w:numId="28" w16cid:durableId="1021399783">
    <w:abstractNumId w:val="20"/>
  </w:num>
  <w:num w:numId="29" w16cid:durableId="906571867">
    <w:abstractNumId w:val="21"/>
  </w:num>
  <w:num w:numId="30" w16cid:durableId="822547719">
    <w:abstractNumId w:val="31"/>
  </w:num>
  <w:num w:numId="31" w16cid:durableId="1585652601">
    <w:abstractNumId w:val="3"/>
  </w:num>
  <w:num w:numId="32" w16cid:durableId="1454330010">
    <w:abstractNumId w:val="43"/>
  </w:num>
  <w:num w:numId="33" w16cid:durableId="2062167010">
    <w:abstractNumId w:val="17"/>
  </w:num>
  <w:num w:numId="34" w16cid:durableId="1791432190">
    <w:abstractNumId w:val="13"/>
  </w:num>
  <w:num w:numId="35" w16cid:durableId="1914855942">
    <w:abstractNumId w:val="18"/>
  </w:num>
  <w:num w:numId="36" w16cid:durableId="1497301765">
    <w:abstractNumId w:val="19"/>
  </w:num>
  <w:num w:numId="37" w16cid:durableId="199125153">
    <w:abstractNumId w:val="0"/>
  </w:num>
  <w:num w:numId="38" w16cid:durableId="825976690">
    <w:abstractNumId w:val="23"/>
  </w:num>
  <w:num w:numId="39" w16cid:durableId="1177189128">
    <w:abstractNumId w:val="11"/>
  </w:num>
  <w:num w:numId="40" w16cid:durableId="2124036647">
    <w:abstractNumId w:val="8"/>
  </w:num>
  <w:num w:numId="41" w16cid:durableId="1187909638">
    <w:abstractNumId w:val="45"/>
  </w:num>
  <w:num w:numId="42" w16cid:durableId="1051033279">
    <w:abstractNumId w:val="25"/>
  </w:num>
  <w:num w:numId="43" w16cid:durableId="838617517">
    <w:abstractNumId w:val="6"/>
  </w:num>
  <w:num w:numId="44" w16cid:durableId="1088967146">
    <w:abstractNumId w:val="28"/>
  </w:num>
  <w:num w:numId="45" w16cid:durableId="1207790842">
    <w:abstractNumId w:val="40"/>
  </w:num>
  <w:num w:numId="46" w16cid:durableId="362825002">
    <w:abstractNumId w:val="7"/>
  </w:num>
  <w:num w:numId="47" w16cid:durableId="253973082">
    <w:abstractNumId w:val="39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6A"/>
    <w:rsid w:val="00000C7E"/>
    <w:rsid w:val="0000233A"/>
    <w:rsid w:val="000038E1"/>
    <w:rsid w:val="00003944"/>
    <w:rsid w:val="00003CD1"/>
    <w:rsid w:val="0000418F"/>
    <w:rsid w:val="00006D30"/>
    <w:rsid w:val="00006DB8"/>
    <w:rsid w:val="00010E03"/>
    <w:rsid w:val="000112CD"/>
    <w:rsid w:val="000119EC"/>
    <w:rsid w:val="00016F3C"/>
    <w:rsid w:val="0001709F"/>
    <w:rsid w:val="00021300"/>
    <w:rsid w:val="000227E3"/>
    <w:rsid w:val="00023E8F"/>
    <w:rsid w:val="0002403B"/>
    <w:rsid w:val="00025720"/>
    <w:rsid w:val="00025858"/>
    <w:rsid w:val="00030262"/>
    <w:rsid w:val="000307A2"/>
    <w:rsid w:val="000320B1"/>
    <w:rsid w:val="000322BF"/>
    <w:rsid w:val="00032642"/>
    <w:rsid w:val="000326D8"/>
    <w:rsid w:val="00032DF3"/>
    <w:rsid w:val="00033D62"/>
    <w:rsid w:val="00034210"/>
    <w:rsid w:val="0003513C"/>
    <w:rsid w:val="00035448"/>
    <w:rsid w:val="0003567D"/>
    <w:rsid w:val="00036CB5"/>
    <w:rsid w:val="00037573"/>
    <w:rsid w:val="00037DA1"/>
    <w:rsid w:val="000400B0"/>
    <w:rsid w:val="000410EB"/>
    <w:rsid w:val="00041911"/>
    <w:rsid w:val="00041D44"/>
    <w:rsid w:val="00041D6A"/>
    <w:rsid w:val="00045096"/>
    <w:rsid w:val="000450AD"/>
    <w:rsid w:val="00045F60"/>
    <w:rsid w:val="00046FEC"/>
    <w:rsid w:val="00047303"/>
    <w:rsid w:val="00047BF2"/>
    <w:rsid w:val="00050F7D"/>
    <w:rsid w:val="0005192E"/>
    <w:rsid w:val="00052E05"/>
    <w:rsid w:val="00053232"/>
    <w:rsid w:val="000533F6"/>
    <w:rsid w:val="00053515"/>
    <w:rsid w:val="00055F2F"/>
    <w:rsid w:val="000602DF"/>
    <w:rsid w:val="000607F8"/>
    <w:rsid w:val="00060924"/>
    <w:rsid w:val="000614C2"/>
    <w:rsid w:val="00061B90"/>
    <w:rsid w:val="00062C92"/>
    <w:rsid w:val="000654BA"/>
    <w:rsid w:val="0006767D"/>
    <w:rsid w:val="000719FA"/>
    <w:rsid w:val="00072994"/>
    <w:rsid w:val="00072C6F"/>
    <w:rsid w:val="00073090"/>
    <w:rsid w:val="000731C2"/>
    <w:rsid w:val="000753EE"/>
    <w:rsid w:val="00076639"/>
    <w:rsid w:val="0007771E"/>
    <w:rsid w:val="000779B8"/>
    <w:rsid w:val="00083900"/>
    <w:rsid w:val="00083E91"/>
    <w:rsid w:val="000845D5"/>
    <w:rsid w:val="00087D13"/>
    <w:rsid w:val="0009150F"/>
    <w:rsid w:val="00092D8F"/>
    <w:rsid w:val="00093BC3"/>
    <w:rsid w:val="0009629C"/>
    <w:rsid w:val="000971FE"/>
    <w:rsid w:val="00097615"/>
    <w:rsid w:val="00097AC8"/>
    <w:rsid w:val="00097D8E"/>
    <w:rsid w:val="000A1B9A"/>
    <w:rsid w:val="000A1F05"/>
    <w:rsid w:val="000A265D"/>
    <w:rsid w:val="000A35CE"/>
    <w:rsid w:val="000A42A5"/>
    <w:rsid w:val="000A4574"/>
    <w:rsid w:val="000A48DD"/>
    <w:rsid w:val="000B09AA"/>
    <w:rsid w:val="000B139F"/>
    <w:rsid w:val="000B7CC7"/>
    <w:rsid w:val="000C1A80"/>
    <w:rsid w:val="000C31F3"/>
    <w:rsid w:val="000C4D51"/>
    <w:rsid w:val="000C4D74"/>
    <w:rsid w:val="000C4EFF"/>
    <w:rsid w:val="000C5C78"/>
    <w:rsid w:val="000C6A97"/>
    <w:rsid w:val="000C7F91"/>
    <w:rsid w:val="000D261C"/>
    <w:rsid w:val="000D2B93"/>
    <w:rsid w:val="000D39EB"/>
    <w:rsid w:val="000D46EA"/>
    <w:rsid w:val="000D57F2"/>
    <w:rsid w:val="000D69BA"/>
    <w:rsid w:val="000E2DDA"/>
    <w:rsid w:val="000E3A43"/>
    <w:rsid w:val="000E4AC3"/>
    <w:rsid w:val="000E4F9D"/>
    <w:rsid w:val="000E52B6"/>
    <w:rsid w:val="000E6351"/>
    <w:rsid w:val="000E697B"/>
    <w:rsid w:val="000F0F2B"/>
    <w:rsid w:val="000F6B92"/>
    <w:rsid w:val="000F6E53"/>
    <w:rsid w:val="000F7F9A"/>
    <w:rsid w:val="00100DC8"/>
    <w:rsid w:val="00101E53"/>
    <w:rsid w:val="00102BDE"/>
    <w:rsid w:val="0010468D"/>
    <w:rsid w:val="00104AEE"/>
    <w:rsid w:val="001079A0"/>
    <w:rsid w:val="001101D7"/>
    <w:rsid w:val="001110C2"/>
    <w:rsid w:val="00111128"/>
    <w:rsid w:val="001120F7"/>
    <w:rsid w:val="00112B92"/>
    <w:rsid w:val="00113EB7"/>
    <w:rsid w:val="00115191"/>
    <w:rsid w:val="00117948"/>
    <w:rsid w:val="00120037"/>
    <w:rsid w:val="00120530"/>
    <w:rsid w:val="001232B8"/>
    <w:rsid w:val="001238BC"/>
    <w:rsid w:val="00123D68"/>
    <w:rsid w:val="00125ACF"/>
    <w:rsid w:val="00126BC7"/>
    <w:rsid w:val="00126D1D"/>
    <w:rsid w:val="001270B7"/>
    <w:rsid w:val="001273C1"/>
    <w:rsid w:val="00127D00"/>
    <w:rsid w:val="001303C6"/>
    <w:rsid w:val="00133040"/>
    <w:rsid w:val="00133D75"/>
    <w:rsid w:val="00134C4E"/>
    <w:rsid w:val="0013706C"/>
    <w:rsid w:val="0013747C"/>
    <w:rsid w:val="001400BD"/>
    <w:rsid w:val="00140675"/>
    <w:rsid w:val="00141055"/>
    <w:rsid w:val="00141BD4"/>
    <w:rsid w:val="00142B06"/>
    <w:rsid w:val="00144C81"/>
    <w:rsid w:val="001475EF"/>
    <w:rsid w:val="001510BB"/>
    <w:rsid w:val="00153836"/>
    <w:rsid w:val="00154576"/>
    <w:rsid w:val="001577A1"/>
    <w:rsid w:val="00162A8E"/>
    <w:rsid w:val="001646FB"/>
    <w:rsid w:val="00164BDC"/>
    <w:rsid w:val="0016660E"/>
    <w:rsid w:val="0016737D"/>
    <w:rsid w:val="0017008F"/>
    <w:rsid w:val="001700A7"/>
    <w:rsid w:val="0017169F"/>
    <w:rsid w:val="00171CE0"/>
    <w:rsid w:val="00172E66"/>
    <w:rsid w:val="00173DBE"/>
    <w:rsid w:val="00180323"/>
    <w:rsid w:val="00181917"/>
    <w:rsid w:val="00183D68"/>
    <w:rsid w:val="00184902"/>
    <w:rsid w:val="001866D8"/>
    <w:rsid w:val="00186C5E"/>
    <w:rsid w:val="001873E0"/>
    <w:rsid w:val="00191356"/>
    <w:rsid w:val="00192292"/>
    <w:rsid w:val="001924AB"/>
    <w:rsid w:val="001934EF"/>
    <w:rsid w:val="00194D0D"/>
    <w:rsid w:val="001957E0"/>
    <w:rsid w:val="0019603D"/>
    <w:rsid w:val="00196A45"/>
    <w:rsid w:val="00196E78"/>
    <w:rsid w:val="001A2974"/>
    <w:rsid w:val="001A2E8F"/>
    <w:rsid w:val="001A33EF"/>
    <w:rsid w:val="001A4414"/>
    <w:rsid w:val="001A44C1"/>
    <w:rsid w:val="001A4E28"/>
    <w:rsid w:val="001A4EE6"/>
    <w:rsid w:val="001A4F48"/>
    <w:rsid w:val="001A504F"/>
    <w:rsid w:val="001A66BC"/>
    <w:rsid w:val="001B2BDA"/>
    <w:rsid w:val="001B40CD"/>
    <w:rsid w:val="001B4283"/>
    <w:rsid w:val="001B4F05"/>
    <w:rsid w:val="001B62B9"/>
    <w:rsid w:val="001B673A"/>
    <w:rsid w:val="001C0040"/>
    <w:rsid w:val="001C0E16"/>
    <w:rsid w:val="001C40D1"/>
    <w:rsid w:val="001C40F7"/>
    <w:rsid w:val="001C48F0"/>
    <w:rsid w:val="001C4C2E"/>
    <w:rsid w:val="001C54D8"/>
    <w:rsid w:val="001C56AD"/>
    <w:rsid w:val="001D0497"/>
    <w:rsid w:val="001D06FA"/>
    <w:rsid w:val="001D0AEE"/>
    <w:rsid w:val="001D1334"/>
    <w:rsid w:val="001D1687"/>
    <w:rsid w:val="001D18D7"/>
    <w:rsid w:val="001D38CB"/>
    <w:rsid w:val="001D4E1B"/>
    <w:rsid w:val="001D6778"/>
    <w:rsid w:val="001D74EF"/>
    <w:rsid w:val="001D767E"/>
    <w:rsid w:val="001E4934"/>
    <w:rsid w:val="001E6B43"/>
    <w:rsid w:val="001F0270"/>
    <w:rsid w:val="001F234F"/>
    <w:rsid w:val="001F3DF6"/>
    <w:rsid w:val="001F4571"/>
    <w:rsid w:val="001F5965"/>
    <w:rsid w:val="001F755E"/>
    <w:rsid w:val="00201D39"/>
    <w:rsid w:val="002040A8"/>
    <w:rsid w:val="00205BF5"/>
    <w:rsid w:val="00206357"/>
    <w:rsid w:val="00210A49"/>
    <w:rsid w:val="0021110E"/>
    <w:rsid w:val="0021178E"/>
    <w:rsid w:val="002129B0"/>
    <w:rsid w:val="002139FF"/>
    <w:rsid w:val="002158AE"/>
    <w:rsid w:val="002162FF"/>
    <w:rsid w:val="002164BE"/>
    <w:rsid w:val="002209F6"/>
    <w:rsid w:val="002211C2"/>
    <w:rsid w:val="00221236"/>
    <w:rsid w:val="002217D6"/>
    <w:rsid w:val="002218DB"/>
    <w:rsid w:val="00224FE3"/>
    <w:rsid w:val="00227828"/>
    <w:rsid w:val="00231257"/>
    <w:rsid w:val="002317FE"/>
    <w:rsid w:val="002332CC"/>
    <w:rsid w:val="00233B2E"/>
    <w:rsid w:val="0023402D"/>
    <w:rsid w:val="0024036C"/>
    <w:rsid w:val="00240CC1"/>
    <w:rsid w:val="00240E08"/>
    <w:rsid w:val="00244BC4"/>
    <w:rsid w:val="00245987"/>
    <w:rsid w:val="002472BA"/>
    <w:rsid w:val="00250127"/>
    <w:rsid w:val="0025025A"/>
    <w:rsid w:val="00252F4F"/>
    <w:rsid w:val="00254001"/>
    <w:rsid w:val="00254BF5"/>
    <w:rsid w:val="00254D77"/>
    <w:rsid w:val="00255746"/>
    <w:rsid w:val="00256EE6"/>
    <w:rsid w:val="002619A2"/>
    <w:rsid w:val="002630F1"/>
    <w:rsid w:val="00265D9E"/>
    <w:rsid w:val="00266171"/>
    <w:rsid w:val="00266C30"/>
    <w:rsid w:val="0027033E"/>
    <w:rsid w:val="00274373"/>
    <w:rsid w:val="00274897"/>
    <w:rsid w:val="00275617"/>
    <w:rsid w:val="00275F8B"/>
    <w:rsid w:val="0027D07F"/>
    <w:rsid w:val="002803C6"/>
    <w:rsid w:val="0028124C"/>
    <w:rsid w:val="00282E84"/>
    <w:rsid w:val="002849A6"/>
    <w:rsid w:val="00284BF4"/>
    <w:rsid w:val="0028526D"/>
    <w:rsid w:val="00285281"/>
    <w:rsid w:val="00286BCE"/>
    <w:rsid w:val="00287449"/>
    <w:rsid w:val="00287E66"/>
    <w:rsid w:val="002903D0"/>
    <w:rsid w:val="00290799"/>
    <w:rsid w:val="00290CA3"/>
    <w:rsid w:val="00292979"/>
    <w:rsid w:val="00292AD1"/>
    <w:rsid w:val="002931B7"/>
    <w:rsid w:val="00293213"/>
    <w:rsid w:val="002950D7"/>
    <w:rsid w:val="00295C0C"/>
    <w:rsid w:val="002A02EF"/>
    <w:rsid w:val="002A04F7"/>
    <w:rsid w:val="002A1C88"/>
    <w:rsid w:val="002A238D"/>
    <w:rsid w:val="002A2B8C"/>
    <w:rsid w:val="002A53C4"/>
    <w:rsid w:val="002A63F5"/>
    <w:rsid w:val="002A73BE"/>
    <w:rsid w:val="002A7975"/>
    <w:rsid w:val="002B01D8"/>
    <w:rsid w:val="002B0E83"/>
    <w:rsid w:val="002B250E"/>
    <w:rsid w:val="002B2720"/>
    <w:rsid w:val="002B294D"/>
    <w:rsid w:val="002B2A2B"/>
    <w:rsid w:val="002B39F7"/>
    <w:rsid w:val="002B3E88"/>
    <w:rsid w:val="002B4E56"/>
    <w:rsid w:val="002B5EC4"/>
    <w:rsid w:val="002B6004"/>
    <w:rsid w:val="002B636E"/>
    <w:rsid w:val="002B6FD1"/>
    <w:rsid w:val="002C0E55"/>
    <w:rsid w:val="002C1E3B"/>
    <w:rsid w:val="002C2506"/>
    <w:rsid w:val="002C473D"/>
    <w:rsid w:val="002C5739"/>
    <w:rsid w:val="002C59C7"/>
    <w:rsid w:val="002C603D"/>
    <w:rsid w:val="002C78F6"/>
    <w:rsid w:val="002D051D"/>
    <w:rsid w:val="002D19BA"/>
    <w:rsid w:val="002D46E0"/>
    <w:rsid w:val="002D4C1D"/>
    <w:rsid w:val="002D4ED7"/>
    <w:rsid w:val="002D5404"/>
    <w:rsid w:val="002D5AB5"/>
    <w:rsid w:val="002D6E12"/>
    <w:rsid w:val="002D7BF2"/>
    <w:rsid w:val="002E0A17"/>
    <w:rsid w:val="002E1B15"/>
    <w:rsid w:val="002E377E"/>
    <w:rsid w:val="002E4C8C"/>
    <w:rsid w:val="002E4D95"/>
    <w:rsid w:val="002E52EE"/>
    <w:rsid w:val="002E586D"/>
    <w:rsid w:val="002F0362"/>
    <w:rsid w:val="002F2694"/>
    <w:rsid w:val="002F598F"/>
    <w:rsid w:val="002F622C"/>
    <w:rsid w:val="002F67FF"/>
    <w:rsid w:val="002F7D8D"/>
    <w:rsid w:val="00303534"/>
    <w:rsid w:val="00303CEA"/>
    <w:rsid w:val="0030651B"/>
    <w:rsid w:val="00306C18"/>
    <w:rsid w:val="00306F3D"/>
    <w:rsid w:val="00306F59"/>
    <w:rsid w:val="00310F17"/>
    <w:rsid w:val="00311260"/>
    <w:rsid w:val="003129A5"/>
    <w:rsid w:val="00312ECD"/>
    <w:rsid w:val="00314A3E"/>
    <w:rsid w:val="00314A6E"/>
    <w:rsid w:val="00314FDE"/>
    <w:rsid w:val="00316B0F"/>
    <w:rsid w:val="00316E46"/>
    <w:rsid w:val="003170C2"/>
    <w:rsid w:val="00317AB6"/>
    <w:rsid w:val="003213B4"/>
    <w:rsid w:val="00321BE8"/>
    <w:rsid w:val="00321D22"/>
    <w:rsid w:val="00321EDC"/>
    <w:rsid w:val="0032572E"/>
    <w:rsid w:val="003262F3"/>
    <w:rsid w:val="00326368"/>
    <w:rsid w:val="00327197"/>
    <w:rsid w:val="0032724A"/>
    <w:rsid w:val="003272FE"/>
    <w:rsid w:val="00330BE8"/>
    <w:rsid w:val="00335EAC"/>
    <w:rsid w:val="003364C2"/>
    <w:rsid w:val="00336928"/>
    <w:rsid w:val="0034164A"/>
    <w:rsid w:val="00341C06"/>
    <w:rsid w:val="00345B63"/>
    <w:rsid w:val="00346FDE"/>
    <w:rsid w:val="00351966"/>
    <w:rsid w:val="00354939"/>
    <w:rsid w:val="00357853"/>
    <w:rsid w:val="0036057E"/>
    <w:rsid w:val="003606E9"/>
    <w:rsid w:val="00360930"/>
    <w:rsid w:val="00362DC1"/>
    <w:rsid w:val="00363089"/>
    <w:rsid w:val="00364D95"/>
    <w:rsid w:val="0036639E"/>
    <w:rsid w:val="00366AB3"/>
    <w:rsid w:val="00370393"/>
    <w:rsid w:val="00370789"/>
    <w:rsid w:val="00370DDB"/>
    <w:rsid w:val="0037255F"/>
    <w:rsid w:val="003735AB"/>
    <w:rsid w:val="003749F8"/>
    <w:rsid w:val="00374EDB"/>
    <w:rsid w:val="00375B0A"/>
    <w:rsid w:val="00376399"/>
    <w:rsid w:val="00377246"/>
    <w:rsid w:val="00377DF4"/>
    <w:rsid w:val="003834F1"/>
    <w:rsid w:val="00384AFA"/>
    <w:rsid w:val="00385336"/>
    <w:rsid w:val="00385E07"/>
    <w:rsid w:val="00386778"/>
    <w:rsid w:val="00387E36"/>
    <w:rsid w:val="003910B7"/>
    <w:rsid w:val="00393E2D"/>
    <w:rsid w:val="00393E4B"/>
    <w:rsid w:val="003943A7"/>
    <w:rsid w:val="00394901"/>
    <w:rsid w:val="00395F26"/>
    <w:rsid w:val="003960C6"/>
    <w:rsid w:val="00397731"/>
    <w:rsid w:val="00397DB3"/>
    <w:rsid w:val="003A2AD8"/>
    <w:rsid w:val="003A3104"/>
    <w:rsid w:val="003A3FE5"/>
    <w:rsid w:val="003A5A7C"/>
    <w:rsid w:val="003B0FA0"/>
    <w:rsid w:val="003B1916"/>
    <w:rsid w:val="003B1EC0"/>
    <w:rsid w:val="003B2DF7"/>
    <w:rsid w:val="003B4E42"/>
    <w:rsid w:val="003B5619"/>
    <w:rsid w:val="003B64AF"/>
    <w:rsid w:val="003B71E1"/>
    <w:rsid w:val="003C04FB"/>
    <w:rsid w:val="003C083D"/>
    <w:rsid w:val="003C1343"/>
    <w:rsid w:val="003C1FB6"/>
    <w:rsid w:val="003C2AED"/>
    <w:rsid w:val="003C2C04"/>
    <w:rsid w:val="003C2F2A"/>
    <w:rsid w:val="003C4C93"/>
    <w:rsid w:val="003C50A3"/>
    <w:rsid w:val="003D1A65"/>
    <w:rsid w:val="003D24AD"/>
    <w:rsid w:val="003D2E97"/>
    <w:rsid w:val="003D34BF"/>
    <w:rsid w:val="003D55C9"/>
    <w:rsid w:val="003D7AB8"/>
    <w:rsid w:val="003E1CB6"/>
    <w:rsid w:val="003E587C"/>
    <w:rsid w:val="003E5FB1"/>
    <w:rsid w:val="003F0133"/>
    <w:rsid w:val="003F2264"/>
    <w:rsid w:val="003F2C07"/>
    <w:rsid w:val="003F3CE1"/>
    <w:rsid w:val="003F3F61"/>
    <w:rsid w:val="003F4591"/>
    <w:rsid w:val="003F5734"/>
    <w:rsid w:val="003F5941"/>
    <w:rsid w:val="003F6B3B"/>
    <w:rsid w:val="00400B4C"/>
    <w:rsid w:val="00401DF9"/>
    <w:rsid w:val="00403881"/>
    <w:rsid w:val="00405067"/>
    <w:rsid w:val="004059D8"/>
    <w:rsid w:val="00414283"/>
    <w:rsid w:val="00415660"/>
    <w:rsid w:val="0041596A"/>
    <w:rsid w:val="004160DA"/>
    <w:rsid w:val="00416FF4"/>
    <w:rsid w:val="00417EEB"/>
    <w:rsid w:val="00420CAF"/>
    <w:rsid w:val="00423171"/>
    <w:rsid w:val="00423D9A"/>
    <w:rsid w:val="004244DE"/>
    <w:rsid w:val="00425D46"/>
    <w:rsid w:val="00425F5A"/>
    <w:rsid w:val="004309E4"/>
    <w:rsid w:val="00433BFD"/>
    <w:rsid w:val="00434582"/>
    <w:rsid w:val="0043495B"/>
    <w:rsid w:val="00441429"/>
    <w:rsid w:val="00441762"/>
    <w:rsid w:val="004441A8"/>
    <w:rsid w:val="00444530"/>
    <w:rsid w:val="004457D4"/>
    <w:rsid w:val="00450171"/>
    <w:rsid w:val="004505B2"/>
    <w:rsid w:val="004508A0"/>
    <w:rsid w:val="00450EBD"/>
    <w:rsid w:val="004549F7"/>
    <w:rsid w:val="00454D77"/>
    <w:rsid w:val="00455232"/>
    <w:rsid w:val="00456363"/>
    <w:rsid w:val="00456636"/>
    <w:rsid w:val="00460FE7"/>
    <w:rsid w:val="00462175"/>
    <w:rsid w:val="0046261E"/>
    <w:rsid w:val="00463388"/>
    <w:rsid w:val="0046338E"/>
    <w:rsid w:val="00463DD7"/>
    <w:rsid w:val="00464F03"/>
    <w:rsid w:val="00465250"/>
    <w:rsid w:val="004657C2"/>
    <w:rsid w:val="00467804"/>
    <w:rsid w:val="00471D3A"/>
    <w:rsid w:val="00472242"/>
    <w:rsid w:val="004731CA"/>
    <w:rsid w:val="004733C6"/>
    <w:rsid w:val="00476529"/>
    <w:rsid w:val="00477BAB"/>
    <w:rsid w:val="00480722"/>
    <w:rsid w:val="00481D77"/>
    <w:rsid w:val="004847B9"/>
    <w:rsid w:val="004860BC"/>
    <w:rsid w:val="00487B88"/>
    <w:rsid w:val="00490145"/>
    <w:rsid w:val="0049139F"/>
    <w:rsid w:val="00494E45"/>
    <w:rsid w:val="00495355"/>
    <w:rsid w:val="004959B4"/>
    <w:rsid w:val="004970A9"/>
    <w:rsid w:val="00497140"/>
    <w:rsid w:val="004A2DAA"/>
    <w:rsid w:val="004A5A5E"/>
    <w:rsid w:val="004A7956"/>
    <w:rsid w:val="004A7FDB"/>
    <w:rsid w:val="004B179D"/>
    <w:rsid w:val="004B1E80"/>
    <w:rsid w:val="004B2462"/>
    <w:rsid w:val="004B2A00"/>
    <w:rsid w:val="004B33CA"/>
    <w:rsid w:val="004B5816"/>
    <w:rsid w:val="004B5850"/>
    <w:rsid w:val="004B681D"/>
    <w:rsid w:val="004B7FB1"/>
    <w:rsid w:val="004C166C"/>
    <w:rsid w:val="004C203A"/>
    <w:rsid w:val="004C4E01"/>
    <w:rsid w:val="004C73F3"/>
    <w:rsid w:val="004C7D34"/>
    <w:rsid w:val="004D4012"/>
    <w:rsid w:val="004D469E"/>
    <w:rsid w:val="004D5296"/>
    <w:rsid w:val="004D629D"/>
    <w:rsid w:val="004D647D"/>
    <w:rsid w:val="004D79B1"/>
    <w:rsid w:val="004E1E25"/>
    <w:rsid w:val="004E2BA4"/>
    <w:rsid w:val="004E31E9"/>
    <w:rsid w:val="004E3398"/>
    <w:rsid w:val="004E3A9F"/>
    <w:rsid w:val="004E3CA9"/>
    <w:rsid w:val="004E5035"/>
    <w:rsid w:val="004E64D4"/>
    <w:rsid w:val="004E6D9C"/>
    <w:rsid w:val="004F03FA"/>
    <w:rsid w:val="004F0C75"/>
    <w:rsid w:val="004F3CDD"/>
    <w:rsid w:val="004F5C8E"/>
    <w:rsid w:val="004F6B91"/>
    <w:rsid w:val="004F7FC3"/>
    <w:rsid w:val="005002F6"/>
    <w:rsid w:val="00500E23"/>
    <w:rsid w:val="005015E1"/>
    <w:rsid w:val="00505436"/>
    <w:rsid w:val="0050736F"/>
    <w:rsid w:val="00510224"/>
    <w:rsid w:val="00511627"/>
    <w:rsid w:val="00512461"/>
    <w:rsid w:val="005124E1"/>
    <w:rsid w:val="0051280A"/>
    <w:rsid w:val="00513019"/>
    <w:rsid w:val="00513CE3"/>
    <w:rsid w:val="00513E22"/>
    <w:rsid w:val="00514E13"/>
    <w:rsid w:val="00515296"/>
    <w:rsid w:val="0051586C"/>
    <w:rsid w:val="00516472"/>
    <w:rsid w:val="00516BAA"/>
    <w:rsid w:val="00517215"/>
    <w:rsid w:val="0052114E"/>
    <w:rsid w:val="00522636"/>
    <w:rsid w:val="0052305C"/>
    <w:rsid w:val="0052388E"/>
    <w:rsid w:val="00524CF6"/>
    <w:rsid w:val="005255FC"/>
    <w:rsid w:val="0052669D"/>
    <w:rsid w:val="00526C55"/>
    <w:rsid w:val="005271EE"/>
    <w:rsid w:val="00531B70"/>
    <w:rsid w:val="00532B7F"/>
    <w:rsid w:val="005336AD"/>
    <w:rsid w:val="00534242"/>
    <w:rsid w:val="00534D45"/>
    <w:rsid w:val="0053772A"/>
    <w:rsid w:val="00545041"/>
    <w:rsid w:val="00545402"/>
    <w:rsid w:val="00550311"/>
    <w:rsid w:val="00551547"/>
    <w:rsid w:val="00551C90"/>
    <w:rsid w:val="00552886"/>
    <w:rsid w:val="005555C9"/>
    <w:rsid w:val="00557281"/>
    <w:rsid w:val="0056187A"/>
    <w:rsid w:val="005631D9"/>
    <w:rsid w:val="00564F46"/>
    <w:rsid w:val="0056573F"/>
    <w:rsid w:val="00565A49"/>
    <w:rsid w:val="00567B4E"/>
    <w:rsid w:val="005709E6"/>
    <w:rsid w:val="00570E07"/>
    <w:rsid w:val="00571D0C"/>
    <w:rsid w:val="00572544"/>
    <w:rsid w:val="00572724"/>
    <w:rsid w:val="005733BD"/>
    <w:rsid w:val="005739C4"/>
    <w:rsid w:val="00573CEC"/>
    <w:rsid w:val="00574BB6"/>
    <w:rsid w:val="00575049"/>
    <w:rsid w:val="00575815"/>
    <w:rsid w:val="00576C89"/>
    <w:rsid w:val="00580398"/>
    <w:rsid w:val="00581ED0"/>
    <w:rsid w:val="005842E5"/>
    <w:rsid w:val="005850F7"/>
    <w:rsid w:val="005856BC"/>
    <w:rsid w:val="00585790"/>
    <w:rsid w:val="005861B0"/>
    <w:rsid w:val="00587B68"/>
    <w:rsid w:val="00587CD6"/>
    <w:rsid w:val="00587F03"/>
    <w:rsid w:val="0059028F"/>
    <w:rsid w:val="00590932"/>
    <w:rsid w:val="00590B0E"/>
    <w:rsid w:val="005912C1"/>
    <w:rsid w:val="00591445"/>
    <w:rsid w:val="00591749"/>
    <w:rsid w:val="00595D9E"/>
    <w:rsid w:val="00595DAA"/>
    <w:rsid w:val="005963A9"/>
    <w:rsid w:val="00597E48"/>
    <w:rsid w:val="005A0066"/>
    <w:rsid w:val="005A2157"/>
    <w:rsid w:val="005A2E75"/>
    <w:rsid w:val="005A4ADB"/>
    <w:rsid w:val="005A5AB0"/>
    <w:rsid w:val="005B087B"/>
    <w:rsid w:val="005B273D"/>
    <w:rsid w:val="005B3363"/>
    <w:rsid w:val="005B3C12"/>
    <w:rsid w:val="005B66A7"/>
    <w:rsid w:val="005B7A5A"/>
    <w:rsid w:val="005B7D9D"/>
    <w:rsid w:val="005C1E7C"/>
    <w:rsid w:val="005C1FE5"/>
    <w:rsid w:val="005C3D37"/>
    <w:rsid w:val="005C3F73"/>
    <w:rsid w:val="005C4084"/>
    <w:rsid w:val="005C6433"/>
    <w:rsid w:val="005C6558"/>
    <w:rsid w:val="005C659E"/>
    <w:rsid w:val="005D1B1D"/>
    <w:rsid w:val="005D522C"/>
    <w:rsid w:val="005D5492"/>
    <w:rsid w:val="005D5E7A"/>
    <w:rsid w:val="005D76A8"/>
    <w:rsid w:val="005D7FCD"/>
    <w:rsid w:val="005E025D"/>
    <w:rsid w:val="005E3C40"/>
    <w:rsid w:val="005E5D60"/>
    <w:rsid w:val="005E65B1"/>
    <w:rsid w:val="005E68F2"/>
    <w:rsid w:val="005E694A"/>
    <w:rsid w:val="005E73A6"/>
    <w:rsid w:val="005E78FB"/>
    <w:rsid w:val="005F137A"/>
    <w:rsid w:val="005F1706"/>
    <w:rsid w:val="005F2B93"/>
    <w:rsid w:val="005F2F62"/>
    <w:rsid w:val="005F6171"/>
    <w:rsid w:val="005F7312"/>
    <w:rsid w:val="0060056A"/>
    <w:rsid w:val="00601031"/>
    <w:rsid w:val="006013EC"/>
    <w:rsid w:val="00603C80"/>
    <w:rsid w:val="006042CB"/>
    <w:rsid w:val="00605420"/>
    <w:rsid w:val="00606123"/>
    <w:rsid w:val="00606FE7"/>
    <w:rsid w:val="0060760D"/>
    <w:rsid w:val="0061015B"/>
    <w:rsid w:val="00613F1C"/>
    <w:rsid w:val="0062143B"/>
    <w:rsid w:val="006214E5"/>
    <w:rsid w:val="00621F05"/>
    <w:rsid w:val="00622577"/>
    <w:rsid w:val="006229CD"/>
    <w:rsid w:val="00622BE6"/>
    <w:rsid w:val="006235CF"/>
    <w:rsid w:val="006250B6"/>
    <w:rsid w:val="00625187"/>
    <w:rsid w:val="00630064"/>
    <w:rsid w:val="00631744"/>
    <w:rsid w:val="006333EB"/>
    <w:rsid w:val="0063506F"/>
    <w:rsid w:val="00636638"/>
    <w:rsid w:val="00640982"/>
    <w:rsid w:val="0064157D"/>
    <w:rsid w:val="00642B5B"/>
    <w:rsid w:val="0064304B"/>
    <w:rsid w:val="00643A0B"/>
    <w:rsid w:val="006449CD"/>
    <w:rsid w:val="00645503"/>
    <w:rsid w:val="00646E09"/>
    <w:rsid w:val="00647254"/>
    <w:rsid w:val="00653E99"/>
    <w:rsid w:val="0065407C"/>
    <w:rsid w:val="00654231"/>
    <w:rsid w:val="006559FE"/>
    <w:rsid w:val="0065633E"/>
    <w:rsid w:val="006567EC"/>
    <w:rsid w:val="00657058"/>
    <w:rsid w:val="00660631"/>
    <w:rsid w:val="00660E8C"/>
    <w:rsid w:val="00663A4C"/>
    <w:rsid w:val="0066423B"/>
    <w:rsid w:val="0066707F"/>
    <w:rsid w:val="00667D4C"/>
    <w:rsid w:val="00672C1C"/>
    <w:rsid w:val="006770F5"/>
    <w:rsid w:val="00677508"/>
    <w:rsid w:val="006817DF"/>
    <w:rsid w:val="00681EC4"/>
    <w:rsid w:val="00683797"/>
    <w:rsid w:val="00684173"/>
    <w:rsid w:val="00685579"/>
    <w:rsid w:val="00693624"/>
    <w:rsid w:val="00696887"/>
    <w:rsid w:val="006A0EF1"/>
    <w:rsid w:val="006A1562"/>
    <w:rsid w:val="006A1865"/>
    <w:rsid w:val="006A4A0C"/>
    <w:rsid w:val="006A4BC1"/>
    <w:rsid w:val="006A50AB"/>
    <w:rsid w:val="006A6F1C"/>
    <w:rsid w:val="006B3305"/>
    <w:rsid w:val="006B3614"/>
    <w:rsid w:val="006B624C"/>
    <w:rsid w:val="006C3501"/>
    <w:rsid w:val="006C39F4"/>
    <w:rsid w:val="006C3D87"/>
    <w:rsid w:val="006C4256"/>
    <w:rsid w:val="006C5ECB"/>
    <w:rsid w:val="006C6155"/>
    <w:rsid w:val="006C6276"/>
    <w:rsid w:val="006C7D0A"/>
    <w:rsid w:val="006D0D09"/>
    <w:rsid w:val="006D1C24"/>
    <w:rsid w:val="006D3882"/>
    <w:rsid w:val="006D3DE0"/>
    <w:rsid w:val="006D731A"/>
    <w:rsid w:val="006E0AFB"/>
    <w:rsid w:val="006E105C"/>
    <w:rsid w:val="006E1A87"/>
    <w:rsid w:val="006E2A58"/>
    <w:rsid w:val="006E3A0A"/>
    <w:rsid w:val="006E442A"/>
    <w:rsid w:val="006E5A03"/>
    <w:rsid w:val="006E787E"/>
    <w:rsid w:val="006F0B01"/>
    <w:rsid w:val="006F1C1B"/>
    <w:rsid w:val="006F1DAE"/>
    <w:rsid w:val="006F2A30"/>
    <w:rsid w:val="006F2BE9"/>
    <w:rsid w:val="006F3EB0"/>
    <w:rsid w:val="006F466A"/>
    <w:rsid w:val="006F6981"/>
    <w:rsid w:val="006F6F7B"/>
    <w:rsid w:val="007006EA"/>
    <w:rsid w:val="00700DF1"/>
    <w:rsid w:val="007038D9"/>
    <w:rsid w:val="00703A3D"/>
    <w:rsid w:val="00703BE8"/>
    <w:rsid w:val="00704130"/>
    <w:rsid w:val="0070428A"/>
    <w:rsid w:val="0070631F"/>
    <w:rsid w:val="00707FED"/>
    <w:rsid w:val="00710A9C"/>
    <w:rsid w:val="00710D55"/>
    <w:rsid w:val="00710FA5"/>
    <w:rsid w:val="00711913"/>
    <w:rsid w:val="007119B6"/>
    <w:rsid w:val="00711CA3"/>
    <w:rsid w:val="007131CE"/>
    <w:rsid w:val="00714286"/>
    <w:rsid w:val="007145F2"/>
    <w:rsid w:val="00714D8B"/>
    <w:rsid w:val="00715039"/>
    <w:rsid w:val="0071603F"/>
    <w:rsid w:val="00716598"/>
    <w:rsid w:val="0071695C"/>
    <w:rsid w:val="00716BD8"/>
    <w:rsid w:val="007174EB"/>
    <w:rsid w:val="00717699"/>
    <w:rsid w:val="007243FE"/>
    <w:rsid w:val="00725867"/>
    <w:rsid w:val="00725CD3"/>
    <w:rsid w:val="00726D77"/>
    <w:rsid w:val="00733273"/>
    <w:rsid w:val="0073376B"/>
    <w:rsid w:val="00736A09"/>
    <w:rsid w:val="007410BD"/>
    <w:rsid w:val="007413AF"/>
    <w:rsid w:val="00741991"/>
    <w:rsid w:val="00741D81"/>
    <w:rsid w:val="00743261"/>
    <w:rsid w:val="00746725"/>
    <w:rsid w:val="00750D8D"/>
    <w:rsid w:val="007518C7"/>
    <w:rsid w:val="0075247B"/>
    <w:rsid w:val="00752C24"/>
    <w:rsid w:val="00754088"/>
    <w:rsid w:val="007541C9"/>
    <w:rsid w:val="0075579E"/>
    <w:rsid w:val="007571AB"/>
    <w:rsid w:val="0076017A"/>
    <w:rsid w:val="007601E6"/>
    <w:rsid w:val="00760453"/>
    <w:rsid w:val="0076157F"/>
    <w:rsid w:val="00763935"/>
    <w:rsid w:val="00764D89"/>
    <w:rsid w:val="007654F4"/>
    <w:rsid w:val="0076595D"/>
    <w:rsid w:val="007659B7"/>
    <w:rsid w:val="00765FA7"/>
    <w:rsid w:val="00771DC2"/>
    <w:rsid w:val="0077363A"/>
    <w:rsid w:val="007754F3"/>
    <w:rsid w:val="00780958"/>
    <w:rsid w:val="00781108"/>
    <w:rsid w:val="0078221E"/>
    <w:rsid w:val="00782BC2"/>
    <w:rsid w:val="00782BE5"/>
    <w:rsid w:val="007841BE"/>
    <w:rsid w:val="00784300"/>
    <w:rsid w:val="00784682"/>
    <w:rsid w:val="00785A37"/>
    <w:rsid w:val="00785DD0"/>
    <w:rsid w:val="00791F56"/>
    <w:rsid w:val="00793CEE"/>
    <w:rsid w:val="0079594F"/>
    <w:rsid w:val="00795A42"/>
    <w:rsid w:val="0079673B"/>
    <w:rsid w:val="00797D79"/>
    <w:rsid w:val="007A010B"/>
    <w:rsid w:val="007A0596"/>
    <w:rsid w:val="007A0BF6"/>
    <w:rsid w:val="007A0D54"/>
    <w:rsid w:val="007A108D"/>
    <w:rsid w:val="007A287E"/>
    <w:rsid w:val="007A5D7B"/>
    <w:rsid w:val="007A64BF"/>
    <w:rsid w:val="007A7959"/>
    <w:rsid w:val="007B29BA"/>
    <w:rsid w:val="007B2DD0"/>
    <w:rsid w:val="007B4813"/>
    <w:rsid w:val="007B5472"/>
    <w:rsid w:val="007B5C65"/>
    <w:rsid w:val="007B6ECD"/>
    <w:rsid w:val="007B6EE0"/>
    <w:rsid w:val="007C2592"/>
    <w:rsid w:val="007C2AED"/>
    <w:rsid w:val="007C6B7A"/>
    <w:rsid w:val="007D1096"/>
    <w:rsid w:val="007D22C3"/>
    <w:rsid w:val="007D22FC"/>
    <w:rsid w:val="007D3EB2"/>
    <w:rsid w:val="007D3FBC"/>
    <w:rsid w:val="007D5403"/>
    <w:rsid w:val="007D56BF"/>
    <w:rsid w:val="007D5EFE"/>
    <w:rsid w:val="007E0404"/>
    <w:rsid w:val="007E1DB9"/>
    <w:rsid w:val="007E276B"/>
    <w:rsid w:val="007E3BBF"/>
    <w:rsid w:val="007E4189"/>
    <w:rsid w:val="007F0425"/>
    <w:rsid w:val="007F1315"/>
    <w:rsid w:val="007F2159"/>
    <w:rsid w:val="007F21BA"/>
    <w:rsid w:val="007F28A0"/>
    <w:rsid w:val="007F293A"/>
    <w:rsid w:val="007F2986"/>
    <w:rsid w:val="007F2E6A"/>
    <w:rsid w:val="007F4A8C"/>
    <w:rsid w:val="007F4F80"/>
    <w:rsid w:val="007F5B12"/>
    <w:rsid w:val="007F6B5C"/>
    <w:rsid w:val="007F7EB4"/>
    <w:rsid w:val="008005B8"/>
    <w:rsid w:val="00801658"/>
    <w:rsid w:val="00801E08"/>
    <w:rsid w:val="00802AED"/>
    <w:rsid w:val="00803F2F"/>
    <w:rsid w:val="008043D9"/>
    <w:rsid w:val="00805090"/>
    <w:rsid w:val="00805667"/>
    <w:rsid w:val="0081435A"/>
    <w:rsid w:val="0082074B"/>
    <w:rsid w:val="00820C08"/>
    <w:rsid w:val="008228FB"/>
    <w:rsid w:val="00823994"/>
    <w:rsid w:val="00824CF7"/>
    <w:rsid w:val="00826762"/>
    <w:rsid w:val="00830324"/>
    <w:rsid w:val="0083138E"/>
    <w:rsid w:val="00831D0D"/>
    <w:rsid w:val="00832724"/>
    <w:rsid w:val="008328A8"/>
    <w:rsid w:val="00833CE6"/>
    <w:rsid w:val="00834919"/>
    <w:rsid w:val="00834E24"/>
    <w:rsid w:val="00835230"/>
    <w:rsid w:val="008411BB"/>
    <w:rsid w:val="008413F5"/>
    <w:rsid w:val="00844AFD"/>
    <w:rsid w:val="00847A3F"/>
    <w:rsid w:val="0085009B"/>
    <w:rsid w:val="0085069D"/>
    <w:rsid w:val="00850AAB"/>
    <w:rsid w:val="00850B85"/>
    <w:rsid w:val="00851AD5"/>
    <w:rsid w:val="00851B83"/>
    <w:rsid w:val="0085247D"/>
    <w:rsid w:val="008527DF"/>
    <w:rsid w:val="00855C58"/>
    <w:rsid w:val="008575ED"/>
    <w:rsid w:val="00857ECD"/>
    <w:rsid w:val="008621D7"/>
    <w:rsid w:val="0086246F"/>
    <w:rsid w:val="00863BC7"/>
    <w:rsid w:val="00864F54"/>
    <w:rsid w:val="00865330"/>
    <w:rsid w:val="00865797"/>
    <w:rsid w:val="00866C29"/>
    <w:rsid w:val="008740AD"/>
    <w:rsid w:val="00874B95"/>
    <w:rsid w:val="008754C4"/>
    <w:rsid w:val="00876C87"/>
    <w:rsid w:val="00876F95"/>
    <w:rsid w:val="00880470"/>
    <w:rsid w:val="0088175F"/>
    <w:rsid w:val="00881E41"/>
    <w:rsid w:val="008825E8"/>
    <w:rsid w:val="00882AF3"/>
    <w:rsid w:val="00882C72"/>
    <w:rsid w:val="00882CDA"/>
    <w:rsid w:val="00884AB7"/>
    <w:rsid w:val="00885134"/>
    <w:rsid w:val="00885248"/>
    <w:rsid w:val="00885C6E"/>
    <w:rsid w:val="00885F79"/>
    <w:rsid w:val="0088735C"/>
    <w:rsid w:val="00887D27"/>
    <w:rsid w:val="00887FAE"/>
    <w:rsid w:val="008905DE"/>
    <w:rsid w:val="00891C74"/>
    <w:rsid w:val="008926EA"/>
    <w:rsid w:val="00894742"/>
    <w:rsid w:val="008961F2"/>
    <w:rsid w:val="008962BE"/>
    <w:rsid w:val="00896407"/>
    <w:rsid w:val="0089665D"/>
    <w:rsid w:val="0089785F"/>
    <w:rsid w:val="008A07C2"/>
    <w:rsid w:val="008A1100"/>
    <w:rsid w:val="008A34F9"/>
    <w:rsid w:val="008A3D03"/>
    <w:rsid w:val="008A47A0"/>
    <w:rsid w:val="008A6D8B"/>
    <w:rsid w:val="008A79D6"/>
    <w:rsid w:val="008B0E44"/>
    <w:rsid w:val="008B29C7"/>
    <w:rsid w:val="008B3B15"/>
    <w:rsid w:val="008B4360"/>
    <w:rsid w:val="008B4B2D"/>
    <w:rsid w:val="008B5DCE"/>
    <w:rsid w:val="008B6410"/>
    <w:rsid w:val="008B6703"/>
    <w:rsid w:val="008B6ECC"/>
    <w:rsid w:val="008B73C4"/>
    <w:rsid w:val="008B7624"/>
    <w:rsid w:val="008C031C"/>
    <w:rsid w:val="008C3806"/>
    <w:rsid w:val="008C47EE"/>
    <w:rsid w:val="008C672A"/>
    <w:rsid w:val="008D00C9"/>
    <w:rsid w:val="008D1C8A"/>
    <w:rsid w:val="008D272E"/>
    <w:rsid w:val="008D2A0A"/>
    <w:rsid w:val="008D3D97"/>
    <w:rsid w:val="008D447F"/>
    <w:rsid w:val="008D45D9"/>
    <w:rsid w:val="008D7B15"/>
    <w:rsid w:val="008E2346"/>
    <w:rsid w:val="008E28F8"/>
    <w:rsid w:val="008E370A"/>
    <w:rsid w:val="008F0E66"/>
    <w:rsid w:val="008F1F91"/>
    <w:rsid w:val="008F24EB"/>
    <w:rsid w:val="008F2855"/>
    <w:rsid w:val="008F2B8E"/>
    <w:rsid w:val="008F417F"/>
    <w:rsid w:val="008F4990"/>
    <w:rsid w:val="008F4C3E"/>
    <w:rsid w:val="008F4CB2"/>
    <w:rsid w:val="008F4E62"/>
    <w:rsid w:val="008F4EE8"/>
    <w:rsid w:val="008F7883"/>
    <w:rsid w:val="00901616"/>
    <w:rsid w:val="009051EF"/>
    <w:rsid w:val="0090761E"/>
    <w:rsid w:val="009127B2"/>
    <w:rsid w:val="00913533"/>
    <w:rsid w:val="0091402E"/>
    <w:rsid w:val="009148AF"/>
    <w:rsid w:val="009161F1"/>
    <w:rsid w:val="00916DC2"/>
    <w:rsid w:val="0092265C"/>
    <w:rsid w:val="009227B2"/>
    <w:rsid w:val="00922DF2"/>
    <w:rsid w:val="009230FE"/>
    <w:rsid w:val="0092321D"/>
    <w:rsid w:val="009232AF"/>
    <w:rsid w:val="00927BDA"/>
    <w:rsid w:val="009304A4"/>
    <w:rsid w:val="00931457"/>
    <w:rsid w:val="009316EA"/>
    <w:rsid w:val="0093190E"/>
    <w:rsid w:val="00931ACA"/>
    <w:rsid w:val="0093271A"/>
    <w:rsid w:val="00932ACA"/>
    <w:rsid w:val="00933AEF"/>
    <w:rsid w:val="009340C3"/>
    <w:rsid w:val="009346EA"/>
    <w:rsid w:val="00935963"/>
    <w:rsid w:val="00935BEE"/>
    <w:rsid w:val="009413B2"/>
    <w:rsid w:val="009415D2"/>
    <w:rsid w:val="00941AA1"/>
    <w:rsid w:val="00942682"/>
    <w:rsid w:val="009432DB"/>
    <w:rsid w:val="0094351D"/>
    <w:rsid w:val="00950EF3"/>
    <w:rsid w:val="00952777"/>
    <w:rsid w:val="00954B59"/>
    <w:rsid w:val="00956137"/>
    <w:rsid w:val="00957977"/>
    <w:rsid w:val="00963393"/>
    <w:rsid w:val="009638C2"/>
    <w:rsid w:val="009677C9"/>
    <w:rsid w:val="009733D7"/>
    <w:rsid w:val="009752CE"/>
    <w:rsid w:val="00975757"/>
    <w:rsid w:val="00976C8A"/>
    <w:rsid w:val="00977649"/>
    <w:rsid w:val="00980CB1"/>
    <w:rsid w:val="00980EE5"/>
    <w:rsid w:val="009810C7"/>
    <w:rsid w:val="009818A5"/>
    <w:rsid w:val="009845C4"/>
    <w:rsid w:val="0098467C"/>
    <w:rsid w:val="009855FA"/>
    <w:rsid w:val="009868F4"/>
    <w:rsid w:val="00987BCC"/>
    <w:rsid w:val="0099082B"/>
    <w:rsid w:val="00990E2B"/>
    <w:rsid w:val="00992B01"/>
    <w:rsid w:val="00992BB4"/>
    <w:rsid w:val="009951F2"/>
    <w:rsid w:val="00995B5E"/>
    <w:rsid w:val="00996A8D"/>
    <w:rsid w:val="00997C37"/>
    <w:rsid w:val="009A0532"/>
    <w:rsid w:val="009A0932"/>
    <w:rsid w:val="009A0D06"/>
    <w:rsid w:val="009A3E0F"/>
    <w:rsid w:val="009A4398"/>
    <w:rsid w:val="009A59DF"/>
    <w:rsid w:val="009A6DA6"/>
    <w:rsid w:val="009A7A4C"/>
    <w:rsid w:val="009B1475"/>
    <w:rsid w:val="009B2180"/>
    <w:rsid w:val="009B24FD"/>
    <w:rsid w:val="009B4205"/>
    <w:rsid w:val="009B5D4A"/>
    <w:rsid w:val="009B5D53"/>
    <w:rsid w:val="009B5F51"/>
    <w:rsid w:val="009B6461"/>
    <w:rsid w:val="009B7FFD"/>
    <w:rsid w:val="009C0B11"/>
    <w:rsid w:val="009C1681"/>
    <w:rsid w:val="009C2705"/>
    <w:rsid w:val="009C48E2"/>
    <w:rsid w:val="009D114A"/>
    <w:rsid w:val="009D12F7"/>
    <w:rsid w:val="009D1AA4"/>
    <w:rsid w:val="009D1F51"/>
    <w:rsid w:val="009D1FC2"/>
    <w:rsid w:val="009D3DCA"/>
    <w:rsid w:val="009D4CE4"/>
    <w:rsid w:val="009D5264"/>
    <w:rsid w:val="009D578D"/>
    <w:rsid w:val="009E08FF"/>
    <w:rsid w:val="009E0F5F"/>
    <w:rsid w:val="009E1528"/>
    <w:rsid w:val="009E2BBF"/>
    <w:rsid w:val="009E3D3A"/>
    <w:rsid w:val="009E3E4B"/>
    <w:rsid w:val="009E414A"/>
    <w:rsid w:val="009E523B"/>
    <w:rsid w:val="009E579F"/>
    <w:rsid w:val="009E5A87"/>
    <w:rsid w:val="009E7466"/>
    <w:rsid w:val="009E7D15"/>
    <w:rsid w:val="009E7D63"/>
    <w:rsid w:val="009F0AE2"/>
    <w:rsid w:val="009F0D5B"/>
    <w:rsid w:val="009F5335"/>
    <w:rsid w:val="009F6D10"/>
    <w:rsid w:val="00A00002"/>
    <w:rsid w:val="00A000E3"/>
    <w:rsid w:val="00A0061C"/>
    <w:rsid w:val="00A058FB"/>
    <w:rsid w:val="00A05A0F"/>
    <w:rsid w:val="00A05DCA"/>
    <w:rsid w:val="00A062BE"/>
    <w:rsid w:val="00A13744"/>
    <w:rsid w:val="00A141CB"/>
    <w:rsid w:val="00A147C4"/>
    <w:rsid w:val="00A15599"/>
    <w:rsid w:val="00A1771D"/>
    <w:rsid w:val="00A17E7B"/>
    <w:rsid w:val="00A216A1"/>
    <w:rsid w:val="00A21AED"/>
    <w:rsid w:val="00A223C6"/>
    <w:rsid w:val="00A229FB"/>
    <w:rsid w:val="00A23575"/>
    <w:rsid w:val="00A251EC"/>
    <w:rsid w:val="00A25448"/>
    <w:rsid w:val="00A256F7"/>
    <w:rsid w:val="00A25C07"/>
    <w:rsid w:val="00A25D47"/>
    <w:rsid w:val="00A263B9"/>
    <w:rsid w:val="00A26941"/>
    <w:rsid w:val="00A32BF2"/>
    <w:rsid w:val="00A33E09"/>
    <w:rsid w:val="00A367EB"/>
    <w:rsid w:val="00A37682"/>
    <w:rsid w:val="00A40392"/>
    <w:rsid w:val="00A405FA"/>
    <w:rsid w:val="00A4095C"/>
    <w:rsid w:val="00A4191C"/>
    <w:rsid w:val="00A41BCB"/>
    <w:rsid w:val="00A426BD"/>
    <w:rsid w:val="00A42C7F"/>
    <w:rsid w:val="00A42D5E"/>
    <w:rsid w:val="00A42E59"/>
    <w:rsid w:val="00A42E7D"/>
    <w:rsid w:val="00A457E0"/>
    <w:rsid w:val="00A464F0"/>
    <w:rsid w:val="00A503B9"/>
    <w:rsid w:val="00A5129C"/>
    <w:rsid w:val="00A5468D"/>
    <w:rsid w:val="00A548E4"/>
    <w:rsid w:val="00A54B55"/>
    <w:rsid w:val="00A54B97"/>
    <w:rsid w:val="00A54CC6"/>
    <w:rsid w:val="00A5666C"/>
    <w:rsid w:val="00A57D40"/>
    <w:rsid w:val="00A57E0A"/>
    <w:rsid w:val="00A60330"/>
    <w:rsid w:val="00A60540"/>
    <w:rsid w:val="00A60BA7"/>
    <w:rsid w:val="00A62373"/>
    <w:rsid w:val="00A626BD"/>
    <w:rsid w:val="00A630A8"/>
    <w:rsid w:val="00A63ADC"/>
    <w:rsid w:val="00A64426"/>
    <w:rsid w:val="00A655B2"/>
    <w:rsid w:val="00A6733D"/>
    <w:rsid w:val="00A67968"/>
    <w:rsid w:val="00A67EE2"/>
    <w:rsid w:val="00A7216F"/>
    <w:rsid w:val="00A72549"/>
    <w:rsid w:val="00A72732"/>
    <w:rsid w:val="00A72D06"/>
    <w:rsid w:val="00A73727"/>
    <w:rsid w:val="00A7435E"/>
    <w:rsid w:val="00A74797"/>
    <w:rsid w:val="00A74A1D"/>
    <w:rsid w:val="00A75A79"/>
    <w:rsid w:val="00A75CCB"/>
    <w:rsid w:val="00A75DE4"/>
    <w:rsid w:val="00A77BBD"/>
    <w:rsid w:val="00A8053E"/>
    <w:rsid w:val="00A81127"/>
    <w:rsid w:val="00A81C4D"/>
    <w:rsid w:val="00A81D2B"/>
    <w:rsid w:val="00A82B5A"/>
    <w:rsid w:val="00A839FF"/>
    <w:rsid w:val="00A83C14"/>
    <w:rsid w:val="00A840AB"/>
    <w:rsid w:val="00A84D6A"/>
    <w:rsid w:val="00A85BE7"/>
    <w:rsid w:val="00A86BD1"/>
    <w:rsid w:val="00A90524"/>
    <w:rsid w:val="00A909EE"/>
    <w:rsid w:val="00A9460E"/>
    <w:rsid w:val="00A9480E"/>
    <w:rsid w:val="00A96002"/>
    <w:rsid w:val="00A97CC8"/>
    <w:rsid w:val="00AA04AC"/>
    <w:rsid w:val="00AA253A"/>
    <w:rsid w:val="00AA2C93"/>
    <w:rsid w:val="00AA2E6A"/>
    <w:rsid w:val="00AA2F8F"/>
    <w:rsid w:val="00AA350B"/>
    <w:rsid w:val="00AA4317"/>
    <w:rsid w:val="00AA4E06"/>
    <w:rsid w:val="00AA528E"/>
    <w:rsid w:val="00AA5CD0"/>
    <w:rsid w:val="00AA6FB4"/>
    <w:rsid w:val="00AB0D40"/>
    <w:rsid w:val="00AB131D"/>
    <w:rsid w:val="00AB287D"/>
    <w:rsid w:val="00AB36AA"/>
    <w:rsid w:val="00AB4BFB"/>
    <w:rsid w:val="00AC1E56"/>
    <w:rsid w:val="00AC2495"/>
    <w:rsid w:val="00AC28D3"/>
    <w:rsid w:val="00AC2AF7"/>
    <w:rsid w:val="00AC2EEC"/>
    <w:rsid w:val="00AC37A7"/>
    <w:rsid w:val="00AC3F5E"/>
    <w:rsid w:val="00AC6A5D"/>
    <w:rsid w:val="00AD0367"/>
    <w:rsid w:val="00AD0A92"/>
    <w:rsid w:val="00AD349A"/>
    <w:rsid w:val="00AD4B2D"/>
    <w:rsid w:val="00AD5C76"/>
    <w:rsid w:val="00AD7C4A"/>
    <w:rsid w:val="00AE0C04"/>
    <w:rsid w:val="00AE1249"/>
    <w:rsid w:val="00AE4498"/>
    <w:rsid w:val="00AE7664"/>
    <w:rsid w:val="00AE7A66"/>
    <w:rsid w:val="00AF1FDC"/>
    <w:rsid w:val="00AF452C"/>
    <w:rsid w:val="00AF462C"/>
    <w:rsid w:val="00AF606D"/>
    <w:rsid w:val="00B00417"/>
    <w:rsid w:val="00B0209E"/>
    <w:rsid w:val="00B023BD"/>
    <w:rsid w:val="00B03181"/>
    <w:rsid w:val="00B0384C"/>
    <w:rsid w:val="00B04200"/>
    <w:rsid w:val="00B1290D"/>
    <w:rsid w:val="00B13AE2"/>
    <w:rsid w:val="00B13C5F"/>
    <w:rsid w:val="00B16220"/>
    <w:rsid w:val="00B16498"/>
    <w:rsid w:val="00B22EE2"/>
    <w:rsid w:val="00B247FC"/>
    <w:rsid w:val="00B27338"/>
    <w:rsid w:val="00B27937"/>
    <w:rsid w:val="00B27E06"/>
    <w:rsid w:val="00B27E17"/>
    <w:rsid w:val="00B32365"/>
    <w:rsid w:val="00B34EBB"/>
    <w:rsid w:val="00B35180"/>
    <w:rsid w:val="00B37C0A"/>
    <w:rsid w:val="00B41440"/>
    <w:rsid w:val="00B417EB"/>
    <w:rsid w:val="00B43674"/>
    <w:rsid w:val="00B4580E"/>
    <w:rsid w:val="00B4583A"/>
    <w:rsid w:val="00B45A74"/>
    <w:rsid w:val="00B47260"/>
    <w:rsid w:val="00B508D0"/>
    <w:rsid w:val="00B51664"/>
    <w:rsid w:val="00B516A1"/>
    <w:rsid w:val="00B55262"/>
    <w:rsid w:val="00B57EBA"/>
    <w:rsid w:val="00B61E64"/>
    <w:rsid w:val="00B63EB2"/>
    <w:rsid w:val="00B641EF"/>
    <w:rsid w:val="00B654EF"/>
    <w:rsid w:val="00B676C4"/>
    <w:rsid w:val="00B67DF8"/>
    <w:rsid w:val="00B70AA1"/>
    <w:rsid w:val="00B72419"/>
    <w:rsid w:val="00B728D9"/>
    <w:rsid w:val="00B7361D"/>
    <w:rsid w:val="00B73C66"/>
    <w:rsid w:val="00B75633"/>
    <w:rsid w:val="00B76EE6"/>
    <w:rsid w:val="00B77BA1"/>
    <w:rsid w:val="00B8016E"/>
    <w:rsid w:val="00B83839"/>
    <w:rsid w:val="00B845D7"/>
    <w:rsid w:val="00B84877"/>
    <w:rsid w:val="00B85AAC"/>
    <w:rsid w:val="00B85CB7"/>
    <w:rsid w:val="00B8607D"/>
    <w:rsid w:val="00B900E8"/>
    <w:rsid w:val="00B9028E"/>
    <w:rsid w:val="00B91168"/>
    <w:rsid w:val="00B9245E"/>
    <w:rsid w:val="00B9323D"/>
    <w:rsid w:val="00B9436C"/>
    <w:rsid w:val="00B95DCF"/>
    <w:rsid w:val="00B96C08"/>
    <w:rsid w:val="00B9700C"/>
    <w:rsid w:val="00B97EBC"/>
    <w:rsid w:val="00BA0A2F"/>
    <w:rsid w:val="00BA14FC"/>
    <w:rsid w:val="00BA30B4"/>
    <w:rsid w:val="00BA4524"/>
    <w:rsid w:val="00BB09C5"/>
    <w:rsid w:val="00BB163D"/>
    <w:rsid w:val="00BB55EC"/>
    <w:rsid w:val="00BB5653"/>
    <w:rsid w:val="00BB5D63"/>
    <w:rsid w:val="00BB756E"/>
    <w:rsid w:val="00BB7FAC"/>
    <w:rsid w:val="00BC0B56"/>
    <w:rsid w:val="00BC1B53"/>
    <w:rsid w:val="00BC47E5"/>
    <w:rsid w:val="00BC59E3"/>
    <w:rsid w:val="00BC617C"/>
    <w:rsid w:val="00BC745A"/>
    <w:rsid w:val="00BC775C"/>
    <w:rsid w:val="00BD0926"/>
    <w:rsid w:val="00BD0B23"/>
    <w:rsid w:val="00BD3C59"/>
    <w:rsid w:val="00BD4076"/>
    <w:rsid w:val="00BD4DA2"/>
    <w:rsid w:val="00BD548E"/>
    <w:rsid w:val="00BE02E5"/>
    <w:rsid w:val="00BE10EE"/>
    <w:rsid w:val="00BE2B6C"/>
    <w:rsid w:val="00BE3460"/>
    <w:rsid w:val="00BE3CD6"/>
    <w:rsid w:val="00BE3FF1"/>
    <w:rsid w:val="00BE61F0"/>
    <w:rsid w:val="00BE63DD"/>
    <w:rsid w:val="00BF391B"/>
    <w:rsid w:val="00BF474F"/>
    <w:rsid w:val="00BF4903"/>
    <w:rsid w:val="00BF4BED"/>
    <w:rsid w:val="00BF5CA8"/>
    <w:rsid w:val="00BF5FCF"/>
    <w:rsid w:val="00BF6C79"/>
    <w:rsid w:val="00BF7FA7"/>
    <w:rsid w:val="00C000EA"/>
    <w:rsid w:val="00C001B5"/>
    <w:rsid w:val="00C009D1"/>
    <w:rsid w:val="00C00CB3"/>
    <w:rsid w:val="00C01420"/>
    <w:rsid w:val="00C02B88"/>
    <w:rsid w:val="00C03408"/>
    <w:rsid w:val="00C03E9B"/>
    <w:rsid w:val="00C048D5"/>
    <w:rsid w:val="00C04B42"/>
    <w:rsid w:val="00C05181"/>
    <w:rsid w:val="00C05FCF"/>
    <w:rsid w:val="00C067F6"/>
    <w:rsid w:val="00C069BE"/>
    <w:rsid w:val="00C07380"/>
    <w:rsid w:val="00C07512"/>
    <w:rsid w:val="00C10682"/>
    <w:rsid w:val="00C10910"/>
    <w:rsid w:val="00C1122B"/>
    <w:rsid w:val="00C11407"/>
    <w:rsid w:val="00C128FF"/>
    <w:rsid w:val="00C1291F"/>
    <w:rsid w:val="00C12F6B"/>
    <w:rsid w:val="00C13CFA"/>
    <w:rsid w:val="00C1413A"/>
    <w:rsid w:val="00C16778"/>
    <w:rsid w:val="00C17BAD"/>
    <w:rsid w:val="00C214E4"/>
    <w:rsid w:val="00C219F7"/>
    <w:rsid w:val="00C2204E"/>
    <w:rsid w:val="00C22C83"/>
    <w:rsid w:val="00C23A6E"/>
    <w:rsid w:val="00C23E6C"/>
    <w:rsid w:val="00C25BB8"/>
    <w:rsid w:val="00C269B2"/>
    <w:rsid w:val="00C30F7B"/>
    <w:rsid w:val="00C31756"/>
    <w:rsid w:val="00C31A61"/>
    <w:rsid w:val="00C32FA0"/>
    <w:rsid w:val="00C34F91"/>
    <w:rsid w:val="00C35D17"/>
    <w:rsid w:val="00C36527"/>
    <w:rsid w:val="00C36F6D"/>
    <w:rsid w:val="00C37425"/>
    <w:rsid w:val="00C37818"/>
    <w:rsid w:val="00C37FF0"/>
    <w:rsid w:val="00C40038"/>
    <w:rsid w:val="00C40C98"/>
    <w:rsid w:val="00C41347"/>
    <w:rsid w:val="00C419C8"/>
    <w:rsid w:val="00C42FD7"/>
    <w:rsid w:val="00C444D9"/>
    <w:rsid w:val="00C446DE"/>
    <w:rsid w:val="00C4483E"/>
    <w:rsid w:val="00C44DB9"/>
    <w:rsid w:val="00C45503"/>
    <w:rsid w:val="00C45D11"/>
    <w:rsid w:val="00C4634F"/>
    <w:rsid w:val="00C477DB"/>
    <w:rsid w:val="00C517E3"/>
    <w:rsid w:val="00C51CD3"/>
    <w:rsid w:val="00C520C3"/>
    <w:rsid w:val="00C52BBF"/>
    <w:rsid w:val="00C546B0"/>
    <w:rsid w:val="00C5496C"/>
    <w:rsid w:val="00C54998"/>
    <w:rsid w:val="00C5507E"/>
    <w:rsid w:val="00C5554D"/>
    <w:rsid w:val="00C56DD8"/>
    <w:rsid w:val="00C57073"/>
    <w:rsid w:val="00C606C6"/>
    <w:rsid w:val="00C62F29"/>
    <w:rsid w:val="00C6466D"/>
    <w:rsid w:val="00C65777"/>
    <w:rsid w:val="00C65CD2"/>
    <w:rsid w:val="00C65CFC"/>
    <w:rsid w:val="00C663E9"/>
    <w:rsid w:val="00C66AC2"/>
    <w:rsid w:val="00C700F9"/>
    <w:rsid w:val="00C718E2"/>
    <w:rsid w:val="00C71EAB"/>
    <w:rsid w:val="00C75A64"/>
    <w:rsid w:val="00C83D51"/>
    <w:rsid w:val="00C846FC"/>
    <w:rsid w:val="00C84759"/>
    <w:rsid w:val="00C847E4"/>
    <w:rsid w:val="00C85313"/>
    <w:rsid w:val="00C86741"/>
    <w:rsid w:val="00C92F00"/>
    <w:rsid w:val="00C93314"/>
    <w:rsid w:val="00C94BAA"/>
    <w:rsid w:val="00C95D32"/>
    <w:rsid w:val="00CA2914"/>
    <w:rsid w:val="00CA2DD0"/>
    <w:rsid w:val="00CA3905"/>
    <w:rsid w:val="00CB1254"/>
    <w:rsid w:val="00CB1C88"/>
    <w:rsid w:val="00CB2272"/>
    <w:rsid w:val="00CB2CC4"/>
    <w:rsid w:val="00CB6271"/>
    <w:rsid w:val="00CB7019"/>
    <w:rsid w:val="00CB70EA"/>
    <w:rsid w:val="00CC027E"/>
    <w:rsid w:val="00CC3ED6"/>
    <w:rsid w:val="00CC4722"/>
    <w:rsid w:val="00CC4CF1"/>
    <w:rsid w:val="00CC4E29"/>
    <w:rsid w:val="00CC612B"/>
    <w:rsid w:val="00CC64F1"/>
    <w:rsid w:val="00CC70BB"/>
    <w:rsid w:val="00CC7ACC"/>
    <w:rsid w:val="00CD074E"/>
    <w:rsid w:val="00CD4AD7"/>
    <w:rsid w:val="00CD51FD"/>
    <w:rsid w:val="00CD79C7"/>
    <w:rsid w:val="00CE0A0A"/>
    <w:rsid w:val="00CE20BC"/>
    <w:rsid w:val="00CE2311"/>
    <w:rsid w:val="00CE29E0"/>
    <w:rsid w:val="00CE3005"/>
    <w:rsid w:val="00CE4A08"/>
    <w:rsid w:val="00CE6234"/>
    <w:rsid w:val="00CE729D"/>
    <w:rsid w:val="00CE77C9"/>
    <w:rsid w:val="00CE7F1F"/>
    <w:rsid w:val="00CF01D2"/>
    <w:rsid w:val="00CF1E81"/>
    <w:rsid w:val="00CF247F"/>
    <w:rsid w:val="00CF24FF"/>
    <w:rsid w:val="00CF44EE"/>
    <w:rsid w:val="00CF5E5E"/>
    <w:rsid w:val="00D001B8"/>
    <w:rsid w:val="00D00EA9"/>
    <w:rsid w:val="00D020B0"/>
    <w:rsid w:val="00D025BF"/>
    <w:rsid w:val="00D04344"/>
    <w:rsid w:val="00D10C0B"/>
    <w:rsid w:val="00D13D8F"/>
    <w:rsid w:val="00D1465D"/>
    <w:rsid w:val="00D1510A"/>
    <w:rsid w:val="00D15112"/>
    <w:rsid w:val="00D1615E"/>
    <w:rsid w:val="00D166FB"/>
    <w:rsid w:val="00D17B48"/>
    <w:rsid w:val="00D17C98"/>
    <w:rsid w:val="00D21E06"/>
    <w:rsid w:val="00D23308"/>
    <w:rsid w:val="00D24F72"/>
    <w:rsid w:val="00D30BFB"/>
    <w:rsid w:val="00D30C71"/>
    <w:rsid w:val="00D30F3B"/>
    <w:rsid w:val="00D312D3"/>
    <w:rsid w:val="00D31D4F"/>
    <w:rsid w:val="00D32394"/>
    <w:rsid w:val="00D35318"/>
    <w:rsid w:val="00D35A1D"/>
    <w:rsid w:val="00D36A9E"/>
    <w:rsid w:val="00D36C82"/>
    <w:rsid w:val="00D37FFA"/>
    <w:rsid w:val="00D40322"/>
    <w:rsid w:val="00D4065A"/>
    <w:rsid w:val="00D4119D"/>
    <w:rsid w:val="00D41723"/>
    <w:rsid w:val="00D41AEF"/>
    <w:rsid w:val="00D41D6A"/>
    <w:rsid w:val="00D42274"/>
    <w:rsid w:val="00D4406F"/>
    <w:rsid w:val="00D45FA8"/>
    <w:rsid w:val="00D46983"/>
    <w:rsid w:val="00D46994"/>
    <w:rsid w:val="00D47073"/>
    <w:rsid w:val="00D51636"/>
    <w:rsid w:val="00D51ABB"/>
    <w:rsid w:val="00D53B8C"/>
    <w:rsid w:val="00D541BD"/>
    <w:rsid w:val="00D56A41"/>
    <w:rsid w:val="00D6136C"/>
    <w:rsid w:val="00D61565"/>
    <w:rsid w:val="00D62EF8"/>
    <w:rsid w:val="00D635C1"/>
    <w:rsid w:val="00D63E50"/>
    <w:rsid w:val="00D64904"/>
    <w:rsid w:val="00D657C6"/>
    <w:rsid w:val="00D65AB0"/>
    <w:rsid w:val="00D65D26"/>
    <w:rsid w:val="00D65D40"/>
    <w:rsid w:val="00D7065D"/>
    <w:rsid w:val="00D706C7"/>
    <w:rsid w:val="00D70716"/>
    <w:rsid w:val="00D7084F"/>
    <w:rsid w:val="00D717BE"/>
    <w:rsid w:val="00D725EC"/>
    <w:rsid w:val="00D750AA"/>
    <w:rsid w:val="00D752D6"/>
    <w:rsid w:val="00D763C3"/>
    <w:rsid w:val="00D776C7"/>
    <w:rsid w:val="00D809B2"/>
    <w:rsid w:val="00D818F5"/>
    <w:rsid w:val="00D83DA4"/>
    <w:rsid w:val="00D85006"/>
    <w:rsid w:val="00D85238"/>
    <w:rsid w:val="00D93AD5"/>
    <w:rsid w:val="00D94580"/>
    <w:rsid w:val="00D9496B"/>
    <w:rsid w:val="00D9574F"/>
    <w:rsid w:val="00DA0A8C"/>
    <w:rsid w:val="00DA119A"/>
    <w:rsid w:val="00DA119D"/>
    <w:rsid w:val="00DA231C"/>
    <w:rsid w:val="00DA2C53"/>
    <w:rsid w:val="00DA54E5"/>
    <w:rsid w:val="00DA584E"/>
    <w:rsid w:val="00DA58AE"/>
    <w:rsid w:val="00DA744A"/>
    <w:rsid w:val="00DA7F17"/>
    <w:rsid w:val="00DB0DFA"/>
    <w:rsid w:val="00DB1745"/>
    <w:rsid w:val="00DB3E58"/>
    <w:rsid w:val="00DB6014"/>
    <w:rsid w:val="00DC0C03"/>
    <w:rsid w:val="00DC1952"/>
    <w:rsid w:val="00DC460C"/>
    <w:rsid w:val="00DC4840"/>
    <w:rsid w:val="00DC4C39"/>
    <w:rsid w:val="00DC4CF3"/>
    <w:rsid w:val="00DC4F45"/>
    <w:rsid w:val="00DC5391"/>
    <w:rsid w:val="00DC7DEC"/>
    <w:rsid w:val="00DD3056"/>
    <w:rsid w:val="00DD5C0E"/>
    <w:rsid w:val="00DD7225"/>
    <w:rsid w:val="00DD7E6E"/>
    <w:rsid w:val="00DE0898"/>
    <w:rsid w:val="00DE30A7"/>
    <w:rsid w:val="00DE3667"/>
    <w:rsid w:val="00DE4880"/>
    <w:rsid w:val="00DE4E5A"/>
    <w:rsid w:val="00DE663B"/>
    <w:rsid w:val="00DF1E67"/>
    <w:rsid w:val="00DF20D5"/>
    <w:rsid w:val="00DF2E96"/>
    <w:rsid w:val="00DF35EA"/>
    <w:rsid w:val="00DF3BDA"/>
    <w:rsid w:val="00DF3EBF"/>
    <w:rsid w:val="00DF4F9E"/>
    <w:rsid w:val="00DF5EC4"/>
    <w:rsid w:val="00DF7A09"/>
    <w:rsid w:val="00E00D3A"/>
    <w:rsid w:val="00E043FB"/>
    <w:rsid w:val="00E05061"/>
    <w:rsid w:val="00E052E5"/>
    <w:rsid w:val="00E05A30"/>
    <w:rsid w:val="00E069A4"/>
    <w:rsid w:val="00E0735B"/>
    <w:rsid w:val="00E0741B"/>
    <w:rsid w:val="00E07CD3"/>
    <w:rsid w:val="00E07F94"/>
    <w:rsid w:val="00E11DAB"/>
    <w:rsid w:val="00E12BBB"/>
    <w:rsid w:val="00E13519"/>
    <w:rsid w:val="00E138FF"/>
    <w:rsid w:val="00E15F51"/>
    <w:rsid w:val="00E224B5"/>
    <w:rsid w:val="00E23FF6"/>
    <w:rsid w:val="00E25233"/>
    <w:rsid w:val="00E26139"/>
    <w:rsid w:val="00E26FB3"/>
    <w:rsid w:val="00E27E2D"/>
    <w:rsid w:val="00E3001D"/>
    <w:rsid w:val="00E30DA7"/>
    <w:rsid w:val="00E350E1"/>
    <w:rsid w:val="00E35618"/>
    <w:rsid w:val="00E3680A"/>
    <w:rsid w:val="00E37BF6"/>
    <w:rsid w:val="00E37D9E"/>
    <w:rsid w:val="00E4482B"/>
    <w:rsid w:val="00E4526F"/>
    <w:rsid w:val="00E46DA8"/>
    <w:rsid w:val="00E47F50"/>
    <w:rsid w:val="00E50B2E"/>
    <w:rsid w:val="00E52536"/>
    <w:rsid w:val="00E556B3"/>
    <w:rsid w:val="00E575D9"/>
    <w:rsid w:val="00E57788"/>
    <w:rsid w:val="00E57C30"/>
    <w:rsid w:val="00E602C4"/>
    <w:rsid w:val="00E604CE"/>
    <w:rsid w:val="00E60E69"/>
    <w:rsid w:val="00E61100"/>
    <w:rsid w:val="00E61FFF"/>
    <w:rsid w:val="00E6263E"/>
    <w:rsid w:val="00E64B4A"/>
    <w:rsid w:val="00E64E48"/>
    <w:rsid w:val="00E661BC"/>
    <w:rsid w:val="00E665C0"/>
    <w:rsid w:val="00E67036"/>
    <w:rsid w:val="00E67970"/>
    <w:rsid w:val="00E70242"/>
    <w:rsid w:val="00E70C4B"/>
    <w:rsid w:val="00E72F32"/>
    <w:rsid w:val="00E75A27"/>
    <w:rsid w:val="00E75ED5"/>
    <w:rsid w:val="00E778B7"/>
    <w:rsid w:val="00E77CB9"/>
    <w:rsid w:val="00E82192"/>
    <w:rsid w:val="00E826BD"/>
    <w:rsid w:val="00E83A7A"/>
    <w:rsid w:val="00E85190"/>
    <w:rsid w:val="00E85714"/>
    <w:rsid w:val="00E86E7E"/>
    <w:rsid w:val="00E87119"/>
    <w:rsid w:val="00E87831"/>
    <w:rsid w:val="00E87A01"/>
    <w:rsid w:val="00E93CA0"/>
    <w:rsid w:val="00E93CD3"/>
    <w:rsid w:val="00E94B34"/>
    <w:rsid w:val="00E95745"/>
    <w:rsid w:val="00E958B8"/>
    <w:rsid w:val="00E95CEF"/>
    <w:rsid w:val="00E9730C"/>
    <w:rsid w:val="00E976C3"/>
    <w:rsid w:val="00EA06FB"/>
    <w:rsid w:val="00EA2784"/>
    <w:rsid w:val="00EB0BEE"/>
    <w:rsid w:val="00EB1910"/>
    <w:rsid w:val="00EB4DDC"/>
    <w:rsid w:val="00EB674E"/>
    <w:rsid w:val="00EB6E04"/>
    <w:rsid w:val="00EB7279"/>
    <w:rsid w:val="00EC47EA"/>
    <w:rsid w:val="00EC4DE3"/>
    <w:rsid w:val="00EC58F3"/>
    <w:rsid w:val="00EC64CF"/>
    <w:rsid w:val="00ED0202"/>
    <w:rsid w:val="00ED02DE"/>
    <w:rsid w:val="00ED1933"/>
    <w:rsid w:val="00ED1E42"/>
    <w:rsid w:val="00ED2F54"/>
    <w:rsid w:val="00ED3223"/>
    <w:rsid w:val="00ED6CD4"/>
    <w:rsid w:val="00ED7DE4"/>
    <w:rsid w:val="00EE0795"/>
    <w:rsid w:val="00EE1CA9"/>
    <w:rsid w:val="00EE2367"/>
    <w:rsid w:val="00EE273A"/>
    <w:rsid w:val="00EE4402"/>
    <w:rsid w:val="00EE5EF8"/>
    <w:rsid w:val="00EE6722"/>
    <w:rsid w:val="00EF20F5"/>
    <w:rsid w:val="00EF389E"/>
    <w:rsid w:val="00EF4D03"/>
    <w:rsid w:val="00EF4DFB"/>
    <w:rsid w:val="00EF5013"/>
    <w:rsid w:val="00EF5038"/>
    <w:rsid w:val="00EF5143"/>
    <w:rsid w:val="00F0056A"/>
    <w:rsid w:val="00F00ACE"/>
    <w:rsid w:val="00F02A79"/>
    <w:rsid w:val="00F02C7D"/>
    <w:rsid w:val="00F041AF"/>
    <w:rsid w:val="00F0512B"/>
    <w:rsid w:val="00F05AAC"/>
    <w:rsid w:val="00F06626"/>
    <w:rsid w:val="00F10836"/>
    <w:rsid w:val="00F119C5"/>
    <w:rsid w:val="00F156D6"/>
    <w:rsid w:val="00F15EFD"/>
    <w:rsid w:val="00F21BB8"/>
    <w:rsid w:val="00F2216C"/>
    <w:rsid w:val="00F2238D"/>
    <w:rsid w:val="00F235D3"/>
    <w:rsid w:val="00F23676"/>
    <w:rsid w:val="00F237DA"/>
    <w:rsid w:val="00F245FC"/>
    <w:rsid w:val="00F25BDF"/>
    <w:rsid w:val="00F25CE5"/>
    <w:rsid w:val="00F264E7"/>
    <w:rsid w:val="00F26948"/>
    <w:rsid w:val="00F31546"/>
    <w:rsid w:val="00F31EC7"/>
    <w:rsid w:val="00F33A4D"/>
    <w:rsid w:val="00F33BB1"/>
    <w:rsid w:val="00F34467"/>
    <w:rsid w:val="00F345D6"/>
    <w:rsid w:val="00F35263"/>
    <w:rsid w:val="00F35A85"/>
    <w:rsid w:val="00F41138"/>
    <w:rsid w:val="00F42971"/>
    <w:rsid w:val="00F42EAE"/>
    <w:rsid w:val="00F4329D"/>
    <w:rsid w:val="00F448C7"/>
    <w:rsid w:val="00F45389"/>
    <w:rsid w:val="00F465BA"/>
    <w:rsid w:val="00F50E45"/>
    <w:rsid w:val="00F514DA"/>
    <w:rsid w:val="00F52D97"/>
    <w:rsid w:val="00F535B0"/>
    <w:rsid w:val="00F56876"/>
    <w:rsid w:val="00F61236"/>
    <w:rsid w:val="00F61343"/>
    <w:rsid w:val="00F61EEE"/>
    <w:rsid w:val="00F645F8"/>
    <w:rsid w:val="00F65565"/>
    <w:rsid w:val="00F66DB1"/>
    <w:rsid w:val="00F6705B"/>
    <w:rsid w:val="00F670C8"/>
    <w:rsid w:val="00F67E7D"/>
    <w:rsid w:val="00F703B0"/>
    <w:rsid w:val="00F72D3D"/>
    <w:rsid w:val="00F73F2A"/>
    <w:rsid w:val="00F74EA6"/>
    <w:rsid w:val="00F76623"/>
    <w:rsid w:val="00F76922"/>
    <w:rsid w:val="00F774D3"/>
    <w:rsid w:val="00F80123"/>
    <w:rsid w:val="00F80AE6"/>
    <w:rsid w:val="00F81D2C"/>
    <w:rsid w:val="00F81F35"/>
    <w:rsid w:val="00F82822"/>
    <w:rsid w:val="00F858AC"/>
    <w:rsid w:val="00F873E9"/>
    <w:rsid w:val="00F9028A"/>
    <w:rsid w:val="00F90E4C"/>
    <w:rsid w:val="00F932C3"/>
    <w:rsid w:val="00F934B8"/>
    <w:rsid w:val="00F935D5"/>
    <w:rsid w:val="00F93B5F"/>
    <w:rsid w:val="00F9459F"/>
    <w:rsid w:val="00F9606F"/>
    <w:rsid w:val="00F97091"/>
    <w:rsid w:val="00F9769D"/>
    <w:rsid w:val="00FA14E6"/>
    <w:rsid w:val="00FA5226"/>
    <w:rsid w:val="00FA5D76"/>
    <w:rsid w:val="00FA5DFD"/>
    <w:rsid w:val="00FB14E8"/>
    <w:rsid w:val="00FB2ACD"/>
    <w:rsid w:val="00FB2EE0"/>
    <w:rsid w:val="00FB4502"/>
    <w:rsid w:val="00FB4F32"/>
    <w:rsid w:val="00FB6C32"/>
    <w:rsid w:val="00FB7CC8"/>
    <w:rsid w:val="00FC168C"/>
    <w:rsid w:val="00FC2619"/>
    <w:rsid w:val="00FC3C82"/>
    <w:rsid w:val="00FC4EB7"/>
    <w:rsid w:val="00FC578B"/>
    <w:rsid w:val="00FC5A03"/>
    <w:rsid w:val="00FC5D3A"/>
    <w:rsid w:val="00FC5F75"/>
    <w:rsid w:val="00FC64B7"/>
    <w:rsid w:val="00FC68B0"/>
    <w:rsid w:val="00FD0299"/>
    <w:rsid w:val="00FD0EE8"/>
    <w:rsid w:val="00FD1050"/>
    <w:rsid w:val="00FD1814"/>
    <w:rsid w:val="00FD226A"/>
    <w:rsid w:val="00FD27D9"/>
    <w:rsid w:val="00FD2E29"/>
    <w:rsid w:val="00FD3AC4"/>
    <w:rsid w:val="00FD3BDA"/>
    <w:rsid w:val="00FD4B3B"/>
    <w:rsid w:val="00FD7C08"/>
    <w:rsid w:val="00FD7E54"/>
    <w:rsid w:val="00FE000E"/>
    <w:rsid w:val="00FE19EE"/>
    <w:rsid w:val="00FE1DB0"/>
    <w:rsid w:val="00FE2674"/>
    <w:rsid w:val="00FE2DD9"/>
    <w:rsid w:val="00FE313C"/>
    <w:rsid w:val="00FE4236"/>
    <w:rsid w:val="00FE53FF"/>
    <w:rsid w:val="00FE6112"/>
    <w:rsid w:val="00FE6F8B"/>
    <w:rsid w:val="00FE7867"/>
    <w:rsid w:val="00FF0289"/>
    <w:rsid w:val="00FF11A5"/>
    <w:rsid w:val="00FF3832"/>
    <w:rsid w:val="00FF4D0F"/>
    <w:rsid w:val="00FF6075"/>
    <w:rsid w:val="00FF60B1"/>
    <w:rsid w:val="00FF6202"/>
    <w:rsid w:val="00FF741C"/>
    <w:rsid w:val="00FF7C4A"/>
    <w:rsid w:val="01B0A6A9"/>
    <w:rsid w:val="023178E9"/>
    <w:rsid w:val="02823A4C"/>
    <w:rsid w:val="02B3E296"/>
    <w:rsid w:val="0390AADC"/>
    <w:rsid w:val="03989F5E"/>
    <w:rsid w:val="03CD494A"/>
    <w:rsid w:val="0619149F"/>
    <w:rsid w:val="06C4E466"/>
    <w:rsid w:val="07272DE4"/>
    <w:rsid w:val="083FBF26"/>
    <w:rsid w:val="09AB0535"/>
    <w:rsid w:val="09DB8F87"/>
    <w:rsid w:val="09F261FB"/>
    <w:rsid w:val="0A271140"/>
    <w:rsid w:val="0AB535F5"/>
    <w:rsid w:val="0B83F384"/>
    <w:rsid w:val="0CED2B2A"/>
    <w:rsid w:val="0D884182"/>
    <w:rsid w:val="0DA5B201"/>
    <w:rsid w:val="0DB1FF42"/>
    <w:rsid w:val="0E88FB8B"/>
    <w:rsid w:val="0EC38372"/>
    <w:rsid w:val="11BC6BBC"/>
    <w:rsid w:val="13B4BCCD"/>
    <w:rsid w:val="13EB2905"/>
    <w:rsid w:val="14575D76"/>
    <w:rsid w:val="14D0619A"/>
    <w:rsid w:val="152A3A9F"/>
    <w:rsid w:val="15872AFB"/>
    <w:rsid w:val="15D476CF"/>
    <w:rsid w:val="163D6BCC"/>
    <w:rsid w:val="167EB1D4"/>
    <w:rsid w:val="16FC4EEE"/>
    <w:rsid w:val="1774DC5D"/>
    <w:rsid w:val="19706B1B"/>
    <w:rsid w:val="19AAA12A"/>
    <w:rsid w:val="1A0F915B"/>
    <w:rsid w:val="1A4173C1"/>
    <w:rsid w:val="1A48B8FD"/>
    <w:rsid w:val="1AE0490D"/>
    <w:rsid w:val="1B40F030"/>
    <w:rsid w:val="1C30E9E5"/>
    <w:rsid w:val="1C82D808"/>
    <w:rsid w:val="1C9C81AF"/>
    <w:rsid w:val="1E48FBAA"/>
    <w:rsid w:val="1E7E124D"/>
    <w:rsid w:val="1F4D2F2B"/>
    <w:rsid w:val="2138A657"/>
    <w:rsid w:val="21ADA6FD"/>
    <w:rsid w:val="23FD2D9F"/>
    <w:rsid w:val="240A99DF"/>
    <w:rsid w:val="24684FE6"/>
    <w:rsid w:val="248B6A38"/>
    <w:rsid w:val="25A66A40"/>
    <w:rsid w:val="26BD1220"/>
    <w:rsid w:val="27EA3379"/>
    <w:rsid w:val="282A4191"/>
    <w:rsid w:val="295299C1"/>
    <w:rsid w:val="2A557258"/>
    <w:rsid w:val="2AE8AB5E"/>
    <w:rsid w:val="2BE22D15"/>
    <w:rsid w:val="2BED739F"/>
    <w:rsid w:val="2C92C4DA"/>
    <w:rsid w:val="2CA7F91F"/>
    <w:rsid w:val="304CB56B"/>
    <w:rsid w:val="31412265"/>
    <w:rsid w:val="320DA69A"/>
    <w:rsid w:val="32457628"/>
    <w:rsid w:val="33C57C9A"/>
    <w:rsid w:val="34BCA828"/>
    <w:rsid w:val="356E598E"/>
    <w:rsid w:val="359D3918"/>
    <w:rsid w:val="35E8BE55"/>
    <w:rsid w:val="368E0D25"/>
    <w:rsid w:val="3701B72C"/>
    <w:rsid w:val="37664D8E"/>
    <w:rsid w:val="378B53ED"/>
    <w:rsid w:val="39158259"/>
    <w:rsid w:val="3AB0E77F"/>
    <w:rsid w:val="3B933DA0"/>
    <w:rsid w:val="3C1EA36E"/>
    <w:rsid w:val="3C80C894"/>
    <w:rsid w:val="3C832B05"/>
    <w:rsid w:val="3CE37EFD"/>
    <w:rsid w:val="3CFD4EA9"/>
    <w:rsid w:val="3D89AA2B"/>
    <w:rsid w:val="3F2FFE21"/>
    <w:rsid w:val="3F523579"/>
    <w:rsid w:val="40B7DC0B"/>
    <w:rsid w:val="4122BE11"/>
    <w:rsid w:val="416D6E9C"/>
    <w:rsid w:val="42CAAC95"/>
    <w:rsid w:val="454BB089"/>
    <w:rsid w:val="456486A1"/>
    <w:rsid w:val="45BD59EB"/>
    <w:rsid w:val="464753DD"/>
    <w:rsid w:val="47F9C0E8"/>
    <w:rsid w:val="497630D5"/>
    <w:rsid w:val="4A3A4D5B"/>
    <w:rsid w:val="4AC67C7F"/>
    <w:rsid w:val="4C8B8D92"/>
    <w:rsid w:val="4CD502EC"/>
    <w:rsid w:val="4FE57259"/>
    <w:rsid w:val="50CCF002"/>
    <w:rsid w:val="5125E285"/>
    <w:rsid w:val="518BEC73"/>
    <w:rsid w:val="53364B63"/>
    <w:rsid w:val="54084BB7"/>
    <w:rsid w:val="573F2884"/>
    <w:rsid w:val="57E7F9E7"/>
    <w:rsid w:val="58B69C0C"/>
    <w:rsid w:val="58E44731"/>
    <w:rsid w:val="59BCE6E8"/>
    <w:rsid w:val="59D9A5B2"/>
    <w:rsid w:val="59E194B1"/>
    <w:rsid w:val="5A1DB436"/>
    <w:rsid w:val="5A1E69D0"/>
    <w:rsid w:val="5B19A65C"/>
    <w:rsid w:val="5B7696B8"/>
    <w:rsid w:val="5BF94F4E"/>
    <w:rsid w:val="5CF93EBC"/>
    <w:rsid w:val="5D42FB08"/>
    <w:rsid w:val="5D7121B2"/>
    <w:rsid w:val="5E70F360"/>
    <w:rsid w:val="5E7497B4"/>
    <w:rsid w:val="617E3C81"/>
    <w:rsid w:val="62A4E2F8"/>
    <w:rsid w:val="62D66EA9"/>
    <w:rsid w:val="633765AC"/>
    <w:rsid w:val="634AA0D1"/>
    <w:rsid w:val="642CA2E4"/>
    <w:rsid w:val="6603F7D1"/>
    <w:rsid w:val="664B53B5"/>
    <w:rsid w:val="66CB46B8"/>
    <w:rsid w:val="66E9DD4E"/>
    <w:rsid w:val="66EC38BC"/>
    <w:rsid w:val="694A803B"/>
    <w:rsid w:val="6993C00F"/>
    <w:rsid w:val="6A1BE785"/>
    <w:rsid w:val="6A22A8A3"/>
    <w:rsid w:val="6A4F67DA"/>
    <w:rsid w:val="6D591ED2"/>
    <w:rsid w:val="6E5FBA07"/>
    <w:rsid w:val="6E66C2C3"/>
    <w:rsid w:val="6EF52340"/>
    <w:rsid w:val="6F0AF5BB"/>
    <w:rsid w:val="6FEB529B"/>
    <w:rsid w:val="715CE815"/>
    <w:rsid w:val="739AB940"/>
    <w:rsid w:val="73C66818"/>
    <w:rsid w:val="75014AC5"/>
    <w:rsid w:val="793A9196"/>
    <w:rsid w:val="7967E3E8"/>
    <w:rsid w:val="79E64DD3"/>
    <w:rsid w:val="7B865CEB"/>
    <w:rsid w:val="7C162690"/>
    <w:rsid w:val="7C723258"/>
    <w:rsid w:val="7D530ABD"/>
    <w:rsid w:val="7DAB5399"/>
    <w:rsid w:val="7DADB179"/>
    <w:rsid w:val="7E54D7C0"/>
    <w:rsid w:val="7F130083"/>
    <w:rsid w:val="7F91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8FC4B"/>
  <w15:chartTrackingRefBased/>
  <w15:docId w15:val="{5798EE2F-B6A6-4AC5-BDD5-36691211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1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9"/>
    <w:qFormat/>
    <w:rsid w:val="00120530"/>
  </w:style>
  <w:style w:type="paragraph" w:styleId="Heading1">
    <w:name w:val="heading 1"/>
    <w:basedOn w:val="Normal"/>
    <w:next w:val="BodyText"/>
    <w:link w:val="Heading1Char"/>
    <w:uiPriority w:val="9"/>
    <w:qFormat/>
    <w:rsid w:val="00710D55"/>
    <w:pPr>
      <w:keepNext/>
      <w:keepLines/>
      <w:pageBreakBefore/>
      <w:numPr>
        <w:numId w:val="2"/>
      </w:numPr>
      <w:spacing w:before="600" w:after="240" w:line="240" w:lineRule="auto"/>
      <w:outlineLvl w:val="0"/>
    </w:pPr>
    <w:rPr>
      <w:b/>
      <w:bCs/>
      <w:caps/>
      <w:color w:val="002060"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64E48"/>
    <w:pPr>
      <w:keepNext/>
      <w:keepLines/>
      <w:numPr>
        <w:ilvl w:val="1"/>
        <w:numId w:val="2"/>
      </w:numPr>
      <w:spacing w:before="36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E64E48"/>
    <w:pPr>
      <w:numPr>
        <w:ilvl w:val="2"/>
      </w:numPr>
      <w:ind w:left="1080" w:hanging="1080"/>
      <w:outlineLvl w:val="2"/>
    </w:pPr>
    <w:rPr>
      <w:rFonts w:eastAsiaTheme="majorEastAsia" w:cstheme="majorBidi"/>
    </w:rPr>
  </w:style>
  <w:style w:type="paragraph" w:styleId="Heading4">
    <w:name w:val="heading 4"/>
    <w:basedOn w:val="Heading2"/>
    <w:next w:val="BodyText"/>
    <w:link w:val="Heading4Char"/>
    <w:uiPriority w:val="9"/>
    <w:unhideWhenUsed/>
    <w:qFormat/>
    <w:rsid w:val="00E64E48"/>
    <w:pPr>
      <w:numPr>
        <w:ilvl w:val="3"/>
      </w:numPr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E64E48"/>
    <w:pPr>
      <w:numPr>
        <w:ilvl w:val="4"/>
      </w:numPr>
      <w:ind w:left="1080" w:hanging="1080"/>
      <w:outlineLvl w:val="4"/>
    </w:pPr>
  </w:style>
  <w:style w:type="paragraph" w:styleId="Heading6">
    <w:name w:val="heading 6"/>
    <w:basedOn w:val="Heading4"/>
    <w:next w:val="BodyText"/>
    <w:link w:val="Heading6Char"/>
    <w:uiPriority w:val="9"/>
    <w:unhideWhenUsed/>
    <w:qFormat/>
    <w:rsid w:val="00E64E48"/>
    <w:pPr>
      <w:numPr>
        <w:ilvl w:val="5"/>
      </w:numPr>
      <w:ind w:left="1440" w:hanging="1440"/>
      <w:outlineLvl w:val="5"/>
    </w:pPr>
  </w:style>
  <w:style w:type="paragraph" w:styleId="Heading7">
    <w:name w:val="heading 7"/>
    <w:basedOn w:val="Heading4"/>
    <w:next w:val="BodyText"/>
    <w:link w:val="Heading7Char"/>
    <w:uiPriority w:val="9"/>
    <w:unhideWhenUsed/>
    <w:qFormat/>
    <w:rsid w:val="00E64E48"/>
    <w:pPr>
      <w:numPr>
        <w:ilvl w:val="6"/>
      </w:numPr>
      <w:ind w:left="1440" w:hanging="1440"/>
      <w:outlineLvl w:val="6"/>
    </w:pPr>
    <w:rPr>
      <w:iCs w:val="0"/>
      <w:sz w:val="20"/>
    </w:rPr>
  </w:style>
  <w:style w:type="paragraph" w:styleId="Heading8">
    <w:name w:val="heading 8"/>
    <w:basedOn w:val="Heading7"/>
    <w:next w:val="BodyText"/>
    <w:link w:val="Heading8Char"/>
    <w:uiPriority w:val="9"/>
    <w:unhideWhenUsed/>
    <w:qFormat/>
    <w:rsid w:val="00E64E48"/>
    <w:pPr>
      <w:numPr>
        <w:ilvl w:val="7"/>
      </w:numPr>
      <w:outlineLvl w:val="7"/>
    </w:pPr>
    <w:rPr>
      <w:szCs w:val="21"/>
    </w:rPr>
  </w:style>
  <w:style w:type="paragraph" w:styleId="Heading9">
    <w:name w:val="heading 9"/>
    <w:basedOn w:val="Heading7"/>
    <w:next w:val="BodyText"/>
    <w:link w:val="Heading9Char"/>
    <w:uiPriority w:val="9"/>
    <w:unhideWhenUsed/>
    <w:qFormat/>
    <w:rsid w:val="00E64E48"/>
    <w:pPr>
      <w:numPr>
        <w:ilvl w:val="8"/>
      </w:numPr>
      <w:ind w:left="1440" w:hanging="1440"/>
      <w:outlineLvl w:val="8"/>
    </w:pPr>
    <w:rPr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3CD6"/>
    <w:pPr>
      <w:numPr>
        <w:ilvl w:val="1"/>
      </w:numPr>
      <w:pBdr>
        <w:left w:val="double" w:sz="18" w:space="4" w:color="1F4E79" w:themeColor="accent1" w:themeShade="80"/>
      </w:pBdr>
      <w:spacing w:before="80" w:after="160" w:line="280" w:lineRule="exact"/>
    </w:pPr>
    <w:rPr>
      <w:b/>
      <w:bCs/>
      <w:color w:val="2E74B5" w:themeColor="accent1" w:themeShade="B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0D55"/>
    <w:rPr>
      <w:b/>
      <w:bCs/>
      <w:caps/>
      <w:color w:val="00206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BodyText"/>
    <w:link w:val="NoSpacingChar"/>
    <w:uiPriority w:val="1"/>
    <w:qFormat/>
    <w:rsid w:val="00B458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64E48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BodyText"/>
    <w:uiPriority w:val="1"/>
    <w:unhideWhenUsed/>
    <w:qFormat/>
    <w:rsid w:val="007F4F80"/>
    <w:pPr>
      <w:numPr>
        <w:numId w:val="1"/>
      </w:numPr>
      <w:spacing w:after="60"/>
      <w:ind w:left="1368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36928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C4634F"/>
    <w:pPr>
      <w:spacing w:before="60" w:after="60" w:line="240" w:lineRule="auto"/>
    </w:pPr>
    <w:rPr>
      <w:sz w:val="20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rPr>
      <w:cantSplit/>
    </w:tr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E64E48"/>
    <w:rPr>
      <w:rFonts w:eastAsiaTheme="majorEastAsia" w:cstheme="majorBidi"/>
      <w:b/>
      <w:bCs/>
      <w:i/>
      <w:color w:val="2E74B5" w:themeColor="accent1" w:themeShade="BF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64E48"/>
    <w:rPr>
      <w:rFonts w:eastAsiaTheme="majorEastAsia" w:cstheme="majorBidi"/>
      <w:b/>
      <w:bCs/>
      <w:i/>
      <w:color w:val="2E74B5" w:themeColor="accent1" w:themeShade="BF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B4F0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25720"/>
    <w:pPr>
      <w:spacing w:after="100"/>
    </w:pPr>
    <w:rPr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B4F05"/>
    <w:pPr>
      <w:spacing w:after="100"/>
      <w:ind w:left="180"/>
    </w:pPr>
  </w:style>
  <w:style w:type="character" w:customStyle="1" w:styleId="NoSpacingChar">
    <w:name w:val="No Spacing Char"/>
    <w:basedOn w:val="DefaultParagraphFont"/>
    <w:link w:val="NoSpacing"/>
    <w:uiPriority w:val="1"/>
    <w:rsid w:val="00B4580E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64E48"/>
    <w:rPr>
      <w:rFonts w:eastAsiaTheme="majorEastAsia" w:cstheme="majorBidi"/>
      <w:b/>
      <w:bCs/>
      <w:color w:val="2E74B5" w:themeColor="accent1" w:themeShade="BF"/>
      <w:sz w:val="24"/>
      <w:szCs w:val="24"/>
    </w:rPr>
  </w:style>
  <w:style w:type="paragraph" w:styleId="BodyText">
    <w:name w:val="Body Text"/>
    <w:basedOn w:val="Normal"/>
    <w:link w:val="BodyTextChar"/>
    <w:qFormat/>
    <w:rsid w:val="00113EB7"/>
    <w:pPr>
      <w:ind w:left="1080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336928"/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51C90"/>
    <w:rPr>
      <w:color w:val="605E5C"/>
      <w:shd w:val="clear" w:color="auto" w:fill="E1DFDD"/>
    </w:rPr>
  </w:style>
  <w:style w:type="paragraph" w:styleId="Caption">
    <w:name w:val="caption"/>
    <w:basedOn w:val="BodyText"/>
    <w:next w:val="BodyText"/>
    <w:uiPriority w:val="7"/>
    <w:qFormat/>
    <w:rsid w:val="00E25233"/>
    <w:pPr>
      <w:keepLines/>
      <w:spacing w:after="120" w:line="240" w:lineRule="auto"/>
      <w:jc w:val="center"/>
    </w:pPr>
    <w:rPr>
      <w:b/>
      <w:i/>
      <w:iCs/>
      <w:color w:val="2C283A" w:themeColor="text2"/>
    </w:rPr>
  </w:style>
  <w:style w:type="paragraph" w:customStyle="1" w:styleId="Figure">
    <w:name w:val="Figure"/>
    <w:basedOn w:val="BodyText"/>
    <w:next w:val="Caption"/>
    <w:uiPriority w:val="7"/>
    <w:qFormat/>
    <w:rsid w:val="00693624"/>
    <w:pPr>
      <w:keepNext/>
      <w:keepLines/>
      <w:spacing w:before="360" w:after="0"/>
      <w:jc w:val="center"/>
    </w:pPr>
  </w:style>
  <w:style w:type="paragraph" w:styleId="TOC4">
    <w:name w:val="toc 4"/>
    <w:basedOn w:val="Normal"/>
    <w:next w:val="Normal"/>
    <w:autoRedefine/>
    <w:uiPriority w:val="39"/>
    <w:unhideWhenUsed/>
    <w:rsid w:val="003364C2"/>
    <w:pPr>
      <w:spacing w:after="100"/>
      <w:ind w:left="540"/>
    </w:pPr>
  </w:style>
  <w:style w:type="paragraph" w:styleId="TableofFigures">
    <w:name w:val="table of figures"/>
    <w:basedOn w:val="Normal"/>
    <w:next w:val="Normal"/>
    <w:uiPriority w:val="99"/>
    <w:unhideWhenUsed/>
    <w:rsid w:val="00025720"/>
    <w:pPr>
      <w:spacing w:after="0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9C2705"/>
    <w:pPr>
      <w:spacing w:after="100"/>
      <w:ind w:left="360"/>
    </w:pPr>
  </w:style>
  <w:style w:type="paragraph" w:styleId="TOC5">
    <w:name w:val="toc 5"/>
    <w:basedOn w:val="Normal"/>
    <w:next w:val="Normal"/>
    <w:autoRedefine/>
    <w:uiPriority w:val="39"/>
    <w:unhideWhenUsed/>
    <w:rsid w:val="009C2705"/>
    <w:pPr>
      <w:spacing w:after="100"/>
      <w:ind w:left="720"/>
    </w:pPr>
  </w:style>
  <w:style w:type="paragraph" w:customStyle="1" w:styleId="AppHeading">
    <w:name w:val="App Heading"/>
    <w:basedOn w:val="Title"/>
    <w:next w:val="BodyText"/>
    <w:link w:val="AppHeadingChar"/>
    <w:uiPriority w:val="10"/>
    <w:qFormat/>
    <w:rsid w:val="00184902"/>
    <w:pPr>
      <w:pBdr>
        <w:left w:val="none" w:sz="0" w:space="0" w:color="auto"/>
      </w:pBdr>
    </w:pPr>
    <w:rPr>
      <w:sz w:val="32"/>
    </w:rPr>
  </w:style>
  <w:style w:type="character" w:customStyle="1" w:styleId="AppHeadingChar">
    <w:name w:val="App Heading Char"/>
    <w:basedOn w:val="Heading1Char"/>
    <w:link w:val="AppHeading"/>
    <w:uiPriority w:val="10"/>
    <w:rsid w:val="00184902"/>
    <w:rPr>
      <w:rFonts w:asciiTheme="majorHAnsi" w:eastAsiaTheme="majorEastAsia" w:hAnsiTheme="majorHAnsi" w:cstheme="majorBidi"/>
      <w:b w:val="0"/>
      <w:bCs w:val="0"/>
      <w:caps/>
      <w:color w:val="1F4E79" w:themeColor="accent1" w:themeShade="80"/>
      <w:kern w:val="28"/>
      <w:sz w:val="32"/>
      <w:szCs w:val="38"/>
    </w:rPr>
  </w:style>
  <w:style w:type="paragraph" w:customStyle="1" w:styleId="NumCompressed">
    <w:name w:val="Num Compressed"/>
    <w:basedOn w:val="BodyText"/>
    <w:uiPriority w:val="1"/>
    <w:qFormat/>
    <w:rsid w:val="007119B6"/>
    <w:pPr>
      <w:numPr>
        <w:numId w:val="3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3D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3D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3D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D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D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D97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D97"/>
    <w:rPr>
      <w:rFonts w:ascii="Segoe UI" w:hAnsi="Segoe UI" w:cs="Segoe UI"/>
    </w:rPr>
  </w:style>
  <w:style w:type="paragraph" w:styleId="ListParagraph">
    <w:name w:val="List Paragraph"/>
    <w:basedOn w:val="Normal"/>
    <w:uiPriority w:val="34"/>
    <w:unhideWhenUsed/>
    <w:qFormat/>
    <w:rsid w:val="00C71EAB"/>
    <w:pPr>
      <w:ind w:left="720"/>
      <w:contextualSpacing/>
    </w:pPr>
  </w:style>
  <w:style w:type="paragraph" w:styleId="Revision">
    <w:name w:val="Revision"/>
    <w:hidden/>
    <w:uiPriority w:val="99"/>
    <w:semiHidden/>
    <w:rsid w:val="00AE4498"/>
    <w:pPr>
      <w:spacing w:after="0" w:line="240" w:lineRule="auto"/>
    </w:pPr>
  </w:style>
  <w:style w:type="paragraph" w:customStyle="1" w:styleId="pf0">
    <w:name w:val="pf0"/>
    <w:basedOn w:val="Normal"/>
    <w:rsid w:val="004E6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cf01">
    <w:name w:val="cf01"/>
    <w:basedOn w:val="DefaultParagraphFont"/>
    <w:rsid w:val="004E64D4"/>
    <w:rPr>
      <w:rFonts w:ascii="Segoe UI" w:hAnsi="Segoe UI" w:cs="Segoe UI" w:hint="default"/>
      <w:color w:val="40404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47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e\Documents\GitHub\Arbor\SKYRISE_REPORT_GEN\Source\Word%20Files\LEMA%20ATP%20Report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5d5027-6a8d-47d4-87ab-5bc5d34ba579" xsi:nil="true"/>
    <lcf76f155ced4ddcb4097134ff3c332f xmlns="9d38b527-2eab-43f8-9151-6c94e8417df9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EF2996139EB4F942FFF9E9714317A" ma:contentTypeVersion="15" ma:contentTypeDescription="Create a new document." ma:contentTypeScope="" ma:versionID="6526cabb97570f71f68e1e3c6bdab737">
  <xsd:schema xmlns:xsd="http://www.w3.org/2001/XMLSchema" xmlns:xs="http://www.w3.org/2001/XMLSchema" xmlns:p="http://schemas.microsoft.com/office/2006/metadata/properties" xmlns:ns2="9d38b527-2eab-43f8-9151-6c94e8417df9" xmlns:ns3="435d5027-6a8d-47d4-87ab-5bc5d34ba579" targetNamespace="http://schemas.microsoft.com/office/2006/metadata/properties" ma:root="true" ma:fieldsID="25f097bebddfa1502ae792eccd7527ec" ns2:_="" ns3:_="">
    <xsd:import namespace="9d38b527-2eab-43f8-9151-6c94e8417df9"/>
    <xsd:import namespace="435d5027-6a8d-47d4-87ab-5bc5d34ba5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AutoTag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8b527-2eab-43f8-9151-6c94e8417d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60d2982-43f6-4a80-867a-fff16ee445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d5027-6a8d-47d4-87ab-5bc5d34ba57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7d6ad40-8bcf-4439-84e1-187cbaeaca17}" ma:internalName="TaxCatchAll" ma:showField="CatchAllData" ma:web="435d5027-6a8d-47d4-87ab-5bc5d34ba5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15F4BC-763B-4F0C-AE51-FE9ACC1ECF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D747DD4-BD47-4814-8AD5-7610D4564F04}">
  <ds:schemaRefs>
    <ds:schemaRef ds:uri="http://schemas.microsoft.com/office/2006/metadata/properties"/>
    <ds:schemaRef ds:uri="http://schemas.microsoft.com/office/infopath/2007/PartnerControls"/>
    <ds:schemaRef ds:uri="435d5027-6a8d-47d4-87ab-5bc5d34ba579"/>
    <ds:schemaRef ds:uri="9d38b527-2eab-43f8-9151-6c94e8417df9"/>
  </ds:schemaRefs>
</ds:datastoreItem>
</file>

<file path=customXml/itemProps4.xml><?xml version="1.0" encoding="utf-8"?>
<ds:datastoreItem xmlns:ds="http://schemas.openxmlformats.org/officeDocument/2006/customXml" ds:itemID="{E2ABF22F-7D76-4016-B33B-7AFAB416E70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46A7BDF-E1E2-4F50-A167-5C6F8EDA1E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8b527-2eab-43f8-9151-6c94e8417df9"/>
    <ds:schemaRef ds:uri="435d5027-6a8d-47d4-87ab-5bc5d34ba5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LEMA ATP Report</Template>
  <TotalTime>9</TotalTime>
  <Pages>20</Pages>
  <Words>2901</Words>
  <Characters>16542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Name</vt:lpstr>
    </vt:vector>
  </TitlesOfParts>
  <Company>Hummingbird Aero Inc</Company>
  <LinksUpToDate>false</LinksUpToDate>
  <CharactersWithSpaces>19405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Name</dc:title>
  <dc:subject/>
  <dc:creator>Hayden Walpole</dc:creator>
  <cp:keywords/>
  <dc:description/>
  <cp:lastModifiedBy>HAYDEN J WALPOLE</cp:lastModifiedBy>
  <cp:revision>1</cp:revision>
  <cp:lastPrinted>2022-11-15T20:03:00Z</cp:lastPrinted>
  <dcterms:created xsi:type="dcterms:W3CDTF">2022-12-27T23:37:00Z</dcterms:created>
  <dcterms:modified xsi:type="dcterms:W3CDTF">2022-12-28T00:00:00Z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>
    </vt:lpwstr>
  </property>
  <property fmtid="{D5CDD505-2E9C-101B-9397-08002B2CF9AE}" pid="3" name="ContentTypeId">
    <vt:lpwstr>0x010100C17EF2996139EB4F942FFF9E9714317A</vt:lpwstr>
  </property>
  <property fmtid="{D5CDD505-2E9C-101B-9397-08002B2CF9AE}" pid="4" name="FeatureTags">
    <vt:lpwstr>
    </vt:lpwstr>
  </property>
  <property fmtid="{D5CDD505-2E9C-101B-9397-08002B2CF9AE}" pid="5" name="LocalizationTags">
    <vt:lpwstr>
    </vt:lpwstr>
  </property>
  <property fmtid="{D5CDD505-2E9C-101B-9397-08002B2CF9AE}" pid="6" name="ScenarioTags">
    <vt:lpwstr>
    </vt:lpwstr>
  </property>
  <property fmtid="{D5CDD505-2E9C-101B-9397-08002B2CF9AE}" pid="7" name="CampaignTags">
    <vt:lpwstr>
    </vt:lpwstr>
  </property>
  <property fmtid="{D5CDD505-2E9C-101B-9397-08002B2CF9AE}" pid="8" name="Document number">
    <vt:lpwstr>Temp12345</vt:lpwstr>
  </property>
  <property fmtid="{D5CDD505-2E9C-101B-9397-08002B2CF9AE}" pid="9" name="Revision">
    <vt:lpwstr>DFT01</vt:lpwstr>
  </property>
  <property fmtid="{D5CDD505-2E9C-101B-9397-08002B2CF9AE}" pid="10" name="Project Name">
    <vt:lpwstr>Skyryse Flight OS_LEMA_ATP Procedure</vt:lpwstr>
  </property>
  <property fmtid="{D5CDD505-2E9C-101B-9397-08002B2CF9AE}" pid="11" name="MediaServiceImageTags">
    <vt:lpwstr>
    </vt:lpwstr>
  </property>
</Properties>
</file>