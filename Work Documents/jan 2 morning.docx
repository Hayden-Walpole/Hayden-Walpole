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6A45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0F50AABE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24B2EE0D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7F6336F2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1C3FD408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57B602F5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7C9C58DA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50999F6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9"/>
        <w:gridCol w:w="4151"/>
      </w:tblGrid>
      <w:tr w:rsidR="005D5492" w14:paraId="0ACE0CF0" w14:textId="77777777" w:rsidTr="005D5492">
        <w:tc>
          <w:tcPr>
            <w:tcW w:w="4675" w:type="dxa"/>
          </w:tcPr>
          <w:p w14:paraId="2C642219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187CE79C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6EB48CA6" w14:textId="77777777" w:rsidTr="005D5492">
        <w:tc>
          <w:tcPr>
            <w:tcW w:w="4675" w:type="dxa"/>
          </w:tcPr>
          <w:p w14:paraId="1DD30EAF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4E70B98" w14:textId="232EBB10" w:rsidR="005D5492" w:rsidRDefault="005E694A" w:rsidP="005E694A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501C94">
              <w:rPr>
                <w:sz w:val="28"/>
                <w:szCs w:val="28"/>
              </w:rPr>
              <w:t>12</w:t>
            </w:r>
          </w:p>
        </w:tc>
      </w:tr>
    </w:tbl>
    <w:p w14:paraId="1F84B29E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40C52A0B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66EACF3F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591D8943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5D27C653" w14:textId="77777777" w:rsidR="0079673B" w:rsidRDefault="007967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F04913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72303F75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3FFF5860" w14:textId="77777777" w:rsidR="00857ECD" w:rsidRPr="00A57E0A" w:rsidRDefault="004D5296" w:rsidP="0079673B">
      <w:pPr>
        <w:pStyle w:val="BodyText"/>
        <w:spacing w:after="60"/>
        <w:ind w:left="360" w:firstLine="72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</w:p>
    <w:p w14:paraId="41EE31DE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69FBE711" w14:textId="54CFD09C" w:rsidR="00571D0C" w:rsidRDefault="00571D0C" w:rsidP="005D5492">
      <w:pPr>
        <w:pStyle w:val="BodyText"/>
        <w:spacing w:after="60"/>
        <w:rPr>
          <w:szCs w:val="20"/>
        </w:rPr>
      </w:pPr>
      <w:bookmarkStart w:id="0" w:name="_Hlk122079207"/>
      <w:r>
        <w:rPr>
          <w:szCs w:val="20"/>
        </w:rPr>
        <w:t xml:space="preserve">UUT conforms to the requirements of paragraph </w:t>
      </w:r>
      <w:r w:rsidR="00E0735B">
        <w:rPr>
          <w:szCs w:val="20"/>
        </w:rPr>
        <w:t>6.1</w:t>
      </w:r>
      <w:r>
        <w:rPr>
          <w:szCs w:val="20"/>
        </w:rPr>
        <w:t xml:space="preserve">  </w:t>
      </w:r>
      <w:r w:rsidR="00F15EFD">
        <w:rPr>
          <w:szCs w:val="20"/>
        </w:rPr>
        <w:t xml:space="preserve">    </w:t>
      </w:r>
      <w:r>
        <w:rPr>
          <w:szCs w:val="20"/>
        </w:rPr>
        <w:t xml:space="preserve">                  </w:t>
      </w:r>
      <w:r w:rsidR="00501C94">
        <w:rPr>
          <w:szCs w:val="20"/>
        </w:rPr>
        <w:t>Unhandled Type: Void</w:t>
      </w:r>
    </w:p>
    <w:bookmarkEnd w:id="0"/>
    <w:p w14:paraId="7FDC53B5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42845378" w14:textId="77777777" w:rsidR="00571D0C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</w:p>
    <w:p w14:paraId="6983013A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61D2F7B8" w14:textId="165B8CEC" w:rsidR="00463DD7" w:rsidRDefault="00463DD7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UUT weight should not exceed </w:t>
      </w:r>
      <w:r w:rsidR="00830324">
        <w:rPr>
          <w:szCs w:val="20"/>
        </w:rPr>
        <w:t xml:space="preserve">10 </w:t>
      </w:r>
      <w:proofErr w:type="spellStart"/>
      <w:r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actual weight</w:t>
      </w:r>
      <w:r w:rsidR="00A9480E">
        <w:rPr>
          <w:szCs w:val="20"/>
        </w:rPr>
        <w:t xml:space="preserve">    </w:t>
      </w:r>
      <w:r w:rsidR="00501C94">
        <w:rPr>
          <w:szCs w:val="20"/>
        </w:rPr>
        <w:t>Unhandled Type: Void</w:t>
      </w:r>
      <w:r w:rsidR="00E0735B">
        <w:rPr>
          <w:szCs w:val="20"/>
        </w:rPr>
        <w:t xml:space="preserve">   </w:t>
      </w:r>
      <w:proofErr w:type="spellStart"/>
      <w:r w:rsidR="00F15EFD"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     </w:t>
      </w:r>
    </w:p>
    <w:p w14:paraId="75762C07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5183EEBF" w14:textId="77777777" w:rsidR="00463DD7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</w:p>
    <w:p w14:paraId="4D6AE5EF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1903E5C8" w14:textId="77777777" w:rsidR="008F4C3E" w:rsidRPr="004D6A80" w:rsidRDefault="008F4C3E" w:rsidP="005D5492">
      <w:pPr>
        <w:pStyle w:val="BodyText"/>
        <w:spacing w:after="60"/>
        <w:rPr>
          <w:szCs w:val="20"/>
        </w:rPr>
      </w:pPr>
      <w:r w:rsidRPr="004D6A80">
        <w:rPr>
          <w:szCs w:val="20"/>
        </w:rPr>
        <w:t xml:space="preserve">Bonding resistance </w:t>
      </w:r>
    </w:p>
    <w:p w14:paraId="4592E8F8" w14:textId="77777777" w:rsidR="00D41D6A" w:rsidRPr="004D6A80" w:rsidRDefault="004D6A80" w:rsidP="00D41D6A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</w:rPr>
      </w:pPr>
      <w:r w:rsidRPr="004D6A80">
        <w:rPr>
          <w:b/>
          <w:bCs/>
          <w:color w:val="F3533F" w:themeColor="accent6"/>
        </w:rPr>
        <w:t xml:space="preserve">          </w:t>
      </w:r>
      <w:r w:rsidR="00D41D6A" w:rsidRPr="004D6A80">
        <w:rPr>
          <w:b/>
          <w:bCs/>
          <w:color w:val="F3533F" w:themeColor="accent6"/>
        </w:rPr>
        <w:tab/>
      </w:r>
    </w:p>
    <w:p w14:paraId="30005E97" w14:textId="77777777" w:rsidR="00D36A9E" w:rsidRDefault="00D36A9E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1385"/>
        <w:gridCol w:w="1616"/>
        <w:gridCol w:w="1692"/>
        <w:gridCol w:w="1692"/>
      </w:tblGrid>
      <w:tr w:rsidR="0060056A" w:rsidRPr="00CF01D2" w14:paraId="37E69483" w14:textId="77777777" w:rsidTr="0009590E">
        <w:tc>
          <w:tcPr>
            <w:tcW w:w="1885" w:type="dxa"/>
          </w:tcPr>
          <w:p w14:paraId="1939A14C" w14:textId="77777777" w:rsidR="0060056A" w:rsidRPr="0009590E" w:rsidRDefault="0060056A" w:rsidP="0060056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52ED9D4D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616" w:type="dxa"/>
          </w:tcPr>
          <w:p w14:paraId="00B871C3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692" w:type="dxa"/>
          </w:tcPr>
          <w:p w14:paraId="3EF0F0B3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692" w:type="dxa"/>
          </w:tcPr>
          <w:p w14:paraId="3C4ED8F9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</w:tr>
      <w:tr w:rsidR="0060056A" w:rsidRPr="00CF01D2" w14:paraId="6FC8853F" w14:textId="77777777" w:rsidTr="0009590E">
        <w:tc>
          <w:tcPr>
            <w:tcW w:w="1885" w:type="dxa"/>
          </w:tcPr>
          <w:p w14:paraId="23DC2714" w14:textId="77777777" w:rsidR="0060056A" w:rsidRPr="0009590E" w:rsidRDefault="0060056A" w:rsidP="0060056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4FD3FAAA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16" w:type="dxa"/>
          </w:tcPr>
          <w:p w14:paraId="124421C7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</w:tcPr>
          <w:p w14:paraId="5AD096D9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</w:tcPr>
          <w:p w14:paraId="0F37EE95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</w:tr>
      <w:tr w:rsidR="0060056A" w:rsidRPr="00CF01D2" w14:paraId="4F8D1C57" w14:textId="77777777" w:rsidTr="0009590E">
        <w:tc>
          <w:tcPr>
            <w:tcW w:w="1885" w:type="dxa"/>
          </w:tcPr>
          <w:p w14:paraId="7AACA7C9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 xml:space="preserve">Motor End Cap </w:t>
            </w:r>
          </w:p>
        </w:tc>
        <w:tc>
          <w:tcPr>
            <w:tcW w:w="1385" w:type="dxa"/>
          </w:tcPr>
          <w:p w14:paraId="4CADCB6C" w14:textId="5139EA70" w:rsidR="0060056A" w:rsidRPr="0009590E" w:rsidRDefault="00501C94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4261BC62" w14:textId="35E3A713" w:rsidR="0060056A" w:rsidRPr="0009590E" w:rsidRDefault="00501C94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3A84E6C0" w14:textId="798D5C51" w:rsidR="0060056A" w:rsidRPr="0009590E" w:rsidRDefault="00501C94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179523DA" w14:textId="3F1B7627" w:rsidR="0060056A" w:rsidRPr="0009590E" w:rsidRDefault="00501C94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</w:tr>
      <w:tr w:rsidR="0060056A" w:rsidRPr="00CF01D2" w14:paraId="35615432" w14:textId="77777777" w:rsidTr="0009590E">
        <w:tc>
          <w:tcPr>
            <w:tcW w:w="1885" w:type="dxa"/>
          </w:tcPr>
          <w:p w14:paraId="73850DA5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385" w:type="dxa"/>
          </w:tcPr>
          <w:p w14:paraId="52695D30" w14:textId="1B909135" w:rsidR="0060056A" w:rsidRPr="0009590E" w:rsidRDefault="00501C94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2F28EA28" w14:textId="141F6C55" w:rsidR="0060056A" w:rsidRPr="0009590E" w:rsidRDefault="00501C94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4FABD3B3" w14:textId="148BB6B3" w:rsidR="0060056A" w:rsidRPr="0009590E" w:rsidRDefault="00501C94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0DE56BB2" w14:textId="4EEC9EE2" w:rsidR="0060056A" w:rsidRPr="0009590E" w:rsidRDefault="00501C94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</w:tr>
      <w:tr w:rsidR="0060056A" w:rsidRPr="00CF01D2" w14:paraId="03B2FEA6" w14:textId="77777777" w:rsidTr="0009590E">
        <w:tc>
          <w:tcPr>
            <w:tcW w:w="1885" w:type="dxa"/>
          </w:tcPr>
          <w:p w14:paraId="71E7D568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385" w:type="dxa"/>
          </w:tcPr>
          <w:p w14:paraId="65F2EF6A" w14:textId="6698243C" w:rsidR="0060056A" w:rsidRPr="0009590E" w:rsidRDefault="00501C94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33D7A06E" w14:textId="75B2ED5B" w:rsidR="0060056A" w:rsidRPr="0009590E" w:rsidRDefault="00501C94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72327D84" w14:textId="6C48BAE9" w:rsidR="0060056A" w:rsidRPr="0009590E" w:rsidRDefault="00501C94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16061DD4" w14:textId="3D376A6A" w:rsidR="0060056A" w:rsidRPr="0009590E" w:rsidRDefault="00501C94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</w:tr>
    </w:tbl>
    <w:p w14:paraId="04DFD55D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1A0906F6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675CCB5B" w14:textId="77777777" w:rsidR="002C0E55" w:rsidRPr="00303926" w:rsidRDefault="00303926" w:rsidP="00303926">
      <w:pPr>
        <w:pStyle w:val="BodyText"/>
        <w:spacing w:after="60"/>
        <w:rPr>
          <w:b/>
          <w:bCs/>
          <w:szCs w:val="20"/>
        </w:rPr>
      </w:pPr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="004D6A80"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="002C0E55"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75"/>
        <w:gridCol w:w="1221"/>
        <w:gridCol w:w="1206"/>
        <w:gridCol w:w="1381"/>
        <w:gridCol w:w="1381"/>
        <w:gridCol w:w="1506"/>
      </w:tblGrid>
      <w:tr w:rsidR="002C0E55" w14:paraId="56BF94A1" w14:textId="77777777" w:rsidTr="002C0E55">
        <w:tc>
          <w:tcPr>
            <w:tcW w:w="1593" w:type="dxa"/>
          </w:tcPr>
          <w:p w14:paraId="6DF2408A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22" w:type="dxa"/>
          </w:tcPr>
          <w:p w14:paraId="01A2F036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1" w:type="dxa"/>
          </w:tcPr>
          <w:p w14:paraId="62E607AE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388" w:type="dxa"/>
          </w:tcPr>
          <w:p w14:paraId="2DC183AB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388" w:type="dxa"/>
          </w:tcPr>
          <w:p w14:paraId="73E4F3CF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18" w:type="dxa"/>
          </w:tcPr>
          <w:p w14:paraId="316A5159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2C0E55" w14:paraId="54CC04ED" w14:textId="77777777" w:rsidTr="002C0E55">
        <w:tc>
          <w:tcPr>
            <w:tcW w:w="1593" w:type="dxa"/>
          </w:tcPr>
          <w:p w14:paraId="0EB5C167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222" w:type="dxa"/>
          </w:tcPr>
          <w:p w14:paraId="6DC948E2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161" w:type="dxa"/>
          </w:tcPr>
          <w:p w14:paraId="5DFDF658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72E06BB4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2690BB26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518" w:type="dxa"/>
          </w:tcPr>
          <w:p w14:paraId="196863DE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2C0E55" w14:paraId="40473BA7" w14:textId="77777777" w:rsidTr="002C0E55">
        <w:tc>
          <w:tcPr>
            <w:tcW w:w="1593" w:type="dxa"/>
          </w:tcPr>
          <w:p w14:paraId="31E5EAAA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5C684B2E" w14:textId="11FA4265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2819123B" w14:textId="48D1E705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64DD3833" w14:textId="37988BD9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15C1E368" w14:textId="7239E649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4A3DCF51" w14:textId="32447249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2EFACB4C" w14:textId="77777777" w:rsidTr="002C0E55">
        <w:tc>
          <w:tcPr>
            <w:tcW w:w="1593" w:type="dxa"/>
          </w:tcPr>
          <w:p w14:paraId="07C85EB9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2CE685A6" w14:textId="06E1266D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22A1EBC0" w14:textId="068BD727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38DDF24D" w14:textId="3DC9A572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35A54DBD" w14:textId="7BDCDBAE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21A4165E" w14:textId="62E4972C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661D06C3" w14:textId="77777777" w:rsidTr="002C0E55">
        <w:tc>
          <w:tcPr>
            <w:tcW w:w="1593" w:type="dxa"/>
          </w:tcPr>
          <w:p w14:paraId="6655F075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E</w:t>
            </w:r>
          </w:p>
        </w:tc>
        <w:tc>
          <w:tcPr>
            <w:tcW w:w="1222" w:type="dxa"/>
          </w:tcPr>
          <w:p w14:paraId="09F6AE25" w14:textId="768861A7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57837BA9" w14:textId="6917285F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6A2BE167" w14:textId="3874A326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3073128C" w14:textId="6DA3AC16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499B4E70" w14:textId="3B0DCC8A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37A8BF1F" w14:textId="77777777" w:rsidTr="002C0E55">
        <w:tc>
          <w:tcPr>
            <w:tcW w:w="1593" w:type="dxa"/>
          </w:tcPr>
          <w:p w14:paraId="02994C26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222" w:type="dxa"/>
          </w:tcPr>
          <w:p w14:paraId="4E0AF118" w14:textId="1B6CB06A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6.55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14D014C5" w14:textId="33B883A9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0.44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0DB97507" w14:textId="489FCA3A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1ECB4E82" w14:textId="351DF920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788F9735" w14:textId="59EB033C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201C65A1" w14:textId="77777777" w:rsidTr="002C0E55">
        <w:tc>
          <w:tcPr>
            <w:tcW w:w="1593" w:type="dxa"/>
          </w:tcPr>
          <w:p w14:paraId="5FB8CD45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G,F,E,A,L tied together to chassis grounds. Apply 500VDC </w:t>
            </w:r>
          </w:p>
        </w:tc>
        <w:tc>
          <w:tcPr>
            <w:tcW w:w="1222" w:type="dxa"/>
          </w:tcPr>
          <w:p w14:paraId="4FA7B512" w14:textId="27E800FF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5E+6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6FDA47AE" w14:textId="0A7AF535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23FCDDBE" w14:textId="2A1D9912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36D37B7F" w14:textId="4C85FE76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6A3576D3" w14:textId="4B7FD42D" w:rsidR="002C0E55" w:rsidRDefault="00501C9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</w:tbl>
    <w:p w14:paraId="7C739751" w14:textId="77777777" w:rsidR="00D41D6A" w:rsidRPr="00303926" w:rsidRDefault="00303926" w:rsidP="004D6A80">
      <w:pPr>
        <w:pStyle w:val="BodyText"/>
        <w:spacing w:after="6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="004D6A80" w:rsidRPr="00303926">
        <w:rPr>
          <w:b/>
          <w:bCs/>
          <w:color w:val="000000" w:themeColor="text1"/>
        </w:rPr>
        <w:t xml:space="preserve">        </w:t>
      </w:r>
      <w:r w:rsidR="00D41D6A" w:rsidRPr="00303926">
        <w:rPr>
          <w:b/>
          <w:bCs/>
          <w:color w:val="000000" w:themeColor="text1"/>
        </w:rPr>
        <w:t xml:space="preserve"> </w:t>
      </w:r>
      <w:r w:rsidR="004D6A80" w:rsidRPr="00303926">
        <w:rPr>
          <w:b/>
          <w:bCs/>
          <w:color w:val="000000" w:themeColor="text1"/>
        </w:rPr>
        <w:t xml:space="preserve">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106"/>
        <w:gridCol w:w="1161"/>
        <w:gridCol w:w="1639"/>
        <w:gridCol w:w="1639"/>
        <w:gridCol w:w="1707"/>
      </w:tblGrid>
      <w:tr w:rsidR="00613F1C" w14:paraId="64F9E71A" w14:textId="77777777" w:rsidTr="00613F1C">
        <w:tc>
          <w:tcPr>
            <w:tcW w:w="1499" w:type="dxa"/>
          </w:tcPr>
          <w:p w14:paraId="798109B7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665EA518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982" w:type="dxa"/>
          </w:tcPr>
          <w:p w14:paraId="57F06E0C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39" w:type="dxa"/>
          </w:tcPr>
          <w:p w14:paraId="3DBAA484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3C4633D8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59" w:type="dxa"/>
          </w:tcPr>
          <w:p w14:paraId="6C3FC1C7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613F1C" w14:paraId="7E121C96" w14:textId="77777777" w:rsidTr="00613F1C">
        <w:tc>
          <w:tcPr>
            <w:tcW w:w="1499" w:type="dxa"/>
          </w:tcPr>
          <w:p w14:paraId="6223BB5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0FD7E6B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68BA7442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540B0541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39" w:type="dxa"/>
          </w:tcPr>
          <w:p w14:paraId="45D5836D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759" w:type="dxa"/>
          </w:tcPr>
          <w:p w14:paraId="2B1FCD42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613F1C" w14:paraId="0749CAC4" w14:textId="77777777" w:rsidTr="00613F1C">
        <w:tc>
          <w:tcPr>
            <w:tcW w:w="1499" w:type="dxa"/>
          </w:tcPr>
          <w:p w14:paraId="17DFAEDD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752" w:type="dxa"/>
          </w:tcPr>
          <w:p w14:paraId="7B441E3C" w14:textId="01FB9DFD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982" w:type="dxa"/>
          </w:tcPr>
          <w:p w14:paraId="7F48EEB6" w14:textId="2CE8AC02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2BFAB354" w14:textId="751B8BF0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4BBE770E" w14:textId="3CD46468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64EA303F" w14:textId="3B1CCB1D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07FFBC0C" w14:textId="77777777" w:rsidTr="00613F1C">
        <w:tc>
          <w:tcPr>
            <w:tcW w:w="1499" w:type="dxa"/>
          </w:tcPr>
          <w:p w14:paraId="34F46791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</w:t>
            </w:r>
          </w:p>
        </w:tc>
        <w:tc>
          <w:tcPr>
            <w:tcW w:w="752" w:type="dxa"/>
          </w:tcPr>
          <w:p w14:paraId="1F35FF84" w14:textId="5AA8EF80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982" w:type="dxa"/>
          </w:tcPr>
          <w:p w14:paraId="75983C9F" w14:textId="1DF8E4C8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6C5A9F83" w14:textId="706D99FB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6BA65940" w14:textId="37B91D68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67BAE568" w14:textId="53A9F5EC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054FCCF5" w14:textId="77777777" w:rsidTr="00613F1C">
        <w:tc>
          <w:tcPr>
            <w:tcW w:w="1499" w:type="dxa"/>
          </w:tcPr>
          <w:p w14:paraId="78DDD619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752" w:type="dxa"/>
          </w:tcPr>
          <w:p w14:paraId="716B70B2" w14:textId="3A4C4217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982" w:type="dxa"/>
          </w:tcPr>
          <w:p w14:paraId="41CF40FE" w14:textId="1A9040A7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46FD3281" w14:textId="2B0D0768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7A875DB8" w14:textId="2DE1F839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36235A66" w14:textId="50FC7B92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7731B557" w14:textId="77777777" w:rsidTr="00613F1C">
        <w:tc>
          <w:tcPr>
            <w:tcW w:w="1499" w:type="dxa"/>
          </w:tcPr>
          <w:p w14:paraId="61767492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752" w:type="dxa"/>
          </w:tcPr>
          <w:p w14:paraId="1862ED44" w14:textId="011D7A37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22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982" w:type="dxa"/>
          </w:tcPr>
          <w:p w14:paraId="26351695" w14:textId="62E65237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3.3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5DB0138A" w14:textId="38ECF7B3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46EA84ED" w14:textId="75E76CA9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2DFA523D" w14:textId="4A40790B" w:rsidR="00613F1C" w:rsidRDefault="00501C9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</w:tbl>
    <w:p w14:paraId="4906B9E0" w14:textId="77777777" w:rsidR="00D41D6A" w:rsidRDefault="00D41D6A" w:rsidP="005D5492">
      <w:pPr>
        <w:pStyle w:val="BodyText"/>
        <w:spacing w:after="60"/>
        <w:rPr>
          <w:szCs w:val="20"/>
        </w:rPr>
      </w:pPr>
    </w:p>
    <w:p w14:paraId="2215962D" w14:textId="77777777" w:rsidR="00E23FF6" w:rsidRDefault="00E23FF6" w:rsidP="00D41D6A">
      <w:pPr>
        <w:pStyle w:val="BodyText"/>
        <w:spacing w:after="60"/>
        <w:ind w:left="0"/>
        <w:rPr>
          <w:szCs w:val="20"/>
        </w:rPr>
      </w:pPr>
    </w:p>
    <w:p w14:paraId="312F00FC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734585B5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4D275981" w14:textId="77777777" w:rsidR="00E23FF6" w:rsidRDefault="00E23FF6" w:rsidP="005D5492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reported </w:t>
      </w:r>
    </w:p>
    <w:p w14:paraId="79A1814D" w14:textId="77777777" w:rsidR="00E23FF6" w:rsidRDefault="00E23FF6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222028A0" w14:textId="77777777" w:rsidTr="00F93B5F">
        <w:tc>
          <w:tcPr>
            <w:tcW w:w="2805" w:type="dxa"/>
          </w:tcPr>
          <w:p w14:paraId="43EA6633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125F9CDB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</w:tcPr>
          <w:p w14:paraId="7911275E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372B8F9C" w14:textId="77777777" w:rsidTr="00F93B5F">
        <w:tc>
          <w:tcPr>
            <w:tcW w:w="2805" w:type="dxa"/>
          </w:tcPr>
          <w:p w14:paraId="46C3561F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4ECBAE7D" w14:textId="43EB7FA8" w:rsidR="00F93B5F" w:rsidRDefault="00501C9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-0.0001</w:t>
            </w:r>
          </w:p>
        </w:tc>
        <w:tc>
          <w:tcPr>
            <w:tcW w:w="2897" w:type="dxa"/>
          </w:tcPr>
          <w:p w14:paraId="76F1D955" w14:textId="0BEB7FF3" w:rsidR="00F93B5F" w:rsidRDefault="00501C9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23A9E213" w14:textId="77777777" w:rsidTr="00F93B5F">
        <w:trPr>
          <w:trHeight w:val="332"/>
        </w:trPr>
        <w:tc>
          <w:tcPr>
            <w:tcW w:w="2805" w:type="dxa"/>
          </w:tcPr>
          <w:p w14:paraId="1D3125B9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0180D9B7" w14:textId="40B0F582" w:rsidR="009E5A87" w:rsidRDefault="00501C9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-0.0054</w:t>
            </w:r>
          </w:p>
        </w:tc>
        <w:tc>
          <w:tcPr>
            <w:tcW w:w="2897" w:type="dxa"/>
          </w:tcPr>
          <w:p w14:paraId="472CFB1A" w14:textId="7DE45458" w:rsidR="009E5A87" w:rsidRDefault="00501C9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22C2052D" w14:textId="77777777" w:rsidTr="00F93B5F">
        <w:tc>
          <w:tcPr>
            <w:tcW w:w="2805" w:type="dxa"/>
          </w:tcPr>
          <w:p w14:paraId="4752B8BC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4B85E93A" w14:textId="6B9C5DC4" w:rsidR="009E5A87" w:rsidRDefault="00501C9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0.0003</w:t>
            </w:r>
          </w:p>
        </w:tc>
        <w:tc>
          <w:tcPr>
            <w:tcW w:w="2897" w:type="dxa"/>
          </w:tcPr>
          <w:p w14:paraId="6B51233E" w14:textId="121AB15C" w:rsidR="009E5A87" w:rsidRDefault="00501C9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B14E8" w14:paraId="47DC90BA" w14:textId="77777777" w:rsidTr="00F93B5F">
        <w:tc>
          <w:tcPr>
            <w:tcW w:w="2805" w:type="dxa"/>
          </w:tcPr>
          <w:p w14:paraId="084D485F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17DE20C2" w14:textId="5F14547D" w:rsidR="00FB14E8" w:rsidRDefault="00501C94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-429</w:t>
            </w:r>
          </w:p>
        </w:tc>
        <w:tc>
          <w:tcPr>
            <w:tcW w:w="2897" w:type="dxa"/>
          </w:tcPr>
          <w:p w14:paraId="3F9B6774" w14:textId="7E2B3570" w:rsidR="00FB14E8" w:rsidRDefault="00501C94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46EDC206" w14:textId="77777777" w:rsidTr="00F93B5F">
        <w:tc>
          <w:tcPr>
            <w:tcW w:w="2805" w:type="dxa"/>
          </w:tcPr>
          <w:p w14:paraId="73A90343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35EF1D6C" w14:textId="63D7C977" w:rsidR="009E5A87" w:rsidRDefault="00501C9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-703</w:t>
            </w:r>
          </w:p>
        </w:tc>
        <w:tc>
          <w:tcPr>
            <w:tcW w:w="2897" w:type="dxa"/>
          </w:tcPr>
          <w:p w14:paraId="31488A48" w14:textId="2F84F6C1" w:rsidR="009E5A87" w:rsidRDefault="00501C9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7B2FF665" w14:textId="77777777" w:rsidTr="00F93B5F">
        <w:tc>
          <w:tcPr>
            <w:tcW w:w="2805" w:type="dxa"/>
          </w:tcPr>
          <w:p w14:paraId="2A39402A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715F58E1" w14:textId="2CAB1B54" w:rsidR="009E5A87" w:rsidRDefault="00501C9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-745</w:t>
            </w:r>
          </w:p>
        </w:tc>
        <w:tc>
          <w:tcPr>
            <w:tcW w:w="2897" w:type="dxa"/>
          </w:tcPr>
          <w:p w14:paraId="71E1B6D5" w14:textId="3FE12A0A" w:rsidR="009E5A87" w:rsidRDefault="00501C9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4C454FD8" w14:textId="77777777" w:rsidTr="00F93B5F">
        <w:tc>
          <w:tcPr>
            <w:tcW w:w="2805" w:type="dxa"/>
          </w:tcPr>
          <w:p w14:paraId="7A0C8BFB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4E630FCC" w14:textId="490CB180" w:rsidR="00F93B5F" w:rsidRDefault="00501C9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4961E970" w14:textId="0187C5A6" w:rsidR="00F93B5F" w:rsidRDefault="00501C9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00C866E0" w14:textId="77777777" w:rsidTr="00F93B5F">
        <w:tc>
          <w:tcPr>
            <w:tcW w:w="2805" w:type="dxa"/>
          </w:tcPr>
          <w:p w14:paraId="1A14E95D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2F494ABC" w14:textId="77C4B1C8" w:rsidR="00F93B5F" w:rsidRDefault="00501C9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29C4DFBF" w14:textId="28F26377" w:rsidR="00F93B5F" w:rsidRDefault="00501C9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22E68809" w14:textId="77777777" w:rsidTr="00F93B5F">
        <w:tc>
          <w:tcPr>
            <w:tcW w:w="2805" w:type="dxa"/>
          </w:tcPr>
          <w:p w14:paraId="231F539A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03D70594" w14:textId="769094FF" w:rsidR="00F93B5F" w:rsidRDefault="00501C9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6AFDBA72" w14:textId="56ED235A" w:rsidR="00F93B5F" w:rsidRDefault="00501C9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0FD909F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1AA1E4F4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4FD9192A" w14:textId="77777777" w:rsidR="00450FCF" w:rsidRPr="001F2804" w:rsidRDefault="00450FCF" w:rsidP="001F2804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56A75243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6.7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6C0BA902" w14:textId="77777777" w:rsidR="00A57E0A" w:rsidRPr="00A57E0A" w:rsidRDefault="00A57E0A" w:rsidP="005D5492">
      <w:pPr>
        <w:pStyle w:val="BodyText"/>
        <w:spacing w:after="60"/>
        <w:rPr>
          <w:b/>
          <w:bCs/>
          <w:szCs w:val="20"/>
        </w:rPr>
      </w:pPr>
    </w:p>
    <w:p w14:paraId="165F954F" w14:textId="77777777" w:rsidR="001232B8" w:rsidRDefault="00D53B8C" w:rsidP="00F15EFD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6BEFBA9C" w14:textId="77777777" w:rsidR="00472242" w:rsidRPr="00E224B5" w:rsidRDefault="00472242" w:rsidP="00F15EFD">
      <w:pPr>
        <w:pStyle w:val="BodyText"/>
        <w:spacing w:after="60"/>
        <w:rPr>
          <w:color w:val="FF0000"/>
          <w:szCs w:val="20"/>
        </w:rPr>
      </w:pPr>
    </w:p>
    <w:tbl>
      <w:tblPr>
        <w:tblStyle w:val="TableGrid"/>
        <w:tblW w:w="8273" w:type="dxa"/>
        <w:tblInd w:w="1080" w:type="dxa"/>
        <w:tblLook w:val="04A0" w:firstRow="1" w:lastRow="0" w:firstColumn="1" w:lastColumn="0" w:noHBand="0" w:noVBand="1"/>
      </w:tblPr>
      <w:tblGrid>
        <w:gridCol w:w="2146"/>
        <w:gridCol w:w="2178"/>
        <w:gridCol w:w="2136"/>
        <w:gridCol w:w="1813"/>
      </w:tblGrid>
      <w:tr w:rsidR="005265F6" w14:paraId="366B7773" w14:textId="77777777" w:rsidTr="005265F6">
        <w:trPr>
          <w:trHeight w:val="292"/>
        </w:trPr>
        <w:tc>
          <w:tcPr>
            <w:tcW w:w="2146" w:type="dxa"/>
          </w:tcPr>
          <w:p w14:paraId="66D6D460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178" w:type="dxa"/>
          </w:tcPr>
          <w:p w14:paraId="5A9E61AE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3949" w:type="dxa"/>
            <w:gridSpan w:val="2"/>
          </w:tcPr>
          <w:p w14:paraId="09164541" w14:textId="77777777" w:rsidR="005265F6" w:rsidRDefault="005265F6" w:rsidP="0076157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5265F6" w14:paraId="4C552B95" w14:textId="77777777" w:rsidTr="005265F6">
        <w:trPr>
          <w:trHeight w:val="292"/>
        </w:trPr>
        <w:tc>
          <w:tcPr>
            <w:tcW w:w="2146" w:type="dxa"/>
            <w:vMerge w:val="restart"/>
          </w:tcPr>
          <w:p w14:paraId="53D25064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178" w:type="dxa"/>
            <w:vMerge w:val="restart"/>
          </w:tcPr>
          <w:p w14:paraId="4662EF75" w14:textId="4ECB57EE" w:rsidR="005265F6" w:rsidRDefault="00501C94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-0.0001</w:t>
            </w:r>
          </w:p>
        </w:tc>
        <w:tc>
          <w:tcPr>
            <w:tcW w:w="2136" w:type="dxa"/>
          </w:tcPr>
          <w:p w14:paraId="5C894141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812" w:type="dxa"/>
          </w:tcPr>
          <w:p w14:paraId="18994E15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Current</w:t>
            </w:r>
          </w:p>
        </w:tc>
      </w:tr>
      <w:tr w:rsidR="005265F6" w14:paraId="07F0F02F" w14:textId="77777777" w:rsidTr="005265F6">
        <w:trPr>
          <w:trHeight w:val="695"/>
        </w:trPr>
        <w:tc>
          <w:tcPr>
            <w:tcW w:w="2146" w:type="dxa"/>
            <w:vMerge/>
          </w:tcPr>
          <w:p w14:paraId="7A75D68E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78" w:type="dxa"/>
            <w:vMerge/>
          </w:tcPr>
          <w:p w14:paraId="15B50737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136" w:type="dxa"/>
          </w:tcPr>
          <w:p w14:paraId="5CE285BF" w14:textId="1501C0D9" w:rsidR="005265F6" w:rsidRDefault="00501C9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812" w:type="dxa"/>
          </w:tcPr>
          <w:p w14:paraId="7931D623" w14:textId="38E4ACA8" w:rsidR="005265F6" w:rsidRDefault="00501C9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36A517FD" w14:textId="77777777" w:rsidTr="005265F6">
        <w:trPr>
          <w:trHeight w:val="988"/>
        </w:trPr>
        <w:tc>
          <w:tcPr>
            <w:tcW w:w="2146" w:type="dxa"/>
          </w:tcPr>
          <w:p w14:paraId="413AEB1A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2178" w:type="dxa"/>
          </w:tcPr>
          <w:p w14:paraId="0C5A2ED9" w14:textId="7088E9C0" w:rsidR="005265F6" w:rsidRDefault="00501C9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-429</w:t>
            </w:r>
          </w:p>
        </w:tc>
        <w:tc>
          <w:tcPr>
            <w:tcW w:w="2136" w:type="dxa"/>
          </w:tcPr>
          <w:p w14:paraId="7AC3EB9B" w14:textId="6ECA564E" w:rsidR="005265F6" w:rsidRDefault="00501C9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812" w:type="dxa"/>
          </w:tcPr>
          <w:p w14:paraId="4932A307" w14:textId="237B6DFE" w:rsidR="005265F6" w:rsidRDefault="00501C9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21EE993B" w14:textId="77777777" w:rsidTr="005265F6">
        <w:trPr>
          <w:trHeight w:val="988"/>
        </w:trPr>
        <w:tc>
          <w:tcPr>
            <w:tcW w:w="2146" w:type="dxa"/>
          </w:tcPr>
          <w:p w14:paraId="76961395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2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178" w:type="dxa"/>
          </w:tcPr>
          <w:p w14:paraId="767A30B0" w14:textId="545E1E61" w:rsidR="005265F6" w:rsidRDefault="00501C9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136" w:type="dxa"/>
          </w:tcPr>
          <w:p w14:paraId="48AACFFD" w14:textId="1F984343" w:rsidR="005265F6" w:rsidRDefault="00501C9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812" w:type="dxa"/>
          </w:tcPr>
          <w:p w14:paraId="5BFA0715" w14:textId="07CE041C" w:rsidR="005265F6" w:rsidRDefault="00501C9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4123C2AB" w14:textId="77777777" w:rsidTr="005265F6">
        <w:trPr>
          <w:trHeight w:val="988"/>
        </w:trPr>
        <w:tc>
          <w:tcPr>
            <w:tcW w:w="2146" w:type="dxa"/>
          </w:tcPr>
          <w:p w14:paraId="597935CA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M2(QPS)</w:t>
            </w:r>
          </w:p>
        </w:tc>
        <w:tc>
          <w:tcPr>
            <w:tcW w:w="2178" w:type="dxa"/>
          </w:tcPr>
          <w:p w14:paraId="1A11598E" w14:textId="287D6129" w:rsidR="005265F6" w:rsidRDefault="00501C9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-703</w:t>
            </w:r>
          </w:p>
        </w:tc>
        <w:tc>
          <w:tcPr>
            <w:tcW w:w="2136" w:type="dxa"/>
          </w:tcPr>
          <w:p w14:paraId="26A567E4" w14:textId="77F4C4F7" w:rsidR="005265F6" w:rsidRDefault="00501C9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812" w:type="dxa"/>
          </w:tcPr>
          <w:p w14:paraId="328F5E5C" w14:textId="05D57E6C" w:rsidR="005265F6" w:rsidRDefault="00501C9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5EAD7C57" w14:textId="77777777" w:rsidTr="005265F6">
        <w:trPr>
          <w:trHeight w:val="988"/>
        </w:trPr>
        <w:tc>
          <w:tcPr>
            <w:tcW w:w="2146" w:type="dxa"/>
          </w:tcPr>
          <w:p w14:paraId="13EFEC65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3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178" w:type="dxa"/>
          </w:tcPr>
          <w:p w14:paraId="764CA319" w14:textId="7575E1A7" w:rsidR="005265F6" w:rsidRDefault="00501C9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-0.001</w:t>
            </w:r>
          </w:p>
        </w:tc>
        <w:tc>
          <w:tcPr>
            <w:tcW w:w="2136" w:type="dxa"/>
          </w:tcPr>
          <w:p w14:paraId="7519F010" w14:textId="3C50B68D" w:rsidR="005265F6" w:rsidRDefault="00501C9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812" w:type="dxa"/>
          </w:tcPr>
          <w:p w14:paraId="7F1B8AEC" w14:textId="3B24867B" w:rsidR="005265F6" w:rsidRDefault="00501C9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4683F20D" w14:textId="77777777" w:rsidTr="005265F6">
        <w:trPr>
          <w:trHeight w:val="988"/>
        </w:trPr>
        <w:tc>
          <w:tcPr>
            <w:tcW w:w="2146" w:type="dxa"/>
          </w:tcPr>
          <w:p w14:paraId="4087F224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M3(QPS)</w:t>
            </w:r>
          </w:p>
        </w:tc>
        <w:tc>
          <w:tcPr>
            <w:tcW w:w="2178" w:type="dxa"/>
          </w:tcPr>
          <w:p w14:paraId="3A61356E" w14:textId="78622006" w:rsidR="005265F6" w:rsidRDefault="00501C9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-745</w:t>
            </w:r>
          </w:p>
        </w:tc>
        <w:tc>
          <w:tcPr>
            <w:tcW w:w="2136" w:type="dxa"/>
          </w:tcPr>
          <w:p w14:paraId="3E4B9B72" w14:textId="55D4C7D4" w:rsidR="005265F6" w:rsidRDefault="00501C9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812" w:type="dxa"/>
          </w:tcPr>
          <w:p w14:paraId="75974020" w14:textId="0E0EA585" w:rsidR="005265F6" w:rsidRDefault="00501C9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4EE9C240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78CDEFCE" w14:textId="77777777" w:rsidR="00574BB6" w:rsidRDefault="00D53B8C" w:rsidP="00F15EFD">
      <w:pPr>
        <w:pStyle w:val="BodyText"/>
        <w:spacing w:after="60"/>
        <w:rPr>
          <w:szCs w:val="20"/>
        </w:rPr>
      </w:pPr>
      <w:bookmarkStart w:id="1" w:name="_Hlk122090361"/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  <w:r w:rsidR="00C51711">
        <w:rPr>
          <w:b/>
          <w:bCs/>
          <w:szCs w:val="20"/>
        </w:rPr>
        <w:t xml:space="preserve"> and MCE Rigging</w:t>
      </w:r>
    </w:p>
    <w:p w14:paraId="0F75BAE2" w14:textId="77777777" w:rsidR="00574BB6" w:rsidRPr="006770F5" w:rsidRDefault="00574BB6" w:rsidP="00574BB6">
      <w:pPr>
        <w:pStyle w:val="BodyText"/>
        <w:spacing w:after="60"/>
        <w:ind w:left="2520"/>
        <w:rPr>
          <w:b/>
          <w:bCs/>
          <w:szCs w:val="20"/>
          <w:u w:val="single"/>
        </w:rPr>
      </w:pPr>
    </w:p>
    <w:p w14:paraId="328F2C1F" w14:textId="77777777" w:rsidR="00314FDE" w:rsidRDefault="00B72419" w:rsidP="00B72419">
      <w:pPr>
        <w:pStyle w:val="BodyText"/>
        <w:spacing w:after="60"/>
        <w:rPr>
          <w:szCs w:val="20"/>
        </w:rPr>
      </w:pPr>
      <w:bookmarkStart w:id="2" w:name="_Hlk122094669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0"/>
        <w:gridCol w:w="1941"/>
        <w:gridCol w:w="2559"/>
      </w:tblGrid>
      <w:tr w:rsidR="00B728D9" w14:paraId="0EA0CE98" w14:textId="77777777" w:rsidTr="00F04E8F">
        <w:tc>
          <w:tcPr>
            <w:tcW w:w="3770" w:type="dxa"/>
          </w:tcPr>
          <w:p w14:paraId="399C67B2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4042E79D" w14:textId="77777777" w:rsidR="00B728D9" w:rsidRDefault="00092D8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Value</w:t>
            </w:r>
          </w:p>
        </w:tc>
        <w:tc>
          <w:tcPr>
            <w:tcW w:w="2559" w:type="dxa"/>
          </w:tcPr>
          <w:p w14:paraId="61BC449B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23E75975" w14:textId="77777777" w:rsidTr="00F04E8F">
        <w:tc>
          <w:tcPr>
            <w:tcW w:w="3770" w:type="dxa"/>
          </w:tcPr>
          <w:p w14:paraId="4A22605B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941" w:type="dxa"/>
          </w:tcPr>
          <w:p w14:paraId="23D7534F" w14:textId="40B27923" w:rsidR="00B728D9" w:rsidRDefault="00501C94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16A3C5C8" w14:textId="7508C5C8" w:rsidR="00B728D9" w:rsidRDefault="00501C94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728D9" w14:paraId="2876C6CF" w14:textId="77777777" w:rsidTr="00F04E8F">
        <w:tc>
          <w:tcPr>
            <w:tcW w:w="3770" w:type="dxa"/>
          </w:tcPr>
          <w:p w14:paraId="7D5FA223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  <w:r w:rsidR="00F04E8F">
              <w:rPr>
                <w:szCs w:val="20"/>
              </w:rPr>
              <w:t xml:space="preserve"> </w:t>
            </w:r>
            <w:r w:rsidR="006470EA">
              <w:rPr>
                <w:szCs w:val="20"/>
              </w:rPr>
              <w:t>4.5 +/- 0.15 Amps</w:t>
            </w:r>
          </w:p>
        </w:tc>
        <w:tc>
          <w:tcPr>
            <w:tcW w:w="1941" w:type="dxa"/>
          </w:tcPr>
          <w:p w14:paraId="58DC013D" w14:textId="342120E8" w:rsidR="00B728D9" w:rsidRDefault="00501C94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6.0063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559" w:type="dxa"/>
          </w:tcPr>
          <w:p w14:paraId="0B2869FD" w14:textId="4EA5063F" w:rsidR="00B728D9" w:rsidRDefault="00501C94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6A7DD1" w14:paraId="3E70794B" w14:textId="77777777" w:rsidTr="00F04E8F">
        <w:tc>
          <w:tcPr>
            <w:tcW w:w="3770" w:type="dxa"/>
          </w:tcPr>
          <w:p w14:paraId="6FB5BA01" w14:textId="77777777" w:rsidR="006A7DD1" w:rsidRDefault="006A7DD1" w:rsidP="006A7D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41" w:type="dxa"/>
          </w:tcPr>
          <w:p w14:paraId="29ADAB28" w14:textId="4EAADB59" w:rsidR="006A7DD1" w:rsidRDefault="00501C94" w:rsidP="006A7D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3.3636</w:t>
            </w:r>
          </w:p>
        </w:tc>
        <w:tc>
          <w:tcPr>
            <w:tcW w:w="2559" w:type="dxa"/>
          </w:tcPr>
          <w:p w14:paraId="068BDB80" w14:textId="23B40AD9" w:rsidR="006A7DD1" w:rsidRDefault="00501C94" w:rsidP="006A7DD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9064F" w14:paraId="439282C2" w14:textId="77777777" w:rsidTr="00F04E8F">
        <w:tc>
          <w:tcPr>
            <w:tcW w:w="3770" w:type="dxa"/>
          </w:tcPr>
          <w:p w14:paraId="7BEA0A22" w14:textId="77777777" w:rsidR="0039064F" w:rsidRDefault="0039064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1941" w:type="dxa"/>
          </w:tcPr>
          <w:p w14:paraId="5C93BD06" w14:textId="1D5CBA4D" w:rsidR="0039064F" w:rsidRDefault="00501C94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2AC786FE" w14:textId="5719E96E" w:rsidR="0039064F" w:rsidRDefault="00501C94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66AF2710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687A81CD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3ED29261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0"/>
        <w:gridCol w:w="1941"/>
        <w:gridCol w:w="2559"/>
      </w:tblGrid>
      <w:tr w:rsidR="00B728D9" w14:paraId="44F417B3" w14:textId="77777777" w:rsidTr="001F2804">
        <w:tc>
          <w:tcPr>
            <w:tcW w:w="3770" w:type="dxa"/>
          </w:tcPr>
          <w:p w14:paraId="2F466536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3AA59784" w14:textId="77777777" w:rsidR="00B728D9" w:rsidRDefault="00092D8F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559" w:type="dxa"/>
          </w:tcPr>
          <w:p w14:paraId="7DB2870E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02817" w14:paraId="6E3EAF52" w14:textId="77777777" w:rsidTr="001F2804">
        <w:tc>
          <w:tcPr>
            <w:tcW w:w="3770" w:type="dxa"/>
          </w:tcPr>
          <w:p w14:paraId="633E125B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N2 extend stop engaged  (M2 current saturated)</w:t>
            </w:r>
          </w:p>
        </w:tc>
        <w:tc>
          <w:tcPr>
            <w:tcW w:w="1941" w:type="dxa"/>
          </w:tcPr>
          <w:p w14:paraId="5F530F37" w14:textId="2A0AE4F1" w:rsidR="00F02817" w:rsidRDefault="00501C94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107B88E0" w14:textId="655FFBD0" w:rsidR="00F02817" w:rsidRDefault="00501C94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02817" w14:paraId="1A502F9D" w14:textId="77777777" w:rsidTr="001F2804">
        <w:tc>
          <w:tcPr>
            <w:tcW w:w="3770" w:type="dxa"/>
          </w:tcPr>
          <w:p w14:paraId="75D8D499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1941" w:type="dxa"/>
          </w:tcPr>
          <w:p w14:paraId="1A60DC82" w14:textId="17796D1A" w:rsidR="00F02817" w:rsidRDefault="00501C94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6.004</w:t>
            </w:r>
            <w:r w:rsidR="00F02817">
              <w:rPr>
                <w:szCs w:val="20"/>
              </w:rPr>
              <w:t xml:space="preserve"> Amps</w:t>
            </w:r>
          </w:p>
        </w:tc>
        <w:tc>
          <w:tcPr>
            <w:tcW w:w="2559" w:type="dxa"/>
          </w:tcPr>
          <w:p w14:paraId="10F8227F" w14:textId="4DAB1B80" w:rsidR="00F02817" w:rsidRDefault="00501C94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02817" w14:paraId="0A8C0BEB" w14:textId="77777777" w:rsidTr="001F2804">
        <w:tc>
          <w:tcPr>
            <w:tcW w:w="3770" w:type="dxa"/>
          </w:tcPr>
          <w:p w14:paraId="113F6CD6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41" w:type="dxa"/>
          </w:tcPr>
          <w:p w14:paraId="493EF634" w14:textId="1277E960" w:rsidR="00F02817" w:rsidRDefault="00501C94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3.2881</w:t>
            </w:r>
          </w:p>
        </w:tc>
        <w:tc>
          <w:tcPr>
            <w:tcW w:w="2559" w:type="dxa"/>
          </w:tcPr>
          <w:p w14:paraId="0F780608" w14:textId="5B1A926E" w:rsidR="00F02817" w:rsidRDefault="00501C94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02817" w14:paraId="19255016" w14:textId="77777777" w:rsidTr="001F2804">
        <w:tc>
          <w:tcPr>
            <w:tcW w:w="3770" w:type="dxa"/>
          </w:tcPr>
          <w:p w14:paraId="39B1F3E3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1941" w:type="dxa"/>
          </w:tcPr>
          <w:p w14:paraId="7AE62A2C" w14:textId="4C09A750" w:rsidR="00F02817" w:rsidRDefault="00501C94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559" w:type="dxa"/>
          </w:tcPr>
          <w:p w14:paraId="6AECCA99" w14:textId="12988CE8" w:rsidR="00F02817" w:rsidRDefault="00501C94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02817" w14:paraId="7E53FE79" w14:textId="77777777" w:rsidTr="001F2804">
        <w:tc>
          <w:tcPr>
            <w:tcW w:w="3770" w:type="dxa"/>
          </w:tcPr>
          <w:p w14:paraId="477E2340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1941" w:type="dxa"/>
          </w:tcPr>
          <w:p w14:paraId="4D1B1E20" w14:textId="380DFECA" w:rsidR="00F02817" w:rsidRPr="00FE54D1" w:rsidRDefault="00501C94" w:rsidP="00F02817">
            <w:pPr>
              <w:pStyle w:val="BodyText"/>
              <w:spacing w:after="60"/>
              <w:ind w:left="0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245F7D3B" w14:textId="3AADEF67" w:rsidR="00F02817" w:rsidRDefault="00501C94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bookmarkEnd w:id="1"/>
      <w:bookmarkEnd w:id="2"/>
    </w:tbl>
    <w:p w14:paraId="77565114" w14:textId="77777777" w:rsidR="009304A4" w:rsidRDefault="009304A4" w:rsidP="00303926">
      <w:pPr>
        <w:pStyle w:val="BodyText"/>
        <w:spacing w:after="60"/>
        <w:ind w:left="0"/>
        <w:rPr>
          <w:b/>
          <w:bCs/>
          <w:szCs w:val="20"/>
        </w:rPr>
      </w:pPr>
    </w:p>
    <w:p w14:paraId="45716679" w14:textId="77777777" w:rsidR="00C51711" w:rsidRDefault="00BA1E54" w:rsidP="00112F36">
      <w:pPr>
        <w:pStyle w:val="BodyText"/>
        <w:spacing w:after="60"/>
        <w:rPr>
          <w:b/>
          <w:bCs/>
          <w:szCs w:val="20"/>
        </w:rPr>
      </w:pPr>
      <w:bookmarkStart w:id="3" w:name="_Hlk123292603"/>
      <w:r>
        <w:rPr>
          <w:szCs w:val="20"/>
        </w:rPr>
        <w:t>6.7.</w:t>
      </w:r>
      <w:r>
        <w:rPr>
          <w:color w:val="F3533F" w:themeColor="accent6"/>
          <w:szCs w:val="20"/>
        </w:rPr>
        <w:t>3</w:t>
      </w:r>
      <w:r>
        <w:rPr>
          <w:szCs w:val="20"/>
        </w:rPr>
        <w:t xml:space="preserve"> </w:t>
      </w:r>
      <w:r w:rsidRPr="000C5C78">
        <w:rPr>
          <w:b/>
          <w:bCs/>
          <w:szCs w:val="20"/>
        </w:rPr>
        <w:t>N1 and N2 Stroke Check</w:t>
      </w:r>
    </w:p>
    <w:tbl>
      <w:tblPr>
        <w:tblStyle w:val="TableGrid"/>
        <w:tblpPr w:leftFromText="180" w:rightFromText="180" w:vertAnchor="text" w:horzAnchor="margin" w:tblpY="203"/>
        <w:tblW w:w="9715" w:type="dxa"/>
        <w:tblLook w:val="04A0" w:firstRow="1" w:lastRow="0" w:firstColumn="1" w:lastColumn="0" w:noHBand="0" w:noVBand="1"/>
      </w:tblPr>
      <w:tblGrid>
        <w:gridCol w:w="3955"/>
        <w:gridCol w:w="2160"/>
        <w:gridCol w:w="1890"/>
        <w:gridCol w:w="1710"/>
      </w:tblGrid>
      <w:tr w:rsidR="00FE607F" w14:paraId="0B416EF5" w14:textId="77777777" w:rsidTr="00EC7E97">
        <w:tc>
          <w:tcPr>
            <w:tcW w:w="3955" w:type="dxa"/>
          </w:tcPr>
          <w:p w14:paraId="2A7513B0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Description</w:t>
            </w:r>
          </w:p>
        </w:tc>
        <w:tc>
          <w:tcPr>
            <w:tcW w:w="2160" w:type="dxa"/>
          </w:tcPr>
          <w:p w14:paraId="688117B5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Actual Value</w:t>
            </w:r>
            <w:r>
              <w:rPr>
                <w:szCs w:val="20"/>
              </w:rPr>
              <w:t xml:space="preserve"> N1</w:t>
            </w:r>
          </w:p>
        </w:tc>
        <w:tc>
          <w:tcPr>
            <w:tcW w:w="1890" w:type="dxa"/>
          </w:tcPr>
          <w:p w14:paraId="3B77739D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Actual Value</w:t>
            </w:r>
            <w:r>
              <w:rPr>
                <w:szCs w:val="20"/>
              </w:rPr>
              <w:t xml:space="preserve"> N2</w:t>
            </w:r>
          </w:p>
        </w:tc>
        <w:tc>
          <w:tcPr>
            <w:tcW w:w="1710" w:type="dxa"/>
          </w:tcPr>
          <w:p w14:paraId="709B2759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Pass/Fail</w:t>
            </w:r>
          </w:p>
        </w:tc>
      </w:tr>
      <w:tr w:rsidR="00FE607F" w14:paraId="1BCF8369" w14:textId="77777777" w:rsidTr="00EC7E97">
        <w:tc>
          <w:tcPr>
            <w:tcW w:w="3955" w:type="dxa"/>
          </w:tcPr>
          <w:p w14:paraId="684A5696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and N2 at N</w:t>
            </w:r>
            <w:r>
              <w:rPr>
                <w:szCs w:val="20"/>
              </w:rPr>
              <w:t>ULL</w:t>
            </w:r>
          </w:p>
        </w:tc>
        <w:tc>
          <w:tcPr>
            <w:tcW w:w="2160" w:type="dxa"/>
          </w:tcPr>
          <w:p w14:paraId="06E8B16E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90" w:type="dxa"/>
          </w:tcPr>
          <w:p w14:paraId="27EB82E2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1108DB3E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2615D38C" w14:textId="77777777" w:rsidTr="00EC7E97">
        <w:tc>
          <w:tcPr>
            <w:tcW w:w="3955" w:type="dxa"/>
            <w:vMerge w:val="restart"/>
          </w:tcPr>
          <w:p w14:paraId="02F11B3B" w14:textId="77777777" w:rsidR="00FE607F" w:rsidRPr="000E538E" w:rsidRDefault="00FE607F" w:rsidP="001677DD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 xml:space="preserve">Pin to pin Length </w:t>
            </w:r>
            <w:r>
              <w:rPr>
                <w:szCs w:val="20"/>
              </w:rPr>
              <w:t xml:space="preserve">is  16.732 +/- TBD </w:t>
            </w:r>
            <w:r w:rsidRPr="000E538E">
              <w:rPr>
                <w:szCs w:val="20"/>
              </w:rPr>
              <w:t>(ins)</w:t>
            </w:r>
            <w:r>
              <w:rPr>
                <w:szCs w:val="20"/>
              </w:rPr>
              <w:t xml:space="preserve">  (c) </w:t>
            </w:r>
          </w:p>
        </w:tc>
        <w:tc>
          <w:tcPr>
            <w:tcW w:w="4050" w:type="dxa"/>
            <w:gridSpan w:val="2"/>
          </w:tcPr>
          <w:p w14:paraId="76AE4FDE" w14:textId="77777777" w:rsidR="00FE607F" w:rsidRPr="000E538E" w:rsidRDefault="00FE607F" w:rsidP="00FE607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 to Pin Length</w:t>
            </w:r>
          </w:p>
        </w:tc>
        <w:tc>
          <w:tcPr>
            <w:tcW w:w="1710" w:type="dxa"/>
          </w:tcPr>
          <w:p w14:paraId="183AE2A7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5A9AA8F4" w14:textId="77777777" w:rsidTr="00EC7E97">
        <w:tc>
          <w:tcPr>
            <w:tcW w:w="3955" w:type="dxa"/>
            <w:vMerge/>
          </w:tcPr>
          <w:p w14:paraId="2E616226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4050" w:type="dxa"/>
            <w:gridSpan w:val="2"/>
          </w:tcPr>
          <w:p w14:paraId="68FF1FCC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1E73C6B4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027EC8B4" w14:textId="77777777" w:rsidTr="00EC7E97">
        <w:tc>
          <w:tcPr>
            <w:tcW w:w="3955" w:type="dxa"/>
          </w:tcPr>
          <w:p w14:paraId="7A507001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 N1 at +1.725 ins from Null (using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and M</w:t>
            </w:r>
            <w:r>
              <w:rPr>
                <w:szCs w:val="20"/>
              </w:rPr>
              <w:t>1</w:t>
            </w:r>
            <w:r w:rsidRPr="000E538E">
              <w:rPr>
                <w:szCs w:val="20"/>
              </w:rPr>
              <w:t xml:space="preserve"> motor)</w:t>
            </w:r>
            <w:r>
              <w:rPr>
                <w:szCs w:val="20"/>
              </w:rPr>
              <w:t xml:space="preserve"> (e f)</w:t>
            </w:r>
          </w:p>
        </w:tc>
        <w:tc>
          <w:tcPr>
            <w:tcW w:w="2160" w:type="dxa"/>
          </w:tcPr>
          <w:p w14:paraId="7AE5CE9F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90" w:type="dxa"/>
          </w:tcPr>
          <w:p w14:paraId="5D349821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45BD1942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3B28508F" w14:textId="77777777" w:rsidTr="00EC7E97">
        <w:tc>
          <w:tcPr>
            <w:tcW w:w="3955" w:type="dxa"/>
          </w:tcPr>
          <w:p w14:paraId="54E65F0E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and N2 at N</w:t>
            </w:r>
            <w:r>
              <w:rPr>
                <w:szCs w:val="20"/>
              </w:rPr>
              <w:t>ULL (using M1 and M2 motor) (g h)</w:t>
            </w:r>
          </w:p>
        </w:tc>
        <w:tc>
          <w:tcPr>
            <w:tcW w:w="2160" w:type="dxa"/>
          </w:tcPr>
          <w:p w14:paraId="24D988BC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90" w:type="dxa"/>
          </w:tcPr>
          <w:p w14:paraId="485F6D50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0FF167D0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2F9774FF" w14:textId="77777777" w:rsidTr="00EC7E97">
        <w:tc>
          <w:tcPr>
            <w:tcW w:w="3955" w:type="dxa"/>
          </w:tcPr>
          <w:p w14:paraId="14A7480E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N2 at +1.725 ins from NULL</w:t>
            </w:r>
            <w:r w:rsidRPr="00FE607F">
              <w:rPr>
                <w:color w:val="000000" w:themeColor="text1"/>
                <w:szCs w:val="20"/>
              </w:rPr>
              <w:t xml:space="preserve"> (using M1 </w:t>
            </w:r>
            <w:r>
              <w:rPr>
                <w:color w:val="000000" w:themeColor="text1"/>
                <w:szCs w:val="20"/>
              </w:rPr>
              <w:t xml:space="preserve">and M2 </w:t>
            </w:r>
            <w:r w:rsidR="00D3359C">
              <w:rPr>
                <w:color w:val="000000" w:themeColor="text1"/>
                <w:szCs w:val="20"/>
              </w:rPr>
              <w:t>m</w:t>
            </w:r>
            <w:r w:rsidRPr="00FE607F">
              <w:rPr>
                <w:color w:val="000000" w:themeColor="text1"/>
                <w:szCs w:val="20"/>
              </w:rPr>
              <w:t>otor)</w:t>
            </w:r>
            <w:r>
              <w:rPr>
                <w:color w:val="000000" w:themeColor="text1"/>
                <w:szCs w:val="20"/>
              </w:rPr>
              <w:t xml:space="preserve"> (I J)</w:t>
            </w:r>
          </w:p>
        </w:tc>
        <w:tc>
          <w:tcPr>
            <w:tcW w:w="2160" w:type="dxa"/>
          </w:tcPr>
          <w:p w14:paraId="70840D36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90" w:type="dxa"/>
          </w:tcPr>
          <w:p w14:paraId="14FBBF70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18EBF80B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47E926A0" w14:textId="77777777" w:rsidTr="00EC7E97">
        <w:tc>
          <w:tcPr>
            <w:tcW w:w="3955" w:type="dxa"/>
          </w:tcPr>
          <w:p w14:paraId="60701A8D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 Null (using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Motor)</w:t>
            </w:r>
            <w:r>
              <w:rPr>
                <w:szCs w:val="20"/>
              </w:rPr>
              <w:t xml:space="preserve"> (K)</w:t>
            </w:r>
          </w:p>
        </w:tc>
        <w:tc>
          <w:tcPr>
            <w:tcW w:w="2160" w:type="dxa"/>
          </w:tcPr>
          <w:p w14:paraId="47B76ABD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90" w:type="dxa"/>
          </w:tcPr>
          <w:p w14:paraId="6286B47E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64C72BD3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33BC07C1" w14:textId="77777777" w:rsidTr="00EC7E97">
        <w:tc>
          <w:tcPr>
            <w:tcW w:w="3955" w:type="dxa"/>
          </w:tcPr>
          <w:p w14:paraId="567BB452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+1.725 from Null (using M3 motor) (r)</w:t>
            </w:r>
            <w:r w:rsidR="00D3359C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2C192B7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90" w:type="dxa"/>
          </w:tcPr>
          <w:p w14:paraId="37266A05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57BE1F1A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FE607F" w14:paraId="0FDEC2C3" w14:textId="77777777" w:rsidTr="00EC7E97">
        <w:tc>
          <w:tcPr>
            <w:tcW w:w="3955" w:type="dxa"/>
          </w:tcPr>
          <w:p w14:paraId="4F8252C0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 xml:space="preserve">N2 at Null (using M3 </w:t>
            </w:r>
            <w:r w:rsidR="00D3359C">
              <w:rPr>
                <w:szCs w:val="20"/>
              </w:rPr>
              <w:t>m</w:t>
            </w:r>
            <w:r w:rsidRPr="000E538E">
              <w:rPr>
                <w:szCs w:val="20"/>
              </w:rPr>
              <w:t>otor)</w:t>
            </w:r>
            <w:r w:rsidR="00D3359C">
              <w:rPr>
                <w:szCs w:val="20"/>
              </w:rPr>
              <w:t xml:space="preserve"> (S)</w:t>
            </w:r>
          </w:p>
        </w:tc>
        <w:tc>
          <w:tcPr>
            <w:tcW w:w="2160" w:type="dxa"/>
          </w:tcPr>
          <w:p w14:paraId="55AD6F35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90" w:type="dxa"/>
          </w:tcPr>
          <w:p w14:paraId="79902DD3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2B3AF53C" w14:textId="77777777" w:rsidR="00FE607F" w:rsidRPr="000E538E" w:rsidRDefault="00FE607F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D3359C" w14:paraId="312E511E" w14:textId="77777777" w:rsidTr="00EC7E97">
        <w:tc>
          <w:tcPr>
            <w:tcW w:w="3955" w:type="dxa"/>
          </w:tcPr>
          <w:p w14:paraId="6FE25CA6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at NULL and N2 at -0.575 ins (using M1 and M3 motors) (V W)</w:t>
            </w:r>
          </w:p>
        </w:tc>
        <w:tc>
          <w:tcPr>
            <w:tcW w:w="2160" w:type="dxa"/>
          </w:tcPr>
          <w:p w14:paraId="5A0933C8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90" w:type="dxa"/>
          </w:tcPr>
          <w:p w14:paraId="2E1453A7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5CD9F8E5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D3359C" w14:paraId="20F305E6" w14:textId="77777777" w:rsidTr="00EC7E97">
        <w:tc>
          <w:tcPr>
            <w:tcW w:w="3955" w:type="dxa"/>
          </w:tcPr>
          <w:p w14:paraId="58EAC343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and N2 at N</w:t>
            </w:r>
            <w:r>
              <w:rPr>
                <w:szCs w:val="20"/>
              </w:rPr>
              <w:t>ULL (using M3 Motor) (x)</w:t>
            </w:r>
          </w:p>
        </w:tc>
        <w:tc>
          <w:tcPr>
            <w:tcW w:w="2160" w:type="dxa"/>
          </w:tcPr>
          <w:p w14:paraId="4151D99A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90" w:type="dxa"/>
          </w:tcPr>
          <w:p w14:paraId="7C15B0E0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10" w:type="dxa"/>
          </w:tcPr>
          <w:p w14:paraId="672F6999" w14:textId="77777777" w:rsidR="00D3359C" w:rsidRPr="000E538E" w:rsidRDefault="00D3359C" w:rsidP="00F04E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263610F0" w14:textId="77777777" w:rsidR="00C51711" w:rsidRDefault="00C51711" w:rsidP="00C51711">
      <w:pPr>
        <w:pStyle w:val="Caption"/>
        <w:keepNext/>
        <w:ind w:left="0"/>
        <w:jc w:val="left"/>
      </w:pPr>
    </w:p>
    <w:tbl>
      <w:tblPr>
        <w:tblStyle w:val="TableGrid"/>
        <w:tblW w:w="9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0"/>
        <w:gridCol w:w="1350"/>
        <w:gridCol w:w="1170"/>
        <w:gridCol w:w="1530"/>
        <w:gridCol w:w="1492"/>
        <w:gridCol w:w="1640"/>
      </w:tblGrid>
      <w:tr w:rsidR="007A1CB1" w14:paraId="22045FC0" w14:textId="77777777" w:rsidTr="00EC7E97">
        <w:trPr>
          <w:trHeight w:val="287"/>
        </w:trPr>
        <w:tc>
          <w:tcPr>
            <w:tcW w:w="2520" w:type="dxa"/>
          </w:tcPr>
          <w:p w14:paraId="03348C80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350" w:type="dxa"/>
          </w:tcPr>
          <w:p w14:paraId="11FEBEA7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</w:t>
            </w:r>
          </w:p>
        </w:tc>
        <w:tc>
          <w:tcPr>
            <w:tcW w:w="1170" w:type="dxa"/>
          </w:tcPr>
          <w:p w14:paraId="74E4D054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530" w:type="dxa"/>
          </w:tcPr>
          <w:p w14:paraId="0919182F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1492" w:type="dxa"/>
          </w:tcPr>
          <w:p w14:paraId="22C18BAF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1640" w:type="dxa"/>
          </w:tcPr>
          <w:p w14:paraId="76186C6C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</w:tr>
      <w:tr w:rsidR="007A1CB1" w14:paraId="6A483E05" w14:textId="77777777" w:rsidTr="00EC7E97">
        <w:trPr>
          <w:trHeight w:val="515"/>
        </w:trPr>
        <w:tc>
          <w:tcPr>
            <w:tcW w:w="2520" w:type="dxa"/>
          </w:tcPr>
          <w:p w14:paraId="1CDA0D9D" w14:textId="77777777" w:rsidR="00C51711" w:rsidRDefault="00C51711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Constant Velocity</w:t>
            </w:r>
            <w:r w:rsidR="007A1CB1">
              <w:rPr>
                <w:szCs w:val="20"/>
              </w:rPr>
              <w:t xml:space="preserve"> Extend</w:t>
            </w:r>
          </w:p>
        </w:tc>
        <w:tc>
          <w:tcPr>
            <w:tcW w:w="1350" w:type="dxa"/>
          </w:tcPr>
          <w:p w14:paraId="7448F0BC" w14:textId="73DAE5C9" w:rsidR="00C51711" w:rsidRDefault="00501C94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170" w:type="dxa"/>
          </w:tcPr>
          <w:p w14:paraId="2D485F0C" w14:textId="77777777" w:rsidR="00C51711" w:rsidRDefault="00EC7E97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0.05 </w:t>
            </w:r>
          </w:p>
        </w:tc>
        <w:tc>
          <w:tcPr>
            <w:tcW w:w="1530" w:type="dxa"/>
          </w:tcPr>
          <w:p w14:paraId="4C7327D9" w14:textId="49FB527A" w:rsidR="00C51711" w:rsidRDefault="00501C94" w:rsidP="007A1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492" w:type="dxa"/>
          </w:tcPr>
          <w:p w14:paraId="78CC9D86" w14:textId="62DEA2FD" w:rsidR="00C51711" w:rsidRDefault="00501C94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640" w:type="dxa"/>
          </w:tcPr>
          <w:p w14:paraId="5CC41AE2" w14:textId="659416A6" w:rsidR="00C51711" w:rsidRDefault="00501C94" w:rsidP="00FA5FA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7A1CB1" w14:paraId="228F5A28" w14:textId="77777777" w:rsidTr="00EC7E97">
        <w:trPr>
          <w:trHeight w:val="515"/>
        </w:trPr>
        <w:tc>
          <w:tcPr>
            <w:tcW w:w="2520" w:type="dxa"/>
          </w:tcPr>
          <w:p w14:paraId="70803190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Constant Velocity Retract</w:t>
            </w:r>
          </w:p>
        </w:tc>
        <w:tc>
          <w:tcPr>
            <w:tcW w:w="1350" w:type="dxa"/>
          </w:tcPr>
          <w:p w14:paraId="00FA42CC" w14:textId="129281D9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501C94">
              <w:rPr>
                <w:szCs w:val="20"/>
              </w:rPr>
              <w:t>Unhandled Type: Void</w:t>
            </w:r>
          </w:p>
        </w:tc>
        <w:tc>
          <w:tcPr>
            <w:tcW w:w="1170" w:type="dxa"/>
          </w:tcPr>
          <w:p w14:paraId="1BE14BBA" w14:textId="77777777" w:rsidR="007A1CB1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0.05</w:t>
            </w:r>
          </w:p>
        </w:tc>
        <w:tc>
          <w:tcPr>
            <w:tcW w:w="1530" w:type="dxa"/>
          </w:tcPr>
          <w:p w14:paraId="2D22DA37" w14:textId="2E034A68" w:rsidR="007A1CB1" w:rsidRDefault="00501C94" w:rsidP="007A1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492" w:type="dxa"/>
          </w:tcPr>
          <w:p w14:paraId="2D1A4570" w14:textId="7049DC85" w:rsidR="007A1CB1" w:rsidRDefault="00501C94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640" w:type="dxa"/>
          </w:tcPr>
          <w:p w14:paraId="63E6A686" w14:textId="2B319BF7" w:rsidR="007A1CB1" w:rsidRDefault="00501C94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EC7E97" w14:paraId="7BE02A7A" w14:textId="77777777" w:rsidTr="00EC7E97">
        <w:trPr>
          <w:trHeight w:val="515"/>
        </w:trPr>
        <w:tc>
          <w:tcPr>
            <w:tcW w:w="2520" w:type="dxa"/>
          </w:tcPr>
          <w:p w14:paraId="708268E0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50" w:type="dxa"/>
          </w:tcPr>
          <w:p w14:paraId="55FE49FE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1.5</w:t>
            </w:r>
          </w:p>
          <w:p w14:paraId="17696F6A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M2/3 3</w:t>
            </w:r>
          </w:p>
        </w:tc>
        <w:tc>
          <w:tcPr>
            <w:tcW w:w="1170" w:type="dxa"/>
          </w:tcPr>
          <w:p w14:paraId="42E3FCB1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0.5</w:t>
            </w:r>
          </w:p>
        </w:tc>
        <w:tc>
          <w:tcPr>
            <w:tcW w:w="1530" w:type="dxa"/>
          </w:tcPr>
          <w:p w14:paraId="3F61DB35" w14:textId="77777777" w:rsidR="00EC7E97" w:rsidRDefault="00EC7E97" w:rsidP="007A1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492" w:type="dxa"/>
          </w:tcPr>
          <w:p w14:paraId="28234FFB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40" w:type="dxa"/>
          </w:tcPr>
          <w:p w14:paraId="6DC00DD9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7A1CB1" w14:paraId="51D4EB52" w14:textId="77777777" w:rsidTr="00EC7E97">
        <w:trPr>
          <w:trHeight w:val="818"/>
        </w:trPr>
        <w:tc>
          <w:tcPr>
            <w:tcW w:w="2520" w:type="dxa"/>
          </w:tcPr>
          <w:p w14:paraId="61CA72D8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Position and M position is less than +/- TDB</w:t>
            </w:r>
          </w:p>
        </w:tc>
        <w:tc>
          <w:tcPr>
            <w:tcW w:w="1350" w:type="dxa"/>
          </w:tcPr>
          <w:p w14:paraId="2EA4B14B" w14:textId="77777777" w:rsidR="007A1CB1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0.6</w:t>
            </w:r>
          </w:p>
        </w:tc>
        <w:tc>
          <w:tcPr>
            <w:tcW w:w="1170" w:type="dxa"/>
          </w:tcPr>
          <w:p w14:paraId="7F326881" w14:textId="77777777" w:rsidR="007A1CB1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4BE00A09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92" w:type="dxa"/>
          </w:tcPr>
          <w:p w14:paraId="6CEDC7C5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40" w:type="dxa"/>
          </w:tcPr>
          <w:p w14:paraId="7915BBDC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7A1CB1" w14:paraId="6ACAACD2" w14:textId="77777777" w:rsidTr="00EC7E97">
        <w:trPr>
          <w:trHeight w:val="515"/>
        </w:trPr>
        <w:tc>
          <w:tcPr>
            <w:tcW w:w="2520" w:type="dxa"/>
          </w:tcPr>
          <w:p w14:paraId="70548120" w14:textId="77777777" w:rsidR="007A1CB1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Smooth Velocity (STD)</w:t>
            </w:r>
            <w:r w:rsidR="007A1CB1">
              <w:rPr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74EAAEBE" w14:textId="77777777" w:rsidR="007A1CB1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0.05</w:t>
            </w:r>
          </w:p>
        </w:tc>
        <w:tc>
          <w:tcPr>
            <w:tcW w:w="1170" w:type="dxa"/>
          </w:tcPr>
          <w:p w14:paraId="6A3EB49E" w14:textId="77777777" w:rsidR="007A1CB1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0.25</w:t>
            </w:r>
          </w:p>
        </w:tc>
        <w:tc>
          <w:tcPr>
            <w:tcW w:w="1530" w:type="dxa"/>
          </w:tcPr>
          <w:p w14:paraId="02A40C82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92" w:type="dxa"/>
          </w:tcPr>
          <w:p w14:paraId="6A809B69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40" w:type="dxa"/>
          </w:tcPr>
          <w:p w14:paraId="62D6F039" w14:textId="77777777" w:rsidR="007A1CB1" w:rsidRDefault="007A1CB1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EC7E97" w14:paraId="69A9C928" w14:textId="77777777" w:rsidTr="00EC7E97">
        <w:trPr>
          <w:trHeight w:val="515"/>
        </w:trPr>
        <w:tc>
          <w:tcPr>
            <w:tcW w:w="2520" w:type="dxa"/>
          </w:tcPr>
          <w:p w14:paraId="7C54E6A0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Smooth Current (STD)</w:t>
            </w:r>
          </w:p>
        </w:tc>
        <w:tc>
          <w:tcPr>
            <w:tcW w:w="1350" w:type="dxa"/>
          </w:tcPr>
          <w:p w14:paraId="60208F85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0.5</w:t>
            </w:r>
          </w:p>
        </w:tc>
        <w:tc>
          <w:tcPr>
            <w:tcW w:w="1170" w:type="dxa"/>
          </w:tcPr>
          <w:p w14:paraId="5C2EC3D9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0.20</w:t>
            </w:r>
          </w:p>
        </w:tc>
        <w:tc>
          <w:tcPr>
            <w:tcW w:w="1530" w:type="dxa"/>
          </w:tcPr>
          <w:p w14:paraId="091C3034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92" w:type="dxa"/>
          </w:tcPr>
          <w:p w14:paraId="1972029A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40" w:type="dxa"/>
          </w:tcPr>
          <w:p w14:paraId="45DA7AE7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EC7E97" w14:paraId="04A330F1" w14:textId="77777777" w:rsidTr="00EC7E97">
        <w:trPr>
          <w:trHeight w:val="515"/>
        </w:trPr>
        <w:tc>
          <w:tcPr>
            <w:tcW w:w="2520" w:type="dxa"/>
          </w:tcPr>
          <w:p w14:paraId="3196EA2F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Smooth Delta (STD)</w:t>
            </w:r>
          </w:p>
        </w:tc>
        <w:tc>
          <w:tcPr>
            <w:tcW w:w="1350" w:type="dxa"/>
          </w:tcPr>
          <w:p w14:paraId="05A2E113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0.01</w:t>
            </w:r>
          </w:p>
        </w:tc>
        <w:tc>
          <w:tcPr>
            <w:tcW w:w="1170" w:type="dxa"/>
          </w:tcPr>
          <w:p w14:paraId="54A13AC4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48585921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92" w:type="dxa"/>
          </w:tcPr>
          <w:p w14:paraId="00601E5C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40" w:type="dxa"/>
          </w:tcPr>
          <w:p w14:paraId="02795AF6" w14:textId="77777777" w:rsidR="00EC7E97" w:rsidRDefault="00EC7E97" w:rsidP="007A1CB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9355" w:type="dxa"/>
        <w:tblLook w:val="04A0" w:firstRow="1" w:lastRow="0" w:firstColumn="1" w:lastColumn="0" w:noHBand="0" w:noVBand="1"/>
      </w:tblPr>
      <w:tblGrid>
        <w:gridCol w:w="2785"/>
        <w:gridCol w:w="1497"/>
        <w:gridCol w:w="1202"/>
        <w:gridCol w:w="1885"/>
        <w:gridCol w:w="1986"/>
      </w:tblGrid>
      <w:tr w:rsidR="00501C94" w14:paraId="498274CD" w14:textId="77777777" w:rsidTr="00FD1500">
        <w:trPr>
          <w:trHeight w:val="285"/>
        </w:trPr>
        <w:tc>
          <w:tcPr>
            <w:tcW w:w="2785" w:type="dxa"/>
          </w:tcPr>
          <w:p w14:paraId="0399376E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Description </w:t>
            </w:r>
          </w:p>
        </w:tc>
        <w:tc>
          <w:tcPr>
            <w:tcW w:w="1497" w:type="dxa"/>
          </w:tcPr>
          <w:p w14:paraId="27F018CB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202" w:type="dxa"/>
          </w:tcPr>
          <w:p w14:paraId="40F3EAD1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885" w:type="dxa"/>
          </w:tcPr>
          <w:p w14:paraId="6884258F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1986" w:type="dxa"/>
          </w:tcPr>
          <w:p w14:paraId="30A1C800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501C94" w14:paraId="03A8CB5F" w14:textId="77777777" w:rsidTr="00FD1500">
        <w:trPr>
          <w:trHeight w:val="514"/>
        </w:trPr>
        <w:tc>
          <w:tcPr>
            <w:tcW w:w="2785" w:type="dxa"/>
          </w:tcPr>
          <w:p w14:paraId="2CC7BD48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Motor1 position + Motor 2 position = test rig </w:t>
            </w:r>
            <w:r w:rsidR="00D3359C">
              <w:rPr>
                <w:szCs w:val="20"/>
              </w:rPr>
              <w:t xml:space="preserve">truth </w:t>
            </w:r>
            <w:r>
              <w:rPr>
                <w:szCs w:val="20"/>
              </w:rPr>
              <w:t>encoder</w:t>
            </w:r>
          </w:p>
        </w:tc>
        <w:tc>
          <w:tcPr>
            <w:tcW w:w="1497" w:type="dxa"/>
          </w:tcPr>
          <w:p w14:paraId="05B540B6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15803985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732B6E04" w14:textId="114A5065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64289353" w14:textId="389317D1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01C94" w14:paraId="32E5379F" w14:textId="77777777" w:rsidTr="00FD1500">
        <w:trPr>
          <w:trHeight w:val="506"/>
        </w:trPr>
        <w:tc>
          <w:tcPr>
            <w:tcW w:w="2785" w:type="dxa"/>
          </w:tcPr>
          <w:p w14:paraId="7D8EA46B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</w:t>
            </w:r>
            <w:r w:rsidR="00D3359C">
              <w:rPr>
                <w:szCs w:val="20"/>
              </w:rPr>
              <w:t xml:space="preserve"> truth</w:t>
            </w:r>
            <w:r>
              <w:rPr>
                <w:szCs w:val="20"/>
              </w:rPr>
              <w:t xml:space="preserve"> encoder</w:t>
            </w:r>
          </w:p>
        </w:tc>
        <w:tc>
          <w:tcPr>
            <w:tcW w:w="1497" w:type="dxa"/>
          </w:tcPr>
          <w:p w14:paraId="6446A3D1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05076804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082E01D3" w14:textId="3412EA42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6808C11C" w14:textId="3EE82B54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01C94" w14:paraId="48E3D7A8" w14:textId="77777777" w:rsidTr="00FD1500">
        <w:trPr>
          <w:trHeight w:val="514"/>
        </w:trPr>
        <w:tc>
          <w:tcPr>
            <w:tcW w:w="2785" w:type="dxa"/>
          </w:tcPr>
          <w:p w14:paraId="1E93B08C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</w:t>
            </w:r>
            <w:r w:rsidR="00D3359C">
              <w:rPr>
                <w:szCs w:val="20"/>
              </w:rPr>
              <w:t xml:space="preserve"> truth</w:t>
            </w:r>
            <w:r>
              <w:rPr>
                <w:szCs w:val="20"/>
              </w:rPr>
              <w:t xml:space="preserve"> rig encoder</w:t>
            </w:r>
          </w:p>
        </w:tc>
        <w:tc>
          <w:tcPr>
            <w:tcW w:w="1497" w:type="dxa"/>
          </w:tcPr>
          <w:p w14:paraId="22E89FE9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514B7833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574F0C1A" w14:textId="181B4919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0E90178B" w14:textId="6E63CC10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01C94" w14:paraId="1EE49522" w14:textId="77777777" w:rsidTr="00FD1500">
        <w:trPr>
          <w:trHeight w:val="514"/>
        </w:trPr>
        <w:tc>
          <w:tcPr>
            <w:tcW w:w="2785" w:type="dxa"/>
          </w:tcPr>
          <w:p w14:paraId="67D52FA8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M1 position + M3 position = test </w:t>
            </w:r>
            <w:r w:rsidR="00D3359C">
              <w:rPr>
                <w:szCs w:val="20"/>
              </w:rPr>
              <w:t xml:space="preserve">truth </w:t>
            </w:r>
            <w:r>
              <w:rPr>
                <w:szCs w:val="20"/>
              </w:rPr>
              <w:t>rig encoder</w:t>
            </w:r>
          </w:p>
        </w:tc>
        <w:tc>
          <w:tcPr>
            <w:tcW w:w="1497" w:type="dxa"/>
          </w:tcPr>
          <w:p w14:paraId="789221E2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192AE3D9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1D73C258" w14:textId="42D29277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7CF35A85" w14:textId="5CF7A899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01C94" w14:paraId="07BFF0AB" w14:textId="77777777" w:rsidTr="00FD1500">
        <w:trPr>
          <w:trHeight w:val="506"/>
        </w:trPr>
        <w:tc>
          <w:tcPr>
            <w:tcW w:w="2785" w:type="dxa"/>
          </w:tcPr>
          <w:p w14:paraId="4239F3B9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</w:t>
            </w:r>
            <w:r w:rsidR="00D3359C">
              <w:rPr>
                <w:szCs w:val="20"/>
              </w:rPr>
              <w:t>0.01</w:t>
            </w:r>
            <w:r>
              <w:rPr>
                <w:szCs w:val="20"/>
              </w:rPr>
              <w:t xml:space="preserve"> ins</w:t>
            </w:r>
          </w:p>
        </w:tc>
        <w:tc>
          <w:tcPr>
            <w:tcW w:w="1497" w:type="dxa"/>
          </w:tcPr>
          <w:p w14:paraId="4447C6CA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10A21145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347D4E65" w14:textId="7890A0D2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463559B9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501C94" w14:paraId="44D0AA59" w14:textId="77777777" w:rsidTr="00FD1500">
        <w:trPr>
          <w:trHeight w:val="514"/>
        </w:trPr>
        <w:tc>
          <w:tcPr>
            <w:tcW w:w="2785" w:type="dxa"/>
          </w:tcPr>
          <w:p w14:paraId="69807728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</w:t>
            </w:r>
            <w:r w:rsidR="00D3359C">
              <w:rPr>
                <w:szCs w:val="20"/>
              </w:rPr>
              <w:t>0.01</w:t>
            </w:r>
            <w:r w:rsidRPr="005E59FA">
              <w:rPr>
                <w:szCs w:val="20"/>
              </w:rPr>
              <w:t xml:space="preserve"> ins</w:t>
            </w:r>
          </w:p>
        </w:tc>
        <w:tc>
          <w:tcPr>
            <w:tcW w:w="1497" w:type="dxa"/>
          </w:tcPr>
          <w:p w14:paraId="00682BBA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37622B27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4C1E53EE" w14:textId="613868CD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4286B4BE" w14:textId="05CF8809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01C94" w14:paraId="4B101A1C" w14:textId="77777777" w:rsidTr="00FD1500">
        <w:trPr>
          <w:trHeight w:val="514"/>
        </w:trPr>
        <w:tc>
          <w:tcPr>
            <w:tcW w:w="2785" w:type="dxa"/>
          </w:tcPr>
          <w:p w14:paraId="1424038F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</w:t>
            </w:r>
            <w:r w:rsidR="00D3359C">
              <w:rPr>
                <w:szCs w:val="20"/>
              </w:rPr>
              <w:t>0.01</w:t>
            </w:r>
            <w:r w:rsidRPr="005E59FA">
              <w:rPr>
                <w:szCs w:val="20"/>
              </w:rPr>
              <w:t xml:space="preserve"> ins</w:t>
            </w:r>
          </w:p>
        </w:tc>
        <w:tc>
          <w:tcPr>
            <w:tcW w:w="1497" w:type="dxa"/>
          </w:tcPr>
          <w:p w14:paraId="44A935A7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2A7C240E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77800580" w14:textId="471A55E4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055FE63B" w14:textId="25D33C33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01C94" w14:paraId="62FBC978" w14:textId="77777777" w:rsidTr="00FD1500">
        <w:trPr>
          <w:trHeight w:val="506"/>
        </w:trPr>
        <w:tc>
          <w:tcPr>
            <w:tcW w:w="2785" w:type="dxa"/>
          </w:tcPr>
          <w:p w14:paraId="43C6723F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</w:t>
            </w:r>
            <w:r w:rsidR="00D3359C">
              <w:rPr>
                <w:szCs w:val="20"/>
              </w:rPr>
              <w:t>0.01</w:t>
            </w:r>
            <w:r w:rsidRPr="005E59FA">
              <w:rPr>
                <w:szCs w:val="20"/>
              </w:rPr>
              <w:t xml:space="preserve"> ins</w:t>
            </w:r>
          </w:p>
        </w:tc>
        <w:tc>
          <w:tcPr>
            <w:tcW w:w="1497" w:type="dxa"/>
          </w:tcPr>
          <w:p w14:paraId="2F19BF11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09C3C366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362BD9D3" w14:textId="63954A47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4B504F37" w14:textId="128C7C8B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01C94" w14:paraId="7E25442C" w14:textId="77777777" w:rsidTr="00FD1500">
        <w:trPr>
          <w:trHeight w:val="514"/>
        </w:trPr>
        <w:tc>
          <w:tcPr>
            <w:tcW w:w="2785" w:type="dxa"/>
          </w:tcPr>
          <w:p w14:paraId="706CEE49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</w:t>
            </w:r>
            <w:r w:rsidR="00D3359C">
              <w:rPr>
                <w:szCs w:val="20"/>
              </w:rPr>
              <w:t>0.01</w:t>
            </w:r>
            <w:r w:rsidRPr="005E59FA">
              <w:rPr>
                <w:szCs w:val="20"/>
              </w:rPr>
              <w:t xml:space="preserve"> ins</w:t>
            </w:r>
          </w:p>
        </w:tc>
        <w:tc>
          <w:tcPr>
            <w:tcW w:w="1497" w:type="dxa"/>
          </w:tcPr>
          <w:p w14:paraId="1DFE63BA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02" w:type="dxa"/>
          </w:tcPr>
          <w:p w14:paraId="43449E21" w14:textId="77777777" w:rsidR="00112F36" w:rsidRDefault="00112F36" w:rsidP="00112F3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85" w:type="dxa"/>
          </w:tcPr>
          <w:p w14:paraId="3A731D5F" w14:textId="40261C62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986" w:type="dxa"/>
          </w:tcPr>
          <w:p w14:paraId="6D3AA6FE" w14:textId="6E040D9E" w:rsidR="00112F36" w:rsidRDefault="00501C94" w:rsidP="00112F3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76B54D62" w14:textId="77777777" w:rsidR="00B00417" w:rsidRDefault="00B00417" w:rsidP="00F04E8F">
      <w:pPr>
        <w:pStyle w:val="BodyText"/>
        <w:spacing w:after="60"/>
        <w:ind w:left="0"/>
        <w:rPr>
          <w:szCs w:val="20"/>
        </w:rPr>
      </w:pPr>
    </w:p>
    <w:bookmarkEnd w:id="3"/>
    <w:p w14:paraId="24669D1E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0FA64CC3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4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79DB858A" w14:textId="77777777" w:rsidR="002D4ED7" w:rsidRPr="006770F5" w:rsidRDefault="002D4ED7" w:rsidP="002D4ED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393"/>
        <w:gridCol w:w="1393"/>
        <w:gridCol w:w="2246"/>
        <w:gridCol w:w="2246"/>
      </w:tblGrid>
      <w:tr w:rsidR="00C51711" w14:paraId="7D4DF3E6" w14:textId="77777777" w:rsidTr="00C51711">
        <w:trPr>
          <w:trHeight w:val="323"/>
        </w:trPr>
        <w:tc>
          <w:tcPr>
            <w:tcW w:w="1993" w:type="dxa"/>
          </w:tcPr>
          <w:p w14:paraId="759F01E1" w14:textId="77777777" w:rsidR="00C51711" w:rsidRPr="003B2DF7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393" w:type="dxa"/>
          </w:tcPr>
          <w:p w14:paraId="70181397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Expected </w:t>
            </w:r>
          </w:p>
        </w:tc>
        <w:tc>
          <w:tcPr>
            <w:tcW w:w="1393" w:type="dxa"/>
          </w:tcPr>
          <w:p w14:paraId="66B475A0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246" w:type="dxa"/>
          </w:tcPr>
          <w:p w14:paraId="34115903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246" w:type="dxa"/>
          </w:tcPr>
          <w:p w14:paraId="1890926C" w14:textId="77777777" w:rsidR="00C51711" w:rsidRPr="003B2DF7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C51711" w14:paraId="705AC395" w14:textId="77777777" w:rsidTr="00C51711">
        <w:trPr>
          <w:trHeight w:val="581"/>
        </w:trPr>
        <w:tc>
          <w:tcPr>
            <w:tcW w:w="1993" w:type="dxa"/>
          </w:tcPr>
          <w:p w14:paraId="3292C760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 +/- TDB inches</w:t>
            </w:r>
          </w:p>
        </w:tc>
        <w:tc>
          <w:tcPr>
            <w:tcW w:w="1393" w:type="dxa"/>
          </w:tcPr>
          <w:p w14:paraId="43F77B6D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93" w:type="dxa"/>
          </w:tcPr>
          <w:p w14:paraId="0846DE5E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21CD607E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  <w:tc>
          <w:tcPr>
            <w:tcW w:w="2246" w:type="dxa"/>
          </w:tcPr>
          <w:p w14:paraId="5EFB78EB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C51711" w14:paraId="090153A1" w14:textId="77777777" w:rsidTr="00C51711">
        <w:trPr>
          <w:trHeight w:val="323"/>
        </w:trPr>
        <w:tc>
          <w:tcPr>
            <w:tcW w:w="1993" w:type="dxa"/>
          </w:tcPr>
          <w:p w14:paraId="650E20C4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93" w:type="dxa"/>
          </w:tcPr>
          <w:p w14:paraId="6A0BDFEF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93" w:type="dxa"/>
          </w:tcPr>
          <w:p w14:paraId="649AC0C5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1FE22374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  <w:tc>
          <w:tcPr>
            <w:tcW w:w="2246" w:type="dxa"/>
          </w:tcPr>
          <w:p w14:paraId="4176E378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12F20395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69803887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color w:val="F3533F" w:themeColor="accent6"/>
          <w:sz w:val="22"/>
          <w:szCs w:val="22"/>
        </w:rPr>
        <w:t xml:space="preserve">5 </w:t>
      </w:r>
      <w:r w:rsidR="00A32BF2" w:rsidRPr="00D635C1">
        <w:rPr>
          <w:b/>
          <w:bCs/>
          <w:sz w:val="22"/>
          <w:szCs w:val="22"/>
        </w:rPr>
        <w:t>Performance Test – unloaded operation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7705853B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color w:val="F3533F" w:themeColor="accent6"/>
          <w:szCs w:val="20"/>
        </w:rPr>
        <w:t>5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29D521BF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43790B4F" w14:textId="77777777" w:rsidR="00501C94" w:rsidRDefault="00501C94" w:rsidP="00501C94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5AC960E0" wp14:editId="5BE1A5D0">
            <wp:extent cx="5943600" cy="2125345"/>
            <wp:effectExtent l="0" t="0" r="0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520" w14:textId="6D71E01C" w:rsidR="00501C94" w:rsidRDefault="00501C94" w:rsidP="00501C9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Results for Motor One</w:t>
      </w:r>
    </w:p>
    <w:p w14:paraId="707C52DB" w14:textId="59CDB3D6" w:rsidR="00C1291F" w:rsidRDefault="004F4C1E" w:rsidP="0028166D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</w:t>
      </w:r>
    </w:p>
    <w:p w14:paraId="6C839DC8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7527AF27" w14:textId="77777777" w:rsidTr="00C847E4">
        <w:tc>
          <w:tcPr>
            <w:tcW w:w="3266" w:type="dxa"/>
          </w:tcPr>
          <w:p w14:paraId="1048F62C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5A18BAD8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01C4C78A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4BBEFEED" w14:textId="77777777" w:rsidTr="00C847E4">
        <w:tc>
          <w:tcPr>
            <w:tcW w:w="3266" w:type="dxa"/>
          </w:tcPr>
          <w:p w14:paraId="0E7769F4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62866B9" w14:textId="22DC6847" w:rsidR="00C847E4" w:rsidRDefault="00501C9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2.8696</w:t>
            </w:r>
          </w:p>
        </w:tc>
        <w:tc>
          <w:tcPr>
            <w:tcW w:w="3222" w:type="dxa"/>
          </w:tcPr>
          <w:p w14:paraId="26F979B6" w14:textId="19DE4567" w:rsidR="00C847E4" w:rsidRPr="003B2DF7" w:rsidRDefault="00501C9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847E4" w14:paraId="4D2E871A" w14:textId="77777777" w:rsidTr="00C847E4">
        <w:tc>
          <w:tcPr>
            <w:tcW w:w="3266" w:type="dxa"/>
          </w:tcPr>
          <w:p w14:paraId="7946B2B2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28424662" w14:textId="0915F9C2" w:rsidR="00C847E4" w:rsidRPr="00C847E4" w:rsidRDefault="00501C9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192</w:t>
            </w:r>
          </w:p>
        </w:tc>
        <w:tc>
          <w:tcPr>
            <w:tcW w:w="3222" w:type="dxa"/>
          </w:tcPr>
          <w:p w14:paraId="1192F0DA" w14:textId="4EDF723E" w:rsidR="00C847E4" w:rsidRDefault="00501C9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0D01DB39" w14:textId="77777777" w:rsidR="00A32BF2" w:rsidRPr="006770F5" w:rsidRDefault="00A32BF2" w:rsidP="00A32BF2">
      <w:pPr>
        <w:rPr>
          <w:b/>
          <w:bCs/>
          <w:u w:val="single"/>
        </w:rPr>
      </w:pPr>
    </w:p>
    <w:p w14:paraId="1B43C6F7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2976E772" w14:textId="77777777" w:rsidTr="00C847E4">
        <w:tc>
          <w:tcPr>
            <w:tcW w:w="2894" w:type="dxa"/>
          </w:tcPr>
          <w:p w14:paraId="1234C07C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0CC904DB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16CBF4B1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6906F5C3" w14:textId="77777777" w:rsidTr="00C847E4">
        <w:tc>
          <w:tcPr>
            <w:tcW w:w="2894" w:type="dxa"/>
          </w:tcPr>
          <w:p w14:paraId="5199BC48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11D8F505" w14:textId="2FA5059D" w:rsidR="00C847E4" w:rsidRDefault="00501C9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-0.0063</w:t>
            </w:r>
          </w:p>
        </w:tc>
        <w:tc>
          <w:tcPr>
            <w:tcW w:w="3248" w:type="dxa"/>
          </w:tcPr>
          <w:p w14:paraId="4B3C72A5" w14:textId="5118E766" w:rsidR="00C847E4" w:rsidRDefault="00501C9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46EAF27F" w14:textId="77777777" w:rsidTr="00C847E4">
        <w:tc>
          <w:tcPr>
            <w:tcW w:w="2894" w:type="dxa"/>
          </w:tcPr>
          <w:p w14:paraId="4B0F212A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1E78349B" w14:textId="09581E32" w:rsidR="00C847E4" w:rsidRDefault="00501C9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705</w:t>
            </w:r>
          </w:p>
        </w:tc>
        <w:tc>
          <w:tcPr>
            <w:tcW w:w="3248" w:type="dxa"/>
          </w:tcPr>
          <w:p w14:paraId="0486EAD0" w14:textId="43D9A503" w:rsidR="00C847E4" w:rsidRDefault="00501C9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E65D02C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62F00040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5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2C46700B" w14:textId="77777777" w:rsidR="00784682" w:rsidRPr="00B51664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254512D7" w14:textId="77777777" w:rsidR="00030262" w:rsidRPr="004F4C1E" w:rsidRDefault="0066423B" w:rsidP="00030262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</w:t>
      </w:r>
      <w:r w:rsidR="004A6AEF"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  <w:r w:rsidR="00030262" w:rsidRPr="004F4C1E">
        <w:rPr>
          <w:b/>
          <w:bCs/>
        </w:rPr>
        <w:tab/>
      </w:r>
    </w:p>
    <w:p w14:paraId="65F08876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5842185E" w14:textId="77777777" w:rsidTr="0079673B">
        <w:trPr>
          <w:trHeight w:val="628"/>
        </w:trPr>
        <w:tc>
          <w:tcPr>
            <w:tcW w:w="2336" w:type="dxa"/>
          </w:tcPr>
          <w:p w14:paraId="57B0063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16EB1C5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54A9E29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1467415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5E6715E" w14:textId="77777777" w:rsidTr="0079673B">
        <w:trPr>
          <w:trHeight w:val="333"/>
        </w:trPr>
        <w:tc>
          <w:tcPr>
            <w:tcW w:w="2336" w:type="dxa"/>
          </w:tcPr>
          <w:p w14:paraId="7AADBAB7" w14:textId="79C3F0D3" w:rsidR="00B34EBB" w:rsidRDefault="00501C94" w:rsidP="00877863">
            <w:pPr>
              <w:pStyle w:val="BodyText"/>
              <w:spacing w:after="60"/>
              <w:ind w:left="0"/>
            </w:pPr>
            <w:r>
              <w:t>0.1  Hz</w:t>
            </w:r>
          </w:p>
        </w:tc>
        <w:tc>
          <w:tcPr>
            <w:tcW w:w="2337" w:type="dxa"/>
          </w:tcPr>
          <w:p w14:paraId="75E1063F" w14:textId="6CFAD393" w:rsidR="00B34EBB" w:rsidRDefault="00501C94" w:rsidP="00877863">
            <w:pPr>
              <w:pStyle w:val="BodyText"/>
              <w:spacing w:after="60"/>
              <w:ind w:left="0"/>
            </w:pPr>
            <w:r>
              <w:t>176.441</w:t>
            </w:r>
          </w:p>
        </w:tc>
        <w:tc>
          <w:tcPr>
            <w:tcW w:w="2336" w:type="dxa"/>
          </w:tcPr>
          <w:p w14:paraId="54B9A42F" w14:textId="6D93913B" w:rsidR="00B34EBB" w:rsidRDefault="00501C94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70DC7E4E" w14:textId="513774C0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842B0F5" w14:textId="77777777" w:rsidTr="0079673B">
        <w:trPr>
          <w:trHeight w:val="346"/>
        </w:trPr>
        <w:tc>
          <w:tcPr>
            <w:tcW w:w="2336" w:type="dxa"/>
          </w:tcPr>
          <w:p w14:paraId="049806E2" w14:textId="69A836E7" w:rsidR="00B34EBB" w:rsidRDefault="00501C94" w:rsidP="00877863">
            <w:pPr>
              <w:pStyle w:val="BodyText"/>
              <w:spacing w:after="60"/>
              <w:ind w:left="0"/>
            </w:pPr>
            <w:r>
              <w:t>0.5  Hz</w:t>
            </w:r>
          </w:p>
        </w:tc>
        <w:tc>
          <w:tcPr>
            <w:tcW w:w="2337" w:type="dxa"/>
          </w:tcPr>
          <w:p w14:paraId="574CB683" w14:textId="754F29AF" w:rsidR="00B34EBB" w:rsidRDefault="00501C94" w:rsidP="00877863">
            <w:pPr>
              <w:pStyle w:val="BodyText"/>
              <w:spacing w:after="60"/>
              <w:ind w:left="0"/>
            </w:pPr>
            <w:r>
              <w:t>-173.071</w:t>
            </w:r>
          </w:p>
        </w:tc>
        <w:tc>
          <w:tcPr>
            <w:tcW w:w="2336" w:type="dxa"/>
          </w:tcPr>
          <w:p w14:paraId="35029216" w14:textId="78FF22BF" w:rsidR="00B34EBB" w:rsidRDefault="00501C94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3EAB2F4F" w14:textId="6EE4E31C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97F82F8" w14:textId="77777777" w:rsidTr="0079673B">
        <w:trPr>
          <w:trHeight w:val="333"/>
        </w:trPr>
        <w:tc>
          <w:tcPr>
            <w:tcW w:w="2336" w:type="dxa"/>
          </w:tcPr>
          <w:p w14:paraId="418B76E1" w14:textId="6408C82D" w:rsidR="00B34EBB" w:rsidRDefault="00501C94" w:rsidP="00877863">
            <w:pPr>
              <w:pStyle w:val="BodyText"/>
              <w:spacing w:after="60"/>
              <w:ind w:left="0"/>
            </w:pPr>
            <w:r>
              <w:t>1  Hz</w:t>
            </w:r>
          </w:p>
        </w:tc>
        <w:tc>
          <w:tcPr>
            <w:tcW w:w="2337" w:type="dxa"/>
          </w:tcPr>
          <w:p w14:paraId="1E5C6158" w14:textId="3FF4607B" w:rsidR="00B34EBB" w:rsidRDefault="00501C94" w:rsidP="00877863">
            <w:pPr>
              <w:pStyle w:val="BodyText"/>
              <w:spacing w:after="60"/>
              <w:ind w:left="0"/>
            </w:pPr>
            <w:r>
              <w:t>130.698</w:t>
            </w:r>
          </w:p>
        </w:tc>
        <w:tc>
          <w:tcPr>
            <w:tcW w:w="2336" w:type="dxa"/>
          </w:tcPr>
          <w:p w14:paraId="590F2B02" w14:textId="1D262B5F" w:rsidR="00B34EBB" w:rsidRDefault="00501C94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35F1D4DA" w14:textId="5C5AA970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5D342EB" w14:textId="77777777" w:rsidTr="0079673B">
        <w:trPr>
          <w:trHeight w:val="346"/>
        </w:trPr>
        <w:tc>
          <w:tcPr>
            <w:tcW w:w="2336" w:type="dxa"/>
          </w:tcPr>
          <w:p w14:paraId="4BD01A6B" w14:textId="635A9DEC" w:rsidR="00B34EBB" w:rsidRDefault="00501C94" w:rsidP="00877863">
            <w:pPr>
              <w:pStyle w:val="BodyText"/>
              <w:spacing w:after="60"/>
              <w:ind w:left="0"/>
            </w:pPr>
            <w:r>
              <w:t>2  Hz</w:t>
            </w:r>
          </w:p>
        </w:tc>
        <w:tc>
          <w:tcPr>
            <w:tcW w:w="2337" w:type="dxa"/>
          </w:tcPr>
          <w:p w14:paraId="099248CD" w14:textId="2669461F" w:rsidR="00B34EBB" w:rsidRDefault="00501C94" w:rsidP="00877863">
            <w:pPr>
              <w:pStyle w:val="BodyText"/>
              <w:spacing w:after="60"/>
              <w:ind w:left="0"/>
            </w:pPr>
            <w:r>
              <w:t>14.4504</w:t>
            </w:r>
          </w:p>
        </w:tc>
        <w:tc>
          <w:tcPr>
            <w:tcW w:w="2336" w:type="dxa"/>
          </w:tcPr>
          <w:p w14:paraId="4BFF905A" w14:textId="2FB3CF81" w:rsidR="00B34EBB" w:rsidRDefault="00501C94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2651A929" w14:textId="202C6334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61EF809" w14:textId="77777777" w:rsidTr="0079673B">
        <w:trPr>
          <w:trHeight w:val="333"/>
        </w:trPr>
        <w:tc>
          <w:tcPr>
            <w:tcW w:w="2336" w:type="dxa"/>
          </w:tcPr>
          <w:p w14:paraId="34BAED9D" w14:textId="639B6D03" w:rsidR="00B34EBB" w:rsidRDefault="00501C94" w:rsidP="00877863">
            <w:pPr>
              <w:pStyle w:val="BodyText"/>
              <w:spacing w:after="60"/>
              <w:ind w:left="0"/>
            </w:pPr>
            <w:r>
              <w:t>3  Hz</w:t>
            </w:r>
          </w:p>
        </w:tc>
        <w:tc>
          <w:tcPr>
            <w:tcW w:w="2337" w:type="dxa"/>
          </w:tcPr>
          <w:p w14:paraId="023A7B60" w14:textId="5CB2082B" w:rsidR="00B34EBB" w:rsidRDefault="00501C94" w:rsidP="00877863">
            <w:pPr>
              <w:pStyle w:val="BodyText"/>
              <w:spacing w:after="60"/>
              <w:ind w:left="0"/>
            </w:pPr>
            <w:r>
              <w:t>93.6909</w:t>
            </w:r>
          </w:p>
        </w:tc>
        <w:tc>
          <w:tcPr>
            <w:tcW w:w="2336" w:type="dxa"/>
          </w:tcPr>
          <w:p w14:paraId="189BD577" w14:textId="34F05208" w:rsidR="00B34EBB" w:rsidRDefault="00501C94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2D58E391" w14:textId="0287D2C7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46A9A88" w14:textId="77777777" w:rsidTr="0079673B">
        <w:trPr>
          <w:trHeight w:val="333"/>
        </w:trPr>
        <w:tc>
          <w:tcPr>
            <w:tcW w:w="2336" w:type="dxa"/>
          </w:tcPr>
          <w:p w14:paraId="2D1E3A40" w14:textId="3AF43FA3" w:rsidR="00B34EBB" w:rsidRDefault="00501C94" w:rsidP="00877863">
            <w:pPr>
              <w:pStyle w:val="BodyText"/>
              <w:spacing w:after="60"/>
              <w:ind w:left="0"/>
            </w:pPr>
            <w:r>
              <w:t>4  Hz</w:t>
            </w:r>
          </w:p>
        </w:tc>
        <w:tc>
          <w:tcPr>
            <w:tcW w:w="2337" w:type="dxa"/>
          </w:tcPr>
          <w:p w14:paraId="7BAD7FF0" w14:textId="473A2196" w:rsidR="00B34EBB" w:rsidRDefault="00501C94" w:rsidP="00877863">
            <w:pPr>
              <w:pStyle w:val="BodyText"/>
              <w:spacing w:after="60"/>
              <w:ind w:left="0"/>
            </w:pPr>
            <w:r>
              <w:t>-116.53</w:t>
            </w:r>
          </w:p>
        </w:tc>
        <w:tc>
          <w:tcPr>
            <w:tcW w:w="2336" w:type="dxa"/>
          </w:tcPr>
          <w:p w14:paraId="4A122075" w14:textId="1C275B60" w:rsidR="00B34EBB" w:rsidRDefault="00501C94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34741587" w14:textId="2CE92A39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7986EA87" w14:textId="77777777" w:rsidTr="0079673B">
        <w:trPr>
          <w:trHeight w:val="346"/>
        </w:trPr>
        <w:tc>
          <w:tcPr>
            <w:tcW w:w="2336" w:type="dxa"/>
          </w:tcPr>
          <w:p w14:paraId="68B73FFA" w14:textId="597D356E" w:rsidR="00B34EBB" w:rsidRDefault="00501C94" w:rsidP="00877863">
            <w:pPr>
              <w:pStyle w:val="BodyText"/>
              <w:spacing w:after="60"/>
              <w:ind w:left="0"/>
            </w:pPr>
            <w:r>
              <w:lastRenderedPageBreak/>
              <w:t>5  Hz</w:t>
            </w:r>
          </w:p>
        </w:tc>
        <w:tc>
          <w:tcPr>
            <w:tcW w:w="2337" w:type="dxa"/>
          </w:tcPr>
          <w:p w14:paraId="591E3B3A" w14:textId="3377A38A" w:rsidR="00B34EBB" w:rsidRDefault="00501C94" w:rsidP="00877863">
            <w:pPr>
              <w:pStyle w:val="BodyText"/>
              <w:spacing w:after="60"/>
              <w:ind w:left="0"/>
            </w:pPr>
            <w:r>
              <w:t>-177.37</w:t>
            </w:r>
          </w:p>
        </w:tc>
        <w:tc>
          <w:tcPr>
            <w:tcW w:w="2336" w:type="dxa"/>
          </w:tcPr>
          <w:p w14:paraId="77D2FF00" w14:textId="0FC9B22A" w:rsidR="00B34EBB" w:rsidRDefault="00501C94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748DA885" w14:textId="47C49E3E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47E032C1" w14:textId="77777777" w:rsidR="00A32BF2" w:rsidRDefault="00A32BF2" w:rsidP="00A32BF2">
      <w:pPr>
        <w:pStyle w:val="BodyText"/>
        <w:spacing w:after="60"/>
        <w:ind w:left="0"/>
      </w:pPr>
    </w:p>
    <w:p w14:paraId="7F07FDBC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709E1D84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646889FE" w14:textId="77777777" w:rsidR="00501C94" w:rsidRDefault="00501C94" w:rsidP="00501C94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760F8AE2" wp14:editId="48D7E17C">
            <wp:extent cx="5943600" cy="2125345"/>
            <wp:effectExtent l="0" t="0" r="0" b="825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B243" w14:textId="441F3042" w:rsidR="00501C94" w:rsidRDefault="00501C94" w:rsidP="00501C9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 Results for Motor Two</w:t>
      </w:r>
    </w:p>
    <w:p w14:paraId="7CDF337B" w14:textId="10D55D4A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19C6F07E" w14:textId="77777777" w:rsidR="00A062BE" w:rsidRDefault="00A062BE" w:rsidP="00A32BF2">
      <w:pPr>
        <w:pStyle w:val="BodyText"/>
        <w:spacing w:after="60"/>
        <w:ind w:left="0"/>
      </w:pPr>
    </w:p>
    <w:p w14:paraId="0004E087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465C1A56" w14:textId="77777777" w:rsidTr="00303B98">
        <w:tc>
          <w:tcPr>
            <w:tcW w:w="3266" w:type="dxa"/>
          </w:tcPr>
          <w:p w14:paraId="56264AD9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16123C54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54A12D85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40B5E9C7" w14:textId="77777777" w:rsidTr="00303B98">
        <w:tc>
          <w:tcPr>
            <w:tcW w:w="3266" w:type="dxa"/>
          </w:tcPr>
          <w:p w14:paraId="566B38F8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6A75793A" w14:textId="4FD3CF77" w:rsidR="003C50A3" w:rsidRDefault="00501C9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2.9501</w:t>
            </w:r>
          </w:p>
        </w:tc>
        <w:tc>
          <w:tcPr>
            <w:tcW w:w="3222" w:type="dxa"/>
          </w:tcPr>
          <w:p w14:paraId="37B89EEE" w14:textId="041E3DE2" w:rsidR="003C50A3" w:rsidRPr="003B2DF7" w:rsidRDefault="00501C9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C50A3" w14:paraId="1FD7AEFB" w14:textId="77777777" w:rsidTr="00303B98">
        <w:tc>
          <w:tcPr>
            <w:tcW w:w="3266" w:type="dxa"/>
          </w:tcPr>
          <w:p w14:paraId="1DD63E8D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3F2A7719" w14:textId="771E08A4" w:rsidR="003C50A3" w:rsidRPr="00C847E4" w:rsidRDefault="00501C9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198</w:t>
            </w:r>
          </w:p>
        </w:tc>
        <w:tc>
          <w:tcPr>
            <w:tcW w:w="3222" w:type="dxa"/>
          </w:tcPr>
          <w:p w14:paraId="5B27C5AF" w14:textId="344DCE5B" w:rsidR="003C50A3" w:rsidRDefault="00501C9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06095F2" w14:textId="77777777" w:rsidR="003C50A3" w:rsidRPr="006770F5" w:rsidRDefault="003C50A3" w:rsidP="003C50A3">
      <w:pPr>
        <w:rPr>
          <w:b/>
          <w:bCs/>
          <w:u w:val="single"/>
        </w:rPr>
      </w:pPr>
    </w:p>
    <w:p w14:paraId="046538B0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2AF80C61" w14:textId="77777777" w:rsidTr="00303B98">
        <w:tc>
          <w:tcPr>
            <w:tcW w:w="2894" w:type="dxa"/>
          </w:tcPr>
          <w:p w14:paraId="3A3C6E43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3B5ECE44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3F1BDCF2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195E5E2F" w14:textId="77777777" w:rsidTr="00303B98">
        <w:tc>
          <w:tcPr>
            <w:tcW w:w="2894" w:type="dxa"/>
          </w:tcPr>
          <w:p w14:paraId="08FF9E43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51672C95" w14:textId="13ED8F8D" w:rsidR="003C50A3" w:rsidRDefault="00501C9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-0.0078</w:t>
            </w:r>
          </w:p>
        </w:tc>
        <w:tc>
          <w:tcPr>
            <w:tcW w:w="3248" w:type="dxa"/>
          </w:tcPr>
          <w:p w14:paraId="7E262B77" w14:textId="37F5EDB0" w:rsidR="003C50A3" w:rsidRDefault="00501C9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5AA8CA22" w14:textId="77777777" w:rsidTr="00303B98">
        <w:tc>
          <w:tcPr>
            <w:tcW w:w="2894" w:type="dxa"/>
          </w:tcPr>
          <w:p w14:paraId="544FDE8E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1719D13E" w14:textId="1C6C5F6D" w:rsidR="003C50A3" w:rsidRDefault="00501C9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703</w:t>
            </w:r>
          </w:p>
        </w:tc>
        <w:tc>
          <w:tcPr>
            <w:tcW w:w="3248" w:type="dxa"/>
          </w:tcPr>
          <w:p w14:paraId="547D0154" w14:textId="7AFFE5FB" w:rsidR="003C50A3" w:rsidRDefault="00501C9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85F534B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1C0B2F07" w14:textId="77777777" w:rsidR="00FC168C" w:rsidRDefault="00FC168C" w:rsidP="00A32BF2">
      <w:pPr>
        <w:pStyle w:val="BodyText"/>
        <w:spacing w:after="60"/>
        <w:ind w:left="0"/>
      </w:pPr>
    </w:p>
    <w:p w14:paraId="7417DDA8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529F6620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481DA946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</w:t>
      </w:r>
      <w:r w:rsidR="004A6AEF">
        <w:rPr>
          <w:b/>
          <w:bCs/>
          <w:u w:val="single"/>
        </w:rPr>
        <w:t>Frequency Response</w:t>
      </w:r>
      <w:r>
        <w:rPr>
          <w:b/>
          <w:bCs/>
          <w:u w:val="single"/>
        </w:rPr>
        <w:t xml:space="preserve">            </w:t>
      </w:r>
      <w:r w:rsidR="00C37425"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C34F2E6" w14:textId="77777777" w:rsidTr="0079673B">
        <w:trPr>
          <w:trHeight w:val="628"/>
        </w:trPr>
        <w:tc>
          <w:tcPr>
            <w:tcW w:w="2336" w:type="dxa"/>
          </w:tcPr>
          <w:p w14:paraId="34F3BF7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06060F2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3181195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0B649A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E8C92CF" w14:textId="77777777" w:rsidTr="0079673B">
        <w:trPr>
          <w:trHeight w:val="333"/>
        </w:trPr>
        <w:tc>
          <w:tcPr>
            <w:tcW w:w="2336" w:type="dxa"/>
          </w:tcPr>
          <w:p w14:paraId="065729DD" w14:textId="594FC324" w:rsidR="00B34EBB" w:rsidRDefault="00501C94" w:rsidP="00877863">
            <w:pPr>
              <w:pStyle w:val="BodyText"/>
              <w:spacing w:after="60"/>
              <w:ind w:left="0"/>
            </w:pPr>
            <w:r>
              <w:t>0.1  Hz</w:t>
            </w:r>
          </w:p>
        </w:tc>
        <w:tc>
          <w:tcPr>
            <w:tcW w:w="2337" w:type="dxa"/>
          </w:tcPr>
          <w:p w14:paraId="58EDC1A0" w14:textId="63FE3011" w:rsidR="00B34EBB" w:rsidRDefault="00501C94" w:rsidP="00877863">
            <w:pPr>
              <w:pStyle w:val="BodyText"/>
              <w:spacing w:after="60"/>
              <w:ind w:left="0"/>
            </w:pPr>
            <w:r>
              <w:t>177.859</w:t>
            </w:r>
          </w:p>
        </w:tc>
        <w:tc>
          <w:tcPr>
            <w:tcW w:w="2336" w:type="dxa"/>
          </w:tcPr>
          <w:p w14:paraId="3429F5C3" w14:textId="2986DCE9" w:rsidR="00B34EBB" w:rsidRDefault="00501C94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48C5FD20" w14:textId="35D59D3A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128713F" w14:textId="77777777" w:rsidTr="0079673B">
        <w:trPr>
          <w:trHeight w:val="346"/>
        </w:trPr>
        <w:tc>
          <w:tcPr>
            <w:tcW w:w="2336" w:type="dxa"/>
          </w:tcPr>
          <w:p w14:paraId="21E8F567" w14:textId="41BB5C55" w:rsidR="00B34EBB" w:rsidRDefault="00501C94" w:rsidP="00877863">
            <w:pPr>
              <w:pStyle w:val="BodyText"/>
              <w:spacing w:after="60"/>
              <w:ind w:left="0"/>
            </w:pPr>
            <w:r>
              <w:lastRenderedPageBreak/>
              <w:t>0.5  Hz</w:t>
            </w:r>
          </w:p>
        </w:tc>
        <w:tc>
          <w:tcPr>
            <w:tcW w:w="2337" w:type="dxa"/>
          </w:tcPr>
          <w:p w14:paraId="011B40F8" w14:textId="4BD209E9" w:rsidR="00B34EBB" w:rsidRDefault="00501C94" w:rsidP="00877863">
            <w:pPr>
              <w:pStyle w:val="BodyText"/>
              <w:spacing w:after="60"/>
              <w:ind w:left="0"/>
            </w:pPr>
            <w:r>
              <w:t>-172.122</w:t>
            </w:r>
          </w:p>
        </w:tc>
        <w:tc>
          <w:tcPr>
            <w:tcW w:w="2336" w:type="dxa"/>
          </w:tcPr>
          <w:p w14:paraId="0D9827B0" w14:textId="53D31219" w:rsidR="00B34EBB" w:rsidRDefault="00501C94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21374A41" w14:textId="636A3CD8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53C61F3E" w14:textId="77777777" w:rsidTr="0079673B">
        <w:trPr>
          <w:trHeight w:val="333"/>
        </w:trPr>
        <w:tc>
          <w:tcPr>
            <w:tcW w:w="2336" w:type="dxa"/>
          </w:tcPr>
          <w:p w14:paraId="678D66F9" w14:textId="75315256" w:rsidR="00B34EBB" w:rsidRDefault="00501C94" w:rsidP="00877863">
            <w:pPr>
              <w:pStyle w:val="BodyText"/>
              <w:spacing w:after="60"/>
              <w:ind w:left="0"/>
            </w:pPr>
            <w:r>
              <w:t>1  Hz</w:t>
            </w:r>
          </w:p>
        </w:tc>
        <w:tc>
          <w:tcPr>
            <w:tcW w:w="2337" w:type="dxa"/>
          </w:tcPr>
          <w:p w14:paraId="36B441F6" w14:textId="0030B072" w:rsidR="00B34EBB" w:rsidRDefault="00501C94" w:rsidP="00877863">
            <w:pPr>
              <w:pStyle w:val="BodyText"/>
              <w:spacing w:after="60"/>
              <w:ind w:left="0"/>
            </w:pPr>
            <w:r>
              <w:t>132.562</w:t>
            </w:r>
          </w:p>
        </w:tc>
        <w:tc>
          <w:tcPr>
            <w:tcW w:w="2336" w:type="dxa"/>
          </w:tcPr>
          <w:p w14:paraId="3C535C99" w14:textId="66EDBAFC" w:rsidR="00B34EBB" w:rsidRDefault="00501C94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65143870" w14:textId="492B50E1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0648208" w14:textId="77777777" w:rsidTr="0079673B">
        <w:trPr>
          <w:trHeight w:val="346"/>
        </w:trPr>
        <w:tc>
          <w:tcPr>
            <w:tcW w:w="2336" w:type="dxa"/>
          </w:tcPr>
          <w:p w14:paraId="72A95F58" w14:textId="03B0A4E7" w:rsidR="00B34EBB" w:rsidRDefault="00501C94" w:rsidP="00877863">
            <w:pPr>
              <w:pStyle w:val="BodyText"/>
              <w:spacing w:after="60"/>
              <w:ind w:left="0"/>
            </w:pPr>
            <w:r>
              <w:t>2  Hz</w:t>
            </w:r>
          </w:p>
        </w:tc>
        <w:tc>
          <w:tcPr>
            <w:tcW w:w="2337" w:type="dxa"/>
          </w:tcPr>
          <w:p w14:paraId="66BB9A4B" w14:textId="2AB2F62E" w:rsidR="00B34EBB" w:rsidRDefault="00501C94" w:rsidP="00877863">
            <w:pPr>
              <w:pStyle w:val="BodyText"/>
              <w:spacing w:after="60"/>
              <w:ind w:left="0"/>
            </w:pPr>
            <w:r>
              <w:t>13.2209</w:t>
            </w:r>
          </w:p>
        </w:tc>
        <w:tc>
          <w:tcPr>
            <w:tcW w:w="2336" w:type="dxa"/>
          </w:tcPr>
          <w:p w14:paraId="461B1BAB" w14:textId="2E9B0865" w:rsidR="00B34EBB" w:rsidRDefault="00501C94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19014298" w14:textId="0C9DE1B0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A253B24" w14:textId="77777777" w:rsidTr="0079673B">
        <w:trPr>
          <w:trHeight w:val="333"/>
        </w:trPr>
        <w:tc>
          <w:tcPr>
            <w:tcW w:w="2336" w:type="dxa"/>
          </w:tcPr>
          <w:p w14:paraId="0ADD4B52" w14:textId="1A89ABD0" w:rsidR="00B34EBB" w:rsidRDefault="00501C94" w:rsidP="00877863">
            <w:pPr>
              <w:pStyle w:val="BodyText"/>
              <w:spacing w:after="60"/>
              <w:ind w:left="0"/>
            </w:pPr>
            <w:r>
              <w:t>3  Hz</w:t>
            </w:r>
          </w:p>
        </w:tc>
        <w:tc>
          <w:tcPr>
            <w:tcW w:w="2337" w:type="dxa"/>
          </w:tcPr>
          <w:p w14:paraId="669F372B" w14:textId="2E910A8D" w:rsidR="00B34EBB" w:rsidRDefault="00501C94" w:rsidP="00877863">
            <w:pPr>
              <w:pStyle w:val="BodyText"/>
              <w:spacing w:after="60"/>
              <w:ind w:left="0"/>
            </w:pPr>
            <w:r>
              <w:t>-93.9497</w:t>
            </w:r>
          </w:p>
        </w:tc>
        <w:tc>
          <w:tcPr>
            <w:tcW w:w="2336" w:type="dxa"/>
          </w:tcPr>
          <w:p w14:paraId="0514572C" w14:textId="0D4EA1B6" w:rsidR="00B34EBB" w:rsidRDefault="00501C94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7860F1B2" w14:textId="1C9E7878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0A0000F1" w14:textId="77777777" w:rsidTr="0079673B">
        <w:trPr>
          <w:trHeight w:val="333"/>
        </w:trPr>
        <w:tc>
          <w:tcPr>
            <w:tcW w:w="2336" w:type="dxa"/>
          </w:tcPr>
          <w:p w14:paraId="415AA91F" w14:textId="0416397D" w:rsidR="00B34EBB" w:rsidRDefault="00501C94" w:rsidP="00877863">
            <w:pPr>
              <w:pStyle w:val="BodyText"/>
              <w:spacing w:after="60"/>
              <w:ind w:left="0"/>
            </w:pPr>
            <w:r>
              <w:t>4  Hz</w:t>
            </w:r>
          </w:p>
        </w:tc>
        <w:tc>
          <w:tcPr>
            <w:tcW w:w="2337" w:type="dxa"/>
          </w:tcPr>
          <w:p w14:paraId="4E16EA52" w14:textId="63A821A3" w:rsidR="00B34EBB" w:rsidRDefault="00501C94" w:rsidP="00877863">
            <w:pPr>
              <w:pStyle w:val="BodyText"/>
              <w:spacing w:after="60"/>
              <w:ind w:left="0"/>
            </w:pPr>
            <w:r>
              <w:t>98.4837</w:t>
            </w:r>
          </w:p>
        </w:tc>
        <w:tc>
          <w:tcPr>
            <w:tcW w:w="2336" w:type="dxa"/>
          </w:tcPr>
          <w:p w14:paraId="60282062" w14:textId="441F5104" w:rsidR="00B34EBB" w:rsidRDefault="00501C94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7E6F2C36" w14:textId="0073E863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AAF815E" w14:textId="77777777" w:rsidTr="0079673B">
        <w:trPr>
          <w:trHeight w:val="346"/>
        </w:trPr>
        <w:tc>
          <w:tcPr>
            <w:tcW w:w="2336" w:type="dxa"/>
          </w:tcPr>
          <w:p w14:paraId="3D30D1A0" w14:textId="1210B2F5" w:rsidR="00B34EBB" w:rsidRDefault="00501C94" w:rsidP="00877863">
            <w:pPr>
              <w:pStyle w:val="BodyText"/>
              <w:spacing w:after="60"/>
              <w:ind w:left="0"/>
            </w:pPr>
            <w:r>
              <w:t>5  Hz</w:t>
            </w:r>
          </w:p>
        </w:tc>
        <w:tc>
          <w:tcPr>
            <w:tcW w:w="2337" w:type="dxa"/>
          </w:tcPr>
          <w:p w14:paraId="14E6CA2F" w14:textId="25AE1694" w:rsidR="00B34EBB" w:rsidRDefault="00501C94" w:rsidP="00877863">
            <w:pPr>
              <w:pStyle w:val="BodyText"/>
              <w:spacing w:after="60"/>
              <w:ind w:left="0"/>
            </w:pPr>
            <w:r>
              <w:t>-88.6446</w:t>
            </w:r>
          </w:p>
        </w:tc>
        <w:tc>
          <w:tcPr>
            <w:tcW w:w="2336" w:type="dxa"/>
          </w:tcPr>
          <w:p w14:paraId="74E7257E" w14:textId="22A500BD" w:rsidR="00B34EBB" w:rsidRDefault="00501C94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62964A5B" w14:textId="2F1A0563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7A02B3BC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48238BE6" w14:textId="77777777" w:rsidR="00501C94" w:rsidRDefault="00501C94" w:rsidP="00501C94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28589042" wp14:editId="03735A75">
            <wp:extent cx="5943600" cy="2125345"/>
            <wp:effectExtent l="0" t="0" r="0" b="825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D6B1" w14:textId="6D1C3E10" w:rsidR="00501C94" w:rsidRDefault="00501C94" w:rsidP="00501C9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Results for Motor Three</w:t>
      </w:r>
    </w:p>
    <w:p w14:paraId="54B6232A" w14:textId="7A130E96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6A6FE370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61753014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35B0B0FB" w14:textId="77777777" w:rsidTr="009677C9">
        <w:tc>
          <w:tcPr>
            <w:tcW w:w="3266" w:type="dxa"/>
          </w:tcPr>
          <w:p w14:paraId="67C25AC9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2621C3F6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78678044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6462EB79" w14:textId="77777777" w:rsidTr="009677C9">
        <w:tc>
          <w:tcPr>
            <w:tcW w:w="3266" w:type="dxa"/>
          </w:tcPr>
          <w:p w14:paraId="568265D3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638924EB" w14:textId="2ECE9200" w:rsidR="00A42D5E" w:rsidRDefault="00501C94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3.078</w:t>
            </w:r>
          </w:p>
        </w:tc>
        <w:tc>
          <w:tcPr>
            <w:tcW w:w="3222" w:type="dxa"/>
          </w:tcPr>
          <w:p w14:paraId="1F5A4056" w14:textId="06FD014C" w:rsidR="00A42D5E" w:rsidRPr="003B2DF7" w:rsidRDefault="00501C94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A42D5E" w14:paraId="7872AC20" w14:textId="77777777" w:rsidTr="009677C9">
        <w:tc>
          <w:tcPr>
            <w:tcW w:w="3266" w:type="dxa"/>
          </w:tcPr>
          <w:p w14:paraId="41F05EB1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3D6D8F0F" w14:textId="0E0465FE" w:rsidR="00A42D5E" w:rsidRPr="00C847E4" w:rsidRDefault="00501C94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178</w:t>
            </w:r>
          </w:p>
        </w:tc>
        <w:tc>
          <w:tcPr>
            <w:tcW w:w="3222" w:type="dxa"/>
          </w:tcPr>
          <w:p w14:paraId="2F15F55D" w14:textId="2090BB6D" w:rsidR="00A42D5E" w:rsidRDefault="00501C94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6242426E" w14:textId="77777777" w:rsidR="00A42D5E" w:rsidRPr="006770F5" w:rsidRDefault="00A42D5E" w:rsidP="00A42D5E">
      <w:pPr>
        <w:rPr>
          <w:b/>
          <w:bCs/>
          <w:u w:val="single"/>
        </w:rPr>
      </w:pPr>
    </w:p>
    <w:p w14:paraId="22FB6B13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516E2A60" w14:textId="77777777" w:rsidTr="008B1304">
        <w:tc>
          <w:tcPr>
            <w:tcW w:w="3266" w:type="dxa"/>
          </w:tcPr>
          <w:p w14:paraId="22478E12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2E221E09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6DE6FC69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3214FAF7" w14:textId="77777777" w:rsidTr="008B1304">
        <w:tc>
          <w:tcPr>
            <w:tcW w:w="3266" w:type="dxa"/>
          </w:tcPr>
          <w:p w14:paraId="0A5C83D0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A397B5C" w14:textId="3492835A" w:rsidR="00F76922" w:rsidRDefault="00501C9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-0.0025</w:t>
            </w:r>
          </w:p>
        </w:tc>
        <w:tc>
          <w:tcPr>
            <w:tcW w:w="3222" w:type="dxa"/>
          </w:tcPr>
          <w:p w14:paraId="2A3E4620" w14:textId="091A0AC2" w:rsidR="00F76922" w:rsidRPr="003B2DF7" w:rsidRDefault="00501C9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76922" w14:paraId="594AFA30" w14:textId="77777777" w:rsidTr="008B1304">
        <w:tc>
          <w:tcPr>
            <w:tcW w:w="3266" w:type="dxa"/>
          </w:tcPr>
          <w:p w14:paraId="69EC9831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34976E10" w14:textId="09583355" w:rsidR="00F76922" w:rsidRPr="00C847E4" w:rsidRDefault="00501C9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705</w:t>
            </w:r>
          </w:p>
        </w:tc>
        <w:tc>
          <w:tcPr>
            <w:tcW w:w="3222" w:type="dxa"/>
          </w:tcPr>
          <w:p w14:paraId="3066229F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</w:tbl>
    <w:p w14:paraId="2C6CE7C5" w14:textId="77777777" w:rsidR="00A32BF2" w:rsidRDefault="00A32BF2" w:rsidP="00F76922"/>
    <w:p w14:paraId="69042C5B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450FCF">
        <w:t>5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60269D50" w14:textId="77777777" w:rsidR="00A32BF2" w:rsidRDefault="00A32BF2" w:rsidP="00A32BF2">
      <w:pPr>
        <w:pStyle w:val="BodyText"/>
        <w:spacing w:after="60"/>
        <w:ind w:left="0"/>
      </w:pPr>
    </w:p>
    <w:p w14:paraId="446DE260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46924E52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536FC4CB" w14:textId="77777777" w:rsidTr="0079673B">
        <w:trPr>
          <w:trHeight w:val="628"/>
        </w:trPr>
        <w:tc>
          <w:tcPr>
            <w:tcW w:w="2336" w:type="dxa"/>
          </w:tcPr>
          <w:p w14:paraId="75D38AA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lastRenderedPageBreak/>
              <w:t>Frequency</w:t>
            </w:r>
          </w:p>
        </w:tc>
        <w:tc>
          <w:tcPr>
            <w:tcW w:w="2337" w:type="dxa"/>
          </w:tcPr>
          <w:p w14:paraId="4F7A69C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2639CE8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12B561A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CABC56E" w14:textId="77777777" w:rsidTr="0079673B">
        <w:trPr>
          <w:trHeight w:val="333"/>
        </w:trPr>
        <w:tc>
          <w:tcPr>
            <w:tcW w:w="2336" w:type="dxa"/>
          </w:tcPr>
          <w:p w14:paraId="01DD6F06" w14:textId="39F93A14" w:rsidR="00B34EBB" w:rsidRDefault="00501C94" w:rsidP="00877863">
            <w:pPr>
              <w:pStyle w:val="BodyText"/>
              <w:spacing w:after="60"/>
              <w:ind w:left="0"/>
            </w:pPr>
            <w:r>
              <w:t>0.1  Hz</w:t>
            </w:r>
          </w:p>
        </w:tc>
        <w:tc>
          <w:tcPr>
            <w:tcW w:w="2337" w:type="dxa"/>
          </w:tcPr>
          <w:p w14:paraId="26F8F367" w14:textId="2935DB12" w:rsidR="00B34EBB" w:rsidRDefault="00501C94" w:rsidP="00877863">
            <w:pPr>
              <w:pStyle w:val="BodyText"/>
              <w:spacing w:after="60"/>
              <w:ind w:left="0"/>
            </w:pPr>
            <w:r>
              <w:t>177.92</w:t>
            </w:r>
          </w:p>
        </w:tc>
        <w:tc>
          <w:tcPr>
            <w:tcW w:w="2336" w:type="dxa"/>
          </w:tcPr>
          <w:p w14:paraId="379E6F11" w14:textId="12221829" w:rsidR="00B34EBB" w:rsidRDefault="00501C94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5417B5F1" w14:textId="41058F79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138934E" w14:textId="77777777" w:rsidTr="0079673B">
        <w:trPr>
          <w:trHeight w:val="346"/>
        </w:trPr>
        <w:tc>
          <w:tcPr>
            <w:tcW w:w="2336" w:type="dxa"/>
          </w:tcPr>
          <w:p w14:paraId="54C1CF7F" w14:textId="655D13C6" w:rsidR="00B34EBB" w:rsidRDefault="00501C94" w:rsidP="00877863">
            <w:pPr>
              <w:pStyle w:val="BodyText"/>
              <w:spacing w:after="60"/>
              <w:ind w:left="0"/>
            </w:pPr>
            <w:r>
              <w:t>0.5  Hz</w:t>
            </w:r>
          </w:p>
        </w:tc>
        <w:tc>
          <w:tcPr>
            <w:tcW w:w="2337" w:type="dxa"/>
          </w:tcPr>
          <w:p w14:paraId="2A42205E" w14:textId="3ECC8306" w:rsidR="00B34EBB" w:rsidRDefault="00501C94" w:rsidP="00877863">
            <w:pPr>
              <w:pStyle w:val="BodyText"/>
              <w:spacing w:after="60"/>
              <w:ind w:left="0"/>
            </w:pPr>
            <w:r>
              <w:t>-172.143</w:t>
            </w:r>
          </w:p>
        </w:tc>
        <w:tc>
          <w:tcPr>
            <w:tcW w:w="2336" w:type="dxa"/>
          </w:tcPr>
          <w:p w14:paraId="45E078D6" w14:textId="46CB4CD4" w:rsidR="00B34EBB" w:rsidRDefault="00501C94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4F88768B" w14:textId="004F3E15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4B5F56EC" w14:textId="77777777" w:rsidTr="0079673B">
        <w:trPr>
          <w:trHeight w:val="333"/>
        </w:trPr>
        <w:tc>
          <w:tcPr>
            <w:tcW w:w="2336" w:type="dxa"/>
          </w:tcPr>
          <w:p w14:paraId="3277E4E3" w14:textId="48B63B1F" w:rsidR="00B34EBB" w:rsidRDefault="00501C94" w:rsidP="00877863">
            <w:pPr>
              <w:pStyle w:val="BodyText"/>
              <w:spacing w:after="60"/>
              <w:ind w:left="0"/>
            </w:pPr>
            <w:r>
              <w:t>1  Hz</w:t>
            </w:r>
          </w:p>
        </w:tc>
        <w:tc>
          <w:tcPr>
            <w:tcW w:w="2337" w:type="dxa"/>
          </w:tcPr>
          <w:p w14:paraId="3C94B23B" w14:textId="120700FC" w:rsidR="00B34EBB" w:rsidRDefault="00501C94" w:rsidP="00877863">
            <w:pPr>
              <w:pStyle w:val="BodyText"/>
              <w:spacing w:after="60"/>
              <w:ind w:left="0"/>
            </w:pPr>
            <w:r>
              <w:t>137.104</w:t>
            </w:r>
          </w:p>
        </w:tc>
        <w:tc>
          <w:tcPr>
            <w:tcW w:w="2336" w:type="dxa"/>
          </w:tcPr>
          <w:p w14:paraId="2F864C23" w14:textId="31BD8C87" w:rsidR="00B34EBB" w:rsidRDefault="00501C94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4E23B83A" w14:textId="4FC4EDBC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4C1D1AE" w14:textId="77777777" w:rsidTr="0079673B">
        <w:trPr>
          <w:trHeight w:val="346"/>
        </w:trPr>
        <w:tc>
          <w:tcPr>
            <w:tcW w:w="2336" w:type="dxa"/>
          </w:tcPr>
          <w:p w14:paraId="23966B03" w14:textId="685D28E9" w:rsidR="00B34EBB" w:rsidRDefault="00501C94" w:rsidP="00877863">
            <w:pPr>
              <w:pStyle w:val="BodyText"/>
              <w:spacing w:after="60"/>
              <w:ind w:left="0"/>
            </w:pPr>
            <w:r>
              <w:t>2  Hz</w:t>
            </w:r>
          </w:p>
        </w:tc>
        <w:tc>
          <w:tcPr>
            <w:tcW w:w="2337" w:type="dxa"/>
          </w:tcPr>
          <w:p w14:paraId="5C940C4F" w14:textId="58F7577F" w:rsidR="00B34EBB" w:rsidRDefault="00501C94" w:rsidP="00877863">
            <w:pPr>
              <w:pStyle w:val="BodyText"/>
              <w:spacing w:after="60"/>
              <w:ind w:left="0"/>
            </w:pPr>
            <w:r>
              <w:t>-7.17976</w:t>
            </w:r>
          </w:p>
        </w:tc>
        <w:tc>
          <w:tcPr>
            <w:tcW w:w="2336" w:type="dxa"/>
          </w:tcPr>
          <w:p w14:paraId="36A911B6" w14:textId="23E48FB6" w:rsidR="00B34EBB" w:rsidRDefault="00501C94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0F1932E2" w14:textId="1269F42A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AE6666C" w14:textId="77777777" w:rsidTr="0079673B">
        <w:trPr>
          <w:trHeight w:val="333"/>
        </w:trPr>
        <w:tc>
          <w:tcPr>
            <w:tcW w:w="2336" w:type="dxa"/>
          </w:tcPr>
          <w:p w14:paraId="2A95E84A" w14:textId="7DDB4F2C" w:rsidR="00B34EBB" w:rsidRDefault="00501C94" w:rsidP="00877863">
            <w:pPr>
              <w:pStyle w:val="BodyText"/>
              <w:spacing w:after="60"/>
              <w:ind w:left="0"/>
            </w:pPr>
            <w:r>
              <w:t>3  Hz</w:t>
            </w:r>
          </w:p>
        </w:tc>
        <w:tc>
          <w:tcPr>
            <w:tcW w:w="2337" w:type="dxa"/>
          </w:tcPr>
          <w:p w14:paraId="53FD1DD2" w14:textId="61793F0C" w:rsidR="00B34EBB" w:rsidRDefault="00501C94" w:rsidP="00877863">
            <w:pPr>
              <w:pStyle w:val="BodyText"/>
              <w:spacing w:after="60"/>
              <w:ind w:left="0"/>
            </w:pPr>
            <w:r>
              <w:t>81.488</w:t>
            </w:r>
          </w:p>
        </w:tc>
        <w:tc>
          <w:tcPr>
            <w:tcW w:w="2336" w:type="dxa"/>
          </w:tcPr>
          <w:p w14:paraId="306DF14F" w14:textId="03749724" w:rsidR="00B34EBB" w:rsidRDefault="00501C94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04CF2C62" w14:textId="2AD6E325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D32475A" w14:textId="77777777" w:rsidTr="0079673B">
        <w:trPr>
          <w:trHeight w:val="333"/>
        </w:trPr>
        <w:tc>
          <w:tcPr>
            <w:tcW w:w="2336" w:type="dxa"/>
          </w:tcPr>
          <w:p w14:paraId="13F40744" w14:textId="511F074F" w:rsidR="00B34EBB" w:rsidRDefault="00501C94" w:rsidP="00877863">
            <w:pPr>
              <w:pStyle w:val="BodyText"/>
              <w:spacing w:after="60"/>
              <w:ind w:left="0"/>
            </w:pPr>
            <w:r>
              <w:t>4  Hz</w:t>
            </w:r>
          </w:p>
        </w:tc>
        <w:tc>
          <w:tcPr>
            <w:tcW w:w="2337" w:type="dxa"/>
          </w:tcPr>
          <w:p w14:paraId="13C780DD" w14:textId="2E6850F8" w:rsidR="00B34EBB" w:rsidRDefault="00501C94" w:rsidP="00877863">
            <w:pPr>
              <w:pStyle w:val="BodyText"/>
              <w:spacing w:after="60"/>
              <w:ind w:left="0"/>
            </w:pPr>
            <w:r>
              <w:t>-62.0243</w:t>
            </w:r>
          </w:p>
        </w:tc>
        <w:tc>
          <w:tcPr>
            <w:tcW w:w="2336" w:type="dxa"/>
          </w:tcPr>
          <w:p w14:paraId="67A76ADC" w14:textId="72F709D1" w:rsidR="00B34EBB" w:rsidRDefault="00501C94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1CBB6C31" w14:textId="0A407AF5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2F752C6D" w14:textId="77777777" w:rsidTr="0079673B">
        <w:trPr>
          <w:trHeight w:val="346"/>
        </w:trPr>
        <w:tc>
          <w:tcPr>
            <w:tcW w:w="2336" w:type="dxa"/>
          </w:tcPr>
          <w:p w14:paraId="6CE82055" w14:textId="0154EBC5" w:rsidR="00B34EBB" w:rsidRDefault="00501C94" w:rsidP="00877863">
            <w:pPr>
              <w:pStyle w:val="BodyText"/>
              <w:spacing w:after="60"/>
              <w:ind w:left="0"/>
            </w:pPr>
            <w:r>
              <w:t>5  Hz</w:t>
            </w:r>
          </w:p>
        </w:tc>
        <w:tc>
          <w:tcPr>
            <w:tcW w:w="2337" w:type="dxa"/>
          </w:tcPr>
          <w:p w14:paraId="202D5883" w14:textId="31E594E5" w:rsidR="00B34EBB" w:rsidRDefault="00501C94" w:rsidP="00877863">
            <w:pPr>
              <w:pStyle w:val="BodyText"/>
              <w:spacing w:after="60"/>
              <w:ind w:left="0"/>
            </w:pPr>
            <w:r>
              <w:t>-40.3884</w:t>
            </w:r>
          </w:p>
        </w:tc>
        <w:tc>
          <w:tcPr>
            <w:tcW w:w="2336" w:type="dxa"/>
          </w:tcPr>
          <w:p w14:paraId="06A96858" w14:textId="4F8DF51A" w:rsidR="00B34EBB" w:rsidRDefault="00501C94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2C14A7C6" w14:textId="1400B89B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3D360EBD" w14:textId="77777777" w:rsidR="00D635C1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2"/>
          <w:szCs w:val="22"/>
        </w:rPr>
      </w:pPr>
      <w:r>
        <w:t>6.7.</w:t>
      </w:r>
      <w:r w:rsidR="00450FCF">
        <w:t>6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5DE04AE4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00A5EBB1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784F9720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r w:rsidR="00033D62" w:rsidRPr="00D001B8">
        <w:rPr>
          <w:b/>
          <w:bCs/>
          <w:sz w:val="22"/>
          <w:szCs w:val="22"/>
        </w:rPr>
        <w:t>1 – Step Response Test</w:t>
      </w:r>
    </w:p>
    <w:p w14:paraId="20659ED0" w14:textId="77777777" w:rsidR="00033D62" w:rsidRDefault="004F4C1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commentRangeStart w:id="4"/>
      <w:r>
        <w:rPr>
          <w:sz w:val="22"/>
          <w:szCs w:val="22"/>
        </w:rPr>
        <w:t xml:space="preserve">                            </w:t>
      </w:r>
      <w:r w:rsidR="000720A0">
        <w:rPr>
          <w:sz w:val="22"/>
          <w:szCs w:val="22"/>
        </w:rPr>
        <w:t>Step response Test</w:t>
      </w:r>
      <w:r>
        <w:rPr>
          <w:sz w:val="22"/>
          <w:szCs w:val="22"/>
        </w:rPr>
        <w:t xml:space="preserve">                              </w:t>
      </w:r>
      <w:commentRangeEnd w:id="4"/>
      <w:r w:rsidR="004D5296">
        <w:rPr>
          <w:rStyle w:val="CommentReference"/>
        </w:rPr>
        <w:commentReference w:id="4"/>
      </w:r>
    </w:p>
    <w:p w14:paraId="758A5E10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5" w:name="_Hlk120100898"/>
      <w:bookmarkStart w:id="6" w:name="_Hlk123294313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7416AF1B" w14:textId="77777777" w:rsidTr="006333EB">
        <w:tc>
          <w:tcPr>
            <w:tcW w:w="3208" w:type="dxa"/>
          </w:tcPr>
          <w:p w14:paraId="5847771C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8B14B35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49F0885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03EE7031" w14:textId="77777777" w:rsidTr="006333EB">
        <w:tc>
          <w:tcPr>
            <w:tcW w:w="3208" w:type="dxa"/>
          </w:tcPr>
          <w:p w14:paraId="25488204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9B099CF" w14:textId="54A87555" w:rsidR="006333EB" w:rsidRPr="003B2DF7" w:rsidRDefault="00501C9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3.2955</w:t>
            </w:r>
          </w:p>
        </w:tc>
        <w:tc>
          <w:tcPr>
            <w:tcW w:w="2894" w:type="dxa"/>
          </w:tcPr>
          <w:p w14:paraId="3709898B" w14:textId="623175F2" w:rsidR="006333EB" w:rsidRDefault="00501C9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6333EB" w14:paraId="1164F55D" w14:textId="77777777" w:rsidTr="006333EB">
        <w:tc>
          <w:tcPr>
            <w:tcW w:w="3208" w:type="dxa"/>
          </w:tcPr>
          <w:p w14:paraId="6D52C158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AD039FE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14D83D7" w14:textId="2DBEA133" w:rsidR="006333EB" w:rsidRDefault="00501C9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178</w:t>
            </w:r>
          </w:p>
        </w:tc>
        <w:tc>
          <w:tcPr>
            <w:tcW w:w="2894" w:type="dxa"/>
          </w:tcPr>
          <w:p w14:paraId="55C79C48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5C35371" w14:textId="41DE616D" w:rsidR="00362DC1" w:rsidRDefault="00501C9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6925A60F" w14:textId="77777777" w:rsidR="00362DC1" w:rsidRDefault="00362DC1" w:rsidP="00033D62"/>
    <w:p w14:paraId="64606CE8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4BF680C9" w14:textId="77777777" w:rsidTr="00362DC1">
        <w:tc>
          <w:tcPr>
            <w:tcW w:w="3208" w:type="dxa"/>
          </w:tcPr>
          <w:p w14:paraId="623EE9DA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29E4DC7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E1A8F41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67C37CE0" w14:textId="77777777" w:rsidTr="00362DC1">
        <w:tc>
          <w:tcPr>
            <w:tcW w:w="3208" w:type="dxa"/>
          </w:tcPr>
          <w:p w14:paraId="4AB7867F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DAF8A0E" w14:textId="0CBDE3D0" w:rsidR="00362DC1" w:rsidRPr="003B2DF7" w:rsidRDefault="00501C9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-0.0019</w:t>
            </w:r>
          </w:p>
        </w:tc>
        <w:tc>
          <w:tcPr>
            <w:tcW w:w="2894" w:type="dxa"/>
          </w:tcPr>
          <w:p w14:paraId="525025B5" w14:textId="0CB244B4" w:rsidR="00362DC1" w:rsidRDefault="00501C9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62DC1" w14:paraId="7C5508E4" w14:textId="77777777" w:rsidTr="00362DC1">
        <w:tc>
          <w:tcPr>
            <w:tcW w:w="3208" w:type="dxa"/>
          </w:tcPr>
          <w:p w14:paraId="519A7B56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E7A638A" w14:textId="2D536A6C" w:rsidR="00362DC1" w:rsidRDefault="00501C94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705</w:t>
            </w:r>
          </w:p>
        </w:tc>
        <w:tc>
          <w:tcPr>
            <w:tcW w:w="2894" w:type="dxa"/>
          </w:tcPr>
          <w:p w14:paraId="2849820C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70EC2D4" w14:textId="1E1956B4" w:rsidR="00362DC1" w:rsidRDefault="00501C9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5"/>
    </w:tbl>
    <w:p w14:paraId="654316C6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59CDA52F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00785C1B" w14:textId="77777777" w:rsidTr="009677C9">
        <w:tc>
          <w:tcPr>
            <w:tcW w:w="3208" w:type="dxa"/>
          </w:tcPr>
          <w:p w14:paraId="4146F48F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A20EEC9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3C7570E2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6D877142" w14:textId="77777777" w:rsidTr="009677C9">
        <w:tc>
          <w:tcPr>
            <w:tcW w:w="3208" w:type="dxa"/>
          </w:tcPr>
          <w:p w14:paraId="24722EA8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B74BB5F" w14:textId="7FF127A8" w:rsidR="0093190E" w:rsidRPr="003B2DF7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3.0499</w:t>
            </w:r>
          </w:p>
        </w:tc>
        <w:tc>
          <w:tcPr>
            <w:tcW w:w="2894" w:type="dxa"/>
          </w:tcPr>
          <w:p w14:paraId="584516C5" w14:textId="37434A4C" w:rsidR="0093190E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3190E" w14:paraId="1622BB58" w14:textId="77777777" w:rsidTr="009677C9">
        <w:tc>
          <w:tcPr>
            <w:tcW w:w="3208" w:type="dxa"/>
          </w:tcPr>
          <w:p w14:paraId="0010EE30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48E48A2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185343E" w14:textId="77BEBC29" w:rsidR="0093190E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185</w:t>
            </w:r>
          </w:p>
        </w:tc>
        <w:tc>
          <w:tcPr>
            <w:tcW w:w="2894" w:type="dxa"/>
          </w:tcPr>
          <w:p w14:paraId="6E31D0EA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828892A" w14:textId="620ADE16" w:rsidR="0093190E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D79E374" w14:textId="77777777" w:rsidR="0093190E" w:rsidRDefault="0093190E" w:rsidP="0093190E"/>
    <w:p w14:paraId="5817B3BA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3BD8D44E" w14:textId="77777777" w:rsidTr="009677C9">
        <w:tc>
          <w:tcPr>
            <w:tcW w:w="3208" w:type="dxa"/>
          </w:tcPr>
          <w:p w14:paraId="2056D790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Description</w:t>
            </w:r>
          </w:p>
        </w:tc>
        <w:tc>
          <w:tcPr>
            <w:tcW w:w="3248" w:type="dxa"/>
          </w:tcPr>
          <w:p w14:paraId="3E9885DB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C53F487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69266675" w14:textId="77777777" w:rsidTr="009677C9">
        <w:tc>
          <w:tcPr>
            <w:tcW w:w="3208" w:type="dxa"/>
          </w:tcPr>
          <w:p w14:paraId="08559885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6C8D42C" w14:textId="7A2FA271" w:rsidR="0093190E" w:rsidRPr="003B2DF7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-0.0032</w:t>
            </w:r>
          </w:p>
        </w:tc>
        <w:tc>
          <w:tcPr>
            <w:tcW w:w="2894" w:type="dxa"/>
          </w:tcPr>
          <w:p w14:paraId="71807C1D" w14:textId="5CD2A6FB" w:rsidR="0093190E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6D874197" w14:textId="77777777" w:rsidTr="009677C9">
        <w:tc>
          <w:tcPr>
            <w:tcW w:w="3208" w:type="dxa"/>
          </w:tcPr>
          <w:p w14:paraId="01359583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FB5717E" w14:textId="3DAB3E90" w:rsidR="0093190E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708</w:t>
            </w:r>
          </w:p>
        </w:tc>
        <w:tc>
          <w:tcPr>
            <w:tcW w:w="2894" w:type="dxa"/>
          </w:tcPr>
          <w:p w14:paraId="6ECFE3BC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8609D81" w14:textId="2C563706" w:rsidR="0093190E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8EC34FD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18B9C6EC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2A110CB3" w14:textId="77777777" w:rsidR="00D10C0B" w:rsidRDefault="00D10C0B" w:rsidP="00D10C0B">
      <w:pPr>
        <w:pStyle w:val="BodyText"/>
        <w:spacing w:after="60"/>
        <w:ind w:left="0"/>
      </w:pPr>
    </w:p>
    <w:p w14:paraId="6B20F502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7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6A644097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ABD345E" w14:textId="77777777" w:rsidTr="0079673B">
        <w:trPr>
          <w:trHeight w:val="628"/>
        </w:trPr>
        <w:tc>
          <w:tcPr>
            <w:tcW w:w="2336" w:type="dxa"/>
          </w:tcPr>
          <w:p w14:paraId="230ECC3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09BDB21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4D65570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3C9408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7F3814D5" w14:textId="77777777" w:rsidTr="0079673B">
        <w:trPr>
          <w:trHeight w:val="333"/>
        </w:trPr>
        <w:tc>
          <w:tcPr>
            <w:tcW w:w="2336" w:type="dxa"/>
          </w:tcPr>
          <w:p w14:paraId="678EABE6" w14:textId="76A519D5" w:rsidR="00B34EBB" w:rsidRDefault="00501C94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676587C5" w14:textId="36DD023C" w:rsidR="00B34EBB" w:rsidRDefault="00501C94" w:rsidP="00877863">
            <w:pPr>
              <w:pStyle w:val="BodyText"/>
              <w:spacing w:after="60"/>
              <w:ind w:left="0"/>
            </w:pPr>
            <w:r>
              <w:t>178.076</w:t>
            </w:r>
          </w:p>
        </w:tc>
        <w:tc>
          <w:tcPr>
            <w:tcW w:w="2336" w:type="dxa"/>
          </w:tcPr>
          <w:p w14:paraId="3D167C04" w14:textId="57AB79F5" w:rsidR="00B34EBB" w:rsidRDefault="00501C94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22A06B10" w14:textId="687294C0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E4D0D13" w14:textId="77777777" w:rsidTr="0079673B">
        <w:trPr>
          <w:trHeight w:val="346"/>
        </w:trPr>
        <w:tc>
          <w:tcPr>
            <w:tcW w:w="2336" w:type="dxa"/>
          </w:tcPr>
          <w:p w14:paraId="25842F49" w14:textId="31746BB6" w:rsidR="00B34EBB" w:rsidRDefault="00501C94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5B16B964" w14:textId="5A54F12B" w:rsidR="00B34EBB" w:rsidRDefault="00501C94" w:rsidP="00877863">
            <w:pPr>
              <w:pStyle w:val="BodyText"/>
              <w:spacing w:after="60"/>
              <w:ind w:left="0"/>
            </w:pPr>
            <w:r>
              <w:t>-166.24</w:t>
            </w:r>
          </w:p>
        </w:tc>
        <w:tc>
          <w:tcPr>
            <w:tcW w:w="2336" w:type="dxa"/>
          </w:tcPr>
          <w:p w14:paraId="11D3222C" w14:textId="07B4E67A" w:rsidR="00B34EBB" w:rsidRDefault="00501C94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6BD2BA96" w14:textId="41FA805B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6CFEBC53" w14:textId="77777777" w:rsidTr="0079673B">
        <w:trPr>
          <w:trHeight w:val="333"/>
        </w:trPr>
        <w:tc>
          <w:tcPr>
            <w:tcW w:w="2336" w:type="dxa"/>
          </w:tcPr>
          <w:p w14:paraId="3CFB39B1" w14:textId="1FD23BD3" w:rsidR="00B34EBB" w:rsidRDefault="00501C94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0CE10017" w14:textId="5F4DD309" w:rsidR="00B34EBB" w:rsidRDefault="00501C94" w:rsidP="00877863">
            <w:pPr>
              <w:pStyle w:val="BodyText"/>
              <w:spacing w:after="60"/>
              <w:ind w:left="0"/>
            </w:pPr>
            <w:r>
              <w:t>136.942</w:t>
            </w:r>
          </w:p>
        </w:tc>
        <w:tc>
          <w:tcPr>
            <w:tcW w:w="2336" w:type="dxa"/>
          </w:tcPr>
          <w:p w14:paraId="2ECD1C18" w14:textId="47A5E1C0" w:rsidR="00B34EBB" w:rsidRDefault="00501C94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0DBB7EDE" w14:textId="41D268A7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F93D347" w14:textId="77777777" w:rsidTr="0079673B">
        <w:trPr>
          <w:trHeight w:val="346"/>
        </w:trPr>
        <w:tc>
          <w:tcPr>
            <w:tcW w:w="2336" w:type="dxa"/>
          </w:tcPr>
          <w:p w14:paraId="038BA668" w14:textId="344C52D5" w:rsidR="00B34EBB" w:rsidRDefault="00501C94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1F7B86C6" w14:textId="6F127331" w:rsidR="00B34EBB" w:rsidRDefault="00501C94" w:rsidP="00877863">
            <w:pPr>
              <w:pStyle w:val="BodyText"/>
              <w:spacing w:after="60"/>
              <w:ind w:left="0"/>
            </w:pPr>
            <w:r>
              <w:t>119.505</w:t>
            </w:r>
          </w:p>
        </w:tc>
        <w:tc>
          <w:tcPr>
            <w:tcW w:w="2336" w:type="dxa"/>
          </w:tcPr>
          <w:p w14:paraId="60EE2D19" w14:textId="31DA1962" w:rsidR="00B34EBB" w:rsidRDefault="00501C94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2C4509C0" w14:textId="170CA4BD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9CD699D" w14:textId="77777777" w:rsidTr="0079673B">
        <w:trPr>
          <w:trHeight w:val="333"/>
        </w:trPr>
        <w:tc>
          <w:tcPr>
            <w:tcW w:w="2336" w:type="dxa"/>
          </w:tcPr>
          <w:p w14:paraId="151D4468" w14:textId="5A201F69" w:rsidR="00B34EBB" w:rsidRDefault="00501C94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1ED5F5C4" w14:textId="1D61ECD8" w:rsidR="00B34EBB" w:rsidRDefault="00501C94" w:rsidP="00877863">
            <w:pPr>
              <w:pStyle w:val="BodyText"/>
              <w:spacing w:after="60"/>
              <w:ind w:left="0"/>
            </w:pPr>
            <w:r>
              <w:t>97.5694</w:t>
            </w:r>
          </w:p>
        </w:tc>
        <w:tc>
          <w:tcPr>
            <w:tcW w:w="2336" w:type="dxa"/>
          </w:tcPr>
          <w:p w14:paraId="11422B96" w14:textId="50C7CAF2" w:rsidR="00B34EBB" w:rsidRDefault="00501C94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328EC2A1" w14:textId="1BC193C3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5F6F726" w14:textId="77777777" w:rsidTr="0079673B">
        <w:trPr>
          <w:trHeight w:val="333"/>
        </w:trPr>
        <w:tc>
          <w:tcPr>
            <w:tcW w:w="2336" w:type="dxa"/>
          </w:tcPr>
          <w:p w14:paraId="48597EAE" w14:textId="1582C938" w:rsidR="00B34EBB" w:rsidRDefault="00501C94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2C5DC077" w14:textId="556E2882" w:rsidR="00B34EBB" w:rsidRDefault="00501C94" w:rsidP="00877863">
            <w:pPr>
              <w:pStyle w:val="BodyText"/>
              <w:spacing w:after="60"/>
              <w:ind w:left="0"/>
            </w:pPr>
            <w:r>
              <w:t>-93.2539</w:t>
            </w:r>
          </w:p>
        </w:tc>
        <w:tc>
          <w:tcPr>
            <w:tcW w:w="2336" w:type="dxa"/>
          </w:tcPr>
          <w:p w14:paraId="23AD543F" w14:textId="7E14E1C8" w:rsidR="00B34EBB" w:rsidRDefault="00501C94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4B85C582" w14:textId="0226BEB4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3F850569" w14:textId="77777777" w:rsidTr="0079673B">
        <w:trPr>
          <w:trHeight w:val="346"/>
        </w:trPr>
        <w:tc>
          <w:tcPr>
            <w:tcW w:w="2336" w:type="dxa"/>
          </w:tcPr>
          <w:p w14:paraId="4E744E5C" w14:textId="6A187194" w:rsidR="00B34EBB" w:rsidRDefault="00501C94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5EEF0C4B" w14:textId="46CA21B8" w:rsidR="00B34EBB" w:rsidRDefault="00501C94" w:rsidP="00877863">
            <w:pPr>
              <w:pStyle w:val="BodyText"/>
              <w:spacing w:after="60"/>
              <w:ind w:left="0"/>
            </w:pPr>
            <w:r>
              <w:t>-69.1827</w:t>
            </w:r>
          </w:p>
        </w:tc>
        <w:tc>
          <w:tcPr>
            <w:tcW w:w="2336" w:type="dxa"/>
          </w:tcPr>
          <w:p w14:paraId="13B7702A" w14:textId="537C5959" w:rsidR="00B34EBB" w:rsidRDefault="00501C94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7F56C9B4" w14:textId="647C8C70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6D2D7345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</w:p>
    <w:p w14:paraId="03AC0E03" w14:textId="77777777" w:rsidR="00B34EBB" w:rsidRPr="004F4C1E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  <w:color w:val="000000" w:themeColor="text1"/>
        </w:rPr>
        <w:t xml:space="preserve">                              </w:t>
      </w:r>
      <w:r w:rsidR="00B34EBB" w:rsidRPr="004F4C1E">
        <w:rPr>
          <w:b/>
          <w:bCs/>
          <w:color w:val="000000" w:themeColor="text1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4CF472B4" w14:textId="77777777" w:rsidTr="0079673B">
        <w:trPr>
          <w:trHeight w:val="628"/>
        </w:trPr>
        <w:tc>
          <w:tcPr>
            <w:tcW w:w="2336" w:type="dxa"/>
          </w:tcPr>
          <w:p w14:paraId="7AA24AF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3F223F8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FEB92E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2B6E991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E3FB49A" w14:textId="77777777" w:rsidTr="0079673B">
        <w:trPr>
          <w:trHeight w:val="333"/>
        </w:trPr>
        <w:tc>
          <w:tcPr>
            <w:tcW w:w="2336" w:type="dxa"/>
          </w:tcPr>
          <w:p w14:paraId="58E151AF" w14:textId="2A6CB7D1" w:rsidR="00B34EBB" w:rsidRDefault="00501C94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57078ECC" w14:textId="27D49921" w:rsidR="00B34EBB" w:rsidRDefault="00501C94" w:rsidP="00877863">
            <w:pPr>
              <w:pStyle w:val="BodyText"/>
              <w:spacing w:after="60"/>
              <w:ind w:left="0"/>
            </w:pPr>
            <w:r>
              <w:t>170.97</w:t>
            </w:r>
          </w:p>
        </w:tc>
        <w:tc>
          <w:tcPr>
            <w:tcW w:w="2336" w:type="dxa"/>
          </w:tcPr>
          <w:p w14:paraId="57FE1B59" w14:textId="2203566A" w:rsidR="00B34EBB" w:rsidRDefault="00501C94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4A6C0D1B" w14:textId="7516E8A9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EA53024" w14:textId="77777777" w:rsidTr="0079673B">
        <w:trPr>
          <w:trHeight w:val="346"/>
        </w:trPr>
        <w:tc>
          <w:tcPr>
            <w:tcW w:w="2336" w:type="dxa"/>
          </w:tcPr>
          <w:p w14:paraId="5D005215" w14:textId="183033B5" w:rsidR="00B34EBB" w:rsidRDefault="00501C94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7059DD2C" w14:textId="0C3C773B" w:rsidR="00B34EBB" w:rsidRDefault="00501C94" w:rsidP="00877863">
            <w:pPr>
              <w:pStyle w:val="BodyText"/>
              <w:spacing w:after="60"/>
              <w:ind w:left="0"/>
            </w:pPr>
            <w:r>
              <w:t>-159.565</w:t>
            </w:r>
          </w:p>
        </w:tc>
        <w:tc>
          <w:tcPr>
            <w:tcW w:w="2336" w:type="dxa"/>
          </w:tcPr>
          <w:p w14:paraId="4286D041" w14:textId="06B6C90F" w:rsidR="00B34EBB" w:rsidRDefault="00501C94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48F01D69" w14:textId="2D4C07E3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6DBC8DE0" w14:textId="77777777" w:rsidTr="0079673B">
        <w:trPr>
          <w:trHeight w:val="333"/>
        </w:trPr>
        <w:tc>
          <w:tcPr>
            <w:tcW w:w="2336" w:type="dxa"/>
          </w:tcPr>
          <w:p w14:paraId="6234BD9A" w14:textId="57ED49AA" w:rsidR="00B34EBB" w:rsidRDefault="00501C94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1C5AA5B3" w14:textId="452FF66B" w:rsidR="00B34EBB" w:rsidRDefault="00501C94" w:rsidP="00877863">
            <w:pPr>
              <w:pStyle w:val="BodyText"/>
              <w:spacing w:after="60"/>
              <w:ind w:left="0"/>
            </w:pPr>
            <w:r>
              <w:t>125.939</w:t>
            </w:r>
          </w:p>
        </w:tc>
        <w:tc>
          <w:tcPr>
            <w:tcW w:w="2336" w:type="dxa"/>
          </w:tcPr>
          <w:p w14:paraId="5C9374F4" w14:textId="5C0D43C8" w:rsidR="00B34EBB" w:rsidRDefault="00501C94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1FFAA5EF" w14:textId="03EE327E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A36BCC5" w14:textId="77777777" w:rsidTr="0079673B">
        <w:trPr>
          <w:trHeight w:val="346"/>
        </w:trPr>
        <w:tc>
          <w:tcPr>
            <w:tcW w:w="2336" w:type="dxa"/>
          </w:tcPr>
          <w:p w14:paraId="759BB239" w14:textId="62388777" w:rsidR="00B34EBB" w:rsidRDefault="00501C94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71112B9E" w14:textId="2DB1DB6A" w:rsidR="00B34EBB" w:rsidRDefault="00501C94" w:rsidP="00877863">
            <w:pPr>
              <w:pStyle w:val="BodyText"/>
              <w:spacing w:after="60"/>
              <w:ind w:left="0"/>
            </w:pPr>
            <w:r>
              <w:t>104.171</w:t>
            </w:r>
          </w:p>
        </w:tc>
        <w:tc>
          <w:tcPr>
            <w:tcW w:w="2336" w:type="dxa"/>
          </w:tcPr>
          <w:p w14:paraId="3AC3306E" w14:textId="1B3B3CAA" w:rsidR="00B34EBB" w:rsidRDefault="00501C94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6D25B251" w14:textId="4A93005A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2A13C0F" w14:textId="77777777" w:rsidTr="0079673B">
        <w:trPr>
          <w:trHeight w:val="333"/>
        </w:trPr>
        <w:tc>
          <w:tcPr>
            <w:tcW w:w="2336" w:type="dxa"/>
          </w:tcPr>
          <w:p w14:paraId="00F4A86A" w14:textId="7120D498" w:rsidR="00B34EBB" w:rsidRDefault="00501C94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44ED8BA0" w14:textId="1388BD0A" w:rsidR="00B34EBB" w:rsidRDefault="00501C94" w:rsidP="00877863">
            <w:pPr>
              <w:pStyle w:val="BodyText"/>
              <w:spacing w:after="60"/>
              <w:ind w:left="0"/>
            </w:pPr>
            <w:r>
              <w:t>83.6784</w:t>
            </w:r>
          </w:p>
        </w:tc>
        <w:tc>
          <w:tcPr>
            <w:tcW w:w="2336" w:type="dxa"/>
          </w:tcPr>
          <w:p w14:paraId="68125DE7" w14:textId="7FC8D8CF" w:rsidR="00B34EBB" w:rsidRDefault="00501C94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23A957FD" w14:textId="57327588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06F7EDA" w14:textId="77777777" w:rsidTr="0079673B">
        <w:trPr>
          <w:trHeight w:val="333"/>
        </w:trPr>
        <w:tc>
          <w:tcPr>
            <w:tcW w:w="2336" w:type="dxa"/>
          </w:tcPr>
          <w:p w14:paraId="6E89D94C" w14:textId="6B0B5EF7" w:rsidR="00B34EBB" w:rsidRDefault="00501C94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39622E3F" w14:textId="5FE6A85E" w:rsidR="00B34EBB" w:rsidRDefault="00501C94" w:rsidP="00877863">
            <w:pPr>
              <w:pStyle w:val="BodyText"/>
              <w:spacing w:after="60"/>
              <w:ind w:left="0"/>
            </w:pPr>
            <w:r>
              <w:t>-111.367</w:t>
            </w:r>
          </w:p>
        </w:tc>
        <w:tc>
          <w:tcPr>
            <w:tcW w:w="2336" w:type="dxa"/>
          </w:tcPr>
          <w:p w14:paraId="0695079F" w14:textId="2ED60A32" w:rsidR="00B34EBB" w:rsidRDefault="00501C94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1E522559" w14:textId="7C689C57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0004C798" w14:textId="77777777" w:rsidTr="0079673B">
        <w:trPr>
          <w:trHeight w:val="346"/>
        </w:trPr>
        <w:tc>
          <w:tcPr>
            <w:tcW w:w="2336" w:type="dxa"/>
          </w:tcPr>
          <w:p w14:paraId="606261E3" w14:textId="1F650B04" w:rsidR="00B34EBB" w:rsidRDefault="00501C94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3952227F" w14:textId="02645C58" w:rsidR="00B34EBB" w:rsidRDefault="00501C94" w:rsidP="00877863">
            <w:pPr>
              <w:pStyle w:val="BodyText"/>
              <w:spacing w:after="60"/>
              <w:ind w:left="0"/>
            </w:pPr>
            <w:r>
              <w:t>-153.586</w:t>
            </w:r>
          </w:p>
        </w:tc>
        <w:tc>
          <w:tcPr>
            <w:tcW w:w="2336" w:type="dxa"/>
          </w:tcPr>
          <w:p w14:paraId="1F024498" w14:textId="5F373ECF" w:rsidR="00B34EBB" w:rsidRDefault="00501C94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350E489F" w14:textId="657176CC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5269BECD" w14:textId="77777777" w:rsidR="004F4C1E" w:rsidRDefault="00D53B8C" w:rsidP="00120530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3DC99B3C" w14:textId="77777777" w:rsidR="004F4C1E" w:rsidRDefault="004F4C1E" w:rsidP="00120530">
      <w:pPr>
        <w:pStyle w:val="BodyText"/>
        <w:spacing w:after="60"/>
        <w:ind w:left="0"/>
        <w:rPr>
          <w:szCs w:val="20"/>
          <w:u w:val="single"/>
        </w:rPr>
      </w:pPr>
    </w:p>
    <w:p w14:paraId="40CA8324" w14:textId="77777777" w:rsidR="00501C94" w:rsidRDefault="00501C94" w:rsidP="00501C94">
      <w:pPr>
        <w:pStyle w:val="BodyText"/>
        <w:keepNext/>
        <w:spacing w:after="60"/>
        <w:ind w:left="0"/>
      </w:pPr>
      <w:r>
        <w:rPr>
          <w:noProof/>
          <w:sz w:val="16"/>
          <w:szCs w:val="16"/>
        </w:rPr>
        <w:lastRenderedPageBreak/>
        <w:drawing>
          <wp:inline distT="0" distB="0" distL="0" distR="0" wp14:anchorId="73A94148" wp14:editId="4F177D4F">
            <wp:extent cx="5943600" cy="2125345"/>
            <wp:effectExtent l="0" t="0" r="0" b="825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E13B" w14:textId="4601F211" w:rsidR="00501C94" w:rsidRDefault="00501C94" w:rsidP="00501C94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 Results for Motor Two Loaded</w:t>
      </w:r>
    </w:p>
    <w:p w14:paraId="7A552F8D" w14:textId="53F03267" w:rsidR="00120530" w:rsidRPr="004F4C1E" w:rsidRDefault="00120530" w:rsidP="00120530">
      <w:pPr>
        <w:pStyle w:val="BodyText"/>
        <w:spacing w:after="60"/>
        <w:ind w:left="0"/>
        <w:rPr>
          <w:sz w:val="22"/>
          <w:szCs w:val="22"/>
        </w:rPr>
      </w:pPr>
    </w:p>
    <w:p w14:paraId="310E1D80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772FD7F9" w14:textId="77777777" w:rsidTr="00716A17">
        <w:tc>
          <w:tcPr>
            <w:tcW w:w="3208" w:type="dxa"/>
          </w:tcPr>
          <w:bookmarkEnd w:id="7"/>
          <w:p w14:paraId="058E72EC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4DB7CC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334EF593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4B66291E" w14:textId="77777777" w:rsidTr="00716A17">
        <w:tc>
          <w:tcPr>
            <w:tcW w:w="3208" w:type="dxa"/>
          </w:tcPr>
          <w:p w14:paraId="017D67EB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3084A9C" w14:textId="16A4DEC1" w:rsidR="00120530" w:rsidRPr="003B2DF7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3.1798</w:t>
            </w:r>
          </w:p>
        </w:tc>
        <w:tc>
          <w:tcPr>
            <w:tcW w:w="2894" w:type="dxa"/>
          </w:tcPr>
          <w:p w14:paraId="30230AE8" w14:textId="49E96FDF" w:rsidR="00120530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120530" w14:paraId="07210BDC" w14:textId="77777777" w:rsidTr="00716A17">
        <w:tc>
          <w:tcPr>
            <w:tcW w:w="3208" w:type="dxa"/>
          </w:tcPr>
          <w:p w14:paraId="29443EA3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A23CBC8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A4D85F6" w14:textId="075B2E60" w:rsidR="00120530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197</w:t>
            </w:r>
          </w:p>
        </w:tc>
        <w:tc>
          <w:tcPr>
            <w:tcW w:w="2894" w:type="dxa"/>
          </w:tcPr>
          <w:p w14:paraId="5B18DAB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38BD96D" w14:textId="60EAFF93" w:rsidR="00120530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9D0A18F" w14:textId="77777777" w:rsidR="00120530" w:rsidRDefault="00120530" w:rsidP="00120530"/>
    <w:p w14:paraId="73D2ABFC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4727103C" w14:textId="77777777" w:rsidTr="00716A17">
        <w:tc>
          <w:tcPr>
            <w:tcW w:w="3208" w:type="dxa"/>
          </w:tcPr>
          <w:p w14:paraId="741CD5DC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14547BE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9DE1061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3F3ADB71" w14:textId="77777777" w:rsidTr="00716A17">
        <w:tc>
          <w:tcPr>
            <w:tcW w:w="3208" w:type="dxa"/>
          </w:tcPr>
          <w:p w14:paraId="40A6B413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657146B" w14:textId="7F68281A" w:rsidR="00120530" w:rsidRPr="003B2DF7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-0.0058</w:t>
            </w:r>
          </w:p>
        </w:tc>
        <w:tc>
          <w:tcPr>
            <w:tcW w:w="2894" w:type="dxa"/>
          </w:tcPr>
          <w:p w14:paraId="65B72CB4" w14:textId="26720F6A" w:rsidR="00120530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0533BC61" w14:textId="77777777" w:rsidTr="00716A17">
        <w:tc>
          <w:tcPr>
            <w:tcW w:w="3208" w:type="dxa"/>
          </w:tcPr>
          <w:p w14:paraId="50016706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0DA3D60" w14:textId="4CF3C7F0" w:rsidR="00120530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698</w:t>
            </w:r>
          </w:p>
        </w:tc>
        <w:tc>
          <w:tcPr>
            <w:tcW w:w="2894" w:type="dxa"/>
          </w:tcPr>
          <w:p w14:paraId="2F7170CE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E015C03" w14:textId="17956787" w:rsidR="00120530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CCE8E2F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0B317CB7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0D81FE99" w14:textId="77777777" w:rsidTr="009677C9">
        <w:tc>
          <w:tcPr>
            <w:tcW w:w="3208" w:type="dxa"/>
          </w:tcPr>
          <w:p w14:paraId="048A3194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49CBDFA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C30F709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11EE0CBD" w14:textId="77777777" w:rsidTr="009677C9">
        <w:tc>
          <w:tcPr>
            <w:tcW w:w="3208" w:type="dxa"/>
          </w:tcPr>
          <w:p w14:paraId="4F10DD64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50A2CCE" w14:textId="073C4D08" w:rsidR="000D39EB" w:rsidRPr="003B2DF7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2.938</w:t>
            </w:r>
          </w:p>
        </w:tc>
        <w:tc>
          <w:tcPr>
            <w:tcW w:w="2894" w:type="dxa"/>
          </w:tcPr>
          <w:p w14:paraId="0265AEC2" w14:textId="244FB1DB" w:rsidR="000D39EB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0D39EB" w14:paraId="43954BF4" w14:textId="77777777" w:rsidTr="009677C9">
        <w:tc>
          <w:tcPr>
            <w:tcW w:w="3208" w:type="dxa"/>
          </w:tcPr>
          <w:p w14:paraId="746B7458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95B41F6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CFE6D16" w14:textId="251E433A" w:rsidR="000D39EB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204</w:t>
            </w:r>
          </w:p>
        </w:tc>
        <w:tc>
          <w:tcPr>
            <w:tcW w:w="2894" w:type="dxa"/>
          </w:tcPr>
          <w:p w14:paraId="67AB9BFD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D8C1F30" w14:textId="1988498F" w:rsidR="000D39EB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18FAF79" w14:textId="77777777" w:rsidR="000D39EB" w:rsidRDefault="000D39EB" w:rsidP="000D39EB"/>
    <w:p w14:paraId="104B9B03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6C611863" w14:textId="77777777" w:rsidTr="009677C9">
        <w:tc>
          <w:tcPr>
            <w:tcW w:w="3208" w:type="dxa"/>
          </w:tcPr>
          <w:p w14:paraId="3F8684B4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69DB33A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AF176A4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38646DA9" w14:textId="77777777" w:rsidTr="009677C9">
        <w:tc>
          <w:tcPr>
            <w:tcW w:w="3208" w:type="dxa"/>
          </w:tcPr>
          <w:p w14:paraId="63F1919D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56C136B" w14:textId="28A2D185" w:rsidR="000D39EB" w:rsidRPr="003B2DF7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-0.0019</w:t>
            </w:r>
          </w:p>
        </w:tc>
        <w:tc>
          <w:tcPr>
            <w:tcW w:w="2894" w:type="dxa"/>
          </w:tcPr>
          <w:p w14:paraId="5E31D27A" w14:textId="5E13B99C" w:rsidR="000D39EB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54E3D6FB" w14:textId="77777777" w:rsidTr="009677C9">
        <w:tc>
          <w:tcPr>
            <w:tcW w:w="3208" w:type="dxa"/>
          </w:tcPr>
          <w:p w14:paraId="7FCFAFFA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D9F03E1" w14:textId="4BCBA834" w:rsidR="000D39EB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681</w:t>
            </w:r>
          </w:p>
        </w:tc>
        <w:tc>
          <w:tcPr>
            <w:tcW w:w="2894" w:type="dxa"/>
          </w:tcPr>
          <w:p w14:paraId="3864A488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808CE6D" w14:textId="35A20E1E" w:rsidR="000D39EB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3BB3B8B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00E80D9B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615E9912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0523365D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32E93F2A" w14:textId="77777777" w:rsidR="00B34EBB" w:rsidRPr="004F4C1E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  <w:color w:val="000000" w:themeColor="text1"/>
        </w:rPr>
        <w:t xml:space="preserve">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3E9542A7" w14:textId="77777777" w:rsidTr="0079673B">
        <w:trPr>
          <w:trHeight w:val="628"/>
        </w:trPr>
        <w:tc>
          <w:tcPr>
            <w:tcW w:w="2336" w:type="dxa"/>
          </w:tcPr>
          <w:p w14:paraId="3928FCA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7470AC8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2198143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624CFD1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26BEC26" w14:textId="77777777" w:rsidTr="0079673B">
        <w:trPr>
          <w:trHeight w:val="333"/>
        </w:trPr>
        <w:tc>
          <w:tcPr>
            <w:tcW w:w="2336" w:type="dxa"/>
          </w:tcPr>
          <w:p w14:paraId="7F2AD376" w14:textId="362779B0" w:rsidR="00B34EBB" w:rsidRDefault="00501C94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28FF4B0F" w14:textId="237419B9" w:rsidR="00B34EBB" w:rsidRDefault="00501C94" w:rsidP="00877863">
            <w:pPr>
              <w:pStyle w:val="BodyText"/>
              <w:spacing w:after="60"/>
              <w:ind w:left="0"/>
            </w:pPr>
            <w:r>
              <w:t>178.028</w:t>
            </w:r>
          </w:p>
        </w:tc>
        <w:tc>
          <w:tcPr>
            <w:tcW w:w="2336" w:type="dxa"/>
          </w:tcPr>
          <w:p w14:paraId="64EF3538" w14:textId="380B9E4E" w:rsidR="00B34EBB" w:rsidRDefault="00501C94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47D99D14" w14:textId="30C4F6D8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9FD6116" w14:textId="77777777" w:rsidTr="0079673B">
        <w:trPr>
          <w:trHeight w:val="346"/>
        </w:trPr>
        <w:tc>
          <w:tcPr>
            <w:tcW w:w="2336" w:type="dxa"/>
          </w:tcPr>
          <w:p w14:paraId="014F2628" w14:textId="6ED42979" w:rsidR="00B34EBB" w:rsidRDefault="00501C94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5477706C" w14:textId="5C47F686" w:rsidR="00B34EBB" w:rsidRDefault="00501C94" w:rsidP="00877863">
            <w:pPr>
              <w:pStyle w:val="BodyText"/>
              <w:spacing w:after="60"/>
              <w:ind w:left="0"/>
            </w:pPr>
            <w:r>
              <w:t>-165.848</w:t>
            </w:r>
          </w:p>
        </w:tc>
        <w:tc>
          <w:tcPr>
            <w:tcW w:w="2336" w:type="dxa"/>
          </w:tcPr>
          <w:p w14:paraId="0520D04D" w14:textId="4FC95E5A" w:rsidR="00B34EBB" w:rsidRDefault="00501C94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56E3BE03" w14:textId="7B357D35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85838DD" w14:textId="77777777" w:rsidTr="0079673B">
        <w:trPr>
          <w:trHeight w:val="333"/>
        </w:trPr>
        <w:tc>
          <w:tcPr>
            <w:tcW w:w="2336" w:type="dxa"/>
          </w:tcPr>
          <w:p w14:paraId="08828DB2" w14:textId="07753289" w:rsidR="00B34EBB" w:rsidRDefault="00501C94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13828D28" w14:textId="362063F9" w:rsidR="00B34EBB" w:rsidRDefault="00501C94" w:rsidP="00877863">
            <w:pPr>
              <w:pStyle w:val="BodyText"/>
              <w:spacing w:after="60"/>
              <w:ind w:left="0"/>
            </w:pPr>
            <w:r>
              <w:t>136.815</w:t>
            </w:r>
          </w:p>
        </w:tc>
        <w:tc>
          <w:tcPr>
            <w:tcW w:w="2336" w:type="dxa"/>
          </w:tcPr>
          <w:p w14:paraId="126DE072" w14:textId="13A815C3" w:rsidR="00B34EBB" w:rsidRDefault="00501C94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1C482FA3" w14:textId="32578633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3D7D46A" w14:textId="77777777" w:rsidTr="0079673B">
        <w:trPr>
          <w:trHeight w:val="346"/>
        </w:trPr>
        <w:tc>
          <w:tcPr>
            <w:tcW w:w="2336" w:type="dxa"/>
          </w:tcPr>
          <w:p w14:paraId="0B8A360D" w14:textId="183502DC" w:rsidR="00B34EBB" w:rsidRDefault="00501C94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50485A4D" w14:textId="44BB82EB" w:rsidR="00B34EBB" w:rsidRDefault="00501C94" w:rsidP="00877863">
            <w:pPr>
              <w:pStyle w:val="BodyText"/>
              <w:spacing w:after="60"/>
              <w:ind w:left="0"/>
            </w:pPr>
            <w:r>
              <w:t>112.7</w:t>
            </w:r>
          </w:p>
        </w:tc>
        <w:tc>
          <w:tcPr>
            <w:tcW w:w="2336" w:type="dxa"/>
          </w:tcPr>
          <w:p w14:paraId="02BD240D" w14:textId="689A58C5" w:rsidR="00B34EBB" w:rsidRDefault="00501C94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2D1CC5AA" w14:textId="044C70E3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DB2D09A" w14:textId="77777777" w:rsidTr="0079673B">
        <w:trPr>
          <w:trHeight w:val="333"/>
        </w:trPr>
        <w:tc>
          <w:tcPr>
            <w:tcW w:w="2336" w:type="dxa"/>
          </w:tcPr>
          <w:p w14:paraId="49FCC631" w14:textId="4669985B" w:rsidR="00B34EBB" w:rsidRDefault="00501C94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014C1DEC" w14:textId="5C06B592" w:rsidR="00B34EBB" w:rsidRDefault="00501C94" w:rsidP="00877863">
            <w:pPr>
              <w:pStyle w:val="BodyText"/>
              <w:spacing w:after="60"/>
              <w:ind w:left="0"/>
            </w:pPr>
            <w:r>
              <w:t>-56.3433</w:t>
            </w:r>
          </w:p>
        </w:tc>
        <w:tc>
          <w:tcPr>
            <w:tcW w:w="2336" w:type="dxa"/>
          </w:tcPr>
          <w:p w14:paraId="60248B39" w14:textId="08708C11" w:rsidR="00B34EBB" w:rsidRDefault="00501C94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74FDF527" w14:textId="60BA1C79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77A810A3" w14:textId="77777777" w:rsidTr="0079673B">
        <w:trPr>
          <w:trHeight w:val="333"/>
        </w:trPr>
        <w:tc>
          <w:tcPr>
            <w:tcW w:w="2336" w:type="dxa"/>
          </w:tcPr>
          <w:p w14:paraId="5FF99277" w14:textId="4FFE1ACB" w:rsidR="00B34EBB" w:rsidRDefault="00501C94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0474B600" w14:textId="6256B017" w:rsidR="00B34EBB" w:rsidRDefault="00501C94" w:rsidP="00877863">
            <w:pPr>
              <w:pStyle w:val="BodyText"/>
              <w:spacing w:after="60"/>
              <w:ind w:left="0"/>
            </w:pPr>
            <w:r>
              <w:t>-31.7655</w:t>
            </w:r>
          </w:p>
        </w:tc>
        <w:tc>
          <w:tcPr>
            <w:tcW w:w="2336" w:type="dxa"/>
          </w:tcPr>
          <w:p w14:paraId="0C76DE84" w14:textId="32AE5419" w:rsidR="00B34EBB" w:rsidRDefault="00501C94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4743307D" w14:textId="64DD1294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C99EB2E" w14:textId="77777777" w:rsidTr="0079673B">
        <w:trPr>
          <w:trHeight w:val="346"/>
        </w:trPr>
        <w:tc>
          <w:tcPr>
            <w:tcW w:w="2336" w:type="dxa"/>
          </w:tcPr>
          <w:p w14:paraId="05932645" w14:textId="03E96943" w:rsidR="00B34EBB" w:rsidRDefault="00501C94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792FCBA7" w14:textId="2C77F03B" w:rsidR="00B34EBB" w:rsidRDefault="00501C94" w:rsidP="00877863">
            <w:pPr>
              <w:pStyle w:val="BodyText"/>
              <w:spacing w:after="60"/>
              <w:ind w:left="0"/>
            </w:pPr>
            <w:r>
              <w:t>-60.181</w:t>
            </w:r>
          </w:p>
        </w:tc>
        <w:tc>
          <w:tcPr>
            <w:tcW w:w="2336" w:type="dxa"/>
          </w:tcPr>
          <w:p w14:paraId="39A4B46A" w14:textId="1047C674" w:rsidR="00B34EBB" w:rsidRDefault="00501C94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7EAA0BF6" w14:textId="2C94FA67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17E025A5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</w:p>
    <w:p w14:paraId="0D10EDEE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color w:val="000000" w:themeColor="text1"/>
          <w:u w:val="single"/>
        </w:rPr>
        <w:t xml:space="preserve">                        </w:t>
      </w:r>
      <w:r w:rsidR="00B34EBB" w:rsidRPr="00B0384C">
        <w:rPr>
          <w:b/>
          <w:bCs/>
          <w:color w:val="000000" w:themeColor="text1"/>
          <w:u w:val="single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3BBA8BB2" w14:textId="77777777" w:rsidTr="0079673B">
        <w:trPr>
          <w:trHeight w:val="628"/>
        </w:trPr>
        <w:tc>
          <w:tcPr>
            <w:tcW w:w="2336" w:type="dxa"/>
          </w:tcPr>
          <w:p w14:paraId="5D8485C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400CCD4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462B05A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7B85166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15BE55E" w14:textId="77777777" w:rsidTr="0079673B">
        <w:trPr>
          <w:trHeight w:val="333"/>
        </w:trPr>
        <w:tc>
          <w:tcPr>
            <w:tcW w:w="2336" w:type="dxa"/>
          </w:tcPr>
          <w:p w14:paraId="7E8E10BD" w14:textId="278D2961" w:rsidR="00B34EBB" w:rsidRDefault="00501C94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2B252423" w14:textId="6D7934BE" w:rsidR="00B34EBB" w:rsidRDefault="00501C94" w:rsidP="00877863">
            <w:pPr>
              <w:pStyle w:val="BodyText"/>
              <w:spacing w:after="60"/>
              <w:ind w:left="0"/>
            </w:pPr>
            <w:r>
              <w:t>168.893</w:t>
            </w:r>
          </w:p>
        </w:tc>
        <w:tc>
          <w:tcPr>
            <w:tcW w:w="2336" w:type="dxa"/>
          </w:tcPr>
          <w:p w14:paraId="4AE827C2" w14:textId="5DE95A4D" w:rsidR="00B34EBB" w:rsidRDefault="00501C94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474A1D89" w14:textId="5C3A30C9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DE5B565" w14:textId="77777777" w:rsidTr="0079673B">
        <w:trPr>
          <w:trHeight w:val="346"/>
        </w:trPr>
        <w:tc>
          <w:tcPr>
            <w:tcW w:w="2336" w:type="dxa"/>
          </w:tcPr>
          <w:p w14:paraId="3D7AFD66" w14:textId="0ABF25D4" w:rsidR="00B34EBB" w:rsidRDefault="00501C94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3257F904" w14:textId="621AF1A8" w:rsidR="00B34EBB" w:rsidRDefault="00501C94" w:rsidP="00877863">
            <w:pPr>
              <w:pStyle w:val="BodyText"/>
              <w:spacing w:after="60"/>
              <w:ind w:left="0"/>
            </w:pPr>
            <w:r>
              <w:t>-176.856</w:t>
            </w:r>
          </w:p>
        </w:tc>
        <w:tc>
          <w:tcPr>
            <w:tcW w:w="2336" w:type="dxa"/>
          </w:tcPr>
          <w:p w14:paraId="73F8CDEA" w14:textId="3EB5AA59" w:rsidR="00B34EBB" w:rsidRDefault="00501C94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2B008471" w14:textId="5A54FCE2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3280EDA7" w14:textId="77777777" w:rsidTr="0079673B">
        <w:trPr>
          <w:trHeight w:val="333"/>
        </w:trPr>
        <w:tc>
          <w:tcPr>
            <w:tcW w:w="2336" w:type="dxa"/>
          </w:tcPr>
          <w:p w14:paraId="006CD570" w14:textId="1D7A53CA" w:rsidR="00B34EBB" w:rsidRDefault="00501C94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6A44D2D2" w14:textId="78ED2374" w:rsidR="00B34EBB" w:rsidRDefault="00501C94" w:rsidP="00877863">
            <w:pPr>
              <w:pStyle w:val="BodyText"/>
              <w:spacing w:after="60"/>
              <w:ind w:left="0"/>
            </w:pPr>
            <w:r>
              <w:t>132.687</w:t>
            </w:r>
          </w:p>
        </w:tc>
        <w:tc>
          <w:tcPr>
            <w:tcW w:w="2336" w:type="dxa"/>
          </w:tcPr>
          <w:p w14:paraId="6D58B7C6" w14:textId="3C760663" w:rsidR="00B34EBB" w:rsidRDefault="00501C94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7F8F2B66" w14:textId="16DFD783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B831ABD" w14:textId="77777777" w:rsidTr="0079673B">
        <w:trPr>
          <w:trHeight w:val="346"/>
        </w:trPr>
        <w:tc>
          <w:tcPr>
            <w:tcW w:w="2336" w:type="dxa"/>
          </w:tcPr>
          <w:p w14:paraId="1729F46A" w14:textId="65F20ACC" w:rsidR="00B34EBB" w:rsidRDefault="00501C94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3F924AB1" w14:textId="11952F98" w:rsidR="00B34EBB" w:rsidRDefault="00501C94" w:rsidP="00877863">
            <w:pPr>
              <w:pStyle w:val="BodyText"/>
              <w:spacing w:after="60"/>
              <w:ind w:left="0"/>
            </w:pPr>
            <w:r>
              <w:t>107.796</w:t>
            </w:r>
          </w:p>
        </w:tc>
        <w:tc>
          <w:tcPr>
            <w:tcW w:w="2336" w:type="dxa"/>
          </w:tcPr>
          <w:p w14:paraId="6A484D60" w14:textId="234F9AE2" w:rsidR="00B34EBB" w:rsidRDefault="00501C94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72CD5D59" w14:textId="3FF5A093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2A3B3FA" w14:textId="77777777" w:rsidTr="0079673B">
        <w:trPr>
          <w:trHeight w:val="333"/>
        </w:trPr>
        <w:tc>
          <w:tcPr>
            <w:tcW w:w="2336" w:type="dxa"/>
          </w:tcPr>
          <w:p w14:paraId="7FA5A4CA" w14:textId="139B33C4" w:rsidR="00B34EBB" w:rsidRDefault="00501C94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10AFDB50" w14:textId="441DABF6" w:rsidR="00B34EBB" w:rsidRDefault="00501C94" w:rsidP="00877863">
            <w:pPr>
              <w:pStyle w:val="BodyText"/>
              <w:spacing w:after="60"/>
              <w:ind w:left="0"/>
            </w:pPr>
            <w:r>
              <w:t>67.2694</w:t>
            </w:r>
          </w:p>
        </w:tc>
        <w:tc>
          <w:tcPr>
            <w:tcW w:w="2336" w:type="dxa"/>
          </w:tcPr>
          <w:p w14:paraId="457D3E57" w14:textId="415ADA54" w:rsidR="00B34EBB" w:rsidRDefault="00501C94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70CD64DF" w14:textId="557699D0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87AE232" w14:textId="77777777" w:rsidTr="0079673B">
        <w:trPr>
          <w:trHeight w:val="333"/>
        </w:trPr>
        <w:tc>
          <w:tcPr>
            <w:tcW w:w="2336" w:type="dxa"/>
          </w:tcPr>
          <w:p w14:paraId="2D3C4621" w14:textId="53610DC9" w:rsidR="00B34EBB" w:rsidRDefault="00501C94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7C5B1E53" w14:textId="4D5AC843" w:rsidR="00B34EBB" w:rsidRDefault="00501C94" w:rsidP="00877863">
            <w:pPr>
              <w:pStyle w:val="BodyText"/>
              <w:spacing w:after="60"/>
              <w:ind w:left="0"/>
            </w:pPr>
            <w:r>
              <w:t>-22.9843</w:t>
            </w:r>
          </w:p>
        </w:tc>
        <w:tc>
          <w:tcPr>
            <w:tcW w:w="2336" w:type="dxa"/>
          </w:tcPr>
          <w:p w14:paraId="4EA75B26" w14:textId="2EC18FED" w:rsidR="00B34EBB" w:rsidRDefault="00501C94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0560AA88" w14:textId="52BB4BEA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0D05340" w14:textId="77777777" w:rsidTr="0079673B">
        <w:trPr>
          <w:trHeight w:val="346"/>
        </w:trPr>
        <w:tc>
          <w:tcPr>
            <w:tcW w:w="2336" w:type="dxa"/>
          </w:tcPr>
          <w:p w14:paraId="4D447A3F" w14:textId="4C4A92A3" w:rsidR="00B34EBB" w:rsidRDefault="00501C94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571293CF" w14:textId="63E852DA" w:rsidR="00B34EBB" w:rsidRDefault="00501C94" w:rsidP="00877863">
            <w:pPr>
              <w:pStyle w:val="BodyText"/>
              <w:spacing w:after="60"/>
              <w:ind w:left="0"/>
            </w:pPr>
            <w:r>
              <w:t>-152.876</w:t>
            </w:r>
          </w:p>
        </w:tc>
        <w:tc>
          <w:tcPr>
            <w:tcW w:w="2336" w:type="dxa"/>
          </w:tcPr>
          <w:p w14:paraId="7EBD4CA1" w14:textId="62BF54A7" w:rsidR="00B34EBB" w:rsidRDefault="00501C94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3F31B3ED" w14:textId="611F743E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0316BB62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49EFB52C" w14:textId="77777777" w:rsidR="00501C94" w:rsidRDefault="00501C94" w:rsidP="00501C94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lastRenderedPageBreak/>
        <w:drawing>
          <wp:inline distT="0" distB="0" distL="0" distR="0" wp14:anchorId="660F8CB8" wp14:editId="276363EC">
            <wp:extent cx="5943600" cy="2125345"/>
            <wp:effectExtent l="0" t="0" r="0" b="825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306E" w14:textId="27899029" w:rsidR="00501C94" w:rsidRDefault="00501C94" w:rsidP="00501C94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 Results for Motor Three</w:t>
      </w:r>
    </w:p>
    <w:p w14:paraId="1A1F5F44" w14:textId="1EC6C13B" w:rsidR="007A0BF6" w:rsidRDefault="004F4C1E" w:rsidP="007A0BF6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</w:p>
    <w:p w14:paraId="4096842E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250BCF4E" w14:textId="77777777" w:rsidTr="00716A17">
        <w:tc>
          <w:tcPr>
            <w:tcW w:w="3208" w:type="dxa"/>
          </w:tcPr>
          <w:p w14:paraId="6959A656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F4F11FA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7716A68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3CEA3B82" w14:textId="77777777" w:rsidTr="00716A17">
        <w:tc>
          <w:tcPr>
            <w:tcW w:w="3208" w:type="dxa"/>
          </w:tcPr>
          <w:p w14:paraId="511CADAA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43F33CA" w14:textId="496C3E21" w:rsidR="007A0BF6" w:rsidRPr="003B2DF7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3.2019</w:t>
            </w:r>
          </w:p>
        </w:tc>
        <w:tc>
          <w:tcPr>
            <w:tcW w:w="2894" w:type="dxa"/>
          </w:tcPr>
          <w:p w14:paraId="17B2AED7" w14:textId="6693832B" w:rsidR="007A0BF6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7A0BF6" w14:paraId="01A6937F" w14:textId="77777777" w:rsidTr="00716A17">
        <w:tc>
          <w:tcPr>
            <w:tcW w:w="3208" w:type="dxa"/>
          </w:tcPr>
          <w:p w14:paraId="00F9B60F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6CA0A09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FEFB1AC" w14:textId="0001B58E" w:rsidR="007A0BF6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174</w:t>
            </w:r>
          </w:p>
        </w:tc>
        <w:tc>
          <w:tcPr>
            <w:tcW w:w="2894" w:type="dxa"/>
          </w:tcPr>
          <w:p w14:paraId="797FCD83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6FC21B9" w14:textId="522871E6" w:rsidR="007A0BF6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6E752814" w14:textId="77777777" w:rsidR="007A0BF6" w:rsidRDefault="007A0BF6" w:rsidP="007A0BF6"/>
    <w:p w14:paraId="1F8F8945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2D4BEFF4" w14:textId="77777777" w:rsidTr="00716A17">
        <w:tc>
          <w:tcPr>
            <w:tcW w:w="3208" w:type="dxa"/>
          </w:tcPr>
          <w:p w14:paraId="6091E0C6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768FB6C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18242DC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44201587" w14:textId="77777777" w:rsidTr="00716A17">
        <w:tc>
          <w:tcPr>
            <w:tcW w:w="3208" w:type="dxa"/>
          </w:tcPr>
          <w:p w14:paraId="55412B32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02308E9" w14:textId="2C01CB91" w:rsidR="007A0BF6" w:rsidRPr="003B2DF7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-0.009</w:t>
            </w:r>
          </w:p>
        </w:tc>
        <w:tc>
          <w:tcPr>
            <w:tcW w:w="2894" w:type="dxa"/>
          </w:tcPr>
          <w:p w14:paraId="1B19B421" w14:textId="69C83079" w:rsidR="007A0BF6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242A301D" w14:textId="77777777" w:rsidTr="00716A17">
        <w:tc>
          <w:tcPr>
            <w:tcW w:w="3208" w:type="dxa"/>
          </w:tcPr>
          <w:p w14:paraId="1DE6B715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70A6EB4" w14:textId="3C851228" w:rsidR="007A0BF6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728</w:t>
            </w:r>
          </w:p>
        </w:tc>
        <w:tc>
          <w:tcPr>
            <w:tcW w:w="2894" w:type="dxa"/>
          </w:tcPr>
          <w:p w14:paraId="2645D392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FD25C42" w14:textId="6B7882D3" w:rsidR="007A0BF6" w:rsidRDefault="00501C9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1847DBD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52D86DC9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066443E8" w14:textId="77777777" w:rsidTr="009677C9">
        <w:tc>
          <w:tcPr>
            <w:tcW w:w="3208" w:type="dxa"/>
          </w:tcPr>
          <w:p w14:paraId="53F8A5B7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4FA3FCA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F6DE7DA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5EF7E0B5" w14:textId="77777777" w:rsidTr="009677C9">
        <w:tc>
          <w:tcPr>
            <w:tcW w:w="3208" w:type="dxa"/>
          </w:tcPr>
          <w:p w14:paraId="4F8DC71D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D1C8758" w14:textId="6C5BD5C2" w:rsidR="00FE000E" w:rsidRPr="003B2DF7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2.799</w:t>
            </w:r>
          </w:p>
        </w:tc>
        <w:tc>
          <w:tcPr>
            <w:tcW w:w="2894" w:type="dxa"/>
          </w:tcPr>
          <w:p w14:paraId="1A80EC59" w14:textId="01E15E46" w:rsidR="00FE000E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FE000E" w14:paraId="156200EA" w14:textId="77777777" w:rsidTr="009677C9">
        <w:tc>
          <w:tcPr>
            <w:tcW w:w="3208" w:type="dxa"/>
          </w:tcPr>
          <w:p w14:paraId="66745971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8982E27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12F4970" w14:textId="5F321531" w:rsidR="00FE000E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218</w:t>
            </w:r>
          </w:p>
        </w:tc>
        <w:tc>
          <w:tcPr>
            <w:tcW w:w="2894" w:type="dxa"/>
          </w:tcPr>
          <w:p w14:paraId="2E211B2A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71BED0E" w14:textId="54B42251" w:rsidR="00FE000E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BC9C7C7" w14:textId="77777777" w:rsidR="00FE000E" w:rsidRDefault="00FE000E" w:rsidP="00FE000E"/>
    <w:p w14:paraId="37021507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53E60C17" w14:textId="77777777" w:rsidTr="009677C9">
        <w:tc>
          <w:tcPr>
            <w:tcW w:w="3208" w:type="dxa"/>
          </w:tcPr>
          <w:p w14:paraId="65ED9192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5F67AAF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3BCD73F3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468763FD" w14:textId="77777777" w:rsidTr="009677C9">
        <w:tc>
          <w:tcPr>
            <w:tcW w:w="3208" w:type="dxa"/>
          </w:tcPr>
          <w:p w14:paraId="3B6AADE4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69DCE03" w14:textId="06ABCD15" w:rsidR="00FE000E" w:rsidRPr="003B2DF7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-0.0034</w:t>
            </w:r>
          </w:p>
        </w:tc>
        <w:tc>
          <w:tcPr>
            <w:tcW w:w="2894" w:type="dxa"/>
          </w:tcPr>
          <w:p w14:paraId="6EF4F5D2" w14:textId="52E0897A" w:rsidR="00FE000E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0CFEF482" w14:textId="77777777" w:rsidTr="009677C9">
        <w:tc>
          <w:tcPr>
            <w:tcW w:w="3208" w:type="dxa"/>
          </w:tcPr>
          <w:p w14:paraId="5313AD90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4F6402F" w14:textId="23409D2C" w:rsidR="00FE000E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704</w:t>
            </w:r>
          </w:p>
        </w:tc>
        <w:tc>
          <w:tcPr>
            <w:tcW w:w="2894" w:type="dxa"/>
          </w:tcPr>
          <w:p w14:paraId="660920DD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73EBDAB" w14:textId="54D56E4B" w:rsidR="00FE000E" w:rsidRDefault="00501C9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BF6D939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37F829D0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4668DCB1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3FE73AC2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24C5F0C1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58B1F281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color w:val="000000" w:themeColor="text1"/>
          <w:u w:val="single"/>
        </w:rPr>
        <w:t xml:space="preserve">     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4EBB" w14:paraId="4833D233" w14:textId="77777777" w:rsidTr="0079673B">
        <w:trPr>
          <w:trHeight w:val="628"/>
        </w:trPr>
        <w:tc>
          <w:tcPr>
            <w:tcW w:w="1250" w:type="pct"/>
          </w:tcPr>
          <w:p w14:paraId="3DB1294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50" w:type="pct"/>
          </w:tcPr>
          <w:p w14:paraId="5088C67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50" w:type="pct"/>
          </w:tcPr>
          <w:p w14:paraId="2A33400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50" w:type="pct"/>
          </w:tcPr>
          <w:p w14:paraId="0B2C93E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13BDC9A3" w14:textId="77777777" w:rsidTr="0079673B">
        <w:trPr>
          <w:trHeight w:val="333"/>
        </w:trPr>
        <w:tc>
          <w:tcPr>
            <w:tcW w:w="1250" w:type="pct"/>
          </w:tcPr>
          <w:p w14:paraId="0713C5F9" w14:textId="48F5003F" w:rsidR="00B34EBB" w:rsidRDefault="00501C94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250" w:type="pct"/>
          </w:tcPr>
          <w:p w14:paraId="1C9E93F6" w14:textId="7A173CB6" w:rsidR="00B34EBB" w:rsidRDefault="00501C94" w:rsidP="00877863">
            <w:pPr>
              <w:pStyle w:val="BodyText"/>
              <w:spacing w:after="60"/>
              <w:ind w:left="0"/>
            </w:pPr>
            <w:r>
              <w:t>177.922</w:t>
            </w:r>
          </w:p>
        </w:tc>
        <w:tc>
          <w:tcPr>
            <w:tcW w:w="1250" w:type="pct"/>
          </w:tcPr>
          <w:p w14:paraId="0A9F082E" w14:textId="68810B6D" w:rsidR="00B34EBB" w:rsidRDefault="00501C94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1250" w:type="pct"/>
          </w:tcPr>
          <w:p w14:paraId="12098EF3" w14:textId="39A0316F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515D541" w14:textId="77777777" w:rsidTr="0079673B">
        <w:trPr>
          <w:trHeight w:val="346"/>
        </w:trPr>
        <w:tc>
          <w:tcPr>
            <w:tcW w:w="1250" w:type="pct"/>
          </w:tcPr>
          <w:p w14:paraId="72ED1F05" w14:textId="67723E70" w:rsidR="00B34EBB" w:rsidRDefault="00501C94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250" w:type="pct"/>
          </w:tcPr>
          <w:p w14:paraId="0DCBF47C" w14:textId="24D22BE6" w:rsidR="00B34EBB" w:rsidRDefault="00501C94" w:rsidP="00877863">
            <w:pPr>
              <w:pStyle w:val="BodyText"/>
              <w:spacing w:after="60"/>
              <w:ind w:left="0"/>
            </w:pPr>
            <w:r>
              <w:t>-165.641</w:t>
            </w:r>
          </w:p>
        </w:tc>
        <w:tc>
          <w:tcPr>
            <w:tcW w:w="1250" w:type="pct"/>
          </w:tcPr>
          <w:p w14:paraId="646F01A7" w14:textId="2DEAEEE6" w:rsidR="00B34EBB" w:rsidRDefault="00501C94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1250" w:type="pct"/>
          </w:tcPr>
          <w:p w14:paraId="119F3DE3" w14:textId="28DBA6F4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3A4B6AB7" w14:textId="77777777" w:rsidTr="0079673B">
        <w:trPr>
          <w:trHeight w:val="333"/>
        </w:trPr>
        <w:tc>
          <w:tcPr>
            <w:tcW w:w="1250" w:type="pct"/>
          </w:tcPr>
          <w:p w14:paraId="51A2E366" w14:textId="64DB9184" w:rsidR="00B34EBB" w:rsidRDefault="00501C94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250" w:type="pct"/>
          </w:tcPr>
          <w:p w14:paraId="70FA9026" w14:textId="566A60C6" w:rsidR="00B34EBB" w:rsidRDefault="00501C94" w:rsidP="00877863">
            <w:pPr>
              <w:pStyle w:val="BodyText"/>
              <w:spacing w:after="60"/>
              <w:ind w:left="0"/>
            </w:pPr>
            <w:r>
              <w:t>140.227</w:t>
            </w:r>
          </w:p>
        </w:tc>
        <w:tc>
          <w:tcPr>
            <w:tcW w:w="1250" w:type="pct"/>
          </w:tcPr>
          <w:p w14:paraId="577908AD" w14:textId="4A0F7461" w:rsidR="00B34EBB" w:rsidRDefault="00501C94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250" w:type="pct"/>
          </w:tcPr>
          <w:p w14:paraId="594EACE3" w14:textId="4DF08F05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9F1F399" w14:textId="77777777" w:rsidTr="0079673B">
        <w:trPr>
          <w:trHeight w:val="346"/>
        </w:trPr>
        <w:tc>
          <w:tcPr>
            <w:tcW w:w="1250" w:type="pct"/>
          </w:tcPr>
          <w:p w14:paraId="7A49B7AF" w14:textId="707C37FC" w:rsidR="00B34EBB" w:rsidRDefault="00501C94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250" w:type="pct"/>
          </w:tcPr>
          <w:p w14:paraId="7918A02B" w14:textId="687CB47B" w:rsidR="00B34EBB" w:rsidRDefault="00501C94" w:rsidP="00877863">
            <w:pPr>
              <w:pStyle w:val="BodyText"/>
              <w:spacing w:after="60"/>
              <w:ind w:left="0"/>
            </w:pPr>
            <w:r>
              <w:t>103.94</w:t>
            </w:r>
          </w:p>
        </w:tc>
        <w:tc>
          <w:tcPr>
            <w:tcW w:w="1250" w:type="pct"/>
          </w:tcPr>
          <w:p w14:paraId="40C58B88" w14:textId="1324CF4B" w:rsidR="00B34EBB" w:rsidRDefault="00501C94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250" w:type="pct"/>
          </w:tcPr>
          <w:p w14:paraId="7586A842" w14:textId="06312659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DD6F211" w14:textId="77777777" w:rsidTr="0079673B">
        <w:trPr>
          <w:trHeight w:val="333"/>
        </w:trPr>
        <w:tc>
          <w:tcPr>
            <w:tcW w:w="1250" w:type="pct"/>
          </w:tcPr>
          <w:p w14:paraId="621B05BA" w14:textId="5170A84D" w:rsidR="00B34EBB" w:rsidRDefault="00501C94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250" w:type="pct"/>
          </w:tcPr>
          <w:p w14:paraId="41B7A5E9" w14:textId="69F56D4F" w:rsidR="00B34EBB" w:rsidRDefault="00501C94" w:rsidP="00877863">
            <w:pPr>
              <w:pStyle w:val="BodyText"/>
              <w:spacing w:after="60"/>
              <w:ind w:left="0"/>
            </w:pPr>
            <w:r>
              <w:t>91.7217</w:t>
            </w:r>
          </w:p>
        </w:tc>
        <w:tc>
          <w:tcPr>
            <w:tcW w:w="1250" w:type="pct"/>
          </w:tcPr>
          <w:p w14:paraId="3D64A05B" w14:textId="076F59A7" w:rsidR="00B34EBB" w:rsidRDefault="00501C94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1250" w:type="pct"/>
          </w:tcPr>
          <w:p w14:paraId="58688C30" w14:textId="55CF0900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0364227" w14:textId="77777777" w:rsidTr="0079673B">
        <w:trPr>
          <w:trHeight w:val="333"/>
        </w:trPr>
        <w:tc>
          <w:tcPr>
            <w:tcW w:w="1250" w:type="pct"/>
          </w:tcPr>
          <w:p w14:paraId="7A114DD7" w14:textId="46A2D6E4" w:rsidR="00B34EBB" w:rsidRDefault="00501C94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250" w:type="pct"/>
          </w:tcPr>
          <w:p w14:paraId="04E41EE1" w14:textId="701ABEB2" w:rsidR="00B34EBB" w:rsidRDefault="00501C94" w:rsidP="00877863">
            <w:pPr>
              <w:pStyle w:val="BodyText"/>
              <w:spacing w:after="60"/>
              <w:ind w:left="0"/>
            </w:pPr>
            <w:r>
              <w:t>-103.205</w:t>
            </w:r>
          </w:p>
        </w:tc>
        <w:tc>
          <w:tcPr>
            <w:tcW w:w="1250" w:type="pct"/>
          </w:tcPr>
          <w:p w14:paraId="3E815543" w14:textId="4D12A9A6" w:rsidR="00B34EBB" w:rsidRDefault="00501C94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250" w:type="pct"/>
          </w:tcPr>
          <w:p w14:paraId="02B0B5AC" w14:textId="6003303A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6F157E3" w14:textId="77777777" w:rsidTr="0079673B">
        <w:trPr>
          <w:trHeight w:val="346"/>
        </w:trPr>
        <w:tc>
          <w:tcPr>
            <w:tcW w:w="1250" w:type="pct"/>
          </w:tcPr>
          <w:p w14:paraId="4C94B4A0" w14:textId="3297A0FF" w:rsidR="00B34EBB" w:rsidRDefault="00501C94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250" w:type="pct"/>
          </w:tcPr>
          <w:p w14:paraId="7FE24286" w14:textId="7E082DA0" w:rsidR="00B34EBB" w:rsidRDefault="00501C94" w:rsidP="00877863">
            <w:pPr>
              <w:pStyle w:val="BodyText"/>
              <w:spacing w:after="60"/>
              <w:ind w:left="0"/>
            </w:pPr>
            <w:r>
              <w:t>-48.668</w:t>
            </w:r>
          </w:p>
        </w:tc>
        <w:tc>
          <w:tcPr>
            <w:tcW w:w="1250" w:type="pct"/>
          </w:tcPr>
          <w:p w14:paraId="261F1E2B" w14:textId="1ACB4EE9" w:rsidR="00B34EBB" w:rsidRDefault="00501C94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1250" w:type="pct"/>
          </w:tcPr>
          <w:p w14:paraId="12D52B78" w14:textId="049EF6D2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43C56945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076452B0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06D89FD0" w14:textId="77777777" w:rsidTr="0079673B">
        <w:trPr>
          <w:trHeight w:val="628"/>
        </w:trPr>
        <w:tc>
          <w:tcPr>
            <w:tcW w:w="2336" w:type="dxa"/>
          </w:tcPr>
          <w:p w14:paraId="2EC4DC8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14C7EB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7EA6B06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5BCA9C3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675CBBA" w14:textId="77777777" w:rsidTr="0079673B">
        <w:trPr>
          <w:trHeight w:val="333"/>
        </w:trPr>
        <w:tc>
          <w:tcPr>
            <w:tcW w:w="2336" w:type="dxa"/>
          </w:tcPr>
          <w:p w14:paraId="3F77A543" w14:textId="10E50048" w:rsidR="00B34EBB" w:rsidRDefault="00501C94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6C0BC5BE" w14:textId="3C487F81" w:rsidR="00B34EBB" w:rsidRDefault="00501C94" w:rsidP="00877863">
            <w:pPr>
              <w:pStyle w:val="BodyText"/>
              <w:spacing w:after="60"/>
              <w:ind w:left="0"/>
            </w:pPr>
            <w:r>
              <w:t>168.887</w:t>
            </w:r>
          </w:p>
        </w:tc>
        <w:tc>
          <w:tcPr>
            <w:tcW w:w="2336" w:type="dxa"/>
          </w:tcPr>
          <w:p w14:paraId="1AADF207" w14:textId="44505E4A" w:rsidR="00B34EBB" w:rsidRDefault="00501C94" w:rsidP="00877863">
            <w:pPr>
              <w:pStyle w:val="BodyText"/>
              <w:spacing w:after="60"/>
              <w:ind w:left="0"/>
            </w:pPr>
            <w:r>
              <w:t>-5</w:t>
            </w:r>
          </w:p>
        </w:tc>
        <w:tc>
          <w:tcPr>
            <w:tcW w:w="2337" w:type="dxa"/>
          </w:tcPr>
          <w:p w14:paraId="1E2AAE84" w14:textId="5A3E2256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197BC00" w14:textId="77777777" w:rsidTr="0079673B">
        <w:trPr>
          <w:trHeight w:val="346"/>
        </w:trPr>
        <w:tc>
          <w:tcPr>
            <w:tcW w:w="2336" w:type="dxa"/>
          </w:tcPr>
          <w:p w14:paraId="50158D3D" w14:textId="5D04162E" w:rsidR="00B34EBB" w:rsidRDefault="00501C94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65D841DD" w14:textId="00D3C4A5" w:rsidR="00B34EBB" w:rsidRDefault="00501C94" w:rsidP="00877863">
            <w:pPr>
              <w:pStyle w:val="BodyText"/>
              <w:spacing w:after="60"/>
              <w:ind w:left="0"/>
            </w:pPr>
            <w:r>
              <w:t>-175.807</w:t>
            </w:r>
          </w:p>
        </w:tc>
        <w:tc>
          <w:tcPr>
            <w:tcW w:w="2336" w:type="dxa"/>
          </w:tcPr>
          <w:p w14:paraId="346399EC" w14:textId="572BB0ED" w:rsidR="00B34EBB" w:rsidRDefault="00501C94" w:rsidP="00877863">
            <w:pPr>
              <w:pStyle w:val="BodyText"/>
              <w:spacing w:after="60"/>
              <w:ind w:left="0"/>
            </w:pPr>
            <w:r>
              <w:t>-10</w:t>
            </w:r>
          </w:p>
        </w:tc>
        <w:tc>
          <w:tcPr>
            <w:tcW w:w="2337" w:type="dxa"/>
          </w:tcPr>
          <w:p w14:paraId="6C14B605" w14:textId="422F5CC6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5EF8ABAF" w14:textId="77777777" w:rsidTr="0079673B">
        <w:trPr>
          <w:trHeight w:val="333"/>
        </w:trPr>
        <w:tc>
          <w:tcPr>
            <w:tcW w:w="2336" w:type="dxa"/>
          </w:tcPr>
          <w:p w14:paraId="65143246" w14:textId="5BC0A0E0" w:rsidR="00B34EBB" w:rsidRDefault="00501C94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52D9A562" w14:textId="07E892B6" w:rsidR="00B34EBB" w:rsidRDefault="00501C94" w:rsidP="00877863">
            <w:pPr>
              <w:pStyle w:val="BodyText"/>
              <w:spacing w:after="60"/>
              <w:ind w:left="0"/>
            </w:pPr>
            <w:r>
              <w:t>133.607</w:t>
            </w:r>
          </w:p>
        </w:tc>
        <w:tc>
          <w:tcPr>
            <w:tcW w:w="2336" w:type="dxa"/>
          </w:tcPr>
          <w:p w14:paraId="02AA8768" w14:textId="005101B9" w:rsidR="00B34EBB" w:rsidRDefault="00501C94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</w:tcPr>
          <w:p w14:paraId="63195C59" w14:textId="3EBBD320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BAF4528" w14:textId="77777777" w:rsidTr="0079673B">
        <w:trPr>
          <w:trHeight w:val="346"/>
        </w:trPr>
        <w:tc>
          <w:tcPr>
            <w:tcW w:w="2336" w:type="dxa"/>
          </w:tcPr>
          <w:p w14:paraId="04DF31E5" w14:textId="666546E2" w:rsidR="00B34EBB" w:rsidRDefault="00501C94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0189BF17" w14:textId="565D44BC" w:rsidR="00B34EBB" w:rsidRDefault="00501C94" w:rsidP="00877863">
            <w:pPr>
              <w:pStyle w:val="BodyText"/>
              <w:spacing w:after="60"/>
              <w:ind w:left="0"/>
            </w:pPr>
            <w:r>
              <w:t>103.458</w:t>
            </w:r>
          </w:p>
        </w:tc>
        <w:tc>
          <w:tcPr>
            <w:tcW w:w="2336" w:type="dxa"/>
          </w:tcPr>
          <w:p w14:paraId="1C747EDE" w14:textId="5322CB12" w:rsidR="00B34EBB" w:rsidRDefault="00501C94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</w:tcPr>
          <w:p w14:paraId="3C33D641" w14:textId="78D54528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25B6774" w14:textId="77777777" w:rsidTr="0079673B">
        <w:trPr>
          <w:trHeight w:val="333"/>
        </w:trPr>
        <w:tc>
          <w:tcPr>
            <w:tcW w:w="2336" w:type="dxa"/>
          </w:tcPr>
          <w:p w14:paraId="7DFCE0E6" w14:textId="0F7E0430" w:rsidR="00B34EBB" w:rsidRDefault="00501C94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694CE1CC" w14:textId="70735B88" w:rsidR="00B34EBB" w:rsidRDefault="00501C94" w:rsidP="00877863">
            <w:pPr>
              <w:pStyle w:val="BodyText"/>
              <w:spacing w:after="60"/>
              <w:ind w:left="0"/>
            </w:pPr>
            <w:r>
              <w:t>106.159</w:t>
            </w:r>
          </w:p>
        </w:tc>
        <w:tc>
          <w:tcPr>
            <w:tcW w:w="2336" w:type="dxa"/>
          </w:tcPr>
          <w:p w14:paraId="457F2DE5" w14:textId="148B7628" w:rsidR="00B34EBB" w:rsidRDefault="00501C94" w:rsidP="00877863">
            <w:pPr>
              <w:pStyle w:val="BodyText"/>
              <w:spacing w:after="60"/>
              <w:ind w:left="0"/>
            </w:pPr>
            <w:r>
              <w:t>-50</w:t>
            </w:r>
          </w:p>
        </w:tc>
        <w:tc>
          <w:tcPr>
            <w:tcW w:w="2337" w:type="dxa"/>
          </w:tcPr>
          <w:p w14:paraId="3B107B6A" w14:textId="454098D9" w:rsidR="00B34EBB" w:rsidRDefault="00501C9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A34A67C" w14:textId="77777777" w:rsidTr="0079673B">
        <w:trPr>
          <w:trHeight w:val="333"/>
        </w:trPr>
        <w:tc>
          <w:tcPr>
            <w:tcW w:w="2336" w:type="dxa"/>
          </w:tcPr>
          <w:p w14:paraId="079C8DBC" w14:textId="2FC9E78B" w:rsidR="00B34EBB" w:rsidRDefault="00501C94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1BF60871" w14:textId="6FC49390" w:rsidR="00B34EBB" w:rsidRDefault="00501C94" w:rsidP="00877863">
            <w:pPr>
              <w:pStyle w:val="BodyText"/>
              <w:spacing w:after="60"/>
              <w:ind w:left="0"/>
            </w:pPr>
            <w:r>
              <w:t>-104.091</w:t>
            </w:r>
          </w:p>
        </w:tc>
        <w:tc>
          <w:tcPr>
            <w:tcW w:w="2336" w:type="dxa"/>
          </w:tcPr>
          <w:p w14:paraId="48AEA8CA" w14:textId="635DF3DF" w:rsidR="00B34EBB" w:rsidRDefault="00501C94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</w:tcPr>
          <w:p w14:paraId="6F8E1E7D" w14:textId="266195E5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7E71DC44" w14:textId="77777777" w:rsidTr="0079673B">
        <w:trPr>
          <w:trHeight w:val="346"/>
        </w:trPr>
        <w:tc>
          <w:tcPr>
            <w:tcW w:w="2336" w:type="dxa"/>
          </w:tcPr>
          <w:p w14:paraId="10E3AD4E" w14:textId="4F2CBA63" w:rsidR="00B34EBB" w:rsidRDefault="00501C94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097C3D0A" w14:textId="01F74208" w:rsidR="00B34EBB" w:rsidRDefault="00501C94" w:rsidP="00877863">
            <w:pPr>
              <w:pStyle w:val="BodyText"/>
              <w:spacing w:after="60"/>
              <w:ind w:left="0"/>
            </w:pPr>
            <w:r>
              <w:t>-110.249</w:t>
            </w:r>
          </w:p>
        </w:tc>
        <w:tc>
          <w:tcPr>
            <w:tcW w:w="2336" w:type="dxa"/>
          </w:tcPr>
          <w:p w14:paraId="7E3E68D8" w14:textId="05ACED20" w:rsidR="00B34EBB" w:rsidRDefault="00501C94" w:rsidP="00877863">
            <w:pPr>
              <w:pStyle w:val="BodyText"/>
              <w:spacing w:after="60"/>
              <w:ind w:left="0"/>
            </w:pPr>
            <w:r>
              <w:t>-70</w:t>
            </w:r>
          </w:p>
        </w:tc>
        <w:tc>
          <w:tcPr>
            <w:tcW w:w="2337" w:type="dxa"/>
          </w:tcPr>
          <w:p w14:paraId="3B4919DC" w14:textId="56118B4A" w:rsidR="00B34EBB" w:rsidRDefault="00501C9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711C2A9D" w14:textId="77777777" w:rsidR="00F873E9" w:rsidRPr="00D706C7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 w:rsidR="005D7FCD" w:rsidRPr="00D706C7">
        <w:rPr>
          <w:b/>
          <w:bCs/>
          <w:sz w:val="22"/>
          <w:szCs w:val="22"/>
        </w:rPr>
        <w:t xml:space="preserve"> </w:t>
      </w:r>
      <w:r w:rsidR="00922DF2" w:rsidRPr="00D706C7">
        <w:rPr>
          <w:b/>
          <w:bCs/>
          <w:sz w:val="22"/>
          <w:szCs w:val="22"/>
        </w:rPr>
        <w:t>Holding Load Test</w:t>
      </w:r>
    </w:p>
    <w:p w14:paraId="609BCA6F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7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55"/>
        <w:gridCol w:w="1661"/>
        <w:gridCol w:w="1827"/>
        <w:gridCol w:w="2150"/>
        <w:gridCol w:w="1257"/>
      </w:tblGrid>
      <w:tr w:rsidR="005265F6" w14:paraId="3F34EE79" w14:textId="77777777" w:rsidTr="005265F6">
        <w:trPr>
          <w:trHeight w:val="306"/>
        </w:trPr>
        <w:tc>
          <w:tcPr>
            <w:tcW w:w="2455" w:type="dxa"/>
          </w:tcPr>
          <w:p w14:paraId="53B1F8D6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661" w:type="dxa"/>
          </w:tcPr>
          <w:p w14:paraId="6DA414E3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827" w:type="dxa"/>
          </w:tcPr>
          <w:p w14:paraId="4AC23EED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Actual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50" w:type="dxa"/>
          </w:tcPr>
          <w:p w14:paraId="18F4EAAF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1257" w:type="dxa"/>
          </w:tcPr>
          <w:p w14:paraId="06DBF439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5265F6" w14:paraId="22C5B85F" w14:textId="77777777" w:rsidTr="005265F6">
        <w:trPr>
          <w:trHeight w:val="846"/>
        </w:trPr>
        <w:tc>
          <w:tcPr>
            <w:tcW w:w="2455" w:type="dxa"/>
          </w:tcPr>
          <w:p w14:paraId="6CAD6189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MCE 1, 6.7.8.1.1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5283ACD8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827" w:type="dxa"/>
          </w:tcPr>
          <w:p w14:paraId="208ABFD9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FORCE</w:t>
            </w:r>
          </w:p>
        </w:tc>
        <w:tc>
          <w:tcPr>
            <w:tcW w:w="2150" w:type="dxa"/>
          </w:tcPr>
          <w:p w14:paraId="05EEB875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32272511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10C54877" w14:textId="77777777" w:rsidTr="005265F6">
        <w:trPr>
          <w:trHeight w:val="647"/>
        </w:trPr>
        <w:tc>
          <w:tcPr>
            <w:tcW w:w="2455" w:type="dxa"/>
          </w:tcPr>
          <w:p w14:paraId="163EDB06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6.7.8.1.1  step k  - retract 0.2 in</w:t>
            </w:r>
          </w:p>
        </w:tc>
        <w:tc>
          <w:tcPr>
            <w:tcW w:w="1661" w:type="dxa"/>
          </w:tcPr>
          <w:p w14:paraId="046525BD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37656BBF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48E35F0B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55C20EF9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793E80E8" w14:textId="77777777" w:rsidTr="005265F6">
        <w:trPr>
          <w:trHeight w:val="846"/>
        </w:trPr>
        <w:tc>
          <w:tcPr>
            <w:tcW w:w="2455" w:type="dxa"/>
          </w:tcPr>
          <w:p w14:paraId="7B79C72E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09DB3AA2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3A650356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503DD3B5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6EEF9BF2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66488836" w14:textId="77777777" w:rsidTr="005265F6">
        <w:trPr>
          <w:trHeight w:val="860"/>
        </w:trPr>
        <w:tc>
          <w:tcPr>
            <w:tcW w:w="2455" w:type="dxa"/>
          </w:tcPr>
          <w:p w14:paraId="6DE436FE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2, m step k  - retract 0.2 in</w:t>
            </w:r>
          </w:p>
        </w:tc>
        <w:tc>
          <w:tcPr>
            <w:tcW w:w="1661" w:type="dxa"/>
          </w:tcPr>
          <w:p w14:paraId="671EB212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1FA249DD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2FF85749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6539679B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13C325B9" w14:textId="77777777" w:rsidTr="005265F6">
        <w:trPr>
          <w:trHeight w:val="846"/>
        </w:trPr>
        <w:tc>
          <w:tcPr>
            <w:tcW w:w="2455" w:type="dxa"/>
          </w:tcPr>
          <w:p w14:paraId="079E76D5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  m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65417C7A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1C514FE1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7672325E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160332DE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741F64C8" w14:textId="77777777" w:rsidTr="005265F6">
        <w:trPr>
          <w:trHeight w:val="846"/>
        </w:trPr>
        <w:tc>
          <w:tcPr>
            <w:tcW w:w="2455" w:type="dxa"/>
          </w:tcPr>
          <w:p w14:paraId="408AF117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  m step k  - retract 0.2 in</w:t>
            </w:r>
          </w:p>
        </w:tc>
        <w:tc>
          <w:tcPr>
            <w:tcW w:w="1661" w:type="dxa"/>
          </w:tcPr>
          <w:p w14:paraId="2D4FD2C1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6A54EFF5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57866C89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5AFE9823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36A4656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4F1950D8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193F5533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7"/>
        <w:gridCol w:w="2694"/>
        <w:gridCol w:w="3259"/>
      </w:tblGrid>
      <w:tr w:rsidR="001C56AD" w14:paraId="4086D3A9" w14:textId="77777777" w:rsidTr="00901616">
        <w:trPr>
          <w:trHeight w:val="575"/>
        </w:trPr>
        <w:tc>
          <w:tcPr>
            <w:tcW w:w="3397" w:type="dxa"/>
          </w:tcPr>
          <w:p w14:paraId="2DB43A21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2694" w:type="dxa"/>
          </w:tcPr>
          <w:p w14:paraId="7626CB18" w14:textId="77777777" w:rsidR="001C56AD" w:rsidRDefault="00041D6A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12.6 </w:t>
            </w:r>
            <w:r w:rsidR="005265F6">
              <w:rPr>
                <w:sz w:val="22"/>
                <w:szCs w:val="22"/>
              </w:rPr>
              <w:t xml:space="preserve">+/- TBD </w:t>
            </w:r>
            <w:r>
              <w:rPr>
                <w:sz w:val="22"/>
                <w:szCs w:val="22"/>
              </w:rPr>
              <w:t>Amps</w:t>
            </w:r>
            <w:r w:rsidR="001C56AD">
              <w:rPr>
                <w:sz w:val="22"/>
                <w:szCs w:val="22"/>
              </w:rPr>
              <w:t xml:space="preserve"> for 3-5 sec</w:t>
            </w:r>
          </w:p>
        </w:tc>
        <w:tc>
          <w:tcPr>
            <w:tcW w:w="3259" w:type="dxa"/>
          </w:tcPr>
          <w:p w14:paraId="494A4005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</w:t>
            </w:r>
          </w:p>
        </w:tc>
      </w:tr>
      <w:tr w:rsidR="00901616" w14:paraId="46BB4B56" w14:textId="77777777" w:rsidTr="00901616">
        <w:tc>
          <w:tcPr>
            <w:tcW w:w="3397" w:type="dxa"/>
          </w:tcPr>
          <w:p w14:paraId="0F72DE0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2694" w:type="dxa"/>
          </w:tcPr>
          <w:p w14:paraId="44BD628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3079ABA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0DF9741" w14:textId="77777777" w:rsidTr="00901616">
        <w:tc>
          <w:tcPr>
            <w:tcW w:w="3397" w:type="dxa"/>
          </w:tcPr>
          <w:p w14:paraId="1A45ED06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k  - retract 0.2 in</w:t>
            </w:r>
          </w:p>
        </w:tc>
        <w:tc>
          <w:tcPr>
            <w:tcW w:w="2694" w:type="dxa"/>
          </w:tcPr>
          <w:p w14:paraId="07A2BD4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0944D65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2A99096" w14:textId="77777777" w:rsidTr="00901616">
        <w:tc>
          <w:tcPr>
            <w:tcW w:w="3397" w:type="dxa"/>
          </w:tcPr>
          <w:p w14:paraId="0CBA75A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2694" w:type="dxa"/>
          </w:tcPr>
          <w:p w14:paraId="6841384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2917D74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82F689D" w14:textId="77777777" w:rsidTr="00901616">
        <w:tc>
          <w:tcPr>
            <w:tcW w:w="3397" w:type="dxa"/>
          </w:tcPr>
          <w:p w14:paraId="0E1C984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2, m step k  - retract 0.2 in</w:t>
            </w:r>
          </w:p>
        </w:tc>
        <w:tc>
          <w:tcPr>
            <w:tcW w:w="2694" w:type="dxa"/>
          </w:tcPr>
          <w:p w14:paraId="7A0A575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79C6BC3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EF072F6" w14:textId="77777777" w:rsidTr="00901616">
        <w:tc>
          <w:tcPr>
            <w:tcW w:w="3397" w:type="dxa"/>
          </w:tcPr>
          <w:p w14:paraId="2DCD38C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  m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2694" w:type="dxa"/>
          </w:tcPr>
          <w:p w14:paraId="35074FA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7486B59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2A3455E" w14:textId="77777777" w:rsidTr="00901616">
        <w:tc>
          <w:tcPr>
            <w:tcW w:w="3397" w:type="dxa"/>
          </w:tcPr>
          <w:p w14:paraId="197727C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  m step k  - retract 0.2 in</w:t>
            </w:r>
          </w:p>
        </w:tc>
        <w:tc>
          <w:tcPr>
            <w:tcW w:w="2694" w:type="dxa"/>
          </w:tcPr>
          <w:p w14:paraId="0B3EB4A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7FA406B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5CA916B7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5DD95613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75C810CF" w14:textId="77777777" w:rsidR="00A72549" w:rsidRPr="006770F5" w:rsidRDefault="00A72549" w:rsidP="00A7254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1705"/>
        <w:gridCol w:w="1310"/>
        <w:gridCol w:w="2114"/>
        <w:gridCol w:w="2114"/>
        <w:gridCol w:w="2324"/>
      </w:tblGrid>
      <w:tr w:rsidR="005265F6" w14:paraId="6E9CDBA5" w14:textId="77777777" w:rsidTr="005265F6">
        <w:trPr>
          <w:trHeight w:val="264"/>
        </w:trPr>
        <w:tc>
          <w:tcPr>
            <w:tcW w:w="1705" w:type="dxa"/>
          </w:tcPr>
          <w:p w14:paraId="1739C359" w14:textId="77777777" w:rsidR="005265F6" w:rsidRPr="003B2DF7" w:rsidRDefault="005265F6" w:rsidP="00DC351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10" w:type="dxa"/>
          </w:tcPr>
          <w:p w14:paraId="1E07E169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Expected</w:t>
            </w:r>
          </w:p>
        </w:tc>
        <w:tc>
          <w:tcPr>
            <w:tcW w:w="2114" w:type="dxa"/>
          </w:tcPr>
          <w:p w14:paraId="2F5F35D6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114" w:type="dxa"/>
          </w:tcPr>
          <w:p w14:paraId="72A13186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Position</w:t>
            </w:r>
          </w:p>
        </w:tc>
        <w:tc>
          <w:tcPr>
            <w:tcW w:w="2324" w:type="dxa"/>
          </w:tcPr>
          <w:p w14:paraId="2CF5D944" w14:textId="77777777" w:rsidR="005265F6" w:rsidRPr="003B2DF7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5265F6" w14:paraId="63077386" w14:textId="77777777" w:rsidTr="005265F6">
        <w:trPr>
          <w:trHeight w:val="286"/>
        </w:trPr>
        <w:tc>
          <w:tcPr>
            <w:tcW w:w="1705" w:type="dxa"/>
          </w:tcPr>
          <w:p w14:paraId="12A32FE5" w14:textId="77777777" w:rsidR="005265F6" w:rsidRDefault="005265F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1310" w:type="dxa"/>
          </w:tcPr>
          <w:p w14:paraId="19712DD9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25F8A684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4F18D0C5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324" w:type="dxa"/>
          </w:tcPr>
          <w:p w14:paraId="060E05F6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43643AF1" w14:textId="77777777" w:rsidTr="005265F6">
        <w:trPr>
          <w:trHeight w:val="286"/>
        </w:trPr>
        <w:tc>
          <w:tcPr>
            <w:tcW w:w="1705" w:type="dxa"/>
          </w:tcPr>
          <w:p w14:paraId="2FE7CE9F" w14:textId="77777777" w:rsidR="005265F6" w:rsidRDefault="005265F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10" w:type="dxa"/>
          </w:tcPr>
          <w:p w14:paraId="6AEE75A9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5924D4AC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74FFA31F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324" w:type="dxa"/>
          </w:tcPr>
          <w:p w14:paraId="0E21D7E6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73605B7" w14:textId="77777777" w:rsidR="00A72549" w:rsidRDefault="00A72549" w:rsidP="00A72549">
      <w:pPr>
        <w:pStyle w:val="BodyText"/>
        <w:spacing w:after="60"/>
        <w:ind w:left="0"/>
        <w:rPr>
          <w:b/>
          <w:bCs/>
          <w:szCs w:val="20"/>
        </w:rPr>
      </w:pPr>
    </w:p>
    <w:p w14:paraId="6E863956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2E527BD3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2D651091" w14:textId="77777777" w:rsidR="005D7FCD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 w:rsidR="00D51636">
        <w:rPr>
          <w:sz w:val="22"/>
          <w:szCs w:val="22"/>
        </w:rPr>
        <w:t xml:space="preserve"> </w:t>
      </w:r>
      <w:r w:rsidR="00D51636" w:rsidRPr="00D001B8">
        <w:rPr>
          <w:b/>
          <w:bCs/>
          <w:sz w:val="22"/>
          <w:szCs w:val="22"/>
        </w:rPr>
        <w:t>Backlash</w:t>
      </w:r>
    </w:p>
    <w:p w14:paraId="19394606" w14:textId="77777777" w:rsidR="00D51636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45400243" w14:textId="77777777" w:rsidR="00D706C7" w:rsidRDefault="00D706C7" w:rsidP="00F858AC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636" w14:paraId="1872944A" w14:textId="77777777" w:rsidTr="00C14215">
        <w:tc>
          <w:tcPr>
            <w:tcW w:w="3116" w:type="dxa"/>
          </w:tcPr>
          <w:p w14:paraId="43A39304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754BCFA6" w14:textId="77777777" w:rsidR="00D51636" w:rsidRDefault="00C07512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</w:t>
            </w:r>
            <w:r w:rsidR="00D51636">
              <w:rPr>
                <w:sz w:val="22"/>
                <w:szCs w:val="22"/>
              </w:rPr>
              <w:t xml:space="preserve"> (ins)</w:t>
            </w:r>
          </w:p>
        </w:tc>
        <w:tc>
          <w:tcPr>
            <w:tcW w:w="3117" w:type="dxa"/>
          </w:tcPr>
          <w:p w14:paraId="786A1347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2C5EC395" w14:textId="77777777" w:rsidTr="00C14215">
        <w:tc>
          <w:tcPr>
            <w:tcW w:w="3116" w:type="dxa"/>
          </w:tcPr>
          <w:p w14:paraId="7EAF9A5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2 and motor 3 ZERO position)</w:t>
            </w:r>
          </w:p>
        </w:tc>
        <w:tc>
          <w:tcPr>
            <w:tcW w:w="3117" w:type="dxa"/>
          </w:tcPr>
          <w:p w14:paraId="31C11C6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86B6DC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FDDD889" w14:textId="77777777" w:rsidTr="00C14215">
        <w:tc>
          <w:tcPr>
            <w:tcW w:w="3116" w:type="dxa"/>
          </w:tcPr>
          <w:p w14:paraId="4A81FAA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7778C19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EA876A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D9D0DEE" w14:textId="77777777" w:rsidTr="00C14215">
        <w:tc>
          <w:tcPr>
            <w:tcW w:w="3116" w:type="dxa"/>
          </w:tcPr>
          <w:p w14:paraId="0CC8EC32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1319E74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3CA293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2C66FDF" w14:textId="77777777" w:rsidTr="00C14215">
        <w:tc>
          <w:tcPr>
            <w:tcW w:w="3116" w:type="dxa"/>
          </w:tcPr>
          <w:p w14:paraId="6D2C5E9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5A34CB3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6652EF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1BEB12C" w14:textId="77777777" w:rsidR="00D51636" w:rsidRDefault="00D51636" w:rsidP="00D51636">
      <w:pPr>
        <w:pStyle w:val="BodyText"/>
        <w:spacing w:after="60"/>
        <w:ind w:left="0"/>
        <w:rPr>
          <w:sz w:val="22"/>
          <w:szCs w:val="22"/>
        </w:rPr>
      </w:pPr>
    </w:p>
    <w:p w14:paraId="3B9FEC28" w14:textId="77777777" w:rsidR="00D51636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.2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 xml:space="preserve">Simplex Brake </w:t>
      </w:r>
      <w:r w:rsidR="00FC578B">
        <w:rPr>
          <w:b/>
          <w:bCs/>
          <w:sz w:val="22"/>
          <w:szCs w:val="22"/>
        </w:rPr>
        <w:t>1</w:t>
      </w:r>
      <w:r w:rsidR="00D706C7" w:rsidRPr="00D706C7">
        <w:rPr>
          <w:b/>
          <w:bCs/>
          <w:sz w:val="22"/>
          <w:szCs w:val="22"/>
        </w:rPr>
        <w:t xml:space="preserve"> – OFF; Duplex Brake 2 – ON</w:t>
      </w:r>
    </w:p>
    <w:p w14:paraId="01338816" w14:textId="77777777" w:rsidR="00C07512" w:rsidRDefault="00C07512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4231ECDA" w14:textId="77777777" w:rsidTr="00042141">
        <w:tc>
          <w:tcPr>
            <w:tcW w:w="3116" w:type="dxa"/>
          </w:tcPr>
          <w:p w14:paraId="30F86765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44A35865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498303B4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152FB7C9" w14:textId="77777777" w:rsidTr="00042141">
        <w:tc>
          <w:tcPr>
            <w:tcW w:w="3116" w:type="dxa"/>
          </w:tcPr>
          <w:p w14:paraId="1058469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1 holding ZERO position)</w:t>
            </w:r>
          </w:p>
        </w:tc>
        <w:tc>
          <w:tcPr>
            <w:tcW w:w="3117" w:type="dxa"/>
          </w:tcPr>
          <w:p w14:paraId="25987E6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634DDD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5474675" w14:textId="77777777" w:rsidTr="00042141">
        <w:tc>
          <w:tcPr>
            <w:tcW w:w="3116" w:type="dxa"/>
          </w:tcPr>
          <w:p w14:paraId="62AA4759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39801D6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2F53D8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9BE5290" w14:textId="77777777" w:rsidTr="00042141">
        <w:tc>
          <w:tcPr>
            <w:tcW w:w="3116" w:type="dxa"/>
          </w:tcPr>
          <w:p w14:paraId="6A66B020" w14:textId="77777777" w:rsidR="00901616" w:rsidRDefault="00104AEE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f</w:t>
            </w:r>
            <w:r w:rsidR="00C128FF">
              <w:rPr>
                <w:sz w:val="22"/>
                <w:szCs w:val="22"/>
              </w:rPr>
              <w:t xml:space="preserve">, </w:t>
            </w:r>
            <w:r w:rsidR="00901616">
              <w:rPr>
                <w:sz w:val="22"/>
                <w:szCs w:val="22"/>
              </w:rPr>
              <w:t xml:space="preserve">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tension followed by 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007FA04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B33B54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0D45623" w14:textId="77777777" w:rsidTr="00042141">
        <w:tc>
          <w:tcPr>
            <w:tcW w:w="3116" w:type="dxa"/>
          </w:tcPr>
          <w:p w14:paraId="25724797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2C31273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4B9A3F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3CF925B3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p w14:paraId="3D282B94" w14:textId="77777777" w:rsidR="00C07512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.3</w:t>
      </w:r>
      <w:r w:rsidR="00C07512">
        <w:rPr>
          <w:sz w:val="22"/>
          <w:szCs w:val="22"/>
        </w:rPr>
        <w:t xml:space="preserve"> </w:t>
      </w:r>
      <w:r w:rsidR="00C07512"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69D2F78A" w14:textId="77777777" w:rsidTr="00042141">
        <w:tc>
          <w:tcPr>
            <w:tcW w:w="3116" w:type="dxa"/>
          </w:tcPr>
          <w:p w14:paraId="491CA7A7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6B58982B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40D2960B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72AFF969" w14:textId="77777777" w:rsidTr="00042141">
        <w:tc>
          <w:tcPr>
            <w:tcW w:w="3116" w:type="dxa"/>
          </w:tcPr>
          <w:p w14:paraId="5D6F5747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(both motors holding ZERO position)</w:t>
            </w:r>
          </w:p>
        </w:tc>
        <w:tc>
          <w:tcPr>
            <w:tcW w:w="3117" w:type="dxa"/>
          </w:tcPr>
          <w:p w14:paraId="1374191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7F30FB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96064ED" w14:textId="77777777" w:rsidTr="00042141">
        <w:tc>
          <w:tcPr>
            <w:tcW w:w="3116" w:type="dxa"/>
          </w:tcPr>
          <w:p w14:paraId="640027F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750AA55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4750C2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772705D" w14:textId="77777777" w:rsidTr="00042141">
        <w:tc>
          <w:tcPr>
            <w:tcW w:w="3116" w:type="dxa"/>
          </w:tcPr>
          <w:p w14:paraId="520C9E6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4924D79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5707CD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07512" w14:paraId="60E88929" w14:textId="77777777" w:rsidTr="00042141">
        <w:tc>
          <w:tcPr>
            <w:tcW w:w="3116" w:type="dxa"/>
          </w:tcPr>
          <w:p w14:paraId="2C4D9054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36A6B99D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52B805F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bookmarkEnd w:id="6"/>
    </w:tbl>
    <w:p w14:paraId="53E2E321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HAYDEN J WALPOLE" w:date="2022-11-23T12:31:00Z" w:initials="HJW">
    <w:p w14:paraId="75426573" w14:textId="77777777" w:rsidR="004D64AA" w:rsidRDefault="004D5296">
      <w:pPr>
        <w:pStyle w:val="CommentText"/>
      </w:pPr>
      <w:r>
        <w:rPr>
          <w:rStyle w:val="CommentReference"/>
        </w:rPr>
        <w:annotationRef/>
      </w:r>
      <w:r w:rsidR="004D64AA">
        <w:rPr>
          <w:color w:val="404040"/>
        </w:rPr>
        <w:t>***********</w:t>
      </w:r>
    </w:p>
    <w:p w14:paraId="0F3AD515" w14:textId="77777777" w:rsidR="004D64AA" w:rsidRDefault="004D64AA" w:rsidP="00A80A15">
      <w:pPr>
        <w:pStyle w:val="CommentText"/>
      </w:pPr>
      <w:r>
        <w:rPr>
          <w:color w:val="404040"/>
        </w:rPr>
        <w:t>_Brz_TDMSImage("PERF_LOAD","Step_Response_Img_TENS_0","</w:t>
      </w:r>
      <w:r>
        <w:rPr>
          <w:b/>
          <w:bCs/>
          <w:color w:val="404040"/>
        </w:rPr>
        <w:t>Results for Motor One Loaded</w:t>
      </w:r>
      <w:r>
        <w:rPr>
          <w:color w:val="404040"/>
        </w:rPr>
        <w:t>")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3AD5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8912F" w16cex:dateUtc="2022-11-23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3AD515" w16cid:durableId="272891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6B7A" w14:textId="77777777" w:rsidR="008A5688" w:rsidRDefault="008A5688">
      <w:pPr>
        <w:spacing w:after="0" w:line="240" w:lineRule="auto"/>
      </w:pPr>
      <w:r>
        <w:separator/>
      </w:r>
    </w:p>
  </w:endnote>
  <w:endnote w:type="continuationSeparator" w:id="0">
    <w:p w14:paraId="7E006764" w14:textId="77777777" w:rsidR="008A5688" w:rsidRDefault="008A5688">
      <w:pPr>
        <w:spacing w:after="0" w:line="240" w:lineRule="auto"/>
      </w:pPr>
      <w:r>
        <w:continuationSeparator/>
      </w:r>
    </w:p>
  </w:endnote>
  <w:endnote w:type="continuationNotice" w:id="1">
    <w:p w14:paraId="2D71B0C7" w14:textId="77777777" w:rsidR="008A5688" w:rsidRDefault="008A56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971FA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6F7667D9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2C7ADC7B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28AB" w14:textId="77777777" w:rsidR="0062143B" w:rsidRDefault="004D64AA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noProof/>
      </w:rPr>
      <w:drawing>
        <wp:inline distT="0" distB="0" distL="0" distR="0" wp14:anchorId="0A75A4B9" wp14:editId="5E3CF3DE">
          <wp:extent cx="409575" cy="330200"/>
          <wp:effectExtent l="0" t="0" r="9525" b="0"/>
          <wp:docPr id="14" name="image1.jpg" descr="A close-up of a cross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g" descr="A close-up of a cross&#10;&#10;Description automatically generated with low confidenc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62143B"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 w:rsidR="0062143B"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10FCE8A1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0A43D" w14:textId="77777777" w:rsidR="008A5688" w:rsidRDefault="008A5688">
      <w:pPr>
        <w:spacing w:after="0" w:line="240" w:lineRule="auto"/>
      </w:pPr>
      <w:r>
        <w:separator/>
      </w:r>
    </w:p>
  </w:footnote>
  <w:footnote w:type="continuationSeparator" w:id="0">
    <w:p w14:paraId="6BB18BE4" w14:textId="77777777" w:rsidR="008A5688" w:rsidRDefault="008A5688">
      <w:pPr>
        <w:spacing w:after="0" w:line="240" w:lineRule="auto"/>
      </w:pPr>
      <w:r>
        <w:continuationSeparator/>
      </w:r>
    </w:p>
  </w:footnote>
  <w:footnote w:type="continuationNotice" w:id="1">
    <w:p w14:paraId="51EB4E69" w14:textId="77777777" w:rsidR="008A5688" w:rsidRDefault="008A56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A96A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52AF232D" wp14:editId="23E5540F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18D20EB1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47338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2FD68DB4" wp14:editId="55070C74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034502A4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E917813"/>
    <w:multiLevelType w:val="hybridMultilevel"/>
    <w:tmpl w:val="0E2E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3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5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6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4"/>
  </w:num>
  <w:num w:numId="11" w16cid:durableId="382605306">
    <w:abstractNumId w:val="34"/>
  </w:num>
  <w:num w:numId="12" w16cid:durableId="1520503145">
    <w:abstractNumId w:val="41"/>
  </w:num>
  <w:num w:numId="13" w16cid:durableId="1567716057">
    <w:abstractNumId w:val="5"/>
  </w:num>
  <w:num w:numId="14" w16cid:durableId="31928408">
    <w:abstractNumId w:val="42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3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5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40"/>
  </w:num>
  <w:num w:numId="46" w16cid:durableId="362825002">
    <w:abstractNumId w:val="7"/>
  </w:num>
  <w:num w:numId="47" w16cid:durableId="253973082">
    <w:abstractNumId w:val="39"/>
  </w:num>
  <w:numIdMacAtCleanup w:val="4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YDEN J WALPOLE">
    <w15:presenceInfo w15:providerId="None" w15:userId="HAYDEN J WALPO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94"/>
    <w:rsid w:val="00000C7E"/>
    <w:rsid w:val="0000233A"/>
    <w:rsid w:val="000038E1"/>
    <w:rsid w:val="00003944"/>
    <w:rsid w:val="00003CD1"/>
    <w:rsid w:val="0000418F"/>
    <w:rsid w:val="00006D30"/>
    <w:rsid w:val="00006DB8"/>
    <w:rsid w:val="00010E03"/>
    <w:rsid w:val="000112CD"/>
    <w:rsid w:val="000119EC"/>
    <w:rsid w:val="00016F3C"/>
    <w:rsid w:val="0001709F"/>
    <w:rsid w:val="000176F5"/>
    <w:rsid w:val="00021300"/>
    <w:rsid w:val="000227E3"/>
    <w:rsid w:val="00023E8F"/>
    <w:rsid w:val="0002403B"/>
    <w:rsid w:val="00025720"/>
    <w:rsid w:val="00025858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6CB5"/>
    <w:rsid w:val="00037573"/>
    <w:rsid w:val="00037DA1"/>
    <w:rsid w:val="000400B0"/>
    <w:rsid w:val="000410EB"/>
    <w:rsid w:val="00041911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54BA"/>
    <w:rsid w:val="0006767D"/>
    <w:rsid w:val="000719FA"/>
    <w:rsid w:val="000720A0"/>
    <w:rsid w:val="00072994"/>
    <w:rsid w:val="00072C6F"/>
    <w:rsid w:val="00073090"/>
    <w:rsid w:val="000731C2"/>
    <w:rsid w:val="000753EE"/>
    <w:rsid w:val="00076639"/>
    <w:rsid w:val="0007771E"/>
    <w:rsid w:val="000779B8"/>
    <w:rsid w:val="00083900"/>
    <w:rsid w:val="00083E91"/>
    <w:rsid w:val="000845D5"/>
    <w:rsid w:val="00087D13"/>
    <w:rsid w:val="0009150F"/>
    <w:rsid w:val="00092D8F"/>
    <w:rsid w:val="00093BC3"/>
    <w:rsid w:val="0009590E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B09AA"/>
    <w:rsid w:val="000B139F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52B6"/>
    <w:rsid w:val="000E538E"/>
    <w:rsid w:val="000E6351"/>
    <w:rsid w:val="000E697B"/>
    <w:rsid w:val="000F0F2B"/>
    <w:rsid w:val="000F1831"/>
    <w:rsid w:val="000F6B92"/>
    <w:rsid w:val="000F6E53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E6B43"/>
    <w:rsid w:val="001F0270"/>
    <w:rsid w:val="001F234F"/>
    <w:rsid w:val="001F2804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30F1"/>
    <w:rsid w:val="00265D9E"/>
    <w:rsid w:val="00266171"/>
    <w:rsid w:val="00266C30"/>
    <w:rsid w:val="0027033E"/>
    <w:rsid w:val="00274373"/>
    <w:rsid w:val="00274897"/>
    <w:rsid w:val="00275617"/>
    <w:rsid w:val="00275D53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7FF"/>
    <w:rsid w:val="002F7D8D"/>
    <w:rsid w:val="00303534"/>
    <w:rsid w:val="00303926"/>
    <w:rsid w:val="00303CE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057"/>
    <w:rsid w:val="0034164A"/>
    <w:rsid w:val="00341C06"/>
    <w:rsid w:val="00345B63"/>
    <w:rsid w:val="00346FDE"/>
    <w:rsid w:val="00351966"/>
    <w:rsid w:val="00354939"/>
    <w:rsid w:val="00356917"/>
    <w:rsid w:val="00357853"/>
    <w:rsid w:val="0036057E"/>
    <w:rsid w:val="003606E9"/>
    <w:rsid w:val="00360930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34F1"/>
    <w:rsid w:val="00384AFA"/>
    <w:rsid w:val="00385336"/>
    <w:rsid w:val="00385E07"/>
    <w:rsid w:val="00386778"/>
    <w:rsid w:val="00387E36"/>
    <w:rsid w:val="0039064F"/>
    <w:rsid w:val="003910B7"/>
    <w:rsid w:val="00393E2D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D1A65"/>
    <w:rsid w:val="003D24AD"/>
    <w:rsid w:val="003D2E97"/>
    <w:rsid w:val="003D34BF"/>
    <w:rsid w:val="003D55C9"/>
    <w:rsid w:val="003D7AB8"/>
    <w:rsid w:val="003E1CB6"/>
    <w:rsid w:val="003E587C"/>
    <w:rsid w:val="003E5FB1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0EBD"/>
    <w:rsid w:val="00450FCF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71D3A"/>
    <w:rsid w:val="00472242"/>
    <w:rsid w:val="004731CA"/>
    <w:rsid w:val="004733C6"/>
    <w:rsid w:val="00476529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5A5E"/>
    <w:rsid w:val="004A6AEF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D34"/>
    <w:rsid w:val="004D4012"/>
    <w:rsid w:val="004D469E"/>
    <w:rsid w:val="004D5296"/>
    <w:rsid w:val="004D629D"/>
    <w:rsid w:val="004D647D"/>
    <w:rsid w:val="004D64AA"/>
    <w:rsid w:val="004D6A80"/>
    <w:rsid w:val="004D79B1"/>
    <w:rsid w:val="004E1E25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FC3"/>
    <w:rsid w:val="005002F6"/>
    <w:rsid w:val="00500E23"/>
    <w:rsid w:val="005015E1"/>
    <w:rsid w:val="00501C94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2636"/>
    <w:rsid w:val="0052305C"/>
    <w:rsid w:val="0052388E"/>
    <w:rsid w:val="00524CF6"/>
    <w:rsid w:val="005255FC"/>
    <w:rsid w:val="005265F6"/>
    <w:rsid w:val="0052669D"/>
    <w:rsid w:val="00526C55"/>
    <w:rsid w:val="005271EE"/>
    <w:rsid w:val="00531B70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2FB0"/>
    <w:rsid w:val="005A4ADB"/>
    <w:rsid w:val="005A5AB0"/>
    <w:rsid w:val="005B087B"/>
    <w:rsid w:val="005B273D"/>
    <w:rsid w:val="005B3363"/>
    <w:rsid w:val="005B3C12"/>
    <w:rsid w:val="005B66A7"/>
    <w:rsid w:val="005B7A5A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3C80"/>
    <w:rsid w:val="006042CB"/>
    <w:rsid w:val="00605420"/>
    <w:rsid w:val="00606123"/>
    <w:rsid w:val="00606FE7"/>
    <w:rsid w:val="0060760D"/>
    <w:rsid w:val="0061015B"/>
    <w:rsid w:val="00613F1C"/>
    <w:rsid w:val="006207B9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A0C"/>
    <w:rsid w:val="006A4BC1"/>
    <w:rsid w:val="006A4CBB"/>
    <w:rsid w:val="006A50AB"/>
    <w:rsid w:val="006A6F1C"/>
    <w:rsid w:val="006A7DD1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C7D0A"/>
    <w:rsid w:val="006D0D09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D8B"/>
    <w:rsid w:val="00715039"/>
    <w:rsid w:val="0071603F"/>
    <w:rsid w:val="00716598"/>
    <w:rsid w:val="0071695C"/>
    <w:rsid w:val="00716BD8"/>
    <w:rsid w:val="007174EB"/>
    <w:rsid w:val="00717699"/>
    <w:rsid w:val="007243FE"/>
    <w:rsid w:val="00725867"/>
    <w:rsid w:val="00725CD3"/>
    <w:rsid w:val="00726D77"/>
    <w:rsid w:val="00733273"/>
    <w:rsid w:val="0073376B"/>
    <w:rsid w:val="00734BD3"/>
    <w:rsid w:val="00734E50"/>
    <w:rsid w:val="00736A09"/>
    <w:rsid w:val="007410BD"/>
    <w:rsid w:val="007413AF"/>
    <w:rsid w:val="00741991"/>
    <w:rsid w:val="00741D81"/>
    <w:rsid w:val="00743261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935"/>
    <w:rsid w:val="00764D89"/>
    <w:rsid w:val="007654F4"/>
    <w:rsid w:val="0076595D"/>
    <w:rsid w:val="007659B7"/>
    <w:rsid w:val="00765FA7"/>
    <w:rsid w:val="00771DC2"/>
    <w:rsid w:val="0077363A"/>
    <w:rsid w:val="007754F3"/>
    <w:rsid w:val="00780958"/>
    <w:rsid w:val="00781108"/>
    <w:rsid w:val="0078221E"/>
    <w:rsid w:val="00782BC2"/>
    <w:rsid w:val="00782BE5"/>
    <w:rsid w:val="007841BE"/>
    <w:rsid w:val="00784300"/>
    <w:rsid w:val="00784682"/>
    <w:rsid w:val="00785A37"/>
    <w:rsid w:val="00785DD0"/>
    <w:rsid w:val="00791F56"/>
    <w:rsid w:val="00793CEE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AED"/>
    <w:rsid w:val="00803F2F"/>
    <w:rsid w:val="008043D9"/>
    <w:rsid w:val="00805090"/>
    <w:rsid w:val="00805667"/>
    <w:rsid w:val="0081240C"/>
    <w:rsid w:val="0081435A"/>
    <w:rsid w:val="0082074B"/>
    <w:rsid w:val="00820C08"/>
    <w:rsid w:val="008228FB"/>
    <w:rsid w:val="00823994"/>
    <w:rsid w:val="00824CF7"/>
    <w:rsid w:val="00826762"/>
    <w:rsid w:val="0083032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5688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3393"/>
    <w:rsid w:val="009638C2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5A87"/>
    <w:rsid w:val="009E7466"/>
    <w:rsid w:val="009E7D15"/>
    <w:rsid w:val="009E7D63"/>
    <w:rsid w:val="009F0AE2"/>
    <w:rsid w:val="009F0D5B"/>
    <w:rsid w:val="009F5335"/>
    <w:rsid w:val="009F6D10"/>
    <w:rsid w:val="00A00002"/>
    <w:rsid w:val="00A000E3"/>
    <w:rsid w:val="00A0061C"/>
    <w:rsid w:val="00A058FB"/>
    <w:rsid w:val="00A05A0F"/>
    <w:rsid w:val="00A05DCA"/>
    <w:rsid w:val="00A062BE"/>
    <w:rsid w:val="00A13744"/>
    <w:rsid w:val="00A141CB"/>
    <w:rsid w:val="00A147C4"/>
    <w:rsid w:val="00A15599"/>
    <w:rsid w:val="00A1771D"/>
    <w:rsid w:val="00A17E7B"/>
    <w:rsid w:val="00A216A1"/>
    <w:rsid w:val="00A21AED"/>
    <w:rsid w:val="00A223C6"/>
    <w:rsid w:val="00A229FB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7EB"/>
    <w:rsid w:val="00A37682"/>
    <w:rsid w:val="00A40392"/>
    <w:rsid w:val="00A405FA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7C4A"/>
    <w:rsid w:val="00AE0C04"/>
    <w:rsid w:val="00AE1249"/>
    <w:rsid w:val="00AE4498"/>
    <w:rsid w:val="00AE7664"/>
    <w:rsid w:val="00AE7A66"/>
    <w:rsid w:val="00AF1FDC"/>
    <w:rsid w:val="00AF452C"/>
    <w:rsid w:val="00AF462C"/>
    <w:rsid w:val="00AF606D"/>
    <w:rsid w:val="00B00417"/>
    <w:rsid w:val="00B0209E"/>
    <w:rsid w:val="00B023BD"/>
    <w:rsid w:val="00B03181"/>
    <w:rsid w:val="00B0384C"/>
    <w:rsid w:val="00B04200"/>
    <w:rsid w:val="00B1290D"/>
    <w:rsid w:val="00B13AE2"/>
    <w:rsid w:val="00B13C5F"/>
    <w:rsid w:val="00B16220"/>
    <w:rsid w:val="00B16498"/>
    <w:rsid w:val="00B22EE2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3674"/>
    <w:rsid w:val="00B4580E"/>
    <w:rsid w:val="00B4583A"/>
    <w:rsid w:val="00B45A74"/>
    <w:rsid w:val="00B47260"/>
    <w:rsid w:val="00B508D0"/>
    <w:rsid w:val="00B51664"/>
    <w:rsid w:val="00B516A1"/>
    <w:rsid w:val="00B55262"/>
    <w:rsid w:val="00B57EBA"/>
    <w:rsid w:val="00B61E64"/>
    <w:rsid w:val="00B63404"/>
    <w:rsid w:val="00B63EB2"/>
    <w:rsid w:val="00B641EF"/>
    <w:rsid w:val="00B654EF"/>
    <w:rsid w:val="00B676C4"/>
    <w:rsid w:val="00B67DF8"/>
    <w:rsid w:val="00B70AA1"/>
    <w:rsid w:val="00B72419"/>
    <w:rsid w:val="00B728D9"/>
    <w:rsid w:val="00B7361D"/>
    <w:rsid w:val="00B73C66"/>
    <w:rsid w:val="00B75633"/>
    <w:rsid w:val="00B76EE6"/>
    <w:rsid w:val="00B77BA1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524"/>
    <w:rsid w:val="00BB09C5"/>
    <w:rsid w:val="00BB163D"/>
    <w:rsid w:val="00BB55EC"/>
    <w:rsid w:val="00BB5653"/>
    <w:rsid w:val="00BB5D63"/>
    <w:rsid w:val="00BB756E"/>
    <w:rsid w:val="00BB7FAC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0BD2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C83"/>
    <w:rsid w:val="00C23A6E"/>
    <w:rsid w:val="00C23E6C"/>
    <w:rsid w:val="00C25BB8"/>
    <w:rsid w:val="00C269B2"/>
    <w:rsid w:val="00C304B5"/>
    <w:rsid w:val="00C30F7B"/>
    <w:rsid w:val="00C31756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DB9"/>
    <w:rsid w:val="00C45503"/>
    <w:rsid w:val="00C45D11"/>
    <w:rsid w:val="00C4634F"/>
    <w:rsid w:val="00C477DB"/>
    <w:rsid w:val="00C51711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466D"/>
    <w:rsid w:val="00C65777"/>
    <w:rsid w:val="00C65CD2"/>
    <w:rsid w:val="00C65CFC"/>
    <w:rsid w:val="00C663E9"/>
    <w:rsid w:val="00C66AC2"/>
    <w:rsid w:val="00C700F9"/>
    <w:rsid w:val="00C718E2"/>
    <w:rsid w:val="00C71EAB"/>
    <w:rsid w:val="00C75A64"/>
    <w:rsid w:val="00C802C3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D32"/>
    <w:rsid w:val="00CA2914"/>
    <w:rsid w:val="00CA2DD0"/>
    <w:rsid w:val="00CA3905"/>
    <w:rsid w:val="00CB1254"/>
    <w:rsid w:val="00CB1C88"/>
    <w:rsid w:val="00CB2272"/>
    <w:rsid w:val="00CB2CC4"/>
    <w:rsid w:val="00CB6271"/>
    <w:rsid w:val="00CB7019"/>
    <w:rsid w:val="00CB70EA"/>
    <w:rsid w:val="00CC027E"/>
    <w:rsid w:val="00CC3ED6"/>
    <w:rsid w:val="00CC4722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359C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77AA3"/>
    <w:rsid w:val="00D809B2"/>
    <w:rsid w:val="00D818F5"/>
    <w:rsid w:val="00D83DA4"/>
    <w:rsid w:val="00D85006"/>
    <w:rsid w:val="00D85238"/>
    <w:rsid w:val="00D93AD5"/>
    <w:rsid w:val="00D94580"/>
    <w:rsid w:val="00D9496B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D76"/>
    <w:rsid w:val="00DA7F17"/>
    <w:rsid w:val="00DB0DFA"/>
    <w:rsid w:val="00DB1745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F51"/>
    <w:rsid w:val="00E224B5"/>
    <w:rsid w:val="00E23FF6"/>
    <w:rsid w:val="00E25233"/>
    <w:rsid w:val="00E26139"/>
    <w:rsid w:val="00E26FB3"/>
    <w:rsid w:val="00E27E2D"/>
    <w:rsid w:val="00E3001D"/>
    <w:rsid w:val="00E30DA7"/>
    <w:rsid w:val="00E350E1"/>
    <w:rsid w:val="00E35618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2C4"/>
    <w:rsid w:val="00E604CE"/>
    <w:rsid w:val="00E60E69"/>
    <w:rsid w:val="00E61100"/>
    <w:rsid w:val="00E61FFF"/>
    <w:rsid w:val="00E6263E"/>
    <w:rsid w:val="00E64B4A"/>
    <w:rsid w:val="00E64E48"/>
    <w:rsid w:val="00E661BC"/>
    <w:rsid w:val="00E665C0"/>
    <w:rsid w:val="00E67036"/>
    <w:rsid w:val="00E67970"/>
    <w:rsid w:val="00E70242"/>
    <w:rsid w:val="00E70C4B"/>
    <w:rsid w:val="00E72F32"/>
    <w:rsid w:val="00E75A27"/>
    <w:rsid w:val="00E75ED5"/>
    <w:rsid w:val="00E778B7"/>
    <w:rsid w:val="00E77CB9"/>
    <w:rsid w:val="00E82192"/>
    <w:rsid w:val="00E82657"/>
    <w:rsid w:val="00E826BD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F87"/>
    <w:rsid w:val="00EB4DDC"/>
    <w:rsid w:val="00EB674E"/>
    <w:rsid w:val="00EB6E04"/>
    <w:rsid w:val="00EB7279"/>
    <w:rsid w:val="00EC47EA"/>
    <w:rsid w:val="00EC4DE3"/>
    <w:rsid w:val="00EC58F3"/>
    <w:rsid w:val="00EC64CF"/>
    <w:rsid w:val="00EC7E97"/>
    <w:rsid w:val="00ED0202"/>
    <w:rsid w:val="00ED02DE"/>
    <w:rsid w:val="00ED1933"/>
    <w:rsid w:val="00ED1E42"/>
    <w:rsid w:val="00ED2F54"/>
    <w:rsid w:val="00ED3223"/>
    <w:rsid w:val="00ED6CD4"/>
    <w:rsid w:val="00ED7DE4"/>
    <w:rsid w:val="00EE0795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EF5143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27102"/>
    <w:rsid w:val="00F31546"/>
    <w:rsid w:val="00F31EC7"/>
    <w:rsid w:val="00F33A4D"/>
    <w:rsid w:val="00F33BB1"/>
    <w:rsid w:val="00F34467"/>
    <w:rsid w:val="00F345D6"/>
    <w:rsid w:val="00F35263"/>
    <w:rsid w:val="00F35A85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6876"/>
    <w:rsid w:val="00F61236"/>
    <w:rsid w:val="00F61343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133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AC4"/>
    <w:rsid w:val="00FD3BDA"/>
    <w:rsid w:val="00FD4B3B"/>
    <w:rsid w:val="00FD7C08"/>
    <w:rsid w:val="00FD7E54"/>
    <w:rsid w:val="00FE000E"/>
    <w:rsid w:val="00FE19EE"/>
    <w:rsid w:val="00FE1DB0"/>
    <w:rsid w:val="00FE2674"/>
    <w:rsid w:val="00FE2DD9"/>
    <w:rsid w:val="00FE313C"/>
    <w:rsid w:val="00FE4236"/>
    <w:rsid w:val="00FE53FF"/>
    <w:rsid w:val="00FE54D1"/>
    <w:rsid w:val="00FE607F"/>
    <w:rsid w:val="00FE6112"/>
    <w:rsid w:val="00FE6F8B"/>
    <w:rsid w:val="00FE7867"/>
    <w:rsid w:val="00FF0289"/>
    <w:rsid w:val="00FF11A5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38DFA"/>
  <w15:chartTrackingRefBased/>
  <w15:docId w15:val="{007C7F75-14FE-4D6D-BBE8-8DC0EED4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microsoft.com/office/2018/08/relationships/commentsExtensible" Target="commentsExtensible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6/09/relationships/commentsIds" Target="commentsIds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SKYRISE_REPORT_GEN\Source\Word%20Files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4</TotalTime>
  <Pages>17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2022-11-15T20:03:00Z</cp:lastPrinted>
  <dcterms:created xsi:type="dcterms:W3CDTF">2023-01-02T16:11:00Z</dcterms:created>
  <dcterms:modified xsi:type="dcterms:W3CDTF">2023-01-02T16:17:00Z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