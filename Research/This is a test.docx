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C3BB" w14:textId="77777777" w:rsidR="00314C6E" w:rsidRDefault="00EE4735">
      <w:r>
        <w:t>This is a test.</w:t>
      </w:r>
    </w:p>
    <w:p w14:paraId="7F9996A0" w14:textId="77777777" w:rsidR="00EE4735" w:rsidRDefault="00EE47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4735" w14:paraId="088796B0" w14:textId="77777777" w:rsidTr="00EE4735">
        <w:tc>
          <w:tcPr>
            <w:tcW w:w="3116" w:type="dxa"/>
          </w:tcPr>
          <w:p w14:paraId="42347E95" w14:textId="77777777" w:rsidR="00EE4735" w:rsidRDefault="00EE4735">
            <w:r>
              <w:t>Title 1</w:t>
            </w:r>
          </w:p>
        </w:tc>
        <w:tc>
          <w:tcPr>
            <w:tcW w:w="3117" w:type="dxa"/>
          </w:tcPr>
          <w:p w14:paraId="72E8EE6C" w14:textId="77777777" w:rsidR="00EE4735" w:rsidRDefault="00EE4735">
            <w:r>
              <w:t>Title 2</w:t>
            </w:r>
          </w:p>
        </w:tc>
        <w:tc>
          <w:tcPr>
            <w:tcW w:w="3117" w:type="dxa"/>
          </w:tcPr>
          <w:p w14:paraId="6D0F8C55" w14:textId="77777777" w:rsidR="00EE4735" w:rsidRDefault="00EE4735">
            <w:r>
              <w:t>Title 2</w:t>
            </w:r>
          </w:p>
        </w:tc>
      </w:tr>
      <w:tr w:rsidR="00EE4735" w14:paraId="79F1204F" w14:textId="77777777" w:rsidTr="00EE4735">
        <w:tc>
          <w:tcPr>
            <w:tcW w:w="3116" w:type="dxa"/>
          </w:tcPr>
          <w:p w14:paraId="54AC9083" w14:textId="77777777" w:rsidR="00EE4735" w:rsidRPr="00EE4735" w:rsidRDefault="00913D5C">
            <w:pPr>
              <w:rPr>
                <w:b/>
                <w:bCs/>
              </w:rPr>
            </w:pPr>
            <w:r>
              <w:rPr>
                <w:b/>
                <w:bCs/>
              </w:rPr>
              <w:t>Data 1</w:t>
            </w:r>
          </w:p>
        </w:tc>
        <w:tc>
          <w:tcPr>
            <w:tcW w:w="3117" w:type="dxa"/>
          </w:tcPr>
          <w:p w14:paraId="7B30E2BA" w14:textId="77777777" w:rsidR="00EE4735" w:rsidRDefault="00913D5C">
            <w:r>
              <w:t>data</w:t>
            </w:r>
          </w:p>
        </w:tc>
        <w:tc>
          <w:tcPr>
            <w:tcW w:w="3117" w:type="dxa"/>
          </w:tcPr>
          <w:p w14:paraId="1D77046A" w14:textId="77777777" w:rsidR="00EE4735" w:rsidRDefault="00EE4735"/>
        </w:tc>
      </w:tr>
      <w:tr w:rsidR="00913D5C" w14:paraId="3DDC8D65" w14:textId="77777777" w:rsidTr="00EE4735">
        <w:tc>
          <w:tcPr>
            <w:tcW w:w="3116" w:type="dxa"/>
          </w:tcPr>
          <w:p w14:paraId="327173AE" w14:textId="77777777" w:rsidR="00913D5C" w:rsidRPr="00EE4735" w:rsidRDefault="00913D5C">
            <w:pPr>
              <w:rPr>
                <w:b/>
                <w:bCs/>
              </w:rPr>
            </w:pPr>
            <w:r>
              <w:rPr>
                <w:b/>
                <w:bCs/>
              </w:rPr>
              <w:t>Data 2</w:t>
            </w:r>
          </w:p>
        </w:tc>
        <w:tc>
          <w:tcPr>
            <w:tcW w:w="3117" w:type="dxa"/>
          </w:tcPr>
          <w:p w14:paraId="456FB327" w14:textId="77777777" w:rsidR="00913D5C" w:rsidRDefault="00913D5C">
            <w:r>
              <w:t>is</w:t>
            </w:r>
          </w:p>
        </w:tc>
        <w:tc>
          <w:tcPr>
            <w:tcW w:w="3117" w:type="dxa"/>
          </w:tcPr>
          <w:p w14:paraId="6938A9F2" w14:textId="77777777" w:rsidR="00913D5C" w:rsidRDefault="00913D5C"/>
        </w:tc>
      </w:tr>
      <w:tr w:rsidR="00913D5C" w14:paraId="57CE2BA9" w14:textId="77777777" w:rsidTr="00EE4735">
        <w:tc>
          <w:tcPr>
            <w:tcW w:w="3116" w:type="dxa"/>
          </w:tcPr>
          <w:p w14:paraId="5129256C" w14:textId="77777777" w:rsidR="00913D5C" w:rsidRPr="00EE4735" w:rsidRDefault="00913D5C">
            <w:pPr>
              <w:rPr>
                <w:b/>
                <w:bCs/>
              </w:rPr>
            </w:pPr>
            <w:r>
              <w:rPr>
                <w:b/>
                <w:bCs/>
              </w:rPr>
              <w:t>Data 3</w:t>
            </w:r>
          </w:p>
        </w:tc>
        <w:tc>
          <w:tcPr>
            <w:tcW w:w="3117" w:type="dxa"/>
          </w:tcPr>
          <w:p w14:paraId="328D6FE2" w14:textId="77777777" w:rsidR="00913D5C" w:rsidRDefault="00913D5C">
            <w:r>
              <w:t>cool</w:t>
            </w:r>
          </w:p>
        </w:tc>
        <w:tc>
          <w:tcPr>
            <w:tcW w:w="3117" w:type="dxa"/>
          </w:tcPr>
          <w:p w14:paraId="770A0E29" w14:textId="77777777" w:rsidR="00913D5C" w:rsidRDefault="00913D5C"/>
        </w:tc>
      </w:tr>
    </w:tbl>
    <w:p w14:paraId="1B6DDA79" w14:textId="77777777" w:rsidR="00EE4735" w:rsidRDefault="00EE4735"/>
    <w:sectPr w:rsidR="00EE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5C"/>
    <w:rsid w:val="000B2A29"/>
    <w:rsid w:val="00137500"/>
    <w:rsid w:val="00314C6E"/>
    <w:rsid w:val="005E4E5E"/>
    <w:rsid w:val="006B1F81"/>
    <w:rsid w:val="00913D5C"/>
    <w:rsid w:val="00957E40"/>
    <w:rsid w:val="00982F43"/>
    <w:rsid w:val="00E01D2D"/>
    <w:rsid w:val="00E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5033"/>
  <w15:docId w15:val="{66EBDD56-8BC5-41E4-8F8A-4C6FCEC5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Downloads\HaydenWork\Table%20Template%20Te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Template Test.dotx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Walpole</dc:creator>
  <cp:keywords/>
  <dc:description/>
  <cp:lastModifiedBy>HAYDEN WALPOLE</cp:lastModifiedBy>
  <cp:revision>2</cp:revision>
  <dcterms:created xsi:type="dcterms:W3CDTF">2022-11-16T21:31:00Z</dcterms:created>
  <dcterms:modified xsi:type="dcterms:W3CDTF">2022-11-16T21:31:00Z</dcterms:modified>
</cp:coreProperties>
</file>